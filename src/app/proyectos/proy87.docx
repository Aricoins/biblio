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sz w:val="24"/>
          <w:szCs w:val="24"/>
          <w:u w:val="single"/>
        </w:rPr>
      </w:pPr>
      <w:r>
        <w:rPr>
          <w:b w:val="false"/>
          <w:bCs w:val="false"/>
          <w:sz w:val="24"/>
          <w:szCs w:val="24"/>
          <w:u w:val="single"/>
        </w:rPr>
        <w:t>LISTADO DE CONCEJALES:</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none"/>
        </w:rPr>
      </w:pPr>
      <w:r>
        <w:rPr>
          <w:b w:val="false"/>
          <w:bCs w:val="false"/>
          <w:sz w:val="24"/>
          <w:szCs w:val="24"/>
        </w:rPr>
        <w:t>Carlos Manuel Fernández (UCR) - Presidente</w:t>
      </w:r>
    </w:p>
    <w:p>
      <w:pPr>
        <w:pStyle w:val="Normal"/>
        <w:rPr>
          <w:b w:val="false"/>
          <w:b w:val="false"/>
          <w:bCs w:val="false"/>
          <w:sz w:val="24"/>
          <w:szCs w:val="24"/>
          <w:u w:val="none"/>
        </w:rPr>
      </w:pPr>
      <w:r>
        <w:rPr>
          <w:b w:val="false"/>
          <w:bCs w:val="false"/>
          <w:sz w:val="24"/>
          <w:szCs w:val="24"/>
          <w:u w:val="none"/>
        </w:rPr>
        <w:t>Manuel Bendersky (UCR)</w:t>
      </w:r>
    </w:p>
    <w:p>
      <w:pPr>
        <w:pStyle w:val="Normal"/>
        <w:rPr>
          <w:b w:val="false"/>
          <w:b w:val="false"/>
          <w:bCs w:val="false"/>
          <w:sz w:val="24"/>
          <w:szCs w:val="24"/>
          <w:u w:val="none"/>
        </w:rPr>
      </w:pPr>
      <w:r>
        <w:rPr>
          <w:b w:val="false"/>
          <w:bCs w:val="false"/>
          <w:sz w:val="24"/>
          <w:szCs w:val="24"/>
          <w:u w:val="none"/>
        </w:rPr>
        <w:t>Nelly Meana (UCR)</w:t>
      </w:r>
    </w:p>
    <w:p>
      <w:pPr>
        <w:pStyle w:val="Normal"/>
        <w:rPr>
          <w:b w:val="false"/>
          <w:b w:val="false"/>
          <w:bCs w:val="false"/>
          <w:sz w:val="24"/>
          <w:szCs w:val="24"/>
          <w:u w:val="none"/>
        </w:rPr>
      </w:pPr>
      <w:r>
        <w:rPr>
          <w:b w:val="false"/>
          <w:bCs w:val="false"/>
          <w:sz w:val="24"/>
          <w:szCs w:val="24"/>
          <w:u w:val="none"/>
        </w:rPr>
        <w:t>Tradición Beovide (UCR)</w:t>
      </w:r>
    </w:p>
    <w:p>
      <w:pPr>
        <w:pStyle w:val="Normal"/>
        <w:rPr>
          <w:b w:val="false"/>
          <w:b w:val="false"/>
          <w:bCs w:val="false"/>
          <w:sz w:val="24"/>
          <w:szCs w:val="24"/>
          <w:u w:val="none"/>
        </w:rPr>
      </w:pPr>
      <w:r>
        <w:rPr>
          <w:b w:val="false"/>
          <w:bCs w:val="false"/>
          <w:sz w:val="24"/>
          <w:szCs w:val="24"/>
          <w:u w:val="none"/>
        </w:rPr>
        <w:t>Rodolfo López Alfonsín (UCR)</w:t>
      </w:r>
    </w:p>
    <w:p>
      <w:pPr>
        <w:pStyle w:val="Normal"/>
        <w:rPr>
          <w:b w:val="false"/>
          <w:b w:val="false"/>
          <w:bCs w:val="false"/>
          <w:sz w:val="24"/>
          <w:szCs w:val="24"/>
          <w:u w:val="none"/>
        </w:rPr>
      </w:pPr>
      <w:r>
        <w:rPr>
          <w:b w:val="false"/>
          <w:bCs w:val="false"/>
          <w:sz w:val="24"/>
          <w:szCs w:val="24"/>
          <w:u w:val="none"/>
        </w:rPr>
        <w:t>Fernando González (PPR)</w:t>
      </w:r>
    </w:p>
    <w:p>
      <w:pPr>
        <w:pStyle w:val="Normal"/>
        <w:rPr>
          <w:b w:val="false"/>
          <w:b w:val="false"/>
          <w:bCs w:val="false"/>
          <w:sz w:val="24"/>
          <w:szCs w:val="24"/>
          <w:u w:val="none"/>
        </w:rPr>
      </w:pPr>
      <w:r>
        <w:rPr>
          <w:b w:val="false"/>
          <w:bCs w:val="false"/>
          <w:sz w:val="24"/>
          <w:szCs w:val="24"/>
          <w:u w:val="none"/>
        </w:rPr>
        <w:t>Domingo Ciciarello (PPR)</w:t>
      </w:r>
    </w:p>
    <w:p>
      <w:pPr>
        <w:pStyle w:val="Normal"/>
        <w:rPr>
          <w:b w:val="false"/>
          <w:b w:val="false"/>
          <w:bCs w:val="false"/>
          <w:sz w:val="24"/>
          <w:szCs w:val="24"/>
          <w:u w:val="none"/>
        </w:rPr>
      </w:pPr>
      <w:r>
        <w:rPr>
          <w:b w:val="false"/>
          <w:bCs w:val="false"/>
          <w:sz w:val="24"/>
          <w:szCs w:val="24"/>
          <w:u w:val="none"/>
        </w:rPr>
        <w:t>Tomas Smart (PPR) hasta 02/11/89</w:t>
      </w:r>
    </w:p>
    <w:p>
      <w:pPr>
        <w:pStyle w:val="Normal"/>
        <w:rPr>
          <w:b w:val="false"/>
          <w:b w:val="false"/>
          <w:bCs w:val="false"/>
          <w:sz w:val="24"/>
          <w:szCs w:val="24"/>
          <w:u w:val="none"/>
        </w:rPr>
      </w:pPr>
      <w:r>
        <w:rPr>
          <w:b w:val="false"/>
          <w:bCs w:val="false"/>
          <w:sz w:val="24"/>
          <w:szCs w:val="24"/>
          <w:u w:val="none"/>
        </w:rPr>
        <w:t>Norberto Simón (PPR) desde 9/11/89</w:t>
      </w:r>
    </w:p>
    <w:p>
      <w:pPr>
        <w:pStyle w:val="Normal"/>
        <w:rPr>
          <w:b w:val="false"/>
          <w:b w:val="false"/>
          <w:bCs w:val="false"/>
          <w:sz w:val="24"/>
          <w:szCs w:val="24"/>
          <w:u w:val="none"/>
        </w:rPr>
      </w:pPr>
      <w:r>
        <w:rPr>
          <w:b w:val="false"/>
          <w:bCs w:val="false"/>
          <w:sz w:val="24"/>
          <w:szCs w:val="24"/>
          <w:u w:val="none"/>
        </w:rPr>
        <w:t>Luís Álvarez (FPV)</w:t>
      </w:r>
    </w:p>
    <w:p>
      <w:pPr>
        <w:pStyle w:val="Normal"/>
        <w:rPr>
          <w:b w:val="false"/>
          <w:b w:val="false"/>
          <w:bCs w:val="false"/>
          <w:sz w:val="24"/>
          <w:szCs w:val="24"/>
          <w:u w:val="none"/>
        </w:rPr>
      </w:pPr>
      <w:r>
        <w:rPr>
          <w:b w:val="false"/>
          <w:bCs w:val="false"/>
          <w:sz w:val="24"/>
          <w:szCs w:val="24"/>
          <w:u w:val="none"/>
        </w:rPr>
        <w:t>Rodolfo Galosi (FPV)</w:t>
      </w:r>
    </w:p>
    <w:p>
      <w:pPr>
        <w:pStyle w:val="Normal"/>
        <w:rPr>
          <w:rFonts w:eastAsia="MS Mincho;ＭＳ 明朝"/>
          <w:sz w:val="24"/>
          <w:u w:val="single"/>
          <w:lang w:val="es-ES"/>
        </w:rPr>
      </w:pPr>
      <w:r>
        <w:rPr>
          <w:b w:val="false"/>
          <w:bCs w:val="false"/>
          <w:sz w:val="24"/>
          <w:szCs w:val="24"/>
          <w:u w:val="none"/>
        </w:rPr>
        <w:t>Hector Baudino (FPV)</w:t>
      </w:r>
    </w:p>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rFonts w:eastAsia="MS Mincho;ＭＳ 明朝"/>
          <w:sz w:val="24"/>
          <w:lang w:val="es-ES"/>
        </w:rPr>
      </w:pPr>
      <w:r>
        <w:rPr>
          <w:rFonts w:eastAsia="MS Mincho;ＭＳ 明朝"/>
          <w:sz w:val="24"/>
          <w:u w:val="single"/>
          <w:lang w:val="es-ES"/>
        </w:rPr>
        <w:t>PROYECTOS INGRESADOS EN LA PRESENTE GESTIÓN</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MX"/>
        </w:rPr>
      </w:pPr>
      <w:r>
        <w:rPr>
          <w:rFonts w:eastAsia="MS Mincho;ＭＳ 明朝"/>
          <w:sz w:val="24"/>
          <w:u w:val="single"/>
          <w:lang w:val="es-ES"/>
        </w:rPr>
        <w:t>Proyecto de Ordenanza 001/87</w:t>
      </w:r>
      <w:r>
        <w:rPr>
          <w:rFonts w:eastAsia="MS Mincho;ＭＳ 明朝"/>
          <w:sz w:val="24"/>
          <w:lang w:val="es-ES"/>
        </w:rPr>
        <w:t xml:space="preserve">: "Aprobar Organigraa del Concejo Municipal”. Autor: </w:t>
      </w:r>
      <w:r>
        <w:rPr>
          <w:rFonts w:eastAsia="MS Mincho;ＭＳ 明朝"/>
          <w:b w:val="false"/>
          <w:bCs w:val="false"/>
          <w:sz w:val="24"/>
          <w:szCs w:val="24"/>
          <w:lang w:val="es-ES"/>
        </w:rPr>
        <w:t>Presidente del Concejo Municipal, Carlos Manuel Fernández (UCR) -</w:t>
      </w:r>
      <w:r>
        <w:rPr>
          <w:rFonts w:eastAsia="MS Mincho;ＭＳ 明朝"/>
          <w:sz w:val="24"/>
          <w:lang w:val="es-MX"/>
        </w:rPr>
        <w:t xml:space="preserve"> </w:t>
      </w:r>
      <w:r>
        <w:rPr>
          <w:rFonts w:eastAsia="MS Mincho;ＭＳ 明朝"/>
          <w:sz w:val="24"/>
          <w:shd w:fill="81D41A" w:val="clear"/>
          <w:lang w:val="es-MX"/>
        </w:rPr>
        <w:t>APROBADO 17/12/87 – Acta 427/87 (O-002-c-87).</w:t>
      </w:r>
    </w:p>
    <w:p>
      <w:pPr>
        <w:pStyle w:val="Normal"/>
        <w:jc w:val="both"/>
        <w:rPr>
          <w:rFonts w:eastAsia="MS Mincho;ＭＳ 明朝"/>
          <w:sz w:val="24"/>
          <w:lang w:val="es-MX"/>
        </w:rPr>
      </w:pPr>
      <w:r>
        <w:rPr>
          <w:rFonts w:eastAsia="MS Mincho;ＭＳ 明朝"/>
          <w:sz w:val="24"/>
          <w:lang w:val="es-MX"/>
        </w:rPr>
      </w:r>
    </w:p>
    <w:p>
      <w:pPr>
        <w:pStyle w:val="Normal"/>
        <w:jc w:val="both"/>
        <w:rPr>
          <w:rFonts w:eastAsia="MS Mincho;ＭＳ 明朝"/>
          <w:sz w:val="24"/>
          <w:lang w:val="es-MX"/>
        </w:rPr>
      </w:pPr>
      <w:r>
        <w:rPr>
          <w:rFonts w:eastAsia="MS Mincho;ＭＳ 明朝"/>
          <w:sz w:val="24"/>
          <w:u w:val="single"/>
          <w:lang w:val="es-MX"/>
        </w:rPr>
        <w:t>Proyecto de Ordenanza 002/87</w:t>
      </w:r>
      <w:r>
        <w:rPr>
          <w:rFonts w:eastAsia="MS Mincho;ＭＳ 明朝"/>
          <w:sz w:val="24"/>
          <w:lang w:val="es-MX"/>
        </w:rPr>
        <w:t xml:space="preserve">: "Designación de Secretario legislativo y de la Secretaria Privada”. Autor: </w:t>
      </w:r>
      <w:r>
        <w:rPr>
          <w:rFonts w:eastAsia="MS Mincho;ＭＳ 明朝"/>
          <w:b w:val="false"/>
          <w:bCs w:val="false"/>
          <w:sz w:val="24"/>
          <w:szCs w:val="24"/>
          <w:lang w:val="es-ES"/>
        </w:rPr>
        <w:t xml:space="preserve">Presidente del Concejo Municipal, Carlos Manuel Fernández (UCR) – </w:t>
      </w:r>
      <w:r>
        <w:rPr>
          <w:rFonts w:eastAsia="MS Mincho;ＭＳ 明朝"/>
          <w:b w:val="false"/>
          <w:bCs w:val="false"/>
          <w:sz w:val="24"/>
          <w:szCs w:val="24"/>
          <w:shd w:fill="81D41A" w:val="clear"/>
          <w:lang w:val="es-ES"/>
        </w:rPr>
        <w:t>APROBADO 17/12/87 – Acta 427/87 (O-004-c-87)</w:t>
      </w:r>
    </w:p>
    <w:p>
      <w:pPr>
        <w:pStyle w:val="Normal"/>
        <w:jc w:val="both"/>
        <w:rPr>
          <w:rFonts w:eastAsia="MS Mincho;ＭＳ 明朝"/>
          <w:sz w:val="24"/>
          <w:lang w:val="es-MX"/>
        </w:rPr>
      </w:pPr>
      <w:r>
        <w:rPr>
          <w:rFonts w:eastAsia="MS Mincho;ＭＳ 明朝"/>
          <w:sz w:val="24"/>
          <w:lang w:val="es-MX"/>
        </w:rPr>
      </w:r>
    </w:p>
    <w:p>
      <w:pPr>
        <w:pStyle w:val="Normal"/>
        <w:jc w:val="both"/>
        <w:rPr>
          <w:rFonts w:eastAsia="MS Mincho;ＭＳ 明朝"/>
          <w:sz w:val="24"/>
          <w:shd w:fill="81D41A" w:val="clear"/>
          <w:lang w:val="es-MX"/>
        </w:rPr>
      </w:pPr>
      <w:r>
        <w:rPr>
          <w:rFonts w:eastAsia="MS Mincho;ＭＳ 明朝"/>
          <w:sz w:val="24"/>
          <w:u w:val="single"/>
          <w:lang w:val="es-MX"/>
        </w:rPr>
        <w:t>Proyecto de Ordenanza 003/87</w:t>
      </w:r>
      <w:r>
        <w:rPr>
          <w:rFonts w:eastAsia="MS Mincho;ＭＳ 明朝"/>
          <w:sz w:val="24"/>
          <w:lang w:val="es-MX"/>
        </w:rPr>
        <w:t xml:space="preserve">: "Establecer número de secretarios que designará cada bloque”. Autor: </w:t>
      </w:r>
      <w:r>
        <w:rPr>
          <w:rFonts w:eastAsia="MS Mincho;ＭＳ 明朝"/>
          <w:b w:val="false"/>
          <w:bCs w:val="false"/>
          <w:sz w:val="24"/>
          <w:szCs w:val="24"/>
          <w:lang w:val="es-ES"/>
        </w:rPr>
        <w:t>Presidente del Concejo Municipal, Carlos Manuel Fernández (UCR)</w:t>
      </w:r>
      <w:r>
        <w:rPr>
          <w:rFonts w:eastAsia="MS Mincho;ＭＳ 明朝"/>
          <w:sz w:val="24"/>
          <w:lang w:val="es-MX"/>
        </w:rPr>
        <w:t xml:space="preserve"> - </w:t>
      </w:r>
      <w:r>
        <w:rPr>
          <w:rFonts w:eastAsia="MS Mincho;ＭＳ 明朝"/>
          <w:sz w:val="24"/>
          <w:shd w:fill="81D41A" w:val="clear"/>
          <w:lang w:val="es-MX"/>
        </w:rPr>
        <w:t>APROBADO 17/12/87 – Acta 427/87 (O-003-c-87).</w:t>
      </w:r>
    </w:p>
    <w:p>
      <w:pPr>
        <w:pStyle w:val="Normal"/>
        <w:jc w:val="both"/>
        <w:rPr>
          <w:rFonts w:eastAsia="MS Mincho;ＭＳ 明朝"/>
          <w:sz w:val="24"/>
          <w:shd w:fill="81D41A" w:val="clear"/>
          <w:lang w:val="es-MX"/>
        </w:rPr>
      </w:pPr>
      <w:r>
        <w:rPr>
          <w:rFonts w:eastAsia="MS Mincho;ＭＳ 明朝"/>
          <w:sz w:val="24"/>
          <w:shd w:fill="81D41A" w:val="clear"/>
          <w:lang w:val="es-MX"/>
        </w:rPr>
      </w:r>
    </w:p>
    <w:p>
      <w:pPr>
        <w:pStyle w:val="Normal"/>
        <w:jc w:val="both"/>
        <w:rPr>
          <w:rFonts w:eastAsia="MS Mincho;ＭＳ 明朝"/>
          <w:sz w:val="24"/>
          <w:shd w:fill="81D41A" w:val="clear"/>
          <w:lang w:val="es-MX"/>
        </w:rPr>
      </w:pPr>
      <w:r>
        <w:rPr>
          <w:rFonts w:eastAsia="MS Mincho;ＭＳ 明朝"/>
          <w:sz w:val="24"/>
          <w:shd w:fill="81D41A" w:val="clear"/>
          <w:lang w:val="es-MX"/>
        </w:rPr>
      </w:r>
    </w:p>
    <w:p>
      <w:pPr>
        <w:pStyle w:val="Normal"/>
        <w:jc w:val="both"/>
        <w:rPr>
          <w:rFonts w:eastAsia="MS Mincho;ＭＳ 明朝"/>
          <w:sz w:val="24"/>
          <w:lang w:val="es-MX"/>
        </w:rPr>
      </w:pPr>
      <w:r>
        <w:rPr>
          <w:rFonts w:eastAsia="MS Mincho;ＭＳ 明朝"/>
          <w:sz w:val="24"/>
          <w:u w:val="single"/>
          <w:lang w:val="es-MX"/>
        </w:rPr>
        <w:t>Proyecto de Ordenanza 004/87</w:t>
      </w:r>
      <w:r>
        <w:rPr>
          <w:rFonts w:eastAsia="MS Mincho;ＭＳ 明朝"/>
          <w:sz w:val="24"/>
          <w:lang w:val="es-MX"/>
        </w:rPr>
        <w:t xml:space="preserve">: "Llamar a concurso interno para un jefe Depto. Despacho del Concejo”. Autor: </w:t>
      </w:r>
      <w:r>
        <w:rPr>
          <w:rFonts w:eastAsia="MS Mincho;ＭＳ 明朝"/>
          <w:b w:val="false"/>
          <w:bCs w:val="false"/>
          <w:sz w:val="24"/>
          <w:szCs w:val="24"/>
          <w:lang w:val="es-ES"/>
        </w:rPr>
        <w:t>Presidente del Concejo Municipal, Carlos Manuel Fernández (UCR)</w:t>
      </w:r>
      <w:r>
        <w:rPr>
          <w:rFonts w:eastAsia="MS Mincho;ＭＳ 明朝"/>
          <w:sz w:val="24"/>
          <w:lang w:val="es-MX"/>
        </w:rPr>
        <w:t xml:space="preserve"> </w:t>
      </w:r>
      <w:r>
        <w:rPr>
          <w:rFonts w:eastAsia="MS Mincho;ＭＳ 明朝"/>
          <w:sz w:val="24"/>
          <w:shd w:fill="81D41A" w:val="clear"/>
          <w:lang w:val="es-MX"/>
        </w:rPr>
        <w:t>APROBADO 17/12/87 – Acta 427/87(O-005-c-87).</w:t>
      </w:r>
    </w:p>
    <w:p>
      <w:pPr>
        <w:pStyle w:val="Normal"/>
        <w:jc w:val="both"/>
        <w:rPr>
          <w:rFonts w:eastAsia="MS Mincho;ＭＳ 明朝"/>
          <w:sz w:val="24"/>
          <w:lang w:val="es-MX"/>
        </w:rPr>
      </w:pPr>
      <w:r>
        <w:rPr>
          <w:rFonts w:eastAsia="MS Mincho;ＭＳ 明朝"/>
          <w:sz w:val="24"/>
          <w:lang w:val="es-MX"/>
        </w:rPr>
      </w:r>
    </w:p>
    <w:p>
      <w:pPr>
        <w:pStyle w:val="Normal"/>
        <w:jc w:val="both"/>
        <w:rPr>
          <w:rFonts w:eastAsia="MS Mincho;ＭＳ 明朝"/>
          <w:sz w:val="24"/>
          <w:lang w:val="es-MX"/>
        </w:rPr>
      </w:pPr>
      <w:r>
        <w:rPr>
          <w:sz w:val="24"/>
          <w:u w:val="single"/>
          <w:lang w:val="es-ES"/>
        </w:rPr>
        <w:t>Proyecto de Ordenanza 005/87</w:t>
      </w:r>
      <w:r>
        <w:rPr>
          <w:sz w:val="24"/>
          <w:lang w:val="es-ES"/>
        </w:rPr>
        <w:t xml:space="preserve">: “Llamar a concurso interno para un Jefe Depto. Coordinación Administrativa de Secretaría del Concejo”. </w:t>
      </w:r>
      <w:r>
        <w:rPr>
          <w:rFonts w:eastAsia="MS Mincho;ＭＳ 明朝"/>
          <w:sz w:val="24"/>
          <w:lang w:val="es-MX"/>
        </w:rPr>
        <w:t xml:space="preserve">Autor: </w:t>
      </w:r>
      <w:r>
        <w:rPr>
          <w:rFonts w:eastAsia="MS Mincho;ＭＳ 明朝"/>
          <w:b w:val="false"/>
          <w:bCs w:val="false"/>
          <w:sz w:val="24"/>
          <w:szCs w:val="24"/>
          <w:lang w:val="es-ES"/>
        </w:rPr>
        <w:t xml:space="preserve">Presidente del Concejo Municipal, Carlos Manuel Fernández (UCR) </w:t>
      </w:r>
      <w:r>
        <w:rPr>
          <w:rFonts w:eastAsia="MS Mincho;ＭＳ 明朝"/>
          <w:b w:val="false"/>
          <w:bCs w:val="false"/>
          <w:sz w:val="24"/>
          <w:szCs w:val="24"/>
          <w:shd w:fill="81D41A" w:val="clear"/>
          <w:lang w:val="es-MX"/>
        </w:rPr>
        <w:t>APROBADO 17/12/87 – Acta 427/87(O-006-c-87).</w:t>
      </w:r>
    </w:p>
    <w:p>
      <w:pPr>
        <w:pStyle w:val="Normal"/>
        <w:jc w:val="both"/>
        <w:rPr>
          <w:rFonts w:eastAsia="MS Mincho;ＭＳ 明朝"/>
          <w:sz w:val="24"/>
          <w:lang w:val="es-MX"/>
        </w:rPr>
      </w:pPr>
      <w:r>
        <w:rPr>
          <w:rFonts w:eastAsia="MS Mincho;ＭＳ 明朝"/>
          <w:sz w:val="24"/>
          <w:lang w:val="es-MX"/>
        </w:rPr>
      </w:r>
    </w:p>
    <w:p>
      <w:pPr>
        <w:pStyle w:val="Normal"/>
        <w:jc w:val="both"/>
        <w:rPr>
          <w:rFonts w:eastAsia="MS Mincho;ＭＳ 明朝"/>
          <w:sz w:val="24"/>
          <w:lang w:val="es-MX"/>
        </w:rPr>
      </w:pPr>
      <w:r>
        <w:rPr>
          <w:rFonts w:eastAsia="MS Mincho;ＭＳ 明朝"/>
          <w:sz w:val="24"/>
          <w:u w:val="single"/>
          <w:lang w:val="es-ES"/>
        </w:rPr>
        <w:t>Proyecto de Ordenanza 006/87</w:t>
      </w:r>
      <w:r>
        <w:rPr>
          <w:rFonts w:eastAsia="MS Mincho;ＭＳ 明朝"/>
          <w:sz w:val="24"/>
          <w:lang w:val="es-ES"/>
        </w:rPr>
        <w:t xml:space="preserve">: “Lamar a concurso externo para cubrir un cargo de Taquígrafo”. </w:t>
      </w:r>
      <w:r>
        <w:rPr>
          <w:rFonts w:eastAsia="MS Mincho;ＭＳ 明朝"/>
          <w:sz w:val="24"/>
          <w:lang w:val="es-MX"/>
        </w:rPr>
        <w:t xml:space="preserve">Autor: </w:t>
      </w:r>
      <w:r>
        <w:rPr>
          <w:rFonts w:eastAsia="MS Mincho;ＭＳ 明朝"/>
          <w:b w:val="false"/>
          <w:bCs w:val="false"/>
          <w:sz w:val="24"/>
          <w:szCs w:val="24"/>
          <w:lang w:val="es-ES"/>
        </w:rPr>
        <w:t>Presidente del Concejo Municipal, Carlos Manuel Fernández (UCR)</w:t>
      </w:r>
      <w:r>
        <w:rPr>
          <w:rFonts w:eastAsia="MS Mincho;ＭＳ 明朝"/>
          <w:sz w:val="24"/>
          <w:lang w:val="es-ES"/>
        </w:rPr>
        <w:t xml:space="preserve"> </w:t>
      </w:r>
      <w:r>
        <w:rPr>
          <w:rFonts w:eastAsia="MS Mincho;ＭＳ 明朝"/>
          <w:sz w:val="24"/>
          <w:lang w:val="es-MX"/>
        </w:rPr>
        <w:t xml:space="preserve"> </w:t>
      </w:r>
      <w:r>
        <w:rPr>
          <w:rFonts w:eastAsia="MS Mincho;ＭＳ 明朝"/>
          <w:sz w:val="24"/>
          <w:shd w:fill="81D41A" w:val="clear"/>
          <w:lang w:val="es-MX"/>
        </w:rPr>
        <w:t>APROBADO 17/12/87 – Acta 427/87 (O-007-c-87).</w:t>
      </w:r>
    </w:p>
    <w:p>
      <w:pPr>
        <w:pStyle w:val="Normal"/>
        <w:jc w:val="both"/>
        <w:rPr>
          <w:rFonts w:eastAsia="MS Mincho;ＭＳ 明朝"/>
          <w:sz w:val="24"/>
          <w:lang w:val="es-MX"/>
        </w:rPr>
      </w:pPr>
      <w:r>
        <w:rPr>
          <w:rFonts w:eastAsia="MS Mincho;ＭＳ 明朝"/>
          <w:sz w:val="24"/>
          <w:lang w:val="es-MX"/>
        </w:rPr>
      </w:r>
    </w:p>
    <w:p>
      <w:pPr>
        <w:pStyle w:val="Normal"/>
        <w:jc w:val="both"/>
        <w:rPr>
          <w:rFonts w:ascii="Times New Roman" w:hAnsi="Times New Roman" w:eastAsia="MS Mincho;ＭＳ 明朝" w:cs="Times New Roman"/>
          <w:color w:val="auto"/>
          <w:sz w:val="24"/>
          <w:szCs w:val="20"/>
          <w:u w:val="single"/>
          <w:lang w:val="es-ES" w:bidi="ar-SA"/>
        </w:rPr>
      </w:pPr>
      <w:r>
        <w:rPr>
          <w:rFonts w:eastAsia="MS Mincho;ＭＳ 明朝" w:cs="Times New Roman"/>
          <w:color w:val="auto"/>
          <w:sz w:val="24"/>
          <w:szCs w:val="20"/>
          <w:u w:val="single"/>
          <w:lang w:val="es-ES" w:bidi="ar-SA"/>
        </w:rPr>
        <w:t>Proyecto de Ordenanza 007/87</w:t>
      </w:r>
      <w:r>
        <w:rPr>
          <w:rFonts w:eastAsia="MS Mincho;ＭＳ 明朝" w:cs="Times New Roman"/>
          <w:color w:val="auto"/>
          <w:sz w:val="24"/>
          <w:szCs w:val="20"/>
          <w:u w:val="none"/>
          <w:lang w:val="es-ES" w:bidi="ar-SA"/>
        </w:rPr>
        <w:t xml:space="preserve">: “Llamar a concurso extern para cubrir un auxiliar Administrativo del Concejo Municipal”. </w:t>
      </w:r>
      <w:r>
        <w:rPr>
          <w:rFonts w:eastAsia="MS Mincho;ＭＳ 明朝" w:cs="Times New Roman"/>
          <w:color w:val="auto"/>
          <w:sz w:val="24"/>
          <w:szCs w:val="20"/>
          <w:u w:val="none"/>
          <w:lang w:val="es-MX" w:bidi="ar-SA"/>
        </w:rPr>
        <w:t xml:space="preserve">Autor: </w:t>
      </w:r>
      <w:r>
        <w:rPr>
          <w:rFonts w:eastAsia="MS Mincho;ＭＳ 明朝" w:cs="Times New Roman"/>
          <w:b w:val="false"/>
          <w:bCs w:val="false"/>
          <w:color w:val="auto"/>
          <w:sz w:val="24"/>
          <w:szCs w:val="24"/>
          <w:u w:val="none"/>
          <w:lang w:val="es-ES" w:bidi="ar-SA"/>
        </w:rPr>
        <w:t xml:space="preserve">Presidente del Concejo Municipal, Carlos Manuel Fernández (UCR) </w:t>
      </w:r>
      <w:r>
        <w:rPr>
          <w:rFonts w:eastAsia="MS Mincho;ＭＳ 明朝" w:cs="Times New Roman"/>
          <w:b w:val="false"/>
          <w:bCs w:val="false"/>
          <w:color w:val="000000"/>
          <w:sz w:val="24"/>
          <w:szCs w:val="24"/>
          <w:u w:val="none"/>
          <w:shd w:fill="81D41A" w:val="clear"/>
          <w:lang w:val="es-MX" w:bidi="ar-SA"/>
        </w:rPr>
        <w:t>APROBADO 17/12/87 – Acta 427/87 (O-008-c-87).</w:t>
      </w:r>
    </w:p>
    <w:p>
      <w:pPr>
        <w:pStyle w:val="Textoindependiente3"/>
        <w:jc w:val="both"/>
        <w:rPr>
          <w:rFonts w:ascii="Times New Roman" w:hAnsi="Times New Roman" w:eastAsia="MS Mincho;ＭＳ 明朝" w:cs="Times New Roman"/>
          <w:color w:val="auto"/>
          <w:sz w:val="24"/>
          <w:szCs w:val="20"/>
          <w:u w:val="single"/>
          <w:lang w:val="es-ES" w:bidi="ar-SA"/>
        </w:rPr>
      </w:pPr>
      <w:r>
        <w:rPr>
          <w:rFonts w:eastAsia="MS Mincho;ＭＳ 明朝" w:cs="Times New Roman" w:ascii="Times New Roman" w:hAnsi="Times New Roman"/>
          <w:color w:val="auto"/>
          <w:sz w:val="24"/>
          <w:szCs w:val="20"/>
          <w:u w:val="single"/>
          <w:lang w:val="es-ES" w:bidi="ar-SA"/>
        </w:rPr>
      </w:r>
    </w:p>
    <w:p>
      <w:pPr>
        <w:pStyle w:val="Textoindependiente3"/>
        <w:jc w:val="both"/>
        <w:rPr>
          <w:rFonts w:ascii="Times New Roman" w:hAnsi="Times New Roman" w:eastAsia="MS Mincho;ＭＳ 明朝" w:cs="Times New Roman"/>
          <w:color w:val="auto"/>
          <w:sz w:val="24"/>
          <w:szCs w:val="20"/>
          <w:u w:val="single"/>
          <w:lang w:val="es-ES" w:bidi="ar-SA"/>
        </w:rPr>
      </w:pPr>
      <w:r>
        <w:rPr>
          <w:rFonts w:eastAsia="MS Mincho;ＭＳ 明朝" w:cs="Times New Roman" w:ascii="Times New Roman" w:hAnsi="Times New Roman"/>
          <w:color w:val="auto"/>
          <w:sz w:val="24"/>
          <w:szCs w:val="20"/>
          <w:u w:val="single"/>
          <w:lang w:val="es-ES" w:bidi="ar-SA"/>
        </w:rPr>
        <w:t>Proyecto de ordenanza 008/87</w:t>
      </w:r>
      <w:r>
        <w:rPr>
          <w:rFonts w:eastAsia="MS Mincho;ＭＳ 明朝" w:cs="Times New Roman" w:ascii="Times New Roman" w:hAnsi="Times New Roman"/>
          <w:color w:val="auto"/>
          <w:sz w:val="24"/>
          <w:szCs w:val="20"/>
          <w:u w:val="none"/>
          <w:lang w:val="es-ES" w:bidi="ar-SA"/>
        </w:rPr>
        <w:t xml:space="preserve">: “Aplicar disposiciones de la Ley Provincial 811 al Personal de planta permanente de la Municipalidad”. </w:t>
      </w:r>
      <w:r>
        <w:rPr>
          <w:rFonts w:eastAsia="MS Mincho;ＭＳ 明朝" w:cs="Times New Roman" w:ascii="Times New Roman" w:hAnsi="Times New Roman"/>
          <w:color w:val="auto"/>
          <w:sz w:val="24"/>
          <w:szCs w:val="20"/>
          <w:u w:val="none"/>
          <w:lang w:val="es-MX" w:bidi="ar-SA"/>
        </w:rPr>
        <w:t xml:space="preserve">Autor: </w:t>
      </w:r>
      <w:r>
        <w:rPr>
          <w:rFonts w:eastAsia="MS Mincho;ＭＳ 明朝" w:cs="Times New Roman" w:ascii="Times New Roman" w:hAnsi="Times New Roman"/>
          <w:b w:val="false"/>
          <w:bCs w:val="false"/>
          <w:color w:val="auto"/>
          <w:sz w:val="24"/>
          <w:szCs w:val="24"/>
          <w:u w:val="none"/>
          <w:lang w:val="es-ES" w:bidi="ar-SA"/>
        </w:rPr>
        <w:t xml:space="preserve">Presidente del Concejo Municipal,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17/12/87 – Acta 427/87 (O-001-c-87).</w:t>
      </w:r>
    </w:p>
    <w:p>
      <w:pPr>
        <w:pStyle w:val="Textoindependiente3"/>
        <w:jc w:val="both"/>
        <w:rPr>
          <w:rFonts w:ascii="Times New Roman" w:hAnsi="Times New Roman" w:eastAsia="MS Mincho;ＭＳ 明朝" w:cs="Times New Roman"/>
          <w:color w:val="auto"/>
          <w:sz w:val="24"/>
          <w:szCs w:val="20"/>
          <w:u w:val="single"/>
          <w:lang w:val="es-ES" w:bidi="ar-SA"/>
        </w:rPr>
      </w:pPr>
      <w:r>
        <w:rPr>
          <w:rFonts w:eastAsia="MS Mincho;ＭＳ 明朝" w:cs="Times New Roman" w:ascii="Times New Roman" w:hAnsi="Times New Roman"/>
          <w:color w:val="auto"/>
          <w:sz w:val="24"/>
          <w:szCs w:val="20"/>
          <w:u w:val="single"/>
          <w:lang w:val="es-ES" w:bidi="ar-SA"/>
        </w:rPr>
      </w:r>
    </w:p>
    <w:p>
      <w:pPr>
        <w:pStyle w:val="Textoindependiente3"/>
        <w:jc w:val="both"/>
        <w:rPr>
          <w:rFonts w:ascii="Times New Roman" w:hAnsi="Times New Roman" w:eastAsia="MS Mincho;ＭＳ 明朝" w:cs="Times New Roman"/>
          <w:color w:val="auto"/>
          <w:sz w:val="24"/>
          <w:szCs w:val="20"/>
          <w:u w:val="single"/>
          <w:lang w:val="es-ES" w:bidi="ar-SA"/>
        </w:rPr>
      </w:pPr>
      <w:r>
        <w:rPr>
          <w:rFonts w:eastAsia="MS Mincho;ＭＳ 明朝" w:cs="Times New Roman" w:ascii="Times New Roman" w:hAnsi="Times New Roman"/>
          <w:color w:val="auto"/>
          <w:sz w:val="24"/>
          <w:szCs w:val="20"/>
          <w:u w:val="single"/>
          <w:lang w:val="es-ES" w:bidi="ar-SA"/>
        </w:rPr>
        <w:t>Proyecto de ordenanza 009/87</w:t>
      </w:r>
      <w:r>
        <w:rPr>
          <w:rFonts w:eastAsia="MS Mincho;ＭＳ 明朝" w:cs="Times New Roman" w:ascii="Times New Roman" w:hAnsi="Times New Roman"/>
          <w:color w:val="auto"/>
          <w:sz w:val="24"/>
          <w:szCs w:val="20"/>
          <w:u w:val="none"/>
          <w:lang w:val="es-ES" w:bidi="ar-SA"/>
        </w:rPr>
        <w:t xml:space="preserve">: Aprobar el Regglamento Interno qud regulará el funcionamiento del concejo Municipal”. </w:t>
      </w:r>
      <w:r>
        <w:rPr>
          <w:rFonts w:eastAsia="MS Mincho;ＭＳ 明朝" w:cs="Times New Roman" w:ascii="Times New Roman" w:hAnsi="Times New Roman"/>
          <w:color w:val="auto"/>
          <w:sz w:val="24"/>
          <w:szCs w:val="20"/>
          <w:u w:val="none"/>
          <w:lang w:val="es-MX" w:bidi="ar-SA"/>
        </w:rPr>
        <w:t>Autores: Concejales</w:t>
      </w:r>
      <w:r>
        <w:rPr>
          <w:rFonts w:eastAsia="MS Mincho;ＭＳ 明朝" w:cs="Times New Roman" w:ascii="Times New Roman" w:hAnsi="Times New Roman"/>
          <w:b w:val="false"/>
          <w:bCs w:val="false"/>
          <w:color w:val="auto"/>
          <w:sz w:val="24"/>
          <w:szCs w:val="24"/>
          <w:u w:val="none"/>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17/12/87 – Acta 427/87.</w:t>
      </w:r>
    </w:p>
    <w:p>
      <w:pPr>
        <w:pStyle w:val="Textoindependiente3"/>
        <w:jc w:val="both"/>
        <w:rPr>
          <w:rFonts w:ascii="Times New Roman" w:hAnsi="Times New Roman" w:eastAsia="MS Mincho;ＭＳ 明朝" w:cs="Times New Roman"/>
          <w:color w:val="auto"/>
          <w:sz w:val="24"/>
          <w:szCs w:val="20"/>
          <w:u w:val="single"/>
          <w:lang w:val="es-ES" w:bidi="ar-SA"/>
        </w:rPr>
      </w:pPr>
      <w:r>
        <w:rPr>
          <w:rFonts w:eastAsia="MS Mincho;ＭＳ 明朝" w:cs="Times New Roman" w:ascii="Times New Roman" w:hAnsi="Times New Roman"/>
          <w:color w:val="auto"/>
          <w:sz w:val="24"/>
          <w:szCs w:val="20"/>
          <w:u w:val="single"/>
          <w:lang w:val="es-ES" w:bidi="ar-SA"/>
        </w:rPr>
      </w:r>
    </w:p>
    <w:p>
      <w:pPr>
        <w:pStyle w:val="Ttulo2"/>
        <w:jc w:val="both"/>
        <w:rPr>
          <w:rFonts w:ascii="Times New Roman" w:hAnsi="Times New Roman" w:eastAsia="MS Mincho;ＭＳ 明朝" w:cs="Times New Roman"/>
          <w:b w:val="false"/>
          <w:b w:val="false"/>
          <w:bCs w:val="false"/>
          <w:color w:val="000000"/>
          <w:sz w:val="24"/>
          <w:szCs w:val="24"/>
          <w:u w:val="single"/>
          <w:shd w:fill="auto" w:val="clear"/>
          <w:lang w:val="es-MX" w:bidi="ar-SA"/>
        </w:rPr>
      </w:pPr>
      <w:r>
        <w:rPr>
          <w:rFonts w:eastAsia="MS Mincho;ＭＳ 明朝" w:cs="Times New Roman" w:ascii="Times New Roman" w:hAnsi="Times New Roman"/>
          <w:b w:val="false"/>
          <w:bCs w:val="false"/>
          <w:color w:val="auto"/>
          <w:sz w:val="24"/>
          <w:szCs w:val="20"/>
          <w:u w:val="single"/>
          <w:lang w:val="es-ES" w:bidi="ar-SA"/>
        </w:rPr>
        <w:t>Proyecto de ordenanza 010/87</w:t>
      </w:r>
      <w:r>
        <w:rPr>
          <w:rFonts w:eastAsia="MS Mincho;ＭＳ 明朝" w:cs="Times New Roman" w:ascii="Times New Roman" w:hAnsi="Times New Roman"/>
          <w:b w:val="false"/>
          <w:bCs w:val="false"/>
          <w:color w:val="auto"/>
          <w:sz w:val="24"/>
          <w:szCs w:val="20"/>
          <w:u w:val="none"/>
          <w:lang w:val="es-ES" w:bidi="ar-SA"/>
        </w:rPr>
        <w:t xml:space="preserve">: “Aprobar Contrato de concesión para la prestación de Servicio de energía Eléctrica”. </w:t>
      </w:r>
      <w:r>
        <w:rPr>
          <w:rFonts w:eastAsia="MS Mincho;ＭＳ 明朝" w:cs="Times New Roman" w:ascii="Times New Roman" w:hAnsi="Times New Roman"/>
          <w:b w:val="false"/>
          <w:bCs w:val="false"/>
          <w:color w:val="auto"/>
          <w:sz w:val="24"/>
          <w:szCs w:val="20"/>
          <w:u w:val="none"/>
          <w:lang w:val="es-MX" w:bidi="ar-SA"/>
        </w:rPr>
        <w:t>Autores: Concejales</w:t>
      </w:r>
      <w:r>
        <w:rPr>
          <w:rFonts w:eastAsia="MS Mincho;ＭＳ 明朝" w:cs="Times New Roman" w:ascii="Times New Roman" w:hAnsi="Times New Roman"/>
          <w:b w:val="false"/>
          <w:bCs w:val="false"/>
          <w:color w:val="auto"/>
          <w:sz w:val="24"/>
          <w:szCs w:val="24"/>
          <w:u w:val="none"/>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23/02/90 (Proyecto171/88) – Acta 483/90 (O-341-c-90).</w:t>
      </w:r>
    </w:p>
    <w:p>
      <w:pPr>
        <w:pStyle w:val="Cuerpodetexto"/>
        <w:jc w:val="both"/>
        <w:rPr>
          <w:rFonts w:ascii="Times New Roman" w:hAnsi="Times New Roman" w:eastAsia="MS Mincho;ＭＳ 明朝" w:cs="Times New Roman"/>
          <w:b w:val="false"/>
          <w:b w:val="false"/>
          <w:bCs w:val="false"/>
          <w:color w:val="auto"/>
          <w:sz w:val="24"/>
          <w:szCs w:val="20"/>
          <w:u w:val="single"/>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011/87</w:t>
      </w:r>
      <w:r>
        <w:rPr>
          <w:rFonts w:eastAsia="MS Mincho;ＭＳ 明朝" w:cs="Times New Roman" w:ascii="Times New Roman" w:hAnsi="Times New Roman"/>
          <w:b w:val="false"/>
          <w:bCs w:val="false"/>
          <w:color w:val="000000"/>
          <w:sz w:val="24"/>
          <w:szCs w:val="24"/>
          <w:u w:val="none"/>
          <w:shd w:fill="auto" w:val="clear"/>
          <w:lang w:val="es-MX" w:bidi="ar-SA"/>
        </w:rPr>
        <w:t xml:space="preserve">: “Crea el Depto Municipal de Salud Pública”. Autores: Luís Álvarez, Rodolfo Galosi yHector Baudino (FpV). </w:t>
      </w:r>
      <w:r>
        <w:rPr>
          <w:rFonts w:eastAsia="MS Mincho;ＭＳ 明朝" w:cs="Times New Roman" w:ascii="Times New Roman" w:hAnsi="Times New Roman"/>
          <w:b w:val="false"/>
          <w:bCs w:val="false"/>
          <w:color w:val="000000"/>
          <w:sz w:val="24"/>
          <w:szCs w:val="24"/>
          <w:u w:val="none"/>
          <w:shd w:fill="81D41A" w:val="clear"/>
          <w:lang w:val="es-MX" w:bidi="ar-SA"/>
        </w:rPr>
        <w:t>Acta 427/87 - 17/12/87</w:t>
      </w:r>
    </w:p>
    <w:p>
      <w:pPr>
        <w:pStyle w:val="Textoindependiente3"/>
        <w:jc w:val="both"/>
        <w:rPr>
          <w:rFonts w:ascii="Times New Roman" w:hAnsi="Times New Roman" w:eastAsia="MS Mincho;ＭＳ 明朝" w:cs="Times New Roman"/>
          <w:b w:val="false"/>
          <w:b w:val="false"/>
          <w:bCs w:val="false"/>
          <w:color w:val="auto"/>
          <w:sz w:val="24"/>
          <w:szCs w:val="20"/>
          <w:u w:val="none"/>
          <w:lang w:val="es-ES" w:bidi="ar-SA"/>
        </w:rPr>
      </w:pPr>
      <w:r>
        <w:rPr>
          <w:rFonts w:eastAsia="MS Mincho;ＭＳ 明朝" w:cs="Times New Roman" w:ascii="Times New Roman" w:hAnsi="Times New Roman"/>
          <w:b w:val="false"/>
          <w:bCs w:val="false"/>
          <w:color w:val="auto"/>
          <w:sz w:val="24"/>
          <w:szCs w:val="20"/>
          <w:u w:val="single"/>
          <w:lang w:val="es-ES" w:bidi="ar-SA"/>
        </w:rPr>
        <w:t>Proyecto de ordenanza 012/87</w:t>
      </w:r>
      <w:r>
        <w:rPr>
          <w:rFonts w:eastAsia="MS Mincho;ＭＳ 明朝" w:cs="Times New Roman" w:ascii="Times New Roman" w:hAnsi="Times New Roman"/>
          <w:b w:val="false"/>
          <w:bCs w:val="false"/>
          <w:color w:val="auto"/>
          <w:sz w:val="24"/>
          <w:szCs w:val="20"/>
          <w:u w:val="none"/>
          <w:lang w:val="es-ES" w:bidi="ar-SA"/>
        </w:rPr>
        <w:t xml:space="preserve">: “Aprobar el Reglamento Interno” 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Acta 427/87 – 17/12/87</w:t>
      </w:r>
    </w:p>
    <w:p>
      <w:pPr>
        <w:pStyle w:val="Textoindependiente3"/>
        <w:jc w:val="both"/>
        <w:rPr>
          <w:rFonts w:ascii="Times New Roman" w:hAnsi="Times New Roman" w:eastAsia="MS Mincho;ＭＳ 明朝" w:cs="Times New Roman"/>
          <w:b w:val="false"/>
          <w:b w:val="false"/>
          <w:bCs w:val="false"/>
          <w:color w:val="auto"/>
          <w:sz w:val="24"/>
          <w:szCs w:val="20"/>
          <w:u w:val="none"/>
          <w:lang w:val="es-ES" w:bidi="ar-SA"/>
        </w:rPr>
      </w:pPr>
      <w:r>
        <w:rPr>
          <w:rFonts w:eastAsia="MS Mincho;ＭＳ 明朝" w:cs="Times New Roman" w:ascii="Times New Roman" w:hAnsi="Times New Roman"/>
          <w:b w:val="false"/>
          <w:bCs w:val="false"/>
          <w:color w:val="auto"/>
          <w:sz w:val="24"/>
          <w:szCs w:val="20"/>
          <w:u w:val="none"/>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013/87</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la fiscalía de Investigación Administrativa”.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Acta 427/87 – 17/12/87 </w:t>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014/87</w:t>
      </w:r>
      <w:r>
        <w:rPr>
          <w:rFonts w:eastAsia="MS Mincho;ＭＳ 明朝" w:cs="Times New Roman" w:ascii="Times New Roman" w:hAnsi="Times New Roman"/>
          <w:b w:val="false"/>
          <w:bCs w:val="false"/>
          <w:color w:val="000000"/>
          <w:sz w:val="24"/>
          <w:szCs w:val="24"/>
          <w:u w:val="none"/>
          <w:shd w:fill="auto" w:val="clear"/>
          <w:lang w:val="es-MX" w:bidi="ar-SA"/>
        </w:rPr>
        <w:t xml:space="preserve">: “Solicitar al Tribunal de Cuentas un estado contable y financiero del Municipio”.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FF4000"/>
          <w:sz w:val="24"/>
          <w:szCs w:val="24"/>
          <w:u w:val="none"/>
          <w:shd w:fill="auto" w:val="clear"/>
          <w:lang w:val="es-MX" w:bidi="ar-SA"/>
        </w:rPr>
        <w:t xml:space="preserve">Se reformuló y compatibilizó con proyecto 029/88. </w:t>
      </w:r>
      <w:r>
        <w:rPr>
          <w:rFonts w:eastAsia="MS Mincho;ＭＳ 明朝" w:cs="Times New Roman" w:ascii="Times New Roman" w:hAnsi="Times New Roman"/>
          <w:b w:val="false"/>
          <w:bCs w:val="false"/>
          <w:color w:val="000000"/>
          <w:sz w:val="24"/>
          <w:szCs w:val="24"/>
          <w:u w:val="none"/>
          <w:shd w:fill="81D41A" w:val="clear"/>
          <w:lang w:val="es-MX" w:bidi="ar-SA"/>
        </w:rPr>
        <w:t>Acta 427/87 – 17/12/87. (O-009-c-88)</w:t>
      </w:r>
      <w:r>
        <w:rPr>
          <w:rFonts w:eastAsia="MS Mincho;ＭＳ 明朝" w:cs="Times New Roman" w:ascii="Times New Roman" w:hAnsi="Times New Roman"/>
          <w:b w:val="false"/>
          <w:bCs w:val="false"/>
          <w:color w:val="000000"/>
          <w:sz w:val="24"/>
          <w:szCs w:val="24"/>
          <w:u w:val="none"/>
          <w:shd w:fill="auto" w:val="clear"/>
          <w:lang w:val="es-MX"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resolución 015/87</w:t>
      </w:r>
      <w:r>
        <w:rPr>
          <w:rFonts w:eastAsia="MS Mincho;ＭＳ 明朝" w:cs="Times New Roman" w:ascii="Times New Roman" w:hAnsi="Times New Roman"/>
          <w:b w:val="false"/>
          <w:bCs w:val="false"/>
          <w:color w:val="000000"/>
          <w:sz w:val="24"/>
          <w:szCs w:val="24"/>
          <w:u w:val="none"/>
          <w:shd w:fill="auto" w:val="clear"/>
          <w:lang w:val="es-MX" w:bidi="ar-SA"/>
        </w:rPr>
        <w:t xml:space="preserve">: “Solicitar al Sr. Intendente Municipal que informe sobre la norma legal que efectivizó los nombramientos”.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Acta 427/87 – 17/12/87. </w:t>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016/87</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la Secretaría de Tierra y Viviendas Municipal”.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Acta 427/87 – 17/12/87. </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017/87</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una comisión dependiente del Concejo Municipal para la elaboración de un Plan Regulador del Desarrollo Integral de San Carlos de Bariloche”.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APROBADO 27/04/89 - Acta 460/89 (O 218-c-89). </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018/88</w:t>
      </w:r>
      <w:r>
        <w:rPr>
          <w:rFonts w:eastAsia="MS Mincho;ＭＳ 明朝" w:cs="Times New Roman" w:ascii="Times New Roman" w:hAnsi="Times New Roman"/>
          <w:b w:val="false"/>
          <w:bCs w:val="false"/>
          <w:color w:val="000000"/>
          <w:sz w:val="24"/>
          <w:szCs w:val="24"/>
          <w:u w:val="none"/>
          <w:shd w:fill="auto" w:val="clear"/>
          <w:lang w:val="es-MX" w:bidi="ar-SA"/>
        </w:rPr>
        <w:t xml:space="preserve">: “Modificar el artículo 1°) de la ordenanza 185-C-87”.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Acta 430/88 – 21/01/88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019/88</w:t>
      </w:r>
      <w:r>
        <w:rPr>
          <w:rFonts w:eastAsia="MS Mincho;ＭＳ 明朝" w:cs="Times New Roman" w:ascii="Times New Roman" w:hAnsi="Times New Roman"/>
          <w:b w:val="false"/>
          <w:bCs w:val="false"/>
          <w:color w:val="000000"/>
          <w:sz w:val="24"/>
          <w:szCs w:val="24"/>
          <w:u w:val="none"/>
          <w:shd w:fill="auto" w:val="clear"/>
          <w:lang w:val="es-MX" w:bidi="ar-SA"/>
        </w:rPr>
        <w:t xml:space="preserve">: “Aceptar la transferencia de dominio de la Isla Huemul a la Municipalidad de San Carlos de Bariloche”.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10/03/88 - Acta 434/88 –(O-24-c-88).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020/88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desierto por falta de oferentes la licitación 018/87 correspondiente al paquete publicitario de la Fiesta Nacional de la Nieve. Autor: Intendente Municipal, Sr. Edgardo José Gagliardi. </w:t>
      </w:r>
      <w:r>
        <w:rPr>
          <w:rFonts w:eastAsia="MS Mincho;ＭＳ 明朝" w:cs="Times New Roman" w:ascii="Times New Roman" w:hAnsi="Times New Roman"/>
          <w:b w:val="false"/>
          <w:bCs w:val="false"/>
          <w:color w:val="FF4000"/>
          <w:sz w:val="24"/>
          <w:szCs w:val="24"/>
          <w:u w:val="none"/>
          <w:shd w:fill="auto" w:val="clear"/>
          <w:lang w:val="es-MX" w:bidi="ar-SA"/>
        </w:rPr>
        <w:t>Retirado 04/02/88.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021/88</w:t>
      </w:r>
      <w:r>
        <w:rPr>
          <w:rFonts w:eastAsia="MS Mincho;ＭＳ 明朝" w:cs="Times New Roman" w:ascii="Times New Roman" w:hAnsi="Times New Roman"/>
          <w:b w:val="false"/>
          <w:bCs w:val="false"/>
          <w:color w:val="000000"/>
          <w:sz w:val="24"/>
          <w:szCs w:val="24"/>
          <w:u w:val="none"/>
          <w:shd w:fill="auto" w:val="clear"/>
          <w:lang w:val="es-MX" w:bidi="ar-SA"/>
        </w:rPr>
        <w:t xml:space="preserve">: “Reconocer Jurisdicción B° Villa Don Bosco”.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10/03/88 – Acta 434/88 (O-25-c-88).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022/88</w:t>
      </w:r>
      <w:r>
        <w:rPr>
          <w:rFonts w:eastAsia="MS Mincho;ＭＳ 明朝" w:cs="Times New Roman" w:ascii="Times New Roman" w:hAnsi="Times New Roman"/>
          <w:b w:val="false"/>
          <w:bCs w:val="false"/>
          <w:color w:val="000000"/>
          <w:sz w:val="24"/>
          <w:szCs w:val="24"/>
          <w:u w:val="none"/>
          <w:shd w:fill="auto" w:val="clear"/>
          <w:lang w:val="es-MX" w:bidi="ar-SA"/>
        </w:rPr>
        <w:t xml:space="preserve">: “Incluir dentro de la jurisdicción de la Junta B° Pinar de Festa a las manzanas 230, 023”.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10/03/88 – Acta 434/88 (O-26-c-88).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023/88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nuevos textos ordenanzas fiscal y Tarifaria”.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04/02/88 – Acta 431/88 (O-18-c-88).</w:t>
      </w:r>
    </w:p>
    <w:p>
      <w:pPr>
        <w:pStyle w:val="Textoindependiente3"/>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024/88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el día 22 de enero de todos los años como Fecha de Recordación Histórica”.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bidi="ar-SA"/>
        </w:rPr>
        <w:t>APROBADO 21/01/88 – Acta 430/88 (O-111-c-88).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025/88</w:t>
      </w:r>
      <w:r>
        <w:rPr>
          <w:rFonts w:eastAsia="MS Mincho;ＭＳ 明朝" w:cs="Times New Roman" w:ascii="Times New Roman" w:hAnsi="Times New Roman"/>
          <w:b w:val="false"/>
          <w:bCs w:val="false"/>
          <w:color w:val="000000"/>
          <w:sz w:val="24"/>
          <w:szCs w:val="24"/>
          <w:u w:val="none"/>
          <w:shd w:fill="auto" w:val="clear"/>
          <w:lang w:val="es-MX" w:bidi="ar-SA"/>
        </w:rPr>
        <w:t xml:space="preserve">: “Funcionamiento del Concejo Municipal en la Planta Baja del edificio”. Autor: Tomás Smart (PPR). </w:t>
      </w:r>
      <w:r>
        <w:rPr>
          <w:rFonts w:eastAsia="MS Mincho;ＭＳ 明朝" w:cs="Times New Roman" w:ascii="Times New Roman" w:hAnsi="Times New Roman"/>
          <w:b w:val="false"/>
          <w:bCs w:val="false"/>
          <w:color w:val="000000"/>
          <w:sz w:val="24"/>
          <w:szCs w:val="24"/>
          <w:u w:val="none"/>
          <w:shd w:fill="81D41A" w:val="clear"/>
          <w:lang w:val="es-MX" w:bidi="ar-SA"/>
        </w:rPr>
        <w:t>Acta 430/88 – 21/01/88.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026/88</w:t>
      </w:r>
      <w:r>
        <w:rPr>
          <w:rFonts w:eastAsia="MS Mincho;ＭＳ 明朝" w:cs="Times New Roman" w:ascii="Times New Roman" w:hAnsi="Times New Roman"/>
          <w:b w:val="false"/>
          <w:bCs w:val="false"/>
          <w:color w:val="000000"/>
          <w:sz w:val="24"/>
          <w:szCs w:val="24"/>
          <w:u w:val="none"/>
          <w:shd w:fill="auto" w:val="clear"/>
          <w:lang w:val="es-MX" w:bidi="ar-SA"/>
        </w:rPr>
        <w:t xml:space="preserve">: “Eximir de Tasas Municipales a la firma Cerro Otto”. Autor: Tomás Smart (PPR). </w:t>
      </w:r>
      <w:r>
        <w:rPr>
          <w:rFonts w:eastAsia="MS Mincho;ＭＳ 明朝" w:cs="Times New Roman" w:ascii="Times New Roman" w:hAnsi="Times New Roman"/>
          <w:b w:val="false"/>
          <w:bCs w:val="false"/>
          <w:color w:val="000000"/>
          <w:sz w:val="24"/>
          <w:szCs w:val="24"/>
          <w:u w:val="none"/>
          <w:shd w:fill="81D41A" w:val="clear"/>
          <w:lang w:val="es-MX" w:bidi="ar-SA"/>
        </w:rPr>
        <w:t>Acta 430/88 – 21/01/88.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027/88</w:t>
      </w:r>
      <w:r>
        <w:rPr>
          <w:rFonts w:eastAsia="MS Mincho;ＭＳ 明朝" w:cs="Times New Roman" w:ascii="Times New Roman" w:hAnsi="Times New Roman"/>
          <w:b w:val="false"/>
          <w:bCs w:val="false"/>
          <w:color w:val="000000"/>
          <w:sz w:val="24"/>
          <w:szCs w:val="24"/>
          <w:u w:val="none"/>
          <w:shd w:fill="auto" w:val="clear"/>
          <w:lang w:val="es-MX" w:bidi="ar-SA"/>
        </w:rPr>
        <w:t xml:space="preserve">: “Derogar la ordenanza 1308/87”. Autor: Tomás Smart (PPR). </w:t>
      </w:r>
      <w:r>
        <w:rPr>
          <w:rFonts w:eastAsia="MS Mincho;ＭＳ 明朝" w:cs="Times New Roman" w:ascii="Times New Roman" w:hAnsi="Times New Roman"/>
          <w:b w:val="false"/>
          <w:bCs w:val="false"/>
          <w:color w:val="000000"/>
          <w:sz w:val="24"/>
          <w:szCs w:val="24"/>
          <w:u w:val="none"/>
          <w:shd w:fill="81D41A" w:val="clear"/>
          <w:lang w:val="es-MX" w:bidi="ar-SA"/>
        </w:rPr>
        <w:t>APROBADO 27/10/88 - Acta 449/88 (17-c-88).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028/88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el Reglamento Interno”. </w:t>
      </w:r>
      <w:r>
        <w:rPr>
          <w:rFonts w:eastAsia="MS Mincho;ＭＳ 明朝" w:cs="Times New Roman" w:ascii="Times New Roman" w:hAnsi="Times New Roman"/>
          <w:b w:val="false"/>
          <w:bCs w:val="false"/>
          <w:color w:val="000000"/>
          <w:sz w:val="24"/>
          <w:szCs w:val="24"/>
          <w:u w:val="none"/>
          <w:shd w:fill="81D41A" w:val="clear"/>
          <w:lang w:val="es-MX" w:bidi="ar-SA"/>
        </w:rPr>
        <w:t>APROBADO 20/01/88 - Acta 430/88 (O-20-c-88).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029/88</w:t>
      </w:r>
      <w:r>
        <w:rPr>
          <w:rFonts w:eastAsia="MS Mincho;ＭＳ 明朝" w:cs="Times New Roman" w:ascii="Times New Roman" w:hAnsi="Times New Roman"/>
          <w:b w:val="false"/>
          <w:bCs w:val="false"/>
          <w:color w:val="000000"/>
          <w:sz w:val="24"/>
          <w:szCs w:val="24"/>
          <w:u w:val="none"/>
          <w:shd w:fill="auto" w:val="clear"/>
          <w:lang w:val="es-MX" w:bidi="ar-SA"/>
        </w:rPr>
        <w:t xml:space="preserve">: “Elevar los antecedentes y dar intervención al Tribunal de cuentas para que produzca dictámen”. Autor: Tomás Smart (PPR). </w:t>
      </w:r>
      <w:r>
        <w:rPr>
          <w:rFonts w:eastAsia="MS Mincho;ＭＳ 明朝" w:cs="Times New Roman" w:ascii="Times New Roman" w:hAnsi="Times New Roman"/>
          <w:b w:val="false"/>
          <w:bCs w:val="false"/>
          <w:color w:val="FF4000"/>
          <w:sz w:val="24"/>
          <w:szCs w:val="24"/>
          <w:u w:val="none"/>
          <w:shd w:fill="auto" w:val="clear"/>
          <w:lang w:val="es-MX" w:bidi="ar-SA"/>
        </w:rPr>
        <w:t xml:space="preserve">Se reformuló y compatibilizó con proyecto 014/88. </w:t>
      </w:r>
      <w:r>
        <w:rPr>
          <w:rFonts w:eastAsia="MS Mincho;ＭＳ 明朝" w:cs="Times New Roman" w:ascii="Times New Roman" w:hAnsi="Times New Roman"/>
          <w:b w:val="false"/>
          <w:bCs w:val="false"/>
          <w:color w:val="000000"/>
          <w:sz w:val="24"/>
          <w:szCs w:val="24"/>
          <w:u w:val="none"/>
          <w:shd w:fill="81D41A" w:val="clear"/>
          <w:lang w:val="es-MX" w:bidi="ar-SA"/>
        </w:rPr>
        <w:t>Acta 427/87 – 17/12/87. (O-009-c-88)</w:t>
      </w:r>
      <w:r>
        <w:rPr>
          <w:rFonts w:eastAsia="MS Mincho;ＭＳ 明朝" w:cs="Times New Roman" w:ascii="Times New Roman" w:hAnsi="Times New Roman"/>
          <w:b w:val="false"/>
          <w:bCs w:val="false"/>
          <w:color w:val="000000"/>
          <w:sz w:val="24"/>
          <w:szCs w:val="24"/>
          <w:u w:val="none"/>
          <w:shd w:fill="auto" w:val="clear"/>
          <w:lang w:val="es-MX"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030/88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a la Isla Huemul como bien privado del Patrimonio Municipal”.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06/07/88 – Acta 443/88 (O-073-c-88)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031/88</w:t>
      </w:r>
      <w:r>
        <w:rPr>
          <w:rFonts w:eastAsia="MS Mincho;ＭＳ 明朝" w:cs="Times New Roman" w:ascii="Times New Roman" w:hAnsi="Times New Roman"/>
          <w:b w:val="false"/>
          <w:bCs w:val="false"/>
          <w:color w:val="000000"/>
          <w:sz w:val="24"/>
          <w:szCs w:val="24"/>
          <w:u w:val="none"/>
          <w:shd w:fill="auto" w:val="clear"/>
          <w:lang w:val="es-MX" w:bidi="ar-SA"/>
        </w:rPr>
        <w:t xml:space="preserve">: “Constituir una Comisión Municipal de Defensa de la Democracia”.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21/01/88 – Acta 430/88 (O-10-c-88).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032/88</w:t>
      </w:r>
      <w:r>
        <w:rPr>
          <w:rFonts w:eastAsia="MS Mincho;ＭＳ 明朝" w:cs="Times New Roman" w:ascii="Times New Roman" w:hAnsi="Times New Roman"/>
          <w:b w:val="false"/>
          <w:bCs w:val="false"/>
          <w:color w:val="000000"/>
          <w:sz w:val="24"/>
          <w:szCs w:val="24"/>
          <w:u w:val="none"/>
          <w:shd w:fill="auto" w:val="clear"/>
          <w:lang w:val="es-MX" w:bidi="ar-SA"/>
        </w:rPr>
        <w:t xml:space="preserve">: “Derógase la ordenanza 185-c-87”.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(O-32-c-88).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033/88</w:t>
      </w:r>
      <w:r>
        <w:rPr>
          <w:rFonts w:eastAsia="MS Mincho;ＭＳ 明朝" w:cs="Times New Roman" w:ascii="Times New Roman" w:hAnsi="Times New Roman"/>
          <w:b w:val="false"/>
          <w:bCs w:val="false"/>
          <w:color w:val="000000"/>
          <w:sz w:val="24"/>
          <w:szCs w:val="24"/>
          <w:u w:val="none"/>
          <w:shd w:fill="auto" w:val="clear"/>
          <w:lang w:val="es-MX" w:bidi="ar-SA"/>
        </w:rPr>
        <w:t xml:space="preserve">: “Créase la comisión Municipal Interna de Relaciones Laborales”.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11/02/88 – Acta 432/88 (O-17-c-88).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034/88</w:t>
      </w:r>
      <w:r>
        <w:rPr>
          <w:rFonts w:eastAsia="MS Mincho;ＭＳ 明朝" w:cs="Times New Roman" w:ascii="Times New Roman" w:hAnsi="Times New Roman"/>
          <w:b w:val="false"/>
          <w:bCs w:val="false"/>
          <w:color w:val="000000"/>
          <w:sz w:val="24"/>
          <w:szCs w:val="24"/>
          <w:u w:val="none"/>
          <w:shd w:fill="auto" w:val="clear"/>
          <w:lang w:val="es-MX" w:bidi="ar-SA"/>
        </w:rPr>
        <w:t xml:space="preserve">: “Regularización de los Agentes Municipales Contratados”.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 Acta 432/88 – 31/01/88.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035/88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el incremento de cuadros tarifarios”.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04/02/88 – Acta 431/88 (O-12-c-88).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036/88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Interés Municipal el IIIFestival Nacional e Internacional de Óperas Primas 87/88”.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10/03/88 – Acta 434/88 (D-05-c-88).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037/88</w:t>
      </w:r>
      <w:r>
        <w:rPr>
          <w:rFonts w:eastAsia="MS Mincho;ＭＳ 明朝" w:cs="Times New Roman" w:ascii="Times New Roman" w:hAnsi="Times New Roman"/>
          <w:b w:val="false"/>
          <w:bCs w:val="false"/>
          <w:color w:val="000000"/>
          <w:sz w:val="24"/>
          <w:szCs w:val="24"/>
          <w:u w:val="none"/>
          <w:shd w:fill="auto" w:val="clear"/>
          <w:lang w:val="es-MX" w:bidi="ar-SA"/>
        </w:rPr>
        <w:t xml:space="preserve">: “Intaurar el Boleto Obrero”.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 xml:space="preserve"> 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comunicación 038/88</w:t>
      </w:r>
      <w:r>
        <w:rPr>
          <w:rFonts w:eastAsia="MS Mincho;ＭＳ 明朝" w:cs="Times New Roman" w:ascii="Times New Roman" w:hAnsi="Times New Roman"/>
          <w:b w:val="false"/>
          <w:bCs w:val="false"/>
          <w:color w:val="000000"/>
          <w:sz w:val="24"/>
          <w:szCs w:val="24"/>
          <w:u w:val="none"/>
          <w:shd w:fill="auto" w:val="clear"/>
          <w:lang w:val="es-MX" w:bidi="ar-SA"/>
        </w:rPr>
        <w:t xml:space="preserve">: “Encomentdar al Intendente Municipal la continuación de las fgestiones s/ la anexión del Barrio El Pilar”.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04/02/88 - Acta 431/88.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039/88</w:t>
      </w:r>
      <w:r>
        <w:rPr>
          <w:rFonts w:eastAsia="MS Mincho;ＭＳ 明朝" w:cs="Times New Roman" w:ascii="Times New Roman" w:hAnsi="Times New Roman"/>
          <w:b w:val="false"/>
          <w:bCs w:val="false"/>
          <w:color w:val="000000"/>
          <w:sz w:val="24"/>
          <w:szCs w:val="24"/>
          <w:u w:val="none"/>
          <w:shd w:fill="auto" w:val="clear"/>
          <w:lang w:val="es-MX" w:bidi="ar-SA"/>
        </w:rPr>
        <w:t xml:space="preserve">: “Implementar a través de Obras y Servicios Públicos la ejecución de una vereda tipo en distintas arterias.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12/05/88 - Acta 439/88 (O-053-c-88).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040/88</w:t>
      </w:r>
      <w:r>
        <w:rPr>
          <w:rFonts w:eastAsia="MS Mincho;ＭＳ 明朝" w:cs="Times New Roman" w:ascii="Times New Roman" w:hAnsi="Times New Roman"/>
          <w:b w:val="false"/>
          <w:bCs w:val="false"/>
          <w:color w:val="000000"/>
          <w:sz w:val="24"/>
          <w:szCs w:val="24"/>
          <w:u w:val="none"/>
          <w:shd w:fill="auto" w:val="clear"/>
          <w:lang w:val="es-MX" w:bidi="ar-SA"/>
        </w:rPr>
        <w:t xml:space="preserve">: “Otorgar un subsidio no reintegrable a la Cruz Roja Argentina”. Autor: Tomás Smart (PPR). </w:t>
      </w:r>
      <w:r>
        <w:rPr>
          <w:rFonts w:eastAsia="MS Mincho;ＭＳ 明朝" w:cs="Times New Roman" w:ascii="Times New Roman" w:hAnsi="Times New Roman"/>
          <w:b w:val="false"/>
          <w:bCs w:val="false"/>
          <w:color w:val="000000"/>
          <w:sz w:val="24"/>
          <w:szCs w:val="24"/>
          <w:u w:val="none"/>
          <w:shd w:fill="81D41A" w:val="clear"/>
          <w:lang w:val="es-MX" w:bidi="ar-SA"/>
        </w:rPr>
        <w:t>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041/88</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una Comisión Especial de Estudio para municipalizar el Hospital Zonal Babiroche”. Autor: Tomás Smart (PPR). </w:t>
      </w:r>
      <w:r>
        <w:rPr>
          <w:rFonts w:eastAsia="MS Mincho;ＭＳ 明朝" w:cs="Times New Roman" w:ascii="Times New Roman" w:hAnsi="Times New Roman"/>
          <w:b w:val="false"/>
          <w:bCs w:val="false"/>
          <w:color w:val="000000"/>
          <w:sz w:val="24"/>
          <w:szCs w:val="24"/>
          <w:u w:val="none"/>
          <w:shd w:fill="81D41A" w:val="clear"/>
          <w:lang w:val="es-MX" w:bidi="ar-SA"/>
        </w:rPr>
        <w:t>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042/88</w:t>
      </w:r>
      <w:r>
        <w:rPr>
          <w:rFonts w:eastAsia="MS Mincho;ＭＳ 明朝" w:cs="Times New Roman" w:ascii="Times New Roman" w:hAnsi="Times New Roman"/>
          <w:b w:val="false"/>
          <w:bCs w:val="false"/>
          <w:color w:val="000000"/>
          <w:sz w:val="24"/>
          <w:szCs w:val="24"/>
          <w:u w:val="none"/>
          <w:shd w:fill="auto" w:val="clear"/>
          <w:lang w:val="es-MX" w:bidi="ar-SA"/>
        </w:rPr>
        <w:t xml:space="preserve">: “Otorgar un Subsidio no reintegrable al Centro Materno Infantil Arco Iris”. </w:t>
      </w:r>
      <w:r>
        <w:rPr>
          <w:rFonts w:eastAsia="MS Mincho;ＭＳ 明朝" w:cs="Times New Roman" w:ascii="Times New Roman" w:hAnsi="Times New Roman"/>
          <w:b w:val="false"/>
          <w:bCs w:val="false"/>
          <w:color w:val="FF4000"/>
          <w:sz w:val="24"/>
          <w:szCs w:val="24"/>
          <w:u w:val="none"/>
          <w:shd w:fill="auto" w:val="clear"/>
          <w:lang w:val="es-MX" w:bidi="ar-SA"/>
        </w:rPr>
        <w:t>VETADO 24/03/88.</w:t>
      </w:r>
      <w:r>
        <w:rPr>
          <w:rFonts w:eastAsia="MS Mincho;ＭＳ 明朝" w:cs="Times New Roman" w:ascii="Times New Roman" w:hAnsi="Times New Roman"/>
          <w:b w:val="false"/>
          <w:bCs w:val="false"/>
          <w:color w:val="000000"/>
          <w:sz w:val="24"/>
          <w:szCs w:val="24"/>
          <w:u w:val="none"/>
          <w:shd w:fill="auto" w:val="clear"/>
          <w:lang w:val="es-MX" w:bidi="ar-SA"/>
        </w:rPr>
        <w:t xml:space="preserve"> </w:t>
      </w:r>
      <w:r>
        <w:rPr>
          <w:rFonts w:eastAsia="MS Mincho;ＭＳ 明朝" w:cs="Times New Roman" w:ascii="Times New Roman" w:hAnsi="Times New Roman"/>
          <w:b w:val="false"/>
          <w:bCs w:val="false"/>
          <w:color w:val="000000"/>
          <w:sz w:val="24"/>
          <w:szCs w:val="24"/>
          <w:u w:val="none"/>
          <w:shd w:fill="81D41A" w:val="clear"/>
          <w:lang w:val="es-MX" w:bidi="ar-SA"/>
        </w:rPr>
        <w:t>Acta 434/88 – 10/03/88.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043/88</w:t>
      </w:r>
      <w:r>
        <w:rPr>
          <w:rFonts w:eastAsia="MS Mincho;ＭＳ 明朝" w:cs="Times New Roman" w:ascii="Times New Roman" w:hAnsi="Times New Roman"/>
          <w:b w:val="false"/>
          <w:bCs w:val="false"/>
          <w:color w:val="000000"/>
          <w:sz w:val="24"/>
          <w:szCs w:val="24"/>
          <w:u w:val="none"/>
          <w:shd w:fill="auto" w:val="clear"/>
          <w:lang w:val="es-MX" w:bidi="ar-SA"/>
        </w:rPr>
        <w:t xml:space="preserve">: “Establecer que en caso de ausencia del Intendente las funciones serán ejercidas por el Presidente del Concejo”.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04/02/88 – Acta 431/88 (O-13-c-88).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044/88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a los Sres. Carlos Consonieri y Ruben Sánchez a instalar un puesto de venta de productos Frutihortícolas”.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11/02/88 – Acta 432/88 (O-15-c-88).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045/88</w:t>
      </w:r>
      <w:r>
        <w:rPr>
          <w:rFonts w:eastAsia="MS Mincho;ＭＳ 明朝" w:cs="Times New Roman" w:ascii="Times New Roman" w:hAnsi="Times New Roman"/>
          <w:b w:val="false"/>
          <w:bCs w:val="false"/>
          <w:color w:val="000000"/>
          <w:sz w:val="24"/>
          <w:szCs w:val="24"/>
          <w:u w:val="none"/>
          <w:shd w:fill="auto" w:val="clear"/>
          <w:lang w:val="es-MX" w:bidi="ar-SA"/>
        </w:rPr>
        <w:t xml:space="preserve">: “Implementar a partir de la fecha la Primera Etapa del Proyecto Isla Huemul”.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06/07/88 - Acta 443/88 (O-073-c-88).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046/88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el llamado a Licitación Pública para la red de gas en el Barrio Piren Huapi”.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11/02/88 – Acta 432/88 (O-14-c-88).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047/88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el llamado a Licitación Pública para la ejecución de la red de gas para el Barrio Cascada y Pinar de Festa”.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11/02/88 – Acta 432/88 (O-16-c-88).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048/88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al Depto ejecutivo a realizar la venta de la parcela excedente a la Sra. Ana de Lujan Arriegada”.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049/88</w:t>
      </w:r>
      <w:r>
        <w:rPr>
          <w:rFonts w:eastAsia="MS Mincho;ＭＳ 明朝" w:cs="Times New Roman" w:ascii="Times New Roman" w:hAnsi="Times New Roman"/>
          <w:b w:val="false"/>
          <w:bCs w:val="false"/>
          <w:color w:val="000000"/>
          <w:sz w:val="24"/>
          <w:szCs w:val="24"/>
          <w:u w:val="none"/>
          <w:shd w:fill="auto" w:val="clear"/>
          <w:lang w:val="es-MX" w:bidi="ar-SA"/>
        </w:rPr>
        <w:t xml:space="preserve">: “Modificar las cláusulas del Convenio celebrado con la Empresa Nacional de Correos y Telecomunicaciones”.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050/88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el incremento de los cuadro tarifarios de a empresa 3 de mayo”.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10/03/88 - Acta 434/88 (O-22-c-88).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051/88</w:t>
      </w:r>
      <w:r>
        <w:rPr>
          <w:rFonts w:eastAsia="MS Mincho;ＭＳ 明朝" w:cs="Times New Roman" w:ascii="Times New Roman" w:hAnsi="Times New Roman"/>
          <w:b w:val="false"/>
          <w:bCs w:val="false"/>
          <w:color w:val="000000"/>
          <w:sz w:val="24"/>
          <w:szCs w:val="24"/>
          <w:u w:val="none"/>
          <w:shd w:fill="auto" w:val="clear"/>
          <w:lang w:val="es-MX" w:bidi="ar-SA"/>
        </w:rPr>
        <w:t xml:space="preserve">: “Facultar al Departamento Ejecutivo a implementar los sentidos de circulación en distintas arterias”.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Acta 431/88 – 04/02/88.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052/88</w:t>
      </w:r>
      <w:r>
        <w:rPr>
          <w:rFonts w:eastAsia="MS Mincho;ＭＳ 明朝" w:cs="Times New Roman" w:ascii="Times New Roman" w:hAnsi="Times New Roman"/>
          <w:b w:val="false"/>
          <w:bCs w:val="false"/>
          <w:color w:val="000000"/>
          <w:sz w:val="24"/>
          <w:szCs w:val="24"/>
          <w:u w:val="none"/>
          <w:shd w:fill="auto" w:val="clear"/>
          <w:lang w:val="es-MX" w:bidi="ar-SA"/>
        </w:rPr>
        <w:t xml:space="preserve">: “Prestar acuerdo al Pliego de Licitación para la venta del Paquete Publicitariode la Fiesta Nacional de la Nieve”.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11/02/88 - Acta 432/88 (O-19-c-88).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053/88</w:t>
      </w:r>
      <w:r>
        <w:rPr>
          <w:rFonts w:eastAsia="MS Mincho;ＭＳ 明朝" w:cs="Times New Roman" w:ascii="Times New Roman" w:hAnsi="Times New Roman"/>
          <w:b w:val="false"/>
          <w:bCs w:val="false"/>
          <w:color w:val="000000"/>
          <w:sz w:val="24"/>
          <w:szCs w:val="24"/>
          <w:u w:val="none"/>
          <w:shd w:fill="auto" w:val="clear"/>
          <w:lang w:val="es-MX" w:bidi="ar-SA"/>
        </w:rPr>
        <w:t xml:space="preserve">: “Convocar al electorado de San Carlos de Bariloche a Referendum Popular”.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Acta 432/88 – 11/02/88.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054/88</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el Departamento de Medicina, Higiene y Seguridad”.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Acta 432/88 – 11/02/88.</w:t>
      </w:r>
    </w:p>
    <w:p>
      <w:pPr>
        <w:pStyle w:val="Textoindependiente3"/>
        <w:jc w:val="both"/>
        <w:rPr/>
      </w:pPr>
      <w:r>
        <w:rPr/>
      </w:r>
    </w:p>
    <w:p>
      <w:pPr>
        <w:pStyle w:val="Textoindependiente3"/>
        <w:jc w:val="both"/>
        <w:rPr>
          <w:u w:val="single"/>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055/88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“Declárase de Interés Municipal transmición en directo LRA 30 de Sesiones del Cuerpo”.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24/05/88 - Acta 440/88 (D-002-c-88).</w:t>
      </w:r>
    </w:p>
    <w:p>
      <w:pPr>
        <w:pStyle w:val="Textoindependiente3"/>
        <w:jc w:val="both"/>
        <w:rPr>
          <w:u w:val="single"/>
          <w:shd w:fill="auto" w:val="clear"/>
        </w:rPr>
      </w:pPr>
      <w:r>
        <w:rPr>
          <w:u w:val="single"/>
          <w:shd w:fill="auto" w:val="clear"/>
        </w:rPr>
      </w:r>
    </w:p>
    <w:p>
      <w:pPr>
        <w:pStyle w:val="Textoindependiente3"/>
        <w:jc w:val="both"/>
        <w:rPr/>
      </w:pPr>
      <w:r>
        <w:rPr>
          <w:rFonts w:eastAsia="MS Mincho;ＭＳ 明朝" w:cs="Times New Roman" w:ascii="Times New Roman" w:hAnsi="Times New Roman"/>
          <w:b w:val="false"/>
          <w:bCs w:val="false"/>
          <w:color w:val="auto"/>
          <w:sz w:val="24"/>
          <w:szCs w:val="24"/>
          <w:u w:val="single"/>
          <w:lang w:val="es-MX" w:bidi="ar-SA"/>
        </w:rPr>
        <w:t>Proyecto de ordenanza 056/88</w:t>
      </w:r>
      <w:r>
        <w:rPr>
          <w:rFonts w:eastAsia="MS Mincho;ＭＳ 明朝" w:cs="Times New Roman" w:ascii="Times New Roman" w:hAnsi="Times New Roman"/>
          <w:b w:val="false"/>
          <w:bCs w:val="false"/>
          <w:color w:val="auto"/>
          <w:sz w:val="24"/>
          <w:szCs w:val="24"/>
          <w:u w:val="none"/>
          <w:lang w:val="es-MX" w:bidi="ar-SA"/>
        </w:rPr>
        <w:t xml:space="preserve">: “Desafectar de calle pública la calle Marchiori para la construcción Escuela N.º 71”. </w:t>
      </w:r>
      <w:r>
        <w:rPr>
          <w:rFonts w:eastAsia="MS Mincho;ＭＳ 明朝" w:cs="Times New Roman" w:ascii="Times New Roman" w:hAnsi="Times New Roman"/>
          <w:b w:val="false"/>
          <w:bCs w:val="false"/>
          <w:color w:val="000000"/>
          <w:sz w:val="24"/>
          <w:szCs w:val="24"/>
          <w:u w:val="none"/>
          <w:shd w:fill="auto" w:val="clear"/>
          <w:lang w:val="es-MX" w:bidi="ar-SA"/>
        </w:rPr>
        <w:t xml:space="preserve">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24/02/88 - Acta 433/88 (O-21-c-88).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color w:val="auto"/>
          <w:sz w:val="24"/>
          <w:szCs w:val="24"/>
          <w:u w:val="single"/>
          <w:lang w:val="es-MX" w:bidi="ar-SA"/>
        </w:rPr>
        <w:t>Proyecto de ordenanza 057/88</w:t>
      </w:r>
      <w:r>
        <w:rPr>
          <w:rFonts w:eastAsia="MS Mincho;ＭＳ 明朝" w:cs="Times New Roman" w:ascii="Times New Roman" w:hAnsi="Times New Roman"/>
          <w:b w:val="false"/>
          <w:bCs w:val="false"/>
          <w:color w:val="auto"/>
          <w:sz w:val="24"/>
          <w:szCs w:val="24"/>
          <w:u w:val="none"/>
          <w:lang w:val="es-MX" w:bidi="ar-SA"/>
        </w:rPr>
        <w:t xml:space="preserve">: “Transferencia de las Licencias al Servicio Público de alquiler con Taxímetro”.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12/05/88 Acta 439/88 (O-058-c-88).</w:t>
      </w:r>
    </w:p>
    <w:p>
      <w:pPr>
        <w:pStyle w:val="Textoindependiente3"/>
        <w:jc w:val="both"/>
        <w:rPr/>
      </w:pPr>
      <w: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058/88</w:t>
      </w:r>
      <w:r>
        <w:rPr>
          <w:rFonts w:eastAsia="MS Mincho;ＭＳ 明朝" w:cs="Times New Roman" w:ascii="Times New Roman" w:hAnsi="Times New Roman"/>
          <w:b w:val="false"/>
          <w:bCs w:val="false"/>
          <w:color w:val="000000"/>
          <w:sz w:val="24"/>
          <w:szCs w:val="24"/>
          <w:u w:val="none"/>
          <w:shd w:fill="auto" w:val="clear"/>
          <w:lang w:val="es-MX" w:bidi="ar-SA"/>
        </w:rPr>
        <w:t xml:space="preserve">: “Adherir al Día Internacional de la Mujer”.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24/02/88 Acta 433/88 (D-004-c-88).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059/88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interés Nacional la Reunión Ministerial del Grupo Cairus”.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24/02/88 Acta 433/88 (D-003-c-88).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060/88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a la Asociación para Discapacitados a instalar un kiosko en un Predio Municipal”.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24/03/88 Acta 435/88 (O-029-c-88).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comunicación 061/88</w:t>
      </w:r>
      <w:r>
        <w:rPr>
          <w:rFonts w:eastAsia="MS Mincho;ＭＳ 明朝" w:cs="Times New Roman" w:ascii="Times New Roman" w:hAnsi="Times New Roman"/>
          <w:b w:val="false"/>
          <w:bCs w:val="false"/>
          <w:color w:val="000000"/>
          <w:sz w:val="24"/>
          <w:szCs w:val="24"/>
          <w:u w:val="none"/>
          <w:shd w:fill="auto" w:val="clear"/>
          <w:lang w:val="es-MX" w:bidi="ar-SA"/>
        </w:rPr>
        <w:t xml:space="preserve">: “Encomendar al Departamento Ejecutivo a iniciar los estudios ára el emplazamiento de un puente peatonal sobre arroyo Ñireco”.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bidi="ar-SA"/>
        </w:rPr>
        <w:t>APROBADO 24/05/88 – Acta 440/88 (C-003-c-88).</w:t>
      </w:r>
    </w:p>
    <w:p>
      <w:pPr>
        <w:pStyle w:val="Textoindependiente3"/>
        <w:jc w:val="both"/>
        <w:rPr>
          <w:shd w:fill="auto" w:val="clear"/>
        </w:rPr>
      </w:pPr>
      <w:r>
        <w:rPr>
          <w:shd w:fill="auto" w:val="clear"/>
        </w:rPr>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062/88</w:t>
      </w:r>
      <w:r>
        <w:rPr>
          <w:rFonts w:eastAsia="MS Mincho;ＭＳ 明朝" w:cs="Times New Roman" w:ascii="Times New Roman" w:hAnsi="Times New Roman"/>
          <w:b w:val="false"/>
          <w:bCs w:val="false"/>
          <w:color w:val="000000"/>
          <w:sz w:val="24"/>
          <w:szCs w:val="24"/>
          <w:u w:val="none"/>
          <w:shd w:fill="auto" w:val="clear"/>
          <w:lang w:val="es-MX" w:bidi="ar-SA"/>
        </w:rPr>
        <w:t xml:space="preserve">: “Denominar con el nombre 22 de enero a la calle de acceso a la Escuela N.º 71”.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bidi="ar-SA"/>
        </w:rPr>
        <w:t>APROBADO 12/05/88 – Acta 439/88 (O-054-c-88).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063/88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interés Municipal el XVI Congreso de Abogados de Provinacia”.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10/03/88 Acta 434/88 (D-006-c-88).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064/88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interés Municipal el Curso de Actualización en Patología Cervical”.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24/03/88 Acta 435/88 (D-009-c-88).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065/88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interés municipal el Curso para personal de enfermería sobre Infección Hospitalaria”.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10/03/88 Acta 434/88 (D-007-c-88).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066/88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el Convenio con la Secretaría de Transportes de la Nación”.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12/05/88 Acta 439/88 (O-055-c-88).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067/88</w:t>
      </w:r>
      <w:r>
        <w:rPr>
          <w:rFonts w:eastAsia="MS Mincho;ＭＳ 明朝" w:cs="Times New Roman" w:ascii="Times New Roman" w:hAnsi="Times New Roman"/>
          <w:b w:val="false"/>
          <w:bCs w:val="false"/>
          <w:color w:val="000000"/>
          <w:sz w:val="24"/>
          <w:szCs w:val="24"/>
          <w:u w:val="none"/>
          <w:shd w:fill="auto" w:val="clear"/>
          <w:lang w:val="es-MX" w:bidi="ar-SA"/>
        </w:rPr>
        <w:t xml:space="preserve">: “Crear la Comisión de Estudio para la Provisión de Agua Potable”.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bidi="ar-SA"/>
        </w:rPr>
        <w:t>APROBADO 21/12/88 – Acta 453/88 (O-179-c-88).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068/88</w:t>
      </w:r>
      <w:r>
        <w:rPr>
          <w:rFonts w:eastAsia="MS Mincho;ＭＳ 明朝" w:cs="Times New Roman" w:ascii="Times New Roman" w:hAnsi="Times New Roman"/>
          <w:b w:val="false"/>
          <w:bCs w:val="false"/>
          <w:color w:val="000000"/>
          <w:sz w:val="24"/>
          <w:szCs w:val="24"/>
          <w:u w:val="none"/>
          <w:shd w:fill="auto" w:val="clear"/>
          <w:lang w:val="es-MX" w:bidi="ar-SA"/>
        </w:rPr>
        <w:t xml:space="preserve">: “Implementar el Centro de Información de Programas y Proyectos de Bienestar Social”.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17/06/88 Acta 441/88 (O-063-c-88).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069/88</w:t>
      </w:r>
      <w:r>
        <w:rPr>
          <w:rFonts w:eastAsia="MS Mincho;ＭＳ 明朝" w:cs="Times New Roman" w:ascii="Times New Roman" w:hAnsi="Times New Roman"/>
          <w:b w:val="false"/>
          <w:bCs w:val="false"/>
          <w:color w:val="000000"/>
          <w:sz w:val="24"/>
          <w:szCs w:val="24"/>
          <w:u w:val="none"/>
          <w:shd w:fill="auto" w:val="clear"/>
          <w:lang w:val="es-MX" w:bidi="ar-SA"/>
        </w:rPr>
        <w:t xml:space="preserve">: “Disponer regularización de los adjudicatarios y ocupantes del Barrio Las Mutisias”.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12/05/88 Acta 439/88 (O-057-c-88).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070/88</w:t>
      </w:r>
      <w:r>
        <w:rPr>
          <w:rFonts w:eastAsia="MS Mincho;ＭＳ 明朝" w:cs="Times New Roman" w:ascii="Times New Roman" w:hAnsi="Times New Roman"/>
          <w:b w:val="false"/>
          <w:bCs w:val="false"/>
          <w:color w:val="000000"/>
          <w:sz w:val="24"/>
          <w:szCs w:val="24"/>
          <w:u w:val="none"/>
          <w:shd w:fill="auto" w:val="clear"/>
          <w:lang w:val="es-MX" w:bidi="ar-SA"/>
        </w:rPr>
        <w:t xml:space="preserve">: “Establecer por ordenanza Política de Evacuación del Impacto Ambiental”. </w:t>
      </w:r>
      <w:r>
        <w:rPr>
          <w:rFonts w:eastAsia="MS Mincho;ＭＳ 明朝" w:cs="Times New Roman" w:ascii="Times New Roman" w:hAnsi="Times New Roman"/>
          <w:b w:val="false"/>
          <w:bCs w:val="false"/>
          <w:color w:val="000000"/>
          <w:sz w:val="24"/>
          <w:szCs w:val="20"/>
          <w:u w:val="none"/>
          <w:shd w:fill="auto" w:val="clear"/>
          <w:lang w:val="es-MX" w:bidi="ar-SA"/>
        </w:rPr>
        <w:t>Autores: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bidi="ar-SA"/>
        </w:rPr>
        <w:t>APROBADO 21/04/89 Acta 460/88 (O-217-c-89).</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071/88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al Contrato de locación para residencial El Alcázar”. </w:t>
      </w:r>
      <w:r>
        <w:rPr>
          <w:rFonts w:eastAsia="MS Mincho;ＭＳ 明朝" w:cs="Times New Roman" w:ascii="Times New Roman" w:hAnsi="Times New Roman"/>
          <w:b w:val="false"/>
          <w:bCs w:val="false"/>
          <w:color w:val="000000"/>
          <w:sz w:val="24"/>
          <w:szCs w:val="20"/>
          <w:u w:val="none"/>
          <w:shd w:fill="auto" w:val="clear"/>
          <w:lang w:val="es-MX" w:bidi="ar-SA"/>
        </w:rPr>
        <w:t xml:space="preserve">Autor: Presidente del Concejo Municipal, </w:t>
      </w:r>
      <w:r>
        <w:rPr>
          <w:rFonts w:eastAsia="MS Mincho;ＭＳ 明朝" w:cs="Times New Roman" w:ascii="Times New Roman" w:hAnsi="Times New Roman"/>
          <w:b w:val="false"/>
          <w:bCs w:val="false"/>
          <w:color w:val="000000"/>
          <w:sz w:val="24"/>
          <w:szCs w:val="24"/>
          <w:u w:val="none"/>
          <w:shd w:fill="auto" w:val="clear"/>
          <w:lang w:val="es-ES" w:bidi="ar-SA"/>
        </w:rPr>
        <w:t xml:space="preserve">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10/03/88 Acta 434/88 (O-027-c-88).</w:t>
      </w:r>
    </w:p>
    <w:p>
      <w:pPr>
        <w:pStyle w:val="Textoindependiente3"/>
        <w:jc w:val="both"/>
        <w:rPr>
          <w:shd w:fill="auto" w:val="clear"/>
        </w:rPr>
      </w:pPr>
      <w:r>
        <w:rPr>
          <w:shd w:fill="auto" w:val="clear"/>
        </w:rPr>
      </w:r>
    </w:p>
    <w:p>
      <w:pPr>
        <w:pStyle w:val="Textoindependiente3"/>
        <w:jc w:val="both"/>
        <w:rPr>
          <w:u w:val="single"/>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072/88</w:t>
      </w:r>
      <w:r>
        <w:rPr>
          <w:rFonts w:eastAsia="MS Mincho;ＭＳ 明朝" w:cs="Times New Roman" w:ascii="Times New Roman" w:hAnsi="Times New Roman"/>
          <w:b w:val="false"/>
          <w:bCs w:val="false"/>
          <w:color w:val="000000"/>
          <w:sz w:val="24"/>
          <w:szCs w:val="24"/>
          <w:u w:val="none"/>
          <w:shd w:fill="auto" w:val="clear"/>
          <w:lang w:val="es-MX" w:bidi="ar-SA"/>
        </w:rPr>
        <w:t xml:space="preserve">: “Exceptuar del cobro del Servicio de Renovación de Licencias de conductor Profesional”.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Acta 434/88 - 10/03//88 .</w:t>
      </w:r>
    </w:p>
    <w:p>
      <w:pPr>
        <w:pStyle w:val="Textoindependiente3"/>
        <w:jc w:val="both"/>
        <w:rPr>
          <w:u w:val="single"/>
          <w:shd w:fill="auto" w:val="clear"/>
        </w:rPr>
      </w:pPr>
      <w:r>
        <w:rPr>
          <w:u w:val="single"/>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073/88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al Municipio de San Carlos de Bariloche en estado de repudio permanente”.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APROBADO 10/03/88 Acta 434/88 (D-008-c-88) - Acta 434/88.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comunicación 074/88</w:t>
      </w:r>
      <w:r>
        <w:rPr>
          <w:rFonts w:eastAsia="MS Mincho;ＭＳ 明朝" w:cs="Times New Roman" w:ascii="Times New Roman" w:hAnsi="Times New Roman"/>
          <w:b w:val="false"/>
          <w:bCs w:val="false"/>
          <w:color w:val="000000"/>
          <w:sz w:val="24"/>
          <w:szCs w:val="24"/>
          <w:u w:val="none"/>
          <w:shd w:fill="auto" w:val="clear"/>
          <w:lang w:val="es-MX" w:bidi="ar-SA"/>
        </w:rPr>
        <w:t xml:space="preserve">: “Comunicar a la Secretaría de Obras y Servicios Públicos distintos recaudos a adoptar en plaza en no más de 20 días”. </w:t>
      </w:r>
      <w:r>
        <w:rPr>
          <w:rFonts w:eastAsia="MS Mincho;ＭＳ 明朝" w:cs="Times New Roman" w:ascii="Times New Roman" w:hAnsi="Times New Roman"/>
          <w:b w:val="false"/>
          <w:bCs w:val="false"/>
          <w:color w:val="000000"/>
          <w:sz w:val="24"/>
          <w:szCs w:val="20"/>
          <w:u w:val="none"/>
          <w:shd w:fill="auto" w:val="clear"/>
          <w:lang w:val="es-ES" w:bidi="ar-SA"/>
        </w:rPr>
        <w:t xml:space="preserve">Autores: </w:t>
      </w:r>
      <w:r>
        <w:rPr>
          <w:rFonts w:eastAsia="MS Mincho;ＭＳ 明朝" w:cs="Times New Roman" w:ascii="Times New Roman" w:hAnsi="Times New Roman"/>
          <w:b w:val="false"/>
          <w:bCs w:val="false"/>
          <w:color w:val="000000"/>
          <w:sz w:val="24"/>
          <w:szCs w:val="24"/>
          <w:u w:val="none"/>
          <w:shd w:fill="auto" w:val="clear"/>
          <w:lang w:val="es-MX" w:bidi="ar-SA"/>
        </w:rPr>
        <w:t xml:space="preserve">Luís Álvarez, Rodolfo Galosi y Hector Baudino (FpV). </w:t>
      </w:r>
      <w:r>
        <w:rPr>
          <w:rFonts w:eastAsia="MS Mincho;ＭＳ 明朝" w:cs="Times New Roman" w:ascii="Times New Roman" w:hAnsi="Times New Roman"/>
          <w:b w:val="false"/>
          <w:bCs w:val="false"/>
          <w:color w:val="000000"/>
          <w:sz w:val="24"/>
          <w:szCs w:val="24"/>
          <w:u w:val="none"/>
          <w:shd w:fill="81D41A" w:val="clear"/>
          <w:lang w:val="es-MX" w:bidi="ar-SA"/>
        </w:rPr>
        <w:t>Acta 434/88 – 10/03/88.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075/88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incremento de tarifas para vehículos de Alquiler Taxímetro”. </w:t>
      </w:r>
      <w:r>
        <w:rPr>
          <w:rFonts w:eastAsia="MS Mincho;ＭＳ 明朝" w:cs="Times New Roman" w:ascii="Times New Roman" w:hAnsi="Times New Roman"/>
          <w:b w:val="false"/>
          <w:bCs w:val="false"/>
          <w:color w:val="000000"/>
          <w:sz w:val="24"/>
          <w:szCs w:val="20"/>
          <w:u w:val="none"/>
          <w:shd w:fill="auto" w:val="clear"/>
          <w:lang w:val="es-MX" w:bidi="ar-SA"/>
        </w:rPr>
        <w:t xml:space="preserve">Autor: Presidente del Concejo Municipal, </w:t>
      </w:r>
      <w:r>
        <w:rPr>
          <w:rFonts w:eastAsia="MS Mincho;ＭＳ 明朝" w:cs="Times New Roman" w:ascii="Times New Roman" w:hAnsi="Times New Roman"/>
          <w:b w:val="false"/>
          <w:bCs w:val="false"/>
          <w:color w:val="000000"/>
          <w:sz w:val="24"/>
          <w:szCs w:val="24"/>
          <w:u w:val="none"/>
          <w:shd w:fill="auto" w:val="clear"/>
          <w:lang w:val="es-ES" w:bidi="ar-SA"/>
        </w:rPr>
        <w:t xml:space="preserve">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24/03/88 Acta 435/88 (O-028-c-88).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076/88</w:t>
      </w:r>
      <w:r>
        <w:rPr>
          <w:rFonts w:eastAsia="MS Mincho;ＭＳ 明朝" w:cs="Times New Roman" w:ascii="Times New Roman" w:hAnsi="Times New Roman"/>
          <w:b w:val="false"/>
          <w:bCs w:val="false"/>
          <w:color w:val="000000"/>
          <w:sz w:val="24"/>
          <w:szCs w:val="24"/>
          <w:u w:val="none"/>
          <w:shd w:fill="auto" w:val="clear"/>
          <w:lang w:val="es-MX" w:bidi="ar-SA"/>
        </w:rPr>
        <w:t xml:space="preserve">: “Permuta Arco Azul S.R.L. de excedente parcela por inmueble denominado catastral 19-2D-875-1”. </w:t>
      </w: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10/03/88 Acta 434/88 (O-023-c-88).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077/88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el día 2 de abril como Jornada de Recordación Histórica”.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(D-011-c-88).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078/88</w:t>
      </w:r>
      <w:r>
        <w:rPr>
          <w:rFonts w:eastAsia="MS Mincho;ＭＳ 明朝" w:cs="Times New Roman" w:ascii="Times New Roman" w:hAnsi="Times New Roman"/>
          <w:b w:val="false"/>
          <w:bCs w:val="false"/>
          <w:color w:val="000000"/>
          <w:sz w:val="24"/>
          <w:szCs w:val="24"/>
          <w:u w:val="none"/>
          <w:shd w:fill="auto" w:val="clear"/>
          <w:lang w:val="es-MX" w:bidi="ar-SA"/>
        </w:rPr>
        <w:t xml:space="preserve">: “Declarar de Importancia Cultural la creación de la carrera Educación Ambiental”. </w:t>
      </w:r>
      <w:r>
        <w:rPr>
          <w:rFonts w:eastAsia="MS Mincho;ＭＳ 明朝" w:cs="Times New Roman" w:ascii="Times New Roman" w:hAnsi="Times New Roman"/>
          <w:b w:val="false"/>
          <w:bCs w:val="false"/>
          <w:color w:val="000000"/>
          <w:sz w:val="24"/>
          <w:szCs w:val="20"/>
          <w:u w:val="none"/>
          <w:shd w:fill="auto" w:val="clear"/>
          <w:lang w:val="es-MX" w:bidi="ar-SA"/>
        </w:rPr>
        <w:t xml:space="preserve">Autor: Presidente del Concejo Municipal, </w:t>
      </w:r>
      <w:r>
        <w:rPr>
          <w:rFonts w:eastAsia="MS Mincho;ＭＳ 明朝" w:cs="Times New Roman" w:ascii="Times New Roman" w:hAnsi="Times New Roman"/>
          <w:b w:val="false"/>
          <w:bCs w:val="false"/>
          <w:color w:val="000000"/>
          <w:sz w:val="24"/>
          <w:szCs w:val="24"/>
          <w:u w:val="none"/>
          <w:shd w:fill="auto" w:val="clear"/>
          <w:lang w:val="es-ES" w:bidi="ar-SA"/>
        </w:rPr>
        <w:t xml:space="preserve">Carlos Manuel Fernández (UCR). </w:t>
      </w:r>
      <w:r>
        <w:rPr>
          <w:rFonts w:eastAsia="MS Mincho;ＭＳ 明朝" w:cs="Times New Roman" w:ascii="Times New Roman" w:hAnsi="Times New Roman"/>
          <w:b w:val="false"/>
          <w:bCs w:val="false"/>
          <w:color w:val="FF4000"/>
          <w:sz w:val="24"/>
          <w:szCs w:val="24"/>
          <w:u w:val="none"/>
          <w:shd w:fill="auto" w:val="clear"/>
          <w:lang w:val="es-ES" w:bidi="ar-SA"/>
        </w:rPr>
        <w:t>Retirado Acta 435/88 – 24/03/88.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079/88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a la Asociación de Fomento Vecinal Rancho Grande la instalación de un tanque de bombeo de agua”. Autores: concejales Manuel Bendersky (UCR), Tomas Smart (PPR) y Luís Álvarez (FPV). </w:t>
      </w:r>
      <w:r>
        <w:rPr>
          <w:rFonts w:eastAsia="MS Mincho;ＭＳ 明朝" w:cs="Times New Roman" w:ascii="Times New Roman" w:hAnsi="Times New Roman"/>
          <w:b w:val="false"/>
          <w:bCs w:val="false"/>
          <w:color w:val="000000"/>
          <w:sz w:val="24"/>
          <w:szCs w:val="24"/>
          <w:u w:val="none"/>
          <w:shd w:fill="81D41A" w:val="clear"/>
          <w:lang w:val="es-MX" w:bidi="ar-SA"/>
        </w:rPr>
        <w:t>APROBADO 24/03/88 – Acta 435/88 (O-030-c-88).</w:t>
      </w:r>
    </w:p>
    <w:p>
      <w:pPr>
        <w:pStyle w:val="Textoindependiente3"/>
        <w:jc w:val="both"/>
        <w:rPr>
          <w:shd w:fill="auto" w:val="clear"/>
        </w:rPr>
      </w:pPr>
      <w:r>
        <w:rPr>
          <w:shd w:fill="auto" w:val="clear"/>
        </w:rPr>
      </w:r>
    </w:p>
    <w:p>
      <w:pPr>
        <w:pStyle w:val="Textoindependiente3"/>
        <w:jc w:val="both"/>
        <w:rPr>
          <w:rFonts w:ascii="Times New Roman" w:hAnsi="Times New Roman" w:eastAsia="MS Mincho;ＭＳ 明朝" w:cs="Times New Roman"/>
          <w:b w:val="false"/>
          <w:b w:val="false"/>
          <w:bCs w:val="false"/>
          <w:color w:val="000000"/>
          <w:sz w:val="24"/>
          <w:szCs w:val="20"/>
          <w:u w:val="none"/>
          <w:shd w:fill="auto" w:val="clear"/>
          <w:lang w:val="es-MX"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declaración 080/88</w:t>
      </w:r>
      <w:r>
        <w:rPr>
          <w:rFonts w:eastAsia="MS Mincho;ＭＳ 明朝" w:cs="Times New Roman" w:ascii="Times New Roman" w:hAnsi="Times New Roman"/>
          <w:b w:val="false"/>
          <w:bCs w:val="false"/>
          <w:color w:val="000000"/>
          <w:sz w:val="24"/>
          <w:szCs w:val="24"/>
          <w:u w:val="none"/>
          <w:shd w:fill="auto" w:val="clear"/>
          <w:lang w:val="es-MX" w:bidi="ar-SA"/>
        </w:rPr>
        <w:t xml:space="preserve">: “Adherir al Día Internacional de las montañas limpias para el mundo”. </w:t>
      </w:r>
    </w:p>
    <w:p>
      <w:pPr>
        <w:pStyle w:val="Textoindependiente3"/>
        <w:jc w:val="both"/>
        <w:rPr>
          <w:shd w:fill="auto" w:val="clear"/>
        </w:rPr>
      </w:pPr>
      <w:r>
        <w:rPr>
          <w:rFonts w:eastAsia="MS Mincho;ＭＳ 明朝" w:cs="Times New Roman" w:ascii="Times New Roman" w:hAnsi="Times New Roman"/>
          <w:b w:val="false"/>
          <w:bCs w:val="false"/>
          <w:color w:val="000000"/>
          <w:sz w:val="24"/>
          <w:szCs w:val="20"/>
          <w:u w:val="none"/>
          <w:shd w:fill="auto" w:val="clear"/>
          <w:lang w:val="es-MX" w:bidi="ar-SA"/>
        </w:rPr>
        <w:t>Autor: Presidente del Concejo Municipal, Concejales</w:t>
      </w:r>
      <w:r>
        <w:rPr>
          <w:rFonts w:eastAsia="MS Mincho;ＭＳ 明朝" w:cs="Times New Roman" w:ascii="Times New Roman" w:hAnsi="Times New Roman"/>
          <w:b w:val="false"/>
          <w:bCs w:val="false"/>
          <w:color w:val="000000"/>
          <w:sz w:val="24"/>
          <w:szCs w:val="24"/>
          <w:u w:val="none"/>
          <w:shd w:fill="auto" w:val="clear"/>
          <w:lang w:val="es-ES" w:bidi="ar-SA"/>
        </w:rPr>
        <w:t xml:space="preserve"> Carlos Manuel Fernández (UCR). </w:t>
      </w:r>
      <w:r>
        <w:rPr>
          <w:rFonts w:eastAsia="MS Mincho;ＭＳ 明朝" w:cs="Times New Roman" w:ascii="Times New Roman" w:hAnsi="Times New Roman"/>
          <w:b w:val="false"/>
          <w:bCs w:val="false"/>
          <w:color w:val="000000"/>
          <w:sz w:val="24"/>
          <w:szCs w:val="24"/>
          <w:u w:val="none"/>
          <w:shd w:fill="81D41A" w:val="clear"/>
          <w:lang w:val="es-MX" w:bidi="ar-SA"/>
        </w:rPr>
        <w:t>APROBADO 24/03/88 Acta 435/88 (D-010-c-88).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081/88</w:t>
      </w:r>
      <w:r>
        <w:rPr>
          <w:rFonts w:eastAsia="MS Mincho;ＭＳ 明朝" w:cs="Times New Roman" w:ascii="Times New Roman" w:hAnsi="Times New Roman"/>
          <w:b w:val="false"/>
          <w:bCs w:val="false"/>
          <w:color w:val="000000"/>
          <w:sz w:val="24"/>
          <w:szCs w:val="24"/>
          <w:u w:val="none"/>
          <w:shd w:fill="auto" w:val="clear"/>
          <w:lang w:val="es-MX" w:bidi="ar-SA"/>
        </w:rPr>
        <w:t xml:space="preserve">: “Prestar acuerdo al Pliego de Licitación Pública para la ejecución de la red de gas para el Barrio San Francisco I”.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(O-50-c-88).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082/88</w:t>
      </w:r>
      <w:r>
        <w:rPr>
          <w:rFonts w:eastAsia="MS Mincho;ＭＳ 明朝" w:cs="Times New Roman" w:ascii="Times New Roman" w:hAnsi="Times New Roman"/>
          <w:b w:val="false"/>
          <w:bCs w:val="false"/>
          <w:color w:val="000000"/>
          <w:sz w:val="24"/>
          <w:szCs w:val="24"/>
          <w:u w:val="none"/>
          <w:shd w:fill="auto" w:val="clear"/>
          <w:lang w:val="es-MX" w:bidi="ar-SA"/>
        </w:rPr>
        <w:t xml:space="preserve">: “Prestar acuerdo al Pliego de Licitació Pública para la ejecución de la red de gas para el Barrio Playa Bonita”.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(O-44-c-88).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083/88</w:t>
      </w:r>
      <w:r>
        <w:rPr>
          <w:rFonts w:eastAsia="MS Mincho;ＭＳ 明朝" w:cs="Times New Roman" w:ascii="Times New Roman" w:hAnsi="Times New Roman"/>
          <w:b w:val="false"/>
          <w:bCs w:val="false"/>
          <w:color w:val="000000"/>
          <w:sz w:val="24"/>
          <w:szCs w:val="24"/>
          <w:u w:val="none"/>
          <w:shd w:fill="auto" w:val="clear"/>
          <w:lang w:val="es-MX" w:bidi="ar-SA"/>
        </w:rPr>
        <w:t>: “Prestar acuerdo al Pliego de Licitació Pública para la ejecución de la red de gas para el Barrio Los Troncos”. Autor: Intendente Municipal, Sr. Edgardo José Gagliardi.</w:t>
      </w:r>
      <w:r>
        <w:rPr>
          <w:rFonts w:eastAsia="MS Mincho;ＭＳ 明朝" w:cs="Times New Roman" w:ascii="Times New Roman" w:hAnsi="Times New Roman"/>
          <w:b w:val="false"/>
          <w:bCs w:val="false"/>
          <w:color w:val="000000"/>
          <w:sz w:val="24"/>
          <w:szCs w:val="24"/>
          <w:u w:val="none"/>
          <w:shd w:fill="81D41A" w:val="clear"/>
          <w:lang w:val="es-MX" w:bidi="ar-SA"/>
        </w:rPr>
        <w:t xml:space="preserve"> APROBADO 30/03/88 - Acta 436/88 (O-42-c-88).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084/88</w:t>
      </w:r>
      <w:r>
        <w:rPr>
          <w:rFonts w:eastAsia="MS Mincho;ＭＳ 明朝" w:cs="Times New Roman" w:ascii="Times New Roman" w:hAnsi="Times New Roman"/>
          <w:b w:val="false"/>
          <w:bCs w:val="false"/>
          <w:color w:val="000000"/>
          <w:sz w:val="24"/>
          <w:szCs w:val="24"/>
          <w:u w:val="none"/>
          <w:shd w:fill="auto" w:val="clear"/>
          <w:lang w:val="es-MX" w:bidi="ar-SA"/>
        </w:rPr>
        <w:t>: “Prestar acuerdo al Pliego de Licitació Pública para la ejecución de la red de gas para el Barrio Parque Pehuen”. Autor: Intendente Municipal, Sr. Edgardo José Gagliardi.</w:t>
      </w:r>
      <w:r>
        <w:rPr>
          <w:rFonts w:eastAsia="MS Mincho;ＭＳ 明朝" w:cs="Times New Roman" w:ascii="Times New Roman" w:hAnsi="Times New Roman"/>
          <w:b w:val="false"/>
          <w:bCs w:val="false"/>
          <w:color w:val="000000"/>
          <w:sz w:val="24"/>
          <w:szCs w:val="24"/>
          <w:u w:val="none"/>
          <w:shd w:fill="81D41A" w:val="clear"/>
          <w:lang w:val="es-MX" w:bidi="ar-SA"/>
        </w:rPr>
        <w:t xml:space="preserve"> APROBADO 30/03/88 - Acta 436/88 (O-49-c-88).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085/88</w:t>
      </w:r>
      <w:r>
        <w:rPr>
          <w:rFonts w:eastAsia="MS Mincho;ＭＳ 明朝" w:cs="Times New Roman" w:ascii="Times New Roman" w:hAnsi="Times New Roman"/>
          <w:b w:val="false"/>
          <w:bCs w:val="false"/>
          <w:color w:val="000000"/>
          <w:sz w:val="24"/>
          <w:szCs w:val="24"/>
          <w:u w:val="none"/>
          <w:shd w:fill="auto" w:val="clear"/>
          <w:lang w:val="es-MX" w:bidi="ar-SA"/>
        </w:rPr>
        <w:t>: “Pliego de Licitación Pública red de gas para el Barrio San Ignacio del Cerro”. Autor: Intendente Municipal, Sr. Edgardo José Gagliardi.</w:t>
      </w:r>
      <w:r>
        <w:rPr>
          <w:rFonts w:eastAsia="MS Mincho;ＭＳ 明朝" w:cs="Times New Roman" w:ascii="Times New Roman" w:hAnsi="Times New Roman"/>
          <w:b w:val="false"/>
          <w:bCs w:val="false"/>
          <w:color w:val="000000"/>
          <w:sz w:val="24"/>
          <w:szCs w:val="24"/>
          <w:u w:val="none"/>
          <w:shd w:fill="81D41A" w:val="clear"/>
          <w:lang w:val="es-MX" w:bidi="ar-SA"/>
        </w:rPr>
        <w:t xml:space="preserve"> APROBADO 30/03/88 - Acta 436/88 (O-46-c-88).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086/88</w:t>
      </w:r>
      <w:r>
        <w:rPr>
          <w:rFonts w:eastAsia="MS Mincho;ＭＳ 明朝" w:cs="Times New Roman" w:ascii="Times New Roman" w:hAnsi="Times New Roman"/>
          <w:b w:val="false"/>
          <w:bCs w:val="false"/>
          <w:color w:val="000000"/>
          <w:sz w:val="24"/>
          <w:szCs w:val="24"/>
          <w:u w:val="none"/>
          <w:shd w:fill="auto" w:val="clear"/>
          <w:lang w:val="es-MX" w:bidi="ar-SA"/>
        </w:rPr>
        <w:t xml:space="preserve">: “Pliego de Licitación Pública red de gas para el Barrio La Cumbre y Bellavista”.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(O-47-c-88).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087/88</w:t>
      </w:r>
      <w:r>
        <w:rPr>
          <w:rFonts w:eastAsia="MS Mincho;ＭＳ 明朝" w:cs="Times New Roman" w:ascii="Times New Roman" w:hAnsi="Times New Roman"/>
          <w:b w:val="false"/>
          <w:bCs w:val="false"/>
          <w:color w:val="000000"/>
          <w:sz w:val="24"/>
          <w:szCs w:val="24"/>
          <w:u w:val="none"/>
          <w:shd w:fill="auto" w:val="clear"/>
          <w:lang w:val="es-MX" w:bidi="ar-SA"/>
        </w:rPr>
        <w:t xml:space="preserve">: “Pliego de Licitación Pública red de gas para el Barrio Pinar de Festa”.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(O-51-c-88).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088/88</w:t>
      </w:r>
      <w:r>
        <w:rPr>
          <w:rFonts w:eastAsia="MS Mincho;ＭＳ 明朝" w:cs="Times New Roman" w:ascii="Times New Roman" w:hAnsi="Times New Roman"/>
          <w:b w:val="false"/>
          <w:bCs w:val="false"/>
          <w:color w:val="000000"/>
          <w:sz w:val="24"/>
          <w:szCs w:val="24"/>
          <w:u w:val="none"/>
          <w:shd w:fill="auto" w:val="clear"/>
          <w:lang w:val="es-MX" w:bidi="ar-SA"/>
        </w:rPr>
        <w:t xml:space="preserve">: “Pliego de Licitación Pública red de gas para el Barrio Parque Cerro OTTO”.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(O-45-c-88).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089/88</w:t>
      </w:r>
      <w:r>
        <w:rPr>
          <w:rFonts w:eastAsia="MS Mincho;ＭＳ 明朝" w:cs="Times New Roman" w:ascii="Times New Roman" w:hAnsi="Times New Roman"/>
          <w:b w:val="false"/>
          <w:bCs w:val="false"/>
          <w:color w:val="000000"/>
          <w:sz w:val="24"/>
          <w:szCs w:val="24"/>
          <w:u w:val="none"/>
          <w:shd w:fill="auto" w:val="clear"/>
          <w:lang w:val="es-MX" w:bidi="ar-SA"/>
        </w:rPr>
        <w:t xml:space="preserve">: “Pliego de Licitación para la ejecución de la red de gas para el Barrio Rancho Grande”.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(O-48-c-88).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090/88</w:t>
      </w:r>
      <w:r>
        <w:rPr>
          <w:rFonts w:eastAsia="MS Mincho;ＭＳ 明朝" w:cs="Times New Roman" w:ascii="Times New Roman" w:hAnsi="Times New Roman"/>
          <w:b w:val="false"/>
          <w:bCs w:val="false"/>
          <w:color w:val="000000"/>
          <w:sz w:val="24"/>
          <w:szCs w:val="24"/>
          <w:u w:val="none"/>
          <w:shd w:fill="auto" w:val="clear"/>
          <w:lang w:val="es-MX" w:bidi="ar-SA"/>
        </w:rPr>
        <w:t xml:space="preserve">: “Pliego de Licitación para la ejecución red de gas para el Barrio Los Cipresales”.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(O-43-c-88).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resolución 091/88</w:t>
      </w:r>
      <w:r>
        <w:rPr>
          <w:rFonts w:eastAsia="MS Mincho;ＭＳ 明朝" w:cs="Times New Roman" w:ascii="Times New Roman" w:hAnsi="Times New Roman"/>
          <w:b w:val="false"/>
          <w:bCs w:val="false"/>
          <w:color w:val="000000"/>
          <w:sz w:val="24"/>
          <w:szCs w:val="24"/>
          <w:u w:val="none"/>
          <w:shd w:fill="auto" w:val="clear"/>
          <w:lang w:val="es-MX" w:bidi="ar-SA"/>
        </w:rPr>
        <w:t xml:space="preserve">: “Citar para la próxima Sesión del Concejo Municipal al Secretario de Economía”. Autores: Fernando González, Domingo Ciciarello y Tomas Smart (PPR). </w:t>
      </w:r>
      <w:r>
        <w:rPr>
          <w:rFonts w:eastAsia="MS Mincho;ＭＳ 明朝" w:cs="Times New Roman" w:ascii="Times New Roman" w:hAnsi="Times New Roman"/>
          <w:b w:val="false"/>
          <w:bCs w:val="false"/>
          <w:color w:val="FF4000"/>
          <w:sz w:val="24"/>
          <w:szCs w:val="24"/>
          <w:u w:val="none"/>
          <w:shd w:fill="auto" w:val="clear"/>
          <w:lang w:val="es-MX" w:bidi="ar-SA"/>
        </w:rPr>
        <w:t>Rechazado 24/03/88 Acta 435/88.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092/88</w:t>
      </w:r>
      <w:r>
        <w:rPr>
          <w:rFonts w:eastAsia="MS Mincho;ＭＳ 明朝" w:cs="Times New Roman" w:ascii="Times New Roman" w:hAnsi="Times New Roman"/>
          <w:b w:val="false"/>
          <w:bCs w:val="false"/>
          <w:color w:val="000000"/>
          <w:sz w:val="24"/>
          <w:szCs w:val="24"/>
          <w:u w:val="none"/>
          <w:shd w:fill="auto" w:val="clear"/>
          <w:lang w:val="es-MX" w:bidi="ar-SA"/>
        </w:rPr>
        <w:t xml:space="preserve">: “Afectar la parcela denominada catrastalmente como 19-2-E-059-6 para la ejecución de 37 viviendas c/plano”.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30/03/88 - Acta 436/88 (O-31-c-88).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093/88</w:t>
      </w:r>
      <w:r>
        <w:rPr>
          <w:rFonts w:eastAsia="MS Mincho;ＭＳ 明朝" w:cs="Times New Roman" w:ascii="Times New Roman" w:hAnsi="Times New Roman"/>
          <w:b w:val="false"/>
          <w:bCs w:val="false"/>
          <w:color w:val="000000"/>
          <w:sz w:val="24"/>
          <w:szCs w:val="24"/>
          <w:u w:val="none"/>
          <w:shd w:fill="auto" w:val="clear"/>
          <w:lang w:val="es-MX" w:bidi="ar-SA"/>
        </w:rPr>
        <w:t xml:space="preserve">: “Incluir texto en la oredenanza 18-c-88”.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bidi="ar-SA"/>
        </w:rPr>
        <w:t>APROBADO 21/04/88 - Acta 438/88 (O-39-c-88).</w:t>
      </w:r>
    </w:p>
    <w:p>
      <w:pPr>
        <w:pStyle w:val="Textoindependiente3"/>
        <w:jc w:val="both"/>
        <w:rPr>
          <w:shd w:fill="auto" w:val="clear"/>
        </w:rPr>
      </w:pPr>
      <w:r>
        <w:rPr>
          <w:shd w:fill="auto" w:val="clear"/>
        </w:rPr>
      </w:r>
    </w:p>
    <w:p>
      <w:pPr>
        <w:pStyle w:val="Textoindependiente3"/>
        <w:jc w:val="both"/>
        <w:rPr>
          <w:shd w:fill="auto" w:val="clear"/>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094/88</w:t>
      </w:r>
      <w:r>
        <w:rPr>
          <w:rFonts w:eastAsia="MS Mincho;ＭＳ 明朝" w:cs="Times New Roman" w:ascii="Times New Roman" w:hAnsi="Times New Roman"/>
          <w:b w:val="false"/>
          <w:bCs w:val="false"/>
          <w:color w:val="000000"/>
          <w:sz w:val="24"/>
          <w:szCs w:val="24"/>
          <w:u w:val="none"/>
          <w:shd w:fill="auto" w:val="clear"/>
          <w:lang w:val="es-MX" w:bidi="ar-SA"/>
        </w:rPr>
        <w:t xml:space="preserve">: “Autorizar al Intendente a firmar convenios con la Secretaría de Estado de Vivienda y Ordenamiento Ambiental”. Autor: Sr. Suárez. </w:t>
      </w:r>
      <w:r>
        <w:rPr>
          <w:rFonts w:eastAsia="MS Mincho;ＭＳ 明朝" w:cs="Times New Roman" w:ascii="Times New Roman" w:hAnsi="Times New Roman"/>
          <w:b w:val="false"/>
          <w:bCs w:val="false"/>
          <w:color w:val="000000"/>
          <w:sz w:val="24"/>
          <w:szCs w:val="24"/>
          <w:u w:val="none"/>
          <w:shd w:fill="81D41A" w:val="clear"/>
          <w:lang w:val="es-MX" w:bidi="ar-SA"/>
        </w:rPr>
        <w:t>Acta 435/88 – 24/03/88.</w:t>
      </w:r>
    </w:p>
    <w:p>
      <w:pPr>
        <w:pStyle w:val="Textoindependiente3"/>
        <w:jc w:val="both"/>
        <w:rPr>
          <w:shd w:fill="auto" w:val="clear"/>
        </w:rPr>
      </w:pPr>
      <w:r>
        <w:rPr>
          <w:shd w:fill="auto" w:val="clear"/>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095/88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lo solicitado por los Arquitectos Ana María Winter y Roberto </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Pupi”. 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30/03/88 - Acta 436/88 (O-33-c-88).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bidi="ar-SA"/>
        </w:rPr>
        <w:t>Proyecto de ordenanza 096/88</w:t>
      </w:r>
      <w:r>
        <w:rPr>
          <w:rFonts w:eastAsia="MS Mincho;ＭＳ 明朝" w:cs="Times New Roman" w:ascii="Times New Roman" w:hAnsi="Times New Roman"/>
          <w:b w:val="false"/>
          <w:bCs w:val="false"/>
          <w:color w:val="000000"/>
          <w:sz w:val="24"/>
          <w:szCs w:val="24"/>
          <w:u w:val="none"/>
          <w:shd w:fill="auto" w:val="clear"/>
          <w:lang w:val="es-MX" w:bidi="ar-SA"/>
        </w:rPr>
        <w:t xml:space="preserve">: “Aprobar Convenio con el Instituto de Planificación y Promoción de la Vivienda y la Municipalidad”. </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Autor: Intendente Municipal, Sr. Edgardo José Gagliardi.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12/05/88 - Acta 439/88 (O-56-c-88).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resolución 097/88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“Solicitar para la próxima Sesión del Concejo Municipal </w:t>
      </w:r>
      <w:r>
        <w:rPr>
          <w:rFonts w:eastAsia="MS Mincho;ＭＳ 明朝" w:cs="Times New Roman" w:ascii="Times New Roman" w:hAnsi="Times New Roman"/>
          <w:b w:val="false"/>
          <w:bCs w:val="false"/>
          <w:i/>
          <w:iCs/>
          <w:color w:val="000000"/>
          <w:sz w:val="24"/>
          <w:szCs w:val="24"/>
          <w:u w:val="none"/>
          <w:shd w:fill="auto" w:val="clear"/>
          <w:lang w:val="es-MX" w:eastAsia="zh-CN" w:bidi="ar-SA"/>
        </w:rPr>
        <w:t xml:space="preserve">IN VOCE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del Secretario de Economía”.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24/03/88 Acta 435/88 (R-001-c-88).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098/88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“Otorgar Subsidio a la Asociación de Basquetbol Bariloche”.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30/03/88 Acta 436/88 (O-052-c-88).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099/88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“Realizar un minuto de silencio en memoria de las víctimas de la represión”.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24/03/88 Acta 435/88 (R-002-c-88).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100/88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“Otorgar Subsidio al Hogar de Ancianos El Descanso de Jesús del Barrio Rancho Grande”.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436/88 – 24/03/88.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“Recepcionar en al Concejo Municipal todas las inquietudes y propuestas provenientes de diversos sectores de la Educación”.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24/03/88 Acta 435/88 (R-003-c-88).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102/88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“Construir Refugio Peatonal”.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435/88 24/03/88.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103/88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“Facultar a la Dirección de Planeamiento de la Municipalidad para convocar a las Instituciones” (Plan regulador).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27/04/88 Acta 460/89 (O-218-c-89).</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104/88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“Crear en el ámbito Municipal el Laboratorio de Bromatología”.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436/89 - 30/03/88.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105/88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“Ceder a la Cooperativa Los Pioneros un lote de propiedad Municipal”.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436/89 – 30/03/88.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para los Sres. Concejales que realicen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comisiones un otorgamiento de cargos en concepto de viáticos”.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 xml:space="preserve">Autor: Presidente del Concejo Municipal,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21/04/88 Acta 438/88 (R-004-c-88).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107/88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Importancia social la Asamblea Distrital del Rotary Club”.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Intendente Municipal a firmar Convenio co la Subsecretaría de Economía”.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436/88 - 30/03/88.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la Junta Vecinal Santo Cristo n subsidio no reitegrable”.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436/89 – 30/03/88.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concurso Abierto para cubrir el cargo de Auxiliar Administrativo para desempeñarse en Mesa de Entradas”.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(O-38-c-88).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Concurso Abierto para cubrir un cargo de Auxiliar Cafetería”.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 xml:space="preserve">Autor: Presidente del Concejo Municipal,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(O-35-c-88).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112/88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“Llamar a Concurso Abierto para cubrir cargos en el Departamento Legislativo”.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 xml:space="preserve">Autor: Presidente del Concejo Municipal,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(O-37-c-88).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113/88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de interés Municipal las Primeras Jornadas Zonales de Alcoholismo”. Autores: concejales Carlos Manuel Fernández y Manuel Bendersky (UCR) y Luís Álvarez (FPV).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(D-012-c-88).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resolución 114/88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“Implementar en el Departamento Despacho Concejo Municipal un sistema de otorgamiento de numeración de ordenanzas y comunicaciones”.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 xml:space="preserve">Autor: Presidente del Concejo Municipal,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12/04/88 Acta 439/88 (R-005-c-88).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115/88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“Suprimir en la ordenanza 002-c-87 Anexo II”.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(O-034-c-88).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116/88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“Llamar a Concurso Interno para cubrir un cargo de Auxiliar Administrativo”.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08/04/88 Acta 437/88 (O-036-c-88).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117/88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de interés Municipal la realización de la Muestra Internacional de cine para la Infancia y la Juventud”.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08/04/88 Acta 437/89 (D-013-c-88).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118/88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“Crear en el ámbito del Concejo Municipal una Sub comisión de estudios para normalizar el Servicio de automóviles taxímetros”.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eastAsia="zh-CN" w:bidi="ar-SA"/>
        </w:rPr>
        <w:t>Acta 438/88 – 21/04/88.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119/88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“Incorporar en el Reglamento Interno un capítulo”.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16/06/88 Acta 441/88 (O-064-c-88).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120/88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“Crear el Observatorio Municipal Meteorológico y de sismografía”.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29/09/88 Acta 448/88 (O-105-c-88).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121/88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“Asigna el nombre de José Luis Pefoure a una calle de la Ciudad”.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21/04/88 Acta 438/88 (O-040-c-88).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122/88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homenaje a todos los trabajadores de la Ciudad”.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21/04/88 Acta 438/88 (D-014-c-88).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123/88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de interés la elaboración de un Plan de Forestación o Arbolización de la Ciudad”.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02/12/88 Acta 452/88 (D-037-c-88).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124/88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“Salutación por el Aniversario de la Fundación del Pueblo San Carlos de Bariloche al vecindario”.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21/04/88 Acta 438/88 (D-015-c-88).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125/88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“Llamar a Registro de oposición de frentistas para obra red de gas en distintas calles”.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438/88 – 21/04/88.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r>
        <w:rPr>
          <w:rFonts w:eastAsia="MS Mincho;ＭＳ 明朝" w:cs="Times New Roman" w:ascii="Times New Roman" w:hAnsi="Times New Roman"/>
          <w:b w:val="false"/>
          <w:bCs w:val="false"/>
          <w:i w:val="false"/>
          <w:iCs w:val="false"/>
          <w:color w:val="FF4000"/>
          <w:sz w:val="24"/>
          <w:szCs w:val="24"/>
          <w:u w:val="none"/>
          <w:shd w:fill="auto" w:val="clear"/>
          <w:lang w:val="es-MX" w:eastAsia="zh-CN" w:bidi="ar-SA"/>
        </w:rPr>
        <w:t>Reformular.</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126/88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“Solicitar a la Dirección de Cultura lo actuado hasta la fecha”.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438/88 – 21/04/88.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127/88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“Asignar al Concejo Municipal pasajes Nacionales y Provinciales para los bloques”.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438/88 – 21/04/88.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128/88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“Dejar sin efecto la oredenanza 03-c-88”.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21/04/88 Acta 438/88 (O-041-c-88).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129/88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“El Departamento Ejecutivo elaborará un catálogo y colocará rótulos indicativos de especies arbóreas”.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438/88 - 21/04/88.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130/88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“Incorporar a la ordenanza Fiscal vigente un texto”.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445/88 – 05/08/88 (O-084-c-88).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131/88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“Adherir al Día Internacional de la Enfermería”.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12/05/88 Acta 439/88 (D-016-c-88).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132/88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“Definición para reglamentar el funcionamiento de las Casas de Familia”. Autor: Sr. Suárez.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02/12/88 Acta 452/88 (O-153-c-88).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133/88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de interés Municipal la Creación del Centro Regional de Investigación en Comunicaciones”.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29/09/88 Acta 448/88 (D-026-c-88).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declaración 134/88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de interés Municipal la Construcción del Gimnasio del Colegio Secundario N.º 10 Dr. Ángel Gallardo”.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29/09/88 Acta 448/88 (D-028-c-88).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135/88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“Crear en el ámbito del Concejo Municipal una comisión investigadora para determinar sobre la obra de pavimento”. Autores: Fernando González, Domingo Ciciarello y Tomas Smart (PPR). </w:t>
      </w:r>
      <w:r>
        <w:rPr>
          <w:rFonts w:eastAsia="MS Mincho;ＭＳ 明朝" w:cs="Times New Roman" w:ascii="Times New Roman" w:hAnsi="Times New Roman"/>
          <w:b w:val="false"/>
          <w:bCs w:val="false"/>
          <w:color w:val="000000"/>
          <w:sz w:val="24"/>
          <w:szCs w:val="24"/>
          <w:u w:val="none"/>
          <w:shd w:fill="81D41A" w:val="clear"/>
          <w:lang w:val="es-MX" w:eastAsia="zh-CN" w:bidi="ar-SA"/>
        </w:rPr>
        <w:t>Acta 439/88 - 02/05/88.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136/88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“Autorizar al Ejecutivo Municipal a llamar a Concurso Público”.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Acta 439/88 - 12/05/88.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137/88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“Ceder en comodato a la Asociación Paleotológica Bariloche el inmueble ubicado sobre la ribera del lago Nahuel Huapi”.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24/05/88 Acta 440/88 (O-059-c-88).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138/88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“Declarar a la Isla Huemul como Reserva Municipal”.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06/07/88 Acta 443/88 (O-073-c-88).</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139/88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“Autorizar a la Cooperativa de Tejedoras Bariloche a instalar un Stand”.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APROBADO 29/09/88 Acta 448/88 (O-111-c-88).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140/88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“Designar los salones del 1° piso del Correp como Museo de la Asociación Paleontológica”. </w:t>
      </w:r>
      <w:r>
        <w:rPr>
          <w:rFonts w:eastAsia="MS Mincho;ＭＳ 明朝" w:cs="Times New Roman" w:ascii="Times New Roman" w:hAnsi="Times New Roman"/>
          <w:b w:val="false"/>
          <w:b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color w:val="000000"/>
          <w:sz w:val="24"/>
          <w:szCs w:val="24"/>
          <w:u w:val="none"/>
          <w:shd w:fill="81D41A" w:val="clear"/>
          <w:lang w:val="es-MX" w:eastAsia="zh-CN" w:bidi="ar-SA"/>
        </w:rPr>
        <w:t>Acta 439/88 - 12/05/88.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141/88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“Complementario ordenanza 20-c-86 Ahorro Previo”.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(O-067-c-88).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ordenanza 142/88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“Fijar el Presupuesto de Erogaciones 1988”.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(O-090-c-88).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t>Proyecto de comunicación 143/88</w:t>
      </w:r>
      <w:r>
        <w:rPr>
          <w:rFonts w:eastAsia="MS Mincho;ＭＳ 明朝" w:cs="Times New Roman" w:ascii="Times New Roman" w:hAnsi="Times New Roman"/>
          <w:b w:val="false"/>
          <w:bCs w:val="false"/>
          <w:color w:val="000000"/>
          <w:sz w:val="24"/>
          <w:szCs w:val="24"/>
          <w:u w:val="none"/>
          <w:shd w:fill="auto" w:val="clear"/>
          <w:lang w:val="es-MX" w:eastAsia="zh-CN" w:bidi="ar-SA"/>
        </w:rPr>
        <w:t xml:space="preserve">: “Disponer sobre la Avenida Bustillo la ejecución de pianitos”.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(C-12-c-88).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144/88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“Arbitrar medios para lograr n Convenio entre la Municipalidad y los Organismos competentes de la Alcaidía”.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29/09/88 Acta 448/88 (O-112-c-88).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145/88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 la Secretaría de Obras Públicas a realizar una obra de desagote sobre los Colihues y Don Bosco”.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146/88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 las empresas de Trasnporte Público de Pasajeros a vender publicidad fija en el interior de los vehículos”.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147/88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mecanismos para que el Centro Regional Bariloche se haga cargo del Vivero Municipal”.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148/88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“Instalar en lugares claves de la Ciudad luminarias”.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149/88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Monumento Histórico Municipal a la propiedad conocida como Casa de Tierras y Colonias”.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24/05/88 Acta 440/88 (R-007-c-88).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150/88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“Invitación a todas las entidades o agrupaciones a presentar ante el Concejo Municipal toda la problemática del tránsito”.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(D-023-c 88).</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151/88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ordenanza 101-c-87 y toda otra ordenanza que haga a la categorización del Personal Político”.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29/09/88 Acta 448/88 (R-011-c 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“La Municipalidad adquiere el compromiso de sesión de tierras a los adjudicatarios”.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un convenio entre el Instituto de Planificación de la Vivienda y la Municipalidad para la construcción de la Comisaría”.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439/88 - 12/05/88.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154/88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el Proyecto de Declaración 078/88”.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24/05/88 Acta 440/88 (R-006-c-88).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la Sra. Sonia Omerzu un subsidio no reintegrable de $8000”.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(O-066-c-88).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jurisdección de la Junta Vecinal Tres Lagos”.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la ordenanza 8-I-81 sobre los taxis”.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02/12/88 Acta 452/88 (O-152-c-88).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158/88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“Delegar a la Secretaría de Desarrollo Social y a la de Turismo la representación y organización del III Festival”. Autores: Fernando González, Domingo Ciciarello y Tomas Smart (PPR). </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20/07/88 Acta 444/88 (R-008-c-88).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159/88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Departamento Ejecutivo a privatizar y/o contratar un servicio particular de agua potable”.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02/12/88 Acta 452/88 (O-138-c-88).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“Dictar dentro de Ejido Municipal la regularización del Transporte Turístico de pasajeros”.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(O-117-c-88).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161/88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 la Dirección Municipal de Cultura ponga a disposición del III Festival de Óperas Primas, todos los medios a su alcance”.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444/88 – 20/07/88 (R-008-c 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162/88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Concurso para cubrir el cargo de Secretario de Prensa del Concejo Municipal”.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440/88 – 24/05/88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“Queda prohibido en el ámbito del Ejido Municipal la fabricación, comercialización y consumo de detergentes”.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(O-095-c-88).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a la Junta Vecinal Villa Nahuel Malal”.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06/07/88 Acta 443/88 (O-071-88).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“Donar a la Municipalidad de Pilcaniyeu elementos declarados en desuso por la Municipalidad de Bariloche”.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(O-085-88).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la ordenanza 81-I-80 s/ Reglamento del Salón Cultural de Usos Múltiples”.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441/88 - 17/06/88 .</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de la Junta Vecinal Barrio Los Troncos, las manzanas 724, 725 726”.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06/07/88 Acta 443/88 (O-070-c 88).</w:t>
      </w:r>
    </w:p>
    <w:p>
      <w:pPr>
        <w:pStyle w:val="Textoindependiente3"/>
        <w:jc w:val="both"/>
        <w:rPr>
          <w:rFonts w:ascii="Times New Roman" w:hAnsi="Times New Roman" w:eastAsia="MS Mincho;ＭＳ 明朝" w:cs="Times New Roman"/>
          <w:b w:val="false"/>
          <w:b w:val="false"/>
          <w:b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color w:val="000000"/>
          <w:sz w:val="24"/>
          <w:szCs w:val="24"/>
          <w:u w:val="singl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168/88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“Instalación de medidores de agua potable para su evaluación”.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23/12/88 Acta 453/88 (C-027-c-88).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169/88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“Exhibir en la oficinas inmobiliarias de Plan Director de San Carlos de Bariloche”.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30/03/89 Acta 458/88 (C-203-c-89).</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“Prohibición de venta tolueno”.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 Acta 457/89 (O-197-c-89).</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la concesión del Servicio Público de provisión de electricidad a la C.E.B.”.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20/02/90 Acta 483/90 (O-341-c-90).</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Departamento Ejecutivo a elaborar las bases de condiciones para efectuar un llamado a licitación para privatizar </w:t>
      </w:r>
      <w:r>
        <w:rPr>
          <w:rFonts w:eastAsia="MS Mincho;ＭＳ 明朝" w:cs="Times New Roman" w:ascii="Times New Roman" w:hAnsi="Times New Roman"/>
          <w:b w:val="false"/>
          <w:bCs w:val="false"/>
          <w:i w:val="false"/>
          <w:iCs w:val="false"/>
          <w:color w:val="000000"/>
          <w:sz w:val="24"/>
          <w:szCs w:val="24"/>
          <w:u w:val="none"/>
          <w:shd w:fill="B4C7DC" w:val="clear"/>
          <w:lang w:val="es-MX" w:eastAsia="zh-CN" w:bidi="ar-SA"/>
        </w:rPr>
        <w:t xml:space="preserve">E. ??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441/88 - 17/06/88.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Departamento Ejecutivo a elaborar las bases para un llamado a licitación pública para privatizar el Servicio de Carro Atmosférico”.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441/88 - 17/06/88.</w:t>
      </w:r>
    </w:p>
    <w:p>
      <w:pPr>
        <w:pStyle w:val="Textoindependiente3"/>
        <w:jc w:val="both"/>
        <w:rPr>
          <w:rFonts w:ascii="Times New Roman" w:hAnsi="Times New Roman" w:eastAsia="MS Mincho;ＭＳ 明朝" w:cs="Times New Roman"/>
          <w:b w:val="false"/>
          <w:b w:val="false"/>
          <w:b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la instalación de la Planta Reguladora de Gas del Estado”.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441/88 – 17/06/88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Intendente Municipal la prosecución de la obra del Barrio Lera”.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441/88 – 17/06/88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expediente 459/88 del Sr. Luis Edgard Alvarez”.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(O-060-c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Departamento de Catastro a dar el visto bueno a plano de subdivisión de Mirta L. Comesaña y Agustín Zurdo”.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(O-062-c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el Sr. Héctor Mario Grandi para la ampliación y refacción de la clínica”.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17/06/88 Acta 441/88 (O-061-c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manzanas en la jurisdicción de la Junta Vecinal Barrio Las Quintas”.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(O-086-c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180/88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“Aclarar utilidad pública y sujeto a pago obligatorio la obra extensión de gas en Barrio Pinar de Festa”.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07/07/88 Acta 442/88 (O-068-c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181/88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a los presentados por los Sre. María LourdesCaluera y Francisco Nahuelpan”.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(O-177-c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182/88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presupuesto del Ejercicio 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06/07/88 Acta 443/88 (O-072-c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183/88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Subsidio al Centro de Comunicación Audiovisuales”.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442/88 (O-069-c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184/88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Monumento Histórico Municipal a la propiedad ubicada en Villegas entre Gallardo y Elflein”.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(D-032-c-89).</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185/88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realización del Encuentro Programa Nacional para la democratización de la Cultura”.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20/07/88 Acta 444/88 (D-017-c-89).</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186/88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“Limpieza de Aceras y Edificios Públicos”.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 06/07/88 (C-04-c-88).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187/88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“Solicitar al Departamento Ejecutivo que realice las gestiones para la prolongación del recorrido de Transporte Público de Pasajeros”.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 06/07/88 (C-05-c-88).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188/88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Monumento Histórico el inmueble ubicado en Villegas 447”.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(D-032-c-88).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189/88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debe concurrir a este Concejo Municipal a dar cumplimiento al artículo 2° de la comunicación 01/88”.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 06/07/88.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190/88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que este Concejo Municipal se ha ajustado a lo resuelto en la ordenanza 147/87 con respecto a la licitación y adjudicación del Puerto”.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20/07/88 Acta 444/88 (C-007-c-88).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 a la Secretaría de Desarrollo Social a que arbitre la distribución de Kerosene”.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 06/07/88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“Préstase acuerdo Pliego de licitación para adquisición Trafic (Protocolo)”.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(O-093-c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cesión por parte Administración Parques Nacionales de edificios que conforman Centro Cívico”.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(O-087-c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194/88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los proyectos 158/88 y 161/88 en virtud del artículo 58° de la ordenanza 20-c-88”.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20/07/88 Acta 444/88 (R-008-c-88).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“Reestructurar y modificar el presupuesto Municipal del año 1987.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(O-089-c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196/88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“Pedir al Sr. Intendente arbitre medios para solucionar problemas en la Escuela del Barrio San Francisco III”.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20/07/88 Acta 444/88 (C-006/88).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“Realizar Censo Pblacional de San Carlos de Bariloche”.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444/88 - 20/07/88.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198/88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deberá abstenerse de comprometer empréstitos sin autorización del Concejo Municipal”.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(C-008-c-88).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199/88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gratuitamente a la Liga de Fútbol Bariloche una fracción de Terreno”.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(O-125-c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la obra red de agua en Barrio Frutillar".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(O-094-c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201/88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las obras de ampliación del Hotel Panamericano Bariloche”.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(D-018-c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“Convalidar convenio firmado por el Municipio con Secretaría de Vivienda y ordenamiento ambiental”.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20/07/88 Acta 444/88 (O-074-c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la obra de gas a realizarse por la Junta Vecinal Las Vertientes”.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(O-088-c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solicitud Arquitecto Alberto Dartiguelougna para obra propiedad Sr. José Sabals”.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20/07/88 Acta 444/88 (O-075-c 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el Departamento de Promoción Musical”.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444/88 – 20/07/88.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“Implementar a través de la Secretaría de Desarrollo Social el Programa de Comedores Comunitarios”.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445/88 – 05/08/88.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“Asumir responsabilidad reintegro de fondos otorgados por resolución 1326/87”.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(O-076-c-88)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“Asumir responsabilidad reintegro de fondos otorgados por resolución 1324/87”.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(O-077-c-88)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209/88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“Asumir responsabilidad reintegro de fondos otorgados por resolución 1325/87”.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(O-078-c-88)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“Asumir responsabilidad reintegro de fondos otorgados por resolución 1327/87”.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(O-079-c-88)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solicitud de la Sra. Gloria Brant de Tarditti”.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(O-080-c-88)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solicitud del Sr. Carlos Besenyi”.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(O-081-c-88)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Dirección de Catastro dar el visto bueno a plano de mensura Catalina Matuz”.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Dirección de Catastro dar el visto bueno a plano de fraccionamiento de lotes Carlos H. Laciar”.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(O-083-c-88)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215/88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la Junta Vecinal Barrio Nuestras Malvinas un subsidio mensual no reintegrable”.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(R-009-c-88).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“Recomendar al Departamento Ejecutivo la puesta en vigencia de la Ley Provincial 1550 de erradicación de ruidos molestos”.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445/88 - 05/08/88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217/88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“Elaborar un Plan de Emergencia Transitoria a fin de solucionar la caótica situación que presenta el tránsito vehicular”.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445/88 - 05/08/88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218/88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“Informar al Sr. Intendente que el Concejo Municipal no comparte metodología del Ejecutivo con relación al Decreto 4164/88”. Autores: concejales Cicciarello y González (PPR), Meana y Beovide (UCR), Alvarez y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05/08/88 Acta 445/88 (C-009-c-88).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219/88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la Junta Vecinal Barrio Nuestras Malvinas un subsidio de $2000”.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445/88 - 05/08/88 (R-010-c-88).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“Instrumentar adecuación guarda rails en ruta 237 camino Llao Llao”.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445/88 - 05/08/88.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área de Desarrollo Social el recurso de viviendas para emergentes sociales construidas de madera”.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488/90 – 24/05/90. Sub proyecto 841/90.</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área de Desarrollo social cincuenta pensiones municipales mensuales”.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28/9/89 Acta 471/89 (O-280-c-89).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“Destinar el predio 192-E-426-I para la construcción de viviendas populares para sectores carenciados de la población”.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443/88 -05/8/88.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Poder Ejecutivo la redacción del contrato entre la Municipalidad y Emprendimientos Bariloche”.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443/88 -05/8/88.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Barrio Jardín Botánico”.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29/9/88 Acta 448/88 (O-102-c-88)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226/88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III Festival de Jazz”.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7/9/88 Acta 447/88 (D-019-c-88).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artículo 24° de la ordenanza 19-I-79 s/ aumentos de tarifas del Transporte Público”.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447/88 -07/09/88.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228/88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Intendente que en un plazo determinado las empresas del servicio de transporte deberán dar cumplimiento al artículo 24°”.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447/88 -07/09/88 (C-10-c-88).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229/88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de recaudación del Banco del Sud SA”.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(O-126-c-88).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230/88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convenios de recaudación presentados por los bancos de Crédito Argentino y Nación”.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(O-127-c-88).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231/88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“Reconcer jurisdicción de la Junta Vecinal Barrio Anasagasti”.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29/9/88 Acta 448/88 (O-103-c-88).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232/88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XI Conferencia Nacional de Abogados”.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07/09/88 Acta 447/88 (D-020-c-88).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233/88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“Solicitar al Intendente Municiapal que arbitre los medios necesarios para la conservación de las calles del Barrio Villa campanario”.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450/88 - 25/11/88 (C-20-c-88).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234/88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al Campeonato Mundial de Mus de la Comunidades Vascas”.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29/9/88 Acta 448/88 (D-27-c-88).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235/88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artículo 6° de la ordenanza 073-c-88 referente Isla Huemul”.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447/88 - 07/09/88 (O-092-c-88).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236/88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“Exceptuar a las Juntas Vecinales del pago estipulado por la ordenanza Fiscal vigente, Derecho de Construcción”.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449/88 - 27/10/88 (C-092-c-88).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237/88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Estatuto de Obreros y empleados Municipales”.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25/11/88 Acta 450/88 (O-137-c-88).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238/88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realización del Festival Musical denominado Primavera Musical”.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(D-021-c-89).</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239/88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los estudios relacionados con el futuro emplazamiento de 2° Angostura”.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447/88 - 07/09/88.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“Denominar a partir de la fecha de promulgación Monseñor Enrique Angellini a una calle de la Ciudad”.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448/88 – 29/09/88 (O113-c-88).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241/88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los 1° Jornadas de Oftalmología del Sur”.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07/09/88 Acta 447/88 (D-022-c-89).</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“Efectuar las obras públicas definidas en ordenanza 20-c-86 por contratación directa entre vecinos y empresas constructoras”.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(O-167-c-88).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“Derogar ordenanza 155-I-83 referente a la Asociación Pro Ayuda al Discapacitado A.P.A.D.I.”.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07/09/88 Acta 447/88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“Encarar desde el Departamento Ejecutivo un estudio de las costas de lagos, ríos y arroyos para determinar las líneas de rivera”.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(O-118-c-88).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Intendente Municipal a firmar convenio con la Confederación Evangélica Bautista”. Autor: Intendente Municipal, Sr. Edgardo José Gagliardi.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29/09/88 Acta 448/88 (O-110-c-88).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realizar convenios ad-referendum del Concejo Municipal con propietarios de parcelas que afecten la trama urbana”.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07/09/88 Acta 447/88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“Donar y otrogar título de propiedad a favor del Ministerio de Educación y Cultura de la Provincia de Río Negro”.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07/09/88 Acta 447/88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ek pliego de licitación para la concresión de nuevas tribunas en instalaciones del Estadio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07/09/88 Acta 447/88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249/88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el Código de Edificación según detalle adjunto”.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07/09/88 Acta 447/88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“Asignar el nombre de Chingalos a una calle de la ciudad (Casa de Piedra)”.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(O-114-c-88)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251/88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el Programa de Ubicación Familiar (Barrio Vivero)”.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29/09/88 Acta 448/88 (D-29-c-88.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la ordenanza 32-c-87 referente a estructura en el Comité Ejecutivo y en el Asesor (drogas)”.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(O-132-c-88)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sujeto a pago obligatrorio la obra de red de gas del Bario Playa Bonita”.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(O-104-c-88)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Municipal a celebrar un contrato de refinanciaciń y pago de la deuda que mantiene la Municipalidad con Ipross”.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(O-119-c-88)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“Exceptuar el pago de tasas municipales a familias con única vivienda económica con existencia de un discapacitado”.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447/88 - 07/09/88.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Departamento Ejecutivo a ampliar el contrato de recolección de residuos celebrado en la empresa Asco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447/88 - 07/09/88.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sujeto a pago obligatorio la obra de red de ga del Barrio San Francisco 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447/88 - 07/09/88.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Municiapl a firmar un convenio con la IV Zona Sanitaria de la Provincia de Río Negro”.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(O-096-c-88).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259/88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 ejecución del amarradero para ascenso y descenso de pasajeros s/ la costa del Lago Nahuel Huapi”.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(O-100-c-88).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260/88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Social el Proyecto de erradicación de la Barda”.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(D-044-c-88).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261/88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4° Fiesta de las Colectividades Latinoamericanas (8 y 9 de octubre)”.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(D-025-c-88).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la refinanciación que mantienen el Municipio con la Caja Nacional de Ahorro y Seguro”.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448/88 29/09/88.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263/88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asueto al Personal Chileno que se desempeñe en el Municipio”.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29/09/88 Acta 448/88 (C-011-c-88).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264/88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extensión de los Servicios de Radio, Televisión RN a través de canal 10 a nuestra Ciudad”.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(D-033-c-88).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Times New Roman"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estructura funcional del Depto. Procesamiento Electrónico”.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(O-139-c-88).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single"/>
          <w:shd w:fill="auto" w:val="clear"/>
          <w:lang w:val="es-MX" w:eastAsia="zh-CN" w:bidi="ar-SA"/>
        </w:rPr>
      </w:pPr>
      <w:r>
        <w:rPr>
          <w:rFonts w:eastAsia="Times New Roman"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artículo de la ordenanza 092-c-88, s/prórroga de trabajo de la comisión de Isla Huemul”.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Rodolfo López Alfonsín (UCR),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(FpV), Fernando González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29/09/88 Acta 448/88 (O-101-c-88).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Ángel Abdala”.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(O-097-c-88).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ṕr la Sra. María Mariscotti”.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(O-098-c-88).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269/88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arquitecto José de la Cruz s/ propiedad Juan B. Ciam”.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(O-099-c-88).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la Sra. Concepción Laurenco”.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(O-106-c-88).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la Sra. Juana Rosa Von Lucken”.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Bernardo Beruoth”.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Se. Juan Carlos Soria”.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(O-108-c-88).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274/88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los proyectos 026/88, 040/88, 100/88 y 109/88 según ordenanza 20-c-88”.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29/09/88 Acta 448/88 (R-012-c-88).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la comisión de Estudio y Propuesta”. Autores: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APORBADO 21/12/88 Acta 453/88 (O-017-c-88).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“Exceptuar del pago de tasas y gravámenes municipales a construcciones de cocheras”.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448/88 - 29/09/88.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277/88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“Para toda habilitación comercial para una entidad financiera se deberán adjuntar autorización de BCRA y del PEP para desarrollar sus actividades”.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25/11/88 Acta 450/88 (O-136-c-88).</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278/88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viaje de concejales con motivo del5/10 en Chile”.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29/09/88 Acta 448/88 (D-024-c-88).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279/88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la Video-Filmoteca en el ámbito del Concejo Municipal”.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459/88 (R-015-CM-88).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280/88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“Fijar a partir de la Asunción de las autoridades del Concejo Municipal al remuneración equivalente a la percibida por un secretario del Departamento Ejecutivo”. Autores: concejales Fernando González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(R 13-CM-88).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barrio Villa Nahuel Malal.”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(O-128-c-88).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barrio Villa Don Bosco.”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(O-129-c-88).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barrio Tres de Mayo.”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(O-130-c-88).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altos de barrio Jardín Botánico.”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(O-131-c-88).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 obra de prolongación de la calle Clemente Onelli entre Sobral y Hermite.”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(O-115-c-88).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286/88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construcción ubicada entre las calles 25 d mayo, Quaglia, Anasagasti y Morales.”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(D-030-c-88).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la firma Bacons S.A. p/ampliación del Hotel Panamericano.”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(O-120-c-88).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el artículo 4° de la ordenanza 022-c-88.”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Acta 449/88 - 27/10/88.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289/88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red de gas de los barrios La Cumbre y Bellavista.”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(O-135-c-88).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extensión de red de gas de los barrios La Cascada y Pinar del Lago.”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(O-116-c-88).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291/88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urgente tratamiento por parte Legislatura Provincial RN del proyecto de Ley del PPR s/Imp. Aut.” Autores: concejales Ciciarello y González (PPR). </w:t>
      </w:r>
      <w:r>
        <w:rPr>
          <w:rFonts w:eastAsia="MS Mincho;ＭＳ 明朝" w:cs="Times New Roman" w:ascii="Times New Roman" w:hAnsi="Times New Roman"/>
          <w:b w:val="false"/>
          <w:bCs w:val="false"/>
          <w:i w:val="false"/>
          <w:iCs w:val="false"/>
          <w:color w:val="FF4000"/>
          <w:sz w:val="24"/>
          <w:szCs w:val="24"/>
          <w:u w:val="none"/>
          <w:shd w:fill="auto" w:val="clear"/>
          <w:lang w:val="es-MX" w:eastAsia="zh-CN" w:bidi="ar-SA"/>
        </w:rPr>
        <w:t>E/L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Departamento Ejecutivo a firmar convenio con la provincia de RN s/compensación de deudas y créditos.”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(O-165-c-88).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293/88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Poder Ejecutivo la realización de gestiones para proceder a la reparación de Av. Bustillo.”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(C-013-c-88).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294/88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Departamento Ejecutivo que el concejo Municipal vería con agrado efectuar gestiones para proteger el riesgo de incendios con el Servicio Provincial de Incendios.”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(C-015-c-88).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Arq. JJ Blanc, edificio Cordillera.”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(O-121-c-88).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Quetrihué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25/11/88 Acta 450/88 (O-134-c-88).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fraccionamiento presentado por los arquitectos Magariño y Maggi.”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(O-122-c-88).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“Suprimir el retiro obligatorio en Av. Juan Manuel de Rosas solicitado por la firma Coothesa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(O-123-c-88).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299/88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los solicitado por al Sr. Arnaldo Almuna.”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(O-124-c-88).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300/88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remodelación y construcción del Playón Polideportivo.”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25/11/88 Acta 450/88 (D 34-c-88).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301/88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Departamento Ejecutivo que debe arbitrar los medios que sean necesarios para reparar baches que presentan diversas arterias viales de S.C. de Bariloche.”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27/10/88 Acta 449/88 (C 014-c-88).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302/88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al Centro de Educación Física Nº 8 la parcela de terreno (con antecedentes).”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Acta 449/88 -27/10/88. </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OP/L (pref).</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303/88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“Rectificar el tradicional acceso al Cerro Otto.”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30/03/89 Acta 458/88 (O 202-c-89).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304/88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la Escuela Camino al Sol a erigir el edificio donado.”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449/88 -27/10/88.</w:t>
      </w:r>
      <w:r>
        <w:rPr>
          <w:rFonts w:eastAsia="MS Mincho;ＭＳ 明朝" w:cs="Times New Roman" w:ascii="Times New Roman" w:hAnsi="Times New Roman"/>
          <w:b w:val="false"/>
          <w:bCs w:val="false"/>
          <w:i w:val="false"/>
          <w:iCs w:val="false"/>
          <w:color w:val="FF4000"/>
          <w:sz w:val="24"/>
          <w:szCs w:val="24"/>
          <w:u w:val="none"/>
          <w:shd w:fill="auto" w:val="clear"/>
          <w:lang w:val="es-MX" w:eastAsia="zh-CN" w:bidi="ar-SA"/>
        </w:rPr>
        <w:t>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305/88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Departamento Ejecutivo que a la Fundación Sara Furman se la debe encuadrar enla ordenanza fiscal, título II, capítulo II, artículo 4°.”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(C 026-c-88).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306/88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“Prohibición de campamentos nómades en el Ejido Municipal.”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25/11/88 Acta 450/88 (O-133-c-88).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307/88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conformidad al convenio suscripto ad referendum entre la Municipalidas y la CEB Ltda.”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308/88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labor desplegada por el Colegio María Auxiliadora.”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459/88 (R-015-CM-88). </w:t>
      </w:r>
      <w:r>
        <w:rPr>
          <w:rFonts w:eastAsia="MS Mincho;ＭＳ 明朝" w:cs="Times New Roman" w:ascii="Times New Roman" w:hAnsi="Times New Roman"/>
          <w:b w:val="false"/>
          <w:bCs w:val="false"/>
          <w:i w:val="false"/>
          <w:iCs w:val="false"/>
          <w:color w:val="FF4000"/>
          <w:sz w:val="24"/>
          <w:szCs w:val="24"/>
          <w:u w:val="none"/>
          <w:shd w:fill="81D41A" w:val="clear"/>
          <w:lang w:val="es-MX" w:eastAsia="zh-CN" w:bidi="ar-SA"/>
        </w:rPr>
        <w:t>RETIRADO</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309/88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Municipal si ha recibido información del propietario donde se encuentra ubicado el Maitén Histórico.”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(C-016-CM-88).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310/88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construcción de un gimnasio cubierto en a Escuela N°266.”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(D-035-CM-88).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311/88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los estudios y posterior licitación de la obra de pavimentación de la Ruta Provincial N°23.”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27/10/88 Acta 449/88 (D-031-CM-88).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312/88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“Instalar en la espquina de Quaglia y Moreno una garita para la Sra. Juana Maglio”.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449/88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 xml:space="preserve">Tratamiento Preferencial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313/88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al Centro de Educación Física N°8 un terreno para la construcción de un playón polideportivo.”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Acta 449/88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Tratamiento Preferencial.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314/88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realización por el Departamento Provincial de Aguas de….”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449/88.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315/88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“Constituir a la totalidad del Cuerpo en Comisión para evaluar la resolución Nº 011-CM-88.”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 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Acta 449/88 – 27/10/88 (R 13-CM-88).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316/88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sujeto a pago obligatorio la obra de red de gas del barrio Los Troncos.”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317/88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extensión de la red de gas del barrio San Francisco 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318/88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la renuncia presentada por el Sr. Héctor Menosalva.”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319/88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prestción de servicios de vuelos nocturnos.”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(D 040-c-88).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reglamento de regulación de la actividad de alquiler de motos, ciclomotores y/o triciclos.”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la ordenanza 186-c-87.”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25/11/88 Acta 450/88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OP</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pliego de bases y condiciones para la provisión de reposeras y sombrillas para el Natatorio Municipal.”Autor: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pliego para la locación de espacios publicitarios para el Estadio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pliego de bases y condiciones para la construcción de un kiosko en el Natatorio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155-c-88).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pliego de bases y condiciones para la locación de espacios publicitarios estáticos para el Natatorio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326/88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Departamento Ejecutivo que el Concejo Municipal vería con agrado se activen mecanismos para cumplimentar con el artículo 13°) de la ordenanza 86-c-87.”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450/88 - 25/11/88.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 de utilidad pública y sujeta a pago obligatorio la obra de red de gas en la calle Radales, entre Tiscornia y P. Moreno.”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sujeta a pago obligatorio la obra de red de gas en las calles Misiones y El Taique.”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147-c-88).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329/88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sujeta a pago obligatorio la obra de red de gas en el barrio el Prado.”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330/88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sujeto a pago obligatorio la obra red de gas en el barrio Pirén Huapi.”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149-c-88).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331/88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al Consejo Local del Discapacitado como único organismo asesor y regulador en el Ejido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154-c-88).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332/88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las II jornadas.”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Acta 455/88 – 16/02/89 (D 046-CM-88).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333/88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“Comunicara al Departamento Ejecutivo para uqe informe s/ paralización 50 viviendas en construcción.”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(C 23-c-88).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334/88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“Al Tribunal de cuentas que debe producir un dictamen.”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175/88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(C 21-c-88).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335/88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 interés municipal las obras en el Complejo Piedras Blancas.”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21/12/88 Acta 453/88 (D 043-CM-88).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336/88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donación del IPPV.”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151-c-88).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337/88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“Interpes municipal el curso Teórico Superior de Medicina Interna.”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338/88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“Pliego licitacion pa ejecución de 80 viviendas.”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(O 150-c-88).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339/88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“Delegar en la Presidencia del CM las gestiones ante Superior Tribunal de Junsticia RN.”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25/11/88 Acta 450/88 (R 014-CM-88).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340/88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conservación y mantenimiento de la Escuela N°266.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(D 38-c-88).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341/88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“Gastos de reparación Escuela N°266 afectan partida.”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(D 38-c-88)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342/88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el proyecto de declaración 308/88.”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25/11/88 Acta 450/88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343/88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“Interés municipal conclusión trámite de dominio.”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450/88 - 25/11/88.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344/88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Plan Plazas Alternativas.”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467/89 (O 256-c-89).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345/88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Depto Ejecutivo pliego anteproyecto construcción Edif. Auditorio.”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450/88 - 25/11/88.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346/88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“Asientos reservados para personas discapacitadas en Serv. Público de pasajeros.”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(O 159-c-88).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347/88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Intendente llevar a cabo campaña para evitar pérdida de agua potable.”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(C 25-c-88)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348/88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al Intendente arbitre medios reparación Escuela N°44.”</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(C 22-c-88)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349/88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“Colocar cartelería: Fumar es perjudicial para la salud.”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09/02/89 Acta 454/89 (O 183-c-89)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parcela a junta vecinal Las Mutisias”.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 Acta 457/89 (O 194-c-89).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lote al Club social y Deportivo Las Muticias.”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(O 260-c-89).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352/88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“Denominar a la Sala de Sesiones CM con el nombre de Perito Francisco P. Moreno.”Autores: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09/02/89 Acta 454/88 (R 18-c-89).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353/88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 Legisladores de RN, concresión y reestructuración del Registro de la Propiedad de Inm.”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25/11/88 Acta 450/88 (C 019-c-88).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del barrio Argentino.”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355Reconocer/88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junta vecinal barrio Tres Lagos.”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la firma Emprendimientos Bariloche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357/88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 Municipal las actividades organizadas por ala Dirección Gral. de Cultura y la Asamblea permanente por los Derechos Humanos.”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02/12/88 Acta 452/88 (D 36-c-88).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 comisión Pro Velódromo Municipal.”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02/03/89 Acta 456/89 (O 190-c-89).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359/88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presupuesto año 1989.”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 (O 229-c-89).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Fiscal y Tarifaria 1989.”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la fracción destinada a terminal de ómnibus.”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234-c-89)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“Habilitar provisoriamente el expendio de aceite a granel.”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 (O 227-c-89)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“Designar fracció de terreno a la construcción de un barrio de viviendas int. Social.”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468/89 (O 235-c-89)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364/88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int. Municipal el Operativo Odontológico.”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(D 042-c-88).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JV los Coihues a explotar franja de playa en Lago Gutiérrez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180-c-88).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366/88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XII Jornadas Nac. Derecho Civil.”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02/03/89 Acta 456/89 (D 050-CM-89).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municipal a efectuar un concurso de ofertas para instrumentar la denominación de Tarjeta oficial de la Municipalidad.”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368/88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adhesión al cumplimiento de la restricción en el uso de energía eléctrica.”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21/12/88 Acta 453/88 (D 039-CM-88).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369/88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la venta del terreno del Sr. Martín Ramón Ciro.”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370/88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resolución 13-cm-88 por el término de 90 días.”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21/12/88 Acta 453/88 (R 016-C-88).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utilidad pública y sujeto a pago obligatorio la obra de concreto asfáltico en calle S.M. Furman.”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453/88 - 21/12/88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Leonardo Llops.”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156-c-88).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gratuitamente a Dirección Nac. Vialidad terreno ubicado entre las calles P Mange y Quaglia. “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02/03/89 Acta 456/89 (O 191-c-89).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374/88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“Individualizar todos los vehículos municipales pintando sus puertas.”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(C 024-c-88).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Plan de manejo de la isla Huemul.”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21/12/88 Acta 453/88 (O 166-C-88).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el plazo de 90 días más la ordenanza 105-c-88 s/observatorio meteorológico.”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21/12/88 Acta 453/88 (O 158-c-88).</w:t>
      </w:r>
    </w:p>
    <w:p>
      <w:pPr>
        <w:pStyle w:val="Textoindependiente3"/>
        <w:jc w:val="both"/>
        <w:rPr/>
      </w:pPr>
      <w:r>
        <w:rPr/>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suscribir convenio con los propietarios de inmuebles comprendidos en el inventario del Patrimonio urbano.”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30/03/89 Acta 458/89 (O 201-c-89).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“Pohibir en el ámbito del ejido municipal elementos extraños en automóviles (defensas).”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16/03/89Acta 457/89 (O 195-c-89).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379/88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el presupuesto del año 1988.”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16/02/89 Acta 455/89 (O 185-c-89).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la construcción de un Centro comercial.”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453/88 – 21/12/88.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sujeto a pago obligatorio la obra de red de gas entre las calles Tiscornia y Pasaje peatonal.”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157-c-88).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382/88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“Declaras int. Municipal a la Asoc. De Amigos del Museo Municipal de SC Bariloche."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16/02/89 Acta 455/89 (D 048-c-88).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Sr. Intendente gestionar ante el Depto. Ejecutivo Pcial, a fin de que la Pcia. Aduma la deuda con la Caja de ahorro y seguros.”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173-c-88 262/88).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384/88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Se. Intendente gestione prolongar el serv de TUP hasta Lago Moreno.”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453/88 – 21/12/88.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385/88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“Afectar a un vehiculo con personal de conducción a la brigada Los Lagartos.”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(D 043-c-88).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la Sec. De Economía a llamar a licitación para la provisión de dos dosificadores.”Autor: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387/88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el Consejo honorario de la Reserva Municipal Huemul.”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(O 266-c-88).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388/88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firmar convenio Parque Tecnológico.”Autor: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389/88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adquirir tierras destino Escuela Primaria licitada por el Ministerio delO y Serv. Pub.”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390/88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int. Municipal toda actividad desplegada por el Hospital Zonal Ramón Carrillo.”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(D 045-c-88).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391/88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“Derogar el artículo 2°) de la ordenanza 002-I-80 c/ respecto a las tierras que rodea el Hotel Tunquelen.”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164-c-88).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392/88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los solicitado por el Sr. Alcides R. Pica Pietra.”Autor: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393/88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Jorge Nane para construir bungalows.”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169-c-88).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394/88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“Disponer por medio de la Sub. Des. Ambiental la comisión de preservación del patrimonio urbanístico y arquitectónico de Bche.”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(O 215-c-89).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395/88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los Sre. Wu-Lhi-Wu y Cheng-Wu.”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21/12/88 Acta 453/88 (O 170-c-88).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396/88</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“Derogar texto del artículo 3°) de la ordenanza 117-c-88 (transporte turístico).”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09/02/89 Acta 454/89 (O 184-c-89).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397/89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“Reglamentar el otorgamiento de subsidio.”Autor: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02/03/89 Acta 456/89 (R 19-C-89).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398/89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el articulo 21 del Cap I, Titulo II de la ordenanza Fiscal 178-c-88.”Autor: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02/03/89 Acta 456/89 (O 189-c-89).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399/89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int. Uniciapl las II Jornadas Nac. De tránsito y la seg. Vial.”Autor: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16/03/89 Acta 457/89 (D 51-C-89).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“Incluir dentro de prog. Presupuesto 1989 copias decreto 2115/88 de otorgamiento préstamo A3.000.000.”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 (O 224-c-89).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“Aceptecé proyecto subdivisión del lote 12 manz 366 (Sr. Luis D. Ayala).”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09/02/89 Acta 454/89 (O 181-c-89).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402/89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competencia automovilística Safari del Bosque.”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16/02/89Acta 455/89 (D 047-c-89).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403/89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VII jornadas Nac. De Derecho Civil y  y Derecho Societario.”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BF0041"/>
          <w:sz w:val="24"/>
          <w:szCs w:val="24"/>
          <w:u w:val="none"/>
          <w:shd w:fill="81D41A" w:val="clear"/>
          <w:lang w:val="es-ES" w:eastAsia="zh-CN" w:bidi="ar-SA"/>
        </w:rPr>
        <w:t xml:space="preserve">RETIRADO 02/03/89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Acta 456/89.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Martín de la Fuente.”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09/02/89 Acta 454/89 (O 182-c-89).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sec de O y Serv públicos a tomar decisiones con respecto a O particulares desde el punto de vista técnico.”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09/02/89 Acta 454/89.OPyP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406/89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“Instale Ejecutivo Municipal, guarda rails en calle 20 de febrero.”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16/03/89 Acta 457/89 (C 033-c-89).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“Celébrese entre Ejecutivo Municipal y CAB convenio para que CAB perciba sueldo categoría 10 del escalafón municipal.” Autor: concejal Rodolfo Galosi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Acta 454/89 – 09/02/89 (E – GyL) </w:t>
      </w:r>
      <w:r>
        <w:rPr>
          <w:rFonts w:eastAsia="MS Mincho;ＭＳ 明朝" w:cs="Times New Roman" w:ascii="Times New Roman" w:hAnsi="Times New Roman"/>
          <w:b w:val="false"/>
          <w:bCs w:val="false"/>
          <w:i w:val="false"/>
          <w:iCs w:val="false"/>
          <w:color w:val="BF0041"/>
          <w:sz w:val="24"/>
          <w:szCs w:val="24"/>
          <w:u w:val="none"/>
          <w:shd w:fill="81D41A" w:val="clear"/>
          <w:lang w:val="es-MX" w:eastAsia="zh-CN" w:bidi="ar-SA"/>
        </w:rPr>
        <w:t>Trat. Preferencial 16/03/89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408/89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“Declárese de int. Municipal problemática B° Tres Ojos de Agua.”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409/89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16/02/89 Acta 45589 (D 029-c-89).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“Crease enambito municipio SCBche, comisión de Defensa al consumidor.” </w:t>
      </w:r>
      <w:r>
        <w:rPr>
          <w:rFonts w:eastAsia="MS Mincho;ＭＳ 明朝" w:cs="Times New Roman" w:ascii="Times New Roman" w:hAnsi="Times New Roman"/>
          <w:b w:val="false"/>
          <w:bCs w:val="false"/>
          <w:i w:val="false"/>
          <w:iCs w:val="false"/>
          <w:color w:val="000000"/>
          <w:sz w:val="24"/>
          <w:szCs w:val="20"/>
          <w:u w:val="none"/>
          <w:shd w:fill="auto" w:val="clear"/>
          <w:lang w:val="es-ES" w:eastAsia="zh-CN" w:bidi="ar-SA"/>
        </w:rPr>
        <w:t xml:space="preserve">Autores: concejales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454/89 – 09/02/89.</w:t>
      </w:r>
      <w:r>
        <w:rPr>
          <w:rFonts w:eastAsia="MS Mincho;ＭＳ 明朝" w:cs="Times New Roman" w:ascii="Times New Roman" w:hAnsi="Times New Roman"/>
          <w:b w:val="false"/>
          <w:bCs w:val="false"/>
          <w:i w:val="false"/>
          <w:iCs w:val="false"/>
          <w:color w:val="BF0041"/>
          <w:sz w:val="24"/>
          <w:szCs w:val="24"/>
          <w:u w:val="none"/>
          <w:shd w:fill="81D41A" w:val="clear"/>
          <w:lang w:val="es-MX" w:eastAsia="zh-CN" w:bidi="ar-SA"/>
        </w:rPr>
        <w:t xml:space="preserve"> Retirado x resolución 566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411/89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“Comunicara al Depto Ejecutivo la necesidad de establecer mano única a la calle Lonquimay.”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16/02/89 Acta 455/89 (C 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“Establecer como único sentido de circulación sobre calle Salta.”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02/03/89 Acta 456/89.(O 192-c-89).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“Encomiendase al Departamento Ejecutivo confección pliego licitación pública p/ terminación terminal de ómnibus.”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27/4/89 Acta 460/89 (O 214-c-89).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“Crease comisión estudio y propuesta del llamado Centro de Convenciones p/ SCBche.”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16/02/89Acta 455/89 OP-TyD.</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415/89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“Solicitar al Sr. Intendente antecedentes sobre lote Agr. N°51.” Autores: concejales Fernando González, Domingo Ciciarello y Tomas Smart (PPR),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16/2/89 Acta 455/89 (C 030-c-89).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“Apruebese lo solicitado por Arq. Sánchez Magariño.”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16/02/89 Acta 455/89.(O 186-c-89).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“Afectese para ser utilizado, previo convenio con junta vecinal Las Mutisias una fracción de terreno.”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Acta 456/89 – 02/03/89. Ds – OP 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418/89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jurisdicción junta vecinal barrio El Cóndor.”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16/03/89 Acta 457/89.(O 196-c-89).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419/89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“CM vería con agrado, que el Departamento Ejecutivo apoye y preste colaboración a empresa Aries Cinematográfica – De los Apeninos a los Andes.”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16/02/89 Acta 455/89 (C 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420/89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 municipal el viaje de 8 niños de la localidad a Reno Nevada EEUU.”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459/89.(D 056-c-89).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421/89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semana de la mujer.”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02/03/89 Acta 456/89 (D 49-c-89).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422/89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estacionamiento medido.”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01/06/89 Acta 462/89 (O 228-c-89).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423/89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convenio con el Min.Gob.Pcia. para coordinar acciones para mejorar el tránsito en Bche.”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467/89 (C 042-c-89).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424/89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la Biblioteca municipal de consulta para nivel primario.” Autores: concejales Luís Álvarez, Rodolfo Galosi y Hector Baudino (FpV). 02/03</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89 Acta 456/89 TyDs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425/89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el pase a patrimonio comunal de las instalaciones del Hotel Llao Llao.”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10/05/90 Acta 487/90 (D 098-c-89).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426/89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“Delegar en el Pte. Del CM facultades para iniciar gestiones para incorporar al Hotel Llao Llao al patrimonio municipal.”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10/05/90 Acta 487/90 (R 098-c-90).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427/89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los interesados a una reunión para crear la comisión de estudio alternativas para el manejo del Hotel Llao Llao.”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30/03/89 Acta 458/89 (R 022-c-89).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428/89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“Convocar a la comisión relaciones laborales para elaborar proyecto.” Autores: concejales Luís Álvarez, Rodolfo Galosi y Hector Baudino (FpV). 02/03</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/89 Acta 456/89 . GyL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429/89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donación de un subsidio a favor de la Biblioteca municipal de SCBche.”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02/03/89 Acta 456/89 (O 188-c-89).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“Designa zona de estacionamiento medido.”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01/06/89 Acta 462/89 (O 228-c-88).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431/89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“No prestar aprobación al balance ejercicio fiscal 1987.”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 Acta 457/89 (C 032-c-89).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432/89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VI reunión Nac. Ed. en la Física.”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13/04/89 Acta 459/89 (D 057-c-88).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“Crease la comisión para el análisis de la conformación demográfica de Bche.”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456/89 – 02/03/89.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434/89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“Delcarar de int municipal ña regularización de las tierras fiscales del predio del lote agrícola 51.”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456/89 -02/03/89.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 CM vería con agrado se efectúe mensura y propuesta fraccionamiento del lote agrícola 51.”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15/06/89 Acta 463/89 (O 233-c-88).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“Apruebense las modificaciones al sistema de recorrido del serv TUP.”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09/05/89 Acta 461/89.(O 223-c-89).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zona de circulación restringida al tránsito vehicular de pasajeros.”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02/03/89 Acta 456/89.OP y P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438/89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al Senador Hipólito Solari Irigoyen.”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 Acta 457/89 (R 021-c-88).</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439/89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“Será regido por pte ordenanza lo atinente a estacionamiento.”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462/89.(O 228-c-89).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440/89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“Interés municipal la terminación quirófanos.”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456/89 – 02/03/89 TyD-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441/89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el plazo otorgado p/ conclusión de la obra determinada en el artículo 2° de la ordenanza 198-c-87.”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13/04/89 Acta 459/89 (O 209-c-89).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442/89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y sujeta a pago obligatorio la obra red de gas en distintas manzanas.”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459/89.(O 208-c-89).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443/89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“Agregar a la ordenanza 50-I-80 isletas de abastecimiento en texto.”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30/03/89 Acta 458/89 (O 204-c-89).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444/89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ámbiito del Depto Deliberante la Hemeroteca pública municipal.”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30/03/89 Acta 458/89 (R 023-c-89).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445/89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Sr. Intendente a modificar convenio firmas con Hovermar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16/03/89 Acta 457/89.(O 193-c-89).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446/89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“Solicitar al Depto. Ejecutivo que tome los medios necesarios p/ la implementación de un curso de capacitación p/ agentes de tránsito.”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13/04/89 Acta 459/89 (C 034-c-89).</w:t>
      </w:r>
    </w:p>
    <w:p>
      <w:pPr>
        <w:pStyle w:val="Textoindependiente3"/>
        <w:jc w:val="both"/>
        <w:rPr/>
      </w:pPr>
      <w:r>
        <w:rPr/>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447/89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reunión en el CM a fin de diagnosticas problemas edilicios de diferentes escuelas.” Autores: concejales Luís Álvarez, Rodolfo Galosi y Hector Baudino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16/03/89 Acta 457/89 (R 020-c-89).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448/89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“Prorrogar ordenanza 98-c-87 Parroquia San Carlos.”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459/89.(O 209-c-89).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449/89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“Reinvidicar para el pueblo de Bariloche la participación en las decisiones que impliquen cualquier alteración en la cuenca del río Limay.”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Luís Álvarez, Rodolfo Galosi y Hector Baudino (FpV),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30/03/89 Acta 458/89 (D 053-c-89).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450/89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 Municipal las jornadas sobre el Proyecto Piloto de prevención y asistencia de menores en situación de riesgo.”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30/03/89 Acta 458/89.(D 052-c-89).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“Establecer mano única de circulación en la calle Onelli.”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30/03/89 Acta 458/89.(O 194-c-89).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“Destinar el lote agrícola 51 a la radicación de un barrio de interés social.”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30/03/89 Acta 458/89.(O 194-c-89).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en forma precaria extensión línea 21 al B° Gastronómico.”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30/03/89 Acta 458/89 (O 198-c-89).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que el ingreso sur a SCBche se realice por el enlace 258- Guillelmo-Elordi.” Autores: concejales Fernando González y Domingo Ciciarello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30/03/89 Acta 458/89 (O 194-c-89).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regimen de contrataciones.” Autores: concejales Fernando González y Domingo Ciciarello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465/89 (O 257-c-89).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“Otorgar sentido único de circulación a calle Onelli.”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30/03/89 Acta 458/89.(O 194-c-89).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457/89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“Instituir el premio Concejo Municipal de SC de Bche Don Diego Neil para trabajos sobre aparición en el Lago N H.”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Acta 458/89 – 30/03/89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firmar convenios p/ el programa de Generación de ocupación productiva.”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30/03/89 Acta 458/89.DS.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459/89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el Instituto de Formación Permanente para el personal municipal.”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30/03/89 Acta 458/89.G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460/89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artículo 1° de loa ordenanza 106-c-88.”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30/03/89 Acta 458/89 (O 200-c-89).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461/89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int. Municipal el proyecto de preservación edilicia.”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Acta 469/89 (D 071-c-89).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462/89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tome recaudos para construir un refugio peatonal en Morales y Mandisov.”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467/89 (C 044-c-89).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463/89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artículo 4° de la ordenanza 58-c-85 ampliando plazos ejecución obras Club Boca Juniors.”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10/05/90 Acta 487/90 (O 382-c-89).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464/89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el X Seminario Nacional de Médicos Forenses.”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27/04/89 Acta 460/89 (D 062-c-89).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465/89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gratuitamente al Estado Nacional Argentino una fracción de terreno (Dir. Nac. Vialidad).”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467/89.(O 253-c-89).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466/89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Intendente a suscribir convenio con la sec. Vivienda y ordenamiento ambiental de la Nación.”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Preferencial para próxima reunión.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467/89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Intendente vería con agrado se exceptúe a la Asoc. Camino del Sol del pago de tasas municipales.”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13/04/89 Acta 459/89.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468/89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resolución 011-cm-88.”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13/04/89 Acta 459/89 .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469/89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el Bosque municipal Llao Llao como área natural intangible.”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23/11/89 Acta 477/89.(O 304-c-89).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470/89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“Quedarán sujetos a regimen de habilitaciones comerciales los establecimientos comerciales que se desarrollen en la zona ferroviaria”.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22/11/90 Acta 501/90.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471/89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“Imprimir cartulinas que contengan la leyenda El fumar es perjudicial para la salud”.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APROBADO 21/03/91 Acta 507/91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472/89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Depto de obras particulares a modificar  la carátula del Expte 523/76 del Sr. Fernando José A Cocito”.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 (O 205-c-89).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473/89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Arq. José de la Cruz”.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 (O 206-c-89).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474/89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Emp. de Tte 3 de mayo a prolongar el recorrido de su línea al barrio El Pilar II”.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APROBADO 09/05/89 Acta 461/89 (O 223-c-89).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475/89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“Recavar información referente a las previsiones y seguridades que se están tomando p/ el desarrollo del tránsito en la zona del puente Collon-Cura”. Autores: concejales Fernando González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Acta 459/89 (13/04/89).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476/89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“Construir en un plazo no mayor a 30 días un refugio peatonal entre las calles Morales y Mandisoví”.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11/08/89 Acta 467/89 (C 044-c-89).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477/89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Dpto de Obras Particulares a aprobar el Expte. 603/88 correspondiente a Austral”.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 (O 207-c-89).</w:t>
      </w:r>
    </w:p>
    <w:p>
      <w:pPr>
        <w:pStyle w:val="Textoindependiente3"/>
        <w:jc w:val="both"/>
        <w:rPr/>
      </w:pPr>
      <w:r>
        <w:rPr/>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478/89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al Poder Ejecutivo que deje sin efecto las resoluciones 325-I-89, 329-I-89 y 330-I-89”.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(C 035-c-89).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479/89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el Segundo Encuentro de Escuelas de Aprendizaje de Oficios de la provincia de Río Negro”.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13/04/89 Acta 459/89 (D 054-c-89).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480/89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“Establecer espacios físicos destinados al estacionamiento transitorio de vehículos de tranp. escolar en las adyacentes de los establecimientos”.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09/03/90 Acta 484/90 (O 360-c-90).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481/89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texto de la ordenanza 117-c-88. s/servicios de Transportes turísticos de pasajeros”. Autores: concejales Fernando González, Domingo Ciciarello y Tomas Smart (PPR).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20/10/89 Acta 473/89 (R 37-CM-89).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482/89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Poder Ejecutivo Pcial la preocupación s/ la problemática de Seguridad en la Ciudad”. Autores: concejales Fernando González, Domingo Ciciarello y Tomas Smart (PPR).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APROBADO 27/04/89 Acta 460/89 (C 036-c-89).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483/89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“Incorporar la propuesta presentada por la coop. Codao al proyecto 436/89”.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13/04/89 Acta 459/89.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484/89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las gestiones ante Parques Nacionales para el llamado de licitación a nuevos itinerarios en el LNH”.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(D 063-c-89).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485/89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Segundo Encuentro de Escuelas de Aprendizaje de Oficios de la provincia de Río Negro”.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13/04/89 Acta 459/89 (D 054-c-89).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486/89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Concejo vería con agrado se exima del arancel que fija la ordenanza Fiscal a los alumnos de la Esc. de Oficios”.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13/04/89 Acta 459/89.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487/89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 la Com. De Cultura de la Legislatura de la pcia de Río Negro, que este Concejo vería con agrado se incluya”.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01/06/89 Acta 462/89 (C 037-c-89).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488/89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Seminario Taller s/Planificación participativa”.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13/04/89 Acta 459/89 (D 055-c-89).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489/89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acuerdo al Pliego de Licitación Pública 001/89 para la adquisición de 7 cubiertas”.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27/04/89 Acta 460/89.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Depto. Ejecutivo construya refugios peatonales s/calle Moreno entre Rolando y Palacios”.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27/04/89 Acta 460/89.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“Disponer que toda organización dedicada a negocios inmobiliarios en el éjido municipal debe ser reglamentada s/ ley 2051”.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254-c-89).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pliego de licitación para la construcción y explotación de la Reserva Municipal Isla Huemul”.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21/12/89 Acta 480/89 (O 332-c-89).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Sr. Intendente a suscribir el convenio deo la Sec. De Vivienda para la construcción de un grupo habitacional”.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27/04/89 Acta 460/89. O y 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494/89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“Nombrese en agradecimiento al trabajo realizado en nuestra zona con el título de Ciudadano Ilustre de Bche al Sr. Dn. Otto Meiling”.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(R 024-c-89).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extensión de gas del barrio Las Mutisias”.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(O 210-c-89).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Heng HuiWu en lo referente al estacionamiento de la boite Rocket”.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(O 211-c-89).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la jurisdicción de la Junta Vecinal barrio Quilopal”.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(O 213-c-89).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“Desafectar las quinta 051 y 054 de la jurisdección de la Junta Vecinal barrio Bella Vista”.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(O 212-c-89).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499/89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“Regular el uso común y privativo de las avenidas, paseos, calles, plazas, caminos, puentes, etc”.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16/08/90 Acta 494/90 (O 422-c-90).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500/89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Deptp. Ejecutivo a efectuar contrataciones directas con pago inmediato contra entrega”.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09/05/89 Acta 461/89 (O 219-c-89).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501/89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las gestiones tendientes a lograr la equiparación salarial docente de quienes se desempeñan en el ámbito del Conet”.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(D 043-c-89).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502/89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Huesped de Honor al Dr. Carlos Menem”.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27/04/89 Acta 460/89 (D 058-c-89).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503/89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al Ejecutivo Municipal que arbitre los medios necesarios para la construcción de una escalera peatonal en el transcurso de la calle 9 de julio”.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467/90 (C 045-c-89).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504/89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“Convocar al Colegio Médico Bche. Para estudiar la situación del SIDA en la Ciudad”.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25/10/90 Acta 490/90 (O 455-c-90).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505/89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“Otorgar a la junta vecinal barrio El Frutillar un subsidio no reintegrable”.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27/04/89 Acta 460/89.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506/89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el Primer Campeonato Patagónico de Paddle”. Autores: Bloques UCR, PPR y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27/04/89 Acta 460/90 (D 059-c-90).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507/89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reafirmación de los valores de la Democracia”.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27/0489 Acta 460/89 (D 060-c-89).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508/89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el beneplácito del CM por declarar Polo Científico y Tecnológico al conjunto de instituciones localizado en Bche.”.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27/04/89 Acta 460/89 (D 061-c-89).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509/89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Henckel referente a playa de estacionamiento”.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09/05/89 Acta 461/89 (O 220-c-89).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Henckel referente a la construcción de un local comercial en calle Otto Goedecke”.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09/05/89 Acta 461/89 (O 221-c-89).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Claudio Posqui referenti a construcción s/línea Municipal en calle Elordi”.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09/05/89 Acta 461/89 (O 222-c-89).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al Ministerio de Obras y Serv. Públicos de la Pcia de RN con destino a la Central telefónica una fracción de terreno”.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237-c-89).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los artículos 3 y4 de la ordenanza 066-I-83”.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(O 230-c-89).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Ente Autártico denominado Organismo promoción Bche, OPROBA”.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20/12/90 Acta 504/90.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“Incorporar en la ordenanza fiscal 178-c-88 los artículos 3 y 4”.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el estado de Emergencia Socioeconómico”.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01/06/89 Acta 462/89 (O 225-c-89).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el pliego de Licitación púb. p/la construcción y explotación comercial de carteles indicadores”.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14/12/89 Acta 479/89 (O 312-c-89).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518/89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“Transferir a la cuenta corriente del BPRN $50.000 p/fondo de emergencia social”.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01/06/89 Acta 462/89 (R 025-c-89).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519/89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“Encomendar al Ejecutivo Municipal p/confeccionar un pliego de licitación p/la terminación del Centro de Convenciones”.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01/06/89 Acta 462/89. T y DS.</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 xml:space="preserve"> Pref. 29/06.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520/89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Depto Ejecutivo la congelación de los aranceles por distribución de agua, carnet de conductor”.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01/06/89 Acta 462/89 (C 038-c-89).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una comisión ejecutiva denominada Comité de Emergencia”. Autores: Bloques UCR, PPR y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01/06/89 Acta 462/89 (O 226-c-89).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“Todos los pedidos de informes requeridos por el Concejo Municipal deberán ser contestados en un plazo no mayor a 10 días”.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(O 232-c-89).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la venta directa de productos alimenticios s/camión”.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01/06/89 Acta 462/89 (O 227-c-89).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524/89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Pte. Del Concejo Municipal a tomar medidas p/el Depto Deliberante en lo referente a erogaciones que se efectúen”.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01/06/89 Acta 462/89 (R 028-c-89).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Oposición de Frentistas p/ la Declaración de utilidad pública la obra red de gas del barrio Pinar de Festa”.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241-c-89).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Oposición de Frentistas p/las obras de alumbrado público en diferentes manzanas del barrio Pinar de Festa”.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242-c-89).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afirmación de frentistas p/la obra de red de gas del barrio Vuriloche 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244-c-89).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oposición de Frentistas p/la declaración de utilidad pública la obra de red de gas del barrio Pinar de Festa”.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243-c-89).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529/89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“Exceptuar la construcción existente de la calle Clemente Onelli y Brown propiedad del Sr. Oscar R. García (mercado comunitario)”.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236-c-89).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530/89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 reactivación y puesta en marcha del Hotel Llao Llao.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(D 064-c-89).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531/89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a la Coop. Del Centro de Educación Física N.º 8una fracción de terreno”.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PL y P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532/89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la firma del Hotel Ausonia SA”.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15/06/89 Acta 463/89 (O 231-c-89).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533/89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“Someter a revisión el convenio suscripto entre el Depto Ejecutivo y la Coop. Elect Bche.”.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15/06/89 Acta 463/89.GyL OP.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Preferencia 29/06.</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534/89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“Suscribir la declaración de S.M. de los Andes s/Derechos y responsabilidades municipales en la gestión ambiental”.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(D 067-c-89).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535/89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“Facultar al Pte. Del CM p/recabar datos s/aumento cilindros de gas”.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15/06/89 Acta 463/89 T y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536/89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“Facultar a Pte del CM p/lograr pagar deuda CEB”.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 xml:space="preserve">Retirado por resolución 032-c-89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14/09/89 Acta 469/89.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537/89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“Arbitrar medios p/el pago de haberes en forma semanal o quincenal”.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15/06/89 Acta 463/89 (C 038-c-89).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538/89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“Incrementar los importes mínimos de la tasa pos inspección Seguridad e Higiene”.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21/07/89 Acta 466/89.E.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539/89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“Afectar una parcela p/construir un destacamiento policial en el barrio San Francisco III”.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262-c-89).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540/89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“No aprobar los balances de los años 1987 y 1988”.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“Prorrogar la vigencia de la ordenanza 219-c-89 hasta el 31/08/89”.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21/07/89 Acta 466/89 (O 245-c-89).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542/89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“Rescindir el contrato de locación del edificio que ocupa el Concejo Municipal”.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“Declarase de utilidad pública obra red de gas barrio Parque Pehuen según licitación 001/88”.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255-c-89).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Arq. Salinas para ocupar terreno Se. Svetcoff el subsuelo del tercio libre con destino a cocheras”.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239-c-89).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Depto Ejecutivo a suscribir convenio con Liga de Fútbol Bariloche (Poda de árboles)”.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21/07/89 Acta 466/89.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“Aceptase al proyecto de subdivisión Alternativa II del lote 191N006 (agricola 62)”.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240-c-89).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547/89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“Modifícase el artículo 4° de la resolución 17-CM-89 ampliando el plazo hasta el 30/09/89”. Autores: Bloques UCR, PPR y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465/89 (R 028-c-89).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Depto Ejecutivo a cancelar la deuda con Seminara SA mediante la entrega bienes”.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21/07/89 Acta 466/89.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549/89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“Modificase el articulo 4° ordenanza 17-c-87 fijando plazo de validez hasta el 31/12/89 permitiendo completar documentación (Sur Andina)”.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10/07/89 Acta 465/89 (O 238-c-89).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550/89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un subsidio de A15.000 al Sr. Alberto Paillalef padre del niño Marcos, ahijado del Sr. Presidente de la Nación.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 xml:space="preserve">Ojo”. ¿¿¿Se retiró??? Se le pagó A15.000 por contaduría.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551/89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los balances generales de la Municipalidad 1987 y 1988 en los términos dictaminados por el Tribunal de cuentas”. Autores: Bloques UCR, PPR y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28/09/89 Acta 471/89 (R 035-c-89).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552/89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acuerdo al acta suscripta por la Municiplaidad y Administración Provincial de Energía”.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553/89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“Incrementase el presupuesto de erogaciones, asistencia social en A80.000”.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21/07/89 Acta 466/89 (O 246-c-89).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554/89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“Afectar parte del fondo de Emergencia social para atender necesidades de los ex agentes municipales contratados”.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E-DS.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555/89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“Conmemorar el 173° Aniversario de la Independencia”.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21/07/89 Acta 466/89. Solicita Retiro.</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556/89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“Dejense sin efecto los cargos de los asesores rentados en el DE a partir del 01/07/89”.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GyL-OP.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Preferencia.</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557/89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al Sr. Intendente constate en calle Amaudo 70 muro de contención”.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31/08/89 Acta 468/89 (C 047-c-89).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558/89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“Comuniquese al Sr. Intendente renueve los contratos de los 23 trabajadores”.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Pref. NO</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559/89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“Dejese sin efecto el alquiler de la líneas telefónicas 24093 y 24296.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GyL.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“Adherir al regimen establecido por ley Prov. 2291 publicada en Boletón Oficial el 13 de abril 1989”.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“Trasladese el área de la Secretaría de Desarrollo Social a Casa del Deporte”.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562/89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CM vería con agrado se extienda autorización provisoria a Parrilla calle Palacios 135”.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10/07/89 Acta 465/89 (C 040-c-89).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“Otorgando a la empresa Lago Mascardi por el término de tiempo que fija ordenanza 194-I-79 y 39-I-80, las líneas propuestas”.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21/07/89 Acta 466/89.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las renuncias de lotes de los Sres. Aguayo, Paletta, Cardenas y Antenao de Riquelme”.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261-c-89).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Junta Vecinao B° Quilapal”.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264-c-89).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566/89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las acciones tendientes a lograr la defensa al consumidor”. Autores: Bloques UCR, PPR y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21/07/89 Acta 466/89 (D 065-c-89).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“Toda solicitud p/realizar obra (canteros, rampas, etc) deberá contar con la aprobación de la Secretaría de Obras y Servicios Públicos”.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263-c-89).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“Asignar el nombre de Roberto Arlt a una calles de nuestra ciudad”.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270-c-89).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569/89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“Exceptuar la construcción existente entre las calles Onelli y Alte Brown”.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249-c-89).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oposición de frentistas para la obra de red de gas del B° El Faldeo”.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250-c-89).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“Sustituir el texto de la ordenanza 26-I-77 s/las actividades emprendidas por la Municipalidad en apoyo a la Dirección de Cio Int (Control de precios)”.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265-c-89).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572/89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“Revisar convenio con Cámara Argentina de Envasadores de gas licuado con relación a precios y control de cilindros”. Autores: Bloques UCR, PPR y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467/89 (R 027-c-89).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573/89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“La Municipalidad declara adhesión al día de la cultura Mapuche el 10 de setiembre de c/año”.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(D 068-c-89).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574/89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al Sr. Ministro de gobierno de la Pcia. De RN la preocupación con respecto al traslado de la Escuela de Sub Oficiales de la Policía”.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11/08/89 Acta 467/89 (C 041-c-89).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Sr. Intendente Muncipal a realizar tramitaciones ante la Contaduría de la Pcia, tendiente a efectuar la cancelación de la deuda que se mantiene con Seminaro”.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247-c-89).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“Fijar montos mínimos obligatorios de acuerdo a la categorización y alicuota”.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248-c-89).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Depto Ejecutivo a emitir cuota suplementaria que refleje el incremento opesado en el servicio de Tasas Municipales”.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11/08/89 Acta 467/89 (O 252-c-89).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578/89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ordenanza 002-c-87”.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ABROBADO 23/11/89 Acta 477/89 (O 309-C-89).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579/89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Ciudadano Ilustre al Sr. Boris Furman”. Autores: Bloques UCR, PPR y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14/09/89 Acta 469/89 (D 070-c-89).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580/89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 Comunicar al Depto. Ejecutivo recabe datos necesarios p/obtener autorización p/faenamientop/comerciantes carniceros”.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11/08/89 Acta 467/89. E-L.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artículo 76° ordenanza 218-c-89 (nuevo plazo comisión Plan Director)”.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ABROBADO 11/08/89 Acta 467/89 (O 251-C-89).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las obras de concreto asfáltico de las calles Pasajes Gutiérrez y Sara M. Furman”.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279-c-89).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registro de oposición de frentistas p/la declaración de alumbrado público de la Asoc. Pinar de Festa”.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281-c-89).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las obras de extensión de red de gas B° Pinar de Festa”. </w:t>
      </w:r>
      <w:r>
        <w:rPr>
          <w:rFonts w:eastAsia="MS Mincho;ＭＳ 明朝" w:cs="Times New Roman" w:ascii="Times New Roman" w:hAnsi="Times New Roman"/>
          <w:b w:val="false"/>
          <w:bCs w:val="false"/>
          <w:i w:val="false"/>
          <w:iCs w:val="false"/>
          <w:caps w:val="false"/>
          <w:smallCaps w:val="false"/>
          <w:color w:val="000000"/>
          <w:spacing w:val="0"/>
          <w:sz w:val="24"/>
          <w:szCs w:val="24"/>
          <w:u w:val="none"/>
          <w:shd w:fill="auto" w:val="clear"/>
          <w:lang w:val="es-MX" w:eastAsia="zh-CN" w:bidi="ar-SA"/>
        </w:rPr>
        <w:t>Autor: Intendente Municipal, Sr. Edgardo José Gagliardi.</w:t>
      </w:r>
      <w:r>
        <w:rPr>
          <w:rFonts w:eastAsia="MS Mincho;ＭＳ 明朝" w:cs="Times New Roman" w:ascii="Times New Roman" w:hAnsi="Times New Roman"/>
          <w:b w:val="false"/>
          <w:bCs w:val="false"/>
          <w:i w:val="false"/>
          <w:iCs w:val="false"/>
          <w:caps w:val="false"/>
          <w:smallCaps w:val="false"/>
          <w:color w:val="000000"/>
          <w:spacing w:val="0"/>
          <w:sz w:val="24"/>
          <w:szCs w:val="24"/>
          <w:u w:val="none"/>
          <w:shd w:fill="81D41A" w:val="clear"/>
          <w:lang w:val="es-MX" w:eastAsia="zh-CN" w:bidi="ar-SA"/>
        </w:rPr>
        <w:t xml:space="preserve"> APROBADO 28/09/89 Acta 471/89 (O 282-c-89).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las obras de extensión de red de gas del B° Pinar del Lago”.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283-c-89).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las obras de extensión de red de gas B° Vuriloche 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284-c-89).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“Prohibir dentro de os límites del éjido municipal toda fuente de ruido y vibración de carácter permanente o transitorio”.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31/08/89 Acta 468/89 GyL OyP.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588/89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“Municipalizar el servicio público de energía eléctrica”.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(O 258-c-89).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589/89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IV Festival Nacional de Operas Primas 88/89”.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(D 066-c-89).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590/89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 la firma Quetrihue SA la asimilación de indicadores urbanísticos”.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(O 259-c-89).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591/89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 Alcaidía Local”.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(D 046-c-89).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592/89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“Convocar a la Sec. Des.Social p/que informe s/37 viviendas Plan viviendas progresivas”.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(R 029-c-89).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593/89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“Transmitir al Sr. Intendente la preocupación por internos alcaidía local”.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(C 046-c-89).</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singl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594/89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eb ek ámbito de la Municipalidad un registro de ciudadanos voluntriosp/obs. reglas de tránsito”.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31/08/89 Acta 468/89 GyL OyP.</w:t>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595/89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“Interpelar en sesión extraordinaria al Sr. Sec. De Economía Municipal”.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(R 030-c-89).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596/89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“Otrorgar descuento a discapacitados en el pago de tasas municipales”.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31/08/89 Acta 468/89 TyDS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597/89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“El Concejo se declara solidario c/el pueblo p/mantener el respeto por sus Instituciones” (declaración s/posible indulto o amnistía).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(D 069-c-89).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598/89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anteproyecto convenio conc. Serv. Energía eléctrica CEB”. Autores: Bloques UCR, PPR y FpV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31/08/89 Acta 468/89 (R 031-c-89).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599/89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“Asignar el nombre de Boris Furman al B° 181 viviendas del IPPV”.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268-c-89).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“Tomar conocimiento de la decisión adoptada por la junta vecinal B° La Alcaidía p/su nueva denominación por la de B° Sara M. Furman”.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267-c-89).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“Derogar las ordenanzas 066-I-83 y 230-c-89” (fotógrafos profesionales).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21/12/89 Acta 480/89 (O 338-c-89).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conformidad a la cesión del derechos efectuados entre la empresa Tasia SA y la Sra. Stella Álvarez”.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285-c-89).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“Afectar a calle pública un lote”.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277-c-89).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ARQ. Ramos Sabaté”.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271-c-89).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Sr. Roberto Álvarez”.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272-c-89).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606/89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proyecto 536/89 referente al pago de la deuda a la Coop. DeElectricidad Bche”.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ABROBADO 14/09/89 Acta 469/89 (R 032-C-89).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el texto del artículo 3° de la ordenanza 254-c-89”.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276-c-89).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608/89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“Nombrar con el título de Esquiadora Ilustre del C° Catedral a la Sra. Catalina Reynali”.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14/12/89 Acta 479/89 (R 044-c-89).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609/89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“Ratificar el convenio suscripto entre la Municipalidad y la Organización de las Naciones Unidas p/el desarrollo indultrial (ONUPI)”.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20/09/89 Acta 470/89 (O 274-c-89).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Walter Anderson”.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(O 273-c-89).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“Ampliar por el término de 60 días la ordenanza 223-c-89 (TUP)”.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278-c-89).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“Reemplazar el salario mínimo vital y móbil p/la liquidación de tasas, derechos, contribuciones y multas”.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 E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Preferencial 29/9</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“Facultar al Depto Ejecutivo a llevar a cabo las negociaciones tendientes a lograr el traspaso de tierras a este Municpio del Ejercito Argentino”.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12/07/90 Acta 493/90 (O 414-c-90).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las empresas Lanstchmer – Martin López Construcciones suma en concepto de Gasto financiero”.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empresa Lanstchme SA suma en concepto de gasto financiero”.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“Reconocer a la empresa Karpo SA una suma de A13.306.949,77 en concepto de gasto financiero”.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donación efectuada por el Fondeo Nacional de las Artes”. Autores: concejales Bendersky (UCR) y Álvarez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14/09/89 Acta 469/89 (O 269-c-89).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618/89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“Establecer categorías para la solicitud de excepciones”.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14/09/89 Acta 469/89 OP-TDS-E-GyL.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619/89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Monumento Histórico y Arquitectónico la vivienda del Sr. Otto Meiling”.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14/09/89 Acta 469/89 TyDS.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620/89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“Recomentdar al Depto Ejecutivo a que inicie acciones a fin de investigar s/ DPA”.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(C 048-c-89).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621/89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“Solicitar a las autoridades de la Alcaidía informen s/la sueración o no del conflicto”. Autores: concejales Luís Álvarez, Rodolfo Galosi y Hector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14/09/89 Acta 469/89 (R 033-c-89).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la donación del vehículo Unidad Coronaria con destino a la Municipalidad de SCBche”.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14/12/89 Acta 479/89 (O 314-c-89).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“Intervenir Junta vecinal B° Araucaria de acuerdo a la ordenanza 194-c-86”.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09/11/89 Acta 475/89 (O 301-c-89).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“Ratificar el convenio suscripto entre la Munic. Y el Consejo Pcial de Salud Pública”.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“Suspender por el término de 180 días a partir de la presente, ordenanza 117-c-88”.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28/09/89 Acta 471/89 OP-TyDS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lo solicitado por el Arq. Begué Aliaga”.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28/09/89 Acta 471/89 (O 275-c-89).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“Dese al Ciprés (austrocedrus chilensis) la categoría de Árbol de la Ciudad de Bche”. Autores: concejales Galosi y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628/89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al Club Social Martín Güemes una fracción de terreno”.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629/89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“Girar cheque del Sr. Cónsul de Chile al Comité de emergencia social”. Autor: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Presidente del Concejo Municipal,</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(UCR).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28/09/89 Acta 471/89 (R 034-C-89).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630/89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arbitre medios para asegurar el normal suminstro de agua potable”. Autor: concejal Álvarez (FpV).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28/09/89 Acta 471/89 (C 049-C-89).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red de gas B° Los Cipresales”.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06/10/89 Acta 472/89 (O 286-c-89).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el presupuesto del año 1989”.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296-c-89).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“Evaluar la situación económica social de los contribuyentes para el pago de servicios municipales”.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28/09/89 Acta 471/89 T 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“Implementar en el Depto Ejecutivo el cobro del Imp. Inmobiliario”. Autores: concejales Fernando González, Domingo Ciciarello y Tomas Smart (PPR).</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28/09/89 Acta 471/89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en jurisdicción municipal el cargo de Defensor del Pueblo”. Autores: concejales Galosi y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 xml:space="preserve">RECHAZADO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05/12/91 Acta 522/91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636/89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“Promover la legislación y reglamentación que el Colegio de Farmacéuticos de la Pcia”. Autores: concejales Galosi y Baudino (FpV)</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20/10/89 Acta 473/89 T 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637/89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las obras de alumbrado público del B° Pinar de Festa”. Autor: Intendente Municipal, Sr. Edgardo José Gagliardi.</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 xml:space="preserve"> APROBADO 20/10/89 Acta 473/89 (O 289-c-89).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638/89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proyecto de planta de tratamiento y aprovechamiento”. </w:t>
      </w:r>
      <w:r>
        <w:rPr>
          <w:rFonts w:eastAsia="MS Mincho;ＭＳ 明朝" w:cs="Times New Roman" w:ascii="Times New Roman" w:hAnsi="Times New Roman"/>
          <w:b w:val="false"/>
          <w:bCs w:val="false"/>
          <w:i w:val="false"/>
          <w:iCs w:val="false"/>
          <w:color w:val="000000"/>
          <w:sz w:val="24"/>
          <w:szCs w:val="20"/>
          <w:u w:val="none"/>
          <w:shd w:fill="auto" w:val="clear"/>
          <w:lang w:val="es-MX" w:eastAsia="zh-CN" w:bidi="ar-SA"/>
        </w:rPr>
        <w:t>Autores: Concejales</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Carlos Manuel Fernández, Manuel Bendersky, Nelly Meana, Tradición Beovide y Rodolfo López Alfonsín (UCR)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APROBADO 20/10/89 Acta 473/89 (D 072-c-89).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639/89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proyecto 424/89”. </w:t>
      </w:r>
      <w:r>
        <w:rPr>
          <w:rFonts w:eastAsia="MS Mincho;ＭＳ 明朝" w:cs="Times New Roman" w:ascii="Times New Roman" w:hAnsi="Times New Roman"/>
          <w:b w:val="false"/>
          <w:bCs w:val="false"/>
          <w:i w:val="false"/>
          <w:iCs w:val="false"/>
          <w:color w:val="000000"/>
          <w:sz w:val="24"/>
          <w:szCs w:val="24"/>
          <w:u w:val="none"/>
          <w:shd w:fill="auto" w:val="clear"/>
          <w:lang w:val="es-ES" w:eastAsia="zh-CN" w:bidi="ar-SA"/>
        </w:rPr>
        <w:t xml:space="preserv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(R 036-C-89).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640/89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poryecto 481/89”.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(R 037-C-89).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641/89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“Retirar proyecto 535/89”.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(R 038-C-89).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642/89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la subcomisión de gestión del sistema de red cloacal y pluviales del éjido urbano”.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(040-C-89).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643/89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construcción de red cloacal del B° El Mallín”.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(073-C-89).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644/89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protección de los ecosistemas de los bosques nativos”.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(76-C-89).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645/89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la Arq Liliana Lolich”.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(290-C-89).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646/89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“Instituyase como fecha de recordación a Don Primo Capraro el 04 de octubre”.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(437-C-89).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647/89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actuado por el Comité de Emergencia”.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(307-C-89).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648/89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“Aplicar criterio de proporcionalidad en el cobro de arancel por carnet de conductor a jubilados y pensionados”.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20/10/89 Acta 473/89 -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649/89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“Instituir el Archivo Histórico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12/07/91 Acta 512/91 (576-CM-89).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650/89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“Realizar las reuniones públicas en los horarios nocturnos”.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APROBADO 20/10/89 Acta 473/89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Preferencia 9/11</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651/89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utilidad pública obras de extensión red de gas B° El Faldeo”.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(299-C-89).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652/89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“Donar y otorgar título de propiedad a la Sra. Nelia Hernández Viuda de Jones”.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(300-C-89).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653/89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dinamice las gestiones s/cloacas B° Lera”.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(050-C-89).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654/89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dinamice las gestiones s/cloacas B° Alto Belgrano”.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(051-C-89).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655/89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este Concejo vería con agrado que el Depto Ejecutivo informe s/las obras del Puerto”.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(052-C-89).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656/89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legalmente la titularidad a nombre del Sr. Argentino Fermín Lucero”.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(385-C-89).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657/89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“Instrumentar a través de la Sec. Des.Social I Jornadas de orientación vocacional p/estudiantes secundarios”.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(302-C-89).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658/89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que la comunidad de Bche rechaza la decisión de suprimir la tarifa Comahue”.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(075-C-89).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659/89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Depto Ejecutivo a gestionar una línea de crédito ante SUOA-BID dentro de la operatoria de desagües cloacales y pluviales”.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(287-C-89).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Depto Ejecutivo a gestionar una línea de crédito ante SUOA-BID dentro de la operatoria mantenimiento vial”.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20/10/89 Acta 473/89 (288-C-89).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661/89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“Invitar a la consultoría Municipal Argentina para que informe s/planta depuradora líquidos cloacales”.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20/10/89 Acta 473/89 - E-OP.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“Denominar con el nombre Padre Atilio Vieigas la actual calle s/nombre del B°Melipal”.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09/11/89 Acta 475/89 -L.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663/89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la vigencia del organigrama del CM”.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(042-C-89).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664/89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Seminario Taller Indisciplinario”.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(074-C-89).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665/89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la renuncia presentada por el concejal Tomas Smart”.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02/11/89 Acta 474/89 (039-C-89).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los José Arnaudo, Martín Fierro y Misiones”.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(308-C-89).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al Arq Ramos Sabate”.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09/11/89 Acta 475/89 (298-C-89).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a suscribir convenio con Bche Cultural”.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(306-C-89).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669/89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el nombre de Ayelen al B° 218 viviendas del IPPV”.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“Denominar Aimé Painé a una calle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09/11/89 Acta 475/89 Pref. 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“Denominar Valentín Saihueque”.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09/11/89 Acta 475/89 Pref.Próx.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“Encomendar a la comisión de Pat. Arquitectónico el estudio del anteproyecto de implantación en el ex aserradero Capraro”.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09/11/89 Acta 475/89 T y DS -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Feria Artesanal Bariloche”.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(305-C-89).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674/89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este Concejo vería con agrado realice gestiones ante las autoridades del Bco Pcia. RN”.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(056-C-89).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“Construcción de baños públicos”.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09/11</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/89 Acta 475/89 Pref Prox.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676/89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este Concejo vería con agrado se de asesoramiento a los vecinos del B° Las Quintas s/red cloacal”.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(55-C-89).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“Construir un muro que contenga el mural de la Batalla de la Vuelta de Obligado”.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 xml:space="preserve">Rechazado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23/11/89 Acta 477/89 (315-C-89).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“Municipalizar los servicios de agua potable y red cloacal”.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09/11</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/89 Acta 475/89 L-OP.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679/89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p/el pago de la red cloacal en calle 25 de mayo entre Radales y Don Bosco”.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(320-C-89).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el Consejo Asesor Municipal de Deportes”.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483/90 (344-C-89).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la ordenanza 110-c-88 ref. Al convenio con la Confederación Evangélica Bautsta (Bloquera)”.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adjudicación de las 37 viviendas”.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a la Sed. Arg. De Trab. De Luz y Fuerza un predio”.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23/11</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/89 Acta 477/89 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Monumento Histórico al Tambo de la lechería Lera”.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23/11/89 Acta 477/89 -DS.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685/89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“Agradecer a los miembros del comité de emergencia”.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(41-C-89).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686/89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la voluntad de este Concejo de otorgar asueto a ciudadanos chilenos p/elección de ese país”.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(53-C-89).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687/89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ponga en vigencia comunicación 25-c-88 (escasez de agua)”.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(54-C-89).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688/89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 ordenanza 005-c-87 (agua potable)”.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689/89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“Declaral de int. Municipal el viaje a Chile de concejales y periodistas”.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477/89 (77-C-89).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“Dar el curso de Guías de Turismo el carácter de Curso de Excepción”.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4483/90 (343-C-90).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nombres a calle del B° el Frutillar”.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con Parques Nacionales”.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obra de extensión de red de gas en el B° Parque Cerro Otto”.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extensión red de gas Rancho Grande”.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(319-C-89).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afirmación red de gas calles Brown, Diag Gutiérrez y Rolando”.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23/11/89 Acta 479/89 (303-C-89).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ordenanza Fiscal y Tarifaria año 1990”.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comisión Promotora Honoraria para el Desarrollo Integral”.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23/11/89 Acta 477/89 OP Preferencia.</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presupuesto año 1990”.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14/12/89 Acta 479/89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699/89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a negociar y contratar tierras p/erradicación de ocupantes ilegales”.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gratuitamente a favor del Sr. Fermín Argentino Lucero un lote”.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488/89 (385-C-90).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Fundación Sara María Furman a instalar una cabaña p/la difusión y promoción del Teleférico Cerro Otto”.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702/89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de Cuadros de los Pte. Constitucionales en la Sala del Concejo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06/12/89 Acta 478/89 (43-C-89).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al pliego de licitación para la adquisición de formularios Centro de Cómputos”.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(345-C-89).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Municipal a efectuar el concurso de ofertas p/instrumentar la implementación de la denominación de Tarjeta Oficial Bariloche”.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705/89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Director de Juntas vecinales que este Concejo vería con agrado que se reconozca la junta vecinal B° Austral”.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(057-C-89).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modelo de convenio a se suscripto en el Depto Ejecutivo y el SOYEM tendiente a la implementación del estacionamiento medido en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707/89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“Construir a través de la Sec. Obras Públicas una escalera en la Barda del Ñireco”.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Sub. Proy 841/90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24/05/90 Acta 488/90.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708/89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al Depto Ejecutivo que este Concejo vería con agrado se evalúe y coordine nuevas obras de asfalto”.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14/12/89 Acta 479/89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709/89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a las Conclusiones emanadas por el Primer Congreso Latinoamericano de Ediles”.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(079-PCM-90).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Pliego de licitación Empresa Aseo”.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711/89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permiso uso espacio aérea a la firma Fernando Gómez Radio TV SRL”.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pliego de licitación Terminal de Omnibus”.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14/12/89 Acta 479/89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al pliego de licitación explotación Zona de Cantera”.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14/12/89 Acta 479/89 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el nombre de Otto Meilling a una calle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90 días el reempadronamiento de unidades de servicios turísticos”.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14/12/89 Acta 479/89 (311-C-89).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“Incorporar al dominio municipal los inmuebles en situación de abandono”.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717/89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III Torneo Infantil del Futbol”.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(080-PCM-90).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60 días la vigencia de la ordenanza 178-c-88, delegándose en el Ejecutivo la fijación de los montos de las tasas por servicios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719/89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por un plazo de 90 días la plena vigencia de la ordenanza 219-c89 hasta tanto se soluc, sabot. Inflacionario ocurrido recientemente”.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(322-C-89).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artículo 2° de la ordenanza 280-c-89 s/pensiones”.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21/12/89 Acta 480/89 Pref 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el Arq. Alberto Falaschi”.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(323-C-89).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los Sr. Nestor Mario Olva y Alberto Caspani”.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(324-C-89).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el Sr. Enrique Francisco Pérez”.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(325-C-89).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términos de la ordenanza 236-c-89 (mercado comunitario)”.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(326-C-89).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725/89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Municipal a dictar normas y realizar las actas adm. Considere pertinente para regular y regularizar el servicio de transporte turístico”.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(327-C-89).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726/89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la apertura de una cta. cte.”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727/89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el predio del Centro Cívico como asentamiento de la Feria Artesanal”.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485/89 (364-C-90).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728/89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Arq. Julio Arrieta por firma Caahe Sur SA (Csaino)”.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(328-C-89).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729/89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la comisión de apoyo establecido por al código de edificación”.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(331-C-89).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730/89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Interburó Travel”.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APROBADO 21/12/89 Acta 480/89 (329-C-89) </w:t>
      </w:r>
      <w:r>
        <w:rPr>
          <w:rFonts w:eastAsia="MS Mincho;ＭＳ 明朝" w:cs="Times New Roman" w:ascii="Times New Roman" w:hAnsi="Times New Roman"/>
          <w:b w:val="false"/>
          <w:bCs w:val="false"/>
          <w:i w:val="false"/>
          <w:iCs w:val="false"/>
          <w:color w:val="BF0041"/>
          <w:sz w:val="24"/>
          <w:szCs w:val="24"/>
          <w:u w:val="none"/>
          <w:shd w:fill="81D41A" w:val="clear"/>
          <w:lang w:val="es-ES" w:eastAsia="zh-CN" w:bidi="ar-SA"/>
        </w:rPr>
        <w:t>Vetada por Resol. 054-I-90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731/89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“Repudiar la intervención del gob. EEUU a la Rep. De Panamá”.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21/12/89 Acta 480/89 (078-C-89).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732/89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fracciones de terreno de la jurisdección del B° Parque Cerro Otto”.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733/89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en la Junta vecinal B° Parque el Faldeo fracciones de terreno”.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484/89 (354-C-90).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734/89</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Arq. Julio Arrieta (Casino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28/12/89 Acta 481/89 (340-C-89).</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a la Junta Sara M. Furman la plazoleta ubicada en las calles Beschet, Bown y Diag. Gutiérrez”.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(370-C-90).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a la junta vecinal B° El Maitén”.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“Destinar el predio del Matadero municipal a la creación de un complejo deportivo y recreativo para la comunidad de SCBche”.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ára la declaración de utilidad pública la red cloacal en la calles Namuncurá y Bailley Willis”.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739/90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utilidad pública la obra de red de cloacas ejecutada en la calle 25 de mayo”.</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23/02</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/90 Acta 483/90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740/90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las gestiones efectuadas por el Sr. Gobernador de la Pcia de RN con relación al levantamiento del ramal ferroviario”.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15/02/90 Acta 482/90 (091-C-90).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“Convenir entre la Municipalidad, las empresas de transporte urbano de pasajeros y las juntas vecinales, los lugares donde se deben construir refugios peatonales”.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23/02/90 Acta 483/90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“Realizar un relevamiento de las plazas y recreos costeros ubicados en la vera de espejos de agua existentes dentro del ejido municipal”.</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(476-CM-90).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ordenanza 188-c-87 s/biblioteca municipal (Eudeba)”.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(386-C-90).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“Instrumentar a través del Depto Ejecutivo una campaña de concientización popular s/la necesidad de plantar árboles en las calles de Bche”.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483/90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“Realizar convenio con Hospital Zonal para que unidad coronaria dependa del hospital”.</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(377-C-90).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proyecto de ord fiscal y tarifarioa año 1990”.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23/02/90 Acta 483/90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“Reemplazar en la ord fiscal y tarif la unidad de percep de tasas de salario mínimo a unidad fiscal esp.”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748/90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 interés Municipal la suspensión de lo preceptuado en e decreto 44/90(Levantamiento ramal Bs. As –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15/02/90 Acta 482/90 (081-C-90).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749/90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“Incrementar las pensiones Municipales de 50 a 200 a partir de 01/02/90”.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(sub proy 841/90).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750/90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no levantamiento del ramal ferroviario Patagones-Bche”.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15/02/90 Acta 482/90 (081-C-90).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en un 200% el préstamo acordado a la Junta Sara M. Furman x ordenanza 303-c-89”.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23/02/90 Acta 483/90 –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 Dos de Agosto”.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ls leyes 23696 y 23697 nacionales y a la ley Pcial 1° 2331/89, Estado de emergencia económico, financiero y administrativo”.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754/90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funcionamiento de la Est. Meteor. Catedral 2000”.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(087-C-90).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licitación pública nacional para la instalación y mantenimiento de una planta procesadora de residuos”.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02/05/91 Acta 509/90 -Se subs. Al 1157/91 (Resolución 078-C-90).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un plazo de 60 días la plena vigencia de la ordenanza 219-CM 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llevar a cabo la venta de los bienes que se declaran en desuso”.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758/90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“Mercado comunitario”.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23/02/90 Acta 483/90 Trat/pref segunda reunión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759/90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una comisión para estudiar y promover el traslado de la alcaidia local”.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23/02/90 Acta 483/90 -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760/90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una partida presupuestaria denominada Quintas Familiares y forestación Urbana a los fines de posibilitar la compra de especies arbóreas y frutales para plantarlos en B° Altos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24/05/90 Acta 488/90 (Sub/proy 841/90).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761/90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Semana de la Mujer”.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483/90 (082-C-90).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762/90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“Revalorizar la importancia de la función de LRA 30 Radio Nacional como emisora propiedad del Estado Argentino”.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483/90 (083-C-90).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763/90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excepción solicitada por el Obelisco SA”.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23/02/90 Acta 483/90 (342-C-90).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764/90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al pliego licitación púb. Para la ejecución de la red de gas en la calle Vereetbrugghen”.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765/90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construcción de la red cloacal en el B° Alborada”.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(085-C-90).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766/90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reglamento Bloquera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(376-C-90).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767/90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comité de emergencia”.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(382-C-90).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comuniciación 768/90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se vería con agrado ampliación de Jardín Maternal 8 de Noviembre”.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(076-C-90).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769/90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la celebración de los 50 años del Centro Cívico”.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(086-C-90).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“Encomendar al Depto Ejecutivo elaborar pliegos licitación pública p/concesión priv de serv.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09/03/90 Acta 484/90 C. Emergencia.</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“Constituyase el Consejo Municipal para la Emergencia social”.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(362-C-90).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acuerdo con la Municipalidad de Villa La Angostura”.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utilidad pública red cloacas25 de mayo, Los Radales y Don Bosco”.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(365-C-90).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 La ordenanza 24-c-84 s/excep pago tasas a jub o pension”.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(355-C-90).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“Afectar 3% facturación energía p/obras de interés comunitario”.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(369-C-90).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776/90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su preocupación por el cierre Bco. Hipotecario”.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(084-C-90).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la resol 1134/84, 234,551 y 59/89 de Subs econ. Ministerio Economía de Pcia RN”.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(361-C-90).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778/90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el estacionamiento exclusibvo s/la mano izquierda en la calle Onelli”.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 OP.</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779/90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la necesidad de que las autoridades nacionales se aboquen a tomar urgentes medidas a fin de lograr la inmediata reimplantación de los sev. Que presa PAMI”.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(060-C-90).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780/90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que el CM expresa su desacuerdo y preocupación con la sanción del decreto 392/90 s/intervención militar en cuestiones de orden interno”.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29/03/90 Acta 485/90 -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781/90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el pago obligatorio de las obras de extensión de red de cloacas a ejecutarse en diferentes calles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(381-C-90).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782/90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la necesidad del CM en participar de las decisiones que tome el Gb Nacional con relación a la venta del Hotel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(098-C-90).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783/90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red colectora líquidos cloacales B° Melipal”.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(093-C-90).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784/90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Cons.Reg.Educ. RN y al Ente Pcial de turismo cotemple posib. Desdoblamiento del receso escolar invierno /90”.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29/03/90 Acta 485/90 -DS.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785/90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finalizar gestiones con Bco. Pcia RN p/compra de motoniveladora”.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786/90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organigrama Concejo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(045-C-90).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787/90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de Bariloche a los jóvenes que participaron de la travesía Vuelta al Lago”.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788/90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proy de piscicultura-piscifatoría industrial a radicarse en la región”.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(096-C-90).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789/90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“Solicitan al Sr. Mtro. de salud reanudación servicios sociales afiliados de PAMI”.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(060-C-90).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790/90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por parte del Depto Ejecutivo de los medios necesarios para asistir a afiliados PAMI a través del Servicio Médico”.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29/03/90 Acta 485/90 (Pref/prox).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791/90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la donación del libro Bariloche mi pueblo”.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(363-C-90).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792/90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“Implementar en el éjido Municipal el Abono Laboral Mensual”.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29/03/90 Acta 485/90 (L-OP).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793/90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“Instituir bajo la denominación 10 años del Plan Director a un ciclo de charlas y debates a desarrollarse en la Universidad del Comahue”.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(046-C-90).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794/90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Consejo Pcial del Educación la preocupación del Cuerpo frente a la sit. Que plantean alumnos de la Universidad por carecer de recursos económicos”.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(059-C-90).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795/90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el II Torneo Patagónico de Paddel”.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(095-C-90).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796/90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al Sr. Ricardo Vallmitjano”.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17/04/90 Acta 486/90 (088-C-90).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797/90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ka Asociación Biblioteca Sarmiento el 50% fotocopias”.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798/90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al Secret. De Economía Cdor. Aguirre para que concurra a la próxima Sesión püblica para exponer s/situación actual de la deuda que mantiene el Municipio con la Ec”.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29/03/90 Acta 485/90 (058-C-90).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799/90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de la Junta vecinal del B° Lomas de Monteverde”.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(373-C-90).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“Desfectar manzanas de la urisdicción junta vecinal B° San Francisco II y III”.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(372-C-90).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 de utilidad pública la obra de pavimentación de la calle Tiscornia entre Ruiz Moreno y Elordi”.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(371-C-90).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al Se. Marcelo Martinelli en el sexto curso de Guías de turismo”.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RECHAZADO</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 xml:space="preserve"> 10/05/90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Acta 487/90.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las renuncias presentadas por los Sres. Ricardo Nahuelpan Hugo Luis Andrada”.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804</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ámbito del CM una comisión investigadora p/determinar acusaciones públicas que ha realizado el SOYEM con relación a fallas del Depto Ejecutivo”.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19/04/90 Acta 486/90 -L.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“Sistema de contratación de bienes y servicios”.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(367-C-90).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806/90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del CM a la labor realizada por el Museo de la Patagonia Francisco P. Moreno en la Exposición denominada Un escenario para la la Historia”.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(089-C-90).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807/90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“Tomar conocimiento de la decisión por la junta vecinal B° Araucaria de cambiar su denominación por la de B° Perito F:P:Moreno”.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(375-C-90).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808/90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 de int. Municipal las Jornadas Nacionales de Derecho Aeronáutico y Espacial”.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(097-C-90).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809/90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construcción del albergue p/delegaciones deportivas y complejo polideportivo municipal a instalarse en el ex-matadero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(092-C-90).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810/90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“Escriturar e inscribir el dominio a favor de la Municipalidad de un terreno ubiccado en las calles 25 de mayo, Rolando, Fagnano y Palacios”.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811/90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ordenanza 336-CM-89 s/autorización a la fundación a isntalar un puesto destinado a la difusión y promoción de pasajes”: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(366-C-90).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812/90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180 días la vigencia de la ordenanza 304-CM-89 sobre Plan de Manejo del Pque Municipal de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(368-C-90).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813/90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se comparte la preocupación del vecino Jorge Benito s/acumulación de aguas frente a su domicilio”.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(069-C-90).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814/90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acciones que desarrollan distintas instituciones”.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(094-C-90).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815/90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al Colegio N°10 por sus 45 años de labor educativa”.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19/04/90 Acta 486/90 (091-C-90).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816/90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la preocupación por la demora en la radicación del Juzgado federal en nuestro medio”.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(101-C-90).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817/90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los términos del proyecto de declaración presentado ante la Cámara de Diputados de la Nación por el Dip.Nac. Sodero Cuevas sobre el algo Nahuel Huapi”.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(099-C-90).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818/90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los proyectos presentados en la Cám.deSenadores y Diputados solicitando la declaración de Monumento Histórico Nacional al Hotel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(098-C-90).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819/90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“Implementar en el área de Des.Social de esta Municipalidad un subsidio para madres solteras”.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24/05/90 Acta 488/90 (Sub.proy 841/90).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zona de alto riesgo para asentamientos urbanos a la Barda del Ñireco”.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09/03/90 Acta 484/90 (347-C-90).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las obra de extensión de red cloacal a ejecutarse en Namuncurá entre FPMoreno y Bailley Willis”.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10/05/90 Acta 487/90 -OP.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la adjudicación al Sr. José Javier Barrientos por la vivienda del Plan 37 viviendas municipales por incumplimiento del Acta de tenencia Precaria”.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(389-C-90).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la adjudicación al Sr. José Raúl Uribe de la unidad habitacional de Plan 37 viviendas municipales po incumplimiento del artículo 5° del Acta de tenencia precaria”.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ámbito de Des. Social el Banco de Chapas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(Sub.Proy 841/90).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mano única la circulación por la calle Otto Goedecke entre Albarracín y Elflein”.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826/90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todas las actividades, gestiones y demás acciones a los fines de mejorar la infraestructura deportiva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(100-C-90).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ordenanza 152-c-88 s/modelos de unidades taxímetros”.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(384-C-90).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828/90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p/la declaración púb. De la red de gas a ejecutarse en el B° Rayen Mau”.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(378-C-90).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829/90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Concejo vería con agrado se cumplimente lo establecido en ordenanza 171-c-88 s/fluorinados de agua potable y provisión de sales”.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(075-C-90).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en el Curso de Guías Turístico a Adriana Mónica Martenick, a Karina Judith Campo y al Sr. Marcelo Martinelli”.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10/05/90 Acta 487/90.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“Adjudicar El Lote 6 Cas 6 Del B° 37 ViviendaS Al Sr. Eduardo Aravena”.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07/06/90 Acta 489/90.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832/90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Gobernador de la Pcial y al Sr. Ministro de Asuntos sociales el deficiente estado operativo en que se encuentra el Hospital Zonal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(061-C-90).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el plazo de funcionamiento de las unidades automotores de alquiler con taxímetros”.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(384-C-90).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art. 4° de la ord. 22-cm-88”.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10/05/90 Acta 487/90 -OP. 12/07/90Acta 493/90 vuelve a comisión.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835/90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Social la construcción de la red cloacal y sistema pluvial del B° Lera”.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(102-C-90).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“Preservar las parcelas 062, 048 y aduasencias como zona destinada a actividades deportivas y recreativas de la comunidad”.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“Agregar Texto a la ord. 362-CM-90 ref a la creación del Consejo Municipal para la Emergencia Social”.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10/05/90 Acta 487/90 (380-C-90).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Fundación Sara Furman a la instalación de un puesto para difundir y promocionar sus actividades en el estacionamiento de Parques Nacionales”.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839/90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ord. 304-CM-89 s/límites del Parque Municipal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la Sra. Dora B.Ferrari de Pastor”.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10/05/90 Acta 487/90 -OP.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presupuesto 1990”.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(383-C-90) Sub 760, 707, 749, 824,819, 221.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para la declaración de utilidad pública obra red gas en B° Las Mutisias”.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art. 4° de la ord. 022-c-88 ref a incrementos de tarifas de servicios de transporte público de pasajeros”.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24/05/90 Acta 488/90 -OP. 12/07/90 Acta 493/90 vuelve a comisión (834-C-90).</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844/90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Municipal las actividades del IVAD”.</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489/90 (105-C-90).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“Covalidar convenio suscripto entre Municipalidad y Policía RN de fecha 29/03/90”.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“Convalidar Convenio control de tránsito entre Municip y Policiía de fecha 26/02/90”.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24/05/90 Acta 488/90 - Op-L.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“Contratarl al personal necesario para elaborar el proyecto de Regimen de Contabilidad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24/05/90 Acta 488/90 -E.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“Revoquese el art. 2° resol 537-I-90 por ser, según el art 17° inc 8° COM una facultad del Concejo. (Fijar remuneración del Intendendte, concejales y demás poli.)”.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849/90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“Crease la Escuela de Arte La Llave un curso anual de enseñanza de la lengua mapuche de seis horas semanales de duración divididos en tres días de clases de 45 minutos cada una”.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(421-C-90).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850/90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p/ejecución obra red de gas B° Los Abedules”.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851/90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con la Dirección de Vialidad Pcial RN”.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(711-C-90).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852/90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1° Jornadas de Interacción entre la Universidad y la Comunidad”.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(103-C-90).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853/90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“Renovar la implantación forestal ubicada al norte de la callae La Paz entre Fernández, Beschted y Palacios”.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(064-C-90).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854/90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Jefe del Escuadrón Bche. De Gendarmería Nacional la inquietud de este CM s/la actividad de investigación en organismos públicos”.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855/90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 la Emp.Hidronor SE que este CM solicita se cumplan las cláusulas contractuales entre la Pcia RN y la citada empresa p/lograr la relocalización de los poblad. De Pilcaniyeu”.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(063-C-90).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856/90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distribución del presupuesto 1990 a las partidas presupuestarias del CM”.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(048-C-90).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857/90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“Elaborar un estudio actualizado s/la situación de ocupación y adjudicación de las viviendas del B° 37 Viviendas”.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858/90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 Comunicar al Director de LRA 30 Radio Nacional Bche revise la situación de la emisora para reincorporar Baigorria, Lezcano y Romero.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(062-C-90).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859/90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colocación placa recordatoria de la figura del DR. Horacio Flavio Luelmo”.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(049-C-90).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Arq. Julio Arrieta 8Lago Verde)”.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22/06/90 Acta 491/90 (394-C-90).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en todos sus términos, por 90 días, ordenanza 327-C-89 que autoriza a dictar normas p/regular servicio TUT”.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(388-C-90).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pliego licitación para estacionamiento medido”.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“Modifícase ord. 186-CM-89 en su art 3° (Julio Snchez Magariño-Ghiglione)”.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(387-C-90).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en forma provisoria, jurisdicción Jta Vec B° Austral (Barda de Ñireco)”.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22/06/90 Acta 491/90 (397-C-90).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d pliego licitación complejo polideportivo y albergue infantil en el ex matadero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APROBADO 07/06/90 Acta 490/90 – P-TyDS-GyL-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Devuelto al Depto Ejecutivo 27/09/90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“Reglamento para actividad de guías de turismo”.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(459-C-90).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867/90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“Reivindicar la participación en programación LRA 30 Lezcano, Baigorria, Romero”.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(062-C-90).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868/90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“Designar a los ing. Roberto Haraj, Roberto Leoglio, Carlos Orellana y el Sr. Planchart como asesores del CM en la elaboración del Reglam Eléctrico”.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(050-C-90).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869/90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los artciculos 2,3 y 5 de la ord. 153-c-88 s/funcionamiento de las casas de familia”.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(393-C-90).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870/90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su más enérgico repudio al sistema que representa el símbolo nazi”.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871/90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pensiones municiplaes a las Sra. Sara Oballe, Edelmira Azocar, Gumersinda Cancino, Rosa Melo y Ema Ruiz”.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07/06/90 Acta 490/90 (384-C-90).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872/90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al Instituto Balseiro por su labor realizado en su 35° Aniversario de creación”.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(104-C-90).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873/90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“Repudiar rechazando la actitud del ex Comisario R por las denuncias de contenido calumnioso hechas que agravian a la Sociedad e su conjunto”.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(106-C-90).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874/90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“Excetúase al Sr. Gerardo Palma de los requisitos p/otorgarle una pensión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07/06/90 Acta 490/90 - DS-L.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875/90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“Solicitar a la Sec. De Des.Soc acceda a lo solicitado por el Sr. Roque Reucan”.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(065-C-90).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876/90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“Realizar un convenio entre CM y Fundación Balseiro s/sistema computación”.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07/06/90 Acta 490/90 – L/E Pref..</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877/90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el sonsejo para la seguridad de la comunidad de Bariloche”.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Rechazado Acta 493/90 12/07/90.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878/90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y sujeto a pago obligatorio obr de extensión de red de gas en calle Vereentbruggen”.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879/90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a los Sres. Angelo Prafil y Ruiz Farias como adjudicatarios del contrato de usufructo, s/ord. 211-c-87”.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contrato de usufructo entre la Municipalidad y la Coop de Elect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493/90 -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Convenio entre la Muncip. Y la Junta Vecinal B° Sara María Furman”.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realizar todos los trámites que resulten necesarios para la adquisición a la firma Nahuel Hue SRL”.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Código de Edificación”.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a partie del 01/04/90 a los funcionarios políticos que se desempeñan en el Depto Ejecutivo los adicionales por antigüedad y título”.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12/07</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/90 Acta 493/90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885/90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contrato de locación del edificio del Concejo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(053-C-90).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“Solicita a la Dirección de Yacimientos Petrolíferos fiscales se haga realidad el subsidio de gas oil para las emp de transporte urbano de pasajeros”.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“Interpelar al Secret, Obras Públicas en Sesión Extraordinaria a efecto de dar un panorame gral. s/el cumplimiento o no de los distintos trabajos ordenados.”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“Construir una protección en forma de guardarail que proteja de accidentes el frente de la Escuela Primaria N°295”.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 (418-C-90)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Vetada por Resolución 914-I-90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889/90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“Municipalizar el servicio del agua potable para la ciudad de S C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12/07/90 Acta 493/90 conj 678. L-OP Pref 2°.</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los negocios inmobiliarios habilitados por ordenanzas 254-c-89 un nuevo plazo para regularizar su actividad”.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Balance Gral. del año 1989”.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892/90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la Pcia de RN a través de la Sec Servicios y Ob Púb a estudiar y analizar la problemática que suscitan las excursiones turísticas”.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(066-C-90).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“Agregar al apartado 4.1.1.2 del Cód de edificación un texto”.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la solicitud de excepción del propietario Sergio R. Toub, Arq Gustavo Kohen”.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 3° de la ordenanza 228-c-89 ref a la regulación del estacionamiento medido en el Microcentro”.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896/90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Poder Ejecutivo Nacional la voluntad de suspender el proceso de adjudicación p/la concesión del peaje de la Ruta Nacional 22”.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12/07/90 Acta 493/90 (Com.Parlamentaria).</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ejacución de extensión de red de gas natural a ser construido del km 10 al 14 de la ruta E Bustillo”.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el plazo de ord 338-CM-90 ref al Reglamento de actividad fotográfica”.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(399-C-90).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899/90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Arq Ritoudale”.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(412-C-90).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 solicitado por el Sr. Juan Corso”.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(409-C-90).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incremento en tarifas del servicio urbano de pasajeros”.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12/07/90 Acta 493/90 (051-C-90).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al registro de oposición de frentistas p/decl de utilidad púb. Red de agua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par la declaración de utilidad pública las obras de alumbrado público del B° Pinar de Festa” (19-2B-Q-031).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y sujeta a pago obligatorio las obras de alumbrado público pertenecientes al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y sujeto a pago obligatorio las obras de alumbrado público del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reglamento eléctrico para el éjido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907/90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“Convocar a la Comunidad de Bche a un debate para el 17/08/90 en la Biblioteca Sarmiento para intercambiar ideas con respecto al suministro de agua potable”.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 Pref prox sesión).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“Comunicar la decisión de este CM de no avalar el Proyecto de reimplementación de la pena de muerte  enviado por el Poder Ejecutivo Nacional”.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909/90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Director Gral de Defensa Civil a firmar convenio con el Consejo Pcial de Educación zona andina”.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nombres de calles del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(430-C-90).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a vecinos ubicados en las manzanas consignadas en el art 1° de la ordenanza 407-CM-90”.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(420-C-90).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texto de la ordenanza 75-C-85 en su art 1° punto 4.12 sobre código de edificación”.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913/20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“Determinar por medio del Depto Ejecutivo, en qué medida los laboratorios de revelado de fotografía afectan el medio natural contaminando las ctes de agua”.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914/90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la celebración de la XX fiesta Nacional de la Nieve, instituyendo Premios al Concurso de Hacheros”.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(052-C-90).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915/90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“Considerar a vecinos B° Bella Vista II como interesados en la compra de terrenos de interés social”.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(070-C-90).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en el ámbito de la MSCdB la categoría de confitería bailable para adolescentes”.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917/90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Club Deportivo Estudiantes Unidos a realizar publicidad estática en el estadio municipal durante Torneo del Interior”.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(431-C-90).</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ccomunicación 918/90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Gob de la Pcia de RN que este CM vería con agrado les Informe si respecto a la ampliación del Alcidia se tomaron en cuenta situaciones socioambientales”.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(073-C-90).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919/90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CM vería con agrado que se acceda a lo solicitado por la junta vecinal del B° Belgrano Sudeste (El Mallin)”. Requiere Materiales.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(072-C-90).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la jurisdicción de la junta vecinal B° Costa del Sol”.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la junta vecinal B° Lomas de Monteverde”.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la resolución 579-C-86 referida a reconocer jurisdicción jta vecinal B° Villa Verde”.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de la junta vecinal B°La Gaviota”.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(432-C-90).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 1° de la ordenanza 289-CM-89 sobre declaración de int público de obras en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“Elaborar convenio entre Centro Regional Bche de la UNC y esta Municiṕalidad p/q Dto Ecología realice estudios impacto ambiental”.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 Pref. p/sesión)).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926/90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participar de la comisión asesora a instituciones de ciencia y tecnología que desarrollan sus actividades en la región”.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(069-C-90).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por 20 años a la Asociación Paleontológica Bche. Un predio”.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“Construir un Centro comunitario precario en el B° Costa de Ñireco”.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(DS-E).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929/90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“Construir un Centro Comunitario precario en el B° 3 de julio”.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(DS-E).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930/90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Secretaría de Planeamiento”.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16/0890 Acta 494/90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931/90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 CM tiene interés en la exposición del Secretario de OP (Red cloacal y planta depuradora)”.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(068-C-90).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932/90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y al Gobernador el profundo desagrado por las reiteradas promesas incumplidas s/ el mercado comunitario”.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16/08/90 Acta 494/90 (067-C-90).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933/90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ar 1° de la ord. 282-c-89 ref a extensión red de gas ejecutadas en el B° Pinar de Festa”.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30/08/90 Acta 495/90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934/90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 en emergencia educativa a la comunidad de SC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(108-C-90).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935/90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 Las Margaritas”.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(435-C-90).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936/90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Gob. De la Pcia de RN que este CM vería con agrado se informe a la Comunidad de Bche s/la situación de la empresa Altec y la de sus asociadas”.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937/90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“Escriturar e inscribir el dominio a favor de la Municipalidad de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(423-C-90)</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Vetada por resolución 1127-I-90</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938/90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programación de la 41 temporada estival 1990/91 organizada por el Camping Musical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(113-C-90).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939/90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a la primera jornada de orientación p/la prevención de la droga dependencia”.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(107-C-90).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940/90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Acción Comunitaria que se realiza en el hospital de día Calama ref a la atención de niños y jóvenes psicóticos”.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(110-C-90).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941/90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Secret de Transp de la Nación la preocupación por periódicos accidentes en rutas de ómnibus que transportan contingentes de estudiantiles”.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(071-C-90).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942/90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Municipal que este CM vería con agrado se tomen lo recaudos necesarios para la implementación de un sistema de control de grupos estudiantiles p/la prevención de conductas”.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(077-C-90).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943/90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“Repudiar la reforma del art 229° del Código Penal”.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(109-C-90).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944/90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“Conformar Comisión de Salud”.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Rechazado 13/09/90 Acta 496/90.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945/90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“Instalar luminarias sobre Ruta 258 entre Onelli y Pasaje Gutiérrez”.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(078-C-90).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946/90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la Sec. UNTER a exponer s/situación educativa”.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(056-C-90).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947/90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Comisión para estudiar situación Alcaidia local”.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(GyL Pref 1° sesión)).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948/90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a ka atleta Denise Sharpe una medalla al mérito deportivo”.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(054-C-90).</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949/90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 la CEB el desagrado por publicidad en Canal de TV”. </w:t>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81D41A"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(074-C-90).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950/90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a vecinos B° Quimey-Hue en la compra de terrenos denominados de Interés social”. </w:t>
      </w:r>
      <w:r>
        <w:rPr>
          <w:rFonts w:eastAsia="MS Mincho;ＭＳ 明朝" w:cs="Times New Roman" w:ascii="Times New Roman" w:hAnsi="Times New Roman"/>
          <w:b w:val="false"/>
          <w:bCs w:val="false"/>
          <w:i w:val="false"/>
          <w:iCs w:val="false"/>
          <w:color w:val="FF0000"/>
          <w:sz w:val="24"/>
          <w:szCs w:val="24"/>
          <w:u w:val="none"/>
          <w:shd w:fill="81D41A" w:val="clear"/>
          <w:lang w:val="es-MX" w:eastAsia="zh-CN" w:bidi="ar-SA"/>
        </w:rPr>
        <w:t>Rechazado 13/09/90 Acta 496/90.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“Conformar Asamblea Ecológica Permanente de Bche como consejo honorario”.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30/08/90 Acta 495/90 (OP-L Pref).</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en la Dec de util púb y sujeta a pago obligatorio red de gas B° Las Gaviotas”.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solicitud Arq Ruben Tadei”.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solicitud técnico const. Carlos Magarido”.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30/08/90 Acta 495/90 (426-C-90).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modelo contrato p/llamado a licṕúb Sist concesión estacio. Medido”.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(433-C-90).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“Reactiva construcción calles Mascardi y fonrous p/guardería B° Perito Moreno (EX Araucaria)”.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28/08/991 Acta 513/91.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“Adquirir Jeep Pick up usado p/gurda bosque”.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494/97 (440-C-90).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958/90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prórroga del contrato de concesión del servicio público del suministro de energía eléctrica”.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(434-C-90).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959/90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“Constituir delegación p/gestionar entrevista con funcionarios del BID p/recabar información s/crédito p/proyecto aprovisionamiento agua potable”.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(055-C-90).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960/90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al Sr. Sec de Gob Municipal a concurrir a este CM para explicar s/gestiones del Depto Ejecutivo ante BPRN”.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961/90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al asesor letrado para que concurra a este CM para que explique s/la notoria escaces de tierras de dominio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962/90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actividades y proyectos que desarrolla el grupo Encuentro para la niñez desamparada”.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(115-C-90).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963/90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concejo solicita se reconozca la Pro-junta vecinal B° 3 de julio”.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“Conceder venta de terrenos municipales a vecinos del B° Araucaria”.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(OB-L-DS Pref 2°Sesión).</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“Suplementar con carácter de urgente, las ordenanzas 749-90 y 819/90 a través de la Secretaría de Acción Social, sobre pensiones y subsidios a madres solas”.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(E-DS Pref. 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Sect de O y Serv Públicos a ejecutar por administración la obra del complejo Albergue Juvenil en el predio del ex-matadero”.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(442-C-90).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suscribir 4 planes de ahorro previo para la adquisición de camiones con cajas volcadoras”.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(441-C-90).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presupuesto año 1990”.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(439-C-90).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969/90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“Saludar a todos los estudiantes y jóvenes de Bariloche en su día el 21 de setiembre”.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(111-C-90).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970/90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la ordenanza 85-I-82 cobre categorías de registro de conducir”.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971/90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Olimpíadas Especiales para Discapacitados que se realizarán en C° Catedral del 26 al 30/09/90”.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13/09/90 Acta 496/90 (112-C-90).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972/90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suscripto entre la Municipalidad de SCBChe, Junta vecinal B°Pinar de Festa y la Sub-Dirección Forestal Andina Bche s/implementación proyecto cooperación p/la co-gestión ambiental”.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(563-C-91).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973/90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Pder EjecutivoNacional la total adhesión de este CM a los postulados de la Cumbre Mundial a favor de la Infancia que organiza la ONU”.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(079-C-90).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974/90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el Festival de Destreza Criolla organizado por al Centro Tradicionalista El Rebenque”.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(114-C-90).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975/90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un subsidio no reintegrable al Sr. Héctor Hugo Muena, para la compra de indumentaria tradicional para una cabalgata en adhesión al día de la Tradición”.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976/90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“Convalidar el convenio suscripto entre la Municipalidad, el Depto Pcial Aguas de RN y la Coop de provisión de serv de agua potable p/construcción obra red de agua B° Virgen Misionera”.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977/90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B°Peumayen”.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978/90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solicitud de excepción presentada por el Sr. Pablo Yuri y el profesional actuante arq Sánchez Magariño (Hotel Kilton)”.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(057-C-90).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979/90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la solicitud de excepción al retiro s/calle Elordi, prof actuante Manuel Conjero propiedad de la Sra. Eva Suarez”.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980/90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“Denegar la solicitud de excepción presentada por el profesional actuante agrimensor Nilo E. Pena”.</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(059-C-90).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981/90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solicitud de excepción s/calle Clemente Onelli, presentada por el Ing Horacio Pescuna”.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982/90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la solicitud de excepción presentada por el arq Marcelo Ochoa”.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983/90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la solicitud e excepción presentada por ql arq Ricardo Fuduric p/estacionamiento en el tercio libre en supermercado Todo”.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984/90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“Elaborar un cronograma de prioridades y de obra de infraestructura deportiva en los diferentes B° y zonas de Bche”.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985/90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la Sec. CM a librar orden de pago en concepto de subsidio no reintegrable al Centro Mapuche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(058-C-90).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986/90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deberá contar con la autorización del CM para tomar Empréstitos”.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(080-C-90).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987/90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solicitud de excepción presentada por María Josefina Tuni de Nuñez, prof actuante agrimensot Adrián Prieto”.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(443-C-90).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988/90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Depto Ejecutivo a otorgar en favor del Sindicato de Luz y Fuerza una parcela”.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989/90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“Adjudicar a la Sra María Teresa Sánchez una tenencia precaria de las 37 viviendas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(438-C-90).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pliego de licitación pública para la contratación de un servicio de barrido y limpieza en el radio céntrico de la ciudad de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991/90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 una reunión a realizarse en elste CM a las autoridades de IPPV y a los delegados de la totalidad de los B° construidos por el referido inst”.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(067-C-90).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“llamar a una reunión entre la Dirección de Obras particulares del Municipio”.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27/09/90 Acta 497/90 (OP Pref/Prox).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993/90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la necesidad de la ejecución de la operatoria de aprovisionamiento de agua potable para SCBche”.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(116-C-90).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994/90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un subsidio no reintegrable al Hospital de Día Calamo”.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(062-C-90).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manzanas de la jurisdicción de la junta vecinal Virgen Misionera”.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celebrar convenios de recaudación con entidades financieras y crediticias”.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ka excepción solicitada por el arq. Francisco Rodríguez Vida”.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27/09/90 Acta 497/90 (436-C-90).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a ejecutarse en el B° San Francisco II y III”.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 Acta 500/90 (461-C-90).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999/90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hasta el 30 de marzo de 1991 la autorización precaria concedida a la Fundación Sara M. Furman”.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1000/90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“Rechazar el indulto anunciado por el Gobierno Nacional a los responsables de las violaciones de los derechos humanos”.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(118-C-90).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1001/90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7° Edición del torneo Nacional de Veteranas”.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(117-C-90).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1002/90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pliego licitación p/ provisión de 35 reposeras y 35 sombrillas para pileta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1003/90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subsidio no reintegrable al B° 3 de julio”.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25/10/90 Acta 499/90.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1004/90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solicitud excepción arq. Carrasco (Javier Fleré)”.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(450-C-90).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1005/90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código de edificación”.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1006/90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“Autorizar al Dto Ejecutivo a proceder por Mercado comunitario”.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(OP Pref/próx).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1007/90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“Se vería con agrado que se tomen medidas p/q vecinos de Pájaro Azul, Casa de Piedra, Nahuel Malal, Parque Florinda, 2 de agosto y Tres Lagos tengan gas natural”. </w:t>
      </w:r>
      <w:r>
        <w:rPr>
          <w:rFonts w:eastAsia="MS Mincho;ＭＳ 明朝" w:cs="Times New Roman" w:ascii="Times New Roman" w:hAnsi="Times New Roman"/>
          <w:b w:val="false"/>
          <w:bCs w:val="false"/>
          <w:i w:val="false"/>
          <w:iCs w:val="false"/>
          <w:color w:val="000000"/>
          <w:sz w:val="24"/>
          <w:szCs w:val="24"/>
          <w:u w:val="none"/>
          <w:shd w:fill="81D41A" w:val="clear"/>
          <w:lang w:val="es-MX" w:eastAsia="zh-CN" w:bidi="ar-SA"/>
        </w:rPr>
        <w:t>RETIR</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ADO.</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1008/90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“Poner en vigencia Título 1.4 del Cap I del Código de Edificación (sanciones)”.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(OP/GyL).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1009/90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2° y 3° considerando de resolución 053-cm-90”.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(066-C-90).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1010/90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“Se vería con agrado se pronuncie estudio ampliación línea El Cóndor”.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(081-C-90).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“Construir red colacal calle Los Colihues entre 25 de mayo y Anasagasti”.</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(E/OP).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acuerdo concurso de precios p/tomado de junta en calles urbanas”.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(OP/GyL/E).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acuerdo a concurso de precios para bacheos en calles urbanas” (1° etapa).</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(OP/GyL/E).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 concurso de precios para bacheo” (3° etapa).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11/10/90 Acta 498/90 (PO/GyL/E).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“Reservar predio entre Casa del Deporte y Club de Cazay Pesca p/ hacer completo de uso social por las Colectividades Europeo Argentinas”.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efectuar concurso de ofertas p/Tarjeta Oficial de SCBche 1991/1993”.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11/10/90 Acta 498/90 (449-C-90).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 concurso de precios para bacheo (2° etapa)”.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11/10/90 Acta 498/90 (OP/GyL/E).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Jta Vecinal Peumayen B° Parque Huber”.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1019/90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 Jardín Botánico”.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 Costa del Sol”.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Depto. Ejecutivo a solicitar un préstamo al Gob. De la Pcia de RN”.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comprometer 2 préstamos Pciales destinados a la construcción de desagües pluviales”.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reglamentación de la actividad fotográfica y de camarógrafos turísticos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1024/90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la designación de los asesores de este CM que elaboraron el Reglamento Eléctrico”.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(074-C-90).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1025/90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“Al Ejecutivo Pcial se vería con agrado reapertura Colegio Comercial N°6 y secundario N.º10 A. Gallardo”.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RECHAZADO 22/11/90 Acta 501/90.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1026/90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“Reestructurar prosupuesto CM (de gastos varios a comunicaciones)”.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(068-C-90).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“Disponer (luego de finalizado polideportivo) el 3% de CEB a Secret Acción Social”.</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25/10/90 Acta 499/90 (DS/E).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1028/90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con DPA de fecha 19/10/90”.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29/11/90 Acta 501/90 (474-C-90).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1029/90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“Convocar a Coop Taxistas p/estudio propuesta de act. Ordenanza 8-I-81”.</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25/10/90 Acta 499/90 (OB/DS Pref/próx).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Cerro Chico”.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invitación de PN a integrar Com Seguimiento de la operación compra y venta Hotel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25/10/90 Acta 499/90 (452-C-90).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1032/90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“Incrementar partida subsidios de Presidencia CM”.</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25/10/90 Acta 499/90 (DS/E Pref/próx).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“Incluir en la jurisdicción junta vecinal del B° El Progreso a la ex quinta 057”.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suscripto entre Municipalidad de Bche y el Tiro Federal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(462-C-90).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1035/90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Pte de la Legislatura y al Gobernador de la Pcia de RN que este Concejo vería con agrado se de tratamiento preferencial al proyecto de Régimen Jubilatorio p/amas de casa”.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(086-C-90).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la ordenanza 187-c-89”.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programa presentado por la Secret de Des. Social para la Atención Integral de la Madre Sola”.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red de cloacas a ejecutarse en el B° El Cóndor”.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09/11/90 Acta 500/90 (Ob).</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1039/90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oposición de frentistas p/la declaración de utilidad pública la red de gas a ejecutarse en B° Jardín Botánico”.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1040/90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“Transferir las partidas 1.1.3.12 y 1.1.3.7 a la partida 1.3.1.1”.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(071-C-90).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“Reservar predio del área perilago para uso público y cultural Latinoamericanos”.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“Reservar predio del área perilago para uso público y cultural Latinoamericanos”.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en forma conj. c/proy 927 - 22/11/90 Acta 501/90 (487-C-90).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“Prestar acuerdo pliego de modif y acuerdo estacionamiento medido Microcentro”.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09/11/90 Acta 500/90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1044/90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“Ratificar declaración 116-CM-90 s/fuente aprovisionamiento agua potable”.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09/11/90 Acta 500/90 (070-C-90).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a ejecutarse en el B° Peumayén”.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adjudicación de 19 parcelas”.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503/90 (508-C-90).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“Constrúyase e instálese en el cementerio una Sala Crematoria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por incumplimiento de cláusulas la dajudicación de los lotes  los Sre. Juan Azocar, Calixto Epuyao, Roberto Rosales y Rosalía Painefil”.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1049/90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la renuncia presentada por el Sr. Víctor Félix Urzainqui”.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prórroga plazo previsto en el artículo 5° del Contrato de Concesión suministro Energía Eléctrica”.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“Gravar con una tasa del 10% a los montos que en concepto de entrada perciba el Casino Provincial Bche”.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22/11/90 Acta 501/90 (Ob/E/L).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“Habilitar como medida excep. Carrito de comestible al Sr. José Trípoli”.</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22/11/90 Acta 501/90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“Incluir texto en el Cap XII Beneficios por jubilación o retiro como art. 42 bis del Estatuto Empleados Municipales”.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22/11/90 Acta 501/90 (Ds/L).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12 meses la ordenanza 188-c-87 y su modificatoria 386-CM-90 (Eudeba)”.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una parcela de terreno al Grupo Encuentro”.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(488-C-90).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“Reglamentación de video-cables”.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(Ob/L).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1057/90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solicitud excepción José Groznick”.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(073-C-90).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1058/90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“Se vería con agrado se determine el origen del curso de agua que se origina en el Hospital Zonal”.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(082-C-90).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1059/90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“Crear Registro Municipal de Boletos de compra-venta de propiedades inmuebles”.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22/11/90 Acta 501/90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1060/90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“Denegar excepción al Ing. Oscar Sosa”.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(072-C-90).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“Autorización para utilizar el 100% del subsuelo para estacionamiento”.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(481-C-90).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“Trámite por Código Edificación (1.1.2.1.1. - 1.1.2.1.2.) con visación Colegio Arquitectos y/u otros”.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pedido factibilidad complejo de servicios (Richter-Berdúm-Galarraga)”.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22/11/90 Acta 501/90 (475-C-90).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“Otorgar título de propiedad a la Sra. Justina Soldivia”.</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22/11/90 Acta 501/90 (L).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ordenanza 458-CM-90 ref al pliego de bases y condiciones p/provisión de reposeras y sombrillas p/el Natatorio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doble sentido de circulación a la calle 25 de mayo entre Onelli y Elordi”.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 partir del 1° de 1993 los vehículos de transp. Púb de pasajeros, autom taxímetros, etc. deberán usar gas Natural Comprimido”.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presupuesto y cálculo de gastos y recursos año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07/12/90 Acta 503/90 (E).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1069/90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lordenanza fiscal y tarifaria año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de lotes x def.pers. Aprobar adjudicación de los mismos”.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1071/90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pensión por discapacidad a la niña Carla A. Calfunao”.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(088-C-91).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de la junta vecinal B° Alto Belgrano”.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“Sansionar la reforma del reglamento para uso y funcionamiento del SCUM”.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(542-C-91).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“Propuesta de tema para el cargo de Juez de Paz suplente de SCBche”.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ordenanza 05-c-88 relacionada con tranferencia de automóviles de alquiler con taxímetro”.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el fondo rotativo para la asistencia social del ag. Municipal y su flia para personal dependiente del Concejo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(518-C-91).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red de gas B° Lera/Llamar a registro de afirmación”.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1078/90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y llamar a registro de afirmación red cloacas B° Lera”.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(496-C-90).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1079/90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“Recomendar a la Sec. Obras Públicas coordine com/cons refacción de Est. Escolares”.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(085-C-90).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la ordenanza 367-CM-90 sobre comité de Emergencia”.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07/12/90 Acta 503/90 (GyL/TP).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“No autorizar realización excursiones turísticas de circuitos montañosos en viajes especiales de auto tte. Público de pasajeros”.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“Regular los servicios de tte turísticos de pasajeros, de carácter interjurisdiccional y local desarrollado dentro del ejido”.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recepción subsidio otorgado al Municipio por el Ministerio del Interior para redes de agua y cloacas del pplan de viviendas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ocupación del tercio libre propiedad de la Sra. María Naer de Miranda”.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07/12/90 Acta 503/90 (482-C-90).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Municipal a firmar una Carta de Acuerdo con el Aeropuerto de SCBche”.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de la junta vecinal B° Ñireco”.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lotes agrícolas de junta vecinal Villa Don Bosco (1 a 13)”.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lote agrícola afectados a junta vecinal Villa Don Bosco”.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1089/90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 3°, Inc b) ordenanza 280-CM-89 s/pensiones a la vejez y discapacidad”.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“Escriturar a favor del Club Social Llao Llao una parcela”.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(519-C-91).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“Se pohibe fumar en lugare de acceso púb y priv dentro del ejido de Bche”.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20/12/90 Acta 504/90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1092/90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Municipalal trabajo de limpieza realizado x alumnos CBU N.º 3,7,14 y 15”.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(119-C-90).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1093/90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actividad que desarrolla en nuestra ciudad la Delegación Empretec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(120-C-90).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Reglamento Eléctrico”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(489-C-90).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Intendente a prorrogar convenio existente con Taya SA para manejo del basural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propuesta de la Sec de O y S Públicos para mejorar el sistema de reparación de pavimentos”.</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20/12/90 Acta 504/90 (OP 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a partir de la vigencia de la ordenanza fiscal y tarifaria 1991 el cobro de la tasa Fondeo de pavimento”. </w:t>
      </w:r>
      <w:r>
        <w:rPr>
          <w:rFonts w:eastAsia="MS Mincho;ＭＳ 明朝" w:cs="Times New Roman" w:ascii="Times New Roman" w:hAnsi="Times New Roman"/>
          <w:b w:val="false"/>
          <w:bCs w:val="false"/>
          <w:i w:val="false"/>
          <w:iCs w:val="false"/>
          <w:color w:val="BF0041"/>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22/02/91 Acta 506/91.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1098/90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“Fijar criterio para lotes urbanos y en esquina donde os retiros sumen más del tercio de su superficie”.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(490-C-90).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1099/90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“Delegar en el Cuerpo Ejecutivo la firma del convenio con Grupo Encuentro”.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(488-C-90).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1100/90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CM advierte que previo a la reunión de proyectos de licitación se efectúa estudio de costos y gastos”.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(083-C-90).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1101/90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factibilidad de licencia de uso de suelo para complejo de servicio integral, prop de 3 de mayo SA”.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20/12/90 Acta 504/90 (Op 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“Limitar basamento urbano de altura mínima a la calle Mitre”.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(487-C-90).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1103/90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“Anteproyecto para otorgar licencia de conducir”.</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20/12/90 Acta 504/90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1104/90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de cesión en comodato con el Centro de Jub. Y Pensionados del Camping Musical”.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(503-C-90).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1105/90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“Prohibición de circular y estacionar en algunos sectores del radio céntrico a vehículos habilitados por ordenanza 121-CM-87”.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(499-C-90).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1106/90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los Inspectores de Obras para realizar tareas indicadas en del Cód. De Edificación”.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506/91(512-C-91).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1107/90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“Concurrencia de remitir modif. Montos máximos cada contratación”. </w:t>
      </w:r>
      <w:r>
        <w:rPr>
          <w:rFonts w:eastAsia="MS Mincho;ＭＳ 明朝" w:cs="Times New Roman" w:ascii="Times New Roman" w:hAnsi="Times New Roman"/>
          <w:b w:val="false"/>
          <w:bCs w:val="false"/>
          <w:i w:val="false"/>
          <w:iCs w:val="false"/>
          <w:color w:val="BF0041"/>
          <w:sz w:val="24"/>
          <w:szCs w:val="24"/>
          <w:u w:val="none"/>
          <w:shd w:fill="FFFF00" w:val="clear"/>
          <w:lang w:val="es-MX" w:eastAsia="zh-CN" w:bidi="ar-SA"/>
        </w:rPr>
        <w:t xml:space="preserve">Se originó en Mesa Concejo 20/12/90, no existe proyecto original.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20/12/90 Acta 504/90 (084-C-90).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 Ordenanza 460-CM-90: aceptar por única vez a los fotógrafos y camarógrafos como comprobante de residencia en Bche. Otra documentación distinta al documento”.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22/02/91 Acta 506/91.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1109/91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el nombre Los Cerezos a una calle”.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1110/91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“Prohibir circulación vehículos cuyo peso total superen 13 toneladas”.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22/02/91 Acta 506/91 (E-TP 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1111/91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ordenanza 499-CM-90 (reemplazando Pagano por Pannozzi)”.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 xml:space="preserve">Proyecto de ordenanza </w:t>
      </w:r>
      <w:r>
        <w:rPr>
          <w:rFonts w:eastAsia="MS Mincho;ＭＳ 明朝" w:cs="Times New Roman" w:ascii="Times New Roman" w:hAnsi="Times New Roman"/>
          <w:b w:val="false"/>
          <w:bCs w:val="false"/>
          <w:i w:val="false"/>
          <w:iCs w:val="false"/>
          <w:color w:val="000000"/>
          <w:sz w:val="24"/>
          <w:szCs w:val="24"/>
          <w:u w:val="single"/>
          <w:shd w:fill="FFFF00" w:val="clear"/>
          <w:lang w:val="es-MX" w:eastAsia="zh-CN" w:bidi="ar-SA"/>
        </w:rPr>
        <w:t>1112/90</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en estado de emergencia el sistema de provisión de agua por red del DPA”.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14/02/91 Acta 505/91 (510-C-91).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1113/91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el rechazo por toda medida que signifique resignar jurisdicción s/Parques Nacionales”.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1114/91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por el lapso de 6 meses, la resolución 1° 133-I-91 (cotas de pesca modelo)”.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conj/proy 1120/91. Acta 507/91 (089-C-91).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1115/91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“Invitar al Pte. Parques Nacionales a informar sobre SWAPS”. </w:t>
      </w:r>
      <w:r>
        <w:rPr>
          <w:rFonts w:eastAsia="MS Mincho;ＭＳ 明朝" w:cs="Times New Roman" w:ascii="Times New Roman" w:hAnsi="Times New Roman"/>
          <w:b w:val="false"/>
          <w:bCs w:val="false"/>
          <w:i w:val="false"/>
          <w:iCs w:val="false"/>
          <w:color w:val="FF0000"/>
          <w:sz w:val="24"/>
          <w:szCs w:val="24"/>
          <w:u w:val="none"/>
          <w:shd w:fill="auto" w:val="clear"/>
          <w:lang w:val="es-MX" w:eastAsia="zh-CN" w:bidi="ar-SA"/>
        </w:rPr>
        <w:t xml:space="preserve">Retirado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22/02/91 Acta 506/91.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1116/91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la Marcha por la Paz el día 22/02/91”.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(122-C-91).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1117/91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“Designar al Pte. Del CM y al Vice Pte 1° como represnetantes tirular y suplnte del CM en EMPROTUR”.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(075-C-91).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1118/91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“Agregar art a la ordenanza 280-CM-89 cobertura social IPROSS”.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22/02/91 Acta 506/91 (TDS/E/TP 2°).</w:t>
      </w:r>
    </w:p>
    <w:p>
      <w:pPr>
        <w:pStyle w:val="Textoindependiente3"/>
        <w:jc w:val="both"/>
        <w:rPr/>
      </w:pPr>
      <w:r>
        <w:rPr/>
      </w:r>
    </w:p>
    <w:p>
      <w:pPr>
        <w:pStyle w:val="Textoindependiente3"/>
        <w:jc w:val="both"/>
        <w:rPr>
          <w:rFonts w:ascii="Times New Roman" w:hAnsi="Times New Roman" w:eastAsia="MS Mincho;ＭＳ 明朝" w:cs="Times New Roman"/>
          <w:b w:val="false"/>
          <w:b w:val="false"/>
          <w:bCs w:val="false"/>
          <w:i w:val="false"/>
          <w:i w:val="false"/>
          <w:iCs w:val="false"/>
          <w:color w:val="000000"/>
          <w:sz w:val="24"/>
          <w:szCs w:val="24"/>
          <w:u w:val="none"/>
          <w:shd w:fill="auto" w:val="clear"/>
          <w:lang w:val="es-MX" w:eastAsia="zh-CN" w:bidi="ar-SA"/>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1119/91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“Elaborar un convenio entre Depto Ejecutivo y </w:t>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comis hogar de ancianos El descanso de Jesús”.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(094-C-91).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la Comisión de estudio del ecosistema del Lago Escondido y otro de características similares”.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en conj/proy 1114/91 Acta 507/91 (089-C-91).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1121/91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“Señalización Ruta 258, inmediaciones Barrios Levalle y Boris Furman”.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(087-C-91).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1122/91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pensiones por discapacidad a personas varias”.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(091-C-91).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por única vez a fotógrafos y camarógrafos: declaración jurada expedida por Juez de Paz”.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22/02/91 Acta 506/91 (515-C-91).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Dto. Ejecutivo a reglamentar penalidades por servicios turísticos de pasajeros”.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(520-C-91).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“Adjudicar lote a la Sra. María Cristina Soto”.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22/02/91 Acta 506/91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ejecutada en el B° El Rosedal”.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transparencia de parcela a favor de la Asoc. Bonberos voluntarios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1128/91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a la red de gas B° Arrayanes”.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1129/91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de SC Bceh al Dr. Eduardo Rapaport, científico local en el campo de la investigación ecológica”.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el reconocimiento de la comunidad de Bche a la Srta Clarisa Montenegro como acreedora al premio Pre Cosquín 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1131/91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“Excluir al Casino Provincial de SC Bche de la prohibición establecida en el art 1°) de la ordenanza 07-C-83”.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1132/91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a lotes y aprobar nueva adjudicación de B° Arrayanes”.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“Adherir a los festejos programados por la Asoc. Bomberos Voluntarios Bche con motivo del 50° Aniversario”.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Huesped de Honor de Bche al Dr. Carlos S. Menem”.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1135/91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“Implementar a través de un convenio entre la mUnicp y la Dirección de Rentas que se exija toda documentación necesaria p/tener al Depto  Catastro actualizado”.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21/03/91 Acta 507/91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preocupación ante la postergación del inicio de las clases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(130-C-91).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preocupación ante la falta de inicio de clases en la ENET N°1 por falta de suministro de energía eléctrica y otros servicios”.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(130-C-91).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1138/91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CM solicita se le otorgue pensión municipal a determinadas personas”.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(092-C-91).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1139/91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actividades que realiza la Asc. Viaje de vuelta”.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“Suspender todo cobro a vecinos contribuyentes s/pagos de deudas que correspondan a CNAI”.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21/03/91 Acta 507/91 (L/E).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1141/91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“Comuncicar al Ejecutivo Municipal que este CM solicita se arbitre medios para otorgar una beca de estudio universitario al hijo del agente municipal Ida Namur de Osses”.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21/03/91 Acta 507/91 (L/E).</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a ejecutarse en el B° La Cumbre”.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1143/91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 reconocimiento de la comunidad de Bche al Sr. Héctor Favarons por su trabajo en la Asoc. Bomb Voluntarios”.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21/03/91 Acta 507/91 (125-C-91).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Depto IPPV a Consorcio Propietarios B° Ayelen”.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21/03/91 Acta 507/91 (L/DS).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afirmación y declaración utilidad pública gas Costa del Sol”.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1146/91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Municipalel Recital Otoño Leonístico Coral a realizarse en nuestra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(131-C-91).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con la concesionaria Stella Maris Álvarez mantenimiento del basural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1148/91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Poder Ejecutivo Pcial. Preocupación por estado de abandono del edificio escolar de Pje Gutiérrez y Curuzú Cuatiá”.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(093-C-91).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1149/91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el art. 8° ordenanza 154-c-86 (ceder fracción de terreno a favor Centro de Jubilados”.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(541-C-91).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1150/91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“Dejar sin efecto la ordenanza 495-CM-90 sobre Terna para Juez de Paz suplente”.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1151/91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“Exceptuar a personas varias de lo normado en la ordenanza 187-CM-89”.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(095-C-91).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1152/91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“Derogar parcialmente el art 1°) de la ordenanza 222-c-86 (Expropiación parcela Covigast)”.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11/04/91 Acta 508/91 (Op/GyL/TP1°).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1153/91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este CM solicita la suspensión obra iluminación Centro Cívico”.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(091-C-91).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1154/91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que este CM vería con agrado apertura calle Sáenz Peña entre Brown y Mascardi”.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(099-C-91).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1155/91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“Prohibir en el ejido Municipal la comercialización de objetos arqueológicos y paleontológicos”.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1156/91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la donación de A10.000.000 efectivo por Emprotur al CM”.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(077-C-91).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1157/91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“Encarar estudio para manejo y disposición final de los residuos sólidos que se producen en el ejido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(078-C-91) Se subs a poy 755/90.</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1158/91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“Municipio implementará control de construcción de las viviendas del B° Quimey Hué”.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1159/91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 ordenanza 8-I-81 sobre act. De taxis”.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11/04/91 Acta 508/91 (526-C-91).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“Promover gestiones para incorporar al dominio municipal tierras adyacentes al B° Costa del Lago”.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(594-C-91).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1161/91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“Descuento del 50% dek servicio atmosférico para los B° declarados de int. Social”.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(096-C-91).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el nombre de Brazo Campanario a una calle de la junta vecinal Tres Lagos”.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licencia de uso de suelo para Complejo de servicio integral en acceso este Ruta Nac 237, propiedad de 3 de mayo SA”.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1164/91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la preocupación de este Cuerpo Deliberante por la situación de la locaciones urbanas con destino a vivienda en el ámbito de la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(134-C-91).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un plazo de un año la plena vigencia de la ordenanza 366-CM-90” (Stand fundación SM Furman).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(528-C-91).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presupuesto de cálculos y recursos para el año 1991” (2° ingreso).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espacios verdes con uso recreacional y deportivos a diversas manzanas”.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(561-C-91).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1168/91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excepción solicitada por Carlos Narváez/Bravo/Gómez”.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(529-C-91).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1169/91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“Contratar a los Sres. Diego Deluchi, Fernando Tabuer y Abel Chiarle para concluir los estudios s/el análisis del TUP”.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(079-C-91).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“Estacionamientos optativos p/predios de hasta 12m de frente p/edificios destinados a act. No comprendidas en deptos y hoteles”.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expresamente jurisdicción y comp Municipal SCBche s/Lago Moreno y sus cotas”.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“Delarar de Int. Municipalres de gas en la calle Jardín Botánico”.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de la jta vec 21 de setiembre al readio comprendido como manzana 8D”.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contratar la ejecución de la obra de red de gas en la Ruta E. Bustillo”.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1175/91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Campaña Por una Naturaleza Libre de Tóxicos promovida por el CRIC”.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(133-C-91).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 3°) inc b) ordenanza 280-c-89, incapacidad mínima para otorgar pensiones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a ejecutarse en calle Los Radales, entre 25 de mayo y Neuquén”.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1178/91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“Las edificaciones existentes y/o construir conectadas a la red cloacal de DPA contarán con una cámara séptica acorde a la cantidad de líquido a tratar”.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02/05/91 Acta 509/91 (Op/TP 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1179/91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“Ratificar la declaración 75-cm-89”.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(132-C-91).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donación de libros efectuada por la Fundación Arg para la Poesía”.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Dpto Ejecutivo a suscribir convenios de recnversión con los propiet del área GE/BI Cód. Planeamiento”.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(562-C-91).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subdivisión simple lote calles Palacios y Tiscornia”.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“Permitir a la firma Mariniau-Chiaudacio los sgtes parámetros: AEDI: 210 m² y sup máx a construir: 240 m²”.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(537-C-91).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un predio a las colectividades Europeo-Argentinas”.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el término establecido por el art 2° ordenanza 237-c-89, sesión terreno p/serv/telefónico”.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(547-C-91).</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Vetada por Resolución 842-I-91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1186/91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“Apruébase lo solicitado por la Sra Dora Sercari de Pasto visar obra destinada a Escuela p/discapacitados”.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02/05/91 Acta 509/91 (Op y 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1187/91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presentación del serv que llevará a cabo la Policía de RN a través de la oficina de la Mujer, el menor y la Flia”.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(136-C-91).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1188/91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 su preocupación por el mantenimiento Bajo Bandera de los Soldados Conscriptos por clase 1972”.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02/05/91 Acta 509/91 (135-C-91).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1189/91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Jornadas 80 Aniversario de la Sociedad Arg. De Pediatría”.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(137-C-91).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1190/91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Dto Ejecutivo a renegociar contratos con prestación servicio TUP”.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(081-C-91).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1191/91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Gobernador de la Pcia la enorme preocupación por los inconvenientes en la provisión de Justicia consecuencia de la falta de pagode sus remuneraciones”.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(097-C-91).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1192/91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obra de los Jubilados y Pensionados de SCBche sita en O’connor 875, la que funcionará además como consultorio médico”.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(139-C-91).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1193/91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obra de ampliación de dos salas de dependencias del Jardín de Infantes N°34”.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(142-C-91).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1194/91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preocupación por sit. Planteada p/emisoras de frecuencias moduladas (virtual cierre de las mismas)”.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(140-C-91).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1195/91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entre la Municipalidad y la junta vecinal Parque Melipal para la prestación de Serv de mantenimiento de calles y veredas”.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1196/91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a la red de gas a ejecutarse en distintas calles”.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(546-C-91).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1197/91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e/MSCB, la jta vec B° Pinar de Festa y la Dirección Forestal Andina”.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(563-C-91).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1198/91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proyecto de convenio e/ la MSCB y el Ministerio de Recurso Naturales”.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(545-C-91).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1199/91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ocupación 100% sup a edificar en PB Sra. Emma Fumagalli”.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31/05/91 Acta 510/91 (Op 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“Incorporar manzanas a la jurisdicción de la junta vecinal del B° Costa del Sol”.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un sector de terreno para la construcción de un Destacamento Policial en B° Jardín Botánico”.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(553-C-91).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1202/91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las XXIII Jornadas Argentinas de Botánica a realizarse en SCB de 14 al 18 de octubre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(138-C-91).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Reglamento para distribución de becas”.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(591-C-91).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1204/91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“Comuníquese a las autoridades del Hogar Gutiérrez que este CM desearía saber el posible destino que se le daría al mismo”.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(098-C-91).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1205/91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contrato de locación de la sede del Concejo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(080-C-91).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nombres a distintas calles del B° Parque el Faldeo”.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(554-C-91).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“Otorgar título de propiedad a favor del Sr. Manuel Fernández”.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(572-C-91).</w:t>
      </w:r>
    </w:p>
    <w:p>
      <w:pPr>
        <w:pStyle w:val="Textoindependiente3"/>
        <w:jc w:val="both"/>
        <w:rPr/>
      </w:pPr>
      <w:r>
        <w:rPr/>
      </w:r>
    </w:p>
    <w:p>
      <w:pPr>
        <w:pStyle w:val="Textoindependiente3"/>
        <w:spacing w:before="0" w:after="0"/>
        <w:ind w:left="0" w:right="0" w:hanging="0"/>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“Implementar medidas de control higiénico sanitarias en Tte de pasajeros (terrestres y lacustres) que operan en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(560-C-91).</w:t>
      </w:r>
    </w:p>
    <w:p>
      <w:pPr>
        <w:pStyle w:val="Ttulo2"/>
        <w:numPr>
          <w:ilvl w:val="0"/>
          <w:numId w:val="0"/>
        </w:numPr>
        <w:spacing w:before="0" w:after="0"/>
        <w:ind w:left="0" w:right="0" w:hanging="0"/>
        <w:rPr/>
      </w:pPr>
      <w:r>
        <w:rPr/>
      </w:r>
    </w:p>
    <w:p>
      <w:pPr>
        <w:pStyle w:val="Ttulo2"/>
        <w:spacing w:before="0" w:after="0"/>
        <w:ind w:left="0" w:right="0" w:hanging="0"/>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1209/91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“Ampliar el uso al 100% del subsuelo p/estac o servicios complementarios en lotes menores a 450 m².</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01/07/91 Acta 511/91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parada de taxis transitoria en Moreno y Rolando anexa a parada Arrayanes”.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instalación de Feria Artesanal en calle Moreno al lado SCUM”.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 xml:space="preserve">Rechazado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12/07/91 Acta 512/91.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a la Iglesia Adventista del séptimo día una fracción de terreno”.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(585-C-91).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los establecimientos hoteleros de Bche la instalación de máquinas electrónicas y eléctricas”.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(550-C-91).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res de gas a ejecutarse en el B° el Progreso”.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31/05/91 Acta 510/91 (138-C-91).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“Crearr 21 zonas de detención para automóviles de alquiler c/taxímetro libres para todas las unidades habilitadas”.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(627-C-91).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contratar en forma directa con Lantschiert SA la construcción de red de cloacas en Plan 80 viviendas municipales”.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de la jta vec Costa Linda diversos lotes”.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red de gas a ejecutarse en el B° Virgen Misionera”.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(551-C-91).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1219/91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“Establecer contralor de la actividad nuclear en la jurisdicción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01/07/91 Acta 511/91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el pago previsto en el art 1°) inc c.1 y c.2 ordenanza 451-CM-90”.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(558-C-91).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1221/91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Comisión de estudio y propuesta p/aprov de tierras fiscales ubicadas en vías del Ferrocarril Roca, villa Verde y Costa de Sol”.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Sr. Intendente a gestionar con Inst. Nacionales, provinciales, estatales o privados por problema afluentes cloacales”.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1223/91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el CM vería con agrado se contemple situación de vecinos deudores cuotas asf.”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(100-CM-91).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1224/91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 la construcción de la Planta depuradora de líquidos cloacales”.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01/07/91 Acta 511/91 (141-CM-91).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de la Jta vecinal Nuestra Sra. de Lourdes a diferentes manzanas”.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(590-CM-91).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“Normas especiales p/albergues transitorios, nuevos y en áreas suburbanas”.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emprendimiento a ubicarse en B° Playa Bonita s/Pioneros Press-Bramsteim”.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Plan Piloto de tránsito en Centro Cívico”.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12/07/91 Acta 512/91 (OP y P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1229/91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Pliegos Isla Huemul”.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uso del 100% del terreno hasta una altura máxima de 8,50 m en el contrafrente del terreno tomando base el 0,00 de la calle Quaglia (Edif Arq. Rossi)”.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el nombre de Zulema Jones a la plaza pública creada por ordenanza 561-CM-91”.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(592-CM-91).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art 6° de la ordenanza 550-CM-91 s/inst de máquinas electrónicas en hoteles”.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(568-CM-91).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“Cambio predio casita de madera a Elflein 10 y Morales”.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(593-CM-91).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“Suspender juicios por falta de pago de pavimento, cuando el ingreso familiar no supere 7 salarios mínimo vital y móvil”.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12/07/91 Acta 512/91 (GyL-E -Trat Pref. 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“Traslado Corralón Municipal”.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28/08/91 Acta 513/91 (O.PyP).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construcción sede social, cultural y deportiva del Club Martín Güemes”.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obra red de gas B° La Cumbre”.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diversas manzanas y lotes como jurisdicción Jta Vec Parque Mapulen”.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1239/91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“Texto que reglamenta el Tte. Colectivo automotor dentro del ejido muncipal”.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(599-CM-91).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de lotes y aprobar adjudicaciones”.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28/08/91 Acta 513/91 (TyDS).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“Eximir a cubles de fútbol del pago de tasas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“Conceder a la Asoc. Aldea Infantil Bche una parcela de tierra para construir en la misma una aldea infantil”.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(600-CM-91).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red de gas a ejecutarse en B° Las Mutisias”.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la implantación de un Estación de presurización sobre calle Guido Spano, solicitado por Covitur Ltda”.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28/08/91 Acta 513/91 (OpyP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red de gas escuela N°321”.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1246/91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“Reinstalar la placa recordatoria de Juan Herman”.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(085-CM-91).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los término de la ordenanza 564-CM-91 en su art 1° (Ochoa-Charlin)”.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(578-CM-91).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Sr. Colman Lerner a construir 4 canchas de paddle”.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(579-CM-91).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1249/91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“Ceder en comodato un predio a la Asoc. Paleontológica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1250/91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presentación del Ballet Folklórico Nacional de Chile que se realizará el 24/09/91 en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(143-CM-91).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1251/91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realización de los II Juegos Nacional de Dep de Inv de olimpiadas especiales”.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(144-CM-91).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1252/91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“Contratar por un mes Ingenieros Haran, Ceaglio, Orellana y Fernández para Cuadro Tarifario”.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(082-CM-91).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art 2° de la ordenanza 49-C-87 inc. II sobre predios”.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28/08/91 Acta 513/91 (TDS-OP-TD 1° Prox).</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1254/91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Sr, Intendente que este CM vería con agrado se proceda al desmalezamiento de una manzana del B° La Cumbre”.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(101-CM-91).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red de gas a ejecutarse en el B° Pinar del Lago”.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en le art 1° de la ordenanza567-C-91 la D. Catastral”.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28/08/91 Acta 513/91 (584-CM-91).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actividad de faena y procesamiento de truchas en locales presentados en expediente 591/89”.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a lotes y aprobar adjudicaciones”.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28/08/91 Acta 513/91 (TyDS-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1259/91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de la Jta vecinal Villa Campanario”.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1260/91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5° Edición de la Fiesta de las Colectividades Latinoamericanas – 18, 19 y 20/10/91”.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(145-CM-91).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complejo deportivo arq. Lüthers-Colósimo”.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(595-CM-91).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cláusula 1°convenio aprobado por ordenanza 556-CM-91”.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red de gas B° Rancho Grande y Cerro Otto”.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(596-CM-91).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red de gas B° El Faldeo”.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(597-CM-91).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“Facultar al Ejecutivo Municipal a otrogar las habilitaciones correspondientes a los servicios recreativos”.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(610-CM-91).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“Normas de seguridad medios de elevación”.</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13/09/91 Acta 514/91 (OP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1267/91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“Designar al concejal Luis Alvarez para que realice gestiones en dep federal relacionadas a la Planta depuradora de líquidos cloacales de SCBche”.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(084-CM-91).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propuesta de reformulación del Plan de Ordenamiento ambiental de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1269/91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los retiros de la calle tacuarí, entre Morales y Psje Gutiérrez a 2,50 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(598-CM-91).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junta vecinal B° Las Chacras”.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y sujeta a pago obligatorio la obra de concreto asfáltico ejecutada en Psje Gutiérrez entre Miramar y Ruta 258”.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13/09/91 Acta 514/91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1272/91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al Depto Ejecutivo a iniciar tratativas p/determinar actual estado de la planta de YPF en nuestra ciudad”.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(103-CM-91).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“Constuir paralelamente a la calle Fany Newbery, entre Serigas y Enet N.º1 una vereda peatonal”.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13/09/91 Acta 514/91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1274/91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un espacio de 15’ en las Sesiones Públicas del CM para que cualquier ciudadano u organización no  gubernamental se exprese”.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11/10/91 Acta 517/91.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al pliego de licitación Sistema estacionamiento medido”.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13/09/91 Acta 514/91 (OP-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adjudicación de terreno del B° arrayanes an carácter de usufructo al Sr. Argentino Curruhuinca”.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proyectos de obras destinadas a viviendas de interés social, presentados por cooperativas de viviendas”.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1278/91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“El CM comunica al Dpto Ejecutivo su voluntad de que se adjudique el TUP mediante el sistema de licitación pública”.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(114-CM-91).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1279/91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modificación interior del local ubicado en prop del Sr. Rino De Barba”.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como jurisdicción jta vecinal Península San Pedro a diversos lotes”.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compensación de los patios de 40 m²”.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27/09/91 Acta 516/91 (OP).</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“Exceptuase al fraccionamiento de la chacra propiedad del Sr. Humberto Simón Caram”.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subdivisión simple en Tiscornis y J. O’connor (Valdman, Nuñez, Jung)”.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obra red de gas a ejecutarse en B° Virgen Misionera”.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(606-CM-91).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1285/91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COMFER el desagrado por </w:t>
      </w:r>
      <w:r>
        <w:rPr>
          <w:rFonts w:eastAsia="MS Mincho;ＭＳ 明朝" w:cs="Times New Roman" w:ascii="Times New Roman" w:hAnsi="Times New Roman"/>
          <w:b w:val="false"/>
          <w:bCs w:val="false"/>
          <w:i/>
          <w:iCs/>
          <w:color w:val="000000"/>
          <w:sz w:val="24"/>
          <w:szCs w:val="24"/>
          <w:u w:val="none"/>
          <w:shd w:fill="auto" w:val="clear"/>
          <w:lang w:val="es-MX" w:eastAsia="zh-CN" w:bidi="ar-SA"/>
        </w:rPr>
        <w:t>Pase a disponibilidad de 3 agentes de LRA 30Radio NacionalBche”.</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(104-CM-91).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1286/91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“Solidarizarse con el pueblo y gobierno de Sierra Grande”.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(146-CM-91).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1287/91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“Declárase de interés Municipal la Campaña de prevención educativa p/la Salud Bucal Sindicato Luz y Fuerza”.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27/09/91 Acta 516/91 (147-CM-91).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1288/91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“Disponer la regulación de los ocupantes de manzanas del B° Usuahia”.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1289/91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profundo malestar y rechazo por posible cierre HIPASAM”.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RECHAZADO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27/09/91 Acta 516/91.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1290/91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Convenio Con Dir Vialidad Pcial X tranf ruta pcial 237 entre aeropuerto y Puerto Pañuelo”.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11/10/91 Acta 517/91 (PyP-GyL).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1291/91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compesación de sup. De los patios de 40 m² en tercio libre, prop de Armando y Olivo Francesant”.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1292/91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 art 1° ordenanza 451-CM-90 a/const hotel Luz y fuerza (cambio de parcelas)”.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(612-CM-91).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1293/91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Gobernador inquietud crisis educación escuela pública”.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(105-CM-91).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1294/91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“Cesión a consorcio 218 viviendas del IPPV de un predio (B° Ayelen)”.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11/10/91 Acta 517/91 (106-CM-91).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1295/91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las I° Jornadas de Psicosis y Droga viaje de vuelta”.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12/07/91 Acta 512/91 (575-CM-91).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1296/91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 municipal la integración regional que pueden ejecutar los medios de comunicación social”.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(151-CM-91).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1297/91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suscripto entre municipalidad y dirección de vialidad playa estacionamiento Terminal de Ómnibus”.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11/10/91 Acta 517/91 (OpyP -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1298/91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“Tomar medidas referidas a juicio de desalojos de vecinos que ocuparán 34 hectáreas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(112-CM-91).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1299/91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“Prestar acuerdo al pliego de licit terminal de ómnibus de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22/10/91 Acta 520/91 (647-CM-91).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1300/91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 Emp. 3 de mayo que ingrese a Península San Pedro”.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(107-CM-91).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“Pre adjudicar a la Coop Policial de Vivienda y Consumo diversos lotes”.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censo barrios Tres ojos de agua, Usuahia, Austral, Unión, Tres de julio, Quimey Hue Bella vista II y establecer preadjudicatarios”.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(617-CM-91).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1303/91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las Jornadas s/maltrato infantil”. </w:t>
      </w:r>
      <w:r>
        <w:rPr>
          <w:rFonts w:eastAsia="MS Mincho;ＭＳ 明朝" w:cs="Times New Roman" w:ascii="Times New Roman" w:hAnsi="Times New Roman"/>
          <w:b w:val="false"/>
          <w:bCs w:val="false"/>
          <w:i w:val="false"/>
          <w:iCs w:val="false"/>
          <w:color w:val="FF0000"/>
          <w:sz w:val="24"/>
          <w:szCs w:val="24"/>
          <w:u w:val="none"/>
          <w:shd w:fill="81D41A" w:val="clear"/>
          <w:lang w:val="es-ES" w:eastAsia="zh-CN" w:bidi="ar-SA"/>
        </w:rPr>
        <w:t>RETIRADO</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11/10/91 Acta 517/91.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comisión estudio generación energía no convencional”.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11/10/91 Acta 517/91 (Op y 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“Asignar nombres a calles en B° Rayen Mapu”.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1306/91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como situación de emergencia vial la ciudad de Bariloche”.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29/10/91 Acta 519/91 (Op y 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“Reconocer jurisdicción jta. Vec Bella Vista II y otorgar personería jurídica”.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 lote Sra. Barriga y adjudicar lote a asoc APIDBA”.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1309/91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“Ceder en comodato a la Escuela Primaria N°324 un predio p/la construcción de una escuela granja”.</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“Apruébase el Diagnóstico del Plan de manejo Parque Municipal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29/10/91 Acta 519/91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1311/91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balance correspondiente al ejercicio 1990”.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(086-CM-91).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“Crear comité Ejecutivo de Prevención y lucha contra el SIDA”.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(618-CM-91).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plazos ordenanza 194-C-87 Club alas Argentinas”.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(628-CM-91).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1314/91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“Invítase al Sec. O y S Públicos p/q explique deterioro de las arterias”.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29/10/91 Acta 519/91 (O P y 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“Llamar a registro de afirmación de frentistas red cloacal B° El Mallin”.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(Subsumido 1355/91).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“Modificaciones Excepción Rossi”.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(619-CM-91).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en la plaza Tupac Amaru el emplazamiento de una carreta”.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 pública la obra de pavimentación calle Salta”.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1319/91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“Código de habilitaciones comerciales y normas de tratamientos de productos alimenticios”.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términos ordenanza 82-c-86 Asco Bomberos Voluntarios (excepción)”.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anteproyecto de subdivisión cooperativa 3 de julio (excepción)”.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reinicio de obra expte arq Arauzal y Baricoasur”.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29/10/91 Acta 519/91 (625-CM-91).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adjudicación de las 80 viviendas con sus respectivas parcelas”.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adjudicación de 13 lote a beneficiarios del B° 10 de diciembre”.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la adjudicación de 27 viviendas con sus respectivas parcelas Plan de viviendas 40 unidades”.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lotes de la jurisd Asoc. De fomento Rancho Grande, afectados por la ordenanza 183-I-79”.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lotes jurisdicción jta vecinal Villa Don Bosco”.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el Reglamento de Pub en espacios públicos”.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(GyL y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1329/91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“Desafectar manzanas de la jurisdicción de la jta vec B° Parque C° Otto”.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“Aprobar la adjudicación de lotes de la quinta 058-sector A y B”.</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(GyL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términos 90 días ordenanza 450-CM -90 p/inicio de obra”.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Reglamento Municipal de Piscicultura”.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ordenanza 600-CM-90 ref. Cesiń parcela Aldea Infantil”.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1334/91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“Reestructuración Presupuesto Concejo año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(088-CM-91).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1335/91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el interés de este CM por la creación de un Depto de Áreas Protegidas Municipales”.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(115-CM-91).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“Rarificar convenio entre Intendente y Rector Inst de Enseñanza Superior Sr Roberto Themis Speroni”.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la rescinción del contrato entre Mares Sur SRL y la Municipalidad correspondiente Lic Púb 12/87”.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“Aceptase las renuncias de los Sres Gervasio Grande y Anselmo Vega, adjudiquese a Graciela Mesa y Eva Paillalef”.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(649-CM-91).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1339/91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“Dejase sin efecto incumplimiento art acta preadj de tierra provisoria lote 3 mz 450A a Juan Queutre y apruebase a la Sra. Painehual y Luis Sepúlveda”.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“Dejese sin efecto x incumplimiento claus 5,7,8,9, del boleto compra venta a la Sra. Aurelia Prieto y Pedro A Sierra y apruebase al Sr. Florindo Torres y Guillermo Lopez”.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(GyL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“Dejese sin efecto la adj. Sr. Gerardo Hernándeez y apruebase a la Sra. Margarita Colimar”.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“Deroguese ordenanza 621-CM-91 tenencia a la asociación Peña Tradicionalista Los Cerrillo, la carreta histórica que fuera Empresa Lahusen”.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(115-CM-91).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“otorguese a Petrona Quintonahuel y María Mella una pensión municipal por discapacidad”.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(108-CM-91).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“Dedicase en el menor tiempo posible por parte del profesional agrimensor de la municipalidad la mensura y deslinde terreno que le corresponde al Centro Mapuche”.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(109-CM-91).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“Declarese de interés municipal y social al B° de Viviendas CGT a implantarse en los terrenos denominados catrastalmente 19-2F-020-8E y 8F”.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(634-CM-91).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“La actividad apícola en SCBceh se regirá por la pte ordenanza y la Ley 2045/85”.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(662-CM-91).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1347/91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“Convoquese en la forma más urgente posible a la Comisión Mixta de Becas”.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52/91 (110-CM-91).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1348/91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la urgente puesta en funcionamiento del servicio municipal de Perrera”.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(111-CM-91).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1349/91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“Aceptar renuncias de Aravales H, Sepúlveda Juan, Mesa Pedrl, Orosco Olga, Quintero V, Soto Octavio, Prafil Rosa, Huaquil Pedro, Mardones M y adjudicaciones”.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(664-CM-91).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“Cedase en comodato por el término 20 años al Cetro de jubilados y pensionados de Bche. Los terrenos denominados 19-2E-187-26, 27 y 28”.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(GyL OPyP).</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“Ampliase el plazo por 12 meses otorgado en la ordenanza 471-CM-91”.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“Derogase en todos sus términos la ordenanza 557-CM-91”.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22/11/91 Acta 520/91 (OP).</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convenio celebrado en FFCC con la participación del Ente Pcial de Turismo”.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(648-CM-91).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“Cedase en comodato a la Asoc de Fítbol Libre por el término de 10 años las parcelas 19-2E-048-05B-C-04-19-2E062-01 Total superficie 48630,12 m² “.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(661-CM-91).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utilidad pública red cloacal B° el Mallin”.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(629-CM-91).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resolución 1356/91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“Expresar el reconocimiento del CM de Bch al Colegio Arquitectos, Pat. Histórico, Lamis Ases”.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22/11/91 Acta 520/91 (087-CM-91).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plano de mensura Puerto San Carlos”.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(654-CM-91).</w:t>
      </w:r>
      <w:r>
        <w:rPr>
          <w:rFonts w:eastAsia="MS Mincho;ＭＳ 明朝" w:cs="Times New Roman" w:ascii="Times New Roman" w:hAnsi="Times New Roman"/>
          <w:b w:val="false"/>
          <w:bCs w:val="false"/>
          <w:i w:val="false"/>
          <w:iCs w:val="false"/>
          <w:color w:val="BF0041"/>
          <w:sz w:val="24"/>
          <w:szCs w:val="24"/>
          <w:u w:val="none"/>
          <w:shd w:fill="81D41A" w:val="clear"/>
          <w:lang w:val="es-ES" w:eastAsia="zh-CN" w:bidi="ar-SA"/>
        </w:rPr>
        <w:t>Vetada por Resolución 016-I-92</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“Modificar ordenanza 53-I-80 año modelo taxi-flete”.</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05/12/91 Acta 522/91 (GyL).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1359/91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por el término de un año el art 5° ordenanza 291-CM-89”.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(652-CM-91).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“Autorizar a Dto Ejecutivo a otorgar subsidio a Asoc Niños y jóvenes cantores de Bche con cargo al fondo de pavimento”.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(656-CM-91).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“Ampliar el plazo otorgado por ordenanza 535-CM-91 por 60 días present proyecto y 90 días p/iniciación de trabajos”.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(657-CM-91).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1362/91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la realización de la 1°semana Nacional de Náutica Lacustre”.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(150-CM-91).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“Aceptar renuncias de tres lotes y aprobar adjudicación”.</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05/12/91 Acta 522/91 (GyL DS).</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“Modificar nomenclatura de ordenanza 579-CM-91 Colman”.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(658-CM-91).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“Prorrogar para el año 1992 las ordenanzas 538-CM-91, 492-CM-91 de presupuesto y fiscal y tarifaria 1991”.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1366/91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“Apruebase convenio entre municipalidad y hospital zonal Bche”.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comunicación 1367/91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“Comunicar al Depto Ejecutivo se realice el proyecto de concesión de estacionamiento medido y suspender llamado a licitación”.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(113-CM-91).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declaración 1368/91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“Declarar de interés municipal extensión del gasoducto desde el km 10 hasta Villa Llao Llao”.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(149-CM-91).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1369/91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“Autorizace al D.E. a suscribir acta acuerdo sobre tarifa medida y alumbrado público”.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(650-CM-91).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1370/91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reglamento de contabilidad”.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(669-CM-91).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1371/91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“Exceptuar del trámite de habilitación y pago de tasas municipales a establecimientos privados de educación”. </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APROBADO 05/12/91 Acta 522/91 (655-CM-91).</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1372/91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el ante proyecto de urbanización CGT 112 viviendas B° San Francisco”. </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1373/91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“Excepción Gendarmería Nacional”.</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1374/91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“Declarar de interés municipa construcción 400 viviendas p/ la CGT”.</w:t>
      </w:r>
    </w:p>
    <w:p>
      <w:pPr>
        <w:pStyle w:val="Textoindependiente3"/>
        <w:jc w:val="both"/>
        <w:rPr/>
      </w:pPr>
      <w:r>
        <w:rPr/>
      </w:r>
    </w:p>
    <w:p>
      <w:pPr>
        <w:pStyle w:val="Textoindependiente3"/>
        <w:jc w:val="both"/>
        <w:rPr/>
      </w:pPr>
      <w:r>
        <w:rPr>
          <w:rFonts w:eastAsia="MS Mincho;ＭＳ 明朝" w:cs="Times New Roman" w:ascii="Times New Roman" w:hAnsi="Times New Roman"/>
          <w:b w:val="false"/>
          <w:bCs w:val="false"/>
          <w:i w:val="false"/>
          <w:iCs w:val="false"/>
          <w:color w:val="000000"/>
          <w:sz w:val="24"/>
          <w:szCs w:val="24"/>
          <w:u w:val="single"/>
          <w:shd w:fill="auto" w:val="clear"/>
          <w:lang w:val="es-MX" w:eastAsia="zh-CN" w:bidi="ar-SA"/>
        </w:rPr>
        <w:t>Proyecto de ordenanza 1375/91</w:t>
      </w:r>
      <w:r>
        <w:rPr>
          <w:rFonts w:eastAsia="MS Mincho;ＭＳ 明朝" w:cs="Times New Roman" w:ascii="Times New Roman" w:hAnsi="Times New Roman"/>
          <w:b w:val="false"/>
          <w:bCs w:val="false"/>
          <w:i w:val="false"/>
          <w:iCs w:val="false"/>
          <w:color w:val="000000"/>
          <w:sz w:val="24"/>
          <w:szCs w:val="24"/>
          <w:u w:val="none"/>
          <w:shd w:fill="auto" w:val="clear"/>
          <w:lang w:val="es-MX" w:eastAsia="zh-CN" w:bidi="ar-SA"/>
        </w:rPr>
        <w:t xml:space="preserve">: “Aprobar propuesta Raúl Bogarelli centro comercial”. </w:t>
      </w:r>
    </w:p>
    <w:p>
      <w:pPr>
        <w:pStyle w:val="Textoindependiente3"/>
        <w:jc w:val="both"/>
        <w:rPr/>
      </w:pPr>
      <w:r>
        <w:rPr/>
      </w:r>
    </w:p>
    <w:p>
      <w:pPr>
        <w:pStyle w:val="Textoindependiente3"/>
        <w:jc w:val="both"/>
        <w:rPr/>
      </w:pPr>
      <w:r>
        <w:rPr/>
      </w:r>
    </w:p>
    <w:sectPr>
      <w:headerReference w:type="default" r:id="rId2"/>
      <w:footerReference w:type="default" r:id="rId3"/>
      <w:type w:val="nextPage"/>
      <w:pgSz w:w="12240" w:h="20160"/>
      <w:pgMar w:left="1134" w:right="1134" w:gutter="0" w:header="709" w:top="1418"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Ttulo1">
    <w:name w:val="Heading 1"/>
    <w:basedOn w:val="Ttulo"/>
    <w:next w:val="Cuerpodetexto"/>
    <w:qFormat/>
    <w:pPr>
      <w:spacing w:before="240" w:after="120"/>
      <w:outlineLvl w:val="0"/>
    </w:pPr>
    <w:rPr>
      <w:rFonts w:ascii="Liberation Serif;Times New Roman" w:hAnsi="Liberation Serif;Times New Roman" w:eastAsia="Noto Serif CJK SC" w:cs="FreeSans"/>
      <w:b/>
      <w:bCs/>
      <w:sz w:val="48"/>
      <w:szCs w:val="48"/>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WW8Num1z0">
    <w:name w:val="WW8Num1z0"/>
    <w:qFormat/>
    <w:rPr>
      <w:rFonts w:ascii="Symbol" w:hAnsi="Symbol" w:eastAsia="MS Mincho;ＭＳ 明朝"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Fuentedeprrafopredeter">
    <w:name w:val="Fuente de párrafo predeter."/>
    <w:qFormat/>
    <w:rPr/>
  </w:style>
  <w:style w:type="character" w:styleId="EnlacedeInternet">
    <w:name w:val="Hyperlink"/>
    <w:basedOn w:val="Fuentedeprrafopredeter"/>
    <w:rPr>
      <w:color w:val="0000FF"/>
      <w:u w:val="single"/>
    </w:rPr>
  </w:style>
  <w:style w:type="character" w:styleId="Smbolosdenumeracin">
    <w:name w:val="Símbolos de numeración"/>
    <w:qFormat/>
    <w:rPr/>
  </w:style>
  <w:style w:type="character" w:styleId="Vietas">
    <w:name w:val="Viñetas"/>
    <w:qFormat/>
    <w:rPr>
      <w:rFonts w:ascii="OpenSymbol;Arial Unicode MS" w:hAnsi="OpenSymbol;Arial Unicode MS" w:eastAsia="OpenSymbol;Arial Unicode MS" w:cs="OpenSymbol;Arial Unicode MS"/>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Arial" w:hAnsi="Liberation Sans;Arial" w:eastAsia="Noto Sans CJK SC" w:cs="FreeSans"/>
      <w:sz w:val="28"/>
      <w:szCs w:val="28"/>
    </w:rPr>
  </w:style>
  <w:style w:type="paragraph" w:styleId="Cuerpodetexto">
    <w:name w:val="Body Text"/>
    <w:basedOn w:val="Normal"/>
    <w:pPr/>
    <w:rPr>
      <w:rFonts w:ascii="Courier;Courier New" w:hAnsi="Courier;Courier New" w:cs="Courier;Courier New"/>
      <w:sz w:val="24"/>
      <w:lang w:val="es-A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odyText2">
    <w:name w:val="Body Text 2"/>
    <w:basedOn w:val="Normal"/>
    <w:qFormat/>
    <w:pPr>
      <w:widowControl w:val="false"/>
      <w:ind w:left="1134" w:right="0" w:hanging="1134"/>
      <w:jc w:val="both"/>
    </w:pPr>
    <w:rPr>
      <w:rFonts w:ascii="Courier New" w:hAnsi="Courier New" w:cs="Courier New"/>
      <w:sz w:val="24"/>
      <w:lang w:val="es-ES"/>
    </w:rPr>
  </w:style>
  <w:style w:type="paragraph" w:styleId="Textosinformato">
    <w:name w:val="Texto sin formato"/>
    <w:basedOn w:val="Normal"/>
    <w:qFormat/>
    <w:pPr/>
    <w:rPr>
      <w:rFonts w:ascii="Courier New" w:hAnsi="Courier New" w:cs="Courier New"/>
      <w:lang w:val="es-ES"/>
    </w:rPr>
  </w:style>
  <w:style w:type="paragraph" w:styleId="Textoindependiente3">
    <w:name w:val="Texto independiente 3"/>
    <w:basedOn w:val="Normal"/>
    <w:qFormat/>
    <w:pPr>
      <w:jc w:val="both"/>
    </w:pPr>
    <w:rPr>
      <w:rFonts w:ascii="Courier New" w:hAnsi="Courier New" w:cs="Courier New"/>
      <w:sz w:val="24"/>
      <w:lang w:val="es-AR"/>
    </w:rPr>
  </w:style>
  <w:style w:type="paragraph" w:styleId="Sangra2detindependiente">
    <w:name w:val="Sangría 2 de t. independiente"/>
    <w:basedOn w:val="Normal"/>
    <w:qFormat/>
    <w:pPr>
      <w:ind w:left="3450" w:right="0" w:hanging="3450"/>
      <w:jc w:val="both"/>
    </w:pPr>
    <w:rPr>
      <w:sz w:val="24"/>
      <w:szCs w:val="24"/>
      <w:lang w:val="es-A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tabs>
        <w:tab w:val="clear" w:pos="720"/>
        <w:tab w:val="center" w:pos="4252" w:leader="none"/>
        <w:tab w:val="right" w:pos="8504" w:leader="none"/>
      </w:tabs>
    </w:pPr>
    <w:rPr>
      <w:rFonts w:ascii="Arial" w:hAnsi="Arial" w:cs="Arial"/>
      <w:sz w:val="22"/>
      <w:lang w:val="es-ES"/>
    </w:rPr>
  </w:style>
  <w:style w:type="paragraph" w:styleId="Cuerpodetextoconsangra">
    <w:name w:val="Body Text Indent"/>
    <w:basedOn w:val="Normal"/>
    <w:pPr>
      <w:ind w:left="1276" w:right="0" w:hanging="1276"/>
      <w:jc w:val="both"/>
    </w:pPr>
    <w:rPr>
      <w:sz w:val="24"/>
      <w:lang w:val="es-AR"/>
    </w:rPr>
  </w:style>
  <w:style w:type="paragraph" w:styleId="Piedepgina">
    <w:name w:val="Footer"/>
    <w:basedOn w:val="Normal"/>
    <w:pPr>
      <w:tabs>
        <w:tab w:val="clear" w:pos="720"/>
        <w:tab w:val="center" w:pos="4252" w:leader="none"/>
        <w:tab w:val="right" w:pos="8504"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4996</TotalTime>
  <Application>LibreOffice/7.4.4.2$Windows_X86_64 LibreOffice_project/85569322deea74ec9134968a29af2df5663baa21</Application>
  <AppVersion>15.0000</AppVersion>
  <Pages>77</Pages>
  <Words>36884</Words>
  <Characters>227992</Characters>
  <CharactersWithSpaces>263732</CharactersWithSpaces>
  <Paragraphs>1398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2007-12-12T13:40:00Z</dcterms:created>
  <dc:creator>Unknown</dc:creator>
  <dc:description/>
  <dc:language>es-AR</dc:language>
  <cp:lastModifiedBy/>
  <cp:lastPrinted>2004-11-22T13:29:00Z</cp:lastPrinted>
  <dcterms:modified xsi:type="dcterms:W3CDTF">2023-09-21T12:35:57Z</dcterms:modified>
  <cp:revision>498</cp:revision>
  <dc:subject/>
  <dc:title>RESOLUCIÓN Nº 294-PCM-99</dc:title>
</cp:coreProperties>
</file>