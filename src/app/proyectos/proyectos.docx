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eastAsia="MS Mincho;ＭＳ 明朝"/>
          <w:sz w:val="24"/>
          <w:u w:val="single"/>
          <w:lang w:val="es-ES"/>
        </w:rPr>
      </w:pPr>
      <w:r>
        <w:rPr>
          <w:rFonts w:eastAsia="MS Mincho;ＭＳ 明朝"/>
          <w:sz w:val="24"/>
          <w:u w:val="single"/>
          <w:lang w:val="es-ES"/>
        </w:rPr>
      </w:r>
    </w:p>
    <w:p>
      <w:pPr>
        <w:pStyle w:val="Normal"/>
        <w:jc w:val="both"/>
        <w:rPr>
          <w:rFonts w:eastAsia="MS Mincho;ＭＳ 明朝"/>
          <w:sz w:val="24"/>
          <w:u w:val="single"/>
          <w:lang w:val="es-ES"/>
        </w:rPr>
      </w:pPr>
      <w:r>
        <w:rPr>
          <w:rFonts w:eastAsia="MS Mincho;ＭＳ 明朝"/>
          <w:sz w:val="24"/>
          <w:u w:val="single"/>
          <w:lang w:val="es-ES"/>
        </w:rPr>
      </w:r>
    </w:p>
    <w:p>
      <w:pPr>
        <w:pStyle w:val="Normal"/>
        <w:jc w:val="both"/>
        <w:rPr/>
      </w:pPr>
      <w:r>
        <w:rPr>
          <w:rFonts w:eastAsia="MS Mincho;ＭＳ 明朝"/>
          <w:sz w:val="24"/>
          <w:u w:val="single"/>
          <w:lang w:val="es-ES"/>
        </w:rPr>
        <w:t>PROYECTOS INGRESADOS EN LA PRESENTE GESTIÓN</w:t>
      </w:r>
      <w:r>
        <w:rPr>
          <w:rFonts w:eastAsia="MS Mincho;ＭＳ 明朝"/>
          <w:sz w:val="24"/>
          <w:lang w:val="es-ES"/>
        </w:rPr>
        <w:t>.</w:t>
      </w:r>
    </w:p>
    <w:p>
      <w:pPr>
        <w:pStyle w:val="Normal"/>
        <w:jc w:val="both"/>
        <w:rPr>
          <w:rFonts w:eastAsia="MS Mincho;ＭＳ 明朝"/>
          <w:sz w:val="24"/>
          <w:lang w:val="es-ES"/>
        </w:rPr>
      </w:pPr>
      <w:r>
        <w:rPr>
          <w:rFonts w:eastAsia="MS Mincho;ＭＳ 明朝"/>
          <w:sz w:val="24"/>
          <w:lang w:val="es-ES"/>
        </w:rPr>
      </w:r>
    </w:p>
    <w:p>
      <w:pPr>
        <w:pStyle w:val="Normal"/>
        <w:jc w:val="both"/>
        <w:rPr>
          <w:rFonts w:eastAsia="MS Mincho;ＭＳ 明朝"/>
          <w:sz w:val="24"/>
          <w:lang w:val="es-ES"/>
        </w:rPr>
      </w:pPr>
      <w:r>
        <w:rPr>
          <w:rFonts w:eastAsia="MS Mincho;ＭＳ 明朝"/>
          <w:sz w:val="24"/>
          <w:lang w:val="es-ES"/>
        </w:rPr>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001.- </w:t>
      </w:r>
      <w:r>
        <w:rPr>
          <w:rFonts w:eastAsia="MS Mincho;ＭＳ 明朝"/>
          <w:sz w:val="24"/>
          <w:u w:val="single"/>
          <w:lang w:val="es-ES"/>
        </w:rPr>
        <w:t>Proyecto de Ordenanza 001/03</w:t>
      </w:r>
      <w:r>
        <w:rPr>
          <w:rFonts w:eastAsia="MS Mincho;ＭＳ 明朝"/>
          <w:sz w:val="24"/>
          <w:lang w:val="es-ES"/>
        </w:rPr>
        <w:t xml:space="preserve">: "Aprobar contrato de comodato suscripto con fecha 24/11/2003 entre la Coordinación de Organismos en Liquidación y la Municipalidad de San Carlos de Bariloche". Autor: Intendente Municipal, Sr. Alberto Icare. </w:t>
      </w:r>
      <w:r>
        <w:rPr>
          <w:rFonts w:eastAsia="MS Mincho;ＭＳ 明朝"/>
          <w:sz w:val="24"/>
          <w:lang w:val="es-MX"/>
        </w:rPr>
        <w:t xml:space="preserve">Colaborador: Secretario de Gobierno, Sr. Adolfo Foures. A Asesoría Letrada y a las Comisiones de Economía y de Gobierno y Legales. </w:t>
      </w:r>
      <w:r>
        <w:rPr>
          <w:rFonts w:eastAsia="MS Mincho;ＭＳ 明朝"/>
          <w:sz w:val="24"/>
          <w:highlight w:val="green"/>
          <w:lang w:val="es-MX"/>
        </w:rPr>
        <w:t>APROBADO 12/02/04 – Acta 822/04 (O-04-1358).</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002.- </w:t>
      </w:r>
      <w:r>
        <w:rPr>
          <w:rFonts w:eastAsia="MS Mincho;ＭＳ 明朝"/>
          <w:sz w:val="24"/>
          <w:u w:val="single"/>
          <w:lang w:val="es-MX"/>
        </w:rPr>
        <w:t>Proyecto de Ordenanza 002/03</w:t>
      </w:r>
      <w:r>
        <w:rPr>
          <w:rFonts w:eastAsia="MS Mincho;ＭＳ 明朝"/>
          <w:sz w:val="24"/>
          <w:lang w:val="es-MX"/>
        </w:rPr>
        <w:t xml:space="preserve">: "Modificar artículo 50° de la Ordenanza 679-CM-96 y sus modificatorias". Autor: Intendente Municipal, Sr. Alberto Icare. Colaborador: Secretario de Gobierno, Sr. Adolfo Foures. A Asesoría Letrada y a las Comisiones de Economía y de Gobierno y Legales. </w:t>
      </w:r>
      <w:r>
        <w:rPr>
          <w:rFonts w:eastAsia="MS Mincho;ＭＳ 明朝"/>
          <w:sz w:val="24"/>
          <w:highlight w:val="green"/>
          <w:lang w:val="es-MX"/>
        </w:rPr>
        <w:t>APROBADO 13/05/04 – Acta 827/04 (O-04-1391).</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003.- </w:t>
      </w:r>
      <w:r>
        <w:rPr>
          <w:rFonts w:eastAsia="MS Mincho;ＭＳ 明朝"/>
          <w:sz w:val="24"/>
          <w:u w:val="single"/>
          <w:lang w:val="es-MX"/>
        </w:rPr>
        <w:t>Proyecto de Ordenanza 003/03</w:t>
      </w:r>
      <w:r>
        <w:rPr>
          <w:rFonts w:eastAsia="MS Mincho;ＭＳ 明朝"/>
          <w:sz w:val="24"/>
          <w:lang w:val="es-MX"/>
        </w:rPr>
        <w:t xml:space="preserve">: "Prorrogar la Declaración de Emergencia y Ordenamiento Económico, Financiero, Administrativo de la Municipalidad de San Carlos de Bariloche". Autor: Intendente Municipal, Sr. Alberto Icare. Colaborador: Secretario de Gobierno, Sr. Adolfo Foures. A Asesoría Letrada y a las Comisiones de Economía y de Gobierno y Legales. </w:t>
      </w:r>
      <w:r>
        <w:rPr>
          <w:rFonts w:eastAsia="MS Mincho;ＭＳ 明朝"/>
          <w:sz w:val="24"/>
          <w:highlight w:val="green"/>
          <w:lang w:val="es-MX"/>
        </w:rPr>
        <w:t>APROBADO 22/12/03 – Acta 820/03 (O-03-1351).</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004.- </w:t>
      </w:r>
      <w:r>
        <w:rPr>
          <w:rFonts w:eastAsia="MS Mincho;ＭＳ 明朝"/>
          <w:sz w:val="24"/>
          <w:u w:val="single"/>
          <w:lang w:val="es-MX"/>
        </w:rPr>
        <w:t>Proyecto de Ordenanza 004/03</w:t>
      </w:r>
      <w:r>
        <w:rPr>
          <w:rFonts w:eastAsia="MS Mincho;ＭＳ 明朝"/>
          <w:sz w:val="24"/>
          <w:lang w:val="es-MX"/>
        </w:rPr>
        <w:t xml:space="preserve">: "Reconocimiento de jurisdicción y otorgamiento de personería jurídica municipal de la Junta Vecinal Barrio Vivero Municipal". Autor: Intendente Municipal, Sr. Alberto Icare. Colaborador: Secretario de Gobierno, Sr. Adolfo Foures. A Asesoría Letrada y a la Comisión de Gobierno y Legales. </w:t>
      </w:r>
      <w:r>
        <w:rPr>
          <w:rFonts w:eastAsia="MS Mincho;ＭＳ 明朝"/>
          <w:sz w:val="24"/>
          <w:highlight w:val="green"/>
          <w:lang w:val="es-MX"/>
        </w:rPr>
        <w:t>APROBADO 22/12/03 – Acta 820/03 (O-03-1352).</w:t>
      </w:r>
    </w:p>
    <w:p>
      <w:pPr>
        <w:pStyle w:val="Normal"/>
        <w:jc w:val="both"/>
        <w:rPr>
          <w:rFonts w:eastAsia="MS Mincho;ＭＳ 明朝"/>
          <w:sz w:val="24"/>
          <w:lang w:val="es-MX"/>
        </w:rPr>
      </w:pPr>
      <w:r>
        <w:rPr>
          <w:rFonts w:eastAsia="MS Mincho;ＭＳ 明朝"/>
          <w:sz w:val="24"/>
          <w:lang w:val="es-MX"/>
        </w:rPr>
      </w:r>
    </w:p>
    <w:p>
      <w:pPr>
        <w:pStyle w:val="Normal"/>
        <w:jc w:val="both"/>
        <w:rPr/>
      </w:pPr>
      <w:r>
        <w:rPr>
          <w:sz w:val="24"/>
          <w:lang w:val="es-ES"/>
        </w:rPr>
        <w:t xml:space="preserve">005.- </w:t>
      </w:r>
      <w:r>
        <w:rPr>
          <w:sz w:val="24"/>
          <w:u w:val="single"/>
          <w:lang w:val="es-ES"/>
        </w:rPr>
        <w:t>Proyecto de Ordenanza 005/03</w:t>
      </w:r>
      <w:r>
        <w:rPr>
          <w:sz w:val="24"/>
          <w:lang w:val="es-ES"/>
        </w:rPr>
        <w:t xml:space="preserve">: "Registro de deudores alimentarios". </w:t>
      </w:r>
      <w:r>
        <w:rPr>
          <w:rFonts w:eastAsia="MS Mincho;ＭＳ 明朝"/>
          <w:sz w:val="24"/>
          <w:lang w:val="es-ES"/>
        </w:rPr>
        <w:t>Autor: Intendente Municipal, Sr. Alberto Icare.</w:t>
      </w:r>
      <w:r>
        <w:rPr>
          <w:sz w:val="24"/>
          <w:lang w:val="es-ES"/>
        </w:rPr>
        <w:t xml:space="preserve"> A la Comisión de Gobierno y Legales.</w:t>
      </w:r>
      <w:r>
        <w:rPr>
          <w:rFonts w:eastAsia="MS Mincho;ＭＳ 明朝"/>
          <w:sz w:val="24"/>
          <w:lang w:val="es-MX"/>
        </w:rPr>
        <w:t xml:space="preserve"> </w:t>
      </w:r>
      <w:r>
        <w:rPr>
          <w:rFonts w:eastAsia="MS Mincho;ＭＳ 明朝"/>
          <w:sz w:val="24"/>
          <w:highlight w:val="cyan"/>
          <w:lang w:val="es-MX"/>
        </w:rPr>
        <w:t>RETIRADO 18/11/04 – Acta 837/04.</w:t>
        <w:tab/>
        <w:t>LIBRO 35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006.- </w:t>
      </w:r>
      <w:r>
        <w:rPr>
          <w:rFonts w:eastAsia="MS Mincho;ＭＳ 明朝"/>
          <w:sz w:val="24"/>
          <w:u w:val="single"/>
          <w:lang w:val="es-ES"/>
        </w:rPr>
        <w:t>Proyecto de Ordenanza 006/03</w:t>
      </w:r>
      <w:r>
        <w:rPr>
          <w:rFonts w:eastAsia="MS Mincho;ＭＳ 明朝"/>
          <w:sz w:val="24"/>
          <w:lang w:val="es-ES"/>
        </w:rPr>
        <w:t>: "Designación nombres calles Junta Vecinal Barrio 2 de Abril". Autor: Intendente Municipal, Sr. Alberto Icare.</w:t>
      </w:r>
      <w:r>
        <w:rPr>
          <w:sz w:val="24"/>
          <w:lang w:val="es-ES"/>
        </w:rPr>
        <w:t xml:space="preserve"> A la Comisión de Gobierno y Legales.</w:t>
      </w:r>
      <w:r>
        <w:rPr>
          <w:rFonts w:eastAsia="MS Mincho;ＭＳ 明朝"/>
          <w:sz w:val="24"/>
          <w:lang w:val="es-MX"/>
        </w:rPr>
        <w:t xml:space="preserve"> </w:t>
      </w:r>
      <w:r>
        <w:rPr>
          <w:rFonts w:eastAsia="MS Mincho;ＭＳ 明朝"/>
          <w:sz w:val="24"/>
          <w:highlight w:val="green"/>
          <w:lang w:val="es-MX"/>
        </w:rPr>
        <w:t>APROBADO 26/02/04 – Acta 823/04 (O-04-1367).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007.- </w:t>
      </w:r>
      <w:r>
        <w:rPr>
          <w:rFonts w:eastAsia="MS Mincho;ＭＳ 明朝"/>
          <w:sz w:val="24"/>
          <w:u w:val="single"/>
          <w:lang w:val="es-MX"/>
        </w:rPr>
        <w:t>Proyecto de Ordenanza 007/03</w:t>
      </w:r>
      <w:r>
        <w:rPr>
          <w:rFonts w:eastAsia="MS Mincho;ＭＳ 明朝"/>
          <w:sz w:val="24"/>
          <w:lang w:val="es-MX"/>
        </w:rPr>
        <w:t xml:space="preserve">: "Modificación Ordenanza Tarifaria 678-CM-96 y Fiscal 679-CM-96". </w:t>
      </w:r>
      <w:r>
        <w:rPr>
          <w:rFonts w:eastAsia="MS Mincho;ＭＳ 明朝"/>
          <w:sz w:val="24"/>
          <w:lang w:val="es-ES"/>
        </w:rPr>
        <w:t>Autor: Intendente Municipal, Sr. Alberto Icare.</w:t>
      </w:r>
      <w:r>
        <w:rPr>
          <w:sz w:val="24"/>
          <w:lang w:val="es-ES"/>
        </w:rPr>
        <w:t xml:space="preserve"> A las Comisiones de Economía y de Gobierno y Legales.</w:t>
      </w:r>
      <w:r>
        <w:rPr>
          <w:rFonts w:eastAsia="MS Mincho;ＭＳ 明朝"/>
          <w:sz w:val="24"/>
          <w:lang w:val="es-MX"/>
        </w:rPr>
        <w:t xml:space="preserve"> </w:t>
      </w:r>
      <w:r>
        <w:rPr>
          <w:rFonts w:eastAsia="MS Mincho;ＭＳ 明朝"/>
          <w:sz w:val="24"/>
          <w:highlight w:val="cyan"/>
          <w:lang w:val="es-MX"/>
        </w:rPr>
        <w:t>RETIRADO 21/10/04 – Acta 836/04.</w:t>
        <w:tab/>
        <w:t>LIBRO 35</w:t>
      </w:r>
    </w:p>
    <w:p>
      <w:pPr>
        <w:pStyle w:val="Normal"/>
        <w:jc w:val="both"/>
        <w:rPr>
          <w:rFonts w:eastAsia="MS Mincho;ＭＳ 明朝"/>
          <w:sz w:val="24"/>
          <w:lang w:val="es-MX"/>
        </w:rPr>
      </w:pPr>
      <w:r>
        <w:rPr>
          <w:rFonts w:eastAsia="MS Mincho;ＭＳ 明朝"/>
          <w:sz w:val="24"/>
          <w:lang w:val="es-MX"/>
        </w:rPr>
      </w:r>
    </w:p>
    <w:p>
      <w:pPr>
        <w:pStyle w:val="Normal"/>
        <w:jc w:val="both"/>
        <w:rPr/>
      </w:pPr>
      <w:r>
        <w:rPr>
          <w:sz w:val="24"/>
          <w:lang w:val="es-ES"/>
        </w:rPr>
        <w:t xml:space="preserve">008.- </w:t>
      </w:r>
      <w:r>
        <w:rPr>
          <w:sz w:val="24"/>
          <w:u w:val="single"/>
          <w:lang w:val="es-ES"/>
        </w:rPr>
        <w:t>Proyecto de Ordenanza 008/03</w:t>
      </w:r>
      <w:r>
        <w:rPr>
          <w:sz w:val="24"/>
          <w:lang w:val="es-ES"/>
        </w:rPr>
        <w:t xml:space="preserve">: "Ampliación denominación y asignación nombre calle Junta Vecinal Barrio Parque Playa Serena". </w:t>
      </w:r>
      <w:r>
        <w:rPr>
          <w:rFonts w:eastAsia="MS Mincho;ＭＳ 明朝"/>
          <w:sz w:val="24"/>
          <w:lang w:val="es-ES"/>
        </w:rPr>
        <w:t>Autor: Intendente Municipal, Sr. Alberto Icare.</w:t>
      </w:r>
      <w:r>
        <w:rPr>
          <w:sz w:val="24"/>
          <w:lang w:val="es-ES"/>
        </w:rPr>
        <w:t xml:space="preserve"> A las Comisiones de Obras y Planeamiento y de Gobierno y Legales.</w:t>
      </w:r>
      <w:r>
        <w:rPr>
          <w:rFonts w:eastAsia="MS Mincho;ＭＳ 明朝"/>
          <w:sz w:val="24"/>
          <w:lang w:val="es-MX"/>
        </w:rPr>
        <w:t xml:space="preserve"> </w:t>
      </w:r>
      <w:r>
        <w:rPr>
          <w:rFonts w:eastAsia="MS Mincho;ＭＳ 明朝"/>
          <w:sz w:val="24"/>
          <w:highlight w:val="green"/>
          <w:lang w:val="es-MX"/>
        </w:rPr>
        <w:t>APROBADO 12/02/04 – Acta 822/04 (O-04-1359).</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009.-</w:t>
      </w:r>
      <w:r>
        <w:rPr>
          <w:rFonts w:eastAsia="MS Mincho;ＭＳ 明朝"/>
          <w:sz w:val="24"/>
          <w:u w:val="single"/>
          <w:lang w:val="es-MX"/>
        </w:rPr>
        <w:t xml:space="preserve"> Proyecto de Ordenanza 009/03</w:t>
      </w:r>
      <w:r>
        <w:rPr>
          <w:rFonts w:eastAsia="MS Mincho;ＭＳ 明朝"/>
          <w:sz w:val="24"/>
          <w:lang w:val="es-MX"/>
        </w:rPr>
        <w:t xml:space="preserve">: "Modificación Ordenanza 678-CM-96 y Fiscal 679-CM-96". </w:t>
      </w:r>
      <w:r>
        <w:rPr>
          <w:rFonts w:eastAsia="MS Mincho;ＭＳ 明朝"/>
          <w:sz w:val="24"/>
          <w:lang w:val="es-ES"/>
        </w:rPr>
        <w:t>Autor: Intendente Municipal, Sr. Alberto Icare.</w:t>
      </w:r>
      <w:r>
        <w:rPr>
          <w:sz w:val="24"/>
          <w:lang w:val="es-ES"/>
        </w:rPr>
        <w:t xml:space="preserve"> A la Comisión de Economía.</w:t>
      </w:r>
      <w:r>
        <w:rPr>
          <w:rFonts w:eastAsia="MS Mincho;ＭＳ 明朝"/>
          <w:sz w:val="24"/>
          <w:lang w:val="es-MX"/>
        </w:rPr>
        <w:t xml:space="preserve"> </w:t>
      </w:r>
      <w:r>
        <w:rPr>
          <w:rFonts w:eastAsia="MS Mincho;ＭＳ 明朝"/>
          <w:sz w:val="24"/>
          <w:highlight w:val="green"/>
          <w:lang w:val="es-MX"/>
        </w:rPr>
        <w:t>APROBADO 13/05/04 – Acta 827/04 (O-04-1390).</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010.- </w:t>
      </w:r>
      <w:r>
        <w:rPr>
          <w:rFonts w:eastAsia="MS Mincho;ＭＳ 明朝"/>
          <w:sz w:val="24"/>
          <w:u w:val="single"/>
          <w:lang w:val="es-ES"/>
        </w:rPr>
        <w:t>Proyecto de Ordenanza 010/03</w:t>
      </w:r>
      <w:r>
        <w:rPr>
          <w:rFonts w:eastAsia="MS Mincho;ＭＳ 明朝"/>
          <w:sz w:val="24"/>
          <w:lang w:val="es-ES"/>
        </w:rPr>
        <w:t>: "Modificación Ordenanza Tarifaria N° 678-CM-96 y Fiscal N° 679-CM-96".</w:t>
      </w:r>
      <w:r>
        <w:rPr>
          <w:sz w:val="24"/>
          <w:lang w:val="es-ES"/>
        </w:rPr>
        <w:t xml:space="preserve"> </w:t>
      </w:r>
      <w:r>
        <w:rPr>
          <w:rFonts w:eastAsia="MS Mincho;ＭＳ 明朝"/>
          <w:sz w:val="24"/>
          <w:lang w:val="es-ES"/>
        </w:rPr>
        <w:t>Autor: Intendente Municipal, Sr. Alberto Icare.</w:t>
      </w:r>
      <w:r>
        <w:rPr>
          <w:sz w:val="24"/>
          <w:lang w:val="es-ES"/>
        </w:rPr>
        <w:t xml:space="preserve"> A la Comisión de Economía.</w:t>
      </w:r>
      <w:r>
        <w:rPr>
          <w:rFonts w:eastAsia="MS Mincho;ＭＳ 明朝"/>
          <w:sz w:val="24"/>
          <w:lang w:val="es-MX"/>
        </w:rPr>
        <w:t xml:space="preserve"> </w:t>
      </w:r>
      <w:r>
        <w:rPr>
          <w:rFonts w:eastAsia="MS Mincho;ＭＳ 明朝"/>
          <w:sz w:val="24"/>
          <w:highlight w:val="cyan"/>
          <w:lang w:val="es-MX"/>
        </w:rPr>
        <w:t>RETIRADO 21/10/04 – Acta 836/04.</w:t>
        <w:tab/>
        <w:t>LIBRO 35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011.- </w:t>
      </w:r>
      <w:r>
        <w:rPr>
          <w:rFonts w:eastAsia="MS Mincho;ＭＳ 明朝"/>
          <w:sz w:val="24"/>
          <w:u w:val="single"/>
          <w:lang w:val="es-ES"/>
        </w:rPr>
        <w:t>Proyecto de Ordenanza 011/03</w:t>
      </w:r>
      <w:r>
        <w:rPr>
          <w:rFonts w:eastAsia="MS Mincho;ＭＳ 明朝"/>
          <w:sz w:val="24"/>
          <w:lang w:val="es-ES"/>
        </w:rPr>
        <w:t>: "Modificación Ordenanza Tarifaria 678-CM-96 y Fiscal 679-CM-96".</w:t>
      </w:r>
      <w:r>
        <w:rPr>
          <w:sz w:val="24"/>
          <w:lang w:val="es-ES"/>
        </w:rPr>
        <w:t xml:space="preserve"> </w:t>
      </w:r>
      <w:r>
        <w:rPr>
          <w:rFonts w:eastAsia="MS Mincho;ＭＳ 明朝"/>
          <w:sz w:val="24"/>
          <w:lang w:val="es-ES"/>
        </w:rPr>
        <w:t>Autor: Intendente Municipal, Sr. Alberto Icare.</w:t>
      </w:r>
      <w:r>
        <w:rPr>
          <w:sz w:val="24"/>
          <w:lang w:val="es-ES"/>
        </w:rPr>
        <w:t xml:space="preserve"> A la Comisión de Economía.</w:t>
      </w:r>
      <w:r>
        <w:rPr>
          <w:rFonts w:eastAsia="MS Mincho;ＭＳ 明朝"/>
          <w:sz w:val="24"/>
          <w:lang w:val="es-MX"/>
        </w:rPr>
        <w:t xml:space="preserve"> </w:t>
      </w:r>
      <w:r>
        <w:rPr>
          <w:rFonts w:eastAsia="MS Mincho;ＭＳ 明朝"/>
          <w:sz w:val="24"/>
          <w:highlight w:val="cyan"/>
          <w:lang w:val="es-MX"/>
        </w:rPr>
        <w:t>RETIRADO 21/10/04 – Acta 836/04.</w:t>
        <w:tab/>
        <w:t>LIBRO 35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012.- </w:t>
      </w:r>
      <w:r>
        <w:rPr>
          <w:rFonts w:eastAsia="MS Mincho;ＭＳ 明朝"/>
          <w:sz w:val="24"/>
          <w:u w:val="single"/>
          <w:lang w:val="es-MX"/>
        </w:rPr>
        <w:t xml:space="preserve">Proyecto de Ordenanza </w:t>
      </w:r>
      <w:r>
        <w:rPr>
          <w:sz w:val="24"/>
          <w:u w:val="single"/>
          <w:lang w:val="es-MX"/>
        </w:rPr>
        <w:t>012/03</w:t>
      </w:r>
      <w:r>
        <w:rPr>
          <w:sz w:val="24"/>
          <w:lang w:val="es-MX"/>
        </w:rPr>
        <w:t xml:space="preserve">: "Modificar Ordenanza 908-CM-98 cambio de nomenclatura en Villa Llanquihue". </w:t>
      </w:r>
      <w:r>
        <w:rPr>
          <w:rFonts w:eastAsia="MS Mincho;ＭＳ 明朝"/>
          <w:sz w:val="24"/>
          <w:lang w:val="es-ES"/>
        </w:rPr>
        <w:t>Autor: Intendente Municipal, Sr. Alberto Icare.</w:t>
      </w:r>
      <w:r>
        <w:rPr>
          <w:sz w:val="24"/>
          <w:lang w:val="es-ES"/>
        </w:rPr>
        <w:t xml:space="preserve"> A la Comisión de Gobierno y Legales.</w:t>
      </w:r>
      <w:r>
        <w:rPr>
          <w:rFonts w:eastAsia="MS Mincho;ＭＳ 明朝"/>
          <w:sz w:val="24"/>
          <w:lang w:val="es-MX"/>
        </w:rPr>
        <w:t xml:space="preserve"> </w:t>
      </w:r>
      <w:r>
        <w:rPr>
          <w:rFonts w:eastAsia="MS Mincho;ＭＳ 明朝"/>
          <w:sz w:val="24"/>
          <w:highlight w:val="green"/>
          <w:lang w:val="es-MX"/>
        </w:rPr>
        <w:t>APROBADO 12/02/04 – Acta 822/04 (O-04-1360).</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013.- </w:t>
      </w:r>
      <w:r>
        <w:rPr>
          <w:rFonts w:eastAsia="MS Mincho;ＭＳ 明朝"/>
          <w:sz w:val="24"/>
          <w:u w:val="single"/>
          <w:lang w:val="es-MX"/>
        </w:rPr>
        <w:t>Proyecto de Ordenanza 013/03</w:t>
      </w:r>
      <w:r>
        <w:rPr>
          <w:rFonts w:eastAsia="MS Mincho;ＭＳ 明朝"/>
          <w:sz w:val="24"/>
          <w:lang w:val="es-MX"/>
        </w:rPr>
        <w:t>: "Aprobar acuerdo de prestación de servicios de cobranzas". Autor: Intendente Municipal, Sr. Alberto Icare.</w:t>
      </w:r>
      <w:r>
        <w:rPr>
          <w:sz w:val="24"/>
          <w:lang w:val="es-ES"/>
        </w:rPr>
        <w:t xml:space="preserve"> </w:t>
      </w:r>
      <w:r>
        <w:rPr>
          <w:rFonts w:eastAsia="MS Mincho;ＭＳ 明朝"/>
          <w:sz w:val="24"/>
          <w:lang w:val="es-MX"/>
        </w:rPr>
        <w:t xml:space="preserve">A las Comisiones de Economía y de Gobierno y Legales. </w:t>
      </w:r>
      <w:r>
        <w:rPr>
          <w:rFonts w:eastAsia="MS Mincho;ＭＳ 明朝"/>
          <w:sz w:val="24"/>
          <w:highlight w:val="cyan"/>
          <w:lang w:val="es-MX"/>
        </w:rPr>
        <w:t>RETIRADO 28/05/04 – Acta 828/04.</w:t>
        <w:tab/>
        <w:t>LIBRO 35</w:t>
      </w:r>
    </w:p>
    <w:p>
      <w:pPr>
        <w:pStyle w:val="Normal"/>
        <w:jc w:val="both"/>
        <w:rPr>
          <w:rFonts w:eastAsia="MS Mincho;ＭＳ 明朝"/>
          <w:sz w:val="24"/>
          <w:lang w:val="es-MX"/>
        </w:rPr>
      </w:pPr>
      <w:r>
        <w:rPr>
          <w:rFonts w:eastAsia="MS Mincho;ＭＳ 明朝"/>
          <w:sz w:val="24"/>
          <w:lang w:val="es-MX"/>
        </w:rPr>
      </w:r>
    </w:p>
    <w:p>
      <w:pPr>
        <w:pStyle w:val="Normal"/>
        <w:jc w:val="both"/>
        <w:rPr/>
      </w:pPr>
      <w:r>
        <w:rPr>
          <w:sz w:val="24"/>
          <w:lang w:val="es-MX"/>
        </w:rPr>
        <w:t xml:space="preserve">014.- </w:t>
      </w:r>
      <w:r>
        <w:rPr>
          <w:sz w:val="24"/>
          <w:u w:val="single"/>
          <w:lang w:val="es-MX"/>
        </w:rPr>
        <w:t>Proyecto de Ordenanza 014/03</w:t>
      </w:r>
      <w:r>
        <w:rPr>
          <w:sz w:val="24"/>
          <w:lang w:val="es-MX"/>
        </w:rPr>
        <w:t>: "Modificar valores en Pliego de Licitación Concesión Obra Pública con Explotación Comercial de Publicidad en Barandas de Rampas de Discapacitados".</w:t>
      </w:r>
      <w:r>
        <w:rPr>
          <w:rFonts w:eastAsia="MS Mincho;ＭＳ 明朝"/>
          <w:sz w:val="24"/>
          <w:lang w:val="es-MX"/>
        </w:rPr>
        <w:t xml:space="preserve"> Autor: Intendente Municipal, Sr. Alberto Icare.</w:t>
      </w:r>
      <w:r>
        <w:rPr>
          <w:sz w:val="24"/>
          <w:lang w:val="es-ES"/>
        </w:rPr>
        <w:t xml:space="preserve"> </w:t>
      </w:r>
      <w:r>
        <w:rPr>
          <w:rFonts w:eastAsia="MS Mincho;ＭＳ 明朝"/>
          <w:sz w:val="24"/>
          <w:lang w:val="es-MX"/>
        </w:rPr>
        <w:t xml:space="preserve">A las Comisiones de Economía y de Gobierno y Legales. </w:t>
      </w:r>
      <w:r>
        <w:rPr>
          <w:rFonts w:eastAsia="MS Mincho;ＭＳ 明朝"/>
          <w:sz w:val="24"/>
          <w:highlight w:val="green"/>
          <w:lang w:val="es-MX"/>
        </w:rPr>
        <w:t>APROBADO 11/03/04 – Acta 824/04 (O-04-1370).</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015.- </w:t>
      </w:r>
      <w:r>
        <w:rPr>
          <w:rFonts w:eastAsia="MS Mincho;ＭＳ 明朝"/>
          <w:sz w:val="24"/>
          <w:u w:val="single"/>
          <w:lang w:val="es-MX"/>
        </w:rPr>
        <w:t>Proyecto de Ordenanza 015/03</w:t>
      </w:r>
      <w:r>
        <w:rPr>
          <w:rFonts w:eastAsia="MS Mincho;ＭＳ 明朝"/>
          <w:sz w:val="24"/>
          <w:lang w:val="es-MX"/>
        </w:rPr>
        <w:t xml:space="preserve">: "Autorizar al Intendente Municipal a suscribir convenio específico Plan Nacional de Obras Municipales con el Estado Nacional". Autor: Intendente Municipal, Sr. Alberto Icare. A Asesoría Letrada y a la Comisión de Obras y Planeamiento. </w:t>
      </w:r>
      <w:r>
        <w:rPr>
          <w:rFonts w:eastAsia="MS Mincho;ＭＳ 明朝"/>
          <w:sz w:val="24"/>
          <w:highlight w:val="green"/>
          <w:lang w:val="es-MX"/>
        </w:rPr>
        <w:t>APROBADO 13/05/04 – Acta 827/04 (O-04-1392).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016.- </w:t>
      </w:r>
      <w:r>
        <w:rPr>
          <w:rFonts w:eastAsia="MS Mincho;ＭＳ 明朝"/>
          <w:sz w:val="24"/>
          <w:u w:val="single"/>
          <w:lang w:val="es-MX"/>
        </w:rPr>
        <w:t>Proyecto de Ordenanza 016/03</w:t>
      </w:r>
      <w:r>
        <w:rPr>
          <w:rFonts w:eastAsia="MS Mincho;ＭＳ 明朝"/>
          <w:sz w:val="24"/>
          <w:lang w:val="es-MX"/>
        </w:rPr>
        <w:t>: "Entregar lote en comodato por 5 años a la "Iglesia de Cristo". Autor: Intendente Municipal, Sr. Alberto Icare.</w:t>
      </w:r>
      <w:r>
        <w:rPr>
          <w:sz w:val="24"/>
          <w:lang w:val="es-ES"/>
        </w:rPr>
        <w:t xml:space="preserve"> </w:t>
      </w:r>
      <w:r>
        <w:rPr>
          <w:rFonts w:eastAsia="MS Mincho;ＭＳ 明朝"/>
          <w:sz w:val="24"/>
          <w:lang w:val="es-MX"/>
        </w:rPr>
        <w:t xml:space="preserve">A la Comisión de Gobierno y Legales. </w:t>
      </w:r>
      <w:r>
        <w:rPr>
          <w:rFonts w:eastAsia="MS Mincho;ＭＳ 明朝"/>
          <w:sz w:val="24"/>
          <w:highlight w:val="green"/>
          <w:lang w:val="es-MX"/>
        </w:rPr>
        <w:t>APROBADO 22/04/04 – Acta 826/04 (O-04-1385).</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017.- </w:t>
      </w:r>
      <w:r>
        <w:rPr>
          <w:rFonts w:eastAsia="MS Mincho;ＭＳ 明朝"/>
          <w:sz w:val="24"/>
          <w:u w:val="single"/>
          <w:lang w:val="es-MX"/>
        </w:rPr>
        <w:t>Proyecto de Ordenanza 017/03</w:t>
      </w:r>
      <w:r>
        <w:rPr>
          <w:rFonts w:eastAsia="MS Mincho;ＭＳ 明朝"/>
          <w:sz w:val="24"/>
          <w:lang w:val="es-MX"/>
        </w:rPr>
        <w:t>: "Autorizar al Intendente Municipal a suscribir convenio de cooperación y asistencia técnica con el Ministerio de Desarrollo Social de la Nación". Autor: Intendente Municipal, Sr. Alberto Icare.</w:t>
      </w:r>
      <w:r>
        <w:rPr>
          <w:sz w:val="24"/>
          <w:lang w:val="es-ES"/>
        </w:rPr>
        <w:t xml:space="preserve"> </w:t>
      </w:r>
      <w:r>
        <w:rPr>
          <w:rFonts w:eastAsia="MS Mincho;ＭＳ 明朝"/>
          <w:sz w:val="24"/>
          <w:lang w:val="es-MX"/>
        </w:rPr>
        <w:t xml:space="preserve">A la Comisión de Gobierno y Legales. </w:t>
      </w:r>
      <w:r>
        <w:rPr>
          <w:rFonts w:eastAsia="MS Mincho;ＭＳ 明朝"/>
          <w:sz w:val="24"/>
          <w:highlight w:val="green"/>
          <w:lang w:val="es-MX"/>
        </w:rPr>
        <w:t>APROBADO 22/12/03 – Acta 820/03 (O-03-1353).</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018.- </w:t>
      </w:r>
      <w:r>
        <w:rPr>
          <w:rFonts w:eastAsia="MS Mincho;ＭＳ 明朝"/>
          <w:sz w:val="24"/>
          <w:u w:val="single"/>
          <w:lang w:val="es-MX"/>
        </w:rPr>
        <w:t xml:space="preserve">Proyecto de Ordenanza </w:t>
      </w:r>
      <w:r>
        <w:rPr>
          <w:sz w:val="24"/>
          <w:u w:val="single"/>
          <w:lang w:val="es-MX"/>
        </w:rPr>
        <w:t>018/03:</w:t>
      </w:r>
      <w:r>
        <w:rPr>
          <w:sz w:val="24"/>
          <w:lang w:val="es-MX"/>
        </w:rPr>
        <w:t xml:space="preserve"> "Aprobar acuerdo para la presentación de la estructura legal del Complejo Patagónico de Alta Tecnología (COPAT)". </w:t>
      </w:r>
      <w:r>
        <w:rPr>
          <w:rFonts w:eastAsia="MS Mincho;ＭＳ 明朝"/>
          <w:sz w:val="24"/>
          <w:lang w:val="es-MX"/>
        </w:rPr>
        <w:t>Autor: Intendente Municipal, Sr. Alberto Icare.</w:t>
      </w:r>
      <w:r>
        <w:rPr>
          <w:sz w:val="24"/>
          <w:lang w:val="es-ES"/>
        </w:rPr>
        <w:t xml:space="preserve"> </w:t>
      </w:r>
      <w:r>
        <w:rPr>
          <w:rFonts w:eastAsia="MS Mincho;ＭＳ 明朝"/>
          <w:sz w:val="24"/>
          <w:lang w:val="es-MX"/>
        </w:rPr>
        <w:t xml:space="preserve">A la Comisión de Gobierno y Legales. </w:t>
      </w:r>
      <w:r>
        <w:rPr>
          <w:rFonts w:eastAsia="MS Mincho;ＭＳ 明朝"/>
          <w:sz w:val="24"/>
          <w:highlight w:val="green"/>
          <w:lang w:val="es-MX"/>
        </w:rPr>
        <w:t>APROBADO 26/02/04 – Acta 823/04 (O-04-1368).</w:t>
      </w:r>
    </w:p>
    <w:p>
      <w:pPr>
        <w:pStyle w:val="Normal"/>
        <w:jc w:val="both"/>
        <w:rPr>
          <w:sz w:val="24"/>
          <w:lang w:val="es-MX"/>
        </w:rPr>
      </w:pPr>
      <w:r>
        <w:rPr>
          <w:sz w:val="24"/>
          <w:lang w:val="es-MX"/>
        </w:rPr>
      </w:r>
    </w:p>
    <w:p>
      <w:pPr>
        <w:pStyle w:val="Normal"/>
        <w:jc w:val="both"/>
        <w:rPr/>
      </w:pPr>
      <w:r>
        <w:rPr>
          <w:sz w:val="24"/>
          <w:lang w:val="es-ES"/>
        </w:rPr>
        <w:t xml:space="preserve">019.- </w:t>
      </w:r>
      <w:r>
        <w:rPr>
          <w:sz w:val="24"/>
          <w:u w:val="single"/>
          <w:lang w:val="es-ES"/>
        </w:rPr>
        <w:t>Proyecto de Ordenanza 019/03</w:t>
      </w:r>
      <w:r>
        <w:rPr>
          <w:sz w:val="24"/>
          <w:lang w:val="es-ES"/>
        </w:rPr>
        <w:t xml:space="preserve">: "Aprobar convenio suscripto entre la Municipalidad de San Carlos de Bariloche y el Servicio Ferroviario Patagónico S.A. (SE.FE.PA.)". </w:t>
      </w:r>
      <w:r>
        <w:rPr>
          <w:rFonts w:eastAsia="MS Mincho;ＭＳ 明朝"/>
          <w:sz w:val="24"/>
          <w:lang w:val="es-MX"/>
        </w:rPr>
        <w:t>Autor: Intendente Municipal, Sr. Alberto Icare.</w:t>
      </w:r>
      <w:r>
        <w:rPr>
          <w:sz w:val="24"/>
          <w:lang w:val="es-ES"/>
        </w:rPr>
        <w:t xml:space="preserve"> </w:t>
      </w:r>
      <w:r>
        <w:rPr>
          <w:rFonts w:eastAsia="MS Mincho;ＭＳ 明朝"/>
          <w:sz w:val="24"/>
          <w:lang w:val="es-MX"/>
        </w:rPr>
        <w:t xml:space="preserve">A las Comisiones de Economía y de Gobierno y Legales. </w:t>
      </w:r>
      <w:r>
        <w:rPr>
          <w:rFonts w:eastAsia="MS Mincho;ＭＳ 明朝"/>
          <w:sz w:val="24"/>
          <w:highlight w:val="green"/>
          <w:lang w:val="es-MX"/>
        </w:rPr>
        <w:t>APROBADO 01/04/04 – Acta 825/04 (O-04-1377).</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020.- </w:t>
      </w:r>
      <w:r>
        <w:rPr>
          <w:rFonts w:eastAsia="MS Mincho;ＭＳ 明朝"/>
          <w:sz w:val="24"/>
          <w:u w:val="single"/>
          <w:lang w:val="es-MX"/>
        </w:rPr>
        <w:t>Proyecto de Ordenanza 020/03</w:t>
      </w:r>
      <w:r>
        <w:rPr>
          <w:rFonts w:eastAsia="MS Mincho;ＭＳ 明朝"/>
          <w:sz w:val="24"/>
          <w:lang w:val="es-MX"/>
        </w:rPr>
        <w:t xml:space="preserve">: "Modificación Reserva Fiscal espacio verde destino centro comunitario Barrio Pinar del Lago". </w:t>
      </w:r>
      <w:r>
        <w:rPr>
          <w:rFonts w:eastAsia="MS Mincho;ＭＳ 明朝"/>
          <w:sz w:val="24"/>
          <w:lang w:val="es-ES"/>
        </w:rPr>
        <w:t>Autor: Intendente Municipal, Sr. Alberto Icare.</w:t>
      </w:r>
      <w:r>
        <w:rPr>
          <w:sz w:val="24"/>
          <w:lang w:val="es-ES"/>
        </w:rPr>
        <w:t xml:space="preserve"> </w:t>
      </w:r>
      <w:r>
        <w:rPr>
          <w:rFonts w:eastAsia="MS Mincho;ＭＳ 明朝"/>
          <w:sz w:val="24"/>
          <w:lang w:val="es-ES"/>
        </w:rPr>
        <w:t xml:space="preserve">A las Comisiones de Obras y Planeamiento y de Gobierno y Legales. </w:t>
      </w:r>
      <w:r>
        <w:rPr>
          <w:rFonts w:eastAsia="MS Mincho;ＭＳ 明朝"/>
          <w:sz w:val="24"/>
          <w:highlight w:val="cyan"/>
          <w:lang w:val="es-ES"/>
        </w:rPr>
        <w:t>RETIRADO 28/05/04 – Acta 828/04.</w:t>
      </w:r>
      <w:r>
        <w:rPr>
          <w:rFonts w:eastAsia="MS Mincho;ＭＳ 明朝"/>
          <w:sz w:val="24"/>
          <w:highlight w:val="cyan"/>
          <w:lang w:val="es-MX"/>
        </w:rPr>
        <w:tab/>
        <w:t>LIBRO 35</w:t>
      </w:r>
    </w:p>
    <w:p>
      <w:pPr>
        <w:pStyle w:val="Normal"/>
        <w:jc w:val="both"/>
        <w:rPr>
          <w:sz w:val="24"/>
          <w:lang w:val="es-ES"/>
        </w:rPr>
      </w:pPr>
      <w:r>
        <w:rPr>
          <w:sz w:val="24"/>
          <w:lang w:val="es-ES"/>
        </w:rPr>
      </w:r>
    </w:p>
    <w:p>
      <w:pPr>
        <w:pStyle w:val="Normal"/>
        <w:jc w:val="both"/>
        <w:rPr/>
      </w:pPr>
      <w:r>
        <w:rPr>
          <w:rFonts w:eastAsia="MS Mincho;ＭＳ 明朝"/>
          <w:sz w:val="24"/>
          <w:lang w:val="es-ES"/>
        </w:rPr>
        <w:t xml:space="preserve">021.- </w:t>
      </w:r>
      <w:r>
        <w:rPr>
          <w:rFonts w:eastAsia="MS Mincho;ＭＳ 明朝"/>
          <w:sz w:val="24"/>
          <w:u w:val="single"/>
          <w:lang w:val="es-ES"/>
        </w:rPr>
        <w:t>Proyecto de Ordenanza 021/03</w:t>
      </w:r>
      <w:r>
        <w:rPr>
          <w:rFonts w:eastAsia="MS Mincho;ＭＳ 明朝"/>
          <w:sz w:val="24"/>
          <w:lang w:val="es-ES"/>
        </w:rPr>
        <w:t xml:space="preserve">: "Disolución de la Junta Vecinal La Gaviota y baja de la Personería Jurídica Municipal". </w:t>
      </w:r>
      <w:r>
        <w:rPr>
          <w:rFonts w:eastAsia="MS Mincho;ＭＳ 明朝"/>
          <w:sz w:val="24"/>
          <w:lang w:val="es-MX"/>
        </w:rPr>
        <w:t>Autor: Intendente Municipal, Sr. Alberto Icare.</w:t>
      </w:r>
      <w:r>
        <w:rPr>
          <w:sz w:val="24"/>
          <w:lang w:val="es-ES"/>
        </w:rPr>
        <w:t xml:space="preserve"> </w:t>
      </w:r>
      <w:r>
        <w:rPr>
          <w:rFonts w:eastAsia="MS Mincho;ＭＳ 明朝"/>
          <w:sz w:val="24"/>
          <w:lang w:val="es-MX"/>
        </w:rPr>
        <w:t xml:space="preserve">A las Comisiones de Obras y Planeamiento y de Gobierno y Legales. </w:t>
      </w:r>
      <w:r>
        <w:rPr>
          <w:rFonts w:eastAsia="MS Mincho;ＭＳ 明朝"/>
          <w:sz w:val="24"/>
          <w:highlight w:val="green"/>
          <w:lang w:val="es-MX"/>
        </w:rPr>
        <w:t>APROBADO 13/05/04 – Acta 827/04 (O-04-1393).</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022.- </w:t>
      </w:r>
      <w:r>
        <w:rPr>
          <w:rFonts w:eastAsia="MS Mincho;ＭＳ 明朝"/>
          <w:sz w:val="24"/>
          <w:u w:val="single"/>
          <w:lang w:val="es-MX"/>
        </w:rPr>
        <w:t>Proyecto de Ordenanza 022/03</w:t>
      </w:r>
      <w:r>
        <w:rPr>
          <w:rFonts w:eastAsia="MS Mincho;ＭＳ 明朝"/>
          <w:sz w:val="24"/>
          <w:lang w:val="es-MX"/>
        </w:rPr>
        <w:t>: "Ampliación de jurisdicción de la Junta Vecinal Pájaro Azul por incorporación del sector este de La Gaviota". Autor: Intendente Municipal, Sr. Alberto Icare.</w:t>
      </w:r>
      <w:r>
        <w:rPr>
          <w:sz w:val="24"/>
          <w:lang w:val="es-ES"/>
        </w:rPr>
        <w:t xml:space="preserve"> </w:t>
      </w:r>
      <w:r>
        <w:rPr>
          <w:rFonts w:eastAsia="MS Mincho;ＭＳ 明朝"/>
          <w:sz w:val="24"/>
          <w:lang w:val="es-MX"/>
        </w:rPr>
        <w:t xml:space="preserve">A las Comisiones de Obras y Planeamiento y de Gobierno y Legales. </w:t>
      </w:r>
      <w:r>
        <w:rPr>
          <w:rFonts w:eastAsia="MS Mincho;ＭＳ 明朝"/>
          <w:sz w:val="24"/>
          <w:highlight w:val="green"/>
          <w:lang w:val="es-MX"/>
        </w:rPr>
        <w:t>APROBADO 17/06/04 – Acta 830/04 (O-04-1400).</w:t>
      </w:r>
    </w:p>
    <w:p>
      <w:pPr>
        <w:pStyle w:val="Normal"/>
        <w:jc w:val="both"/>
        <w:rPr>
          <w:sz w:val="24"/>
          <w:lang w:val="es-MX"/>
        </w:rPr>
      </w:pPr>
      <w:r>
        <w:rPr>
          <w:sz w:val="24"/>
          <w:lang w:val="es-MX"/>
        </w:rPr>
      </w:r>
    </w:p>
    <w:p>
      <w:pPr>
        <w:pStyle w:val="Normal"/>
        <w:jc w:val="both"/>
        <w:rPr/>
      </w:pPr>
      <w:r>
        <w:rPr>
          <w:rFonts w:eastAsia="MS Mincho;ＭＳ 明朝"/>
          <w:sz w:val="24"/>
          <w:lang w:val="es-ES"/>
        </w:rPr>
        <w:t xml:space="preserve">023.- </w:t>
      </w:r>
      <w:r>
        <w:rPr>
          <w:rFonts w:eastAsia="MS Mincho;ＭＳ 明朝"/>
          <w:sz w:val="24"/>
          <w:u w:val="single"/>
          <w:lang w:val="es-ES"/>
        </w:rPr>
        <w:t>Proyecto de Ordenanza 023/03</w:t>
      </w:r>
      <w:r>
        <w:rPr>
          <w:rFonts w:eastAsia="MS Mincho;ＭＳ 明朝"/>
          <w:sz w:val="24"/>
          <w:lang w:val="es-ES"/>
        </w:rPr>
        <w:t xml:space="preserve">: "Aprobar convenio Municipalidad de San Carlos de Bariloche con Universidad FASTA". </w:t>
      </w:r>
      <w:r>
        <w:rPr>
          <w:rFonts w:eastAsia="MS Mincho;ＭＳ 明朝"/>
          <w:sz w:val="24"/>
          <w:lang w:val="es-MX"/>
        </w:rPr>
        <w:t>Autor: Intendente Municipal, Sr. Alberto Icare.</w:t>
      </w:r>
      <w:r>
        <w:rPr>
          <w:sz w:val="24"/>
          <w:lang w:val="es-ES"/>
        </w:rPr>
        <w:t xml:space="preserve"> </w:t>
      </w:r>
      <w:r>
        <w:rPr>
          <w:rFonts w:eastAsia="MS Mincho;ＭＳ 明朝"/>
          <w:sz w:val="24"/>
          <w:lang w:val="es-MX"/>
        </w:rPr>
        <w:t xml:space="preserve">A las Comisiones de Servicios, Tránsito y Transporte y de Gobierno y Legales. </w:t>
      </w:r>
      <w:r>
        <w:rPr>
          <w:rFonts w:eastAsia="MS Mincho;ＭＳ 明朝"/>
          <w:sz w:val="24"/>
          <w:highlight w:val="green"/>
          <w:lang w:val="es-MX"/>
        </w:rPr>
        <w:t>APROBADO 12/02/04 – Acta 822/04 (O-04-1361).</w:t>
      </w:r>
    </w:p>
    <w:p>
      <w:pPr>
        <w:pStyle w:val="Normal"/>
        <w:jc w:val="both"/>
        <w:rPr>
          <w:sz w:val="24"/>
          <w:lang w:val="es-MX"/>
        </w:rPr>
      </w:pPr>
      <w:r>
        <w:rPr>
          <w:sz w:val="24"/>
          <w:lang w:val="es-MX"/>
        </w:rPr>
      </w:r>
    </w:p>
    <w:p>
      <w:pPr>
        <w:pStyle w:val="Normal"/>
        <w:jc w:val="both"/>
        <w:rPr/>
      </w:pPr>
      <w:r>
        <w:rPr>
          <w:rFonts w:eastAsia="MS Mincho;ＭＳ 明朝"/>
          <w:sz w:val="24"/>
          <w:lang w:val="es-ES"/>
        </w:rPr>
        <w:t xml:space="preserve">024.- </w:t>
      </w:r>
      <w:r>
        <w:rPr>
          <w:rFonts w:eastAsia="MS Mincho;ＭＳ 明朝"/>
          <w:sz w:val="24"/>
          <w:u w:val="single"/>
          <w:lang w:val="es-ES"/>
        </w:rPr>
        <w:t>Proyecto de Ordenanza 024/03</w:t>
      </w:r>
      <w:r>
        <w:rPr>
          <w:rFonts w:eastAsia="MS Mincho;ＭＳ 明朝"/>
          <w:sz w:val="24"/>
          <w:lang w:val="es-ES"/>
        </w:rPr>
        <w:t>: "Cambio de denominación de la Junta Vecinal B° Quilapal por B° Vuriloche". Autor: Intendente Municipal, Sr. Alberto Icare.</w:t>
      </w:r>
      <w:r>
        <w:rPr>
          <w:sz w:val="24"/>
          <w:lang w:val="es-ES"/>
        </w:rPr>
        <w:t xml:space="preserve"> </w:t>
      </w:r>
      <w:r>
        <w:rPr>
          <w:rFonts w:eastAsia="MS Mincho;ＭＳ 明朝"/>
          <w:sz w:val="24"/>
          <w:lang w:val="es-ES"/>
        </w:rPr>
        <w:t>A la Comisión de Gobierno y Legales.</w:t>
      </w:r>
      <w:r>
        <w:rPr>
          <w:rFonts w:eastAsia="MS Mincho;ＭＳ 明朝"/>
          <w:sz w:val="24"/>
          <w:lang w:val="es-MX"/>
        </w:rPr>
        <w:t xml:space="preserve"> </w:t>
      </w:r>
      <w:r>
        <w:rPr>
          <w:rFonts w:eastAsia="MS Mincho;ＭＳ 明朝"/>
          <w:sz w:val="24"/>
          <w:highlight w:val="green"/>
          <w:lang w:val="es-MX"/>
        </w:rPr>
        <w:t>APROBADO 12/02/04 – Acta 822/04 (O-04-1362).</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025.- </w:t>
      </w:r>
      <w:r>
        <w:rPr>
          <w:rFonts w:eastAsia="MS Mincho;ＭＳ 明朝"/>
          <w:sz w:val="24"/>
          <w:u w:val="single"/>
          <w:lang w:val="es-MX"/>
        </w:rPr>
        <w:t>Proyecto de Ordenanza 025/03</w:t>
      </w:r>
      <w:r>
        <w:rPr>
          <w:rFonts w:eastAsia="MS Mincho;ＭＳ 明朝"/>
          <w:sz w:val="24"/>
          <w:lang w:val="es-MX"/>
        </w:rPr>
        <w:t xml:space="preserve">: "Reformulación Art. 1°, Ordenanza 021-CM-92 por nueva nomenclatura catastral jurisdicción Junta Vecinal Villa Don Bosco". </w:t>
      </w:r>
      <w:r>
        <w:rPr>
          <w:rFonts w:eastAsia="MS Mincho;ＭＳ 明朝"/>
          <w:sz w:val="24"/>
          <w:lang w:val="es-ES"/>
        </w:rPr>
        <w:t>Autor: Intendente Municipal, Sr. Alberto Icare.</w:t>
      </w:r>
      <w:r>
        <w:rPr>
          <w:sz w:val="24"/>
          <w:lang w:val="es-ES"/>
        </w:rPr>
        <w:t xml:space="preserve"> </w:t>
      </w:r>
      <w:r>
        <w:rPr>
          <w:rFonts w:eastAsia="MS Mincho;ＭＳ 明朝"/>
          <w:sz w:val="24"/>
          <w:lang w:val="es-ES"/>
        </w:rPr>
        <w:t>A la Comisión de Gobierno y Legales.</w:t>
      </w:r>
      <w:r>
        <w:rPr>
          <w:rFonts w:eastAsia="MS Mincho;ＭＳ 明朝"/>
          <w:sz w:val="24"/>
          <w:lang w:val="es-MX"/>
        </w:rPr>
        <w:t xml:space="preserve"> </w:t>
      </w:r>
      <w:r>
        <w:rPr>
          <w:rFonts w:eastAsia="MS Mincho;ＭＳ 明朝"/>
          <w:sz w:val="24"/>
          <w:highlight w:val="green"/>
          <w:lang w:val="es-MX"/>
        </w:rPr>
        <w:t>APROBADO 26/02/04 – Acta 823/04 (O-04-1369).</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026.- </w:t>
      </w:r>
      <w:r>
        <w:rPr>
          <w:rFonts w:eastAsia="MS Mincho;ＭＳ 明朝"/>
          <w:sz w:val="24"/>
          <w:u w:val="single"/>
          <w:lang w:val="es-MX"/>
        </w:rPr>
        <w:t>Proyecto de Ordenanza 026/03</w:t>
      </w:r>
      <w:r>
        <w:rPr>
          <w:rFonts w:eastAsia="MS Mincho;ＭＳ 明朝"/>
          <w:sz w:val="24"/>
          <w:lang w:val="es-MX"/>
        </w:rPr>
        <w:t>: "Aprobar Pliego de Licitación Pública para la provisión de cuatro (4) vehículos 0 Km que serán dos (2) utilitarios tipo furgón y dos (2) automóviles tipo sedan 4 puertas". Autor: Intendente Municipal, Sr. Alberto Icare.</w:t>
      </w:r>
      <w:r>
        <w:rPr>
          <w:sz w:val="24"/>
          <w:lang w:val="es-ES"/>
        </w:rPr>
        <w:t xml:space="preserve"> </w:t>
      </w:r>
      <w:r>
        <w:rPr>
          <w:rFonts w:eastAsia="MS Mincho;ＭＳ 明朝"/>
          <w:sz w:val="24"/>
          <w:lang w:val="es-MX"/>
        </w:rPr>
        <w:t xml:space="preserve">A las Comisiones de Economía, de Servicios, Tránsito y Transporte y de Gobierno y Legales. </w:t>
      </w:r>
      <w:r>
        <w:rPr>
          <w:rFonts w:eastAsia="MS Mincho;ＭＳ 明朝"/>
          <w:sz w:val="24"/>
          <w:highlight w:val="green"/>
          <w:lang w:val="es-MX"/>
        </w:rPr>
        <w:t>APROBADO 12/02/04 – Acta 822/04 (O-04-1363).</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027.- </w:t>
      </w:r>
      <w:r>
        <w:rPr>
          <w:rFonts w:eastAsia="MS Mincho;ＭＳ 明朝"/>
          <w:sz w:val="24"/>
          <w:u w:val="single"/>
          <w:lang w:val="es-MX"/>
        </w:rPr>
        <w:t>Proyecto de Ordenanza 027/03</w:t>
      </w:r>
      <w:r>
        <w:rPr>
          <w:rFonts w:eastAsia="MS Mincho;ＭＳ 明朝"/>
          <w:sz w:val="24"/>
          <w:lang w:val="es-MX"/>
        </w:rPr>
        <w:t>: "Aprobar convenio Municipalidad San Carlos de Bariloche con Ministerio de Salud y Desarrollo Social de la Provincia de Río Negro". Autor: Intendente Municipal, Sr. Alberto Icare.</w:t>
      </w:r>
      <w:r>
        <w:rPr>
          <w:sz w:val="24"/>
          <w:lang w:val="es-ES"/>
        </w:rPr>
        <w:t xml:space="preserve"> </w:t>
      </w:r>
      <w:r>
        <w:rPr>
          <w:rFonts w:eastAsia="MS Mincho;ＭＳ 明朝"/>
          <w:sz w:val="24"/>
          <w:lang w:val="es-MX"/>
        </w:rPr>
        <w:t xml:space="preserve">A las Comisiones de Acción Social, de Economía y de Gobierno y Legales. </w:t>
      </w:r>
      <w:r>
        <w:rPr>
          <w:rFonts w:eastAsia="MS Mincho;ＭＳ 明朝"/>
          <w:sz w:val="24"/>
          <w:highlight w:val="green"/>
          <w:lang w:val="es-MX"/>
        </w:rPr>
        <w:t>APROBADO 11/03/04 – Acta 824/04 (O-04-1371).</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028.- </w:t>
      </w:r>
      <w:r>
        <w:rPr>
          <w:rFonts w:eastAsia="MS Mincho;ＭＳ 明朝"/>
          <w:sz w:val="24"/>
          <w:u w:val="single"/>
          <w:lang w:val="es-MX"/>
        </w:rPr>
        <w:t>Proyecto de Ordenanza 028/03</w:t>
      </w:r>
      <w:r>
        <w:rPr>
          <w:rFonts w:eastAsia="MS Mincho;ＭＳ 明朝"/>
          <w:sz w:val="24"/>
          <w:lang w:val="es-MX"/>
        </w:rPr>
        <w:t xml:space="preserve">: "Aprobar nuevo Organigrama Municipal Departamento Ejecutivo". </w:t>
      </w:r>
      <w:r>
        <w:rPr>
          <w:rFonts w:eastAsia="MS Mincho;ＭＳ 明朝"/>
          <w:sz w:val="24"/>
          <w:lang w:val="es-ES"/>
        </w:rPr>
        <w:t>Autor: Intendente Municipal, Sr. Alberto Icare.</w:t>
      </w:r>
      <w:r>
        <w:rPr>
          <w:sz w:val="24"/>
          <w:lang w:val="es-ES"/>
        </w:rPr>
        <w:t xml:space="preserve"> </w:t>
      </w:r>
      <w:r>
        <w:rPr>
          <w:rFonts w:eastAsia="MS Mincho;ＭＳ 明朝"/>
          <w:sz w:val="24"/>
          <w:lang w:val="es-ES"/>
        </w:rPr>
        <w:t xml:space="preserve">A las Comisiones de Economía y de Gobierno y Legales. </w:t>
      </w:r>
      <w:r>
        <w:rPr>
          <w:rFonts w:eastAsia="MS Mincho;ＭＳ 明朝"/>
          <w:sz w:val="24"/>
          <w:highlight w:val="cyan"/>
          <w:lang w:val="es-ES"/>
        </w:rPr>
        <w:t>RETIRADO 18/11/04 – Acta 837/04.</w:t>
      </w:r>
      <w:r>
        <w:rPr>
          <w:rFonts w:eastAsia="MS Mincho;ＭＳ 明朝"/>
          <w:sz w:val="24"/>
          <w:highlight w:val="cyan"/>
          <w:lang w:val="es-MX"/>
        </w:rPr>
        <w:tab/>
        <w:t>LIBRO 35</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029.- </w:t>
      </w:r>
      <w:r>
        <w:rPr>
          <w:rFonts w:eastAsia="MS Mincho;ＭＳ 明朝"/>
          <w:sz w:val="24"/>
          <w:u w:val="single"/>
          <w:lang w:val="es-ES"/>
        </w:rPr>
        <w:t>Proyecto de Ordenanza 029/03</w:t>
      </w:r>
      <w:r>
        <w:rPr>
          <w:rFonts w:eastAsia="MS Mincho;ＭＳ 明朝"/>
          <w:sz w:val="24"/>
          <w:lang w:val="es-ES"/>
        </w:rPr>
        <w:t xml:space="preserve">: "Autorizar al señor Intendente Municipal a suscribir Convenio de Cooperación con Fundación Foro Patagónico de Ciencia y Tecnología". </w:t>
      </w:r>
      <w:r>
        <w:rPr>
          <w:rFonts w:eastAsia="MS Mincho;ＭＳ 明朝"/>
          <w:sz w:val="24"/>
          <w:lang w:val="es-MX"/>
        </w:rPr>
        <w:t>Autor: Intendente Municipal, Sr. Alberto Icare.</w:t>
      </w:r>
      <w:r>
        <w:rPr>
          <w:sz w:val="24"/>
          <w:lang w:val="es-ES"/>
        </w:rPr>
        <w:t xml:space="preserve"> </w:t>
      </w:r>
      <w:r>
        <w:rPr>
          <w:rFonts w:eastAsia="MS Mincho;ＭＳ 明朝"/>
          <w:sz w:val="24"/>
          <w:lang w:val="es-MX"/>
        </w:rPr>
        <w:t xml:space="preserve">A las Comisiones de Economía y de Gobierno y Legales. </w:t>
      </w:r>
      <w:r>
        <w:rPr>
          <w:rFonts w:eastAsia="MS Mincho;ＭＳ 明朝"/>
          <w:sz w:val="24"/>
          <w:highlight w:val="green"/>
          <w:lang w:val="es-MX"/>
        </w:rPr>
        <w:t>APROBADO 08/07/04 – Acta 831/04 (O-04-1416).</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030.- </w:t>
      </w:r>
      <w:r>
        <w:rPr>
          <w:rFonts w:eastAsia="MS Mincho;ＭＳ 明朝"/>
          <w:sz w:val="24"/>
          <w:u w:val="single"/>
          <w:lang w:val="es-MX"/>
        </w:rPr>
        <w:t>Proyecto de Ordenanza 030/03</w:t>
      </w:r>
      <w:r>
        <w:rPr>
          <w:rFonts w:eastAsia="MS Mincho;ＭＳ 明朝"/>
          <w:sz w:val="24"/>
          <w:lang w:val="es-MX"/>
        </w:rPr>
        <w:t>: "Asignación nombre a calle Junta Vecinal Barrio Villaverde". Autor: Intendente Municipal, Sr. Alberto Icare.</w:t>
      </w:r>
      <w:r>
        <w:rPr>
          <w:sz w:val="24"/>
          <w:lang w:val="es-ES"/>
        </w:rPr>
        <w:t xml:space="preserve"> </w:t>
      </w:r>
      <w:r>
        <w:rPr>
          <w:rFonts w:eastAsia="MS Mincho;ＭＳ 明朝"/>
          <w:sz w:val="24"/>
          <w:lang w:val="es-MX"/>
        </w:rPr>
        <w:t xml:space="preserve">A las Comisiones de Obras y Planeamiento y de Gobierno y Legales. </w:t>
      </w:r>
      <w:r>
        <w:rPr>
          <w:rFonts w:eastAsia="MS Mincho;ＭＳ 明朝"/>
          <w:sz w:val="24"/>
          <w:highlight w:val="green"/>
          <w:lang w:val="es-MX"/>
        </w:rPr>
        <w:t>APROBADO 01/04/04 – Acta 825/04 (O-04-1378).</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031.- </w:t>
      </w:r>
      <w:r>
        <w:rPr>
          <w:rFonts w:eastAsia="MS Mincho;ＭＳ 明朝"/>
          <w:sz w:val="24"/>
          <w:u w:val="single"/>
          <w:lang w:val="es-MX"/>
        </w:rPr>
        <w:t>Proyecto de Ordenanza 031/03</w:t>
      </w:r>
      <w:r>
        <w:rPr>
          <w:rFonts w:eastAsia="MS Mincho;ＭＳ 明朝"/>
          <w:sz w:val="24"/>
          <w:lang w:val="es-MX"/>
        </w:rPr>
        <w:t>: "Prórroga de contrato de concesión Transporte Urbano de Pasajeros Empresa 3 de Mayo". Autor: Intendente Municipal, Sr. Alberto Icare.</w:t>
      </w:r>
      <w:r>
        <w:rPr>
          <w:sz w:val="24"/>
          <w:lang w:val="es-ES"/>
        </w:rPr>
        <w:t xml:space="preserve"> </w:t>
      </w:r>
      <w:r>
        <w:rPr>
          <w:rFonts w:eastAsia="MS Mincho;ＭＳ 明朝"/>
          <w:sz w:val="24"/>
          <w:lang w:val="es-MX"/>
        </w:rPr>
        <w:t xml:space="preserve">A las Comisiones de Servicios, Tránsito y Transporte, de Economía y de Gobierno y Legales. </w:t>
      </w:r>
      <w:r>
        <w:rPr>
          <w:rFonts w:eastAsia="MS Mincho;ＭＳ 明朝"/>
          <w:sz w:val="24"/>
          <w:highlight w:val="green"/>
          <w:lang w:val="es-MX"/>
        </w:rPr>
        <w:t>APROBADO 28/05/04 – Acta 828/04 (O-04-1397).</w:t>
      </w:r>
    </w:p>
    <w:p>
      <w:pPr>
        <w:pStyle w:val="Normal"/>
        <w:jc w:val="both"/>
        <w:rPr>
          <w:sz w:val="24"/>
          <w:lang w:val="es-MX"/>
        </w:rPr>
      </w:pPr>
      <w:r>
        <w:rPr>
          <w:sz w:val="24"/>
          <w:lang w:val="es-MX"/>
        </w:rPr>
      </w:r>
    </w:p>
    <w:p>
      <w:pPr>
        <w:pStyle w:val="Normal"/>
        <w:jc w:val="both"/>
        <w:rPr/>
      </w:pPr>
      <w:r>
        <w:rPr>
          <w:rFonts w:eastAsia="MS Mincho;ＭＳ 明朝"/>
          <w:sz w:val="24"/>
          <w:lang w:val="es-MX"/>
        </w:rPr>
        <w:t>032.-</w:t>
      </w:r>
      <w:r>
        <w:rPr>
          <w:rFonts w:eastAsia="MS Mincho;ＭＳ 明朝"/>
          <w:sz w:val="24"/>
          <w:u w:val="single"/>
          <w:lang w:val="es-MX"/>
        </w:rPr>
        <w:t xml:space="preserve"> Proyecto de Ordenanza 032/03</w:t>
      </w:r>
      <w:r>
        <w:rPr>
          <w:rFonts w:eastAsia="MS Mincho;ＭＳ 明朝"/>
          <w:sz w:val="24"/>
          <w:lang w:val="es-MX"/>
        </w:rPr>
        <w:t>: "</w:t>
      </w:r>
      <w:r>
        <w:rPr>
          <w:sz w:val="24"/>
          <w:lang w:val="es-MX"/>
        </w:rPr>
        <w:t xml:space="preserve">Aprobar Convenio de Cooperación y Asistencia Técnica entre la Municipalidad de San Carlos de Bariloche la Dirección de Minería de la Provincia de Río Negro y el Servicio Geológico Minero Argentino". </w:t>
      </w:r>
      <w:r>
        <w:rPr>
          <w:rFonts w:eastAsia="MS Mincho;ＭＳ 明朝"/>
          <w:sz w:val="24"/>
          <w:lang w:val="es-MX"/>
        </w:rPr>
        <w:t>Autor: Intendente Municipal, Sr. Alberto Icare.</w:t>
      </w:r>
      <w:r>
        <w:rPr>
          <w:sz w:val="24"/>
          <w:lang w:val="es-ES"/>
        </w:rPr>
        <w:t xml:space="preserve"> </w:t>
      </w:r>
      <w:r>
        <w:rPr>
          <w:sz w:val="24"/>
          <w:lang w:val="es-MX"/>
        </w:rPr>
        <w:t>A las Comisiones de Obras y Planeamiento y de Gobierno y Legales.</w:t>
      </w:r>
      <w:r>
        <w:rPr>
          <w:rFonts w:eastAsia="MS Mincho;ＭＳ 明朝"/>
          <w:sz w:val="24"/>
          <w:lang w:val="es-MX"/>
        </w:rPr>
        <w:t xml:space="preserve"> </w:t>
      </w:r>
      <w:r>
        <w:rPr>
          <w:rFonts w:eastAsia="MS Mincho;ＭＳ 明朝"/>
          <w:sz w:val="24"/>
          <w:highlight w:val="green"/>
          <w:lang w:val="es-MX"/>
        </w:rPr>
        <w:t>APROBADO 12/02/04 – Acta 822/04 (O-04-1364).</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033.- </w:t>
      </w:r>
      <w:r>
        <w:rPr>
          <w:rFonts w:eastAsia="MS Mincho;ＭＳ 明朝"/>
          <w:sz w:val="24"/>
          <w:u w:val="single"/>
          <w:lang w:val="es-MX"/>
        </w:rPr>
        <w:t>Proyecto de Ordenanza 033/03</w:t>
      </w:r>
      <w:r>
        <w:rPr>
          <w:rFonts w:eastAsia="MS Mincho;ＭＳ 明朝"/>
          <w:sz w:val="24"/>
          <w:lang w:val="es-MX"/>
        </w:rPr>
        <w:t xml:space="preserve">:"Reordenamiento de actividad de fotógrafos y camarógrafos turísticos". </w:t>
      </w:r>
      <w:r>
        <w:rPr>
          <w:rFonts w:eastAsia="MS Mincho;ＭＳ 明朝"/>
          <w:sz w:val="24"/>
          <w:lang w:val="es-ES"/>
        </w:rPr>
        <w:t>Autor: Intendente Municipal, Sr. Alberto Icare.</w:t>
      </w:r>
      <w:r>
        <w:rPr>
          <w:sz w:val="24"/>
          <w:lang w:val="es-ES"/>
        </w:rPr>
        <w:t xml:space="preserve"> </w:t>
      </w:r>
      <w:r>
        <w:rPr>
          <w:rFonts w:eastAsia="MS Mincho;ＭＳ 明朝"/>
          <w:sz w:val="24"/>
          <w:lang w:val="es-ES"/>
        </w:rPr>
        <w:t>A las Comisiones de Turismo, de Economía y de Gobierno y Legales.</w:t>
      </w:r>
    </w:p>
    <w:p>
      <w:pPr>
        <w:pStyle w:val="Normal"/>
        <w:jc w:val="both"/>
        <w:rPr>
          <w:sz w:val="24"/>
          <w:lang w:val="es-ES"/>
        </w:rPr>
      </w:pPr>
      <w:r>
        <w:rPr>
          <w:sz w:val="24"/>
          <w:lang w:val="es-ES"/>
        </w:rPr>
      </w:r>
    </w:p>
    <w:p>
      <w:pPr>
        <w:pStyle w:val="Normal"/>
        <w:jc w:val="both"/>
        <w:rPr/>
      </w:pPr>
      <w:r>
        <w:rPr>
          <w:rFonts w:eastAsia="MS Mincho;ＭＳ 明朝"/>
          <w:sz w:val="24"/>
          <w:lang w:val="es-ES"/>
        </w:rPr>
        <w:t xml:space="preserve">034.- </w:t>
      </w:r>
      <w:r>
        <w:rPr>
          <w:rFonts w:eastAsia="MS Mincho;ＭＳ 明朝"/>
          <w:sz w:val="24"/>
          <w:u w:val="single"/>
          <w:lang w:val="es-ES"/>
        </w:rPr>
        <w:t>Proyecto de Ordenanza 034/03</w:t>
      </w:r>
      <w:r>
        <w:rPr>
          <w:rFonts w:eastAsia="MS Mincho;ＭＳ 明朝"/>
          <w:sz w:val="24"/>
          <w:lang w:val="es-ES"/>
        </w:rPr>
        <w:t>: "Convalidar venta pagaré". Autor: Intendente Municipal, Sr. Alberto Icare.</w:t>
      </w:r>
      <w:r>
        <w:rPr>
          <w:sz w:val="24"/>
          <w:lang w:val="es-ES"/>
        </w:rPr>
        <w:t xml:space="preserve"> </w:t>
      </w:r>
      <w:r>
        <w:rPr>
          <w:rFonts w:eastAsia="MS Mincho;ＭＳ 明朝"/>
          <w:sz w:val="24"/>
          <w:lang w:val="es-ES"/>
        </w:rPr>
        <w:t>A la Comisión de Economía.</w:t>
      </w:r>
      <w:r>
        <w:rPr>
          <w:rFonts w:eastAsia="MS Mincho;ＭＳ 明朝"/>
          <w:sz w:val="24"/>
          <w:highlight w:val="green"/>
          <w:lang w:val="es-MX"/>
        </w:rPr>
        <w:t xml:space="preserve"> APROBADO 12/04/07 – Acta 876/07 (O-07-1696).</w:t>
      </w:r>
    </w:p>
    <w:p>
      <w:pPr>
        <w:pStyle w:val="Normal"/>
        <w:jc w:val="both"/>
        <w:rPr>
          <w:sz w:val="24"/>
          <w:lang w:val="es-MX"/>
        </w:rPr>
      </w:pPr>
      <w:r>
        <w:rPr>
          <w:sz w:val="24"/>
          <w:lang w:val="es-MX"/>
        </w:rPr>
      </w:r>
    </w:p>
    <w:p>
      <w:pPr>
        <w:pStyle w:val="Normal"/>
        <w:jc w:val="both"/>
        <w:rPr>
          <w:sz w:val="24"/>
          <w:lang w:val="es-ES"/>
        </w:rPr>
      </w:pPr>
      <w:r>
        <w:rPr>
          <w:sz w:val="24"/>
          <w:lang w:val="es-ES"/>
        </w:rPr>
      </w:r>
    </w:p>
    <w:p>
      <w:pPr>
        <w:pStyle w:val="Normal"/>
        <w:jc w:val="both"/>
        <w:rPr/>
      </w:pPr>
      <w:r>
        <w:rPr>
          <w:rFonts w:eastAsia="MS Mincho;ＭＳ 明朝"/>
          <w:sz w:val="24"/>
          <w:lang w:val="es-ES"/>
        </w:rPr>
        <w:t xml:space="preserve">035.- </w:t>
      </w:r>
      <w:r>
        <w:rPr>
          <w:rFonts w:eastAsia="MS Mincho;ＭＳ 明朝"/>
          <w:sz w:val="24"/>
          <w:u w:val="single"/>
          <w:lang w:val="es-ES"/>
        </w:rPr>
        <w:t>Proyecto de Ordenanza 035/03</w:t>
      </w:r>
      <w:r>
        <w:rPr>
          <w:rFonts w:eastAsia="MS Mincho;ＭＳ 明朝"/>
          <w:sz w:val="24"/>
          <w:lang w:val="es-ES"/>
        </w:rPr>
        <w:t>: "Autorizar otorgar licencias de Taxis". Autor: Intendente Municipal, Sr. Alberto Icare.</w:t>
      </w:r>
      <w:r>
        <w:rPr>
          <w:sz w:val="24"/>
          <w:lang w:val="es-ES"/>
        </w:rPr>
        <w:t xml:space="preserve"> </w:t>
      </w:r>
      <w:r>
        <w:rPr>
          <w:rFonts w:eastAsia="MS Mincho;ＭＳ 明朝"/>
          <w:sz w:val="24"/>
          <w:lang w:val="es-ES"/>
        </w:rPr>
        <w:t xml:space="preserve">A las Comisiones de Servicios, Tránsito y Transporte, de Economía y de Gobierno y Legales. </w:t>
      </w:r>
      <w:r>
        <w:rPr>
          <w:rFonts w:eastAsia="MS Mincho;ＭＳ 明朝"/>
          <w:sz w:val="24"/>
          <w:highlight w:val="cyan"/>
          <w:lang w:val="es-ES"/>
        </w:rPr>
        <w:t>RETIRADO 19/08/04 – Acta 833/04.</w:t>
      </w:r>
      <w:r>
        <w:rPr>
          <w:rFonts w:eastAsia="MS Mincho;ＭＳ 明朝"/>
          <w:sz w:val="24"/>
          <w:highlight w:val="cyan"/>
          <w:lang w:val="es-MX"/>
        </w:rPr>
        <w:tab/>
        <w:t>LIBRO 36</w:t>
      </w:r>
    </w:p>
    <w:p>
      <w:pPr>
        <w:pStyle w:val="Normal"/>
        <w:jc w:val="both"/>
        <w:rPr>
          <w:sz w:val="24"/>
          <w:lang w:val="es-ES"/>
        </w:rPr>
      </w:pPr>
      <w:r>
        <w:rPr>
          <w:sz w:val="24"/>
          <w:lang w:val="es-ES"/>
        </w:rPr>
      </w:r>
    </w:p>
    <w:p>
      <w:pPr>
        <w:pStyle w:val="Normal"/>
        <w:jc w:val="both"/>
        <w:rPr/>
      </w:pPr>
      <w:r>
        <w:rPr>
          <w:rFonts w:eastAsia="MS Mincho;ＭＳ 明朝"/>
          <w:sz w:val="24"/>
          <w:lang w:val="es-ES"/>
        </w:rPr>
        <w:t xml:space="preserve">036.- </w:t>
      </w:r>
      <w:r>
        <w:rPr>
          <w:rFonts w:eastAsia="MS Mincho;ＭＳ 明朝"/>
          <w:sz w:val="24"/>
          <w:u w:val="single"/>
          <w:lang w:val="es-ES"/>
        </w:rPr>
        <w:t>Proyecto de Ordenanza 036/03</w:t>
      </w:r>
      <w:r>
        <w:rPr>
          <w:rFonts w:eastAsia="MS Mincho;ＭＳ 明朝"/>
          <w:sz w:val="24"/>
          <w:lang w:val="es-ES"/>
        </w:rPr>
        <w:t xml:space="preserve">: "Aprobar convenio entre Municipalidad San Carlos de Bariloche y Aeropuertos Argentina 2000 S.A.". </w:t>
      </w:r>
      <w:r>
        <w:rPr>
          <w:rFonts w:eastAsia="MS Mincho;ＭＳ 明朝"/>
          <w:sz w:val="24"/>
          <w:lang w:val="es-MX"/>
        </w:rPr>
        <w:t>Autor: Intendente Municipal, Sr. Alberto Icare.</w:t>
      </w:r>
      <w:r>
        <w:rPr>
          <w:sz w:val="24"/>
          <w:lang w:val="es-ES"/>
        </w:rPr>
        <w:t xml:space="preserve"> </w:t>
      </w:r>
      <w:r>
        <w:rPr>
          <w:rFonts w:eastAsia="MS Mincho;ＭＳ 明朝"/>
          <w:sz w:val="24"/>
          <w:lang w:val="es-MX"/>
        </w:rPr>
        <w:t xml:space="preserve">A las Comisiones de Servicios, Tránsito y Transporte, de Economía y de Gobierno y Legales. </w:t>
      </w:r>
      <w:r>
        <w:rPr>
          <w:rFonts w:eastAsia="MS Mincho;ＭＳ 明朝"/>
          <w:sz w:val="24"/>
          <w:highlight w:val="green"/>
          <w:lang w:val="es-MX"/>
        </w:rPr>
        <w:t>APROBADO 01/04/04 – Acta 825/04 (O-04-1379).</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037.- </w:t>
      </w:r>
      <w:r>
        <w:rPr>
          <w:rFonts w:eastAsia="MS Mincho;ＭＳ 明朝"/>
          <w:sz w:val="24"/>
          <w:u w:val="single"/>
          <w:lang w:val="es-MX"/>
        </w:rPr>
        <w:t>Proyecto de Ordenanza 037/03</w:t>
      </w:r>
      <w:r>
        <w:rPr>
          <w:rFonts w:eastAsia="MS Mincho;ＭＳ 明朝"/>
          <w:sz w:val="24"/>
          <w:lang w:val="es-MX"/>
        </w:rPr>
        <w:t xml:space="preserve">: "Establecer la modificación de los aranceles que establece la Ordenanza 678-CM-96, art. 70° - Análisis Bromatológicos". </w:t>
      </w:r>
      <w:r>
        <w:rPr>
          <w:rFonts w:eastAsia="MS Mincho;ＭＳ 明朝"/>
          <w:sz w:val="24"/>
          <w:lang w:val="es-ES"/>
        </w:rPr>
        <w:t>Autor: Intendente Municipal, Sr. Alberto Icare.</w:t>
      </w:r>
      <w:r>
        <w:rPr>
          <w:sz w:val="24"/>
          <w:lang w:val="es-ES"/>
        </w:rPr>
        <w:t xml:space="preserve"> </w:t>
      </w:r>
      <w:r>
        <w:rPr>
          <w:rFonts w:eastAsia="MS Mincho;ＭＳ 明朝"/>
          <w:sz w:val="24"/>
          <w:lang w:val="es-ES"/>
        </w:rPr>
        <w:t xml:space="preserve">A las Comisiones de Economía y de Gobierno y Legales. </w:t>
      </w:r>
      <w:r>
        <w:rPr>
          <w:rFonts w:eastAsia="MS Mincho;ＭＳ 明朝"/>
          <w:sz w:val="24"/>
          <w:highlight w:val="cyan"/>
          <w:lang w:val="es-ES"/>
        </w:rPr>
        <w:t>RETIRADO 21/10/04 – Acta 836/04.</w:t>
      </w:r>
      <w:r>
        <w:rPr>
          <w:rFonts w:eastAsia="MS Mincho;ＭＳ 明朝"/>
          <w:sz w:val="24"/>
          <w:highlight w:val="cyan"/>
          <w:lang w:val="es-MX"/>
        </w:rPr>
        <w:tab/>
        <w:t>LIBRO 36</w:t>
      </w:r>
    </w:p>
    <w:p>
      <w:pPr>
        <w:pStyle w:val="Normal"/>
        <w:jc w:val="both"/>
        <w:rPr>
          <w:sz w:val="24"/>
          <w:lang w:val="es-ES"/>
        </w:rPr>
      </w:pPr>
      <w:r>
        <w:rPr>
          <w:sz w:val="24"/>
          <w:lang w:val="es-ES"/>
        </w:rPr>
      </w:r>
    </w:p>
    <w:p>
      <w:pPr>
        <w:pStyle w:val="Normal"/>
        <w:jc w:val="both"/>
        <w:rPr/>
      </w:pPr>
      <w:r>
        <w:rPr>
          <w:rFonts w:eastAsia="MS Mincho;ＭＳ 明朝"/>
          <w:sz w:val="24"/>
          <w:lang w:val="es-ES"/>
        </w:rPr>
        <w:t xml:space="preserve">038.- </w:t>
      </w:r>
      <w:r>
        <w:rPr>
          <w:rFonts w:eastAsia="MS Mincho;ＭＳ 明朝"/>
          <w:sz w:val="24"/>
          <w:u w:val="single"/>
          <w:lang w:val="es-ES"/>
        </w:rPr>
        <w:t>Proyecto de Ordenanza 038/03</w:t>
      </w:r>
      <w:r>
        <w:rPr>
          <w:rFonts w:eastAsia="MS Mincho;ＭＳ 明朝"/>
          <w:sz w:val="24"/>
          <w:lang w:val="es-ES"/>
        </w:rPr>
        <w:t xml:space="preserve">: "Ampliación vida útil unidades afectadas al servicio de Remises". </w:t>
      </w:r>
      <w:r>
        <w:rPr>
          <w:rFonts w:eastAsia="MS Mincho;ＭＳ 明朝"/>
          <w:sz w:val="24"/>
          <w:lang w:val="es-MX"/>
        </w:rPr>
        <w:t>Autor: Intendente Municipal, Sr. Alberto Icare.</w:t>
      </w:r>
      <w:r>
        <w:rPr>
          <w:sz w:val="24"/>
          <w:lang w:val="es-ES"/>
        </w:rPr>
        <w:t xml:space="preserve"> A </w:t>
      </w:r>
      <w:r>
        <w:rPr>
          <w:rFonts w:eastAsia="MS Mincho;ＭＳ 明朝"/>
          <w:sz w:val="24"/>
          <w:lang w:val="es-MX"/>
        </w:rPr>
        <w:t xml:space="preserve">Asesoría Letrada y a las Comisiones de Servicios, Tránsito y Transporte y de Gobierno y Legales. </w:t>
      </w:r>
      <w:r>
        <w:rPr>
          <w:rFonts w:eastAsia="MS Mincho;ＭＳ 明朝"/>
          <w:sz w:val="24"/>
          <w:highlight w:val="green"/>
          <w:lang w:val="es-MX"/>
        </w:rPr>
        <w:t>APROBADO 22/12/03 – Acta 820/03 (O-03-1354).</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039.- </w:t>
      </w:r>
      <w:r>
        <w:rPr>
          <w:rFonts w:eastAsia="MS Mincho;ＭＳ 明朝"/>
          <w:sz w:val="24"/>
          <w:u w:val="single"/>
          <w:lang w:val="es-MX"/>
        </w:rPr>
        <w:t>Proyecto de Ordenanza 039/03</w:t>
      </w:r>
      <w:r>
        <w:rPr>
          <w:rFonts w:eastAsia="MS Mincho;ＭＳ 明朝"/>
          <w:sz w:val="24"/>
          <w:lang w:val="es-MX"/>
        </w:rPr>
        <w:t>: "Presupuesto Municipal para año 2004". Autor: Intendente Municipal, Sr. Alberto Icare.</w:t>
      </w:r>
      <w:r>
        <w:rPr>
          <w:sz w:val="24"/>
          <w:lang w:val="es-ES"/>
        </w:rPr>
        <w:t xml:space="preserve"> </w:t>
      </w:r>
      <w:r>
        <w:rPr>
          <w:rFonts w:eastAsia="MS Mincho;ＭＳ 明朝"/>
          <w:sz w:val="24"/>
          <w:lang w:val="es-MX"/>
        </w:rPr>
        <w:t xml:space="preserve">A Asesoría Letrada y a las Comisiones de Economía y de Gobierno y Legales. </w:t>
      </w:r>
      <w:r>
        <w:rPr>
          <w:rFonts w:eastAsia="MS Mincho;ＭＳ 明朝"/>
          <w:sz w:val="24"/>
          <w:highlight w:val="green"/>
          <w:lang w:val="es-MX"/>
        </w:rPr>
        <w:t>APROBADO 22/04/04 – Acta 826/04 (O-04-1387).</w:t>
      </w:r>
    </w:p>
    <w:p>
      <w:pPr>
        <w:pStyle w:val="Normal"/>
        <w:jc w:val="both"/>
        <w:rPr>
          <w:sz w:val="24"/>
          <w:lang w:val="es-MX"/>
        </w:rPr>
      </w:pPr>
      <w:r>
        <w:rPr>
          <w:sz w:val="24"/>
          <w:lang w:val="es-MX"/>
        </w:rPr>
      </w:r>
    </w:p>
    <w:p>
      <w:pPr>
        <w:pStyle w:val="Normal"/>
        <w:jc w:val="both"/>
        <w:rPr/>
      </w:pPr>
      <w:r>
        <w:rPr>
          <w:rFonts w:eastAsia="MS Mincho;ＭＳ 明朝"/>
          <w:sz w:val="24"/>
          <w:lang w:val="es-MX"/>
        </w:rPr>
        <w:t xml:space="preserve">040.- </w:t>
      </w:r>
      <w:r>
        <w:rPr>
          <w:rFonts w:eastAsia="MS Mincho;ＭＳ 明朝"/>
          <w:sz w:val="24"/>
          <w:u w:val="single"/>
          <w:lang w:val="es-MX"/>
        </w:rPr>
        <w:t>Proyecto de Ordenanza 040/03</w:t>
      </w:r>
      <w:r>
        <w:rPr>
          <w:rFonts w:eastAsia="MS Mincho;ＭＳ 明朝"/>
          <w:sz w:val="24"/>
          <w:lang w:val="es-MX"/>
        </w:rPr>
        <w:t>: "Aprobar convenio de pago mediante compensación de deudas y créditos recíprocos, entre la Municipalidad de San Carlos de Bariloche y la Cooperativa de Electricidad Bariloche Ltda.". Autor: Intendente Municipal, Sr. Alberto Icare.</w:t>
      </w:r>
      <w:r>
        <w:rPr>
          <w:sz w:val="24"/>
          <w:lang w:val="es-ES"/>
        </w:rPr>
        <w:t xml:space="preserve"> </w:t>
      </w:r>
      <w:r>
        <w:rPr>
          <w:rFonts w:eastAsia="MS Mincho;ＭＳ 明朝"/>
          <w:sz w:val="24"/>
          <w:lang w:val="es-MX"/>
        </w:rPr>
        <w:t xml:space="preserve">A Asesoría Letrada y a las Comisiones de Economía y de Gobierno y Legales. </w:t>
      </w:r>
      <w:r>
        <w:rPr>
          <w:rFonts w:eastAsia="MS Mincho;ＭＳ 明朝"/>
          <w:sz w:val="24"/>
          <w:highlight w:val="green"/>
          <w:lang w:val="es-MX"/>
        </w:rPr>
        <w:t>APROBADO 11/03/04 – Acta 824/04 (O-04-1373).</w:t>
      </w:r>
    </w:p>
    <w:p>
      <w:pPr>
        <w:pStyle w:val="Normal"/>
        <w:jc w:val="both"/>
        <w:rPr>
          <w:sz w:val="24"/>
          <w:lang w:val="es-MX"/>
        </w:rPr>
      </w:pPr>
      <w:r>
        <w:rPr>
          <w:sz w:val="24"/>
          <w:lang w:val="es-MX"/>
        </w:rPr>
      </w:r>
    </w:p>
    <w:p>
      <w:pPr>
        <w:pStyle w:val="Normal"/>
        <w:jc w:val="both"/>
        <w:rPr/>
      </w:pPr>
      <w:r>
        <w:rPr>
          <w:sz w:val="24"/>
          <w:lang w:val="es-ES"/>
        </w:rPr>
        <w:t>041.-</w:t>
      </w:r>
      <w:r>
        <w:rPr>
          <w:sz w:val="24"/>
          <w:u w:val="single"/>
          <w:lang w:val="es-ES"/>
        </w:rPr>
        <w:t xml:space="preserve"> Proyecto de Declaración 041/03</w:t>
      </w:r>
      <w:r>
        <w:rPr>
          <w:sz w:val="24"/>
          <w:lang w:val="es-ES"/>
        </w:rPr>
        <w:t xml:space="preserve">: "Interés Municipal la Campaña de Prevención de la Transmisión de VIH-SIDA". </w:t>
      </w:r>
      <w:r>
        <w:rPr>
          <w:rFonts w:eastAsia="MS Mincho;ＭＳ 明朝"/>
          <w:sz w:val="24"/>
          <w:lang w:val="es-ES"/>
        </w:rPr>
        <w:t>Autor: Intendente Municipal, Sr. Alberto Icare.</w:t>
      </w:r>
      <w:r>
        <w:rPr>
          <w:sz w:val="24"/>
          <w:lang w:val="es-ES"/>
        </w:rPr>
        <w:t xml:space="preserve"> A la Comisión de Acción Social.</w:t>
      </w:r>
      <w:r>
        <w:rPr>
          <w:rFonts w:eastAsia="MS Mincho;ＭＳ 明朝"/>
          <w:sz w:val="24"/>
          <w:lang w:val="es-ES"/>
        </w:rPr>
        <w:t xml:space="preserve"> </w:t>
      </w:r>
      <w:r>
        <w:rPr>
          <w:rFonts w:eastAsia="MS Mincho;ＭＳ 明朝"/>
          <w:sz w:val="24"/>
          <w:highlight w:val="cyan"/>
          <w:lang w:val="es-ES"/>
        </w:rPr>
        <w:t>RETIRADO 01/04/04 – Acta 825/04.</w:t>
      </w:r>
      <w:r>
        <w:rPr>
          <w:rFonts w:eastAsia="MS Mincho;ＭＳ 明朝"/>
          <w:sz w:val="24"/>
          <w:highlight w:val="cyan"/>
          <w:lang w:val="es-MX"/>
        </w:rPr>
        <w:tab/>
        <w:t>LIBRO 36</w:t>
      </w:r>
    </w:p>
    <w:p>
      <w:pPr>
        <w:pStyle w:val="Normal"/>
        <w:jc w:val="both"/>
        <w:rPr>
          <w:rFonts w:eastAsia="MS Mincho;ＭＳ 明朝"/>
          <w:sz w:val="24"/>
          <w:lang w:val="es-ES"/>
        </w:rPr>
      </w:pPr>
      <w:r>
        <w:rPr>
          <w:rFonts w:eastAsia="MS Mincho;ＭＳ 明朝"/>
          <w:sz w:val="24"/>
          <w:lang w:val="es-ES"/>
        </w:rPr>
      </w:r>
    </w:p>
    <w:p>
      <w:pPr>
        <w:pStyle w:val="Normal"/>
        <w:jc w:val="both"/>
        <w:rPr/>
      </w:pPr>
      <w:r>
        <w:rPr>
          <w:sz w:val="24"/>
          <w:lang w:val="es-ES"/>
        </w:rPr>
        <w:t>042.-</w:t>
      </w:r>
      <w:r>
        <w:rPr>
          <w:sz w:val="24"/>
          <w:u w:val="single"/>
          <w:lang w:val="es-ES"/>
        </w:rPr>
        <w:t xml:space="preserve"> Proyecto de Declaración 042/03</w:t>
      </w:r>
      <w:r>
        <w:rPr>
          <w:sz w:val="24"/>
          <w:lang w:val="es-ES"/>
        </w:rPr>
        <w:t xml:space="preserve">: "Interés Municipal el curso ATLS (Manejo avanzado del Trauma). </w:t>
      </w:r>
      <w:r>
        <w:rPr>
          <w:rFonts w:eastAsia="MS Mincho;ＭＳ 明朝"/>
          <w:sz w:val="24"/>
          <w:lang w:val="es-ES"/>
        </w:rPr>
        <w:t>Autor: Intendente Municipal, Sr. Alberto Icare.</w:t>
      </w:r>
      <w:r>
        <w:rPr>
          <w:sz w:val="24"/>
          <w:lang w:val="es-ES"/>
        </w:rPr>
        <w:t xml:space="preserve"> A la Comisión de Acción Social.</w:t>
      </w:r>
      <w:r>
        <w:rPr>
          <w:rFonts w:eastAsia="MS Mincho;ＭＳ 明朝"/>
          <w:sz w:val="24"/>
          <w:lang w:val="es-MX"/>
        </w:rPr>
        <w:t xml:space="preserve"> </w:t>
      </w:r>
      <w:r>
        <w:rPr>
          <w:rFonts w:eastAsia="MS Mincho;ＭＳ 明朝"/>
          <w:sz w:val="24"/>
          <w:highlight w:val="green"/>
          <w:lang w:val="es-MX"/>
        </w:rPr>
        <w:t>APROBADO 26/02/04 – Acta 823/04 (D-04-985).</w:t>
      </w:r>
    </w:p>
    <w:p>
      <w:pPr>
        <w:pStyle w:val="Normal"/>
        <w:jc w:val="both"/>
        <w:rPr>
          <w:sz w:val="24"/>
          <w:lang w:val="es-ES"/>
        </w:rPr>
      </w:pPr>
      <w:r>
        <w:rPr>
          <w:sz w:val="24"/>
          <w:lang w:val="es-ES"/>
        </w:rPr>
      </w:r>
    </w:p>
    <w:p>
      <w:pPr>
        <w:pStyle w:val="Normal"/>
        <w:jc w:val="both"/>
        <w:rPr/>
      </w:pPr>
      <w:r>
        <w:rPr>
          <w:sz w:val="24"/>
          <w:lang w:val="es-ES"/>
        </w:rPr>
        <w:t>043.-</w:t>
      </w:r>
      <w:r>
        <w:rPr>
          <w:sz w:val="24"/>
          <w:u w:val="single"/>
          <w:lang w:val="es-ES"/>
        </w:rPr>
        <w:t xml:space="preserve"> Proyecto de Ordenanza 043/03</w:t>
      </w:r>
      <w:r>
        <w:rPr>
          <w:sz w:val="24"/>
          <w:lang w:val="es-ES"/>
        </w:rPr>
        <w:t xml:space="preserve">: "Aprobar Balance año 1999". </w:t>
      </w:r>
      <w:r>
        <w:rPr>
          <w:rFonts w:eastAsia="MS Mincho;ＭＳ 明朝"/>
          <w:sz w:val="24"/>
          <w:lang w:val="es-ES"/>
        </w:rPr>
        <w:t>Autor: Intendente Municipal, Sr. Alberto Icare.</w:t>
      </w:r>
      <w:r>
        <w:rPr>
          <w:sz w:val="24"/>
          <w:lang w:val="es-ES"/>
        </w:rPr>
        <w:t xml:space="preserve"> A Asesoría Letrada y a las Comisiones de Economía y de Gobierno y Legales.</w:t>
      </w:r>
      <w:r>
        <w:rPr>
          <w:rFonts w:eastAsia="MS Mincho;ＭＳ 明朝"/>
          <w:sz w:val="24"/>
          <w:lang w:val="es-ES"/>
        </w:rPr>
        <w:t xml:space="preserve"> </w:t>
      </w:r>
      <w:r>
        <w:rPr>
          <w:rFonts w:eastAsia="MS Mincho;ＭＳ 明朝"/>
          <w:sz w:val="24"/>
          <w:highlight w:val="green"/>
          <w:lang w:val="es-ES"/>
        </w:rPr>
        <w:t>APROBADO 11/03/04 – Acta 824/04 (O-04-1375).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044.- </w:t>
      </w:r>
      <w:r>
        <w:rPr>
          <w:rFonts w:eastAsia="MS Mincho;ＭＳ 明朝"/>
          <w:sz w:val="24"/>
          <w:u w:val="single"/>
          <w:lang w:val="es-MX"/>
        </w:rPr>
        <w:t>Proyecto de Ordenanza 044/03</w:t>
      </w:r>
      <w:r>
        <w:rPr>
          <w:rFonts w:eastAsia="MS Mincho;ＭＳ 明朝"/>
          <w:sz w:val="24"/>
          <w:lang w:val="es-MX"/>
        </w:rPr>
        <w:t xml:space="preserve">: "Desafectación de inmuebles y reformulación de jurisdicción de la Junta Vecinal Barrio Arrayanes". Autor: Intendente Municipal, Sr. Alberto Icare. Colaborador: Secretario de Gobierno, Sr. Adolfo Foures. </w:t>
      </w:r>
      <w:r>
        <w:rPr>
          <w:rFonts w:eastAsia="MS Mincho;ＭＳ 明朝"/>
          <w:sz w:val="24"/>
          <w:lang w:val="es-ES"/>
        </w:rPr>
        <w:t xml:space="preserve">A Asesoría Letrada y a Comisiones de Obras y Planeamiento y de Gobierno y Legales. </w:t>
      </w:r>
      <w:r>
        <w:rPr>
          <w:rFonts w:eastAsia="MS Mincho;ＭＳ 明朝"/>
          <w:sz w:val="24"/>
          <w:highlight w:val="green"/>
          <w:lang w:val="es-MX"/>
        </w:rPr>
        <w:t>APROBADO</w:t>
      </w:r>
      <w:r>
        <w:rPr>
          <w:rFonts w:eastAsia="MS Mincho;ＭＳ 明朝"/>
          <w:sz w:val="24"/>
          <w:highlight w:val="green"/>
          <w:lang w:val="es-ES"/>
        </w:rPr>
        <w:t xml:space="preserve"> 12/02/04 – Acta 822/04 (O-04-1365).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045.- </w:t>
      </w:r>
      <w:r>
        <w:rPr>
          <w:rFonts w:eastAsia="MS Mincho;ＭＳ 明朝"/>
          <w:sz w:val="24"/>
          <w:u w:val="single"/>
          <w:lang w:val="es-MX"/>
        </w:rPr>
        <w:t>Proyecto de Ordenanza 045/03</w:t>
      </w:r>
      <w:r>
        <w:rPr>
          <w:rFonts w:eastAsia="MS Mincho;ＭＳ 明朝"/>
          <w:sz w:val="24"/>
          <w:lang w:val="es-MX"/>
        </w:rPr>
        <w:t xml:space="preserve">: "Establecer nuevo Organigrama Departamento Ejecutivo Municipal, artículo 23 y 24 de la Carta Orgánica Municipal, Misiones y Funciones". Autor: Intendente Municipal, Sr. Alberto Icare. Colaborador: Secretario de Gobierno, Sr. Adolfo Foures. Sobre Tablas. </w:t>
      </w:r>
      <w:r>
        <w:rPr>
          <w:rFonts w:eastAsia="MS Mincho;ＭＳ 明朝"/>
          <w:sz w:val="24"/>
          <w:highlight w:val="green"/>
          <w:lang w:val="es-MX"/>
        </w:rPr>
        <w:t>APROBADO</w:t>
      </w:r>
      <w:r>
        <w:rPr>
          <w:rFonts w:eastAsia="MS Mincho;ＭＳ 明朝"/>
          <w:sz w:val="24"/>
          <w:highlight w:val="green"/>
          <w:lang w:val="es-ES"/>
        </w:rPr>
        <w:t xml:space="preserve"> 29/12/03 – Acta 821/03 (O-03-1355).</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lang w:val="es-MX"/>
        </w:rPr>
        <w:t xml:space="preserve">046.- </w:t>
      </w:r>
      <w:r>
        <w:rPr>
          <w:rFonts w:eastAsia="MS Mincho;ＭＳ 明朝" w:cs="Times New Roman" w:ascii="Times New Roman" w:hAnsi="Times New Roman"/>
          <w:sz w:val="24"/>
          <w:u w:val="single"/>
        </w:rPr>
        <w:t>Proyecto de Ordenanza 046/03</w:t>
      </w:r>
      <w:r>
        <w:rPr>
          <w:rFonts w:eastAsia="MS Mincho;ＭＳ 明朝" w:cs="Times New Roman" w:ascii="Times New Roman" w:hAnsi="Times New Roman"/>
          <w:sz w:val="24"/>
        </w:rPr>
        <w:t xml:space="preserve">: "Preservación, conservación, mejoramiento, recuperación y ordenamiento arbolado público". Autora: Concejal Silvina García Larraburu (P.J.). A Asesoría Letrada y a Comisiones de Servicios, Tránsito y Transporte, de Economía y de Gobierno y Legales.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08/07/04 – Acta 831/03 (O-04-1417).</w:t>
      </w:r>
    </w:p>
    <w:p>
      <w:pPr>
        <w:pStyle w:val="Normal"/>
        <w:jc w:val="both"/>
        <w:rPr>
          <w:rFonts w:eastAsia="MS Mincho;ＭＳ 明朝" w:cs="Times New Roman"/>
          <w:sz w:val="24"/>
          <w:lang w:val="es-MX"/>
        </w:rPr>
      </w:pPr>
      <w:r>
        <w:rPr>
          <w:rFonts w:eastAsia="MS Mincho;ＭＳ 明朝" w:cs="Times New Roman"/>
          <w:sz w:val="24"/>
          <w:lang w:val="es-MX"/>
        </w:rPr>
      </w:r>
    </w:p>
    <w:p>
      <w:pPr>
        <w:pStyle w:val="Normal"/>
        <w:jc w:val="both"/>
        <w:rPr/>
      </w:pPr>
      <w:r>
        <w:rPr>
          <w:rFonts w:eastAsia="MS Mincho;ＭＳ 明朝"/>
          <w:sz w:val="24"/>
          <w:lang w:val="es-MX"/>
        </w:rPr>
        <w:t xml:space="preserve">047.- </w:t>
      </w:r>
      <w:r>
        <w:rPr>
          <w:rFonts w:eastAsia="MS Mincho;ＭＳ 明朝"/>
          <w:sz w:val="24"/>
          <w:u w:val="single"/>
          <w:lang w:val="es-MX"/>
        </w:rPr>
        <w:t>Proyecto de Ordenanza 047/03</w:t>
      </w:r>
      <w:r>
        <w:rPr>
          <w:rFonts w:eastAsia="MS Mincho;ＭＳ 明朝"/>
          <w:sz w:val="24"/>
          <w:lang w:val="es-MX"/>
        </w:rPr>
        <w:t xml:space="preserve">: "Modificación artículo 1° Ordenanza 468-CM-95". Autor: Intendente Municipal, Sr. Alberto Icare. Colaboradores: Secretario de Gobierno, Sr. Adolfo Foures y Secretario de Economía, Sr. Ángel Barriga. </w:t>
      </w:r>
      <w:r>
        <w:rPr>
          <w:rFonts w:eastAsia="MS Mincho;ＭＳ 明朝"/>
          <w:sz w:val="24"/>
          <w:lang w:val="es-ES"/>
        </w:rPr>
        <w:t xml:space="preserve">A Asesoría Letrada y a Comisiones de Economía y de Gobierno y Legales. </w:t>
      </w:r>
      <w:r>
        <w:rPr>
          <w:rFonts w:eastAsia="MS Mincho;ＭＳ 明朝"/>
          <w:sz w:val="24"/>
          <w:highlight w:val="green"/>
          <w:lang w:val="es-MX"/>
        </w:rPr>
        <w:t>APROBADO</w:t>
      </w:r>
      <w:r>
        <w:rPr>
          <w:rFonts w:eastAsia="MS Mincho;ＭＳ 明朝"/>
          <w:sz w:val="24"/>
          <w:highlight w:val="green"/>
          <w:lang w:val="es-ES"/>
        </w:rPr>
        <w:t xml:space="preserve"> 18/11/04 – Acta 837/04 (O-04-1452).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048.- </w:t>
      </w:r>
      <w:r>
        <w:rPr>
          <w:rFonts w:eastAsia="MS Mincho;ＭＳ 明朝"/>
          <w:sz w:val="24"/>
          <w:u w:val="single"/>
          <w:lang w:val="es-MX"/>
        </w:rPr>
        <w:t>Proyecto de Ordenanza 048/04</w:t>
      </w:r>
      <w:r>
        <w:rPr>
          <w:rFonts w:eastAsia="MS Mincho;ＭＳ 明朝"/>
          <w:sz w:val="24"/>
          <w:lang w:val="es-MX"/>
        </w:rPr>
        <w:t xml:space="preserve">: "Certificado de Servicios de Turismo Estudiantil". </w:t>
      </w:r>
      <w:r>
        <w:rPr>
          <w:rFonts w:eastAsia="MS Mincho;ＭＳ 明朝"/>
          <w:sz w:val="24"/>
          <w:lang w:val="es-ES"/>
        </w:rPr>
        <w:t>Autor: Concejal Hugo Cejas (U.C.R). A Asesoría Letrada y a Comisiones de Turismo, de Economía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28/05/04 – Acta 828/04 (O-04-1396).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049.- </w:t>
      </w:r>
      <w:r>
        <w:rPr>
          <w:rFonts w:eastAsia="MS Mincho;ＭＳ 明朝"/>
          <w:sz w:val="24"/>
          <w:u w:val="single"/>
          <w:lang w:val="es-MX"/>
        </w:rPr>
        <w:t>Proyecto de Ordenanza 049/04</w:t>
      </w:r>
      <w:r>
        <w:rPr>
          <w:rFonts w:eastAsia="MS Mincho;ＭＳ 明朝"/>
          <w:sz w:val="24"/>
          <w:lang w:val="es-MX"/>
        </w:rPr>
        <w:t xml:space="preserve">: "Aprobar logotipo y membrete para la Dirección de Defensa Civil". Autor: Intendente Municipal, Sr. Alberto Icare. Colaborador: Secretario de Gobierno, Sr. Adolfo Foures. </w:t>
      </w:r>
      <w:r>
        <w:rPr>
          <w:rFonts w:eastAsia="MS Mincho;ＭＳ 明朝"/>
          <w:sz w:val="24"/>
          <w:lang w:val="es-ES"/>
        </w:rPr>
        <w:t xml:space="preserve">A Asesoría Letrada y a Comisión de Gobierno y Legales. </w:t>
      </w:r>
      <w:r>
        <w:rPr>
          <w:rFonts w:eastAsia="MS Mincho;ＭＳ 明朝"/>
          <w:sz w:val="24"/>
          <w:highlight w:val="green"/>
          <w:lang w:val="es-MX"/>
        </w:rPr>
        <w:t>APROBADO</w:t>
      </w:r>
      <w:r>
        <w:rPr>
          <w:rFonts w:eastAsia="MS Mincho;ＭＳ 明朝"/>
          <w:sz w:val="24"/>
          <w:highlight w:val="green"/>
          <w:lang w:val="es-ES"/>
        </w:rPr>
        <w:t xml:space="preserve"> 26/02/04 – Acta 823/04 (O-04-1366).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050.- </w:t>
      </w:r>
      <w:r>
        <w:rPr>
          <w:rFonts w:eastAsia="MS Mincho;ＭＳ 明朝"/>
          <w:sz w:val="24"/>
          <w:u w:val="single"/>
          <w:lang w:val="es-MX"/>
        </w:rPr>
        <w:t>Proyecto de Ordenanza 050/04</w:t>
      </w:r>
      <w:r>
        <w:rPr>
          <w:rFonts w:eastAsia="MS Mincho;ＭＳ 明朝"/>
          <w:sz w:val="24"/>
          <w:lang w:val="es-MX"/>
        </w:rPr>
        <w:t xml:space="preserve">: "Programa de Presupuesto Participativo". Autores: Presidente Concejo Municipal, Sr. Marcelo Cascón y Concejal Fernando Martín (U.C.R). Colaborador: Sr. Horacio Vautier. </w:t>
      </w:r>
      <w:r>
        <w:rPr>
          <w:rFonts w:eastAsia="MS Mincho;ＭＳ 明朝"/>
          <w:sz w:val="24"/>
          <w:highlight w:val="cyan"/>
          <w:lang w:val="es-ES"/>
        </w:rPr>
        <w:t>RETIRADO 27/10/05 – Acta 852/05.</w:t>
      </w:r>
      <w:r>
        <w:rPr>
          <w:rFonts w:eastAsia="MS Mincho;ＭＳ 明朝"/>
          <w:sz w:val="24"/>
          <w:highlight w:val="cyan"/>
          <w:lang w:val="es-MX"/>
        </w:rPr>
        <w:tab/>
        <w:t>LIBRO 36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051.- </w:t>
      </w:r>
      <w:r>
        <w:rPr>
          <w:rFonts w:eastAsia="MS Mincho;ＭＳ 明朝"/>
          <w:sz w:val="24"/>
          <w:u w:val="single"/>
          <w:lang w:val="es-MX"/>
        </w:rPr>
        <w:t>Proyecto de Ordenanza 051/04</w:t>
      </w:r>
      <w:r>
        <w:rPr>
          <w:rFonts w:eastAsia="MS Mincho;ＭＳ 明朝"/>
          <w:sz w:val="24"/>
          <w:lang w:val="es-MX"/>
        </w:rPr>
        <w:t xml:space="preserve">: "Modificación costos Habilitación, Tasas y Sanciones Ordenanza 1276-CM-03, locales juegos en red". </w:t>
      </w:r>
      <w:r>
        <w:rPr>
          <w:rFonts w:eastAsia="MS Mincho;ＭＳ 明朝"/>
          <w:sz w:val="24"/>
          <w:lang w:val="es-ES"/>
        </w:rPr>
        <w:t xml:space="preserve">Autor: Presidente Concejo Municipal, Sr. Marcelo Cascón. Colaborador: Carlos Mai. </w:t>
      </w:r>
      <w:r>
        <w:rPr>
          <w:rFonts w:eastAsia="MS Mincho;ＭＳ 明朝"/>
          <w:sz w:val="24"/>
          <w:highlight w:val="green"/>
          <w:lang w:val="es-MX"/>
        </w:rPr>
        <w:t>APROBADO</w:t>
      </w:r>
      <w:r>
        <w:rPr>
          <w:rFonts w:eastAsia="MS Mincho;ＭＳ 明朝"/>
          <w:sz w:val="24"/>
          <w:highlight w:val="green"/>
          <w:lang w:val="es-ES"/>
        </w:rPr>
        <w:t xml:space="preserve"> 02/09/04 – Acta 834/04 (O-04-1422).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052.- </w:t>
      </w:r>
      <w:r>
        <w:rPr>
          <w:rFonts w:eastAsia="MS Mincho;ＭＳ 明朝"/>
          <w:sz w:val="24"/>
          <w:u w:val="single"/>
          <w:lang w:val="es-MX"/>
        </w:rPr>
        <w:t>Proyecto de Ordenanza 052/04</w:t>
      </w:r>
      <w:r>
        <w:rPr>
          <w:rFonts w:eastAsia="MS Mincho;ＭＳ 明朝"/>
          <w:sz w:val="24"/>
          <w:lang w:val="es-MX"/>
        </w:rPr>
        <w:t xml:space="preserve">: "Modificación costos Habilitación, Tasas y Sanciones Ordenanzas 1259-CM-02, locales juegos electrónicos, electromagnéticos". Autor: Presidente Concejo Municipal, Sr. Marcelo Cascón. </w:t>
      </w:r>
      <w:r>
        <w:rPr>
          <w:rFonts w:eastAsia="MS Mincho;ＭＳ 明朝"/>
          <w:sz w:val="24"/>
          <w:lang w:val="es-ES"/>
        </w:rPr>
        <w:t xml:space="preserve">Colaborador: Carlos Mai. </w:t>
      </w:r>
      <w:r>
        <w:rPr>
          <w:rFonts w:eastAsia="MS Mincho;ＭＳ 明朝"/>
          <w:sz w:val="24"/>
          <w:highlight w:val="green"/>
          <w:lang w:val="es-MX"/>
        </w:rPr>
        <w:t>APROBADO</w:t>
      </w:r>
      <w:r>
        <w:rPr>
          <w:rFonts w:eastAsia="MS Mincho;ＭＳ 明朝"/>
          <w:sz w:val="24"/>
          <w:highlight w:val="green"/>
          <w:lang w:val="es-ES"/>
        </w:rPr>
        <w:t xml:space="preserve"> 02/09/04 – Acta 834/04 (O-04-1423).</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053.- </w:t>
      </w:r>
      <w:r>
        <w:rPr>
          <w:rFonts w:eastAsia="MS Mincho;ＭＳ 明朝"/>
          <w:sz w:val="24"/>
          <w:u w:val="single"/>
          <w:lang w:val="es-MX"/>
        </w:rPr>
        <w:t>Proyecto de Ordenanza 053/04</w:t>
      </w:r>
      <w:r>
        <w:rPr>
          <w:rFonts w:eastAsia="MS Mincho;ＭＳ 明朝"/>
          <w:sz w:val="24"/>
          <w:lang w:val="es-MX"/>
        </w:rPr>
        <w:t xml:space="preserve">: "Regulación pases de Servicio Público de Transporte Urbano a Discapacitados". Autor: Presidente Concejo Municipal, Sr. Marcelo Cascón. </w:t>
      </w:r>
      <w:r>
        <w:rPr>
          <w:rFonts w:eastAsia="MS Mincho;ＭＳ 明朝"/>
          <w:sz w:val="24"/>
          <w:lang w:val="es-ES"/>
        </w:rPr>
        <w:t xml:space="preserve">Colaborador: Héctor Díaz. </w:t>
      </w:r>
      <w:r>
        <w:rPr>
          <w:rFonts w:eastAsia="MS Mincho;ＭＳ 明朝"/>
          <w:sz w:val="24"/>
          <w:highlight w:val="green"/>
          <w:lang w:val="es-MX"/>
        </w:rPr>
        <w:t>APROBADO</w:t>
      </w:r>
      <w:r>
        <w:rPr>
          <w:rFonts w:eastAsia="MS Mincho;ＭＳ 明朝"/>
          <w:sz w:val="24"/>
          <w:highlight w:val="green"/>
          <w:lang w:val="es-ES"/>
        </w:rPr>
        <w:t xml:space="preserve"> 08/07/04 – Acta 831/04 (O-04-1418)</w:t>
      </w:r>
      <w:r>
        <w:rPr>
          <w:rFonts w:eastAsia="MS Mincho;ＭＳ 明朝"/>
          <w:sz w:val="24"/>
          <w:highlight w:val="green"/>
          <w:lang w:val="es-MX"/>
        </w:rPr>
        <w:t xml:space="preserve"> SUBSUMIDO CON PROYECTO 055/04.</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054.- </w:t>
      </w:r>
      <w:r>
        <w:rPr>
          <w:rFonts w:eastAsia="MS Mincho;ＭＳ 明朝" w:cs="Times New Roman" w:ascii="Times New Roman" w:hAnsi="Times New Roman"/>
          <w:sz w:val="24"/>
          <w:u w:val="single"/>
        </w:rPr>
        <w:t>Proyecto de Ordenanza 054/04</w:t>
      </w:r>
      <w:r>
        <w:rPr>
          <w:rFonts w:eastAsia="MS Mincho;ＭＳ 明朝" w:cs="Times New Roman" w:ascii="Times New Roman" w:hAnsi="Times New Roman"/>
          <w:sz w:val="24"/>
        </w:rPr>
        <w:t xml:space="preserve">: "Declarar de interés y fomentar la participación del Municipio en temas concernientes a la enfermedad celíaca". Autora: Concejal Silvina García Larraburu (P.J). A Asesoría Letrada y a Comisiones de Acción Social y de Gobierno y Legales. </w:t>
      </w:r>
      <w:r>
        <w:rPr>
          <w:rFonts w:eastAsia="MS Mincho;ＭＳ 明朝" w:cs="Times New Roman" w:ascii="Times New Roman" w:hAnsi="Times New Roman"/>
          <w:sz w:val="24"/>
          <w:highlight w:val="cyan"/>
        </w:rPr>
        <w:t>RETIRADO 23/09/04 – Acta 835/04.</w:t>
      </w:r>
      <w:r>
        <w:rPr>
          <w:rFonts w:eastAsia="MS Mincho;ＭＳ 明朝" w:cs="Times New Roman" w:ascii="Times New Roman" w:hAnsi="Times New Roman"/>
          <w:sz w:val="24"/>
          <w:highlight w:val="cyan"/>
          <w:lang w:val="es-MX"/>
        </w:rPr>
        <w:tab/>
        <w:t>LIBRO 36</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055.-</w:t>
      </w:r>
      <w:r>
        <w:rPr>
          <w:rFonts w:eastAsia="MS Mincho;ＭＳ 明朝"/>
          <w:sz w:val="24"/>
        </w:rPr>
        <w:t xml:space="preserve"> </w:t>
      </w:r>
      <w:r>
        <w:rPr>
          <w:rFonts w:eastAsia="MS Mincho;ＭＳ 明朝" w:cs="Times New Roman" w:ascii="Times New Roman" w:hAnsi="Times New Roman"/>
          <w:sz w:val="24"/>
          <w:u w:val="single"/>
        </w:rPr>
        <w:t>Proyecto de Ordenanza 055/04</w:t>
      </w:r>
      <w:r>
        <w:rPr>
          <w:rFonts w:eastAsia="MS Mincho;ＭＳ 明朝" w:cs="Times New Roman" w:ascii="Times New Roman" w:hAnsi="Times New Roman"/>
          <w:sz w:val="24"/>
        </w:rPr>
        <w:t>: "Gratuidad del Servicio Público de Transporte Urbano a Discapacitados". Autora: Concejal Silvina García Larraburu (P.J). A Asesoría Letrada y a Comisiones de Acción Social, de Economía  y de Gobierno y Legales.</w:t>
      </w:r>
      <w:r>
        <w:rPr>
          <w:rFonts w:eastAsia="MS Mincho;ＭＳ 明朝" w:cs="Times New Roman" w:ascii="Times New Roman" w:hAnsi="Times New Roman"/>
          <w:sz w:val="24"/>
          <w:highlight w:val="green"/>
          <w:lang w:val="es-MX"/>
        </w:rPr>
        <w:t xml:space="preserve"> APROBADO 08/07/04 – Acta 831/04 (O-04-1418) SUBSUMIDO CON PROYECTO 053/04.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056.- </w:t>
      </w:r>
      <w:r>
        <w:rPr>
          <w:rFonts w:eastAsia="MS Mincho;ＭＳ 明朝" w:cs="Times New Roman" w:ascii="Times New Roman" w:hAnsi="Times New Roman"/>
          <w:sz w:val="24"/>
          <w:u w:val="single"/>
        </w:rPr>
        <w:t>Proyecto de Resolución 056/04</w:t>
      </w:r>
      <w:r>
        <w:rPr>
          <w:rFonts w:eastAsia="MS Mincho;ＭＳ 明朝" w:cs="Times New Roman" w:ascii="Times New Roman" w:hAnsi="Times New Roman"/>
          <w:sz w:val="24"/>
        </w:rPr>
        <w:t>: "Reconocer con el Premio al Mérito al Grupo de Teatro Los Pensionistas de la Memoria por su presentación en la ciudad de Mar del Plata". Autora: Concejal Silvina García Larraburu (P.J). A Asesoría Letrada y a Comisión de Gobierno y Legales.  A Asesoría Letrada y a Comisión de Gobierno y Legales.</w:t>
      </w:r>
      <w:r>
        <w:rPr>
          <w:rFonts w:eastAsia="MS Mincho;ＭＳ 明朝" w:cs="Times New Roman" w:ascii="Times New Roman" w:hAnsi="Times New Roman"/>
          <w:sz w:val="24"/>
          <w:highlight w:val="cyan"/>
        </w:rPr>
        <w:t xml:space="preserve"> RETIRADO 13/07/07 – Acta 880/07.</w:t>
      </w:r>
      <w:r>
        <w:rPr>
          <w:rFonts w:eastAsia="MS Mincho;ＭＳ 明朝" w:cs="Times New Roman" w:ascii="Times New Roman" w:hAnsi="Times New Roman"/>
          <w:sz w:val="24"/>
          <w:highlight w:val="cyan"/>
          <w:lang w:val="es-MX"/>
        </w:rPr>
        <w:tab/>
        <w:t>LIBRO 36</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057.- </w:t>
      </w:r>
      <w:r>
        <w:rPr>
          <w:rFonts w:eastAsia="MS Mincho;ＭＳ 明朝"/>
          <w:sz w:val="24"/>
          <w:u w:val="single"/>
          <w:lang w:val="es-MX"/>
        </w:rPr>
        <w:t>Proyecto de Comunicación 057/04</w:t>
      </w:r>
      <w:r>
        <w:rPr>
          <w:rFonts w:eastAsia="MS Mincho;ＭＳ 明朝"/>
          <w:sz w:val="24"/>
          <w:lang w:val="es-MX"/>
        </w:rPr>
        <w:t xml:space="preserve">: "Solicitar la inmediata transferencia de las tierras y el Poder Concedente en el área Catedral". Autores: Concejales Andrés Martínez Infante, Diego Breide, Beatriz Contreras (Encuentro); Sandra Guerrero (Mara) y Silvina García Larraburu (P.J). Se discutirá en la mesa su tratamiento sobre tablas. </w:t>
      </w:r>
      <w:r>
        <w:rPr>
          <w:rFonts w:eastAsia="MS Mincho;ＭＳ 明朝"/>
          <w:sz w:val="24"/>
          <w:highlight w:val="green"/>
          <w:lang w:val="es-MX"/>
        </w:rPr>
        <w:t>APROBADO 12/02/04 – Acta 822/04 (C-04-509).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058.- </w:t>
      </w:r>
      <w:r>
        <w:rPr>
          <w:rFonts w:eastAsia="MS Mincho;ＭＳ 明朝"/>
          <w:sz w:val="24"/>
          <w:u w:val="single"/>
          <w:lang w:val="es-MX"/>
        </w:rPr>
        <w:t>Proyecto de Comunicación 058/04</w:t>
      </w:r>
      <w:r>
        <w:rPr>
          <w:rFonts w:eastAsia="MS Mincho;ＭＳ 明朝"/>
          <w:sz w:val="24"/>
          <w:lang w:val="es-MX"/>
        </w:rPr>
        <w:t xml:space="preserve">: "Solicitar conformación del Consejo de Seguridad Bariloche con los integrantes del Foro de Seguridad". Autores: Presidente Concejo Municipal, Sr. Marcelo Cascón y Concejales Fernando Martín (U.C.R); Andrés Martínez Infante, Diego Breide (Encuentro); Sandra Guerrero (Mara) y Silvina García Larraburu (P.J). Sobre Tablas. </w:t>
      </w:r>
      <w:r>
        <w:rPr>
          <w:rFonts w:eastAsia="MS Mincho;ＭＳ 明朝"/>
          <w:sz w:val="24"/>
          <w:highlight w:val="green"/>
          <w:lang w:val="es-MX"/>
        </w:rPr>
        <w:t>APROBADO 12/02/04 – Acta 822/04 (C-04-510).</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059.- </w:t>
      </w:r>
      <w:r>
        <w:rPr>
          <w:rFonts w:eastAsia="MS Mincho;ＭＳ 明朝"/>
          <w:sz w:val="24"/>
          <w:u w:val="single"/>
          <w:lang w:val="es-MX"/>
        </w:rPr>
        <w:t>Proyecto de Ordenanza 059/04</w:t>
      </w:r>
      <w:r>
        <w:rPr>
          <w:rFonts w:eastAsia="MS Mincho;ＭＳ 明朝"/>
          <w:sz w:val="24"/>
          <w:lang w:val="es-MX"/>
        </w:rPr>
        <w:t xml:space="preserve">: "Reglamentación de Pedidos de Informes al Departamento Ejecutivo". Autores: Presidente Concejo Municipal, Sr. Marcelo Cascón y Concejales Fernando Martín (U.C.R); Andrés Martínez Infante (Encuentro); Sandra Guerrero (Mara) y Silvina García Larraburu (P.J). Sobre Tablas. </w:t>
      </w:r>
      <w:r>
        <w:rPr>
          <w:rFonts w:eastAsia="MS Mincho;ＭＳ 明朝"/>
          <w:sz w:val="24"/>
          <w:highlight w:val="green"/>
          <w:lang w:val="es-MX"/>
        </w:rPr>
        <w:t>APROBADO 12/02/04 – Acta 822/04 (O-04-1356).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060.- </w:t>
      </w:r>
      <w:r>
        <w:rPr>
          <w:rFonts w:eastAsia="MS Mincho;ＭＳ 明朝"/>
          <w:sz w:val="24"/>
          <w:u w:val="single"/>
          <w:lang w:val="es-MX"/>
        </w:rPr>
        <w:t>Proyecto de Declaración 060/04</w:t>
      </w:r>
      <w:r>
        <w:rPr>
          <w:rFonts w:eastAsia="MS Mincho;ＭＳ 明朝"/>
          <w:sz w:val="24"/>
          <w:lang w:val="es-MX"/>
        </w:rPr>
        <w:t xml:space="preserve">: "Declarar de Interés Municipal la Primera Edición de "Todos por la Biblioteca". Autor:  Presidente Concejo Municipal, Sr. Marcelo Cascón. </w:t>
      </w:r>
      <w:r>
        <w:rPr>
          <w:rFonts w:eastAsia="MS Mincho;ＭＳ 明朝"/>
          <w:sz w:val="24"/>
          <w:highlight w:val="green"/>
          <w:lang w:val="es-MX"/>
        </w:rPr>
        <w:t>APROBADO 12/02/04 – Acta 822/04 (D-04-978).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061.- </w:t>
      </w:r>
      <w:r>
        <w:rPr>
          <w:rFonts w:eastAsia="MS Mincho;ＭＳ 明朝"/>
          <w:sz w:val="24"/>
          <w:u w:val="single"/>
          <w:lang w:val="es-MX"/>
        </w:rPr>
        <w:t>Proyecto de Ordenanza 061/04</w:t>
      </w:r>
      <w:r>
        <w:rPr>
          <w:rFonts w:eastAsia="MS Mincho;ＭＳ 明朝"/>
          <w:sz w:val="24"/>
          <w:lang w:val="es-MX"/>
        </w:rPr>
        <w:t xml:space="preserve">: "Modificación Ordenanza 1286-CM-03". Autoras: Concejales Irma Haneck (U.C.R) y Sandra Guerrero (Mara). Sobre Tablas. </w:t>
      </w:r>
      <w:r>
        <w:rPr>
          <w:rFonts w:eastAsia="MS Mincho;ＭＳ 明朝"/>
          <w:sz w:val="24"/>
          <w:highlight w:val="green"/>
          <w:lang w:val="es-MX"/>
        </w:rPr>
        <w:t>APROBADO 12/02/04 – Acta 822/04 (O-04-1357).</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062.- </w:t>
      </w:r>
      <w:r>
        <w:rPr>
          <w:rFonts w:eastAsia="MS Mincho;ＭＳ 明朝" w:cs="Times New Roman" w:ascii="Times New Roman" w:hAnsi="Times New Roman"/>
          <w:sz w:val="24"/>
          <w:u w:val="single"/>
        </w:rPr>
        <w:t>Proyecto de Ordenanza 062/04</w:t>
      </w:r>
      <w:r>
        <w:rPr>
          <w:rFonts w:eastAsia="MS Mincho;ＭＳ 明朝" w:cs="Times New Roman" w:ascii="Times New Roman" w:hAnsi="Times New Roman"/>
          <w:sz w:val="24"/>
        </w:rPr>
        <w:t>: "Conformar Comisión postulación de Bariloche como sede Cumbre de Las Américas 2005". Autora: Concejal Silvina García Larraburu (P.J). Colaborador: Lic. Marcelo Lauría Sorge. A Asesoría Letrada y a Comisiones de Turismo y de Gobierno y Legales.</w:t>
      </w:r>
      <w:r>
        <w:rPr>
          <w:rFonts w:eastAsia="MS Mincho;ＭＳ 明朝" w:cs="Times New Roman" w:ascii="Times New Roman" w:hAnsi="Times New Roman"/>
          <w:sz w:val="24"/>
          <w:highlight w:val="cyan"/>
        </w:rPr>
        <w:t xml:space="preserve"> RETIRADO 23/12/04 – Acta 839/04.</w:t>
      </w:r>
      <w:r>
        <w:rPr>
          <w:rFonts w:eastAsia="MS Mincho;ＭＳ 明朝" w:cs="Times New Roman" w:ascii="Times New Roman" w:hAnsi="Times New Roman"/>
          <w:sz w:val="24"/>
          <w:highlight w:val="cyan"/>
          <w:lang w:val="es-MX"/>
        </w:rPr>
        <w:tab/>
        <w:t>LIBRO 36</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063.- </w:t>
      </w:r>
      <w:r>
        <w:rPr>
          <w:rFonts w:eastAsia="MS Mincho;ＭＳ 明朝"/>
          <w:sz w:val="24"/>
          <w:u w:val="single"/>
          <w:lang w:val="es-MX"/>
        </w:rPr>
        <w:t>Proyecto de Declaración 063/04</w:t>
      </w:r>
      <w:r>
        <w:rPr>
          <w:rFonts w:eastAsia="MS Mincho;ＭＳ 明朝"/>
          <w:sz w:val="24"/>
          <w:lang w:val="es-MX"/>
        </w:rPr>
        <w:t xml:space="preserve">: "Declarar de Interés Municipal al 2° Congreso Latinoamericano de Calidad en la Industria del Petróleo y el Gas". Autor: Intendente Municipal, Sr. Alberto Icare. Colaboradores: Secretario de Gobierno, Sr. Adolfo Foures; Secretario de Turismo, Sr. Guillermo Estévez y Secretario de Hacienda. Lic. Ángel Barriga.  A Asesoría Letrada y a Comisión de Gobierno y Legales. </w:t>
      </w:r>
      <w:r>
        <w:rPr>
          <w:rFonts w:eastAsia="MS Mincho;ＭＳ 明朝"/>
          <w:sz w:val="24"/>
          <w:highlight w:val="green"/>
          <w:lang w:val="es-MX"/>
        </w:rPr>
        <w:t>APROBADO 26/02/04 – Acta 823/04 (D-04-986).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064.- </w:t>
      </w:r>
      <w:r>
        <w:rPr>
          <w:rFonts w:eastAsia="MS Mincho;ＭＳ 明朝"/>
          <w:sz w:val="24"/>
          <w:u w:val="single"/>
          <w:lang w:val="es-MX"/>
        </w:rPr>
        <w:t>Proyecto de Ordenanza 064/04</w:t>
      </w:r>
      <w:r>
        <w:rPr>
          <w:rFonts w:eastAsia="MS Mincho;ＭＳ 明朝"/>
          <w:sz w:val="24"/>
          <w:lang w:val="es-MX"/>
        </w:rPr>
        <w:t xml:space="preserve">: "Institúyase el programa de padrinazgo de plazas y otros espacios verdes". Autora: Concejal Silvina García Larraburu  (P.J).  Colaborador:  Lic.  Marcelo Lauría Sorge. A Asesoría Letrada y a Comisiones de Servicios, Tránsito y Transporte, de Economía y de Gobierno y Legales. </w:t>
      </w:r>
      <w:r>
        <w:rPr>
          <w:rFonts w:eastAsia="MS Mincho;ＭＳ 明朝"/>
          <w:sz w:val="24"/>
          <w:highlight w:val="green"/>
          <w:lang w:val="es-MX"/>
        </w:rPr>
        <w:t>APROBADO 13/05/04 – Acta 827/04 (O-04-1394).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065.- </w:t>
      </w:r>
      <w:r>
        <w:rPr>
          <w:rFonts w:eastAsia="MS Mincho;ＭＳ 明朝"/>
          <w:sz w:val="24"/>
          <w:u w:val="single"/>
          <w:lang w:val="es-AR"/>
        </w:rPr>
        <w:t>Proyecto de Ordenanza 065/04</w:t>
      </w:r>
      <w:r>
        <w:rPr>
          <w:rFonts w:eastAsia="MS Mincho;ＭＳ 明朝"/>
          <w:sz w:val="24"/>
          <w:lang w:val="es-AR"/>
        </w:rPr>
        <w:t xml:space="preserve">: "Sistema Municipal de Seguridad (SI.MU.S.)". Autores: Concejales Diego Breide, Andrés Martínez Infante y Beatriz Contreras (Encuentro). </w:t>
      </w:r>
      <w:r>
        <w:rPr>
          <w:rFonts w:eastAsia="MS Mincho;ＭＳ 明朝"/>
          <w:sz w:val="24"/>
          <w:lang w:val="es-ES"/>
        </w:rPr>
        <w:t>Colaboradores: Sr. José Bordón y Sra. Martha Martínez Infante. A Asesoría Letrada y a las Comisiones de Acción Social, de Economía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21/10/04 – Acta 836/04 (O-04-1431).</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066.- </w:t>
      </w:r>
      <w:r>
        <w:rPr>
          <w:rFonts w:eastAsia="MS Mincho;ＭＳ 明朝"/>
          <w:sz w:val="24"/>
          <w:u w:val="single"/>
          <w:lang w:val="es-AR"/>
        </w:rPr>
        <w:t>Proyecto de Comunicación 066/04</w:t>
      </w:r>
      <w:r>
        <w:rPr>
          <w:rFonts w:eastAsia="MS Mincho;ＭＳ 明朝"/>
          <w:sz w:val="24"/>
          <w:lang w:val="es-AR"/>
        </w:rPr>
        <w:t xml:space="preserve">: "Solicitud suscripción convenio Municipalidad de Bariloche y Policía de Río Negro – Sistema Municipal de Seguridad (SI.MU.S)". Autores: Concejales Diego Breide, Andrés Martínez Infante y Beatriz Contreras (Encuentro). </w:t>
      </w:r>
      <w:r>
        <w:rPr>
          <w:rFonts w:eastAsia="MS Mincho;ＭＳ 明朝"/>
          <w:sz w:val="24"/>
          <w:lang w:val="es-ES"/>
        </w:rPr>
        <w:t>Colaboradores: Sr. José Bordón y Sra. Martha Martínez Infante. A Asesoría Letrada y a las Comisiones de Acción Social, de Economía y de Gobierno y Legales.</w:t>
      </w:r>
      <w:r>
        <w:rPr>
          <w:rFonts w:eastAsia="MS Mincho;ＭＳ 明朝"/>
          <w:sz w:val="24"/>
          <w:lang w:val="es-MX"/>
        </w:rPr>
        <w:t xml:space="preserve"> </w:t>
      </w:r>
      <w:r>
        <w:rPr>
          <w:rFonts w:eastAsia="MS Mincho;ＭＳ 明朝"/>
          <w:sz w:val="24"/>
          <w:highlight w:val="cyan"/>
          <w:lang w:val="es-MX"/>
        </w:rPr>
        <w:t>RETIRADO</w:t>
      </w:r>
      <w:r>
        <w:rPr>
          <w:rFonts w:eastAsia="MS Mincho;ＭＳ 明朝"/>
          <w:sz w:val="24"/>
          <w:highlight w:val="cyan"/>
          <w:lang w:val="es-ES"/>
        </w:rPr>
        <w:t xml:space="preserve"> 21/10/04 – Acta 836/04.</w:t>
      </w:r>
      <w:r>
        <w:rPr>
          <w:rFonts w:eastAsia="MS Mincho;ＭＳ 明朝"/>
          <w:sz w:val="24"/>
          <w:highlight w:val="cyan"/>
          <w:lang w:val="es-MX"/>
        </w:rPr>
        <w:tab/>
        <w:t>LIBRO 36</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067.- </w:t>
      </w:r>
      <w:r>
        <w:rPr>
          <w:rFonts w:eastAsia="MS Mincho;ＭＳ 明朝"/>
          <w:sz w:val="24"/>
          <w:u w:val="single"/>
          <w:lang w:val="es-AR"/>
        </w:rPr>
        <w:t>Proyecto de Ordenanza 067/04</w:t>
      </w:r>
      <w:r>
        <w:rPr>
          <w:rFonts w:eastAsia="MS Mincho;ＭＳ 明朝"/>
          <w:sz w:val="24"/>
          <w:lang w:val="es-AR"/>
        </w:rPr>
        <w:t xml:space="preserve">:"Establecer segundo domingo de mayo de cada año "Día del Bosque Nativo". Autor: Concejal Andrés Martínez Infante (Encuentro). </w:t>
      </w:r>
      <w:r>
        <w:rPr>
          <w:rFonts w:eastAsia="MS Mincho;ＭＳ 明朝"/>
          <w:sz w:val="24"/>
          <w:lang w:val="es-ES"/>
        </w:rPr>
        <w:t>Colaborador: Sr. Rubén Pablos. A Asesoría Letrada y a la Comisión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11/03/04 – Acta 824/04 (O-04-1374).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068.- </w:t>
      </w:r>
      <w:r>
        <w:rPr>
          <w:rFonts w:eastAsia="MS Mincho;ＭＳ 明朝"/>
          <w:sz w:val="24"/>
          <w:u w:val="single"/>
          <w:lang w:val="es-ES"/>
        </w:rPr>
        <w:t>Proyecto de Ordenanza 068/04</w:t>
      </w:r>
      <w:r>
        <w:rPr>
          <w:rFonts w:eastAsia="MS Mincho;ＭＳ 明朝"/>
          <w:sz w:val="24"/>
          <w:lang w:val="es-ES"/>
        </w:rPr>
        <w:t xml:space="preserve">: "Adherir a la Ley 2599/03 de la Provincia, sobre manejo de residuos patológicos". Autores: </w:t>
      </w:r>
      <w:r>
        <w:rPr>
          <w:sz w:val="24"/>
          <w:lang w:val="es-ES"/>
        </w:rPr>
        <w:t>Concejales Fernando Martín, Irma Haneck, Marcelo Cascón, Guillermina Alaniz, Hugo Cejas y Alicia Grandío (Bloque UCR). Colaboradores: Coordinador Zonal Salud Ambiental, Médico Veterinario Gustavo Cantoni; Supervisor Salud Ambiental, Médico Veterinario Eduardo Herrero, ambos pertenecientes a la Secretaría de Estado de Salud Pública de la Provincia de Río Negro; Director de Servicios Públicos, Ing. Roberto Bartorelli; Jefa del Departamento Medicina Municipal, Dra. Ana María Martínez Infante y Asesor Letrado del Ejecutivo Municipal, Dr. Manuel Vázquez.</w:t>
      </w:r>
      <w:r>
        <w:rPr>
          <w:rFonts w:eastAsia="MS Mincho;ＭＳ 明朝"/>
          <w:sz w:val="24"/>
          <w:lang w:val="es-ES"/>
        </w:rPr>
        <w:t xml:space="preserve"> A Asesoría Letrada y a las Comisiones de Servicios, Tránsito y Transporte y de Gobierno y Legales.</w:t>
      </w:r>
      <w:r>
        <w:rPr>
          <w:sz w:val="24"/>
          <w:lang w:val="es-ES"/>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(O-04-1380).</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lang w:val="es-MX"/>
        </w:rPr>
        <w:t>069</w:t>
      </w:r>
      <w:r>
        <w:rPr>
          <w:rFonts w:eastAsia="MS Mincho;ＭＳ 明朝" w:cs="Times New Roman" w:ascii="Times New Roman" w:hAnsi="Times New Roman"/>
          <w:sz w:val="24"/>
          <w:lang w:val="es-AR"/>
        </w:rPr>
        <w:t xml:space="preserve">.- </w:t>
      </w:r>
      <w:r>
        <w:rPr>
          <w:rFonts w:eastAsia="MS Mincho;ＭＳ 明朝" w:cs="Times New Roman" w:ascii="Times New Roman" w:hAnsi="Times New Roman"/>
          <w:sz w:val="24"/>
          <w:u w:val="single"/>
          <w:lang w:val="es-AR"/>
        </w:rPr>
        <w:t>Proyecto de Comunicación 069/04</w:t>
      </w:r>
      <w:r>
        <w:rPr>
          <w:rFonts w:eastAsia="MS Mincho;ＭＳ 明朝" w:cs="Times New Roman" w:ascii="Times New Roman" w:hAnsi="Times New Roman"/>
          <w:sz w:val="24"/>
          <w:lang w:val="es-AR"/>
        </w:rPr>
        <w:t xml:space="preserve">: "Solicitar a los Legisladores del Circuito Andino, se opongan a la readecuación del contrato con C.A.P.S.A.". </w:t>
      </w:r>
      <w:r>
        <w:rPr>
          <w:rFonts w:eastAsia="MS Mincho;ＭＳ 明朝" w:cs="Times New Roman" w:ascii="Times New Roman" w:hAnsi="Times New Roman"/>
          <w:sz w:val="24"/>
        </w:rPr>
        <w:t>Autores: Concejales Andrés Martínez Infante, Beatriz Contreras y Diego Breide (Encuentro); Sandra Guerrero (MARA) y Silvina García Larraburu (PJ). Se discutirá en la mesa su tratamiento sobre tablas.</w:t>
      </w:r>
      <w:r>
        <w:rPr>
          <w:rFonts w:eastAsia="MS Mincho;ＭＳ 明朝" w:cs="Times New Roman" w:ascii="Times New Roman" w:hAnsi="Times New Roman"/>
          <w:sz w:val="24"/>
          <w:highlight w:val="cyan"/>
        </w:rPr>
        <w:t xml:space="preserve"> RETIRADO 31/03/05 – Acta 843/05.</w:t>
      </w:r>
      <w:r>
        <w:rPr>
          <w:rFonts w:eastAsia="MS Mincho;ＭＳ 明朝" w:cs="Times New Roman" w:ascii="Times New Roman" w:hAnsi="Times New Roman"/>
          <w:sz w:val="24"/>
          <w:highlight w:val="cyan"/>
          <w:lang w:val="es-MX"/>
        </w:rPr>
        <w:tab/>
        <w:t>LIBRO 36</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AR"/>
        </w:rPr>
        <w:t xml:space="preserve">070.- </w:t>
      </w:r>
      <w:r>
        <w:rPr>
          <w:rFonts w:eastAsia="MS Mincho;ＭＳ 明朝"/>
          <w:sz w:val="24"/>
          <w:u w:val="single"/>
          <w:lang w:val="es-AR"/>
        </w:rPr>
        <w:t>Proyecto de Ordenanza 070/04</w:t>
      </w:r>
      <w:r>
        <w:rPr>
          <w:rFonts w:eastAsia="MS Mincho;ＭＳ 明朝"/>
          <w:sz w:val="24"/>
          <w:lang w:val="es-AR"/>
        </w:rPr>
        <w:t xml:space="preserve">: "Asignación nombres a calles Junta Vecinal Barrio El Trébol". Autor: Intendente Municipal, Sr. Alberto Icare. Colaboradores: Secretario de Gobierno, Sr. Adolfo Foures y Secretario de Obras y Servicios Públicos, Arq. Raúl Martiniau. </w:t>
      </w:r>
      <w:r>
        <w:rPr>
          <w:rFonts w:eastAsia="MS Mincho;ＭＳ 明朝"/>
          <w:sz w:val="24"/>
          <w:lang w:val="es-ES"/>
        </w:rPr>
        <w:t>A Asesoría Letrada y a las Comisiones de Obras y Planeamiento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(O-04-1381).</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071.- </w:t>
      </w:r>
      <w:r>
        <w:rPr>
          <w:rFonts w:eastAsia="MS Mincho;ＭＳ 明朝"/>
          <w:sz w:val="24"/>
          <w:u w:val="single"/>
          <w:lang w:val="es-AR"/>
        </w:rPr>
        <w:t>Proyecto de Declaración 071/04</w:t>
      </w:r>
      <w:r>
        <w:rPr>
          <w:rFonts w:eastAsia="MS Mincho;ＭＳ 明朝"/>
          <w:sz w:val="24"/>
          <w:lang w:val="es-AR"/>
        </w:rPr>
        <w:t>: "Declarar de Interés Municipal Turístico y Deportivo, el evento "7° Encuentro de Kayakistas". Autor: Intendente Municipal, Sr. Alberto Icare. Colaboradores: Secretario de Gobierno, Sr. Adolfo Foures y Secretario de Turis</w:t>
      </w:r>
      <w:r>
        <w:rPr>
          <w:rFonts w:eastAsia="MS Mincho;ＭＳ 明朝"/>
          <w:sz w:val="24"/>
          <w:lang w:val="es-MX"/>
        </w:rPr>
        <w:t xml:space="preserve">mo, Sr. Guillermo Estevez. Sobre Tablas. </w:t>
      </w:r>
      <w:r>
        <w:rPr>
          <w:rFonts w:eastAsia="MS Mincho;ＭＳ 明朝"/>
          <w:sz w:val="24"/>
          <w:highlight w:val="green"/>
          <w:lang w:val="es-MX"/>
        </w:rPr>
        <w:t>APROBADO</w:t>
      </w:r>
      <w:r>
        <w:rPr>
          <w:rFonts w:eastAsia="MS Mincho;ＭＳ 明朝"/>
          <w:sz w:val="24"/>
          <w:highlight w:val="green"/>
          <w:lang w:val="es-ES"/>
        </w:rPr>
        <w:t xml:space="preserve"> 26/02/04 – Acta 823/04 (D-04-982).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072.- </w:t>
      </w:r>
      <w:r>
        <w:rPr>
          <w:rFonts w:eastAsia="MS Mincho;ＭＳ 明朝"/>
          <w:sz w:val="24"/>
          <w:u w:val="single"/>
          <w:lang w:val="es-AR"/>
        </w:rPr>
        <w:t>Proyecto de Declaración 072/04</w:t>
      </w:r>
      <w:r>
        <w:rPr>
          <w:rFonts w:eastAsia="MS Mincho;ＭＳ 明朝"/>
          <w:sz w:val="24"/>
          <w:lang w:val="es-AR"/>
        </w:rPr>
        <w:t xml:space="preserve">: "Realización Encuesta Permanente de Hogares (EPH) de forma permanente". </w:t>
      </w:r>
      <w:r>
        <w:rPr>
          <w:rFonts w:eastAsia="MS Mincho;ＭＳ 明朝"/>
          <w:sz w:val="24"/>
          <w:lang w:val="es-ES"/>
        </w:rPr>
        <w:t>Autores: Concejales Andrés Martínez Infante, Beatriz Contreras y Diego Breide (Encuentro). A Asesoría Letrada y a las Comisiones de Gobierno y Legales y de Acción Social.</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(C-04-515).</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sz w:val="24"/>
          <w:lang w:val="es-AR"/>
        </w:rPr>
        <w:t xml:space="preserve">073.- </w:t>
      </w:r>
      <w:r>
        <w:rPr>
          <w:rFonts w:eastAsia="MS Mincho;ＭＳ 明朝"/>
          <w:sz w:val="24"/>
          <w:u w:val="single"/>
          <w:lang w:val="es-AR"/>
        </w:rPr>
        <w:t>Proyecto de Declaración 073/04</w:t>
      </w:r>
      <w:r>
        <w:rPr>
          <w:rFonts w:eastAsia="MS Mincho;ＭＳ 明朝"/>
          <w:sz w:val="24"/>
          <w:lang w:val="es-AR"/>
        </w:rPr>
        <w:t xml:space="preserve">: "Solicitar a la Secretaría de Turismo de la Nación introducir modificaciones del Turismo Estudiantil". Autores: Concejales Andrés Martínez Infante, Beatriz Contreras y Diego Breide (Encuentro).  Colaborador: Diego Benítez. </w:t>
      </w:r>
      <w:r>
        <w:rPr>
          <w:rFonts w:eastAsia="MS Mincho;ＭＳ 明朝"/>
          <w:sz w:val="24"/>
          <w:lang w:val="es-MX"/>
        </w:rPr>
        <w:t>A Asesoría Letrada y a las Comisiones de Turismo y de Gobierno y Legales.</w:t>
      </w:r>
      <w:r>
        <w:rPr>
          <w:rFonts w:eastAsia="MS Mincho;ＭＳ 明朝" w:cs="Times New Roman" w:ascii="Times New Roman" w:hAnsi="Times New Roman"/>
          <w:sz w:val="24"/>
          <w:highlight w:val="cyan"/>
        </w:rPr>
        <w:t xml:space="preserve"> RETIRADO 14/06/07 – Acta 879/07.</w:t>
      </w:r>
      <w:r>
        <w:rPr>
          <w:rFonts w:eastAsia="MS Mincho;ＭＳ 明朝" w:cs="Times New Roman" w:ascii="Times New Roman" w:hAnsi="Times New Roman"/>
          <w:sz w:val="24"/>
          <w:highlight w:val="cyan"/>
          <w:lang w:val="es-MX"/>
        </w:rPr>
        <w:tab/>
        <w:t>LIBRO 36</w:t>
      </w:r>
    </w:p>
    <w:p>
      <w:pPr>
        <w:pStyle w:val="Normal"/>
        <w:jc w:val="both"/>
        <w:rPr>
          <w:rFonts w:eastAsia="MS Mincho;ＭＳ 明朝" w:cs="Times New Roman"/>
          <w:sz w:val="24"/>
          <w:lang w:val="es-MX"/>
        </w:rPr>
      </w:pPr>
      <w:r>
        <w:rPr>
          <w:rFonts w:eastAsia="MS Mincho;ＭＳ 明朝" w:cs="Times New Roman"/>
          <w:sz w:val="24"/>
          <w:lang w:val="es-MX"/>
        </w:rPr>
      </w:r>
    </w:p>
    <w:p>
      <w:pPr>
        <w:pStyle w:val="Normal"/>
        <w:jc w:val="both"/>
        <w:rPr/>
      </w:pPr>
      <w:r>
        <w:rPr>
          <w:rFonts w:eastAsia="MS Mincho;ＭＳ 明朝"/>
          <w:sz w:val="24"/>
          <w:lang w:val="es-AR"/>
        </w:rPr>
        <w:t xml:space="preserve">074.- </w:t>
      </w:r>
      <w:r>
        <w:rPr>
          <w:rFonts w:eastAsia="MS Mincho;ＭＳ 明朝"/>
          <w:sz w:val="24"/>
          <w:u w:val="single"/>
          <w:lang w:val="es-AR"/>
        </w:rPr>
        <w:t>Proyecto de Declaración 074/04</w:t>
      </w:r>
      <w:r>
        <w:rPr>
          <w:rFonts w:eastAsia="MS Mincho;ＭＳ 明朝"/>
          <w:sz w:val="24"/>
          <w:lang w:val="es-AR"/>
        </w:rPr>
        <w:t>: "Declarar de Interés Municipal "La Caravana del Asfalto". Autores: Concejales Cascón, Martín (UCR); Martínez Infante (Encuentro); Guerrero (MARA) y García Larraburu (PJ). 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26/02/04 – Acta 823/04 (D-04-983).</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lang w:val="es-MX"/>
        </w:rPr>
        <w:t>075</w:t>
      </w:r>
      <w:r>
        <w:rPr>
          <w:rFonts w:eastAsia="MS Mincho;ＭＳ 明朝" w:cs="Times New Roman" w:ascii="Times New Roman" w:hAnsi="Times New Roman"/>
          <w:sz w:val="24"/>
          <w:lang w:val="es-AR"/>
        </w:rPr>
        <w:t xml:space="preserve">.- </w:t>
      </w:r>
      <w:r>
        <w:rPr>
          <w:rFonts w:eastAsia="MS Mincho;ＭＳ 明朝" w:cs="Times New Roman" w:ascii="Times New Roman" w:hAnsi="Times New Roman"/>
          <w:sz w:val="24"/>
          <w:u w:val="single"/>
          <w:lang w:val="es-AR"/>
        </w:rPr>
        <w:t>Proyecto de Ordenanza 075/04</w:t>
      </w:r>
      <w:r>
        <w:rPr>
          <w:rFonts w:eastAsia="MS Mincho;ＭＳ 明朝" w:cs="Times New Roman" w:ascii="Times New Roman" w:hAnsi="Times New Roman"/>
          <w:sz w:val="24"/>
          <w:lang w:val="es-AR"/>
        </w:rPr>
        <w:t>: "Declaración jurada para establecer el Componente "B" de los solicitantes de habilitaciones comerciales". Autor: Concejal Cejas (UCR). Colaborador: Lic. Carlos Fernando Wecera. A Asesoría Letrada y a las Comisiones de Economía, de T</w:t>
      </w:r>
      <w:r>
        <w:rPr>
          <w:rFonts w:eastAsia="MS Mincho;ＭＳ 明朝" w:cs="Times New Roman" w:ascii="Times New Roman" w:hAnsi="Times New Roman"/>
          <w:sz w:val="24"/>
        </w:rPr>
        <w:t>urismo y de Gobierno y Legales.</w:t>
      </w:r>
      <w:r>
        <w:rPr>
          <w:rFonts w:eastAsia="MS Mincho;ＭＳ 明朝" w:cs="Times New Roman" w:ascii="Times New Roman" w:hAnsi="Times New Roman"/>
          <w:sz w:val="24"/>
          <w:highlight w:val="green"/>
        </w:rPr>
        <w:t xml:space="preserve"> APROBADO 31/03/05 – Acta 843/05 (O-05-1483).</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AR"/>
        </w:rPr>
        <w:t xml:space="preserve">076.- </w:t>
      </w:r>
      <w:r>
        <w:rPr>
          <w:rFonts w:eastAsia="MS Mincho;ＭＳ 明朝"/>
          <w:sz w:val="24"/>
          <w:u w:val="single"/>
          <w:lang w:val="es-AR"/>
        </w:rPr>
        <w:t>Proyecto de Ordenanza 076/04</w:t>
      </w:r>
      <w:r>
        <w:rPr>
          <w:rFonts w:eastAsia="MS Mincho;ＭＳ 明朝"/>
          <w:sz w:val="24"/>
          <w:lang w:val="es-AR"/>
        </w:rPr>
        <w:t xml:space="preserve">: "Implementación y reglamentación del Certificado de Amojonamiento". Autor: Intendente Municipal, Sr. Alberto Icare. Colaboradores: Secretario de Obras y Servicios Públicos, Arq. Raúl A. Martiniau y Secretario de Gobierno, Sr. Adolfo Foures. A Asesoría Letrada y a las Comisiones de Obras y Planeamiento, de Economía y de Gobierno y Legales. </w:t>
      </w:r>
      <w:r>
        <w:rPr>
          <w:rFonts w:eastAsia="MS Mincho;ＭＳ 明朝"/>
          <w:sz w:val="24"/>
          <w:highlight w:val="green"/>
          <w:lang w:val="es-AR"/>
        </w:rPr>
        <w:t>APROBADO 27/10/05 – Acta 852/05 (O-05-1531)</w:t>
      </w:r>
      <w:r>
        <w:rPr>
          <w:rFonts w:eastAsia="MS Mincho;ＭＳ 明朝"/>
          <w:sz w:val="24"/>
          <w:lang w:val="es-AR"/>
        </w:rPr>
        <w:t>.</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077.- </w:t>
      </w:r>
      <w:r>
        <w:rPr>
          <w:rFonts w:eastAsia="MS Mincho;ＭＳ 明朝"/>
          <w:sz w:val="24"/>
          <w:u w:val="single"/>
          <w:lang w:val="es-AR"/>
        </w:rPr>
        <w:t>Proyecto de Declaración 077/04</w:t>
      </w:r>
      <w:r>
        <w:rPr>
          <w:rFonts w:eastAsia="MS Mincho;ＭＳ 明朝"/>
          <w:sz w:val="24"/>
          <w:lang w:val="es-AR"/>
        </w:rPr>
        <w:t xml:space="preserve">: "Declarar de Interés Municipal, Turístico y Deportivo al Torneo Nacional de Golf de Menores". Autor: Intendente Municipal, Sr. Alberto Icare. Colaboradores: Secretario de Turismo, Ing. Guillermo Estevez, y Secretario de </w:t>
      </w:r>
      <w:r>
        <w:rPr>
          <w:rFonts w:eastAsia="MS Mincho;ＭＳ 明朝"/>
          <w:sz w:val="24"/>
          <w:lang w:val="es-MX"/>
        </w:rPr>
        <w:t xml:space="preserve">Gobierno, Sr. Adolfo Foures. Sobre Tablas. </w:t>
      </w:r>
      <w:r>
        <w:rPr>
          <w:rFonts w:eastAsia="MS Mincho;ＭＳ 明朝"/>
          <w:sz w:val="24"/>
          <w:highlight w:val="green"/>
          <w:lang w:val="es-MX"/>
        </w:rPr>
        <w:t>APROBADO</w:t>
      </w:r>
      <w:r>
        <w:rPr>
          <w:rFonts w:eastAsia="MS Mincho;ＭＳ 明朝"/>
          <w:sz w:val="24"/>
          <w:highlight w:val="green"/>
          <w:lang w:val="es-ES"/>
        </w:rPr>
        <w:t xml:space="preserve"> 26/02/04 – Acta 823/04 (D-04-984).</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078.- </w:t>
      </w:r>
      <w:r>
        <w:rPr>
          <w:rFonts w:eastAsia="MS Mincho;ＭＳ 明朝"/>
          <w:sz w:val="24"/>
          <w:u w:val="single"/>
          <w:lang w:val="es-AR"/>
        </w:rPr>
        <w:t>Proyecto de Ordenanza 078/04</w:t>
      </w:r>
      <w:r>
        <w:rPr>
          <w:rFonts w:eastAsia="MS Mincho;ＭＳ 明朝"/>
          <w:sz w:val="24"/>
          <w:lang w:val="es-AR"/>
        </w:rPr>
        <w:t xml:space="preserve">: "Aprobar contrato de comodato Municipalidad de San Carlos de Bariloche con la Junta Vecinal Barrio Omega". Autor: Intendente Municipal, Sr. Alberto Icare. Colaborador: Secretario de Gobierno, Sr. Adolfo Foures. A Asesoría Letrada y a la Comisión de Gobierno y Legales. </w:t>
      </w:r>
      <w:r>
        <w:rPr>
          <w:rFonts w:eastAsia="MS Mincho;ＭＳ 明朝"/>
          <w:sz w:val="24"/>
          <w:highlight w:val="cyan"/>
          <w:lang w:val="es-AR"/>
        </w:rPr>
        <w:t>RETIRADO 28/05/04 – Acta 828/04.</w:t>
      </w:r>
      <w:r>
        <w:rPr>
          <w:rFonts w:eastAsia="MS Mincho;ＭＳ 明朝"/>
          <w:sz w:val="24"/>
          <w:highlight w:val="cyan"/>
          <w:lang w:val="es-MX"/>
        </w:rPr>
        <w:tab/>
        <w:t>LIBRO 36</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079.- </w:t>
      </w:r>
      <w:r>
        <w:rPr>
          <w:rFonts w:eastAsia="MS Mincho;ＭＳ 明朝"/>
          <w:sz w:val="24"/>
          <w:u w:val="single"/>
          <w:lang w:val="es-AR"/>
        </w:rPr>
        <w:t>Proyecto de Ordenanza 079/04</w:t>
      </w:r>
      <w:r>
        <w:rPr>
          <w:rFonts w:eastAsia="MS Mincho;ＭＳ 明朝"/>
          <w:sz w:val="24"/>
          <w:lang w:val="es-AR"/>
        </w:rPr>
        <w:t xml:space="preserve">: "Afectar tierras para el asentamiento de Bomberos Voluntarios y administración SIMBOV". Autor: Intendente Municipal, Sr. Alberto Icare. Colaborador: Secretario de Gobierno, Sr. Adolfo Foures. A Asesoría Letrada y a la Comisión de Gobierno y Legales. </w:t>
      </w:r>
      <w:r>
        <w:rPr>
          <w:rFonts w:eastAsia="MS Mincho;ＭＳ 明朝"/>
          <w:sz w:val="24"/>
          <w:highlight w:val="cyan"/>
          <w:lang w:val="es-AR"/>
        </w:rPr>
        <w:t>RETIRADO 28/05/04 – Acta 828/04.</w:t>
      </w:r>
      <w:r>
        <w:rPr>
          <w:rFonts w:eastAsia="MS Mincho;ＭＳ 明朝"/>
          <w:sz w:val="24"/>
          <w:highlight w:val="cyan"/>
          <w:lang w:val="es-MX"/>
        </w:rPr>
        <w:tab/>
        <w:t>LIBRO 36</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080.- </w:t>
      </w:r>
      <w:r>
        <w:rPr>
          <w:rFonts w:eastAsia="MS Mincho;ＭＳ 明朝"/>
          <w:sz w:val="24"/>
          <w:u w:val="single"/>
          <w:lang w:val="es-AR"/>
        </w:rPr>
        <w:t>Proyecto de Ordenanza 080/04</w:t>
      </w:r>
      <w:r>
        <w:rPr>
          <w:rFonts w:eastAsia="MS Mincho;ＭＳ 明朝"/>
          <w:sz w:val="24"/>
          <w:lang w:val="es-AR"/>
        </w:rPr>
        <w:t xml:space="preserve">: "Modificar Anexo II de la Ordenanza 1355-CM-2003". Autor: Intendente Municipal, Sr. Alberto Icare. </w:t>
      </w:r>
      <w:r>
        <w:rPr>
          <w:rFonts w:eastAsia="MS Mincho;ＭＳ 明朝"/>
          <w:sz w:val="24"/>
          <w:lang w:val="es-MX"/>
        </w:rPr>
        <w:t xml:space="preserve">Colaboradores: Secretario de Gobierno, Sr. Adolfo Foures y Subsecretario de Desarrollo Económico, Sr. Daniel Guillermo Zeiss. Sobre Tablas. </w:t>
      </w:r>
      <w:r>
        <w:rPr>
          <w:rFonts w:eastAsia="MS Mincho;ＭＳ 明朝"/>
          <w:sz w:val="24"/>
          <w:highlight w:val="green"/>
          <w:lang w:val="es-MX"/>
        </w:rPr>
        <w:t>APROBADO</w:t>
      </w:r>
      <w:r>
        <w:rPr>
          <w:rFonts w:eastAsia="MS Mincho;ＭＳ 明朝"/>
          <w:sz w:val="24"/>
          <w:highlight w:val="green"/>
          <w:lang w:val="es-ES"/>
        </w:rPr>
        <w:t xml:space="preserve"> 11/03/04 – Acta 824/04 (O-04-1372).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081.- </w:t>
      </w:r>
      <w:r>
        <w:rPr>
          <w:rFonts w:eastAsia="MS Mincho;ＭＳ 明朝"/>
          <w:sz w:val="24"/>
          <w:u w:val="single"/>
          <w:lang w:val="es-AR"/>
        </w:rPr>
        <w:t>Proyecto de Declaración 081/04</w:t>
      </w:r>
      <w:r>
        <w:rPr>
          <w:rFonts w:eastAsia="MS Mincho;ＭＳ 明朝"/>
          <w:sz w:val="24"/>
          <w:lang w:val="es-AR"/>
        </w:rPr>
        <w:t xml:space="preserve">: "Declarar de Interés Municipal al "IV Congreso Iberoamericano de Hipoacusia". Autor: Intendente Municipal, Sr. Alberto Icare. </w:t>
      </w:r>
      <w:r>
        <w:rPr>
          <w:rFonts w:eastAsia="MS Mincho;ＭＳ 明朝"/>
          <w:sz w:val="24"/>
          <w:lang w:val="es-ES"/>
        </w:rPr>
        <w:t>Colaboradores: Secretario de Turismo, Sr. Guillermo Estévez y Secretario de Gobierno, Sr. Adolfo Foures. A Asesoría Letrada y a la Comisión de Acción Social.</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22/04/04 – Acta 826/04 (D-04-996).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082.- </w:t>
      </w:r>
      <w:r>
        <w:rPr>
          <w:rFonts w:eastAsia="MS Mincho;ＭＳ 明朝"/>
          <w:sz w:val="24"/>
          <w:u w:val="single"/>
          <w:lang w:val="es-AR"/>
        </w:rPr>
        <w:t>Proyecto de Ordenanza 082/04</w:t>
      </w:r>
      <w:r>
        <w:rPr>
          <w:rFonts w:eastAsia="MS Mincho;ＭＳ 明朝"/>
          <w:sz w:val="24"/>
          <w:lang w:val="es-AR"/>
        </w:rPr>
        <w:t xml:space="preserve">: "Autorizar al Departamento Ejecutivo a suscribir convenio con la firma BODA S.A. representada por el Sr. Francisco A. Turconi". Autor: Intendente Municipal, Sr. Alberto Icare. Colaboradores: Secretario de Gobierno, Sr. Adolfo Foures y Comisión General de Transacciones. </w:t>
      </w:r>
      <w:r>
        <w:rPr>
          <w:rFonts w:eastAsia="MS Mincho;ＭＳ 明朝"/>
          <w:sz w:val="24"/>
          <w:lang w:val="es-ES"/>
        </w:rPr>
        <w:t>A Asesoría Letrada y a las Comisiones de Economía, de Obras y Planeamiento y de Gobierno y Legales.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(O-04-1382).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083.- </w:t>
      </w:r>
      <w:r>
        <w:rPr>
          <w:rFonts w:eastAsia="MS Mincho;ＭＳ 明朝"/>
          <w:sz w:val="24"/>
          <w:u w:val="single"/>
          <w:lang w:val="es-AR"/>
        </w:rPr>
        <w:t>Proyecto de Ordenanza 083/04</w:t>
      </w:r>
      <w:r>
        <w:rPr>
          <w:rFonts w:eastAsia="MS Mincho;ＭＳ 明朝"/>
          <w:sz w:val="24"/>
          <w:lang w:val="es-AR"/>
        </w:rPr>
        <w:t xml:space="preserve">: "Ampliación de plazo de la Ordenanza N° 1214-CM-02". Autor: Intendente Municipal, Sr. Alberto Icare. </w:t>
      </w:r>
      <w:r>
        <w:rPr>
          <w:rFonts w:eastAsia="MS Mincho;ＭＳ 明朝"/>
          <w:sz w:val="24"/>
          <w:lang w:val="es-ES"/>
        </w:rPr>
        <w:t>Colaborador: Secretario de Gobierno, Sr. Adolfo Foures. A Asesoría Letrada y a las Comisiones de Acción Social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23/09/04 – Acta 835/04 (O-04-1426).</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084.- </w:t>
      </w:r>
      <w:r>
        <w:rPr>
          <w:rFonts w:eastAsia="MS Mincho;ＭＳ 明朝" w:cs="Times New Roman" w:ascii="Times New Roman" w:hAnsi="Times New Roman"/>
          <w:sz w:val="24"/>
          <w:u w:val="single"/>
        </w:rPr>
        <w:t>Proyecto de Declaración 084/04</w:t>
      </w:r>
      <w:r>
        <w:rPr>
          <w:rFonts w:eastAsia="MS Mincho;ＭＳ 明朝" w:cs="Times New Roman" w:ascii="Times New Roman" w:hAnsi="Times New Roman"/>
          <w:sz w:val="24"/>
        </w:rPr>
        <w:t>: "Declarar de Interés Municipal el Encuentro Coral "Cita en Primavera". Autora: Concejal Silvina García Larraburu (PJ). A Asesoría Letrada y a la Comisión de Turismo. Con Tratamiento de Preferencia próxima sesión.</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01/04/04 – Acta 825/04 (D-04-989).</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AR"/>
        </w:rPr>
        <w:t xml:space="preserve">085.- </w:t>
      </w:r>
      <w:r>
        <w:rPr>
          <w:rFonts w:eastAsia="MS Mincho;ＭＳ 明朝"/>
          <w:sz w:val="24"/>
          <w:u w:val="single"/>
          <w:lang w:val="es-AR"/>
        </w:rPr>
        <w:t>Proyecto de Comunicación 085/04</w:t>
      </w:r>
      <w:r>
        <w:rPr>
          <w:rFonts w:eastAsia="MS Mincho;ＭＳ 明朝"/>
          <w:sz w:val="24"/>
          <w:lang w:val="es-AR"/>
        </w:rPr>
        <w:t xml:space="preserve">: "Solicitar a la Comisión Nacional de Regulación del Transporte (CNRT) descuentos en el transporte a estudiante universitarios". </w:t>
      </w:r>
      <w:r>
        <w:rPr>
          <w:rFonts w:eastAsia="MS Mincho;ＭＳ 明朝"/>
          <w:sz w:val="24"/>
          <w:lang w:val="es-ES"/>
        </w:rPr>
        <w:t>Autores: Concejales Andrés Martínez Infante, Beatriz Contreras y Diego Breide (Encuentro). A Asesoría Letrada y a las Comisión de Servicios, Tránsito y Transporte.</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(C-04-514).</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086.- </w:t>
      </w:r>
      <w:r>
        <w:rPr>
          <w:rFonts w:eastAsia="MS Mincho;ＭＳ 明朝"/>
          <w:sz w:val="24"/>
          <w:u w:val="single"/>
          <w:lang w:val="es-AR"/>
        </w:rPr>
        <w:t>Proyecto de Declaración 086/04</w:t>
      </w:r>
      <w:r>
        <w:rPr>
          <w:rFonts w:eastAsia="MS Mincho;ＭＳ 明朝"/>
          <w:sz w:val="24"/>
          <w:lang w:val="es-AR"/>
        </w:rPr>
        <w:t xml:space="preserve">: "Declarar de Interés Municipal el 3° Festival Internacional "Patagonia y Tango". Autor: Secretario de Hacienda, a/c Despacho Intendencia, Lic. Ángel D. Barriga. Colaboradores:  Secretario de Obras y Servicios Públicos, Arq. Raúl A. Martiniau y Subsecretario de Cultura, Sr. Luis Torrejón. </w:t>
      </w:r>
      <w:r>
        <w:rPr>
          <w:rFonts w:eastAsia="MS Mincho;ＭＳ 明朝"/>
          <w:sz w:val="24"/>
          <w:lang w:val="es-ES"/>
        </w:rPr>
        <w:t>A Asesoría Letrada y a la Comisión de Turismo.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(D-04-988).</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087.- </w:t>
      </w:r>
      <w:r>
        <w:rPr>
          <w:rFonts w:eastAsia="MS Mincho;ＭＳ 明朝"/>
          <w:sz w:val="24"/>
          <w:u w:val="single"/>
          <w:lang w:val="es-AR"/>
        </w:rPr>
        <w:t>Proyecto de Declaración 087/04</w:t>
      </w:r>
      <w:r>
        <w:rPr>
          <w:rFonts w:eastAsia="MS Mincho;ＭＳ 明朝"/>
          <w:sz w:val="24"/>
          <w:lang w:val="es-AR"/>
        </w:rPr>
        <w:t xml:space="preserve">: "Declarar de Interés Municipal la 5° Edición del Festival "Bariloche para Todos". Autor: Secretario de Hacienda, a/c Despacho Intendencia, Lic. Ángel D. Barriga. Colaboradores: Secretario de Obras y Servicios Públicos, Arq. Raúl A. Martiniau y Subsecretario de Cultura, Sr. Luis Torrejón. </w:t>
      </w:r>
      <w:r>
        <w:rPr>
          <w:rFonts w:eastAsia="MS Mincho;ＭＳ 明朝"/>
          <w:sz w:val="24"/>
          <w:lang w:val="es-ES"/>
        </w:rPr>
        <w:t>A Asesoría Letrada y a la Comisión de Turismo.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(D-04-987).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088.- </w:t>
      </w:r>
      <w:r>
        <w:rPr>
          <w:rFonts w:eastAsia="MS Mincho;ＭＳ 明朝"/>
          <w:sz w:val="24"/>
          <w:u w:val="single"/>
          <w:lang w:val="es-AR"/>
        </w:rPr>
        <w:t>Proyecto de Ordenanza 088/04</w:t>
      </w:r>
      <w:r>
        <w:rPr>
          <w:rFonts w:eastAsia="MS Mincho;ＭＳ 明朝"/>
          <w:sz w:val="24"/>
          <w:lang w:val="es-AR"/>
        </w:rPr>
        <w:t xml:space="preserve">: "Ordenanza Orgánica del Tribunal de Cuentas de la Municipalidad". Autora: Concejal María Sandra Guerrero (MARA). Colaborador: Sr. Antonio Mercado. A Asesoría Letrada y a las Comisiones de Economía y de Gobierno y Legales. </w:t>
      </w:r>
      <w:r>
        <w:rPr>
          <w:rFonts w:eastAsia="MS Mincho;ＭＳ 明朝"/>
          <w:sz w:val="24"/>
          <w:highlight w:val="red"/>
          <w:lang w:val="es-AR"/>
        </w:rPr>
        <w:t>RECHAZADO 21/10/04 – Acta 836/04.</w:t>
      </w:r>
      <w:r>
        <w:rPr>
          <w:rFonts w:eastAsia="MS Mincho;ＭＳ 明朝"/>
          <w:sz w:val="24"/>
          <w:highlight w:val="cyan"/>
          <w:lang w:val="es-MX"/>
        </w:rPr>
        <w:tab/>
        <w:t>LIBRO 36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089.- </w:t>
      </w:r>
      <w:r>
        <w:rPr>
          <w:rFonts w:eastAsia="MS Mincho;ＭＳ 明朝"/>
          <w:sz w:val="24"/>
          <w:u w:val="single"/>
          <w:lang w:val="es-AR"/>
        </w:rPr>
        <w:t>Proyecto de Ordenanza 089/04</w:t>
      </w:r>
      <w:r>
        <w:rPr>
          <w:rFonts w:eastAsia="MS Mincho;ＭＳ 明朝"/>
          <w:sz w:val="24"/>
          <w:lang w:val="es-AR"/>
        </w:rPr>
        <w:t xml:space="preserve">: "Aprobar contrato de Comodato entre la Municipalidad de San Carlos de Bariloche y la Cooperativa de Electricidad Bariloche Ltda". Autor: Intendente Municipal, Sr. Alberto Icare. Colaborador: Secretario de Gobierno, Sr. Adolfo Foures. A Asesoría Letrada y a </w:t>
      </w:r>
      <w:r>
        <w:rPr>
          <w:rFonts w:eastAsia="MS Mincho;ＭＳ 明朝"/>
          <w:sz w:val="24"/>
          <w:lang w:val="es-ES"/>
        </w:rPr>
        <w:t>la Comisión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(O-04-1383).</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090.- </w:t>
      </w:r>
      <w:r>
        <w:rPr>
          <w:rFonts w:eastAsia="MS Mincho;ＭＳ 明朝"/>
          <w:sz w:val="24"/>
          <w:u w:val="single"/>
          <w:lang w:val="es-AR"/>
        </w:rPr>
        <w:t>Proyecto de Ordenanza 090/04</w:t>
      </w:r>
      <w:r>
        <w:rPr>
          <w:rFonts w:eastAsia="MS Mincho;ＭＳ 明朝"/>
          <w:sz w:val="24"/>
          <w:lang w:val="es-AR"/>
        </w:rPr>
        <w:t>: "Regulación sobre tenencia de canes. Plan Municipal de Control de la Población Canina". Autor: Concejal Marcelo Cascón (UCR). Colaborador: Médico Veterinario Horac</w:t>
      </w:r>
      <w:r>
        <w:rPr>
          <w:rFonts w:eastAsia="MS Mincho;ＭＳ 明朝"/>
          <w:sz w:val="24"/>
          <w:lang w:val="es-ES"/>
        </w:rPr>
        <w:t xml:space="preserve">io E. Vautier (Presidente de Asociación Bariloche para el control de la población canina y felina). </w:t>
      </w:r>
      <w:r>
        <w:rPr>
          <w:rFonts w:eastAsia="MS Mincho;ＭＳ 明朝"/>
          <w:sz w:val="24"/>
          <w:highlight w:val="green"/>
          <w:lang w:val="es-MX"/>
        </w:rPr>
        <w:t>APROBADO</w:t>
      </w:r>
      <w:r>
        <w:rPr>
          <w:rFonts w:eastAsia="MS Mincho;ＭＳ 明朝"/>
          <w:sz w:val="24"/>
          <w:highlight w:val="green"/>
          <w:lang w:val="es-ES"/>
        </w:rPr>
        <w:t xml:space="preserve"> 02/09/04 – Acta 834/04 (O-04-1424).</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091.- </w:t>
      </w:r>
      <w:r>
        <w:rPr>
          <w:rFonts w:eastAsia="MS Mincho;ＭＳ 明朝"/>
          <w:sz w:val="24"/>
          <w:u w:val="single"/>
          <w:lang w:val="es-AR"/>
        </w:rPr>
        <w:t>Proyecto de Comunicación 091/04</w:t>
      </w:r>
      <w:r>
        <w:rPr>
          <w:rFonts w:eastAsia="MS Mincho;ＭＳ 明朝"/>
          <w:sz w:val="24"/>
          <w:lang w:val="es-AR"/>
        </w:rPr>
        <w:t xml:space="preserve">: "Comunicar Gobierno Provincial necesidad de mayor presupuesto áreas de educación, salud y seguridad". Autores: Concejales Fernando Martín (Presidente Bloque UCR); Andrés Martínez Infante (Presidente Bloque Encuentro); Sandra Guerrero (Presidente Bloque MARA); Silvina García Larraburu (Presidente Bloque PJ); Marcelo Cascón; Alicia Grandío; Guillermina Alaniz; Hugo Cejas y Diego Breide. </w:t>
      </w:r>
      <w:r>
        <w:rPr>
          <w:rFonts w:eastAsia="MS Mincho;ＭＳ 明朝"/>
          <w:sz w:val="24"/>
          <w:lang w:val="es-MX"/>
        </w:rPr>
        <w:t xml:space="preserve">Sobre Tablas. </w:t>
      </w:r>
      <w:r>
        <w:rPr>
          <w:rFonts w:eastAsia="MS Mincho;ＭＳ 明朝"/>
          <w:sz w:val="24"/>
          <w:highlight w:val="green"/>
          <w:lang w:val="es-MX"/>
        </w:rPr>
        <w:t>APROBADO</w:t>
      </w:r>
      <w:r>
        <w:rPr>
          <w:rFonts w:eastAsia="MS Mincho;ＭＳ 明朝"/>
          <w:sz w:val="24"/>
          <w:highlight w:val="green"/>
          <w:lang w:val="es-ES"/>
        </w:rPr>
        <w:t xml:space="preserve"> 11/03/04 – Acta 824/04 (C-04-513).</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092.- </w:t>
      </w:r>
      <w:r>
        <w:rPr>
          <w:rFonts w:eastAsia="MS Mincho;ＭＳ 明朝"/>
          <w:sz w:val="24"/>
          <w:u w:val="single"/>
          <w:lang w:val="es-AR"/>
        </w:rPr>
        <w:t>Proyecto de Ordenanza 092/04</w:t>
      </w:r>
      <w:r>
        <w:rPr>
          <w:rFonts w:eastAsia="MS Mincho;ＭＳ 明朝"/>
          <w:sz w:val="24"/>
          <w:lang w:val="es-AR"/>
        </w:rPr>
        <w:t xml:space="preserve">: "Aprobar convenio de Municipalización Cerro Catedral". Autor: Intendente Municipal, Sr. Alberto Icare. </w:t>
      </w:r>
      <w:r>
        <w:rPr>
          <w:rFonts w:eastAsia="MS Mincho;ＭＳ 明朝"/>
          <w:sz w:val="24"/>
          <w:lang w:val="es-ES"/>
        </w:rPr>
        <w:t>Colaborador: Secretario de Gobierno, Sr. Adolfo Foures. A Asesoría Letrada y a Comisión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22/04/04 – Acta 826/04 (O-04-1384).</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lang w:val="es-AR"/>
        </w:rPr>
        <w:t xml:space="preserve">093.- </w:t>
      </w:r>
      <w:r>
        <w:rPr>
          <w:rFonts w:eastAsia="MS Mincho;ＭＳ 明朝" w:cs="Times New Roman" w:ascii="Times New Roman" w:hAnsi="Times New Roman"/>
          <w:sz w:val="24"/>
          <w:u w:val="single"/>
          <w:lang w:val="es-AR"/>
        </w:rPr>
        <w:t>Proyecto de Ordenanza 093/04</w:t>
      </w:r>
      <w:r>
        <w:rPr>
          <w:rFonts w:eastAsia="MS Mincho;ＭＳ 明朝" w:cs="Times New Roman" w:ascii="Times New Roman" w:hAnsi="Times New Roman"/>
          <w:sz w:val="24"/>
          <w:lang w:val="es-AR"/>
        </w:rPr>
        <w:t>: "Establecer régimen de funcionamiento de los Mercados Comunitarios Municipales de San Carlos de Bariloche". Autores: Concejales Breide y Martínez Infante (Encuentro). A Asesoría Letrada y a Comisiones de Gobierno y Legales, Servicios, Tránsito y Transporte y de Economía.</w:t>
      </w:r>
      <w:r>
        <w:rPr>
          <w:rFonts w:eastAsia="MS Mincho;ＭＳ 明朝" w:cs="Times New Roman" w:ascii="Times New Roman" w:hAnsi="Times New Roman"/>
          <w:sz w:val="24"/>
          <w:lang w:val="es-MX"/>
        </w:rPr>
        <w:t xml:space="preserve"> .</w:t>
      </w:r>
      <w:r>
        <w:rPr>
          <w:rFonts w:eastAsia="MS Mincho;ＭＳ 明朝" w:cs="Times New Roman" w:ascii="Times New Roman" w:hAnsi="Times New Roman"/>
          <w:sz w:val="24"/>
          <w:highlight w:val="cyan"/>
        </w:rPr>
        <w:t xml:space="preserve"> RETIRADO 14/06/07 – Acta 879/07.</w:t>
      </w:r>
      <w:r>
        <w:rPr>
          <w:rFonts w:eastAsia="MS Mincho;ＭＳ 明朝" w:cs="Times New Roman" w:ascii="Times New Roman" w:hAnsi="Times New Roman"/>
          <w:sz w:val="24"/>
          <w:highlight w:val="cyan"/>
          <w:lang w:val="es-MX"/>
        </w:rPr>
        <w:tab/>
        <w:t>LIBRO 36</w:t>
      </w:r>
    </w:p>
    <w:p>
      <w:pPr>
        <w:pStyle w:val="Normal"/>
        <w:jc w:val="both"/>
        <w:rPr>
          <w:rFonts w:eastAsia="MS Mincho;ＭＳ 明朝" w:cs="Times New Roman"/>
          <w:sz w:val="24"/>
          <w:lang w:val="es-AR"/>
        </w:rPr>
      </w:pPr>
      <w:r>
        <w:rPr>
          <w:rFonts w:eastAsia="MS Mincho;ＭＳ 明朝" w:cs="Times New Roman"/>
          <w:sz w:val="24"/>
          <w:lang w:val="es-AR"/>
        </w:rPr>
      </w:r>
    </w:p>
    <w:p>
      <w:pPr>
        <w:pStyle w:val="Normal"/>
        <w:jc w:val="both"/>
        <w:rPr>
          <w:rFonts w:eastAsia="MS Mincho;ＭＳ 明朝" w:cs="Times New Roman"/>
          <w:sz w:val="24"/>
          <w:lang w:val="es-AR"/>
        </w:rPr>
      </w:pPr>
      <w:r>
        <w:rPr>
          <w:rFonts w:eastAsia="MS Mincho;ＭＳ 明朝" w:cs="Times New Roman"/>
          <w:sz w:val="24"/>
          <w:lang w:val="es-AR"/>
        </w:rPr>
      </w:r>
    </w:p>
    <w:p>
      <w:pPr>
        <w:pStyle w:val="Normal"/>
        <w:jc w:val="both"/>
        <w:rPr/>
      </w:pPr>
      <w:r>
        <w:rPr>
          <w:rFonts w:eastAsia="MS Mincho;ＭＳ 明朝"/>
          <w:sz w:val="24"/>
          <w:lang w:val="es-AR"/>
        </w:rPr>
        <w:t xml:space="preserve">094.- </w:t>
      </w:r>
      <w:r>
        <w:rPr>
          <w:rFonts w:eastAsia="MS Mincho;ＭＳ 明朝"/>
          <w:sz w:val="24"/>
          <w:u w:val="single"/>
          <w:lang w:val="es-AR"/>
        </w:rPr>
        <w:t>Proyecto de Ordenanza 094/04</w:t>
      </w:r>
      <w:r>
        <w:rPr>
          <w:rFonts w:eastAsia="MS Mincho;ＭＳ 明朝"/>
          <w:sz w:val="24"/>
          <w:lang w:val="es-AR"/>
        </w:rPr>
        <w:t xml:space="preserve">:"Modificar Ordenanza 1355-CM-03, Capítulo "Asesoría Letrada" del Manual de Misiones y Funciones". Autores: Concejales Breide y Martínez Infante (Encuentro). Colaborador: Sr. José Pisani. </w:t>
      </w:r>
      <w:r>
        <w:rPr>
          <w:rFonts w:eastAsia="MS Mincho;ＭＳ 明朝"/>
          <w:sz w:val="24"/>
          <w:lang w:val="es-ES"/>
        </w:rPr>
        <w:t xml:space="preserve">A Asesoría Letrada y a Comisión de Gobierno y Legales. </w:t>
      </w:r>
      <w:r>
        <w:rPr>
          <w:rFonts w:eastAsia="MS Mincho;ＭＳ 明朝"/>
          <w:sz w:val="24"/>
          <w:highlight w:val="green"/>
          <w:lang w:val="es-MX"/>
        </w:rPr>
        <w:t>APROBADO</w:t>
      </w:r>
      <w:r>
        <w:rPr>
          <w:rFonts w:eastAsia="MS Mincho;ＭＳ 明朝"/>
          <w:sz w:val="24"/>
          <w:highlight w:val="green"/>
          <w:lang w:val="es-ES"/>
        </w:rPr>
        <w:t xml:space="preserve"> 21/10/04 – Acta 836/04 (O-04-1432).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095</w:t>
      </w:r>
      <w:r>
        <w:rPr>
          <w:rFonts w:eastAsia="MS Mincho;ＭＳ 明朝"/>
          <w:sz w:val="24"/>
          <w:lang w:val="es-AR"/>
        </w:rPr>
        <w:t xml:space="preserve">.- </w:t>
      </w:r>
      <w:r>
        <w:rPr>
          <w:rFonts w:eastAsia="MS Mincho;ＭＳ 明朝"/>
          <w:sz w:val="24"/>
          <w:u w:val="single"/>
          <w:lang w:val="es-AR"/>
        </w:rPr>
        <w:t>Proyecto de Declaración 095/04</w:t>
      </w:r>
      <w:r>
        <w:rPr>
          <w:rFonts w:eastAsia="MS Mincho;ＭＳ 明朝"/>
          <w:sz w:val="24"/>
          <w:lang w:val="es-AR"/>
        </w:rPr>
        <w:t xml:space="preserve">: "Declarar de Interés Municipal Turístico y Deportivo el evento denominado "Expedición Río Manso". Autor: Intendente Municipal, Sr. Alberto Icare. Colaborador: Secretario de Turismo, Sr. Guillermo Estévez. Se solicitará su retiro por haberse emitido Resolución 054-PCM-04. </w:t>
      </w:r>
      <w:r>
        <w:rPr>
          <w:rFonts w:eastAsia="MS Mincho;ＭＳ 明朝"/>
          <w:sz w:val="24"/>
          <w:highlight w:val="cyan"/>
          <w:lang w:val="es-AR"/>
        </w:rPr>
        <w:t>RETIRADO 01/04/04 – Acta 825/04.</w:t>
      </w:r>
      <w:r>
        <w:rPr>
          <w:rFonts w:eastAsia="MS Mincho;ＭＳ 明朝"/>
          <w:sz w:val="24"/>
          <w:highlight w:val="cyan"/>
          <w:lang w:val="es-MX"/>
        </w:rPr>
        <w:tab/>
        <w:t>LIBRO 36</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096.- </w:t>
      </w:r>
      <w:r>
        <w:rPr>
          <w:rFonts w:eastAsia="MS Mincho;ＭＳ 明朝"/>
          <w:sz w:val="24"/>
          <w:u w:val="single"/>
          <w:lang w:val="es-AR"/>
        </w:rPr>
        <w:t>Proyecto de Ordenanza 096/04</w:t>
      </w:r>
      <w:r>
        <w:rPr>
          <w:rFonts w:eastAsia="MS Mincho;ＭＳ 明朝"/>
          <w:sz w:val="24"/>
          <w:lang w:val="es-AR"/>
        </w:rPr>
        <w:t xml:space="preserve">: "Eximir pago de T.I.S.H. y Publicidad y Propaganda a la Asociación Camino al Sol". Autor: Intendente Municipal, Sr. Alberto Icare. Colaborador: Secretario de Gobierno, Sr. Adolfo Foures. Se solicitará su retiro. </w:t>
      </w:r>
      <w:r>
        <w:rPr>
          <w:rFonts w:eastAsia="MS Mincho;ＭＳ 明朝"/>
          <w:sz w:val="24"/>
          <w:highlight w:val="cyan"/>
          <w:lang w:val="es-AR"/>
        </w:rPr>
        <w:t>RETIRADO 01/04/04 – Acta 825/04.</w:t>
      </w:r>
      <w:r>
        <w:rPr>
          <w:rFonts w:eastAsia="MS Mincho;ＭＳ 明朝"/>
          <w:sz w:val="24"/>
          <w:highlight w:val="cyan"/>
          <w:lang w:val="es-MX"/>
        </w:rPr>
        <w:tab/>
        <w:t>LIBRO 37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097.- </w:t>
      </w:r>
      <w:r>
        <w:rPr>
          <w:rFonts w:eastAsia="MS Mincho;ＭＳ 明朝"/>
          <w:sz w:val="24"/>
          <w:u w:val="single"/>
          <w:lang w:val="es-AR"/>
        </w:rPr>
        <w:t>Proyecto de Ordenanza 097/04</w:t>
      </w:r>
      <w:r>
        <w:rPr>
          <w:rFonts w:eastAsia="MS Mincho;ＭＳ 明朝"/>
          <w:sz w:val="24"/>
          <w:lang w:val="es-AR"/>
        </w:rPr>
        <w:t xml:space="preserve">: "Modificar Código de Habilitaciones Comerciales, regula compra-venta objetos usados". Autor: Presidente Concejo Municipal, Sr. Marcelo Cascón. Colaborador: Sr. Horacio Vautier. </w:t>
      </w:r>
      <w:r>
        <w:rPr>
          <w:rFonts w:eastAsia="MS Mincho;ＭＳ 明朝"/>
          <w:sz w:val="24"/>
          <w:highlight w:val="green"/>
          <w:lang w:val="es-MX"/>
        </w:rPr>
        <w:t>APROBADO</w:t>
      </w:r>
      <w:r>
        <w:rPr>
          <w:rFonts w:eastAsia="MS Mincho;ＭＳ 明朝"/>
          <w:sz w:val="24"/>
          <w:highlight w:val="green"/>
          <w:lang w:val="es-ES"/>
        </w:rPr>
        <w:t xml:space="preserve"> 28/05/04 – Acta 828/04 (O-04-1398).</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098.- </w:t>
      </w:r>
      <w:r>
        <w:rPr>
          <w:rFonts w:eastAsia="MS Mincho;ＭＳ 明朝"/>
          <w:sz w:val="24"/>
          <w:u w:val="single"/>
          <w:lang w:val="es-AR"/>
        </w:rPr>
        <w:t>Proyecto de Declaración 098/04</w:t>
      </w:r>
      <w:r>
        <w:rPr>
          <w:rFonts w:eastAsia="MS Mincho;ＭＳ 明朝"/>
          <w:sz w:val="24"/>
          <w:lang w:val="es-AR"/>
        </w:rPr>
        <w:t xml:space="preserve">: "Declarar de Interés Municipal y Educativo al IV Festival Nacional de Titiriteros Andariegos". </w:t>
      </w:r>
      <w:r>
        <w:rPr>
          <w:rFonts w:eastAsia="MS Mincho;ＭＳ 明朝"/>
          <w:sz w:val="24"/>
          <w:lang w:val="es-MX"/>
        </w:rPr>
        <w:t xml:space="preserve">Autora: Concejal Guerrero (MARA). Sobre Tablas. </w:t>
      </w:r>
      <w:r>
        <w:rPr>
          <w:rFonts w:eastAsia="MS Mincho;ＭＳ 明朝"/>
          <w:sz w:val="24"/>
          <w:highlight w:val="green"/>
          <w:lang w:val="es-MX"/>
        </w:rPr>
        <w:t>APROBADO</w:t>
      </w:r>
      <w:r>
        <w:rPr>
          <w:rFonts w:eastAsia="MS Mincho;ＭＳ 明朝"/>
          <w:sz w:val="24"/>
          <w:highlight w:val="green"/>
          <w:lang w:val="es-ES"/>
        </w:rPr>
        <w:t xml:space="preserve"> 01/04/04 – Acta 825/04 (D-04-992).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099</w:t>
      </w:r>
      <w:r>
        <w:rPr>
          <w:rFonts w:eastAsia="MS Mincho;ＭＳ 明朝"/>
          <w:sz w:val="24"/>
          <w:lang w:val="es-AR"/>
        </w:rPr>
        <w:t xml:space="preserve">.- </w:t>
      </w:r>
      <w:r>
        <w:rPr>
          <w:rFonts w:eastAsia="MS Mincho;ＭＳ 明朝"/>
          <w:sz w:val="24"/>
          <w:u w:val="single"/>
          <w:lang w:val="es-AR"/>
        </w:rPr>
        <w:t>Proyecto de Declaración 099/04</w:t>
      </w:r>
      <w:r>
        <w:rPr>
          <w:rFonts w:eastAsia="MS Mincho;ＭＳ 明朝"/>
          <w:sz w:val="24"/>
          <w:lang w:val="es-AR"/>
        </w:rPr>
        <w:t xml:space="preserve">: "Declarar de Interés Municipal el "Tercer Campeonato Patagónico de Enduro". </w:t>
      </w:r>
      <w:r>
        <w:rPr>
          <w:rFonts w:eastAsia="MS Mincho;ＭＳ 明朝"/>
          <w:sz w:val="24"/>
          <w:lang w:val="es-ES"/>
        </w:rPr>
        <w:t xml:space="preserve">Autor: Presidente Concejo Municipal, Sr. Marcelo Cascón. </w:t>
      </w:r>
      <w:r>
        <w:rPr>
          <w:rFonts w:eastAsia="MS Mincho;ＭＳ 明朝"/>
          <w:sz w:val="24"/>
          <w:highlight w:val="green"/>
          <w:lang w:val="es-MX"/>
        </w:rPr>
        <w:t>APROBADO</w:t>
      </w:r>
      <w:r>
        <w:rPr>
          <w:rFonts w:eastAsia="MS Mincho;ＭＳ 明朝"/>
          <w:sz w:val="24"/>
          <w:highlight w:val="green"/>
          <w:lang w:val="es-ES"/>
        </w:rPr>
        <w:t xml:space="preserve"> 01/04/04 – Acta 825/04 (D-04-991).</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lang w:val="es-AR"/>
        </w:rPr>
        <w:t xml:space="preserve">100.- </w:t>
      </w:r>
      <w:r>
        <w:rPr>
          <w:rFonts w:eastAsia="MS Mincho;ＭＳ 明朝" w:cs="Times New Roman" w:ascii="Times New Roman" w:hAnsi="Times New Roman"/>
          <w:sz w:val="24"/>
          <w:u w:val="single"/>
          <w:lang w:val="es-AR"/>
        </w:rPr>
        <w:t>Proyecto de Ordenanza 100/04</w:t>
      </w:r>
      <w:r>
        <w:rPr>
          <w:rFonts w:eastAsia="MS Mincho;ＭＳ 明朝" w:cs="Times New Roman" w:ascii="Times New Roman" w:hAnsi="Times New Roman"/>
          <w:sz w:val="24"/>
          <w:lang w:val="es-AR"/>
        </w:rPr>
        <w:t xml:space="preserve">: "Modificación Programa "Centros Infantiles Madres Cuidadoras". Autora: Concejal Contreras (Encuentro). Coautores: Concejales Breide, Martínez Infante (Encuentro) y García Larraburu (P.J.). </w:t>
      </w:r>
      <w:r>
        <w:rPr>
          <w:rFonts w:eastAsia="MS Mincho;ＭＳ 明朝" w:cs="Times New Roman" w:ascii="Times New Roman" w:hAnsi="Times New Roman"/>
          <w:sz w:val="24"/>
        </w:rPr>
        <w:t>A Asesoría Letrada y a Comisiones de Economía, de Acción Social y de Gobierno y Legales.</w:t>
      </w:r>
      <w:r>
        <w:rPr>
          <w:rFonts w:eastAsia="MS Mincho;ＭＳ 明朝" w:cs="Times New Roman" w:ascii="Times New Roman" w:hAnsi="Times New Roman"/>
          <w:sz w:val="24"/>
          <w:lang w:val="es-MX"/>
        </w:rPr>
        <w:t xml:space="preserve"> .</w:t>
      </w:r>
      <w:r>
        <w:rPr>
          <w:rFonts w:eastAsia="MS Mincho;ＭＳ 明朝" w:cs="Times New Roman" w:ascii="Times New Roman" w:hAnsi="Times New Roman"/>
          <w:sz w:val="24"/>
          <w:highlight w:val="cyan"/>
        </w:rPr>
        <w:t xml:space="preserve"> RETIRADO 14/06/07 – Acta 879/07.</w:t>
      </w:r>
      <w:r>
        <w:rPr>
          <w:rFonts w:eastAsia="MS Mincho;ＭＳ 明朝" w:cs="Times New Roman" w:ascii="Times New Roman" w:hAnsi="Times New Roman"/>
          <w:sz w:val="24"/>
          <w:highlight w:val="cyan"/>
          <w:lang w:val="es-MX"/>
        </w:rPr>
        <w:tab/>
        <w:t>LIBRO 37</w:t>
      </w:r>
    </w:p>
    <w:p>
      <w:pPr>
        <w:pStyle w:val="Normal"/>
        <w:jc w:val="both"/>
        <w:rPr>
          <w:rFonts w:eastAsia="MS Mincho;ＭＳ 明朝" w:cs="Times New Roman"/>
          <w:sz w:val="24"/>
          <w:lang w:val="es-MX"/>
        </w:rPr>
      </w:pPr>
      <w:r>
        <w:rPr>
          <w:rFonts w:eastAsia="MS Mincho;ＭＳ 明朝" w:cs="Times New Roman"/>
          <w:sz w:val="24"/>
          <w:lang w:val="es-MX"/>
        </w:rPr>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101.- </w:t>
      </w:r>
      <w:r>
        <w:rPr>
          <w:rFonts w:eastAsia="MS Mincho;ＭＳ 明朝"/>
          <w:sz w:val="24"/>
          <w:u w:val="single"/>
          <w:lang w:val="es-ES"/>
        </w:rPr>
        <w:t>Proyecto de Ordenanza 101/04</w:t>
      </w:r>
      <w:r>
        <w:rPr>
          <w:rFonts w:eastAsia="MS Mincho;ＭＳ 明朝"/>
          <w:sz w:val="24"/>
          <w:lang w:val="es-ES"/>
        </w:rPr>
        <w:t>: "Modificación Ordenanza 859-CM-98 Creación del Consejo Municipal de la Mujer". Autora: Concejal García Larraburu (P.J.). A Asesoría Letrada y a Comisión de Gobierno y Legales.</w:t>
      </w:r>
      <w:r>
        <w:rPr>
          <w:rFonts w:eastAsia="MS Mincho;ＭＳ 明朝"/>
          <w:sz w:val="24"/>
          <w:highlight w:val="green"/>
          <w:lang w:val="es-MX"/>
        </w:rPr>
        <w:t xml:space="preserve"> APROBADO</w:t>
      </w:r>
      <w:r>
        <w:rPr>
          <w:rFonts w:eastAsia="MS Mincho;ＭＳ 明朝"/>
          <w:sz w:val="24"/>
          <w:highlight w:val="green"/>
          <w:lang w:val="es-ES"/>
        </w:rPr>
        <w:t xml:space="preserve"> 23/12/04 – Acta 839/04 (O-04-1464).</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102.- </w:t>
      </w:r>
      <w:r>
        <w:rPr>
          <w:rFonts w:eastAsia="MS Mincho;ＭＳ 明朝"/>
          <w:sz w:val="24"/>
          <w:u w:val="single"/>
          <w:lang w:val="es-MX"/>
        </w:rPr>
        <w:t>Proyecto de Declaración 102/04</w:t>
      </w:r>
      <w:r>
        <w:rPr>
          <w:rFonts w:eastAsia="MS Mincho;ＭＳ 明朝"/>
          <w:sz w:val="24"/>
          <w:lang w:val="es-MX"/>
        </w:rPr>
        <w:t xml:space="preserve">: "Declarar de Interés Municipal la octava edición del "Mes de la Fotografía en Bariloche, 2004". Autora: Concejal García Larraburu (P.J.). Colaboradores: Sres. Bonich y Lauría Sorge. </w:t>
      </w:r>
      <w:r>
        <w:rPr>
          <w:rFonts w:eastAsia="MS Mincho;ＭＳ 明朝"/>
          <w:sz w:val="24"/>
          <w:lang w:val="es-ES"/>
        </w:rPr>
        <w:t xml:space="preserve">A Comisión de Acción Social. </w:t>
      </w:r>
      <w:r>
        <w:rPr>
          <w:rFonts w:eastAsia="MS Mincho;ＭＳ 明朝"/>
          <w:sz w:val="24"/>
          <w:highlight w:val="green"/>
          <w:lang w:val="es-MX"/>
        </w:rPr>
        <w:t>APROBADO</w:t>
      </w:r>
      <w:r>
        <w:rPr>
          <w:rFonts w:eastAsia="MS Mincho;ＭＳ 明朝"/>
          <w:sz w:val="24"/>
          <w:highlight w:val="green"/>
          <w:lang w:val="es-ES"/>
        </w:rPr>
        <w:t xml:space="preserve"> 13/05/04 – Acta 827/04 (D-04-1003).</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103.- </w:t>
      </w:r>
      <w:r>
        <w:rPr>
          <w:rFonts w:eastAsia="MS Mincho;ＭＳ 明朝" w:cs="Times New Roman" w:ascii="Times New Roman" w:hAnsi="Times New Roman"/>
          <w:sz w:val="24"/>
          <w:u w:val="single"/>
        </w:rPr>
        <w:t>Proyecto de Ordenanza 103/04</w:t>
      </w:r>
      <w:r>
        <w:rPr>
          <w:rFonts w:eastAsia="MS Mincho;ＭＳ 明朝" w:cs="Times New Roman" w:ascii="Times New Roman" w:hAnsi="Times New Roman"/>
          <w:sz w:val="24"/>
        </w:rPr>
        <w:t>: "Establecer en la jurisdicción de la Municipalidad de Bariloche el sistema de padrones para la distribución de los ciudadanos en las elecciones municipales". Autora: Concejal Grandío (U.C.R). A Asesoría Letrada, a Comisión Especial de Padrones Electorales y a Comisiones de Economía y de Gobierno y Legales.</w:t>
      </w:r>
      <w:r>
        <w:rPr>
          <w:rFonts w:eastAsia="MS Mincho;ＭＳ 明朝" w:cs="Times New Roman" w:ascii="Times New Roman" w:hAnsi="Times New Roman"/>
          <w:sz w:val="24"/>
          <w:highlight w:val="cyan"/>
        </w:rPr>
        <w:t xml:space="preserve"> RETIRADO 04/12/07 – Acta 890/07.</w:t>
      </w:r>
      <w:r>
        <w:rPr>
          <w:rFonts w:eastAsia="MS Mincho;ＭＳ 明朝" w:cs="Times New Roman" w:ascii="Times New Roman" w:hAnsi="Times New Roman"/>
          <w:sz w:val="24"/>
          <w:highlight w:val="cyan"/>
          <w:lang w:val="es-MX"/>
        </w:rPr>
        <w:tab/>
        <w:t>LIBRO 37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rFonts w:ascii="Times New Roman" w:hAnsi="Times New Roman"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lang w:val="es-AR"/>
        </w:rPr>
        <w:t xml:space="preserve">104.- </w:t>
      </w:r>
      <w:r>
        <w:rPr>
          <w:rFonts w:eastAsia="MS Mincho;ＭＳ 明朝" w:cs="Times New Roman" w:ascii="Times New Roman" w:hAnsi="Times New Roman"/>
          <w:sz w:val="24"/>
          <w:u w:val="single"/>
          <w:lang w:val="es-AR"/>
        </w:rPr>
        <w:t>Proyecto de Ordenanza 104/04</w:t>
      </w:r>
      <w:r>
        <w:rPr>
          <w:rFonts w:eastAsia="MS Mincho;ＭＳ 明朝" w:cs="Times New Roman" w:ascii="Times New Roman" w:hAnsi="Times New Roman"/>
          <w:sz w:val="24"/>
          <w:lang w:val="es-AR"/>
        </w:rPr>
        <w:t>: "Reformulación conformación y funcionamiento del Emprotur Bariloche". Autores: Intendente Municipal, Sr. Alberto Icare y Concejales Cascón, Martín, Alaniz, Cejas, Grandío y Haneck (U.C.R). Colaborador: Sr. Wecera. A Asesoría Letrada y a Comisiones de Turismo, de Economía y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green"/>
        </w:rPr>
        <w:t>APROBADO 22/06/06 – Acta 863/06 (0-06-1618)</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AR"/>
        </w:rPr>
        <w:t xml:space="preserve">105.- </w:t>
      </w:r>
      <w:r>
        <w:rPr>
          <w:rFonts w:eastAsia="MS Mincho;ＭＳ 明朝"/>
          <w:sz w:val="24"/>
          <w:u w:val="single"/>
          <w:lang w:val="es-AR"/>
        </w:rPr>
        <w:t>Proyecto de Ordenanza 105/04</w:t>
      </w:r>
      <w:r>
        <w:rPr>
          <w:rFonts w:eastAsia="MS Mincho;ＭＳ 明朝"/>
          <w:sz w:val="24"/>
          <w:lang w:val="es-AR"/>
        </w:rPr>
        <w:t xml:space="preserve">: "Aprobar listado definitivo adjudicaciones 34 Has". Autor: Intendente Municipal, Sr. Alberto Icare. Colaboradores: Secretario de Gobierno, Sr. Adolfo Foures y Secretaria de Promoción Social, Sra. Beatriz Iparraguirre. </w:t>
      </w:r>
      <w:r>
        <w:rPr>
          <w:rFonts w:eastAsia="MS Mincho;ＭＳ 明朝"/>
          <w:sz w:val="24"/>
          <w:lang w:val="es-ES"/>
        </w:rPr>
        <w:t>A Asesoría Letrada y a Comisiones de Acción Social y de Gobierno y Legales.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22/04/04 – Acta 826/04 (O-04-1386).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106.- </w:t>
      </w:r>
      <w:r>
        <w:rPr>
          <w:rFonts w:eastAsia="MS Mincho;ＭＳ 明朝"/>
          <w:sz w:val="24"/>
          <w:u w:val="single"/>
          <w:lang w:val="es-AR"/>
        </w:rPr>
        <w:t>Proyecto de Ordenanza 106/04</w:t>
      </w:r>
      <w:r>
        <w:rPr>
          <w:rFonts w:eastAsia="MS Mincho;ＭＳ 明朝"/>
          <w:sz w:val="24"/>
          <w:lang w:val="es-AR"/>
        </w:rPr>
        <w:t>: "Adherir a la Ley Provincial 3786". Autor: Intendente Municipal, Sr. Alberto Icare. Colaborador: Secretario de Gobierno, Sr. Adolfo Foures. 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01/04/04 – Acta 825/04 (O-04-1376).</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107.- </w:t>
      </w:r>
      <w:r>
        <w:rPr>
          <w:rFonts w:eastAsia="MS Mincho;ＭＳ 明朝"/>
          <w:sz w:val="24"/>
          <w:u w:val="single"/>
          <w:lang w:val="es-AR"/>
        </w:rPr>
        <w:t>Proyecto de Ordenanza 107/04</w:t>
      </w:r>
      <w:r>
        <w:rPr>
          <w:rFonts w:eastAsia="MS Mincho;ＭＳ 明朝"/>
          <w:sz w:val="24"/>
          <w:lang w:val="es-AR"/>
        </w:rPr>
        <w:t xml:space="preserve">: "Aprobar nuevo Organigrama de la Dirección de Sistemas dependiente de la Secretaría de Gobierno del Departamento Ejecutivo Municipal". Autor: Intendente Municipal, Sr. Alberto Icare. Colaboradores: Secretario de Gobierno, Sr. Adolfo Foures y Secretario de Hacienda, Lic. </w:t>
      </w:r>
      <w:r>
        <w:rPr>
          <w:rFonts w:eastAsia="MS Mincho;ＭＳ 明朝"/>
          <w:sz w:val="24"/>
          <w:lang w:val="es-ES"/>
        </w:rPr>
        <w:t>Ángel Barriga. A Asesoría Letrada y a Comisiones de Economía y de Gobierno y Legales.</w:t>
      </w:r>
      <w:r>
        <w:rPr>
          <w:rFonts w:eastAsia="MS Mincho;ＭＳ 明朝"/>
          <w:sz w:val="24"/>
          <w:lang w:val="es-MX"/>
        </w:rPr>
        <w:t xml:space="preserve"> </w:t>
      </w:r>
      <w:r>
        <w:rPr>
          <w:rFonts w:eastAsia="MS Mincho;ＭＳ 明朝"/>
          <w:sz w:val="24"/>
          <w:highlight w:val="cyan"/>
          <w:lang w:val="es-MX"/>
        </w:rPr>
        <w:t>RETIRADO</w:t>
      </w:r>
      <w:r>
        <w:rPr>
          <w:rFonts w:eastAsia="MS Mincho;ＭＳ 明朝"/>
          <w:sz w:val="24"/>
          <w:highlight w:val="cyan"/>
          <w:lang w:val="es-ES"/>
        </w:rPr>
        <w:t xml:space="preserve"> 18/11/04 – Acta 837/04.</w:t>
      </w:r>
      <w:r>
        <w:rPr>
          <w:rFonts w:eastAsia="MS Mincho;ＭＳ 明朝"/>
          <w:sz w:val="24"/>
          <w:highlight w:val="cyan"/>
          <w:lang w:val="es-MX"/>
        </w:rPr>
        <w:tab/>
        <w:t>LIBRO 37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108</w:t>
      </w:r>
      <w:r>
        <w:rPr>
          <w:rFonts w:eastAsia="MS Mincho;ＭＳ 明朝"/>
          <w:sz w:val="24"/>
          <w:lang w:val="es-AR"/>
        </w:rPr>
        <w:t xml:space="preserve">.- </w:t>
      </w:r>
      <w:r>
        <w:rPr>
          <w:rFonts w:eastAsia="MS Mincho;ＭＳ 明朝"/>
          <w:sz w:val="24"/>
          <w:u w:val="single"/>
          <w:lang w:val="es-AR"/>
        </w:rPr>
        <w:t>Proyecto de Ordenanza 108/04</w:t>
      </w:r>
      <w:r>
        <w:rPr>
          <w:rFonts w:eastAsia="MS Mincho;ＭＳ 明朝"/>
          <w:sz w:val="24"/>
          <w:lang w:val="es-AR"/>
        </w:rPr>
        <w:t xml:space="preserve">: "Conformación Comité de Ciudades Hermanas y Amigas de San Carlos de Bariloche". Autor: Concejal Cejas (U.C.R). A Asesoría Letrada y a Comisiones de Turismo, de Gobierno y Legales y de Economía. </w:t>
      </w:r>
      <w:r>
        <w:rPr>
          <w:rFonts w:eastAsia="MS Mincho;ＭＳ 明朝"/>
          <w:sz w:val="24"/>
          <w:highlight w:val="green"/>
          <w:lang w:val="es-MX"/>
        </w:rPr>
        <w:t>APROBADO</w:t>
      </w:r>
      <w:r>
        <w:rPr>
          <w:rFonts w:eastAsia="MS Mincho;ＭＳ 明朝"/>
          <w:sz w:val="24"/>
          <w:highlight w:val="green"/>
          <w:lang w:val="es-ES"/>
        </w:rPr>
        <w:t xml:space="preserve"> 21/10/04 – Acta 836/04 (O-04-1433).</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109.- </w:t>
      </w:r>
      <w:r>
        <w:rPr>
          <w:rFonts w:eastAsia="MS Mincho;ＭＳ 明朝"/>
          <w:sz w:val="24"/>
          <w:u w:val="single"/>
          <w:lang w:val="es-AR"/>
        </w:rPr>
        <w:t>Proyecto de Ordenanza 109/04</w:t>
      </w:r>
      <w:r>
        <w:rPr>
          <w:rFonts w:eastAsia="MS Mincho;ＭＳ 明朝"/>
          <w:sz w:val="24"/>
          <w:lang w:val="es-AR"/>
        </w:rPr>
        <w:t xml:space="preserve">: "Comodato a Junta Vecinal Pinar del Lago, derogación Ordenanza 974-CM-99". Autor: Intendente Municipal, Sr. Alberto Icare. Colaboradores: Secretario de Obras y Servicios Públicos, Arq. Raúl Martiniau y </w:t>
      </w:r>
      <w:r>
        <w:rPr>
          <w:rFonts w:eastAsia="MS Mincho;ＭＳ 明朝"/>
          <w:sz w:val="24"/>
          <w:lang w:val="es-ES"/>
        </w:rPr>
        <w:t>Dirección de Obras por Contrato. A Asesoría Letrada y a Comisiones de Obras y Planeamiento, de Acción Social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08/07/04 – Acta 831/04 (O-04-1415).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110.- </w:t>
      </w:r>
      <w:r>
        <w:rPr>
          <w:rFonts w:eastAsia="MS Mincho;ＭＳ 明朝"/>
          <w:sz w:val="24"/>
          <w:u w:val="single"/>
          <w:lang w:val="es-AR"/>
        </w:rPr>
        <w:t>Proyecto de Ordenanza 110/04</w:t>
      </w:r>
      <w:r>
        <w:rPr>
          <w:rFonts w:eastAsia="MS Mincho;ＭＳ 明朝"/>
          <w:sz w:val="24"/>
          <w:lang w:val="es-AR"/>
        </w:rPr>
        <w:t xml:space="preserve">: "Modificar art. 11° Ordenanza 1260-CM-02, Categoría 1 Tasa por Servicio de Recolección de Residuos Patógenos". Autor: Intendente Municipal, Sr. Alberto Icare. Colaboradores: Secretario de Obras y Servicios Públicos, Arq° Raúl Martiniau, Secretario de Gobierno, Sr. Adolfo Foures,  Director de Servicios, Ing° Roberto Bartorelli y agente Municipal, Sra. Delia Victoriano. </w:t>
      </w:r>
      <w:r>
        <w:rPr>
          <w:rFonts w:eastAsia="MS Mincho;ＭＳ 明朝"/>
          <w:sz w:val="24"/>
          <w:lang w:val="es-ES"/>
        </w:rPr>
        <w:t>A Asesoría Letrada y a Comisiones de Economía; de Servicios, Tránsito y Transporte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(O-04-1401).</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111.- </w:t>
      </w:r>
      <w:r>
        <w:rPr>
          <w:rFonts w:eastAsia="MS Mincho;ＭＳ 明朝"/>
          <w:sz w:val="24"/>
          <w:u w:val="single"/>
          <w:lang w:val="es-AR"/>
        </w:rPr>
        <w:t>Proyecto de Ordenanza 111/04</w:t>
      </w:r>
      <w:r>
        <w:rPr>
          <w:rFonts w:eastAsia="MS Mincho;ＭＳ 明朝"/>
          <w:sz w:val="24"/>
          <w:lang w:val="es-AR"/>
        </w:rPr>
        <w:t xml:space="preserve">: "Aprobar convenio entre la Municipalidad de Bariloche, Instituto Nacional de Tecnología Agropecuaria (INTA), Administración de Parques Nacionales (APN), Secretaría de Medio Ambiente y desarrollo sustentable del Ministerio de Salud, representada por el Plan Nacional Manejo del Fuego, Centro Regional Universitario Bariloche de la Universidad del Comahue (CRUB-UNC)". </w:t>
      </w:r>
      <w:r>
        <w:rPr>
          <w:rFonts w:eastAsia="MS Mincho;ＭＳ 明朝"/>
          <w:sz w:val="24"/>
          <w:lang w:val="es-ES"/>
        </w:rPr>
        <w:t>Autor: Intendente Municipal, Sr. Alberto Icare. Colaboradores: Secretario de Gobierno, Sr. Adolfo Foures, Dirección de Defensa Civil, Instituto Nacional de Tecnología Agropecuaria, Administración de Parques Nacionales, Secretaría de Medio Ambiente y Desarrollo Sustentable del Ministerio de Salud, representada por el Plan Nacional Manejo del Fuego, Centro Regional Universitario Bariloche de la Universidad Nacional del Comahue. A Asesoría Letrada y a Comisión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(O-04-1395).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112.- </w:t>
      </w:r>
      <w:r>
        <w:rPr>
          <w:rFonts w:eastAsia="MS Mincho;ＭＳ 明朝"/>
          <w:sz w:val="24"/>
          <w:u w:val="single"/>
          <w:lang w:val="es-AR"/>
        </w:rPr>
        <w:t>Proyecto de Declaración 112/04</w:t>
      </w:r>
      <w:r>
        <w:rPr>
          <w:rFonts w:eastAsia="MS Mincho;ＭＳ 明朝"/>
          <w:sz w:val="24"/>
          <w:lang w:val="es-AR"/>
        </w:rPr>
        <w:t xml:space="preserve">: "Declarar de Interés Turístico al evento denominado Comer en la Patagonia".. Autor: Intendente Municipal, Sr. Alberto Icare. </w:t>
      </w:r>
      <w:r>
        <w:rPr>
          <w:rFonts w:eastAsia="MS Mincho;ＭＳ 明朝"/>
          <w:sz w:val="24"/>
          <w:lang w:val="es-ES"/>
        </w:rPr>
        <w:t>Colaboradores: Secretario de Turismo, Sr. Guillermo Estévez; Secretario de Hacienda, Licenciado Ängel Barriga y Secretario de Gobierno, Sr. Adolfo Foures. A Comisión de Turismo.</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(D-04-1005).</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113.- </w:t>
      </w:r>
      <w:r>
        <w:rPr>
          <w:rFonts w:eastAsia="MS Mincho;ＭＳ 明朝"/>
          <w:sz w:val="24"/>
          <w:u w:val="single"/>
          <w:lang w:val="es-ES"/>
        </w:rPr>
        <w:t>Proyecto de Declaración 113/04</w:t>
      </w:r>
      <w:r>
        <w:rPr>
          <w:rFonts w:eastAsia="MS Mincho;ＭＳ 明朝"/>
          <w:sz w:val="24"/>
          <w:lang w:val="es-ES"/>
        </w:rPr>
        <w:t xml:space="preserve">: "Declarar evento de Interés Municipal III Triatlón de Aguas Frías-Desafío de Los Valientes-Bariloche 2004". Autora: Concejal Silvina García Larraburu (P.J.).  Colaborador: Lic. Marcelo Lauría Sorge. </w:t>
      </w:r>
      <w:r>
        <w:rPr>
          <w:rFonts w:eastAsia="MS Mincho;ＭＳ 明朝"/>
          <w:sz w:val="24"/>
          <w:lang w:val="es-MX"/>
        </w:rPr>
        <w:t>Sobre Tablas.</w:t>
      </w:r>
      <w:r>
        <w:rPr>
          <w:rFonts w:eastAsia="MS Mincho;ＭＳ 明朝"/>
          <w:sz w:val="24"/>
          <w:highlight w:val="green"/>
          <w:lang w:val="es-MX"/>
        </w:rPr>
        <w:t xml:space="preserve"> APROBADO</w:t>
      </w:r>
      <w:r>
        <w:rPr>
          <w:rFonts w:eastAsia="MS Mincho;ＭＳ 明朝"/>
          <w:sz w:val="24"/>
          <w:highlight w:val="green"/>
          <w:lang w:val="es-ES"/>
        </w:rPr>
        <w:t xml:space="preserve"> 22/04/04 – Acta 826/04 (D-04-994).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114.- </w:t>
      </w:r>
      <w:r>
        <w:rPr>
          <w:rFonts w:eastAsia="MS Mincho;ＭＳ 明朝"/>
          <w:sz w:val="24"/>
          <w:u w:val="single"/>
          <w:lang w:val="es-AR"/>
        </w:rPr>
        <w:t>Proyecto de Declaración 114/04</w:t>
      </w:r>
      <w:r>
        <w:rPr>
          <w:rFonts w:eastAsia="MS Mincho;ＭＳ 明朝"/>
          <w:sz w:val="24"/>
          <w:lang w:val="es-AR"/>
        </w:rPr>
        <w:t xml:space="preserve">: "Provisión de Energía a Refugios de Montaña y Camping". Autor: Concejal Andrés Martínez Infante (Encuentro). </w:t>
      </w:r>
      <w:r>
        <w:rPr>
          <w:rFonts w:eastAsia="MS Mincho;ＭＳ 明朝"/>
          <w:sz w:val="24"/>
          <w:lang w:val="es-ES"/>
        </w:rPr>
        <w:t>Colaborador: Presidente Club Andino Bariloche, Sr. Hugo Jung. A Comisión de Servicios, Tránsito y Transporte.</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(D-04-1007).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115.- </w:t>
      </w:r>
      <w:r>
        <w:rPr>
          <w:rFonts w:eastAsia="MS Mincho;ＭＳ 明朝"/>
          <w:sz w:val="24"/>
          <w:u w:val="single"/>
          <w:lang w:val="es-MX"/>
        </w:rPr>
        <w:t>Proyecto de Declaración 115/04</w:t>
      </w:r>
      <w:r>
        <w:rPr>
          <w:rFonts w:eastAsia="MS Mincho;ＭＳ 明朝"/>
          <w:sz w:val="24"/>
          <w:lang w:val="es-MX"/>
        </w:rPr>
        <w:t xml:space="preserve">: "Declarar Evento de Interés Municipal Expo Universitaria 2004 en San Carlos de Bariloche". Autora: Concejal Silvina García Larraburu (P.J.).  </w:t>
      </w:r>
      <w:r>
        <w:rPr>
          <w:rFonts w:eastAsia="MS Mincho;ＭＳ 明朝"/>
          <w:sz w:val="24"/>
          <w:lang w:val="es-ES"/>
        </w:rPr>
        <w:t>Colaborador: Lic. Marcelo Lauría Sorge. A Comisión de Gobierno y Legales.</w:t>
      </w:r>
      <w:r>
        <w:rPr>
          <w:rFonts w:eastAsia="MS Mincho;ＭＳ 明朝"/>
          <w:sz w:val="24"/>
          <w:highlight w:val="green"/>
          <w:lang w:val="es-MX"/>
        </w:rPr>
        <w:t xml:space="preserve"> APROBADO</w:t>
      </w:r>
      <w:r>
        <w:rPr>
          <w:rFonts w:eastAsia="MS Mincho;ＭＳ 明朝"/>
          <w:sz w:val="24"/>
          <w:highlight w:val="green"/>
          <w:lang w:val="es-ES"/>
        </w:rPr>
        <w:t xml:space="preserve"> 13/05/04 – Acta 827/04 (D-04-1004).</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116.- </w:t>
      </w:r>
      <w:r>
        <w:rPr>
          <w:rFonts w:eastAsia="MS Mincho;ＭＳ 明朝"/>
          <w:sz w:val="24"/>
          <w:u w:val="single"/>
          <w:lang w:val="es-AR"/>
        </w:rPr>
        <w:t>Proyecto de Ordenanza 116/04</w:t>
      </w:r>
      <w:r>
        <w:rPr>
          <w:rFonts w:eastAsia="MS Mincho;ＭＳ 明朝"/>
          <w:sz w:val="24"/>
          <w:lang w:val="es-AR"/>
        </w:rPr>
        <w:t>: "Aprobar convenio para la autoconstrucción de viviendas". Autor: Intendente Municipal, Sr. Alberto Icare. Colaboradores: Secretario de Gobierno, Sr. Adolfo Foures y Secretaria de Promo</w:t>
      </w:r>
      <w:r>
        <w:rPr>
          <w:rFonts w:eastAsia="MS Mincho;ＭＳ 明朝"/>
          <w:sz w:val="24"/>
          <w:lang w:val="es-ES"/>
        </w:rPr>
        <w:t>ción Social, Sra. Beatriz Iparraguirre. A Asesoría Letrada y a Comisiones de Acción Social, de Economía, de Obras y Planeamiento y de Gobierno y Legales.</w:t>
      </w:r>
      <w:r>
        <w:rPr>
          <w:rFonts w:eastAsia="MS Mincho;ＭＳ 明朝"/>
          <w:sz w:val="24"/>
          <w:highlight w:val="green"/>
          <w:lang w:val="es-MX"/>
        </w:rPr>
        <w:t xml:space="preserve"> APROBADO</w:t>
      </w:r>
      <w:r>
        <w:rPr>
          <w:rFonts w:eastAsia="MS Mincho;ＭＳ 明朝"/>
          <w:sz w:val="24"/>
          <w:highlight w:val="green"/>
          <w:lang w:val="es-ES"/>
        </w:rPr>
        <w:t xml:space="preserve"> 14/04/05 – Acta 844/05 (O-05-1493).</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117.- </w:t>
      </w:r>
      <w:r>
        <w:rPr>
          <w:rFonts w:eastAsia="MS Mincho;ＭＳ 明朝"/>
          <w:sz w:val="24"/>
          <w:u w:val="single"/>
          <w:lang w:val="es-MX"/>
        </w:rPr>
        <w:t>Proyecto de Ordenanza 117/04</w:t>
      </w:r>
      <w:r>
        <w:rPr>
          <w:rFonts w:eastAsia="MS Mincho;ＭＳ 明朝"/>
          <w:sz w:val="24"/>
          <w:lang w:val="es-MX"/>
        </w:rPr>
        <w:t xml:space="preserve">: "Instalación de rampa y pasamanos en el Salón Cultural de Usos Múltiples (SCUM)". Autora: Concejal Beatriz Contreras (Encuentro). </w:t>
      </w:r>
      <w:r>
        <w:rPr>
          <w:rFonts w:eastAsia="MS Mincho;ＭＳ 明朝"/>
          <w:sz w:val="24"/>
          <w:lang w:val="es-ES"/>
        </w:rPr>
        <w:t>Colaboradores: Bibiana Misischia y Mauricio Kitaigorodzki . A Asesoría Letrada y a Comisión de Gobierno y Legales.</w:t>
      </w:r>
      <w:r>
        <w:rPr>
          <w:rFonts w:eastAsia="MS Mincho;ＭＳ 明朝"/>
          <w:sz w:val="24"/>
          <w:highlight w:val="green"/>
          <w:lang w:val="es-MX"/>
        </w:rPr>
        <w:t xml:space="preserve"> APROBADO</w:t>
      </w:r>
      <w:r>
        <w:rPr>
          <w:rFonts w:eastAsia="MS Mincho;ＭＳ 明朝"/>
          <w:sz w:val="24"/>
          <w:highlight w:val="green"/>
          <w:lang w:val="es-ES"/>
        </w:rPr>
        <w:t xml:space="preserve"> 17/06/04 – Acta 830/04 (C-04-520).</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118.- </w:t>
      </w:r>
      <w:r>
        <w:rPr>
          <w:rFonts w:eastAsia="MS Mincho;ＭＳ 明朝"/>
          <w:sz w:val="24"/>
          <w:u w:val="single"/>
          <w:lang w:val="es-AR"/>
        </w:rPr>
        <w:t>Proyecto de Declaración 118/04</w:t>
      </w:r>
      <w:r>
        <w:rPr>
          <w:rFonts w:eastAsia="MS Mincho;ＭＳ 明朝"/>
          <w:sz w:val="24"/>
          <w:lang w:val="es-AR"/>
        </w:rPr>
        <w:t xml:space="preserve">: "Declarar de Interés Comunitario a la Sede de la Federación Argentina de Trabajadores de Edificios de Renta Horizontal". Autor: Intendente Municipal, Sr. Alberto Icare. Colaboradores: Secretario de Gobierno, Sr. Adolfo Foures y Secretario de Hacienda, Lic. </w:t>
      </w:r>
      <w:r>
        <w:rPr>
          <w:rFonts w:eastAsia="MS Mincho;ＭＳ 明朝"/>
          <w:sz w:val="24"/>
          <w:lang w:val="es-ES"/>
        </w:rPr>
        <w:t xml:space="preserve">Ángel Barriga .A Asesoría Letrada y a Comisión de Gobierno y Legales. </w:t>
      </w:r>
      <w:r>
        <w:rPr>
          <w:rFonts w:eastAsia="MS Mincho;ＭＳ 明朝"/>
          <w:sz w:val="24"/>
          <w:highlight w:val="cyan"/>
          <w:lang w:val="es-AR"/>
        </w:rPr>
        <w:t>RETIRADO</w:t>
      </w:r>
      <w:r>
        <w:rPr>
          <w:rFonts w:eastAsia="MS Mincho;ＭＳ 明朝"/>
          <w:sz w:val="24"/>
          <w:highlight w:val="cyan"/>
          <w:lang w:val="es-ES"/>
        </w:rPr>
        <w:t xml:space="preserve"> 02/09/04 – Acta 834/04.</w:t>
      </w:r>
      <w:r>
        <w:rPr>
          <w:rFonts w:eastAsia="MS Mincho;ＭＳ 明朝"/>
          <w:sz w:val="24"/>
          <w:highlight w:val="cyan"/>
          <w:lang w:val="es-MX"/>
        </w:rPr>
        <w:tab/>
        <w:t>LIBRO 37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119</w:t>
      </w:r>
      <w:r>
        <w:rPr>
          <w:rFonts w:eastAsia="MS Mincho;ＭＳ 明朝"/>
          <w:sz w:val="24"/>
          <w:lang w:val="es-AR"/>
        </w:rPr>
        <w:t xml:space="preserve">.- </w:t>
      </w:r>
      <w:r>
        <w:rPr>
          <w:rFonts w:eastAsia="MS Mincho;ＭＳ 明朝"/>
          <w:sz w:val="24"/>
          <w:u w:val="single"/>
          <w:lang w:val="es-AR"/>
        </w:rPr>
        <w:t>Proyecto de Declaración 119/04</w:t>
      </w:r>
      <w:r>
        <w:rPr>
          <w:rFonts w:eastAsia="MS Mincho;ＭＳ 明朝"/>
          <w:sz w:val="24"/>
          <w:lang w:val="es-AR"/>
        </w:rPr>
        <w:t xml:space="preserve">: "Declarar de Interés Municipal y Educativo la instalación en Bariloche de una Regional de la Universidad Tecnológica Nacional". Autor: Presidente Concejo Municipal, Sr. Marcelo Cascón. Colaborador: Sr. Carlos Mai. </w:t>
      </w:r>
      <w:r>
        <w:rPr>
          <w:rFonts w:eastAsia="MS Mincho;ＭＳ 明朝"/>
          <w:sz w:val="24"/>
          <w:highlight w:val="green"/>
          <w:lang w:val="es-MX"/>
        </w:rPr>
        <w:t>APROBADO</w:t>
      </w:r>
      <w:r>
        <w:rPr>
          <w:rFonts w:eastAsia="MS Mincho;ＭＳ 明朝"/>
          <w:sz w:val="24"/>
          <w:highlight w:val="green"/>
          <w:lang w:val="es-ES"/>
        </w:rPr>
        <w:t xml:space="preserve"> 13/05/04 – Acta 827/04 (D-04-1006).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120.- </w:t>
      </w:r>
      <w:r>
        <w:rPr>
          <w:rFonts w:eastAsia="MS Mincho;ＭＳ 明朝"/>
          <w:sz w:val="24"/>
          <w:u w:val="single"/>
          <w:lang w:val="es-AR"/>
        </w:rPr>
        <w:t>Proyecto de Declaración 120/04</w:t>
      </w:r>
      <w:r>
        <w:rPr>
          <w:rFonts w:eastAsia="MS Mincho;ＭＳ 明朝"/>
          <w:sz w:val="24"/>
          <w:lang w:val="es-AR"/>
        </w:rPr>
        <w:t>: "Declarar Huéspedes de Honor, artistas Sr. Martiniano Arce, Sra. Eladia Blázquez, Sra. Adriana Varela". Autor: Intendente Municipal, Sr. Alberto Icare. Colaboradores: Secretario de Gobierno, Sr. Adolfo Foures, Subsecretaría de Cultura y Dirección General de Protocolo. 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22/04/04 – Acta 826/04 (D-04-993).</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121.- </w:t>
      </w:r>
      <w:r>
        <w:rPr>
          <w:rFonts w:eastAsia="MS Mincho;ＭＳ 明朝"/>
          <w:sz w:val="24"/>
          <w:u w:val="single"/>
          <w:lang w:val="es-AR"/>
        </w:rPr>
        <w:t>Proyecto de Ordenanza 121/04</w:t>
      </w:r>
      <w:r>
        <w:rPr>
          <w:rFonts w:eastAsia="MS Mincho;ＭＳ 明朝"/>
          <w:sz w:val="24"/>
          <w:lang w:val="es-AR"/>
        </w:rPr>
        <w:t xml:space="preserve">: "Aprobar Organigrama de la Secretaría de Promoción Social del Departamento Ejecutivo Municipal". Autor: Intendente Municipal, Sr. Alberto Icare. Colaborador: Secretario de Gobierno, Sr. Adolfo Foures. A Asesoría Letrada y a Comisiones de Economía; de Acción Social y de Gobierno y Legales. Con Tratamiento de Preferencia segunda sesión. </w:t>
      </w:r>
      <w:r>
        <w:rPr>
          <w:rFonts w:eastAsia="MS Mincho;ＭＳ 明朝"/>
          <w:sz w:val="24"/>
          <w:highlight w:val="cyan"/>
          <w:lang w:val="es-AR"/>
        </w:rPr>
        <w:t>RETIRADO 18/11/04 – Acta 837/04.</w:t>
      </w:r>
      <w:r>
        <w:rPr>
          <w:rFonts w:eastAsia="MS Mincho;ＭＳ 明朝"/>
          <w:sz w:val="24"/>
          <w:highlight w:val="cyan"/>
          <w:lang w:val="es-MX"/>
        </w:rPr>
        <w:tab/>
        <w:t>LIBRO 37</w:t>
      </w:r>
    </w:p>
    <w:p>
      <w:pPr>
        <w:pStyle w:val="Normal"/>
        <w:jc w:val="both"/>
        <w:rPr>
          <w:rFonts w:eastAsia="MS Mincho;ＭＳ 明朝"/>
          <w:sz w:val="24"/>
          <w:lang w:val="es-AR"/>
        </w:rPr>
      </w:pPr>
      <w:r>
        <w:rPr>
          <w:rFonts w:eastAsia="MS Mincho;ＭＳ 明朝"/>
          <w:sz w:val="24"/>
          <w:lang w:val="es-AR"/>
        </w:rPr>
      </w:r>
    </w:p>
    <w:p>
      <w:pPr>
        <w:pStyle w:val="Textosinformato"/>
        <w:jc w:val="both"/>
        <w:rPr/>
      </w:pPr>
      <w:r>
        <w:rPr>
          <w:rFonts w:eastAsia="MS Mincho;ＭＳ 明朝" w:cs="Times New Roman" w:ascii="Times New Roman" w:hAnsi="Times New Roman"/>
          <w:sz w:val="24"/>
          <w:lang w:val="es-AR"/>
        </w:rPr>
        <w:t xml:space="preserve">122.- </w:t>
      </w:r>
      <w:r>
        <w:rPr>
          <w:rFonts w:eastAsia="MS Mincho;ＭＳ 明朝" w:cs="Times New Roman" w:ascii="Times New Roman" w:hAnsi="Times New Roman"/>
          <w:sz w:val="24"/>
          <w:u w:val="single"/>
          <w:lang w:val="es-AR"/>
        </w:rPr>
        <w:t>Proyecto de Ordenanza 122/04</w:t>
      </w:r>
      <w:r>
        <w:rPr>
          <w:rFonts w:eastAsia="MS Mincho;ＭＳ 明朝" w:cs="Times New Roman" w:ascii="Times New Roman" w:hAnsi="Times New Roman"/>
          <w:sz w:val="24"/>
          <w:lang w:val="es-AR"/>
        </w:rPr>
        <w:t xml:space="preserve">: "Aprobar Organigrama de la Dirección de Recursos Humanos, organización y métodos de gestión, dependiente de la Secretaría de Gobierno del Departamento Ejecutivo Municipal". Autor: Intendente Municipal, Sr. Alberto Icare. Colaborador: Secretario de Gobierno, Sr. Adolfo Foures. A Asesoría Letrada y a Comisiones de Economía y de Gobierno y Legales. Con Tratamiento de Preferencia segunda sesión. </w:t>
      </w:r>
      <w:r>
        <w:rPr>
          <w:rFonts w:eastAsia="MS Mincho;ＭＳ 明朝" w:cs="Times New Roman" w:ascii="Times New Roman" w:hAnsi="Times New Roman"/>
          <w:sz w:val="24"/>
          <w:highlight w:val="cyan"/>
        </w:rPr>
        <w:t xml:space="preserve"> RETIRADO 01/12/05 – Acta 854/05.</w:t>
      </w:r>
      <w:r>
        <w:rPr>
          <w:rFonts w:eastAsia="MS Mincho;ＭＳ 明朝" w:cs="Times New Roman" w:ascii="Times New Roman" w:hAnsi="Times New Roman"/>
          <w:sz w:val="24"/>
          <w:highlight w:val="cyan"/>
          <w:lang w:val="es-MX"/>
        </w:rPr>
        <w:tab/>
        <w:t>LIBRO 37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AR"/>
        </w:rPr>
        <w:t xml:space="preserve">123.- </w:t>
      </w:r>
      <w:r>
        <w:rPr>
          <w:rFonts w:eastAsia="MS Mincho;ＭＳ 明朝"/>
          <w:sz w:val="24"/>
          <w:u w:val="single"/>
          <w:lang w:val="es-AR"/>
        </w:rPr>
        <w:t>Proyecto de Ordenanza 123/04</w:t>
      </w:r>
      <w:r>
        <w:rPr>
          <w:rFonts w:eastAsia="MS Mincho;ＭＳ 明朝"/>
          <w:sz w:val="24"/>
          <w:lang w:val="es-AR"/>
        </w:rPr>
        <w:t xml:space="preserve">: "Derogar Ordenanza 636-CM-96 a los efectos de desafectar la porción de la parcela 19-2-F-028-01 del uso establecido en la misma y cederla para la construcción del Gimnasio Polideportivo de San Carlos de Bariloche". Autor: Intendente Municipal, Sr. Alberto Icare. Colaboradores: Secretaria de Promoción Social, Beatriz Iparraguirre, Secretario de Obras y Servicios Públicos, Arq. Raúl Martiniau; Secretario de Hacienda, Lic. Ángel Barriga; Secretario de Turismo, Sr. Guillermo Estévez, Secretario de Gobierno, Sr. Adolfo Foures y Subsecretario de Planeamiento, Arq. </w:t>
      </w:r>
      <w:r>
        <w:rPr>
          <w:rFonts w:eastAsia="MS Mincho;ＭＳ 明朝"/>
          <w:sz w:val="24"/>
          <w:lang w:val="es-ES"/>
        </w:rPr>
        <w:t>Eduardo Reddy. A Asesoría Letrada y a Comisiones de Obras y Planeamiento; de Acción Social y de Gobierno y Legales.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(O-04-1389).</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124.- </w:t>
      </w:r>
      <w:r>
        <w:rPr>
          <w:rFonts w:eastAsia="MS Mincho;ＭＳ 明朝"/>
          <w:sz w:val="24"/>
          <w:u w:val="single"/>
          <w:lang w:val="es-MX"/>
        </w:rPr>
        <w:t>Proyecto de Ordenanza 124/04</w:t>
      </w:r>
      <w:r>
        <w:rPr>
          <w:rFonts w:eastAsia="MS Mincho;ＭＳ 明朝"/>
          <w:sz w:val="24"/>
          <w:lang w:val="es-MX"/>
        </w:rPr>
        <w:t xml:space="preserve">: "Ceder en comodato el lote, parte de parcela 19-2-E-061-11 al Club Deportivo Junior". </w:t>
      </w:r>
      <w:r>
        <w:rPr>
          <w:rFonts w:eastAsia="MS Mincho;ＭＳ 明朝"/>
          <w:sz w:val="24"/>
          <w:lang w:val="es-ES"/>
        </w:rPr>
        <w:t>Autora: Concejal Silvina García Larraburu (P.J.). A Asesoría Letrada y a Comisiones de Obras y Planeamiento, de Acción Social y de Gobierno y Legales.</w:t>
      </w:r>
      <w:r>
        <w:rPr>
          <w:rFonts w:eastAsia="MS Mincho;ＭＳ 明朝"/>
          <w:sz w:val="24"/>
          <w:highlight w:val="green"/>
          <w:lang w:val="es-MX"/>
        </w:rPr>
        <w:t xml:space="preserve"> APROBADO</w:t>
      </w:r>
      <w:r>
        <w:rPr>
          <w:rFonts w:eastAsia="MS Mincho;ＭＳ 明朝"/>
          <w:sz w:val="24"/>
          <w:highlight w:val="green"/>
          <w:lang w:val="es-ES"/>
        </w:rPr>
        <w:t xml:space="preserve"> 23/12/04 – Acta 839/04 (O-04-1462).</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125</w:t>
      </w:r>
      <w:r>
        <w:rPr>
          <w:rFonts w:eastAsia="MS Mincho;ＭＳ 明朝"/>
          <w:sz w:val="24"/>
          <w:lang w:val="es-AR"/>
        </w:rPr>
        <w:t xml:space="preserve">.- </w:t>
      </w:r>
      <w:r>
        <w:rPr>
          <w:rFonts w:eastAsia="MS Mincho;ＭＳ 明朝"/>
          <w:sz w:val="24"/>
          <w:u w:val="single"/>
          <w:lang w:val="es-AR"/>
        </w:rPr>
        <w:t>Proyecto de Ordenanza 125/04</w:t>
      </w:r>
      <w:r>
        <w:rPr>
          <w:rFonts w:eastAsia="MS Mincho;ＭＳ 明朝"/>
          <w:sz w:val="24"/>
          <w:lang w:val="es-AR"/>
        </w:rPr>
        <w:t>: "Modificación Ordenanza 419-CM-94". Autor: Intendente Municipal, Sr. Alberto Icare. Colaboradores: Secretario de Gobierno, Sr. Adolfo Foures y Subsecretaria de Tu</w:t>
      </w:r>
      <w:r>
        <w:rPr>
          <w:rFonts w:eastAsia="MS Mincho;ＭＳ 明朝"/>
          <w:sz w:val="24"/>
          <w:lang w:val="es-MX"/>
        </w:rPr>
        <w:t xml:space="preserve">rismo, Sra. Alicia Longoni. Sobre Tablas. </w:t>
      </w:r>
      <w:r>
        <w:rPr>
          <w:rFonts w:eastAsia="MS Mincho;ＭＳ 明朝"/>
          <w:sz w:val="24"/>
          <w:highlight w:val="green"/>
          <w:lang w:val="es-MX"/>
        </w:rPr>
        <w:t>APROBADO</w:t>
      </w:r>
      <w:r>
        <w:rPr>
          <w:rFonts w:eastAsia="MS Mincho;ＭＳ 明朝"/>
          <w:sz w:val="24"/>
          <w:highlight w:val="green"/>
          <w:lang w:val="es-ES"/>
        </w:rPr>
        <w:t xml:space="preserve"> 18/11/04 – Acta 837/04 (O-04-1449).</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126.- </w:t>
      </w:r>
      <w:r>
        <w:rPr>
          <w:rFonts w:eastAsia="MS Mincho;ＭＳ 明朝"/>
          <w:sz w:val="24"/>
          <w:u w:val="single"/>
          <w:lang w:val="es-AR"/>
        </w:rPr>
        <w:t>Proyecto de Ordenanza 126/04</w:t>
      </w:r>
      <w:r>
        <w:rPr>
          <w:rFonts w:eastAsia="MS Mincho;ＭＳ 明朝"/>
          <w:sz w:val="24"/>
          <w:lang w:val="es-AR"/>
        </w:rPr>
        <w:t xml:space="preserve">: "Aprobar Acta Convenio Municipalidad de San Carlos de Bariloche con la Cámara de Comercio e Industria y la Asociación Hotelero Gastronómica". Autor: Intendente Municipal, Sr. Alberto Icare. Colaborador: Secretario de Gobierno, Sr. Adolfo Foures. </w:t>
      </w:r>
      <w:r>
        <w:rPr>
          <w:rFonts w:eastAsia="MS Mincho;ＭＳ 明朝"/>
          <w:sz w:val="24"/>
          <w:lang w:val="es-ES"/>
        </w:rPr>
        <w:t>A Asesoría Letrada y a Comisiones de Economía; de Acción Social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19/08/04 – Acta 833/04 (O-04-1420).</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127.- </w:t>
      </w:r>
      <w:r>
        <w:rPr>
          <w:rFonts w:eastAsia="MS Mincho;ＭＳ 明朝"/>
          <w:sz w:val="24"/>
          <w:u w:val="single"/>
          <w:lang w:val="es-AR"/>
        </w:rPr>
        <w:t>Proyecto de Declaración 127/04</w:t>
      </w:r>
      <w:r>
        <w:rPr>
          <w:rFonts w:eastAsia="MS Mincho;ＭＳ 明朝"/>
          <w:sz w:val="24"/>
          <w:lang w:val="es-AR"/>
        </w:rPr>
        <w:t xml:space="preserve">: "Declarar de Interés Cultural Municipal el Festival 004 Danza". Autor: Intendente Municipal, Sr. Alberto Icare. </w:t>
      </w:r>
      <w:r>
        <w:rPr>
          <w:rFonts w:eastAsia="MS Mincho;ＭＳ 明朝"/>
          <w:sz w:val="24"/>
          <w:lang w:val="es-ES"/>
        </w:rPr>
        <w:t>Colaboradores: Secretario de Gobierno, Sr. Adolfo Foures y Subsecretario de Cultura, Sr. Luis Torrejón. 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(D-04-997).</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128.- </w:t>
      </w:r>
      <w:r>
        <w:rPr>
          <w:rFonts w:eastAsia="MS Mincho;ＭＳ 明朝"/>
          <w:sz w:val="24"/>
          <w:u w:val="single"/>
          <w:lang w:val="es-AR"/>
        </w:rPr>
        <w:t>Proyecto de Ordenanza 128/04</w:t>
      </w:r>
      <w:r>
        <w:rPr>
          <w:rFonts w:eastAsia="MS Mincho;ＭＳ 明朝"/>
          <w:sz w:val="24"/>
          <w:lang w:val="es-AR"/>
        </w:rPr>
        <w:t xml:space="preserve">: "Aprobar Pliego de Licitación Pública para la provisión de un (1) Triturador Autoclave Esterilizador". Autor: Intendente Municipal, Sr. Alberto Icare. Colaboradores: Secretario de Gobierno, Sr. Adolfo Foures; Secretario de Obras y Servicios Públicos, Arq. </w:t>
      </w:r>
      <w:r>
        <w:rPr>
          <w:rFonts w:eastAsia="MS Mincho;ＭＳ 明朝"/>
          <w:sz w:val="24"/>
          <w:lang w:val="es-ES"/>
        </w:rPr>
        <w:t>Raúl Martiniau y Dirección de Obras por Contrato. A Asesoría Letrada y a Comisiones de Servicios, Tránsito y Transporte; de Economía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(O-04-1403).</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129.- </w:t>
      </w:r>
      <w:r>
        <w:rPr>
          <w:rFonts w:eastAsia="MS Mincho;ＭＳ 明朝"/>
          <w:sz w:val="24"/>
          <w:u w:val="single"/>
          <w:lang w:val="es-AR"/>
        </w:rPr>
        <w:t>Proyecto de Ordenanza 129/04</w:t>
      </w:r>
      <w:r>
        <w:rPr>
          <w:rFonts w:eastAsia="MS Mincho;ＭＳ 明朝"/>
          <w:sz w:val="24"/>
          <w:lang w:val="es-AR"/>
        </w:rPr>
        <w:t xml:space="preserve">: "Adherir normas de seguridad  de medios de elevación, telesquí, telesillas, cablecarril, funicular, teleféricos para transporte de pasajeros y de carga". Autor: Intendente Municipal, Sr. Alberto Icare. Colaboradores: Secretario de Gobierno, Sr. Adolfo Foures; Secretario de Obras y Servicios Públicos, Arq. </w:t>
      </w:r>
      <w:r>
        <w:rPr>
          <w:rFonts w:eastAsia="MS Mincho;ＭＳ 明朝"/>
          <w:sz w:val="24"/>
          <w:lang w:val="es-ES"/>
        </w:rPr>
        <w:t>Raúl Martiniau y Dirección de Obras por Contrato; Oficina Técnica, Eléctrica y Electromecánica. A Asesoría Letrada y a Comisiones de Turismo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23/09/04 – Acta 835/04 (O-04-1427).</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130.- </w:t>
      </w:r>
      <w:r>
        <w:rPr>
          <w:rFonts w:eastAsia="MS Mincho;ＭＳ 明朝"/>
          <w:sz w:val="24"/>
          <w:u w:val="single"/>
          <w:lang w:val="es-AR"/>
        </w:rPr>
        <w:t>Proyecto de Declaración 130/04</w:t>
      </w:r>
      <w:r>
        <w:rPr>
          <w:rFonts w:eastAsia="MS Mincho;ＭＳ 明朝"/>
          <w:sz w:val="24"/>
          <w:lang w:val="es-AR"/>
        </w:rPr>
        <w:t xml:space="preserve">: "Declarar de Interés Municipal el Pan Dulce Solidario 2004". Autores: Concejales  Marcelo Cascón, Fernando Martín (U.C.R.); Andrés Martínez Infante (Encuentro); Sandra Guerrero (MARA) y Silvina García Larraburu (P.J). </w:t>
      </w:r>
      <w:r>
        <w:rPr>
          <w:rFonts w:eastAsia="MS Mincho;ＭＳ 明朝"/>
          <w:sz w:val="24"/>
          <w:lang w:val="es-ES"/>
        </w:rPr>
        <w:t>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(D-04-998).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131.- </w:t>
      </w:r>
      <w:r>
        <w:rPr>
          <w:rFonts w:eastAsia="MS Mincho;ＭＳ 明朝"/>
          <w:sz w:val="24"/>
          <w:u w:val="single"/>
          <w:lang w:val="es-AR"/>
        </w:rPr>
        <w:t>Proyecto de Declaración 131/04</w:t>
      </w:r>
      <w:r>
        <w:rPr>
          <w:rFonts w:eastAsia="MS Mincho;ＭＳ 明朝"/>
          <w:sz w:val="24"/>
          <w:lang w:val="es-AR"/>
        </w:rPr>
        <w:t>: "Declarar de Interés Municipal al Taller denominado "Turismo accesible: Turismo para la Comunidad Sorda". Autor: Intendente Municipal, Sr. Alberto Icare. Colaboradores: Secretario de Gobierno, Sr. Adolfo Foures y Secretario de Turis</w:t>
      </w:r>
      <w:r>
        <w:rPr>
          <w:rFonts w:eastAsia="MS Mincho;ＭＳ 明朝"/>
          <w:sz w:val="24"/>
          <w:lang w:val="es-ES"/>
        </w:rPr>
        <w:t>mo, Sr. Guillermo Estévez. 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(D-04-999).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132.- </w:t>
      </w:r>
      <w:r>
        <w:rPr>
          <w:rFonts w:eastAsia="MS Mincho;ＭＳ 明朝"/>
          <w:sz w:val="24"/>
          <w:u w:val="single"/>
          <w:lang w:val="es-AR"/>
        </w:rPr>
        <w:t>Proyecto de Ordenanza 132/04</w:t>
      </w:r>
      <w:r>
        <w:rPr>
          <w:rFonts w:eastAsia="MS Mincho;ＭＳ 明朝"/>
          <w:sz w:val="24"/>
          <w:lang w:val="es-AR"/>
        </w:rPr>
        <w:t xml:space="preserve">: "Aprobar convenio con el Sr. Alejandro Rosso". Autor: Intendente Municipal, Sr. Alberto Icare. Colaborador: Secretario de Gobierno, Sr. Adolfo Foures. A Asesoría Letrada y a Comisiones de Economía; de Servicios, Tránsito y Transporte y de Gobierno y Legales. </w:t>
      </w:r>
      <w:r>
        <w:rPr>
          <w:rFonts w:eastAsia="MS Mincho;ＭＳ 明朝"/>
          <w:sz w:val="24"/>
          <w:highlight w:val="cyan"/>
          <w:lang w:val="es-AR"/>
        </w:rPr>
        <w:t>RETIRADO 18/11/04 – Acta 837/04.</w:t>
      </w:r>
      <w:r>
        <w:rPr>
          <w:rFonts w:eastAsia="MS Mincho;ＭＳ 明朝"/>
          <w:sz w:val="24"/>
          <w:highlight w:val="cyan"/>
          <w:lang w:val="es-MX"/>
        </w:rPr>
        <w:tab/>
        <w:t>LIBRO 37</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133- </w:t>
      </w:r>
      <w:r>
        <w:rPr>
          <w:rFonts w:eastAsia="MS Mincho;ＭＳ 明朝"/>
          <w:sz w:val="24"/>
          <w:u w:val="single"/>
          <w:lang w:val="es-AR"/>
        </w:rPr>
        <w:t>Proyecto de Ordenanza 133/04</w:t>
      </w:r>
      <w:r>
        <w:rPr>
          <w:rFonts w:eastAsia="MS Mincho;ＭＳ 明朝"/>
          <w:sz w:val="24"/>
          <w:lang w:val="es-AR"/>
        </w:rPr>
        <w:t xml:space="preserve">: "Aprobar Acta Compromiso Municipalidad Bariloche con la Asociación de Microemprendimientos Productivos Bariloche". Autor: Intendente Municipal, Sr. Alberto Icare. </w:t>
      </w:r>
      <w:r>
        <w:rPr>
          <w:rFonts w:eastAsia="MS Mincho;ＭＳ 明朝"/>
          <w:sz w:val="24"/>
          <w:lang w:val="es-ES"/>
        </w:rPr>
        <w:t>Colaborador: Secretario de Gobierno, Sr. Adolfo Foures. A Asesoría Letrada y a Comisiones de Economía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08/07/04 – Acta 831/04 (O-04-1414).</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134.-</w:t>
      </w:r>
      <w:r>
        <w:rPr>
          <w:rFonts w:eastAsia="MS Mincho;ＭＳ 明朝"/>
          <w:sz w:val="24"/>
        </w:rPr>
        <w:t xml:space="preserve"> </w:t>
      </w:r>
      <w:r>
        <w:rPr>
          <w:rFonts w:eastAsia="MS Mincho;ＭＳ 明朝" w:cs="Times New Roman" w:ascii="Times New Roman" w:hAnsi="Times New Roman"/>
          <w:sz w:val="24"/>
          <w:u w:val="single"/>
        </w:rPr>
        <w:t>Proyecto de Declaración 134/04</w:t>
      </w:r>
      <w:r>
        <w:rPr>
          <w:rFonts w:eastAsia="MS Mincho;ＭＳ 明朝" w:cs="Times New Roman" w:ascii="Times New Roman" w:hAnsi="Times New Roman"/>
          <w:sz w:val="24"/>
        </w:rPr>
        <w:t xml:space="preserve">: "Declarar de Interés Municipal Taller iniciación a la fotografía para niños, Bariloche 2004". Autora: Concejal Silvina García Larraburu (P.J.). Colaboradores: Fotógrafos Sr. Luis Bonich; Sra. Andrea Bravo y Licenciado Marcelo Lauría Sorge.  A Comisión de Acción Social.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17/06/04 – Acta 830/04 (D-04-1010).</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AR"/>
        </w:rPr>
        <w:t xml:space="preserve">135.- </w:t>
      </w:r>
      <w:r>
        <w:rPr>
          <w:rFonts w:eastAsia="MS Mincho;ＭＳ 明朝"/>
          <w:sz w:val="24"/>
          <w:u w:val="single"/>
          <w:lang w:val="es-AR"/>
        </w:rPr>
        <w:t>Proyecto de Ordenanza 135/04</w:t>
      </w:r>
      <w:r>
        <w:rPr>
          <w:rFonts w:eastAsia="MS Mincho;ＭＳ 明朝"/>
          <w:sz w:val="24"/>
          <w:lang w:val="es-AR"/>
        </w:rPr>
        <w:t>: "Normativa aplicable en Delegación Cerro Catedral". Autor: Intendente Municipal, Sr. Alberto Icare. Colaborador: Secretario de Gobierno, Sr. Adolfo Foures. 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13/05/04 – Acta 827/04 (O-04-1388).</w:t>
      </w:r>
    </w:p>
    <w:p>
      <w:pPr>
        <w:pStyle w:val="Normal"/>
        <w:jc w:val="both"/>
        <w:rPr>
          <w:rFonts w:eastAsia="MS Mincho;ＭＳ 明朝"/>
          <w:sz w:val="24"/>
          <w:lang w:val="es-AR"/>
        </w:rPr>
      </w:pPr>
      <w:r>
        <w:rPr>
          <w:rFonts w:eastAsia="MS Mincho;ＭＳ 明朝"/>
          <w:sz w:val="24"/>
          <w:lang w:val="es-AR"/>
        </w:rPr>
      </w:r>
    </w:p>
    <w:p>
      <w:pPr>
        <w:pStyle w:val="Normal"/>
        <w:jc w:val="both"/>
        <w:rPr/>
      </w:pPr>
      <w:r>
        <w:rPr>
          <w:rFonts w:eastAsia="MS Mincho;ＭＳ 明朝"/>
          <w:sz w:val="24"/>
          <w:lang w:val="es-AR"/>
        </w:rPr>
        <w:t xml:space="preserve">136.- </w:t>
      </w:r>
      <w:r>
        <w:rPr>
          <w:rFonts w:eastAsia="MS Mincho;ＭＳ 明朝"/>
          <w:sz w:val="24"/>
          <w:u w:val="single"/>
          <w:lang w:val="es-AR"/>
        </w:rPr>
        <w:t>Proyecto de Ordenanza 136/04</w:t>
      </w:r>
      <w:r>
        <w:rPr>
          <w:rFonts w:eastAsia="MS Mincho;ＭＳ 明朝"/>
          <w:sz w:val="24"/>
          <w:lang w:val="es-AR"/>
        </w:rPr>
        <w:t xml:space="preserve">: "Asignación nombre a espacio verde designado catastralmente 19-2-P-168-01". Autor: Intendente Municipal, Sr. Alberto Icare. Colaboradores: Secretario de Gobierno, Sr. Adolfo Foures y Secretario de Obras y Servicios Públicos, Arq. </w:t>
      </w:r>
      <w:r>
        <w:rPr>
          <w:rFonts w:eastAsia="MS Mincho;ＭＳ 明朝"/>
          <w:sz w:val="24"/>
          <w:lang w:val="es-ES"/>
        </w:rPr>
        <w:t>Raúl Martiniau. A Asesoría Letrada y a Comisiones de  Servicios, Tránsito y Transporte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137.- </w:t>
      </w:r>
      <w:r>
        <w:rPr>
          <w:rFonts w:eastAsia="MS Mincho;ＭＳ 明朝"/>
          <w:sz w:val="24"/>
          <w:u w:val="single"/>
          <w:lang w:val="es-AR"/>
        </w:rPr>
        <w:t>Proyecto de Ordenanza 137/04</w:t>
      </w:r>
      <w:r>
        <w:rPr>
          <w:rFonts w:eastAsia="MS Mincho;ＭＳ 明朝"/>
          <w:sz w:val="24"/>
          <w:lang w:val="es-AR"/>
        </w:rPr>
        <w:t xml:space="preserve">: "Aprobar contrato de comodato con convenio de desocupación entre la Municipalidad de San Carlos de Bariloche con la Asociación de Microemprendimientos Productivos Bariloche". Autor: Intendente Municipal, Sr. Alberto Icare. Colaborador: Secretario de Gobierno, Sr. Adolfo Foures. A Asesoría Letrada y a </w:t>
      </w:r>
      <w:r>
        <w:rPr>
          <w:rFonts w:eastAsia="MS Mincho;ＭＳ 明朝"/>
          <w:sz w:val="24"/>
          <w:lang w:val="es-ES"/>
        </w:rPr>
        <w:t>Comisiones de Economía y de Gobierno y Legales.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(O-04-1405).</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138.- </w:t>
      </w:r>
      <w:r>
        <w:rPr>
          <w:rFonts w:eastAsia="MS Mincho;ＭＳ 明朝"/>
          <w:sz w:val="24"/>
          <w:u w:val="single"/>
          <w:lang w:val="es-AR"/>
        </w:rPr>
        <w:t>Proyecto de Ordenanza 138/04</w:t>
      </w:r>
      <w:r>
        <w:rPr>
          <w:rFonts w:eastAsia="MS Mincho;ＭＳ 明朝"/>
          <w:sz w:val="24"/>
          <w:lang w:val="es-AR"/>
        </w:rPr>
        <w:t xml:space="preserve">: "Reconocimiento de jurisdicción y otorgamiento de personería jurídica municipal a la Junta Vecinal Los Cerros". Autor: Intendente Municipal, Sr. Alberto Icare. Colaboradores: Secretario de Gobierno, Sr. Adolfo Foures y Dirección General de Juntas Vecinales. </w:t>
      </w:r>
      <w:r>
        <w:rPr>
          <w:rFonts w:eastAsia="MS Mincho;ＭＳ 明朝"/>
          <w:sz w:val="24"/>
          <w:lang w:val="es-ES"/>
        </w:rPr>
        <w:t xml:space="preserve">A Asesoría Letrada y a Comisiones de Obras y Planeamiento y de Gobierno y Legales. </w:t>
      </w:r>
      <w:r>
        <w:rPr>
          <w:rFonts w:eastAsia="MS Mincho;ＭＳ 明朝"/>
          <w:sz w:val="24"/>
          <w:highlight w:val="green"/>
          <w:lang w:val="es-MX"/>
        </w:rPr>
        <w:t>APROBADO</w:t>
      </w:r>
      <w:r>
        <w:rPr>
          <w:rFonts w:eastAsia="MS Mincho;ＭＳ 明朝"/>
          <w:sz w:val="24"/>
          <w:highlight w:val="green"/>
          <w:lang w:val="es-ES"/>
        </w:rPr>
        <w:t xml:space="preserve"> 17/06/04 – Acta 830/04 (O-04-1406).</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139.- </w:t>
      </w:r>
      <w:r>
        <w:rPr>
          <w:rFonts w:eastAsia="MS Mincho;ＭＳ 明朝"/>
          <w:sz w:val="24"/>
          <w:u w:val="single"/>
          <w:lang w:val="es-AR"/>
        </w:rPr>
        <w:t>Proyecto de Ordenanza 139/04</w:t>
      </w:r>
      <w:r>
        <w:rPr>
          <w:rFonts w:eastAsia="MS Mincho;ＭＳ 明朝"/>
          <w:sz w:val="24"/>
          <w:lang w:val="es-AR"/>
        </w:rPr>
        <w:t xml:space="preserve">: "Principios y procedimientos de consolidación de normas municipales para la elaboración del Digesto Jurídico Municipal". Autores: Concejales Andrés Martínez Infante y Diego Breide (Encuentro). Colaborador: Sr. José A. Pisani. Se solicitará su retiro. </w:t>
      </w:r>
      <w:r>
        <w:rPr>
          <w:rFonts w:eastAsia="MS Mincho;ＭＳ 明朝"/>
          <w:sz w:val="24"/>
          <w:highlight w:val="cyan"/>
          <w:lang w:val="es-AR"/>
        </w:rPr>
        <w:t>RETIRADO 13/05/04 – Acta 827/04.</w:t>
      </w:r>
      <w:r>
        <w:rPr>
          <w:rFonts w:eastAsia="MS Mincho;ＭＳ 明朝"/>
          <w:sz w:val="24"/>
          <w:highlight w:val="cyan"/>
          <w:lang w:val="es-MX"/>
        </w:rPr>
        <w:tab/>
        <w:t>LIBRO 37</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140.- </w:t>
      </w:r>
      <w:r>
        <w:rPr>
          <w:rFonts w:eastAsia="MS Mincho;ＭＳ 明朝"/>
          <w:sz w:val="24"/>
          <w:u w:val="single"/>
          <w:lang w:val="es-AR"/>
        </w:rPr>
        <w:t>Proyecto de Ordenanza 140/04</w:t>
      </w:r>
      <w:r>
        <w:rPr>
          <w:rFonts w:eastAsia="MS Mincho;ＭＳ 明朝"/>
          <w:sz w:val="24"/>
          <w:lang w:val="es-AR"/>
        </w:rPr>
        <w:t xml:space="preserve">: "Asignación nombre a calle Junta Vecinal Villa Campanario". Autor: Intendente Municipal, Sr. Alberto Icare. Colaboradores: Secretario de Obras y Servicios Públicos, Arq. Raúl Martiniau y </w:t>
      </w:r>
      <w:r>
        <w:rPr>
          <w:rFonts w:eastAsia="MS Mincho;ＭＳ 明朝"/>
          <w:sz w:val="24"/>
          <w:lang w:val="es-ES"/>
        </w:rPr>
        <w:t>Secretario de Gobierno, Sr. Adolfo Foures. A Asesoría Letrada y a Comisiones de Servicios, Tránsito y Transporte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(O-04-1407).</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lang w:val="es-MX"/>
        </w:rPr>
        <w:t>141.-</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u w:val="single"/>
        </w:rPr>
        <w:t>Proyecto de Declaración 141/04</w:t>
      </w:r>
      <w:r>
        <w:rPr>
          <w:rFonts w:eastAsia="MS Mincho;ＭＳ 明朝" w:cs="Times New Roman" w:ascii="Times New Roman" w:hAnsi="Times New Roman"/>
          <w:sz w:val="24"/>
        </w:rPr>
        <w:t xml:space="preserve">: "Declarar Evento de Interés Municipal el Curso Calidad de Vida, denominado II Convivencia en Paz Bariloche". Autora: Concejal Silvina García Larraburu (P.J.). Colaboradores: Lic. César Actis (Presidente de LQPA) y  Licenciado Marcelo Lauría Sorge. A Asesoría Letrada y a Comisión de Acción Social.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17/06/04 – Acta 830/04 (D-04-1011).</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142.- </w:t>
      </w:r>
      <w:r>
        <w:rPr>
          <w:rFonts w:eastAsia="MS Mincho;ＭＳ 明朝" w:cs="Times New Roman" w:ascii="Times New Roman" w:hAnsi="Times New Roman"/>
          <w:sz w:val="24"/>
          <w:u w:val="single"/>
        </w:rPr>
        <w:t>Proyecto de Ordenanza 142/04</w:t>
      </w:r>
      <w:r>
        <w:rPr>
          <w:rFonts w:eastAsia="MS Mincho;ＭＳ 明朝" w:cs="Times New Roman" w:ascii="Times New Roman" w:hAnsi="Times New Roman"/>
          <w:sz w:val="24"/>
        </w:rPr>
        <w:t>: "Establecimiento del Régimen de quemas fogones". Autora: Concejal Silvina García Larraburu (P.J.). Colaboradores: Sr. Roberto Molina, Jefe Coordinador SPLIF S. C. de Bariloche y  Licenciado Marcelo Lauría Sorge. A Asesoría Letrada y a Comisiones de Servicios, Tránsito y Transporte y de Economía</w:t>
      </w:r>
      <w:r>
        <w:rPr>
          <w:rFonts w:eastAsia="MS Mincho;ＭＳ 明朝" w:cs="Times New Roman" w:ascii="Times New Roman" w:hAnsi="Times New Roman"/>
          <w:sz w:val="24"/>
          <w:highlight w:val="cyan"/>
        </w:rPr>
        <w:t>.</w:t>
      </w:r>
      <w:r>
        <w:rPr>
          <w:rFonts w:eastAsia="MS Mincho;ＭＳ 明朝" w:cs="Times New Roman" w:ascii="Times New Roman" w:hAnsi="Times New Roman"/>
          <w:sz w:val="24"/>
          <w:highlight w:val="cyan"/>
          <w:lang w:val="es-MX"/>
        </w:rPr>
        <w:t xml:space="preserve"> RETIRADO 08/07/04 </w:t>
      </w:r>
      <w:r>
        <w:rPr>
          <w:rFonts w:eastAsia="MS Mincho;ＭＳ 明朝" w:cs="Times New Roman" w:ascii="Times New Roman" w:hAnsi="Times New Roman"/>
          <w:sz w:val="24"/>
          <w:highlight w:val="cyan"/>
        </w:rPr>
        <w:t>– Acta 831/04.</w:t>
      </w:r>
      <w:r>
        <w:rPr>
          <w:rFonts w:eastAsia="MS Mincho;ＭＳ 明朝" w:cs="Times New Roman" w:ascii="Times New Roman" w:hAnsi="Times New Roman"/>
          <w:sz w:val="24"/>
          <w:highlight w:val="cyan"/>
          <w:lang w:val="es-MX"/>
        </w:rPr>
        <w:tab/>
        <w:t>LIBRO 37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143.- </w:t>
      </w:r>
      <w:r>
        <w:rPr>
          <w:rFonts w:eastAsia="MS Mincho;ＭＳ 明朝" w:cs="Times New Roman" w:ascii="Times New Roman" w:hAnsi="Times New Roman"/>
          <w:sz w:val="24"/>
          <w:u w:val="single"/>
        </w:rPr>
        <w:t>Proyecto de Ordenanza 143/04</w:t>
      </w:r>
      <w:r>
        <w:rPr>
          <w:rFonts w:eastAsia="MS Mincho;ＭＳ 明朝" w:cs="Times New Roman" w:ascii="Times New Roman" w:hAnsi="Times New Roman"/>
          <w:sz w:val="24"/>
        </w:rPr>
        <w:t xml:space="preserve">: "Protección integral de Bosques y Tierras Forestales regulando actividades antrópicas que pudieran afectar transitoria o permanentemente los ecosistemas". Autora: Concejal Silvina García Larraburu (P.J.). Colaborador: Licenciado Marcelo Lauría Sorge. A Asesoría Letrada y a Comisiones de Servicios, Tránsito y Transporte y de Gobierno y Legales. </w:t>
      </w:r>
      <w:r>
        <w:rPr>
          <w:rFonts w:eastAsia="MS Mincho;ＭＳ 明朝" w:cs="Times New Roman" w:ascii="Times New Roman" w:hAnsi="Times New Roman"/>
          <w:sz w:val="24"/>
          <w:highlight w:val="cyan"/>
          <w:lang w:val="es-MX"/>
        </w:rPr>
        <w:t xml:space="preserve">RETIRADO 08/07/04 </w:t>
      </w:r>
      <w:r>
        <w:rPr>
          <w:rFonts w:eastAsia="MS Mincho;ＭＳ 明朝" w:cs="Times New Roman" w:ascii="Times New Roman" w:hAnsi="Times New Roman"/>
          <w:sz w:val="24"/>
          <w:highlight w:val="cyan"/>
        </w:rPr>
        <w:t>– Acta 831/04.</w:t>
      </w:r>
      <w:r>
        <w:rPr>
          <w:rFonts w:eastAsia="MS Mincho;ＭＳ 明朝" w:cs="Times New Roman" w:ascii="Times New Roman" w:hAnsi="Times New Roman"/>
          <w:sz w:val="24"/>
          <w:highlight w:val="cyan"/>
          <w:lang w:val="es-MX"/>
        </w:rPr>
        <w:tab/>
        <w:t>LIBRO 37</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AR"/>
        </w:rPr>
        <w:t xml:space="preserve">144.- </w:t>
      </w:r>
      <w:r>
        <w:rPr>
          <w:rFonts w:eastAsia="MS Mincho;ＭＳ 明朝"/>
          <w:sz w:val="24"/>
          <w:u w:val="single"/>
          <w:lang w:val="es-AR"/>
        </w:rPr>
        <w:t>Proyecto de Ordenanza 144/04</w:t>
      </w:r>
      <w:r>
        <w:rPr>
          <w:rFonts w:eastAsia="MS Mincho;ＭＳ 明朝"/>
          <w:sz w:val="24"/>
          <w:lang w:val="es-AR"/>
        </w:rPr>
        <w:t xml:space="preserve">: "Aprobar convenio suscripto con la Administración de Parques Nacionales". Autor: Intendente Municipal, Sr. Alberto Icare. Colaborador: Secretario de Gobierno, Sr. Adolfo Foures. </w:t>
      </w:r>
      <w:r>
        <w:rPr>
          <w:rFonts w:eastAsia="MS Mincho;ＭＳ 明朝"/>
          <w:sz w:val="24"/>
          <w:lang w:val="es-ES"/>
        </w:rPr>
        <w:t>A Asesoría Letrada y a Comisión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145.- </w:t>
      </w:r>
      <w:r>
        <w:rPr>
          <w:rFonts w:eastAsia="MS Mincho;ＭＳ 明朝"/>
          <w:sz w:val="24"/>
          <w:u w:val="single"/>
          <w:lang w:val="es-AR"/>
        </w:rPr>
        <w:t>Proyecto de Ordenanza 145/04</w:t>
      </w:r>
      <w:r>
        <w:rPr>
          <w:rFonts w:eastAsia="MS Mincho;ＭＳ 明朝"/>
          <w:sz w:val="24"/>
          <w:lang w:val="es-AR"/>
        </w:rPr>
        <w:t xml:space="preserve">: "Aprobar convenio suscripto con la Administración de Parques Nacionales (aprovechamiento leñero)". Autor: Intendente Municipal, Sr. Alberto Icare. Colaborador: Secretario de Gobierno, Sr. Adolfo Foures. A Asesoría Letrada y a </w:t>
      </w:r>
      <w:r>
        <w:rPr>
          <w:rFonts w:eastAsia="MS Mincho;ＭＳ 明朝"/>
          <w:sz w:val="24"/>
          <w:lang w:val="es-ES"/>
        </w:rPr>
        <w:t>las Comisiones de Acción Social; de Economía y de Gobierno y Legales.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146.- </w:t>
      </w:r>
      <w:r>
        <w:rPr>
          <w:rFonts w:eastAsia="MS Mincho;ＭＳ 明朝"/>
          <w:sz w:val="24"/>
          <w:u w:val="single"/>
          <w:lang w:val="es-AR"/>
        </w:rPr>
        <w:t>Proyecto de Ordenanza 146/04</w:t>
      </w:r>
      <w:r>
        <w:rPr>
          <w:rFonts w:eastAsia="MS Mincho;ＭＳ 明朝"/>
          <w:sz w:val="24"/>
          <w:lang w:val="es-AR"/>
        </w:rPr>
        <w:t>: "Aprobar convenio Municipalidad Bariloche con CEM 44 y CEM 46". Autor: Intendente Municipal, Sr. Alberto Icare. Colaborador: Secretario de Gobierno, Sr. Adolfo Foures. A Asesoría Letrada y a las Comisiones de Economía y de Gobierno y Legales. Con Tratamiento de Preferencia próxima sesión</w:t>
      </w:r>
      <w:r>
        <w:rPr>
          <w:rFonts w:eastAsia="MS Mincho;ＭＳ 明朝"/>
          <w:sz w:val="24"/>
          <w:highlight w:val="cyan"/>
          <w:lang w:val="es-AR"/>
        </w:rPr>
        <w:t>. RETIRADO 02/12/04 – Acta 838/04.</w:t>
      </w:r>
      <w:r>
        <w:rPr>
          <w:rFonts w:eastAsia="MS Mincho;ＭＳ 明朝"/>
          <w:sz w:val="24"/>
          <w:highlight w:val="cyan"/>
          <w:lang w:val="es-MX"/>
        </w:rPr>
        <w:tab/>
        <w:t>LIBRO 37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AR"/>
        </w:rPr>
        <w:t xml:space="preserve">147.- </w:t>
      </w:r>
      <w:r>
        <w:rPr>
          <w:rFonts w:eastAsia="MS Mincho;ＭＳ 明朝"/>
          <w:sz w:val="24"/>
          <w:u w:val="single"/>
          <w:lang w:val="es-AR"/>
        </w:rPr>
        <w:t>Proyecto de Ordenanza 147/04</w:t>
      </w:r>
      <w:r>
        <w:rPr>
          <w:rFonts w:eastAsia="MS Mincho;ＭＳ 明朝"/>
          <w:sz w:val="24"/>
          <w:lang w:val="es-AR"/>
        </w:rPr>
        <w:t xml:space="preserve">: "Prórroga plazos comodato de Ordenanza 1144-CM-01". Autor: Intendente Municipal, Sr. Alberto Icare. </w:t>
      </w:r>
      <w:r>
        <w:rPr>
          <w:rFonts w:eastAsia="MS Mincho;ＭＳ 明朝"/>
          <w:sz w:val="24"/>
          <w:lang w:val="es-MX"/>
        </w:rPr>
        <w:t xml:space="preserve">Colaborador: Secretario de Gobierno, Sr. Adolfo Foures. A Asesoría Letrada y a las Comisiones de Acción Social; de Servicios, Tránsito y Transporte; de Obras y Planeamiento y de Gobierno y Legales. </w:t>
      </w:r>
      <w:r>
        <w:rPr>
          <w:rFonts w:eastAsia="MS Mincho;ＭＳ 明朝"/>
          <w:sz w:val="24"/>
          <w:highlight w:val="green"/>
          <w:lang w:val="es-MX"/>
        </w:rPr>
        <w:t>APROBADO</w:t>
      </w:r>
      <w:r>
        <w:rPr>
          <w:rFonts w:eastAsia="MS Mincho;ＭＳ 明朝"/>
          <w:sz w:val="24"/>
          <w:highlight w:val="green"/>
          <w:lang w:val="es-ES"/>
        </w:rPr>
        <w:t xml:space="preserve"> 08/07/04 – Acta 831/04 (O-04-1412).</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lang w:val="es-MX"/>
        </w:rPr>
        <w:t>148</w:t>
      </w:r>
      <w:r>
        <w:rPr>
          <w:rFonts w:eastAsia="MS Mincho;ＭＳ 明朝" w:cs="Times New Roman" w:ascii="Times New Roman" w:hAnsi="Times New Roman"/>
          <w:sz w:val="24"/>
          <w:lang w:val="es-AR"/>
        </w:rPr>
        <w:t xml:space="preserve">.- </w:t>
      </w:r>
      <w:r>
        <w:rPr>
          <w:rFonts w:eastAsia="MS Mincho;ＭＳ 明朝" w:cs="Times New Roman" w:ascii="Times New Roman" w:hAnsi="Times New Roman"/>
          <w:sz w:val="24"/>
          <w:u w:val="single"/>
          <w:lang w:val="es-AR"/>
        </w:rPr>
        <w:t>Proyecto de Ordenanza 148/04</w:t>
      </w:r>
      <w:r>
        <w:rPr>
          <w:rFonts w:eastAsia="MS Mincho;ＭＳ 明朝" w:cs="Times New Roman" w:ascii="Times New Roman" w:hAnsi="Times New Roman"/>
          <w:sz w:val="24"/>
          <w:lang w:val="es-AR"/>
        </w:rPr>
        <w:t xml:space="preserve">: "Regulación de venta de alimentos para animales". </w:t>
      </w:r>
      <w:r>
        <w:rPr>
          <w:rFonts w:eastAsia="MS Mincho;ＭＳ 明朝" w:cs="Times New Roman" w:ascii="Times New Roman" w:hAnsi="Times New Roman"/>
          <w:sz w:val="24"/>
        </w:rPr>
        <w:t>Autor: Concejal Cascón (U.C.R). Colaborador: Sr. Horacio Vautier.</w:t>
      </w:r>
      <w:r>
        <w:rPr>
          <w:rFonts w:eastAsia="MS Mincho;ＭＳ 明朝" w:cs="Times New Roman" w:ascii="Times New Roman" w:hAnsi="Times New Roman"/>
          <w:sz w:val="24"/>
          <w:highlight w:val="cyan"/>
        </w:rPr>
        <w:t xml:space="preserve"> RETIRADO 19/05/05 – Acta 846/05.</w:t>
      </w:r>
      <w:r>
        <w:rPr>
          <w:rFonts w:eastAsia="MS Mincho;ＭＳ 明朝" w:cs="Times New Roman" w:ascii="Times New Roman" w:hAnsi="Times New Roman"/>
          <w:sz w:val="24"/>
          <w:highlight w:val="cyan"/>
          <w:lang w:val="es-MX"/>
        </w:rPr>
        <w:tab/>
        <w:t>LIBRO 37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lang w:val="es-MX"/>
        </w:rPr>
        <w:t>149</w:t>
      </w:r>
      <w:r>
        <w:rPr>
          <w:rFonts w:eastAsia="MS Mincho;ＭＳ 明朝" w:cs="Times New Roman" w:ascii="Times New Roman" w:hAnsi="Times New Roman"/>
          <w:sz w:val="24"/>
          <w:lang w:val="es-AR"/>
        </w:rPr>
        <w:t xml:space="preserve">.- </w:t>
      </w:r>
      <w:r>
        <w:rPr>
          <w:rFonts w:eastAsia="MS Mincho;ＭＳ 明朝" w:cs="Times New Roman" w:ascii="Times New Roman" w:hAnsi="Times New Roman"/>
          <w:sz w:val="24"/>
          <w:u w:val="single"/>
          <w:lang w:val="es-AR"/>
        </w:rPr>
        <w:t>Proyecto de Ordenanza 149/04</w:t>
      </w:r>
      <w:r>
        <w:rPr>
          <w:rFonts w:eastAsia="MS Mincho;ＭＳ 明朝" w:cs="Times New Roman" w:ascii="Times New Roman" w:hAnsi="Times New Roman"/>
          <w:sz w:val="24"/>
          <w:lang w:val="es-AR"/>
        </w:rPr>
        <w:t>: "Desafectar y cesión en comodato a Junta Vecinal Perito Moreno parcela construcción Sede Policial". Autores: Concejales Breide, Martínez Infante, Contreras (Encuentro); Guerrero (MARA) y García Larraburu (P.J). Colaboradores: Sr. José Pisani y Arq. Diego Iraola. A Asesoría Letrada y a las Comisiones de Obras y Planeamiento, de Acción Social y de Gobierno y Legales.</w:t>
      </w:r>
      <w:r>
        <w:rPr>
          <w:rFonts w:eastAsia="MS Mincho;ＭＳ 明朝" w:cs="Times New Roman" w:ascii="Times New Roman" w:hAnsi="Times New Roman"/>
          <w:sz w:val="24"/>
          <w:lang w:val="es-MX"/>
        </w:rPr>
        <w:t xml:space="preserve"> .</w:t>
      </w:r>
      <w:r>
        <w:rPr>
          <w:rFonts w:eastAsia="MS Mincho;ＭＳ 明朝" w:cs="Times New Roman" w:ascii="Times New Roman" w:hAnsi="Times New Roman"/>
          <w:sz w:val="24"/>
          <w:highlight w:val="cyan"/>
        </w:rPr>
        <w:t xml:space="preserve"> RETIRADO 14/06/07 – Acta 879/07.</w:t>
      </w:r>
      <w:r>
        <w:rPr>
          <w:rFonts w:eastAsia="MS Mincho;ＭＳ 明朝" w:cs="Times New Roman" w:ascii="Times New Roman" w:hAnsi="Times New Roman"/>
          <w:sz w:val="24"/>
          <w:highlight w:val="cyan"/>
          <w:lang w:val="es-MX"/>
        </w:rPr>
        <w:tab/>
        <w:t>LIBRO 37</w:t>
      </w:r>
    </w:p>
    <w:p>
      <w:pPr>
        <w:pStyle w:val="Normal"/>
        <w:jc w:val="both"/>
        <w:rPr>
          <w:rFonts w:eastAsia="MS Mincho;ＭＳ 明朝" w:cs="Times New Roman"/>
          <w:sz w:val="24"/>
          <w:lang w:val="es-AR"/>
        </w:rPr>
      </w:pPr>
      <w:r>
        <w:rPr>
          <w:rFonts w:eastAsia="MS Mincho;ＭＳ 明朝" w:cs="Times New Roman"/>
          <w:sz w:val="24"/>
          <w:lang w:val="es-AR"/>
        </w:rPr>
      </w:r>
    </w:p>
    <w:p>
      <w:pPr>
        <w:pStyle w:val="Normal"/>
        <w:jc w:val="both"/>
        <w:rPr>
          <w:rFonts w:eastAsia="MS Mincho;ＭＳ 明朝" w:cs="Times New Roman"/>
          <w:sz w:val="24"/>
          <w:lang w:val="es-AR"/>
        </w:rPr>
      </w:pPr>
      <w:r>
        <w:rPr>
          <w:rFonts w:eastAsia="MS Mincho;ＭＳ 明朝" w:cs="Times New Roman"/>
          <w:sz w:val="24"/>
          <w:lang w:val="es-AR"/>
        </w:rPr>
      </w:r>
    </w:p>
    <w:p>
      <w:pPr>
        <w:pStyle w:val="Normal"/>
        <w:jc w:val="both"/>
        <w:rPr/>
      </w:pPr>
      <w:r>
        <w:rPr>
          <w:rFonts w:eastAsia="MS Mincho;ＭＳ 明朝"/>
          <w:sz w:val="24"/>
          <w:lang w:val="es-AR"/>
        </w:rPr>
        <w:t xml:space="preserve">150.- </w:t>
      </w:r>
      <w:r>
        <w:rPr>
          <w:rFonts w:eastAsia="MS Mincho;ＭＳ 明朝"/>
          <w:sz w:val="24"/>
          <w:u w:val="single"/>
          <w:lang w:val="es-AR"/>
        </w:rPr>
        <w:t>Proyecto de Ordenanza 150/04</w:t>
      </w:r>
      <w:r>
        <w:rPr>
          <w:rFonts w:eastAsia="MS Mincho;ＭＳ 明朝"/>
          <w:sz w:val="24"/>
          <w:lang w:val="es-AR"/>
        </w:rPr>
        <w:t xml:space="preserve">: "Desafectación espacio verde y afectar área como espacio verde". Autor: Intendente Municipal, Sr. Alberto Icare. Colaboradores: Secretario de Obras y Servicios Públicos, Arq. </w:t>
      </w:r>
      <w:r>
        <w:rPr>
          <w:rFonts w:eastAsia="MS Mincho;ＭＳ 明朝"/>
          <w:sz w:val="24"/>
          <w:lang w:val="es-ES"/>
        </w:rPr>
        <w:t>Raúl Martiniau y Secretaria de Promoción social, Sra. Beatriz Iparraguirre. A Asesoría Letrada y a las Comisiones de Obras y Planeamiento; de Acción Social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08/07/04 – Acta 831/04 (O-04-1411).</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AR"/>
        </w:rPr>
        <w:t xml:space="preserve">151.- </w:t>
      </w:r>
      <w:r>
        <w:rPr>
          <w:rFonts w:eastAsia="MS Mincho;ＭＳ 明朝"/>
          <w:sz w:val="24"/>
          <w:u w:val="single"/>
          <w:lang w:val="es-AR"/>
        </w:rPr>
        <w:t>Proyecto de Ordenanza 151/04</w:t>
      </w:r>
      <w:r>
        <w:rPr>
          <w:rFonts w:eastAsia="MS Mincho;ＭＳ 明朝"/>
          <w:sz w:val="24"/>
          <w:lang w:val="es-AR"/>
        </w:rPr>
        <w:t xml:space="preserve">: "Asignación nombre a calle Junta Vecinal Casa de Piedra". Autor: Intendente Municipal, Sr. Alberto Icare. Colaboradores: Secretario de Gobierno, Sr. Adolfo Foures y Secretario de Obras y Servicios Públicos, Arq. </w:t>
      </w:r>
      <w:r>
        <w:rPr>
          <w:rFonts w:eastAsia="MS Mincho;ＭＳ 明朝"/>
          <w:sz w:val="24"/>
          <w:lang w:val="es-ES"/>
        </w:rPr>
        <w:t>Raúl Martiniau. A Asesoría Letrada y a las Comisiones de Servicios, Tránsito y Transporte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17/06/04 – Acta 830/04 (O-04-1402).</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152.- </w:t>
      </w:r>
      <w:r>
        <w:rPr>
          <w:rFonts w:eastAsia="MS Mincho;ＭＳ 明朝"/>
          <w:sz w:val="24"/>
          <w:u w:val="single"/>
          <w:lang w:val="es-ES"/>
        </w:rPr>
        <w:t>Proyecto de Declaración 152/04</w:t>
      </w:r>
      <w:r>
        <w:rPr>
          <w:rFonts w:eastAsia="MS Mincho;ＭＳ 明朝"/>
          <w:sz w:val="24"/>
          <w:lang w:val="es-ES"/>
        </w:rPr>
        <w:t>: "Primeras Jornadas sobre Violencia". Autores: Comisión Legislativa, Concejales Cascón, Martín (U.C.R.); Martínez Infante (Encuentro), Guerrero (MARA) y García Larraburu (P.J). Colaboradores: Sras. Lucía Ganem y Beatriz Oliva del Consejo Provincial de Educación. Sobre Tablas.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28/05/04 – Acta 828/04 (D-04-1008).</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153.- </w:t>
      </w:r>
      <w:r>
        <w:rPr>
          <w:rFonts w:eastAsia="MS Mincho;ＭＳ 明朝"/>
          <w:sz w:val="24"/>
          <w:u w:val="single"/>
          <w:lang w:val="es-ES"/>
        </w:rPr>
        <w:t>Proyecto de Resolución 153/04</w:t>
      </w:r>
      <w:r>
        <w:rPr>
          <w:rFonts w:eastAsia="MS Mincho;ＭＳ 明朝"/>
          <w:sz w:val="24"/>
          <w:lang w:val="es-ES"/>
        </w:rPr>
        <w:t xml:space="preserve">: "Comunicar a la Legislatura de Río Negro la necesidad de reglamentación de la Ley 3772". Autoras: Comisión de Acción Social: Concejales Alaniz, Grandío (U.C.R.); Contreras (Encuentro); Guerrero (MARA) y García Larraburu (P.J.). Sobre Tablas. </w:t>
      </w:r>
      <w:r>
        <w:rPr>
          <w:rFonts w:eastAsia="MS Mincho;ＭＳ 明朝"/>
          <w:sz w:val="24"/>
          <w:highlight w:val="green"/>
          <w:lang w:val="es-MX"/>
        </w:rPr>
        <w:t>APROBADO</w:t>
      </w:r>
      <w:r>
        <w:rPr>
          <w:rFonts w:eastAsia="MS Mincho;ＭＳ 明朝"/>
          <w:sz w:val="24"/>
          <w:highlight w:val="green"/>
          <w:lang w:val="es-ES"/>
        </w:rPr>
        <w:t xml:space="preserve"> 28/05/04 – Acta 828/04 (C-04-517).</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154.- </w:t>
      </w:r>
      <w:r>
        <w:rPr>
          <w:rFonts w:eastAsia="MS Mincho;ＭＳ 明朝" w:cs="Times New Roman" w:ascii="Times New Roman" w:hAnsi="Times New Roman"/>
          <w:sz w:val="24"/>
          <w:u w:val="single"/>
        </w:rPr>
        <w:t>Proyecto de Ordenanza 154/04</w:t>
      </w:r>
      <w:r>
        <w:rPr>
          <w:rFonts w:eastAsia="MS Mincho;ＭＳ 明朝" w:cs="Times New Roman" w:ascii="Times New Roman" w:hAnsi="Times New Roman"/>
          <w:sz w:val="24"/>
        </w:rPr>
        <w:t>: "Modificación del régimen de votación en las Juntas Vecinales". Autor: Concejal Contreras (Encuentro). A Asesoría Letrada y a las Comisiones de Acción Social y de Gobierno y Legales.***</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155.- </w:t>
      </w:r>
      <w:r>
        <w:rPr>
          <w:rFonts w:eastAsia="MS Mincho;ＭＳ 明朝"/>
          <w:sz w:val="24"/>
          <w:u w:val="single"/>
          <w:lang w:val="es-ES"/>
        </w:rPr>
        <w:t>Proyecto de Ordenanza 155/04</w:t>
      </w:r>
      <w:r>
        <w:rPr>
          <w:rFonts w:eastAsia="MS Mincho;ＭＳ 明朝"/>
          <w:sz w:val="24"/>
          <w:lang w:val="es-ES"/>
        </w:rPr>
        <w:t>: "Programa de Desarrollo Institucional e Inversiones Sociales Municipales (PRODISM)". Autora: Intendente Municipal, Sr. Alberto Icare. Colaboradores: Secretario de Gobierno, Sr. Adolfo Foures; Secretario de Hacienda, Lic. Ángel Barriga y Sub-Secretario de Hacienda, Lic. Alfredo Chara. A Asesoría Letrada y a las Comisiones de Economía; de Servicios, Tránsito y Transporte y de Gobierno y Legales. Con Tratamiento de Preferencia próxima sesión.</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11/06/04 – Acta 829/04 (O-04-1399).</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156.- </w:t>
      </w:r>
      <w:r>
        <w:rPr>
          <w:rFonts w:eastAsia="MS Mincho;ＭＳ 明朝" w:cs="Times New Roman" w:ascii="Times New Roman" w:hAnsi="Times New Roman"/>
          <w:sz w:val="24"/>
          <w:u w:val="single"/>
        </w:rPr>
        <w:t>Proyecto de Ordenanza 156/04</w:t>
      </w:r>
      <w:r>
        <w:rPr>
          <w:rFonts w:eastAsia="MS Mincho;ＭＳ 明朝" w:cs="Times New Roman" w:ascii="Times New Roman" w:hAnsi="Times New Roman"/>
          <w:sz w:val="24"/>
        </w:rPr>
        <w:t xml:space="preserve">: "Creación de la Reserva Natural Urbana "Laguna El Trébol". Autores: Concejales Cascón, Martín (U.C.R.); Martínez Infante (Encuentro), Guerrero (MARA) y García Larraburu (P.J.). Coautores: Junta Vecinal Barrio El Trébol, Sociedad Naturalista Andino Patagónico (SNAP) y Aves Argentinas-Asociación Ornitológica del Plata. </w:t>
      </w:r>
      <w:r>
        <w:rPr>
          <w:rFonts w:eastAsia="MS Mincho;ＭＳ 明朝" w:cs="Times New Roman" w:ascii="Times New Roman" w:hAnsi="Times New Roman"/>
          <w:sz w:val="24"/>
          <w:highlight w:val="green"/>
        </w:rPr>
        <w:t xml:space="preserve"> APROBADO 15/12/05 – Acta 855/05 (O-05-1570)</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157.- </w:t>
      </w:r>
      <w:r>
        <w:rPr>
          <w:rFonts w:eastAsia="MS Mincho;ＭＳ 明朝"/>
          <w:sz w:val="24"/>
          <w:u w:val="single"/>
          <w:lang w:val="es-ES"/>
        </w:rPr>
        <w:t>Proyecto de Ordenanza 157/04</w:t>
      </w:r>
      <w:r>
        <w:rPr>
          <w:rFonts w:eastAsia="MS Mincho;ＭＳ 明朝"/>
          <w:sz w:val="24"/>
          <w:lang w:val="es-ES"/>
        </w:rPr>
        <w:t>: "Modificación presupuesto 2004". Autor: Intendente Municipal, Sr. Alberto Icare. Colaboradores: Secretario de Gobierno, Sr. Adolfo Foures; Secretario de Hacienda, Sr. Ángel Barriga y Director de Contaduría General, Cdor. Manuel García. A Asesoría Letrada y a Comisiones de Economía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08/07/04 – Acta 831/04 (O-04-1410).</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158.- </w:t>
      </w:r>
      <w:r>
        <w:rPr>
          <w:rFonts w:eastAsia="MS Mincho;ＭＳ 明朝" w:cs="Times New Roman" w:ascii="Times New Roman" w:hAnsi="Times New Roman"/>
          <w:sz w:val="24"/>
          <w:u w:val="single"/>
        </w:rPr>
        <w:t>Proyecto de Ordenanza 158/04</w:t>
      </w:r>
      <w:r>
        <w:rPr>
          <w:rFonts w:eastAsia="MS Mincho;ＭＳ 明朝" w:cs="Times New Roman" w:ascii="Times New Roman" w:hAnsi="Times New Roman"/>
          <w:sz w:val="24"/>
        </w:rPr>
        <w:t>: "Aprobar Balance Año 2000". Autor: Intendente Municipal, Sr. Alberto Icare. Colaboradores: Secretario de Gobierno, Sr. Adolfo Foures; Secretario de Hacienda, Sr. Ángel Barriga; Subsecretario de Hacienda, Lic. Alfredo Chara y Director de Contaduría General, Cdor. Manuel García. A Asesoría Letrada y a Comisiones de Economía y de Gobierno y Legales.</w:t>
      </w:r>
      <w:r>
        <w:rPr>
          <w:rFonts w:eastAsia="MS Mincho;ＭＳ 明朝" w:cs="Times New Roman" w:ascii="Times New Roman" w:hAnsi="Times New Roman"/>
          <w:sz w:val="24"/>
          <w:highlight w:val="green"/>
        </w:rPr>
        <w:t xml:space="preserve"> APROBADO 16/02/05 – Acta 840/05 (O-05-1472).</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159.- </w:t>
      </w:r>
      <w:r>
        <w:rPr>
          <w:rFonts w:eastAsia="MS Mincho;ＭＳ 明朝"/>
          <w:sz w:val="24"/>
          <w:u w:val="single"/>
          <w:lang w:val="es-ES"/>
        </w:rPr>
        <w:t>Proyecto de Declaración 159/04</w:t>
      </w:r>
      <w:r>
        <w:rPr>
          <w:rFonts w:eastAsia="MS Mincho;ＭＳ 明朝"/>
          <w:sz w:val="24"/>
          <w:lang w:val="es-ES"/>
        </w:rPr>
        <w:t xml:space="preserve">: "Declarar Ciudadana Ilustre de Bariloche a Lucka Kralj de Jerman". Autores: Comisión Legislativa: Concejales Marcelo Cascón, Fernando Martín (U.C.R); Andrés Martínez Infante (Encuentro); Sandra Guerrero (MARA) y Silvina García Larraburu (P.J). Sobre Tablas. </w:t>
      </w:r>
      <w:r>
        <w:rPr>
          <w:rFonts w:eastAsia="MS Mincho;ＭＳ 明朝"/>
          <w:sz w:val="24"/>
          <w:highlight w:val="green"/>
          <w:lang w:val="es-MX"/>
        </w:rPr>
        <w:t>APROBADO</w:t>
      </w:r>
      <w:r>
        <w:rPr>
          <w:rFonts w:eastAsia="MS Mincho;ＭＳ 明朝"/>
          <w:sz w:val="24"/>
          <w:highlight w:val="green"/>
          <w:lang w:val="es-ES"/>
        </w:rPr>
        <w:t xml:space="preserve"> 17/06/04 – Acta 830/04 (D-04-1012).</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160.- </w:t>
      </w:r>
      <w:r>
        <w:rPr>
          <w:rFonts w:eastAsia="MS Mincho;ＭＳ 明朝"/>
          <w:sz w:val="24"/>
          <w:u w:val="single"/>
          <w:lang w:val="es-ES"/>
        </w:rPr>
        <w:t>Proyecto de Ordenanza 160/04</w:t>
      </w:r>
      <w:r>
        <w:rPr>
          <w:rFonts w:eastAsia="MS Mincho;ＭＳ 明朝"/>
          <w:sz w:val="24"/>
          <w:lang w:val="es-ES"/>
        </w:rPr>
        <w:t>: "Desafectar un sector de parcela para construcción de la Delegación Municipal Lago Moreno". Autor: Intendente Municipal, Sr. Alberto Icare. Colaboradores: Secretario de Gobierno, Sr. Adolfo Foures y Secretario de Obras y Servicios Públicos, Arq. Raúl Martiniau. A Asesoría Letrada y a Comisiones de Obras y Planeamiento y de Gobierno y Legales.</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21/10/04 – Acta 836/04 (O-04-1435).</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161.- </w:t>
      </w:r>
      <w:r>
        <w:rPr>
          <w:rFonts w:eastAsia="MS Mincho;ＭＳ 明朝"/>
          <w:sz w:val="24"/>
          <w:u w:val="single"/>
          <w:lang w:val="es-ES"/>
        </w:rPr>
        <w:t>Proyecto de Ordenanza 161/04</w:t>
      </w:r>
      <w:r>
        <w:rPr>
          <w:rFonts w:eastAsia="MS Mincho;ＭＳ 明朝"/>
          <w:sz w:val="24"/>
          <w:lang w:val="es-ES"/>
        </w:rPr>
        <w:t xml:space="preserve">: "Aprobar convenio de pago de planes Municipalidad de San Carlos de Bariloche con Banco de la Nación Argentina, sucursal Bariloche". Autor: Intendente Municipal, Sr. Alberto Icare. Colaboradores: Secretario de Gobierno, Sr. Adolfo Foures y Secretario de Hacienda, Sr. Ángel Barriga. A Asesoría Letrada y a Comisiones de Economía y de Gobierno y Legales. </w:t>
      </w:r>
      <w:r>
        <w:rPr>
          <w:rFonts w:eastAsia="MS Mincho;ＭＳ 明朝"/>
          <w:sz w:val="24"/>
          <w:highlight w:val="green"/>
          <w:lang w:val="es-MX"/>
        </w:rPr>
        <w:t>APROBADO</w:t>
      </w:r>
      <w:r>
        <w:rPr>
          <w:rFonts w:eastAsia="MS Mincho;ＭＳ 明朝"/>
          <w:sz w:val="24"/>
          <w:highlight w:val="green"/>
          <w:lang w:val="es-ES"/>
        </w:rPr>
        <w:t xml:space="preserve"> 08/07/04 – Acta 831/04 (O-04-1413).</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162.- </w:t>
      </w:r>
      <w:r>
        <w:rPr>
          <w:rFonts w:eastAsia="MS Mincho;ＭＳ 明朝"/>
          <w:sz w:val="24"/>
          <w:u w:val="single"/>
          <w:lang w:val="es-ES"/>
        </w:rPr>
        <w:t>Proyecto de Ordenanza 162/04</w:t>
      </w:r>
      <w:r>
        <w:rPr>
          <w:rFonts w:eastAsia="MS Mincho;ＭＳ 明朝"/>
          <w:sz w:val="24"/>
          <w:lang w:val="es-ES"/>
        </w:rPr>
        <w:t xml:space="preserve">: "Aprobar convenio de donación Municipalidad San Carlos de Bariloche con Imágenes Producciones y Bariloche T.V. S.A.". Autor: Intendente Municipal, Sr. Alberto Icare. Colaborador: Secretario de Gobierno, Sr. Adolfo Foures. A Asesoría Letrada y a Comisiones de Economía y de Gobierno y Legales. </w:t>
      </w:r>
      <w:r>
        <w:rPr>
          <w:rFonts w:eastAsia="MS Mincho;ＭＳ 明朝"/>
          <w:sz w:val="24"/>
          <w:highlight w:val="cyan"/>
          <w:lang w:val="es-ES"/>
        </w:rPr>
        <w:t>RETIRADO 02/12/04 – Acta 838/04.</w:t>
        <w:tab/>
      </w:r>
      <w:r>
        <w:rPr>
          <w:rFonts w:eastAsia="MS Mincho;ＭＳ 明朝"/>
          <w:sz w:val="24"/>
          <w:highlight w:val="cyan"/>
          <w:lang w:val="es-MX"/>
        </w:rPr>
        <w:tab/>
        <w:t>LIBRO 38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163.- </w:t>
      </w:r>
      <w:r>
        <w:rPr>
          <w:rFonts w:eastAsia="MS Mincho;ＭＳ 明朝"/>
          <w:sz w:val="24"/>
          <w:u w:val="single"/>
          <w:lang w:val="es-ES"/>
        </w:rPr>
        <w:t>Proyecto de Declaración 163/04</w:t>
      </w:r>
      <w:r>
        <w:rPr>
          <w:rFonts w:eastAsia="MS Mincho;ＭＳ 明朝"/>
          <w:sz w:val="24"/>
          <w:lang w:val="es-ES"/>
        </w:rPr>
        <w:t>: "Declarar de Interés Turístico y Deportivo Municipal al Evento denominado I Campeonato Argentino 2005, de Cross Country y Descenso". Autor: Intendente Municipal, Sr. Alberto Icare. Colaboradores: Secretario de Gobierno, Sr. Adolfo Foures y Secretario de Turismo, Sr. Guillermo Estévez. A Comisión de Turismo.</w:t>
      </w:r>
      <w:r>
        <w:rPr>
          <w:rFonts w:eastAsia="MS Mincho;ＭＳ 明朝"/>
          <w:sz w:val="24"/>
          <w:lang w:val="es-MX"/>
        </w:rPr>
        <w:t xml:space="preserve"> </w:t>
      </w:r>
      <w:r>
        <w:rPr>
          <w:rFonts w:eastAsia="MS Mincho;ＭＳ 明朝"/>
          <w:sz w:val="24"/>
          <w:highlight w:val="green"/>
          <w:lang w:val="es-MX"/>
        </w:rPr>
        <w:t>APROBADO</w:t>
      </w:r>
      <w:r>
        <w:rPr>
          <w:rFonts w:eastAsia="MS Mincho;ＭＳ 明朝"/>
          <w:sz w:val="24"/>
          <w:highlight w:val="green"/>
          <w:lang w:val="es-ES"/>
        </w:rPr>
        <w:t xml:space="preserve"> 19/08/04 – Acta 833/04 (D-04-1023).</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164.- </w:t>
      </w:r>
      <w:r>
        <w:rPr>
          <w:rFonts w:eastAsia="MS Mincho;ＭＳ 明朝"/>
          <w:sz w:val="24"/>
          <w:u w:val="single"/>
          <w:lang w:val="es-ES"/>
        </w:rPr>
        <w:t>Proyecto de Resolución 164/04</w:t>
      </w:r>
      <w:r>
        <w:rPr>
          <w:rFonts w:eastAsia="MS Mincho;ＭＳ 明朝"/>
          <w:sz w:val="24"/>
          <w:lang w:val="es-ES"/>
        </w:rPr>
        <w:t xml:space="preserve">: "Otorgar Premio al Mérito a INVAP S.E. y a los señores Alejandro Reybaud, Adrián Schumperli y Alejandro Vera". Autor: Concejal Marcelo Cascón (U.C.R). Colaborador: Sr. Carlos Mai. </w:t>
      </w:r>
      <w:r>
        <w:rPr>
          <w:rFonts w:eastAsia="MS Mincho;ＭＳ 明朝"/>
          <w:sz w:val="24"/>
          <w:highlight w:val="green"/>
          <w:lang w:val="es-MX"/>
        </w:rPr>
        <w:t>APROBADO</w:t>
      </w:r>
      <w:r>
        <w:rPr>
          <w:rFonts w:eastAsia="MS Mincho;ＭＳ 明朝"/>
          <w:sz w:val="24"/>
          <w:highlight w:val="green"/>
          <w:lang w:val="es-ES"/>
        </w:rPr>
        <w:t xml:space="preserve"> 17/06/04 – Acta 830/04 (R-04-290).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165.- </w:t>
      </w:r>
      <w:r>
        <w:rPr>
          <w:rFonts w:eastAsia="MS Mincho;ＭＳ 明朝" w:cs="Times New Roman" w:ascii="Times New Roman" w:hAnsi="Times New Roman"/>
          <w:sz w:val="24"/>
          <w:u w:val="single"/>
        </w:rPr>
        <w:t>Proyecto de Declaración 165/04</w:t>
      </w:r>
      <w:r>
        <w:rPr>
          <w:rFonts w:eastAsia="MS Mincho;ＭＳ 明朝" w:cs="Times New Roman" w:ascii="Times New Roman" w:hAnsi="Times New Roman"/>
          <w:sz w:val="24"/>
        </w:rPr>
        <w:t>: "Declarar de Interés Municipal el Proyecto de Educación a Distancia y Educación Presencial Data Soft". Autora: Concejal Silvina García Larraburu (P.J.). Colaboradora: Sra. Bibiana Misischia. A Comisión de Gobierno y Legales.</w:t>
      </w:r>
      <w:r>
        <w:rPr>
          <w:rFonts w:eastAsia="MS Mincho;ＭＳ 明朝" w:cs="Times New Roman" w:ascii="Times New Roman" w:hAnsi="Times New Roman"/>
          <w:sz w:val="24"/>
          <w:highlight w:val="cyan"/>
        </w:rPr>
        <w:t xml:space="preserve"> RETIRADO 23/09/04 – Acta 835/04.</w:t>
      </w:r>
      <w:r>
        <w:rPr>
          <w:rFonts w:eastAsia="MS Mincho;ＭＳ 明朝" w:cs="Times New Roman" w:ascii="Times New Roman" w:hAnsi="Times New Roman"/>
          <w:sz w:val="24"/>
          <w:highlight w:val="cyan"/>
          <w:lang w:val="es-MX"/>
        </w:rPr>
        <w:t>LIBRO 38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166.- </w:t>
      </w:r>
      <w:r>
        <w:rPr>
          <w:rFonts w:eastAsia="MS Mincho;ＭＳ 明朝" w:cs="Times New Roman" w:ascii="Times New Roman" w:hAnsi="Times New Roman"/>
          <w:sz w:val="24"/>
          <w:u w:val="single"/>
        </w:rPr>
        <w:t>Proyecto de Declaración 166/04</w:t>
      </w:r>
      <w:r>
        <w:rPr>
          <w:rFonts w:eastAsia="MS Mincho;ＭＳ 明朝" w:cs="Times New Roman" w:ascii="Times New Roman" w:hAnsi="Times New Roman"/>
          <w:sz w:val="24"/>
        </w:rPr>
        <w:t>: "Declarar Evento de Interés Municipal la Investigación Aprendizaje de Lengua Extranjera en Alumnos de Cultura Mapuche". Autora: Concejal Silvina García Larraburu (P.J). Colaboradora: Sra. Bibiana Misischia. A Comisión de Gobierno y Legales.</w:t>
      </w:r>
      <w:r>
        <w:rPr>
          <w:rFonts w:eastAsia="MS Mincho;ＭＳ 明朝"/>
          <w:sz w:val="24"/>
          <w:highlight w:val="green"/>
          <w:lang w:val="es-MX"/>
        </w:rPr>
        <w:t xml:space="preserve">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02/09/04 – Acta 834/04 (D-04-1036).</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167.- </w:t>
      </w:r>
      <w:r>
        <w:rPr>
          <w:rFonts w:eastAsia="MS Mincho;ＭＳ 明朝"/>
          <w:sz w:val="24"/>
          <w:u w:val="single"/>
          <w:lang w:val="es-ES"/>
        </w:rPr>
        <w:t>Proyecto de Declaración 167/04</w:t>
      </w:r>
      <w:r>
        <w:rPr>
          <w:rFonts w:eastAsia="MS Mincho;ＭＳ 明朝"/>
          <w:sz w:val="24"/>
          <w:lang w:val="es-ES"/>
        </w:rPr>
        <w:t>: "Declarar de Interés Municipal al Proyecto de Cooperación y Desarrollo Ambiental Social y Económico Sustentable en las áreas protegidas, promovido a través de la Transferencia Tecnológica y la Capacitación". Autor: Intendente Municipal, Sr. Alberto Icare. Colaboradores: Secretario de Gobierno, Sr. Adolfo Foures y Secretario de Turismo, Guillermo Estévez A Comisión de Obras y Planeamiento .</w:t>
      </w:r>
      <w:r>
        <w:rPr>
          <w:rFonts w:eastAsia="MS Mincho;ＭＳ 明朝"/>
          <w:sz w:val="24"/>
          <w:highlight w:val="green"/>
          <w:lang w:val="es-ES"/>
        </w:rPr>
        <w:t>APROBADO 08/07/04 – Acta 831/04 (D-04-1016).</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168.- </w:t>
      </w:r>
      <w:r>
        <w:rPr>
          <w:rFonts w:eastAsia="MS Mincho;ＭＳ 明朝"/>
          <w:sz w:val="24"/>
          <w:u w:val="single"/>
          <w:lang w:val="es-ES"/>
        </w:rPr>
        <w:t>Proyecto de Declaración 168/04</w:t>
      </w:r>
      <w:r>
        <w:rPr>
          <w:rFonts w:eastAsia="MS Mincho;ＭＳ 明朝"/>
          <w:sz w:val="24"/>
          <w:lang w:val="es-ES"/>
        </w:rPr>
        <w:t xml:space="preserve">: "Declarar de Interés Municipal Turístico y Deportivo el Proyecto Kayak Rodeo en Bariloche". Autor: Intendente Municipal, Sr. Alberto Icare. Colaboradores: Secretario de Gobierno, Sr. Adolfo Foures y Secretario de Turismo, Sr. Guillermo Estévez. A Comisión de Turismo. </w:t>
      </w:r>
      <w:r>
        <w:rPr>
          <w:rFonts w:eastAsia="MS Mincho;ＭＳ 明朝"/>
          <w:sz w:val="24"/>
          <w:highlight w:val="cyan"/>
          <w:lang w:val="es-ES"/>
        </w:rPr>
        <w:t>RETIRADO 18/11/04 – Acta 837/04.</w:t>
      </w:r>
      <w:r>
        <w:rPr>
          <w:rFonts w:eastAsia="MS Mincho;ＭＳ 明朝"/>
          <w:sz w:val="24"/>
          <w:highlight w:val="cyan"/>
          <w:lang w:val="es-MX"/>
        </w:rPr>
        <w:t>LIBRO 38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169.- </w:t>
      </w:r>
      <w:r>
        <w:rPr>
          <w:rFonts w:eastAsia="MS Mincho;ＭＳ 明朝"/>
          <w:sz w:val="24"/>
          <w:u w:val="single"/>
          <w:lang w:val="es-ES"/>
        </w:rPr>
        <w:t>Proyecto de Resolución 169/04</w:t>
      </w:r>
      <w:r>
        <w:rPr>
          <w:rFonts w:eastAsia="MS Mincho;ＭＳ 明朝"/>
          <w:sz w:val="24"/>
          <w:lang w:val="es-ES"/>
        </w:rPr>
        <w:t>: "Rechazar el recurso de nulidad y apelación Junta Vecinal 2 de Agosto". Autores: Comisión Legislativa: Concejales Marcelo Cascón, Fernando Martín (U.C.R); Andrés Martínez Infante (Encuentro) y Silvina García Larraburu (P.J.).</w:t>
      </w:r>
      <w:r>
        <w:rPr>
          <w:rFonts w:eastAsia="MS Mincho;ＭＳ 明朝"/>
          <w:sz w:val="24"/>
          <w:highlight w:val="green"/>
          <w:lang w:val="es-ES"/>
        </w:rPr>
        <w:t xml:space="preserve"> APROBADO 11/06/04 – Acta 829/04 (R-04-289).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170.- </w:t>
      </w:r>
      <w:r>
        <w:rPr>
          <w:rFonts w:eastAsia="MS Mincho;ＭＳ 明朝"/>
          <w:sz w:val="24"/>
          <w:u w:val="single"/>
          <w:lang w:val="es-ES"/>
        </w:rPr>
        <w:t>Proyecto de Comunicación 170/04</w:t>
      </w:r>
      <w:r>
        <w:rPr>
          <w:rFonts w:eastAsia="MS Mincho;ＭＳ 明朝"/>
          <w:sz w:val="24"/>
          <w:lang w:val="es-ES"/>
        </w:rPr>
        <w:t>: "Respaldo solicitud subsidio del C.R.I.P. a Secretaría de Desarrollo Social Nación". Autoras: Comisión de Acción Social: Concejales Beatriz Contreras (Encuentro); Guillermina Alaniz, Alicia Grandío (U.C.R); Sandra Guerrero (MARA) y Silvina García Larraburu (P.J). Sobre Tablas.</w:t>
      </w:r>
      <w:r>
        <w:rPr>
          <w:rFonts w:eastAsia="MS Mincho;ＭＳ 明朝"/>
          <w:sz w:val="24"/>
          <w:highlight w:val="green"/>
          <w:lang w:val="es-ES"/>
        </w:rPr>
        <w:t xml:space="preserve"> APROBADO 17/06/04 – Acta 830/04 (C-04-518).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171.- </w:t>
      </w:r>
      <w:r>
        <w:rPr>
          <w:rFonts w:eastAsia="MS Mincho;ＭＳ 明朝"/>
          <w:sz w:val="24"/>
          <w:u w:val="single"/>
          <w:lang w:val="es-ES"/>
        </w:rPr>
        <w:t>Proyecto de Ordenanza 171/04</w:t>
      </w:r>
      <w:r>
        <w:rPr>
          <w:rFonts w:eastAsia="MS Mincho;ＭＳ 明朝"/>
          <w:sz w:val="24"/>
          <w:lang w:val="es-ES"/>
        </w:rPr>
        <w:t xml:space="preserve">: "Incorporar en letreros de obras, los nombres de la Aseguradora de Riesgo de Trabajo y el Profesional de Seguridad e Higiene". Autor: Concejal Marcelo Cascón (U.C.R). Iniciativa: Unión Obrera de la Construcción RA Seccional San Carlos de Bariloche (UOCRA Bariloche). </w:t>
      </w:r>
      <w:r>
        <w:rPr>
          <w:rFonts w:eastAsia="MS Mincho;ＭＳ 明朝"/>
          <w:sz w:val="24"/>
          <w:highlight w:val="green"/>
          <w:lang w:val="es-ES"/>
        </w:rPr>
        <w:t>APROBADO 21/10/04 – Acta 836/04 (O-04-1436).</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172.- </w:t>
      </w:r>
      <w:r>
        <w:rPr>
          <w:rFonts w:eastAsia="MS Mincho;ＭＳ 明朝"/>
          <w:sz w:val="24"/>
          <w:u w:val="single"/>
          <w:lang w:val="es-ES"/>
        </w:rPr>
        <w:t>Proyecto de Declaración 172/04</w:t>
      </w:r>
      <w:r>
        <w:rPr>
          <w:rFonts w:eastAsia="MS Mincho;ＭＳ 明朝"/>
          <w:sz w:val="24"/>
          <w:lang w:val="es-ES"/>
        </w:rPr>
        <w:t>: "Interés Municipal el Viaje de un grupo de Alumnos del Instituto Primo Capraro a la República Federal de Alemania". Autor: Intendente Municipal, Sr. Alberto Icare. Colaborador: Secretario de Gobierno, Sr. Adolfo Foures. Sobre Tablas.</w:t>
      </w:r>
      <w:r>
        <w:rPr>
          <w:rFonts w:eastAsia="MS Mincho;ＭＳ 明朝"/>
          <w:sz w:val="24"/>
          <w:highlight w:val="green"/>
          <w:lang w:val="es-ES"/>
        </w:rPr>
        <w:t xml:space="preserve"> APROBADO 17/06/04 – Acta 830/04 (D-04-1013).</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173.- </w:t>
      </w:r>
      <w:r>
        <w:rPr>
          <w:rFonts w:eastAsia="MS Mincho;ＭＳ 明朝" w:cs="Times New Roman" w:ascii="Times New Roman" w:hAnsi="Times New Roman"/>
          <w:sz w:val="24"/>
          <w:u w:val="single"/>
        </w:rPr>
        <w:t>Proyecto de Ordenanza 173/04</w:t>
      </w:r>
      <w:r>
        <w:rPr>
          <w:rFonts w:eastAsia="MS Mincho;ＭＳ 明朝" w:cs="Times New Roman" w:ascii="Times New Roman" w:hAnsi="Times New Roman"/>
          <w:sz w:val="24"/>
        </w:rPr>
        <w:t>: "Finalización Código 95 Delegación Lago Moreno". Autor: Intendente Municipal, Sr. Alberto Icare. Colaboradores: Secretario de Gobierno, Sr. Adolfo Foures; Secretario de Obras y Servicios Públicos, Sr Raúl Martiniau; Director de Planeamiento, Arq. Rubén Mandrini; Director de Medio Ambiente, Sr. Mariano Lynch; Arq. Carlos Muzio: Arq. Analía Bechara; Geóloga Silvia Fookes; Técnica Forestal, Sra. Graciela Galuppi; Técnico, Sr. Jorge Albertoli y Asesor Letrado, Dr. Manuel Vázquez.. A Asesoría Letrada y a Comisiones de Obras y Planeamiento y de Gobierno y Legales.</w:t>
      </w:r>
      <w:r>
        <w:rPr>
          <w:rFonts w:eastAsia="MS Mincho;ＭＳ 明朝" w:cs="Times New Roman" w:ascii="Times New Roman" w:hAnsi="Times New Roman"/>
          <w:sz w:val="24"/>
          <w:highlight w:val="cyan"/>
        </w:rPr>
        <w:t xml:space="preserve"> RETIRADO 01/12/05 – Acta 854/05.</w:t>
      </w:r>
      <w:r>
        <w:rPr>
          <w:rFonts w:eastAsia="MS Mincho;ＭＳ 明朝" w:cs="Times New Roman" w:ascii="Times New Roman" w:hAnsi="Times New Roman"/>
          <w:sz w:val="24"/>
          <w:highlight w:val="cyan"/>
          <w:lang w:val="es-MX"/>
        </w:rPr>
        <w:t>LIBRO 38</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MX"/>
        </w:rPr>
        <w:t>174</w:t>
      </w:r>
      <w:r>
        <w:rPr>
          <w:rFonts w:eastAsia="MS Mincho;ＭＳ 明朝"/>
          <w:sz w:val="24"/>
          <w:lang w:val="es-ES"/>
        </w:rPr>
        <w:t xml:space="preserve">.- </w:t>
      </w:r>
      <w:r>
        <w:rPr>
          <w:rFonts w:eastAsia="MS Mincho;ＭＳ 明朝"/>
          <w:sz w:val="24"/>
          <w:u w:val="single"/>
          <w:lang w:val="es-ES"/>
        </w:rPr>
        <w:t>Proyecto de Comunicación 174/04</w:t>
      </w:r>
      <w:r>
        <w:rPr>
          <w:rFonts w:eastAsia="MS Mincho;ＭＳ 明朝"/>
          <w:sz w:val="24"/>
          <w:lang w:val="es-ES"/>
        </w:rPr>
        <w:t xml:space="preserve">: "Comunicar a los Poderes Ejecutivos Nacional y Provincial la necesidad de atención a los reclamos de los Jubilados y Pensionados de Río Negro". Autora: Concejal Sandra Guerrero (MARA). Sobre Tablas. </w:t>
      </w:r>
      <w:r>
        <w:rPr>
          <w:rFonts w:eastAsia="MS Mincho;ＭＳ 明朝"/>
          <w:sz w:val="24"/>
          <w:highlight w:val="green"/>
          <w:lang w:val="es-ES"/>
        </w:rPr>
        <w:t>APROBADO 17/06/04 – Acta 830/04 (C-04-519).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175.- </w:t>
      </w:r>
      <w:r>
        <w:rPr>
          <w:rFonts w:eastAsia="MS Mincho;ＭＳ 明朝"/>
          <w:sz w:val="24"/>
          <w:u w:val="single"/>
          <w:lang w:val="es-ES"/>
        </w:rPr>
        <w:t>Proyecto de Declaración 175/04</w:t>
      </w:r>
      <w:r>
        <w:rPr>
          <w:rFonts w:eastAsia="MS Mincho;ＭＳ 明朝"/>
          <w:sz w:val="24"/>
          <w:lang w:val="es-ES"/>
        </w:rPr>
        <w:t xml:space="preserve">: "Declarar de Interés Municipal el IV Festival Invernal de Teatro Barilochense". Autor: Intendente Municipal, Sr. Alberto Icare. Colaboradores: Subsecretario de Cultura, Sr. Luis Torrejón y Secretario de Gobierno, Sr. Adolfo Foures. Se solicitará su retiro por haberse emitido Resolución 160-PCM-04. </w:t>
      </w:r>
      <w:r>
        <w:rPr>
          <w:rFonts w:eastAsia="MS Mincho;ＭＳ 明朝"/>
          <w:sz w:val="24"/>
          <w:highlight w:val="cyan"/>
          <w:lang w:val="es-ES"/>
        </w:rPr>
        <w:t>RETIRADO 08/07/04 – Acta 831/04.</w:t>
      </w:r>
      <w:r>
        <w:rPr>
          <w:rFonts w:eastAsia="MS Mincho;ＭＳ 明朝"/>
          <w:sz w:val="24"/>
          <w:highlight w:val="cyan"/>
          <w:lang w:val="es-MX"/>
        </w:rPr>
        <w:t>LIBRO 38</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176.- </w:t>
      </w:r>
      <w:r>
        <w:rPr>
          <w:rFonts w:eastAsia="MS Mincho;ＭＳ 明朝" w:cs="Times New Roman" w:ascii="Times New Roman" w:hAnsi="Times New Roman"/>
          <w:sz w:val="24"/>
          <w:u w:val="single"/>
        </w:rPr>
        <w:t>Proyecto de Ordenanza 176/04</w:t>
      </w:r>
      <w:r>
        <w:rPr>
          <w:rFonts w:eastAsia="MS Mincho;ＭＳ 明朝" w:cs="Times New Roman" w:ascii="Times New Roman" w:hAnsi="Times New Roman"/>
          <w:sz w:val="24"/>
        </w:rPr>
        <w:t xml:space="preserve">: "Creación de la Defensoría del Pueblo Municipal". Autora: Concejal Silvina García Larraburu (P.J). Colaboradora: Sra. Bibiana Misischia. A Asesoría Letrada y a Comisiones de Economía y de Gobierno y Legales.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10/08/06 – Acta 865/06 (O-06-1631)</w:t>
      </w:r>
      <w:r>
        <w:rPr>
          <w:rFonts w:eastAsia="MS Mincho;ＭＳ 明朝" w:cs="Times New Roman" w:ascii="Times New Roman" w:hAnsi="Times New Roman"/>
          <w:sz w:val="24"/>
          <w:highlight w:val="green"/>
          <w:lang w:val="es-MX"/>
        </w:rPr>
        <w:t xml:space="preserve"> SUBSUMIDO CON PROYECTO 177/04.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177.- </w:t>
      </w:r>
      <w:r>
        <w:rPr>
          <w:rFonts w:eastAsia="MS Mincho;ＭＳ 明朝" w:cs="Times New Roman" w:ascii="Times New Roman" w:hAnsi="Times New Roman"/>
          <w:sz w:val="24"/>
          <w:u w:val="single"/>
        </w:rPr>
        <w:t>Proyecto de Ordenanza 177/04</w:t>
      </w:r>
      <w:r>
        <w:rPr>
          <w:rFonts w:eastAsia="MS Mincho;ＭＳ 明朝" w:cs="Times New Roman" w:ascii="Times New Roman" w:hAnsi="Times New Roman"/>
          <w:sz w:val="24"/>
        </w:rPr>
        <w:t>: "Creación de la Defensoría del Pueblo de la ciudad de San Carlos de Bariloche". Autora: Concejal Beatriz Contreras (Encuentro). A Asesoría Letrada y a Comisiones de Economía y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10/08/06 – Acta 865/06 (O-06-1631)</w:t>
      </w:r>
      <w:r>
        <w:rPr>
          <w:rFonts w:eastAsia="MS Mincho;ＭＳ 明朝" w:cs="Times New Roman" w:ascii="Times New Roman" w:hAnsi="Times New Roman"/>
          <w:sz w:val="24"/>
          <w:highlight w:val="green"/>
          <w:lang w:val="es-MX"/>
        </w:rPr>
        <w:t xml:space="preserve"> SUBSUMIDO CON PROYECTO 176/04.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178.- </w:t>
      </w:r>
      <w:r>
        <w:rPr>
          <w:rFonts w:eastAsia="MS Mincho;ＭＳ 明朝" w:cs="Times New Roman" w:ascii="Times New Roman" w:hAnsi="Times New Roman"/>
          <w:sz w:val="24"/>
          <w:u w:val="single"/>
        </w:rPr>
        <w:t>Proyecto de Ordenanza 178/04</w:t>
      </w:r>
      <w:r>
        <w:rPr>
          <w:rFonts w:eastAsia="MS Mincho;ＭＳ 明朝" w:cs="Times New Roman" w:ascii="Times New Roman" w:hAnsi="Times New Roman"/>
          <w:sz w:val="24"/>
        </w:rPr>
        <w:t>: "Establecer en el ámbito municipal el funcionamiento de Talleres de Educación Ocupacional". Autores: Concejales Andrés Martínez Infante, Diego Breide y Beatriz Contreras (Encuentro). A Asesoría Letrada y a Comisiones de Economía; de Acción Social y de Gobierno y Legales.</w:t>
      </w:r>
      <w:r>
        <w:rPr>
          <w:rFonts w:eastAsia="MS Mincho;ＭＳ 明朝" w:cs="Times New Roman" w:ascii="Times New Roman" w:hAnsi="Times New Roman"/>
          <w:sz w:val="24"/>
          <w:highlight w:val="green"/>
        </w:rPr>
        <w:t xml:space="preserve"> APROBADO 31/03/05 – Acta 843/05 (O-05-1484).</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179.- </w:t>
      </w:r>
      <w:r>
        <w:rPr>
          <w:rFonts w:eastAsia="MS Mincho;ＭＳ 明朝"/>
          <w:sz w:val="24"/>
          <w:u w:val="single"/>
          <w:lang w:val="es-ES"/>
        </w:rPr>
        <w:t>Proyecto de Ordenanza 179/04</w:t>
      </w:r>
      <w:r>
        <w:rPr>
          <w:rFonts w:eastAsia="MS Mincho;ＭＳ 明朝"/>
          <w:sz w:val="24"/>
          <w:lang w:val="es-ES"/>
        </w:rPr>
        <w:t xml:space="preserve">: "Reglamentar otorgamiento de subsidios modifica Presupuesto de Recursos y Gastos". Autora: Concejal Sandra Guerrero (MARA). </w:t>
      </w:r>
      <w:r>
        <w:rPr>
          <w:rFonts w:eastAsia="MS Mincho;ＭＳ 明朝"/>
          <w:sz w:val="24"/>
          <w:lang w:val="es-MX"/>
        </w:rPr>
        <w:t>A Asesoría Letrada y a Comisiones de Economía; de Acción Social y de Gobierno y Legales.</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180.- </w:t>
      </w:r>
      <w:r>
        <w:rPr>
          <w:rFonts w:eastAsia="MS Mincho;ＭＳ 明朝"/>
          <w:sz w:val="24"/>
          <w:u w:val="single"/>
          <w:lang w:val="es-ES"/>
        </w:rPr>
        <w:t>Proyecto de Declaración 180/04</w:t>
      </w:r>
      <w:r>
        <w:rPr>
          <w:rFonts w:eastAsia="MS Mincho;ＭＳ 明朝"/>
          <w:sz w:val="24"/>
          <w:lang w:val="es-ES"/>
        </w:rPr>
        <w:t>: "Declarar de Interés Municipal el programa televisivo El Atril". Autor: Intendente Municipal, Sr. Alberto Icare. Colaboradores: Subsecretario de Turismo, Sr. Luis Torrejón y Secretario de Gobierno, Sr. Adolfo Foures. Sobre Tablas.</w:t>
      </w:r>
      <w:r>
        <w:rPr>
          <w:rFonts w:eastAsia="MS Mincho;ＭＳ 明朝"/>
          <w:sz w:val="24"/>
          <w:highlight w:val="green"/>
          <w:lang w:val="es-ES"/>
        </w:rPr>
        <w:t xml:space="preserve"> APROBADO 08/07/04 – Acta 831/04 (D-04-1020).</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181.- </w:t>
      </w:r>
      <w:r>
        <w:rPr>
          <w:rFonts w:eastAsia="MS Mincho;ＭＳ 明朝"/>
          <w:sz w:val="24"/>
          <w:u w:val="single"/>
          <w:lang w:val="es-ES"/>
        </w:rPr>
        <w:t>Proyecto de Declaración 181/04</w:t>
      </w:r>
      <w:r>
        <w:rPr>
          <w:rFonts w:eastAsia="MS Mincho;ＭＳ 明朝"/>
          <w:sz w:val="24"/>
          <w:lang w:val="es-ES"/>
        </w:rPr>
        <w:t>: "Declarar Evento de Interés Municipal 6° Modelo Regional de Naciones Unidas". Autores: Comisión Legislativa: Concejales Marcelo Cascón, Fernando Martín (U.C.R); Andrés Martínez Infante (Encuentro); Sandra Guerrero (MARA) y Silvina García Larraburu (P.J). Iniciativa: Asociación Conciencia Bariloche. A Comisión de Gobierno y Legales.</w:t>
      </w:r>
      <w:r>
        <w:rPr>
          <w:rFonts w:eastAsia="MS Mincho;ＭＳ 明朝"/>
          <w:sz w:val="24"/>
          <w:highlight w:val="green"/>
          <w:lang w:val="es-ES"/>
        </w:rPr>
        <w:t xml:space="preserve"> APROBADO 08/07/04 – Acta 831/04 (D-04-1021).</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182.- </w:t>
      </w:r>
      <w:r>
        <w:rPr>
          <w:rFonts w:eastAsia="MS Mincho;ＭＳ 明朝"/>
          <w:sz w:val="24"/>
          <w:u w:val="single"/>
          <w:lang w:val="es-ES"/>
        </w:rPr>
        <w:t>Proyecto de Declaración 182/04</w:t>
      </w:r>
      <w:r>
        <w:rPr>
          <w:rFonts w:eastAsia="MS Mincho;ＭＳ 明朝"/>
          <w:sz w:val="24"/>
          <w:lang w:val="es-ES"/>
        </w:rPr>
        <w:t>: "Declarar de Interés Municipal en el Jamboree Scout Panamericano". Autores: Comisión Legislativa: Concejales Marcelo Cascón, Fernando Martín (U.C.R); Andrés Martínez Infante (Encuentro); Sandra Guerrero (MARA) y Silvina García Larraburu (P.J). Iniciativa: Grupos Scout de nuestra ciudad. A Comisión de Gobierno y Legales.</w:t>
      </w:r>
      <w:r>
        <w:rPr>
          <w:rFonts w:eastAsia="MS Mincho;ＭＳ 明朝"/>
          <w:sz w:val="24"/>
          <w:highlight w:val="green"/>
          <w:lang w:val="es-ES"/>
        </w:rPr>
        <w:t xml:space="preserve"> APROBADO 08/07/04 – Acta 831/04 (D-04-1022).</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183.- </w:t>
      </w:r>
      <w:r>
        <w:rPr>
          <w:rFonts w:eastAsia="MS Mincho;ＭＳ 明朝"/>
          <w:sz w:val="24"/>
          <w:u w:val="single"/>
          <w:lang w:val="es-ES"/>
        </w:rPr>
        <w:t>Proyecto de Ordenanza 183/04</w:t>
      </w:r>
      <w:r>
        <w:rPr>
          <w:rFonts w:eastAsia="MS Mincho;ＭＳ 明朝"/>
          <w:sz w:val="24"/>
          <w:lang w:val="es-ES"/>
        </w:rPr>
        <w:t>: "Proceso Presupuestario de la Municipalidad de San Carlos de Bariloche". Autores: Concejales Diego Breide y Andrés Martínez Infante. Colaboradores: Sr. Juan Martín Osycka  y José Pisani. A Asesoría Letrada y a Comisiones de Economía y de Gobierno y Legales.</w:t>
      </w:r>
      <w:r>
        <w:rPr>
          <w:rFonts w:eastAsia="MS Mincho;ＭＳ 明朝"/>
          <w:sz w:val="24"/>
          <w:highlight w:val="green"/>
          <w:lang w:val="es-ES"/>
        </w:rPr>
        <w:t xml:space="preserve"> APROBADO 01/06/06 – Acta 862/06 (O-06-1611)</w:t>
      </w:r>
      <w:r>
        <w:rPr>
          <w:rFonts w:eastAsia="MS Mincho;ＭＳ 明朝"/>
          <w:sz w:val="24"/>
          <w:lang w:val="es-ES"/>
        </w:rPr>
        <w:t>.</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184.- </w:t>
      </w:r>
      <w:r>
        <w:rPr>
          <w:rFonts w:eastAsia="MS Mincho;ＭＳ 明朝"/>
          <w:sz w:val="24"/>
          <w:u w:val="single"/>
          <w:lang w:val="es-ES"/>
        </w:rPr>
        <w:t>Proyecto de Comunicación 184/04</w:t>
      </w:r>
      <w:r>
        <w:rPr>
          <w:rFonts w:eastAsia="MS Mincho;ＭＳ 明朝"/>
          <w:sz w:val="24"/>
          <w:lang w:val="es-ES"/>
        </w:rPr>
        <w:t xml:space="preserve">: "Traspaso a la Municipalidad de la jurisdicción sobre los espacios públicos en la Base del Cerro Catedral". Autores: Concejales Andrés Martínez Infante, Diego Breide y Beatriz Contreras (Encuentro). Sobre Tablas. </w:t>
      </w:r>
      <w:r>
        <w:rPr>
          <w:rFonts w:eastAsia="MS Mincho;ＭＳ 明朝"/>
          <w:sz w:val="24"/>
          <w:highlight w:val="red"/>
          <w:lang w:val="es-ES"/>
        </w:rPr>
        <w:t>RECHAZADO 08/07/04 – Acta 831/04.</w:t>
      </w:r>
      <w:r>
        <w:rPr>
          <w:rFonts w:eastAsia="MS Mincho;ＭＳ 明朝"/>
          <w:sz w:val="24"/>
          <w:highlight w:val="cyan"/>
          <w:lang w:val="es-MX"/>
        </w:rPr>
        <w:t>LIBRO 38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185.- </w:t>
      </w:r>
      <w:r>
        <w:rPr>
          <w:rFonts w:eastAsia="MS Mincho;ＭＳ 明朝"/>
          <w:sz w:val="24"/>
          <w:u w:val="single"/>
          <w:lang w:val="es-ES"/>
        </w:rPr>
        <w:t>Proyecto de Declaración 185/04</w:t>
      </w:r>
      <w:r>
        <w:rPr>
          <w:rFonts w:eastAsia="MS Mincho;ＭＳ 明朝"/>
          <w:sz w:val="24"/>
          <w:lang w:val="es-ES"/>
        </w:rPr>
        <w:t>: "Declarar de Interés Municipal el Primer Congreso Nacional sobre Hidrógeno y Fuentes Sustentables de Energía -investigación y desarrollo para la transición hacia los nuevos sistemas energéticos: fósil-hidrógeno y energías renovables". Autor: Intendente Municipal, Sr. Alberto Icare. Colaborador: Secretario de Gobierno, Sr. Adolfo Foures. A Comisión de Turismo.</w:t>
      </w:r>
      <w:r>
        <w:rPr>
          <w:rFonts w:eastAsia="MS Mincho;ＭＳ 明朝"/>
          <w:sz w:val="24"/>
          <w:highlight w:val="green"/>
          <w:lang w:val="es-ES"/>
        </w:rPr>
        <w:t xml:space="preserve"> APROBADO 19/08/04 – Acta 833/04 (D-04-1024).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186.- </w:t>
      </w:r>
      <w:r>
        <w:rPr>
          <w:rFonts w:eastAsia="MS Mincho;ＭＳ 明朝"/>
          <w:sz w:val="24"/>
          <w:u w:val="single"/>
          <w:lang w:val="es-ES"/>
        </w:rPr>
        <w:t>Proyecto de Ordenanza 186/04</w:t>
      </w:r>
      <w:r>
        <w:rPr>
          <w:rFonts w:eastAsia="MS Mincho;ＭＳ 明朝"/>
          <w:sz w:val="24"/>
          <w:lang w:val="es-ES"/>
        </w:rPr>
        <w:t>: "Ceder en comodato a la Asociación Centro de Jubilados y Pensionados "Amancay" de Puerto Moreno – parte de la parcela 19-1N-608-2". Autor: Intendente Municipal, Sr. Alberto Icare. Colaboradores: Secretario de Obras y Servicios Públicos, Arq. Raúl Martiniau y Secretario de Gobierno, Sr. Adolfo Foures. A Asesoría Letrada y a Comisiones de Acción Social; de Obras y Planeamiento y de Gobierno y Legales.</w:t>
      </w:r>
      <w:r>
        <w:rPr>
          <w:rFonts w:eastAsia="MS Mincho;ＭＳ 明朝"/>
          <w:sz w:val="24"/>
          <w:highlight w:val="green"/>
          <w:lang w:val="es-ES"/>
        </w:rPr>
        <w:t xml:space="preserve"> APROBADO 23/09/04 – Acta 835/04 (O-04-1428).</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lang w:val="es-MX"/>
        </w:rPr>
        <w:t>187</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u w:val="single"/>
        </w:rPr>
        <w:t>Proyecto de Ordenanza 187/04</w:t>
      </w:r>
      <w:r>
        <w:rPr>
          <w:rFonts w:eastAsia="MS Mincho;ＭＳ 明朝" w:cs="Times New Roman" w:ascii="Times New Roman" w:hAnsi="Times New Roman"/>
          <w:sz w:val="24"/>
        </w:rPr>
        <w:t>: "Normativas para la actividad física recreativa o deportiva en general". Autora: Concejal Sandra Guerrero (MARA). Colaboradores: Prof.  Marcelo Moro y Sr. Pedro Bedia. A Asesoría Letrada y a Comision</w:t>
      </w:r>
      <w:r>
        <w:rPr>
          <w:rFonts w:eastAsia="MS Mincho;ＭＳ 明朝" w:cs="Times New Roman" w:ascii="Times New Roman" w:hAnsi="Times New Roman"/>
          <w:sz w:val="24"/>
          <w:lang w:val="es-MX"/>
        </w:rPr>
        <w:t>es de Acción Social; de Economía y de Gobierno y Legales.</w:t>
      </w:r>
      <w:r>
        <w:rPr>
          <w:rFonts w:eastAsia="MS Mincho;ＭＳ 明朝" w:cs="Times New Roman" w:ascii="Times New Roman" w:hAnsi="Times New Roman"/>
          <w:sz w:val="24"/>
          <w:highlight w:val="green"/>
        </w:rPr>
        <w:t xml:space="preserve"> APROBADO 23/11/06 – ACTA 871/06 (O-06-1659).</w:t>
      </w:r>
    </w:p>
    <w:p>
      <w:pPr>
        <w:pStyle w:val="Normal"/>
        <w:jc w:val="both"/>
        <w:rPr>
          <w:rFonts w:eastAsia="MS Mincho;ＭＳ 明朝" w:cs="Times New Roman"/>
          <w:sz w:val="24"/>
          <w:lang w:val="es-MX"/>
        </w:rPr>
      </w:pPr>
      <w:r>
        <w:rPr>
          <w:rFonts w:eastAsia="MS Mincho;ＭＳ 明朝" w:cs="Times New Roman"/>
          <w:sz w:val="24"/>
          <w:lang w:val="es-MX"/>
        </w:rPr>
      </w:r>
    </w:p>
    <w:p>
      <w:pPr>
        <w:pStyle w:val="Textosinformato"/>
        <w:jc w:val="both"/>
        <w:rPr/>
      </w:pPr>
      <w:r>
        <w:rPr>
          <w:rFonts w:eastAsia="MS Mincho;ＭＳ 明朝" w:cs="Times New Roman" w:ascii="Times New Roman" w:hAnsi="Times New Roman"/>
          <w:sz w:val="24"/>
        </w:rPr>
        <w:t>188.-</w:t>
      </w:r>
      <w:r>
        <w:rPr>
          <w:rFonts w:eastAsia="MS Mincho;ＭＳ 明朝"/>
          <w:sz w:val="24"/>
        </w:rPr>
        <w:t xml:space="preserve"> </w:t>
      </w:r>
      <w:r>
        <w:rPr>
          <w:rFonts w:eastAsia="MS Mincho;ＭＳ 明朝" w:cs="Times New Roman" w:ascii="Times New Roman" w:hAnsi="Times New Roman"/>
          <w:sz w:val="24"/>
          <w:u w:val="single"/>
        </w:rPr>
        <w:t>Proyecto de Ordenanza 188/04</w:t>
      </w:r>
      <w:r>
        <w:rPr>
          <w:rFonts w:eastAsia="MS Mincho;ＭＳ 明朝" w:cs="Times New Roman" w:ascii="Times New Roman" w:hAnsi="Times New Roman"/>
          <w:sz w:val="24"/>
        </w:rPr>
        <w:t xml:space="preserve">: "Proyecto sobre Habilitación de Veterinarias y venta de productos veterinarios". Autora: Concejal Silvina García Larraburu. Colaboradores: Dres. Carrillo y Echeverría del Distrito Alto Valle, Dr. Miani Mario del Distrito I Zona Andina del Colegio Médico Veterinario de la Provincia de Río Negro. A Asesoría Letrada y a Comisiones de Servicios, Tránsito y Transporte; de Economía y de Gobierno y Legales. </w:t>
      </w:r>
      <w:r>
        <w:rPr>
          <w:rFonts w:eastAsia="MS Mincho;ＭＳ 明朝" w:cs="Times New Roman" w:ascii="Times New Roman" w:hAnsi="Times New Roman"/>
          <w:sz w:val="24"/>
          <w:highlight w:val="cyan"/>
        </w:rPr>
        <w:t>RETIRADO 15/12/05 – Acta 855/05.</w:t>
      </w:r>
      <w:r>
        <w:rPr>
          <w:rFonts w:eastAsia="MS Mincho;ＭＳ 明朝" w:cs="Times New Roman" w:ascii="Times New Roman" w:hAnsi="Times New Roman"/>
          <w:sz w:val="24"/>
          <w:highlight w:val="cyan"/>
          <w:lang w:val="es-MX"/>
        </w:rPr>
        <w:t>LIBRO 38</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189.- </w:t>
      </w:r>
      <w:r>
        <w:rPr>
          <w:rFonts w:eastAsia="MS Mincho;ＭＳ 明朝"/>
          <w:sz w:val="24"/>
          <w:u w:val="single"/>
          <w:lang w:val="es-ES"/>
        </w:rPr>
        <w:t>Proyecto de Ordenanza 189/04</w:t>
      </w:r>
      <w:r>
        <w:rPr>
          <w:rFonts w:eastAsia="MS Mincho;ＭＳ 明朝"/>
          <w:sz w:val="24"/>
          <w:lang w:val="es-ES"/>
        </w:rPr>
        <w:t xml:space="preserve">: "Aplícase el control de alcoholemia dentro del ámbito urbano de jurisdicción del ejido municipal de Bariloche". Autor: Intendente Municipal, Sr. Alberto Icare. Colaboradores: Concejal Andrés Martínez Infante; Departamento Medicina Municipal y Secretario de Gobierno, Sr. Adolfo Foures. A Asesoría Letrada y a Comisiones de Servicios, Tránsito y Transporte; de Economía y de Gobierno y Legales. </w:t>
      </w:r>
      <w:r>
        <w:rPr>
          <w:rFonts w:eastAsia="MS Mincho;ＭＳ 明朝"/>
          <w:sz w:val="24"/>
          <w:highlight w:val="cyan"/>
          <w:lang w:val="es-ES"/>
        </w:rPr>
        <w:t>RETIRADO 23/09/04 – Acta 835/04.</w:t>
      </w:r>
      <w:r>
        <w:rPr>
          <w:rFonts w:eastAsia="MS Mincho;ＭＳ 明朝"/>
          <w:sz w:val="24"/>
          <w:highlight w:val="cyan"/>
          <w:lang w:val="es-MX"/>
        </w:rPr>
        <w:t>LIBRO 38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190.- </w:t>
      </w:r>
      <w:r>
        <w:rPr>
          <w:rFonts w:eastAsia="MS Mincho;ＭＳ 明朝"/>
          <w:sz w:val="24"/>
          <w:u w:val="single"/>
          <w:lang w:val="es-ES"/>
        </w:rPr>
        <w:t>Proyecto de Comunicación 190/04</w:t>
      </w:r>
      <w:r>
        <w:rPr>
          <w:rFonts w:eastAsia="MS Mincho;ＭＳ 明朝"/>
          <w:sz w:val="24"/>
          <w:lang w:val="es-ES"/>
        </w:rPr>
        <w:t>: "Reforma Calendario Escolar en San Carlos de Bariloche". Autores: Concejales Diego Breide, Andrés Martínez Infante y Beatriz Contreras (Encuentro); Sandra Guerrero (MARA) y Silvina García Larraburu (P.J). Sobre Tablas.</w:t>
      </w:r>
      <w:r>
        <w:rPr>
          <w:rFonts w:eastAsia="MS Mincho;ＭＳ 明朝"/>
          <w:sz w:val="24"/>
          <w:highlight w:val="green"/>
          <w:lang w:val="es-ES"/>
        </w:rPr>
        <w:t xml:space="preserve"> APROBADO 02/09/04 – Acta 834/04 (C-04-524).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191.- </w:t>
      </w:r>
      <w:r>
        <w:rPr>
          <w:rFonts w:eastAsia="MS Mincho;ＭＳ 明朝"/>
          <w:sz w:val="24"/>
          <w:u w:val="single"/>
          <w:lang w:val="es-ES"/>
        </w:rPr>
        <w:t>Proyecto de Resolución 191/04</w:t>
      </w:r>
      <w:r>
        <w:rPr>
          <w:rFonts w:eastAsia="MS Mincho;ＭＳ 明朝"/>
          <w:sz w:val="24"/>
          <w:lang w:val="es-ES"/>
        </w:rPr>
        <w:t xml:space="preserve">: "Implementación de Digesto Municipal". Autores: Concejales Marcelo Cascón, Fernando Martín (U.C.R); Diego Breide, Andrés Martínez Infante (Encuentro); Sandra Guerrero (MARA) y Silvina García Larraburu (P.J). Sobre Tablas. </w:t>
      </w:r>
      <w:r>
        <w:rPr>
          <w:rFonts w:eastAsia="MS Mincho;ＭＳ 明朝"/>
          <w:sz w:val="24"/>
          <w:highlight w:val="green"/>
          <w:lang w:val="es-ES"/>
        </w:rPr>
        <w:t>APROBADO 08/07/04 – Acta 831/04 (R-04-292).</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192.- </w:t>
      </w:r>
      <w:r>
        <w:rPr>
          <w:rFonts w:eastAsia="MS Mincho;ＭＳ 明朝"/>
          <w:sz w:val="24"/>
          <w:u w:val="single"/>
          <w:lang w:val="es-ES"/>
        </w:rPr>
        <w:t>Proyecto de Declaración 192/04</w:t>
      </w:r>
      <w:r>
        <w:rPr>
          <w:rFonts w:eastAsia="MS Mincho;ＭＳ 明朝"/>
          <w:sz w:val="24"/>
          <w:lang w:val="es-ES"/>
        </w:rPr>
        <w:t>: "Interés Municipal el "ENIEF 2004, XIV Congreso sobre Métodos numéricos y sus aplicaciones". Autor: Intendente Municipal, Sr. Alberto Icare. Colaborador: Secretario de Gobierno, Sr. Adolfo Foures. Sobre Tablas.</w:t>
      </w:r>
      <w:r>
        <w:rPr>
          <w:rFonts w:eastAsia="MS Mincho;ＭＳ 明朝"/>
          <w:sz w:val="24"/>
          <w:highlight w:val="green"/>
          <w:lang w:val="es-ES"/>
        </w:rPr>
        <w:t xml:space="preserve"> APROBADO 19/08/04 – Acta 833/04 (D-04-1025).</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193.- </w:t>
      </w:r>
      <w:r>
        <w:rPr>
          <w:rFonts w:eastAsia="MS Mincho;ＭＳ 明朝"/>
          <w:sz w:val="24"/>
          <w:u w:val="single"/>
          <w:lang w:val="es-ES"/>
        </w:rPr>
        <w:t>Proyecto de Declaración 193/04</w:t>
      </w:r>
      <w:r>
        <w:rPr>
          <w:rFonts w:eastAsia="MS Mincho;ＭＳ 明朝"/>
          <w:sz w:val="24"/>
          <w:lang w:val="es-ES"/>
        </w:rPr>
        <w:t>: "Declarar personas no gratas a Samuel Miara y su esposa, Beatriz Alicia Castillo de Miara, en la ciudad de Bariloche". Autores: Concejales Beatriz Contreras, Andrés Martínez Infante, Diego Breide (Encuentro); Sandra Guerrero (MARA) y Silvina García Larraburu (P.J.). Sobre Tablas.</w:t>
      </w:r>
      <w:r>
        <w:rPr>
          <w:rFonts w:eastAsia="MS Mincho;ＭＳ 明朝"/>
          <w:sz w:val="24"/>
          <w:highlight w:val="green"/>
          <w:lang w:val="es-ES"/>
        </w:rPr>
        <w:t xml:space="preserve"> APROBADO 19/08/04 – Acta 833/04 (D-04-1026).</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194.- </w:t>
      </w:r>
      <w:r>
        <w:rPr>
          <w:rFonts w:eastAsia="MS Mincho;ＭＳ 明朝"/>
          <w:sz w:val="24"/>
          <w:u w:val="single"/>
          <w:lang w:val="es-ES"/>
        </w:rPr>
        <w:t>Proyecto de Ordenanza 194/04</w:t>
      </w:r>
      <w:r>
        <w:rPr>
          <w:rFonts w:eastAsia="MS Mincho;ＭＳ 明朝"/>
          <w:sz w:val="24"/>
          <w:lang w:val="es-ES"/>
        </w:rPr>
        <w:t>: "Fijar retribución de los miembros del Tribunal de Cuentas". Autor: Intendente Municipal, Sr. Alberto Icare. Colaboradores: Secretario de Hacienda, Lic. Ángel Barriga y Secretario de Gobierno, Sr. Adolfo Foures. Asesoría Letrada y a Comisiones de Economía y de Gobierno y Legales.</w:t>
      </w:r>
      <w:r>
        <w:rPr>
          <w:rFonts w:eastAsia="MS Mincho;ＭＳ 明朝"/>
          <w:sz w:val="24"/>
          <w:highlight w:val="green"/>
          <w:lang w:val="es-ES"/>
        </w:rPr>
        <w:t xml:space="preserve"> APROBADO 21/10/04 – Acta 836/04 (O-04-1437).</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195.- </w:t>
      </w:r>
      <w:r>
        <w:rPr>
          <w:rFonts w:eastAsia="MS Mincho;ＭＳ 明朝"/>
          <w:sz w:val="24"/>
          <w:u w:val="single"/>
          <w:lang w:val="es-ES"/>
        </w:rPr>
        <w:t>Proyecto de Ordenanza 195/04</w:t>
      </w:r>
      <w:r>
        <w:rPr>
          <w:rFonts w:eastAsia="MS Mincho;ＭＳ 明朝"/>
          <w:sz w:val="24"/>
          <w:lang w:val="es-ES"/>
        </w:rPr>
        <w:t>: "Aceptar porcentaje canon al Contrato de Concesión y Constitución del Ente Regulador Cerro Catedral". Autores: Comisión Legislativa: Concejales Marcelo Cascón, Fernando Martín (U.C.R); Andrés Martínez Infante (Encuentro) y Silvina García Larraburu (P.J.).</w:t>
      </w:r>
      <w:r>
        <w:rPr>
          <w:rFonts w:eastAsia="MS Mincho;ＭＳ 明朝"/>
          <w:sz w:val="24"/>
          <w:highlight w:val="green"/>
          <w:lang w:val="es-ES"/>
        </w:rPr>
        <w:t xml:space="preserve"> APROBADO 19/07/04 – Acta 832/04 (O-04-1419).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 xml:space="preserve">196.- </w:t>
      </w:r>
      <w:r>
        <w:rPr>
          <w:rFonts w:eastAsia="MS Mincho;ＭＳ 明朝"/>
          <w:sz w:val="24"/>
          <w:u w:val="single"/>
          <w:lang w:val="es-MX"/>
        </w:rPr>
        <w:t>Proyecto de Comunicación 196/04</w:t>
      </w:r>
      <w:r>
        <w:rPr>
          <w:rFonts w:eastAsia="MS Mincho;ＭＳ 明朝"/>
          <w:sz w:val="24"/>
          <w:lang w:val="es-MX"/>
        </w:rPr>
        <w:t>: "</w:t>
      </w:r>
      <w:r>
        <w:rPr>
          <w:sz w:val="24"/>
          <w:lang w:val="es-MX"/>
        </w:rPr>
        <w:t>Requerir al Poder Ejecutivo Provincial la urgente constitución del Ente de Fiscalización del contrato de concesión de obra pública para el Cerro Catedral suscripto con Catedral Alta Patagonia SA.</w:t>
      </w:r>
      <w:r>
        <w:rPr>
          <w:rFonts w:eastAsia="MS Mincho;ＭＳ 明朝"/>
          <w:sz w:val="24"/>
          <w:lang w:val="es-MX"/>
        </w:rPr>
        <w:t>". Autores: Comisión Legislativa: Concejales Marcelo Cascón, Fernando Martín (U.C.R); Andrés Martínez Infante (Encuentro) y Silvina García Larraburu (P.J.).</w:t>
      </w:r>
      <w:r>
        <w:rPr>
          <w:rFonts w:eastAsia="MS Mincho;ＭＳ 明朝"/>
          <w:sz w:val="24"/>
          <w:lang w:val="es-ES"/>
        </w:rPr>
        <w:t xml:space="preserve"> </w:t>
      </w:r>
      <w:r>
        <w:rPr>
          <w:rFonts w:eastAsia="MS Mincho;ＭＳ 明朝"/>
          <w:sz w:val="24"/>
          <w:highlight w:val="green"/>
          <w:lang w:val="es-ES"/>
        </w:rPr>
        <w:t xml:space="preserve"> APROBADO 19/07/04 – Acta 832/04 (C-04-521).</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197.- </w:t>
      </w:r>
      <w:r>
        <w:rPr>
          <w:rFonts w:eastAsia="MS Mincho;ＭＳ 明朝"/>
          <w:sz w:val="24"/>
          <w:u w:val="single"/>
          <w:lang w:val="es-ES"/>
        </w:rPr>
        <w:t>Proyecto de Ordenanza 197/04</w:t>
      </w:r>
      <w:r>
        <w:rPr>
          <w:rFonts w:eastAsia="MS Mincho;ＭＳ 明朝"/>
          <w:sz w:val="24"/>
          <w:lang w:val="es-ES"/>
        </w:rPr>
        <w:t>: "Modificación Ordenanza Obra Red de gas Barrio Villa Los Coihues". Autor: Intendente Municipal, Sr. Alberto Icare. Colaboradores: Secretario de Obras y Servicios Públicos, Arq. Raúl Martiniau; Secretario de Gobierno, Sr. Adolfo Foures y Obras por Contrato. A Asesoría Letrada y a Comisiones de Obras y Planeamiento y de Gobierno y Legales.</w:t>
      </w:r>
      <w:r>
        <w:rPr>
          <w:rFonts w:eastAsia="MS Mincho;ＭＳ 明朝"/>
          <w:sz w:val="24"/>
          <w:highlight w:val="green"/>
          <w:lang w:val="es-ES"/>
        </w:rPr>
        <w:t xml:space="preserve"> APROBADO 23/09/04 – Acta 835/04 (O-04-1429).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 xml:space="preserve">198.- </w:t>
      </w:r>
      <w:r>
        <w:rPr>
          <w:rFonts w:eastAsia="MS Mincho;ＭＳ 明朝"/>
          <w:sz w:val="24"/>
          <w:u w:val="single"/>
          <w:lang w:val="es-MX"/>
        </w:rPr>
        <w:t>Proyecto de Declaración 198/04</w:t>
      </w:r>
      <w:r>
        <w:rPr>
          <w:rFonts w:eastAsia="MS Mincho;ＭＳ 明朝"/>
          <w:sz w:val="24"/>
          <w:lang w:val="es-MX"/>
        </w:rPr>
        <w:t xml:space="preserve">: "Declarar de Interés Municipal el VII Grand Prix Patagónico de Tenis de Mesa Bariloche 2004". Autor: Intendente Municipal, Sr. Alberto Icare. Colaboradores: Secretario de Gobierno, Sr. Adolfo Foures y Director General de Deportes, Prof. Oscar Espósito Sobre Tablas. </w:t>
      </w:r>
      <w:r>
        <w:rPr>
          <w:rFonts w:eastAsia="MS Mincho;ＭＳ 明朝"/>
          <w:sz w:val="24"/>
          <w:highlight w:val="green"/>
          <w:lang w:val="es-ES"/>
        </w:rPr>
        <w:t>APROBADO 19/08/04 – Acta 833/04 (D-04-1027).</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199.- </w:t>
      </w:r>
      <w:r>
        <w:rPr>
          <w:rFonts w:eastAsia="MS Mincho;ＭＳ 明朝"/>
          <w:sz w:val="24"/>
          <w:u w:val="single"/>
          <w:lang w:val="es-MX"/>
        </w:rPr>
        <w:t>Proyecto de Ordenanza 199/04</w:t>
      </w:r>
      <w:r>
        <w:rPr>
          <w:rFonts w:eastAsia="MS Mincho;ＭＳ 明朝"/>
          <w:sz w:val="24"/>
          <w:lang w:val="es-MX"/>
        </w:rPr>
        <w:t xml:space="preserve">: "Aprobar convenio entre la Municipalidad de San Carlos de Bariloche y la Empresa Telefónica Comunicaciones Personales S.A. - UNIFON". Autor: Secretario de Hacienda, Lic. Ángel Barriga a/c Despacho de Intendencia. Colaborador: Secretario de Obras y Servicios Públicos, Arq. Raúl Martiniau. A Asesoría Letrada y a Comisión de Economía. </w:t>
      </w:r>
      <w:r>
        <w:rPr>
          <w:rFonts w:eastAsia="MS Mincho;ＭＳ 明朝"/>
          <w:sz w:val="24"/>
          <w:highlight w:val="cyan"/>
          <w:lang w:val="es-MX"/>
        </w:rPr>
        <w:t>RETIRADO 21/10/04 – Acta 836/04.LIBRO 38</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200.- </w:t>
      </w:r>
      <w:r>
        <w:rPr>
          <w:rFonts w:eastAsia="MS Mincho;ＭＳ 明朝"/>
          <w:sz w:val="24"/>
          <w:u w:val="single"/>
          <w:lang w:val="es-MX"/>
        </w:rPr>
        <w:t>Proyecto de Declaración 200/04</w:t>
      </w:r>
      <w:r>
        <w:rPr>
          <w:rFonts w:eastAsia="MS Mincho;ＭＳ 明朝"/>
          <w:sz w:val="24"/>
          <w:lang w:val="es-MX"/>
        </w:rPr>
        <w:t xml:space="preserve">: "Declarar de Interés Municipal el Torneo Sudamericano de Fútbol Infantil Categoría 1993 – Patagonia 2005". Autor: Intendente Municipal, Sr. Alberto Icare. Colaboradores: Secretario de Gobierno, Sr. Adolfo Foures y Director General de Deportes, Prof. Oscar Espósito. </w:t>
      </w:r>
      <w:r>
        <w:rPr>
          <w:rFonts w:eastAsia="MS Mincho;ＭＳ 明朝"/>
          <w:sz w:val="24"/>
          <w:lang w:val="es-ES"/>
        </w:rPr>
        <w:t xml:space="preserve">Sobre Tablas. </w:t>
      </w:r>
      <w:r>
        <w:rPr>
          <w:rFonts w:eastAsia="MS Mincho;ＭＳ 明朝"/>
          <w:sz w:val="24"/>
          <w:highlight w:val="green"/>
          <w:lang w:val="es-ES"/>
        </w:rPr>
        <w:t>APROBADO 19/08/04 – Acta 833/04 (D-04-1028).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 xml:space="preserve">201.- </w:t>
      </w:r>
      <w:r>
        <w:rPr>
          <w:rFonts w:eastAsia="MS Mincho;ＭＳ 明朝"/>
          <w:sz w:val="24"/>
          <w:u w:val="single"/>
          <w:lang w:val="es-MX"/>
        </w:rPr>
        <w:t>Proyecto de Ordenanza 201/04</w:t>
      </w:r>
      <w:r>
        <w:rPr>
          <w:rFonts w:eastAsia="MS Mincho;ＭＳ 明朝"/>
          <w:sz w:val="24"/>
          <w:lang w:val="es-MX"/>
        </w:rPr>
        <w:t xml:space="preserve">: "Derogar Ordenanza 144-I-82 – Barrio 6 Manzanas". Autor: Intendente Municipal, Sr. Alberto Icare. Colaboradores: Secretaria de Promoción Social, Sra. Beatriz Iparraguirre; Secretario de Hacienda, Lic. </w:t>
      </w:r>
      <w:r>
        <w:rPr>
          <w:rFonts w:eastAsia="MS Mincho;ＭＳ 明朝"/>
          <w:sz w:val="24"/>
          <w:lang w:val="es-ES"/>
        </w:rPr>
        <w:t>Ángel Barriga y Secretario de Gobierno, Sr. Adolfo Foures. A Asesoría Letrada y a Comisiones de Acción Social y de Gobierno y Legales.</w:t>
      </w:r>
      <w:r>
        <w:rPr>
          <w:rFonts w:eastAsia="MS Mincho;ＭＳ 明朝"/>
          <w:sz w:val="24"/>
          <w:highlight w:val="green"/>
          <w:lang w:val="es-ES"/>
        </w:rPr>
        <w:t xml:space="preserve"> APROBADO 21/10/04 – Acta 836/04 (O-04-1438).</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lang w:val="es-MX"/>
        </w:rPr>
        <w:t xml:space="preserve">202.- </w:t>
      </w:r>
      <w:r>
        <w:rPr>
          <w:rFonts w:eastAsia="MS Mincho;ＭＳ 明朝" w:cs="Times New Roman" w:ascii="Times New Roman" w:hAnsi="Times New Roman"/>
          <w:sz w:val="24"/>
          <w:u w:val="single"/>
          <w:lang w:val="es-MX"/>
        </w:rPr>
        <w:t>Proyecto de Declaración 202/04</w:t>
      </w:r>
      <w:r>
        <w:rPr>
          <w:rFonts w:eastAsia="MS Mincho;ＭＳ 明朝" w:cs="Times New Roman" w:ascii="Times New Roman" w:hAnsi="Times New Roman"/>
          <w:sz w:val="24"/>
          <w:lang w:val="es-MX"/>
        </w:rPr>
        <w:t>: "Interés Municipal emprendimiento construcción pileta de natación cubierta en el Club Nahuel Huapi". Autor: Intendente Municipal, Sr. Alberto Icare. Colaborador: Secretario de Gobierno, Sr. Adolfo Foures. A Asesoría Letrada y a Comisión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cyan"/>
        </w:rPr>
        <w:t xml:space="preserve"> RETIRADO 01/12/05 – Acta 854/05.</w:t>
        <w:tab/>
      </w:r>
      <w:r>
        <w:rPr>
          <w:rFonts w:eastAsia="MS Mincho;ＭＳ 明朝" w:cs="Times New Roman" w:ascii="Times New Roman" w:hAnsi="Times New Roman"/>
          <w:sz w:val="24"/>
          <w:highlight w:val="cyan"/>
          <w:lang w:val="es-MX"/>
        </w:rPr>
        <w:t>LIBRO 38</w:t>
      </w:r>
    </w:p>
    <w:p>
      <w:pPr>
        <w:pStyle w:val="Normal"/>
        <w:jc w:val="both"/>
        <w:rPr>
          <w:rFonts w:eastAsia="MS Mincho;ＭＳ 明朝" w:cs="Times New Roman"/>
          <w:sz w:val="24"/>
          <w:lang w:val="es-MX"/>
        </w:rPr>
      </w:pPr>
      <w:r>
        <w:rPr>
          <w:rFonts w:eastAsia="MS Mincho;ＭＳ 明朝" w:cs="Times New Roman"/>
          <w:sz w:val="24"/>
          <w:lang w:val="es-MX"/>
        </w:rPr>
      </w:r>
    </w:p>
    <w:p>
      <w:pPr>
        <w:pStyle w:val="Textosinformato"/>
        <w:jc w:val="both"/>
        <w:rPr/>
      </w:pPr>
      <w:r>
        <w:rPr>
          <w:rFonts w:eastAsia="MS Mincho;ＭＳ 明朝" w:cs="Times New Roman" w:ascii="Times New Roman" w:hAnsi="Times New Roman"/>
          <w:sz w:val="24"/>
          <w:lang w:val="es-MX"/>
        </w:rPr>
        <w:t xml:space="preserve">203.- </w:t>
      </w:r>
      <w:r>
        <w:rPr>
          <w:rFonts w:eastAsia="MS Mincho;ＭＳ 明朝" w:cs="Times New Roman" w:ascii="Times New Roman" w:hAnsi="Times New Roman"/>
          <w:sz w:val="24"/>
          <w:u w:val="single"/>
          <w:lang w:val="es-MX"/>
        </w:rPr>
        <w:t>Proyecto de Ordenanza 203/04</w:t>
      </w:r>
      <w:r>
        <w:rPr>
          <w:rFonts w:eastAsia="MS Mincho;ＭＳ 明朝" w:cs="Times New Roman" w:ascii="Times New Roman" w:hAnsi="Times New Roman"/>
          <w:sz w:val="24"/>
          <w:lang w:val="es-MX"/>
        </w:rPr>
        <w:t xml:space="preserve">: "Desadjudicación y adjudicación de lote de interés social Barrio Bella Vista". </w:t>
      </w:r>
      <w:r>
        <w:rPr>
          <w:rFonts w:eastAsia="MS Mincho;ＭＳ 明朝" w:cs="Times New Roman" w:ascii="Times New Roman" w:hAnsi="Times New Roman"/>
          <w:sz w:val="24"/>
        </w:rPr>
        <w:t>Autor: Intendente Municipal, Sr. Alberto Icare. Colaboradores: Secretaria de Promoción Social, Sra. Beatriz Iparraguirre; Secretario de Hacienda, Lic. Ángel Barriga y Secretario de Gobierno, Sr. Adolfo Foures. A Asesoría Letrada y a Comisión de Acción Social y de Gobierno y Legales.</w:t>
      </w:r>
      <w:r>
        <w:rPr>
          <w:rFonts w:eastAsia="MS Mincho;ＭＳ 明朝" w:cs="Times New Roman" w:ascii="Times New Roman" w:hAnsi="Times New Roman"/>
          <w:sz w:val="24"/>
          <w:highlight w:val="green"/>
        </w:rPr>
        <w:t xml:space="preserve"> APROBADO 31/03/05 – Acta 843/05 (O-05-1485).</w:t>
      </w:r>
    </w:p>
    <w:p>
      <w:pPr>
        <w:pStyle w:val="Normal"/>
        <w:jc w:val="both"/>
        <w:rPr>
          <w:rFonts w:eastAsia="MS Mincho;ＭＳ 明朝" w:cs="Times New Roman"/>
          <w:sz w:val="24"/>
          <w:lang w:val="es-MX"/>
        </w:rPr>
      </w:pPr>
      <w:r>
        <w:rPr>
          <w:rFonts w:eastAsia="MS Mincho;ＭＳ 明朝" w:cs="Times New Roman"/>
          <w:sz w:val="24"/>
          <w:lang w:val="es-MX"/>
        </w:rPr>
      </w:r>
    </w:p>
    <w:p>
      <w:pPr>
        <w:pStyle w:val="Textosinformato"/>
        <w:jc w:val="both"/>
        <w:rPr/>
      </w:pPr>
      <w:r>
        <w:rPr>
          <w:rFonts w:eastAsia="MS Mincho;ＭＳ 明朝" w:cs="Times New Roman" w:ascii="Times New Roman" w:hAnsi="Times New Roman"/>
          <w:sz w:val="24"/>
          <w:lang w:val="es-MX"/>
        </w:rPr>
        <w:t>204.-</w:t>
      </w:r>
      <w:r>
        <w:rPr>
          <w:rFonts w:eastAsia="MS Mincho;ＭＳ 明朝"/>
          <w:sz w:val="24"/>
          <w:lang w:val="es-MX"/>
        </w:rPr>
        <w:t xml:space="preserve"> </w:t>
      </w:r>
      <w:r>
        <w:rPr>
          <w:rFonts w:eastAsia="MS Mincho;ＭＳ 明朝" w:cs="Times New Roman" w:ascii="Times New Roman" w:hAnsi="Times New Roman"/>
          <w:sz w:val="24"/>
          <w:u w:val="single"/>
        </w:rPr>
        <w:t>Proyecto de Ordenanza 204/04</w:t>
      </w:r>
      <w:r>
        <w:rPr>
          <w:rFonts w:eastAsia="MS Mincho;ＭＳ 明朝" w:cs="Times New Roman" w:ascii="Times New Roman" w:hAnsi="Times New Roman"/>
          <w:sz w:val="24"/>
        </w:rPr>
        <w:t xml:space="preserve">: "Instituir el día 18 de julio como Día de Duelo Municipal y de homenaje a las víctimas de atentados terroristas". Autora: Concejal Silvina García Larraburu (P.J.). Colaboradores: Comunidad Israelita de Bariloche; Delegación de Asociaciones Israelitas en Argentina (DAIA) – Delegación Bariloche. A Comisión de Gobierno y Legales. </w:t>
      </w:r>
      <w:r>
        <w:rPr>
          <w:rFonts w:eastAsia="MS Mincho;ＭＳ 明朝" w:cs="Times New Roman" w:ascii="Times New Roman" w:hAnsi="Times New Roman"/>
          <w:sz w:val="24"/>
          <w:highlight w:val="green"/>
        </w:rPr>
        <w:t>APROBADO 02/09/04 – Acta 834/04 (O-04-1425).</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MX"/>
        </w:rPr>
        <w:t xml:space="preserve">205.- </w:t>
      </w:r>
      <w:r>
        <w:rPr>
          <w:rFonts w:eastAsia="MS Mincho;ＭＳ 明朝"/>
          <w:sz w:val="24"/>
          <w:u w:val="single"/>
          <w:lang w:val="es-MX"/>
        </w:rPr>
        <w:t>Proyecto de Ordenanza 205/04</w:t>
      </w:r>
      <w:r>
        <w:rPr>
          <w:rFonts w:eastAsia="MS Mincho;ＭＳ 明朝"/>
          <w:sz w:val="24"/>
          <w:lang w:val="es-MX"/>
        </w:rPr>
        <w:t xml:space="preserve">: "Compensación de deudas en concepto de tasas por servicios municipales con entrega de 16 inmuebles del loteo Moreno II". Autor: Intendente Municipal, Sr. Alberto Icare. Colaboradores: Secretario de Hacienda, Lic. </w:t>
      </w:r>
      <w:r>
        <w:rPr>
          <w:rFonts w:eastAsia="MS Mincho;ＭＳ 明朝"/>
          <w:sz w:val="24"/>
          <w:lang w:val="es-ES"/>
        </w:rPr>
        <w:t>Ángel Barriga; Secretario de Gobierno, Sr. Adolfo Foures , y Comisión General de Transacciones. A Asesoría Letrada y a Comisiones Economía; de Obras y Planeamiento y de Gobierno y Legales.</w:t>
      </w:r>
      <w:r>
        <w:rPr>
          <w:rFonts w:eastAsia="MS Mincho;ＭＳ 明朝"/>
          <w:sz w:val="24"/>
          <w:highlight w:val="green"/>
          <w:lang w:val="es-ES"/>
        </w:rPr>
        <w:t xml:space="preserve"> APROBADO 21/10/04 – Acta 836/04 (O-04-1440).</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206</w:t>
      </w:r>
      <w:r>
        <w:rPr>
          <w:rFonts w:eastAsia="MS Mincho;ＭＳ 明朝"/>
          <w:sz w:val="24"/>
          <w:lang w:val="es-MX"/>
        </w:rPr>
        <w:t xml:space="preserve">- </w:t>
      </w:r>
      <w:r>
        <w:rPr>
          <w:rFonts w:eastAsia="MS Mincho;ＭＳ 明朝"/>
          <w:sz w:val="24"/>
          <w:u w:val="single"/>
          <w:lang w:val="es-MX"/>
        </w:rPr>
        <w:t>Proyecto de Ordenanza 206/04</w:t>
      </w:r>
      <w:r>
        <w:rPr>
          <w:rFonts w:eastAsia="MS Mincho;ＭＳ 明朝"/>
          <w:sz w:val="24"/>
          <w:lang w:val="es-MX"/>
        </w:rPr>
        <w:t>: "Suspender vigencia Ordenanza 1121-CM-01". Autor: Intendente Municipal, Sr. Alberto Icare. Colaboradores: Secretario de Gobierno, Sr. Adolfo Foures; Asesor Letrado, Dr. Manuel Vázquez, y Director de Inspección General, Sr. Layana. A Asesoría Letrada y a Comisiones de Acción Social y de Gobierno y Legales.</w:t>
      </w:r>
      <w:r>
        <w:rPr>
          <w:rFonts w:eastAsia="MS Mincho;ＭＳ 明朝"/>
          <w:sz w:val="24"/>
          <w:highlight w:val="green"/>
          <w:lang w:val="es-MX"/>
        </w:rPr>
        <w:t xml:space="preserve"> APROBADO 30/06/05 – Acta 848/05 (O-05-1523).</w:t>
      </w:r>
    </w:p>
    <w:p>
      <w:pPr>
        <w:pStyle w:val="Normal"/>
        <w:jc w:val="both"/>
        <w:rPr>
          <w:rFonts w:eastAsia="MS Mincho;ＭＳ 明朝"/>
          <w:sz w:val="24"/>
          <w:lang w:val="es-MX"/>
        </w:rPr>
      </w:pPr>
      <w:r>
        <w:rPr>
          <w:rFonts w:eastAsia="MS Mincho;ＭＳ 明朝"/>
          <w:sz w:val="24"/>
          <w:lang w:val="es-MX"/>
        </w:rPr>
      </w:r>
    </w:p>
    <w:p>
      <w:pPr>
        <w:pStyle w:val="Sangra2detindependiente"/>
        <w:ind w:left="0" w:right="0" w:hanging="0"/>
        <w:rPr/>
      </w:pPr>
      <w:r>
        <w:rPr>
          <w:rFonts w:eastAsia="MS Mincho;ＭＳ 明朝"/>
          <w:lang w:val="es-MX"/>
        </w:rPr>
        <w:t xml:space="preserve">207.- </w:t>
      </w:r>
      <w:r>
        <w:rPr>
          <w:rFonts w:eastAsia="MS Mincho;ＭＳ 明朝"/>
          <w:u w:val="single"/>
          <w:lang w:val="es-MX"/>
        </w:rPr>
        <w:t>Proyecto de Ordenanza 207/04</w:t>
      </w:r>
      <w:r>
        <w:rPr>
          <w:rFonts w:eastAsia="MS Mincho;ＭＳ 明朝"/>
          <w:lang w:val="es-MX"/>
        </w:rPr>
        <w:t xml:space="preserve">: "Adhesión a Reglamentación Provincial de alojamientos turísticos". Autor: Intendente Municipal, Sr. Alberto Icare. Colaboradores: Secretario de Gobierno, Sr. Adolfo Foures; Secretario de Obras </w:t>
      </w:r>
      <w:r>
        <w:rPr>
          <w:rFonts w:eastAsia="MS Mincho;ＭＳ 明朝"/>
        </w:rPr>
        <w:t xml:space="preserve">y Servicios Públicos, Arq. Raúl Martiniau y Secretario de Turismo, Ing. Guillermo Estévez. A Asesoría Letrada y a Comisiones de Turismo y de Gobierno y Legales. </w:t>
      </w:r>
      <w:r>
        <w:rPr>
          <w:rFonts w:eastAsia="MS Mincho;ＭＳ 明朝"/>
          <w:highlight w:val="cyan"/>
          <w:lang w:val="es-MX"/>
        </w:rPr>
        <w:t xml:space="preserve">RETIRADO </w:t>
      </w:r>
      <w:r>
        <w:rPr>
          <w:rFonts w:eastAsia="MS Mincho;ＭＳ 明朝"/>
          <w:highlight w:val="cyan"/>
          <w:lang w:val="es-ES"/>
        </w:rPr>
        <w:t>28/04/05 – Acta 845/05.</w:t>
      </w:r>
      <w:r>
        <w:rPr>
          <w:rFonts w:eastAsia="MS Mincho;ＭＳ 明朝"/>
          <w:highlight w:val="cyan"/>
          <w:lang w:val="es-MX"/>
        </w:rPr>
        <w:tab/>
      </w:r>
      <w:r>
        <w:rPr>
          <w:rFonts w:eastAsia="MS Mincho;ＭＳ 明朝"/>
          <w:sz w:val="24"/>
          <w:highlight w:val="cyan"/>
          <w:lang w:val="es-MX"/>
        </w:rPr>
        <w:t>LIBRO 38</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MX"/>
        </w:rPr>
        <w:t xml:space="preserve">208.- </w:t>
      </w:r>
      <w:r>
        <w:rPr>
          <w:rFonts w:eastAsia="MS Mincho;ＭＳ 明朝"/>
          <w:sz w:val="24"/>
          <w:u w:val="single"/>
          <w:lang w:val="es-MX"/>
        </w:rPr>
        <w:t>Proyecto de Ordenanza 208/04</w:t>
      </w:r>
      <w:r>
        <w:rPr>
          <w:rFonts w:eastAsia="MS Mincho;ＭＳ 明朝"/>
          <w:sz w:val="24"/>
          <w:lang w:val="es-MX"/>
        </w:rPr>
        <w:t>: "Vendedores ambulantes de alimentos, bebidas y artículos no alimenticios". Autor: Concejal Hugo Cejas (U.C.R.). Colaboradores: Lic. Carlos Wecera; Dirección Municipal de Inspección General; Laboratorio Bromatológico Municipal; Dirección Municipal de Acción Social; Delegación Municipal Puerto Moreno. A Asesoría Letrada y a Comisiones de Gobierno y Legales y de Economía.</w:t>
      </w:r>
      <w:r>
        <w:rPr>
          <w:rFonts w:eastAsia="MS Mincho;ＭＳ 明朝"/>
          <w:sz w:val="24"/>
          <w:highlight w:val="green"/>
          <w:lang w:val="es-ES"/>
        </w:rPr>
        <w:t xml:space="preserve"> APROBADO 12/04/07 – Acta 876/7 (O-07-1702).</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 xml:space="preserve">209.- </w:t>
      </w:r>
      <w:r>
        <w:rPr>
          <w:rFonts w:eastAsia="MS Mincho;ＭＳ 明朝"/>
          <w:sz w:val="24"/>
          <w:u w:val="single"/>
          <w:lang w:val="es-MX"/>
        </w:rPr>
        <w:t>Proyecto de Ordenanza 209/04</w:t>
      </w:r>
      <w:r>
        <w:rPr>
          <w:rFonts w:eastAsia="MS Mincho;ＭＳ 明朝"/>
          <w:sz w:val="24"/>
          <w:lang w:val="es-MX"/>
        </w:rPr>
        <w:t xml:space="preserve">: "Aprobar acta convenio donación a la Municipalidad de San Carlos de Bariloche, suscripta con Catedral Alta Patagonia S.A.". Autor: Intendente Municipal, Sr. Alberto Icare. Colaborador: Secretario de Gobierno, Sr. Adolfo Foures. A Asesoría Letrada y a </w:t>
      </w:r>
      <w:r>
        <w:rPr>
          <w:rFonts w:eastAsia="MS Mincho;ＭＳ 明朝"/>
          <w:sz w:val="24"/>
          <w:lang w:val="es-ES"/>
        </w:rPr>
        <w:t>Comisiones de Economía y de Acción Social. Con Tratamiento de Preferencia segunda sesión.</w:t>
      </w:r>
      <w:r>
        <w:rPr>
          <w:rFonts w:eastAsia="MS Mincho;ＭＳ 明朝"/>
          <w:sz w:val="24"/>
          <w:highlight w:val="green"/>
          <w:lang w:val="es-ES"/>
        </w:rPr>
        <w:t xml:space="preserve"> APROBADO 21/10/04 – Acta 836/04 (O-04-1434).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 xml:space="preserve">210.- </w:t>
      </w:r>
      <w:r>
        <w:rPr>
          <w:rFonts w:eastAsia="MS Mincho;ＭＳ 明朝"/>
          <w:sz w:val="24"/>
          <w:u w:val="single"/>
          <w:lang w:val="es-MX"/>
        </w:rPr>
        <w:t>Proyecto de Ordenanza 210/04</w:t>
      </w:r>
      <w:r>
        <w:rPr>
          <w:rFonts w:eastAsia="MS Mincho;ＭＳ 明朝"/>
          <w:sz w:val="24"/>
          <w:lang w:val="es-MX"/>
        </w:rPr>
        <w:t xml:space="preserve">: "Autorizar al Departamento Ejecutivo a suscribir convenio con la firma RUPUSUR S.A.". Autor: Intendente Municipal, Sr. Alberto Icare. Colaboradores: Secretario de Gobierno, Sr. Adolfo Foures, y Comisión General de Transacciones. </w:t>
      </w:r>
      <w:r>
        <w:rPr>
          <w:rFonts w:eastAsia="MS Mincho;ＭＳ 明朝"/>
          <w:sz w:val="24"/>
          <w:lang w:val="es-ES"/>
        </w:rPr>
        <w:t xml:space="preserve">A Asesoría Letrada y a Comisiones de Economía; de Obras y Planeamiento y de Gobierno y Legales. </w:t>
      </w:r>
      <w:r>
        <w:rPr>
          <w:rFonts w:eastAsia="MS Mincho;ＭＳ 明朝"/>
          <w:sz w:val="24"/>
          <w:highlight w:val="green"/>
          <w:lang w:val="es-ES"/>
        </w:rPr>
        <w:t>APROBADO 23/12/04 – Acta 839/04 (O-04-1463).</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211.- </w:t>
      </w:r>
      <w:r>
        <w:rPr>
          <w:rFonts w:eastAsia="MS Mincho;ＭＳ 明朝"/>
          <w:sz w:val="24"/>
          <w:u w:val="single"/>
          <w:lang w:val="es-ES"/>
        </w:rPr>
        <w:t>Proyecto de Comunicación 211/04</w:t>
      </w:r>
      <w:r>
        <w:rPr>
          <w:rFonts w:eastAsia="MS Mincho;ＭＳ 明朝"/>
          <w:sz w:val="24"/>
          <w:lang w:val="es-ES"/>
        </w:rPr>
        <w:t>: "Solicitar informes al Secretario Provincial de Turismo sobre graves hechos sucedidos en el Cerro Catedral". Autor: Concejal Breide (Encuentro). Coautores: Concejales Sandra Guerrero (MARA); Silvina García Larraburu (P.J.); Beatriz Contreras  y Andrés Martínez Infante (Encuentro). Sobre Tablas.</w:t>
      </w:r>
      <w:r>
        <w:rPr>
          <w:rFonts w:eastAsia="MS Mincho;ＭＳ 明朝"/>
          <w:sz w:val="24"/>
          <w:highlight w:val="green"/>
          <w:lang w:val="es-ES"/>
        </w:rPr>
        <w:t xml:space="preserve"> APROBADO 19/08/04 – Acta 833/04 (C-04-522).</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212.- </w:t>
      </w:r>
      <w:r>
        <w:rPr>
          <w:rFonts w:eastAsia="MS Mincho;ＭＳ 明朝"/>
          <w:sz w:val="24"/>
          <w:u w:val="single"/>
          <w:lang w:val="es-ES"/>
        </w:rPr>
        <w:t>Proyecto de Resolución 212/04</w:t>
      </w:r>
      <w:r>
        <w:rPr>
          <w:rFonts w:eastAsia="MS Mincho;ＭＳ 明朝"/>
          <w:sz w:val="24"/>
          <w:lang w:val="es-ES"/>
        </w:rPr>
        <w:t xml:space="preserve">: "Contrato de locación Asesoría Técnica s/ funcionamiento y explotación medios Cerro Catedral". Autor: Presidente Concejo Municipal, Sr. Marcelo Cascón (U.C.R). </w:t>
      </w:r>
      <w:r>
        <w:rPr>
          <w:rFonts w:eastAsia="MS Mincho;ＭＳ 明朝"/>
          <w:sz w:val="24"/>
          <w:highlight w:val="green"/>
          <w:lang w:val="es-ES"/>
        </w:rPr>
        <w:t xml:space="preserve"> APROBADO 19/08/04 – Acta 833/04 (R-04-293).</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213.-</w:t>
      </w:r>
      <w:r>
        <w:rPr>
          <w:rFonts w:eastAsia="MS Mincho;ＭＳ 明朝"/>
          <w:sz w:val="24"/>
        </w:rPr>
        <w:t xml:space="preserve"> </w:t>
      </w:r>
      <w:r>
        <w:rPr>
          <w:rFonts w:eastAsia="MS Mincho;ＭＳ 明朝" w:cs="Times New Roman" w:ascii="Times New Roman" w:hAnsi="Times New Roman"/>
          <w:sz w:val="24"/>
          <w:u w:val="single"/>
        </w:rPr>
        <w:t>Proyecto de Comunicación 213/04</w:t>
      </w:r>
      <w:r>
        <w:rPr>
          <w:rFonts w:eastAsia="MS Mincho;ＭＳ 明朝" w:cs="Times New Roman" w:ascii="Times New Roman" w:hAnsi="Times New Roman"/>
          <w:sz w:val="24"/>
        </w:rPr>
        <w:t xml:space="preserve">: "Comunicar al Ejecutivo Municipal no autorice la realización de canal y marina Costa Este Lago Gutiérrez". Autora: Concejal Contreras (Encuentro). A Asesoría Letrada y a Comisiones de Obras y Planeamiento y de Gobierno y Legales. </w:t>
      </w:r>
      <w:r>
        <w:rPr>
          <w:rFonts w:eastAsia="MS Mincho;ＭＳ 明朝"/>
          <w:sz w:val="24"/>
          <w:lang w:val="es-MX"/>
        </w:rPr>
        <w:t>.</w:t>
      </w:r>
      <w:r>
        <w:rPr>
          <w:rFonts w:eastAsia="MS Mincho;ＭＳ 明朝" w:cs="Times New Roman" w:ascii="Times New Roman" w:hAnsi="Times New Roman"/>
          <w:sz w:val="24"/>
          <w:highlight w:val="cyan"/>
        </w:rPr>
        <w:t xml:space="preserve"> RETIRADO 14/06/07 – Acta 879/07.</w:t>
        <w:tab/>
      </w:r>
      <w:r>
        <w:rPr>
          <w:rFonts w:eastAsia="MS Mincho;ＭＳ 明朝" w:cs="Times New Roman" w:ascii="Times New Roman" w:hAnsi="Times New Roman"/>
          <w:sz w:val="24"/>
          <w:highlight w:val="cyan"/>
          <w:lang w:val="es-MX"/>
        </w:rPr>
        <w:t>LIBRO 38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214.- </w:t>
      </w:r>
      <w:r>
        <w:rPr>
          <w:rFonts w:eastAsia="MS Mincho;ＭＳ 明朝"/>
          <w:sz w:val="24"/>
          <w:u w:val="single"/>
          <w:lang w:val="es-ES"/>
        </w:rPr>
        <w:t>Proyecto de Ordenanza 214/04</w:t>
      </w:r>
      <w:r>
        <w:rPr>
          <w:rFonts w:eastAsia="MS Mincho;ＭＳ 明朝"/>
          <w:sz w:val="24"/>
          <w:lang w:val="es-ES"/>
        </w:rPr>
        <w:t xml:space="preserve">: "Modificación Ordenanza 194-CM-86 Juntas Vecinales y revisión personería y jurisdicción de las existentes". Autores: Concejales Marcelo Cascón, Alicia Grandío y Guillermina Alaniz  (U.C.R). </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215.- </w:t>
      </w:r>
      <w:r>
        <w:rPr>
          <w:rFonts w:eastAsia="MS Mincho;ＭＳ 明朝"/>
          <w:sz w:val="24"/>
          <w:u w:val="single"/>
          <w:lang w:val="es-ES"/>
        </w:rPr>
        <w:t>Proyecto de Comunicación 215/04</w:t>
      </w:r>
      <w:r>
        <w:rPr>
          <w:rFonts w:eastAsia="MS Mincho;ＭＳ 明朝"/>
          <w:sz w:val="24"/>
          <w:lang w:val="es-ES"/>
        </w:rPr>
        <w:t xml:space="preserve">: "Comunicar al Gobierno de la Provincia de Río Negro genere instancia superadora a la problemática de los adjudicatarios del ex Banco Hipotecario Nacional". Autores: Concejales Alicia Grandío y Marcelo Cascón (U.C.R.). Colaboradores: Sra. Alicia Figueroa y Sr. Herman Henkel. </w:t>
      </w:r>
      <w:r>
        <w:rPr>
          <w:rFonts w:eastAsia="MS Mincho;ＭＳ 明朝"/>
          <w:sz w:val="24"/>
          <w:highlight w:val="green"/>
          <w:lang w:val="es-ES"/>
        </w:rPr>
        <w:t xml:space="preserve"> APROBADO 23/09/04 – Acta 835/04 (C-04-525).</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216.- </w:t>
      </w:r>
      <w:r>
        <w:rPr>
          <w:rFonts w:eastAsia="MS Mincho;ＭＳ 明朝"/>
          <w:sz w:val="24"/>
          <w:u w:val="single"/>
          <w:lang w:val="es-ES"/>
        </w:rPr>
        <w:t>Proyecto de Comunicación 216/04</w:t>
      </w:r>
      <w:r>
        <w:rPr>
          <w:rFonts w:eastAsia="MS Mincho;ＭＳ 明朝"/>
          <w:sz w:val="24"/>
          <w:lang w:val="es-ES"/>
        </w:rPr>
        <w:t>: "Comunicar al señor Ministro de Relaciones Exteriores, Rafael Bielsa, el apoyo del Cuerpo a pedido de explicaciones a los gobiernos de Uruguay y Chile". Autores: Comisión Legislativa</w:t>
      </w:r>
      <w:r>
        <w:rPr>
          <w:sz w:val="24"/>
          <w:lang w:val="es-ES"/>
        </w:rPr>
        <w:t>: Concejales Marcelo Cascón, Fernando Martín (UCR); Andrés Martínez Infante (Encuentro); Sandra Guerrero (MARA); Silvina García Larraburu (PJ).</w:t>
      </w:r>
      <w:r>
        <w:rPr>
          <w:rFonts w:eastAsia="MS Mincho;ＭＳ 明朝"/>
          <w:sz w:val="24"/>
          <w:lang w:val="es-ES"/>
        </w:rPr>
        <w:t>Sobre Tablas.</w:t>
      </w:r>
      <w:r>
        <w:rPr>
          <w:rFonts w:eastAsia="MS Mincho;ＭＳ 明朝"/>
          <w:sz w:val="24"/>
          <w:highlight w:val="green"/>
          <w:lang w:val="es-ES"/>
        </w:rPr>
        <w:t xml:space="preserve"> APROBADO 19/08/04 – Acta 833/04 (C-04-523).</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217.- </w:t>
      </w:r>
      <w:r>
        <w:rPr>
          <w:rFonts w:eastAsia="MS Mincho;ＭＳ 明朝" w:cs="Times New Roman" w:ascii="Times New Roman" w:hAnsi="Times New Roman"/>
          <w:sz w:val="24"/>
          <w:u w:val="single"/>
        </w:rPr>
        <w:t>Proyecto de Ordenanza 217/04</w:t>
      </w:r>
      <w:r>
        <w:rPr>
          <w:rFonts w:eastAsia="MS Mincho;ＭＳ 明朝" w:cs="Times New Roman" w:ascii="Times New Roman" w:hAnsi="Times New Roman"/>
          <w:sz w:val="24"/>
        </w:rPr>
        <w:t>: "Establecer que en toda documentación Municipal se inscriba el texto "Donar órganos, tejidos y sangre, es donar Vida". Autora: Concejal Silvina García Larraburu. Colaborador: Grupo de Sida por la Vida y Asociación Civil Antares. Coautores: Concejales: Marcelo Cascón, Fernando Martín, Hugo Cejas, Guillermina Alaniz, Irma Haneck y Alicia Grandío (U.C.R); Andrés Martínez Infante, Diego Breide y Beatriz Contreras (Encuentro). Sobre Tablas.</w:t>
      </w:r>
      <w:r>
        <w:rPr>
          <w:rFonts w:eastAsia="MS Mincho;ＭＳ 明朝" w:cs="Times New Roman" w:ascii="Times New Roman" w:hAnsi="Times New Roman"/>
          <w:sz w:val="24"/>
          <w:highlight w:val="green"/>
        </w:rPr>
        <w:t xml:space="preserve"> APROBADO 02/09/04 – Acta 834/04 (O-04-1421).</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218.- </w:t>
      </w:r>
      <w:r>
        <w:rPr>
          <w:rFonts w:eastAsia="MS Mincho;ＭＳ 明朝"/>
          <w:sz w:val="24"/>
          <w:u w:val="single"/>
          <w:lang w:val="es-ES"/>
        </w:rPr>
        <w:t>Proyecto de Ordenanza 218/04</w:t>
      </w:r>
      <w:r>
        <w:rPr>
          <w:rFonts w:eastAsia="MS Mincho;ＭＳ 明朝"/>
          <w:sz w:val="24"/>
          <w:lang w:val="es-ES"/>
        </w:rPr>
        <w:t xml:space="preserve">: "Ceder parcela al Consejo Provincial de Educación con destino a Instituto de Formación Profesional Docente". Autores: Comisión Legislativa: Concejales Marcelo Cascón, Fernando Martín (U.C.R); Andrés Martínez Infante (Encuentro); Silvina García Larraburu (P.J) y Sandra Guerrero (MARA). Colaboradores: Autoridades y alumnos de Formación y Perfeccionamiento Docente de San Carlos de Bariloche y Sr. Carlos Mai. A Asesoría Letrada y a las Comisiones de Obras y Planeamiento y de Gobierno y Legales. Con Tratamiento de Preferencia primera sesión. </w:t>
      </w:r>
      <w:r>
        <w:rPr>
          <w:rFonts w:eastAsia="MS Mincho;ＭＳ 明朝"/>
          <w:sz w:val="24"/>
          <w:highlight w:val="green"/>
          <w:lang w:val="es-ES"/>
        </w:rPr>
        <w:t>APROBADO 23/09/04 – Acta 835/04 (O-04-1430).</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219.- </w:t>
      </w:r>
      <w:r>
        <w:rPr>
          <w:rFonts w:eastAsia="MS Mincho;ＭＳ 明朝"/>
          <w:sz w:val="24"/>
          <w:u w:val="single"/>
          <w:lang w:val="es-ES"/>
        </w:rPr>
        <w:t>Proyecto de Declaración 219/04</w:t>
      </w:r>
      <w:r>
        <w:rPr>
          <w:rFonts w:eastAsia="MS Mincho;ＭＳ 明朝"/>
          <w:sz w:val="24"/>
          <w:lang w:val="es-ES"/>
        </w:rPr>
        <w:t xml:space="preserve">: "Declarar de interés Turístico y Deportivo Municipal al evento denominado 500 Millas del Sur". Autor: Intendente Municipal, Sr. Alberto Icare. Colaboradores: Secretario de Turismo, Sr. Guillermo Estévez y Secretario de Gobierno, Sr. Adolfo Foures. Sobre Tablas. </w:t>
      </w:r>
      <w:r>
        <w:rPr>
          <w:rFonts w:eastAsia="MS Mincho;ＭＳ 明朝"/>
          <w:sz w:val="24"/>
          <w:highlight w:val="green"/>
          <w:lang w:val="es-ES"/>
        </w:rPr>
        <w:t>APROBADO 02/09/04 – Acta 834/04 (D-04-1033).</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220.- </w:t>
      </w:r>
      <w:r>
        <w:rPr>
          <w:rFonts w:eastAsia="MS Mincho;ＭＳ 明朝"/>
          <w:sz w:val="24"/>
          <w:u w:val="single"/>
          <w:lang w:val="es-ES"/>
        </w:rPr>
        <w:t>Proyecto de Ordenanza 220/04</w:t>
      </w:r>
      <w:r>
        <w:rPr>
          <w:rFonts w:eastAsia="MS Mincho;ＭＳ 明朝"/>
          <w:sz w:val="24"/>
          <w:lang w:val="es-ES"/>
        </w:rPr>
        <w:t xml:space="preserve">: "Desadjudicación y adjudicación de lote de interés social Barrio Ushuaia". Autor: Intendente Municipal, Sr. Alberto Icare. Colaboradores: Secretaria de Promoción Social, Sra. Beatriz Iparraguirre y Secretario de Gobierno, Sr. Adolfo Foures. A Asesoría Letrada y a las Comisiones de Acción Social y de Gobierno y Legales. </w:t>
      </w:r>
      <w:r>
        <w:rPr>
          <w:rFonts w:eastAsia="MS Mincho;ＭＳ 明朝"/>
          <w:sz w:val="24"/>
          <w:highlight w:val="green"/>
          <w:lang w:val="es-ES"/>
        </w:rPr>
        <w:t>APROBADO 21/10/04 – Acta 836/04 (O-04-1439).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221</w:t>
      </w:r>
      <w:r>
        <w:rPr>
          <w:rFonts w:eastAsia="MS Mincho;ＭＳ 明朝"/>
          <w:sz w:val="24"/>
          <w:lang w:val="es-ES"/>
        </w:rPr>
        <w:t xml:space="preserve">.- </w:t>
      </w:r>
      <w:r>
        <w:rPr>
          <w:rFonts w:eastAsia="MS Mincho;ＭＳ 明朝"/>
          <w:sz w:val="24"/>
          <w:u w:val="single"/>
          <w:lang w:val="es-ES"/>
        </w:rPr>
        <w:t>Proyecto de Declaración 221/04</w:t>
      </w:r>
      <w:r>
        <w:rPr>
          <w:rFonts w:eastAsia="MS Mincho;ＭＳ 明朝"/>
          <w:sz w:val="24"/>
          <w:lang w:val="es-ES"/>
        </w:rPr>
        <w:t xml:space="preserve">: "Declarar de Interés Municipal y Artístico Educativo al Evento Payasada 2004". Autora: Concejal Sandra Guerrero (MARA). Colaborador: Compañía Kasalamanka. Sobre Tablas. </w:t>
      </w:r>
      <w:r>
        <w:rPr>
          <w:rFonts w:eastAsia="MS Mincho;ＭＳ 明朝"/>
          <w:sz w:val="24"/>
          <w:highlight w:val="green"/>
          <w:lang w:val="es-ES"/>
        </w:rPr>
        <w:t>APROBADO 02/09/04 – Acta 834/04 (D-04-1034).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222</w:t>
      </w:r>
      <w:r>
        <w:rPr>
          <w:rFonts w:eastAsia="MS Mincho;ＭＳ 明朝"/>
          <w:sz w:val="24"/>
          <w:lang w:val="es-ES"/>
        </w:rPr>
        <w:t xml:space="preserve">.- </w:t>
      </w:r>
      <w:r>
        <w:rPr>
          <w:rFonts w:eastAsia="MS Mincho;ＭＳ 明朝"/>
          <w:sz w:val="24"/>
          <w:u w:val="single"/>
          <w:lang w:val="es-ES"/>
        </w:rPr>
        <w:t>Proyecto de Ordenanza 222/04</w:t>
      </w:r>
      <w:r>
        <w:rPr>
          <w:rFonts w:eastAsia="MS Mincho;ＭＳ 明朝"/>
          <w:sz w:val="24"/>
          <w:lang w:val="es-ES"/>
        </w:rPr>
        <w:t xml:space="preserve">: "Modificación Anexo "B" artículo 4°, Capítulo I de la Ordenanza Tarifaria 678-CM-96, de la Tasa por Inspección, Seguridad e Higiene Componente B". Autor: Concejal Hugo Cejas (U.C.R). A Asesoría Letrada y a las Comisiones de Economía; de Turismo y de Gobierno y Legales. </w:t>
      </w:r>
      <w:r>
        <w:rPr>
          <w:rFonts w:eastAsia="MS Mincho;ＭＳ 明朝"/>
          <w:sz w:val="24"/>
          <w:highlight w:val="green"/>
          <w:lang w:val="es-ES"/>
        </w:rPr>
        <w:t>APROBADO 21/10/04 – Acta 836/04 (O-04-1441).</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223.- </w:t>
      </w:r>
      <w:r>
        <w:rPr>
          <w:rFonts w:eastAsia="MS Mincho;ＭＳ 明朝"/>
          <w:sz w:val="24"/>
          <w:u w:val="single"/>
          <w:lang w:val="es-ES"/>
        </w:rPr>
        <w:t>Proyecto de Ordenanza 223/04</w:t>
      </w:r>
      <w:r>
        <w:rPr>
          <w:rFonts w:eastAsia="MS Mincho;ＭＳ 明朝"/>
          <w:sz w:val="24"/>
          <w:lang w:val="es-ES"/>
        </w:rPr>
        <w:t xml:space="preserve">: "Aprobar convenio firmado entre la Secretaría de Estado de la Familia del Ministerio de la Familia y la Municipalidad de San Carlos de Bariloche". Autor: Intendente Municipal, Sr. Alberto Icare. Colaborador: Secretario de Gobierno, Sr. Adolfo Foures. A Asesoría Letrada y a Comisiones de Acción Social y de Gobierno y Legales. </w:t>
      </w:r>
      <w:r>
        <w:rPr>
          <w:rFonts w:eastAsia="MS Mincho;ＭＳ 明朝"/>
          <w:sz w:val="24"/>
          <w:highlight w:val="cyan"/>
          <w:lang w:val="es-ES"/>
        </w:rPr>
        <w:t>RETIRADO 23/12/04 – Acta 839/04.</w:t>
        <w:tab/>
      </w:r>
      <w:r>
        <w:rPr>
          <w:rFonts w:eastAsia="MS Mincho;ＭＳ 明朝"/>
          <w:sz w:val="24"/>
          <w:highlight w:val="cyan"/>
          <w:lang w:val="es-MX"/>
        </w:rPr>
        <w:t>LIBRO 39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224.- </w:t>
      </w:r>
      <w:r>
        <w:rPr>
          <w:rFonts w:eastAsia="MS Mincho;ＭＳ 明朝"/>
          <w:sz w:val="24"/>
          <w:u w:val="single"/>
          <w:lang w:val="es-ES"/>
        </w:rPr>
        <w:t>Proyecto de Ordenanza 224/04</w:t>
      </w:r>
      <w:r>
        <w:rPr>
          <w:rFonts w:eastAsia="MS Mincho;ＭＳ 明朝"/>
          <w:sz w:val="24"/>
          <w:lang w:val="es-ES"/>
        </w:rPr>
        <w:t>: "Aprobar convenio con el Instituto de Planificación y Promoción de la Vivienda – I.P.P.V". Autor: Intendente Municipal, Sr. Alberto Icare. Colaborador: Secretario de Gobierno, Sr. Adolfo Foures. A Asesoría Letrada y a Comisiones de Obras y Planeamiento; de Acción Social y de Gobierno y Legales.</w:t>
      </w:r>
      <w:r>
        <w:rPr>
          <w:rFonts w:eastAsia="MS Mincho;ＭＳ 明朝"/>
          <w:sz w:val="24"/>
          <w:highlight w:val="green"/>
          <w:lang w:val="es-ES"/>
        </w:rPr>
        <w:t xml:space="preserve"> APROBADO 01/03/05 – Acta 841/05 (O-05-1478).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225.- </w:t>
      </w:r>
      <w:r>
        <w:rPr>
          <w:rFonts w:eastAsia="MS Mincho;ＭＳ 明朝"/>
          <w:sz w:val="24"/>
          <w:u w:val="single"/>
          <w:lang w:val="es-ES"/>
        </w:rPr>
        <w:t>Proyecto de Ordenanza 225/04</w:t>
      </w:r>
      <w:r>
        <w:rPr>
          <w:rFonts w:eastAsia="MS Mincho;ＭＳ 明朝"/>
          <w:sz w:val="24"/>
          <w:lang w:val="es-ES"/>
        </w:rPr>
        <w:t xml:space="preserve">: "Aprobar Acta 001/04 Municipalidad de San Carlos de Bariloche con Director Nacional del proyecto PNUD Arg./03/016". Autor: Intendente Municipal, Sr. Alberto Icare. Colaborador: Secretario de Gobierno, Sr. Adolfo Foures. A Asesoría Letrada y a Comisión de Gobierno y Legales. </w:t>
      </w:r>
      <w:r>
        <w:rPr>
          <w:rFonts w:eastAsia="MS Mincho;ＭＳ 明朝"/>
          <w:sz w:val="24"/>
          <w:highlight w:val="green"/>
          <w:lang w:val="es-ES"/>
        </w:rPr>
        <w:t>APROBADO 18/11/04 – Acta 837/04 (O-04-1447).</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226.- </w:t>
      </w:r>
      <w:r>
        <w:rPr>
          <w:rFonts w:eastAsia="MS Mincho;ＭＳ 明朝"/>
          <w:sz w:val="24"/>
          <w:u w:val="single"/>
          <w:lang w:val="es-ES"/>
        </w:rPr>
        <w:t>Proyecto de Ordenanza 226/04</w:t>
      </w:r>
      <w:r>
        <w:rPr>
          <w:rFonts w:eastAsia="MS Mincho;ＭＳ 明朝"/>
          <w:sz w:val="24"/>
          <w:lang w:val="es-ES"/>
        </w:rPr>
        <w:t>: "Modificación Ordenanza 1387-CM-04 aprobación Presupuesto Municipal". Autor: Intendente Municipal, Sr. Alberto Icare. Colaboradores: Secretario de Hacienda, Lic. Ángel Barriga; Director de Contaduría General, Cdor. Manuel García y Secretario de Gobierno, Sr. Adolfo Foures. A Asesoría Letrada y a Comisiones de Economía y de Gobierno y Legales.</w:t>
      </w:r>
      <w:r>
        <w:rPr>
          <w:rFonts w:eastAsia="MS Mincho;ＭＳ 明朝"/>
          <w:sz w:val="24"/>
          <w:highlight w:val="green"/>
          <w:lang w:val="es-ES"/>
        </w:rPr>
        <w:t xml:space="preserve"> APROBADO 18/11/04 – Acta 837/04 (O-04-1445).</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227.- </w:t>
      </w:r>
      <w:r>
        <w:rPr>
          <w:rFonts w:eastAsia="MS Mincho;ＭＳ 明朝"/>
          <w:sz w:val="24"/>
          <w:u w:val="single"/>
          <w:lang w:val="es-ES"/>
        </w:rPr>
        <w:t>Proyecto de Ordenanza 227/04</w:t>
      </w:r>
      <w:r>
        <w:rPr>
          <w:rFonts w:eastAsia="MS Mincho;ＭＳ 明朝"/>
          <w:sz w:val="24"/>
          <w:lang w:val="es-ES"/>
        </w:rPr>
        <w:t>: "Ordenar y reglamentar las líneas de riberas en ríos y arroyos del ejido Municipal". Autor: Intendente Municipal, Sr. Alberto Icare. Colaboradores: Secretario de Obras y Servicios Públicos, Arq. Raúl Martiniau; Asesor Letrado, Dr. Manuel Vázquez y Secretario de Gobierno, Sr. Adolfo Foures. A Asesoría Letrada y a Comisiones de Obras y Planeamiento y de Gobierno y Legales.</w:t>
      </w:r>
      <w:r>
        <w:rPr>
          <w:rFonts w:eastAsia="MS Mincho;ＭＳ 明朝"/>
          <w:sz w:val="24"/>
          <w:highlight w:val="cyan"/>
          <w:lang w:val="es-ES"/>
        </w:rPr>
        <w:tab/>
      </w:r>
      <w:r>
        <w:rPr>
          <w:rFonts w:eastAsia="MS Mincho;ＭＳ 明朝"/>
          <w:sz w:val="24"/>
          <w:highlight w:val="cyan"/>
          <w:lang w:val="es-MX"/>
        </w:rPr>
        <w:t>LIBRO 39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228.- </w:t>
      </w:r>
      <w:r>
        <w:rPr>
          <w:rFonts w:eastAsia="MS Mincho;ＭＳ 明朝"/>
          <w:sz w:val="24"/>
          <w:u w:val="single"/>
          <w:lang w:val="es-ES"/>
        </w:rPr>
        <w:t>Proyecto de Ordenanza 228/04</w:t>
      </w:r>
      <w:r>
        <w:rPr>
          <w:rFonts w:eastAsia="MS Mincho;ＭＳ 明朝"/>
          <w:sz w:val="24"/>
          <w:lang w:val="es-ES"/>
        </w:rPr>
        <w:t>: "Aprobar convenio específico de Reasignación e Inversión de Fondos". Autor: Intendente Municipal, Sr. Alberto Icare. Colaborador: Secretario de Gobierno, Sr. Adolfo Foures. A Asesoría Letrada y a Comisiones de Economía y de Gobierno y Legales.</w:t>
      </w:r>
      <w:r>
        <w:rPr>
          <w:rFonts w:eastAsia="MS Mincho;ＭＳ 明朝"/>
          <w:sz w:val="24"/>
          <w:highlight w:val="green"/>
          <w:lang w:val="es-ES"/>
        </w:rPr>
        <w:t xml:space="preserve"> APROBADO 18/11/04 – Acta 837/04 (O-04-1450).</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229.- </w:t>
      </w:r>
      <w:r>
        <w:rPr>
          <w:rFonts w:eastAsia="MS Mincho;ＭＳ 明朝"/>
          <w:sz w:val="24"/>
          <w:u w:val="single"/>
          <w:lang w:val="es-ES"/>
        </w:rPr>
        <w:t>Proyecto de Ordenanza 229/04</w:t>
      </w:r>
      <w:r>
        <w:rPr>
          <w:rFonts w:eastAsia="MS Mincho;ＭＳ 明朝"/>
          <w:sz w:val="24"/>
          <w:lang w:val="es-ES"/>
        </w:rPr>
        <w:t>: "Reglamentación del funcionamiento de las Juntas Vecinales". Autor: Intendente Municipal, Sr. Alberto Icare. Colaboradores: Secretario de Gobierno, Sr. Adolfo Foures; Juntas Vecinales; Director de Juntas Vecinales, Sr. Oscar Zamora y Equipo de Trabajo de la Dirección General de Juntas Vecinales. A Asesoría Letrada y a Comisión de Gobierno y Legales.</w:t>
      </w:r>
      <w:r>
        <w:rPr>
          <w:rFonts w:eastAsia="MS Mincho;ＭＳ 明朝"/>
          <w:sz w:val="24"/>
          <w:highlight w:val="cyan"/>
          <w:lang w:val="es-ES"/>
        </w:rPr>
        <w:tab/>
      </w:r>
      <w:r>
        <w:rPr>
          <w:rFonts w:eastAsia="MS Mincho;ＭＳ 明朝"/>
          <w:sz w:val="24"/>
          <w:highlight w:val="cyan"/>
          <w:lang w:val="es-MX"/>
        </w:rPr>
        <w:t>LIBRO 39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230.- </w:t>
      </w:r>
      <w:r>
        <w:rPr>
          <w:rFonts w:eastAsia="MS Mincho;ＭＳ 明朝"/>
          <w:sz w:val="24"/>
          <w:u w:val="single"/>
          <w:lang w:val="es-ES"/>
        </w:rPr>
        <w:t>Proyecto de Ordenanza 230/04</w:t>
      </w:r>
      <w:r>
        <w:rPr>
          <w:rFonts w:eastAsia="MS Mincho;ＭＳ 明朝"/>
          <w:sz w:val="24"/>
          <w:lang w:val="es-ES"/>
        </w:rPr>
        <w:t>: "Reconversión del Servicio Social Domiciliario". Autor: Intendente Municipal, Sr. Alberto Icare. Colaboradores: Secretaria de Promoción Social, Sra. Beatriz Iparraguirre y Secretario de Gobierno, Sr. Adolfo Foures. A Asesoría Letrada y a Comisiones de Acción Social y de Gobierno y Legales.</w:t>
      </w:r>
      <w:r>
        <w:rPr>
          <w:rFonts w:eastAsia="MS Mincho;ＭＳ 明朝"/>
          <w:sz w:val="24"/>
          <w:highlight w:val="green"/>
          <w:lang w:val="es-ES"/>
        </w:rPr>
        <w:t xml:space="preserve"> APROBADO 20/09/07 – Acta 884/07 (O-07-1738).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231.- </w:t>
      </w:r>
      <w:r>
        <w:rPr>
          <w:rFonts w:eastAsia="MS Mincho;ＭＳ 明朝"/>
          <w:sz w:val="24"/>
          <w:u w:val="single"/>
          <w:lang w:val="es-ES"/>
        </w:rPr>
        <w:t>Proyecto de Declaración 231/04</w:t>
      </w:r>
      <w:r>
        <w:rPr>
          <w:rFonts w:eastAsia="MS Mincho;ＭＳ 明朝"/>
          <w:sz w:val="24"/>
          <w:lang w:val="es-ES"/>
        </w:rPr>
        <w:t xml:space="preserve">: "Se declare de Interés Municipal 4ta. Jornada de Educadores de Inglés, organizadas por APIZALS (Asociación de Profesores de Inglés de la Zona Andina y Línea Sur)". Autor: Intendente Municipal, Sr. Alberto Icare. Colaboradores: Subsecretario de Cultura, Sr. Luis Torrejón y Secretario de Gobierno, Sr. Adolfo Foures. Sobre Tablas. </w:t>
      </w:r>
      <w:r>
        <w:rPr>
          <w:rFonts w:eastAsia="MS Mincho;ＭＳ 明朝"/>
          <w:sz w:val="24"/>
          <w:highlight w:val="green"/>
          <w:lang w:val="es-ES"/>
        </w:rPr>
        <w:t>APROBADO 23/09/04 – Acta 835/04 (D-04-1037).</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232.- </w:t>
      </w:r>
      <w:r>
        <w:rPr>
          <w:rFonts w:eastAsia="MS Mincho;ＭＳ 明朝"/>
          <w:sz w:val="24"/>
          <w:u w:val="single"/>
          <w:lang w:val="es-ES"/>
        </w:rPr>
        <w:t>Proyecto de Ordenanza 232/04</w:t>
      </w:r>
      <w:r>
        <w:rPr>
          <w:rFonts w:eastAsia="MS Mincho;ＭＳ 明朝"/>
          <w:sz w:val="24"/>
          <w:lang w:val="es-ES"/>
        </w:rPr>
        <w:t xml:space="preserve">: "Desafectar espacio verde y afectar reserva fiscal en el Barrio Vuriloche". Autor: Concejal Fernando Martín (U.C.R). Colaboradora: Presidenta Barrio Vuriloche, Sra. Adelma San Martín. A Asesoría Letrada y a Comisiones de Obras y Planeamiento y de Gobierno y Legales. </w:t>
      </w:r>
      <w:r>
        <w:rPr>
          <w:rFonts w:eastAsia="MS Mincho;ＭＳ 明朝"/>
          <w:sz w:val="24"/>
          <w:highlight w:val="green"/>
          <w:lang w:val="es-MX"/>
        </w:rPr>
        <w:t xml:space="preserve"> APROBADO</w:t>
      </w:r>
      <w:r>
        <w:rPr>
          <w:rFonts w:eastAsia="MS Mincho;ＭＳ 明朝"/>
          <w:sz w:val="24"/>
          <w:highlight w:val="green"/>
          <w:lang w:val="es-ES"/>
        </w:rPr>
        <w:t xml:space="preserve"> 14/04/05 – Acta 844/05 (O-05-1491).</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233.- </w:t>
      </w:r>
      <w:r>
        <w:rPr>
          <w:rFonts w:eastAsia="MS Mincho;ＭＳ 明朝" w:cs="Times New Roman" w:ascii="Times New Roman" w:hAnsi="Times New Roman"/>
          <w:sz w:val="24"/>
          <w:u w:val="single"/>
        </w:rPr>
        <w:t>Proyecto de Comunicación 233/04</w:t>
      </w:r>
      <w:r>
        <w:rPr>
          <w:rFonts w:eastAsia="MS Mincho;ＭＳ 明朝" w:cs="Times New Roman" w:ascii="Times New Roman" w:hAnsi="Times New Roman"/>
          <w:sz w:val="24"/>
        </w:rPr>
        <w:t>: "Solicitar al Ejecutivo incorpore nombre Juan Marcos Herman a la Ruta 258 en publicaciones oficiales". Autora: Concejal Beatriz Contreras (Encuentro). A Comisión de Gobierno y Legales.</w:t>
      </w:r>
      <w:r>
        <w:rPr>
          <w:rFonts w:eastAsia="MS Mincho;ＭＳ 明朝"/>
          <w:sz w:val="24"/>
        </w:rPr>
        <w:t xml:space="preserve">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18/11/04 – Acta 837/04 (C-04-526).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234.- </w:t>
      </w:r>
      <w:r>
        <w:rPr>
          <w:rFonts w:eastAsia="MS Mincho;ＭＳ 明朝" w:cs="Times New Roman" w:ascii="Times New Roman" w:hAnsi="Times New Roman"/>
          <w:sz w:val="24"/>
          <w:u w:val="single"/>
        </w:rPr>
        <w:t>Proyecto de Declaración 234/04</w:t>
      </w:r>
      <w:r>
        <w:rPr>
          <w:rFonts w:eastAsia="MS Mincho;ＭＳ 明朝" w:cs="Times New Roman" w:ascii="Times New Roman" w:hAnsi="Times New Roman"/>
          <w:sz w:val="24"/>
        </w:rPr>
        <w:t>: "Declarar de Interés Municipal el III Encuentro Provincial de Servicios Sociales en Salud". Autora: Concejal Irma Haneck (U.C.R.). Sobre Tablas.</w:t>
      </w:r>
      <w:r>
        <w:rPr>
          <w:rFonts w:eastAsia="MS Mincho;ＭＳ 明朝"/>
          <w:sz w:val="24"/>
        </w:rPr>
        <w:t xml:space="preserve">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23/09/04 – Acta 835/04 (D-04-1038).</w:t>
      </w:r>
    </w:p>
    <w:p>
      <w:pPr>
        <w:pStyle w:val="Normal"/>
        <w:jc w:val="both"/>
        <w:rPr>
          <w:rFonts w:eastAsia="MS Mincho;ＭＳ 明朝" w:cs="Times New Roman"/>
          <w:sz w:val="24"/>
          <w:lang w:val="es-MX"/>
        </w:rPr>
      </w:pPr>
      <w:r>
        <w:rPr>
          <w:rFonts w:eastAsia="MS Mincho;ＭＳ 明朝" w:cs="Times New Roman"/>
          <w:sz w:val="24"/>
          <w:lang w:val="es-MX"/>
        </w:rPr>
      </w:r>
    </w:p>
    <w:p>
      <w:pPr>
        <w:pStyle w:val="Normal"/>
        <w:jc w:val="both"/>
        <w:rPr/>
      </w:pPr>
      <w:r>
        <w:rPr>
          <w:rFonts w:eastAsia="MS Mincho;ＭＳ 明朝"/>
          <w:sz w:val="24"/>
          <w:lang w:val="es-ES"/>
        </w:rPr>
        <w:t xml:space="preserve">235.- </w:t>
      </w:r>
      <w:r>
        <w:rPr>
          <w:rFonts w:eastAsia="MS Mincho;ＭＳ 明朝"/>
          <w:sz w:val="24"/>
          <w:u w:val="single"/>
          <w:lang w:val="es-ES"/>
        </w:rPr>
        <w:t>Proyecto de Ordenanza 235/04</w:t>
      </w:r>
      <w:r>
        <w:rPr>
          <w:rFonts w:eastAsia="MS Mincho;ＭＳ 明朝"/>
          <w:sz w:val="24"/>
          <w:lang w:val="es-ES"/>
        </w:rPr>
        <w:t xml:space="preserve">: "Aprobar Régimen de Contrataciones de la Municipalidad de San Carlos de Bariloche". Autora: Concejal Sandra Guerrero (MARA). Colaborador: Sr. Antonio Mercado. A Asesoría Letrada y a Comisiones de Economía y de </w:t>
      </w:r>
      <w:r>
        <w:rPr>
          <w:rFonts w:eastAsia="MS Mincho;ＭＳ 明朝"/>
          <w:sz w:val="24"/>
          <w:lang w:val="es-MX"/>
        </w:rPr>
        <w:t>Gobierno y Legales.</w:t>
      </w:r>
      <w:r>
        <w:rPr>
          <w:rFonts w:eastAsia="MS Mincho;ＭＳ 明朝"/>
          <w:sz w:val="24"/>
          <w:highlight w:val="cyan"/>
          <w:lang w:val="es-ES"/>
        </w:rPr>
        <w:tab/>
      </w:r>
      <w:r>
        <w:rPr>
          <w:rFonts w:eastAsia="MS Mincho;ＭＳ 明朝"/>
          <w:sz w:val="24"/>
          <w:highlight w:val="cyan"/>
          <w:lang w:val="es-MX"/>
        </w:rPr>
        <w:t>LIBRO 39</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236.- </w:t>
      </w:r>
      <w:r>
        <w:rPr>
          <w:rFonts w:eastAsia="MS Mincho;ＭＳ 明朝"/>
          <w:sz w:val="24"/>
          <w:u w:val="single"/>
          <w:lang w:val="es-ES"/>
        </w:rPr>
        <w:t>Proyecto de Declaración 236/04</w:t>
      </w:r>
      <w:r>
        <w:rPr>
          <w:rFonts w:eastAsia="MS Mincho;ＭＳ 明朝"/>
          <w:sz w:val="24"/>
          <w:lang w:val="es-ES"/>
        </w:rPr>
        <w:t xml:space="preserve">: "Declarar Evento de Interés Municipal "Primeras Jornadas Patagónicas de Factor Humano". Autores: Comisión Legislativa: Concejales Marcelo Cascón, Fernando Martín (UCR); Andrés Martínez Infante (Encuentro) y Silvina García Larraburu (PJ). </w:t>
      </w:r>
      <w:r>
        <w:rPr>
          <w:rFonts w:eastAsia="MS Mincho;ＭＳ 明朝"/>
          <w:sz w:val="24"/>
          <w:highlight w:val="green"/>
          <w:lang w:val="es-ES"/>
        </w:rPr>
        <w:t xml:space="preserve"> APROBADO 23/09/04 – Acta 835/04 (D-04-1039).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237.- </w:t>
      </w:r>
      <w:r>
        <w:rPr>
          <w:rFonts w:eastAsia="MS Mincho;ＭＳ 明朝"/>
          <w:sz w:val="24"/>
          <w:u w:val="single"/>
          <w:lang w:val="es-ES"/>
        </w:rPr>
        <w:t>Proyecto de Declaración 237/04</w:t>
      </w:r>
      <w:r>
        <w:rPr>
          <w:rFonts w:eastAsia="MS Mincho;ＭＳ 明朝"/>
          <w:sz w:val="24"/>
          <w:lang w:val="es-ES"/>
        </w:rPr>
        <w:t xml:space="preserve">: "Declarar Evento de Interés Municipal "Las infancias que vio Berni". Autores: Comisión Legislativa: Concejales Marcelo Cascón, Fernando Martín (UCR); Andrés Martínez Infante (Encuentro) y Silvina García Larraburu (PJ). </w:t>
      </w:r>
      <w:r>
        <w:rPr>
          <w:rFonts w:eastAsia="MS Mincho;ＭＳ 明朝"/>
          <w:sz w:val="24"/>
          <w:highlight w:val="green"/>
          <w:lang w:val="es-ES"/>
        </w:rPr>
        <w:t>APROBADO 23/09/04 – Acta 835/04 (D-04-1040).</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238.- </w:t>
      </w:r>
      <w:r>
        <w:rPr>
          <w:rFonts w:eastAsia="MS Mincho;ＭＳ 明朝"/>
          <w:sz w:val="24"/>
          <w:u w:val="single"/>
          <w:lang w:val="es-ES"/>
        </w:rPr>
        <w:t>Proyecto de Declaración 238/04</w:t>
      </w:r>
      <w:r>
        <w:rPr>
          <w:rFonts w:eastAsia="MS Mincho;ＭＳ 明朝"/>
          <w:sz w:val="24"/>
          <w:lang w:val="es-ES"/>
        </w:rPr>
        <w:t>: "Declarar de Interés Municipal al VII Foro Iberoamericano de Contabilidad Pública". Autor: Intendente Municipal, Sr. Alberto Icare. Colaborador:  Secretario de Gobierno, Sr. Adolfo Foures. Sobre Tablas.</w:t>
      </w:r>
      <w:r>
        <w:rPr>
          <w:rFonts w:eastAsia="MS Mincho;ＭＳ 明朝"/>
          <w:sz w:val="24"/>
          <w:highlight w:val="green"/>
          <w:lang w:val="es-ES"/>
        </w:rPr>
        <w:t xml:space="preserve"> APROBADO 21/10/04 – Acta 836/04 (D-04-1052).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239.- </w:t>
      </w:r>
      <w:r>
        <w:rPr>
          <w:rFonts w:eastAsia="MS Mincho;ＭＳ 明朝"/>
          <w:sz w:val="24"/>
          <w:u w:val="single"/>
          <w:lang w:val="es-ES"/>
        </w:rPr>
        <w:t>Proyecto de Declaración 239/04</w:t>
      </w:r>
      <w:r>
        <w:rPr>
          <w:rFonts w:eastAsia="MS Mincho;ＭＳ 明朝"/>
          <w:sz w:val="24"/>
          <w:lang w:val="es-ES"/>
        </w:rPr>
        <w:t xml:space="preserve">: "Se declare de Interés Municipal la obra de teatro "Cardenal" del Grupo Trampolín con Adrián Beato – Julio Benítez". Autor: Intendente Municipal, Sr. Alberto Icare. Colaboradores: Secretario de Gobierno, Sr. Adolfo Foures y Subsecretario de Cultura, Sr. Luis Torrejón. Sobre Tablas. </w:t>
      </w:r>
      <w:r>
        <w:rPr>
          <w:rFonts w:eastAsia="MS Mincho;ＭＳ 明朝"/>
          <w:sz w:val="24"/>
          <w:highlight w:val="green"/>
          <w:lang w:val="es-ES"/>
        </w:rPr>
        <w:t>APROBADO 21/10/04 – Acta 836/04 (D-04-1053).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240.- </w:t>
      </w:r>
      <w:r>
        <w:rPr>
          <w:rFonts w:eastAsia="MS Mincho;ＭＳ 明朝"/>
          <w:sz w:val="24"/>
          <w:u w:val="single"/>
          <w:lang w:val="es-ES"/>
        </w:rPr>
        <w:t>Proyecto de Ordenanza 240/04</w:t>
      </w:r>
      <w:r>
        <w:rPr>
          <w:rFonts w:eastAsia="MS Mincho;ＭＳ 明朝"/>
          <w:sz w:val="24"/>
          <w:lang w:val="es-ES"/>
        </w:rPr>
        <w:t xml:space="preserve">:"Modificación de las normas de presentación y aprobación de planos de obras, para aquellos lotes ubicados en las laderas". Autor: Intendente Municipal, Sr. Alberto Icare. Colaboradores: Secretario de Obras y Servicios Públicos, Arq. </w:t>
      </w:r>
      <w:r>
        <w:rPr>
          <w:rFonts w:eastAsia="MS Mincho;ＭＳ 明朝"/>
          <w:sz w:val="24"/>
          <w:lang w:val="es-MX"/>
        </w:rPr>
        <w:t>Raúl Martiniau; Secretario de Gobierno, Sr. Adolfo Foures; Dirección de Planeamiento Ambiental, Dirección de Medio Ambiente y Dirección de Catastro. A Asesoría Letrada y a Comisiones de Obras y Planeamiento y de Gobierno y Legales.</w:t>
      </w:r>
      <w:r>
        <w:rPr>
          <w:rFonts w:eastAsia="MS Mincho;ＭＳ 明朝"/>
          <w:sz w:val="24"/>
          <w:highlight w:val="cyan"/>
          <w:lang w:val="es-MX"/>
        </w:rPr>
        <w:t xml:space="preserve"> RETIRADO 23/03/06 – Acta 859/06.</w:t>
      </w:r>
      <w:r>
        <w:rPr>
          <w:rFonts w:eastAsia="MS Mincho;ＭＳ 明朝"/>
          <w:sz w:val="24"/>
          <w:highlight w:val="cyan"/>
          <w:lang w:val="es-ES"/>
        </w:rPr>
        <w:tab/>
      </w:r>
      <w:r>
        <w:rPr>
          <w:rFonts w:eastAsia="MS Mincho;ＭＳ 明朝"/>
          <w:sz w:val="24"/>
          <w:highlight w:val="cyan"/>
          <w:lang w:val="es-MX"/>
        </w:rPr>
        <w:t>LIBRO 39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241.- </w:t>
      </w:r>
      <w:r>
        <w:rPr>
          <w:rFonts w:eastAsia="MS Mincho;ＭＳ 明朝"/>
          <w:sz w:val="24"/>
          <w:u w:val="single"/>
          <w:lang w:val="es-ES"/>
        </w:rPr>
        <w:t>Proyecto de Ordenanza 241/04</w:t>
      </w:r>
      <w:r>
        <w:rPr>
          <w:rFonts w:eastAsia="MS Mincho;ＭＳ 明朝"/>
          <w:sz w:val="24"/>
          <w:lang w:val="es-ES"/>
        </w:rPr>
        <w:t>: "Prestar acuerdo al pliego de licitación pública para la provisión de dos (2) camiones equipados con compactadores de residuos". Autor: Intendente Municipal, Sr. Alberto Icare. Colaboradores: Secretario de Obras y Servicios Públicos, Arq. Raúl Martiniau y Secretario de Gobierno, Sr. Adolfo Foures. A Asesoría Letrada y a Comisiones de Gobierno y Legales, de Servicios Tránsito y Transporte y de Economía. Con Tratamiento de Preferencia próxima sesión. .</w:t>
      </w:r>
      <w:r>
        <w:rPr>
          <w:rFonts w:eastAsia="MS Mincho;ＭＳ 明朝"/>
          <w:sz w:val="24"/>
          <w:highlight w:val="green"/>
          <w:lang w:val="es-ES"/>
        </w:rPr>
        <w:t xml:space="preserve"> APROBADO 02/12/04 – Acta 838/04 (O-04-1455).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242.- </w:t>
      </w:r>
      <w:r>
        <w:rPr>
          <w:rFonts w:eastAsia="MS Mincho;ＭＳ 明朝"/>
          <w:sz w:val="24"/>
          <w:u w:val="single"/>
          <w:lang w:val="es-ES"/>
        </w:rPr>
        <w:t>Proyecto de Declaración 242/04</w:t>
      </w:r>
      <w:r>
        <w:rPr>
          <w:rFonts w:eastAsia="MS Mincho;ＭＳ 明朝"/>
          <w:sz w:val="24"/>
          <w:lang w:val="es-ES"/>
        </w:rPr>
        <w:t xml:space="preserve">: "Declarar de Interés Municipal el IX Encuentro de Coros Juveniles a llevarse a cabo en nuestra ciudad". Autor: Intendente Municipal, Sr. Alberto Icare. Colaboradores: Secretario de Gobierno, Sr. Adolfo Foures y Subsecretario de Cultura, Sr. Luis Torrejón. Sobre Tablas. </w:t>
      </w:r>
      <w:r>
        <w:rPr>
          <w:rFonts w:eastAsia="MS Mincho;ＭＳ 明朝"/>
          <w:sz w:val="24"/>
          <w:highlight w:val="green"/>
          <w:lang w:val="es-ES"/>
        </w:rPr>
        <w:t>APROBADO 21/10/04 – Acta 836/04 (D-04-1051).</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243.- </w:t>
      </w:r>
      <w:r>
        <w:rPr>
          <w:rFonts w:eastAsia="MS Mincho;ＭＳ 明朝" w:cs="Times New Roman" w:ascii="Times New Roman" w:hAnsi="Times New Roman"/>
          <w:sz w:val="24"/>
          <w:u w:val="single"/>
        </w:rPr>
        <w:t>Proyecto de Ordenanza 243/04</w:t>
      </w:r>
      <w:r>
        <w:rPr>
          <w:rFonts w:eastAsia="MS Mincho;ＭＳ 明朝" w:cs="Times New Roman" w:ascii="Times New Roman" w:hAnsi="Times New Roman"/>
          <w:sz w:val="24"/>
        </w:rPr>
        <w:t xml:space="preserve">: "Aprobar Balance año 2001". Autor: Intendente Municipal, Sr. Alberto Icare. Colaboradores: Secretario de Hacienda, Lic. Ángel Barriga, Subsecretario de Hacienda, Lic. Alfredo Chara; Director de Tesorería, Cdor. Manuel García y Secretario de Gobierno, Sr. Adolfo Foures. A Asesoría Letrada y a Comisiones de Economía y de Gobierno y Legales. </w:t>
      </w:r>
      <w:r>
        <w:rPr>
          <w:rFonts w:eastAsia="MS Mincho;ＭＳ 明朝" w:cs="Times New Roman" w:ascii="Times New Roman" w:hAnsi="Times New Roman"/>
          <w:sz w:val="24"/>
          <w:highlight w:val="green"/>
        </w:rPr>
        <w:t>APROBADO 16/02/05 – Acta 840/05 (O-05-1473).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244.- </w:t>
      </w:r>
      <w:r>
        <w:rPr>
          <w:rFonts w:eastAsia="MS Mincho;ＭＳ 明朝" w:cs="Times New Roman" w:ascii="Times New Roman" w:hAnsi="Times New Roman"/>
          <w:sz w:val="24"/>
          <w:u w:val="single"/>
        </w:rPr>
        <w:t>Proyecto de Ordenanza 244/04</w:t>
      </w:r>
      <w:r>
        <w:rPr>
          <w:rFonts w:eastAsia="MS Mincho;ＭＳ 明朝" w:cs="Times New Roman" w:ascii="Times New Roman" w:hAnsi="Times New Roman"/>
          <w:sz w:val="24"/>
        </w:rPr>
        <w:t>: "Aprobar convenio de Concesión de Servicios Públicos Retribuidos suscripto entre la Municipalidad de San Carlos de Bariloche y la Asociación Empresarial del Area Catedral". Autor: Intendente Municipal, Sr. Alberto Icare. Colaborador: Secretario de Gobierno, Sr. Adolfo Foures. A Asesoría Letrada y a Comisiones de Servicios, Tránsito y Transporte, de Economía y de Gobierno y Legales.</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39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245.- </w:t>
      </w:r>
      <w:r>
        <w:rPr>
          <w:rFonts w:eastAsia="MS Mincho;ＭＳ 明朝"/>
          <w:sz w:val="24"/>
          <w:u w:val="single"/>
          <w:lang w:val="es-ES"/>
        </w:rPr>
        <w:t>Proyecto de Ordenanza 245/04</w:t>
      </w:r>
      <w:r>
        <w:rPr>
          <w:rFonts w:eastAsia="MS Mincho;ＭＳ 明朝"/>
          <w:sz w:val="24"/>
          <w:lang w:val="es-ES"/>
        </w:rPr>
        <w:t xml:space="preserve">: "Autorizar al Intendente Municipal a suscribir Acuerdo Provincia –Municipalidad de San Carlos de Bariloche". Autor: Intendente Municipal, Sr. Alberto Icare. Colaborador: Secretario de Gobierno, Sr. Adolfo Foures. A Asesoría Letrada y a Comisiones de Economía y de Gobierno y Legales. </w:t>
      </w:r>
      <w:r>
        <w:rPr>
          <w:rFonts w:eastAsia="MS Mincho;ＭＳ 明朝"/>
          <w:sz w:val="24"/>
          <w:highlight w:val="green"/>
          <w:lang w:val="es-ES"/>
        </w:rPr>
        <w:t>APROBADO 23/12/04 – Acta 839/04 (O-04-1461).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246.- </w:t>
      </w:r>
      <w:r>
        <w:rPr>
          <w:rFonts w:eastAsia="MS Mincho;ＭＳ 明朝"/>
          <w:sz w:val="24"/>
          <w:u w:val="single"/>
          <w:lang w:val="es-ES"/>
        </w:rPr>
        <w:t>Proyecto de Ordenanza 246/04</w:t>
      </w:r>
      <w:r>
        <w:rPr>
          <w:rFonts w:eastAsia="MS Mincho;ＭＳ 明朝"/>
          <w:sz w:val="24"/>
          <w:lang w:val="es-ES"/>
        </w:rPr>
        <w:t xml:space="preserve">: "Aprobar Acuerdo de Subsidio de PROARSA entre Municipalidad de San Carlos de Bariloche y el Ente Nacional de Obras Hídricas de Saneamiento (ENOHSA) del Ministerio de Planificación Federal, Inversión Pública y Servicios – Secretaría de Obras Públicas". Autor: Intendente Municipal, Sr. Alberto Icare. Colaborador:  Secretario de Gobierno, Sr. Adolfo Foures. A Asesoría Letrada y a Comisiones de Economía, de Obras y Planeamiento y de Gobierno y Legales. Con Tratamiento de Preferencia próxima sesión. </w:t>
      </w:r>
      <w:r>
        <w:rPr>
          <w:rFonts w:eastAsia="MS Mincho;ＭＳ 明朝"/>
          <w:sz w:val="24"/>
          <w:highlight w:val="green"/>
          <w:lang w:val="es-ES"/>
        </w:rPr>
        <w:t>APROBADO 18/11/04 – Acta 837/04 (O-04-1451).</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247.- </w:t>
      </w:r>
      <w:r>
        <w:rPr>
          <w:rFonts w:eastAsia="MS Mincho;ＭＳ 明朝"/>
          <w:sz w:val="24"/>
          <w:u w:val="single"/>
          <w:lang w:val="es-ES"/>
        </w:rPr>
        <w:t>Proyecto de Ordenanza 247/04</w:t>
      </w:r>
      <w:r>
        <w:rPr>
          <w:rFonts w:eastAsia="MS Mincho;ＭＳ 明朝"/>
          <w:sz w:val="24"/>
          <w:lang w:val="es-ES"/>
        </w:rPr>
        <w:t xml:space="preserve">: "Aprobar convenio Municipalidad de San Carlos de Bariloche con la Secretaría de Familia del Ministerio de Familia de la Provincia de Río Negro". Autor: Intendente Municipal, Sr. Alberto Icare. Colaborador: Secretario de Gobierno, Sr. Adolfo Foures. A Asesoría Letrada y a Comisiones de Acción Social, de Economía y de Gobierno y Legales. </w:t>
      </w:r>
      <w:r>
        <w:rPr>
          <w:rFonts w:eastAsia="MS Mincho;ＭＳ 明朝"/>
          <w:sz w:val="24"/>
          <w:highlight w:val="green"/>
          <w:lang w:val="es-ES"/>
        </w:rPr>
        <w:t>APROBADO 23/12/04 – Acta 839/04 (O-04-1470).</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248.- </w:t>
      </w:r>
      <w:r>
        <w:rPr>
          <w:rFonts w:eastAsia="MS Mincho;ＭＳ 明朝" w:cs="Times New Roman" w:ascii="Times New Roman" w:hAnsi="Times New Roman"/>
          <w:sz w:val="24"/>
          <w:u w:val="single"/>
        </w:rPr>
        <w:t>Proyecto de Ordenanza 248/04</w:t>
      </w:r>
      <w:r>
        <w:rPr>
          <w:rFonts w:eastAsia="MS Mincho;ＭＳ 明朝" w:cs="Times New Roman" w:ascii="Times New Roman" w:hAnsi="Times New Roman"/>
          <w:sz w:val="24"/>
        </w:rPr>
        <w:t xml:space="preserve">: "Aprobar Convenio Plan Nacional de Seguridad Alimentaria – Municipalidad de S. C. de Bariloche con Ministerio de Familia Pcia. R.N.". Autor: Intendente Municipal, Sr. Alberto Icare. Colaborador: Secretario de Gobierno, Sr. Adolfo Foures. A Asesoría Letrada y a Comisiones de Acción Social, de Economía y de Gobierno y Legales. </w:t>
      </w:r>
      <w:r>
        <w:rPr>
          <w:rFonts w:eastAsia="MS Mincho;ＭＳ 明朝" w:cs="Times New Roman" w:ascii="Times New Roman" w:hAnsi="Times New Roman"/>
          <w:sz w:val="24"/>
          <w:highlight w:val="green"/>
        </w:rPr>
        <w:t>APROBADO 16/02/05 – Acta 840/05 (O-05-1475).</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249.- </w:t>
      </w:r>
      <w:r>
        <w:rPr>
          <w:rFonts w:eastAsia="MS Mincho;ＭＳ 明朝"/>
          <w:sz w:val="24"/>
          <w:u w:val="single"/>
          <w:lang w:val="es-ES"/>
        </w:rPr>
        <w:t>Proyecto de Declaración 249/04</w:t>
      </w:r>
      <w:r>
        <w:rPr>
          <w:rFonts w:eastAsia="MS Mincho;ＭＳ 明朝"/>
          <w:sz w:val="24"/>
          <w:lang w:val="es-ES"/>
        </w:rPr>
        <w:t>: "Declarar Evento de Interés Municipal las Jornadas de Mitigación y Prevención de Eventos Adversos". Autor: Concejal Fernando Martín. Iniciativa: Sr. Renato Ponce. Sobre Tablas.</w:t>
      </w:r>
      <w:r>
        <w:rPr>
          <w:rFonts w:eastAsia="MS Mincho;ＭＳ 明朝"/>
          <w:sz w:val="24"/>
          <w:highlight w:val="green"/>
          <w:lang w:val="es-ES"/>
        </w:rPr>
        <w:t xml:space="preserve"> APROBADO 21/10/04 – Acta 836/04 (D-04-1050).</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250.- </w:t>
      </w:r>
      <w:r>
        <w:rPr>
          <w:rFonts w:eastAsia="MS Mincho;ＭＳ 明朝" w:cs="Times New Roman" w:ascii="Times New Roman" w:hAnsi="Times New Roman"/>
          <w:sz w:val="24"/>
          <w:u w:val="single"/>
        </w:rPr>
        <w:t>Proyecto de Ordenanza 250/04</w:t>
      </w:r>
      <w:r>
        <w:rPr>
          <w:rFonts w:eastAsia="MS Mincho;ＭＳ 明朝" w:cs="Times New Roman" w:ascii="Times New Roman" w:hAnsi="Times New Roman"/>
          <w:sz w:val="24"/>
        </w:rPr>
        <w:t xml:space="preserve">: "Autorizar al Señor Intendente a suscribir convenio de capacitación con la Dirección de Municipios del Ministerio de Gobierno de la Provincia de Río Negro". Autor: Intendente Municipal, Sr. Alberto Icare. Colaboradores: Secretario de Gobierno, Sr. Adolfo Foures y Dirección de Recursos Humanos, Área Capacitación. A Asesoría Letrada y a Comisión de Gobierno y Legales. </w:t>
      </w:r>
      <w:r>
        <w:rPr>
          <w:rFonts w:eastAsia="MS Mincho;ＭＳ 明朝" w:cs="Times New Roman" w:ascii="Times New Roman" w:hAnsi="Times New Roman"/>
          <w:sz w:val="24"/>
          <w:highlight w:val="cyan"/>
        </w:rPr>
        <w:t>RETIRADO 23/12/04 – Acta 839/04.</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251.- </w:t>
      </w:r>
      <w:r>
        <w:rPr>
          <w:rFonts w:eastAsia="MS Mincho;ＭＳ 明朝"/>
          <w:sz w:val="24"/>
          <w:u w:val="single"/>
          <w:lang w:val="es-ES"/>
        </w:rPr>
        <w:t>Proyecto de Ordenanza 251/04</w:t>
      </w:r>
      <w:r>
        <w:rPr>
          <w:rFonts w:eastAsia="MS Mincho;ＭＳ 明朝"/>
          <w:sz w:val="24"/>
          <w:lang w:val="es-ES"/>
        </w:rPr>
        <w:t>: "Autorizar al Intendente Municipal a suscribir Convenio de Colaboración Catastral con la Dirección General de Catastro e Información Territorial de la Provincia de Río Negro". Autor: Intendente Municipal, Sr. Alberto Icare. Colaborador: Secretario de Gobierno, Sr. Adolfo Foures. A Asesoría Letrada y a Comisiones de Obras y Planeamiento, y de Gobierno y Legales</w:t>
      </w:r>
      <w:r>
        <w:rPr>
          <w:rFonts w:eastAsia="MS Mincho;ＭＳ 明朝"/>
          <w:sz w:val="24"/>
          <w:highlight w:val="green"/>
          <w:lang w:val="es-ES"/>
        </w:rPr>
        <w:t xml:space="preserve"> APROBADO 20/09/07 – Acta 884/07 (O-07-1739).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252.- </w:t>
      </w:r>
      <w:r>
        <w:rPr>
          <w:rFonts w:eastAsia="MS Mincho;ＭＳ 明朝" w:cs="Times New Roman" w:ascii="Times New Roman" w:hAnsi="Times New Roman"/>
          <w:sz w:val="24"/>
          <w:u w:val="single"/>
        </w:rPr>
        <w:t>Proyecto de Declaración 252/04</w:t>
      </w:r>
      <w:r>
        <w:rPr>
          <w:rFonts w:eastAsia="MS Mincho;ＭＳ 明朝" w:cs="Times New Roman" w:ascii="Times New Roman" w:hAnsi="Times New Roman"/>
          <w:sz w:val="24"/>
        </w:rPr>
        <w:t xml:space="preserve">: "Declarar de Interés Municipal la participación de Juntas Vecinales y Consorcios (IPPV) en el XII Congreso Interprovincial y IV Congreso Nacional e Internacional de Entidades Vecinales". Autor: Intendente Municipal, Sr. Alberto Icare. Colaboradores: Secretario de Gobierno, Sr. Adolfo Foures; Director de Juntas Vecinales, Sr. Oscar Zamora, Equipo de la Dirección General de Juntas Vecinales, Sra. Clotilde Baeza; Sr. Roberto Rodríguez; Sr. Julián Sandoval; Sr. Diego Rosas y Sr. Sergio Ortiz de Elguea. Se solicitará su retiro por haberse emitido Resolución 241-PCM-04. </w:t>
      </w:r>
      <w:r>
        <w:rPr>
          <w:rFonts w:eastAsia="MS Mincho;ＭＳ 明朝" w:cs="Times New Roman" w:ascii="Times New Roman" w:hAnsi="Times New Roman"/>
          <w:sz w:val="24"/>
          <w:highlight w:val="cyan"/>
        </w:rPr>
        <w:t>RETIRADO 21/10/04 – Acta 836/04.</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253.- </w:t>
      </w:r>
      <w:r>
        <w:rPr>
          <w:rFonts w:eastAsia="MS Mincho;ＭＳ 明朝"/>
          <w:sz w:val="24"/>
          <w:u w:val="single"/>
          <w:lang w:val="es-ES"/>
        </w:rPr>
        <w:t>Proyecto de Ordenanza 253/04</w:t>
      </w:r>
      <w:r>
        <w:rPr>
          <w:rFonts w:eastAsia="MS Mincho;ＭＳ 明朝"/>
          <w:sz w:val="24"/>
          <w:lang w:val="es-ES"/>
        </w:rPr>
        <w:t xml:space="preserve">: "Autorizar al Sr. Intendente Municipal a suscribir convenio de capacitación con el Instituto Primo Capraro". Autor: Intendente Municipal, Sr. Alberto Icare. Colaboradores: Secretario de Gobierno, Sr. Adolfo Foures y Dirección de Recursos Humanos, Área de Capacitación. A Asesoría Letrada y a Comisiones de Turismo, de Gobierno y Legales y de Economía. </w:t>
      </w:r>
      <w:r>
        <w:rPr>
          <w:rFonts w:eastAsia="MS Mincho;ＭＳ 明朝"/>
          <w:sz w:val="24"/>
          <w:highlight w:val="green"/>
          <w:lang w:val="es-ES"/>
        </w:rPr>
        <w:t>APROBADO 23/12/04 – Acta 839/04 (O-04-1468).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254.- </w:t>
      </w:r>
      <w:r>
        <w:rPr>
          <w:rFonts w:eastAsia="MS Mincho;ＭＳ 明朝" w:cs="Times New Roman" w:ascii="Times New Roman" w:hAnsi="Times New Roman"/>
          <w:sz w:val="24"/>
          <w:u w:val="single"/>
        </w:rPr>
        <w:t>Proyecto de Ordenanza 254/04</w:t>
      </w:r>
      <w:r>
        <w:rPr>
          <w:rFonts w:eastAsia="MS Mincho;ＭＳ 明朝" w:cs="Times New Roman" w:ascii="Times New Roman" w:hAnsi="Times New Roman"/>
          <w:sz w:val="24"/>
        </w:rPr>
        <w:t>: "Aprobar Convenio entre la Municipalidad de San Carlos de Bariloche y el Instituto Nacional de Tecnología Industrial". Autor: Intendente Municipal, Sr. Alberto Icare. Colaborador: Secretario de Gobierno, Sr. Adolfo Foures. A Asesoría Letrada y a Comisiones de Acción Social, de Gobierno y Legales y de Economía.</w:t>
      </w:r>
      <w:r>
        <w:rPr>
          <w:rFonts w:eastAsia="MS Mincho;ＭＳ 明朝" w:cs="Times New Roman" w:ascii="Times New Roman" w:hAnsi="Times New Roman"/>
          <w:sz w:val="24"/>
          <w:highlight w:val="green"/>
        </w:rPr>
        <w:t xml:space="preserve"> APROBADO 16/02/05 – Acta 840/05 (O-05-1476).</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255.- </w:t>
      </w:r>
      <w:r>
        <w:rPr>
          <w:rFonts w:eastAsia="MS Mincho;ＭＳ 明朝"/>
          <w:sz w:val="24"/>
          <w:u w:val="single"/>
          <w:lang w:val="es-ES"/>
        </w:rPr>
        <w:t>Proyecto de Declaración 255/04</w:t>
      </w:r>
      <w:r>
        <w:rPr>
          <w:rFonts w:eastAsia="MS Mincho;ＭＳ 明朝"/>
          <w:sz w:val="24"/>
          <w:lang w:val="es-ES"/>
        </w:rPr>
        <w:t xml:space="preserve">: "Declarar Evento de Interés Municipal "La visita y presentación del Coro Presanella de Italia". Autores: Comisión Legislativa: Concejales Marcelo Cascón, Fernando Martín (U.C.R); Andrés Martínez Infante (Encuentro); Sandra Guerrero (MARA) y Silvina García Larraburu (P.J). Iniciativa: Comisión Directiva del Círculo Trentino de la Región Sur, de nuestra ciudad. </w:t>
      </w:r>
      <w:r>
        <w:rPr>
          <w:rFonts w:eastAsia="MS Mincho;ＭＳ 明朝"/>
          <w:sz w:val="24"/>
          <w:highlight w:val="green"/>
          <w:lang w:val="es-ES"/>
        </w:rPr>
        <w:t>APROBADO 21/10/04 – Acta 836/04 (D-04-1049).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256.- </w:t>
      </w:r>
      <w:r>
        <w:rPr>
          <w:rFonts w:eastAsia="MS Mincho;ＭＳ 明朝"/>
          <w:sz w:val="24"/>
          <w:u w:val="single"/>
          <w:lang w:val="es-ES"/>
        </w:rPr>
        <w:t>Proyecto de Ordenanza 256/04</w:t>
      </w:r>
      <w:r>
        <w:rPr>
          <w:rFonts w:eastAsia="MS Mincho;ＭＳ 明朝"/>
          <w:sz w:val="24"/>
          <w:lang w:val="es-ES"/>
        </w:rPr>
        <w:t xml:space="preserve">: "Declarar Monumento Histórico Municipal la Grúa Móvil en el Varadero". Autores: Comisión Legislativa: Concejales Marcelo Cascón, Fernando Martín (U.C.R); Andrés Martínez Infante (Encuentro); Sandra Guerrero (MARA) y Silvina García Larraburu (P.J). Coautor: Lic. Cecilia Girgenti, representante de la Administración de Parques Nacionales y la Comisión Municipal de Preservación del Patrimonio Histórico, Arquitectónico y Urbano de San Carlos de Bariloche. </w:t>
      </w:r>
      <w:r>
        <w:rPr>
          <w:rFonts w:eastAsia="MS Mincho;ＭＳ 明朝"/>
          <w:sz w:val="24"/>
          <w:highlight w:val="green"/>
          <w:lang w:val="es-ES"/>
        </w:rPr>
        <w:t>APROBADO 21/10/04 – Acta 836/04 (O-04-1443).</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257.- </w:t>
      </w:r>
      <w:r>
        <w:rPr>
          <w:rFonts w:eastAsia="MS Mincho;ＭＳ 明朝" w:cs="Times New Roman" w:ascii="Times New Roman" w:hAnsi="Times New Roman"/>
          <w:sz w:val="24"/>
          <w:u w:val="single"/>
        </w:rPr>
        <w:t>Proyecto de Ordenanza 257/04</w:t>
      </w:r>
      <w:r>
        <w:rPr>
          <w:rFonts w:eastAsia="MS Mincho;ＭＳ 明朝" w:cs="Times New Roman" w:ascii="Times New Roman" w:hAnsi="Times New Roman"/>
          <w:sz w:val="24"/>
        </w:rPr>
        <w:t xml:space="preserve">: "Establecer el Módulo Fiscal para la determinación de Derechos, Tasas y Multas". Autor: Concejal Fernando Martín (U.C.R). Colaborador: Lic. Darío Barriga. A Asesoría Letrada y a Comisiones de Economía y de Gobierno y Legales. </w:t>
      </w:r>
      <w:r>
        <w:rPr>
          <w:rFonts w:eastAsia="MS Mincho;ＭＳ 明朝" w:cs="Times New Roman" w:ascii="Times New Roman" w:hAnsi="Times New Roman"/>
          <w:sz w:val="24"/>
          <w:highlight w:val="green"/>
          <w:lang w:val="es-MX"/>
        </w:rPr>
        <w:t>APROBADO 30/06/05 – Acta 848/05 (O-05-1511).</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258.- </w:t>
      </w:r>
      <w:r>
        <w:rPr>
          <w:rFonts w:eastAsia="MS Mincho;ＭＳ 明朝" w:cs="Times New Roman" w:ascii="Times New Roman" w:hAnsi="Times New Roman"/>
          <w:sz w:val="24"/>
          <w:u w:val="single"/>
        </w:rPr>
        <w:t>Proyecto de Ordenanza 258/04</w:t>
      </w:r>
      <w:r>
        <w:rPr>
          <w:rFonts w:eastAsia="MS Mincho;ＭＳ 明朝" w:cs="Times New Roman" w:ascii="Times New Roman" w:hAnsi="Times New Roman"/>
          <w:sz w:val="24"/>
        </w:rPr>
        <w:t xml:space="preserve">: "Metodología para medir, evaluar y clasificar la emisión de ruidos, acciones correctivas". Autor: Intendente Municipal, Sr. Alberto Icare. Colaboradores: Secretario de Obras y Servicios Públicos, Arq. Raúl Martiniau, Secretario de Gobierno, Sr. Adolfo Foures, Oficina Técnica, Eléctrica y Electromecánica, Dirección de Obras por Contrato y Secretaría de Obras y Servicios Públicos. A Asesoría Letrada y a Comisiones de Obras y Planeamiento, de Servicios, Tránsito y Transporte, de Economía y de Gobierno y Legales. </w:t>
      </w:r>
      <w:r>
        <w:rPr>
          <w:rFonts w:eastAsia="MS Mincho;ＭＳ 明朝" w:cs="Times New Roman" w:ascii="Times New Roman" w:hAnsi="Times New Roman"/>
          <w:sz w:val="24"/>
          <w:highlight w:val="green"/>
        </w:rPr>
        <w:t>APROBADO 01/12/05 – Acta 854/05 (O-05-1553)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259.- </w:t>
      </w:r>
      <w:r>
        <w:rPr>
          <w:rFonts w:eastAsia="MS Mincho;ＭＳ 明朝"/>
          <w:sz w:val="24"/>
          <w:u w:val="single"/>
          <w:lang w:val="es-ES"/>
        </w:rPr>
        <w:t>Proyecto de Resolución 259/04</w:t>
      </w:r>
      <w:r>
        <w:rPr>
          <w:rFonts w:eastAsia="MS Mincho;ＭＳ 明朝"/>
          <w:sz w:val="24"/>
          <w:lang w:val="es-ES"/>
        </w:rPr>
        <w:t xml:space="preserve">: "Reconocer con el Premio al Mérito a la Escritora Silvia Montoto de Lazzeri por su producción literaria". Autora: Concejal Silvina García Larraburu. Coautores: Concejales Marcelo Cascón, Fernando Martín, Alicia Grandío, Irma Haneck, Guillermina Alaniz, Hugo Cejas (U.C.R), Andrés Martínez Infante, Diego Breide y Beatriz Contreras (Encuentro). </w:t>
      </w:r>
      <w:r>
        <w:rPr>
          <w:rFonts w:eastAsia="MS Mincho;ＭＳ 明朝"/>
          <w:sz w:val="24"/>
          <w:highlight w:val="green"/>
          <w:lang w:val="es-ES"/>
        </w:rPr>
        <w:t>APROBADO 21/10/04 – Acta 836/04 (R-04-299).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260.- </w:t>
      </w:r>
      <w:r>
        <w:rPr>
          <w:rFonts w:eastAsia="MS Mincho;ＭＳ 明朝"/>
          <w:sz w:val="24"/>
          <w:u w:val="single"/>
          <w:lang w:val="es-ES"/>
        </w:rPr>
        <w:t>Proyecto de Declaración 260/04</w:t>
      </w:r>
      <w:r>
        <w:rPr>
          <w:rFonts w:eastAsia="MS Mincho;ＭＳ 明朝"/>
          <w:sz w:val="24"/>
          <w:lang w:val="es-ES"/>
        </w:rPr>
        <w:t xml:space="preserve">: "Interés Municipal Curso Programa Seminario-Taller de Capacitación para Capacitadores en Manipulación de Alimentos". Autor: Intendente Municipal, Sr. Alberto Icare. Colaboradores: Secretario de Hacienda, Lic. Ángel Barriga, Secretario de Gobierno, Sr. Adolfo Foures. Sobre Tablas. </w:t>
      </w:r>
      <w:r>
        <w:rPr>
          <w:rFonts w:eastAsia="MS Mincho;ＭＳ 明朝"/>
          <w:sz w:val="24"/>
          <w:highlight w:val="green"/>
          <w:lang w:val="es-ES"/>
        </w:rPr>
        <w:t>APROBADO 21/10/04 – Acta 836/04 (D-04-1048).</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261.- </w:t>
      </w:r>
      <w:r>
        <w:rPr>
          <w:rFonts w:eastAsia="MS Mincho;ＭＳ 明朝" w:cs="Times New Roman" w:ascii="Times New Roman" w:hAnsi="Times New Roman"/>
          <w:sz w:val="24"/>
          <w:u w:val="single"/>
        </w:rPr>
        <w:t>Proyecto de Resolución 261/04</w:t>
      </w:r>
      <w:r>
        <w:rPr>
          <w:rFonts w:eastAsia="MS Mincho;ＭＳ 明朝" w:cs="Times New Roman" w:ascii="Times New Roman" w:hAnsi="Times New Roman"/>
          <w:sz w:val="24"/>
        </w:rPr>
        <w:t xml:space="preserve">: "Crear Comisión Investigadora sobre Ejecuciones Fiscales Municipales". Autor: Concejal Diego Breide (Encuentro). Coautores: Concejales Andrés Martínez Infante, Beatriz Contreras (Encuentro), Sandra Guerrero (MARA) y Silvina García Larraburu (P.J.). Colaborador: Sr. José Pisani. A Asesoría Letrada y a Comisión de Gobierno y Legales. </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262.- </w:t>
      </w:r>
      <w:r>
        <w:rPr>
          <w:rFonts w:eastAsia="MS Mincho;ＭＳ 明朝" w:cs="Times New Roman" w:ascii="Times New Roman" w:hAnsi="Times New Roman"/>
          <w:sz w:val="24"/>
          <w:u w:val="single"/>
        </w:rPr>
        <w:t>Proyecto de Ordenanza 262/04</w:t>
      </w:r>
      <w:r>
        <w:rPr>
          <w:rFonts w:eastAsia="MS Mincho;ＭＳ 明朝" w:cs="Times New Roman" w:ascii="Times New Roman" w:hAnsi="Times New Roman"/>
          <w:sz w:val="24"/>
        </w:rPr>
        <w:t xml:space="preserve">: "Aprobar acuerdo subsidio cañería nexo agua Villa Don Bosco ENOHSA-Municipalidad". Autor: Concejal Fernando Martín (U.C.R). Se solicitará su retiro. </w:t>
      </w:r>
      <w:r>
        <w:rPr>
          <w:rFonts w:eastAsia="MS Mincho;ＭＳ 明朝" w:cs="Times New Roman" w:ascii="Times New Roman" w:hAnsi="Times New Roman"/>
          <w:sz w:val="24"/>
          <w:highlight w:val="cyan"/>
        </w:rPr>
        <w:t>RETIRADO 21/10/04 – Acta 836/04.</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Normal"/>
        <w:jc w:val="both"/>
        <w:rPr>
          <w:rFonts w:eastAsia="MS Mincho;ＭＳ 明朝" w:cs="Times New Roman"/>
          <w:sz w:val="24"/>
          <w:lang w:val="es-MX"/>
        </w:rPr>
      </w:pPr>
      <w:r>
        <w:rPr>
          <w:rFonts w:eastAsia="MS Mincho;ＭＳ 明朝" w:cs="Times New Roman"/>
          <w:sz w:val="24"/>
          <w:lang w:val="es-MX"/>
        </w:rPr>
      </w:r>
    </w:p>
    <w:p>
      <w:pPr>
        <w:pStyle w:val="Normal"/>
        <w:jc w:val="both"/>
        <w:rPr/>
      </w:pPr>
      <w:r>
        <w:rPr>
          <w:rFonts w:eastAsia="MS Mincho;ＭＳ 明朝"/>
          <w:sz w:val="24"/>
          <w:lang w:val="es-MX"/>
        </w:rPr>
        <w:t xml:space="preserve">263.- </w:t>
      </w:r>
      <w:r>
        <w:rPr>
          <w:rFonts w:eastAsia="MS Mincho;ＭＳ 明朝"/>
          <w:sz w:val="24"/>
          <w:u w:val="single"/>
          <w:lang w:val="es-MX"/>
        </w:rPr>
        <w:t>Proyecto de Ordenanza 263/04</w:t>
      </w:r>
      <w:r>
        <w:rPr>
          <w:rFonts w:eastAsia="MS Mincho;ＭＳ 明朝"/>
          <w:sz w:val="24"/>
          <w:lang w:val="es-MX"/>
        </w:rPr>
        <w:t xml:space="preserve">: "Sistematización de los mecanismos para las cesiones de lotes municipales". Autora: Concejal Silvina García Larraburu (P.J). Colaboradora: Arq. Elvira Izaguirre. </w:t>
      </w:r>
      <w:r>
        <w:rPr>
          <w:rFonts w:eastAsia="MS Mincho;ＭＳ 明朝"/>
          <w:sz w:val="24"/>
          <w:lang w:val="es-ES"/>
        </w:rPr>
        <w:t xml:space="preserve">A Asesoría Letrada y a Comisiones de Obras y Planeamiento y de Gobierno y Legales. </w:t>
      </w:r>
      <w:r>
        <w:rPr>
          <w:rFonts w:eastAsia="MS Mincho;ＭＳ 明朝"/>
          <w:sz w:val="24"/>
          <w:highlight w:val="green"/>
          <w:lang w:val="es-ES"/>
        </w:rPr>
        <w:t>APROBADO 02/03/06 – Acta 858/06 (O-06-1580).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264.- </w:t>
      </w:r>
      <w:r>
        <w:rPr>
          <w:rFonts w:eastAsia="MS Mincho;ＭＳ 明朝"/>
          <w:sz w:val="24"/>
          <w:u w:val="single"/>
          <w:lang w:val="es-ES"/>
        </w:rPr>
        <w:t>Proyecto de Declaración 264/04</w:t>
      </w:r>
      <w:r>
        <w:rPr>
          <w:rFonts w:eastAsia="MS Mincho;ＭＳ 明朝"/>
          <w:sz w:val="24"/>
          <w:lang w:val="es-ES"/>
        </w:rPr>
        <w:t xml:space="preserve">: "Declarar Evento de Interés Municipal XVIII Campeonato Argentino de Pamperos Bariloche 2005". Autora: Concejal Silvina García Larraburu (P.J). Colaboradores: Ing. Martín Absi y Lic. Celina Barrilli. Sobre Tablas. </w:t>
      </w:r>
      <w:r>
        <w:rPr>
          <w:rFonts w:eastAsia="MS Mincho;ＭＳ 明朝"/>
          <w:sz w:val="24"/>
          <w:highlight w:val="green"/>
          <w:lang w:val="es-ES"/>
        </w:rPr>
        <w:t>APROBADO 21/10/04 – Acta 836/04 (D-04-1047).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265.- </w:t>
      </w:r>
      <w:r>
        <w:rPr>
          <w:rFonts w:eastAsia="MS Mincho;ＭＳ 明朝"/>
          <w:sz w:val="24"/>
          <w:u w:val="single"/>
          <w:lang w:val="es-ES"/>
        </w:rPr>
        <w:t>Proyecto de Declaración 265/04</w:t>
      </w:r>
      <w:r>
        <w:rPr>
          <w:rFonts w:eastAsia="MS Mincho;ＭＳ 明朝"/>
          <w:sz w:val="24"/>
          <w:lang w:val="es-ES"/>
        </w:rPr>
        <w:t xml:space="preserve">: "Declarar Evento de Interés Municipal VII Jornadas de Enfermería". Autores: Comisión Legislativa: Concejales Marcelo Cascón, Fernando Martín (U.C.R); Andrés Martínez Infante (Encuentro); Sandra Guerrero (MARA) y Silvina García Larraburu (P.J). Iniciativa: Comisión Pre-Jornadas de Enfermería del Hospital Zonal Bariloche. </w:t>
      </w:r>
      <w:r>
        <w:rPr>
          <w:rFonts w:eastAsia="MS Mincho;ＭＳ 明朝"/>
          <w:sz w:val="24"/>
          <w:highlight w:val="green"/>
          <w:lang w:val="es-ES"/>
        </w:rPr>
        <w:t>APROBADO 21/10/04 – Acta 836/04 (D-04-1046).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266.- </w:t>
      </w:r>
      <w:r>
        <w:rPr>
          <w:rFonts w:eastAsia="MS Mincho;ＭＳ 明朝"/>
          <w:sz w:val="24"/>
          <w:u w:val="single"/>
          <w:lang w:val="es-ES"/>
        </w:rPr>
        <w:t>Proyecto de Declaración 266/04</w:t>
      </w:r>
      <w:r>
        <w:rPr>
          <w:rFonts w:eastAsia="MS Mincho;ＭＳ 明朝"/>
          <w:sz w:val="24"/>
          <w:lang w:val="es-ES"/>
        </w:rPr>
        <w:t xml:space="preserve">: "Declarar Evento de Interés Municipal el Festival Nacional de los Lagos del Sur". Autores: Comisión Legislativa: Concejales Marcelo Cascón, Fernando Martín (U.C.R); Andrés Martínez Infante (Encuentro); Sandra Guerrero (MARA) y Silvina García Larraburu (P.J). Iniciativa: Comisión Folklórica Fabián Leyes. </w:t>
      </w:r>
      <w:r>
        <w:rPr>
          <w:rFonts w:eastAsia="MS Mincho;ＭＳ 明朝"/>
          <w:sz w:val="24"/>
          <w:highlight w:val="green"/>
          <w:lang w:val="es-ES"/>
        </w:rPr>
        <w:t>APROBADO 21/10/04 – Acta 836/04 (D-04-1045).</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 xml:space="preserve">267.- </w:t>
      </w:r>
      <w:r>
        <w:rPr>
          <w:rFonts w:eastAsia="MS Mincho;ＭＳ 明朝"/>
          <w:sz w:val="24"/>
          <w:u w:val="single"/>
          <w:lang w:val="es-MX"/>
        </w:rPr>
        <w:t>Proyecto de Ordenanza 267/04</w:t>
      </w:r>
      <w:r>
        <w:rPr>
          <w:rFonts w:eastAsia="MS Mincho;ＭＳ 明朝"/>
          <w:sz w:val="24"/>
          <w:lang w:val="es-MX"/>
        </w:rPr>
        <w:t xml:space="preserve">: "Adherir al Registro Nacional de Efectores de Desarrollo Local y Economía Social y creación del Programa de Habilitaciones Sociales para Efectores". </w:t>
      </w:r>
      <w:r>
        <w:rPr>
          <w:rFonts w:eastAsia="MS Mincho;ＭＳ 明朝"/>
          <w:sz w:val="24"/>
          <w:lang w:val="es-ES"/>
        </w:rPr>
        <w:t xml:space="preserve">Autora: Concejal Beatriz Contreras (Encuentro). A Asesoría Letrada y a Comisiones de Acción Social, de Economía y de Gobierno y Legales.  Subsumido con Proyecto 283/04. </w:t>
      </w:r>
      <w:r>
        <w:rPr>
          <w:rFonts w:eastAsia="MS Mincho;ＭＳ 明朝"/>
          <w:sz w:val="24"/>
          <w:highlight w:val="green"/>
          <w:lang w:val="es-ES"/>
        </w:rPr>
        <w:t>APROBADO 07/12/06 – Acta 872/04 (O-06-1663).</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268.- </w:t>
      </w:r>
      <w:r>
        <w:rPr>
          <w:rFonts w:eastAsia="MS Mincho;ＭＳ 明朝"/>
          <w:sz w:val="24"/>
          <w:u w:val="single"/>
          <w:lang w:val="es-ES"/>
        </w:rPr>
        <w:t>Proyecto de Ordenanza 268/04</w:t>
      </w:r>
      <w:r>
        <w:rPr>
          <w:rFonts w:eastAsia="MS Mincho;ＭＳ 明朝"/>
          <w:sz w:val="24"/>
          <w:lang w:val="es-ES"/>
        </w:rPr>
        <w:t xml:space="preserve">: "Modificación Ordenanza 679-CM-96". Autor: Intendente Municipal, Sr. Alberto Icare. Colaboradores: Secretario de Hacienda, Lic. Ángel Barriga; Subsecretario de Hacienda, Sr. Alfredo Chara y Secretario de Gobierno, Sr. Adolfo Foures. A Asesoría Letrada y a Comisión de Gobierno y Legales. Con Tratamiento de Preferencia próxima sesión. </w:t>
      </w:r>
      <w:r>
        <w:rPr>
          <w:rFonts w:eastAsia="MS Mincho;ＭＳ 明朝"/>
          <w:sz w:val="24"/>
          <w:highlight w:val="green"/>
          <w:lang w:val="es-ES"/>
        </w:rPr>
        <w:t>APROBADO 18/11/04 – Acta 837/04 (O-04-1446).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269.- </w:t>
      </w:r>
      <w:r>
        <w:rPr>
          <w:rFonts w:eastAsia="MS Mincho;ＭＳ 明朝"/>
          <w:sz w:val="24"/>
          <w:u w:val="single"/>
          <w:lang w:val="es-ES"/>
        </w:rPr>
        <w:t>Proyecto de Ordenanza 269/04</w:t>
      </w:r>
      <w:r>
        <w:rPr>
          <w:rFonts w:eastAsia="MS Mincho;ＭＳ 明朝"/>
          <w:sz w:val="24"/>
          <w:lang w:val="es-ES"/>
        </w:rPr>
        <w:t>: "Aceptar donación de la Escritora Sra. Martha Perotto-LC N° 4.678.611, el libro de su autoría titulado "Territorio Waj Mapu-Patagonia Secreta". Autor: Intendente Municipal, Sr. Alberto Icare. Colaboradores: Secretario de Hacienda, Lic. Ángel Barriga; Subsecretario de Hacienda, Sr. Alfredo Chara y Secretario de Gobierno, Sr. Adolfo Foures. A Comisión de Gobierno y Legales.</w:t>
      </w:r>
      <w:r>
        <w:rPr>
          <w:rFonts w:eastAsia="MS Mincho;ＭＳ 明朝"/>
          <w:sz w:val="24"/>
          <w:highlight w:val="green"/>
          <w:lang w:val="es-ES"/>
        </w:rPr>
        <w:t xml:space="preserve"> APROBADO 18/11/04 – Acta 837/04 (O-04-1448).</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270.- </w:t>
      </w:r>
      <w:r>
        <w:rPr>
          <w:rFonts w:eastAsia="MS Mincho;ＭＳ 明朝"/>
          <w:sz w:val="24"/>
          <w:u w:val="single"/>
          <w:lang w:val="es-ES"/>
        </w:rPr>
        <w:t>Proyecto de Ordenanza 270/04</w:t>
      </w:r>
      <w:r>
        <w:rPr>
          <w:rFonts w:eastAsia="MS Mincho;ＭＳ 明朝"/>
          <w:sz w:val="24"/>
          <w:lang w:val="es-ES"/>
        </w:rPr>
        <w:t>: "Autorizar al Departamento Ejecutivo a suscribir convenio con Banco Nación Argentina". Autor: Intendente Municipal, Sr. Alberto Icare. Colaboradores: Secretario de Hacienda, Lic. Ángel Barriga; Subsecretario de Desarrollo Económico, Sr. Daniel Guillermo Zeiss y Secretario de Gobierno, Sr. Adolfo Foures. A Asesoría Letrada y a Comisiones de Economía y de Gobierno y Legales.</w:t>
      </w:r>
      <w:r>
        <w:rPr>
          <w:rFonts w:eastAsia="MS Mincho;ＭＳ 明朝"/>
          <w:sz w:val="24"/>
          <w:highlight w:val="green"/>
          <w:lang w:val="es-ES"/>
        </w:rPr>
        <w:t xml:space="preserve"> APROBADO 02/12/04 – Acta 838/04 (O-04-1456).</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271.- </w:t>
      </w:r>
      <w:r>
        <w:rPr>
          <w:rFonts w:eastAsia="MS Mincho;ＭＳ 明朝" w:cs="Times New Roman" w:ascii="Times New Roman" w:hAnsi="Times New Roman"/>
          <w:sz w:val="24"/>
          <w:u w:val="single"/>
        </w:rPr>
        <w:t>Proyecto de Ordenanza 271/04</w:t>
      </w:r>
      <w:r>
        <w:rPr>
          <w:rFonts w:eastAsia="MS Mincho;ＭＳ 明朝" w:cs="Times New Roman" w:ascii="Times New Roman" w:hAnsi="Times New Roman"/>
          <w:sz w:val="24"/>
        </w:rPr>
        <w:t xml:space="preserve">: "Aprobar solicitud de adhesión al servicio de pago de haberes suscripta con Banco Macro Bansud". Autor: Intendente Municipal, Sr. Alberto Icare. Colaborador: Secretario de Gobierno, Sr. Adolfo Foures. A Asesoría Letrada y a Comisiones de Economía y de Gobierno y Legales. </w:t>
      </w:r>
      <w:r>
        <w:rPr>
          <w:rFonts w:eastAsia="MS Mincho;ＭＳ 明朝" w:cs="Times New Roman" w:ascii="Times New Roman" w:hAnsi="Times New Roman"/>
          <w:sz w:val="24"/>
          <w:highlight w:val="cyan"/>
        </w:rPr>
        <w:t>RETIRADO</w:t>
      </w:r>
      <w:r>
        <w:rPr>
          <w:rFonts w:eastAsia="MS Mincho;ＭＳ 明朝" w:cs="Times New Roman" w:ascii="Times New Roman" w:hAnsi="Times New Roman"/>
          <w:sz w:val="24"/>
          <w:highlight w:val="cyan"/>
          <w:lang w:val="es-MX"/>
        </w:rPr>
        <w:t xml:space="preserve"> 30/06/05 – Acta 848/05</w:t>
      </w:r>
      <w:r>
        <w:rPr>
          <w:rFonts w:eastAsia="MS Mincho;ＭＳ 明朝"/>
          <w:sz w:val="24"/>
          <w:highlight w:val="cyan"/>
          <w:lang w:val="es-MX"/>
        </w:rPr>
        <w:t>.</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Normal"/>
        <w:jc w:val="both"/>
        <w:rPr>
          <w:rFonts w:eastAsia="MS Mincho;ＭＳ 明朝" w:cs="Times New Roman"/>
          <w:sz w:val="24"/>
          <w:lang w:val="es-MX"/>
        </w:rPr>
      </w:pPr>
      <w:r>
        <w:rPr>
          <w:rFonts w:eastAsia="MS Mincho;ＭＳ 明朝" w:cs="Times New Roman"/>
          <w:sz w:val="24"/>
          <w:lang w:val="es-MX"/>
        </w:rPr>
      </w:r>
    </w:p>
    <w:p>
      <w:pPr>
        <w:pStyle w:val="Normal"/>
        <w:jc w:val="both"/>
        <w:rPr/>
      </w:pPr>
      <w:r>
        <w:rPr>
          <w:rFonts w:eastAsia="MS Mincho;ＭＳ 明朝"/>
          <w:sz w:val="24"/>
          <w:lang w:val="es-ES"/>
        </w:rPr>
        <w:t xml:space="preserve">272.- </w:t>
      </w:r>
      <w:r>
        <w:rPr>
          <w:rFonts w:eastAsia="MS Mincho;ＭＳ 明朝"/>
          <w:sz w:val="24"/>
          <w:u w:val="single"/>
          <w:lang w:val="es-ES"/>
        </w:rPr>
        <w:t>Proyecto de Ordenanza 272/04</w:t>
      </w:r>
      <w:r>
        <w:rPr>
          <w:rFonts w:eastAsia="MS Mincho;ＭＳ 明朝"/>
          <w:sz w:val="24"/>
          <w:lang w:val="es-ES"/>
        </w:rPr>
        <w:t xml:space="preserve">: "Revocar cesión, disponer retrocesión dominio inmueble ubicado en Parque Cerro Otto (ex Centro Congresos y Convenciones)". Autor: Concejal Marcelo Cascón (U.C.R). Colaborador: Sr. Carlos Mai. </w:t>
      </w:r>
      <w:r>
        <w:rPr>
          <w:rFonts w:eastAsia="MS Mincho;ＭＳ 明朝"/>
          <w:sz w:val="24"/>
          <w:highlight w:val="green"/>
          <w:lang w:val="es-MX"/>
        </w:rPr>
        <w:t>APROBADO</w:t>
      </w:r>
      <w:r>
        <w:rPr>
          <w:rFonts w:eastAsia="MS Mincho;ＭＳ 明朝"/>
          <w:sz w:val="24"/>
          <w:highlight w:val="green"/>
          <w:lang w:val="es-ES"/>
        </w:rPr>
        <w:t xml:space="preserve"> 14/04/05 – Acta 844/05 (O-05-1492).</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273.- </w:t>
      </w:r>
      <w:r>
        <w:rPr>
          <w:rFonts w:eastAsia="MS Mincho;ＭＳ 明朝"/>
          <w:sz w:val="24"/>
          <w:u w:val="single"/>
          <w:lang w:val="es-MX"/>
        </w:rPr>
        <w:t>Proyecto de Ordenanza 273/04</w:t>
      </w:r>
      <w:r>
        <w:rPr>
          <w:rFonts w:eastAsia="MS Mincho;ＭＳ 明朝"/>
          <w:sz w:val="24"/>
          <w:lang w:val="es-MX"/>
        </w:rPr>
        <w:t xml:space="preserve">: "Crear Oficina Municipal de Defensa al Consumidor". </w:t>
      </w:r>
      <w:r>
        <w:rPr>
          <w:rFonts w:eastAsia="MS Mincho;ＭＳ 明朝"/>
          <w:sz w:val="24"/>
          <w:lang w:val="es-ES"/>
        </w:rPr>
        <w:t xml:space="preserve">Autor: Concejal Marcelo Cascón (U.C.R). </w:t>
      </w:r>
      <w:r>
        <w:rPr>
          <w:rFonts w:eastAsia="MS Mincho;ＭＳ 明朝"/>
          <w:sz w:val="24"/>
          <w:highlight w:val="green"/>
          <w:lang w:val="es-MX"/>
        </w:rPr>
        <w:t>APROBADO</w:t>
      </w:r>
      <w:r>
        <w:rPr>
          <w:rFonts w:eastAsia="MS Mincho;ＭＳ 明朝"/>
          <w:sz w:val="24"/>
          <w:highlight w:val="green"/>
          <w:lang w:val="es-ES"/>
        </w:rPr>
        <w:t xml:space="preserve"> 22/03/07 – Acta 875/07 (O-07-1689).</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274.- </w:t>
      </w:r>
      <w:r>
        <w:rPr>
          <w:rFonts w:eastAsia="MS Mincho;ＭＳ 明朝" w:cs="Times New Roman" w:ascii="Times New Roman" w:hAnsi="Times New Roman"/>
          <w:sz w:val="24"/>
          <w:u w:val="single"/>
        </w:rPr>
        <w:t>Proyecto de Ordenanza 274/04</w:t>
      </w:r>
      <w:r>
        <w:rPr>
          <w:rFonts w:eastAsia="MS Mincho;ＭＳ 明朝" w:cs="Times New Roman" w:ascii="Times New Roman" w:hAnsi="Times New Roman"/>
          <w:sz w:val="24"/>
        </w:rPr>
        <w:t>: "Becas para niños nacidos el día 3 de Mayo en Hospital Zonal". Autores: Concejales Silvina García Larraburu (P.J.) y Andrés Martínez Infante (Encuentro). Coautor: Concejal Diego Breide (Encuentro). Colaboradoras: Sras Mónica Franco y Martha Martínez Infante. A Asesoría Letrada y a Comisiones de Acción Social, de Economía y de Gobierno y Legales.</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275.- </w:t>
      </w:r>
      <w:r>
        <w:rPr>
          <w:rFonts w:eastAsia="MS Mincho;ＭＳ 明朝"/>
          <w:sz w:val="24"/>
          <w:u w:val="single"/>
          <w:lang w:val="es-ES"/>
        </w:rPr>
        <w:t>Proyecto de Ordenanza 275/04</w:t>
      </w:r>
      <w:r>
        <w:rPr>
          <w:rFonts w:eastAsia="MS Mincho;ＭＳ 明朝"/>
          <w:sz w:val="24"/>
          <w:lang w:val="es-ES"/>
        </w:rPr>
        <w:t xml:space="preserve">: "Designar con el nombre Jorge Stanoievitch el reloj del Centro Cívico". Autora: Concejal Silvina García Larraburu (P.J). Coautores: Concejales Marcelo Cascón, Irma Haneck, Fernando Martín, Hugo Cejas, Guillermina Alaniz, Alicia Grandío (U.C.R); Andrés Martínez Infante y Beatriz Contreras (Encuentro). Colaboradora: Sra. Cecilia Comandé. </w:t>
      </w:r>
      <w:r>
        <w:rPr>
          <w:rFonts w:eastAsia="MS Mincho;ＭＳ 明朝"/>
          <w:sz w:val="24"/>
          <w:highlight w:val="green"/>
          <w:lang w:val="es-ES"/>
        </w:rPr>
        <w:t xml:space="preserve"> APROBADO 21/10/04 – Acta 836/04 (O-04-1444).</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276.-</w:t>
      </w:r>
      <w:r>
        <w:rPr>
          <w:rFonts w:eastAsia="MS Mincho;ＭＳ 明朝"/>
          <w:sz w:val="24"/>
          <w:u w:val="single"/>
          <w:lang w:val="es-ES"/>
        </w:rPr>
        <w:t xml:space="preserve"> Proyecto de Ordenanza 276/04</w:t>
      </w:r>
      <w:r>
        <w:rPr>
          <w:rFonts w:eastAsia="MS Mincho;ＭＳ 明朝"/>
          <w:sz w:val="24"/>
          <w:lang w:val="es-ES"/>
        </w:rPr>
        <w:t xml:space="preserve">: "Modificación artículo 1° de Ordenanza 1430-CM-04". Autor: Concejal Marcelo Cascón (U.C.R). </w:t>
      </w:r>
      <w:r>
        <w:rPr>
          <w:rFonts w:eastAsia="MS Mincho;ＭＳ 明朝"/>
          <w:sz w:val="24"/>
          <w:highlight w:val="green"/>
          <w:lang w:val="es-ES"/>
        </w:rPr>
        <w:t>APROBADO 21/10/04 – Acta 836/04 (O-04-1442).</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277.- </w:t>
      </w:r>
      <w:r>
        <w:rPr>
          <w:rFonts w:eastAsia="MS Mincho;ＭＳ 明朝"/>
          <w:sz w:val="24"/>
          <w:u w:val="single"/>
          <w:lang w:val="es-ES"/>
        </w:rPr>
        <w:t>Proyecto de Ordenanza 277/04</w:t>
      </w:r>
      <w:r>
        <w:rPr>
          <w:rFonts w:eastAsia="MS Mincho;ＭＳ 明朝"/>
          <w:sz w:val="24"/>
          <w:lang w:val="es-ES"/>
        </w:rPr>
        <w:t>: "Autorizar al Sr. Intendente Municipal a suscribir convenio de aceptación de donación de la firma Llao Llao Resorts S.A.". Autor: Intendente Municipal, Sr. Alberto Icare. Colaboradores: Secretario de Gobierno, Sr. Adolfo Foures y Director General de Deportes, Sr. Oscar Espósito. A Asesoría Letrada y a Comisiones de Economía y de Gobierno y Legales.</w:t>
      </w:r>
      <w:r>
        <w:rPr>
          <w:rFonts w:eastAsia="MS Mincho;ＭＳ 明朝"/>
          <w:sz w:val="24"/>
          <w:highlight w:val="green"/>
          <w:lang w:val="es-ES"/>
        </w:rPr>
        <w:t xml:space="preserve"> APROBADO 23/12/04 – Acta 839/04 (O-04-1465).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278.- </w:t>
      </w:r>
      <w:r>
        <w:rPr>
          <w:rFonts w:eastAsia="MS Mincho;ＭＳ 明朝"/>
          <w:sz w:val="24"/>
          <w:u w:val="single"/>
          <w:lang w:val="es-ES"/>
        </w:rPr>
        <w:t>Proyecto de Ordenanza 278/04</w:t>
      </w:r>
      <w:r>
        <w:rPr>
          <w:rFonts w:eastAsia="MS Mincho;ＭＳ 明朝"/>
          <w:sz w:val="24"/>
          <w:lang w:val="es-ES"/>
        </w:rPr>
        <w:t>: "Prestar acuerdo al Pliego de Licitación Pública para la provisión de materiales para la construcción". Autor: Intendente Municipal, Sr. Alberto Icare. Colaboradores: Secretaria de Promoción Social y Juventud, Sra. Beatriz Iparraguirre, Secretario de Hacienda, Lic. Ángel Barriga y Secretario de Gobierno, Sr. Adolfo Foures. A Asesoría Letrada y a Comisiones de Economía y de Gobierno y Legales.</w:t>
      </w:r>
      <w:r>
        <w:rPr>
          <w:rFonts w:eastAsia="MS Mincho;ＭＳ 明朝"/>
          <w:sz w:val="24"/>
          <w:highlight w:val="green"/>
          <w:lang w:val="es-ES"/>
        </w:rPr>
        <w:t xml:space="preserve"> APROBADO 23/12/04 – Acta 839/04 (O-04-1467).</w:t>
      </w:r>
    </w:p>
    <w:p>
      <w:pPr>
        <w:pStyle w:val="Textosinformato"/>
        <w:jc w:val="both"/>
        <w:rPr>
          <w:rFonts w:ascii="Times New Roman" w:hAnsi="Times New Roman" w:eastAsia="MS Mincho;ＭＳ 明朝" w:cs="Times New Roman"/>
          <w:sz w:val="24"/>
          <w:szCs w:val="24"/>
          <w:lang w:val="es-ES"/>
        </w:rPr>
      </w:pPr>
      <w:r>
        <w:rPr>
          <w:rFonts w:eastAsia="MS Mincho;ＭＳ 明朝" w:cs="Times New Roman" w:ascii="Times New Roman" w:hAnsi="Times New Roman"/>
          <w:sz w:val="24"/>
          <w:szCs w:val="24"/>
          <w:lang w:val="es-ES"/>
        </w:rPr>
      </w:r>
    </w:p>
    <w:p>
      <w:pPr>
        <w:pStyle w:val="Textosinformato"/>
        <w:jc w:val="both"/>
        <w:rPr/>
      </w:pPr>
      <w:r>
        <w:rPr>
          <w:rFonts w:eastAsia="MS Mincho;ＭＳ 明朝" w:cs="Times New Roman" w:ascii="Times New Roman" w:hAnsi="Times New Roman"/>
          <w:sz w:val="24"/>
          <w:szCs w:val="24"/>
        </w:rPr>
        <w:t xml:space="preserve">279.- </w:t>
      </w:r>
      <w:r>
        <w:rPr>
          <w:rFonts w:eastAsia="MS Mincho;ＭＳ 明朝" w:cs="Times New Roman" w:ascii="Times New Roman" w:hAnsi="Times New Roman"/>
          <w:sz w:val="24"/>
          <w:szCs w:val="24"/>
          <w:u w:val="single"/>
        </w:rPr>
        <w:t>Proyecto de Ordenanza 279/04</w:t>
      </w:r>
      <w:r>
        <w:rPr>
          <w:rFonts w:eastAsia="MS Mincho;ＭＳ 明朝" w:cs="Times New Roman" w:ascii="Times New Roman" w:hAnsi="Times New Roman"/>
          <w:sz w:val="24"/>
          <w:szCs w:val="24"/>
        </w:rPr>
        <w:t>: "Canje de lotes de Interés Social". Autor: Intendente Municipal, Sr. Alberto Icare. Colaboradores: Secretaria de Promoción Social y Juventud, Beatriz Iparraguirre. A Asesoría Letrada y a Comisiones de Acción Social, de Economía y de Gobierno y Legales.</w:t>
      </w:r>
      <w:r>
        <w:rPr>
          <w:rFonts w:eastAsia="MS Mincho;ＭＳ 明朝" w:cs="Times New Roman" w:ascii="Times New Roman" w:hAnsi="Times New Roman"/>
          <w:sz w:val="24"/>
          <w:szCs w:val="24"/>
          <w:highlight w:val="cyan"/>
        </w:rPr>
        <w:t xml:space="preserve"> RETIRADO</w:t>
      </w:r>
      <w:r>
        <w:rPr>
          <w:rFonts w:eastAsia="MS Mincho;ＭＳ 明朝" w:cs="Times New Roman" w:ascii="Times New Roman" w:hAnsi="Times New Roman"/>
          <w:sz w:val="24"/>
          <w:szCs w:val="24"/>
          <w:highlight w:val="cyan"/>
          <w:lang w:val="es-MX"/>
        </w:rPr>
        <w:t xml:space="preserve"> 11/10/07 – Acta 886/07.</w:t>
      </w:r>
      <w:r>
        <w:rPr>
          <w:rFonts w:eastAsia="MS Mincho;ＭＳ 明朝" w:cs="Times New Roman" w:ascii="Times New Roman" w:hAnsi="Times New Roman"/>
          <w:sz w:val="24"/>
          <w:szCs w:val="24"/>
          <w:highlight w:val="cyan"/>
          <w:lang w:val="es-ES"/>
        </w:rPr>
        <w:tab/>
      </w:r>
      <w:r>
        <w:rPr>
          <w:rFonts w:eastAsia="MS Mincho;ＭＳ 明朝" w:cs="Times New Roman" w:ascii="Times New Roman" w:hAnsi="Times New Roman"/>
          <w:sz w:val="24"/>
          <w:szCs w:val="24"/>
          <w:highlight w:val="cyan"/>
          <w:lang w:val="es-MX"/>
        </w:rPr>
        <w:t>LIBRO 40</w:t>
      </w:r>
    </w:p>
    <w:p>
      <w:pPr>
        <w:pStyle w:val="Textosinformato"/>
        <w:jc w:val="both"/>
        <w:rPr/>
      </w:pPr>
      <w:r>
        <w:rPr/>
      </w:r>
    </w:p>
    <w:p>
      <w:pPr>
        <w:pStyle w:val="Textosinformato"/>
        <w:jc w:val="both"/>
        <w:rPr/>
      </w:pPr>
      <w:r>
        <w:rPr>
          <w:rFonts w:eastAsia="MS Mincho;ＭＳ 明朝" w:cs="Times New Roman" w:ascii="Times New Roman" w:hAnsi="Times New Roman"/>
          <w:sz w:val="24"/>
        </w:rPr>
        <w:t xml:space="preserve">280.- </w:t>
      </w:r>
      <w:r>
        <w:rPr>
          <w:rFonts w:eastAsia="MS Mincho;ＭＳ 明朝" w:cs="Times New Roman" w:ascii="Times New Roman" w:hAnsi="Times New Roman"/>
          <w:sz w:val="24"/>
          <w:u w:val="single"/>
        </w:rPr>
        <w:t>Proyecto de Comunicación 280/04</w:t>
      </w:r>
      <w:r>
        <w:rPr>
          <w:rFonts w:eastAsia="MS Mincho;ＭＳ 明朝" w:cs="Times New Roman" w:ascii="Times New Roman" w:hAnsi="Times New Roman"/>
          <w:sz w:val="24"/>
        </w:rPr>
        <w:t>: "Comunicar al Departamento Ejecutivo Municipal abstención firma de convenios y/o contratos sin autorización previa del Concejo Municipal". Autores: Concejales Sandra Guerrero (MARA); Diego Breide, Beatriz Contreras (Encuentro) y Silvina García Larraburu (P.J). A Asesoría Letrada y a Comisión Gobierno y Legales.</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MX"/>
        </w:rPr>
        <w:t xml:space="preserve">281.- </w:t>
      </w:r>
      <w:r>
        <w:rPr>
          <w:rFonts w:eastAsia="MS Mincho;ＭＳ 明朝"/>
          <w:sz w:val="24"/>
          <w:u w:val="single"/>
          <w:lang w:val="es-MX"/>
        </w:rPr>
        <w:t>Proyecto de Comunicación 281/04</w:t>
      </w:r>
      <w:r>
        <w:rPr>
          <w:rFonts w:eastAsia="MS Mincho;ＭＳ 明朝"/>
          <w:sz w:val="24"/>
          <w:lang w:val="es-MX"/>
        </w:rPr>
        <w:t xml:space="preserve">: "Comunicar Legislatura Provincial Inquietud sobre modificación del Código Procesal Penal". </w:t>
      </w:r>
      <w:r>
        <w:rPr>
          <w:rFonts w:eastAsia="MS Mincho;ＭＳ 明朝"/>
          <w:sz w:val="24"/>
          <w:lang w:val="es-ES"/>
        </w:rPr>
        <w:t xml:space="preserve">Autora: Concejal Sandra Guerrero (MARA). A Asesoría Letrada y a Comisión de Acción Social. </w:t>
      </w:r>
      <w:r>
        <w:rPr>
          <w:rFonts w:eastAsia="MS Mincho;ＭＳ 明朝"/>
          <w:sz w:val="24"/>
          <w:highlight w:val="green"/>
          <w:lang w:val="es-MX"/>
        </w:rPr>
        <w:t>APROBADO</w:t>
      </w:r>
      <w:r>
        <w:rPr>
          <w:rFonts w:eastAsia="MS Mincho;ＭＳ 明朝"/>
          <w:sz w:val="24"/>
          <w:highlight w:val="green"/>
          <w:lang w:val="es-ES"/>
        </w:rPr>
        <w:t xml:space="preserve"> 14/04/05 – Acta 844/05 (C-05-534).</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Sangra2detindependiente"/>
        <w:ind w:left="0" w:right="0" w:hanging="0"/>
        <w:rPr/>
      </w:pPr>
      <w:r>
        <w:rPr>
          <w:rFonts w:eastAsia="MS Mincho;ＭＳ 明朝"/>
        </w:rPr>
        <w:t xml:space="preserve">282.- </w:t>
      </w:r>
      <w:r>
        <w:rPr>
          <w:rFonts w:eastAsia="MS Mincho;ＭＳ 明朝"/>
          <w:u w:val="single"/>
        </w:rPr>
        <w:t>Proyecto de Ordenanza 282/04</w:t>
      </w:r>
      <w:r>
        <w:rPr>
          <w:rFonts w:eastAsia="MS Mincho;ＭＳ 明朝"/>
        </w:rPr>
        <w:t xml:space="preserve">: "Ceder fracción de 3383,90 m2 a la Junta Vecinal del Barrio 400 Viviendas". Autor: Intendente Municipal, Sr. Alberto Icare. Colaboradores: Secretario de Obras y Servicios Públicos, Arq. Raúl Martiniau, Secretario de Gobierno, Sr. Adolfo Foures y Dirección de Catastro. A Asesoría Letrada y a Comisiones de Obras y Planeamiento y de Gobierno y Legales. </w:t>
      </w:r>
      <w:r>
        <w:rPr>
          <w:rFonts w:eastAsia="MS Mincho;ＭＳ 明朝"/>
          <w:highlight w:val="green"/>
          <w:lang w:val="es-MX"/>
        </w:rPr>
        <w:t>APROBADO</w:t>
      </w:r>
      <w:r>
        <w:rPr>
          <w:rFonts w:eastAsia="MS Mincho;ＭＳ 明朝"/>
          <w:highlight w:val="green"/>
          <w:lang w:val="es-ES"/>
        </w:rPr>
        <w:t xml:space="preserve"> 28/04/05 – Acta 845/05 (O-05-1496).</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283.- </w:t>
      </w:r>
      <w:r>
        <w:rPr>
          <w:rFonts w:eastAsia="MS Mincho;ＭＳ 明朝"/>
          <w:sz w:val="24"/>
          <w:u w:val="single"/>
          <w:lang w:val="es-MX"/>
        </w:rPr>
        <w:t>Proyecto de Ordenanza 283/04</w:t>
      </w:r>
      <w:r>
        <w:rPr>
          <w:rFonts w:eastAsia="MS Mincho;ＭＳ 明朝"/>
          <w:sz w:val="24"/>
          <w:lang w:val="es-MX"/>
        </w:rPr>
        <w:t xml:space="preserve">: "Otorgar autorizaciones renovables para la realización de actividades productivas domiciliarias". Autor: Intendente Municipal, Sr. Alberto Icare. Colaboradores: Secretario de Hacienda, Lic. </w:t>
      </w:r>
      <w:r>
        <w:rPr>
          <w:rFonts w:eastAsia="MS Mincho;ＭＳ 明朝"/>
          <w:sz w:val="24"/>
          <w:lang w:val="es-ES"/>
        </w:rPr>
        <w:t xml:space="preserve">Ángel Barriga, Secretario de Gobierno, Sr. Adolfo Foures y Director de Desarrollo Económico, Sr. Jorge Franchini. A Asesoría Letrada y a Comisiones de Gobierno y Legales y de Servicios, Tránsito y Transporte y de Economía. Subsumido con Proyecto 267/04. </w:t>
      </w:r>
      <w:r>
        <w:rPr>
          <w:rFonts w:eastAsia="MS Mincho;ＭＳ 明朝"/>
          <w:sz w:val="24"/>
          <w:highlight w:val="green"/>
          <w:lang w:val="es-ES"/>
        </w:rPr>
        <w:t>APROBADO 07/12/06 – Acta 872/04 (O-06-1663).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284.- </w:t>
      </w:r>
      <w:r>
        <w:rPr>
          <w:rFonts w:eastAsia="MS Mincho;ＭＳ 明朝" w:cs="Times New Roman" w:ascii="Times New Roman" w:hAnsi="Times New Roman"/>
          <w:sz w:val="24"/>
          <w:u w:val="single"/>
        </w:rPr>
        <w:t>Proyecto de Comunicación 284/04</w:t>
      </w:r>
      <w:r>
        <w:rPr>
          <w:rFonts w:eastAsia="MS Mincho;ＭＳ 明朝" w:cs="Times New Roman" w:ascii="Times New Roman" w:hAnsi="Times New Roman"/>
          <w:sz w:val="24"/>
        </w:rPr>
        <w:t xml:space="preserve">: "Comunicar al Sr. Intendente Municipal cuestión de privilegio". Autora: Concejal Sandra Guerrero (MARA). Sobre Tablas. </w:t>
      </w:r>
      <w:r>
        <w:rPr>
          <w:rFonts w:eastAsia="MS Mincho;ＭＳ 明朝" w:cs="Times New Roman" w:ascii="Times New Roman" w:hAnsi="Times New Roman"/>
          <w:sz w:val="24"/>
          <w:highlight w:val="red"/>
        </w:rPr>
        <w:t>RECHAZADO 18/11/04 – Acta 837/04.</w:t>
      </w:r>
      <w:r>
        <w:rPr>
          <w:rFonts w:eastAsia="MS Mincho;ＭＳ 明朝" w:cs="Times New Roman" w:ascii="Times New Roman" w:hAnsi="Times New Roman"/>
          <w:sz w:val="24"/>
          <w:highlight w:val="cyan"/>
          <w:lang w:val="es-ES"/>
        </w:rPr>
        <w:tab/>
      </w:r>
      <w:r>
        <w:rPr>
          <w:rFonts w:eastAsia="MS Mincho;ＭＳ 明朝" w:cs="Times New Roman" w:ascii="Times New Roman" w:hAnsi="Times New Roman"/>
          <w:sz w:val="24"/>
          <w:highlight w:val="cyan"/>
          <w:lang w:val="es-MX"/>
        </w:rPr>
        <w:t>LIBRO 40</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285.- </w:t>
      </w:r>
      <w:r>
        <w:rPr>
          <w:rFonts w:eastAsia="MS Mincho;ＭＳ 明朝"/>
          <w:sz w:val="24"/>
          <w:u w:val="single"/>
          <w:lang w:val="es-ES"/>
        </w:rPr>
        <w:t>Proyecto de Ordenanza 285/04</w:t>
      </w:r>
      <w:r>
        <w:rPr>
          <w:rFonts w:eastAsia="MS Mincho;ＭＳ 明朝"/>
          <w:sz w:val="24"/>
          <w:lang w:val="es-ES"/>
        </w:rPr>
        <w:t>: "Declarar de Utilidad Pública y Pago Obligatorio obra cordón cuneta y badenes de hormigón en calle Bestchedt entre Albarracín y Anasagasti". Autor: Intendente Municipal, Sr. Alberto Icare. Colaboradores: Secretario de Hacienda, Lic. Ángel Barriga y Secretario de Gobierno, Sr. Adolfo Foures. A Asesoría Letrada y a Comisiones de Obras y Planeamiento, de Economía y de Gobierno y Legales.</w:t>
      </w:r>
      <w:r>
        <w:rPr>
          <w:rFonts w:eastAsia="MS Mincho;ＭＳ 明朝"/>
          <w:sz w:val="24"/>
          <w:highlight w:val="green"/>
          <w:lang w:val="es-ES"/>
        </w:rPr>
        <w:t xml:space="preserve"> APROBADO 23/12/04 – Acta 839/04 (O-04-1471).</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286.- </w:t>
      </w:r>
      <w:r>
        <w:rPr>
          <w:rFonts w:eastAsia="MS Mincho;ＭＳ 明朝"/>
          <w:sz w:val="24"/>
          <w:u w:val="single"/>
          <w:lang w:val="es-ES"/>
        </w:rPr>
        <w:t>Proyecto de Declaración 286/04</w:t>
      </w:r>
      <w:r>
        <w:rPr>
          <w:rFonts w:eastAsia="MS Mincho;ＭＳ 明朝"/>
          <w:sz w:val="24"/>
          <w:lang w:val="es-ES"/>
        </w:rPr>
        <w:t>: "Declarar de Interés Municipal el Evento Musical Worest Star 2004". Autor: Intendente Municipal, Sr. Alberto Icare. Colaboradores: Secretario de Gobierno, Sr. Adolfo Foures y Subsecretario de Cultura, Sr. Luis Torrejón. A Comisión de Gobierno y Legales.</w:t>
      </w:r>
      <w:r>
        <w:rPr>
          <w:rFonts w:eastAsia="MS Mincho;ＭＳ 明朝"/>
          <w:sz w:val="24"/>
          <w:highlight w:val="green"/>
          <w:lang w:val="es-ES"/>
        </w:rPr>
        <w:t xml:space="preserve"> APROBADO 23/12/04 – Acta 839/04 (D-04-1069).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MX"/>
        </w:rPr>
        <w:t xml:space="preserve">287.- </w:t>
      </w:r>
      <w:r>
        <w:rPr>
          <w:rFonts w:eastAsia="MS Mincho;ＭＳ 明朝"/>
          <w:sz w:val="24"/>
          <w:u w:val="single"/>
          <w:lang w:val="es-MX"/>
        </w:rPr>
        <w:t>Proyecto de Declaración 287/04</w:t>
      </w:r>
      <w:r>
        <w:rPr>
          <w:rFonts w:eastAsia="MS Mincho;ＭＳ 明朝"/>
          <w:sz w:val="24"/>
          <w:lang w:val="es-MX"/>
        </w:rPr>
        <w:t xml:space="preserve">: "Declarar de Interés Municipal la publicación "La Risa en Frutillar" de Mario Andrés Sandoval". Autora: Silvina García Larraburu (P.J). Colaboradores: Sr. Mario Andrés Sandoval y Lic. </w:t>
      </w:r>
      <w:r>
        <w:rPr>
          <w:rFonts w:eastAsia="MS Mincho;ＭＳ 明朝"/>
          <w:sz w:val="24"/>
          <w:lang w:val="es-ES"/>
        </w:rPr>
        <w:t xml:space="preserve">Celina Barrilli. Sobre Tablas. </w:t>
      </w:r>
      <w:r>
        <w:rPr>
          <w:rFonts w:eastAsia="MS Mincho;ＭＳ 明朝"/>
          <w:sz w:val="24"/>
          <w:highlight w:val="green"/>
          <w:lang w:val="es-ES"/>
        </w:rPr>
        <w:t>APROBADO 18/11/04 – Acta 837/04 (D-04-1056).</w:t>
      </w:r>
    </w:p>
    <w:p>
      <w:pPr>
        <w:pStyle w:val="Normal"/>
        <w:jc w:val="both"/>
        <w:rPr>
          <w:rFonts w:eastAsia="MS Mincho;ＭＳ 明朝"/>
          <w:sz w:val="24"/>
          <w:lang w:val="es-MX"/>
        </w:rPr>
      </w:pPr>
      <w:r>
        <w:rPr>
          <w:rFonts w:eastAsia="MS Mincho;ＭＳ 明朝"/>
          <w:sz w:val="24"/>
          <w:lang w:val="es-MX"/>
        </w:rPr>
      </w:r>
    </w:p>
    <w:p>
      <w:pPr>
        <w:pStyle w:val="Normal"/>
        <w:jc w:val="both"/>
        <w:rPr/>
      </w:pPr>
      <w:r>
        <w:rPr>
          <w:rFonts w:eastAsia="MS Mincho;ＭＳ 明朝"/>
          <w:sz w:val="24"/>
          <w:lang w:val="es-ES"/>
        </w:rPr>
        <w:t xml:space="preserve">288.- </w:t>
      </w:r>
      <w:r>
        <w:rPr>
          <w:rFonts w:eastAsia="MS Mincho;ＭＳ 明朝"/>
          <w:sz w:val="24"/>
          <w:u w:val="single"/>
          <w:lang w:val="es-ES"/>
        </w:rPr>
        <w:t>Proyecto de Declaración 288/04</w:t>
      </w:r>
      <w:r>
        <w:rPr>
          <w:rFonts w:eastAsia="MS Mincho;ＭＳ 明朝"/>
          <w:sz w:val="24"/>
          <w:lang w:val="es-ES"/>
        </w:rPr>
        <w:t xml:space="preserve">: "Declarar de Interés Municipal la Feria Artesanal y Regional de Villa Los Coihues". Autor: Presidente Concejo Municipal, Sr. Marcelo Cascón (U.C.R). </w:t>
      </w:r>
      <w:r>
        <w:rPr>
          <w:rFonts w:eastAsia="MS Mincho;ＭＳ 明朝"/>
          <w:sz w:val="24"/>
          <w:highlight w:val="green"/>
          <w:lang w:val="es-ES"/>
        </w:rPr>
        <w:t>APROBADO 18/11/04 – Acta 837/04 (D-04-1057).</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289.- </w:t>
      </w:r>
      <w:r>
        <w:rPr>
          <w:rFonts w:eastAsia="MS Mincho;ＭＳ 明朝" w:cs="Times New Roman" w:ascii="Times New Roman" w:hAnsi="Times New Roman"/>
          <w:sz w:val="24"/>
          <w:u w:val="single"/>
        </w:rPr>
        <w:t>Proyecto de Ordenanza 289/04</w:t>
      </w:r>
      <w:r>
        <w:rPr>
          <w:rFonts w:eastAsia="MS Mincho;ＭＳ 明朝" w:cs="Times New Roman" w:ascii="Times New Roman" w:hAnsi="Times New Roman"/>
          <w:sz w:val="24"/>
        </w:rPr>
        <w:t>: "Ceder parcelas a la Asociación de Deportes y Fútbol Libre (ADEFUL)". Autor: Intendente Municipal, Sr. Alberto Icare. Colaborador: Secretario de Gobierno, Sr. Adolfo Foures. A Asesoría Letrada y a Comisión de Gobierno y Legales.</w:t>
      </w:r>
      <w:r>
        <w:rPr>
          <w:rFonts w:eastAsia="MS Mincho;ＭＳ 明朝" w:cs="Times New Roman" w:ascii="Times New Roman" w:hAnsi="Times New Roman"/>
          <w:sz w:val="24"/>
          <w:highlight w:val="green"/>
        </w:rPr>
        <w:t xml:space="preserve"> APROBADO 23/12/04 – Acta 839/04 (O-04-1457).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290.- </w:t>
      </w:r>
      <w:r>
        <w:rPr>
          <w:rFonts w:eastAsia="MS Mincho;ＭＳ 明朝" w:cs="Times New Roman" w:ascii="Times New Roman" w:hAnsi="Times New Roman"/>
          <w:sz w:val="24"/>
          <w:u w:val="single"/>
        </w:rPr>
        <w:t>Proyecto de Declaración 290/04</w:t>
      </w:r>
      <w:r>
        <w:rPr>
          <w:rFonts w:eastAsia="MS Mincho;ＭＳ 明朝" w:cs="Times New Roman" w:ascii="Times New Roman" w:hAnsi="Times New Roman"/>
          <w:sz w:val="24"/>
        </w:rPr>
        <w:t xml:space="preserve">: "Declarar irrestricto respeto de pluralidad de ideas y libertad de expresión sin agravios, rechazo a actitudes en contrario". Autores: Concejales Marcelo Cascón, Fernando Martín, Guillermina Alaniz, Hugo Cejas y Alicia Grandío (U.C.R).  </w:t>
      </w:r>
      <w:r>
        <w:rPr>
          <w:rFonts w:eastAsia="MS Mincho;ＭＳ 明朝" w:cs="Times New Roman" w:ascii="Times New Roman" w:hAnsi="Times New Roman"/>
          <w:sz w:val="24"/>
          <w:highlight w:val="green"/>
        </w:rPr>
        <w:t>APROBADO 18/11/04 – Acta 837/04 (D-04-1054).</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291.- </w:t>
      </w:r>
      <w:r>
        <w:rPr>
          <w:rFonts w:eastAsia="MS Mincho;ＭＳ 明朝" w:cs="Times New Roman" w:ascii="Times New Roman" w:hAnsi="Times New Roman"/>
          <w:sz w:val="24"/>
          <w:u w:val="single"/>
        </w:rPr>
        <w:t>Proyecto de Ordenanza 291/04</w:t>
      </w:r>
      <w:r>
        <w:rPr>
          <w:rFonts w:eastAsia="MS Mincho;ＭＳ 明朝" w:cs="Times New Roman" w:ascii="Times New Roman" w:hAnsi="Times New Roman"/>
          <w:sz w:val="24"/>
        </w:rPr>
        <w:t>: "Autorizar al Intendente a firmar escritura". Autor: Intendente Municipal, Sr. Alberto Icare. Colaboradores: Secretaria de Promoción Social y Juventud, Sra. Beatriz Iparraguirre y Secretario de Gobierno, Sr. Adolfo Foures. A Asesoría Letrada y a Comisiones de Gobierno y Legales y de Economía.</w:t>
      </w:r>
      <w:r>
        <w:rPr>
          <w:rFonts w:eastAsia="MS Mincho;ＭＳ 明朝" w:cs="Times New Roman" w:ascii="Times New Roman" w:hAnsi="Times New Roman"/>
          <w:sz w:val="24"/>
          <w:highlight w:val="green"/>
        </w:rPr>
        <w:t xml:space="preserve"> APROBADO 31/03/05 – Acta 843/05 (O-05-1486).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292.- </w:t>
      </w:r>
      <w:r>
        <w:rPr>
          <w:rFonts w:eastAsia="MS Mincho;ＭＳ 明朝"/>
          <w:sz w:val="24"/>
          <w:u w:val="single"/>
          <w:lang w:val="es-ES"/>
        </w:rPr>
        <w:t>Proyecto de Declaración 292/04</w:t>
      </w:r>
      <w:r>
        <w:rPr>
          <w:rFonts w:eastAsia="MS Mincho;ＭＳ 明朝"/>
          <w:sz w:val="24"/>
          <w:lang w:val="es-ES"/>
        </w:rPr>
        <w:t xml:space="preserve">: "Declarar Evento de Interés Municipal Primera Muestra Productiva y Cultural Joven". Autora: Concejal Beatriz Contreras (Encuentro). Sobre Tablas. </w:t>
      </w:r>
      <w:r>
        <w:rPr>
          <w:rFonts w:eastAsia="MS Mincho;ＭＳ 明朝"/>
          <w:sz w:val="24"/>
          <w:highlight w:val="green"/>
          <w:lang w:val="es-ES"/>
        </w:rPr>
        <w:t>APROBADO 18/11/04 – Acta 837/04 (D-04-1058).</w:t>
      </w:r>
    </w:p>
    <w:p>
      <w:pPr>
        <w:pStyle w:val="Normal"/>
        <w:jc w:val="both"/>
        <w:rPr/>
      </w:pPr>
      <w:r>
        <w:rPr/>
      </w:r>
    </w:p>
    <w:p>
      <w:pPr>
        <w:pStyle w:val="Normal"/>
        <w:jc w:val="both"/>
        <w:rPr/>
      </w:pPr>
      <w:r>
        <w:rPr>
          <w:rFonts w:eastAsia="MS Mincho;ＭＳ 明朝"/>
          <w:sz w:val="24"/>
          <w:lang w:val="es-ES"/>
        </w:rPr>
        <w:t xml:space="preserve">293.- </w:t>
      </w:r>
      <w:r>
        <w:rPr>
          <w:rFonts w:eastAsia="MS Mincho;ＭＳ 明朝"/>
          <w:sz w:val="24"/>
          <w:u w:val="single"/>
          <w:lang w:val="es-ES"/>
        </w:rPr>
        <w:t>Proyecto de Declaración 293/04</w:t>
      </w:r>
      <w:r>
        <w:rPr>
          <w:rFonts w:eastAsia="MS Mincho;ＭＳ 明朝"/>
          <w:sz w:val="24"/>
          <w:lang w:val="es-ES"/>
        </w:rPr>
        <w:t xml:space="preserve">: "Declarar de Interés Social Proyecto "Historia Oral en los Barrios". Autores: Comisión Legislativa Concejales Marcelo Cascón, Fernando Martín (U.C.R); Andrés Martínez Infante (Encuentro); Sandra Guerrero (MARA) y Silvina García Larraburu (P.J). Iniciativa: Asociación Civil Núcleo Patagónico. Sobre Tablas. </w:t>
      </w:r>
      <w:r>
        <w:rPr>
          <w:rFonts w:eastAsia="MS Mincho;ＭＳ 明朝"/>
          <w:sz w:val="24"/>
          <w:highlight w:val="green"/>
          <w:lang w:val="es-ES"/>
        </w:rPr>
        <w:t>APROBADO 18/11/04 – Acta 837/04 (D-04-1059).</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294.- </w:t>
      </w:r>
      <w:r>
        <w:rPr>
          <w:rFonts w:eastAsia="MS Mincho;ＭＳ 明朝"/>
          <w:sz w:val="24"/>
          <w:u w:val="single"/>
          <w:lang w:val="es-ES"/>
        </w:rPr>
        <w:t>Proyecto de Declaración 294/04</w:t>
      </w:r>
      <w:r>
        <w:rPr>
          <w:rFonts w:eastAsia="MS Mincho;ＭＳ 明朝"/>
          <w:sz w:val="24"/>
          <w:lang w:val="es-ES"/>
        </w:rPr>
        <w:t xml:space="preserve">: "Repudio a agresión verbal realizada por el Secretario de Gobierno a periodista local". Autora: Concejal Beatriz Contreras (Encuentro). Sobre Tablas. </w:t>
      </w:r>
      <w:r>
        <w:rPr>
          <w:rFonts w:eastAsia="MS Mincho;ＭＳ 明朝"/>
          <w:sz w:val="24"/>
          <w:highlight w:val="green"/>
          <w:lang w:val="es-ES"/>
        </w:rPr>
        <w:t>APROBADO 18/11/04 – Acta 837/04 (D-04-1055).</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295.- </w:t>
      </w:r>
      <w:r>
        <w:rPr>
          <w:rFonts w:eastAsia="MS Mincho;ＭＳ 明朝" w:cs="Times New Roman" w:ascii="Times New Roman" w:hAnsi="Times New Roman"/>
          <w:sz w:val="24"/>
          <w:u w:val="single"/>
        </w:rPr>
        <w:t>Proyecto de Ordenanza 295/04</w:t>
      </w:r>
      <w:r>
        <w:rPr>
          <w:rFonts w:eastAsia="MS Mincho;ＭＳ 明朝" w:cs="Times New Roman" w:ascii="Times New Roman" w:hAnsi="Times New Roman"/>
          <w:sz w:val="24"/>
        </w:rPr>
        <w:t xml:space="preserve">: "Promover la producción y comercialización de Biodiesel en Bariloche". Autora: Concejal Silvina García Larraburu (P.J.). Coautores: Concejales Marcelo Cascón, Alicia Grandío (U.C.R.); Andrés Martínez Infante, Diego Breide (Encuentro). Colaboradores: Lic. </w:t>
      </w:r>
      <w:r>
        <w:rPr>
          <w:rFonts w:eastAsia="MS Mincho;ＭＳ 明朝" w:cs="Times New Roman" w:ascii="Times New Roman" w:hAnsi="Times New Roman"/>
          <w:sz w:val="24"/>
          <w:lang w:val="es-MX"/>
        </w:rPr>
        <w:t xml:space="preserve">Fredrick Harold Reedel y Lic. Celina Barrilli.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08/06/05 – Acta 847/05 (O-05-1504).</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296.- </w:t>
      </w:r>
      <w:r>
        <w:rPr>
          <w:rFonts w:eastAsia="MS Mincho;ＭＳ 明朝"/>
          <w:sz w:val="24"/>
          <w:u w:val="single"/>
          <w:lang w:val="es-ES"/>
        </w:rPr>
        <w:t>Proyecto de Resolución 296/04</w:t>
      </w:r>
      <w:r>
        <w:rPr>
          <w:rFonts w:eastAsia="MS Mincho;ＭＳ 明朝"/>
          <w:sz w:val="24"/>
          <w:lang w:val="es-ES"/>
        </w:rPr>
        <w:t>: "Remitir al Departamento Ejecutivo Municipal actuaciones proceso eleccionario Barrio 400 Viviendas". Autores: Comisión Legislativa: Concejales Marcelo Cascón, Fernando Martín (U.C.R.); Andrés Martínez Infante (Encuentro); Sandra Guerrero (MARA) y Silvina García Larraburu (P.J.).</w:t>
      </w:r>
      <w:r>
        <w:rPr>
          <w:rFonts w:eastAsia="MS Mincho;ＭＳ 明朝"/>
          <w:sz w:val="24"/>
          <w:highlight w:val="green"/>
          <w:lang w:val="es-ES"/>
        </w:rPr>
        <w:t xml:space="preserve"> APROBADO 18/11/04 – Acta 837/04 (R-04-302).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297.- </w:t>
      </w:r>
      <w:r>
        <w:rPr>
          <w:rFonts w:eastAsia="MS Mincho;ＭＳ 明朝" w:cs="Times New Roman" w:ascii="Times New Roman" w:hAnsi="Times New Roman"/>
          <w:sz w:val="24"/>
          <w:u w:val="single"/>
        </w:rPr>
        <w:t>Proyecto de Ordenanza 297/04</w:t>
      </w:r>
      <w:r>
        <w:rPr>
          <w:rFonts w:eastAsia="MS Mincho;ＭＳ 明朝" w:cs="Times New Roman" w:ascii="Times New Roman" w:hAnsi="Times New Roman"/>
          <w:sz w:val="24"/>
        </w:rPr>
        <w:t xml:space="preserve">: "Servicio de guardavidas y ordenamiento de playas de San Carlos de Bariloche". Autores: Concejales Beatriz Contreras, Andrés Martínez Infante (Encuentro) y Sandra Guerrero (MARA). A Asesoría Letrada y a Comisiones de Obras y Planeamiento, de Servicios, Tránsito y Transporte y de Economía. </w:t>
      </w:r>
      <w:r>
        <w:rPr>
          <w:rFonts w:eastAsia="MS Mincho;ＭＳ 明朝" w:cs="Times New Roman" w:ascii="Times New Roman" w:hAnsi="Times New Roman"/>
          <w:sz w:val="24"/>
          <w:highlight w:val="green"/>
        </w:rPr>
        <w:t xml:space="preserve"> APROBADO 15/12/05 – Acta 855/05 (O-05-1561)</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298.- </w:t>
      </w:r>
      <w:r>
        <w:rPr>
          <w:rFonts w:eastAsia="MS Mincho;ＭＳ 明朝" w:cs="Times New Roman" w:ascii="Times New Roman" w:hAnsi="Times New Roman"/>
          <w:sz w:val="24"/>
          <w:u w:val="single"/>
        </w:rPr>
        <w:t>Proyecto de Ordenanza 298/04</w:t>
      </w:r>
      <w:r>
        <w:rPr>
          <w:rFonts w:eastAsia="MS Mincho;ＭＳ 明朝" w:cs="Times New Roman" w:ascii="Times New Roman" w:hAnsi="Times New Roman"/>
          <w:sz w:val="24"/>
        </w:rPr>
        <w:t>: "Aprobar Estatuto Social Barrio Las Quintas". Autores: Comisión Legislativa: Concejales Marcelo Cascón, Fernando Martín (U.C.R.); Andrés Martínez Infante (Encuentro); Sandra Guerrero (MARA) y Silvina García Larraburu (P.J.).</w:t>
      </w:r>
      <w:r>
        <w:rPr>
          <w:rFonts w:eastAsia="MS Mincho;ＭＳ 明朝" w:cs="Times New Roman" w:ascii="Times New Roman" w:hAnsi="Times New Roman"/>
          <w:sz w:val="24"/>
          <w:highlight w:val="cyan"/>
        </w:rPr>
        <w:t xml:space="preserve"> RETIRADO 23/12/04 – Acta 839/04.</w:t>
        <w:tab/>
        <w:t>LIBRO 41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299.- </w:t>
      </w:r>
      <w:r>
        <w:rPr>
          <w:rFonts w:eastAsia="MS Mincho;ＭＳ 明朝" w:cs="Times New Roman" w:ascii="Times New Roman" w:hAnsi="Times New Roman"/>
          <w:sz w:val="24"/>
          <w:u w:val="single"/>
        </w:rPr>
        <w:t>Proyecto de Ordenanza 299/04:</w:t>
      </w:r>
      <w:r>
        <w:rPr>
          <w:rFonts w:eastAsia="MS Mincho;ＭＳ 明朝" w:cs="Times New Roman" w:ascii="Times New Roman" w:hAnsi="Times New Roman"/>
          <w:sz w:val="24"/>
        </w:rPr>
        <w:t xml:space="preserve"> "Desadjudicación y adjudicación de lote de interés social". Autor: Intendente Municipal, Sr. Alberto Icare. Colaboradores: Secretaria de Promoción Social, Sra. Beatriz Iparraguirre; Secretario de Gobierno, Sr. Adolfo Foures.</w:t>
      </w:r>
      <w:r>
        <w:rPr>
          <w:rFonts w:eastAsia="MS Mincho;ＭＳ 明朝" w:cs="Times New Roman" w:ascii="Times New Roman" w:hAnsi="Times New Roman"/>
          <w:sz w:val="24"/>
          <w:highlight w:val="green"/>
        </w:rPr>
        <w:t xml:space="preserve"> APROBADO 31/03/05 – Acta 843/05 (O-05-1487).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300.- </w:t>
      </w:r>
      <w:r>
        <w:rPr>
          <w:rFonts w:eastAsia="MS Mincho;ＭＳ 明朝" w:cs="Times New Roman" w:ascii="Times New Roman" w:hAnsi="Times New Roman"/>
          <w:sz w:val="24"/>
          <w:u w:val="single"/>
        </w:rPr>
        <w:t>Proyecto de Ordenanza 300/04</w:t>
      </w:r>
      <w:r>
        <w:rPr>
          <w:rFonts w:eastAsia="MS Mincho;ＭＳ 明朝" w:cs="Times New Roman" w:ascii="Times New Roman" w:hAnsi="Times New Roman"/>
          <w:sz w:val="24"/>
        </w:rPr>
        <w:t xml:space="preserve">: "Prestar acuerdo a pliego licitación pública para provisión de 4 vehículos 0 KM, que serán dos utilitarios tipo camioneta cabina simple y dos automotores tipo Sedan cuatro puertas". Autor: Intendente Municipal, Sr. Alberto Icare. Colaboradores: Secretaría de Obras y Servicios Públicos; Dirección de Obras por Contrato; Secretario de Gobierno, Sr. Adolfo Foures; Secretario de Hacienda; Lic. Ángel Darío Barriga. </w:t>
      </w:r>
      <w:r>
        <w:rPr>
          <w:rFonts w:eastAsia="MS Mincho;ＭＳ 明朝" w:cs="Times New Roman" w:ascii="Times New Roman" w:hAnsi="Times New Roman"/>
          <w:sz w:val="24"/>
          <w:highlight w:val="green"/>
        </w:rPr>
        <w:t>APROBADO 16/02/05 – Acta 840/05 (O-05-1477).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301.- </w:t>
      </w:r>
      <w:r>
        <w:rPr>
          <w:rFonts w:eastAsia="MS Mincho;ＭＳ 明朝" w:cs="Times New Roman" w:ascii="Times New Roman" w:hAnsi="Times New Roman"/>
          <w:sz w:val="24"/>
          <w:u w:val="single"/>
        </w:rPr>
        <w:t>Proyecto de Ordenanza 301/04</w:t>
      </w:r>
      <w:r>
        <w:rPr>
          <w:rFonts w:eastAsia="MS Mincho;ＭＳ 明朝" w:cs="Times New Roman" w:ascii="Times New Roman" w:hAnsi="Times New Roman"/>
          <w:sz w:val="24"/>
        </w:rPr>
        <w:t xml:space="preserve">: "Ordenanza Reglamentaria de la Ley 1829 Provincial, Ley de Información Pública-Libre Acceso". Autora: Concejal Sandra Guerrero (MARA). A Asesoría Letrada y a Comisión de Gobierno y Legales. </w:t>
      </w:r>
      <w:r>
        <w:rPr>
          <w:rFonts w:eastAsia="MS Mincho;ＭＳ 明朝" w:cs="Times New Roman" w:ascii="Times New Roman" w:hAnsi="Times New Roman"/>
          <w:sz w:val="24"/>
          <w:highlight w:val="cyan"/>
        </w:rPr>
        <w:t>RETIRADO 08/09/05 – Acta 850/05.</w:t>
        <w:tab/>
        <w:t>LIBRO 41</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302.- </w:t>
      </w:r>
      <w:r>
        <w:rPr>
          <w:rFonts w:eastAsia="MS Mincho;ＭＳ 明朝" w:cs="Times New Roman" w:ascii="Times New Roman" w:hAnsi="Times New Roman"/>
          <w:sz w:val="24"/>
          <w:u w:val="single"/>
        </w:rPr>
        <w:t>Proyecto de Ordenanza 302/04</w:t>
      </w:r>
      <w:r>
        <w:rPr>
          <w:rFonts w:eastAsia="MS Mincho;ＭＳ 明朝" w:cs="Times New Roman" w:ascii="Times New Roman" w:hAnsi="Times New Roman"/>
          <w:sz w:val="24"/>
        </w:rPr>
        <w:t>: "Aprobar Pliego de Licitación para reconstrucción muro calle Mitre". Autor: Intendente Municipal, Sr. Alberto Icare. Colaboradores: Secretario de Hacienda, Lic. Ángel Barriga, Secretario de Obras y Servicios Públicos, Arq. Raúl Martiniau y  Dirección de Obras por Contrato. A Asesoría Letrada y a Comisiones de Servicios, Tránsito y Transporte, de Economía  y de Gobierno y Legales.</w:t>
      </w:r>
      <w:r>
        <w:rPr>
          <w:rFonts w:eastAsia="MS Mincho;ＭＳ 明朝" w:cs="Times New Roman" w:ascii="Times New Roman" w:hAnsi="Times New Roman"/>
          <w:sz w:val="24"/>
          <w:highlight w:val="green"/>
        </w:rPr>
        <w:t xml:space="preserve"> APROBADO 23/12/04 – Acta 839/04 (O-04-1466).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303.- </w:t>
      </w:r>
      <w:r>
        <w:rPr>
          <w:rFonts w:eastAsia="MS Mincho;ＭＳ 明朝" w:cs="Times New Roman" w:ascii="Times New Roman" w:hAnsi="Times New Roman"/>
          <w:sz w:val="24"/>
          <w:u w:val="single"/>
        </w:rPr>
        <w:t>Proyecto de Ordenanza 303/04</w:t>
      </w:r>
      <w:r>
        <w:rPr>
          <w:rFonts w:eastAsia="MS Mincho;ＭＳ 明朝" w:cs="Times New Roman" w:ascii="Times New Roman" w:hAnsi="Times New Roman"/>
          <w:sz w:val="24"/>
        </w:rPr>
        <w:t>: "Presupuesto Municipal para año 2005". Autor: Secretario de Gobierno, Sr. Adolfo Foures, a/c Despacho Intendencia Municipal. Colaboradores: Secretario de Hacienda, Lic. Ángel Barriga y Director de Contaduría General, Cdor. Manuel García. A Asesoría Letrada y a Comisión de Economía.</w:t>
      </w:r>
      <w:r>
        <w:rPr>
          <w:rFonts w:eastAsia="MS Mincho;ＭＳ 明朝" w:cs="Times New Roman" w:ascii="Times New Roman" w:hAnsi="Times New Roman"/>
          <w:sz w:val="24"/>
          <w:highlight w:val="green"/>
        </w:rPr>
        <w:t xml:space="preserve"> APROBADO 01/03/05 – Acta 841/05 (O-04-1480).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304.- </w:t>
      </w:r>
      <w:r>
        <w:rPr>
          <w:rFonts w:eastAsia="MS Mincho;ＭＳ 明朝" w:cs="Times New Roman" w:ascii="Times New Roman" w:hAnsi="Times New Roman"/>
          <w:sz w:val="24"/>
          <w:u w:val="single"/>
        </w:rPr>
        <w:t>Proyecto de Ordenanza 304/04</w:t>
      </w:r>
      <w:r>
        <w:rPr>
          <w:rFonts w:eastAsia="MS Mincho;ＭＳ 明朝" w:cs="Times New Roman" w:ascii="Times New Roman" w:hAnsi="Times New Roman"/>
          <w:sz w:val="24"/>
        </w:rPr>
        <w:t xml:space="preserve">: "Autorizar al Sr. Intendente Municipal a suscribir convenio con la Empresa Vial Rionegrina Sociedad del Estado-VIARSE". Autor: Intendente Municipal, Sr. Alberto Icare. Colaborador: Secretario de Gobierno, Sr. Adolfo Foures. A Asesoría Letrada y a Comisiones de Servicios, Tránsito y Transporte, de Economía y de Gobierno y Legales. </w:t>
      </w:r>
      <w:r>
        <w:rPr>
          <w:rFonts w:eastAsia="MS Mincho;ＭＳ 明朝" w:cs="Times New Roman" w:ascii="Times New Roman" w:hAnsi="Times New Roman"/>
          <w:sz w:val="24"/>
          <w:highlight w:val="green"/>
        </w:rPr>
        <w:t>APROBADO 23/12/04 – Acta 839/04 (O-04-1469).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305.- </w:t>
      </w:r>
      <w:r>
        <w:rPr>
          <w:rFonts w:eastAsia="MS Mincho;ＭＳ 明朝" w:cs="Times New Roman" w:ascii="Times New Roman" w:hAnsi="Times New Roman"/>
          <w:sz w:val="24"/>
          <w:u w:val="single"/>
        </w:rPr>
        <w:t>Proyecto de Ordenanza 305/04</w:t>
      </w:r>
      <w:r>
        <w:rPr>
          <w:rFonts w:eastAsia="MS Mincho;ＭＳ 明朝" w:cs="Times New Roman" w:ascii="Times New Roman" w:hAnsi="Times New Roman"/>
          <w:sz w:val="24"/>
        </w:rPr>
        <w:t xml:space="preserve">: "Aprobar Acta Acuerdo Municipalidad de San Carlos de Bariloche con al Secretaría de Familia del Ministerio de Familia de la Provincia de Río Negro". Autor: Intendente Municipal, Sr. Alberto Icare. Colaborador: Secretario de Gobierno, Sr. Adolfo Foures. A Asesoría Letrada y a Comisiones de Acción Social y de Gobierno y Legales. </w:t>
      </w:r>
      <w:r>
        <w:rPr>
          <w:rFonts w:eastAsia="MS Mincho;ＭＳ 明朝" w:cs="Times New Roman" w:ascii="Times New Roman" w:hAnsi="Times New Roman"/>
          <w:sz w:val="24"/>
          <w:highlight w:val="green"/>
        </w:rPr>
        <w:t>APROBADO 01/03/05 – Acta 841/05 (O-04-1479).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306.- </w:t>
      </w:r>
      <w:r>
        <w:rPr>
          <w:rFonts w:eastAsia="MS Mincho;ＭＳ 明朝" w:cs="Times New Roman" w:ascii="Times New Roman" w:hAnsi="Times New Roman"/>
          <w:sz w:val="24"/>
          <w:u w:val="single"/>
        </w:rPr>
        <w:t>Proyecto de Ordenanza 306/04</w:t>
      </w:r>
      <w:r>
        <w:rPr>
          <w:rFonts w:eastAsia="MS Mincho;ＭＳ 明朝" w:cs="Times New Roman" w:ascii="Times New Roman" w:hAnsi="Times New Roman"/>
          <w:sz w:val="24"/>
        </w:rPr>
        <w:t xml:space="preserve">: "Aprobar el convenio de colaboración interinstitucional de planialtimetría". Autores: Comisión de Obras y Planeamiento Concejales: Sandra Guerrero (MARA); Marcelo Cascón, Fernando Martín, Irma Haneck (U.C.R); Diego Breide (Encuentro) y Silvina Larraburu (P.J). Colaboradores: Departamento Ejecutivo Municipal, (Secretaría de Obras y Servicios Públicos); Administración de Parques Nacionales (Delegación Regional Patagónica) y Departamento Provincial de Aguas (Delegación Regional Andina). Sobre Tablas. </w:t>
      </w:r>
      <w:r>
        <w:rPr>
          <w:rFonts w:eastAsia="MS Mincho;ＭＳ 明朝" w:cs="Times New Roman" w:ascii="Times New Roman" w:hAnsi="Times New Roman"/>
          <w:sz w:val="24"/>
          <w:highlight w:val="green"/>
        </w:rPr>
        <w:t>APROBADO 02/12/04 – Acta 838/04 (O-04-1453).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307.- </w:t>
      </w:r>
      <w:r>
        <w:rPr>
          <w:rFonts w:eastAsia="MS Mincho;ＭＳ 明朝" w:cs="Times New Roman" w:ascii="Times New Roman" w:hAnsi="Times New Roman"/>
          <w:sz w:val="24"/>
          <w:u w:val="single"/>
        </w:rPr>
        <w:t>Proyecto de Ordenanza 307/04</w:t>
      </w:r>
      <w:r>
        <w:rPr>
          <w:rFonts w:eastAsia="MS Mincho;ＭＳ 明朝" w:cs="Times New Roman" w:ascii="Times New Roman" w:hAnsi="Times New Roman"/>
          <w:sz w:val="24"/>
        </w:rPr>
        <w:t xml:space="preserve">: "Aprobar convenio Municipalidad de San Carlos de Bariloche con CRUB-Centro Regional Universitario Bariloche". Autor: Intendente Municipal, Sr. Alberto Icare. Colaborador: Secretario de Gobierno, Sr. Adolfo Foures. Sobre Tablas. </w:t>
      </w:r>
      <w:r>
        <w:rPr>
          <w:rFonts w:eastAsia="MS Mincho;ＭＳ 明朝" w:cs="Times New Roman" w:ascii="Times New Roman" w:hAnsi="Times New Roman"/>
          <w:sz w:val="24"/>
          <w:highlight w:val="green"/>
        </w:rPr>
        <w:t>APROBADO 02/12/04 – Acta 838/04 (O-04-1454).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308.- </w:t>
      </w:r>
      <w:r>
        <w:rPr>
          <w:rFonts w:eastAsia="MS Mincho;ＭＳ 明朝" w:cs="Times New Roman" w:ascii="Times New Roman" w:hAnsi="Times New Roman"/>
          <w:sz w:val="24"/>
          <w:u w:val="single"/>
        </w:rPr>
        <w:t>Proyecto de Ordenanza 308/04</w:t>
      </w:r>
      <w:r>
        <w:rPr>
          <w:rFonts w:eastAsia="MS Mincho;ＭＳ 明朝" w:cs="Times New Roman" w:ascii="Times New Roman" w:hAnsi="Times New Roman"/>
          <w:sz w:val="24"/>
        </w:rPr>
        <w:t xml:space="preserve">: "Régimen Municipal de libre acceso a la información pública". Autor: Concejal Marcelo Cascón (U.C.R.)  Colaborador: Dr. Roberto Diego Villalba. </w:t>
      </w:r>
      <w:r>
        <w:rPr>
          <w:rFonts w:eastAsia="MS Mincho;ＭＳ 明朝" w:cs="Times New Roman" w:ascii="Times New Roman" w:hAnsi="Times New Roman"/>
          <w:sz w:val="24"/>
          <w:highlight w:val="green"/>
        </w:rPr>
        <w:t>APROBADO 08/09/05 – Acta 850/05 (O-05-1527) SUBSUMIDO CON 313/04.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309.- </w:t>
      </w:r>
      <w:r>
        <w:rPr>
          <w:rFonts w:eastAsia="MS Mincho;ＭＳ 明朝" w:cs="Times New Roman" w:ascii="Times New Roman" w:hAnsi="Times New Roman"/>
          <w:sz w:val="24"/>
          <w:u w:val="single"/>
        </w:rPr>
        <w:t>Proyecto de Resolución 309/04</w:t>
      </w:r>
      <w:r>
        <w:rPr>
          <w:rFonts w:eastAsia="MS Mincho;ＭＳ 明朝" w:cs="Times New Roman" w:ascii="Times New Roman" w:hAnsi="Times New Roman"/>
          <w:sz w:val="24"/>
        </w:rPr>
        <w:t xml:space="preserve">: "Declarar nulidad del Dictamen 14/01 de la Unidad Coordinadora del Consejo de Planificación Municipal". Autores: Comisión Legislativa: Concejales Marcelo Cascón, Fernando Martín (U.C.R); Andrés Martínez Infante (Encuentro); Sandra Guerrero (MARA) y Silvina García Larraburu (P.J). Se solicitará su retiro por haberse emitido Resolución 287-PCM-04. </w:t>
      </w:r>
      <w:r>
        <w:rPr>
          <w:rFonts w:eastAsia="MS Mincho;ＭＳ 明朝" w:cs="Times New Roman" w:ascii="Times New Roman" w:hAnsi="Times New Roman"/>
          <w:sz w:val="24"/>
          <w:highlight w:val="cyan"/>
        </w:rPr>
        <w:t>RETIRADO 02/12/04 – Acta 838/04.</w:t>
        <w:tab/>
        <w:t>LIBRO 41</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310.- </w:t>
      </w:r>
      <w:r>
        <w:rPr>
          <w:rFonts w:eastAsia="MS Mincho;ＭＳ 明朝" w:cs="Times New Roman" w:ascii="Times New Roman" w:hAnsi="Times New Roman"/>
          <w:sz w:val="24"/>
          <w:u w:val="single"/>
        </w:rPr>
        <w:t>Proyecto de Ordenanza 310/04</w:t>
      </w:r>
      <w:r>
        <w:rPr>
          <w:rFonts w:eastAsia="MS Mincho;ＭＳ 明朝" w:cs="Times New Roman" w:ascii="Times New Roman" w:hAnsi="Times New Roman"/>
          <w:sz w:val="24"/>
        </w:rPr>
        <w:t>: "Prestar acuerdo pliego de licitación pública adquisición combustibles, lubricantes y aditivos". Autor: Intendente Municipal, Sr. Alberto Icare. Colaboradores: Secretario de Obras y Servicios Públicos, Arq. Raúl Martiniau; Secretario de Hacienda, Lic. Darío Barriga y Secretario de Gobierno, Sr. Adolfo Foures.</w:t>
      </w:r>
      <w:r>
        <w:rPr>
          <w:rFonts w:eastAsia="MS Mincho;ＭＳ 明朝" w:cs="Times New Roman" w:ascii="Times New Roman" w:hAnsi="Times New Roman"/>
          <w:sz w:val="24"/>
          <w:highlight w:val="green"/>
        </w:rPr>
        <w:t xml:space="preserve"> APROBADO 19/05/05 – Acta 846/05 (O-05-1499).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311.- </w:t>
      </w:r>
      <w:r>
        <w:rPr>
          <w:rFonts w:eastAsia="MS Mincho;ＭＳ 明朝" w:cs="Times New Roman" w:ascii="Times New Roman" w:hAnsi="Times New Roman"/>
          <w:sz w:val="24"/>
          <w:u w:val="single"/>
        </w:rPr>
        <w:t>Proyecto de Declaración 311/04</w:t>
      </w:r>
      <w:r>
        <w:rPr>
          <w:rFonts w:eastAsia="MS Mincho;ＭＳ 明朝" w:cs="Times New Roman" w:ascii="Times New Roman" w:hAnsi="Times New Roman"/>
          <w:sz w:val="24"/>
        </w:rPr>
        <w:t xml:space="preserve">: "Declarar de interés social el sistema de Aro Magnético". Autores: Concejales Marcelo Cascón, Fernando Martín (UCR); Andrés Martínez Infante (Encuentro); Sandra Guerrero (MARA); Silvina García Larraburu (PJ). </w:t>
      </w:r>
      <w:r>
        <w:rPr>
          <w:rFonts w:eastAsia="MS Mincho;ＭＳ 明朝" w:cs="Times New Roman" w:ascii="Times New Roman" w:hAnsi="Times New Roman"/>
          <w:sz w:val="24"/>
          <w:highlight w:val="green"/>
        </w:rPr>
        <w:t>APROBADO 23/12/04 – Acta 839/04 (D-04-1066).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312.- </w:t>
      </w:r>
      <w:r>
        <w:rPr>
          <w:rFonts w:eastAsia="MS Mincho;ＭＳ 明朝" w:cs="Times New Roman" w:ascii="Times New Roman" w:hAnsi="Times New Roman"/>
          <w:sz w:val="24"/>
          <w:u w:val="single"/>
        </w:rPr>
        <w:t>Proyecto de Ordenanza 312/04</w:t>
      </w:r>
      <w:r>
        <w:rPr>
          <w:rFonts w:eastAsia="MS Mincho;ＭＳ 明朝" w:cs="Times New Roman" w:ascii="Times New Roman" w:hAnsi="Times New Roman"/>
          <w:sz w:val="24"/>
        </w:rPr>
        <w:t>: "Declarar de interés municipal la muestra fotográfica titulada "Desnudos en blanco y negro y gris, paisaje de mujer" del artista Diego Ortiz Mujica". Autor: Intendente Municipal, Sr. Alberto Icare. Colaboradores: Secretario de Gobierno, Sr. Adolfo Foures y Subsecretario de Cultura, Sr. Luis Torrejón.</w:t>
      </w:r>
      <w:r>
        <w:rPr>
          <w:rFonts w:eastAsia="MS Mincho;ＭＳ 明朝" w:cs="Times New Roman" w:ascii="Times New Roman" w:hAnsi="Times New Roman"/>
          <w:sz w:val="24"/>
          <w:highlight w:val="green"/>
        </w:rPr>
        <w:t xml:space="preserve"> APROBADO 23/12/04 – Acta 839/04 (D-04-1067).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313.- </w:t>
      </w:r>
      <w:r>
        <w:rPr>
          <w:rFonts w:eastAsia="MS Mincho;ＭＳ 明朝" w:cs="Times New Roman" w:ascii="Times New Roman" w:hAnsi="Times New Roman"/>
          <w:sz w:val="24"/>
          <w:u w:val="single"/>
        </w:rPr>
        <w:t>Proyecto de Ordenanza 313/04</w:t>
      </w:r>
      <w:r>
        <w:rPr>
          <w:rFonts w:eastAsia="MS Mincho;ＭＳ 明朝" w:cs="Times New Roman" w:ascii="Times New Roman" w:hAnsi="Times New Roman"/>
          <w:sz w:val="24"/>
        </w:rPr>
        <w:t>: "Libre acceso a la información pública municipal". Autores: Concejales Diego Breide y Andrés Martínez Infante (Encuentro). A Asesoría Letrada y a Comisión de Gobierno y Legales.</w:t>
      </w:r>
      <w:r>
        <w:rPr>
          <w:rFonts w:eastAsia="MS Mincho;ＭＳ 明朝" w:cs="Times New Roman" w:ascii="Times New Roman" w:hAnsi="Times New Roman"/>
          <w:sz w:val="24"/>
          <w:highlight w:val="green"/>
        </w:rPr>
        <w:t xml:space="preserve"> APROBADO 08/09/05 – Acta 850/05 - (O-05-1527) SUBSUMIDO CON 308/04.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314.- </w:t>
      </w:r>
      <w:r>
        <w:rPr>
          <w:rFonts w:eastAsia="MS Mincho;ＭＳ 明朝" w:cs="Times New Roman" w:ascii="Times New Roman" w:hAnsi="Times New Roman"/>
          <w:sz w:val="24"/>
          <w:u w:val="single"/>
        </w:rPr>
        <w:t>Proyecto de Ordenanza 314/04</w:t>
      </w:r>
      <w:r>
        <w:rPr>
          <w:rFonts w:eastAsia="MS Mincho;ＭＳ 明朝" w:cs="Times New Roman" w:ascii="Times New Roman" w:hAnsi="Times New Roman"/>
          <w:sz w:val="24"/>
        </w:rPr>
        <w:t>: "Convenio entre Municipalidad Bariloche y escuela Militar de Montaña para tareas de saneamiento ambiental". Autor: Concejal Andrés Martínez Infante. Coautor: Diego Breide (Encuentro). A Asesoría Letrada y a Comisiones de Servicios, Tránsito y Transporte y de Gobierno y Legales.</w:t>
      </w:r>
      <w:r>
        <w:rPr>
          <w:rFonts w:eastAsia="MS Mincho;ＭＳ 明朝" w:cs="Times New Roman" w:ascii="Times New Roman" w:hAnsi="Times New Roman"/>
          <w:sz w:val="24"/>
          <w:highlight w:val="cyan"/>
          <w:lang w:val="es-MX"/>
        </w:rPr>
        <w:t xml:space="preserve"> RETIRADO 01/06/06 – Acta 862/06.</w:t>
        <w:tab/>
        <w:t>LIBRO 41</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315.- </w:t>
      </w:r>
      <w:r>
        <w:rPr>
          <w:rFonts w:eastAsia="MS Mincho;ＭＳ 明朝" w:cs="Times New Roman" w:ascii="Times New Roman" w:hAnsi="Times New Roman"/>
          <w:sz w:val="24"/>
          <w:u w:val="single"/>
        </w:rPr>
        <w:t>Proyecto de Ordenanza 315/04</w:t>
      </w:r>
      <w:r>
        <w:rPr>
          <w:rFonts w:eastAsia="MS Mincho;ＭＳ 明朝" w:cs="Times New Roman" w:ascii="Times New Roman" w:hAnsi="Times New Roman"/>
          <w:sz w:val="24"/>
        </w:rPr>
        <w:t>: "Prohibición uso de cianuro y/o mercurio en actividad minera a cielo abierto". Autor: Diego Breide (Encuentro). A Asesoría Letrada y a Comisiones de Servicios, Tránsito y Transporte y de Gobierno y Legales.</w:t>
      </w:r>
      <w:r>
        <w:rPr>
          <w:rFonts w:eastAsia="MS Mincho;ＭＳ 明朝" w:cs="Times New Roman" w:ascii="Times New Roman" w:hAnsi="Times New Roman"/>
          <w:sz w:val="24"/>
          <w:highlight w:val="green"/>
          <w:lang w:val="es-MX"/>
        </w:rPr>
        <w:t xml:space="preserve"> APROBADO 30/06/05 – Acta 848/05 (O-05-1512).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316.- </w:t>
      </w:r>
      <w:r>
        <w:rPr>
          <w:rFonts w:eastAsia="MS Mincho;ＭＳ 明朝" w:cs="Times New Roman" w:ascii="Times New Roman" w:hAnsi="Times New Roman"/>
          <w:sz w:val="24"/>
          <w:u w:val="single"/>
        </w:rPr>
        <w:t>Proyecto de Ordenanza 316/04</w:t>
      </w:r>
      <w:r>
        <w:rPr>
          <w:rFonts w:eastAsia="MS Mincho;ＭＳ 明朝" w:cs="Times New Roman" w:ascii="Times New Roman" w:hAnsi="Times New Roman"/>
          <w:sz w:val="24"/>
        </w:rPr>
        <w:t>: "Construcción de la nueva Alcaidía y Centro de Rehabilitación de Menores de San Carlos de Bariloche". Autores: Concejales Diego Breide y Andrés Martínez Infante (Encuentro). Coautores: Concejales Marcelo Cascón (U.C.R) y Sandra Guerrero (MARA). A Asesoría Letrada y a Comisiones de Economía, de Obras y Planeamiento y de Gobierno y Legales.</w:t>
      </w:r>
      <w:r>
        <w:rPr>
          <w:rFonts w:eastAsia="MS Mincho;ＭＳ 明朝" w:cs="Times New Roman" w:ascii="Times New Roman" w:hAnsi="Times New Roman"/>
          <w:sz w:val="24"/>
          <w:highlight w:val="green"/>
        </w:rPr>
        <w:t xml:space="preserve"> APROBADO 01/12/05 – Acta 854/05 (O-05-1554)</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317.-</w:t>
      </w:r>
      <w:r>
        <w:rPr>
          <w:rFonts w:eastAsia="MS Mincho;ＭＳ 明朝"/>
          <w:sz w:val="24"/>
        </w:rPr>
        <w:t xml:space="preserve"> </w:t>
      </w:r>
      <w:r>
        <w:rPr>
          <w:rFonts w:eastAsia="MS Mincho;ＭＳ 明朝" w:cs="Times New Roman" w:ascii="Times New Roman" w:hAnsi="Times New Roman"/>
          <w:sz w:val="24"/>
          <w:u w:val="single"/>
        </w:rPr>
        <w:t>Proyecto de Ordenanza 317/04</w:t>
      </w:r>
      <w:r>
        <w:rPr>
          <w:rFonts w:eastAsia="MS Mincho;ＭＳ 明朝" w:cs="Times New Roman" w:ascii="Times New Roman" w:hAnsi="Times New Roman"/>
          <w:sz w:val="24"/>
        </w:rPr>
        <w:t>: "Declarar de Utilidad Pública y sujeto a expropiación inmueble ubicado en Playa Serena". Autora: Concejal Beatriz Contreras (Encuentro). A Asesoría Letrada y a Comisiones de Obras y Planeamiento, de Economía y de Gobierno y Legales.</w:t>
      </w:r>
      <w:r>
        <w:rPr>
          <w:rFonts w:eastAsia="MS Mincho;ＭＳ 明朝" w:cs="Times New Roman" w:ascii="Times New Roman" w:hAnsi="Times New Roman"/>
          <w:sz w:val="24"/>
          <w:highlight w:val="cyan"/>
        </w:rPr>
        <w:tab/>
        <w:t>LIBRO 41</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318.- </w:t>
      </w:r>
      <w:r>
        <w:rPr>
          <w:rFonts w:eastAsia="MS Mincho;ＭＳ 明朝" w:cs="Times New Roman" w:ascii="Times New Roman" w:hAnsi="Times New Roman"/>
          <w:sz w:val="24"/>
          <w:u w:val="single"/>
        </w:rPr>
        <w:t>Proyecto de Ordenanza 318/04</w:t>
      </w:r>
      <w:r>
        <w:rPr>
          <w:rFonts w:eastAsia="MS Mincho;ＭＳ 明朝" w:cs="Times New Roman" w:ascii="Times New Roman" w:hAnsi="Times New Roman"/>
          <w:sz w:val="24"/>
        </w:rPr>
        <w:t xml:space="preserve">: "Modificación de la Ordenanza Fiscal 679-CM-96". Autor: Intendente Municipal, Sr. Alberto Icare. Colaboradores: Secretario de Gobierno, Sr. Adolfo Foures y Secretario de Hacienda, Lic. Ángel Barriga. A Asesoría Letrada y a Comisiones de Economía y de Gobierno y Legales. </w:t>
      </w:r>
      <w:r>
        <w:rPr>
          <w:rFonts w:eastAsia="MS Mincho;ＭＳ 明朝" w:cs="Times New Roman" w:ascii="Times New Roman" w:hAnsi="Times New Roman"/>
          <w:sz w:val="24"/>
          <w:highlight w:val="green"/>
        </w:rPr>
        <w:t>APROBADO 23/12/04 – Acta 839/04 (O-04-1459).</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319.- </w:t>
      </w:r>
      <w:r>
        <w:rPr>
          <w:rFonts w:eastAsia="MS Mincho;ＭＳ 明朝" w:cs="Times New Roman" w:ascii="Times New Roman" w:hAnsi="Times New Roman"/>
          <w:sz w:val="24"/>
          <w:u w:val="single"/>
        </w:rPr>
        <w:t>Proyecto de Declaración 319/04</w:t>
      </w:r>
      <w:r>
        <w:rPr>
          <w:rFonts w:eastAsia="MS Mincho;ＭＳ 明朝" w:cs="Times New Roman" w:ascii="Times New Roman" w:hAnsi="Times New Roman"/>
          <w:sz w:val="24"/>
        </w:rPr>
        <w:t xml:space="preserve">: "Declarar Interés Municipal Proyecto de Evaluación de los Recursos Icticos del Lago Nahuel Huapi". Autores: Comisión de Obras y Planeamiento del Concejo Municipal (Comisión Especial de Lagos y Costas): Concejales Sandra Guerrero (MARA); Marcelo Cascón, Fernando Martín (U.C.R); Diego Breide (Encuentro) y Silvina García Larraburu (P.J). Colaborador: Dr. Pablo Vigliano-Grupo GEMARI del CRUB. Sobre Tablas. </w:t>
      </w:r>
      <w:r>
        <w:rPr>
          <w:rFonts w:eastAsia="MS Mincho;ＭＳ 明朝" w:cs="Times New Roman" w:ascii="Times New Roman" w:hAnsi="Times New Roman"/>
          <w:sz w:val="24"/>
          <w:highlight w:val="green"/>
        </w:rPr>
        <w:t>APROBADO 23/12/04 – Acta 839/04 (D-04-1068).</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320.- </w:t>
      </w:r>
      <w:r>
        <w:rPr>
          <w:rFonts w:eastAsia="MS Mincho;ＭＳ 明朝" w:cs="Times New Roman" w:ascii="Times New Roman" w:hAnsi="Times New Roman"/>
          <w:sz w:val="24"/>
          <w:u w:val="single"/>
        </w:rPr>
        <w:t>Proyecto de Declaración 320/04</w:t>
      </w:r>
      <w:r>
        <w:rPr>
          <w:rFonts w:eastAsia="MS Mincho;ＭＳ 明朝" w:cs="Times New Roman" w:ascii="Times New Roman" w:hAnsi="Times New Roman"/>
          <w:sz w:val="24"/>
        </w:rPr>
        <w:t xml:space="preserve">: "Declarar de Interés Municipal la cesión del inmueble propiedad del Estado Nacional donde funciona el Aero Club Bariloche". Autores: Concejales Marcelo Cascón (U.C.R) y Silvina García Larraburu (P.J). Colaborador: Sr. Carlos Mai.  </w:t>
      </w:r>
      <w:r>
        <w:rPr>
          <w:rFonts w:eastAsia="MS Mincho;ＭＳ 明朝" w:cs="Times New Roman" w:ascii="Times New Roman" w:hAnsi="Times New Roman"/>
          <w:sz w:val="24"/>
          <w:highlight w:val="green"/>
        </w:rPr>
        <w:t>APROBADO 23/12/04 – Acta 839/04 (D-04-1065).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321.- </w:t>
      </w:r>
      <w:r>
        <w:rPr>
          <w:rFonts w:eastAsia="MS Mincho;ＭＳ 明朝" w:cs="Times New Roman" w:ascii="Times New Roman" w:hAnsi="Times New Roman"/>
          <w:sz w:val="24"/>
          <w:u w:val="single"/>
        </w:rPr>
        <w:t>Proyecto de Ordenanza 321/04</w:t>
      </w:r>
      <w:r>
        <w:rPr>
          <w:rFonts w:eastAsia="MS Mincho;ＭＳ 明朝" w:cs="Times New Roman" w:ascii="Times New Roman" w:hAnsi="Times New Roman"/>
          <w:sz w:val="24"/>
        </w:rPr>
        <w:t xml:space="preserve">: "Eximición pago tasas municipales terreno Asociación sin fines de lucro Lagos Andinos del Sur". Autor: Marcelo Cascón (U.C.R). Colaborador: Sr. Carlos Mai. </w:t>
      </w:r>
      <w:r>
        <w:rPr>
          <w:rFonts w:eastAsia="MS Mincho;ＭＳ 明朝" w:cs="Times New Roman" w:ascii="Times New Roman" w:hAnsi="Times New Roman"/>
          <w:sz w:val="24"/>
          <w:highlight w:val="cyan"/>
        </w:rPr>
        <w:tab/>
        <w:t>LIBRO 42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lang w:val="es-MX"/>
        </w:rPr>
        <w:t>322</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u w:val="single"/>
        </w:rPr>
        <w:t>Proyecto de Ordenanza 322/04</w:t>
      </w:r>
      <w:r>
        <w:rPr>
          <w:rFonts w:eastAsia="MS Mincho;ＭＳ 明朝" w:cs="Times New Roman" w:ascii="Times New Roman" w:hAnsi="Times New Roman"/>
          <w:sz w:val="24"/>
        </w:rPr>
        <w:t xml:space="preserve">: "Creación Balneario Municipal Playa Bonita". Autor: Concejal Hugo Cejas (U.C.R). Colaborador: Lic. Carlos Fernando Wecera. A Asesoría Letrada y a Comisiones de Obras y Planeamiento y de Gobierno y Legales. </w:t>
      </w:r>
      <w:r>
        <w:rPr>
          <w:rFonts w:eastAsia="MS Mincho;ＭＳ 明朝" w:cs="Times New Roman" w:ascii="Times New Roman" w:hAnsi="Times New Roman"/>
          <w:sz w:val="24"/>
          <w:highlight w:val="green"/>
        </w:rPr>
        <w:t>APROBADO 23/12/04 – Acta 839/04 (O-04-1460).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323.- </w:t>
      </w:r>
      <w:r>
        <w:rPr>
          <w:rFonts w:eastAsia="MS Mincho;ＭＳ 明朝" w:cs="Times New Roman" w:ascii="Times New Roman" w:hAnsi="Times New Roman"/>
          <w:sz w:val="24"/>
          <w:u w:val="single"/>
        </w:rPr>
        <w:t>Proyecto de Comunicación 323/04</w:t>
      </w:r>
      <w:r>
        <w:rPr>
          <w:rFonts w:eastAsia="MS Mincho;ＭＳ 明朝" w:cs="Times New Roman" w:ascii="Times New Roman" w:hAnsi="Times New Roman"/>
          <w:sz w:val="24"/>
        </w:rPr>
        <w:t>: "Informar características de nuevas obras escolares para 2005". Autor: Concejal Andrés Martínez Infante (Encuentro). Coautores: Concejales Diego Breide y Beatriz Contreras (Encuentro). Colaboradora: Lic. Martha Martínez Infante. Sobre Tablas.</w:t>
      </w:r>
      <w:r>
        <w:rPr>
          <w:rFonts w:eastAsia="MS Mincho;ＭＳ 明朝" w:cs="Times New Roman" w:ascii="Times New Roman" w:hAnsi="Times New Roman"/>
          <w:sz w:val="24"/>
          <w:highlight w:val="green"/>
        </w:rPr>
        <w:t xml:space="preserve"> APROBADO 23/12/04 – Acta 839/04 (C-04-529).</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324.- </w:t>
      </w:r>
      <w:r>
        <w:rPr>
          <w:rFonts w:eastAsia="MS Mincho;ＭＳ 明朝" w:cs="Times New Roman" w:ascii="Times New Roman" w:hAnsi="Times New Roman"/>
          <w:sz w:val="24"/>
          <w:u w:val="single"/>
        </w:rPr>
        <w:t>Proyecto de Ordenanza 324/04</w:t>
      </w:r>
      <w:r>
        <w:rPr>
          <w:rFonts w:eastAsia="MS Mincho;ＭＳ 明朝" w:cs="Times New Roman" w:ascii="Times New Roman" w:hAnsi="Times New Roman"/>
          <w:sz w:val="24"/>
        </w:rPr>
        <w:t>: "Modificación Capítulo XI Organigrama Reglamento Interno del Concejo Municipal". Autor: Presidente Concejo Municipal, Sr. Marcelo Cascón (U.C.R). Colaboradores: Sra. Natalia Pacheco y Dr. Diego Villalba.</w:t>
      </w:r>
      <w:r>
        <w:rPr>
          <w:rFonts w:eastAsia="MS Mincho;ＭＳ 明朝" w:cs="Times New Roman" w:ascii="Times New Roman" w:hAnsi="Times New Roman"/>
          <w:sz w:val="24"/>
          <w:highlight w:val="cyan"/>
        </w:rPr>
        <w:t xml:space="preserve"> RETIRADO 31/03/05 – Acta 843/05.</w:t>
        <w:tab/>
        <w:t>LIBRO 42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325.- </w:t>
      </w:r>
      <w:r>
        <w:rPr>
          <w:rFonts w:eastAsia="MS Mincho;ＭＳ 明朝" w:cs="Times New Roman" w:ascii="Times New Roman" w:hAnsi="Times New Roman"/>
          <w:sz w:val="24"/>
          <w:u w:val="single"/>
        </w:rPr>
        <w:t>Proyecto de Ordenanza 325/04</w:t>
      </w:r>
      <w:r>
        <w:rPr>
          <w:rFonts w:eastAsia="MS Mincho;ＭＳ 明朝" w:cs="Times New Roman" w:ascii="Times New Roman" w:hAnsi="Times New Roman"/>
          <w:sz w:val="24"/>
        </w:rPr>
        <w:t>: "Inclusión de la Comisión Nacional de Energía Atómica dentro del artículo 90, inciso d) de la Ordenanza 679-CM-96". Autores: Concejales Marcelo Cascón, Fernando Martín, Alicia Grandío, Guillermina Alaniz y Hugo Cejas (U.C.R). Colaborador: Dr. Roberto Diego Villalba.</w:t>
      </w:r>
      <w:r>
        <w:rPr>
          <w:rFonts w:eastAsia="MS Mincho;ＭＳ 明朝" w:cs="Times New Roman" w:ascii="Times New Roman" w:hAnsi="Times New Roman"/>
          <w:sz w:val="24"/>
          <w:highlight w:val="cyan"/>
        </w:rPr>
        <w:tab/>
        <w:t>LIBRO 42</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326.- </w:t>
      </w:r>
      <w:r>
        <w:rPr>
          <w:rFonts w:eastAsia="MS Mincho;ＭＳ 明朝" w:cs="Times New Roman" w:ascii="Times New Roman" w:hAnsi="Times New Roman"/>
          <w:sz w:val="24"/>
          <w:u w:val="single"/>
        </w:rPr>
        <w:t>Proyecto de Comunicación 326/04</w:t>
      </w:r>
      <w:r>
        <w:rPr>
          <w:rFonts w:eastAsia="MS Mincho;ＭＳ 明朝" w:cs="Times New Roman" w:ascii="Times New Roman" w:hAnsi="Times New Roman"/>
          <w:sz w:val="24"/>
        </w:rPr>
        <w:t xml:space="preserve">: "Comunicar Legislatura Provincial la inquietud de incorporar el artículo 25 de la Ley Nacional 24004 al texto de la Ley Provincial 2999". Autora: Concejal Sandra Guerrero (MARA). Colaboradores: Personal de Enfermería del Hospital Zonal, Dr. Ramón Carrillo de San Carlos de Bariloche. A Comisión de Gobierno y Legales. </w:t>
      </w:r>
      <w:r>
        <w:rPr>
          <w:rFonts w:eastAsia="MS Mincho;ＭＳ 明朝" w:cs="Times New Roman" w:ascii="Times New Roman" w:hAnsi="Times New Roman"/>
          <w:sz w:val="24"/>
          <w:highlight w:val="green"/>
        </w:rPr>
        <w:t>APROBADO 23/12/04 – Acta 839/04 (C-04-528).</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327.- </w:t>
      </w:r>
      <w:r>
        <w:rPr>
          <w:rFonts w:eastAsia="MS Mincho;ＭＳ 明朝" w:cs="Times New Roman" w:ascii="Times New Roman" w:hAnsi="Times New Roman"/>
          <w:sz w:val="24"/>
          <w:u w:val="single"/>
        </w:rPr>
        <w:t>Proyecto de Ordenanza 327/04</w:t>
      </w:r>
      <w:r>
        <w:rPr>
          <w:rFonts w:eastAsia="MS Mincho;ＭＳ 明朝" w:cs="Times New Roman" w:ascii="Times New Roman" w:hAnsi="Times New Roman"/>
          <w:sz w:val="24"/>
        </w:rPr>
        <w:t xml:space="preserve">: "Ceder parcela al Obispado de Bariloche Parroquia Virgen de la Medalla Milagrosa para Gimnasio y actividades deportivas, recreacionales y culturales". Autores: Concejales Marcelo Cascón (U.C.R); Andrés Martínez Infante (Encuentro); Sandra Guerrero (MARA) y Silvina García Larraburu (P.J). Colaboradores: Arq. Elvira Izaguirre y Padre Branco Jan.  </w:t>
      </w:r>
      <w:r>
        <w:rPr>
          <w:rFonts w:eastAsia="MS Mincho;ＭＳ 明朝" w:cs="Times New Roman" w:ascii="Times New Roman" w:hAnsi="Times New Roman"/>
          <w:sz w:val="24"/>
          <w:highlight w:val="green"/>
        </w:rPr>
        <w:t>APROBADO 23/12/04 – Acta 839/04 (O-04-1458).</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328.- </w:t>
      </w:r>
      <w:r>
        <w:rPr>
          <w:rFonts w:eastAsia="MS Mincho;ＭＳ 明朝" w:cs="Times New Roman" w:ascii="Times New Roman" w:hAnsi="Times New Roman"/>
          <w:sz w:val="24"/>
          <w:u w:val="single"/>
        </w:rPr>
        <w:t>Proyecto de Declaración 328/04</w:t>
      </w:r>
      <w:r>
        <w:rPr>
          <w:rFonts w:eastAsia="MS Mincho;ＭＳ 明朝" w:cs="Times New Roman" w:ascii="Times New Roman" w:hAnsi="Times New Roman"/>
          <w:sz w:val="24"/>
        </w:rPr>
        <w:t xml:space="preserve">: "Declarar de Interés Municipal la prevención y mitigación riesgos de incendios forestales y de interfase y forestales". Autores: Comisión Legislativa: Concejales Marcelo Cascón, Fernando Martín (U.C.R); Andrés Martínez Infante (Encuentro); Sandra Guerrero (MARA) y Silvina García Larraburu (P.J). Iniciativa: Consejo de Prevención de Incendios de Interfase. Sobre Tablas. </w:t>
      </w:r>
      <w:r>
        <w:rPr>
          <w:rFonts w:eastAsia="MS Mincho;ＭＳ 明朝" w:cs="Times New Roman" w:ascii="Times New Roman" w:hAnsi="Times New Roman"/>
          <w:sz w:val="24"/>
          <w:highlight w:val="green"/>
        </w:rPr>
        <w:t>APROBADO 23/12/04 – Acta 839/04 (D-04-1064).</w:t>
      </w:r>
    </w:p>
    <w:p>
      <w:pPr>
        <w:pStyle w:val="Textosinformato"/>
        <w:jc w:val="both"/>
        <w:rPr/>
      </w:pPr>
      <w:r>
        <w:rPr>
          <w:rFonts w:eastAsia="MS Mincho;ＭＳ 明朝" w:cs="Times New Roman" w:ascii="Times New Roman" w:hAnsi="Times New Roman"/>
          <w:sz w:val="24"/>
        </w:rPr>
        <w:t xml:space="preserve">329.- </w:t>
      </w:r>
      <w:r>
        <w:rPr>
          <w:rFonts w:eastAsia="MS Mincho;ＭＳ 明朝" w:cs="Times New Roman" w:ascii="Times New Roman" w:hAnsi="Times New Roman"/>
          <w:sz w:val="24"/>
          <w:u w:val="single"/>
        </w:rPr>
        <w:t>Proyecto de Ordenanza 329/04</w:t>
      </w:r>
      <w:r>
        <w:rPr>
          <w:rFonts w:eastAsia="MS Mincho;ＭＳ 明朝" w:cs="Times New Roman" w:ascii="Times New Roman" w:hAnsi="Times New Roman"/>
          <w:sz w:val="24"/>
        </w:rPr>
        <w:t xml:space="preserve">: "Facultar Departamento Ejecutivo redistribución fraccionamiento Las Victorias SRL declarándolo interés social". Autor: Secretario de Hacienda, Lic. Ángel Barriga A/c Despacho Intendencia. Colaboradores: Secretario de Turismo, Ing. Guillermo Estévez y Secretaría de Obras y Servicios Públicos y Subsecretaría de Planeamiento. A Asesoría Letrada y a la Unidad Coordinadora del Consejo de Planificación Municipal y a Comisiones de Economía y de Gobierno y Legales. </w:t>
      </w:r>
      <w:r>
        <w:rPr>
          <w:rFonts w:eastAsia="MS Mincho;ＭＳ 明朝" w:cs="Times New Roman" w:ascii="Times New Roman" w:hAnsi="Times New Roman"/>
          <w:sz w:val="24"/>
          <w:highlight w:val="cyan"/>
        </w:rPr>
        <w:t>RETIRADO 01/03/05 – Acta 841/05.</w:t>
        <w:tab/>
        <w:t>LIBRO 42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330.- </w:t>
      </w:r>
      <w:r>
        <w:rPr>
          <w:rFonts w:eastAsia="MS Mincho;ＭＳ 明朝" w:cs="Times New Roman" w:ascii="Times New Roman" w:hAnsi="Times New Roman"/>
          <w:sz w:val="24"/>
          <w:u w:val="single"/>
        </w:rPr>
        <w:t>Proyecto de Ordenanza 330/04</w:t>
      </w:r>
      <w:r>
        <w:rPr>
          <w:rFonts w:eastAsia="MS Mincho;ＭＳ 明朝" w:cs="Times New Roman" w:ascii="Times New Roman" w:hAnsi="Times New Roman"/>
          <w:sz w:val="24"/>
        </w:rPr>
        <w:t xml:space="preserve">: "Régimen Municipal de obras públicas". Autor: Concejal Diego Breide (Encuentro). Coautor: Concejal Andrés Martínez Infante (Encuentro). Colaboradores: Sres. Juan Martín Osycka, José A. Pisani y Arq. Diego Iraola. A Asesoría Letrada y a Comisiones de Obras y Planeamiento y de Gobierno y Legales. </w:t>
      </w:r>
      <w:r>
        <w:rPr>
          <w:rFonts w:eastAsia="MS Mincho;ＭＳ 明朝" w:cs="Times New Roman" w:ascii="Times New Roman" w:hAnsi="Times New Roman"/>
          <w:sz w:val="24"/>
          <w:highlight w:val="green"/>
        </w:rPr>
        <w:t>APROBADO 09/11/07 – Acta 888/07 (O-07-1763).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331.- </w:t>
      </w:r>
      <w:r>
        <w:rPr>
          <w:rFonts w:eastAsia="MS Mincho;ＭＳ 明朝" w:cs="Times New Roman" w:ascii="Times New Roman" w:hAnsi="Times New Roman"/>
          <w:sz w:val="24"/>
          <w:u w:val="single"/>
        </w:rPr>
        <w:t>Proyecto de Comunicación 331/04</w:t>
      </w:r>
      <w:r>
        <w:rPr>
          <w:rFonts w:eastAsia="MS Mincho;ＭＳ 明朝" w:cs="Times New Roman" w:ascii="Times New Roman" w:hAnsi="Times New Roman"/>
          <w:sz w:val="24"/>
        </w:rPr>
        <w:t xml:space="preserve">: "Comunicar Gobierno Nacional necesidad de mantener fondos previsionados para construcción viviendas reubicación familias Barda del Ñireco Barrio Lera". Autores: Comisión Legislativa: Concejales Marcelo Cascón, Fernando Martín (U.C.R); Andrés Martínez Infante (Encuentro); Sandra Guerrero (MARA) y Silvina García Larraburu (P.J.).  </w:t>
      </w:r>
      <w:r>
        <w:rPr>
          <w:rFonts w:eastAsia="MS Mincho;ＭＳ 明朝" w:cs="Times New Roman" w:ascii="Times New Roman" w:hAnsi="Times New Roman"/>
          <w:sz w:val="24"/>
          <w:highlight w:val="green"/>
        </w:rPr>
        <w:t>APROBADO 23/12/04 – Acta 839/04 (C-04-527).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332.- </w:t>
      </w:r>
      <w:r>
        <w:rPr>
          <w:rFonts w:eastAsia="MS Mincho;ＭＳ 明朝" w:cs="Times New Roman" w:ascii="Times New Roman" w:hAnsi="Times New Roman"/>
          <w:sz w:val="24"/>
          <w:u w:val="single"/>
        </w:rPr>
        <w:t>Proyecto de Ordenanza 332/04</w:t>
      </w:r>
      <w:r>
        <w:rPr>
          <w:rFonts w:eastAsia="MS Mincho;ＭＳ 明朝" w:cs="Times New Roman" w:ascii="Times New Roman" w:hAnsi="Times New Roman"/>
          <w:sz w:val="24"/>
        </w:rPr>
        <w:t>: "Autorizar al señor Intendente Municipal a suscribir convenio con la empresa CODISTEL SA". Autor: Secretario de Hacienda a/c Despacho Intendencia, Lic. Ángel Barriga. Colaborador: Secretario de Turismo, Sr. Guillermo Estévez. Se solicitará su retiro.</w:t>
      </w:r>
      <w:r>
        <w:rPr>
          <w:rFonts w:eastAsia="MS Mincho;ＭＳ 明朝" w:cs="Times New Roman" w:ascii="Times New Roman" w:hAnsi="Times New Roman"/>
          <w:sz w:val="24"/>
          <w:highlight w:val="cyan"/>
        </w:rPr>
        <w:t xml:space="preserve"> RETIRADO 16/02/05 – Acta 840/05.</w:t>
        <w:tab/>
        <w:t>LIBRO 42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333.- </w:t>
      </w:r>
      <w:r>
        <w:rPr>
          <w:rFonts w:eastAsia="MS Mincho;ＭＳ 明朝" w:cs="Times New Roman" w:ascii="Times New Roman" w:hAnsi="Times New Roman"/>
          <w:sz w:val="24"/>
          <w:u w:val="single"/>
        </w:rPr>
        <w:t>Proyecto de Comunicación 333/04</w:t>
      </w:r>
      <w:r>
        <w:rPr>
          <w:rFonts w:eastAsia="MS Mincho;ＭＳ 明朝" w:cs="Times New Roman" w:ascii="Times New Roman" w:hAnsi="Times New Roman"/>
          <w:sz w:val="24"/>
        </w:rPr>
        <w:t>: "Comunicar a todas las empresas de trasporte automotor de pasajeros que operen en San Carlos de Bariloche la obligatoriedad del cumplimiento de las legislaciones vigentes". Autores: Concejales Alicia Grandío, Fernando Martín, Guillermina Alaniz (UCR); Andrés Martínez Infante, Diego Breide (Encuentro); Sandra Guerrero (MARA) y Silvina García Larraburu (PJ). Colaboradores: Lic. Richard Gavini y Dra. Alejandra Autelitano. Se solicitará su retiro por haberse emitido Resolución 308-PCM-04.</w:t>
      </w:r>
      <w:r>
        <w:rPr>
          <w:rFonts w:eastAsia="MS Mincho;ＭＳ 明朝" w:cs="Times New Roman" w:ascii="Times New Roman" w:hAnsi="Times New Roman"/>
          <w:sz w:val="24"/>
          <w:highlight w:val="cyan"/>
        </w:rPr>
        <w:t xml:space="preserve"> RETIRADO 16/02/05 – Acta 840/05.</w:t>
        <w:tab/>
        <w:t>LIBRO 42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334.- </w:t>
      </w:r>
      <w:r>
        <w:rPr>
          <w:rFonts w:eastAsia="MS Mincho;ＭＳ 明朝" w:cs="Times New Roman" w:ascii="Times New Roman" w:hAnsi="Times New Roman"/>
          <w:sz w:val="24"/>
          <w:u w:val="single"/>
        </w:rPr>
        <w:t>Proyecto de Ordenanza 334/04</w:t>
      </w:r>
      <w:r>
        <w:rPr>
          <w:rFonts w:eastAsia="MS Mincho;ＭＳ 明朝" w:cs="Times New Roman" w:ascii="Times New Roman" w:hAnsi="Times New Roman"/>
          <w:sz w:val="24"/>
        </w:rPr>
        <w:t>: "Autorizar subdivisión de la parcela 19-2-F 025 y 027, lotes 02 y 02 y asignar cambio de uso". Autor: Intendente Municipal, Sr. Alberto Icare. Colaboradores: Secretario de Gobierno, Sr. Adolfo Foures; Secretaria de Promoción Social y Juventud, Sra. Beatriz Iparraguirre; Subdirector de Planeamiento, Arq. Eduardo Reddy y Sr. Carlos Muzio. A Asesoría Letrada y a las Comisiones de Obras y Planeamiento y de Gobierno y Legales.</w:t>
      </w:r>
      <w:r>
        <w:rPr>
          <w:rFonts w:eastAsia="MS Mincho;ＭＳ 明朝" w:cs="Times New Roman" w:ascii="Times New Roman" w:hAnsi="Times New Roman"/>
          <w:sz w:val="24"/>
          <w:highlight w:val="cyan"/>
        </w:rPr>
        <w:t xml:space="preserve"> RETIRADO 01/03/05 – Acta 841/05.</w:t>
        <w:tab/>
        <w:t>LIBRO 42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335.- </w:t>
      </w:r>
      <w:r>
        <w:rPr>
          <w:rFonts w:eastAsia="MS Mincho;ＭＳ 明朝" w:cs="Times New Roman" w:ascii="Times New Roman" w:hAnsi="Times New Roman"/>
          <w:sz w:val="24"/>
          <w:u w:val="single"/>
        </w:rPr>
        <w:t>Proyecto de Declaración 335/05</w:t>
      </w:r>
      <w:r>
        <w:rPr>
          <w:rFonts w:eastAsia="MS Mincho;ＭＳ 明朝" w:cs="Times New Roman" w:ascii="Times New Roman" w:hAnsi="Times New Roman"/>
          <w:sz w:val="24"/>
        </w:rPr>
        <w:t xml:space="preserve">: "Declarar de interés municipal y turístico al proyecto cultural "Alto Bariloche". Autor: Intendente Municipal, Sr. Alberto Icare. Colaboradores: Secretario de Turismo, Sr. Guillermo Estévez y Secretario de Hacienda, Lic. Ángel Barriga. Sobre Tablas. </w:t>
      </w:r>
      <w:r>
        <w:rPr>
          <w:rFonts w:eastAsia="MS Mincho;ＭＳ 明朝" w:cs="Times New Roman" w:ascii="Times New Roman" w:hAnsi="Times New Roman"/>
          <w:sz w:val="24"/>
          <w:highlight w:val="green"/>
        </w:rPr>
        <w:t>APROBADO 16/02/05 – Acta 840/05 (D-05-1070).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336.- </w:t>
      </w:r>
      <w:r>
        <w:rPr>
          <w:rFonts w:eastAsia="MS Mincho;ＭＳ 明朝" w:cs="Times New Roman" w:ascii="Times New Roman" w:hAnsi="Times New Roman"/>
          <w:sz w:val="24"/>
          <w:u w:val="single"/>
        </w:rPr>
        <w:t>Proyecto de Ordenanza 336/05</w:t>
      </w:r>
      <w:r>
        <w:rPr>
          <w:rFonts w:eastAsia="MS Mincho;ＭＳ 明朝" w:cs="Times New Roman" w:ascii="Times New Roman" w:hAnsi="Times New Roman"/>
          <w:sz w:val="24"/>
        </w:rPr>
        <w:t xml:space="preserve">: "Sancionar ingreso de material pirotécnico a espectáculos públicos". Autora: Concejal Beatriz Contreras (Encuentro). A Asesoría Letrada y a Comisión de Gobierno y Legales. </w:t>
      </w:r>
      <w:r>
        <w:rPr>
          <w:rFonts w:eastAsia="MS Mincho;ＭＳ 明朝"/>
          <w:sz w:val="24"/>
          <w:lang w:val="es-MX"/>
        </w:rPr>
        <w:t>.</w:t>
      </w:r>
      <w:r>
        <w:rPr>
          <w:rFonts w:eastAsia="MS Mincho;ＭＳ 明朝" w:cs="Times New Roman" w:ascii="Times New Roman" w:hAnsi="Times New Roman"/>
          <w:sz w:val="24"/>
          <w:highlight w:val="cyan"/>
        </w:rPr>
        <w:t xml:space="preserve"> RETIRADO 14/06/07 – Acta 879/07.</w:t>
        <w:tab/>
        <w:t>LIBRO 42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337.- </w:t>
      </w:r>
      <w:r>
        <w:rPr>
          <w:rFonts w:eastAsia="MS Mincho;ＭＳ 明朝" w:cs="Times New Roman" w:ascii="Times New Roman" w:hAnsi="Times New Roman"/>
          <w:sz w:val="24"/>
          <w:u w:val="single"/>
        </w:rPr>
        <w:t>Proyecto de Declaración 337/05</w:t>
      </w:r>
      <w:r>
        <w:rPr>
          <w:rFonts w:eastAsia="MS Mincho;ＭＳ 明朝" w:cs="Times New Roman" w:ascii="Times New Roman" w:hAnsi="Times New Roman"/>
          <w:sz w:val="24"/>
        </w:rPr>
        <w:t xml:space="preserve">: "Interés Municipal VI Congreso de la Sociedad de Cirugía Neurológica del Cono Sur". Autor: Intendente Municipal, Sr. Alberto Icare. Colaboradores: Secretario de Hacienda, Lic. Ángel Barriga y Director General de Protocolo, Sr. Marcelo Nemirovsky. A Comisión de Gobierno y Legales. </w:t>
      </w:r>
      <w:r>
        <w:rPr>
          <w:rFonts w:eastAsia="MS Mincho;ＭＳ 明朝" w:cs="Times New Roman" w:ascii="Times New Roman" w:hAnsi="Times New Roman"/>
          <w:sz w:val="24"/>
          <w:highlight w:val="green"/>
        </w:rPr>
        <w:t>APROBADO 01/03/05 – Acta 841/05 (D-05-1080).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338.- P</w:t>
      </w:r>
      <w:r>
        <w:rPr>
          <w:rFonts w:eastAsia="MS Mincho;ＭＳ 明朝" w:cs="Times New Roman" w:ascii="Times New Roman" w:hAnsi="Times New Roman"/>
          <w:sz w:val="24"/>
          <w:u w:val="single"/>
        </w:rPr>
        <w:t>royecto de Declaración 338/05</w:t>
      </w:r>
      <w:r>
        <w:rPr>
          <w:rFonts w:eastAsia="MS Mincho;ＭＳ 明朝" w:cs="Times New Roman" w:ascii="Times New Roman" w:hAnsi="Times New Roman"/>
          <w:sz w:val="24"/>
        </w:rPr>
        <w:t>: "Interés Municipal 7° Edición del Bariloche Classic de Windsurf y Kitesurf". Autor: Intendente Municipal, Sr. Alberto Icare. Colaboradores: Secretario de Hacienda, Lic. Ángel Barriga y Director General de Protocolo, Sr. Marcelo Nemirovsky. Sobre tablas.</w:t>
      </w:r>
      <w:r>
        <w:rPr>
          <w:rFonts w:eastAsia="MS Mincho;ＭＳ 明朝" w:cs="Times New Roman" w:ascii="Times New Roman" w:hAnsi="Times New Roman"/>
          <w:sz w:val="24"/>
          <w:highlight w:val="green"/>
        </w:rPr>
        <w:t xml:space="preserve"> APROBADO 16/02/05 – Acta 840/05 (D-05-1071).</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339.- </w:t>
      </w:r>
      <w:r>
        <w:rPr>
          <w:rFonts w:eastAsia="MS Mincho;ＭＳ 明朝" w:cs="Times New Roman" w:ascii="Times New Roman" w:hAnsi="Times New Roman"/>
          <w:sz w:val="24"/>
          <w:u w:val="single"/>
        </w:rPr>
        <w:t>Proyecto de Ordenanza 339/05</w:t>
      </w:r>
      <w:r>
        <w:rPr>
          <w:rFonts w:eastAsia="MS Mincho;ＭＳ 明朝" w:cs="Times New Roman" w:ascii="Times New Roman" w:hAnsi="Times New Roman"/>
          <w:sz w:val="24"/>
        </w:rPr>
        <w:t xml:space="preserve">: "Autorizar al Departamento Ejecutivo a suscribir convenio con la firma Alegrías Andinas S.R.L.".  Autor: Intendente Municipal, Sr. Alberto Icare. Colaboradores: Secretario de Hacienda, Lic. Ángel Barriga y Comisión General de Transacciones. A Asesoría Letrada y a Comisiones de Obras y Planeamiento, de Economía y de Gobierno y Legales. </w:t>
      </w:r>
      <w:r>
        <w:rPr>
          <w:rFonts w:eastAsia="MS Mincho;ＭＳ 明朝" w:cs="Times New Roman" w:ascii="Times New Roman" w:hAnsi="Times New Roman"/>
          <w:sz w:val="24"/>
          <w:highlight w:val="green"/>
        </w:rPr>
        <w:t>APROBADO 19/05/05 – Acta 846/05 (O-05-1500).</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340.- </w:t>
      </w:r>
      <w:r>
        <w:rPr>
          <w:rFonts w:eastAsia="MS Mincho;ＭＳ 明朝" w:cs="Times New Roman" w:ascii="Times New Roman" w:hAnsi="Times New Roman"/>
          <w:sz w:val="24"/>
          <w:u w:val="single"/>
        </w:rPr>
        <w:t>Proyecto de Ordenanza 340/05</w:t>
      </w:r>
      <w:r>
        <w:rPr>
          <w:rFonts w:eastAsia="MS Mincho;ＭＳ 明朝" w:cs="Times New Roman" w:ascii="Times New Roman" w:hAnsi="Times New Roman"/>
          <w:sz w:val="24"/>
        </w:rPr>
        <w:t>: "Declarar el día 9 de diciembre de cada año, como Día de la Patria Grande Sudamericana". Autora: Concejal Sandra Guerrero (MARA). Colaborador: Sr. Pedro Bedia. A Comisión de Gobierno y Legales.</w:t>
      </w:r>
      <w:r>
        <w:rPr>
          <w:rFonts w:eastAsia="MS Mincho;ＭＳ 明朝" w:cs="Times New Roman" w:ascii="Times New Roman" w:hAnsi="Times New Roman"/>
          <w:sz w:val="24"/>
          <w:highlight w:val="cyan"/>
        </w:rPr>
        <w:tab/>
        <w:t>LIBRO 42</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341.- </w:t>
      </w:r>
      <w:r>
        <w:rPr>
          <w:rFonts w:eastAsia="MS Mincho;ＭＳ 明朝" w:cs="Times New Roman" w:ascii="Times New Roman" w:hAnsi="Times New Roman"/>
          <w:sz w:val="24"/>
          <w:u w:val="single"/>
        </w:rPr>
        <w:t>Proyecto de Ordenanza 341/05</w:t>
      </w:r>
      <w:r>
        <w:rPr>
          <w:rFonts w:eastAsia="MS Mincho;ＭＳ 明朝" w:cs="Times New Roman" w:ascii="Times New Roman" w:hAnsi="Times New Roman"/>
          <w:sz w:val="24"/>
        </w:rPr>
        <w:t>: "Suspensión de la vigencia del artículo 21° de la Ordenanza 137-C-88 del Estatuto del Empleado Municipal". Autor: Secretario de Gobierno, Sr. Adolfo Foures a/c Despacho Intendencia. Colaborador: Secretario de Hacienda, Lic. Ángel Barriga. A Comisión de Gobierno y Legales.</w:t>
      </w:r>
      <w:r>
        <w:rPr>
          <w:rFonts w:eastAsia="MS Mincho;ＭＳ 明朝" w:cs="Times New Roman" w:ascii="Times New Roman" w:hAnsi="Times New Roman"/>
          <w:sz w:val="24"/>
          <w:highlight w:val="green"/>
        </w:rPr>
        <w:t xml:space="preserve"> APROBADO 01/03/05 – Acta 841/05 (O-05-1481).</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342.- </w:t>
      </w:r>
      <w:r>
        <w:rPr>
          <w:rFonts w:eastAsia="MS Mincho;ＭＳ 明朝" w:cs="Times New Roman" w:ascii="Times New Roman" w:hAnsi="Times New Roman"/>
          <w:sz w:val="24"/>
          <w:u w:val="single"/>
        </w:rPr>
        <w:t>Proyecto de Declaración 342/05</w:t>
      </w:r>
      <w:r>
        <w:rPr>
          <w:rFonts w:eastAsia="MS Mincho;ＭＳ 明朝" w:cs="Times New Roman" w:ascii="Times New Roman" w:hAnsi="Times New Roman"/>
          <w:sz w:val="24"/>
        </w:rPr>
        <w:t>: "Declarar de Interés Municipal la Media Maratón Ciudad de Bariloche". Autor: Intendente Municipal, Sr. Alberto Icare. Colaboradores: Secretario de Gobierno, Sr. Adolfo Foures y Director General de Deportes, Prof. Oscar Espósito. A Comisión de Gobierno y Legales.</w:t>
      </w:r>
      <w:r>
        <w:rPr>
          <w:rFonts w:eastAsia="MS Mincho;ＭＳ 明朝" w:cs="Times New Roman" w:ascii="Times New Roman" w:hAnsi="Times New Roman"/>
          <w:sz w:val="24"/>
          <w:highlight w:val="green"/>
        </w:rPr>
        <w:t xml:space="preserve"> APROBADO 31/03/05 – Acta 843/05 (D-05-1082).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343.- </w:t>
      </w:r>
      <w:r>
        <w:rPr>
          <w:rFonts w:eastAsia="MS Mincho;ＭＳ 明朝" w:cs="Times New Roman" w:ascii="Times New Roman" w:hAnsi="Times New Roman"/>
          <w:sz w:val="24"/>
          <w:u w:val="single"/>
        </w:rPr>
        <w:t>Proyecto de Declaración 343/05</w:t>
      </w:r>
      <w:r>
        <w:rPr>
          <w:rFonts w:eastAsia="MS Mincho;ＭＳ 明朝" w:cs="Times New Roman" w:ascii="Times New Roman" w:hAnsi="Times New Roman"/>
          <w:sz w:val="24"/>
        </w:rPr>
        <w:t>: "Declarar de Interés Municipal, Turístico y Deportivo al Evento denominado 3° Encuentro Nacional de Kayakistas-Bariloche 2005". Autor: Intendente Municipal, Sr. Alberto Icare. Colaboradores: Secretario de Gobierno, Sr. Adolfo Foures y Secretario de Turismo, Ing. Guillermo Estévez. Sobre tablas.</w:t>
      </w:r>
      <w:r>
        <w:rPr>
          <w:rFonts w:eastAsia="MS Mincho;ＭＳ 明朝" w:cs="Times New Roman" w:ascii="Times New Roman" w:hAnsi="Times New Roman"/>
          <w:sz w:val="24"/>
          <w:highlight w:val="green"/>
        </w:rPr>
        <w:t xml:space="preserve"> APROBADO 16/02/05 – Acta 840/05 (D-05-1072).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344.- </w:t>
      </w:r>
      <w:r>
        <w:rPr>
          <w:rFonts w:eastAsia="MS Mincho;ＭＳ 明朝" w:cs="Times New Roman" w:ascii="Times New Roman" w:hAnsi="Times New Roman"/>
          <w:sz w:val="24"/>
          <w:u w:val="single"/>
        </w:rPr>
        <w:t>Proyecto de Ordenanza 344/05</w:t>
      </w:r>
      <w:r>
        <w:rPr>
          <w:rFonts w:eastAsia="MS Mincho;ＭＳ 明朝" w:cs="Times New Roman" w:ascii="Times New Roman" w:hAnsi="Times New Roman"/>
          <w:sz w:val="24"/>
        </w:rPr>
        <w:t xml:space="preserve">: "Aprobar Propuesta Acta Acuerdo entre la Municipalidad de San Carlos de Bariloche y la Asociación Agencia de Desarrollo Económico Crear – Ministerio de Desarrollo Social de la Nación". Autor: Intendente Municipal, Sr. Alberto Icare. Colaborador: Secretario de Gobierno, Sr. Adolfo Foures. A Asesoría Letrada y a Comisiones de Economía y de Gobierno y Legales. </w:t>
      </w:r>
      <w:r>
        <w:rPr>
          <w:rFonts w:eastAsia="MS Mincho;ＭＳ 明朝"/>
          <w:sz w:val="24"/>
          <w:lang w:val="es-MX"/>
        </w:rPr>
        <w:t>.</w:t>
      </w:r>
      <w:r>
        <w:rPr>
          <w:rFonts w:eastAsia="MS Mincho;ＭＳ 明朝" w:cs="Times New Roman" w:ascii="Times New Roman" w:hAnsi="Times New Roman"/>
          <w:sz w:val="24"/>
          <w:highlight w:val="cyan"/>
        </w:rPr>
        <w:t xml:space="preserve"> RETIRADO 11/10/07 – Acta 886/07.</w:t>
        <w:tab/>
        <w:t>LIBRO 42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345.- </w:t>
      </w:r>
      <w:r>
        <w:rPr>
          <w:rFonts w:eastAsia="MS Mincho;ＭＳ 明朝" w:cs="Times New Roman" w:ascii="Times New Roman" w:hAnsi="Times New Roman"/>
          <w:sz w:val="24"/>
          <w:u w:val="single"/>
        </w:rPr>
        <w:t>Proyecto de Ordenanza 345/05</w:t>
      </w:r>
      <w:r>
        <w:rPr>
          <w:rFonts w:eastAsia="MS Mincho;ＭＳ 明朝" w:cs="Times New Roman" w:ascii="Times New Roman" w:hAnsi="Times New Roman"/>
          <w:sz w:val="24"/>
        </w:rPr>
        <w:t xml:space="preserve">: "Aprobar Acta Complementaria entre la Municipalidad de San Carlos de Bariloche y la Secretaría de Políticas Sociales y Desarrollo Humano del Ministerio de Desarrollo Humano del Ministerio de Desarrollo Social de la Nación". Autor: Intendente Municipal, Sr. Alberto Icare. Colaborador: Secretario de Gobierno, Sr. Adolfo Foures. A Asesoría Letrada y a Comisiones de Acción Social, de Economía y de Gobierno y Legales. </w:t>
      </w:r>
      <w:r>
        <w:rPr>
          <w:rFonts w:eastAsia="MS Mincho;ＭＳ 明朝" w:cs="Times New Roman" w:ascii="Times New Roman" w:hAnsi="Times New Roman"/>
          <w:sz w:val="24"/>
          <w:highlight w:val="green"/>
        </w:rPr>
        <w:t>APROBADO 19/05/05 – Acta 846/05 (O-05-1501).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346.- </w:t>
      </w:r>
      <w:r>
        <w:rPr>
          <w:rFonts w:eastAsia="MS Mincho;ＭＳ 明朝"/>
          <w:sz w:val="24"/>
          <w:u w:val="single"/>
          <w:lang w:val="es-MX"/>
        </w:rPr>
        <w:t>Proyecto de Ordenanza 346/05</w:t>
      </w:r>
      <w:r>
        <w:rPr>
          <w:rFonts w:eastAsia="MS Mincho;ＭＳ 明朝"/>
          <w:sz w:val="24"/>
          <w:lang w:val="es-MX"/>
        </w:rPr>
        <w:t xml:space="preserve">: "Aprobar Convenio Municipalidad de San Carlos de Bariloche con la Secretaría de Familia del Ministerio de Familia de la Provincia de Río Negro". Autor: Intendente Municipal, Sr. Alberto Icare. </w:t>
      </w:r>
      <w:r>
        <w:rPr>
          <w:rFonts w:eastAsia="MS Mincho;ＭＳ 明朝"/>
          <w:sz w:val="24"/>
          <w:lang w:val="es-ES"/>
        </w:rPr>
        <w:t xml:space="preserve">Colaborador: Secretario de Gobierno, Sr. Adolfo Foures. A Asesoría Letrada y a Comisiones de Acción Social y de Gobierno y Legales. </w:t>
      </w:r>
      <w:r>
        <w:rPr>
          <w:rFonts w:eastAsia="MS Mincho;ＭＳ 明朝"/>
          <w:sz w:val="24"/>
          <w:highlight w:val="green"/>
          <w:lang w:val="es-MX"/>
        </w:rPr>
        <w:t>APROBADO</w:t>
      </w:r>
      <w:r>
        <w:rPr>
          <w:rFonts w:eastAsia="MS Mincho;ＭＳ 明朝"/>
          <w:sz w:val="24"/>
          <w:highlight w:val="green"/>
          <w:lang w:val="es-ES"/>
        </w:rPr>
        <w:t xml:space="preserve"> 14/04/05 – Acta 844/05 (O-05-1490).</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347.- </w:t>
      </w:r>
      <w:r>
        <w:rPr>
          <w:rFonts w:eastAsia="MS Mincho;ＭＳ 明朝" w:cs="Times New Roman" w:ascii="Times New Roman" w:hAnsi="Times New Roman"/>
          <w:sz w:val="24"/>
          <w:u w:val="single"/>
        </w:rPr>
        <w:t>Proyecto de Declaración 347/05</w:t>
      </w:r>
      <w:r>
        <w:rPr>
          <w:rFonts w:eastAsia="MS Mincho;ＭＳ 明朝" w:cs="Times New Roman" w:ascii="Times New Roman" w:hAnsi="Times New Roman"/>
          <w:sz w:val="24"/>
        </w:rPr>
        <w:t>: "Declarar de interés Comunitario "La actividad sobre Medicina Reproductiva y Fertilización Asistida de Alta Complejidad. Autores: Comisión Legislativa: Concejales Marcelo Cascón, Fernando Martín (U.C.R.); Andrés Martínez Infante (Encuentro); Sandra Guerrero (MARA) y Silvina García Larraburu (P.J.). Iniciativa: Centro de Medicina Reproductiva Bariloche y Procrearte. Sobre Tablas.</w:t>
      </w:r>
      <w:r>
        <w:rPr>
          <w:rFonts w:eastAsia="MS Mincho;ＭＳ 明朝" w:cs="Times New Roman" w:ascii="Times New Roman" w:hAnsi="Times New Roman"/>
          <w:sz w:val="24"/>
          <w:highlight w:val="green"/>
        </w:rPr>
        <w:t xml:space="preserve"> APROBADO 16/02/05 – Acta 840/05 (D-05-1073).</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348.- </w:t>
      </w:r>
      <w:r>
        <w:rPr>
          <w:rFonts w:eastAsia="MS Mincho;ＭＳ 明朝" w:cs="Times New Roman" w:ascii="Times New Roman" w:hAnsi="Times New Roman"/>
          <w:sz w:val="24"/>
          <w:u w:val="single"/>
        </w:rPr>
        <w:t>Proyecto de Ordenanza 348/05</w:t>
      </w:r>
      <w:r>
        <w:rPr>
          <w:rFonts w:eastAsia="MS Mincho;ＭＳ 明朝" w:cs="Times New Roman" w:ascii="Times New Roman" w:hAnsi="Times New Roman"/>
          <w:sz w:val="24"/>
        </w:rPr>
        <w:t xml:space="preserve">: "Reglamentar artículo 17 inciso 7 de la Carta Orgánica Municipal". Autora: Concejal Sandra Guerrero (MARA). A Asesoría Letrada y a Comisión de Gobierno y Legales. </w:t>
      </w:r>
      <w:r>
        <w:rPr>
          <w:rFonts w:eastAsia="MS Mincho;ＭＳ 明朝" w:cs="Times New Roman" w:ascii="Times New Roman" w:hAnsi="Times New Roman"/>
          <w:sz w:val="24"/>
          <w:highlight w:val="cyan"/>
        </w:rPr>
        <w:tab/>
        <w:t>LIBRO 42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349.-</w:t>
      </w:r>
      <w:r>
        <w:rPr>
          <w:rFonts w:eastAsia="MS Mincho;ＭＳ 明朝"/>
          <w:sz w:val="24"/>
        </w:rPr>
        <w:t xml:space="preserve"> </w:t>
      </w:r>
      <w:r>
        <w:rPr>
          <w:rFonts w:eastAsia="MS Mincho;ＭＳ 明朝" w:cs="Times New Roman" w:ascii="Times New Roman" w:hAnsi="Times New Roman"/>
          <w:sz w:val="24"/>
          <w:u w:val="single"/>
        </w:rPr>
        <w:t>Proyecto de Declaración 349/05</w:t>
      </w:r>
      <w:r>
        <w:rPr>
          <w:rFonts w:eastAsia="MS Mincho;ＭＳ 明朝" w:cs="Times New Roman" w:ascii="Times New Roman" w:hAnsi="Times New Roman"/>
          <w:sz w:val="24"/>
        </w:rPr>
        <w:t xml:space="preserve">: "Declarar de Interés Municipal el Proyecto PIP 02609 del Consejo Nacional de Investigaciones Científicas y Técnicas "Calidad de Vida y Gestión y Gestión y Participación Territorial Descentralizada en el sector Rionegrino del Corredor de los Lagos, Patagonia Norte, Argentina". Autora: Concejal Alicia Grandío (U.C.R). Colaboradores: Alicia Figueroa, Herman Henkel y Carlos Alberto Abaleron. A Comisión de Gobierno y Legales. </w:t>
      </w:r>
      <w:r>
        <w:rPr>
          <w:rFonts w:eastAsia="MS Mincho;ＭＳ 明朝" w:cs="Times New Roman" w:ascii="Times New Roman" w:hAnsi="Times New Roman"/>
          <w:sz w:val="24"/>
          <w:highlight w:val="green"/>
        </w:rPr>
        <w:t>APROBADO 14/04/05 – Acta 844/05 (D-05-1094).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350.- </w:t>
      </w:r>
      <w:r>
        <w:rPr>
          <w:rFonts w:eastAsia="MS Mincho;ＭＳ 明朝" w:cs="Times New Roman" w:ascii="Times New Roman" w:hAnsi="Times New Roman"/>
          <w:sz w:val="24"/>
          <w:u w:val="single"/>
        </w:rPr>
        <w:t>Proyecto de Ordenanza 350/05</w:t>
      </w:r>
      <w:r>
        <w:rPr>
          <w:rFonts w:eastAsia="MS Mincho;ＭＳ 明朝" w:cs="Times New Roman" w:ascii="Times New Roman" w:hAnsi="Times New Roman"/>
          <w:sz w:val="24"/>
        </w:rPr>
        <w:t xml:space="preserve">: "Declarar de Interés Público y sujeta a pago obligatorio la obra red cloacal en Barrio La Cumbre". Autor: Intendente Municipal, Sr. Alberto Icare. Colaboradores: Secretario de Obras y Servicios Públicos, Sr. Juan Carlos Álvarez y Sr. Adolfo Foures. A Asesoría Letrada y a Comisiones de Obras y Planeamiento, de Economía y de Gobierno y Legales. </w:t>
      </w:r>
      <w:r>
        <w:rPr>
          <w:rFonts w:eastAsia="MS Mincho;ＭＳ 明朝" w:cs="Times New Roman" w:ascii="Times New Roman" w:hAnsi="Times New Roman"/>
          <w:sz w:val="24"/>
          <w:highlight w:val="green"/>
        </w:rPr>
        <w:t>APROBADO 19/05/05 – Acta 846/05 (O-05-1502).</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351.- </w:t>
      </w:r>
      <w:r>
        <w:rPr>
          <w:rFonts w:eastAsia="MS Mincho;ＭＳ 明朝" w:cs="Times New Roman" w:ascii="Times New Roman" w:hAnsi="Times New Roman"/>
          <w:sz w:val="24"/>
          <w:u w:val="single"/>
        </w:rPr>
        <w:t>Proyecto de Declaración 351/05</w:t>
      </w:r>
      <w:r>
        <w:rPr>
          <w:rFonts w:eastAsia="MS Mincho;ＭＳ 明朝" w:cs="Times New Roman" w:ascii="Times New Roman" w:hAnsi="Times New Roman"/>
          <w:sz w:val="24"/>
        </w:rPr>
        <w:t>: "Declarar de Interés Municipal II Encuentro de usuarios de tecnología adaptada para ciegos". Autora: Concejal Guillermina Alaníz (U.C.R). Colaboradores: Lic. María Laura Lecuona y Lic. Paula Slemenson. A Comisión de Acción Social.</w:t>
      </w:r>
      <w:r>
        <w:rPr>
          <w:rFonts w:eastAsia="MS Mincho;ＭＳ 明朝" w:cs="Times New Roman" w:ascii="Times New Roman" w:hAnsi="Times New Roman"/>
          <w:sz w:val="24"/>
          <w:highlight w:val="green"/>
        </w:rPr>
        <w:t xml:space="preserve"> APROBADO 14/04/05 – Acta 844/05 (D-05-1093).</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352.- </w:t>
      </w:r>
      <w:r>
        <w:rPr>
          <w:rFonts w:eastAsia="MS Mincho;ＭＳ 明朝" w:cs="Times New Roman" w:ascii="Times New Roman" w:hAnsi="Times New Roman"/>
          <w:sz w:val="24"/>
          <w:u w:val="single"/>
        </w:rPr>
        <w:t>Proyecto de Declaración 352/05</w:t>
      </w:r>
      <w:r>
        <w:rPr>
          <w:rFonts w:eastAsia="MS Mincho;ＭＳ 明朝" w:cs="Times New Roman" w:ascii="Times New Roman" w:hAnsi="Times New Roman"/>
          <w:sz w:val="24"/>
        </w:rPr>
        <w:t>: "Interés Municipal 1° Curso Anual Trasandino Patagónico de Patología del Tracto Genital Inferior y Colposcopía". Autor: Intendente Municipal, Sr. Alberto Icare. Colaboradores: Secretario de Gobierno, Sr. Adolfo Foures; Secretario de Hacienda, Lic. Ángel Barriga y Director General de Protocolo, Sr. Marcelo Nemirovsky Sobre Tablas.</w:t>
      </w:r>
      <w:r>
        <w:rPr>
          <w:rFonts w:eastAsia="MS Mincho;ＭＳ 明朝" w:cs="Times New Roman" w:ascii="Times New Roman" w:hAnsi="Times New Roman"/>
          <w:sz w:val="24"/>
          <w:highlight w:val="green"/>
        </w:rPr>
        <w:t xml:space="preserve"> APROBADO 01/03/05 – Acta 841/05 (D-05-1074).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353.- </w:t>
      </w:r>
      <w:r>
        <w:rPr>
          <w:rFonts w:eastAsia="MS Mincho;ＭＳ 明朝" w:cs="Times New Roman" w:ascii="Times New Roman" w:hAnsi="Times New Roman"/>
          <w:sz w:val="24"/>
          <w:u w:val="single"/>
        </w:rPr>
        <w:t>Proyecto de Ordenanza 353/05</w:t>
      </w:r>
      <w:r>
        <w:rPr>
          <w:rFonts w:eastAsia="MS Mincho;ＭＳ 明朝" w:cs="Times New Roman" w:ascii="Times New Roman" w:hAnsi="Times New Roman"/>
          <w:sz w:val="24"/>
        </w:rPr>
        <w:t>: "</w:t>
      </w:r>
      <w:r>
        <w:rPr>
          <w:rFonts w:cs="Times New Roman" w:ascii="Times New Roman" w:hAnsi="Times New Roman"/>
          <w:sz w:val="24"/>
        </w:rPr>
        <w:t xml:space="preserve">Suspensión vigencia por 20 días hábiles Ordenanza 215-C-89". Autores: Concejales Marcelo Cascón, Fernando Martín (U.C.R.); Andrés Martínez Infante (Encuentro); Sandra Guerrero (MARA) y Silvina García Larraburu (P.J). </w:t>
      </w:r>
      <w:r>
        <w:rPr>
          <w:rFonts w:eastAsia="MS Mincho;ＭＳ 明朝" w:cs="Times New Roman" w:ascii="Times New Roman" w:hAnsi="Times New Roman"/>
          <w:sz w:val="24"/>
          <w:highlight w:val="green"/>
        </w:rPr>
        <w:t>APROBADO 16/02/05 – Acta 840/05 (O-05-1474).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354.- </w:t>
      </w:r>
      <w:r>
        <w:rPr>
          <w:rFonts w:eastAsia="MS Mincho;ＭＳ 明朝" w:cs="Times New Roman" w:ascii="Times New Roman" w:hAnsi="Times New Roman"/>
          <w:sz w:val="24"/>
          <w:u w:val="single"/>
        </w:rPr>
        <w:t>Proyecto de Ordenanza 354/05</w:t>
      </w:r>
      <w:r>
        <w:rPr>
          <w:rFonts w:eastAsia="MS Mincho;ＭＳ 明朝" w:cs="Times New Roman" w:ascii="Times New Roman" w:hAnsi="Times New Roman"/>
          <w:sz w:val="24"/>
        </w:rPr>
        <w:t>: "Aprobar convenio con I.P.P.V.". Autor: Intendente Municipal, Sr. Alberto Icare. Colaborador: Secretario de Gobierno, Sr. Adolfo Foures. A Asesoría Letrada y a las Comisiones de Acción Social y de Gobierno y Legales. Con Tratamiento de Preferencia primera sesión.</w:t>
      </w:r>
      <w:r>
        <w:rPr>
          <w:rFonts w:eastAsia="MS Mincho;ＭＳ 明朝" w:cs="Times New Roman" w:ascii="Times New Roman" w:hAnsi="Times New Roman"/>
          <w:sz w:val="24"/>
          <w:highlight w:val="green"/>
        </w:rPr>
        <w:t xml:space="preserve"> APROBADO 31/03/05 – Acta 843/05 (O-05-1488).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355.- </w:t>
      </w:r>
      <w:r>
        <w:rPr>
          <w:rFonts w:eastAsia="MS Mincho;ＭＳ 明朝" w:cs="Times New Roman" w:ascii="Times New Roman" w:hAnsi="Times New Roman"/>
          <w:sz w:val="24"/>
          <w:u w:val="single"/>
        </w:rPr>
        <w:t>Proyecto de Declaración 355/05</w:t>
      </w:r>
      <w:r>
        <w:rPr>
          <w:rFonts w:eastAsia="MS Mincho;ＭＳ 明朝" w:cs="Times New Roman" w:ascii="Times New Roman" w:hAnsi="Times New Roman"/>
          <w:sz w:val="24"/>
        </w:rPr>
        <w:t>: "Declarar de Interés Municipal los cuatro volúmenes -Manuales sobre plantas comestibles nativas y exóticas de la Patagonia Andina". Autora: Concejal Silvina García Larraburu (P.J.). Colaboradores: Licenciados Marcelo Lauría Sorge y Celina Barrilli. A Asesoría Letrada y a Comisión de Acción Social.</w:t>
      </w:r>
      <w:r>
        <w:rPr>
          <w:rFonts w:eastAsia="MS Mincho;ＭＳ 明朝" w:cs="Times New Roman" w:ascii="Times New Roman" w:hAnsi="Times New Roman"/>
          <w:sz w:val="24"/>
          <w:highlight w:val="green"/>
        </w:rPr>
        <w:t xml:space="preserve"> APROBADO 31/03/05 – Acta 843/05 (D-05-1083).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356.- </w:t>
      </w:r>
      <w:r>
        <w:rPr>
          <w:rFonts w:eastAsia="MS Mincho;ＭＳ 明朝" w:cs="Times New Roman" w:ascii="Times New Roman" w:hAnsi="Times New Roman"/>
          <w:sz w:val="24"/>
          <w:u w:val="single"/>
        </w:rPr>
        <w:t>Proyecto de Declaración 356/05</w:t>
      </w:r>
      <w:r>
        <w:rPr>
          <w:rFonts w:eastAsia="MS Mincho;ＭＳ 明朝" w:cs="Times New Roman" w:ascii="Times New Roman" w:hAnsi="Times New Roman"/>
          <w:sz w:val="24"/>
        </w:rPr>
        <w:t>: "Declaración de Interés Municipal del 2° Seminario Internacional de Karate Do y Kobudo". Autora: Concejal Silvina García Larraburu (P.J.). Colaboradores: Sr. Martín Eduardo Abduca y Lic. Celina Barrilli. Sobre Tablas.</w:t>
      </w:r>
      <w:r>
        <w:rPr>
          <w:rFonts w:eastAsia="MS Mincho;ＭＳ 明朝" w:cs="Times New Roman" w:ascii="Times New Roman" w:hAnsi="Times New Roman"/>
          <w:sz w:val="24"/>
          <w:highlight w:val="green"/>
        </w:rPr>
        <w:t xml:space="preserve"> APROBADO 01/03/05 – Acta 841/05 (D-05-1076).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357.- </w:t>
      </w:r>
      <w:r>
        <w:rPr>
          <w:rFonts w:eastAsia="MS Mincho;ＭＳ 明朝" w:cs="Times New Roman" w:ascii="Times New Roman" w:hAnsi="Times New Roman"/>
          <w:sz w:val="24"/>
          <w:u w:val="single"/>
        </w:rPr>
        <w:t>Proyecto de Declaración 357/05</w:t>
      </w:r>
      <w:r>
        <w:rPr>
          <w:rFonts w:eastAsia="MS Mincho;ＭＳ 明朝" w:cs="Times New Roman" w:ascii="Times New Roman" w:hAnsi="Times New Roman"/>
          <w:sz w:val="24"/>
        </w:rPr>
        <w:t xml:space="preserve">: "Declarar de Interés Municipal el evento Final Nacional Sub 15". Autor: Intendente Municipal, Sr. Alberto Icare. Colaboradores: Secretario de Gobierno, Sr. Adolfo Foures y Director General de Deportes, Prof. Oscar Espósito. Se solicitará su retiro. </w:t>
      </w:r>
      <w:r>
        <w:rPr>
          <w:rFonts w:eastAsia="MS Mincho;ＭＳ 明朝" w:cs="Times New Roman" w:ascii="Times New Roman" w:hAnsi="Times New Roman"/>
          <w:sz w:val="24"/>
          <w:highlight w:val="cyan"/>
        </w:rPr>
        <w:t>RETIRADO 01/03/05 – Acta 841/05.</w:t>
        <w:tab/>
        <w:t>LIBRO 42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358.- </w:t>
      </w:r>
      <w:r>
        <w:rPr>
          <w:rFonts w:eastAsia="MS Mincho;ＭＳ 明朝" w:cs="Times New Roman" w:ascii="Times New Roman" w:hAnsi="Times New Roman"/>
          <w:sz w:val="24"/>
          <w:u w:val="single"/>
        </w:rPr>
        <w:t>Proyecto de Declaración 358/05</w:t>
      </w:r>
      <w:r>
        <w:rPr>
          <w:rFonts w:eastAsia="MS Mincho;ＭＳ 明朝" w:cs="Times New Roman" w:ascii="Times New Roman" w:hAnsi="Times New Roman"/>
          <w:sz w:val="24"/>
        </w:rPr>
        <w:t xml:space="preserve">: "Declarar de Interés Comunitario Programa de Conferencias "Bariloche sin drogas". Autor: Presidente Concejo Municipal, Sr. Marcelo Cascón. Iniciativa: Jefe de Unidad Regional III, Crio. Mayor Víctor Cufré y Jefe de Toxicomanías, Crio. Darío Buonaventura. </w:t>
      </w:r>
      <w:r>
        <w:rPr>
          <w:rFonts w:eastAsia="MS Mincho;ＭＳ 明朝" w:cs="Times New Roman" w:ascii="Times New Roman" w:hAnsi="Times New Roman"/>
          <w:sz w:val="24"/>
          <w:highlight w:val="green"/>
        </w:rPr>
        <w:t xml:space="preserve"> APROBADO 31/03/05 – Acta 843/05 (D-05-1084).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359.- </w:t>
      </w:r>
      <w:r>
        <w:rPr>
          <w:rFonts w:eastAsia="MS Mincho;ＭＳ 明朝" w:cs="Times New Roman" w:ascii="Times New Roman" w:hAnsi="Times New Roman"/>
          <w:sz w:val="24"/>
          <w:u w:val="single"/>
        </w:rPr>
        <w:t>Proyecto de Ordenanza 359/05</w:t>
      </w:r>
      <w:r>
        <w:rPr>
          <w:rFonts w:eastAsia="MS Mincho;ＭＳ 明朝" w:cs="Times New Roman" w:ascii="Times New Roman" w:hAnsi="Times New Roman"/>
          <w:sz w:val="24"/>
        </w:rPr>
        <w:t>: "Escuela Abierta. Firma de convenio con Consejo Provincial de Educación". Autores: Concejales Andres Martínez Infante, Diego Breide y Beatriz Contreras (Encuentro). Colaboradora: Lic. Martha Martínez Infante. A Asesoría Letrada y a Comisión Especial de Educación y a Gobierno y Legales.</w:t>
      </w:r>
      <w:r>
        <w:rPr>
          <w:rFonts w:eastAsia="MS Mincho;ＭＳ 明朝" w:cs="Times New Roman" w:ascii="Times New Roman" w:hAnsi="Times New Roman"/>
          <w:sz w:val="24"/>
          <w:highlight w:val="green"/>
        </w:rPr>
        <w:t xml:space="preserve"> APROBADO 01/12/05 – Acta 854/05 (O-05-1555)</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360.- </w:t>
      </w:r>
      <w:r>
        <w:rPr>
          <w:rFonts w:eastAsia="MS Mincho;ＭＳ 明朝" w:cs="Times New Roman" w:ascii="Times New Roman" w:hAnsi="Times New Roman"/>
          <w:sz w:val="24"/>
          <w:u w:val="single"/>
        </w:rPr>
        <w:t>Proyecto de Declaración 360/05</w:t>
      </w:r>
      <w:r>
        <w:rPr>
          <w:rFonts w:eastAsia="MS Mincho;ＭＳ 明朝" w:cs="Times New Roman" w:ascii="Times New Roman" w:hAnsi="Times New Roman"/>
          <w:sz w:val="24"/>
        </w:rPr>
        <w:t xml:space="preserve">: "Declarar de Interés Educativo el libro "Argentina en el siglo XX" de Ruth Spagat y Paula Núñez". Autora: Concejal Silvina García Larraburu (P.J.). Colaboradoras: Lic. Paula Núñez; Prof. Ruth Spagat y Lic. Celina Barrilli. A Comisión de Gobierno y Legales. </w:t>
      </w:r>
      <w:r>
        <w:rPr>
          <w:rFonts w:eastAsia="MS Mincho;ＭＳ 明朝" w:cs="Times New Roman" w:ascii="Times New Roman" w:hAnsi="Times New Roman"/>
          <w:sz w:val="24"/>
          <w:highlight w:val="green"/>
        </w:rPr>
        <w:t>APROBADO 31/03/05 – Acta 843/05 (D-05-1085).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361.- </w:t>
      </w:r>
      <w:r>
        <w:rPr>
          <w:rFonts w:eastAsia="MS Mincho;ＭＳ 明朝" w:cs="Times New Roman" w:ascii="Times New Roman" w:hAnsi="Times New Roman"/>
          <w:sz w:val="24"/>
          <w:u w:val="single"/>
        </w:rPr>
        <w:t>Proyecto de Declaración 361/05</w:t>
      </w:r>
      <w:r>
        <w:rPr>
          <w:rFonts w:eastAsia="MS Mincho;ＭＳ 明朝" w:cs="Times New Roman" w:ascii="Times New Roman" w:hAnsi="Times New Roman"/>
          <w:sz w:val="24"/>
        </w:rPr>
        <w:t>: "Interés Municipal Publicación revista "Al Margen". Autor: Intendente Municipal, Sr. Alberto Icare. Colaborador: Secretario de Gobierno, Sr. Adolfo Foures. A Comisión de Acción Social.</w:t>
      </w:r>
      <w:r>
        <w:rPr>
          <w:rFonts w:eastAsia="MS Mincho;ＭＳ 明朝" w:cs="Times New Roman" w:ascii="Times New Roman" w:hAnsi="Times New Roman"/>
          <w:sz w:val="24"/>
          <w:highlight w:val="green"/>
        </w:rPr>
        <w:t xml:space="preserve"> APROBADO 31/03/05 – Acta 843/05 (D-05-1086).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362.- </w:t>
      </w:r>
      <w:r>
        <w:rPr>
          <w:rFonts w:eastAsia="MS Mincho;ＭＳ 明朝" w:cs="Times New Roman" w:ascii="Times New Roman" w:hAnsi="Times New Roman"/>
          <w:sz w:val="24"/>
          <w:u w:val="single"/>
        </w:rPr>
        <w:t>Proyecto de Ordenanza 362/05</w:t>
      </w:r>
      <w:r>
        <w:rPr>
          <w:rFonts w:eastAsia="MS Mincho;ＭＳ 明朝" w:cs="Times New Roman" w:ascii="Times New Roman" w:hAnsi="Times New Roman"/>
          <w:sz w:val="24"/>
        </w:rPr>
        <w:t xml:space="preserve">: "Autorizar subdivisión de las parcelas 19-2-F-025-02 y 19-2-F-027-02 para viviendas de interés social". Autor: Intendente Municipal, Sr. Alberto Icare. Colaboradores: Secretario de Obras y Servicios Públicos, Sr. Juan Carlos Álvarez; Secretario de Gobierno, Sr. Adolfo Foures; Secretaria de Promoción Social y Juventud, Sra. Beatriz Iparraguirre; Secretario de Hacienda, Lic. Ángel Barriga y Subsecretario de Desarrollo Ambiental y Planeamiento, Arq. Raúl Ferrari. A Asesoría Letrada; a la Unidad Coordinadora del Consejo de Planificación; a las Comisiones de Economía y de Gobierno y Legales. </w:t>
      </w:r>
      <w:r>
        <w:rPr>
          <w:rFonts w:eastAsia="MS Mincho;ＭＳ 明朝" w:cs="Times New Roman" w:ascii="Times New Roman" w:hAnsi="Times New Roman"/>
          <w:sz w:val="24"/>
          <w:highlight w:val="green"/>
        </w:rPr>
        <w:t>APROBADO 09/03/05 – Acta 842/05 (O-05-1482).</w:t>
      </w:r>
    </w:p>
    <w:p>
      <w:pPr>
        <w:pStyle w:val="Textosinformato"/>
        <w:jc w:val="both"/>
        <w:rPr/>
      </w:pPr>
      <w:r>
        <w:rPr>
          <w:rFonts w:eastAsia="MS Mincho;ＭＳ 明朝" w:cs="Times New Roman" w:ascii="Times New Roman" w:hAnsi="Times New Roman"/>
          <w:sz w:val="24"/>
        </w:rPr>
        <w:t xml:space="preserve">363.- </w:t>
      </w:r>
      <w:r>
        <w:rPr>
          <w:rFonts w:eastAsia="MS Mincho;ＭＳ 明朝" w:cs="Times New Roman" w:ascii="Times New Roman" w:hAnsi="Times New Roman"/>
          <w:sz w:val="24"/>
          <w:u w:val="single"/>
        </w:rPr>
        <w:t>Proyecto de Ordenanza 363/05</w:t>
      </w:r>
      <w:r>
        <w:rPr>
          <w:rFonts w:eastAsia="MS Mincho;ＭＳ 明朝" w:cs="Times New Roman" w:ascii="Times New Roman" w:hAnsi="Times New Roman"/>
          <w:sz w:val="24"/>
        </w:rPr>
        <w:t>: "Autorizar subdivisión de las quintas 19-3-A-052, 053 y 054". Autor: Intendente Municipal, Sr. Alberto Icare. Colaboradores: Secretario de Obras y Servicios Públicos, Sr. Juan Carlos Álvarez; Secretario de Gobierno, Sr. Adolfo Foures; Secretaria de Promoción Social y Juventud, Sra. Beatriz Iparraguirre; Secretario de Hacienda, Lic. Ángel Barriga y Subsecretario de Desarrollo Ambiental y Planeamiento, Arq. Raúl Ferrari. A Asesoría Letrada; a la Unidad Coordinadora del Consejo de Planificación; y a la Comisión de Gobierno y Legales.</w:t>
      </w:r>
      <w:r>
        <w:rPr>
          <w:rFonts w:eastAsia="MS Mincho;ＭＳ 明朝" w:cs="Times New Roman" w:ascii="Times New Roman" w:hAnsi="Times New Roman"/>
          <w:sz w:val="24"/>
          <w:highlight w:val="cyan"/>
        </w:rPr>
        <w:t xml:space="preserve"> RETIRADO 31/08/06 – Acta 866/06.</w:t>
        <w:tab/>
        <w:t>LIBRO 43</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364.- </w:t>
      </w:r>
      <w:r>
        <w:rPr>
          <w:rFonts w:eastAsia="MS Mincho;ＭＳ 明朝" w:cs="Times New Roman" w:ascii="Times New Roman" w:hAnsi="Times New Roman"/>
          <w:sz w:val="24"/>
          <w:u w:val="single"/>
        </w:rPr>
        <w:t>Proyecto de Declaración 364/05</w:t>
      </w:r>
      <w:r>
        <w:rPr>
          <w:rFonts w:eastAsia="MS Mincho;ＭＳ 明朝" w:cs="Times New Roman" w:ascii="Times New Roman" w:hAnsi="Times New Roman"/>
          <w:sz w:val="24"/>
        </w:rPr>
        <w:t>: "Declarar de Interés Municipal el Encuentro Regional de la Red por la Identidad de la Patagonia". Autores: Concejales Guillermina Alaniz, Marcelo Cascón, Hugo Cejas, Alicia Grandío (U.C.R.) y Sandra Guerrero (MARA). Sobre Tablas.</w:t>
      </w:r>
      <w:r>
        <w:rPr>
          <w:rFonts w:eastAsia="MS Mincho;ＭＳ 明朝" w:cs="Times New Roman" w:ascii="Times New Roman" w:hAnsi="Times New Roman"/>
          <w:sz w:val="24"/>
          <w:highlight w:val="green"/>
        </w:rPr>
        <w:t xml:space="preserve"> APROBADO 01/03/05 – Acta 841/05 (D-05-1075).</w:t>
      </w:r>
    </w:p>
    <w:p>
      <w:pPr>
        <w:pStyle w:val="Textosinformato"/>
        <w:rPr>
          <w:rFonts w:ascii="Times New Roman" w:hAnsi="Times New Roman" w:eastAsia="MS Mincho;ＭＳ 明朝" w:cs="Times New Roman"/>
          <w:b/>
          <w:b/>
          <w:bCs/>
          <w:sz w:val="24"/>
        </w:rPr>
      </w:pPr>
      <w:r>
        <w:rPr>
          <w:rFonts w:eastAsia="MS Mincho;ＭＳ 明朝" w:cs="Times New Roman" w:ascii="Times New Roman" w:hAnsi="Times New Roman"/>
          <w:b/>
          <w:bCs/>
          <w:sz w:val="24"/>
        </w:rPr>
      </w:r>
    </w:p>
    <w:p>
      <w:pPr>
        <w:pStyle w:val="Textosinformato"/>
        <w:jc w:val="both"/>
        <w:rPr/>
      </w:pPr>
      <w:r>
        <w:rPr>
          <w:rFonts w:eastAsia="MS Mincho;ＭＳ 明朝" w:cs="Times New Roman" w:ascii="Times New Roman" w:hAnsi="Times New Roman"/>
          <w:sz w:val="24"/>
        </w:rPr>
        <w:t xml:space="preserve">365.- </w:t>
      </w:r>
      <w:r>
        <w:rPr>
          <w:rFonts w:eastAsia="MS Mincho;ＭＳ 明朝" w:cs="Times New Roman" w:ascii="Times New Roman" w:hAnsi="Times New Roman"/>
          <w:sz w:val="24"/>
          <w:u w:val="single"/>
        </w:rPr>
        <w:t>Proyecto de Comunicación 365/05:</w:t>
      </w:r>
      <w:r>
        <w:rPr>
          <w:rFonts w:eastAsia="MS Mincho;ＭＳ 明朝" w:cs="Times New Roman" w:ascii="Times New Roman" w:hAnsi="Times New Roman"/>
          <w:sz w:val="24"/>
        </w:rPr>
        <w:t xml:space="preserve"> "C</w:t>
      </w:r>
      <w:r>
        <w:rPr>
          <w:rFonts w:cs="Times New Roman" w:ascii="Times New Roman" w:hAnsi="Times New Roman"/>
          <w:sz w:val="24"/>
        </w:rPr>
        <w:t>omunicar posición Concejo Municipal respecto situación educativa en San Carlos de Bariloche".</w:t>
      </w:r>
      <w:r>
        <w:rPr>
          <w:rFonts w:cs="Times New Roman" w:ascii="Times New Roman" w:hAnsi="Times New Roman"/>
        </w:rPr>
        <w:t xml:space="preserve"> </w:t>
      </w:r>
      <w:r>
        <w:rPr>
          <w:rFonts w:cs="Times New Roman" w:ascii="Times New Roman" w:hAnsi="Times New Roman"/>
          <w:sz w:val="24"/>
        </w:rPr>
        <w:t xml:space="preserve">Autores: Concejales Marcelo Cascón, Fernando Martín, Guillermina Alaniz, Hugo Cejas y Alicia Grandío (UCR); Andrés Martínez Infante, Beatriz Contreras y Diego Breide (Encuentro); Sandra Guerrero (MARA) y Silvina García Larraburu (PJ). Sobre Tablas. </w:t>
      </w:r>
      <w:r>
        <w:rPr>
          <w:rFonts w:eastAsia="MS Mincho;ＭＳ 明朝" w:cs="Times New Roman" w:ascii="Times New Roman" w:hAnsi="Times New Roman"/>
          <w:sz w:val="24"/>
          <w:highlight w:val="green"/>
        </w:rPr>
        <w:t>APROBADO 09/03/05 – Acta 842/05 (C-05-532).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366.- </w:t>
      </w:r>
      <w:r>
        <w:rPr>
          <w:rFonts w:eastAsia="MS Mincho;ＭＳ 明朝" w:cs="Times New Roman" w:ascii="Times New Roman" w:hAnsi="Times New Roman"/>
          <w:sz w:val="24"/>
          <w:u w:val="single"/>
        </w:rPr>
        <w:t>Proyecto de Ordenanza 366/05</w:t>
      </w:r>
      <w:r>
        <w:rPr>
          <w:rFonts w:eastAsia="MS Mincho;ＭＳ 明朝" w:cs="Times New Roman" w:ascii="Times New Roman" w:hAnsi="Times New Roman"/>
          <w:sz w:val="24"/>
        </w:rPr>
        <w:t xml:space="preserve">: "Aprobar Balance año 2002". Autor: Intendente Municipal, Sr. Alberto Icare. Colaboradores: Secretario de Gobierno, Sr. Adolfo Foures; Secretario de Hacienda, Lic. Ángel Barriga; Secretaria de Promoción Social y Juventud, Sra. Beatriz Iparraguirre; Subsecretario de Hacienda, Lic. Alfredo Chara; Director de Tesorería; Cdor. Manuel García. A Asesoría Letrada y a las Comisiones de Economía y de Gobierno y Legales. </w:t>
      </w:r>
      <w:r>
        <w:rPr>
          <w:rFonts w:eastAsia="MS Mincho;ＭＳ 明朝" w:cs="Times New Roman" w:ascii="Times New Roman" w:hAnsi="Times New Roman"/>
          <w:sz w:val="24"/>
          <w:highlight w:val="green"/>
        </w:rPr>
        <w:t>APROBADO 19/05/05 – Acta 846/05 (O-05-1503).</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367.- </w:t>
      </w:r>
      <w:r>
        <w:rPr>
          <w:rFonts w:eastAsia="MS Mincho;ＭＳ 明朝" w:cs="Times New Roman" w:ascii="Times New Roman" w:hAnsi="Times New Roman"/>
          <w:sz w:val="24"/>
          <w:u w:val="single"/>
        </w:rPr>
        <w:t>Proyecto de Ordenanza 367/05</w:t>
      </w:r>
      <w:r>
        <w:rPr>
          <w:rFonts w:eastAsia="MS Mincho;ＭＳ 明朝" w:cs="Times New Roman" w:ascii="Times New Roman" w:hAnsi="Times New Roman"/>
          <w:sz w:val="24"/>
        </w:rPr>
        <w:t>: "Eximir de Tasa de Servicios Retribuidos Centro Comunitario La Esperanza". Autor: Intendente Municipal, Sr. Alberto Icare. Colaboradores: Secretario de Gobierno, Sr. Adolfo Foures; Secretario de Hacienda, Lic. Ángel Barriga y Subsecretario de Hacienda, Lic. Alfredo Chara. A Asesoría Letrada y a las Comisiones de Economía y de Acción Social.</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08/06/05 – Acta 847/05 (O-05-1506).</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368.- </w:t>
      </w:r>
      <w:r>
        <w:rPr>
          <w:rFonts w:eastAsia="MS Mincho;ＭＳ 明朝" w:cs="Times New Roman" w:ascii="Times New Roman" w:hAnsi="Times New Roman"/>
          <w:sz w:val="24"/>
          <w:u w:val="single"/>
        </w:rPr>
        <w:t>Proyecto de Ordenanza 368/05</w:t>
      </w:r>
      <w:r>
        <w:rPr>
          <w:rFonts w:eastAsia="MS Mincho;ＭＳ 明朝" w:cs="Times New Roman" w:ascii="Times New Roman" w:hAnsi="Times New Roman"/>
          <w:sz w:val="24"/>
        </w:rPr>
        <w:t>: "Prestar conformidad al contrato firmado con la Empresa CODISTEL S.A.". Autor: Intendente Municipal, Sr. Alberto Icare. Colaboradores: Secretario de Gobierno, Sr. Adolfo Foures; Secretario de Hacienda, Lic. Ángel Barriga; Subsecretario de Hacienda, Lic. Alfredo Chara y Director de Tesorería, Cdor. Manuel García. A Asesoría Letrada y a las Comisiones de Servicios, Tránsito y Transporte, de Economía y de Gobierno y Legales. .</w:t>
      </w:r>
      <w:r>
        <w:rPr>
          <w:rFonts w:eastAsia="MS Mincho;ＭＳ 明朝" w:cs="Times New Roman" w:ascii="Times New Roman" w:hAnsi="Times New Roman"/>
          <w:sz w:val="24"/>
          <w:highlight w:val="cyan"/>
        </w:rPr>
        <w:t xml:space="preserve"> RETIRADO 25/10/07 – Acta 887/07.</w:t>
        <w:tab/>
        <w:t>LIBRO 44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369.- </w:t>
      </w:r>
      <w:r>
        <w:rPr>
          <w:rFonts w:eastAsia="MS Mincho;ＭＳ 明朝" w:cs="Times New Roman" w:ascii="Times New Roman" w:hAnsi="Times New Roman"/>
          <w:sz w:val="24"/>
          <w:u w:val="single"/>
        </w:rPr>
        <w:t>Proyecto de Declaración 369/05</w:t>
      </w:r>
      <w:r>
        <w:rPr>
          <w:rFonts w:eastAsia="MS Mincho;ＭＳ 明朝" w:cs="Times New Roman" w:ascii="Times New Roman" w:hAnsi="Times New Roman"/>
          <w:sz w:val="24"/>
        </w:rPr>
        <w:t>: "Interés municipal "60° Aniversario del Colegio Nacional Bariloche", el que se llamara Instituto Mariano Moreno, después se llamó Colegio Secundario N° 10, Dr. Ángel Gallardo y actualmente se denomina CEM N° 37". Autor: Intendente Municipal, Sr. Alberto Icare. Colaboradores: Secretario de Gobierno, Sr. Adolfo Foures y Director General de Protocolo, Sr. Marcelo Nemirovsky. Sobre Tablas.</w:t>
      </w:r>
      <w:r>
        <w:rPr>
          <w:rFonts w:eastAsia="MS Mincho;ＭＳ 明朝" w:cs="Times New Roman" w:ascii="Times New Roman" w:hAnsi="Times New Roman"/>
          <w:sz w:val="24"/>
          <w:highlight w:val="green"/>
        </w:rPr>
        <w:t xml:space="preserve"> APROBADO 31/03/05 – Acta 843/05 (D-05-1087).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370.- </w:t>
      </w:r>
      <w:r>
        <w:rPr>
          <w:rFonts w:eastAsia="MS Mincho;ＭＳ 明朝" w:cs="Times New Roman" w:ascii="Times New Roman" w:hAnsi="Times New Roman"/>
          <w:sz w:val="24"/>
          <w:u w:val="single"/>
        </w:rPr>
        <w:t>Proyecto de Ordenanza 370/05</w:t>
      </w:r>
      <w:r>
        <w:rPr>
          <w:rFonts w:eastAsia="MS Mincho;ＭＳ 明朝" w:cs="Times New Roman" w:ascii="Times New Roman" w:hAnsi="Times New Roman"/>
          <w:sz w:val="24"/>
        </w:rPr>
        <w:t xml:space="preserve">: "Necesidad revisión habilitaciones comerciales según normas vigentes. Creación comisión legislativa para revisión y estudio de habilitaciones comerciales y su normativa". Autor: Concejal Marcelo Cascón (U.C.R). Colaborador: Dr. Diego Villalba. </w:t>
      </w:r>
      <w:r>
        <w:rPr>
          <w:rFonts w:eastAsia="MS Mincho;ＭＳ 明朝" w:cs="Times New Roman" w:ascii="Times New Roman" w:hAnsi="Times New Roman"/>
          <w:sz w:val="24"/>
          <w:highlight w:val="cyan"/>
        </w:rPr>
        <w:tab/>
        <w:t>LIBRO 44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371.- </w:t>
      </w:r>
      <w:r>
        <w:rPr>
          <w:rFonts w:eastAsia="MS Mincho;ＭＳ 明朝" w:cs="Times New Roman" w:ascii="Times New Roman" w:hAnsi="Times New Roman"/>
          <w:sz w:val="24"/>
          <w:u w:val="single"/>
        </w:rPr>
        <w:t>Proyecto de Ordenanza 371/05</w:t>
      </w:r>
      <w:r>
        <w:rPr>
          <w:rFonts w:eastAsia="MS Mincho;ＭＳ 明朝" w:cs="Times New Roman" w:ascii="Times New Roman" w:hAnsi="Times New Roman"/>
          <w:sz w:val="24"/>
        </w:rPr>
        <w:t xml:space="preserve">: "Sistema de clasificación y categorización para la habilitación de alojamientos turísticos en la ciudad de San Carlos de Bariloche". Autor: Concejal Hugo Cejas (U.C.R). Colaboradores: Arq. Gabriela Pastor (Sec. Turismo de la Provincia de Río Negro); Lic. Verónica Ferraris (Programa de apoyo a la modernización productiva de la Provincia de Río Negro-BID 1463-1464 oc/ar); Cdor. Jorge Maldonado. A Asesoría Letrada y a las Comisiones de Turismo y de Gobierno y Legales. </w:t>
      </w:r>
      <w:r>
        <w:rPr>
          <w:rFonts w:eastAsia="MS Mincho;ＭＳ 明朝" w:cs="Times New Roman" w:ascii="Times New Roman" w:hAnsi="Times New Roman"/>
          <w:sz w:val="24"/>
          <w:highlight w:val="green"/>
          <w:lang w:val="es-MX"/>
        </w:rPr>
        <w:t>APROBADO 18/08/05 – Acta 849/05 (O-05-1526).</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372.- </w:t>
      </w:r>
      <w:r>
        <w:rPr>
          <w:rFonts w:eastAsia="MS Mincho;ＭＳ 明朝"/>
          <w:sz w:val="24"/>
          <w:u w:val="single"/>
          <w:lang w:val="es-ES"/>
        </w:rPr>
        <w:t>Proyecto de Ordenanza 372/05</w:t>
      </w:r>
      <w:r>
        <w:rPr>
          <w:rFonts w:eastAsia="MS Mincho;ＭＳ 明朝"/>
          <w:sz w:val="24"/>
          <w:lang w:val="es-ES"/>
        </w:rPr>
        <w:t xml:space="preserve">: "Inclusión del Parque Municipal Llao Llao e Isla Huemul en el corredor Ecoregional Andino Norpatagónico". Autora: Concejal Alicia Grandío (U.C.R). </w:t>
      </w:r>
      <w:r>
        <w:rPr>
          <w:rFonts w:eastAsia="MS Mincho;ＭＳ 明朝"/>
          <w:sz w:val="24"/>
          <w:lang w:val="es-MX"/>
        </w:rPr>
        <w:t>Colaboradores: Sra. Alicia Figueroa y Sr. Herman Henkel. A Asesoría Letrada y a las Comisiones de Turismo y de Gobierno y Legales.</w:t>
      </w:r>
      <w:r>
        <w:rPr>
          <w:rFonts w:eastAsia="MS Mincho;ＭＳ 明朝"/>
          <w:sz w:val="24"/>
          <w:highlight w:val="green"/>
          <w:lang w:val="es-MX"/>
        </w:rPr>
        <w:t xml:space="preserve"> APROBADO 26/04/07 – Acta 877/07 (O-07-1703).</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373.- </w:t>
      </w:r>
      <w:r>
        <w:rPr>
          <w:rFonts w:eastAsia="MS Mincho;ＭＳ 明朝" w:cs="Times New Roman" w:ascii="Times New Roman" w:hAnsi="Times New Roman"/>
          <w:sz w:val="24"/>
          <w:u w:val="single"/>
        </w:rPr>
        <w:t>Proyecto de Declaración 373/05</w:t>
      </w:r>
      <w:r>
        <w:rPr>
          <w:rFonts w:eastAsia="MS Mincho;ＭＳ 明朝" w:cs="Times New Roman" w:ascii="Times New Roman" w:hAnsi="Times New Roman"/>
          <w:sz w:val="24"/>
        </w:rPr>
        <w:t xml:space="preserve">: "Declarar de Interés Municipal el IV Encuentro Nacional de Familiares de Estudiantes de Argentina en Cuba". Autora: Concejal Alicia Grandío </w:t>
      </w:r>
      <w:r>
        <w:rPr>
          <w:rFonts w:eastAsia="MS Mincho;ＭＳ 明朝" w:cs="Times New Roman" w:ascii="Times New Roman" w:hAnsi="Times New Roman"/>
          <w:sz w:val="24"/>
          <w:lang w:val="es-AR"/>
        </w:rPr>
        <w:t xml:space="preserve">(U.C.R). </w:t>
      </w:r>
      <w:r>
        <w:rPr>
          <w:rFonts w:eastAsia="MS Mincho;ＭＳ 明朝" w:cs="Times New Roman" w:ascii="Times New Roman" w:hAnsi="Times New Roman"/>
          <w:sz w:val="24"/>
        </w:rPr>
        <w:t>Colaboradores: Sra. Alicia Figueroa y Sr. Herman Henkel. Sobre Tablas.</w:t>
      </w:r>
      <w:r>
        <w:rPr>
          <w:rFonts w:eastAsia="MS Mincho;ＭＳ 明朝" w:cs="Times New Roman" w:ascii="Times New Roman" w:hAnsi="Times New Roman"/>
          <w:sz w:val="24"/>
          <w:highlight w:val="green"/>
          <w:lang w:val="es-MX"/>
        </w:rPr>
        <w:t xml:space="preserve"> APROBADO 31/03/05 – Acta 843/05 (D-05-1088)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374.- </w:t>
      </w:r>
      <w:r>
        <w:rPr>
          <w:rFonts w:eastAsia="MS Mincho;ＭＳ 明朝" w:cs="Times New Roman" w:ascii="Times New Roman" w:hAnsi="Times New Roman"/>
          <w:sz w:val="24"/>
          <w:u w:val="single"/>
        </w:rPr>
        <w:t>Proyecto de Ordenanza 374/05</w:t>
      </w:r>
      <w:r>
        <w:rPr>
          <w:rFonts w:eastAsia="MS Mincho;ＭＳ 明朝" w:cs="Times New Roman" w:ascii="Times New Roman" w:hAnsi="Times New Roman"/>
          <w:sz w:val="24"/>
        </w:rPr>
        <w:t>: "Autorizar al Ejecutivo Municipal, firmar convenio con Cancillería Argentina". Autora: Concejal Beatriz Contreras (Encuentro). A Asesoría Letrada y a las Comisiones de Turismo y de Gobierno y Legales.</w:t>
      </w:r>
      <w:r>
        <w:rPr>
          <w:rFonts w:eastAsia="MS Mincho;ＭＳ 明朝" w:cs="Times New Roman" w:ascii="Times New Roman" w:hAnsi="Times New Roman"/>
          <w:sz w:val="24"/>
          <w:highlight w:val="cyan"/>
        </w:rPr>
        <w:tab/>
        <w:t>LIBRO 44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375.- </w:t>
      </w:r>
      <w:r>
        <w:rPr>
          <w:rFonts w:eastAsia="MS Mincho;ＭＳ 明朝" w:cs="Times New Roman" w:ascii="Times New Roman" w:hAnsi="Times New Roman"/>
          <w:sz w:val="24"/>
          <w:u w:val="single"/>
        </w:rPr>
        <w:t>Proyecto de Declaración 375/05</w:t>
      </w:r>
      <w:r>
        <w:rPr>
          <w:rFonts w:eastAsia="MS Mincho;ＭＳ 明朝" w:cs="Times New Roman" w:ascii="Times New Roman" w:hAnsi="Times New Roman"/>
          <w:sz w:val="24"/>
        </w:rPr>
        <w:t xml:space="preserve">: "Declarar de Interés Municipal y Educativo al V Festival Nacional de Titiriteros Andariegos". Autora: Concejal Guerrero (MARA). Colaboradores: Subsecretario de Cultura, Sr. Luis Torrejón y Sra. Mónica Segovia. Sobre Tablas. </w:t>
      </w:r>
      <w:r>
        <w:rPr>
          <w:rFonts w:eastAsia="MS Mincho;ＭＳ 明朝" w:cs="Times New Roman" w:ascii="Times New Roman" w:hAnsi="Times New Roman"/>
          <w:sz w:val="24"/>
          <w:highlight w:val="green"/>
        </w:rPr>
        <w:t>APROBADO 31/03/05 – Acta 843/05 (D-05-1089).</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MX"/>
        </w:rPr>
        <w:t xml:space="preserve">376.- </w:t>
      </w:r>
      <w:r>
        <w:rPr>
          <w:rFonts w:eastAsia="MS Mincho;ＭＳ 明朝"/>
          <w:sz w:val="24"/>
          <w:u w:val="single"/>
          <w:lang w:val="es-MX"/>
        </w:rPr>
        <w:t>Proyecto de Declaración 376/05</w:t>
      </w:r>
      <w:r>
        <w:rPr>
          <w:rFonts w:eastAsia="MS Mincho;ＭＳ 明朝"/>
          <w:sz w:val="24"/>
          <w:lang w:val="es-MX"/>
        </w:rPr>
        <w:t xml:space="preserve">: "Interés Municipal el XXII Congreso Nacional de Entidades de Tango". Autor: Intendente Municipal, Sr. Alberto Icare. Colaboradores: Secretario de Gobierno, Sr. Adolfo Foures y Secretario de Hacienda, Lic. </w:t>
      </w:r>
      <w:r>
        <w:rPr>
          <w:rFonts w:eastAsia="MS Mincho;ＭＳ 明朝"/>
          <w:sz w:val="24"/>
          <w:lang w:val="es-ES"/>
        </w:rPr>
        <w:t xml:space="preserve">Ángel Barriga. A Comisión de Gobierno y Legales. </w:t>
      </w:r>
      <w:r>
        <w:rPr>
          <w:rFonts w:eastAsia="MS Mincho;ＭＳ 明朝"/>
          <w:sz w:val="24"/>
          <w:highlight w:val="green"/>
          <w:lang w:val="es-MX"/>
        </w:rPr>
        <w:t>APROBADO</w:t>
      </w:r>
      <w:r>
        <w:rPr>
          <w:rFonts w:eastAsia="MS Mincho;ＭＳ 明朝"/>
          <w:sz w:val="24"/>
          <w:highlight w:val="green"/>
          <w:lang w:val="es-ES"/>
        </w:rPr>
        <w:t xml:space="preserve"> 14/04/05 – Acta 844/05 (D-05-1095).</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377.- </w:t>
      </w:r>
      <w:r>
        <w:rPr>
          <w:rFonts w:eastAsia="MS Mincho;ＭＳ 明朝" w:cs="Times New Roman" w:ascii="Times New Roman" w:hAnsi="Times New Roman"/>
          <w:sz w:val="24"/>
          <w:u w:val="single"/>
        </w:rPr>
        <w:t>Proyecto de Declaración 377/05</w:t>
      </w:r>
      <w:r>
        <w:rPr>
          <w:rFonts w:eastAsia="MS Mincho;ＭＳ 明朝" w:cs="Times New Roman" w:ascii="Times New Roman" w:hAnsi="Times New Roman"/>
          <w:sz w:val="24"/>
        </w:rPr>
        <w:t xml:space="preserve">: "Declarar de Interés Municipal el Triatlón Aniversario Bariloche 2005". Autor: Concejal Andrés Martínez Infante (Encuentro). Sobre Tablas. </w:t>
      </w:r>
      <w:r>
        <w:rPr>
          <w:rFonts w:eastAsia="MS Mincho;ＭＳ 明朝" w:cs="Times New Roman" w:ascii="Times New Roman" w:hAnsi="Times New Roman"/>
          <w:sz w:val="24"/>
          <w:highlight w:val="green"/>
        </w:rPr>
        <w:t>APROBADO 31/03/05 – Acta 843/05 (D-05-1090).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378.- </w:t>
      </w:r>
      <w:r>
        <w:rPr>
          <w:rFonts w:eastAsia="MS Mincho;ＭＳ 明朝" w:cs="Times New Roman" w:ascii="Times New Roman" w:hAnsi="Times New Roman"/>
          <w:sz w:val="24"/>
          <w:u w:val="single"/>
        </w:rPr>
        <w:t>Proyecto de Ordenanza 378/05</w:t>
      </w:r>
      <w:r>
        <w:rPr>
          <w:rFonts w:eastAsia="MS Mincho;ＭＳ 明朝" w:cs="Times New Roman" w:ascii="Times New Roman" w:hAnsi="Times New Roman"/>
          <w:sz w:val="24"/>
        </w:rPr>
        <w:t>: "Régimen de funcionamiento de la Comisión Municipal de Transacciones". Autores: Concejales Diego Breide y Andrés Martínez Infante (Encuentro). Colaborador: Sr. José A. Pisani. A Asesoría Letrada y a Comisión de Gobierno y Legales.</w:t>
      </w:r>
      <w:r>
        <w:rPr>
          <w:rFonts w:eastAsia="MS Mincho;ＭＳ 明朝" w:cs="Times New Roman" w:ascii="Times New Roman" w:hAnsi="Times New Roman"/>
          <w:sz w:val="24"/>
          <w:highlight w:val="cyan"/>
        </w:rPr>
        <w:tab/>
        <w:t>LIBRO 44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379.- </w:t>
      </w:r>
      <w:r>
        <w:rPr>
          <w:rFonts w:eastAsia="MS Mincho;ＭＳ 明朝" w:cs="Times New Roman" w:ascii="Times New Roman" w:hAnsi="Times New Roman"/>
          <w:sz w:val="24"/>
          <w:u w:val="single"/>
        </w:rPr>
        <w:t>Proyecto de Ordenanza 379/05</w:t>
      </w:r>
      <w:r>
        <w:rPr>
          <w:rFonts w:eastAsia="MS Mincho;ＭＳ 明朝" w:cs="Times New Roman" w:ascii="Times New Roman" w:hAnsi="Times New Roman"/>
          <w:sz w:val="24"/>
        </w:rPr>
        <w:t xml:space="preserve">: "Seguridad anti-siniestros". Autora: Concejal Alicia Grandío. Coautor: Concejal Marcelo Cascón. Colaboradores: Sres. Herman Henkel, Mariano Lynch, Alicia Figueroa y Roberto Ceballos. </w:t>
      </w:r>
      <w:r>
        <w:rPr>
          <w:rFonts w:eastAsia="MS Mincho;ＭＳ 明朝" w:cs="Times New Roman" w:ascii="Times New Roman" w:hAnsi="Times New Roman"/>
          <w:sz w:val="24"/>
          <w:highlight w:val="cyan"/>
        </w:rPr>
        <w:tab/>
        <w:t>LIBRO 44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Sangra2detindependiente"/>
        <w:ind w:left="0" w:right="0" w:hanging="0"/>
        <w:rPr/>
      </w:pPr>
      <w:r>
        <w:rPr>
          <w:rFonts w:eastAsia="MS Mincho;ＭＳ 明朝"/>
        </w:rPr>
        <w:t xml:space="preserve">380.- </w:t>
      </w:r>
      <w:r>
        <w:rPr>
          <w:rFonts w:eastAsia="MS Mincho;ＭＳ 明朝"/>
          <w:u w:val="single"/>
        </w:rPr>
        <w:t>Proyecto de Ordenanza 380/05</w:t>
      </w:r>
      <w:r>
        <w:rPr>
          <w:rFonts w:eastAsia="MS Mincho;ＭＳ 明朝"/>
        </w:rPr>
        <w:t xml:space="preserve">: "Aprobar Convenio con Ministerio de Familia (Secretaría de Familia) Gobierno de la Provincia de Río Negro". Autor: Intendente Municipal, Sr. Alberto Icare. Colaborador: Secretario de Gobierno, Sr. Adolfo Foures. A Asesoría Letrada y a las Comisiones de Acción Social y de Gobierno y Legales. </w:t>
      </w:r>
      <w:r>
        <w:rPr>
          <w:rFonts w:eastAsia="MS Mincho;ＭＳ 明朝"/>
          <w:highlight w:val="green"/>
          <w:lang w:val="es-MX"/>
        </w:rPr>
        <w:t>APROBADO</w:t>
      </w:r>
      <w:r>
        <w:rPr>
          <w:rFonts w:eastAsia="MS Mincho;ＭＳ 明朝"/>
          <w:highlight w:val="green"/>
          <w:lang w:val="es-ES"/>
        </w:rPr>
        <w:t xml:space="preserve"> 28/04/05 – Acta 845/05 (O-05-1498).</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Sangra2detindependiente"/>
        <w:ind w:left="0" w:right="0" w:hanging="0"/>
        <w:rPr/>
      </w:pPr>
      <w:r>
        <w:rPr>
          <w:rFonts w:eastAsia="MS Mincho;ＭＳ 明朝"/>
        </w:rPr>
        <w:t xml:space="preserve">381.- </w:t>
      </w:r>
      <w:r>
        <w:rPr>
          <w:rFonts w:eastAsia="MS Mincho;ＭＳ 明朝"/>
          <w:u w:val="single"/>
        </w:rPr>
        <w:t>Proyecto de Ordenanza 381/05</w:t>
      </w:r>
      <w:r>
        <w:rPr>
          <w:rFonts w:eastAsia="MS Mincho;ＭＳ 明朝"/>
        </w:rPr>
        <w:t xml:space="preserve">: "Declarar de utilidad pública y pago obligatorio obra de distribución de agua potable para los Barrios Costa del Sol y Villa Verde". Autor: Intendente Municipal, Sr. Alberto Icare. Colaboradores: Secretario de Obras y Servicios Públicos, Sr. Juan Carlos Álvarez; Secretario de Hacienda, Lic. Ángel D. Barriga y Secretario de Gobierno, Sr. Adolfo Foures, A Asesoría Letrada y a las Comisiones de Obras y Planeamiento; de Economía y de Gobierno y Legales. Con tratamiento de Preferencia próxima sesión. </w:t>
      </w:r>
      <w:r>
        <w:rPr>
          <w:rFonts w:eastAsia="MS Mincho;ＭＳ 明朝"/>
          <w:highlight w:val="green"/>
          <w:lang w:val="es-MX"/>
        </w:rPr>
        <w:t>APROBADO</w:t>
      </w:r>
      <w:r>
        <w:rPr>
          <w:rFonts w:eastAsia="MS Mincho;ＭＳ 明朝"/>
          <w:highlight w:val="green"/>
          <w:lang w:val="es-ES"/>
        </w:rPr>
        <w:t xml:space="preserve"> 28/04/05 – Acta 845/05 (O-05-1494).</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Sangra2detindependiente"/>
        <w:ind w:left="0" w:right="0" w:hanging="0"/>
        <w:rPr/>
      </w:pPr>
      <w:r>
        <w:rPr>
          <w:rFonts w:eastAsia="MS Mincho;ＭＳ 明朝"/>
        </w:rPr>
        <w:t xml:space="preserve">382.- </w:t>
      </w:r>
      <w:r>
        <w:rPr>
          <w:rFonts w:eastAsia="MS Mincho;ＭＳ 明朝"/>
          <w:u w:val="single"/>
        </w:rPr>
        <w:t>Proyecto de Declaración 382/05</w:t>
      </w:r>
      <w:r>
        <w:rPr>
          <w:rFonts w:eastAsia="MS Mincho;ＭＳ 明朝"/>
        </w:rPr>
        <w:t xml:space="preserve">: "Declarar de Interés Turístico el evento denominado "Comer en Patagonia-Vinos Argentinos 2005". Autor: Intendente Municipal, Sr. Alberto Icare. Colaboradores: Secretario de Turismo, Ing. Guillermo Estévez y Secretario de Gobierno, Sr. Adolfo Foures. A Comisión de Turismo. </w:t>
      </w:r>
      <w:r>
        <w:rPr>
          <w:rFonts w:eastAsia="MS Mincho;ＭＳ 明朝"/>
          <w:highlight w:val="green"/>
          <w:lang w:val="es-MX"/>
        </w:rPr>
        <w:t>APROBADO</w:t>
      </w:r>
      <w:r>
        <w:rPr>
          <w:rFonts w:eastAsia="MS Mincho;ＭＳ 明朝"/>
          <w:highlight w:val="green"/>
          <w:lang w:val="es-ES"/>
        </w:rPr>
        <w:t xml:space="preserve"> 28/04/05 – Acta 845/05 (D-05-1098).</w:t>
      </w:r>
    </w:p>
    <w:p>
      <w:pPr>
        <w:pStyle w:val="Normal"/>
        <w:jc w:val="both"/>
        <w:rPr>
          <w:rFonts w:eastAsia="MS Mincho;ＭＳ 明朝"/>
          <w:sz w:val="24"/>
          <w:lang w:val="es-MX"/>
        </w:rPr>
      </w:pPr>
      <w:r>
        <w:rPr>
          <w:rFonts w:eastAsia="MS Mincho;ＭＳ 明朝"/>
          <w:sz w:val="24"/>
          <w:lang w:val="es-MX"/>
        </w:rPr>
      </w:r>
    </w:p>
    <w:p>
      <w:pPr>
        <w:pStyle w:val="Sangra2detindependiente"/>
        <w:ind w:left="0" w:right="0" w:hanging="0"/>
        <w:rPr/>
      </w:pPr>
      <w:r>
        <w:rPr>
          <w:rFonts w:eastAsia="MS Mincho;ＭＳ 明朝"/>
        </w:rPr>
        <w:t xml:space="preserve">383.- </w:t>
      </w:r>
      <w:r>
        <w:rPr>
          <w:rFonts w:eastAsia="MS Mincho;ＭＳ 明朝"/>
          <w:u w:val="single"/>
        </w:rPr>
        <w:t>Proyecto de Declaración 383/05</w:t>
      </w:r>
      <w:r>
        <w:rPr>
          <w:rFonts w:eastAsia="MS Mincho;ＭＳ 明朝"/>
        </w:rPr>
        <w:t xml:space="preserve">: "Aprobar Convenio Municipalidad San Carlos de Bariloche con ONABE (Organismo Nacional de Administración de Bienes)". Autor: Intendente Municipal, Sr. Alberto Icare. Colaborador: Secretario de Gobierno, Sr. Adolfo Foures. A Asesoría Letrada y a la Comisión de Gobierno y Legales. </w:t>
      </w:r>
      <w:r>
        <w:rPr>
          <w:rFonts w:eastAsia="MS Mincho;ＭＳ 明朝"/>
          <w:highlight w:val="green"/>
          <w:lang w:val="es-MX"/>
        </w:rPr>
        <w:t>APROBADO</w:t>
      </w:r>
      <w:r>
        <w:rPr>
          <w:rFonts w:eastAsia="MS Mincho;ＭＳ 明朝"/>
          <w:highlight w:val="green"/>
          <w:lang w:val="es-ES"/>
        </w:rPr>
        <w:t xml:space="preserve"> 28/04/05 – Acta 845/05 (O-05-1497).</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384.- </w:t>
      </w:r>
      <w:r>
        <w:rPr>
          <w:rFonts w:eastAsia="MS Mincho;ＭＳ 明朝"/>
          <w:sz w:val="24"/>
          <w:u w:val="single"/>
          <w:lang w:val="es-MX"/>
        </w:rPr>
        <w:t>Proyecto de Ordenanza 384/05</w:t>
      </w:r>
      <w:r>
        <w:rPr>
          <w:rFonts w:eastAsia="MS Mincho;ＭＳ 明朝"/>
          <w:sz w:val="24"/>
          <w:lang w:val="es-MX"/>
        </w:rPr>
        <w:t>: "Aprobar Reglamento de Funcionamiento Interno de la Comisión de Preservación del Patrimonio Histórico, Urbanístico y Arquitectónico". Autores: Comisión Legislativa: Concejales Marcelo Cascón y Fernando Martín (UCR); Andrés Martínez Infante (Encuentro) y Silvina García Larraburu (P.J). Sobre Tablas.</w:t>
      </w:r>
      <w:r>
        <w:rPr>
          <w:rFonts w:eastAsia="MS Mincho;ＭＳ 明朝"/>
          <w:sz w:val="24"/>
          <w:lang w:val="es-ES"/>
        </w:rPr>
        <w:t xml:space="preserve"> </w:t>
      </w:r>
      <w:r>
        <w:rPr>
          <w:rFonts w:eastAsia="MS Mincho;ＭＳ 明朝"/>
          <w:sz w:val="24"/>
          <w:highlight w:val="green"/>
          <w:lang w:val="es-MX"/>
        </w:rPr>
        <w:t>APROBADO</w:t>
      </w:r>
      <w:r>
        <w:rPr>
          <w:rFonts w:eastAsia="MS Mincho;ＭＳ 明朝"/>
          <w:sz w:val="24"/>
          <w:highlight w:val="green"/>
          <w:lang w:val="es-ES"/>
        </w:rPr>
        <w:t xml:space="preserve"> 14/04/05 – Acta 844/05 (O-05-1489).</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385.- </w:t>
      </w:r>
      <w:r>
        <w:rPr>
          <w:rFonts w:eastAsia="MS Mincho;ＭＳ 明朝"/>
          <w:sz w:val="24"/>
          <w:u w:val="single"/>
          <w:lang w:val="es-MX"/>
        </w:rPr>
        <w:t>Proyecto de Declaración 385/05</w:t>
      </w:r>
      <w:r>
        <w:rPr>
          <w:rFonts w:eastAsia="MS Mincho;ＭＳ 明朝"/>
          <w:sz w:val="24"/>
          <w:lang w:val="es-MX"/>
        </w:rPr>
        <w:t>: "Declarar de Interés Municipal y Cultural cuarto mapa Sendero de los Artesanos". Autores: Comisión Legislativa: Concejales Marcelo Cascón y Fernando Martín (UCR); Andrés Martínez Infante (Encuentro); Sandra Guerrero (MARA) y Silvina García Larraburu (PJ). Iniciativa: Sendero de los Artesanos. Sobre Tablas.</w:t>
      </w:r>
      <w:r>
        <w:rPr>
          <w:rFonts w:eastAsia="MS Mincho;ＭＳ 明朝"/>
          <w:sz w:val="24"/>
          <w:lang w:val="es-ES"/>
        </w:rPr>
        <w:t xml:space="preserve"> </w:t>
      </w:r>
      <w:r>
        <w:rPr>
          <w:rFonts w:eastAsia="MS Mincho;ＭＳ 明朝"/>
          <w:sz w:val="24"/>
          <w:highlight w:val="green"/>
          <w:lang w:val="es-MX"/>
        </w:rPr>
        <w:t>APROBADO</w:t>
      </w:r>
      <w:r>
        <w:rPr>
          <w:rFonts w:eastAsia="MS Mincho;ＭＳ 明朝"/>
          <w:sz w:val="24"/>
          <w:highlight w:val="green"/>
          <w:lang w:val="es-ES"/>
        </w:rPr>
        <w:t xml:space="preserve"> 14/04/05 – Acta 844/05 (D-05-1092).</w:t>
      </w:r>
    </w:p>
    <w:p>
      <w:pPr>
        <w:pStyle w:val="Normal"/>
        <w:jc w:val="both"/>
        <w:rPr/>
      </w:pPr>
      <w:r>
        <w:rPr>
          <w:rFonts w:eastAsia="MS Mincho;ＭＳ 明朝"/>
          <w:sz w:val="24"/>
          <w:lang w:val="es-MX"/>
        </w:rPr>
        <w:t xml:space="preserve">386.- </w:t>
      </w:r>
      <w:r>
        <w:rPr>
          <w:rFonts w:eastAsia="MS Mincho;ＭＳ 明朝"/>
          <w:sz w:val="24"/>
          <w:u w:val="single"/>
          <w:lang w:val="es-MX"/>
        </w:rPr>
        <w:t>Proyecto de Declaración 386/05</w:t>
      </w:r>
      <w:r>
        <w:rPr>
          <w:rFonts w:eastAsia="MS Mincho;ＭＳ 明朝"/>
          <w:sz w:val="24"/>
          <w:lang w:val="es-MX"/>
        </w:rPr>
        <w:t xml:space="preserve">: "Declarar de Interés Cultural el libro "Bésame mucho, cómo criar a tus hijos con amor". Autora: Concejal Silvina García Larraburu. Coautores: Concejales Marcelo Cascón (UCR) y Diego Breide (Encuentro). Colaboradores: Sras. Verónica Garea, Marta Alejandra Fuoco y Lic. </w:t>
      </w:r>
      <w:r>
        <w:rPr>
          <w:rFonts w:eastAsia="MS Mincho;ＭＳ 明朝"/>
          <w:sz w:val="24"/>
          <w:lang w:val="es-ES"/>
        </w:rPr>
        <w:t>Celina Barrilli. A Comisión de Acción Social.</w:t>
      </w:r>
      <w:r>
        <w:rPr>
          <w:rFonts w:eastAsia="MS Mincho;ＭＳ 明朝"/>
          <w:sz w:val="24"/>
          <w:highlight w:val="green"/>
          <w:lang w:val="es-MX"/>
        </w:rPr>
        <w:t xml:space="preserve"> APROBADO</w:t>
      </w:r>
      <w:r>
        <w:rPr>
          <w:rFonts w:eastAsia="MS Mincho;ＭＳ 明朝"/>
          <w:sz w:val="24"/>
          <w:highlight w:val="green"/>
          <w:lang w:val="es-ES"/>
        </w:rPr>
        <w:t xml:space="preserve"> 28/04/05 – Acta 845/05 (D-05-1097).</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387.- </w:t>
      </w:r>
      <w:r>
        <w:rPr>
          <w:rFonts w:eastAsia="MS Mincho;ＭＳ 明朝" w:cs="Times New Roman" w:ascii="Times New Roman" w:hAnsi="Times New Roman"/>
          <w:sz w:val="24"/>
          <w:u w:val="single"/>
        </w:rPr>
        <w:t>Proyecto de Ordenanza 387/05</w:t>
      </w:r>
      <w:r>
        <w:rPr>
          <w:rFonts w:eastAsia="MS Mincho;ＭＳ 明朝" w:cs="Times New Roman" w:ascii="Times New Roman" w:hAnsi="Times New Roman"/>
          <w:sz w:val="24"/>
        </w:rPr>
        <w:t>: "Aprobar Balance año 2003". Autor: Intendente Municipal, Sr. Alberto Icare. Colaboradores: Secretario de Hacienda, Lic. Ángel Darío Barriga; Secretario de Gobierno, Sr. Adolfo Fourés; Subsecretario de Hacienda, Lic. Alfredo Chara; Director de Contaduría, Cdor. Manuel García y Cdra. Victoria Cobos. A Asesoría Letrada y a las Comisiones de Economía y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08/06/05 – Acta 847/05 (O-05-1508).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388.- </w:t>
      </w:r>
      <w:r>
        <w:rPr>
          <w:rFonts w:eastAsia="MS Mincho;ＭＳ 明朝"/>
          <w:sz w:val="24"/>
          <w:u w:val="single"/>
          <w:lang w:val="es-MX"/>
        </w:rPr>
        <w:t>Proyecto de Declaración 388/05</w:t>
      </w:r>
      <w:r>
        <w:rPr>
          <w:rFonts w:eastAsia="MS Mincho;ＭＳ 明朝"/>
          <w:sz w:val="24"/>
          <w:lang w:val="es-MX"/>
        </w:rPr>
        <w:t>: "Declarar persona no grata al militar retirado Mayor Francisco Pablo D’Aloia". Autores: Comisión Legislativa: Concejales Marcelo Cascón y Fernando Martín (UCR), Andrés Martínez Infante (Encuentro); Sandra Guerrero (MARA) y Silvina García Larraburu (P.J). Iniciativa: Ciudadanos y Organizaciones en el marco de la lucha popular por "Juicio y Castigo a los Culpables del Genocidio". Sobre Tablas.</w:t>
      </w:r>
      <w:r>
        <w:rPr>
          <w:rFonts w:eastAsia="MS Mincho;ＭＳ 明朝"/>
          <w:sz w:val="24"/>
          <w:lang w:val="es-ES"/>
        </w:rPr>
        <w:t xml:space="preserve"> </w:t>
      </w:r>
      <w:r>
        <w:rPr>
          <w:rFonts w:eastAsia="MS Mincho;ＭＳ 明朝"/>
          <w:sz w:val="24"/>
          <w:highlight w:val="green"/>
          <w:lang w:val="es-MX"/>
        </w:rPr>
        <w:t>APROBADO</w:t>
      </w:r>
      <w:r>
        <w:rPr>
          <w:rFonts w:eastAsia="MS Mincho;ＭＳ 明朝"/>
          <w:sz w:val="24"/>
          <w:highlight w:val="green"/>
          <w:lang w:val="es-ES"/>
        </w:rPr>
        <w:t xml:space="preserve"> 14/04/05 – Acta 844/05 (D-05-1091).</w:t>
      </w:r>
    </w:p>
    <w:p>
      <w:pPr>
        <w:pStyle w:val="Normal"/>
        <w:jc w:val="both"/>
        <w:rPr>
          <w:rFonts w:eastAsia="MS Mincho;ＭＳ 明朝"/>
          <w:sz w:val="24"/>
          <w:lang w:val="es-MX"/>
        </w:rPr>
      </w:pPr>
      <w:r>
        <w:rPr>
          <w:rFonts w:eastAsia="MS Mincho;ＭＳ 明朝"/>
          <w:sz w:val="24"/>
          <w:lang w:val="es-MX"/>
        </w:rPr>
      </w:r>
    </w:p>
    <w:p>
      <w:pPr>
        <w:pStyle w:val="Sangra2detindependiente"/>
        <w:ind w:left="0" w:right="0" w:hanging="0"/>
        <w:rPr/>
      </w:pPr>
      <w:r>
        <w:rPr>
          <w:rFonts w:eastAsia="MS Mincho;ＭＳ 明朝"/>
          <w:lang w:val="es-ES"/>
        </w:rPr>
        <w:t>389</w:t>
      </w:r>
      <w:r>
        <w:rPr>
          <w:rFonts w:eastAsia="MS Mincho;ＭＳ 明朝"/>
        </w:rPr>
        <w:t xml:space="preserve">.- </w:t>
      </w:r>
      <w:r>
        <w:rPr>
          <w:rFonts w:eastAsia="MS Mincho;ＭＳ 明朝"/>
          <w:u w:val="single"/>
        </w:rPr>
        <w:t>Proyecto de Comunicación 389/05</w:t>
      </w:r>
      <w:r>
        <w:rPr>
          <w:rFonts w:eastAsia="MS Mincho;ＭＳ 明朝"/>
        </w:rPr>
        <w:t>: "C</w:t>
      </w:r>
      <w:r>
        <w:rPr/>
        <w:t xml:space="preserve">omunicar al Consejo Provincial de Educación la preocupación de este Concejo Municipal por inicio construcción Escuela Especial 19 en San Carlos de Bariloche". Autor: Concejal Diego Breide (Encuentro). Sobre Tablas. </w:t>
      </w:r>
      <w:r>
        <w:rPr>
          <w:rFonts w:eastAsia="MS Mincho;ＭＳ 明朝"/>
          <w:highlight w:val="green"/>
          <w:lang w:val="es-MX"/>
        </w:rPr>
        <w:t>APROBADO</w:t>
      </w:r>
      <w:r>
        <w:rPr>
          <w:rFonts w:eastAsia="MS Mincho;ＭＳ 明朝"/>
          <w:highlight w:val="green"/>
          <w:lang w:val="es-ES"/>
        </w:rPr>
        <w:t xml:space="preserve"> 14/04/05 – Acta 844/05 (C-05-533).</w:t>
      </w:r>
    </w:p>
    <w:p>
      <w:pPr>
        <w:pStyle w:val="Normal"/>
        <w:jc w:val="both"/>
        <w:rPr>
          <w:rFonts w:eastAsia="MS Mincho;ＭＳ 明朝"/>
          <w:sz w:val="24"/>
          <w:lang w:val="es-MX"/>
        </w:rPr>
      </w:pPr>
      <w:r>
        <w:rPr>
          <w:rFonts w:eastAsia="MS Mincho;ＭＳ 明朝"/>
          <w:sz w:val="24"/>
          <w:lang w:val="es-MX"/>
        </w:rPr>
      </w:r>
    </w:p>
    <w:p>
      <w:pPr>
        <w:pStyle w:val="Sangra2detindependiente"/>
        <w:ind w:left="0" w:right="0" w:hanging="0"/>
        <w:rPr/>
      </w:pPr>
      <w:r>
        <w:rPr>
          <w:rFonts w:eastAsia="MS Mincho;ＭＳ 明朝"/>
        </w:rPr>
        <w:t xml:space="preserve">390.- </w:t>
      </w:r>
      <w:r>
        <w:rPr>
          <w:rFonts w:eastAsia="MS Mincho;ＭＳ 明朝"/>
          <w:u w:val="single"/>
        </w:rPr>
        <w:t>Proyecto de Declaración 390/05</w:t>
      </w:r>
      <w:r>
        <w:rPr>
          <w:rFonts w:eastAsia="MS Mincho;ＭＳ 明朝"/>
        </w:rPr>
        <w:t>: "Interés Municipal 2das. Jornadas Adolescencia y Comunidad". Autor: Intendente Municipal, Sr. Alberto Icare. Colaboradores: Secretario de Gobierno, Sr. Adolfo Fourés y Dirección General de Protocolo. Sobre Tablas.</w:t>
      </w:r>
      <w:r>
        <w:rPr>
          <w:rFonts w:eastAsia="MS Mincho;ＭＳ 明朝"/>
          <w:highlight w:val="green"/>
          <w:lang w:val="es-MX"/>
        </w:rPr>
        <w:t xml:space="preserve"> APROBADO</w:t>
      </w:r>
      <w:r>
        <w:rPr>
          <w:rFonts w:eastAsia="MS Mincho;ＭＳ 明朝"/>
          <w:highlight w:val="green"/>
          <w:lang w:val="es-ES"/>
        </w:rPr>
        <w:t xml:space="preserve"> 28/04/05 – Acta 845/05 (D-05-1101).</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Sangra2detindependiente"/>
        <w:ind w:left="0" w:right="0" w:hanging="0"/>
        <w:rPr/>
      </w:pPr>
      <w:r>
        <w:rPr>
          <w:rFonts w:eastAsia="MS Mincho;ＭＳ 明朝"/>
        </w:rPr>
        <w:t xml:space="preserve">391.- </w:t>
      </w:r>
      <w:r>
        <w:rPr>
          <w:rFonts w:eastAsia="MS Mincho;ＭＳ 明朝"/>
          <w:u w:val="single"/>
        </w:rPr>
        <w:t>Proyecto de Ordenanza 391/05</w:t>
      </w:r>
      <w:r>
        <w:rPr>
          <w:rFonts w:eastAsia="MS Mincho;ＭＳ 明朝"/>
        </w:rPr>
        <w:t xml:space="preserve">: "Aceptar donación del grupo de Batik "Aluminé", en su representación la Sra. María Nora Mancilla - LC. N° 6.376.606, una impresora HP DESKJET 3745 nueva". Autor: Intendente Municipal, Sr. Alberto Icare. Colaboradores: Secretario de Gobierno, Sr. Adolfo Fourés y Subsecretario de Cultura, Sr. Luis Torrejón. Sobre Tablas. </w:t>
      </w:r>
      <w:r>
        <w:rPr>
          <w:rFonts w:eastAsia="MS Mincho;ＭＳ 明朝"/>
          <w:highlight w:val="green"/>
          <w:lang w:val="es-MX"/>
        </w:rPr>
        <w:t>APROBADO</w:t>
      </w:r>
      <w:r>
        <w:rPr>
          <w:rFonts w:eastAsia="MS Mincho;ＭＳ 明朝"/>
          <w:highlight w:val="green"/>
          <w:lang w:val="es-ES"/>
        </w:rPr>
        <w:t xml:space="preserve"> 28/04/05 – Acta 845/05 (O-05-1495).</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Sangra2detindependiente"/>
        <w:ind w:left="0" w:right="0" w:hanging="0"/>
        <w:rPr/>
      </w:pPr>
      <w:r>
        <w:rPr>
          <w:rFonts w:eastAsia="MS Mincho;ＭＳ 明朝"/>
        </w:rPr>
        <w:t xml:space="preserve">392.- </w:t>
      </w:r>
      <w:r>
        <w:rPr>
          <w:rFonts w:eastAsia="MS Mincho;ＭＳ 明朝"/>
          <w:u w:val="single"/>
        </w:rPr>
        <w:t>Proyecto de Declaración 392/05</w:t>
      </w:r>
      <w:r>
        <w:rPr>
          <w:rFonts w:eastAsia="MS Mincho;ＭＳ 明朝"/>
        </w:rPr>
        <w:t>: "Interés Municipal las Primeras Jornadas Patagónicas SAEGRE-SOGBAR en Salud Reproductiva". Autor: Intendente Municipal, Sr. Alberto Icare. Colaboradores: Secretario de Gobierno, Sr. Adolfo Fourés y Dirección General de Protocolo. Sobre Tablas.</w:t>
      </w:r>
      <w:r>
        <w:rPr>
          <w:rFonts w:eastAsia="MS Mincho;ＭＳ 明朝"/>
          <w:highlight w:val="green"/>
          <w:lang w:val="es-MX"/>
        </w:rPr>
        <w:t xml:space="preserve"> APROBADO</w:t>
      </w:r>
      <w:r>
        <w:rPr>
          <w:rFonts w:eastAsia="MS Mincho;ＭＳ 明朝"/>
          <w:highlight w:val="green"/>
          <w:lang w:val="es-ES"/>
        </w:rPr>
        <w:t xml:space="preserve"> 28/04/05 – Acta 845/05 (D-05-1102).</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393.- </w:t>
      </w:r>
      <w:r>
        <w:rPr>
          <w:rFonts w:eastAsia="MS Mincho;ＭＳ 明朝" w:cs="Times New Roman" w:ascii="Times New Roman" w:hAnsi="Times New Roman"/>
          <w:sz w:val="24"/>
          <w:u w:val="single"/>
        </w:rPr>
        <w:t>Proyecto de Ordenanza 393/05</w:t>
      </w:r>
      <w:r>
        <w:rPr>
          <w:rFonts w:eastAsia="MS Mincho;ＭＳ 明朝" w:cs="Times New Roman" w:ascii="Times New Roman" w:hAnsi="Times New Roman"/>
          <w:sz w:val="24"/>
        </w:rPr>
        <w:t>: "Ceder franja de lote de la Manzana Q38 para ensanche calle Quintral". Autor: Concejal Fernando Martín (UCR). Colaborador: Director de Obras por Contrato, Arq. Oscar De Paz. A Asesoría Letrada y a Comisiones de Obras y Planeamiento y de Gobierno y Legales.</w:t>
      </w:r>
      <w:r>
        <w:rPr>
          <w:rFonts w:eastAsia="MS Mincho;ＭＳ 明朝" w:cs="Times New Roman" w:ascii="Times New Roman" w:hAnsi="Times New Roman"/>
          <w:sz w:val="24"/>
          <w:highlight w:val="green"/>
        </w:rPr>
        <w:t xml:space="preserve"> APROBADO 27/12/05 – Acta 856/05 (O-05-1574)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394.- </w:t>
      </w:r>
      <w:r>
        <w:rPr>
          <w:rFonts w:eastAsia="MS Mincho;ＭＳ 明朝" w:cs="Times New Roman" w:ascii="Times New Roman" w:hAnsi="Times New Roman"/>
          <w:sz w:val="24"/>
          <w:u w:val="single"/>
        </w:rPr>
        <w:t>Proyecto de Declaración 394/05</w:t>
      </w:r>
      <w:r>
        <w:rPr>
          <w:rFonts w:eastAsia="MS Mincho;ＭＳ 明朝" w:cs="Times New Roman" w:ascii="Times New Roman" w:hAnsi="Times New Roman"/>
          <w:sz w:val="24"/>
        </w:rPr>
        <w:t>: "Declarar de Interés Municipal el 1° Certamen de Arte –Pintando mi Ciudad". Autora: Concejal Guillermina Alaníz (UCR). Colaboradoras: Marina Venerandi (SADOP) y Nadine Chemes Caransi, Asesora del Bloque. Sobre Tablas.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28/04/05 – Acta 845/05 (D-05-1100).</w:t>
      </w:r>
    </w:p>
    <w:p>
      <w:pPr>
        <w:pStyle w:val="Normal"/>
        <w:jc w:val="both"/>
        <w:rPr>
          <w:rFonts w:eastAsia="MS Mincho;ＭＳ 明朝" w:cs="Times New Roman"/>
          <w:sz w:val="24"/>
          <w:lang w:val="es-ES"/>
        </w:rPr>
      </w:pPr>
      <w:r>
        <w:rPr>
          <w:rFonts w:eastAsia="MS Mincho;ＭＳ 明朝" w:cs="Times New Roman"/>
          <w:sz w:val="24"/>
          <w:lang w:val="es-ES"/>
        </w:rPr>
      </w:r>
    </w:p>
    <w:p>
      <w:pPr>
        <w:pStyle w:val="Sangra2detindependiente"/>
        <w:ind w:left="0" w:right="0" w:hanging="0"/>
        <w:rPr/>
      </w:pPr>
      <w:r>
        <w:rPr>
          <w:rFonts w:eastAsia="MS Mincho;ＭＳ 明朝"/>
          <w:lang w:val="es-ES"/>
        </w:rPr>
        <w:t>395</w:t>
      </w:r>
      <w:r>
        <w:rPr>
          <w:rFonts w:eastAsia="MS Mincho;ＭＳ 明朝"/>
        </w:rPr>
        <w:t xml:space="preserve">.- </w:t>
      </w:r>
      <w:r>
        <w:rPr>
          <w:rFonts w:eastAsia="MS Mincho;ＭＳ 明朝"/>
          <w:u w:val="single"/>
        </w:rPr>
        <w:t>Proyecto de Declaración 395/05</w:t>
      </w:r>
      <w:r>
        <w:rPr>
          <w:rFonts w:eastAsia="MS Mincho;ＭＳ 明朝"/>
        </w:rPr>
        <w:t xml:space="preserve">: "Declarar de Interés Municipal el Segundo Congreso Rionegrino de la Mutualidad, a realizarse en San Carlos de Bariloche". Autor: Concejal Marcelo Cascón  (UCR). Colaborador: Sr. Carlos Mai.  </w:t>
      </w:r>
      <w:r>
        <w:rPr>
          <w:rFonts w:eastAsia="MS Mincho;ＭＳ 明朝"/>
          <w:highlight w:val="green"/>
          <w:lang w:val="es-MX"/>
        </w:rPr>
        <w:t>APROBADO</w:t>
      </w:r>
      <w:r>
        <w:rPr>
          <w:rFonts w:eastAsia="MS Mincho;ＭＳ 明朝"/>
          <w:highlight w:val="green"/>
          <w:lang w:val="es-ES"/>
        </w:rPr>
        <w:t xml:space="preserve"> 28/04/05 – Acta 845/05 (D-05-1099).</w:t>
      </w:r>
    </w:p>
    <w:p>
      <w:pPr>
        <w:pStyle w:val="Normal"/>
        <w:jc w:val="both"/>
        <w:rPr>
          <w:rFonts w:eastAsia="MS Mincho;ＭＳ 明朝"/>
          <w:sz w:val="24"/>
          <w:lang w:val="es-MX"/>
        </w:rPr>
      </w:pPr>
      <w:r>
        <w:rPr>
          <w:rFonts w:eastAsia="MS Mincho;ＭＳ 明朝"/>
          <w:sz w:val="24"/>
          <w:lang w:val="es-MX"/>
        </w:rPr>
      </w:r>
    </w:p>
    <w:p>
      <w:pPr>
        <w:pStyle w:val="Textosinformato"/>
        <w:jc w:val="both"/>
        <w:rPr/>
      </w:pPr>
      <w:r>
        <w:rPr>
          <w:rFonts w:eastAsia="MS Mincho;ＭＳ 明朝" w:cs="Times New Roman" w:ascii="Times New Roman" w:hAnsi="Times New Roman"/>
          <w:sz w:val="24"/>
        </w:rPr>
        <w:t xml:space="preserve">396.- </w:t>
      </w:r>
      <w:r>
        <w:rPr>
          <w:rFonts w:eastAsia="MS Mincho;ＭＳ 明朝" w:cs="Times New Roman" w:ascii="Times New Roman" w:hAnsi="Times New Roman"/>
          <w:sz w:val="24"/>
          <w:u w:val="single"/>
        </w:rPr>
        <w:t>Proyecto de Ordenanza 396/05</w:t>
      </w:r>
      <w:r>
        <w:rPr>
          <w:rFonts w:eastAsia="MS Mincho;ＭＳ 明朝" w:cs="Times New Roman" w:ascii="Times New Roman" w:hAnsi="Times New Roman"/>
          <w:sz w:val="24"/>
        </w:rPr>
        <w:t>: "Aprobar adjudicaciones 34 Hectáreas. Modifica Ordenanza 1386-CM-04". Autor: Intendente Municipal, Sr. Alberto Gabriel Icare. Colaboradores: Secretaria de Promoción Social y Juventud, Sra. Beatriz Iparraguirre y Secretario de Gobierno Sr. Adolfo Fourés. A Asesoría Letrada y a Comisiones de Acción Social y de Gobierno y Legales.</w:t>
      </w:r>
      <w:r>
        <w:rPr>
          <w:rFonts w:eastAsia="MS Mincho;ＭＳ 明朝" w:cs="Times New Roman" w:ascii="Times New Roman" w:hAnsi="Times New Roman"/>
          <w:sz w:val="24"/>
          <w:highlight w:val="green"/>
          <w:lang w:val="es-MX"/>
        </w:rPr>
        <w:t xml:space="preserve"> APROBADO 30/06/05 – Acta 848/05 (O-05-1513).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397.- </w:t>
      </w:r>
      <w:r>
        <w:rPr>
          <w:rFonts w:eastAsia="MS Mincho;ＭＳ 明朝" w:cs="Times New Roman" w:ascii="Times New Roman" w:hAnsi="Times New Roman"/>
          <w:sz w:val="24"/>
          <w:u w:val="single"/>
        </w:rPr>
        <w:t>Proyecto de Ordenanza 397/05</w:t>
      </w:r>
      <w:r>
        <w:rPr>
          <w:rFonts w:eastAsia="MS Mincho;ＭＳ 明朝" w:cs="Times New Roman" w:ascii="Times New Roman" w:hAnsi="Times New Roman"/>
          <w:sz w:val="24"/>
        </w:rPr>
        <w:t xml:space="preserve">: "Aprobar Contrato de Comodato entre la Municipalidad de San Carlos de Bariloche y la Legislatura de la Provincia de Río Negro". Autor: Intendente Municipal, Sr. Alberto Gabriel Icare. Colaborador: Secretario de Gobierno, Sr. Adolfo Fourés. A Asesoría Letrada y a Comisión de Gobierno y Legales.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08/06/05 – Acta 847/05 (O-05-1505).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398.- </w:t>
      </w:r>
      <w:r>
        <w:rPr>
          <w:rFonts w:eastAsia="MS Mincho;ＭＳ 明朝" w:cs="Times New Roman" w:ascii="Times New Roman" w:hAnsi="Times New Roman"/>
          <w:sz w:val="24"/>
          <w:u w:val="single"/>
        </w:rPr>
        <w:t>Proyecto de Ordenanza 398/05</w:t>
      </w:r>
      <w:r>
        <w:rPr>
          <w:rFonts w:eastAsia="MS Mincho;ＭＳ 明朝" w:cs="Times New Roman" w:ascii="Times New Roman" w:hAnsi="Times New Roman"/>
          <w:sz w:val="24"/>
        </w:rPr>
        <w:t>: "Aprobar Convenio Marco entre la Municipalidad de San Carlos de Bariloche y la Dirección Nacional de Migraciones". Autor: Intendente Municipal, Sr. Alberto Gabriel Icare. Colaborador: Secretario de Gobierno, Sr. Adolfo Fourés. A Asesoría Letrada y a Comisión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08/06/05 – Acta 847/05 (O-05-1507).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399.- </w:t>
      </w:r>
      <w:r>
        <w:rPr>
          <w:rFonts w:eastAsia="MS Mincho;ＭＳ 明朝" w:cs="Times New Roman" w:ascii="Times New Roman" w:hAnsi="Times New Roman"/>
          <w:sz w:val="24"/>
          <w:u w:val="single"/>
        </w:rPr>
        <w:t>Proyecto de Ordenanza 399/05</w:t>
      </w:r>
      <w:r>
        <w:rPr>
          <w:rFonts w:eastAsia="MS Mincho;ＭＳ 明朝" w:cs="Times New Roman" w:ascii="Times New Roman" w:hAnsi="Times New Roman"/>
          <w:sz w:val="24"/>
        </w:rPr>
        <w:t>: "Regularización dominial Barrio Vivero". Autor: Intendente Municipal, Sr. Alberto Gabriel Icare. Colaboradores: Secretaria de Promoción Social, Sra. Beatriz Iparraguirre y  Secretario de Gobierno, Sr. Adolfo Fourés. A Asesoría Letrada y a Comisiones de Obras y Planeamiento, de Acción Social y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08/06/05 – Acta 847/05 (O-05-1510).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400.- </w:t>
      </w:r>
      <w:r>
        <w:rPr>
          <w:rFonts w:eastAsia="MS Mincho;ＭＳ 明朝" w:cs="Times New Roman" w:ascii="Times New Roman" w:hAnsi="Times New Roman"/>
          <w:sz w:val="24"/>
          <w:u w:val="single"/>
        </w:rPr>
        <w:t>Proyecto de Declaración 400/05</w:t>
      </w:r>
      <w:r>
        <w:rPr>
          <w:rFonts w:eastAsia="MS Mincho;ＭＳ 明朝" w:cs="Times New Roman" w:ascii="Times New Roman" w:hAnsi="Times New Roman"/>
          <w:sz w:val="24"/>
        </w:rPr>
        <w:t xml:space="preserve">: "Declarar de Interés Municipal 1° Torneo Patagónico de Taekwondo Open Championships 2005". Autores Comisión Legislativa: Marcelo Cascón, Hugo Cejas (U.C.R); Andrés Martínez Infante (Encuentro); Sandra Guerrero (MARA) y Silvina García Larraburu (P.J). Iniciativa: Asociación Taekwondo Alumnos Seng Do Kwan Patagonia Argentina. </w:t>
      </w:r>
      <w:r>
        <w:rPr>
          <w:rFonts w:eastAsia="MS Mincho;ＭＳ 明朝" w:cs="Times New Roman" w:ascii="Times New Roman" w:hAnsi="Times New Roman"/>
          <w:sz w:val="24"/>
          <w:highlight w:val="green"/>
        </w:rPr>
        <w:t>APROBADO 19/05/05 – Acta 846/05 (D-05-1110).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401.- </w:t>
      </w:r>
      <w:r>
        <w:rPr>
          <w:rFonts w:eastAsia="MS Mincho;ＭＳ 明朝" w:cs="Times New Roman" w:ascii="Times New Roman" w:hAnsi="Times New Roman"/>
          <w:sz w:val="24"/>
          <w:u w:val="single"/>
        </w:rPr>
        <w:t>Proyecto de Declaración 401/05</w:t>
      </w:r>
      <w:r>
        <w:rPr>
          <w:rFonts w:eastAsia="MS Mincho;ＭＳ 明朝" w:cs="Times New Roman" w:ascii="Times New Roman" w:hAnsi="Times New Roman"/>
          <w:sz w:val="24"/>
        </w:rPr>
        <w:t>: "Declarar de Interés Municipal al 1° Encuentro de Poetas "El diente en el ojo".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19/05/05 – Acta 846/05 (D-05-1103).</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402.- </w:t>
      </w:r>
      <w:r>
        <w:rPr>
          <w:rFonts w:eastAsia="MS Mincho;ＭＳ 明朝" w:cs="Times New Roman" w:ascii="Times New Roman" w:hAnsi="Times New Roman"/>
          <w:sz w:val="24"/>
          <w:u w:val="single"/>
        </w:rPr>
        <w:t>Proyecto de Declaración 402/05</w:t>
      </w:r>
      <w:r>
        <w:rPr>
          <w:rFonts w:eastAsia="MS Mincho;ＭＳ 明朝" w:cs="Times New Roman" w:ascii="Times New Roman" w:hAnsi="Times New Roman"/>
          <w:sz w:val="24"/>
        </w:rPr>
        <w:t xml:space="preserve">: "Declarar de Interés Municipal actividades organizadas por el "Día Mundial sin Humo". Autores: Comisión Legislativa: Concejales Marcelo Cascón, Fernando Martín (UCR); Diego Breide (Encuentro); Sandra Guerrero (MARA) y Silvina García Larraburu (PJ). Iniciativa: LALCEC (Liga Argentina de Lucha contra el Cáncer, Filial Bariloche); CEB (Cooperativa de Electricidad Bariloche) y ADRA (Agencia Adventista Desarrollo y Recursos Asistenciales).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19/05/05 – Acta 846/05 (D-05-1104).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403.- </w:t>
      </w:r>
      <w:r>
        <w:rPr>
          <w:rFonts w:eastAsia="MS Mincho;ＭＳ 明朝" w:cs="Times New Roman" w:ascii="Times New Roman" w:hAnsi="Times New Roman"/>
          <w:sz w:val="24"/>
          <w:u w:val="single"/>
        </w:rPr>
        <w:t>Proyecto de Ordenanza 403/05</w:t>
      </w:r>
      <w:r>
        <w:rPr>
          <w:rFonts w:eastAsia="MS Mincho;ＭＳ 明朝" w:cs="Times New Roman" w:ascii="Times New Roman" w:hAnsi="Times New Roman"/>
          <w:sz w:val="24"/>
        </w:rPr>
        <w:t>: "Reformulación del régimen de funcionamiento del Consejo Municipal por los Derechos del Niño y Adolescente". Autores: Concejales Beatriz Contreras, Andrés Martínez Infante y Diego Breide (Encuentro). Colaboradoras: Sras. Martha Martínez Infante y Denise Priori Sáenz. A Asesoría Letrada y a Comisión de Acción Social y de Economía.</w:t>
      </w:r>
      <w:r>
        <w:rPr>
          <w:rFonts w:eastAsia="MS Mincho;ＭＳ 明朝" w:cs="Times New Roman" w:ascii="Times New Roman" w:hAnsi="Times New Roman"/>
          <w:sz w:val="24"/>
          <w:highlight w:val="cyan"/>
        </w:rPr>
        <w:tab/>
        <w:t>LIBRO 44</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rFonts w:eastAsia="MS Mincho;ＭＳ 明朝"/>
          <w:sz w:val="24"/>
          <w:lang w:val="es-ES"/>
        </w:rPr>
      </w:pPr>
      <w:r>
        <w:rPr>
          <w:rFonts w:eastAsia="MS Mincho;ＭＳ 明朝"/>
          <w:sz w:val="24"/>
          <w:lang w:val="es-ES"/>
        </w:rPr>
        <w:t>***</w:t>
      </w:r>
    </w:p>
    <w:p>
      <w:pPr>
        <w:pStyle w:val="Normal"/>
        <w:jc w:val="both"/>
        <w:rPr>
          <w:rFonts w:eastAsia="MS Mincho;ＭＳ 明朝"/>
          <w:sz w:val="24"/>
          <w:lang w:val="es-ES"/>
        </w:rPr>
      </w:pPr>
      <w:r>
        <w:rPr>
          <w:rFonts w:eastAsia="MS Mincho;ＭＳ 明朝"/>
          <w:sz w:val="24"/>
          <w:lang w:val="es-ES"/>
        </w:rPr>
      </w:r>
    </w:p>
    <w:p>
      <w:pPr>
        <w:pStyle w:val="Normal"/>
        <w:jc w:val="both"/>
        <w:rPr>
          <w:rFonts w:eastAsia="MS Mincho;ＭＳ 明朝"/>
          <w:sz w:val="24"/>
          <w:lang w:val="es-ES"/>
        </w:rPr>
      </w:pPr>
      <w:r>
        <w:rPr>
          <w:rFonts w:eastAsia="MS Mincho;ＭＳ 明朝"/>
          <w:sz w:val="24"/>
          <w:lang w:val="es-ES"/>
        </w:rPr>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404.- </w:t>
      </w:r>
      <w:r>
        <w:rPr>
          <w:rFonts w:eastAsia="MS Mincho;ＭＳ 明朝" w:cs="Times New Roman" w:ascii="Times New Roman" w:hAnsi="Times New Roman"/>
          <w:sz w:val="24"/>
          <w:u w:val="single"/>
        </w:rPr>
        <w:t>Proyecto de Ordenanza 404/05</w:t>
      </w:r>
      <w:r>
        <w:rPr>
          <w:rFonts w:eastAsia="MS Mincho;ＭＳ 明朝" w:cs="Times New Roman" w:ascii="Times New Roman" w:hAnsi="Times New Roman"/>
          <w:sz w:val="24"/>
        </w:rPr>
        <w:t>: "Ordenanza Asesoría Letrada - Honorarios". Autora: Concejal Sandra Guerrero (MARA). A Asesoría Letrada y a Comisión de Gobierno y Legales y de Economía.</w:t>
      </w:r>
      <w:r>
        <w:rPr>
          <w:rFonts w:eastAsia="MS Mincho;ＭＳ 明朝" w:cs="Times New Roman" w:ascii="Times New Roman" w:hAnsi="Times New Roman"/>
          <w:sz w:val="24"/>
          <w:highlight w:val="cyan"/>
        </w:rPr>
        <w:tab/>
        <w:t>LIBRO 45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405.- </w:t>
      </w:r>
      <w:r>
        <w:rPr>
          <w:rFonts w:eastAsia="MS Mincho;ＭＳ 明朝" w:cs="Times New Roman" w:ascii="Times New Roman" w:hAnsi="Times New Roman"/>
          <w:sz w:val="24"/>
          <w:u w:val="single"/>
        </w:rPr>
        <w:t>Proyecto de Ordenanza 405/05</w:t>
      </w:r>
      <w:r>
        <w:rPr>
          <w:rFonts w:eastAsia="MS Mincho;ＭＳ 明朝" w:cs="Times New Roman" w:ascii="Times New Roman" w:hAnsi="Times New Roman"/>
          <w:sz w:val="24"/>
        </w:rPr>
        <w:t>: "Prorroga Final de Obra Club Cultural Croata Argentino Ordenanza 491-CM-95". Autora: Concejal Silvina García Larraburu (P.J). Colaborador: Lic. Laura A. Parra. A Asesoría Letrada y a Comisión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30/06/05 – Acta 848/05 (O-05-1514).</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406.- </w:t>
      </w:r>
      <w:r>
        <w:rPr>
          <w:rFonts w:eastAsia="MS Mincho;ＭＳ 明朝" w:cs="Times New Roman" w:ascii="Times New Roman" w:hAnsi="Times New Roman"/>
          <w:sz w:val="24"/>
          <w:u w:val="single"/>
        </w:rPr>
        <w:t>Proyecto de Declaración 406/05</w:t>
      </w:r>
      <w:r>
        <w:rPr>
          <w:rFonts w:eastAsia="MS Mincho;ＭＳ 明朝" w:cs="Times New Roman" w:ascii="Times New Roman" w:hAnsi="Times New Roman"/>
          <w:sz w:val="24"/>
        </w:rPr>
        <w:t xml:space="preserve">: "Declarar de Interés Cultural Municipal la IV Edición del Festival Nacional de Danza Contemporánea 005 Danzas.". Autor: Intendente Municipal, Sr. Alberto Icare. Colaboradores: Secretario de Gobierno, Sr. Adolfo Foures y Subsecretario de Cultura, Sr. Luis Torrejón. Sobre Tablas.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19/05/05 – Acta 846/05 (D-05-1105).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407.- </w:t>
      </w:r>
      <w:r>
        <w:rPr>
          <w:rFonts w:eastAsia="MS Mincho;ＭＳ 明朝" w:cs="Times New Roman" w:ascii="Times New Roman" w:hAnsi="Times New Roman"/>
          <w:sz w:val="24"/>
          <w:u w:val="single"/>
        </w:rPr>
        <w:t>Proyecto de Resolución 407/05</w:t>
      </w:r>
      <w:r>
        <w:rPr>
          <w:rFonts w:eastAsia="MS Mincho;ＭＳ 明朝" w:cs="Times New Roman" w:ascii="Times New Roman" w:hAnsi="Times New Roman"/>
          <w:sz w:val="24"/>
        </w:rPr>
        <w:t xml:space="preserve">: "Reconocer con el Premio al Mérito al Centro de Salud de Las Quintas y a las Sras. Blanca Garcés, Esther Cheuquemán, María Ester Soria, Gloria Petroff, María Marta Puga y Claudia Ulloa". Autora: Concejal Irma Haneck (U.C.R). A Comisión de Acción Social.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08/06/05 – Acta 847/05 (R-05-311).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lang w:val="es-MX"/>
        </w:rPr>
        <w:t>408</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u w:val="single"/>
        </w:rPr>
        <w:t>Proyecto de Comunicación 408/05</w:t>
      </w:r>
      <w:r>
        <w:rPr>
          <w:rFonts w:eastAsia="MS Mincho;ＭＳ 明朝" w:cs="Times New Roman" w:ascii="Times New Roman" w:hAnsi="Times New Roman"/>
          <w:sz w:val="24"/>
        </w:rPr>
        <w:t xml:space="preserve">: "Comunicar a COMFER rechazo del Concejo Municipal a actitudes de allanamiento y cierre de emisoras locales - Reivindicación potestad provincial". Autor: Concejal Marcelo Cascón (U.C.R).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08/06/05 – Acta 847/05 (C-05-535).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409.- </w:t>
      </w:r>
      <w:r>
        <w:rPr>
          <w:rFonts w:eastAsia="MS Mincho;ＭＳ 明朝" w:cs="Times New Roman" w:ascii="Times New Roman" w:hAnsi="Times New Roman"/>
          <w:sz w:val="24"/>
          <w:u w:val="single"/>
        </w:rPr>
        <w:t>Proyecto de Declaración 409/05</w:t>
      </w:r>
      <w:r>
        <w:rPr>
          <w:rFonts w:eastAsia="MS Mincho;ＭＳ 明朝" w:cs="Times New Roman" w:ascii="Times New Roman" w:hAnsi="Times New Roman"/>
          <w:sz w:val="24"/>
        </w:rPr>
        <w:t>: "Declarar de Interés Cultural Municipal al Festival denominado "Bariloche para todos".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19/05/05 – Acta 846/05 (D-05-1106).</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410.- </w:t>
      </w:r>
      <w:r>
        <w:rPr>
          <w:rFonts w:eastAsia="MS Mincho;ＭＳ 明朝" w:cs="Times New Roman" w:ascii="Times New Roman" w:hAnsi="Times New Roman"/>
          <w:sz w:val="24"/>
          <w:u w:val="single"/>
        </w:rPr>
        <w:t>Proyecto de Declaración 410/05</w:t>
      </w:r>
      <w:r>
        <w:rPr>
          <w:rFonts w:eastAsia="MS Mincho;ＭＳ 明朝" w:cs="Times New Roman" w:ascii="Times New Roman" w:hAnsi="Times New Roman"/>
          <w:sz w:val="24"/>
        </w:rPr>
        <w:t xml:space="preserve">: "Declarar de Interés Municipal la II edición del "Tetratlón del Catedral". Autores: Comisión Legislativa: Concejales Marcelo Cascón (U.C.R); Andrés Martínez Infante (Encuentro) y Silvina García Larraburu (P.J). Iniciativa: Club Andino Bariloche. </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19/05/05 – Acta 846/05 (D-05-1107).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411.- </w:t>
      </w:r>
      <w:r>
        <w:rPr>
          <w:rFonts w:eastAsia="MS Mincho;ＭＳ 明朝" w:cs="Times New Roman" w:ascii="Times New Roman" w:hAnsi="Times New Roman"/>
          <w:sz w:val="24"/>
          <w:u w:val="single"/>
        </w:rPr>
        <w:t>Proyecto de Ordenanza 411/05</w:t>
      </w:r>
      <w:r>
        <w:rPr>
          <w:rFonts w:eastAsia="MS Mincho;ＭＳ 明朝" w:cs="Times New Roman" w:ascii="Times New Roman" w:hAnsi="Times New Roman"/>
          <w:sz w:val="24"/>
        </w:rPr>
        <w:t xml:space="preserve">: "Regulación actividades de vuelo libre". Autores: Concejales Marcelo Cascón (U.C.R.) y Silvina García Larraburu (P.J.). Colaboradores: Tec. Carlos Mai y Lic. Laura Parra. </w:t>
      </w:r>
      <w:r>
        <w:rPr>
          <w:rFonts w:eastAsia="MS Mincho;ＭＳ 明朝" w:cs="Times New Roman" w:ascii="Times New Roman" w:hAnsi="Times New Roman"/>
          <w:sz w:val="24"/>
          <w:highlight w:val="cyan"/>
        </w:rPr>
        <w:tab/>
        <w:t>LIBRO 45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412.- </w:t>
      </w:r>
      <w:r>
        <w:rPr>
          <w:rFonts w:eastAsia="MS Mincho;ＭＳ 明朝" w:cs="Times New Roman" w:ascii="Times New Roman" w:hAnsi="Times New Roman"/>
          <w:sz w:val="24"/>
          <w:u w:val="single"/>
        </w:rPr>
        <w:t>Proyecto de Ordenanza 412/05</w:t>
      </w:r>
      <w:r>
        <w:rPr>
          <w:rFonts w:eastAsia="MS Mincho;ＭＳ 明朝" w:cs="Times New Roman" w:ascii="Times New Roman" w:hAnsi="Times New Roman"/>
          <w:sz w:val="24"/>
        </w:rPr>
        <w:t>: "Ceder en comodato a Cooperativa "Hecho en Bariloche" parcela 19 2 E 221 05 para construcción local". Autor: Intendente Municipal, Sr. Alberto Icare. Colaboradores: Secretario de Gobierno, Sr. Adolfo Foures y Director de Desarrollo Económico, Sr. Jorge Franchini. A Asesoría Letrada y a Comisión de Obras y Planeamiento y de Gobierno y Legales. Con Tratamiento de Preferencia próxima sesión.</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08/06/05 – Acta 847/05 (O-05-1509).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413.- </w:t>
      </w:r>
      <w:r>
        <w:rPr>
          <w:rFonts w:eastAsia="MS Mincho;ＭＳ 明朝" w:cs="Times New Roman" w:ascii="Times New Roman" w:hAnsi="Times New Roman"/>
          <w:sz w:val="24"/>
          <w:u w:val="single"/>
        </w:rPr>
        <w:t>Proyecto de Ordenanza 413/05</w:t>
      </w:r>
      <w:r>
        <w:rPr>
          <w:rFonts w:eastAsia="MS Mincho;ＭＳ 明朝" w:cs="Times New Roman" w:ascii="Times New Roman" w:hAnsi="Times New Roman"/>
          <w:sz w:val="24"/>
        </w:rPr>
        <w:t>: "Aprobar convenio de fiscalización entre la Municipalidad de San Carlos de Bariloche y la Dirección de Transporte y Aeronáutica". Autor: Intendente Municipal, Sr. Alberto Icare. Colaboradores: Secretario de Gobierno, Sr. Adolfo Foures y Director General de Gobierno con funciones en la Dirección de Tránsito y Transporte. A Asesoría Letrada y a Comisión de Servicios, Tránsito y Transporte; de Economía y de Gobierno y Legales.</w:t>
      </w:r>
      <w:r>
        <w:rPr>
          <w:rFonts w:eastAsia="MS Mincho;ＭＳ 明朝" w:cs="Times New Roman" w:ascii="Times New Roman" w:hAnsi="Times New Roman"/>
          <w:sz w:val="24"/>
          <w:highlight w:val="green"/>
        </w:rPr>
        <w:t xml:space="preserve"> APROBADO 17/11/05 – Acta 853/05 (O-05-1542)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414.- </w:t>
      </w:r>
      <w:r>
        <w:rPr>
          <w:rFonts w:eastAsia="MS Mincho;ＭＳ 明朝" w:cs="Times New Roman" w:ascii="Times New Roman" w:hAnsi="Times New Roman"/>
          <w:sz w:val="24"/>
          <w:u w:val="single"/>
        </w:rPr>
        <w:t>Proyecto de Declaración 414/05</w:t>
      </w:r>
      <w:r>
        <w:rPr>
          <w:rFonts w:eastAsia="MS Mincho;ＭＳ 明朝" w:cs="Times New Roman" w:ascii="Times New Roman" w:hAnsi="Times New Roman"/>
          <w:sz w:val="24"/>
        </w:rPr>
        <w:t xml:space="preserve">: "Declarar de Interés Municipal el Disco Compacto "Tributo a Bariloche". Autores: Concejales Silvina García Larraburu (P.J.); Diego Breide y Beatriz Contreras (Encuentro). Colaboradores: Sr. Oscar Wilson Criado y Lic. Laura Parra. Sobre Tablas.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19/05/05 – Acta 846/05 (D-05-1108).</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415.- </w:t>
      </w:r>
      <w:r>
        <w:rPr>
          <w:rFonts w:eastAsia="MS Mincho;ＭＳ 明朝" w:cs="Times New Roman" w:ascii="Times New Roman" w:hAnsi="Times New Roman"/>
          <w:sz w:val="24"/>
          <w:u w:val="single"/>
        </w:rPr>
        <w:t>Proyecto de Ordenanza 415/05</w:t>
      </w:r>
      <w:r>
        <w:rPr>
          <w:rFonts w:eastAsia="MS Mincho;ＭＳ 明朝" w:cs="Times New Roman" w:ascii="Times New Roman" w:hAnsi="Times New Roman"/>
          <w:sz w:val="24"/>
        </w:rPr>
        <w:t>: "Aprobar Convenio Municipalidad de San Carlos de Bariloche con la Fuerza Aérea Argentina". Autor: Intendente Municipal, Sr. Alberto Icare. Colaborador: Secretario de Gobierno Sr. Adolfo Fourés. A Asesoría Letrada y a Comisión de Gobierno y Legales. Con Tratamiento de Preferencia próxima sesión.</w:t>
      </w:r>
      <w:r>
        <w:rPr>
          <w:rFonts w:eastAsia="MS Mincho;ＭＳ 明朝" w:cs="Times New Roman" w:ascii="Times New Roman" w:hAnsi="Times New Roman"/>
          <w:sz w:val="24"/>
          <w:highlight w:val="green"/>
          <w:lang w:val="es-MX"/>
        </w:rPr>
        <w:t xml:space="preserve"> APROBADO 30/06/05 – Acta 848/05 (O-05-1515).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416.- </w:t>
      </w:r>
      <w:r>
        <w:rPr>
          <w:rFonts w:eastAsia="MS Mincho;ＭＳ 明朝" w:cs="Times New Roman" w:ascii="Times New Roman" w:hAnsi="Times New Roman"/>
          <w:sz w:val="24"/>
          <w:u w:val="single"/>
        </w:rPr>
        <w:t>Proyecto de Ordenanza 416/05</w:t>
      </w:r>
      <w:r>
        <w:rPr>
          <w:rFonts w:eastAsia="MS Mincho;ＭＳ 明朝" w:cs="Times New Roman" w:ascii="Times New Roman" w:hAnsi="Times New Roman"/>
          <w:sz w:val="24"/>
        </w:rPr>
        <w:t xml:space="preserve">: "Declarar de Utilidad Pública y pago obligatorio la obra de pavimento flexible en calle 25 de Mayo entre Bestchedt y Frey". Autor: Secretario de Gobierno, Sr. Adolfo Fourés a/c Despacho de Intendencia. Colaboradores: Secretario de Hacienda, Lic. Ángel Darío Barriga y Secretario de Obras y Servicios Públicos, Sr. Juan Carlos Álvarez. A Asesoría Letrada y a Comisiones de Obras y Planeamiento; de Economía y de Gobierno y Legales. </w:t>
      </w:r>
      <w:r>
        <w:rPr>
          <w:rFonts w:eastAsia="MS Mincho;ＭＳ 明朝" w:cs="Times New Roman" w:ascii="Times New Roman" w:hAnsi="Times New Roman"/>
          <w:sz w:val="24"/>
          <w:highlight w:val="green"/>
          <w:lang w:val="es-MX"/>
        </w:rPr>
        <w:t>APROBADO 18/08/05 – Acta 849/05 (O-05-1524).</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417.- </w:t>
      </w:r>
      <w:r>
        <w:rPr>
          <w:rFonts w:eastAsia="MS Mincho;ＭＳ 明朝" w:cs="Times New Roman" w:ascii="Times New Roman" w:hAnsi="Times New Roman"/>
          <w:sz w:val="24"/>
          <w:u w:val="single"/>
        </w:rPr>
        <w:t>Proyecto de Ordenanza 417/05</w:t>
      </w:r>
      <w:r>
        <w:rPr>
          <w:rFonts w:eastAsia="MS Mincho;ＭＳ 明朝" w:cs="Times New Roman" w:ascii="Times New Roman" w:hAnsi="Times New Roman"/>
          <w:sz w:val="24"/>
        </w:rPr>
        <w:t>: "Otorgar subsidio Asociación Biblioteca Sarmiento". Autores: Concejales Marcelo Cascón e Irma Haneck (U.C.R.). Colaboradora: Srta. Melina Ríos Faverio. A Asesoría Letrada y a Comisiones de Economía y de Gobierno y Legales.</w:t>
      </w:r>
      <w:r>
        <w:rPr>
          <w:rFonts w:eastAsia="MS Mincho;ＭＳ 明朝" w:cs="Times New Roman" w:ascii="Times New Roman" w:hAnsi="Times New Roman"/>
          <w:sz w:val="24"/>
          <w:highlight w:val="green"/>
          <w:lang w:val="es-MX"/>
        </w:rPr>
        <w:t xml:space="preserve"> APROBADO 30/06/05 – Acta 848/05 (O-05-1516).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418.- </w:t>
      </w:r>
      <w:r>
        <w:rPr>
          <w:rFonts w:eastAsia="MS Mincho;ＭＳ 明朝" w:cs="Times New Roman" w:ascii="Times New Roman" w:hAnsi="Times New Roman"/>
          <w:sz w:val="24"/>
          <w:u w:val="single"/>
        </w:rPr>
        <w:t>Proyecto de Ordenanza 418/05</w:t>
      </w:r>
      <w:r>
        <w:rPr>
          <w:rFonts w:eastAsia="MS Mincho;ＭＳ 明朝" w:cs="Times New Roman" w:ascii="Times New Roman" w:hAnsi="Times New Roman"/>
          <w:sz w:val="24"/>
        </w:rPr>
        <w:t>: "Autorizar al Departamento Ejecutivo a suscribir modificación de convenio con Banco de La Nación Argentina". Autor: Intendente Municipal, Sr. Alberto Icare. Colaborador: Secretario de Gobierno Sr. Adolfo Fourés y Subsecretario de Desarrollo Económico, Sr. Daniel Zeiss. A Asesoría Letrada y a Comisiones de Economía  y de Gobierno y Legales.</w:t>
      </w:r>
      <w:r>
        <w:rPr>
          <w:rFonts w:eastAsia="MS Mincho;ＭＳ 明朝" w:cs="Times New Roman" w:ascii="Times New Roman" w:hAnsi="Times New Roman"/>
          <w:sz w:val="24"/>
          <w:highlight w:val="green"/>
          <w:lang w:val="es-MX"/>
        </w:rPr>
        <w:t xml:space="preserve"> APROBADO 30/06/05 – Acta 848/05 (O-05-1517).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419.- </w:t>
      </w:r>
      <w:r>
        <w:rPr>
          <w:rFonts w:eastAsia="MS Mincho;ＭＳ 明朝" w:cs="Times New Roman" w:ascii="Times New Roman" w:hAnsi="Times New Roman"/>
          <w:sz w:val="24"/>
          <w:u w:val="single"/>
        </w:rPr>
        <w:t>Proyecto de Ordenanza 419/05</w:t>
      </w:r>
      <w:r>
        <w:rPr>
          <w:rFonts w:eastAsia="MS Mincho;ＭＳ 明朝" w:cs="Times New Roman" w:ascii="Times New Roman" w:hAnsi="Times New Roman"/>
          <w:sz w:val="24"/>
        </w:rPr>
        <w:t xml:space="preserve">: "Instituir distinción "Pionero del Desarrollo Turístico para San Carlos de Bariloche". Autor: Concejal Marcelo Cascón (U.C.R.). Colaborador: Tec. Carlos E. Mai. Iniciativa: Sr. Roberto Asenjo. </w:t>
      </w:r>
      <w:r>
        <w:rPr>
          <w:rFonts w:eastAsia="MS Mincho;ＭＳ 明朝" w:cs="Times New Roman" w:ascii="Times New Roman" w:hAnsi="Times New Roman"/>
          <w:sz w:val="24"/>
          <w:highlight w:val="cyan"/>
        </w:rPr>
        <w:tab/>
        <w:t>LIBRO 45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420.- </w:t>
      </w:r>
      <w:r>
        <w:rPr>
          <w:rFonts w:eastAsia="MS Mincho;ＭＳ 明朝" w:cs="Times New Roman" w:ascii="Times New Roman" w:hAnsi="Times New Roman"/>
          <w:sz w:val="24"/>
          <w:u w:val="single"/>
        </w:rPr>
        <w:t>Proyecto de Ordenanza 420/05</w:t>
      </w:r>
      <w:r>
        <w:rPr>
          <w:rFonts w:eastAsia="MS Mincho;ＭＳ 明朝" w:cs="Times New Roman" w:ascii="Times New Roman" w:hAnsi="Times New Roman"/>
          <w:sz w:val="24"/>
        </w:rPr>
        <w:t xml:space="preserve">: "Creación de la banca del vecino en el Concejo Municipal". Autora: Concejal Beatriz Contreras (Encuentro). A Asesoría Letrada y a Comisión de Gobierno y Legales. </w:t>
      </w:r>
      <w:r>
        <w:rPr>
          <w:rFonts w:eastAsia="MS Mincho;ＭＳ 明朝" w:cs="Times New Roman" w:ascii="Times New Roman" w:hAnsi="Times New Roman"/>
          <w:sz w:val="24"/>
          <w:highlight w:val="red"/>
        </w:rPr>
        <w:t>RECHAZADO 01/12/05 – Acta 854/05.</w:t>
      </w:r>
      <w:r>
        <w:rPr>
          <w:rFonts w:eastAsia="MS Mincho;ＭＳ 明朝" w:cs="Times New Roman" w:ascii="Times New Roman" w:hAnsi="Times New Roman"/>
          <w:sz w:val="24"/>
          <w:highlight w:val="cyan"/>
        </w:rPr>
        <w:tab/>
        <w:t>LIBRO 45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421.- </w:t>
      </w:r>
      <w:r>
        <w:rPr>
          <w:rFonts w:eastAsia="MS Mincho;ＭＳ 明朝" w:cs="Times New Roman" w:ascii="Times New Roman" w:hAnsi="Times New Roman"/>
          <w:sz w:val="24"/>
          <w:u w:val="single"/>
        </w:rPr>
        <w:t>Proyecto de Ordenanza 421/05</w:t>
      </w:r>
      <w:r>
        <w:rPr>
          <w:rFonts w:eastAsia="MS Mincho;ＭＳ 明朝" w:cs="Times New Roman" w:ascii="Times New Roman" w:hAnsi="Times New Roman"/>
          <w:sz w:val="24"/>
        </w:rPr>
        <w:t xml:space="preserve">: "Habilitación locales Juegos en Red". Autores: Concejales Marcelo Cascón (U.C.R.) y Andrés Martínez Infante (Encuentro). Colaboradores: Lic. Marta Martínez Infante y Sr. Carlos Mai. A Asesoría Letrada y a Comisión de Gobierno y Legales. </w:t>
      </w:r>
      <w:r>
        <w:rPr>
          <w:rFonts w:eastAsia="MS Mincho;ＭＳ 明朝" w:cs="Times New Roman" w:ascii="Times New Roman" w:hAnsi="Times New Roman"/>
          <w:sz w:val="24"/>
          <w:highlight w:val="green"/>
          <w:lang w:val="es-MX"/>
        </w:rPr>
        <w:t>APROBADO 30/06/05 – Acta 848/05 (O-05-1518).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422.- </w:t>
      </w:r>
      <w:r>
        <w:rPr>
          <w:rFonts w:eastAsia="MS Mincho;ＭＳ 明朝"/>
          <w:sz w:val="24"/>
          <w:u w:val="single"/>
          <w:lang w:val="es-ES"/>
        </w:rPr>
        <w:t>Proyecto de Ordenanza 422/05</w:t>
      </w:r>
      <w:r>
        <w:rPr>
          <w:rFonts w:eastAsia="MS Mincho;ＭＳ 明朝"/>
          <w:sz w:val="24"/>
          <w:lang w:val="es-ES"/>
        </w:rPr>
        <w:t xml:space="preserve">: "Creación del Registro Único Municipal de Prestadores de Servicios Turísticos y Vinculados al turismo accesible para personas con capacidades restringidas". Autora: Concejal Silvina García Larraburu (P.J). Colaboradores: Lic. Celina Barrilli; Bibiana Misischia (Lic. en Cs. de la Educación - Esp. en discapacidad); Laura Yebrín (Técnico en Turismo con Especialización en Turismo Accesible); Corina Gómez (Profesora intérprete de Lenguaje de Señas); Adrián Dannemann (Danneman Viajes y Turismo); Martín Rébora (Cabañas Patagonia Sin Fronteras); María Inés Grané (CRIP); Alberto Quintero (Parques Nacionales); Mauricio Kitaigorodizky (Programa Radial "Sin Barreras"); Marcela Giovannini (Sectur MSCB); Nicolás Rico (Sectur MSCB), Cristina Perez Aguirre (Emprotur); Irene Viane de Ezquerra (Esquí para Discapacitados - Alunco Turismo); Jorge López Digon (Gerente Asoc. Hotelera Gastronómica); Juan Fernández (Asoc. Hotelera Gastronómica); Pablo Carbone (Emprotur); Mónica Vulcano (Arquitecta - Eliminación de Barreras Físicas); Paola Morixe (Proyecto Complejo de Alojamiento Accesible; Lic. Laura A. Parra. A Asesoría Letrada y a Comisiones de Turismo y de Economía. </w:t>
      </w:r>
      <w:r>
        <w:rPr>
          <w:rFonts w:eastAsia="MS Mincho;ＭＳ 明朝"/>
          <w:sz w:val="24"/>
          <w:lang w:val="es-MX"/>
        </w:rPr>
        <w:t>.</w:t>
      </w:r>
      <w:r>
        <w:rPr>
          <w:rFonts w:eastAsia="MS Mincho;ＭＳ 明朝"/>
          <w:sz w:val="24"/>
          <w:highlight w:val="green"/>
          <w:lang w:val="es-MX"/>
        </w:rPr>
        <w:t xml:space="preserve"> APROBADO 23/08/07 – Acta 882/07 (O-07-1730)</w:t>
      </w:r>
    </w:p>
    <w:p>
      <w:pPr>
        <w:pStyle w:val="Normal"/>
        <w:autoSpaceDE w:val="false"/>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423.- </w:t>
      </w:r>
      <w:r>
        <w:rPr>
          <w:rFonts w:eastAsia="MS Mincho;ＭＳ 明朝" w:cs="Times New Roman" w:ascii="Times New Roman" w:hAnsi="Times New Roman"/>
          <w:sz w:val="24"/>
          <w:u w:val="single"/>
        </w:rPr>
        <w:t>Proyecto de Ordenanza 423/05</w:t>
      </w:r>
      <w:r>
        <w:rPr>
          <w:rFonts w:eastAsia="MS Mincho;ＭＳ 明朝" w:cs="Times New Roman" w:ascii="Times New Roman" w:hAnsi="Times New Roman"/>
          <w:sz w:val="24"/>
        </w:rPr>
        <w:t xml:space="preserve">: "Modificación Ordenanza N° 8-I-81". Autora: Concejal Guillermina Alaniz (UCR). Coautores: Comisión de Servicios, Tránsito y Transporte; Concejales Irma Haneck y Marcelo Cascón (UCR), Beatriz Contreras (Encuentro), Sandra Guerrero (MARA) y Silvina García Larraburu (PJ). Colaboradora: Nadine Chemes Caranci. </w:t>
      </w:r>
      <w:r>
        <w:rPr>
          <w:rFonts w:eastAsia="MS Mincho;ＭＳ 明朝" w:cs="Times New Roman" w:ascii="Times New Roman" w:hAnsi="Times New Roman"/>
          <w:sz w:val="24"/>
          <w:highlight w:val="green"/>
          <w:lang w:val="es-MX"/>
        </w:rPr>
        <w:t>APROBADO 30/06/05 – Acta 848/05 (O-05-1519).</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424.- </w:t>
      </w:r>
      <w:r>
        <w:rPr>
          <w:rFonts w:eastAsia="MS Mincho;ＭＳ 明朝" w:cs="Times New Roman" w:ascii="Times New Roman" w:hAnsi="Times New Roman"/>
          <w:sz w:val="24"/>
          <w:u w:val="single"/>
        </w:rPr>
        <w:t>Proyecto de Ordenanza 424/05</w:t>
      </w:r>
      <w:r>
        <w:rPr>
          <w:rFonts w:eastAsia="MS Mincho;ＭＳ 明朝" w:cs="Times New Roman" w:ascii="Times New Roman" w:hAnsi="Times New Roman"/>
          <w:sz w:val="24"/>
        </w:rPr>
        <w:t>: "Autorizar al señor Intendente Municipal a suscribir Convenio con I.P.P.V.". Autor: Intendente Municipal, Sr. Alberto Icare. Colaborador: Secretario de Gobierno, Sr. Adolfo Foures. A Asesoría Letrada y a Comisiones de Acción Social y de Gobierno y Legales.</w:t>
      </w:r>
      <w:r>
        <w:rPr>
          <w:rFonts w:eastAsia="MS Mincho;ＭＳ 明朝" w:cs="Times New Roman" w:ascii="Times New Roman" w:hAnsi="Times New Roman"/>
          <w:sz w:val="24"/>
          <w:highlight w:val="green"/>
          <w:lang w:val="es-MX"/>
        </w:rPr>
        <w:t xml:space="preserve"> APROBADO 29/09/05 – Acta 851/05 (O-05-1529).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425.- </w:t>
      </w:r>
      <w:r>
        <w:rPr>
          <w:rFonts w:eastAsia="MS Mincho;ＭＳ 明朝" w:cs="Times New Roman" w:ascii="Times New Roman" w:hAnsi="Times New Roman"/>
          <w:sz w:val="24"/>
          <w:u w:val="single"/>
        </w:rPr>
        <w:t>Proyecto de Declaración 425/05</w:t>
      </w:r>
      <w:r>
        <w:rPr>
          <w:rFonts w:eastAsia="MS Mincho;ＭＳ 明朝" w:cs="Times New Roman" w:ascii="Times New Roman" w:hAnsi="Times New Roman"/>
          <w:sz w:val="24"/>
        </w:rPr>
        <w:t>: "Declarar de Interés Municipal la 5ta. Edición del Teatro Barilochense". Autor: Intendente Municipal, Sr. Alberto Icare. Colaboradores: Secretario de Gobierno, Sr. Adolfo Foures; Secretario de Hacienda, Lic. Ángel Darío Barriga y Subsecretario de Cultura, Sr. Luis Miguel Torrejón. Sobre Tablas.</w:t>
      </w:r>
      <w:r>
        <w:rPr>
          <w:rFonts w:eastAsia="MS Mincho;ＭＳ 明朝" w:cs="Times New Roman" w:ascii="Times New Roman" w:hAnsi="Times New Roman"/>
          <w:sz w:val="24"/>
          <w:highlight w:val="green"/>
          <w:lang w:val="es-MX"/>
        </w:rPr>
        <w:t xml:space="preserve"> APROBADO 30/06/05 – Acta 848/05 (D-05-1111).</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426.- </w:t>
      </w:r>
      <w:r>
        <w:rPr>
          <w:rFonts w:eastAsia="MS Mincho;ＭＳ 明朝" w:cs="Times New Roman" w:ascii="Times New Roman" w:hAnsi="Times New Roman"/>
          <w:sz w:val="24"/>
          <w:u w:val="single"/>
        </w:rPr>
        <w:t>Proyecto de Declaración 426/05</w:t>
      </w:r>
      <w:r>
        <w:rPr>
          <w:rFonts w:eastAsia="MS Mincho;ＭＳ 明朝" w:cs="Times New Roman" w:ascii="Times New Roman" w:hAnsi="Times New Roman"/>
          <w:sz w:val="24"/>
        </w:rPr>
        <w:t xml:space="preserve">: "Declarar de Interés Municipal el Torneo Provincial de Gimnasia Artística". Autor: Intendente Municipal, Sr. Alberto Icare. Colaboradores: Secretario de Gobierno, Sr. Adolfo Foures y Director General de Deportes, Prof. Oscar Espósito. Se solicitará su retiro. </w:t>
      </w:r>
      <w:r>
        <w:rPr>
          <w:rFonts w:eastAsia="MS Mincho;ＭＳ 明朝" w:cs="Times New Roman" w:ascii="Times New Roman" w:hAnsi="Times New Roman"/>
          <w:sz w:val="24"/>
          <w:highlight w:val="cyan"/>
        </w:rPr>
        <w:t>RETIRADO 18/08/05 – Acta 849/05.</w:t>
        <w:tab/>
        <w:t>LIBRO 45</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427.- </w:t>
      </w:r>
      <w:r>
        <w:rPr>
          <w:rFonts w:eastAsia="MS Mincho;ＭＳ 明朝" w:cs="Times New Roman" w:ascii="Times New Roman" w:hAnsi="Times New Roman"/>
          <w:sz w:val="24"/>
          <w:u w:val="single"/>
        </w:rPr>
        <w:t>Proyecto de Ordenanza 427/05</w:t>
      </w:r>
      <w:r>
        <w:rPr>
          <w:rFonts w:eastAsia="MS Mincho;ＭＳ 明朝" w:cs="Times New Roman" w:ascii="Times New Roman" w:hAnsi="Times New Roman"/>
          <w:sz w:val="24"/>
        </w:rPr>
        <w:t>: "Modificar Ordenanza 490-CM-95, Reglamentación servicio de automóviles de alquiler con chofer (Remises)". Autor: Intendente Municipal, Sr. Alberto Icare. Colaboradores: Secretario de Gobierno, Sr. Adolfo Foures; Secretario de Hacienda, Lic. Ángel Darío Barriga y Director General de Gobierno, Sr. Carlos Catini. Sobre Tablas.</w:t>
      </w:r>
      <w:r>
        <w:rPr>
          <w:rFonts w:eastAsia="MS Mincho;ＭＳ 明朝" w:cs="Times New Roman" w:ascii="Times New Roman" w:hAnsi="Times New Roman"/>
          <w:sz w:val="24"/>
          <w:highlight w:val="green"/>
          <w:lang w:val="es-MX"/>
        </w:rPr>
        <w:t xml:space="preserve"> APROBADO 30/06/05 – Acta 848/05 (O-05-1520).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428.- </w:t>
      </w:r>
      <w:r>
        <w:rPr>
          <w:rFonts w:eastAsia="MS Mincho;ＭＳ 明朝" w:cs="Times New Roman" w:ascii="Times New Roman" w:hAnsi="Times New Roman"/>
          <w:sz w:val="24"/>
          <w:u w:val="single"/>
        </w:rPr>
        <w:t>Proyecto de Ordenanza 428/05</w:t>
      </w:r>
      <w:r>
        <w:rPr>
          <w:rFonts w:eastAsia="MS Mincho;ＭＳ 明朝" w:cs="Times New Roman" w:ascii="Times New Roman" w:hAnsi="Times New Roman"/>
          <w:sz w:val="24"/>
        </w:rPr>
        <w:t xml:space="preserve">: "Derogar Ordenanza 1121-CM-01". Autor: Intendente Municipal, Sr. Alberto Icare. Colaboradores: Secretario de Gobierno, Sr. Adolfo Foures; Secretario de Hacienda, Lic. Ángel Darío Barriga; Dr. Jorge Layana; Dra. Sandra Di Capua y Lic. Silvia Brizzio. A Asesoría Letrada y a Comisión de Gobierno y Legales. </w:t>
      </w:r>
      <w:r>
        <w:rPr>
          <w:rFonts w:eastAsia="MS Mincho;ＭＳ 明朝" w:cs="Times New Roman" w:ascii="Times New Roman" w:hAnsi="Times New Roman"/>
          <w:sz w:val="24"/>
          <w:highlight w:val="cyan"/>
        </w:rPr>
        <w:t xml:space="preserve"> RETIRADO 01/12/05 – Acta 854/05.</w:t>
        <w:tab/>
        <w:t>LIBRO 45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429.- </w:t>
      </w:r>
      <w:r>
        <w:rPr>
          <w:rFonts w:eastAsia="MS Mincho;ＭＳ 明朝" w:cs="Times New Roman" w:ascii="Times New Roman" w:hAnsi="Times New Roman"/>
          <w:sz w:val="24"/>
          <w:u w:val="single"/>
        </w:rPr>
        <w:t>Proyecto de Ordenanza 429/05</w:t>
      </w:r>
      <w:r>
        <w:rPr>
          <w:rFonts w:eastAsia="MS Mincho;ＭＳ 明朝" w:cs="Times New Roman" w:ascii="Times New Roman" w:hAnsi="Times New Roman"/>
          <w:sz w:val="24"/>
        </w:rPr>
        <w:t>: "Modificación Ordenanzas N° 8-I-81 y 490-CM-95, la garantía de continuidad de servicio público de alquiler de vehículos, cuando las condiciones climáticas sean extremas". Autora: Concejal Alicia Grandío (UCR). Colaboradores: Sr. Herman Henkel y Sra. Alicia Figueroa. A Asesoría Letrada y a Comisiones de Servicios, Tránsito y Transporte y de Gobierno y Legales.</w:t>
      </w:r>
      <w:r>
        <w:rPr>
          <w:rFonts w:eastAsia="MS Mincho;ＭＳ 明朝" w:cs="Times New Roman" w:ascii="Times New Roman" w:hAnsi="Times New Roman"/>
          <w:sz w:val="24"/>
          <w:highlight w:val="cyan"/>
        </w:rPr>
        <w:tab/>
        <w:t>LIBRO 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430.- </w:t>
      </w:r>
      <w:r>
        <w:rPr>
          <w:rFonts w:eastAsia="MS Mincho;ＭＳ 明朝" w:cs="Times New Roman" w:ascii="Times New Roman" w:hAnsi="Times New Roman"/>
          <w:sz w:val="24"/>
          <w:u w:val="single"/>
        </w:rPr>
        <w:t>Proyecto de Declaración 430/05</w:t>
      </w:r>
      <w:r>
        <w:rPr>
          <w:rFonts w:eastAsia="MS Mincho;ＭＳ 明朝" w:cs="Times New Roman" w:ascii="Times New Roman" w:hAnsi="Times New Roman"/>
          <w:sz w:val="24"/>
        </w:rPr>
        <w:t>: "Interés Municipal la 26° Convención de Ejecutivos de Finanzas". Autor: Intendente Municipal, Sr. Alberto Icare. Colaborador: Secretario de Gobierno, Sr. Adolfo Foures y Dirección General de Protocolo. Sobre Tablas.</w:t>
      </w:r>
      <w:r>
        <w:rPr>
          <w:rFonts w:eastAsia="MS Mincho;ＭＳ 明朝" w:cs="Times New Roman" w:ascii="Times New Roman" w:hAnsi="Times New Roman"/>
          <w:sz w:val="24"/>
          <w:highlight w:val="green"/>
          <w:lang w:val="es-MX"/>
        </w:rPr>
        <w:t xml:space="preserve"> APROBADO 30/06/05 – Acta 848/05 (D-05-1112).</w:t>
      </w:r>
    </w:p>
    <w:p>
      <w:pPr>
        <w:pStyle w:val="Textosinformato"/>
        <w:jc w:val="both"/>
        <w:rPr/>
      </w:pPr>
      <w:r>
        <w:rPr>
          <w:rFonts w:eastAsia="MS Mincho;ＭＳ 明朝" w:cs="Times New Roman" w:ascii="Times New Roman" w:hAnsi="Times New Roman"/>
          <w:sz w:val="24"/>
        </w:rPr>
        <w:t xml:space="preserve">431.- </w:t>
      </w:r>
      <w:r>
        <w:rPr>
          <w:rFonts w:eastAsia="MS Mincho;ＭＳ 明朝" w:cs="Times New Roman" w:ascii="Times New Roman" w:hAnsi="Times New Roman"/>
          <w:sz w:val="24"/>
          <w:u w:val="single"/>
        </w:rPr>
        <w:t>Proyecto de Declaración 431/05</w:t>
      </w:r>
      <w:r>
        <w:rPr>
          <w:rFonts w:eastAsia="MS Mincho;ＭＳ 明朝" w:cs="Times New Roman" w:ascii="Times New Roman" w:hAnsi="Times New Roman"/>
          <w:sz w:val="24"/>
        </w:rPr>
        <w:t>: "Declarar de Interés Municipal la realización en San Carlos de Bariloche, de la Primer Selectiva en las Disciplinas Aeróbica Deportiva, Aeróbica Coreográfica, Hip &amp; Funk, Step, Ritmos Caribeños, Work Dance, Danza Jazz y Danzas Árabes, dentro del marco del Torneo Argentino de Aeróbica y Danzas". Autor: Intendente Municipal, Sr. Alberto Icare. Colaboradores: Secretario de Gobierno, Sr. Adolfo Foures; Secretario de Hacienda, Lic. Ángel Darío Barriga y Director General de Deportes, Prof. Oscar Espósito. A Comisión de Acción Social.</w:t>
      </w:r>
      <w:r>
        <w:rPr>
          <w:rFonts w:eastAsia="MS Mincho;ＭＳ 明朝" w:cs="Times New Roman" w:ascii="Times New Roman" w:hAnsi="Times New Roman"/>
          <w:sz w:val="24"/>
          <w:highlight w:val="cyan"/>
        </w:rPr>
        <w:t xml:space="preserve"> RETIRADO 18/08/05 – Acta 849/05.</w:t>
        <w:tab/>
        <w:t>LIBRO 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432.- </w:t>
      </w:r>
      <w:r>
        <w:rPr>
          <w:rFonts w:eastAsia="MS Mincho;ＭＳ 明朝" w:cs="Times New Roman" w:ascii="Times New Roman" w:hAnsi="Times New Roman"/>
          <w:sz w:val="24"/>
          <w:u w:val="single"/>
        </w:rPr>
        <w:t>Proyecto de Ordenanza 432/05</w:t>
      </w:r>
      <w:r>
        <w:rPr>
          <w:rFonts w:eastAsia="MS Mincho;ＭＳ 明朝" w:cs="Times New Roman" w:ascii="Times New Roman" w:hAnsi="Times New Roman"/>
          <w:sz w:val="24"/>
        </w:rPr>
        <w:t>: "Autorizar al Departamento Ejecutivo a suscribir convenio con la Sra. Lugarda del Carmen Romano". Autor: Intendente Municipal, Sr. Alberto Icare. Colaboradores: Secretario de Gobierno, Sr. Adolfo Foures y Secretario de Hacienda, Lic. Ángel Barriga y Comisión General de Transacciones. A Asesoría Letrada y a Comisiones de Obras y Planeamiento, de Economía y de Gobierno y Legales.</w:t>
      </w:r>
      <w:r>
        <w:rPr>
          <w:rFonts w:eastAsia="MS Mincho;ＭＳ 明朝" w:cs="Times New Roman" w:ascii="Times New Roman" w:hAnsi="Times New Roman"/>
          <w:sz w:val="24"/>
          <w:highlight w:val="green"/>
        </w:rPr>
        <w:t xml:space="preserve"> APROBADO 31/08/06 – Acta 866/06 (O-06-1638)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433.- </w:t>
      </w:r>
      <w:r>
        <w:rPr>
          <w:rFonts w:eastAsia="MS Mincho;ＭＳ 明朝" w:cs="Times New Roman" w:ascii="Times New Roman" w:hAnsi="Times New Roman"/>
          <w:sz w:val="24"/>
          <w:u w:val="single"/>
        </w:rPr>
        <w:t>Proyecto de Ordenanza 433/05</w:t>
      </w:r>
      <w:r>
        <w:rPr>
          <w:rFonts w:eastAsia="MS Mincho;ＭＳ 明朝" w:cs="Times New Roman" w:ascii="Times New Roman" w:hAnsi="Times New Roman"/>
          <w:sz w:val="24"/>
        </w:rPr>
        <w:t xml:space="preserve">: "Asignación nombre calle Junta Vecinal Las Margaritas". Autor: Intendente Municipal, Sr. Alberto Icare. Colaboradores: Secretario de Obras y Servicios, Públicos, Ing. Juan Carlos Alvárez y Secretario de Gobierno, Sr. Adolfo Foures y Dirección de Catastro. A Asesoría Letrada y a Comisión de servicios, Tránsito y Transporte. </w:t>
      </w:r>
      <w:r>
        <w:rPr>
          <w:rFonts w:eastAsia="MS Mincho;ＭＳ 明朝" w:cs="Times New Roman" w:ascii="Times New Roman" w:hAnsi="Times New Roman"/>
          <w:sz w:val="24"/>
          <w:highlight w:val="green"/>
          <w:lang w:val="es-MX"/>
        </w:rPr>
        <w:t>APROBADO 18/08/05 – Acta 849/05 (O-05-1525).</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434.- </w:t>
      </w:r>
      <w:r>
        <w:rPr>
          <w:rFonts w:eastAsia="MS Mincho;ＭＳ 明朝" w:cs="Times New Roman" w:ascii="Times New Roman" w:hAnsi="Times New Roman"/>
          <w:sz w:val="24"/>
          <w:u w:val="single"/>
        </w:rPr>
        <w:t>Proyecto de Ordenanza 434/05</w:t>
      </w:r>
      <w:r>
        <w:rPr>
          <w:rFonts w:eastAsia="MS Mincho;ＭＳ 明朝" w:cs="Times New Roman" w:ascii="Times New Roman" w:hAnsi="Times New Roman"/>
          <w:sz w:val="24"/>
        </w:rPr>
        <w:t>: "Reformulación Ordenanza 1276-CM-03 Reglamentación Habilitación Locales que brindan servicios de Internet". Autores: Concejales Marcelo Cascón (U.C.R) y Andrés Martínez Infante (Encuentro). Colaboradores: Lic. Martha Martínez Infante y Sr. Carlos Mai. Sobre Tablas.</w:t>
      </w:r>
      <w:r>
        <w:rPr>
          <w:rFonts w:eastAsia="MS Mincho;ＭＳ 明朝" w:cs="Times New Roman" w:ascii="Times New Roman" w:hAnsi="Times New Roman"/>
          <w:sz w:val="24"/>
          <w:highlight w:val="green"/>
          <w:lang w:val="es-MX"/>
        </w:rPr>
        <w:t xml:space="preserve"> APROBADO 30/06/05 – Acta 848/05 (O-05-1521).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435.- </w:t>
      </w:r>
      <w:r>
        <w:rPr>
          <w:rFonts w:eastAsia="MS Mincho;ＭＳ 明朝" w:cs="Times New Roman" w:ascii="Times New Roman" w:hAnsi="Times New Roman"/>
          <w:sz w:val="24"/>
          <w:u w:val="single"/>
        </w:rPr>
        <w:t>Proyecto de Ordenanza 435/05</w:t>
      </w:r>
      <w:r>
        <w:rPr>
          <w:rFonts w:eastAsia="MS Mincho;ＭＳ 明朝" w:cs="Times New Roman" w:ascii="Times New Roman" w:hAnsi="Times New Roman"/>
          <w:sz w:val="24"/>
        </w:rPr>
        <w:t>: "Modificar Ordenanza 813-CM-97. Crear el Ente Autárquico Sistema Municipal de Bomberos Voluntarios". Autores: Concejales Marcelo Cascón, Fernando Martín, Guillermina Alaniz (U.C.R); Andrés Martínez Infante (Encuentro); Sandra Guerrero (MARA) y Silvina García Larraburu (P.J). Colaboradores: Directorio y Comisión Ejecutiva SIMBOV. Sobre Tablas.</w:t>
      </w:r>
      <w:r>
        <w:rPr>
          <w:rFonts w:eastAsia="MS Mincho;ＭＳ 明朝" w:cs="Times New Roman" w:ascii="Times New Roman" w:hAnsi="Times New Roman"/>
          <w:sz w:val="24"/>
          <w:highlight w:val="green"/>
          <w:lang w:val="es-MX"/>
        </w:rPr>
        <w:t xml:space="preserve"> APROBADO 30/06/05 – Acta 848/05 (O-05-1522).</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436.- </w:t>
      </w:r>
      <w:r>
        <w:rPr>
          <w:rFonts w:eastAsia="MS Mincho;ＭＳ 明朝" w:cs="Times New Roman" w:ascii="Times New Roman" w:hAnsi="Times New Roman"/>
          <w:sz w:val="24"/>
          <w:u w:val="single"/>
        </w:rPr>
        <w:t>Proyecto de Comunicación 436/05</w:t>
      </w:r>
      <w:r>
        <w:rPr>
          <w:rFonts w:eastAsia="MS Mincho;ＭＳ 明朝" w:cs="Times New Roman" w:ascii="Times New Roman" w:hAnsi="Times New Roman"/>
          <w:sz w:val="24"/>
        </w:rPr>
        <w:t>: "Traspaso de la publicidad en el Área Catedral". Autores: Concejales Andrés Martínez Infante, Diego Breide y Beatriz Contreras (Encuentro). Se presentará la propuesta en la Mesa. A las Comisiones de Economía y de Gobierno yLegales.</w:t>
      </w:r>
      <w:r>
        <w:rPr>
          <w:rFonts w:eastAsia="MS Mincho;ＭＳ 明朝"/>
          <w:sz w:val="24"/>
          <w:lang w:val="es-MX"/>
        </w:rPr>
        <w:t xml:space="preserve"> .</w:t>
      </w:r>
      <w:r>
        <w:rPr>
          <w:rFonts w:eastAsia="MS Mincho;ＭＳ 明朝" w:cs="Times New Roman" w:ascii="Times New Roman" w:hAnsi="Times New Roman"/>
          <w:sz w:val="24"/>
          <w:highlight w:val="cyan"/>
        </w:rPr>
        <w:t xml:space="preserve"> RETIRADO 14/06/07 – Acta 879/07.</w:t>
        <w:tab/>
        <w:t>LIBRO 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rFonts w:ascii="Times New Roman" w:hAnsi="Times New Roman"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437.- </w:t>
      </w:r>
      <w:r>
        <w:rPr>
          <w:rFonts w:eastAsia="MS Mincho;ＭＳ 明朝" w:cs="Times New Roman" w:ascii="Times New Roman" w:hAnsi="Times New Roman"/>
          <w:sz w:val="24"/>
          <w:u w:val="single"/>
        </w:rPr>
        <w:t>Proyecto de Comunicación 437/05</w:t>
      </w:r>
      <w:r>
        <w:rPr>
          <w:rFonts w:eastAsia="MS Mincho;ＭＳ 明朝" w:cs="Times New Roman" w:ascii="Times New Roman" w:hAnsi="Times New Roman"/>
          <w:sz w:val="24"/>
        </w:rPr>
        <w:t>: "Comunicar Honorable Senado de la Nación inquietud sobre instituir como Día del Padre en todo el Territorio Nacional el 24 de agosto de cada año". Autora: Concejal Sandra Guerrero (MARA). Se presentará la propuesta en la Mesa.</w:t>
      </w:r>
      <w:r>
        <w:rPr>
          <w:rFonts w:eastAsia="MS Mincho;ＭＳ 明朝" w:cs="Times New Roman" w:ascii="Times New Roman" w:hAnsi="Times New Roman"/>
          <w:sz w:val="24"/>
          <w:highlight w:val="green"/>
          <w:lang w:val="es-MX"/>
        </w:rPr>
        <w:t xml:space="preserve"> APROBADO 30/06/05 – Acta 848/05 (C-05-536).</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438.- </w:t>
      </w:r>
      <w:r>
        <w:rPr>
          <w:rFonts w:eastAsia="MS Mincho;ＭＳ 明朝" w:cs="Times New Roman" w:ascii="Times New Roman" w:hAnsi="Times New Roman"/>
          <w:sz w:val="24"/>
          <w:u w:val="single"/>
        </w:rPr>
        <w:t>Proyecto de Declaración 438/05</w:t>
      </w:r>
      <w:r>
        <w:rPr>
          <w:rFonts w:eastAsia="MS Mincho;ＭＳ 明朝" w:cs="Times New Roman" w:ascii="Times New Roman" w:hAnsi="Times New Roman"/>
          <w:sz w:val="24"/>
        </w:rPr>
        <w:t>: "Declarar Evento de Interés Municipal el Festival Juntos por el Centro Cultural de Bariloche". Autores: Concejales Beatriz Contreras, Andrés Martínez Infante (Encuentro) y Sandra Guerrero (MARA). Se presentará la propuesta en la Mesa.</w:t>
      </w:r>
      <w:r>
        <w:rPr>
          <w:rFonts w:eastAsia="MS Mincho;ＭＳ 明朝" w:cs="Times New Roman" w:ascii="Times New Roman" w:hAnsi="Times New Roman"/>
          <w:sz w:val="24"/>
          <w:highlight w:val="green"/>
          <w:lang w:val="es-MX"/>
        </w:rPr>
        <w:t xml:space="preserve"> APROBADO 30/06/05 – Acta 848/05 (D-05-1113).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439.- </w:t>
      </w:r>
      <w:r>
        <w:rPr>
          <w:rFonts w:eastAsia="MS Mincho;ＭＳ 明朝" w:cs="Times New Roman" w:ascii="Times New Roman" w:hAnsi="Times New Roman"/>
          <w:sz w:val="24"/>
          <w:u w:val="single"/>
        </w:rPr>
        <w:t>Proyecto de Ordenanza 439/05</w:t>
      </w:r>
      <w:r>
        <w:rPr>
          <w:rFonts w:eastAsia="MS Mincho;ＭＳ 明朝" w:cs="Times New Roman" w:ascii="Times New Roman" w:hAnsi="Times New Roman"/>
          <w:sz w:val="24"/>
        </w:rPr>
        <w:t>: "Declarar necesidad reforma Carta Orgánica Municipal, abrir proceso de participación ciudadana". Autores: Presidente del Concejo Municipal, Sr. Marcelo Cascón y Secretario de Gobierno, , Sr. Adolfo Foures. Colaboradores: Secretario de Hacienda, Lic. Ángel Barriga y Dr. Diego Villalba. A asesoría Letrada y a Comisión de Gobierno y Legales.</w:t>
      </w:r>
      <w:r>
        <w:rPr>
          <w:rFonts w:eastAsia="MS Mincho;ＭＳ 明朝" w:cs="Times New Roman" w:ascii="Times New Roman" w:hAnsi="Times New Roman"/>
          <w:sz w:val="24"/>
          <w:highlight w:val="green"/>
          <w:lang w:val="es-MX"/>
        </w:rPr>
        <w:t xml:space="preserve"> APROBADO 29/09/05 – Acta 851/05 (O-05-1530).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440.- </w:t>
      </w:r>
      <w:r>
        <w:rPr>
          <w:rFonts w:eastAsia="MS Mincho;ＭＳ 明朝" w:cs="Times New Roman" w:ascii="Times New Roman" w:hAnsi="Times New Roman"/>
          <w:sz w:val="24"/>
          <w:u w:val="single"/>
        </w:rPr>
        <w:t>Proyecto de Ordenanza 440/05</w:t>
      </w:r>
      <w:r>
        <w:rPr>
          <w:rFonts w:eastAsia="MS Mincho;ＭＳ 明朝" w:cs="Times New Roman" w:ascii="Times New Roman" w:hAnsi="Times New Roman"/>
          <w:sz w:val="24"/>
        </w:rPr>
        <w:t>: "Autorización asistencia financiera Bonos Bogar II". Autor: Secretario de Gobierno, Sr. Adolfo Foures, a/c Despacho Intendencia. Colaboradores: Secretario de Hacienda, Lic. Ángel Darío Barriga y Subsecretario de Hacienda, Lic. Alfredo Chara. A Asesoría Letrada y a Comisiones de Economía y de Gobierno y Legales. .</w:t>
      </w:r>
      <w:r>
        <w:rPr>
          <w:rFonts w:eastAsia="MS Mincho;ＭＳ 明朝" w:cs="Times New Roman" w:ascii="Times New Roman" w:hAnsi="Times New Roman"/>
          <w:sz w:val="24"/>
          <w:highlight w:val="cyan"/>
        </w:rPr>
        <w:t xml:space="preserve"> RETIRADO 25/10/07 – Acta 887/07.</w:t>
        <w:tab/>
        <w:t>LIBRO 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441.- </w:t>
      </w:r>
      <w:r>
        <w:rPr>
          <w:rFonts w:eastAsia="MS Mincho;ＭＳ 明朝" w:cs="Times New Roman" w:ascii="Times New Roman" w:hAnsi="Times New Roman"/>
          <w:sz w:val="24"/>
          <w:u w:val="single"/>
        </w:rPr>
        <w:t>Proyecto de Declaración 441/05</w:t>
      </w:r>
      <w:r>
        <w:rPr>
          <w:rFonts w:eastAsia="MS Mincho;ＭＳ 明朝" w:cs="Times New Roman" w:ascii="Times New Roman" w:hAnsi="Times New Roman"/>
          <w:sz w:val="24"/>
        </w:rPr>
        <w:t>: "Interés Municipal el VII Congreso Argentino de Salud". Autor: Secretario de Gobierno, Sr. Adolfo Foures, a/c Despacho Intendencia. Colaboradores: Secretario de Hacienda, Lic. Ángel Darío Barriga y Dirección General de Protocolo. Sobre Tablas.</w:t>
      </w:r>
      <w:r>
        <w:rPr>
          <w:rFonts w:eastAsia="MS Mincho;ＭＳ 明朝" w:cs="Times New Roman" w:ascii="Times New Roman" w:hAnsi="Times New Roman"/>
          <w:sz w:val="24"/>
          <w:highlight w:val="green"/>
          <w:lang w:val="es-MX"/>
        </w:rPr>
        <w:t xml:space="preserve"> APROBADO 18/08/05 – Acta 849/05 (D-05-1116).</w:t>
      </w:r>
    </w:p>
    <w:p>
      <w:pPr>
        <w:pStyle w:val="Textosinformato"/>
        <w:jc w:val="both"/>
        <w:rPr/>
      </w:pPr>
      <w:r>
        <w:rPr>
          <w:rFonts w:eastAsia="MS Mincho;ＭＳ 明朝" w:cs="Times New Roman" w:ascii="Times New Roman" w:hAnsi="Times New Roman"/>
          <w:sz w:val="24"/>
        </w:rPr>
        <w:t xml:space="preserve">442.- </w:t>
      </w:r>
      <w:r>
        <w:rPr>
          <w:rFonts w:eastAsia="MS Mincho;ＭＳ 明朝" w:cs="Times New Roman" w:ascii="Times New Roman" w:hAnsi="Times New Roman"/>
          <w:sz w:val="24"/>
          <w:u w:val="single"/>
        </w:rPr>
        <w:t>Proyecto de Ordenanza 442/05</w:t>
      </w:r>
      <w:r>
        <w:rPr>
          <w:rFonts w:eastAsia="MS Mincho;ＭＳ 明朝" w:cs="Times New Roman" w:ascii="Times New Roman" w:hAnsi="Times New Roman"/>
          <w:sz w:val="24"/>
        </w:rPr>
        <w:t>: "Aprobar convenio Municipalidad de San Carlos de Bariloche y Aeropuertos Argentina 2000 S.A.". Autor: Secretario de Hacienda, Lic. Ángel Darío Barriga, a/c Despacho Intendencia. Colaborador: Secretario de Obras y Servicios Públicos, Sr. Juan Carlos Álvarez. A Asesoría Letrada y a Comisiones de Servicios, Tránsito y Transporte, de Gobierno y Legales y de Economía.</w:t>
      </w:r>
      <w:r>
        <w:rPr>
          <w:rFonts w:eastAsia="MS Mincho;ＭＳ 明朝" w:cs="Times New Roman" w:ascii="Times New Roman" w:hAnsi="Times New Roman"/>
          <w:sz w:val="24"/>
          <w:highlight w:val="green"/>
        </w:rPr>
        <w:t xml:space="preserve"> APROBADO 17/11/05 – Acta 853/05 (O-05-1543)</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443.- </w:t>
      </w:r>
      <w:r>
        <w:rPr>
          <w:rFonts w:eastAsia="MS Mincho;ＭＳ 明朝" w:cs="Times New Roman" w:ascii="Times New Roman" w:hAnsi="Times New Roman"/>
          <w:sz w:val="24"/>
          <w:u w:val="single"/>
        </w:rPr>
        <w:t>Proyecto de Ordenanza 443/05</w:t>
      </w:r>
      <w:r>
        <w:rPr>
          <w:rFonts w:eastAsia="MS Mincho;ＭＳ 明朝" w:cs="Times New Roman" w:ascii="Times New Roman" w:hAnsi="Times New Roman"/>
          <w:sz w:val="24"/>
        </w:rPr>
        <w:t xml:space="preserve">: "Aprobar convenio de colaboración Municipalidad de San Carlos de Bariloche con Aguas Rionegrina S.A. (ARSA)". Autor: Secretario de Hacienda, Lic. Ángel Darío Barriga, a/c Despacho Intendencia. Colaborador: Secretario de Obras y Servicios Públicos, Sr. Juan Carlos Álvarez. A Asesoría Letrada y a Comisiones de Economía y de Gobierno y Legales. </w:t>
      </w:r>
      <w:r>
        <w:rPr>
          <w:rFonts w:eastAsia="MS Mincho;ＭＳ 明朝" w:cs="Times New Roman" w:ascii="Times New Roman" w:hAnsi="Times New Roman"/>
          <w:sz w:val="24"/>
          <w:highlight w:val="green"/>
        </w:rPr>
        <w:t>APROBADO 17/11/05 – Acta 853/05 (O-05-1544)</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444.- </w:t>
      </w:r>
      <w:r>
        <w:rPr>
          <w:rFonts w:eastAsia="MS Mincho;ＭＳ 明朝" w:cs="Times New Roman" w:ascii="Times New Roman" w:hAnsi="Times New Roman"/>
          <w:sz w:val="24"/>
          <w:u w:val="single"/>
        </w:rPr>
        <w:t>Proyecto de Declaración 444/05</w:t>
      </w:r>
      <w:r>
        <w:rPr>
          <w:rFonts w:eastAsia="MS Mincho;ＭＳ 明朝" w:cs="Times New Roman" w:ascii="Times New Roman" w:hAnsi="Times New Roman"/>
          <w:sz w:val="24"/>
        </w:rPr>
        <w:t>: "Declarar de Interés Municipal el Campeonato Mundial de Ultra-Maratón 100Km.". Autor: Presidente del Concejo Municipal, Sr. Marcelo Cascón, a/c de la Intendencia Municipal. Colaborador: Secretario de Gobierno, Sr. Adolfo Foures y Director General de Deportes, Prof. Oscar Esposito. Se solicitará su retiro por haberse emitido Resolución  190-PCM-05.</w:t>
      </w:r>
      <w:r>
        <w:rPr>
          <w:rFonts w:eastAsia="MS Mincho;ＭＳ 明朝" w:cs="Times New Roman" w:ascii="Times New Roman" w:hAnsi="Times New Roman"/>
          <w:sz w:val="24"/>
          <w:highlight w:val="cyan"/>
        </w:rPr>
        <w:t xml:space="preserve"> RETIRADO 18/08/05 – Acta 849/05.</w:t>
        <w:tab/>
        <w:t>LIBRO 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445.- </w:t>
      </w:r>
      <w:r>
        <w:rPr>
          <w:rFonts w:eastAsia="MS Mincho;ＭＳ 明朝" w:cs="Times New Roman" w:ascii="Times New Roman" w:hAnsi="Times New Roman"/>
          <w:sz w:val="24"/>
          <w:u w:val="single"/>
        </w:rPr>
        <w:t>Proyecto de Ordenanza 445/05</w:t>
      </w:r>
      <w:r>
        <w:rPr>
          <w:rFonts w:eastAsia="MS Mincho;ＭＳ 明朝" w:cs="Times New Roman" w:ascii="Times New Roman" w:hAnsi="Times New Roman"/>
          <w:sz w:val="24"/>
        </w:rPr>
        <w:t>: "Aprobar Pliego de Bases y Condiciones Generales para la Licitación Pública del Transporte Urbano de Pasajeros". Autor: Presidente del Concejo Municipal, Sr. Marcelo Cascón, a/c de la Intendencia Municipal. Colaborador: Secretario de Gobierno, Sr. Adolfo Foures. A Asesoría Letrada y a Comisiones de Servicios, Tránsito y Transporte, de Economía y de Gobierno y Legales.</w:t>
      </w:r>
      <w:r>
        <w:rPr>
          <w:rFonts w:eastAsia="MS Mincho;ＭＳ 明朝" w:cs="Times New Roman" w:ascii="Times New Roman" w:hAnsi="Times New Roman"/>
          <w:sz w:val="24"/>
          <w:highlight w:val="cyan"/>
        </w:rPr>
        <w:tab/>
        <w:t>LIBRO 46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446.- </w:t>
      </w:r>
      <w:r>
        <w:rPr>
          <w:rFonts w:eastAsia="MS Mincho;ＭＳ 明朝" w:cs="Times New Roman" w:ascii="Times New Roman" w:hAnsi="Times New Roman"/>
          <w:sz w:val="24"/>
          <w:u w:val="single"/>
        </w:rPr>
        <w:t>Proyecto de Ordenanza 446/05</w:t>
      </w:r>
      <w:r>
        <w:rPr>
          <w:rFonts w:eastAsia="MS Mincho;ＭＳ 明朝" w:cs="Times New Roman" w:ascii="Times New Roman" w:hAnsi="Times New Roman"/>
          <w:sz w:val="24"/>
        </w:rPr>
        <w:t xml:space="preserve">: "Reglamentar venta de las bebidas no alcohólicas denominadas bebidas energizantes". Autor: Concejal Hugo Cejas (UCR). Colaborador: Sr. Guillermo Corbella. A Asesoría Letrada y a Comisiones de Acción Social, de Gobierno y Legales y de Economía. </w:t>
      </w:r>
      <w:r>
        <w:rPr>
          <w:rFonts w:eastAsia="MS Mincho;ＭＳ 明朝" w:cs="Times New Roman" w:ascii="Times New Roman" w:hAnsi="Times New Roman"/>
          <w:sz w:val="24"/>
          <w:highlight w:val="green"/>
        </w:rPr>
        <w:t>APROBADO 01/06/06 – Acta 862/06 (O-06-1612)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447.- </w:t>
      </w:r>
      <w:r>
        <w:rPr>
          <w:rFonts w:eastAsia="MS Mincho;ＭＳ 明朝" w:cs="Times New Roman" w:ascii="Times New Roman" w:hAnsi="Times New Roman"/>
          <w:sz w:val="24"/>
          <w:u w:val="single"/>
        </w:rPr>
        <w:t>Proyecto de Ordenanza 447/05</w:t>
      </w:r>
      <w:r>
        <w:rPr>
          <w:rFonts w:eastAsia="MS Mincho;ＭＳ 明朝" w:cs="Times New Roman" w:ascii="Times New Roman" w:hAnsi="Times New Roman"/>
          <w:sz w:val="24"/>
        </w:rPr>
        <w:t xml:space="preserve">: "Asignación nombres a calle Junta Vecinal Tres Lagos". Autor: Intendente Municipal, Sr. Alberto Icare. Colaboradores: Secretario de Obras y Servicios Públicos, Sr. Juan Carlos Álvarez; Secretario de Gobierno, Sr. Adolfo Foures y Dirección de Catastro. A Asesoría Letrada y a Comisiones de Servicios, Tránsito y Transporte y de Gobierno y Legales. </w:t>
      </w:r>
      <w:r>
        <w:rPr>
          <w:rFonts w:eastAsia="MS Mincho;ＭＳ 明朝" w:cs="Times New Roman" w:ascii="Times New Roman" w:hAnsi="Times New Roman"/>
          <w:sz w:val="24"/>
          <w:highlight w:val="green"/>
        </w:rPr>
        <w:t>APROBADO 08/09/05 – Acta 850/05 (O-05-1528)</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448.- </w:t>
      </w:r>
      <w:r>
        <w:rPr>
          <w:rFonts w:eastAsia="MS Mincho;ＭＳ 明朝" w:cs="Times New Roman" w:ascii="Times New Roman" w:hAnsi="Times New Roman"/>
          <w:sz w:val="24"/>
          <w:u w:val="single"/>
        </w:rPr>
        <w:t>Proyecto de Declaración 448/05</w:t>
      </w:r>
      <w:r>
        <w:rPr>
          <w:rFonts w:eastAsia="MS Mincho;ＭＳ 明朝" w:cs="Times New Roman" w:ascii="Times New Roman" w:hAnsi="Times New Roman"/>
          <w:sz w:val="24"/>
        </w:rPr>
        <w:t xml:space="preserve">: "Declarar Evento de Interés Municipal la Novena Edición del Mes de la Fotografía en Bariloche, 2005". Autora: Concejal Silvina García Larraburu (PJ). Colaboradores: Sr. Luis Bonich y Lic. Laura A. Parra. </w:t>
      </w:r>
      <w:r>
        <w:rPr>
          <w:rFonts w:eastAsia="MS Mincho;ＭＳ 明朝" w:cs="Times New Roman" w:ascii="Times New Roman" w:hAnsi="Times New Roman"/>
          <w:sz w:val="24"/>
          <w:highlight w:val="green"/>
        </w:rPr>
        <w:t>APROBADO 18/08/05 – Acta 849/05 (D-05-1117)</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449.- </w:t>
      </w:r>
      <w:r>
        <w:rPr>
          <w:rFonts w:eastAsia="MS Mincho;ＭＳ 明朝"/>
          <w:sz w:val="24"/>
          <w:u w:val="single"/>
          <w:lang w:val="es-ES"/>
        </w:rPr>
        <w:t>Proyecto de Ordenanza 449/05</w:t>
      </w:r>
      <w:r>
        <w:rPr>
          <w:rFonts w:eastAsia="MS Mincho;ＭＳ 明朝"/>
          <w:sz w:val="24"/>
          <w:lang w:val="es-ES"/>
        </w:rPr>
        <w:t xml:space="preserve">: "Deroga Ordenanza N° 1344-CM-03". </w:t>
      </w:r>
      <w:r>
        <w:rPr>
          <w:rFonts w:eastAsia="MS Mincho;ＭＳ 明朝"/>
          <w:sz w:val="24"/>
          <w:lang w:val="es-MX"/>
        </w:rPr>
        <w:t>Autora: Concejal Sandra Guerrero (MARA). A Asesoría Letrada y a Comisiones de Obras y Planeamiento y de Gobierno y Legales. .</w:t>
      </w:r>
      <w:r>
        <w:rPr>
          <w:rFonts w:eastAsia="MS Mincho;ＭＳ 明朝"/>
          <w:sz w:val="24"/>
          <w:highlight w:val="green"/>
          <w:lang w:val="es-MX"/>
        </w:rPr>
        <w:t xml:space="preserve"> APROBADO 23/08/07 – Acta 882/07 (O-07-1733)</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450.- </w:t>
      </w:r>
      <w:r>
        <w:rPr>
          <w:rFonts w:eastAsia="MS Mincho;ＭＳ 明朝" w:cs="Times New Roman" w:ascii="Times New Roman" w:hAnsi="Times New Roman"/>
          <w:sz w:val="24"/>
          <w:u w:val="single"/>
        </w:rPr>
        <w:t>Proyecto de Declaración 450/05</w:t>
      </w:r>
      <w:r>
        <w:rPr>
          <w:rFonts w:eastAsia="MS Mincho;ＭＳ 明朝" w:cs="Times New Roman" w:ascii="Times New Roman" w:hAnsi="Times New Roman"/>
          <w:sz w:val="24"/>
        </w:rPr>
        <w:t>: "Declarar de Interés Turístico el XXIII Congreso de FIASEET". Autor: Secretario de Gobierno, Sr. Adolfo Foures, a/c Despacho Intendencia. Colaborador: Secretario de Turismo, Ing. Guillermo Estévez. A Comisión de Turismo.</w:t>
      </w:r>
      <w:r>
        <w:rPr>
          <w:rFonts w:eastAsia="MS Mincho;ＭＳ 明朝" w:cs="Times New Roman" w:ascii="Times New Roman" w:hAnsi="Times New Roman"/>
          <w:sz w:val="24"/>
          <w:highlight w:val="green"/>
        </w:rPr>
        <w:t xml:space="preserve"> APROBADO 08/09/05 – Acta 850/05 (D-05-1131)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451.- </w:t>
      </w:r>
      <w:r>
        <w:rPr>
          <w:rFonts w:eastAsia="MS Mincho;ＭＳ 明朝" w:cs="Times New Roman" w:ascii="Times New Roman" w:hAnsi="Times New Roman"/>
          <w:sz w:val="24"/>
          <w:u w:val="single"/>
        </w:rPr>
        <w:t>Proyecto de Ordenanza 451/05</w:t>
      </w:r>
      <w:r>
        <w:rPr>
          <w:rFonts w:eastAsia="MS Mincho;ＭＳ 明朝" w:cs="Times New Roman" w:ascii="Times New Roman" w:hAnsi="Times New Roman"/>
          <w:sz w:val="24"/>
        </w:rPr>
        <w:t xml:space="preserve">: "Aprobar Acuerdo subsidio entre ENOHSA y Municipalidad, red de agua potable Valle Escondido". Autores: Intendente Municipal, Sr. Alberto Icare y Concejal Fernando Martín (U.C.R). A Asesoría Letrada y a Comisiones de Obras y Planeamiento, de Economía y de Gobierno y Legales. </w:t>
      </w:r>
      <w:r>
        <w:rPr>
          <w:rFonts w:eastAsia="MS Mincho;ＭＳ 明朝" w:cs="Times New Roman" w:ascii="Times New Roman" w:hAnsi="Times New Roman"/>
          <w:sz w:val="24"/>
          <w:highlight w:val="green"/>
        </w:rPr>
        <w:t>APROBADO 27/10/05 – Acta 852/05 (O-05-1532)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452.- </w:t>
      </w:r>
      <w:r>
        <w:rPr>
          <w:rFonts w:eastAsia="MS Mincho;ＭＳ 明朝" w:cs="Times New Roman" w:ascii="Times New Roman" w:hAnsi="Times New Roman"/>
          <w:sz w:val="24"/>
          <w:u w:val="single"/>
        </w:rPr>
        <w:t>Proyecto de Ordenanza 452/05</w:t>
      </w:r>
      <w:r>
        <w:rPr>
          <w:rFonts w:eastAsia="MS Mincho;ＭＳ 明朝" w:cs="Times New Roman" w:ascii="Times New Roman" w:hAnsi="Times New Roman"/>
          <w:sz w:val="24"/>
        </w:rPr>
        <w:t>: "Aprobar Acuerdo subsidio entre ENOHSA y Municipalidad, red de agua potable Don Bosco". Autores: Intendente Municipal, Sr. Alberto Icare y Concejal Fernando Martín (U.C.R). A Asesoría Letrada y a Comisiones de Obras y Planeamiento, de Economía y de Gobierno y Legales.</w:t>
      </w:r>
      <w:r>
        <w:rPr>
          <w:rFonts w:eastAsia="MS Mincho;ＭＳ 明朝" w:cs="Times New Roman" w:ascii="Times New Roman" w:hAnsi="Times New Roman"/>
          <w:sz w:val="24"/>
          <w:highlight w:val="green"/>
        </w:rPr>
        <w:t xml:space="preserve"> APROBADO 27/10/05 – Acta 852/05 (O-05-1533)</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453.- </w:t>
      </w:r>
      <w:r>
        <w:rPr>
          <w:rFonts w:eastAsia="MS Mincho;ＭＳ 明朝" w:cs="Times New Roman" w:ascii="Times New Roman" w:hAnsi="Times New Roman"/>
          <w:sz w:val="24"/>
          <w:u w:val="single"/>
        </w:rPr>
        <w:t>Proyecto de Ordenanza 453/05</w:t>
      </w:r>
      <w:r>
        <w:rPr>
          <w:rFonts w:eastAsia="MS Mincho;ＭＳ 明朝" w:cs="Times New Roman" w:ascii="Times New Roman" w:hAnsi="Times New Roman"/>
          <w:sz w:val="24"/>
        </w:rPr>
        <w:t>: "Aprobar Acuerdo subsidio entre ENOHSA y Municipalidad, red de agua potable Cerro Chico". Autores: Intendente Municipal, Sr. Alberto Icare y Concejal Fernando Martín (U.C.R). A Asesoría Letrada y a Comisiones de Obras y Planeamiento, de Economía y de Gobierno y Legales.</w:t>
      </w:r>
      <w:r>
        <w:rPr>
          <w:rFonts w:eastAsia="MS Mincho;ＭＳ 明朝" w:cs="Times New Roman" w:ascii="Times New Roman" w:hAnsi="Times New Roman"/>
          <w:sz w:val="24"/>
          <w:highlight w:val="green"/>
        </w:rPr>
        <w:t xml:space="preserve"> APROBADO 27/10/05 – Acta 852/05 (O-05-1534)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454.- </w:t>
      </w:r>
      <w:r>
        <w:rPr>
          <w:rFonts w:eastAsia="MS Mincho;ＭＳ 明朝" w:cs="Times New Roman" w:ascii="Times New Roman" w:hAnsi="Times New Roman"/>
          <w:sz w:val="24"/>
          <w:u w:val="single"/>
        </w:rPr>
        <w:t>Proyecto de Ordenanza 454/05</w:t>
      </w:r>
      <w:r>
        <w:rPr>
          <w:rFonts w:eastAsia="MS Mincho;ＭＳ 明朝" w:cs="Times New Roman" w:ascii="Times New Roman" w:hAnsi="Times New Roman"/>
          <w:sz w:val="24"/>
        </w:rPr>
        <w:t>: "Aprobar Acuerdo subsidio entre ENOHSA y Municipalidad, red de agua potable Don Orione". Autores: Intendente Municipal, Sr. Alberto Icare y Concejal Fernando Martín (U.C.R). A Asesoría Letrada y a Comisiones de Obras y Planeamiento, de Economía y de Gobierno y Legales.</w:t>
      </w:r>
      <w:r>
        <w:rPr>
          <w:rFonts w:eastAsia="MS Mincho;ＭＳ 明朝" w:cs="Times New Roman" w:ascii="Times New Roman" w:hAnsi="Times New Roman"/>
          <w:sz w:val="24"/>
          <w:highlight w:val="green"/>
        </w:rPr>
        <w:t xml:space="preserve"> APROBADO 27/10/05 – Acta 852/05 (O-05-1535)</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455.- </w:t>
      </w:r>
      <w:r>
        <w:rPr>
          <w:rFonts w:eastAsia="MS Mincho;ＭＳ 明朝" w:cs="Times New Roman" w:ascii="Times New Roman" w:hAnsi="Times New Roman"/>
          <w:sz w:val="24"/>
          <w:u w:val="single"/>
        </w:rPr>
        <w:t>Proyecto de Ordenanza 455/05</w:t>
      </w:r>
      <w:r>
        <w:rPr>
          <w:rFonts w:eastAsia="MS Mincho;ＭＳ 明朝" w:cs="Times New Roman" w:ascii="Times New Roman" w:hAnsi="Times New Roman"/>
          <w:sz w:val="24"/>
        </w:rPr>
        <w:t>: "Aceptar la ampliación del ejido de la Municipalidad de San Carlos de Bariloche definida por ley de la Provincia de Río Negro 3978/05". Autor: Concejal Hugo Cejas (U.C.R). A Asesoría Letrada y a Comisiones de Gobierno y Legales.</w:t>
      </w:r>
      <w:r>
        <w:rPr>
          <w:rFonts w:eastAsia="MS Mincho;ＭＳ 明朝" w:cs="Times New Roman" w:ascii="Times New Roman" w:hAnsi="Times New Roman"/>
          <w:sz w:val="24"/>
          <w:highlight w:val="cyan"/>
        </w:rPr>
        <w:t xml:space="preserve"> RETIRADO 02/03/06 – Acta 858/06.</w:t>
        <w:tab/>
        <w:t>LIBRO 47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456.- </w:t>
      </w:r>
      <w:r>
        <w:rPr>
          <w:rFonts w:eastAsia="MS Mincho;ＭＳ 明朝" w:cs="Times New Roman" w:ascii="Times New Roman" w:hAnsi="Times New Roman"/>
          <w:sz w:val="24"/>
          <w:u w:val="single"/>
        </w:rPr>
        <w:t>Proyecto de Ordenanza 456/05</w:t>
      </w:r>
      <w:r>
        <w:rPr>
          <w:rFonts w:eastAsia="MS Mincho;ＭＳ 明朝" w:cs="Times New Roman" w:ascii="Times New Roman" w:hAnsi="Times New Roman"/>
          <w:sz w:val="24"/>
        </w:rPr>
        <w:t xml:space="preserve">: "Establecer el certificado de habilitación comercial en trámite para los alojamientos turísticos y la tasa a tributar bajo esa condición". Autor: Concejal Hugo Cejas (U.C.R). A Asesoría Letrada y a Comisiones de Gobierno y Legales, de Turismo y de Economía. </w:t>
      </w:r>
      <w:r>
        <w:rPr>
          <w:rFonts w:eastAsia="MS Mincho;ＭＳ 明朝" w:cs="Times New Roman" w:ascii="Times New Roman" w:hAnsi="Times New Roman"/>
          <w:sz w:val="24"/>
          <w:highlight w:val="green"/>
        </w:rPr>
        <w:t xml:space="preserve"> APROBADO 23/03/06 – Acta 859/06 (O-06-1590).</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457- </w:t>
      </w:r>
      <w:r>
        <w:rPr>
          <w:rFonts w:eastAsia="MS Mincho;ＭＳ 明朝" w:cs="Times New Roman" w:ascii="Times New Roman" w:hAnsi="Times New Roman"/>
          <w:sz w:val="24"/>
          <w:u w:val="single"/>
        </w:rPr>
        <w:t>Proyecto de Ordenanza 457/05</w:t>
      </w:r>
      <w:r>
        <w:rPr>
          <w:rFonts w:eastAsia="MS Mincho;ＭＳ 明朝" w:cs="Times New Roman" w:ascii="Times New Roman" w:hAnsi="Times New Roman"/>
          <w:sz w:val="24"/>
        </w:rPr>
        <w:t>: "Aceptar la transferencia de dominio del inmueble ubicado en calle B. Mitre 541 designado catastralmente como 19-2-E-125-3A". Autor: Concejal Hugo Cejas (U.C.R). Colaborador: Sr. Guillermo Corbella. A Asesoría Letrada y a Comisiones de Economía y de Gobierno y Legales.</w:t>
      </w:r>
      <w:r>
        <w:rPr>
          <w:rFonts w:eastAsia="MS Mincho;ＭＳ 明朝" w:cs="Times New Roman" w:ascii="Times New Roman" w:hAnsi="Times New Roman"/>
          <w:sz w:val="24"/>
          <w:highlight w:val="green"/>
        </w:rPr>
        <w:t xml:space="preserve"> APROBADO 17/11/05 – Acta 853/05 (O-05-1545)</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458.- </w:t>
      </w:r>
      <w:r>
        <w:rPr>
          <w:rFonts w:eastAsia="MS Mincho;ＭＳ 明朝" w:cs="Times New Roman" w:ascii="Times New Roman" w:hAnsi="Times New Roman"/>
          <w:sz w:val="24"/>
          <w:u w:val="single"/>
        </w:rPr>
        <w:t>Proyecto de Ordenanza 458/05</w:t>
      </w:r>
      <w:r>
        <w:rPr>
          <w:rFonts w:eastAsia="MS Mincho;ＭＳ 明朝" w:cs="Times New Roman" w:ascii="Times New Roman" w:hAnsi="Times New Roman"/>
          <w:sz w:val="24"/>
        </w:rPr>
        <w:t>: "Creación Comisión Municipal para realizar la planificación del Cerro Catedral". Autores: Concejales Hugo Cejas, Irma Haneck y Fernando Martín (U.C.R). A Asesoría Letrada y a Comisiones de Turismo, de Obras y Planeamiento, de Economía y de Gobierno y Legales.</w:t>
      </w:r>
      <w:r>
        <w:rPr>
          <w:rFonts w:eastAsia="MS Mincho;ＭＳ 明朝" w:cs="Times New Roman" w:ascii="Times New Roman" w:hAnsi="Times New Roman"/>
          <w:sz w:val="24"/>
          <w:highlight w:val="cyan"/>
        </w:rPr>
        <w:tab/>
        <w:t>LIBRO 47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459.- </w:t>
      </w:r>
      <w:r>
        <w:rPr>
          <w:rFonts w:eastAsia="MS Mincho;ＭＳ 明朝" w:cs="Times New Roman" w:ascii="Times New Roman" w:hAnsi="Times New Roman"/>
          <w:sz w:val="24"/>
          <w:u w:val="single"/>
        </w:rPr>
        <w:t>Proyecto de Declaración 459/05</w:t>
      </w:r>
      <w:r>
        <w:rPr>
          <w:rFonts w:eastAsia="MS Mincho;ＭＳ 明朝" w:cs="Times New Roman" w:ascii="Times New Roman" w:hAnsi="Times New Roman"/>
          <w:sz w:val="24"/>
        </w:rPr>
        <w:t xml:space="preserve">: "Declarar de Interés Municipal las Segundas Jornadas sobre Violencia". Autores: Comisión Legislativa: Concejales Marcelo Cascón, Fernando Martín (U.C.R); Andrés Martínez Infante (Encuentro); Sandra Guerreo (MARA) y Silvina García Larraburu (P.J). Iniciativa: Supervisión de Nivel Medio Zonal I, Delegación Zona Andina del Consejo Provincial de Educación. Sobre Tablas. </w:t>
      </w:r>
      <w:r>
        <w:rPr>
          <w:rFonts w:eastAsia="MS Mincho;ＭＳ 明朝" w:cs="Times New Roman" w:ascii="Times New Roman" w:hAnsi="Times New Roman"/>
          <w:sz w:val="24"/>
          <w:highlight w:val="green"/>
          <w:lang w:val="es-MX"/>
        </w:rPr>
        <w:t>APROBADO 18/08/05 – Acta 849/05 (D-05-1118).</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460.- </w:t>
      </w:r>
      <w:r>
        <w:rPr>
          <w:rFonts w:eastAsia="MS Mincho;ＭＳ 明朝" w:cs="Times New Roman" w:ascii="Times New Roman" w:hAnsi="Times New Roman"/>
          <w:sz w:val="24"/>
          <w:u w:val="single"/>
        </w:rPr>
        <w:t>Proyecto de Declaración 460/05</w:t>
      </w:r>
      <w:r>
        <w:rPr>
          <w:rFonts w:eastAsia="MS Mincho;ＭＳ 明朝" w:cs="Times New Roman" w:ascii="Times New Roman" w:hAnsi="Times New Roman"/>
          <w:sz w:val="24"/>
        </w:rPr>
        <w:t xml:space="preserve">: "Declarar de Interés Social, Educativo y Municipal 10 Aniversario del Centro de Rehabilitación Integral Patagónico". Autor: Intendente Municipal, Sr. Alberto Icare. Colaboradores: Secretario de Gobierno, Sr. Adolfo Fourés y Subsecretario de Cultura, Sr. Luis Miguel Torrejón. A Comisión de Acción Social. </w:t>
      </w:r>
      <w:r>
        <w:rPr>
          <w:rFonts w:eastAsia="MS Mincho;ＭＳ 明朝" w:cs="Times New Roman" w:ascii="Times New Roman" w:hAnsi="Times New Roman"/>
          <w:sz w:val="24"/>
          <w:highlight w:val="green"/>
        </w:rPr>
        <w:t>APROBADO 08/09/05 – Acta 850/05 (D-05-1130)</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461.- </w:t>
      </w:r>
      <w:r>
        <w:rPr>
          <w:rFonts w:eastAsia="MS Mincho;ＭＳ 明朝" w:cs="Times New Roman" w:ascii="Times New Roman" w:hAnsi="Times New Roman"/>
          <w:sz w:val="24"/>
          <w:u w:val="single"/>
        </w:rPr>
        <w:t>Proyecto de Comunicación 461/05</w:t>
      </w:r>
      <w:r>
        <w:rPr>
          <w:rFonts w:eastAsia="MS Mincho;ＭＳ 明朝" w:cs="Times New Roman" w:ascii="Times New Roman" w:hAnsi="Times New Roman"/>
          <w:sz w:val="24"/>
        </w:rPr>
        <w:t>: "Reubicación de Hogar de Menores". Autores: Concejales Andrés Martínez Infante, Diego Breide, Beatriz Contreras (Encuentro) y Silvina García Larraburu (P.J). Colaboradora: Lic. Martha Martínez Infante. A Comisión de Acción Social. Con Tratamiento de Preferencia próxima sesión.</w:t>
      </w:r>
      <w:r>
        <w:rPr>
          <w:rFonts w:eastAsia="MS Mincho;ＭＳ 明朝" w:cs="Times New Roman" w:ascii="Times New Roman" w:hAnsi="Times New Roman"/>
          <w:sz w:val="24"/>
          <w:highlight w:val="green"/>
        </w:rPr>
        <w:t xml:space="preserve"> APROBADO 08/09/05 – Acta 850/05 (C-05-537)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462.- </w:t>
      </w:r>
      <w:r>
        <w:rPr>
          <w:rFonts w:eastAsia="MS Mincho;ＭＳ 明朝" w:cs="Times New Roman" w:ascii="Times New Roman" w:hAnsi="Times New Roman"/>
          <w:sz w:val="24"/>
          <w:u w:val="single"/>
        </w:rPr>
        <w:t>Proyecto de Ordenanza 462/05</w:t>
      </w:r>
      <w:r>
        <w:rPr>
          <w:rFonts w:eastAsia="MS Mincho;ＭＳ 明朝" w:cs="Times New Roman" w:ascii="Times New Roman" w:hAnsi="Times New Roman"/>
          <w:sz w:val="24"/>
        </w:rPr>
        <w:t>: "Urbanización del lote Agrícola N° 51". Autores: Concejales Andrés Martínez Infante, Diego Breide y Beatriz Contreras (Encuentro). Colaboradores: Lic. Martha Martínez Infante y Sr. Rubén Pablos. A Asesoría Letrada y a Comisiones de Obras y Planeamiento y de Gobierno y Legales.</w:t>
      </w:r>
      <w:r>
        <w:rPr>
          <w:rFonts w:eastAsia="MS Mincho;ＭＳ 明朝" w:cs="Times New Roman" w:ascii="Times New Roman" w:hAnsi="Times New Roman"/>
          <w:sz w:val="24"/>
          <w:highlight w:val="green"/>
        </w:rPr>
        <w:t xml:space="preserve"> APROBADO 31/08/06 – Acta 866/06 (O-06-1639)</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463.- </w:t>
      </w:r>
      <w:r>
        <w:rPr>
          <w:rFonts w:eastAsia="MS Mincho;ＭＳ 明朝" w:cs="Times New Roman" w:ascii="Times New Roman" w:hAnsi="Times New Roman"/>
          <w:sz w:val="24"/>
          <w:u w:val="single"/>
        </w:rPr>
        <w:t>Proyecto de Ordenanza 463/05</w:t>
      </w:r>
      <w:r>
        <w:rPr>
          <w:rFonts w:eastAsia="MS Mincho;ＭＳ 明朝" w:cs="Times New Roman" w:ascii="Times New Roman" w:hAnsi="Times New Roman"/>
          <w:sz w:val="24"/>
        </w:rPr>
        <w:t>: "Prestar acuerdo al Pliego de Licitación Pública para la provisión de equipamiento para viviendas". Autor: Intendente Municipal, Sr. Alberto Icare. Colaboradores: Secretario de Gobierno, Sr. Adolfo Fourés y Secretario de Hacienda, Lic. Ángel Darío Barriga y Secretaria de Promoción Social y Juventud, Sra. Beatríz Iparraguirre. A Asesoría Letrada y a Comisiones de Economía y de Acción Social.</w:t>
      </w:r>
      <w:r>
        <w:rPr>
          <w:rFonts w:eastAsia="MS Mincho;ＭＳ 明朝" w:cs="Times New Roman" w:ascii="Times New Roman" w:hAnsi="Times New Roman"/>
          <w:sz w:val="24"/>
          <w:highlight w:val="cyan"/>
        </w:rPr>
        <w:t xml:space="preserve"> RETIRADO 17/11/05 – Acta 853/05.</w:t>
        <w:tab/>
        <w:t>LIBRO 47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464.- </w:t>
      </w:r>
      <w:r>
        <w:rPr>
          <w:rFonts w:eastAsia="MS Mincho;ＭＳ 明朝" w:cs="Times New Roman" w:ascii="Times New Roman" w:hAnsi="Times New Roman"/>
          <w:sz w:val="24"/>
          <w:u w:val="single"/>
        </w:rPr>
        <w:t>Proyecto de Declaración 464/05</w:t>
      </w:r>
      <w:r>
        <w:rPr>
          <w:rFonts w:eastAsia="MS Mincho;ＭＳ 明朝" w:cs="Times New Roman" w:ascii="Times New Roman" w:hAnsi="Times New Roman"/>
          <w:sz w:val="24"/>
        </w:rPr>
        <w:t xml:space="preserve">: "Declarar de Interés Educativo Municipal la XIV Reunión Nacional de Educación en Física". Autor: Presidente del Concejo Municipal, Sr. Marcelo Cascón. Iniciativa: Asociación de Profesores de Física de la Argentina Filial Bariloche. </w:t>
      </w:r>
      <w:r>
        <w:rPr>
          <w:rFonts w:eastAsia="MS Mincho;ＭＳ 明朝" w:cs="Times New Roman" w:ascii="Times New Roman" w:hAnsi="Times New Roman"/>
          <w:sz w:val="24"/>
          <w:highlight w:val="green"/>
        </w:rPr>
        <w:t xml:space="preserve"> APROBADO 08/09/05 – Acta 850/05 (D-05-1124)</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465.- </w:t>
      </w:r>
      <w:r>
        <w:rPr>
          <w:rFonts w:eastAsia="MS Mincho;ＭＳ 明朝" w:cs="Times New Roman" w:ascii="Times New Roman" w:hAnsi="Times New Roman"/>
          <w:sz w:val="24"/>
          <w:u w:val="single"/>
        </w:rPr>
        <w:t>Proyecto de Ordenanza 465/05:</w:t>
      </w:r>
      <w:r>
        <w:rPr>
          <w:rFonts w:eastAsia="MS Mincho;ＭＳ 明朝" w:cs="Times New Roman" w:ascii="Times New Roman" w:hAnsi="Times New Roman"/>
          <w:sz w:val="24"/>
        </w:rPr>
        <w:t xml:space="preserve"> "Declarar de Utilidad Pública y sujeta a expropiación cuatro lotes de terrenos ubicados en el Barrio Nahuel Hué, Nomenclatura Catastral DC 19- Circunscripción 2- Sección K- Manzana 157- Parcela 6-17-20-21". Autor: Intendente Municipal, Sr. Alberto Icare. Colaboradores: Secretario de Gobierno, Sr. Adolfo Fourés y Secretaria de Promoción Social y Juventud, Sra. Beatríz Iparraguirre. A Asesoría Letrada y a Comisiones de Acción Social, de Economía y de Gobierno y Legales. </w:t>
      </w:r>
      <w:r>
        <w:rPr>
          <w:rFonts w:eastAsia="MS Mincho;ＭＳ 明朝" w:cs="Times New Roman" w:ascii="Times New Roman" w:hAnsi="Times New Roman"/>
          <w:sz w:val="24"/>
          <w:highlight w:val="green"/>
        </w:rPr>
        <w:t xml:space="preserve"> APROBADO 15/12/05 – Acta 855/05 (O-05-1569)</w:t>
      </w:r>
      <w:r>
        <w:rPr>
          <w:rFonts w:eastAsia="MS Mincho;ＭＳ 明朝" w:cs="Times New Roman" w:ascii="Times New Roman" w:hAnsi="Times New Roman"/>
          <w:sz w:val="24"/>
        </w:rPr>
        <w:t>.</w:t>
      </w:r>
    </w:p>
    <w:p>
      <w:pPr>
        <w:pStyle w:val="Cuerpodetextoconsangra"/>
        <w:ind w:left="0" w:right="0" w:hanging="0"/>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466.- </w:t>
      </w:r>
      <w:r>
        <w:rPr>
          <w:rFonts w:eastAsia="MS Mincho;ＭＳ 明朝" w:cs="Times New Roman" w:ascii="Times New Roman" w:hAnsi="Times New Roman"/>
          <w:sz w:val="24"/>
          <w:u w:val="single"/>
        </w:rPr>
        <w:t>Proyecto de Declaración 466/05</w:t>
      </w:r>
      <w:r>
        <w:rPr>
          <w:rFonts w:eastAsia="MS Mincho;ＭＳ 明朝" w:cs="Times New Roman" w:ascii="Times New Roman" w:hAnsi="Times New Roman"/>
          <w:sz w:val="24"/>
        </w:rPr>
        <w:t xml:space="preserve">: "Declarar Evento de Interés Municipal la "V Cita en Primavera". Autor: Comisión Legislativa, Concejales </w:t>
      </w:r>
      <w:r>
        <w:rPr>
          <w:rFonts w:cs="Times New Roman" w:ascii="Times New Roman" w:hAnsi="Times New Roman"/>
          <w:sz w:val="24"/>
        </w:rPr>
        <w:t xml:space="preserve">Marcelo Cascón, Fernando Martín ( UCR), Andrés Martínez Infante (Encuentro), Sandra Guerrero (Mara) y Silvina García Larraburu (PJ). </w:t>
      </w:r>
      <w:r>
        <w:rPr>
          <w:rFonts w:eastAsia="MS Mincho;ＭＳ 明朝" w:cs="Times New Roman" w:ascii="Times New Roman" w:hAnsi="Times New Roman"/>
          <w:sz w:val="24"/>
        </w:rPr>
        <w:t xml:space="preserve">Iniciativa: Director del Coro de Niños y Jóvenes Cantores de Bariloche, Prof. Andrés Miguel Jan. </w:t>
      </w:r>
      <w:r>
        <w:rPr>
          <w:rFonts w:eastAsia="MS Mincho;ＭＳ 明朝" w:cs="Times New Roman" w:ascii="Times New Roman" w:hAnsi="Times New Roman"/>
          <w:sz w:val="24"/>
          <w:highlight w:val="green"/>
        </w:rPr>
        <w:t>APROBADO 08/09/05 – Acta 850/05 (D-05-1125)</w:t>
      </w:r>
      <w:r>
        <w:rPr>
          <w:rFonts w:eastAsia="MS Mincho;ＭＳ 明朝" w:cs="Times New Roman" w:ascii="Times New Roman" w:hAnsi="Times New Roman"/>
          <w:sz w:val="24"/>
        </w:rPr>
        <w:t>.</w:t>
      </w:r>
    </w:p>
    <w:p>
      <w:pPr>
        <w:pStyle w:val="Cuerpodetextoconsangra"/>
        <w:ind w:left="0" w:right="0" w:hanging="0"/>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467</w:t>
      </w:r>
      <w:r>
        <w:rPr>
          <w:rFonts w:eastAsia="MS Mincho;ＭＳ 明朝" w:cs="Times New Roman" w:ascii="Times New Roman" w:hAnsi="Times New Roman"/>
        </w:rPr>
        <w:t xml:space="preserve">.- </w:t>
      </w:r>
      <w:r>
        <w:rPr>
          <w:rFonts w:eastAsia="MS Mincho;ＭＳ 明朝" w:cs="Times New Roman" w:ascii="Times New Roman" w:hAnsi="Times New Roman"/>
          <w:sz w:val="24"/>
          <w:u w:val="single"/>
        </w:rPr>
        <w:t>Proyecto de Ordenanza 467/05</w:t>
      </w:r>
      <w:r>
        <w:rPr>
          <w:rFonts w:eastAsia="MS Mincho;ＭＳ 明朝" w:cs="Times New Roman" w:ascii="Times New Roman" w:hAnsi="Times New Roman"/>
          <w:sz w:val="24"/>
        </w:rPr>
        <w:t>: "Aprobar Convenio Plan Nacional de Seguridad Alimentaria –Municipalidad de San Carlos de Bariloche con Ministerio de Familia Provincia de Río Negro". Autor: Intendente Municipal, Sr. Alberto Icare. Colaborador: Secretario de Gobierno, Sr. Adolfo Fourés. A Asesoría Letrada y a Comisiones de Acción Social y de Gobierno y Legales.</w:t>
      </w:r>
      <w:r>
        <w:rPr>
          <w:rFonts w:eastAsia="MS Mincho;ＭＳ 明朝" w:cs="Times New Roman" w:ascii="Times New Roman" w:hAnsi="Times New Roman"/>
          <w:sz w:val="24"/>
          <w:highlight w:val="green"/>
        </w:rPr>
        <w:t xml:space="preserve"> APROBADO 27/10/05 – Acta 852/05 (O-05-1536)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468.- </w:t>
      </w:r>
      <w:r>
        <w:rPr>
          <w:rFonts w:eastAsia="MS Mincho;ＭＳ 明朝" w:cs="Times New Roman" w:ascii="Times New Roman" w:hAnsi="Times New Roman"/>
          <w:sz w:val="24"/>
          <w:u w:val="single"/>
        </w:rPr>
        <w:t>Proyecto de Ordenanza 468/05</w:t>
      </w:r>
      <w:r>
        <w:rPr>
          <w:rFonts w:eastAsia="MS Mincho;ＭＳ 明朝" w:cs="Times New Roman" w:ascii="Times New Roman" w:hAnsi="Times New Roman"/>
          <w:sz w:val="24"/>
        </w:rPr>
        <w:t>: "Modificar Ordenanza Tarifaria". Autor: Intendente Municipal, Sr. Alberto Icare. Colaboradores: Secretario de Gobierno, Sr. Adolfo Fourés, Secretario de Hacienda, Lic. Ángel Barriga y Director General de Gobierno, Carlos Enrique Catini. A Asesoría Letrada y a Comisiones de Servicios, Tránsito y Transporte; de Economía y de Gobierno y Legales.</w:t>
      </w:r>
      <w:r>
        <w:rPr>
          <w:rFonts w:eastAsia="MS Mincho;ＭＳ 明朝" w:cs="Times New Roman" w:ascii="Times New Roman" w:hAnsi="Times New Roman"/>
          <w:sz w:val="24"/>
          <w:highlight w:val="green"/>
        </w:rPr>
        <w:t xml:space="preserve"> APROBADO 17/11/05 – Acta 853/05 (O-05-1546)</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469.- </w:t>
      </w:r>
      <w:r>
        <w:rPr>
          <w:rFonts w:eastAsia="MS Mincho;ＭＳ 明朝" w:cs="Times New Roman" w:ascii="Times New Roman" w:hAnsi="Times New Roman"/>
          <w:sz w:val="24"/>
          <w:u w:val="single"/>
        </w:rPr>
        <w:t>Proyecto de Ordenanza 469/05</w:t>
      </w:r>
      <w:r>
        <w:rPr>
          <w:rFonts w:eastAsia="MS Mincho;ＭＳ 明朝" w:cs="Times New Roman" w:ascii="Times New Roman" w:hAnsi="Times New Roman"/>
          <w:sz w:val="24"/>
        </w:rPr>
        <w:t xml:space="preserve">: "Reconocimiento de jurisdicción y otorgamiento de personería jurídica municipal a la Junta Vecinal Newenche". Autor: Intendente Municipal, Sr. Alberto Icare. Colaboradores: Secretario de Gobierno, Sr. Adolfo Fourés; Director General de Juntas Vecinales, Sr. Oscar A. Zamora y Equipo de Trabajo de la Dirección General de Juntas Vecinales. A Asesoría Letrada y a Comisiones de Obras y Planeamiento y de Gobierno y Legales. </w:t>
      </w:r>
      <w:r>
        <w:rPr>
          <w:rFonts w:eastAsia="MS Mincho;ＭＳ 明朝" w:cs="Times New Roman" w:ascii="Times New Roman" w:hAnsi="Times New Roman"/>
          <w:sz w:val="24"/>
          <w:highlight w:val="green"/>
        </w:rPr>
        <w:t>APROBADO 13/07/06 – Acta 864/06 (O-06-1626)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470.- </w:t>
      </w:r>
      <w:r>
        <w:rPr>
          <w:rFonts w:eastAsia="MS Mincho;ＭＳ 明朝" w:cs="Times New Roman" w:ascii="Times New Roman" w:hAnsi="Times New Roman"/>
          <w:sz w:val="24"/>
          <w:u w:val="single"/>
        </w:rPr>
        <w:t>Proyecto de Ordenanza 470/05</w:t>
      </w:r>
      <w:r>
        <w:rPr>
          <w:rFonts w:eastAsia="MS Mincho;ＭＳ 明朝" w:cs="Times New Roman" w:ascii="Times New Roman" w:hAnsi="Times New Roman"/>
          <w:sz w:val="24"/>
        </w:rPr>
        <w:t xml:space="preserve">: "Aprobar convenio de concesión de servicios públicos retribuidos suscripto entre la Municipalidad de San Carlos de Bariloche y la Asociación Empresarial del Área Catedral". Autor: Intendente Municipal, Sr. Alberto Icare. Colaborador: Secretario de Gobierno, Sr. Adolfo Fourés. A Asesoría Letrada y a Comisiones de Servicios, Tránsito y Transporte; de Economía y de Gobierno y Legales. </w:t>
      </w:r>
      <w:r>
        <w:rPr>
          <w:rFonts w:eastAsia="MS Mincho;ＭＳ 明朝" w:cs="Times New Roman" w:ascii="Times New Roman" w:hAnsi="Times New Roman"/>
          <w:sz w:val="24"/>
          <w:highlight w:val="cyan"/>
        </w:rPr>
        <w:t xml:space="preserve"> RETIRADO 01/12/05 – Acta 854/05.</w:t>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471.- </w:t>
      </w:r>
      <w:r>
        <w:rPr>
          <w:rFonts w:eastAsia="MS Mincho;ＭＳ 明朝" w:cs="Times New Roman" w:ascii="Times New Roman" w:hAnsi="Times New Roman"/>
          <w:sz w:val="24"/>
          <w:u w:val="single"/>
        </w:rPr>
        <w:t>Proyecto de Ordenanza 471/05</w:t>
      </w:r>
      <w:r>
        <w:rPr>
          <w:rFonts w:eastAsia="MS Mincho;ＭＳ 明朝" w:cs="Times New Roman" w:ascii="Times New Roman" w:hAnsi="Times New Roman"/>
          <w:sz w:val="24"/>
        </w:rPr>
        <w:t>: "Reconocimiento de jurisdicción y otorgamiento de personería jurídica municipal a la Junta Vecinal San Francisco IV". Autor: Intendente Municipal, Sr. Alberto Icare. Colaboradores: Secretario de Gobierno, Sr. Adolfo Fourés; Director General de Juntas Vecinales, Sr. Oscar A. Zamora y Equipo de Trabajo de la Dirección General de Juntas Vecinales A Asesoría Letrada y a Comisiones de Obras y Planeamiento y de Gobierno y Legales.</w:t>
      </w:r>
      <w:r>
        <w:rPr>
          <w:rFonts w:eastAsia="MS Mincho;ＭＳ 明朝" w:cs="Times New Roman" w:ascii="Times New Roman" w:hAnsi="Times New Roman"/>
          <w:sz w:val="24"/>
          <w:highlight w:val="green"/>
        </w:rPr>
        <w:t xml:space="preserve"> APROBADO 17/11/05 – Acta 853/05 (O-05-1547)</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472.- </w:t>
      </w:r>
      <w:r>
        <w:rPr>
          <w:rFonts w:eastAsia="MS Mincho;ＭＳ 明朝" w:cs="Times New Roman" w:ascii="Times New Roman" w:hAnsi="Times New Roman"/>
          <w:sz w:val="24"/>
          <w:u w:val="single"/>
        </w:rPr>
        <w:t>Proyecto de Comunicación 472/05</w:t>
      </w:r>
      <w:r>
        <w:rPr>
          <w:rFonts w:eastAsia="MS Mincho;ＭＳ 明朝" w:cs="Times New Roman" w:ascii="Times New Roman" w:hAnsi="Times New Roman"/>
          <w:sz w:val="24"/>
        </w:rPr>
        <w:t>: "Comunicar a la Legislatura de Río Negro rechazo sobre el proyecto de ley regulación aborto no punible". Autores: Concejales Diego Breide y Andrés Martínez Infante (Encuentro). A Comisión de Acción Social. Con Tratamiento de Preferencia próxima sesión.</w:t>
      </w:r>
      <w:r>
        <w:rPr>
          <w:rFonts w:eastAsia="MS Mincho;ＭＳ 明朝" w:cs="Times New Roman" w:ascii="Times New Roman" w:hAnsi="Times New Roman"/>
          <w:sz w:val="24"/>
          <w:highlight w:val="green"/>
        </w:rPr>
        <w:t xml:space="preserve"> APROBADO 29/09/05 – Acta 851/05 (C-05-539) SUBSUMIDO CON 496/05.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473.- </w:t>
      </w:r>
      <w:r>
        <w:rPr>
          <w:rFonts w:eastAsia="MS Mincho;ＭＳ 明朝" w:cs="Times New Roman" w:ascii="Times New Roman" w:hAnsi="Times New Roman"/>
          <w:sz w:val="24"/>
          <w:u w:val="single"/>
        </w:rPr>
        <w:t>Proyecto de Ordenanza 473/05</w:t>
      </w:r>
      <w:r>
        <w:rPr>
          <w:rFonts w:eastAsia="MS Mincho;ＭＳ 明朝" w:cs="Times New Roman" w:ascii="Times New Roman" w:hAnsi="Times New Roman"/>
          <w:sz w:val="24"/>
        </w:rPr>
        <w:t xml:space="preserve">: "Comercialización productos con sustancias tóxicas adictivas. Deroga Ordenanza 925-CM-98". Autores: Concejales Guillermina Alaniz (U.C.R.) y Andrés Martínez Infante (Encuentro). Colaboradoras: Dra. Nadine Chemes Caranci y Lic. Martha Martínez Infante. A Asesoría Letrada y a Comisiones de Acción Social; de Economía y de Gobierno y Legales. </w:t>
      </w:r>
      <w:r>
        <w:rPr>
          <w:rFonts w:eastAsia="MS Mincho;ＭＳ 明朝" w:cs="Times New Roman" w:ascii="Times New Roman" w:hAnsi="Times New Roman"/>
          <w:sz w:val="24"/>
          <w:highlight w:val="green"/>
        </w:rPr>
        <w:t>APROBADO 01/12/05 – Acta 854/05 (O-05-1556)</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474.- </w:t>
      </w:r>
      <w:r>
        <w:rPr>
          <w:rFonts w:eastAsia="MS Mincho;ＭＳ 明朝" w:cs="Times New Roman" w:ascii="Times New Roman" w:hAnsi="Times New Roman"/>
          <w:sz w:val="24"/>
          <w:u w:val="single"/>
        </w:rPr>
        <w:t>Proyecto de Resolución 474/05</w:t>
      </w:r>
      <w:r>
        <w:rPr>
          <w:rFonts w:eastAsia="MS Mincho;ＭＳ 明朝" w:cs="Times New Roman" w:ascii="Times New Roman" w:hAnsi="Times New Roman"/>
          <w:sz w:val="24"/>
        </w:rPr>
        <w:t>: "Convocar audiencia pública objeto recabar información funcionamiento T.U.P.". Autora: Concejal Beatriz Contreras (Encuentro). A Asesoría Letrada y a Comisiones de Servicios, Tránsito y Transporte; de Economía y de Gobierno y Legales.</w:t>
      </w:r>
      <w:r>
        <w:rPr>
          <w:rFonts w:eastAsia="MS Mincho;ＭＳ 明朝" w:cs="Times New Roman" w:ascii="Times New Roman" w:hAnsi="Times New Roman"/>
          <w:sz w:val="24"/>
          <w:highlight w:val="cyan"/>
        </w:rPr>
        <w:tab/>
        <w:t>LIBRO 47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475.- </w:t>
      </w:r>
      <w:r>
        <w:rPr>
          <w:rFonts w:eastAsia="MS Mincho;ＭＳ 明朝" w:cs="Times New Roman" w:ascii="Times New Roman" w:hAnsi="Times New Roman"/>
          <w:sz w:val="24"/>
          <w:u w:val="single"/>
        </w:rPr>
        <w:t>Proyecto de Ordenanza 475/05</w:t>
      </w:r>
      <w:r>
        <w:rPr>
          <w:rFonts w:eastAsia="MS Mincho;ＭＳ 明朝" w:cs="Times New Roman" w:ascii="Times New Roman" w:hAnsi="Times New Roman"/>
          <w:sz w:val="24"/>
        </w:rPr>
        <w:t xml:space="preserve">: "Aprobar convenio de subvención entre la Municipalidad de San Carlos de Bariloche la Secretaría de Ciencia Tecnología e Innovación Productiva y la Fundación Innovar". Autor: Intendente Municipal, Sr. Alberto Icare. Colaborador: Secretario de Gobierno, Sr. Adolfo Foures. A Asesoría Letrada y a las Comisiones de Economía y de Gobierno y Legales. </w:t>
      </w:r>
      <w:r>
        <w:rPr>
          <w:rFonts w:eastAsia="MS Mincho;ＭＳ 明朝" w:cs="Times New Roman" w:ascii="Times New Roman" w:hAnsi="Times New Roman"/>
          <w:sz w:val="24"/>
          <w:highlight w:val="green"/>
        </w:rPr>
        <w:t xml:space="preserve"> APROBADO 15/12/05 – Acta 855/05 (O-05-1568)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476.- </w:t>
      </w:r>
      <w:r>
        <w:rPr>
          <w:rFonts w:eastAsia="MS Mincho;ＭＳ 明朝" w:cs="Times New Roman" w:ascii="Times New Roman" w:hAnsi="Times New Roman"/>
          <w:sz w:val="24"/>
          <w:u w:val="single"/>
        </w:rPr>
        <w:t>Proyecto de Comunicación 476/05</w:t>
      </w:r>
      <w:r>
        <w:rPr>
          <w:rFonts w:eastAsia="MS Mincho;ＭＳ 明朝" w:cs="Times New Roman" w:ascii="Times New Roman" w:hAnsi="Times New Roman"/>
          <w:sz w:val="24"/>
        </w:rPr>
        <w:t xml:space="preserve">: "Acompañar planteos por condiciones laborales justas de guardaparques de Parques Nacionales. Solicitar presupuesto nacional acorde con necesidades de Parques Nacionales". </w:t>
      </w:r>
      <w:r>
        <w:rPr>
          <w:rFonts w:cs="Times New Roman" w:ascii="Times New Roman" w:hAnsi="Times New Roman"/>
          <w:sz w:val="24"/>
        </w:rPr>
        <w:t>Comisión Legislativa: Concejales Marcelo Cascón, Fernando Martín (U.C.R); Andrés Martínez Infante (Encuentro); Sandra Guerrero (MARA) y Silvina García Larraburu (P.J).</w:t>
      </w:r>
      <w:r>
        <w:rPr>
          <w:rFonts w:eastAsia="MS Mincho;ＭＳ 明朝" w:cs="Times New Roman" w:ascii="Times New Roman" w:hAnsi="Times New Roman"/>
          <w:sz w:val="24"/>
          <w:highlight w:val="green"/>
        </w:rPr>
        <w:t xml:space="preserve"> APROBADO 08/09/05 – Acta 850/05 (C-05-538)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tabs>
          <w:tab w:val="clear" w:pos="720"/>
          <w:tab w:val="left" w:pos="7088" w:leader="none"/>
        </w:tabs>
        <w:jc w:val="both"/>
        <w:rPr/>
      </w:pPr>
      <w:r>
        <w:rPr>
          <w:rFonts w:eastAsia="MS Mincho;ＭＳ 明朝" w:cs="Times New Roman" w:ascii="Times New Roman" w:hAnsi="Times New Roman"/>
          <w:sz w:val="24"/>
        </w:rPr>
        <w:t xml:space="preserve">477.- </w:t>
      </w:r>
      <w:r>
        <w:rPr>
          <w:rFonts w:eastAsia="MS Mincho;ＭＳ 明朝" w:cs="Times New Roman" w:ascii="Times New Roman" w:hAnsi="Times New Roman"/>
          <w:sz w:val="24"/>
          <w:u w:val="single"/>
        </w:rPr>
        <w:t>Proyecto de Ordenanza 477/05</w:t>
      </w:r>
      <w:r>
        <w:rPr>
          <w:rFonts w:eastAsia="MS Mincho;ＭＳ 明朝" w:cs="Times New Roman" w:ascii="Times New Roman" w:hAnsi="Times New Roman"/>
          <w:sz w:val="24"/>
        </w:rPr>
        <w:t>: "Modificación artículo 1° de la Ordenanza 604-CM-91". Autor: Intendente Municipal, Sr. Alberto Icare. Colaboradores: Secretario de Gobierno, Sr. Adolfo Foures; Director General de Juntas Vecinales, Sr. Oscar Zamora y Equipo de Trabajo de la Dirección General de Juntas Vecinales. A Asesoría Letrada y a las Comisiones de Obras y Planeamiento y de Gobierno y Legales.</w:t>
      </w:r>
      <w:r>
        <w:rPr>
          <w:rFonts w:eastAsia="MS Mincho;ＭＳ 明朝" w:cs="Times New Roman" w:ascii="Times New Roman" w:hAnsi="Times New Roman"/>
          <w:sz w:val="24"/>
          <w:highlight w:val="green"/>
        </w:rPr>
        <w:t xml:space="preserve"> APROBADO 17/11/05 – Acta 853/05 (O-05-1548)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478.- </w:t>
      </w:r>
      <w:r>
        <w:rPr>
          <w:rFonts w:eastAsia="MS Mincho;ＭＳ 明朝" w:cs="Times New Roman" w:ascii="Times New Roman" w:hAnsi="Times New Roman"/>
          <w:sz w:val="24"/>
          <w:u w:val="single"/>
        </w:rPr>
        <w:t>Proyecto de Ordenanza 478/05</w:t>
      </w:r>
      <w:r>
        <w:rPr>
          <w:rFonts w:eastAsia="MS Mincho;ＭＳ 明朝" w:cs="Times New Roman" w:ascii="Times New Roman" w:hAnsi="Times New Roman"/>
          <w:sz w:val="24"/>
        </w:rPr>
        <w:t>: "Modificación a la reglamentación servicio turístico con unidades de doble tracción". Autor: Intendente Municipal, Sr. Alberto Icare. Colaboradores: Secretario de Gobierno, Sr. Adolfo Foures, Secretario de Hacienda: Lic. Ángel Barriga y Director de Gobierno, Sr. Carlos Catini. A Asesoría Letrada y a las Comisiones de Servicios, Tránsito y Transporte; de Economía y de Gobierno y Legales. .</w:t>
      </w:r>
      <w:r>
        <w:rPr>
          <w:rFonts w:eastAsia="MS Mincho;ＭＳ 明朝" w:cs="Times New Roman" w:ascii="Times New Roman" w:hAnsi="Times New Roman"/>
          <w:sz w:val="24"/>
          <w:highlight w:val="cyan"/>
        </w:rPr>
        <w:t xml:space="preserve"> RETIRADO 25/10/07 – Acta 887/07.</w:t>
        <w:tab/>
        <w:t>LIBRO 47</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479.- </w:t>
      </w:r>
      <w:r>
        <w:rPr>
          <w:rFonts w:eastAsia="MS Mincho;ＭＳ 明朝" w:cs="Times New Roman" w:ascii="Times New Roman" w:hAnsi="Times New Roman"/>
          <w:sz w:val="24"/>
          <w:u w:val="single"/>
        </w:rPr>
        <w:t>Proyecto de Declaración 479/05</w:t>
      </w:r>
      <w:r>
        <w:rPr>
          <w:rFonts w:eastAsia="MS Mincho;ＭＳ 明朝" w:cs="Times New Roman" w:ascii="Times New Roman" w:hAnsi="Times New Roman"/>
          <w:sz w:val="24"/>
        </w:rPr>
        <w:t xml:space="preserve">: "Declarar de Interés Municipal Festival de Canto y Danzas Folclóricas Argentina, denominado Bariloche 2005". Autor: Concejal Marcelo Cascón (U.C.R). Iniciativa: Sr. Sergio Coronel, Director del Kakuy Ballet. </w:t>
      </w:r>
      <w:r>
        <w:rPr>
          <w:rFonts w:eastAsia="MS Mincho;ＭＳ 明朝" w:cs="Times New Roman" w:ascii="Times New Roman" w:hAnsi="Times New Roman"/>
          <w:sz w:val="24"/>
          <w:highlight w:val="green"/>
        </w:rPr>
        <w:t xml:space="preserve"> APROBADO 29/09/05 – Acta 851/05 (D-05-1133)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480.- </w:t>
      </w:r>
      <w:r>
        <w:rPr>
          <w:rFonts w:eastAsia="MS Mincho;ＭＳ 明朝" w:cs="Times New Roman" w:ascii="Times New Roman" w:hAnsi="Times New Roman"/>
          <w:sz w:val="24"/>
          <w:u w:val="single"/>
        </w:rPr>
        <w:t>Proyecto de Ordenanza 480/05</w:t>
      </w:r>
      <w:r>
        <w:rPr>
          <w:rFonts w:eastAsia="MS Mincho;ＭＳ 明朝" w:cs="Times New Roman" w:ascii="Times New Roman" w:hAnsi="Times New Roman"/>
          <w:sz w:val="24"/>
        </w:rPr>
        <w:t xml:space="preserve">: "Modificación artículo 1° Ordenanza 1452-CM-04". Autor: Intendente Municipal, Sr. Alberto Icare. Colaboradores: Secretario de Hacienda, Lic. Ángel Barriga; Secretario de Gobierno, Sr. Adolfo Foures; Secretario de Obras y Servicios Públicos, Sr. Juan Carlos Álvarez y Dirección de Obras por Contrato, Arq. Oscar De Paz. A Asesoría Letrada y a las Comisiones de Economía y de Gobierno y Legales. </w:t>
      </w:r>
      <w:r>
        <w:rPr>
          <w:rFonts w:eastAsia="MS Mincho;ＭＳ 明朝" w:cs="Times New Roman" w:ascii="Times New Roman" w:hAnsi="Times New Roman"/>
          <w:sz w:val="24"/>
          <w:highlight w:val="cyan"/>
        </w:rPr>
        <w:t>RETIRADO 27/10/05 – Acta 852/05.</w:t>
        <w:tab/>
        <w:t>LIBRO 47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481.- </w:t>
      </w:r>
      <w:r>
        <w:rPr>
          <w:rFonts w:eastAsia="MS Mincho;ＭＳ 明朝" w:cs="Times New Roman" w:ascii="Times New Roman" w:hAnsi="Times New Roman"/>
          <w:sz w:val="24"/>
          <w:u w:val="single"/>
        </w:rPr>
        <w:t>Proyecto de Declaración 481/05</w:t>
      </w:r>
      <w:r>
        <w:rPr>
          <w:rFonts w:eastAsia="MS Mincho;ＭＳ 明朝" w:cs="Times New Roman" w:ascii="Times New Roman" w:hAnsi="Times New Roman"/>
          <w:sz w:val="24"/>
        </w:rPr>
        <w:t xml:space="preserve">: "Declarar de Interés Educativo, Cultural Municipal la "14° Reunión Nacional de Educación en Física (REF XIV)", enmarcada en el 50 Aniversario del Instituto Balseiro". Autor: Intendente Municipal, Sr. Alberto Icare. Colaboradores: Secretario de Gobierno, Sr. Adolfo Foures y Subsecretario de Cultura, Sr. Luis Torrejón. Sobre Tablas. </w:t>
      </w:r>
      <w:r>
        <w:rPr>
          <w:rFonts w:eastAsia="MS Mincho;ＭＳ 明朝" w:cs="Times New Roman" w:ascii="Times New Roman" w:hAnsi="Times New Roman"/>
          <w:sz w:val="24"/>
          <w:highlight w:val="green"/>
        </w:rPr>
        <w:t>APROBADO 29/09/05 – Acta 851/05 (D-05-1134)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482.- </w:t>
      </w:r>
      <w:r>
        <w:rPr>
          <w:rFonts w:eastAsia="MS Mincho;ＭＳ 明朝" w:cs="Times New Roman" w:ascii="Times New Roman" w:hAnsi="Times New Roman"/>
          <w:sz w:val="24"/>
          <w:u w:val="single"/>
        </w:rPr>
        <w:t>Proyecto de Ordenanza 482/05</w:t>
      </w:r>
      <w:r>
        <w:rPr>
          <w:rFonts w:eastAsia="MS Mincho;ＭＳ 明朝" w:cs="Times New Roman" w:ascii="Times New Roman" w:hAnsi="Times New Roman"/>
          <w:sz w:val="24"/>
        </w:rPr>
        <w:t xml:space="preserve">: "Modificación Ordenanza 1325-CM-03, Comodato Asociación Esperanza". Autor: Concejal Marcelo Cascón (U.C.R). Iniciativa: Asociación Esperanza. </w:t>
      </w:r>
      <w:r>
        <w:rPr>
          <w:rFonts w:eastAsia="MS Mincho;ＭＳ 明朝" w:cs="Times New Roman" w:ascii="Times New Roman" w:hAnsi="Times New Roman"/>
          <w:sz w:val="24"/>
          <w:highlight w:val="green"/>
        </w:rPr>
        <w:t>APROBADO 27/10/05 – Acta 852/05 (O-05-1537)</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483.- </w:t>
      </w:r>
      <w:r>
        <w:rPr>
          <w:rFonts w:eastAsia="MS Mincho;ＭＳ 明朝" w:cs="Times New Roman" w:ascii="Times New Roman" w:hAnsi="Times New Roman"/>
          <w:sz w:val="24"/>
          <w:u w:val="single"/>
        </w:rPr>
        <w:t>Proyecto de Declaración 483/05</w:t>
      </w:r>
      <w:r>
        <w:rPr>
          <w:rFonts w:eastAsia="MS Mincho;ＭＳ 明朝" w:cs="Times New Roman" w:ascii="Times New Roman" w:hAnsi="Times New Roman"/>
          <w:sz w:val="24"/>
        </w:rPr>
        <w:t xml:space="preserve">: "Declarar de Interés Municipal la Semana del Corazón". Autor: Intendente Municipal, Sr. Alberto Icare. Colaboradores: Secretario de Gobierno, Sr. Adolfo Foures y Dirección General de Prensa, Sr. Francisco Poppe. Se solicitará su retiro por haberse emitido la Resolución 252-PCM-05. </w:t>
      </w:r>
      <w:r>
        <w:rPr>
          <w:rFonts w:eastAsia="MS Mincho;ＭＳ 明朝" w:cs="Times New Roman" w:ascii="Times New Roman" w:hAnsi="Times New Roman"/>
          <w:sz w:val="24"/>
          <w:highlight w:val="cyan"/>
        </w:rPr>
        <w:t>RETIRADO 29/09/05 – Acta 851/05.</w:t>
        <w:tab/>
        <w:t>LIBRO 47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484.- </w:t>
      </w:r>
      <w:r>
        <w:rPr>
          <w:rFonts w:eastAsia="MS Mincho;ＭＳ 明朝" w:cs="Times New Roman" w:ascii="Times New Roman" w:hAnsi="Times New Roman"/>
          <w:sz w:val="24"/>
          <w:u w:val="single"/>
        </w:rPr>
        <w:t>Proyecto de Declaración 484/05</w:t>
      </w:r>
      <w:r>
        <w:rPr>
          <w:rFonts w:eastAsia="MS Mincho;ＭＳ 明朝" w:cs="Times New Roman" w:ascii="Times New Roman" w:hAnsi="Times New Roman"/>
          <w:sz w:val="24"/>
        </w:rPr>
        <w:t>: "Declarar Evento de Interés Municipal la Semana Verde 2005". Autores: Comisión Legislativa: Concejales Marcelo Cascón (U.C.R); Andrés Martínez Infante (Encuentro); Sandra Guerrero (MARA) y Silvina García Larraburu (P.J). Iniciativa: Asociación Ecológica Piuké. Sobre Tablas.</w:t>
      </w:r>
      <w:r>
        <w:rPr>
          <w:rFonts w:eastAsia="MS Mincho;ＭＳ 明朝" w:cs="Times New Roman" w:ascii="Times New Roman" w:hAnsi="Times New Roman"/>
          <w:sz w:val="24"/>
          <w:highlight w:val="green"/>
        </w:rPr>
        <w:t xml:space="preserve"> APROBADO 29/09/05 – Acta 851/05 (D-05-1135)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485.- </w:t>
      </w:r>
      <w:r>
        <w:rPr>
          <w:rFonts w:eastAsia="MS Mincho;ＭＳ 明朝" w:cs="Times New Roman" w:ascii="Times New Roman" w:hAnsi="Times New Roman"/>
          <w:sz w:val="24"/>
          <w:u w:val="single"/>
        </w:rPr>
        <w:t>Proyecto de Declaración 485/05</w:t>
      </w:r>
      <w:r>
        <w:rPr>
          <w:rFonts w:eastAsia="MS Mincho;ＭＳ 明朝" w:cs="Times New Roman" w:ascii="Times New Roman" w:hAnsi="Times New Roman"/>
          <w:sz w:val="24"/>
        </w:rPr>
        <w:t xml:space="preserve">: "Declarar de Interés Municipal los Campeonatos Sudamericanos de Atletismo". Autor: Intendente Municipal, Sr. Alberto Icare. Colaboradores: Secretario de Gobierno, Sr. Adolfo Foures y Director General de Deportes, Prof. Oscar Espósito. Sobre Tablas. </w:t>
      </w:r>
      <w:r>
        <w:rPr>
          <w:rFonts w:eastAsia="MS Mincho;ＭＳ 明朝" w:cs="Times New Roman" w:ascii="Times New Roman" w:hAnsi="Times New Roman"/>
          <w:sz w:val="24"/>
          <w:highlight w:val="green"/>
        </w:rPr>
        <w:t>APROBADO 29/09/05 – Acta 851/05 (D-05-1136)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486.- </w:t>
      </w:r>
      <w:r>
        <w:rPr>
          <w:rFonts w:eastAsia="MS Mincho;ＭＳ 明朝" w:cs="Times New Roman" w:ascii="Times New Roman" w:hAnsi="Times New Roman"/>
          <w:sz w:val="24"/>
          <w:u w:val="single"/>
        </w:rPr>
        <w:t>Proyecto de Ordenanza 486/05</w:t>
      </w:r>
      <w:r>
        <w:rPr>
          <w:rFonts w:eastAsia="MS Mincho;ＭＳ 明朝" w:cs="Times New Roman" w:ascii="Times New Roman" w:hAnsi="Times New Roman"/>
          <w:sz w:val="24"/>
        </w:rPr>
        <w:t>: "Otorgamiento de licencias de taxis y remises". Autor: Intendente Municipal, Sr. Alberto Icare. Colaboradores: Secretario de Gobierno, Sr. Adolfo Foures y Director General de Gobierno, Sr. Carlos Catini. A Asesoría Letrada y a las Comisiones de Servicios, Tránsito y Transporte y de Gobierno y Legales.</w:t>
      </w:r>
      <w:r>
        <w:rPr>
          <w:rFonts w:eastAsia="MS Mincho;ＭＳ 明朝" w:cs="Times New Roman" w:ascii="Times New Roman" w:hAnsi="Times New Roman"/>
          <w:sz w:val="24"/>
          <w:highlight w:val="green"/>
        </w:rPr>
        <w:t xml:space="preserve"> APROBADO 01/12/05 – Acta 854/05 (O-05-1557)</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487.- </w:t>
      </w:r>
      <w:r>
        <w:rPr>
          <w:rFonts w:eastAsia="MS Mincho;ＭＳ 明朝" w:cs="Times New Roman" w:ascii="Times New Roman" w:hAnsi="Times New Roman"/>
          <w:sz w:val="24"/>
          <w:u w:val="single"/>
        </w:rPr>
        <w:t>Proyecto de Declaración 487/05</w:t>
      </w:r>
      <w:r>
        <w:rPr>
          <w:rFonts w:eastAsia="MS Mincho;ＭＳ 明朝" w:cs="Times New Roman" w:ascii="Times New Roman" w:hAnsi="Times New Roman"/>
          <w:sz w:val="24"/>
        </w:rPr>
        <w:t>: "Declarar de Interés Municipal el evento denominado Aulas Abiertas de Pakua Bariloche 2005".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rPr>
        <w:t xml:space="preserve"> APROBADO 29/09/05 – Acta 851/05 (D-05-1137)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488.- </w:t>
      </w:r>
      <w:r>
        <w:rPr>
          <w:rFonts w:eastAsia="MS Mincho;ＭＳ 明朝" w:cs="Times New Roman" w:ascii="Times New Roman" w:hAnsi="Times New Roman"/>
          <w:sz w:val="24"/>
          <w:u w:val="single"/>
        </w:rPr>
        <w:t>Proyecto de Declaración 488/05</w:t>
      </w:r>
      <w:r>
        <w:rPr>
          <w:rFonts w:eastAsia="MS Mincho;ＭＳ 明朝" w:cs="Times New Roman" w:ascii="Times New Roman" w:hAnsi="Times New Roman"/>
          <w:sz w:val="24"/>
        </w:rPr>
        <w:t>: "Declarar de Interés Municipal, Cultural y Educativa la conferencia denominada Estrategias de Desarrollo y Educación: el Desafío de la Gestión". Autor: Intendente Municipal, Sr. Alberto Icare. Colaboradores: Secretario de Gobierno, Sr. Adolfo Foures y Subsecretario de Cultura, Sr. Luis Torrejón. Se solicitará su retiro por haberse emitido la Resolución 263-PCM-05.</w:t>
      </w:r>
      <w:r>
        <w:rPr>
          <w:rFonts w:eastAsia="MS Mincho;ＭＳ 明朝" w:cs="Times New Roman" w:ascii="Times New Roman" w:hAnsi="Times New Roman"/>
          <w:sz w:val="24"/>
          <w:highlight w:val="cyan"/>
        </w:rPr>
        <w:t xml:space="preserve"> RETIRADO 29/09/05 – Acta 851/05.</w:t>
        <w:tab/>
        <w:t>LIBRO 47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489.- </w:t>
      </w:r>
      <w:r>
        <w:rPr>
          <w:rFonts w:eastAsia="MS Mincho;ＭＳ 明朝" w:cs="Times New Roman" w:ascii="Times New Roman" w:hAnsi="Times New Roman"/>
          <w:sz w:val="24"/>
          <w:u w:val="single"/>
        </w:rPr>
        <w:t>Proyecto de Ordenanza 489/05</w:t>
      </w:r>
      <w:r>
        <w:rPr>
          <w:rFonts w:eastAsia="MS Mincho;ＭＳ 明朝" w:cs="Times New Roman" w:ascii="Times New Roman" w:hAnsi="Times New Roman"/>
          <w:sz w:val="24"/>
        </w:rPr>
        <w:t>: "Establecer emergencia habitacional y crear banco de tierras". Autora: Concejal Silvina García Larraburu (P.J) e Intendente Municipal, Sr. Albero Icare. Coautores: Concejales Andrés Martínez Infante, Diego Breide y Beatriz Contreras (Encuentro). Colaboradora: Arq. Elvira Izaguirre. A Asesoría Letrada y a las Comisiones de Obras y Planeamiento y de Gobierno y Legales.</w:t>
      </w:r>
      <w:r>
        <w:rPr>
          <w:rFonts w:eastAsia="MS Mincho;ＭＳ 明朝" w:cs="Times New Roman" w:ascii="Times New Roman" w:hAnsi="Times New Roman"/>
          <w:sz w:val="24"/>
          <w:highlight w:val="green"/>
        </w:rPr>
        <w:t xml:space="preserve"> APROBADO 11/04/06 – Acta 860/06 (O-06-1594).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490.- </w:t>
      </w:r>
      <w:r>
        <w:rPr>
          <w:rFonts w:eastAsia="MS Mincho;ＭＳ 明朝" w:cs="Times New Roman" w:ascii="Times New Roman" w:hAnsi="Times New Roman"/>
          <w:sz w:val="24"/>
          <w:u w:val="single"/>
        </w:rPr>
        <w:t>Proyecto de Declaración 490/05</w:t>
      </w:r>
      <w:r>
        <w:rPr>
          <w:rFonts w:eastAsia="MS Mincho;ＭＳ 明朝" w:cs="Times New Roman" w:ascii="Times New Roman" w:hAnsi="Times New Roman"/>
          <w:sz w:val="24"/>
        </w:rPr>
        <w:t>: "Declarar de Interés Social y Municipal al Cuarto Encuentro de Magos Patagónicos (EMP)".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rPr>
        <w:t xml:space="preserve"> APROBADO 29/09/05 – Acta 851/05 (D-05-1138)</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491.- </w:t>
      </w:r>
      <w:r>
        <w:rPr>
          <w:rFonts w:eastAsia="MS Mincho;ＭＳ 明朝" w:cs="Times New Roman" w:ascii="Times New Roman" w:hAnsi="Times New Roman"/>
          <w:sz w:val="24"/>
          <w:u w:val="single"/>
        </w:rPr>
        <w:t>Proyecto de Declaración 491/05</w:t>
      </w:r>
      <w:r>
        <w:rPr>
          <w:rFonts w:eastAsia="MS Mincho;ＭＳ 明朝" w:cs="Times New Roman" w:ascii="Times New Roman" w:hAnsi="Times New Roman"/>
          <w:sz w:val="24"/>
        </w:rPr>
        <w:t>: "Declarar de Interés Municipal el documental "Lo que hay que decir". Autora: Concejal Beatriz Contreras (Encuentro). A Comisión de Acción Social.</w:t>
      </w:r>
      <w:r>
        <w:rPr>
          <w:rFonts w:eastAsia="MS Mincho;ＭＳ 明朝" w:cs="Times New Roman" w:ascii="Times New Roman" w:hAnsi="Times New Roman"/>
          <w:sz w:val="24"/>
          <w:highlight w:val="green"/>
        </w:rPr>
        <w:t xml:space="preserve"> APROBADO 27/10/05 – Acta 852/05 (D-05-1154)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492.- </w:t>
      </w:r>
      <w:r>
        <w:rPr>
          <w:rFonts w:eastAsia="MS Mincho;ＭＳ 明朝" w:cs="Times New Roman" w:ascii="Times New Roman" w:hAnsi="Times New Roman"/>
          <w:sz w:val="24"/>
          <w:u w:val="single"/>
        </w:rPr>
        <w:t>Proyecto de Declaración 492/05</w:t>
      </w:r>
      <w:r>
        <w:rPr>
          <w:rFonts w:eastAsia="MS Mincho;ＭＳ 明朝" w:cs="Times New Roman" w:ascii="Times New Roman" w:hAnsi="Times New Roman"/>
          <w:sz w:val="24"/>
        </w:rPr>
        <w:t xml:space="preserve">: "Declarar de Interés Municipal el taller "Turismo accesible: a través de los sentidos". Autora: Concejal Beatriz Contreras (Encuentro). A Comisión de Acción Social. </w:t>
      </w:r>
      <w:r>
        <w:rPr>
          <w:rFonts w:eastAsia="MS Mincho;ＭＳ 明朝" w:cs="Times New Roman" w:ascii="Times New Roman" w:hAnsi="Times New Roman"/>
          <w:sz w:val="24"/>
          <w:highlight w:val="green"/>
        </w:rPr>
        <w:t>APROBADO 27/10/05 – Acta 852/05 (D-05-1155)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493.- </w:t>
      </w:r>
      <w:r>
        <w:rPr>
          <w:rFonts w:eastAsia="MS Mincho;ＭＳ 明朝" w:cs="Times New Roman" w:ascii="Times New Roman" w:hAnsi="Times New Roman"/>
          <w:sz w:val="24"/>
          <w:u w:val="single"/>
        </w:rPr>
        <w:t>Proyecto de Declaración 493/05</w:t>
      </w:r>
      <w:r>
        <w:rPr>
          <w:rFonts w:eastAsia="MS Mincho;ＭＳ 明朝" w:cs="Times New Roman" w:ascii="Times New Roman" w:hAnsi="Times New Roman"/>
          <w:sz w:val="24"/>
        </w:rPr>
        <w:t>: "Declarar Evento de Interés Municipal y Turístico "Navidad Patagónica – Exposición de Gastronomía". Autores: Comisión Legislativa: Concejales Marcelo Cascón (U.C.R); Andrés Martínez Infante (Encuentro); Sandra Guerrero (MARA) y Silvina García Larraburu (P.J). Iniciativa: Costa Patagónica Eventos – Patagonia Sol y Nieve. Sobre Tablas.</w:t>
      </w:r>
      <w:r>
        <w:rPr>
          <w:rFonts w:eastAsia="MS Mincho;ＭＳ 明朝" w:cs="Times New Roman" w:ascii="Times New Roman" w:hAnsi="Times New Roman"/>
          <w:sz w:val="24"/>
          <w:highlight w:val="green"/>
        </w:rPr>
        <w:t xml:space="preserve"> APROBADO 29/09/05 – Acta 851/05 (D-05-1144)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494.- </w:t>
      </w:r>
      <w:r>
        <w:rPr>
          <w:rFonts w:eastAsia="MS Mincho;ＭＳ 明朝" w:cs="Times New Roman" w:ascii="Times New Roman" w:hAnsi="Times New Roman"/>
          <w:sz w:val="24"/>
          <w:u w:val="single"/>
        </w:rPr>
        <w:t>Proyecto de Comunicación 494/05</w:t>
      </w:r>
      <w:r>
        <w:rPr>
          <w:rFonts w:eastAsia="MS Mincho;ＭＳ 明朝" w:cs="Times New Roman" w:ascii="Times New Roman" w:hAnsi="Times New Roman"/>
          <w:sz w:val="24"/>
        </w:rPr>
        <w:t xml:space="preserve">: "Comunicar Congreso Nacional y Senadores Pichetto, Pérceval, Conti y Daniele, rechazo del Concejo Municipal de San Carlos de Bariloche aprobación  Proyecto de Ley de Secretos Oficiales". Autores: Concejales Marcelo Cascón  y Alicia Grandío (U.C.R). </w:t>
      </w:r>
      <w:r>
        <w:rPr>
          <w:rFonts w:eastAsia="MS Mincho;ＭＳ 明朝" w:cs="Times New Roman" w:ascii="Times New Roman" w:hAnsi="Times New Roman"/>
          <w:sz w:val="24"/>
          <w:highlight w:val="green"/>
        </w:rPr>
        <w:t>APROBADO 27/10/05 – Acta 852/05 (C-05-541)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495.- </w:t>
      </w:r>
      <w:r>
        <w:rPr>
          <w:rFonts w:eastAsia="MS Mincho;ＭＳ 明朝" w:cs="Times New Roman" w:ascii="Times New Roman" w:hAnsi="Times New Roman"/>
          <w:sz w:val="24"/>
          <w:u w:val="single"/>
        </w:rPr>
        <w:t>Proyecto de Declaración 495/05</w:t>
      </w:r>
      <w:r>
        <w:rPr>
          <w:rFonts w:eastAsia="MS Mincho;ＭＳ 明朝" w:cs="Times New Roman" w:ascii="Times New Roman" w:hAnsi="Times New Roman"/>
          <w:sz w:val="24"/>
        </w:rPr>
        <w:t xml:space="preserve">: "Declarar de Interés Municipal la "XIV Reunión Ordinaria del Consejo Federal Agropecuario". Autora: Concejal Alicia Grandío (U.C.R.). Colaboradores: Sres. Alicia Figueroa y Hermán Henkel. Sobre Tablas. </w:t>
      </w:r>
      <w:r>
        <w:rPr>
          <w:rFonts w:eastAsia="MS Mincho;ＭＳ 明朝" w:cs="Times New Roman" w:ascii="Times New Roman" w:hAnsi="Times New Roman"/>
          <w:sz w:val="24"/>
          <w:highlight w:val="green"/>
        </w:rPr>
        <w:t>APROBADO 29/09/05 – Acta 851/05 (D-05-1143)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496.- </w:t>
      </w:r>
      <w:r>
        <w:rPr>
          <w:rFonts w:eastAsia="MS Mincho;ＭＳ 明朝" w:cs="Times New Roman" w:ascii="Times New Roman" w:hAnsi="Times New Roman"/>
          <w:sz w:val="24"/>
          <w:u w:val="single"/>
        </w:rPr>
        <w:t>Proyecto de Comunicación 496/05</w:t>
      </w:r>
      <w:r>
        <w:rPr>
          <w:rFonts w:eastAsia="MS Mincho;ＭＳ 明朝" w:cs="Times New Roman" w:ascii="Times New Roman" w:hAnsi="Times New Roman"/>
          <w:sz w:val="24"/>
        </w:rPr>
        <w:t xml:space="preserve">: "Comunicar a  la Legislatura de Río Negro aporte al debate sobre el Proyecto de Ley de Regulación del aborto no punible y respaldo al proyecto aprobado en 1ra. Vuelta de información y asesoramiento sobre anticoncepción". Autora: Concejal Alicia Grandío (U.C.R.). Sobre Tablas. </w:t>
      </w:r>
      <w:r>
        <w:rPr>
          <w:rFonts w:eastAsia="MS Mincho;ＭＳ 明朝" w:cs="Times New Roman" w:ascii="Times New Roman" w:hAnsi="Times New Roman"/>
          <w:sz w:val="24"/>
          <w:highlight w:val="green"/>
        </w:rPr>
        <w:t>APROBADO 29/09/05 – Acta 851/05 (C-05-539) SUBSUMIDO CON 472/05.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497.- </w:t>
      </w:r>
      <w:r>
        <w:rPr>
          <w:rFonts w:eastAsia="MS Mincho;ＭＳ 明朝" w:cs="Times New Roman" w:ascii="Times New Roman" w:hAnsi="Times New Roman"/>
          <w:sz w:val="24"/>
          <w:u w:val="single"/>
        </w:rPr>
        <w:t>Proyecto de Ordenanza 497/05</w:t>
      </w:r>
      <w:r>
        <w:rPr>
          <w:rFonts w:eastAsia="MS Mincho;ＭＳ 明朝" w:cs="Times New Roman" w:ascii="Times New Roman" w:hAnsi="Times New Roman"/>
          <w:sz w:val="24"/>
        </w:rPr>
        <w:t>: "Derogar Ordenanza N° 1072-CM-00 y afectar Reserva Fiscal a Destacamento San Francisco III Bomberos Voluntarios". Autora: Concejal Guillermina Alaniz (U.C.R.). Colaboradora: Sra. Nadine Chemes Caranci. A Asesoría Letrada y a las Comisiones de Obras y Planeamiento y de Gobierno y Legales.</w:t>
      </w:r>
      <w:r>
        <w:rPr>
          <w:rFonts w:eastAsia="MS Mincho;ＭＳ 明朝" w:cs="Times New Roman" w:ascii="Times New Roman" w:hAnsi="Times New Roman"/>
          <w:sz w:val="24"/>
          <w:highlight w:val="green"/>
        </w:rPr>
        <w:t xml:space="preserve"> APROBADO 01/12/05 – Acta 854/05 (O-05-1558)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498.- </w:t>
      </w:r>
      <w:r>
        <w:rPr>
          <w:rFonts w:eastAsia="MS Mincho;ＭＳ 明朝" w:cs="Times New Roman" w:ascii="Times New Roman" w:hAnsi="Times New Roman"/>
          <w:sz w:val="24"/>
          <w:u w:val="single"/>
        </w:rPr>
        <w:t>Proyecto de Comunicación 498/05</w:t>
      </w:r>
      <w:r>
        <w:rPr>
          <w:rFonts w:eastAsia="MS Mincho;ＭＳ 明朝" w:cs="Times New Roman" w:ascii="Times New Roman" w:hAnsi="Times New Roman"/>
          <w:sz w:val="24"/>
        </w:rPr>
        <w:t xml:space="preserve">: "Comunicar Congreso de la Nación Cámara de Diputados adhesión al Proyecto de modificación de arts. 1° y 15° de la Ley 26028". Autores: Concejales Guillermina Alaniz y Marcelo Cascón (U.C.R.). </w:t>
      </w:r>
      <w:r>
        <w:rPr>
          <w:rFonts w:eastAsia="MS Mincho;ＭＳ 明朝" w:cs="Times New Roman" w:ascii="Times New Roman" w:hAnsi="Times New Roman"/>
          <w:sz w:val="24"/>
          <w:highlight w:val="green"/>
        </w:rPr>
        <w:t>APROBADO 27/10/05 – Acta 852/05 (C-05-542)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499.- </w:t>
      </w:r>
      <w:r>
        <w:rPr>
          <w:rFonts w:eastAsia="MS Mincho;ＭＳ 明朝" w:cs="Times New Roman" w:ascii="Times New Roman" w:hAnsi="Times New Roman"/>
          <w:sz w:val="24"/>
          <w:u w:val="single"/>
        </w:rPr>
        <w:t>Proyecto de Declaración 499/05</w:t>
      </w:r>
      <w:r>
        <w:rPr>
          <w:rFonts w:eastAsia="MS Mincho;ＭＳ 明朝" w:cs="Times New Roman" w:ascii="Times New Roman" w:hAnsi="Times New Roman"/>
          <w:sz w:val="24"/>
        </w:rPr>
        <w:t>: "Declarar Evento de Interés Municipal las "Segundas Jornadas sobre el Niño". Autores: Comisión Legislativa: Concejales Marcelo Cascón, Fernando Martín (U.C.R.) y Silvina García Larraburu (P.J.). Iniciativa: Centro Clínico de Investigación, perteneciente a la Fundación Centro Psicoanalítico Bariloche. Sobre Tablas.</w:t>
      </w:r>
      <w:r>
        <w:rPr>
          <w:rFonts w:eastAsia="MS Mincho;ＭＳ 明朝" w:cs="Times New Roman" w:ascii="Times New Roman" w:hAnsi="Times New Roman"/>
          <w:sz w:val="24"/>
          <w:highlight w:val="green"/>
        </w:rPr>
        <w:t xml:space="preserve"> APROBADO 27/10/05 – Acta 852/05 (D-05-1145)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500.- </w:t>
      </w:r>
      <w:r>
        <w:rPr>
          <w:rFonts w:eastAsia="MS Mincho;ＭＳ 明朝" w:cs="Times New Roman" w:ascii="Times New Roman" w:hAnsi="Times New Roman"/>
          <w:sz w:val="24"/>
          <w:u w:val="single"/>
        </w:rPr>
        <w:t>Proyecto de Ordenanza 500/05</w:t>
      </w:r>
      <w:r>
        <w:rPr>
          <w:rFonts w:eastAsia="MS Mincho;ＭＳ 明朝" w:cs="Times New Roman" w:ascii="Times New Roman" w:hAnsi="Times New Roman"/>
          <w:sz w:val="24"/>
        </w:rPr>
        <w:t xml:space="preserve">: "Adherir Ley Nacional N° 25965 modificatoria de la Ley Nacional de Tránsito 24449". Autora: Concejal Irma Haneck (U.C.R.). A Asesoría Letrada y a las Comisiones de Servicios, Tránsito y Transporte y de Gobierno y Legales. </w:t>
      </w:r>
      <w:r>
        <w:rPr>
          <w:rFonts w:eastAsia="MS Mincho;ＭＳ 明朝" w:cs="Times New Roman" w:ascii="Times New Roman" w:hAnsi="Times New Roman"/>
          <w:sz w:val="24"/>
          <w:highlight w:val="green"/>
        </w:rPr>
        <w:t>APROBADO 15/12/05 – Acta 855/05 (O-05-1567)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501.- </w:t>
      </w:r>
      <w:r>
        <w:rPr>
          <w:rFonts w:eastAsia="MS Mincho;ＭＳ 明朝" w:cs="Times New Roman" w:ascii="Times New Roman" w:hAnsi="Times New Roman"/>
          <w:sz w:val="24"/>
          <w:u w:val="single"/>
        </w:rPr>
        <w:t>Proyecto de Ordenanza 501/05</w:t>
      </w:r>
      <w:r>
        <w:rPr>
          <w:rFonts w:eastAsia="MS Mincho;ＭＳ 明朝" w:cs="Times New Roman" w:ascii="Times New Roman" w:hAnsi="Times New Roman"/>
          <w:sz w:val="24"/>
        </w:rPr>
        <w:t>: "Declarar de utilidad pública y pago obligatorio la obra de pavimento flexible en calle Otto Goedecke entre Albarracín y Anasagasti". Autor: Intendente Municipal, Sr. Alberto Icare. Colaboradores: Secretario de Obras y Servicios Públicos, Sr. Juan Carlos Álvarez y Secretario de Gobierno, Sr. Adolfo Foures. A Asesoría Letrada y a las Comisiones de Obras y Planeamiento; de Economía y de Gobierno y Legales.</w:t>
      </w:r>
      <w:r>
        <w:rPr>
          <w:rFonts w:eastAsia="MS Mincho;ＭＳ 明朝" w:cs="Times New Roman" w:ascii="Times New Roman" w:hAnsi="Times New Roman"/>
          <w:sz w:val="24"/>
          <w:highlight w:val="green"/>
        </w:rPr>
        <w:t xml:space="preserve"> APROBADO 27/12/05 – Acta 856/05 (O-05-1578)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502.- </w:t>
      </w:r>
      <w:r>
        <w:rPr>
          <w:rFonts w:eastAsia="MS Mincho;ＭＳ 明朝" w:cs="Times New Roman" w:ascii="Times New Roman" w:hAnsi="Times New Roman"/>
          <w:sz w:val="24"/>
          <w:u w:val="single"/>
        </w:rPr>
        <w:t>Proyecto de Ordenanza 502/05</w:t>
      </w:r>
      <w:r>
        <w:rPr>
          <w:rFonts w:eastAsia="MS Mincho;ＭＳ 明朝" w:cs="Times New Roman" w:ascii="Times New Roman" w:hAnsi="Times New Roman"/>
          <w:sz w:val="24"/>
        </w:rPr>
        <w:t xml:space="preserve">: "Autorizar al Departamento Ejecutivo suscripción convenio con la Sra. Mariela Elisa Ibarra". Autor: Intendente Municipal, Sr. Alberto Icare. Colaboradores: Secretario de Gobierno, Sr. Adolfo Foures y Comisión General de Transacciones. A Asesoría Letrada y a las Comisiones de Obras y Planeamiento; de Economía y de Gobierno y Legales. </w:t>
      </w:r>
      <w:r>
        <w:rPr>
          <w:rFonts w:eastAsia="MS Mincho;ＭＳ 明朝" w:cs="Times New Roman" w:ascii="Times New Roman" w:hAnsi="Times New Roman"/>
          <w:sz w:val="24"/>
          <w:highlight w:val="green"/>
        </w:rPr>
        <w:t>APROBADO 22/06/06 – Acta 863/06 (O-06-1617)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503.- </w:t>
      </w:r>
      <w:r>
        <w:rPr>
          <w:rFonts w:eastAsia="MS Mincho;ＭＳ 明朝" w:cs="Times New Roman" w:ascii="Times New Roman" w:hAnsi="Times New Roman"/>
          <w:sz w:val="24"/>
          <w:u w:val="single"/>
        </w:rPr>
        <w:t>Proyecto de Declaración 503/05</w:t>
      </w:r>
      <w:r>
        <w:rPr>
          <w:rFonts w:eastAsia="MS Mincho;ＭＳ 明朝" w:cs="Times New Roman" w:ascii="Times New Roman" w:hAnsi="Times New Roman"/>
          <w:sz w:val="24"/>
        </w:rPr>
        <w:t xml:space="preserve">: "Declarar de Interés Turístico y Deportivo Municipal al evento denominado "500 Millas del Sur". Autor: Intendente Municipal, Sr. Alberto Icare. Colaboradores: Secretario de Turismo, Ing. Guillermo Estévez y Secretario de Gobierno, Sr. Adolfo Foures. Sobre Tablas. </w:t>
      </w:r>
      <w:r>
        <w:rPr>
          <w:rFonts w:eastAsia="MS Mincho;ＭＳ 明朝" w:cs="Times New Roman" w:ascii="Times New Roman" w:hAnsi="Times New Roman"/>
          <w:sz w:val="24"/>
          <w:highlight w:val="green"/>
        </w:rPr>
        <w:t>APROBADO 27/10/05 – Acta 852/05 (D-05-1146)</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504.- </w:t>
      </w:r>
      <w:r>
        <w:rPr>
          <w:rFonts w:eastAsia="MS Mincho;ＭＳ 明朝" w:cs="Times New Roman" w:ascii="Times New Roman" w:hAnsi="Times New Roman"/>
          <w:sz w:val="24"/>
          <w:u w:val="single"/>
        </w:rPr>
        <w:t>Proyecto de Declaración 504/05</w:t>
      </w:r>
      <w:r>
        <w:rPr>
          <w:rFonts w:eastAsia="MS Mincho;ＭＳ 明朝" w:cs="Times New Roman" w:ascii="Times New Roman" w:hAnsi="Times New Roman"/>
          <w:sz w:val="24"/>
        </w:rPr>
        <w:t>: "Declarar de Interés Municipal el documental "Bajo Perfil". Autores: Concejales Beatriz Contreras y Andrés Martínez Infante (Encuentro). A Comisión de Acción Social.</w:t>
      </w:r>
      <w:r>
        <w:rPr>
          <w:rFonts w:eastAsia="MS Mincho;ＭＳ 明朝" w:cs="Times New Roman" w:ascii="Times New Roman" w:hAnsi="Times New Roman"/>
          <w:sz w:val="24"/>
          <w:highlight w:val="green"/>
        </w:rPr>
        <w:t xml:space="preserve"> APROBADO 17/11/05 – Acta 853/05 (D-05-1159)</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505.- </w:t>
      </w:r>
      <w:r>
        <w:rPr>
          <w:rFonts w:eastAsia="MS Mincho;ＭＳ 明朝" w:cs="Times New Roman" w:ascii="Times New Roman" w:hAnsi="Times New Roman"/>
          <w:sz w:val="24"/>
          <w:u w:val="single"/>
        </w:rPr>
        <w:t>Proyecto de Ordenanza 505/05</w:t>
      </w:r>
      <w:r>
        <w:rPr>
          <w:rFonts w:eastAsia="MS Mincho;ＭＳ 明朝" w:cs="Times New Roman" w:ascii="Times New Roman" w:hAnsi="Times New Roman"/>
          <w:sz w:val="24"/>
        </w:rPr>
        <w:t>: "Modificación artículo 1° Ordenanza N° 1452-CM-04". Autor: Intendente Municipal, Sr. Alberto Icare. Colaboradores: Secretario de Hacienda, Lic. Ángel Darío Barriga; Secretario de Obras y Servicios Públicos, Sr. Juan Carlos Álvarez; Secretario de Gobierno, Sr. Adolfo Foures y Director de Obras por Contrato, Arq. Oscar de Paz. A Asesoría Letrada y a las Comisiones de Economía y de Gobierno y Legales.</w:t>
      </w:r>
      <w:r>
        <w:rPr>
          <w:rFonts w:eastAsia="MS Mincho;ＭＳ 明朝" w:cs="Times New Roman" w:ascii="Times New Roman" w:hAnsi="Times New Roman"/>
          <w:sz w:val="24"/>
          <w:highlight w:val="green"/>
        </w:rPr>
        <w:t xml:space="preserve"> APROBADO 15/12/05 – Acta 855/05 (O-05-1566)</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506.- </w:t>
      </w:r>
      <w:r>
        <w:rPr>
          <w:rFonts w:eastAsia="MS Mincho;ＭＳ 明朝" w:cs="Times New Roman" w:ascii="Times New Roman" w:hAnsi="Times New Roman"/>
          <w:sz w:val="24"/>
          <w:u w:val="single"/>
        </w:rPr>
        <w:t>Proyecto de Declaración 506/05</w:t>
      </w:r>
      <w:r>
        <w:rPr>
          <w:rFonts w:eastAsia="MS Mincho;ＭＳ 明朝" w:cs="Times New Roman" w:ascii="Times New Roman" w:hAnsi="Times New Roman"/>
          <w:sz w:val="24"/>
        </w:rPr>
        <w:t xml:space="preserve">: "Declarar de Interés Educativo Cultural Municipal la "5° Jornada de Educadores de Inglés". APIZALS – Río Negro". Autor: Intendente Municipal, Sr. Alberto Icare. Colaboradores: Secretario de Gobierno, Sr. Adolfo Foures y Subsecretario de Cultura, Sr. Luis Miguel Torrejón. Sobre Tablas. </w:t>
      </w:r>
      <w:r>
        <w:rPr>
          <w:rFonts w:eastAsia="MS Mincho;ＭＳ 明朝" w:cs="Times New Roman" w:ascii="Times New Roman" w:hAnsi="Times New Roman"/>
          <w:sz w:val="24"/>
          <w:highlight w:val="green"/>
        </w:rPr>
        <w:t>APROBADO 27/10/05 – Acta 852/05 (D-05-1147)</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507.- </w:t>
      </w:r>
      <w:r>
        <w:rPr>
          <w:rFonts w:eastAsia="MS Mincho;ＭＳ 明朝" w:cs="Times New Roman" w:ascii="Times New Roman" w:hAnsi="Times New Roman"/>
          <w:sz w:val="24"/>
          <w:u w:val="single"/>
        </w:rPr>
        <w:t>Proyecto de Declaración 507/05</w:t>
      </w:r>
      <w:r>
        <w:rPr>
          <w:rFonts w:eastAsia="MS Mincho;ＭＳ 明朝" w:cs="Times New Roman" w:ascii="Times New Roman" w:hAnsi="Times New Roman"/>
          <w:sz w:val="24"/>
        </w:rPr>
        <w:t>: "</w:t>
      </w:r>
      <w:r>
        <w:rPr>
          <w:rFonts w:cs="Times New Roman" w:ascii="Times New Roman" w:hAnsi="Times New Roman"/>
          <w:sz w:val="24"/>
        </w:rPr>
        <w:t xml:space="preserve">Declarar de Interés Municipal el XIII Congreso Interprovincial, V Congreso Nacional e Internacional y I del Mercosur de Entidades Vecinales". Autor: </w:t>
      </w:r>
      <w:r>
        <w:rPr>
          <w:rFonts w:eastAsia="MS Mincho;ＭＳ 明朝" w:cs="Times New Roman" w:ascii="Times New Roman" w:hAnsi="Times New Roman"/>
          <w:sz w:val="24"/>
        </w:rPr>
        <w:t>Intendente Municipal, Sr. Alberto Icare. Colaboradores: Secretario de Gobierno, Sr. Adolfo Foures y Dirección General de Juntas Vecinales. Se solicitará su retiro por haberse emitido la Resolución 304-PCM-05.</w:t>
      </w:r>
      <w:r>
        <w:rPr>
          <w:rFonts w:eastAsia="MS Mincho;ＭＳ 明朝" w:cs="Times New Roman" w:ascii="Times New Roman" w:hAnsi="Times New Roman"/>
          <w:sz w:val="24"/>
          <w:highlight w:val="cyan"/>
        </w:rPr>
        <w:t xml:space="preserve"> RETIRADO 27/10/05 – Acta 852/05.</w:t>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508.- </w:t>
      </w:r>
      <w:r>
        <w:rPr>
          <w:rFonts w:eastAsia="MS Mincho;ＭＳ 明朝" w:cs="Times New Roman" w:ascii="Times New Roman" w:hAnsi="Times New Roman"/>
          <w:sz w:val="24"/>
          <w:u w:val="single"/>
        </w:rPr>
        <w:t>Proyecto de Declaración 508/05</w:t>
      </w:r>
      <w:r>
        <w:rPr>
          <w:rFonts w:eastAsia="MS Mincho;ＭＳ 明朝" w:cs="Times New Roman" w:ascii="Times New Roman" w:hAnsi="Times New Roman"/>
          <w:sz w:val="24"/>
        </w:rPr>
        <w:t xml:space="preserve">: "Declarar de Interés Municipal la Primera Competencia Internacional Cruce a nado del Lago Nahuel Huapi". </w:t>
      </w:r>
      <w:r>
        <w:rPr>
          <w:rFonts w:cs="Times New Roman" w:ascii="Times New Roman" w:hAnsi="Times New Roman"/>
          <w:sz w:val="24"/>
        </w:rPr>
        <w:t xml:space="preserve">Autor: </w:t>
      </w:r>
      <w:r>
        <w:rPr>
          <w:rFonts w:eastAsia="MS Mincho;ＭＳ 明朝" w:cs="Times New Roman" w:ascii="Times New Roman" w:hAnsi="Times New Roman"/>
          <w:sz w:val="24"/>
        </w:rPr>
        <w:t xml:space="preserve">Intendente Municipal, Sr. Alberto Icare. Colaboradores: Secretario de Gobierno, Sr. Adolfo Foures y Director General de Deportes, Prof. Oscar Espósito. Sobre Tablas. </w:t>
      </w:r>
      <w:r>
        <w:rPr>
          <w:rFonts w:eastAsia="MS Mincho;ＭＳ 明朝" w:cs="Times New Roman" w:ascii="Times New Roman" w:hAnsi="Times New Roman"/>
          <w:sz w:val="24"/>
          <w:highlight w:val="green"/>
        </w:rPr>
        <w:t>APROBADO 27/10/05 – Acta 852/05 (D-05-1148)</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509.- </w:t>
      </w:r>
      <w:r>
        <w:rPr>
          <w:rFonts w:eastAsia="MS Mincho;ＭＳ 明朝" w:cs="Times New Roman" w:ascii="Times New Roman" w:hAnsi="Times New Roman"/>
          <w:sz w:val="24"/>
          <w:u w:val="single"/>
        </w:rPr>
        <w:t>Proyecto de Comunicación 509/05</w:t>
      </w:r>
      <w:r>
        <w:rPr>
          <w:rFonts w:eastAsia="MS Mincho;ＭＳ 明朝" w:cs="Times New Roman" w:ascii="Times New Roman" w:hAnsi="Times New Roman"/>
          <w:sz w:val="24"/>
        </w:rPr>
        <w:t>: "Solicitar Ejecutivo Municipal realización obras de contención barda Ñireco". Autora: Concejal Beatriz Contreras (Encuentro). A Comisión de Gobierno y Legales.</w:t>
      </w:r>
      <w:r>
        <w:rPr>
          <w:rFonts w:eastAsia="MS Mincho;ＭＳ 明朝" w:cs="Times New Roman" w:ascii="Times New Roman" w:hAnsi="Times New Roman"/>
          <w:sz w:val="24"/>
          <w:highlight w:val="cyan"/>
        </w:rPr>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510.- </w:t>
      </w:r>
      <w:r>
        <w:rPr>
          <w:rFonts w:eastAsia="MS Mincho;ＭＳ 明朝" w:cs="Times New Roman" w:ascii="Times New Roman" w:hAnsi="Times New Roman"/>
          <w:sz w:val="24"/>
          <w:u w:val="single"/>
        </w:rPr>
        <w:t>Proyecto de Declaración 510/05</w:t>
      </w:r>
      <w:r>
        <w:rPr>
          <w:rFonts w:eastAsia="MS Mincho;ＭＳ 明朝" w:cs="Times New Roman" w:ascii="Times New Roman" w:hAnsi="Times New Roman"/>
          <w:sz w:val="24"/>
        </w:rPr>
        <w:t>: "Declarar evento de Interés Municipal las "Jornadas de Capacitación para voluntarios de Gravida". Autor: Concejal Diego Breide (Encuentro). Iniciativa: P. Jorge Carlos Pliauzer- Pro Vicario General Diócesis de San Carlos de Bariloche. Sobre Tablas.</w:t>
      </w:r>
      <w:r>
        <w:rPr>
          <w:rFonts w:eastAsia="MS Mincho;ＭＳ 明朝" w:cs="Times New Roman" w:ascii="Times New Roman" w:hAnsi="Times New Roman"/>
          <w:sz w:val="24"/>
          <w:highlight w:val="green"/>
        </w:rPr>
        <w:t xml:space="preserve"> APROBADO 27/10/05 – Acta 852/05 (D-05-1149)</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511.- </w:t>
      </w:r>
      <w:r>
        <w:rPr>
          <w:rFonts w:eastAsia="MS Mincho;ＭＳ 明朝" w:cs="Times New Roman" w:ascii="Times New Roman" w:hAnsi="Times New Roman"/>
          <w:sz w:val="24"/>
          <w:u w:val="single"/>
        </w:rPr>
        <w:t>Proyecto de Declaración 511/05</w:t>
      </w:r>
      <w:r>
        <w:rPr>
          <w:rFonts w:eastAsia="MS Mincho;ＭＳ 明朝" w:cs="Times New Roman" w:ascii="Times New Roman" w:hAnsi="Times New Roman"/>
          <w:sz w:val="24"/>
        </w:rPr>
        <w:t xml:space="preserve">: "Interés Municipal las Primeras Jornadas de Fideicomiso". Autor: Intendente Municipal, Sr. Alberto Icare. Colaborador: Secretario de Gobierno, Sr. Adolfo Foures. Se solicitará su retiro por haberse emitido la resolución 313-PCM-05. </w:t>
      </w:r>
      <w:r>
        <w:rPr>
          <w:rFonts w:eastAsia="MS Mincho;ＭＳ 明朝" w:cs="Times New Roman" w:ascii="Times New Roman" w:hAnsi="Times New Roman"/>
          <w:sz w:val="24"/>
          <w:highlight w:val="cyan"/>
        </w:rPr>
        <w:t>RETIRADO 17/11/05 – Acta 853/05.</w:t>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512.- </w:t>
      </w:r>
      <w:r>
        <w:rPr>
          <w:rFonts w:eastAsia="MS Mincho;ＭＳ 明朝" w:cs="Times New Roman" w:ascii="Times New Roman" w:hAnsi="Times New Roman"/>
          <w:sz w:val="24"/>
          <w:u w:val="single"/>
        </w:rPr>
        <w:t>Proyecto de Ordenanza 512/05</w:t>
      </w:r>
      <w:r>
        <w:rPr>
          <w:rFonts w:eastAsia="MS Mincho;ＭＳ 明朝" w:cs="Times New Roman" w:ascii="Times New Roman" w:hAnsi="Times New Roman"/>
          <w:sz w:val="24"/>
        </w:rPr>
        <w:t>: "Aprobar contrato de comodato celebrado con la Secretaría de Estado de Turismo". Autor: Intendente Municipal, Sr. Alberto Icare. Colaborador: Secretario de Gobierno, Sr. Adolfo Foures. A Asesoría Letrada y a Comisión de Gobierno y Legales.</w:t>
      </w:r>
      <w:r>
        <w:rPr>
          <w:rFonts w:eastAsia="MS Mincho;ＭＳ 明朝" w:cs="Times New Roman" w:ascii="Times New Roman" w:hAnsi="Times New Roman"/>
          <w:sz w:val="24"/>
          <w:highlight w:val="green"/>
        </w:rPr>
        <w:t xml:space="preserve"> APROBADO 01/12/05 – Acta 854/05 (O-05-1559)</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513.- </w:t>
      </w:r>
      <w:r>
        <w:rPr>
          <w:rFonts w:eastAsia="MS Mincho;ＭＳ 明朝" w:cs="Times New Roman" w:ascii="Times New Roman" w:hAnsi="Times New Roman"/>
          <w:sz w:val="24"/>
          <w:u w:val="single"/>
        </w:rPr>
        <w:t>Proyecto de Ordenanza 513/05</w:t>
      </w:r>
      <w:r>
        <w:rPr>
          <w:rFonts w:eastAsia="MS Mincho;ＭＳ 明朝" w:cs="Times New Roman" w:ascii="Times New Roman" w:hAnsi="Times New Roman"/>
          <w:sz w:val="24"/>
        </w:rPr>
        <w:t xml:space="preserve">: "Aprobar convenio de comodato celebrado con el Ministerio de Educación de la Provincia de Río Negro". Autor: Intendente Municipal, Sr. Alberto Icare. Colaborador: Secretario de Gobierno, Sr. Adolfo Foures. A Asesoría Letrada y a Comisiones de Obras y Planeamiento y de Gobierno y Legales. </w:t>
      </w:r>
      <w:r>
        <w:rPr>
          <w:rFonts w:eastAsia="MS Mincho;ＭＳ 明朝" w:cs="Times New Roman" w:ascii="Times New Roman" w:hAnsi="Times New Roman"/>
          <w:sz w:val="24"/>
          <w:highlight w:val="green"/>
        </w:rPr>
        <w:t>APROBADO 23/03/06 – Acta 859/06 (O-06-1591).</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514.- </w:t>
      </w:r>
      <w:r>
        <w:rPr>
          <w:rFonts w:eastAsia="MS Mincho;ＭＳ 明朝" w:cs="Times New Roman" w:ascii="Times New Roman" w:hAnsi="Times New Roman"/>
          <w:sz w:val="24"/>
          <w:u w:val="single"/>
        </w:rPr>
        <w:t>Proyecto de Comunicación 514/05</w:t>
      </w:r>
      <w:r>
        <w:rPr>
          <w:rFonts w:eastAsia="MS Mincho;ＭＳ 明朝" w:cs="Times New Roman" w:ascii="Times New Roman" w:hAnsi="Times New Roman"/>
          <w:sz w:val="24"/>
        </w:rPr>
        <w:t>: "Comunicar al señor Gobernador de la Provincia de Río Negro la inquietud sobre tratativas con la aerocomercial LADE". Autora: Concejal Sandra Guerrero (MARA). A Comisión de Gobierno y Legales.</w:t>
      </w:r>
      <w:r>
        <w:rPr>
          <w:rFonts w:eastAsia="MS Mincho;ＭＳ 明朝" w:cs="Times New Roman" w:ascii="Times New Roman" w:hAnsi="Times New Roman"/>
          <w:sz w:val="24"/>
          <w:highlight w:val="green"/>
        </w:rPr>
        <w:t xml:space="preserve"> APROBADO 27/12/05 – Acta 856/05 (C-05-547)</w:t>
      </w:r>
      <w:r>
        <w:rPr>
          <w:rFonts w:eastAsia="MS Mincho;ＭＳ 明朝" w:cs="Times New Roman" w:ascii="Times New Roman" w:hAnsi="Times New Roman"/>
          <w:sz w:val="24"/>
        </w:rPr>
        <w:t>.</w:t>
      </w:r>
    </w:p>
    <w:p>
      <w:pPr>
        <w:pStyle w:val="Textosinformato"/>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Textosinformato"/>
        <w:jc w:val="both"/>
        <w:rPr/>
      </w:pPr>
      <w:r>
        <w:rPr>
          <w:rFonts w:eastAsia="MS Mincho;ＭＳ 明朝" w:cs="Times New Roman" w:ascii="Times New Roman" w:hAnsi="Times New Roman"/>
          <w:sz w:val="24"/>
        </w:rPr>
        <w:t xml:space="preserve">515.- </w:t>
      </w:r>
      <w:r>
        <w:rPr>
          <w:rFonts w:eastAsia="MS Mincho;ＭＳ 明朝" w:cs="Times New Roman" w:ascii="Times New Roman" w:hAnsi="Times New Roman"/>
          <w:sz w:val="24"/>
          <w:u w:val="single"/>
        </w:rPr>
        <w:t>Proyecto de Ordenanza 515/05</w:t>
      </w:r>
      <w:r>
        <w:rPr>
          <w:rFonts w:eastAsia="MS Mincho;ＭＳ 明朝" w:cs="Times New Roman" w:ascii="Times New Roman" w:hAnsi="Times New Roman"/>
          <w:sz w:val="24"/>
        </w:rPr>
        <w:t xml:space="preserve">: "Dar en comodato a la Fundación Crearte un sector de la Parcela DC:19; C:2; S:D; Q:38; P:1G para la construcción de su sede". Autor: Intendente Municipal, Sr. Alberto Icare. Colaboradores: Secretario de Obras y Servicios Públicos, Sr. Juan Carlos Álvarez;  Secretario de Hacienda, Lic. Ángel Dario Barriga; Secretario de Gobierno, Sr. Adolfo Foures y Subsecretario de Desarrollo Ambiental y Planeamiento Urbano, Arq. Raúl Ferrari. A Asesoría Letrada y a Comisiones de Obras y Planeamiento y de Gobierno y Legales. </w:t>
      </w:r>
      <w:r>
        <w:rPr>
          <w:rFonts w:eastAsia="MS Mincho;ＭＳ 明朝" w:cs="Times New Roman" w:ascii="Times New Roman" w:hAnsi="Times New Roman"/>
          <w:sz w:val="24"/>
          <w:highlight w:val="green"/>
        </w:rPr>
        <w:t xml:space="preserve"> APROBADO 15/12/05 – Acta 855/05 (O-05-1565)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516.- </w:t>
      </w:r>
      <w:r>
        <w:rPr>
          <w:rFonts w:eastAsia="MS Mincho;ＭＳ 明朝" w:cs="Times New Roman" w:ascii="Times New Roman" w:hAnsi="Times New Roman"/>
          <w:sz w:val="24"/>
          <w:u w:val="single"/>
        </w:rPr>
        <w:t>Proyecto de Ordenanza 516/05</w:t>
      </w:r>
      <w:r>
        <w:rPr>
          <w:rFonts w:eastAsia="MS Mincho;ＭＳ 明朝" w:cs="Times New Roman" w:ascii="Times New Roman" w:hAnsi="Times New Roman"/>
          <w:sz w:val="24"/>
        </w:rPr>
        <w:t xml:space="preserve">: "Aprobar convenio – aceptar dación en pago". Autor: Intendente Municipal, Sr. Alberto Icare. Colaboradores: Secretario de Gobierno, Sr. Adolfo Foures, Secretario de Control de Gestión Municipal y Políticas Públicas, Arq. Eduardo Reddy; Asesor Letrado Municipal, Dr. Manuel Vázquez y Comisión General de Transacciones. Sobre Tablas. </w:t>
      </w:r>
      <w:r>
        <w:rPr>
          <w:rFonts w:eastAsia="MS Mincho;ＭＳ 明朝" w:cs="Times New Roman" w:ascii="Times New Roman" w:hAnsi="Times New Roman"/>
          <w:sz w:val="24"/>
          <w:highlight w:val="green"/>
        </w:rPr>
        <w:t>APROBADO 17/11/05 – Acta 853/05 (O-05-1539)</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517.- </w:t>
      </w:r>
      <w:r>
        <w:rPr>
          <w:rFonts w:eastAsia="MS Mincho;ＭＳ 明朝" w:cs="Times New Roman" w:ascii="Times New Roman" w:hAnsi="Times New Roman"/>
          <w:sz w:val="24"/>
          <w:u w:val="single"/>
        </w:rPr>
        <w:t>Proyecto de Declaración 517/05</w:t>
      </w:r>
      <w:r>
        <w:rPr>
          <w:rFonts w:eastAsia="MS Mincho;ＭＳ 明朝" w:cs="Times New Roman" w:ascii="Times New Roman" w:hAnsi="Times New Roman"/>
          <w:sz w:val="24"/>
        </w:rPr>
        <w:t>: "Declarar evento de Interés Municipal la actividad a desarrollar por la unidad de diagnosis móvil". Autora: Concejal Irma Haneck (U.C.R). Se solicitará su retiro por haberse emitido la Resolución 319-PCM-05.</w:t>
      </w:r>
      <w:r>
        <w:rPr>
          <w:rFonts w:eastAsia="MS Mincho;ＭＳ 明朝" w:cs="Times New Roman" w:ascii="Times New Roman" w:hAnsi="Times New Roman"/>
          <w:sz w:val="24"/>
          <w:highlight w:val="cyan"/>
        </w:rPr>
        <w:t xml:space="preserve"> RETIRADO 17/11/05 – Acta 853/05.</w:t>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518.- </w:t>
      </w:r>
      <w:r>
        <w:rPr>
          <w:rFonts w:eastAsia="MS Mincho;ＭＳ 明朝" w:cs="Times New Roman" w:ascii="Times New Roman" w:hAnsi="Times New Roman"/>
          <w:sz w:val="24"/>
          <w:u w:val="single"/>
        </w:rPr>
        <w:t>Proyecto de Declaración 518/05</w:t>
      </w:r>
      <w:r>
        <w:rPr>
          <w:rFonts w:eastAsia="MS Mincho;ＭＳ 明朝" w:cs="Times New Roman" w:ascii="Times New Roman" w:hAnsi="Times New Roman"/>
          <w:sz w:val="24"/>
        </w:rPr>
        <w:t>: "Declarar de Interés Municipal el VIII Grand Prix Patagónico de Tenis de Mesa Bariloche 2005". Autor: Intendente Municipal, Sr. Alberto Icare. Colaboradores: Secretario de Gobierno, Sr. Adolfo Foures y Director General de Deportes, Prof. Pablo del Río. Sobre Tablas.</w:t>
      </w:r>
      <w:r>
        <w:rPr>
          <w:rFonts w:eastAsia="MS Mincho;ＭＳ 明朝" w:cs="Times New Roman" w:ascii="Times New Roman" w:hAnsi="Times New Roman"/>
          <w:sz w:val="24"/>
          <w:highlight w:val="green"/>
        </w:rPr>
        <w:t xml:space="preserve"> APROBADO 17/11/05 – Acta 853/05 (D-05-1158)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519.- </w:t>
      </w:r>
      <w:r>
        <w:rPr>
          <w:rFonts w:eastAsia="MS Mincho;ＭＳ 明朝" w:cs="Times New Roman" w:ascii="Times New Roman" w:hAnsi="Times New Roman"/>
          <w:sz w:val="24"/>
          <w:u w:val="single"/>
        </w:rPr>
        <w:t>Proyecto de Declaración 519/05</w:t>
      </w:r>
      <w:r>
        <w:rPr>
          <w:rFonts w:eastAsia="MS Mincho;ＭＳ 明朝" w:cs="Times New Roman" w:ascii="Times New Roman" w:hAnsi="Times New Roman"/>
          <w:sz w:val="24"/>
        </w:rPr>
        <w:t xml:space="preserve">: "Declarar de Interés la especie Huillin". Autora: Concejal Silvina García Larraburu (P.J.). Colaborador: Sr. Claudio Chehebar. A Comisiones de Obras y Planeamiento y de Gobierno y Legales. </w:t>
      </w:r>
      <w:r>
        <w:rPr>
          <w:rFonts w:eastAsia="MS Mincho;ＭＳ 明朝" w:cs="Times New Roman" w:ascii="Times New Roman" w:hAnsi="Times New Roman"/>
          <w:sz w:val="24"/>
          <w:highlight w:val="red"/>
        </w:rPr>
        <w:t>RECHAZADO 11/04/06 – Acta 860/06.</w:t>
      </w:r>
      <w:r>
        <w:rPr>
          <w:rFonts w:eastAsia="MS Mincho;ＭＳ 明朝" w:cs="Times New Roman" w:ascii="Times New Roman" w:hAnsi="Times New Roman"/>
          <w:sz w:val="24"/>
          <w:highlight w:val="cyan"/>
        </w:rPr>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520.- </w:t>
      </w:r>
      <w:r>
        <w:rPr>
          <w:rFonts w:eastAsia="MS Mincho;ＭＳ 明朝" w:cs="Times New Roman" w:ascii="Times New Roman" w:hAnsi="Times New Roman"/>
          <w:sz w:val="24"/>
          <w:u w:val="single"/>
        </w:rPr>
        <w:t>Proyecto de Ordenanza 520/05</w:t>
      </w:r>
      <w:r>
        <w:rPr>
          <w:rFonts w:eastAsia="MS Mincho;ＭＳ 明朝" w:cs="Times New Roman" w:ascii="Times New Roman" w:hAnsi="Times New Roman"/>
          <w:sz w:val="24"/>
        </w:rPr>
        <w:t>: "Regulación y funcionamiento de salones infantiles". Autor: Concejal Marcelo Cascón (U.C.R.). Colaboradora: Sra. Gladys Pérez. A Asesoría Letrada y a Comisiones de Obras y Planeamiento y de Gobierno y Legales.</w:t>
      </w:r>
      <w:r>
        <w:rPr>
          <w:rFonts w:eastAsia="MS Mincho;ＭＳ 明朝" w:cs="Times New Roman" w:ascii="Times New Roman" w:hAnsi="Times New Roman"/>
          <w:sz w:val="24"/>
          <w:highlight w:val="green"/>
        </w:rPr>
        <w:t xml:space="preserve"> APROBADO 9/11/06 – ACTA 869/06 (O-06-1653).</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521.- </w:t>
      </w:r>
      <w:r>
        <w:rPr>
          <w:rFonts w:eastAsia="MS Mincho;ＭＳ 明朝" w:cs="Times New Roman" w:ascii="Times New Roman" w:hAnsi="Times New Roman"/>
          <w:sz w:val="24"/>
          <w:u w:val="single"/>
        </w:rPr>
        <w:t>Proyecto de Ordenanza 521/05</w:t>
      </w:r>
      <w:r>
        <w:rPr>
          <w:rFonts w:eastAsia="MS Mincho;ＭＳ 明朝" w:cs="Times New Roman" w:ascii="Times New Roman" w:hAnsi="Times New Roman"/>
          <w:sz w:val="24"/>
        </w:rPr>
        <w:t>: "Desafectar parte de parcela 19-2-P-287 como espacio verde - Afectarla dominio privado municipal - Cederla al Estado provincial". Autor: Concejal Marcelo Cascón (U.C.R.). Se presentará la propuesta en la Mesa.</w:t>
      </w:r>
      <w:r>
        <w:rPr>
          <w:rFonts w:eastAsia="MS Mincho;ＭＳ 明朝" w:cs="Times New Roman" w:ascii="Times New Roman" w:hAnsi="Times New Roman"/>
          <w:sz w:val="24"/>
          <w:highlight w:val="green"/>
        </w:rPr>
        <w:t xml:space="preserve"> APROBADO 17/11/05 – Acta 853/05 (O-05-1540)</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522.- </w:t>
      </w:r>
      <w:r>
        <w:rPr>
          <w:rFonts w:eastAsia="MS Mincho;ＭＳ 明朝" w:cs="Times New Roman" w:ascii="Times New Roman" w:hAnsi="Times New Roman"/>
          <w:sz w:val="24"/>
          <w:u w:val="single"/>
        </w:rPr>
        <w:t>Proyecto de Ordenanza 522/05</w:t>
      </w:r>
      <w:r>
        <w:rPr>
          <w:rFonts w:eastAsia="MS Mincho;ＭＳ 明朝" w:cs="Times New Roman" w:ascii="Times New Roman" w:hAnsi="Times New Roman"/>
          <w:sz w:val="24"/>
        </w:rPr>
        <w:t xml:space="preserve">: "Aprobar convenio de comodato con la Mutual Personal Banco de la Provincia de Río Negro". Autor: Concejal Marcelo Cascón (U.C.R). A Asesoría Letrada y a Comisión de Gobierno y Legales. </w:t>
      </w:r>
      <w:r>
        <w:rPr>
          <w:rFonts w:eastAsia="MS Mincho;ＭＳ 明朝" w:cs="Times New Roman" w:ascii="Times New Roman" w:hAnsi="Times New Roman"/>
          <w:sz w:val="24"/>
          <w:highlight w:val="green"/>
        </w:rPr>
        <w:t xml:space="preserve"> APROBADO 15/12/05 – Acta 855/05 (O-05-1564)</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523.- </w:t>
      </w:r>
      <w:r>
        <w:rPr>
          <w:rFonts w:eastAsia="MS Mincho;ＭＳ 明朝" w:cs="Times New Roman" w:ascii="Times New Roman" w:hAnsi="Times New Roman"/>
          <w:sz w:val="24"/>
          <w:u w:val="single"/>
        </w:rPr>
        <w:t>Proyecto de Ordenanza 523/05</w:t>
      </w:r>
      <w:r>
        <w:rPr>
          <w:rFonts w:eastAsia="MS Mincho;ＭＳ 明朝" w:cs="Times New Roman" w:ascii="Times New Roman" w:hAnsi="Times New Roman"/>
          <w:sz w:val="24"/>
        </w:rPr>
        <w:t xml:space="preserve">: "Determinación de línea de ribera en el área costera municipal del Lago Nahuel Huapi". Autores: Intendente Municipal, Sr. Alberto Icare y Comisión de Lagos y Costas del Concejo Municipal: Concejales Fernando Martín, Irma Haneck (U.C.R.); Diego Breide (Encuentro) y Sandra Guerrero (MARA). Colaboradores: Secretario de Obras y Servicios Públicos, Sr. Juan Carlos Álvarez;  Secretario de Gobierno, Sr. Adolfo Foures y Subsecretario de Desarrollo Ambiental y Planeamiento Urbano, Arq, Raúl Ferrari. Sobre Tablas. </w:t>
      </w:r>
      <w:r>
        <w:rPr>
          <w:rFonts w:eastAsia="MS Mincho;ＭＳ 明朝" w:cs="Times New Roman" w:ascii="Times New Roman" w:hAnsi="Times New Roman"/>
          <w:sz w:val="24"/>
          <w:highlight w:val="green"/>
        </w:rPr>
        <w:t>APROBADO 17/11/05 – Acta 853/05 (O-05-1541)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524.- </w:t>
      </w:r>
      <w:r>
        <w:rPr>
          <w:rFonts w:eastAsia="MS Mincho;ＭＳ 明朝" w:cs="Times New Roman" w:ascii="Times New Roman" w:hAnsi="Times New Roman"/>
          <w:sz w:val="24"/>
          <w:u w:val="single"/>
        </w:rPr>
        <w:t>Proyecto de Ordenanza 524/05</w:t>
      </w:r>
      <w:r>
        <w:rPr>
          <w:rFonts w:eastAsia="MS Mincho;ＭＳ 明朝" w:cs="Times New Roman" w:ascii="Times New Roman" w:hAnsi="Times New Roman"/>
          <w:sz w:val="24"/>
        </w:rPr>
        <w:t>: "Convenio de adhesión al Programa de Mejora de la Competitividad del Sector Turístico". Autor: Intendente Municipal, Sr. Alberto Icare. Colaboradores: Secretaria de Turismo Municipal, Sra. Alicia Longoni y Secretario de Gobierno, Sr. Adolfo Foures. Sobre Tablas.</w:t>
      </w:r>
      <w:r>
        <w:rPr>
          <w:rFonts w:eastAsia="MS Mincho;ＭＳ 明朝" w:cs="Times New Roman" w:ascii="Times New Roman" w:hAnsi="Times New Roman"/>
          <w:sz w:val="24"/>
          <w:highlight w:val="green"/>
        </w:rPr>
        <w:t xml:space="preserve"> APROBADO 17/11/05 – Acta 853/05 (O-05-1538)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525.- </w:t>
      </w:r>
      <w:r>
        <w:rPr>
          <w:rFonts w:eastAsia="MS Mincho;ＭＳ 明朝" w:cs="Times New Roman" w:ascii="Times New Roman" w:hAnsi="Times New Roman"/>
          <w:sz w:val="24"/>
          <w:u w:val="single"/>
        </w:rPr>
        <w:t>Proyecto de Declaración 525/05</w:t>
      </w:r>
      <w:r>
        <w:rPr>
          <w:rFonts w:eastAsia="MS Mincho;ＭＳ 明朝" w:cs="Times New Roman" w:ascii="Times New Roman" w:hAnsi="Times New Roman"/>
          <w:sz w:val="24"/>
        </w:rPr>
        <w:t>: "Declarar de Interés Municipal la aprobación del Convenio de Cooperación Educativa suscripto con la república de Cuba". Autores: Concejales Alicia Grandío y Marcelo Cascón (U.C.R.). Colaboradora: Sra. Alicia Figueroa. A Comisión de Gobierno y Legales.</w:t>
      </w:r>
      <w:r>
        <w:rPr>
          <w:rFonts w:eastAsia="MS Mincho;ＭＳ 明朝" w:cs="Times New Roman" w:ascii="Times New Roman" w:hAnsi="Times New Roman"/>
          <w:sz w:val="24"/>
          <w:highlight w:val="green"/>
        </w:rPr>
        <w:t xml:space="preserve"> APROBADO 01/12/05 – Acta 854/05 (D-05-1164)</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526.- </w:t>
      </w:r>
      <w:r>
        <w:rPr>
          <w:rFonts w:eastAsia="MS Mincho;ＭＳ 明朝" w:cs="Times New Roman" w:ascii="Times New Roman" w:hAnsi="Times New Roman"/>
          <w:sz w:val="24"/>
          <w:u w:val="single"/>
        </w:rPr>
        <w:t>Proyecto de Comunicación 526/05</w:t>
      </w:r>
      <w:r>
        <w:rPr>
          <w:rFonts w:eastAsia="MS Mincho;ＭＳ 明朝" w:cs="Times New Roman" w:ascii="Times New Roman" w:hAnsi="Times New Roman"/>
          <w:sz w:val="24"/>
        </w:rPr>
        <w:t>: "Comunicar Ministro de Educación, Ciencia y Tecnología de la Nación, necesidad pronto reconocimiento títulos otorgados por el Gobierno Cubano a estudiantes de Argentina. Se realicen gestiones necesarias para la inserción laboral de los egresados". Autores: Concejales Alicia Grandío y Marcelo Cascón (U.C.R.). Colaboradora: Sra. Alicia Figueroa. Sobre Tablas.</w:t>
      </w:r>
      <w:r>
        <w:rPr>
          <w:rFonts w:eastAsia="MS Mincho;ＭＳ 明朝" w:cs="Times New Roman" w:ascii="Times New Roman" w:hAnsi="Times New Roman"/>
          <w:sz w:val="24"/>
          <w:highlight w:val="green"/>
        </w:rPr>
        <w:t xml:space="preserve"> APROBADO 17/11/05 – Acta 853/05 (C-05-543)</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527.- </w:t>
      </w:r>
      <w:r>
        <w:rPr>
          <w:rFonts w:eastAsia="MS Mincho;ＭＳ 明朝" w:cs="Times New Roman" w:ascii="Times New Roman" w:hAnsi="Times New Roman"/>
          <w:sz w:val="24"/>
          <w:u w:val="single"/>
        </w:rPr>
        <w:t>Proyecto de Comunicación 527/05</w:t>
      </w:r>
      <w:r>
        <w:rPr>
          <w:rFonts w:eastAsia="MS Mincho;ＭＳ 明朝" w:cs="Times New Roman" w:ascii="Times New Roman" w:hAnsi="Times New Roman"/>
          <w:sz w:val="24"/>
        </w:rPr>
        <w:t>: "Comunicar a la Cámara de Agentes Bienes Raíces de Bariloche que la costa es de domino público". Autores: Comisión de Lagos y Costas - Concejo Municipal: Concejales Sandra Guerrero (MARA) y Diego Breide (Encuentro). Sobre Tablas.</w:t>
      </w:r>
      <w:r>
        <w:rPr>
          <w:rFonts w:eastAsia="MS Mincho;ＭＳ 明朝" w:cs="Times New Roman" w:ascii="Times New Roman" w:hAnsi="Times New Roman"/>
          <w:sz w:val="24"/>
          <w:highlight w:val="green"/>
        </w:rPr>
        <w:t xml:space="preserve"> APROBADO 17/11/05 – Acta 853/05 (C-05-544)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528.- </w:t>
      </w:r>
      <w:r>
        <w:rPr>
          <w:rFonts w:eastAsia="MS Mincho;ＭＳ 明朝" w:cs="Times New Roman" w:ascii="Times New Roman" w:hAnsi="Times New Roman"/>
          <w:sz w:val="24"/>
          <w:u w:val="single"/>
        </w:rPr>
        <w:t>Proyecto de Ordenanza 528/05</w:t>
      </w:r>
      <w:r>
        <w:rPr>
          <w:rFonts w:eastAsia="MS Mincho;ＭＳ 明朝" w:cs="Times New Roman" w:ascii="Times New Roman" w:hAnsi="Times New Roman"/>
          <w:sz w:val="24"/>
        </w:rPr>
        <w:t>: "Declarar de utilidad pública y pago obligatorio obra red de gas en Villa Tacul". Autor: Intendente Municipal, Sr. Alberto Icare. Colaboradores: Secretario de Obras y Servicios Públicos, Sr. Juan Carlos Álvarez y Secretario de Gobierno, Sr. Adolfo Foures. A Asesoría Letrada y a Comisiones de Obras y Planeamiento, de Economía y de Gobierno y Legales.</w:t>
      </w:r>
      <w:r>
        <w:rPr>
          <w:rFonts w:eastAsia="MS Mincho;ＭＳ 明朝" w:cs="Times New Roman" w:ascii="Times New Roman" w:hAnsi="Times New Roman"/>
          <w:sz w:val="24"/>
          <w:highlight w:val="green"/>
        </w:rPr>
        <w:t xml:space="preserve"> APROBADO 27/12/05 – Acta 856/05 (O-05-1573)</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529.- </w:t>
      </w:r>
      <w:r>
        <w:rPr>
          <w:rFonts w:eastAsia="MS Mincho;ＭＳ 明朝" w:cs="Times New Roman" w:ascii="Times New Roman" w:hAnsi="Times New Roman"/>
          <w:sz w:val="24"/>
          <w:u w:val="single"/>
        </w:rPr>
        <w:t>Proyecto de Ordenanza 529/05</w:t>
      </w:r>
      <w:r>
        <w:rPr>
          <w:rFonts w:eastAsia="MS Mincho;ＭＳ 明朝" w:cs="Times New Roman" w:ascii="Times New Roman" w:hAnsi="Times New Roman"/>
          <w:sz w:val="24"/>
        </w:rPr>
        <w:t>: "Asignación y ampliación denominación calles Junta Vecinal Barrio 28 de Abril y Barrio Eva Perón". Autor: Intendente Municipal, Sr. Alberto Icare. Colaboradores: Secretario de Obras y Servicios Públicos, Sr. Juan Carlos Álvarez; Secretario de Gobierno, Sr. Adolfo Foures; Subsecretario de Desarrollo Ambiental y Planeamiento, Arq. Raúl E. Ferrari y Dirección de Catastro. A Asesoría Letrada y a Comisiones de Obras y Planeamiento y de Gobierno y Legales.</w:t>
      </w:r>
      <w:r>
        <w:rPr>
          <w:rFonts w:eastAsia="MS Mincho;ＭＳ 明朝" w:cs="Times New Roman" w:ascii="Times New Roman" w:hAnsi="Times New Roman"/>
          <w:sz w:val="24"/>
          <w:highlight w:val="green"/>
        </w:rPr>
        <w:t xml:space="preserve"> APROBADO 27/12/05 – Acta 856/05 (O-05-1572)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530.- </w:t>
      </w:r>
      <w:r>
        <w:rPr>
          <w:rFonts w:eastAsia="MS Mincho;ＭＳ 明朝" w:cs="Times New Roman" w:ascii="Times New Roman" w:hAnsi="Times New Roman"/>
          <w:sz w:val="24"/>
          <w:u w:val="single"/>
        </w:rPr>
        <w:t>Proyecto de Declaración 530/05</w:t>
      </w:r>
      <w:r>
        <w:rPr>
          <w:rFonts w:eastAsia="MS Mincho;ＭＳ 明朝" w:cs="Times New Roman" w:ascii="Times New Roman" w:hAnsi="Times New Roman"/>
          <w:sz w:val="24"/>
        </w:rPr>
        <w:t>: "Interés Municipal Función de Títeres "Leyenda de una dinosauria". Autor: Secretario de Gobierno, Sr. Adolfo Foures, a/c Despacho Intendencia. Colaborador: Secretario de Hacienda, Lic. Ángel Darío Barriga. Se solicitará su retiro.</w:t>
      </w:r>
      <w:r>
        <w:rPr>
          <w:rFonts w:eastAsia="MS Mincho;ＭＳ 明朝" w:cs="Times New Roman" w:ascii="Times New Roman" w:hAnsi="Times New Roman"/>
          <w:sz w:val="24"/>
          <w:highlight w:val="cyan"/>
        </w:rPr>
        <w:t xml:space="preserve"> RETIRADO 01/12/05 – Acta 854/05.</w:t>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531.- </w:t>
      </w:r>
      <w:r>
        <w:rPr>
          <w:rFonts w:eastAsia="MS Mincho;ＭＳ 明朝" w:cs="Times New Roman" w:ascii="Times New Roman" w:hAnsi="Times New Roman"/>
          <w:sz w:val="24"/>
          <w:u w:val="single"/>
        </w:rPr>
        <w:t>Proyecto de Ordenanza 531/05</w:t>
      </w:r>
      <w:r>
        <w:rPr>
          <w:rFonts w:eastAsia="MS Mincho;ＭＳ 明朝" w:cs="Times New Roman" w:ascii="Times New Roman" w:hAnsi="Times New Roman"/>
          <w:sz w:val="24"/>
        </w:rPr>
        <w:t xml:space="preserve">: "Control ético y eficaz de la población canina. Municipio no eutanásico". Autor: Intendente Municipal, Sr. Alberto Icare. Colaboradores: Secretario de Gobierno, Sr. Adolfo Foures y Asociación "Dejando Huellas". A Asesoría Letrada y a Comisiones de Servicios, Tránsito y Transporte, de Gobierno y Legales y de Economía. </w:t>
      </w:r>
      <w:r>
        <w:rPr>
          <w:rFonts w:eastAsia="MS Mincho;ＭＳ 明朝" w:cs="Times New Roman" w:ascii="Times New Roman" w:hAnsi="Times New Roman"/>
          <w:sz w:val="24"/>
          <w:highlight w:val="cyan"/>
        </w:rPr>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532.- </w:t>
      </w:r>
      <w:r>
        <w:rPr>
          <w:rFonts w:eastAsia="MS Mincho;ＭＳ 明朝" w:cs="Times New Roman" w:ascii="Times New Roman" w:hAnsi="Times New Roman"/>
          <w:sz w:val="24"/>
          <w:u w:val="single"/>
        </w:rPr>
        <w:t>Proyecto de Declaración 532/05</w:t>
      </w:r>
      <w:r>
        <w:rPr>
          <w:rFonts w:eastAsia="MS Mincho;ＭＳ 明朝" w:cs="Times New Roman" w:ascii="Times New Roman" w:hAnsi="Times New Roman"/>
          <w:sz w:val="24"/>
        </w:rPr>
        <w:t xml:space="preserve">: "Declarar de Interés Municipal el Pan Dulce Solidario 2005". Autores: Comisión Legislativa: Concejales Marcelo Cascón, Hugo Cejas (U.C.R.); Andrés Martínez Infante (Encuentro); Sandra Guerrero (MARA) y Silvina García Larraburu (P.J.). Iniciativa: Asociación de Desocupados Bariloche. Sobre Tablas. </w:t>
      </w:r>
      <w:r>
        <w:rPr>
          <w:rFonts w:eastAsia="MS Mincho;ＭＳ 明朝" w:cs="Times New Roman" w:ascii="Times New Roman" w:hAnsi="Times New Roman"/>
          <w:sz w:val="24"/>
          <w:highlight w:val="green"/>
        </w:rPr>
        <w:t>APROBADO 01/12/05 – Acta 854/05 (D-05-1160)</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533.- </w:t>
      </w:r>
      <w:r>
        <w:rPr>
          <w:rFonts w:eastAsia="MS Mincho;ＭＳ 明朝" w:cs="Times New Roman" w:ascii="Times New Roman" w:hAnsi="Times New Roman"/>
          <w:sz w:val="24"/>
          <w:u w:val="single"/>
        </w:rPr>
        <w:t>Proyecto de Comunicación 533/05</w:t>
      </w:r>
      <w:r>
        <w:rPr>
          <w:rFonts w:eastAsia="MS Mincho;ＭＳ 明朝" w:cs="Times New Roman" w:ascii="Times New Roman" w:hAnsi="Times New Roman"/>
          <w:sz w:val="24"/>
        </w:rPr>
        <w:t xml:space="preserve">: "Comunicar a la Legislatura de Río Negro solicitud de modificación artículo 256 del Código de Procedimiento Penal de la Provincia de Río Negro". Autora: Concejal Guillermina Alaniz (U.C.R.). Colaboradora: Dra. Nadine Chemes Caranci. A Comisión de Gobierno y Legales. </w:t>
      </w:r>
      <w:r>
        <w:rPr>
          <w:rFonts w:eastAsia="MS Mincho;ＭＳ 明朝" w:cs="Times New Roman" w:ascii="Times New Roman" w:hAnsi="Times New Roman"/>
          <w:sz w:val="24"/>
          <w:highlight w:val="green"/>
        </w:rPr>
        <w:t>APROBADO 15/12/05 – Acta 855/05 (C-05-546)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534.- </w:t>
      </w:r>
      <w:r>
        <w:rPr>
          <w:rFonts w:eastAsia="MS Mincho;ＭＳ 明朝" w:cs="Times New Roman" w:ascii="Times New Roman" w:hAnsi="Times New Roman"/>
          <w:sz w:val="24"/>
          <w:u w:val="single"/>
        </w:rPr>
        <w:t>Proyecto de Ordenanza 534/05</w:t>
      </w:r>
      <w:r>
        <w:rPr>
          <w:rFonts w:eastAsia="MS Mincho;ＭＳ 明朝" w:cs="Times New Roman" w:ascii="Times New Roman" w:hAnsi="Times New Roman"/>
          <w:sz w:val="24"/>
        </w:rPr>
        <w:t>: "Resolver redistribución predial y nueva mensuras manzanas denominadas catastralmente como 19-2-E-578, 579 y 586". Autores: Concejales Marcelo Cascón, Hugo Cejas (U.C.R.); Andrés Martínez Infante (Encuentro) y Silvina García Larraburu (P.J.). Colaborador: Secretario de Obras y Servicios Públicos, Sr. Juan Carlos Álvarez. Iniciativa: Padre Branco Jan. Sobre Tablas.</w:t>
      </w:r>
      <w:r>
        <w:rPr>
          <w:rFonts w:eastAsia="MS Mincho;ＭＳ 明朝" w:cs="Times New Roman" w:ascii="Times New Roman" w:hAnsi="Times New Roman"/>
          <w:sz w:val="24"/>
          <w:highlight w:val="green"/>
        </w:rPr>
        <w:t xml:space="preserve"> APROBADO 01/12/05 – Acta 854/05 (O-05-1549)</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535.- </w:t>
      </w:r>
      <w:r>
        <w:rPr>
          <w:rFonts w:eastAsia="MS Mincho;ＭＳ 明朝" w:cs="Times New Roman" w:ascii="Times New Roman" w:hAnsi="Times New Roman"/>
          <w:sz w:val="24"/>
          <w:u w:val="single"/>
        </w:rPr>
        <w:t>Proyecto de Ordenanza 535/05</w:t>
      </w:r>
      <w:r>
        <w:rPr>
          <w:rFonts w:eastAsia="MS Mincho;ＭＳ 明朝" w:cs="Times New Roman" w:ascii="Times New Roman" w:hAnsi="Times New Roman"/>
          <w:sz w:val="24"/>
        </w:rPr>
        <w:t xml:space="preserve">: "Modificación Ordenanza N° 1480-CM-05 Aprobación Presupuesto Municipal año 2005". Autor: Intendente Municipal, Sr. Alberto Icare. Colaboradores: Secretario de Hacienda, Lic. Angel Darío Barriga y Secretario de Gobierno, Sr. Adolfo Foures. A Asesoría Letrada y a Comisión de Economía. </w:t>
      </w:r>
      <w:r>
        <w:rPr>
          <w:rFonts w:eastAsia="MS Mincho;ＭＳ 明朝" w:cs="Times New Roman" w:ascii="Times New Roman" w:hAnsi="Times New Roman"/>
          <w:sz w:val="24"/>
          <w:highlight w:val="green"/>
        </w:rPr>
        <w:t xml:space="preserve"> APROBADO 15/12/05 – Acta 855/05 (O-05-1563)</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536.- </w:t>
      </w:r>
      <w:r>
        <w:rPr>
          <w:rFonts w:eastAsia="MS Mincho;ＭＳ 明朝" w:cs="Times New Roman" w:ascii="Times New Roman" w:hAnsi="Times New Roman"/>
          <w:sz w:val="24"/>
          <w:u w:val="single"/>
        </w:rPr>
        <w:t>Proyecto de Comunicación 536/05</w:t>
      </w:r>
      <w:r>
        <w:rPr>
          <w:rFonts w:eastAsia="MS Mincho;ＭＳ 明朝" w:cs="Times New Roman" w:ascii="Times New Roman" w:hAnsi="Times New Roman"/>
          <w:sz w:val="24"/>
        </w:rPr>
        <w:t>: "</w:t>
      </w:r>
      <w:r>
        <w:rPr>
          <w:rFonts w:cs="Times New Roman" w:ascii="Times New Roman" w:hAnsi="Times New Roman"/>
          <w:sz w:val="24"/>
        </w:rPr>
        <w:t>Comunicar al Señor Presidente de la Nación Dr. Néstor Kirchner y a la Dirección Nacional de Vialidad  necesidad de finalizar y habilitar  "Vinculación Vial Ruta Nacional Nº 237 – Ruta Nacional Nº 40 (Ex Ruta 258) (Avenida de Circunvalación de S. C. de Bariloche)</w:t>
      </w:r>
      <w:r>
        <w:rPr>
          <w:rFonts w:eastAsia="MS Mincho;ＭＳ 明朝" w:cs="Times New Roman" w:ascii="Times New Roman" w:hAnsi="Times New Roman"/>
          <w:sz w:val="24"/>
        </w:rPr>
        <w:t xml:space="preserve">". Autores: Concejales </w:t>
      </w:r>
      <w:r>
        <w:rPr>
          <w:rFonts w:cs="Times New Roman" w:ascii="Times New Roman" w:hAnsi="Times New Roman"/>
          <w:sz w:val="24"/>
        </w:rPr>
        <w:t xml:space="preserve">Fernando Martín, Irma Haneck, Guillermina Alaniz, Alicia Grandío,  Marcelo Cascón y Hugo Cejas (U.C.R). </w:t>
      </w:r>
      <w:r>
        <w:rPr>
          <w:rFonts w:eastAsia="MS Mincho;ＭＳ 明朝" w:cs="Times New Roman" w:ascii="Times New Roman" w:hAnsi="Times New Roman"/>
          <w:sz w:val="24"/>
        </w:rPr>
        <w:t xml:space="preserve">Se presentará la propuesta en la Mesa. A Comisión de Obras y Planeamiento. </w:t>
      </w:r>
      <w:r>
        <w:rPr>
          <w:rFonts w:eastAsia="MS Mincho;ＭＳ 明朝" w:cs="Times New Roman" w:ascii="Times New Roman" w:hAnsi="Times New Roman"/>
          <w:sz w:val="24"/>
          <w:highlight w:val="green"/>
        </w:rPr>
        <w:t xml:space="preserve"> APROBADO 15/12/05 – Acta 855/05 (C-05-545)</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537.- </w:t>
      </w:r>
      <w:r>
        <w:rPr>
          <w:rFonts w:eastAsia="MS Mincho;ＭＳ 明朝" w:cs="Times New Roman" w:ascii="Times New Roman" w:hAnsi="Times New Roman"/>
          <w:sz w:val="24"/>
          <w:u w:val="single"/>
        </w:rPr>
        <w:t>Proyecto de Ordenanza 537/05</w:t>
      </w:r>
      <w:r>
        <w:rPr>
          <w:rFonts w:eastAsia="MS Mincho;ＭＳ 明朝" w:cs="Times New Roman" w:ascii="Times New Roman" w:hAnsi="Times New Roman"/>
          <w:sz w:val="24"/>
        </w:rPr>
        <w:t>: "Implementar revisión habilitaciones comerciales con rubro para expendio bebidas alcohólicas en San Carlos de Bariloche". Autores: Concejales Marcelo Cascón; Hugo Cejas e Irma Haneck (U.C.R.). Se presentará la propuesta en la Mesa. Sobre tablas.</w:t>
      </w:r>
      <w:r>
        <w:rPr>
          <w:rFonts w:eastAsia="MS Mincho;ＭＳ 明朝" w:cs="Times New Roman" w:ascii="Times New Roman" w:hAnsi="Times New Roman"/>
          <w:sz w:val="24"/>
          <w:highlight w:val="green"/>
        </w:rPr>
        <w:t xml:space="preserve"> APROBADO 01/12/05 – Acta 854/05 (O-05-1550)</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538.- </w:t>
      </w:r>
      <w:r>
        <w:rPr>
          <w:rFonts w:eastAsia="MS Mincho;ＭＳ 明朝" w:cs="Times New Roman" w:ascii="Times New Roman" w:hAnsi="Times New Roman"/>
          <w:sz w:val="24"/>
          <w:u w:val="single"/>
        </w:rPr>
        <w:t>Proyecto de Ordenanza 538/05</w:t>
      </w:r>
      <w:r>
        <w:rPr>
          <w:rFonts w:eastAsia="MS Mincho;ＭＳ 明朝" w:cs="Times New Roman" w:ascii="Times New Roman" w:hAnsi="Times New Roman"/>
          <w:sz w:val="24"/>
        </w:rPr>
        <w:t>: "Modificar Ordenanzas 1150-CM-01 y 657-CM-96: Venta y consumo de bebidas alcohólicas". Autores: Concejales Marcelo Cascón, Irma Haneck, Guillermina Alaniz, Fernando Martín, Hugo Cejas y Alicia Grandío (U.C.R.); Andrés Martínez Infante, Diego Breide y Beatriz Contreras (Encuentro) y Silvina García Larraburu (P.J.). Sobre Tablas.</w:t>
      </w:r>
      <w:r>
        <w:rPr>
          <w:rFonts w:eastAsia="MS Mincho;ＭＳ 明朝" w:cs="Times New Roman" w:ascii="Times New Roman" w:hAnsi="Times New Roman"/>
          <w:sz w:val="24"/>
          <w:highlight w:val="green"/>
        </w:rPr>
        <w:t xml:space="preserve"> APROBADO 01/12/05 – Acta 854/05 (O-05-1551)</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539.- </w:t>
      </w:r>
      <w:r>
        <w:rPr>
          <w:rFonts w:eastAsia="MS Mincho;ＭＳ 明朝" w:cs="Times New Roman" w:ascii="Times New Roman" w:hAnsi="Times New Roman"/>
          <w:sz w:val="24"/>
          <w:u w:val="single"/>
        </w:rPr>
        <w:t>Proyecto de Ordenanza 539/05</w:t>
      </w:r>
      <w:r>
        <w:rPr>
          <w:rFonts w:eastAsia="MS Mincho;ＭＳ 明朝" w:cs="Times New Roman" w:ascii="Times New Roman" w:hAnsi="Times New Roman"/>
          <w:sz w:val="24"/>
        </w:rPr>
        <w:t xml:space="preserve">: "Dar en comodato a la Policía de Río Negro parcela destinada a la construcción de destacamento policial". Autor: Intendente Municipal, Sr. Alberto Icare. Coautor: Concejal Andrés Martínez Infante (Encuentro). Colaboradores: Secretario de Obras y Servicios Públicos, Sr. Juan Carlos Alvarez; Secretario de Gobierno, Sr. Adolfo Fourés y Subsecretario de Desarrollo Ambiental y Planeamiento, Arq. Raúl Ferrari. A Asesoría Letrada y a Comisiones de Obras y Planeamiento y de Gobierno y Legales. Con Tratamiento de Preferencia próxima sesión. </w:t>
      </w:r>
      <w:r>
        <w:rPr>
          <w:rFonts w:eastAsia="MS Mincho;ＭＳ 明朝" w:cs="Times New Roman" w:ascii="Times New Roman" w:hAnsi="Times New Roman"/>
          <w:sz w:val="24"/>
          <w:highlight w:val="green"/>
        </w:rPr>
        <w:t xml:space="preserve"> APROBADO 15/12/05 – Acta 855/05 (O-05-1562)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540.- </w:t>
      </w:r>
      <w:r>
        <w:rPr>
          <w:rFonts w:eastAsia="MS Mincho;ＭＳ 明朝" w:cs="Times New Roman" w:ascii="Times New Roman" w:hAnsi="Times New Roman"/>
          <w:sz w:val="24"/>
          <w:u w:val="single"/>
        </w:rPr>
        <w:t>Proyecto de Ordenanza 540/05</w:t>
      </w:r>
      <w:r>
        <w:rPr>
          <w:rFonts w:eastAsia="MS Mincho;ＭＳ 明朝" w:cs="Times New Roman" w:ascii="Times New Roman" w:hAnsi="Times New Roman"/>
          <w:sz w:val="24"/>
        </w:rPr>
        <w:t>: "Aprobar contrato de comodato celebrado con la Policía de la Provincia de Río Negro". Autor: Intendente Municipal, Sr. Alberto Icare. Colaborador: Secretario de Gobierno, Sr. Adolfo Foures. Sobre Tablas.</w:t>
      </w:r>
      <w:r>
        <w:rPr>
          <w:rFonts w:eastAsia="MS Mincho;ＭＳ 明朝" w:cs="Times New Roman" w:ascii="Times New Roman" w:hAnsi="Times New Roman"/>
          <w:sz w:val="24"/>
          <w:highlight w:val="green"/>
        </w:rPr>
        <w:t xml:space="preserve"> APROBADO 01/12/05 – Acta 854/05 (O-05-1552)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541.- </w:t>
      </w:r>
      <w:r>
        <w:rPr>
          <w:rFonts w:eastAsia="MS Mincho;ＭＳ 明朝" w:cs="Times New Roman" w:ascii="Times New Roman" w:hAnsi="Times New Roman"/>
          <w:sz w:val="24"/>
          <w:u w:val="single"/>
        </w:rPr>
        <w:t>Proyecto de Ordenanza 541/05</w:t>
      </w:r>
      <w:r>
        <w:rPr>
          <w:rFonts w:eastAsia="MS Mincho;ＭＳ 明朝" w:cs="Times New Roman" w:ascii="Times New Roman" w:hAnsi="Times New Roman"/>
          <w:sz w:val="24"/>
        </w:rPr>
        <w:t>: "Presupuesto Municipal para año 2006". Autor: Intendente Municipal, Sr. Alberto Icare. Colaboradores: Secretario de Hacienda, Lic. Ángel Darío Barriga; Secretario de Gobierno, Sr. Adolfo Foures y Director de Contaduría, Cr. Manuel García. A Asesoría Letrada y a Comisiones de Economía y de Gobierno y Legales.</w:t>
      </w:r>
      <w:r>
        <w:rPr>
          <w:rFonts w:eastAsia="MS Mincho;ＭＳ 明朝" w:cs="Times New Roman" w:ascii="Times New Roman" w:hAnsi="Times New Roman"/>
          <w:sz w:val="24"/>
          <w:highlight w:val="green"/>
        </w:rPr>
        <w:t xml:space="preserve"> APROBADO 27/12/05 – Acta 856/05 (O-05-1571)</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542.- </w:t>
      </w:r>
      <w:r>
        <w:rPr>
          <w:rFonts w:eastAsia="MS Mincho;ＭＳ 明朝" w:cs="Times New Roman" w:ascii="Times New Roman" w:hAnsi="Times New Roman"/>
          <w:sz w:val="24"/>
          <w:u w:val="single"/>
        </w:rPr>
        <w:t>Proyecto de Ordenanza 542/05</w:t>
      </w:r>
      <w:r>
        <w:rPr>
          <w:rFonts w:eastAsia="MS Mincho;ＭＳ 明朝" w:cs="Times New Roman" w:ascii="Times New Roman" w:hAnsi="Times New Roman"/>
          <w:sz w:val="24"/>
        </w:rPr>
        <w:t>: "Establecer en Bariloche el "Plan canje de armas para un Bariloche en paz". Autores: Concejales Andrés Martínez Infante y Diego Breide (Encuentro). Colaboradores: Sra. Martha Martínez Infante y Sr. José Pisani. A Asesoría Letrada y a Comisiones de Gobierno y Legales y de Economía.</w:t>
      </w:r>
      <w:r>
        <w:rPr>
          <w:rFonts w:eastAsia="MS Mincho;ＭＳ 明朝" w:cs="Times New Roman" w:ascii="Times New Roman" w:hAnsi="Times New Roman"/>
          <w:sz w:val="24"/>
          <w:highlight w:val="cyan"/>
        </w:rPr>
        <w:tab/>
        <w:t>LIBRO 47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543.- </w:t>
      </w:r>
      <w:r>
        <w:rPr>
          <w:rFonts w:eastAsia="MS Mincho;ＭＳ 明朝" w:cs="Times New Roman" w:ascii="Times New Roman" w:hAnsi="Times New Roman"/>
          <w:sz w:val="24"/>
          <w:u w:val="single"/>
        </w:rPr>
        <w:t>Proyecto de Declaración 543/05</w:t>
      </w:r>
      <w:r>
        <w:rPr>
          <w:rFonts w:eastAsia="MS Mincho;ＭＳ 明朝" w:cs="Times New Roman" w:ascii="Times New Roman" w:hAnsi="Times New Roman"/>
          <w:sz w:val="24"/>
        </w:rPr>
        <w:t xml:space="preserve">: "Declarar de Interés Cultural la Cabalgata N° 11 Bariloche - Pilcaniyeu". Autora: Concejal Silvina García Larraburu (P.J.). Colaboradores: Concejales Marcelo Cascón (U.C.R.); Andrés Martínez Infante, Diego Breide y Beatriz Contreras (Encuentro). Sobre Tablas. </w:t>
      </w:r>
      <w:r>
        <w:rPr>
          <w:rFonts w:eastAsia="MS Mincho;ＭＳ 明朝" w:cs="Times New Roman" w:ascii="Times New Roman" w:hAnsi="Times New Roman"/>
          <w:sz w:val="24"/>
          <w:highlight w:val="green"/>
        </w:rPr>
        <w:t>APROBADO 01/12/05 – Acta 854/05 (D-05-1161)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544.- </w:t>
      </w:r>
      <w:r>
        <w:rPr>
          <w:rFonts w:eastAsia="MS Mincho;ＭＳ 明朝" w:cs="Times New Roman" w:ascii="Times New Roman" w:hAnsi="Times New Roman"/>
          <w:sz w:val="24"/>
          <w:u w:val="single"/>
        </w:rPr>
        <w:t>Proyecto de Ordenanza 544/05</w:t>
      </w:r>
      <w:r>
        <w:rPr>
          <w:rFonts w:eastAsia="MS Mincho;ＭＳ 明朝" w:cs="Times New Roman" w:ascii="Times New Roman" w:hAnsi="Times New Roman"/>
          <w:sz w:val="24"/>
        </w:rPr>
        <w:t>: "Prestar acuerdo al Pliego de Licitación Pública Repavimentación Avda. Pioneros". Autor: Intendente Municipal, Sr. Alberto Icare. Colaborador: Secretario de Obras y Servicios Públicos, Sr. Juan Carlos Alvarez. A Asesoría Letrada y a Comisiones de Obras y Planeamiento; de Economía y de Gobierno y Legales. (INGRESADO FUERA DE TERMINO – TOMÓ ESTADO PARLAMENTARIO EL 01-12/05) A Asesoría Letrada y a las Comisiones de Obras y Planeamiento; de Economía y de Gobierno y Legales.</w:t>
      </w:r>
      <w:r>
        <w:rPr>
          <w:rFonts w:eastAsia="MS Mincho;ＭＳ 明朝" w:cs="Times New Roman" w:ascii="Times New Roman" w:hAnsi="Times New Roman"/>
          <w:sz w:val="24"/>
          <w:highlight w:val="green"/>
        </w:rPr>
        <w:t xml:space="preserve"> APROBADO 27/12/05 – Acta 856/05 (O-05-1576)</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545.- </w:t>
      </w:r>
      <w:r>
        <w:rPr>
          <w:rFonts w:eastAsia="MS Mincho;ＭＳ 明朝"/>
          <w:sz w:val="24"/>
          <w:u w:val="single"/>
          <w:lang w:val="es-ES"/>
        </w:rPr>
        <w:t>Proyecto de Ordenanza 545/05</w:t>
      </w:r>
      <w:r>
        <w:rPr>
          <w:rFonts w:eastAsia="MS Mincho;ＭＳ 明朝"/>
          <w:sz w:val="24"/>
          <w:lang w:val="es-ES"/>
        </w:rPr>
        <w:t>: "Declarar de utilidad pública sujeta a pago obligatorio las obras de pavimento hormigón, cordón emergente y obras complementarias en calle John O´Connor entre Mitre y Moreno". Autor: Intendente Municipal, Sr. Alberto Icare. Colaboradores: Secretario de Obras y Servicios Públicos, Sr. Juan Carlos Álvarez; Secretario de Gobierno, Sr. Adolfo Foures; Secretario de Hacienda, Lic. Ángel Barriga y Dirección de Obras por Contrato, Arq. Oscar de Paz. A Asesoría Letrada y a Comisiones de Obras y Planeamiento y de Economía.</w:t>
      </w:r>
      <w:r>
        <w:rPr>
          <w:rFonts w:eastAsia="MS Mincho;ＭＳ 明朝"/>
          <w:sz w:val="24"/>
          <w:highlight w:val="green"/>
          <w:lang w:val="es-ES"/>
        </w:rPr>
        <w:t xml:space="preserve"> APROBADO 02/03/06 – Acta 858/06 (O-06-1581).</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546.- </w:t>
      </w:r>
      <w:r>
        <w:rPr>
          <w:rFonts w:eastAsia="MS Mincho;ＭＳ 明朝"/>
          <w:sz w:val="24"/>
          <w:u w:val="single"/>
          <w:lang w:val="es-ES"/>
        </w:rPr>
        <w:t>Proyecto de Ordenanza 546/05</w:t>
      </w:r>
      <w:r>
        <w:rPr>
          <w:rFonts w:eastAsia="MS Mincho;ＭＳ 明朝"/>
          <w:sz w:val="24"/>
          <w:lang w:val="es-ES"/>
        </w:rPr>
        <w:t>: "Autorizar al Sr. Intendente a suscribir Convenio de prórroga con el Centro de Jubilados y Pensionados de San Carlos de Bariloche". Autor: Intendente Municipal, Sr. Alberto Icare. Colaborador: Secretario de Gobierno, Sr. Adolfo Foures. A Asesoría Letrada y a Comisión de Gobierno y Legales.</w:t>
      </w:r>
      <w:r>
        <w:rPr>
          <w:rFonts w:eastAsia="MS Mincho;ＭＳ 明朝"/>
          <w:sz w:val="24"/>
          <w:highlight w:val="green"/>
          <w:lang w:val="es-ES"/>
        </w:rPr>
        <w:t xml:space="preserve"> APROBADO 02/03/06 – Acta 858/06 (O-06-1582).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547.- </w:t>
      </w:r>
      <w:r>
        <w:rPr>
          <w:rFonts w:eastAsia="MS Mincho;ＭＳ 明朝" w:cs="Times New Roman" w:ascii="Times New Roman" w:hAnsi="Times New Roman"/>
          <w:sz w:val="24"/>
          <w:u w:val="single"/>
        </w:rPr>
        <w:t>Proyecto de Ordenanza 547/05</w:t>
      </w:r>
      <w:r>
        <w:rPr>
          <w:rFonts w:eastAsia="MS Mincho;ＭＳ 明朝" w:cs="Times New Roman" w:ascii="Times New Roman" w:hAnsi="Times New Roman"/>
          <w:sz w:val="24"/>
        </w:rPr>
        <w:t>: "Modificar Ordenanzas 8-I-81 y 1519-CM-05: Automóviles de alquiler con taxímetro". Autora: Concejal Irma Haneck (U.C.R.). Sobre Tablas.</w:t>
      </w:r>
      <w:r>
        <w:rPr>
          <w:rFonts w:eastAsia="MS Mincho;ＭＳ 明朝" w:cs="Times New Roman" w:ascii="Times New Roman" w:hAnsi="Times New Roman"/>
          <w:sz w:val="24"/>
          <w:highlight w:val="green"/>
        </w:rPr>
        <w:t xml:space="preserve"> APROBADO 15/12/05 – Acta 855/05 (O-05-1560)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548.- </w:t>
      </w:r>
      <w:r>
        <w:rPr>
          <w:rFonts w:eastAsia="MS Mincho;ＭＳ 明朝" w:cs="Times New Roman" w:ascii="Times New Roman" w:hAnsi="Times New Roman"/>
          <w:sz w:val="24"/>
          <w:u w:val="single"/>
        </w:rPr>
        <w:t>Proyecto de Declaración 548/05</w:t>
      </w:r>
      <w:r>
        <w:rPr>
          <w:rFonts w:eastAsia="MS Mincho;ＭＳ 明朝" w:cs="Times New Roman" w:ascii="Times New Roman" w:hAnsi="Times New Roman"/>
          <w:sz w:val="24"/>
        </w:rPr>
        <w:t xml:space="preserve">: "Declarar de Interés Municipal la Campaña de lucha contra el SIDA, "En Bariloche diversión... pero siempre con protección". Autora: Concejal Guillermina Alaniz (U.C.R). Colaboradora: Nadine Chemes Caransi. Sobre Tablas. </w:t>
      </w:r>
      <w:r>
        <w:rPr>
          <w:rFonts w:eastAsia="MS Mincho;ＭＳ 明朝" w:cs="Times New Roman" w:ascii="Times New Roman" w:hAnsi="Times New Roman"/>
          <w:sz w:val="24"/>
          <w:highlight w:val="green"/>
        </w:rPr>
        <w:t xml:space="preserve"> APROBADO 15/12/05 – Acta 855/05 (D-05-1165)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549.- </w:t>
      </w:r>
      <w:r>
        <w:rPr>
          <w:rFonts w:eastAsia="MS Mincho;ＭＳ 明朝" w:cs="Times New Roman" w:ascii="Times New Roman" w:hAnsi="Times New Roman"/>
          <w:sz w:val="24"/>
          <w:u w:val="single"/>
        </w:rPr>
        <w:t>Proyecto de Ordenanza 549/05</w:t>
      </w:r>
      <w:r>
        <w:rPr>
          <w:rFonts w:eastAsia="MS Mincho;ＭＳ 明朝" w:cs="Times New Roman" w:ascii="Times New Roman" w:hAnsi="Times New Roman"/>
          <w:sz w:val="24"/>
        </w:rPr>
        <w:t>: "Fijar las remuneraciones de los Concejales, el Intendente y demás funcionarios políticos". Autor: Intendente Municipal, Sr. Alberto Icare. Colaboradores: Secretario de Hacienda, Lic. Ángel Barriga; Secretario de Gobierno, Sr. Adolfo Foures y Subsecretario de Hacienda, Sr. Alfredo Chara. A Asesoría Letrada y a Comisión de Economía.</w:t>
      </w:r>
      <w:r>
        <w:rPr>
          <w:rFonts w:eastAsia="MS Mincho;ＭＳ 明朝" w:cs="Times New Roman" w:ascii="Times New Roman" w:hAnsi="Times New Roman"/>
          <w:sz w:val="24"/>
          <w:highlight w:val="green"/>
        </w:rPr>
        <w:t xml:space="preserve"> APROBADO 27/12/05 – Acta 856/05 (O-05-1575)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550.- </w:t>
      </w:r>
      <w:r>
        <w:rPr>
          <w:rFonts w:eastAsia="MS Mincho;ＭＳ 明朝" w:cs="Times New Roman" w:ascii="Times New Roman" w:hAnsi="Times New Roman"/>
          <w:sz w:val="24"/>
          <w:u w:val="single"/>
        </w:rPr>
        <w:t>Proyecto de Declaración 550/05</w:t>
      </w:r>
      <w:r>
        <w:rPr>
          <w:rFonts w:eastAsia="MS Mincho;ＭＳ 明朝" w:cs="Times New Roman" w:ascii="Times New Roman" w:hAnsi="Times New Roman"/>
          <w:sz w:val="24"/>
        </w:rPr>
        <w:t>: "Declarar de Interés Turístico al Concierto organizado por el Camping Musical Bariloche". Autor: Intendente Municipal, Sr. Alberto Icare. Colaboradores: Secretario de Gobierno, Sr. Adolfo Foures y Subsecretaria de Turismo, Sra. Alicia Longoni. Se solicitará su retiro por haberse emitido Resolución 340-PCM-05.</w:t>
      </w:r>
      <w:r>
        <w:rPr>
          <w:rFonts w:eastAsia="MS Mincho;ＭＳ 明朝" w:cs="Times New Roman" w:ascii="Times New Roman" w:hAnsi="Times New Roman"/>
          <w:sz w:val="24"/>
          <w:highlight w:val="cyan"/>
        </w:rPr>
        <w:t xml:space="preserve"> RETIRADO 15/12/05 – Acta 855/05.</w:t>
        <w:tab/>
        <w:t>LIBRO 47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551.- </w:t>
      </w:r>
      <w:r>
        <w:rPr>
          <w:rFonts w:eastAsia="MS Mincho;ＭＳ 明朝" w:cs="Times New Roman" w:ascii="Times New Roman" w:hAnsi="Times New Roman"/>
          <w:sz w:val="24"/>
          <w:u w:val="single"/>
        </w:rPr>
        <w:t>Proyecto de Declaración 551/05</w:t>
      </w:r>
      <w:r>
        <w:rPr>
          <w:rFonts w:eastAsia="MS Mincho;ＭＳ 明朝" w:cs="Times New Roman" w:ascii="Times New Roman" w:hAnsi="Times New Roman"/>
          <w:sz w:val="24"/>
        </w:rPr>
        <w:t>: "Declarar de Interés Cultural Municipal los Programas "Sobremesa" y "La Torre del Tiempo" producidos y emitidos en nuestra ciudad, ganadores del Premio Gaviota Federal 2005". Autor: Concejal Marcelo Cascón (U.C.R). Sobre Tablas.</w:t>
      </w:r>
      <w:r>
        <w:rPr>
          <w:rFonts w:eastAsia="MS Mincho;ＭＳ 明朝" w:cs="Times New Roman" w:ascii="Times New Roman" w:hAnsi="Times New Roman"/>
          <w:sz w:val="24"/>
          <w:highlight w:val="green"/>
        </w:rPr>
        <w:t xml:space="preserve"> APROBADO 15/12/05 – Acta 855/05 (D-05-1166)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552.- </w:t>
      </w:r>
      <w:r>
        <w:rPr>
          <w:rFonts w:eastAsia="MS Mincho;ＭＳ 明朝" w:cs="Times New Roman" w:ascii="Times New Roman" w:hAnsi="Times New Roman"/>
          <w:sz w:val="24"/>
          <w:u w:val="single"/>
        </w:rPr>
        <w:t>Proyecto de Ordenanza 552/05</w:t>
      </w:r>
      <w:r>
        <w:rPr>
          <w:rFonts w:eastAsia="MS Mincho;ＭＳ 明朝" w:cs="Times New Roman" w:ascii="Times New Roman" w:hAnsi="Times New Roman"/>
          <w:sz w:val="24"/>
        </w:rPr>
        <w:t>: "Modifica y amplía Código de Habilitaciones Comerciales, regula habilitaciones de discotecas nocturnas y discotecas diurnas o vespertinas". Autor: Concejal Hugo Cejas (U.C.R). Colaborador: Sr. Guillermo Corbella. A Asesoría Letrada y a Comisión de Servicios, Tránsito y Transporte, de Economía y de Gobierno y Legales.</w:t>
      </w:r>
      <w:r>
        <w:rPr>
          <w:rFonts w:eastAsia="MS Mincho;ＭＳ 明朝" w:cs="Times New Roman" w:ascii="Times New Roman" w:hAnsi="Times New Roman"/>
          <w:sz w:val="24"/>
          <w:highlight w:val="cyan"/>
        </w:rPr>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553.- </w:t>
      </w:r>
      <w:r>
        <w:rPr>
          <w:rFonts w:eastAsia="MS Mincho;ＭＳ 明朝" w:cs="Times New Roman" w:ascii="Times New Roman" w:hAnsi="Times New Roman"/>
          <w:sz w:val="24"/>
          <w:u w:val="single"/>
        </w:rPr>
        <w:t>Proyecto de Declaración 553/05</w:t>
      </w:r>
      <w:r>
        <w:rPr>
          <w:rFonts w:eastAsia="MS Mincho;ＭＳ 明朝" w:cs="Times New Roman" w:ascii="Times New Roman" w:hAnsi="Times New Roman"/>
          <w:sz w:val="24"/>
        </w:rPr>
        <w:t xml:space="preserve">: "Interés Municipal Curso de Crianza y Deporte Canino del Directivo Jorge Maggi". Autor: Intendente Municipal, Sr. Alberto Icare. Colaborador: Secretario de Gobierno, Sr. Adolfo Foures. Sobre Tablas. </w:t>
      </w:r>
      <w:r>
        <w:rPr>
          <w:rFonts w:eastAsia="MS Mincho;ＭＳ 明朝" w:cs="Times New Roman" w:ascii="Times New Roman" w:hAnsi="Times New Roman"/>
          <w:sz w:val="24"/>
          <w:highlight w:val="green"/>
        </w:rPr>
        <w:t xml:space="preserve"> APROBADO 15/12/05 – Acta 855/05 (D-05-1167)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554.- </w:t>
      </w:r>
      <w:r>
        <w:rPr>
          <w:rFonts w:eastAsia="MS Mincho;ＭＳ 明朝" w:cs="Times New Roman" w:ascii="Times New Roman" w:hAnsi="Times New Roman"/>
          <w:sz w:val="24"/>
          <w:u w:val="single"/>
        </w:rPr>
        <w:t>Proyecto de Declaración 554/05</w:t>
      </w:r>
      <w:r>
        <w:rPr>
          <w:rFonts w:eastAsia="MS Mincho;ＭＳ 明朝" w:cs="Times New Roman" w:ascii="Times New Roman" w:hAnsi="Times New Roman"/>
          <w:sz w:val="24"/>
        </w:rPr>
        <w:t xml:space="preserve">: "Interés Municipal la Guía Taiken del Parque Nacional Nahuel Huapi". Autor: Intendente Municipal, Sr. Alberto Icare. Colaboradores: Secretario de Hacienda, Lic. Ángel Barriga y Dirección General de Prensa, Sr. Francisco Poppe. A Comisión de Turismo. </w:t>
      </w:r>
      <w:r>
        <w:rPr>
          <w:rFonts w:eastAsia="MS Mincho;ＭＳ 明朝" w:cs="Times New Roman" w:ascii="Times New Roman" w:hAnsi="Times New Roman"/>
          <w:sz w:val="24"/>
          <w:highlight w:val="cyan"/>
        </w:rPr>
        <w:t>RETIRADO 02/03/06 – Acta 858/06.</w:t>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555.- </w:t>
      </w:r>
      <w:r>
        <w:rPr>
          <w:rFonts w:eastAsia="MS Mincho;ＭＳ 明朝" w:cs="Times New Roman" w:ascii="Times New Roman" w:hAnsi="Times New Roman"/>
          <w:sz w:val="24"/>
          <w:u w:val="single"/>
        </w:rPr>
        <w:t>Proyecto de Declaración 555/05</w:t>
      </w:r>
      <w:r>
        <w:rPr>
          <w:rFonts w:eastAsia="MS Mincho;ＭＳ 明朝" w:cs="Times New Roman" w:ascii="Times New Roman" w:hAnsi="Times New Roman"/>
          <w:sz w:val="24"/>
        </w:rPr>
        <w:t xml:space="preserve">: "Declarar de Interés Municipal la II Conferencia Internacional de Medicina Traumatológica, Deportiva y Física en honor a los 100 años del nacimiento del Dr. Ramón Carrillo". Autora: Concejal Guillermina Alaniz. Colaboradores: Comité de Ciudades Hermanas y Dra. </w:t>
      </w:r>
      <w:r>
        <w:rPr>
          <w:rFonts w:eastAsia="MS Mincho;ＭＳ 明朝" w:cs="Times New Roman" w:ascii="Times New Roman" w:hAnsi="Times New Roman"/>
          <w:sz w:val="24"/>
          <w:lang w:val="fr-FR"/>
        </w:rPr>
        <w:t xml:space="preserve">Nadine Chemes Caransi. Sobre Tablas. </w:t>
      </w:r>
      <w:r>
        <w:rPr>
          <w:rFonts w:eastAsia="MS Mincho;ＭＳ 明朝" w:cs="Times New Roman" w:ascii="Times New Roman" w:hAnsi="Times New Roman"/>
          <w:sz w:val="24"/>
          <w:highlight w:val="green"/>
        </w:rPr>
        <w:t xml:space="preserve"> APROBADO 15/12/05 – Acta 855/05 (D-05-1168)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lang w:val="fr-FR"/>
        </w:rPr>
      </w:pPr>
      <w:r>
        <w:rPr>
          <w:rFonts w:eastAsia="MS Mincho;ＭＳ 明朝" w:cs="Times New Roman" w:ascii="Times New Roman" w:hAnsi="Times New Roman"/>
          <w:sz w:val="24"/>
          <w:lang w:val="fr-FR"/>
        </w:rPr>
      </w:r>
    </w:p>
    <w:p>
      <w:pPr>
        <w:pStyle w:val="Normal"/>
        <w:jc w:val="both"/>
        <w:rPr/>
      </w:pPr>
      <w:r>
        <w:rPr>
          <w:rFonts w:eastAsia="MS Mincho;ＭＳ 明朝"/>
          <w:sz w:val="24"/>
          <w:lang w:val="fr-FR"/>
        </w:rPr>
        <w:t>556</w:t>
      </w:r>
      <w:r>
        <w:rPr>
          <w:rFonts w:eastAsia="MS Mincho;ＭＳ 明朝"/>
          <w:sz w:val="24"/>
          <w:lang w:val="es-ES"/>
        </w:rPr>
        <w:t xml:space="preserve">.- </w:t>
      </w:r>
      <w:r>
        <w:rPr>
          <w:rFonts w:eastAsia="MS Mincho;ＭＳ 明朝"/>
          <w:sz w:val="24"/>
          <w:u w:val="single"/>
          <w:lang w:val="es-ES"/>
        </w:rPr>
        <w:t>Proyecto de Ordenanza 556/05</w:t>
      </w:r>
      <w:r>
        <w:rPr>
          <w:rFonts w:eastAsia="MS Mincho;ＭＳ 明朝"/>
          <w:sz w:val="24"/>
          <w:lang w:val="es-ES"/>
        </w:rPr>
        <w:t xml:space="preserve">: "Elevar Dirección General de Deportes a rango de Secretaría". Autor: Intendente Municipal, Sr. Alberto Icare. Colaboradores: Secretario de Gobierno, Sr. Adolfo Foures y Asesor Letrado, Dr. Manuel Vázquez. A Asesoría Letrada y a Comisión de Acción Social.  </w:t>
      </w:r>
      <w:r>
        <w:rPr>
          <w:rFonts w:eastAsia="MS Mincho;ＭＳ 明朝"/>
          <w:sz w:val="24"/>
          <w:highlight w:val="green"/>
          <w:lang w:val="es-ES"/>
        </w:rPr>
        <w:t>APROBADO 02/03/06 – Acta 858/06 (O-06-1583).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557.- </w:t>
      </w:r>
      <w:r>
        <w:rPr>
          <w:rFonts w:eastAsia="MS Mincho;ＭＳ 明朝" w:cs="Times New Roman" w:ascii="Times New Roman" w:hAnsi="Times New Roman"/>
          <w:sz w:val="24"/>
          <w:u w:val="single"/>
        </w:rPr>
        <w:t>Proyecto de Ordenanza 557/05</w:t>
      </w:r>
      <w:r>
        <w:rPr>
          <w:rFonts w:eastAsia="MS Mincho;ＭＳ 明朝" w:cs="Times New Roman" w:ascii="Times New Roman" w:hAnsi="Times New Roman"/>
          <w:sz w:val="24"/>
        </w:rPr>
        <w:t>: "Modificación Ordenanza 1457-CM-04 y cesión de parcelas a Junta Vecinal Barrio Mutisias". Autores: Concejales Alicia Grandío y Fernando Martín (U.C.R). Colaborador: Sr. Herman Henkel. A Asesoría Letrada y a las Comisiones de Obras y Planeamiento y de Gobierno y Legales.</w:t>
      </w:r>
      <w:r>
        <w:rPr>
          <w:rFonts w:eastAsia="MS Mincho;ＭＳ 明朝" w:cs="Times New Roman" w:ascii="Times New Roman" w:hAnsi="Times New Roman"/>
          <w:sz w:val="24"/>
          <w:highlight w:val="cyan"/>
        </w:rPr>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558.- </w:t>
      </w:r>
      <w:r>
        <w:rPr>
          <w:rFonts w:eastAsia="MS Mincho;ＭＳ 明朝" w:cs="Times New Roman" w:ascii="Times New Roman" w:hAnsi="Times New Roman"/>
          <w:sz w:val="24"/>
          <w:u w:val="single"/>
        </w:rPr>
        <w:t>Proyecto de Ordenanza 558/05</w:t>
      </w:r>
      <w:r>
        <w:rPr>
          <w:rFonts w:eastAsia="MS Mincho;ＭＳ 明朝" w:cs="Times New Roman" w:ascii="Times New Roman" w:hAnsi="Times New Roman"/>
          <w:sz w:val="24"/>
        </w:rPr>
        <w:t>: "Dar en comodato parte parcela ubicada en calle Vereertbrugghen a la Asociación de Wint y Kite Surf (e.f.)". Autor: Intendente Municipal, Sr. Alberto Icare. Colaboradores: Secretario de Obras y Servicios Públicos, Sr. Juan Carlos Álvarez y Secretario de Gobierno, Sr. Adolfo Foures. A Asesoría Letrada y a las Comisiones de Obras y Planeamiento y de Gobierno y Legales.</w:t>
      </w:r>
      <w:r>
        <w:rPr>
          <w:rFonts w:eastAsia="MS Mincho;ＭＳ 明朝" w:cs="Times New Roman" w:ascii="Times New Roman" w:hAnsi="Times New Roman"/>
          <w:sz w:val="24"/>
          <w:highlight w:val="cyan"/>
        </w:rPr>
        <w:tab/>
        <w:t>LIBRO 48</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559.- </w:t>
      </w:r>
      <w:r>
        <w:rPr>
          <w:rFonts w:eastAsia="MS Mincho;ＭＳ 明朝"/>
          <w:sz w:val="24"/>
          <w:u w:val="single"/>
          <w:lang w:val="es-ES"/>
        </w:rPr>
        <w:t>Proyecto de Ordenanza 559/05</w:t>
      </w:r>
      <w:r>
        <w:rPr>
          <w:rFonts w:eastAsia="MS Mincho;ＭＳ 明朝"/>
          <w:sz w:val="24"/>
          <w:lang w:val="es-ES"/>
        </w:rPr>
        <w:t>: "Aprobar convenio de comodato entre la Municipalidad de San Carlos de San Bariloche con la Facultad de Ingeniería, la Escuela Superior de Salud y Ambiente de la Universidad Nacional del Comahue". Autor: Intendente Municipal, Sr. Alberto Icare. Colaborador: Secretario de Gobierno, Sr. Adolfo Foures. A Asesoría Letrada y a Comisión de Gobierno y Legales.</w:t>
      </w:r>
      <w:r>
        <w:rPr>
          <w:rFonts w:eastAsia="MS Mincho;ＭＳ 明朝"/>
          <w:sz w:val="24"/>
          <w:highlight w:val="green"/>
          <w:lang w:val="es-ES"/>
        </w:rPr>
        <w:t xml:space="preserve"> APROBADO 02/03/06 – Acta 858/06 (O-06-1584).</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560.- </w:t>
      </w:r>
      <w:r>
        <w:rPr>
          <w:rFonts w:eastAsia="MS Mincho;ＭＳ 明朝" w:cs="Times New Roman" w:ascii="Times New Roman" w:hAnsi="Times New Roman"/>
          <w:sz w:val="24"/>
          <w:u w:val="single"/>
        </w:rPr>
        <w:t>Proyecto de Ordenanza 560/05</w:t>
      </w:r>
      <w:r>
        <w:rPr>
          <w:rFonts w:eastAsia="MS Mincho;ＭＳ 明朝" w:cs="Times New Roman" w:ascii="Times New Roman" w:hAnsi="Times New Roman"/>
          <w:sz w:val="24"/>
        </w:rPr>
        <w:t>: "Aprobar convenio Provincia de Río Negro con Municipalidad de San Carlos de Bariloche. Programa de Financiamiento Ordenado Municipal (P.F.O.M.)". Autor: Intendente Municipal, Sr. Alberto Icare. Colaborador: Secretario de Gobierno, Sr. Adolfo Foures. A Asesoría Letrada y a las Comisiones de Economía y de Gobierno y Legales. .</w:t>
      </w:r>
      <w:r>
        <w:rPr>
          <w:rFonts w:eastAsia="MS Mincho;ＭＳ 明朝" w:cs="Times New Roman" w:ascii="Times New Roman" w:hAnsi="Times New Roman"/>
          <w:sz w:val="24"/>
          <w:highlight w:val="cyan"/>
        </w:rPr>
        <w:t xml:space="preserve"> RETIRADO 25/10/07 – Acta 887/07.</w:t>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561.- </w:t>
      </w:r>
      <w:r>
        <w:rPr>
          <w:rFonts w:eastAsia="MS Mincho;ＭＳ 明朝" w:cs="Times New Roman" w:ascii="Times New Roman" w:hAnsi="Times New Roman"/>
          <w:sz w:val="24"/>
          <w:u w:val="single"/>
        </w:rPr>
        <w:t>Proyecto de Comunicación 561/05</w:t>
      </w:r>
      <w:r>
        <w:rPr>
          <w:rFonts w:eastAsia="MS Mincho;ＭＳ 明朝" w:cs="Times New Roman" w:ascii="Times New Roman" w:hAnsi="Times New Roman"/>
          <w:sz w:val="24"/>
        </w:rPr>
        <w:t>: "Comunicar al Honorable Senado de la Nación propuesta de modificación del Código Civil". Autora: Concejal Sandra Guerrero (MARA). Colaborador: Cdor. Antonio Mercado. A Asesoría Letrada y a Comisión de Obras y Planeamiento.</w:t>
      </w:r>
      <w:r>
        <w:rPr>
          <w:rFonts w:eastAsia="MS Mincho;ＭＳ 明朝" w:cs="Times New Roman" w:ascii="Times New Roman" w:hAnsi="Times New Roman"/>
          <w:sz w:val="24"/>
          <w:highlight w:val="green"/>
        </w:rPr>
        <w:t xml:space="preserve"> APROBADO 09/11/06 – ACTA 869/06 (C-06-562).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562.- </w:t>
      </w:r>
      <w:r>
        <w:rPr>
          <w:rFonts w:eastAsia="MS Mincho;ＭＳ 明朝" w:cs="Times New Roman" w:ascii="Times New Roman" w:hAnsi="Times New Roman"/>
          <w:sz w:val="24"/>
          <w:u w:val="single"/>
        </w:rPr>
        <w:t>Proyecto de Ordenanza 562/05</w:t>
      </w:r>
      <w:r>
        <w:rPr>
          <w:rFonts w:eastAsia="MS Mincho;ＭＳ 明朝" w:cs="Times New Roman" w:ascii="Times New Roman" w:hAnsi="Times New Roman"/>
          <w:sz w:val="24"/>
        </w:rPr>
        <w:t>: "Reformular y jerarquizar el funcionamiento dotando de infraestructura y personal al Consejo Local del Discapacitado". Autoras: Concejales Sandra Guerrero (MARA) y Beatriz Contreras (Encuentro). Colaborador: Sr. Pedro Bedia. A Asesoría Letrada y a las Comisiones de Acción Social y de Economía.</w:t>
      </w:r>
      <w:r>
        <w:rPr>
          <w:rFonts w:eastAsia="MS Mincho;ＭＳ 明朝" w:cs="Times New Roman" w:ascii="Times New Roman" w:hAnsi="Times New Roman"/>
          <w:sz w:val="24"/>
          <w:highlight w:val="green"/>
        </w:rPr>
        <w:t xml:space="preserve"> APROBADO 01/06/06 – Acta 862/06 (O-06-1613)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563.- </w:t>
      </w:r>
      <w:r>
        <w:rPr>
          <w:rFonts w:eastAsia="MS Mincho;ＭＳ 明朝" w:cs="Times New Roman" w:ascii="Times New Roman" w:hAnsi="Times New Roman"/>
          <w:sz w:val="24"/>
          <w:u w:val="single"/>
        </w:rPr>
        <w:t>Proyecto de Comunicación 563/05</w:t>
      </w:r>
      <w:r>
        <w:rPr>
          <w:rFonts w:eastAsia="MS Mincho;ＭＳ 明朝" w:cs="Times New Roman" w:ascii="Times New Roman" w:hAnsi="Times New Roman"/>
          <w:sz w:val="24"/>
        </w:rPr>
        <w:t>: "Comunicar al Sr. Intendente Municipal solicitud de remoción del cargo de Secretario de Gobierno, al Licenciado Adolfo Foures". Autores: Concejales Sandra Guerrero (MARA); Andrés Martínez Infante, Diego Breide, Beatriz Contreras (Encuentro) y Silvina García Larraburu (P.J). Se presentará la propuesta en la Mesa. A Comisión de Gobierno y Legales.</w:t>
      </w:r>
      <w:r>
        <w:rPr>
          <w:rFonts w:eastAsia="MS Mincho;ＭＳ 明朝" w:cs="Times New Roman" w:ascii="Times New Roman" w:hAnsi="Times New Roman"/>
          <w:sz w:val="24"/>
          <w:highlight w:val="cyan"/>
        </w:rPr>
        <w:tab/>
        <w:t>LIBRO 48</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564.- </w:t>
      </w:r>
      <w:r>
        <w:rPr>
          <w:rFonts w:eastAsia="MS Mincho;ＭＳ 明朝" w:cs="Times New Roman" w:ascii="Times New Roman" w:hAnsi="Times New Roman"/>
          <w:sz w:val="24"/>
          <w:u w:val="single"/>
        </w:rPr>
        <w:t>Proyecto de Declaración 564/05</w:t>
      </w:r>
      <w:r>
        <w:rPr>
          <w:rFonts w:eastAsia="MS Mincho;ＭＳ 明朝" w:cs="Times New Roman" w:ascii="Times New Roman" w:hAnsi="Times New Roman"/>
          <w:sz w:val="24"/>
        </w:rPr>
        <w:t xml:space="preserve">: "Declarar de interés turístico y deportivo municipal al evento denominado Tour de las Montañas". Autor: Intendente Municipal, Sr. Alberto Icare. Colaboradores: Secretario de Gobierno, Sr. Adolfo Foures y Secretaria de Turismo, Sra. Alicia Longoni. Sobre Tablas. </w:t>
      </w:r>
      <w:r>
        <w:rPr>
          <w:rFonts w:eastAsia="MS Mincho;ＭＳ 明朝" w:cs="Times New Roman" w:ascii="Times New Roman" w:hAnsi="Times New Roman"/>
          <w:sz w:val="24"/>
          <w:highlight w:val="green"/>
        </w:rPr>
        <w:t>APROBADO 27/12/05 – Acta 856/05 (D-05-1170)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565.- </w:t>
      </w:r>
      <w:r>
        <w:rPr>
          <w:rFonts w:eastAsia="MS Mincho;ＭＳ 明朝" w:cs="Times New Roman" w:ascii="Times New Roman" w:hAnsi="Times New Roman"/>
          <w:sz w:val="24"/>
          <w:u w:val="single"/>
        </w:rPr>
        <w:t>Proyecto de Ordenanza 565/05</w:t>
      </w:r>
      <w:r>
        <w:rPr>
          <w:rFonts w:eastAsia="MS Mincho;ＭＳ 明朝" w:cs="Times New Roman" w:ascii="Times New Roman" w:hAnsi="Times New Roman"/>
          <w:sz w:val="24"/>
        </w:rPr>
        <w:t>: "Rezonificación lotes de la Manzana 19-2-E-605". Autora: Concejal Alicia Grandío (UCR). Colaboradora: Sra. Alicia Figueroa. A Asesoría Letrada y a Comisión de Economía.</w:t>
      </w:r>
      <w:r>
        <w:rPr>
          <w:rFonts w:eastAsia="MS Mincho;ＭＳ 明朝" w:cs="Times New Roman" w:ascii="Times New Roman" w:hAnsi="Times New Roman"/>
          <w:sz w:val="24"/>
          <w:highlight w:val="green"/>
        </w:rPr>
        <w:t xml:space="preserve"> APROBADO 01/06/06 – Acta 862/06 (O-06-1614)</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566.- </w:t>
      </w:r>
      <w:r>
        <w:rPr>
          <w:rFonts w:eastAsia="MS Mincho;ＭＳ 明朝" w:cs="Times New Roman" w:ascii="Times New Roman" w:hAnsi="Times New Roman"/>
          <w:sz w:val="24"/>
          <w:u w:val="single"/>
        </w:rPr>
        <w:t>Proyecto de Ordenanza 566/05</w:t>
      </w:r>
      <w:r>
        <w:rPr>
          <w:rFonts w:eastAsia="MS Mincho;ＭＳ 明朝" w:cs="Times New Roman" w:ascii="Times New Roman" w:hAnsi="Times New Roman"/>
          <w:sz w:val="24"/>
        </w:rPr>
        <w:t>: "Aprobar convenio de Comodato entre la Municipalidad de San Carlos de  Bariloche y la Junta Vecinal de Colonia Suiza". Autor: Intendente Municipal, Sr. Alberto Icare. Colaborador: Secretario de Gobierno, Sr. Adolfo Foures. A Asesoría Letrada y a Comisión de Gobierno y Legales.</w:t>
      </w:r>
      <w:r>
        <w:rPr>
          <w:rFonts w:eastAsia="MS Mincho;ＭＳ 明朝" w:cs="Times New Roman" w:ascii="Times New Roman" w:hAnsi="Times New Roman"/>
          <w:sz w:val="24"/>
          <w:highlight w:val="green"/>
        </w:rPr>
        <w:t xml:space="preserve"> APROBADO 01/06/06 – Acta 862/06 (O-06-1615)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567.- </w:t>
      </w:r>
      <w:r>
        <w:rPr>
          <w:rFonts w:eastAsia="MS Mincho;ＭＳ 明朝" w:cs="Times New Roman" w:ascii="Times New Roman" w:hAnsi="Times New Roman"/>
          <w:sz w:val="24"/>
          <w:u w:val="single"/>
        </w:rPr>
        <w:t>Proyecto de Declaración 567/05</w:t>
      </w:r>
      <w:r>
        <w:rPr>
          <w:rFonts w:eastAsia="MS Mincho;ＭＳ 明朝" w:cs="Times New Roman" w:ascii="Times New Roman" w:hAnsi="Times New Roman"/>
          <w:sz w:val="24"/>
        </w:rPr>
        <w:t>: "Declarar Interés Municipal Carrera Servicio Social de la Universidad Museo Social Argentino". Autor: Intendente Municipal, Sr. Alberto Icare. Colaboradora: Secretaria de Promoción Social y Juventud, Sra. Beatriz Iparraguirre. Sobre Tablas.</w:t>
      </w:r>
      <w:r>
        <w:rPr>
          <w:rFonts w:eastAsia="MS Mincho;ＭＳ 明朝" w:cs="Times New Roman" w:ascii="Times New Roman" w:hAnsi="Times New Roman"/>
          <w:sz w:val="24"/>
          <w:highlight w:val="green"/>
        </w:rPr>
        <w:t xml:space="preserve"> APROBADO 27/12/05 – Acta 856/05 (D-05-1171)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568.- </w:t>
      </w:r>
      <w:r>
        <w:rPr>
          <w:rFonts w:eastAsia="MS Mincho;ＭＳ 明朝" w:cs="Times New Roman" w:ascii="Times New Roman" w:hAnsi="Times New Roman"/>
          <w:sz w:val="24"/>
          <w:u w:val="single"/>
        </w:rPr>
        <w:t>Proyecto de Ordenanza 568/05</w:t>
      </w:r>
      <w:r>
        <w:rPr>
          <w:rFonts w:eastAsia="MS Mincho;ＭＳ 明朝" w:cs="Times New Roman" w:ascii="Times New Roman" w:hAnsi="Times New Roman"/>
          <w:sz w:val="24"/>
        </w:rPr>
        <w:t xml:space="preserve">: "Modificar Ordenanza 1260-CM-02". Autor: Intendente Municipal, Sr. Alberto Icare. Colaboradores: Secretario de Hacienda, Lic. Ángel Barriga y Secretario de Gobierno, Sr. Adolfo Foures y Subsecretario de Hacienda, Lic. Alfredo Chara. A Asesoría Letrada y a Comisión de Economía. </w:t>
      </w:r>
      <w:r>
        <w:rPr>
          <w:rFonts w:eastAsia="MS Mincho;ＭＳ 明朝" w:cs="Times New Roman" w:ascii="Times New Roman" w:hAnsi="Times New Roman"/>
          <w:sz w:val="24"/>
          <w:highlight w:val="green"/>
        </w:rPr>
        <w:t xml:space="preserve"> APROBADO 11/04/06 – Acta 860/06 (O-06-1599)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569.- </w:t>
      </w:r>
      <w:r>
        <w:rPr>
          <w:rFonts w:eastAsia="MS Mincho;ＭＳ 明朝" w:cs="Times New Roman" w:ascii="Times New Roman" w:hAnsi="Times New Roman"/>
          <w:sz w:val="24"/>
          <w:u w:val="single"/>
        </w:rPr>
        <w:t>Proyecto de Ordenanza 569/05</w:t>
      </w:r>
      <w:r>
        <w:rPr>
          <w:rFonts w:eastAsia="MS Mincho;ＭＳ 明朝" w:cs="Times New Roman" w:ascii="Times New Roman" w:hAnsi="Times New Roman"/>
          <w:sz w:val="24"/>
        </w:rPr>
        <w:t>: "Reglamentar el estacionamiento de las unidades de gran porte". Autor: Intendente Municipal, Sr. Alberto Icare. Colaboradores: Secretario de Gobierno, Sr. Adolfo Foures y Director General de Gobierno, Sr. Carlos Catini. A Asesoría Letrada y a Comisión de Servicios, Tránsito y Transporte.</w:t>
      </w:r>
      <w:r>
        <w:rPr>
          <w:rFonts w:eastAsia="MS Mincho;ＭＳ 明朝" w:cs="Times New Roman" w:ascii="Times New Roman" w:hAnsi="Times New Roman"/>
          <w:sz w:val="24"/>
          <w:highlight w:val="cyan"/>
        </w:rPr>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570.- </w:t>
      </w:r>
      <w:r>
        <w:rPr>
          <w:rFonts w:eastAsia="MS Mincho;ＭＳ 明朝" w:cs="Times New Roman" w:ascii="Times New Roman" w:hAnsi="Times New Roman"/>
          <w:sz w:val="24"/>
          <w:u w:val="single"/>
        </w:rPr>
        <w:t>Proyecto de Ordenanza 570/05</w:t>
      </w:r>
      <w:r>
        <w:rPr>
          <w:rFonts w:eastAsia="MS Mincho;ＭＳ 明朝" w:cs="Times New Roman" w:ascii="Times New Roman" w:hAnsi="Times New Roman"/>
          <w:sz w:val="24"/>
        </w:rPr>
        <w:t>: "Modificar bajo las normas de "Fe de Erratas" la incorporación incorrecta de la identificación de la Persona Jurídica CREARTE, sustituyendo la palabra Fundación por Asociación. Autorización a promulgación de texto ordenado". Autor: Presidente del Concejo Municipal, Sr. Marcelo Cascón. Sobre Tablas.</w:t>
      </w:r>
      <w:r>
        <w:rPr>
          <w:rFonts w:eastAsia="MS Mincho;ＭＳ 明朝" w:cs="Times New Roman" w:ascii="Times New Roman" w:hAnsi="Times New Roman"/>
          <w:sz w:val="24"/>
          <w:highlight w:val="green"/>
        </w:rPr>
        <w:t xml:space="preserve"> APROBADO 27/12/05 – Acta 856/05 (O-05-1577)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571.- </w:t>
      </w:r>
      <w:r>
        <w:rPr>
          <w:rFonts w:eastAsia="MS Mincho;ＭＳ 明朝" w:cs="Times New Roman" w:ascii="Times New Roman" w:hAnsi="Times New Roman"/>
          <w:sz w:val="24"/>
          <w:u w:val="single"/>
        </w:rPr>
        <w:t>Proyecto de Ordenanza 571/05</w:t>
      </w:r>
      <w:r>
        <w:rPr>
          <w:rFonts w:eastAsia="MS Mincho;ＭＳ 明朝" w:cs="Times New Roman" w:ascii="Times New Roman" w:hAnsi="Times New Roman"/>
          <w:sz w:val="24"/>
        </w:rPr>
        <w:t>: "Conjunto Plaza – Playa y Bajada Municipal ubicada en la calle Vereertbrugghen". Autores: Concejales Sandra Guerrero (MARA) y Beatriz Contreras (Encuentro). A Asesoría Letrada y a las Comisiones de Obras y Planeamiento y de Gobierno y Legales.</w:t>
      </w:r>
      <w:r>
        <w:rPr>
          <w:rFonts w:eastAsia="MS Mincho;ＭＳ 明朝" w:cs="Times New Roman" w:ascii="Times New Roman" w:hAnsi="Times New Roman"/>
          <w:sz w:val="24"/>
          <w:highlight w:val="cyan"/>
        </w:rPr>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572.- </w:t>
      </w:r>
      <w:r>
        <w:rPr>
          <w:rFonts w:eastAsia="MS Mincho;ＭＳ 明朝" w:cs="Times New Roman" w:ascii="Times New Roman" w:hAnsi="Times New Roman"/>
          <w:sz w:val="24"/>
          <w:u w:val="single"/>
        </w:rPr>
        <w:t>Proyecto de Declaración 572/05</w:t>
      </w:r>
      <w:r>
        <w:rPr>
          <w:rFonts w:eastAsia="MS Mincho;ＭＳ 明朝" w:cs="Times New Roman" w:ascii="Times New Roman" w:hAnsi="Times New Roman"/>
          <w:sz w:val="24"/>
        </w:rPr>
        <w:t>: "Interés Municipal la "Campaña de prevención de accidentes en el agua". Autor: Intendente Municipal, Sr. Alberto Icare. Colaboradores: Secretario de Gobierno, Sr. Adolfo Foures y Dirección General de Prensa, Sr. Francisco Poppe. Sobre Tablas.</w:t>
      </w:r>
      <w:r>
        <w:rPr>
          <w:rFonts w:eastAsia="MS Mincho;ＭＳ 明朝" w:cs="Times New Roman" w:ascii="Times New Roman" w:hAnsi="Times New Roman"/>
          <w:sz w:val="24"/>
          <w:highlight w:val="green"/>
        </w:rPr>
        <w:t xml:space="preserve"> APROBADO 27/12/05 – Acta 856/05 (D-05-1172)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573.- </w:t>
      </w:r>
      <w:r>
        <w:rPr>
          <w:rFonts w:eastAsia="MS Mincho;ＭＳ 明朝"/>
          <w:sz w:val="24"/>
          <w:u w:val="single"/>
          <w:lang w:val="es-ES"/>
        </w:rPr>
        <w:t>Proyecto de Ordenanza 573/05</w:t>
      </w:r>
      <w:r>
        <w:rPr>
          <w:rFonts w:eastAsia="MS Mincho;ＭＳ 明朝"/>
          <w:sz w:val="24"/>
          <w:lang w:val="es-ES"/>
        </w:rPr>
        <w:t>: "Modificación Ordenanza Fiscal 679-CM-96". Autor: Intendente Municipal, Sr. Alberto Icare. Colaboradores: Secretario de Hacienda, Lic. Ángel Barriga y Secretario de Gobierno, Sr. Adolfo Foures. A Asesoría Letrada y a Comisiones de Economía y de Gobierno y Legales.</w:t>
      </w:r>
      <w:r>
        <w:rPr>
          <w:rFonts w:eastAsia="MS Mincho;ＭＳ 明朝"/>
          <w:sz w:val="24"/>
          <w:highlight w:val="green"/>
          <w:lang w:val="es-ES"/>
        </w:rPr>
        <w:t xml:space="preserve"> APROBADO 02/03/06 – Acta 858/06 (O-06-1585).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574.- </w:t>
      </w:r>
      <w:r>
        <w:rPr>
          <w:rFonts w:eastAsia="MS Mincho;ＭＳ 明朝"/>
          <w:sz w:val="24"/>
          <w:u w:val="single"/>
          <w:lang w:val="es-ES"/>
        </w:rPr>
        <w:t>Proyecto de Ordenanza 574/05</w:t>
      </w:r>
      <w:r>
        <w:rPr>
          <w:rFonts w:eastAsia="MS Mincho;ＭＳ 明朝"/>
          <w:sz w:val="24"/>
          <w:lang w:val="es-ES"/>
        </w:rPr>
        <w:t>: "Regularización dominial ocupantes Barrio 10 de Diciembre". Autor: Intendente Municipal, Sr. Alberto Icare. Colaboradora: Secretaria de Promoción Social y Juventud, Sra. Beatriz Iparraguirre. A Asesoría Letrada y a Comisiones de Obras y Planeamiento, de Acción Social y de Gobierno y Legales.</w:t>
      </w:r>
      <w:r>
        <w:rPr>
          <w:rFonts w:eastAsia="MS Mincho;ＭＳ 明朝"/>
          <w:sz w:val="24"/>
          <w:highlight w:val="green"/>
          <w:lang w:val="es-ES"/>
        </w:rPr>
        <w:t xml:space="preserve"> APROBADO 02/03/06 – Acta 858/06 (O-06-1586).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575.- </w:t>
      </w:r>
      <w:r>
        <w:rPr>
          <w:rFonts w:eastAsia="MS Mincho;ＭＳ 明朝"/>
          <w:sz w:val="24"/>
          <w:u w:val="single"/>
          <w:lang w:val="es-ES"/>
        </w:rPr>
        <w:t>Proyecto de Ordenanza 575/05</w:t>
      </w:r>
      <w:r>
        <w:rPr>
          <w:rFonts w:eastAsia="MS Mincho;ＭＳ 明朝"/>
          <w:sz w:val="24"/>
          <w:lang w:val="es-ES"/>
        </w:rPr>
        <w:t>: "Modificación del artículo 11, inciso b) de la Ordenanza 542-CM-95. Toma de evaluación de conocimientos zonales a los Guías de Turismo Profesionales que provengan de otros puntos del país". Autor: Intendente Municipal, Sr. Alberto Icare. Colaboradores: Secretaria de Turismo, Sra. Alicia Longoni y Secretario de Gobierno, Sr. Adolfo Foures. Asesoría Letrada y a Comisión de Turismo.</w:t>
      </w:r>
      <w:r>
        <w:rPr>
          <w:rFonts w:eastAsia="MS Mincho;ＭＳ 明朝"/>
          <w:sz w:val="24"/>
          <w:highlight w:val="green"/>
          <w:lang w:val="es-ES"/>
        </w:rPr>
        <w:t xml:space="preserve"> APROBADO 02/03/06 – Acta 858/06 (O-06-1587).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576.- </w:t>
      </w:r>
      <w:r>
        <w:rPr>
          <w:rFonts w:eastAsia="MS Mincho;ＭＳ 明朝" w:cs="Times New Roman" w:ascii="Times New Roman" w:hAnsi="Times New Roman"/>
          <w:sz w:val="24"/>
          <w:u w:val="single"/>
        </w:rPr>
        <w:t>Proyecto de Ordenanza 576/05</w:t>
      </w:r>
      <w:r>
        <w:rPr>
          <w:rFonts w:eastAsia="MS Mincho;ＭＳ 明朝" w:cs="Times New Roman" w:ascii="Times New Roman" w:hAnsi="Times New Roman"/>
          <w:sz w:val="24"/>
        </w:rPr>
        <w:t>: "Designar con el nombre de Dr. Martín José Odriozola a la sala de situación del Palacio Municipal". Autor: Intendente Municipal, Sr. Alberto Icare. Colaboradores: Secretario de Hacienda, Lic. Ángel Barriga; Secretario de Gobierno, Sr. Adolfo Foures y Director General de Protocolo, Sr. Marcelo Nemirovsky. A Comisión de Gobierno y Legales. .</w:t>
      </w:r>
      <w:r>
        <w:rPr>
          <w:rFonts w:eastAsia="MS Mincho;ＭＳ 明朝" w:cs="Times New Roman" w:ascii="Times New Roman" w:hAnsi="Times New Roman"/>
          <w:sz w:val="24"/>
          <w:highlight w:val="cyan"/>
        </w:rPr>
        <w:t xml:space="preserve"> RETIRADO 25/10/07 – Acta 887/07.</w:t>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577.- </w:t>
      </w:r>
      <w:r>
        <w:rPr>
          <w:rFonts w:eastAsia="MS Mincho;ＭＳ 明朝" w:cs="Times New Roman" w:ascii="Times New Roman" w:hAnsi="Times New Roman"/>
          <w:sz w:val="24"/>
          <w:u w:val="single"/>
        </w:rPr>
        <w:t>Proyecto de Ordenanza 577/05</w:t>
      </w:r>
      <w:r>
        <w:rPr>
          <w:rFonts w:eastAsia="MS Mincho;ＭＳ 明朝" w:cs="Times New Roman" w:ascii="Times New Roman" w:hAnsi="Times New Roman"/>
          <w:sz w:val="24"/>
        </w:rPr>
        <w:t>: "Autorizar al Departamento Ejecutivo a suscribir convenio con la Sra. Candelaria Bustamante". Autor: Intendente Municipal, Sr. Alberto Icare. Colaboradores: Secretario de Hacienda, Lic. Ángel Barriga y Comisión General de Transacciones. A Asesoría Letrada y a Comisiones de Obras y Planeamiento, de  Economía y de Gobierno y Legales.</w:t>
      </w:r>
      <w:r>
        <w:rPr>
          <w:rFonts w:eastAsia="MS Mincho;ＭＳ 明朝" w:cs="Times New Roman" w:ascii="Times New Roman" w:hAnsi="Times New Roman"/>
          <w:sz w:val="24"/>
          <w:highlight w:val="cyan"/>
        </w:rPr>
        <w:tab/>
        <w:t>LIBRO 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578.- </w:t>
      </w:r>
      <w:r>
        <w:rPr>
          <w:rFonts w:eastAsia="MS Mincho;ＭＳ 明朝"/>
          <w:sz w:val="24"/>
          <w:u w:val="single"/>
          <w:lang w:val="es-ES"/>
        </w:rPr>
        <w:t>Proyecto de Ordenanza 578/06</w:t>
      </w:r>
      <w:r>
        <w:rPr>
          <w:rFonts w:eastAsia="MS Mincho;ＭＳ 明朝"/>
          <w:sz w:val="24"/>
          <w:lang w:val="es-ES"/>
        </w:rPr>
        <w:t>: "Prestar acuerdo al pliego de licitación pública para explotación de un local de venta de artículos de kiosco y artesanías en la terminal de ómnibus de San Carlos de Bariloche". Autor: Intendente Municipal, Sr. Alberto Icare. Colaboradores: Secretario de Hacienda, Lic. Ángel Barriga y Secretario de Obras y Servicios Públicos, Sr. Juan Carlos Álvarez. A Asesoría Letrada y a Comisión de Gobierno y Legales.</w:t>
      </w:r>
      <w:r>
        <w:rPr>
          <w:rFonts w:eastAsia="MS Mincho;ＭＳ 明朝"/>
          <w:sz w:val="24"/>
          <w:highlight w:val="green"/>
          <w:lang w:val="es-ES"/>
        </w:rPr>
        <w:t xml:space="preserve"> APROBADO 02/03/06 – Acta 858/06 (O-06-1588).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579.- </w:t>
      </w:r>
      <w:r>
        <w:rPr>
          <w:rFonts w:eastAsia="MS Mincho;ＭＳ 明朝" w:cs="Times New Roman" w:ascii="Times New Roman" w:hAnsi="Times New Roman"/>
          <w:sz w:val="24"/>
          <w:u w:val="single"/>
        </w:rPr>
        <w:t>Proyecto de Ordenanza 579/06</w:t>
      </w:r>
      <w:r>
        <w:rPr>
          <w:rFonts w:eastAsia="MS Mincho;ＭＳ 明朝" w:cs="Times New Roman" w:ascii="Times New Roman" w:hAnsi="Times New Roman"/>
          <w:sz w:val="24"/>
        </w:rPr>
        <w:t xml:space="preserve">: "Prestar acuerdo para el llamado a licitación pública provisión de un equipo barrenieve y un distribuidor de materiales para control de hielo/nieve". Autor: Intendente Municipal, Sr. Alberto Icare. Colaboradores: Secretario de Hacienda, Lic. Ángel Barriga y Secretario de Obras y Servicios Públicos, Sr. Juan Carlos Álvarez. Sobre Tablas. </w:t>
      </w:r>
      <w:r>
        <w:rPr>
          <w:rFonts w:eastAsia="MS Mincho;ＭＳ 明朝" w:cs="Times New Roman" w:ascii="Times New Roman" w:hAnsi="Times New Roman"/>
          <w:sz w:val="24"/>
          <w:highlight w:val="green"/>
        </w:rPr>
        <w:t>APROBADO 26/01/06 – Acta 857/05 (O-05-1579).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580.- </w:t>
      </w:r>
      <w:r>
        <w:rPr>
          <w:rFonts w:eastAsia="MS Mincho;ＭＳ 明朝" w:cs="Times New Roman" w:ascii="Times New Roman" w:hAnsi="Times New Roman"/>
          <w:sz w:val="24"/>
          <w:u w:val="single"/>
        </w:rPr>
        <w:t>Proyecto de Ordenanza 580/06</w:t>
      </w:r>
      <w:r>
        <w:rPr>
          <w:rFonts w:eastAsia="MS Mincho;ＭＳ 明朝" w:cs="Times New Roman" w:ascii="Times New Roman" w:hAnsi="Times New Roman"/>
          <w:sz w:val="24"/>
        </w:rPr>
        <w:t>: "Reglamentar Ordenanza 506-CM-90, artículo 7°". Autor: Intendente Municipal, Sr. Alberto Icare. Colaboradores: Secretario de Hacienda, Lic. Ángel Barriga; Secretario de Gobierno, Sr. Adolfo Foures y Director General de Gobierno, Sr. Carlos Catini. A Asesoría Letrada y a Comisión de Servicios, Tránsito y Transporte.</w:t>
      </w:r>
      <w:r>
        <w:rPr>
          <w:rFonts w:eastAsia="MS Mincho;ＭＳ 明朝" w:cs="Times New Roman" w:ascii="Times New Roman" w:hAnsi="Times New Roman"/>
          <w:sz w:val="24"/>
          <w:highlight w:val="cyan"/>
        </w:rPr>
        <w:tab/>
        <w:t>LIBRO 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581.- </w:t>
      </w:r>
      <w:r>
        <w:rPr>
          <w:rFonts w:eastAsia="MS Mincho;ＭＳ 明朝" w:cs="Times New Roman" w:ascii="Times New Roman" w:hAnsi="Times New Roman"/>
          <w:sz w:val="24"/>
          <w:u w:val="single"/>
        </w:rPr>
        <w:t>Proyecto de Declaración 581/06</w:t>
      </w:r>
      <w:r>
        <w:rPr>
          <w:rFonts w:eastAsia="MS Mincho;ＭＳ 明朝" w:cs="Times New Roman" w:ascii="Times New Roman" w:hAnsi="Times New Roman"/>
          <w:sz w:val="24"/>
        </w:rPr>
        <w:t xml:space="preserve">: "Declarar de Interés Municipal el 4° Encuentro Nacional de Kayakistas – Bariloche 2006". Autor: Intendente Municipal, Sr. Alberto Icare. Colaboradores: Secretario de Gobierno, Sr. Adolfo Fourés y Director General de Deportes, Prof. Oscar Espósito. Se solicitará su retiro por haberse emitido la Resolución 039-PCM-06. </w:t>
      </w:r>
      <w:r>
        <w:rPr>
          <w:rFonts w:eastAsia="MS Mincho;ＭＳ 明朝" w:cs="Times New Roman" w:ascii="Times New Roman" w:hAnsi="Times New Roman"/>
          <w:sz w:val="24"/>
          <w:highlight w:val="cyan"/>
        </w:rPr>
        <w:t>RETIRADO 02/03/06 – Acta 858/06.</w:t>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582.- </w:t>
      </w:r>
      <w:r>
        <w:rPr>
          <w:rFonts w:eastAsia="MS Mincho;ＭＳ 明朝" w:cs="Times New Roman" w:ascii="Times New Roman" w:hAnsi="Times New Roman"/>
          <w:sz w:val="24"/>
          <w:u w:val="single"/>
        </w:rPr>
        <w:t>Proyecto de Ordenanza 582/06</w:t>
      </w:r>
      <w:r>
        <w:rPr>
          <w:rFonts w:eastAsia="MS Mincho;ＭＳ 明朝" w:cs="Times New Roman" w:ascii="Times New Roman" w:hAnsi="Times New Roman"/>
          <w:sz w:val="24"/>
        </w:rPr>
        <w:t>: "Desafectar del dominio público municipal y dar en comodato al Centro de Jubilados y Pensionados "Amancay", la parcela designada catastralmente 19-1-N-608-02.". Autor: Intendente Municipal, Sr. Alberto Icare. Colaboradores: Secretario de Gobierno, Sr. Adolfo Fourés y Secretario de Obras y Servicios Públicos, Sr. Juan Carlos Álvarez. A Asesoría Letrada y a las Comisiones de Obras y Planeamiento y de Gobierno y Legales.</w:t>
      </w:r>
      <w:r>
        <w:rPr>
          <w:rFonts w:eastAsia="MS Mincho;ＭＳ 明朝"/>
          <w:sz w:val="24"/>
          <w:highlight w:val="green"/>
          <w:lang w:val="es-MX"/>
        </w:rPr>
        <w:t xml:space="preserve"> APROBADO 21/12/06 – Acta 873/06 (O-06-1675).</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583.- </w:t>
      </w:r>
      <w:r>
        <w:rPr>
          <w:rFonts w:eastAsia="MS Mincho;ＭＳ 明朝" w:cs="Times New Roman" w:ascii="Times New Roman" w:hAnsi="Times New Roman"/>
          <w:sz w:val="24"/>
          <w:u w:val="single"/>
        </w:rPr>
        <w:t>Proyecto de Ordenanza 583/06</w:t>
      </w:r>
      <w:r>
        <w:rPr>
          <w:rFonts w:eastAsia="MS Mincho;ＭＳ 明朝" w:cs="Times New Roman" w:ascii="Times New Roman" w:hAnsi="Times New Roman"/>
          <w:sz w:val="24"/>
        </w:rPr>
        <w:t>: "Aceptar cesión gratuita de tierra para cisterna, declarar de interés comunitario subdivisión inmueble 19-1-F-654-08". Autor: Intendente Municipal, Sr. Alberto Icare. Colaboradores: Secretario de Obras y Servicios Públicos, Sr. Juan Carlos Álvarez; Secretario de Hacienda, Lic. Ángel Darío Barriga; Secretario de Gobierno, Sr. Adolfo Foures; Asesor Letrado, Dr. Manuel Vázquez; Subsecretario de Planeamiento, Arq. Raúl E. Ferrari; Dirección de Obras por Contrato y Dirección de Catastro. A Asesoría Letrada y a las Comisiones de Obras y Planeamiento y de Gobierno y Legales.</w:t>
      </w:r>
      <w:r>
        <w:rPr>
          <w:rFonts w:eastAsia="MS Mincho;ＭＳ 明朝" w:cs="Times New Roman" w:ascii="Times New Roman" w:hAnsi="Times New Roman"/>
          <w:sz w:val="24"/>
          <w:highlight w:val="cyan"/>
        </w:rPr>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584.- </w:t>
      </w:r>
      <w:r>
        <w:rPr>
          <w:rFonts w:eastAsia="MS Mincho;ＭＳ 明朝" w:cs="Times New Roman" w:ascii="Times New Roman" w:hAnsi="Times New Roman"/>
          <w:sz w:val="24"/>
          <w:u w:val="single"/>
        </w:rPr>
        <w:t>Proyecto de Ordenanza 584/06</w:t>
      </w:r>
      <w:r>
        <w:rPr>
          <w:rFonts w:eastAsia="MS Mincho;ＭＳ 明朝" w:cs="Times New Roman" w:ascii="Times New Roman" w:hAnsi="Times New Roman"/>
          <w:sz w:val="24"/>
        </w:rPr>
        <w:t>: "Prestar acuerdo para la convocatoria presentación de ofertas de terrenos con anteproyectos Estación Terminal de Ómnibus Media y Larga Distancia Patagonia Andina". Autor: Intendente Municipal, Sr. Alberto Icare. Colaborador: Secretario de Obras y Servicios Públicos, Sr. Juan Carlos Álvarez; Secretario de Gobierno, Sr. Adolfo Foures y Subsecretario de Planeamiento, Arq. Raúl E. Ferrari. A Asesoría Letrada y a la Comisión de Gobierno y Legales. Con Tratamiento de Preferencia próxima sesión.</w:t>
      </w:r>
      <w:r>
        <w:rPr>
          <w:rFonts w:eastAsia="MS Mincho;ＭＳ 明朝" w:cs="Times New Roman" w:ascii="Times New Roman" w:hAnsi="Times New Roman"/>
          <w:sz w:val="24"/>
          <w:highlight w:val="green"/>
        </w:rPr>
        <w:t xml:space="preserve"> APROBADO 23/03/06 – Acta 859/06 (O-06-1592).</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585.- </w:t>
      </w:r>
      <w:r>
        <w:rPr>
          <w:rFonts w:eastAsia="MS Mincho;ＭＳ 明朝" w:cs="Times New Roman" w:ascii="Times New Roman" w:hAnsi="Times New Roman"/>
          <w:sz w:val="24"/>
          <w:u w:val="single"/>
        </w:rPr>
        <w:t>Proyecto de Ordenanza 585/06</w:t>
      </w:r>
      <w:r>
        <w:rPr>
          <w:rFonts w:eastAsia="MS Mincho;ＭＳ 明朝" w:cs="Times New Roman" w:ascii="Times New Roman" w:hAnsi="Times New Roman"/>
          <w:sz w:val="24"/>
        </w:rPr>
        <w:t xml:space="preserve">: "Adhiere a Ley Provincial N° 4043. Modifica Ordenanza 1424-CM-04, incorpora especificaciones sobre perros potencialmente peligrosos". Autor: Concejal Marcelo Cascón (UCR). Colaborador: Médico Veterinario Horacio Vautier. A Asesoría Letrada y a las Comisiones de Servicios, Tránsito y Transporte y de Gobierno y Legales. </w:t>
      </w:r>
      <w:r>
        <w:rPr>
          <w:rFonts w:eastAsia="MS Mincho;ＭＳ 明朝" w:cs="Times New Roman" w:ascii="Times New Roman" w:hAnsi="Times New Roman"/>
          <w:sz w:val="24"/>
          <w:highlight w:val="green"/>
        </w:rPr>
        <w:t>APROBADO 08/05/06 – Acta 861/06 (O-06-1610)</w:t>
      </w:r>
      <w:r>
        <w:rPr>
          <w:rFonts w:eastAsia="MS Mincho;ＭＳ 明朝" w:cs="Times New Roman" w:ascii="Times New Roman" w:hAnsi="Times New Roman"/>
          <w:sz w:val="24"/>
          <w:highlight w:val="green"/>
          <w:lang w:val="es-MX"/>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586.- </w:t>
      </w:r>
      <w:r>
        <w:rPr>
          <w:rFonts w:eastAsia="MS Mincho;ＭＳ 明朝"/>
          <w:sz w:val="24"/>
          <w:u w:val="single"/>
          <w:lang w:val="es-MX"/>
        </w:rPr>
        <w:t>Proyecto de Ordenanza 586/06</w:t>
      </w:r>
      <w:r>
        <w:rPr>
          <w:rFonts w:eastAsia="MS Mincho;ＭＳ 明朝"/>
          <w:sz w:val="24"/>
          <w:lang w:val="es-MX"/>
        </w:rPr>
        <w:t xml:space="preserve">: "Regula la actividad de enseñanza del Esquí y Snowboard". Autor: Concejal Marcelo Cascón (UCR). Colaborador: Dr. Horacio Vautier. Iniciativa: Sres. Eric Guzmán y Martín Bacer. A Asesoría Letrada y a las Comisiones de Servicios, Tránsito y Transporte y de Gobierno y Legales. ). </w:t>
      </w:r>
      <w:r>
        <w:rPr>
          <w:rFonts w:eastAsia="MS Mincho;ＭＳ 明朝"/>
          <w:sz w:val="24"/>
          <w:highlight w:val="green"/>
          <w:lang w:val="es-MX"/>
        </w:rPr>
        <w:t>APROBADO 25/11/07 – Acta 887/07 (O-07-1752)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587.- </w:t>
      </w:r>
      <w:r>
        <w:rPr>
          <w:rFonts w:eastAsia="MS Mincho;ＭＳ 明朝" w:cs="Times New Roman" w:ascii="Times New Roman" w:hAnsi="Times New Roman"/>
          <w:sz w:val="24"/>
          <w:u w:val="single"/>
        </w:rPr>
        <w:t>Proyecto de Ordenanza 587/06</w:t>
      </w:r>
      <w:r>
        <w:rPr>
          <w:rFonts w:eastAsia="MS Mincho;ＭＳ 明朝" w:cs="Times New Roman" w:ascii="Times New Roman" w:hAnsi="Times New Roman"/>
          <w:sz w:val="24"/>
        </w:rPr>
        <w:t>: "Declarar de utilidad pública y pago obligatorio la obra de red cloacal y conexiones domiciliarias en Barrio Bella Vista". Autor: Intendente Municipal, Sr. Alberto Icare. Colaboradores: Secretario de Obras y Servicios Públicos, Sr. Juan Carlos Álvarez; Secretario de Gobierno, Sr. Adolfo Foures y Dirección de Obras por Contrato. A Asesoría Letrada y a las Comisiones de Obras y Planeamiento y de Economía.</w:t>
      </w:r>
      <w:r>
        <w:rPr>
          <w:rFonts w:eastAsia="MS Mincho;ＭＳ 明朝" w:cs="Times New Roman" w:ascii="Times New Roman" w:hAnsi="Times New Roman"/>
          <w:sz w:val="24"/>
          <w:highlight w:val="green"/>
        </w:rPr>
        <w:t xml:space="preserve"> APROBADO 11/04/06 – Acta 860/06 (O-06-1598)</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588.- </w:t>
      </w:r>
      <w:r>
        <w:rPr>
          <w:rFonts w:eastAsia="MS Mincho;ＭＳ 明朝" w:cs="Times New Roman" w:ascii="Times New Roman" w:hAnsi="Times New Roman"/>
          <w:sz w:val="24"/>
          <w:u w:val="single"/>
        </w:rPr>
        <w:t>Proyecto de Ordenanza 588/06</w:t>
      </w:r>
      <w:r>
        <w:rPr>
          <w:rFonts w:eastAsia="MS Mincho;ＭＳ 明朝" w:cs="Times New Roman" w:ascii="Times New Roman" w:hAnsi="Times New Roman"/>
          <w:sz w:val="24"/>
        </w:rPr>
        <w:t>: "Asignar nombres a calle Barrio Aldea del Este". Autor: Intendente Municipal, Sr. Alberto Icare. Colaboradores: Secretario de Obras y Servicios Públicos, Sr. Juan Carlos Álvarez; Secretario de Gobierno, Sr. Adolfo Foures; Subsecretario de Desarrollo Ambiental y Planeamiento, Arq. Raúl Ferrari y Dirección de Catastro. A Asesoría Letrada y a la Comisión de Servicios, Tránsito y Transporte.</w:t>
      </w:r>
      <w:r>
        <w:rPr>
          <w:rFonts w:eastAsia="MS Mincho;ＭＳ 明朝" w:cs="Times New Roman" w:ascii="Times New Roman" w:hAnsi="Times New Roman"/>
          <w:sz w:val="24"/>
          <w:highlight w:val="green"/>
        </w:rPr>
        <w:t xml:space="preserve"> APROBADO 23/03/06 – Acta 859/06 (O-06-1593).</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589.- </w:t>
      </w:r>
      <w:r>
        <w:rPr>
          <w:rFonts w:eastAsia="MS Mincho;ＭＳ 明朝" w:cs="Times New Roman" w:ascii="Times New Roman" w:hAnsi="Times New Roman"/>
          <w:sz w:val="24"/>
          <w:u w:val="single"/>
        </w:rPr>
        <w:t>Proyecto de Ordenanza 589/06</w:t>
      </w:r>
      <w:r>
        <w:rPr>
          <w:rFonts w:eastAsia="MS Mincho;ＭＳ 明朝" w:cs="Times New Roman" w:ascii="Times New Roman" w:hAnsi="Times New Roman"/>
          <w:sz w:val="24"/>
        </w:rPr>
        <w:t xml:space="preserve">: "Ceder al Concejo Provincial de Educación parte de la Reserva Fiscal designada catastralmente como 19-2-P-187-02". Autor: Concejal Marcelo Cascón (UCR). Iniciativa: Delegación Regional de Educación Zona Andina. A Asesoría Letrada y a las Comisiones de Obras y Planeamiento y de Gobierno y Legales. </w:t>
      </w:r>
      <w:r>
        <w:rPr>
          <w:rFonts w:eastAsia="MS Mincho;ＭＳ 明朝" w:cs="Times New Roman" w:ascii="Times New Roman" w:hAnsi="Times New Roman"/>
          <w:sz w:val="24"/>
          <w:highlight w:val="green"/>
        </w:rPr>
        <w:t>APROBADO 22/06/06 – Acta 863/06 (O-06-1619)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590.- </w:t>
      </w:r>
      <w:r>
        <w:rPr>
          <w:rFonts w:eastAsia="MS Mincho;ＭＳ 明朝" w:cs="Times New Roman" w:ascii="Times New Roman" w:hAnsi="Times New Roman"/>
          <w:sz w:val="24"/>
          <w:u w:val="single"/>
        </w:rPr>
        <w:t>Proyecto de Declaración 590/06</w:t>
      </w:r>
      <w:r>
        <w:rPr>
          <w:rFonts w:eastAsia="MS Mincho;ＭＳ 明朝" w:cs="Times New Roman" w:ascii="Times New Roman" w:hAnsi="Times New Roman"/>
          <w:sz w:val="24"/>
        </w:rPr>
        <w:t>: "Declarar evento de Interés Municipal "Primera fecha del Campeonato Provincial de Patín Artístico". Autor: Concejal Marcelo Cascón (UCR). Iniciativa: Profesor Marcelo Rivero. Sobre Tablas.</w:t>
      </w:r>
      <w:r>
        <w:rPr>
          <w:rFonts w:eastAsia="MS Mincho;ＭＳ 明朝" w:cs="Times New Roman" w:ascii="Times New Roman" w:hAnsi="Times New Roman"/>
          <w:sz w:val="24"/>
          <w:highlight w:val="green"/>
        </w:rPr>
        <w:t xml:space="preserve"> APROBADO 02/03/06 – Acta 858/06 (D-06-1180).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591.- </w:t>
      </w:r>
      <w:r>
        <w:rPr>
          <w:rFonts w:eastAsia="MS Mincho;ＭＳ 明朝" w:cs="Times New Roman" w:ascii="Times New Roman" w:hAnsi="Times New Roman"/>
          <w:sz w:val="24"/>
          <w:u w:val="single"/>
        </w:rPr>
        <w:t>Proyecto de Ordenanza 591/06</w:t>
      </w:r>
      <w:r>
        <w:rPr>
          <w:rFonts w:eastAsia="MS Mincho;ＭＳ 明朝" w:cs="Times New Roman" w:ascii="Times New Roman" w:hAnsi="Times New Roman"/>
          <w:sz w:val="24"/>
        </w:rPr>
        <w:t>: "Modificación de la Ordenanza 1344-CM-03". Autor: Concejal Hugo Cejas (UCR). Colaborador: Sr. Guillermo Corbella. A Asesoría Letrada y a las Comisiones de Obras y Planeamiento y de Gobierno y Legales.</w:t>
      </w:r>
      <w:r>
        <w:rPr>
          <w:rFonts w:eastAsia="MS Mincho;ＭＳ 明朝" w:cs="Times New Roman" w:ascii="Times New Roman" w:hAnsi="Times New Roman"/>
          <w:sz w:val="24"/>
          <w:highlight w:val="red"/>
        </w:rPr>
        <w:t xml:space="preserve"> RECHAZADO 23/08/07 – Acta 882/07.</w:t>
      </w:r>
      <w:r>
        <w:rPr>
          <w:rFonts w:eastAsia="MS Mincho;ＭＳ 明朝" w:cs="Times New Roman" w:ascii="Times New Roman" w:hAnsi="Times New Roman"/>
          <w:sz w:val="24"/>
          <w:highlight w:val="cyan"/>
        </w:rPr>
        <w:tab/>
        <w:t>LIBRO 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592.- </w:t>
      </w:r>
      <w:r>
        <w:rPr>
          <w:rFonts w:eastAsia="MS Mincho;ＭＳ 明朝" w:cs="Times New Roman" w:ascii="Times New Roman" w:hAnsi="Times New Roman"/>
          <w:sz w:val="24"/>
          <w:u w:val="single"/>
        </w:rPr>
        <w:t>Proyecto de Ordenanza 592/05</w:t>
      </w:r>
      <w:r>
        <w:rPr>
          <w:rFonts w:eastAsia="MS Mincho;ＭＳ 明朝" w:cs="Times New Roman" w:ascii="Times New Roman" w:hAnsi="Times New Roman"/>
          <w:sz w:val="24"/>
        </w:rPr>
        <w:t>: "Acordar Pliego Licitación Pública adquisición lubricantes y aditivos". Autor: Intendente Municipal, Sr. Alberto Icare. Colaboradores: Secretario de Obras y Servicios Públicos, Sr. Juan Carlos Álvarez; Secretario de Gobierno, Sr. Adolfo Foures y Secretario de Hacienda, Lic. Darío Barriga. A Asesoría Letrada y a las Comisiones de Servicios, Tránsito y Transporte y de Economía.</w:t>
      </w:r>
      <w:r>
        <w:rPr>
          <w:rFonts w:eastAsia="MS Mincho;ＭＳ 明朝" w:cs="Times New Roman" w:ascii="Times New Roman" w:hAnsi="Times New Roman"/>
          <w:sz w:val="24"/>
          <w:highlight w:val="green"/>
        </w:rPr>
        <w:t xml:space="preserve"> APROBADO 11/04/06 – Acta 860/06 (O-06-1601)</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593.- </w:t>
      </w:r>
      <w:r>
        <w:rPr>
          <w:rFonts w:eastAsia="MS Mincho;ＭＳ 明朝" w:cs="Times New Roman" w:ascii="Times New Roman" w:hAnsi="Times New Roman"/>
          <w:sz w:val="24"/>
          <w:u w:val="single"/>
        </w:rPr>
        <w:t>Proyecto de Declaración 593/06</w:t>
      </w:r>
      <w:r>
        <w:rPr>
          <w:rFonts w:eastAsia="MS Mincho;ＭＳ 明朝" w:cs="Times New Roman" w:ascii="Times New Roman" w:hAnsi="Times New Roman"/>
          <w:sz w:val="24"/>
        </w:rPr>
        <w:t>: "Declarar de Interés Municipal el 5° Festival Internacional Patagonia y Tango".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rPr>
        <w:t xml:space="preserve"> APROBADO 23/03/06 – Acta 859/06 (D-06-1181).</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594.- </w:t>
      </w:r>
      <w:r>
        <w:rPr>
          <w:rFonts w:eastAsia="MS Mincho;ＭＳ 明朝" w:cs="Times New Roman" w:ascii="Times New Roman" w:hAnsi="Times New Roman"/>
          <w:sz w:val="24"/>
          <w:u w:val="single"/>
        </w:rPr>
        <w:t>Proyecto de Ordenanza 594/06</w:t>
      </w:r>
      <w:r>
        <w:rPr>
          <w:rFonts w:eastAsia="MS Mincho;ＭＳ 明朝" w:cs="Times New Roman" w:ascii="Times New Roman" w:hAnsi="Times New Roman"/>
          <w:sz w:val="24"/>
        </w:rPr>
        <w:t xml:space="preserve">: "Modificar Ordenanza N° 126-I-79 de habilitaciones comerciales incorpora Capítulo XLIII Paseo Ciudadano". Autores: Concejales Irma Haneck y Hugo Cejas (U.C.R.). Colaboradores: Sr. Carlos Cattini (Director General de Gobierno); Sr. Guillermo Corbella; Dra. Melina Ríos Faverio y Lic. Marcela Giovanni (Secretaría de Turismo Municipal). A Asesoría Letrada y a Comisiones de Servicios, Tránsito y Transporte y de Gobierno y Legales. </w:t>
      </w:r>
      <w:r>
        <w:rPr>
          <w:rFonts w:eastAsia="MS Mincho;ＭＳ 明朝" w:cs="Times New Roman" w:ascii="Times New Roman" w:hAnsi="Times New Roman"/>
          <w:sz w:val="24"/>
          <w:highlight w:val="green"/>
        </w:rPr>
        <w:t>APROBADO 19/10/06 – Acta 868/06 (O-06-1646).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4"/>
        </w:rPr>
      </w:r>
    </w:p>
    <w:p>
      <w:pPr>
        <w:pStyle w:val="Textosinformato"/>
        <w:jc w:val="both"/>
        <w:rPr/>
      </w:pPr>
      <w:r>
        <w:rPr>
          <w:rFonts w:eastAsia="MS Mincho;ＭＳ 明朝" w:cs="Times New Roman" w:ascii="Times New Roman" w:hAnsi="Times New Roman"/>
          <w:sz w:val="24"/>
        </w:rPr>
        <w:t xml:space="preserve">595.- </w:t>
      </w:r>
      <w:r>
        <w:rPr>
          <w:rFonts w:eastAsia="MS Mincho;ＭＳ 明朝" w:cs="Times New Roman" w:ascii="Times New Roman" w:hAnsi="Times New Roman"/>
          <w:sz w:val="24"/>
          <w:u w:val="single"/>
        </w:rPr>
        <w:t>Proyecto de Declaración 595/06</w:t>
      </w:r>
      <w:r>
        <w:rPr>
          <w:rFonts w:eastAsia="MS Mincho;ＭＳ 明朝" w:cs="Times New Roman" w:ascii="Times New Roman" w:hAnsi="Times New Roman"/>
          <w:sz w:val="24"/>
        </w:rPr>
        <w:t>: "Declarar de Interés Municipal y Educativo al "VI° Festival Nacional de Titiriteros Andariegos". Autora: Concejal Sandra Guerrero (MARA). Colaborador: Subsecretario de Cultura Municipal, Sr. Luis Torrejón y Sra. Mónica Segovia. Sobre Tablas.</w:t>
      </w:r>
      <w:r>
        <w:rPr>
          <w:rFonts w:eastAsia="MS Mincho;ＭＳ 明朝" w:cs="Times New Roman" w:ascii="Times New Roman" w:hAnsi="Times New Roman"/>
          <w:sz w:val="24"/>
          <w:highlight w:val="green"/>
        </w:rPr>
        <w:t xml:space="preserve"> APROBADO 23/03/06 – Acta 859/06 (D-06-1182).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596.- </w:t>
      </w:r>
      <w:r>
        <w:rPr>
          <w:rFonts w:eastAsia="MS Mincho;ＭＳ 明朝" w:cs="Times New Roman" w:ascii="Times New Roman" w:hAnsi="Times New Roman"/>
          <w:sz w:val="24"/>
          <w:u w:val="single"/>
        </w:rPr>
        <w:t>Proyecto de Declaración 596/06</w:t>
      </w:r>
      <w:r>
        <w:rPr>
          <w:rFonts w:eastAsia="MS Mincho;ＭＳ 明朝" w:cs="Times New Roman" w:ascii="Times New Roman" w:hAnsi="Times New Roman"/>
          <w:sz w:val="24"/>
        </w:rPr>
        <w:t>: "Interés Municipal la Gira Internacional de Rugby Pehuenes". Autor: Intendente Municipal, Sr. Alberto Icare. Colaboradores: Secretario de Gobierno, Sr. Adolfo Foures y Secretaria de Turismo, Sra. Alicia Longoni. Sobre Tablas.</w:t>
      </w:r>
      <w:r>
        <w:rPr>
          <w:rFonts w:eastAsia="MS Mincho;ＭＳ 明朝" w:cs="Times New Roman" w:ascii="Times New Roman" w:hAnsi="Times New Roman"/>
          <w:sz w:val="24"/>
          <w:highlight w:val="green"/>
        </w:rPr>
        <w:t xml:space="preserve"> APROBADO 23/03/06 – Acta 859/06 (D-06-1183).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597.- </w:t>
      </w:r>
      <w:r>
        <w:rPr>
          <w:rFonts w:eastAsia="MS Mincho;ＭＳ 明朝" w:cs="Times New Roman" w:ascii="Times New Roman" w:hAnsi="Times New Roman"/>
          <w:sz w:val="24"/>
          <w:u w:val="single"/>
        </w:rPr>
        <w:t>Proyecto de Ordenanza 597/06</w:t>
      </w:r>
      <w:r>
        <w:rPr>
          <w:rFonts w:eastAsia="MS Mincho;ＭＳ 明朝" w:cs="Times New Roman" w:ascii="Times New Roman" w:hAnsi="Times New Roman"/>
          <w:sz w:val="24"/>
        </w:rPr>
        <w:t>: "Dar ingreso permanencia a todo espacio público o de acceso público, transportes públicos de pasajeros a los perros guías o de asistencia acompañantes". Autora: Concejal Silvina García Larraburu (PJ). Colaboradores: Centro de Rehabilitación Integral Patagónica – María Inés Ardaist Grane, Corina Gómez, Mauricio Kitaigorodzki, Bibiana Misischia y Marcelo Marzano. A Asesoría Letrada y Comisiones de Servicios, Tránsito y Transporte y de Gobierno y Legales.</w:t>
      </w:r>
      <w:r>
        <w:rPr>
          <w:rFonts w:eastAsia="MS Mincho;ＭＳ 明朝" w:cs="Times New Roman" w:ascii="Times New Roman" w:hAnsi="Times New Roman"/>
          <w:sz w:val="24"/>
          <w:highlight w:val="cyan"/>
        </w:rPr>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598.- </w:t>
      </w:r>
      <w:r>
        <w:rPr>
          <w:rFonts w:eastAsia="MS Mincho;ＭＳ 明朝" w:cs="Times New Roman" w:ascii="Times New Roman" w:hAnsi="Times New Roman"/>
          <w:sz w:val="24"/>
          <w:u w:val="single"/>
        </w:rPr>
        <w:t>Proyecto de Ordenanza 598/06</w:t>
      </w:r>
      <w:r>
        <w:rPr>
          <w:rFonts w:eastAsia="MS Mincho;ＭＳ 明朝" w:cs="Times New Roman" w:ascii="Times New Roman" w:hAnsi="Times New Roman"/>
          <w:sz w:val="24"/>
        </w:rPr>
        <w:t>: "Aceptar donación de la artista plástica Sra. Marta Storari, DNI 3.386.875, una obra de su autoría denominada "Torrente" de 60 x 40 cm (óleo)".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rPr>
        <w:t xml:space="preserve"> APROBADO 23/03/06 – Acta 859/06 (O-06-1589).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599.- </w:t>
      </w:r>
      <w:r>
        <w:rPr>
          <w:rFonts w:eastAsia="MS Mincho;ＭＳ 明朝" w:cs="Times New Roman" w:ascii="Times New Roman" w:hAnsi="Times New Roman"/>
          <w:sz w:val="24"/>
          <w:u w:val="single"/>
        </w:rPr>
        <w:t>Proyecto de Ordenanza 599/06</w:t>
      </w:r>
      <w:r>
        <w:rPr>
          <w:rFonts w:eastAsia="MS Mincho;ＭＳ 明朝" w:cs="Times New Roman" w:ascii="Times New Roman" w:hAnsi="Times New Roman"/>
          <w:sz w:val="24"/>
        </w:rPr>
        <w:t>: "Adherir a la Ley de Obras Públicas N° 286". Autor: Intendente Municipal, Sr. Alberto Icare. Colaboradores: Secretario de Obras y Servicios Públicos, Sr. Juan Carlos Álvarez; Secretario de Gobierno, Sr. Adolfo Foures y Dirección de Obras por Contrato, Arq. Oscar de Paz. A Asesoría Letrada y a Comisiones de Obras y Planeamiento y de Gobierno y Legales.</w:t>
      </w:r>
      <w:r>
        <w:rPr>
          <w:rFonts w:eastAsia="MS Mincho;ＭＳ 明朝" w:cs="Times New Roman" w:ascii="Times New Roman" w:hAnsi="Times New Roman"/>
          <w:sz w:val="24"/>
          <w:highlight w:val="cyan"/>
        </w:rPr>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600.- </w:t>
      </w:r>
      <w:r>
        <w:rPr>
          <w:rFonts w:eastAsia="MS Mincho;ＭＳ 明朝" w:cs="Times New Roman" w:ascii="Times New Roman" w:hAnsi="Times New Roman"/>
          <w:sz w:val="24"/>
          <w:u w:val="single"/>
        </w:rPr>
        <w:t>Proyecto de Ordenanza 600/06</w:t>
      </w:r>
      <w:r>
        <w:rPr>
          <w:rFonts w:eastAsia="MS Mincho;ＭＳ 明朝" w:cs="Times New Roman" w:ascii="Times New Roman" w:hAnsi="Times New Roman"/>
          <w:sz w:val="24"/>
        </w:rPr>
        <w:t xml:space="preserve">: "Desafectar del dominio público municipal, afectar al dominio privado municipal y dar en comodato a la Parroquia Nuestra Señora de Luján, parte de la parcela 19-1-T-937-01". Autor: Intendente Municipal, Sr. Alberto Icare. Colaboradores: Secretario de Obras y Servicios Públicos, Sr. Juan Carlos Álvarez; Secretario de Gobierno, Sr. Adolfo Foures y Dirección de Catastro. A Asesoría Letrada y a Comisión de Gobierno y Legales. Con Tratamiento de Preferencia próxima sesión. </w:t>
      </w:r>
      <w:r>
        <w:rPr>
          <w:rFonts w:eastAsia="MS Mincho;ＭＳ 明朝" w:cs="Times New Roman" w:ascii="Times New Roman" w:hAnsi="Times New Roman"/>
          <w:sz w:val="24"/>
          <w:highlight w:val="green"/>
        </w:rPr>
        <w:t>APROBADO 11/04/06 – Acta 860/06 (O-06-1597)</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601.- </w:t>
      </w:r>
      <w:r>
        <w:rPr>
          <w:rFonts w:eastAsia="MS Mincho;ＭＳ 明朝" w:cs="Times New Roman" w:ascii="Times New Roman" w:hAnsi="Times New Roman"/>
          <w:sz w:val="24"/>
          <w:u w:val="single"/>
        </w:rPr>
        <w:t>Proyecto de Ordenanza 601/06</w:t>
      </w:r>
      <w:r>
        <w:rPr>
          <w:rFonts w:eastAsia="MS Mincho;ＭＳ 明朝" w:cs="Times New Roman" w:ascii="Times New Roman" w:hAnsi="Times New Roman"/>
          <w:sz w:val="24"/>
        </w:rPr>
        <w:t xml:space="preserve">: "Modificar Ordenanza 506-CM-90". Autor: Intendente Municipal, Sr. Alberto Icare. Colaboradores: Secretario de Gobierno, Sr. Adolfo Foures y Director General de Gobierno, Sr. Carlos E. Catini. A Asesoría Letrada y a Comisiones de Servicios, Tránsito y Transporte y de Gobierno y Legales. </w:t>
      </w:r>
      <w:r>
        <w:rPr>
          <w:rFonts w:eastAsia="MS Mincho;ＭＳ 明朝" w:cs="Times New Roman" w:ascii="Times New Roman" w:hAnsi="Times New Roman"/>
          <w:sz w:val="24"/>
          <w:highlight w:val="green"/>
        </w:rPr>
        <w:t>APROBADO 08/05/06 – Acta 861/06 (O-06-1609)</w:t>
      </w:r>
      <w:r>
        <w:rPr>
          <w:rFonts w:eastAsia="MS Mincho;ＭＳ 明朝" w:cs="Times New Roman" w:ascii="Times New Roman" w:hAnsi="Times New Roman"/>
          <w:sz w:val="24"/>
          <w:highlight w:val="green"/>
          <w:lang w:val="es-MX"/>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602.- </w:t>
      </w:r>
      <w:r>
        <w:rPr>
          <w:rFonts w:eastAsia="MS Mincho;ＭＳ 明朝" w:cs="Times New Roman" w:ascii="Times New Roman" w:hAnsi="Times New Roman"/>
          <w:sz w:val="24"/>
          <w:u w:val="single"/>
        </w:rPr>
        <w:t>Proyecto de Ordenanza 602/06</w:t>
      </w:r>
      <w:r>
        <w:rPr>
          <w:rFonts w:eastAsia="MS Mincho;ＭＳ 明朝" w:cs="Times New Roman" w:ascii="Times New Roman" w:hAnsi="Times New Roman"/>
          <w:sz w:val="24"/>
        </w:rPr>
        <w:t xml:space="preserve">: "Aprobar convenio entre la Municipalidad de San Carlos de Bariloche y el Banco La Pampa". Autor: Intendente Municipal, Sr. Alberto Icare. Colaborador: Secretario de Gobierno, Sr. Adolfo Foures. A Asesoría Letrada y a Comisión de Economía. </w:t>
      </w:r>
      <w:r>
        <w:rPr>
          <w:rFonts w:eastAsia="MS Mincho;ＭＳ 明朝" w:cs="Times New Roman" w:ascii="Times New Roman" w:hAnsi="Times New Roman"/>
          <w:sz w:val="24"/>
          <w:highlight w:val="green"/>
        </w:rPr>
        <w:t>APROBADO 08/05/06 – Acta 861/06 (O-06-1608)</w:t>
      </w:r>
      <w:r>
        <w:rPr>
          <w:rFonts w:eastAsia="MS Mincho;ＭＳ 明朝" w:cs="Times New Roman" w:ascii="Times New Roman" w:hAnsi="Times New Roman"/>
          <w:sz w:val="24"/>
          <w:highlight w:val="green"/>
          <w:lang w:val="es-MX"/>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603.- </w:t>
      </w:r>
      <w:r>
        <w:rPr>
          <w:rFonts w:eastAsia="MS Mincho;ＭＳ 明朝"/>
          <w:sz w:val="24"/>
          <w:u w:val="single"/>
          <w:lang w:val="es-MX"/>
        </w:rPr>
        <w:t>Proyecto de Ordenanza 603/06</w:t>
      </w:r>
      <w:r>
        <w:rPr>
          <w:rFonts w:eastAsia="MS Mincho;ＭＳ 明朝"/>
          <w:sz w:val="24"/>
          <w:lang w:val="es-MX"/>
        </w:rPr>
        <w:t>: "Modificación jurisdicción de la Junta Vecinal Casa de Piedra por desafectación de manzanas e incorporación de inmuebles de la Junta Vecinal La Gaviota". Autor: Intendente Municipal, Sr. Alberto Icare. Colaboradores: Secretario de Gobierno, Sr. Adolfo Foures. Director General de Juntas Vecinales, Sr. Oscar Zamora y Equipo de Trabajo de la Dirección General de Juntas Vecinales. A Asesoría Letrada y a Comisiones de Servicios, Tránsito y Transporte y de Gobierno y Legales.</w:t>
      </w:r>
      <w:r>
        <w:rPr>
          <w:rFonts w:eastAsia="MS Mincho;ＭＳ 明朝"/>
          <w:sz w:val="24"/>
          <w:highlight w:val="green"/>
          <w:lang w:val="es-MX"/>
        </w:rPr>
        <w:t xml:space="preserve"> APROBADO 20/09/07 – Acta 884/07 (O-07-1740)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604.- </w:t>
      </w:r>
      <w:r>
        <w:rPr>
          <w:rFonts w:eastAsia="MS Mincho;ＭＳ 明朝" w:cs="Times New Roman" w:ascii="Times New Roman" w:hAnsi="Times New Roman"/>
          <w:sz w:val="24"/>
          <w:u w:val="single"/>
        </w:rPr>
        <w:t>Proyecto de Comunicación 604/06</w:t>
      </w:r>
      <w:r>
        <w:rPr>
          <w:rFonts w:eastAsia="MS Mincho;ＭＳ 明朝" w:cs="Times New Roman" w:ascii="Times New Roman" w:hAnsi="Times New Roman"/>
          <w:sz w:val="24"/>
        </w:rPr>
        <w:t>: "Solicitar urgente presencia en Bariloche Ministro de Educación Provincia de Río Negro". Autores: Concejales Diego Breide, Andrés Martínez Infante y Beatriz Contreras (Encuentro). Se presentará la propuesta en la Mesa.</w:t>
      </w:r>
      <w:r>
        <w:rPr>
          <w:rFonts w:eastAsia="MS Mincho;ＭＳ 明朝" w:cs="Times New Roman" w:ascii="Times New Roman" w:hAnsi="Times New Roman"/>
          <w:sz w:val="24"/>
          <w:highlight w:val="cyan"/>
        </w:rPr>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605.- </w:t>
      </w:r>
      <w:r>
        <w:rPr>
          <w:rFonts w:eastAsia="MS Mincho;ＭＳ 明朝" w:cs="Times New Roman" w:ascii="Times New Roman" w:hAnsi="Times New Roman"/>
          <w:sz w:val="24"/>
          <w:u w:val="single"/>
        </w:rPr>
        <w:t>Proyecto de Declaración 605/06</w:t>
      </w:r>
      <w:r>
        <w:rPr>
          <w:rFonts w:eastAsia="MS Mincho;ＭＳ 明朝" w:cs="Times New Roman" w:ascii="Times New Roman" w:hAnsi="Times New Roman"/>
          <w:sz w:val="24"/>
        </w:rPr>
        <w:t>: "Declarar de Interés Municipal y Turístico al XXIII Congreso Federal de Guías de Turismo". Autor: Intendente Municipal, Sr. Alberto Icare. Colaboradores: Secretaria de Turismo, Sra. Alicia Longoni y Secretario de Gobierno, Sr. Adolfo Foures. Sobre Tablas. .</w:t>
      </w:r>
      <w:r>
        <w:rPr>
          <w:rFonts w:eastAsia="MS Mincho;ＭＳ 明朝" w:cs="Times New Roman" w:ascii="Times New Roman" w:hAnsi="Times New Roman"/>
          <w:sz w:val="24"/>
          <w:highlight w:val="green"/>
        </w:rPr>
        <w:t xml:space="preserve"> APROBADO 23/03/06 – Acta 859/06 (D-06-1184).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606.- </w:t>
      </w:r>
      <w:r>
        <w:rPr>
          <w:rFonts w:eastAsia="MS Mincho;ＭＳ 明朝" w:cs="Times New Roman" w:ascii="Times New Roman" w:hAnsi="Times New Roman"/>
          <w:sz w:val="24"/>
          <w:u w:val="single"/>
        </w:rPr>
        <w:t>Proyecto de Ordenanza 606/06</w:t>
      </w:r>
      <w:r>
        <w:rPr>
          <w:rFonts w:eastAsia="MS Mincho;ＭＳ 明朝" w:cs="Times New Roman" w:ascii="Times New Roman" w:hAnsi="Times New Roman"/>
          <w:sz w:val="24"/>
        </w:rPr>
        <w:t>: "Preservación de trazas de arroyos y evaluación de riesgos en faldeo del Cerro Otto". Autor: Concejal Fernando Martín (U.C.R.). Colaborador: Sr. Mauro Cifuentes. A Asesoría Letrada y a Comisión de Obras y Planeamiento.</w:t>
      </w:r>
      <w:r>
        <w:rPr>
          <w:rFonts w:eastAsia="MS Mincho;ＭＳ 明朝" w:cs="Times New Roman" w:ascii="Times New Roman" w:hAnsi="Times New Roman"/>
          <w:sz w:val="24"/>
          <w:highlight w:val="cyan"/>
        </w:rPr>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607.- </w:t>
      </w:r>
      <w:r>
        <w:rPr>
          <w:rFonts w:eastAsia="MS Mincho;ＭＳ 明朝" w:cs="Times New Roman" w:ascii="Times New Roman" w:hAnsi="Times New Roman"/>
          <w:sz w:val="24"/>
          <w:u w:val="single"/>
        </w:rPr>
        <w:t>Proyecto de Declaración 607/06</w:t>
      </w:r>
      <w:r>
        <w:rPr>
          <w:rFonts w:eastAsia="MS Mincho;ＭＳ 明朝" w:cs="Times New Roman" w:ascii="Times New Roman" w:hAnsi="Times New Roman"/>
          <w:sz w:val="24"/>
        </w:rPr>
        <w:t>: "Interés Municipal Raid de vehículos 4x4 denominado Big Race Challenge 222". Autor: Intendente Municipal, Sr. Alberto Icare. Colaboradores: Secretario de Gobierno, Sr. Adolfo Foures. A la Comisión de Turismo. .</w:t>
      </w:r>
      <w:r>
        <w:rPr>
          <w:rFonts w:eastAsia="MS Mincho;ＭＳ 明朝" w:cs="Times New Roman" w:ascii="Times New Roman" w:hAnsi="Times New Roman"/>
          <w:sz w:val="24"/>
          <w:highlight w:val="cyan"/>
        </w:rPr>
        <w:t xml:space="preserve"> RETIRADO 25/10/07 – Acta 887/07.</w:t>
        <w:tab/>
        <w:t>LIBRO 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608.- </w:t>
      </w:r>
      <w:r>
        <w:rPr>
          <w:rFonts w:eastAsia="MS Mincho;ＭＳ 明朝" w:cs="Times New Roman" w:ascii="Times New Roman" w:hAnsi="Times New Roman"/>
          <w:sz w:val="24"/>
          <w:u w:val="single"/>
        </w:rPr>
        <w:t>Proyecto de Ordenanza 608/06</w:t>
      </w:r>
      <w:r>
        <w:rPr>
          <w:rFonts w:eastAsia="MS Mincho;ＭＳ 明朝" w:cs="Times New Roman" w:ascii="Times New Roman" w:hAnsi="Times New Roman"/>
          <w:sz w:val="24"/>
        </w:rPr>
        <w:t>: "Código de peligros geológicos". Autor: Concejal Fernando Martín (U.C.R.). Colaborador: Sr. Mauro Cifuentes. A Asesoría Letrada y a Comisiones de Obras y Planeamiento y de Gobierno y Legales.</w:t>
      </w:r>
      <w:r>
        <w:rPr>
          <w:rFonts w:eastAsia="MS Mincho;ＭＳ 明朝" w:cs="Times New Roman" w:ascii="Times New Roman" w:hAnsi="Times New Roman"/>
          <w:sz w:val="24"/>
          <w:highlight w:val="green"/>
        </w:rPr>
        <w:t xml:space="preserve"> APROBADO 31/08/06 – Acta 866/06 (O-06-1640)</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609.- </w:t>
      </w:r>
      <w:r>
        <w:rPr>
          <w:rFonts w:eastAsia="MS Mincho;ＭＳ 明朝" w:cs="Times New Roman" w:ascii="Times New Roman" w:hAnsi="Times New Roman"/>
          <w:sz w:val="24"/>
          <w:u w:val="single"/>
        </w:rPr>
        <w:t>Proyecto de Ordenanza 609/06</w:t>
      </w:r>
      <w:r>
        <w:rPr>
          <w:rFonts w:eastAsia="MS Mincho;ＭＳ 明朝" w:cs="Times New Roman" w:ascii="Times New Roman" w:hAnsi="Times New Roman"/>
          <w:sz w:val="24"/>
        </w:rPr>
        <w:t xml:space="preserve">: "Modificación de la Ordenanza N° 1441-CM-04, de la Tasa por Inspección, Seguridad e Higiene, Componente B". Autor: Concejal Hugo Cejas (U.C.R.). Colaborador: Sr. Guillermo Corbella. A Asesoría Letrada y a Comisión de Economía. </w:t>
      </w:r>
      <w:r>
        <w:rPr>
          <w:rFonts w:eastAsia="MS Mincho;ＭＳ 明朝" w:cs="Times New Roman" w:ascii="Times New Roman" w:hAnsi="Times New Roman"/>
          <w:sz w:val="24"/>
          <w:highlight w:val="green"/>
        </w:rPr>
        <w:t>APROBADO 08/05/06 – Acta 861/06 (O-06-1607)</w:t>
      </w:r>
      <w:r>
        <w:rPr>
          <w:rFonts w:eastAsia="MS Mincho;ＭＳ 明朝" w:cs="Times New Roman" w:ascii="Times New Roman" w:hAnsi="Times New Roman"/>
          <w:sz w:val="24"/>
          <w:highlight w:val="green"/>
          <w:lang w:val="es-MX"/>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610.- </w:t>
      </w:r>
      <w:r>
        <w:rPr>
          <w:rFonts w:eastAsia="MS Mincho;ＭＳ 明朝" w:cs="Times New Roman" w:ascii="Times New Roman" w:hAnsi="Times New Roman"/>
          <w:sz w:val="24"/>
          <w:u w:val="single"/>
        </w:rPr>
        <w:t>Proyecto de Ordenanza 610/06</w:t>
      </w:r>
      <w:r>
        <w:rPr>
          <w:rFonts w:eastAsia="MS Mincho;ＭＳ 明朝" w:cs="Times New Roman" w:ascii="Times New Roman" w:hAnsi="Times New Roman"/>
          <w:sz w:val="24"/>
        </w:rPr>
        <w:t xml:space="preserve">: "Modificar Ordenanza N° 1546-CM-05". Autor: Intendente Municipal, Sr. Alberto Icare. Colaboradores: Secretario de Hacienda, Lic. Ángel Darío Barriga; Secretario de Gobierno, Sr. Adolfo Foures y Director General de Gobierno, Sr. Carlos Catini. A Asesoría Letrada y a Comisión de Servicios, Tránsito y Transporte. </w:t>
      </w:r>
      <w:r>
        <w:rPr>
          <w:rFonts w:eastAsia="MS Mincho;ＭＳ 明朝" w:cs="Times New Roman" w:ascii="Times New Roman" w:hAnsi="Times New Roman"/>
          <w:sz w:val="24"/>
          <w:highlight w:val="green"/>
        </w:rPr>
        <w:t>APROBADO 08/05/06 – Acta 861/06 (O-06-1606)</w:t>
      </w:r>
      <w:r>
        <w:rPr>
          <w:rFonts w:eastAsia="MS Mincho;ＭＳ 明朝" w:cs="Times New Roman" w:ascii="Times New Roman" w:hAnsi="Times New Roman"/>
          <w:sz w:val="24"/>
          <w:highlight w:val="green"/>
          <w:lang w:val="es-MX"/>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611.- </w:t>
      </w:r>
      <w:r>
        <w:rPr>
          <w:rFonts w:eastAsia="MS Mincho;ＭＳ 明朝" w:cs="Times New Roman" w:ascii="Times New Roman" w:hAnsi="Times New Roman"/>
          <w:sz w:val="24"/>
          <w:u w:val="single"/>
        </w:rPr>
        <w:t>Proyecto de Ordenanza 611/06</w:t>
      </w:r>
      <w:r>
        <w:rPr>
          <w:rFonts w:eastAsia="MS Mincho;ＭＳ 明朝" w:cs="Times New Roman" w:ascii="Times New Roman" w:hAnsi="Times New Roman"/>
          <w:sz w:val="24"/>
        </w:rPr>
        <w:t xml:space="preserve">: "Aprobar Convenio Marco de pasantías educativas en la Secretaría de Turismo Municipal". Autora: Concejal Guillermina Alaníz (U.C.R). Colaboradores: Secretaria de Turismo Municipal, Sra. Alicia Longoni, Téc. Cindy González Candeago y Área Técnica-Secretaría de Turismo Municipal. A Asesoría Letrada y a Comisión de Gobierno y Legales. </w:t>
      </w:r>
      <w:r>
        <w:rPr>
          <w:rFonts w:eastAsia="MS Mincho;ＭＳ 明朝" w:cs="Times New Roman" w:ascii="Times New Roman" w:hAnsi="Times New Roman"/>
          <w:sz w:val="24"/>
          <w:highlight w:val="red"/>
        </w:rPr>
        <w:t>RECHAZADO 11/04/06 – Acta 860/06.</w:t>
      </w:r>
      <w:r>
        <w:rPr>
          <w:rFonts w:eastAsia="MS Mincho;ＭＳ 明朝" w:cs="Times New Roman" w:ascii="Times New Roman" w:hAnsi="Times New Roman"/>
          <w:sz w:val="24"/>
          <w:highlight w:val="cyan"/>
        </w:rPr>
        <w:tab/>
        <w:t>LIBRO 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612.- </w:t>
      </w:r>
      <w:r>
        <w:rPr>
          <w:rFonts w:eastAsia="MS Mincho;ＭＳ 明朝" w:cs="Times New Roman" w:ascii="Times New Roman" w:hAnsi="Times New Roman"/>
          <w:sz w:val="24"/>
          <w:u w:val="single"/>
        </w:rPr>
        <w:t>Proyecto de Ordenanza 612/06</w:t>
      </w:r>
      <w:r>
        <w:rPr>
          <w:rFonts w:eastAsia="MS Mincho;ＭＳ 明朝" w:cs="Times New Roman" w:ascii="Times New Roman" w:hAnsi="Times New Roman"/>
          <w:sz w:val="24"/>
        </w:rPr>
        <w:t xml:space="preserve">: "Guía de drenaje pluvial urbano de San Carlos de Bariloche". Autor: Concejal Fernando Martín (U.C.R). Colaborador: Sr. Mauro Cifuentes. A Asesoría Letrada y a Comisión de Obras y Planeamiento. </w:t>
      </w:r>
      <w:r>
        <w:rPr>
          <w:rFonts w:eastAsia="MS Mincho;ＭＳ 明朝" w:cs="Times New Roman" w:ascii="Times New Roman" w:hAnsi="Times New Roman"/>
          <w:sz w:val="24"/>
          <w:highlight w:val="green"/>
        </w:rPr>
        <w:t>APROBADO 19/10/06 – Acta 868/06 (O-06-1645).</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613.- </w:t>
      </w:r>
      <w:r>
        <w:rPr>
          <w:rFonts w:eastAsia="MS Mincho;ＭＳ 明朝" w:cs="Times New Roman" w:ascii="Times New Roman" w:hAnsi="Times New Roman"/>
          <w:sz w:val="24"/>
          <w:u w:val="single"/>
        </w:rPr>
        <w:t>Proyecto de Declaración 613/06</w:t>
      </w:r>
      <w:r>
        <w:rPr>
          <w:rFonts w:eastAsia="MS Mincho;ＭＳ 明朝" w:cs="Times New Roman" w:ascii="Times New Roman" w:hAnsi="Times New Roman"/>
          <w:sz w:val="24"/>
        </w:rPr>
        <w:t>: "Declarar Evento de Interés Municipal Jornadas Patagónicas de Pediatría y Neonatología 2006". Autores: Comisión Legislativa: Concejales Marcelo Cascón, Hugo Cejas (U.C.R), Silvina García Larraburu (P.J), Sandra Guerrero (MARA) y Beatriz Contreras (Encuentro). Iniciativa: Filial Lagos del Sur de la Sociedad Argentina de Pediatría. Sobre Tablas.</w:t>
      </w:r>
      <w:r>
        <w:rPr>
          <w:rFonts w:eastAsia="MS Mincho;ＭＳ 明朝" w:cs="Times New Roman" w:ascii="Times New Roman" w:hAnsi="Times New Roman"/>
          <w:sz w:val="24"/>
          <w:highlight w:val="green"/>
        </w:rPr>
        <w:t xml:space="preserve"> APROBADO 23/03/06 – Acta 859/06 (D-06-1185).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614.- </w:t>
      </w:r>
      <w:r>
        <w:rPr>
          <w:rFonts w:eastAsia="MS Mincho;ＭＳ 明朝" w:cs="Times New Roman" w:ascii="Times New Roman" w:hAnsi="Times New Roman"/>
          <w:sz w:val="24"/>
          <w:u w:val="single"/>
        </w:rPr>
        <w:t>Proyecto de Comunicación 614/06</w:t>
      </w:r>
      <w:r>
        <w:rPr>
          <w:rFonts w:eastAsia="MS Mincho;ＭＳ 明朝" w:cs="Times New Roman" w:ascii="Times New Roman" w:hAnsi="Times New Roman"/>
          <w:sz w:val="24"/>
        </w:rPr>
        <w:t>: "Medidas de protección del turismo estudiantil". Autores: Concejales Andrés Martínez Infante y Beatriz Contreras (Encuentro). Colaborador: Sr. Diego Benítez.  A Asesoría Letrada y a Comisión de Turismo. Con Tratamiento de Preferencia próxima sesión.</w:t>
      </w:r>
      <w:r>
        <w:rPr>
          <w:rFonts w:eastAsia="MS Mincho;ＭＳ 明朝" w:cs="Times New Roman" w:ascii="Times New Roman" w:hAnsi="Times New Roman"/>
          <w:sz w:val="24"/>
          <w:highlight w:val="green"/>
        </w:rPr>
        <w:t xml:space="preserve"> APROBADO 11/04/06 – Acta 860/06 (C-06-548)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615.- </w:t>
      </w:r>
      <w:r>
        <w:rPr>
          <w:rFonts w:eastAsia="MS Mincho;ＭＳ 明朝" w:cs="Times New Roman" w:ascii="Times New Roman" w:hAnsi="Times New Roman"/>
          <w:sz w:val="24"/>
          <w:u w:val="single"/>
        </w:rPr>
        <w:t>Proyecto de Ordenanza 615/06</w:t>
      </w:r>
      <w:r>
        <w:rPr>
          <w:rFonts w:eastAsia="MS Mincho;ＭＳ 明朝" w:cs="Times New Roman" w:ascii="Times New Roman" w:hAnsi="Times New Roman"/>
          <w:sz w:val="24"/>
        </w:rPr>
        <w:t>: "Adhesión registro provincial de antecedentes de tránsito entre la Municipalidad y la Policía de Río Negro". Autores: Concejales Andrés Martínez Infante  (Encuentro) e Irma Haneck (U.C.R). Coautores: Concejales Beatriz Contreras y Diego Breide (Encuentro). Colaboradores: Srta. Denise Priori Sáenz, Dra. Melina Ríos y Consejo de Seguridad Ciudadana Bariloche. A Asesoría Letrada y a Comisión de Servicios, Tránsito y Transporte y de Gobierno y Legales.</w:t>
      </w:r>
      <w:r>
        <w:rPr>
          <w:rFonts w:eastAsia="MS Mincho;ＭＳ 明朝" w:cs="Times New Roman" w:ascii="Times New Roman" w:hAnsi="Times New Roman"/>
          <w:sz w:val="24"/>
          <w:highlight w:val="green"/>
        </w:rPr>
        <w:t xml:space="preserve"> APROBADO 13/07/06 – Acta 864/06 (O-06-1627)</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616.- </w:t>
      </w:r>
      <w:r>
        <w:rPr>
          <w:rFonts w:eastAsia="MS Mincho;ＭＳ 明朝" w:cs="Times New Roman" w:ascii="Times New Roman" w:hAnsi="Times New Roman"/>
          <w:sz w:val="24"/>
          <w:u w:val="single"/>
        </w:rPr>
        <w:t>Proyecto de Ordenanza 616/06</w:t>
      </w:r>
      <w:r>
        <w:rPr>
          <w:rFonts w:eastAsia="MS Mincho;ＭＳ 明朝" w:cs="Times New Roman" w:ascii="Times New Roman" w:hAnsi="Times New Roman"/>
          <w:sz w:val="24"/>
        </w:rPr>
        <w:t xml:space="preserve">: "Modificaciones a la Ordenanza 1565-CM-05". Autor: Intendente Municipal, Sr. Alberto Icare. Colaborador: Secretario de Gobierno, Sr. Adolfo Foures. Sobre Tablas. </w:t>
      </w:r>
      <w:r>
        <w:rPr>
          <w:rFonts w:eastAsia="MS Mincho;ＭＳ 明朝" w:cs="Times New Roman" w:ascii="Times New Roman" w:hAnsi="Times New Roman"/>
          <w:sz w:val="24"/>
          <w:highlight w:val="green"/>
        </w:rPr>
        <w:t>APROBADO 11/04/06 – Acta 860/06 (O-06-1600).</w:t>
      </w:r>
      <w:r>
        <w:rPr>
          <w:rFonts w:eastAsia="MS Mincho;ＭＳ 明朝" w:cs="Times New Roman" w:ascii="Times New Roman" w:hAnsi="Times New Roman"/>
          <w:sz w:val="24"/>
        </w:rPr>
        <w:t xml:space="preserve"> </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617.- </w:t>
      </w:r>
      <w:r>
        <w:rPr>
          <w:rFonts w:eastAsia="MS Mincho;ＭＳ 明朝" w:cs="Times New Roman" w:ascii="Times New Roman" w:hAnsi="Times New Roman"/>
          <w:sz w:val="24"/>
          <w:u w:val="single"/>
        </w:rPr>
        <w:t>Proyecto de Declaración 617/06</w:t>
      </w:r>
      <w:r>
        <w:rPr>
          <w:rFonts w:eastAsia="MS Mincho;ＭＳ 明朝" w:cs="Times New Roman" w:ascii="Times New Roman" w:hAnsi="Times New Roman"/>
          <w:sz w:val="24"/>
        </w:rPr>
        <w:t>: "Declarar de Interés Turístico Municipal la XXIV Edición de la Fiesta Nacional de la Trucha". Autor: Intendente Municipal, Sr. Alberto Icare. Colaboradores: Secretario de Gobierno, Sr. Adolfo Foures; Secretario de Hacienda, Lic. Ángel Barriga y Secretaria de Turismo, Sra. Alicia Longoni. Sobre Tablas.</w:t>
      </w:r>
      <w:r>
        <w:rPr>
          <w:rFonts w:eastAsia="MS Mincho;ＭＳ 明朝" w:cs="Times New Roman" w:ascii="Times New Roman" w:hAnsi="Times New Roman"/>
          <w:sz w:val="24"/>
          <w:highlight w:val="green"/>
        </w:rPr>
        <w:t xml:space="preserve"> APROBADO 11/04/06 – Acta 860/06 (D-06-1189).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618.- </w:t>
      </w:r>
      <w:r>
        <w:rPr>
          <w:rFonts w:eastAsia="MS Mincho;ＭＳ 明朝" w:cs="Times New Roman" w:ascii="Times New Roman" w:hAnsi="Times New Roman"/>
          <w:sz w:val="24"/>
          <w:u w:val="single"/>
        </w:rPr>
        <w:t>Proyecto de Ordenanza 618/06:</w:t>
      </w:r>
      <w:r>
        <w:rPr>
          <w:rFonts w:eastAsia="MS Mincho;ＭＳ 明朝" w:cs="Times New Roman" w:ascii="Times New Roman" w:hAnsi="Times New Roman"/>
          <w:sz w:val="24"/>
        </w:rPr>
        <w:t xml:space="preserve"> "Regulación de Centros Culturales". Autores: Concejales Beatriz Contreras y Andrés Martínez Infante (Encuentro). Colaborador: Director de Inspección General, Sr. Jorge Layana. A Asesoría Letrada y a las Comisiones de Acción Social y de Economía.</w:t>
      </w:r>
      <w:r>
        <w:rPr>
          <w:rFonts w:eastAsia="MS Mincho;ＭＳ 明朝" w:cs="Times New Roman" w:ascii="Times New Roman" w:hAnsi="Times New Roman"/>
          <w:sz w:val="24"/>
          <w:highlight w:val="green"/>
        </w:rPr>
        <w:t xml:space="preserve"> APROBADO 9/11/06 – ACTA 869/06 (O-06-1654).</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619.- </w:t>
      </w:r>
      <w:r>
        <w:rPr>
          <w:rFonts w:eastAsia="MS Mincho;ＭＳ 明朝" w:cs="Times New Roman" w:ascii="Times New Roman" w:hAnsi="Times New Roman"/>
          <w:sz w:val="24"/>
          <w:u w:val="single"/>
        </w:rPr>
        <w:t>Proyecto de Ordenanza 619/06</w:t>
      </w:r>
      <w:r>
        <w:rPr>
          <w:rFonts w:eastAsia="MS Mincho;ＭＳ 明朝" w:cs="Times New Roman" w:ascii="Times New Roman" w:hAnsi="Times New Roman"/>
          <w:sz w:val="24"/>
        </w:rPr>
        <w:t>: "Declaración de Utilidad Pública y expropiación para regularización dominial". Autor: Intendente Municipal, Sr. Alberto Icare. Colaboradores: Secretario de Gobierno, Sr. Adolfo Foures y Asesor Letrado Municipal, Dr. Manuel Vázquez. A Asesoría Letrada y a las Comisiones de Obras y Planeamiento; de Economía y de Gobierno y Legales.</w:t>
      </w:r>
      <w:r>
        <w:rPr>
          <w:rFonts w:eastAsia="MS Mincho;ＭＳ 明朝" w:cs="Times New Roman" w:ascii="Times New Roman" w:hAnsi="Times New Roman"/>
          <w:sz w:val="24"/>
          <w:highlight w:val="green"/>
        </w:rPr>
        <w:t xml:space="preserve"> APROBADO 9/11/06 – ACTA 869/06 (D-06-1244) SUBSUMIDO CON EL PROYECTO 722/06.  </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620.- </w:t>
      </w:r>
      <w:r>
        <w:rPr>
          <w:rFonts w:eastAsia="MS Mincho;ＭＳ 明朝" w:cs="Times New Roman" w:ascii="Times New Roman" w:hAnsi="Times New Roman"/>
          <w:sz w:val="24"/>
          <w:u w:val="single"/>
        </w:rPr>
        <w:t>Proyecto de Ordenanza 620/06</w:t>
      </w:r>
      <w:r>
        <w:rPr>
          <w:rFonts w:eastAsia="MS Mincho;ＭＳ 明朝" w:cs="Times New Roman" w:ascii="Times New Roman" w:hAnsi="Times New Roman"/>
          <w:sz w:val="24"/>
        </w:rPr>
        <w:t>: "Cesión parcelas al Ministerio de Salud Pública de la Provincia de Río Negro". Autor: Intendente Municipal, Sr. Alberto Icare. Colaboradores: Secretario de Obras y Servicios Públicos, Sr. Juan Carlos Álvarez; Secretario de Gobierno, Sr. Adolfo Foures; Subsecretario de Desarrollo Ambiental y Planeamiento, Arq. Raúl Ferrari y Director de Acción Social, Lic. Gustavo Martínez. Sobre Tablas.</w:t>
      </w:r>
      <w:r>
        <w:rPr>
          <w:rFonts w:eastAsia="MS Mincho;ＭＳ 明朝" w:cs="Times New Roman" w:ascii="Times New Roman" w:hAnsi="Times New Roman"/>
          <w:sz w:val="24"/>
          <w:highlight w:val="green"/>
        </w:rPr>
        <w:t xml:space="preserve"> APROBADO 11/04/06 – Acta 860/06 (O-06-1596).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621.- </w:t>
      </w:r>
      <w:r>
        <w:rPr>
          <w:rFonts w:eastAsia="MS Mincho;ＭＳ 明朝" w:cs="Times New Roman" w:ascii="Times New Roman" w:hAnsi="Times New Roman"/>
          <w:sz w:val="24"/>
          <w:u w:val="single"/>
        </w:rPr>
        <w:t>Proyecto de Ordenanza 621/06</w:t>
      </w:r>
      <w:r>
        <w:rPr>
          <w:rFonts w:eastAsia="MS Mincho;ＭＳ 明朝" w:cs="Times New Roman" w:ascii="Times New Roman" w:hAnsi="Times New Roman"/>
          <w:sz w:val="24"/>
        </w:rPr>
        <w:t>: "Créase el Consejo Social para la emergencia habitacional". Autora: Concejal Silvina García Larraburu (P.J.). Colaboradores: Sres. José Luis Adán y José Rodríguez de Federación de Tierras y Viviendas R.N. (FTV); Sr. Marcelo Marzano; Dr. Darío Duch y Arq. Elvira Izaguirre. A la Comisión de Obras y Planeamiento.</w:t>
      </w:r>
      <w:r>
        <w:rPr>
          <w:rFonts w:eastAsia="MS Mincho;ＭＳ 明朝" w:cs="Times New Roman" w:ascii="Times New Roman" w:hAnsi="Times New Roman"/>
          <w:sz w:val="24"/>
          <w:highlight w:val="green"/>
        </w:rPr>
        <w:t xml:space="preserve"> APROBADO 11/04/06 – Acta 860/06 (O-06-1595).</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622.- </w:t>
      </w:r>
      <w:r>
        <w:rPr>
          <w:rFonts w:eastAsia="MS Mincho;ＭＳ 明朝" w:cs="Times New Roman" w:ascii="Times New Roman" w:hAnsi="Times New Roman"/>
          <w:sz w:val="24"/>
          <w:u w:val="single"/>
        </w:rPr>
        <w:t>Proyecto de Declaración 622/06</w:t>
      </w:r>
      <w:r>
        <w:rPr>
          <w:rFonts w:eastAsia="MS Mincho;ＭＳ 明朝" w:cs="Times New Roman" w:ascii="Times New Roman" w:hAnsi="Times New Roman"/>
          <w:sz w:val="24"/>
        </w:rPr>
        <w:t>: "Declarar Evento de Interés Municipal "XII Encuentro Regional de Mujeres". Autor: Comisión Legislativa: Concejales Marcelo Cascón, Hugo Cejas, Fernando Martín, Guillermina Alaniz y Alicia Grandío (U.C.R.); Beatriz Contreras (Encuentro) y Sandra Guerrero (MARA). Iniciativa: Comisión Organizadora del "XII Encuentro Regional de Mujeres". Sobre Tablas.</w:t>
      </w:r>
      <w:r>
        <w:rPr>
          <w:rFonts w:eastAsia="MS Mincho;ＭＳ 明朝" w:cs="Times New Roman" w:ascii="Times New Roman" w:hAnsi="Times New Roman"/>
          <w:sz w:val="24"/>
          <w:highlight w:val="green"/>
        </w:rPr>
        <w:t xml:space="preserve"> APROBADO 11/04/06 – Acta 860/06 (D-06-1186).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623.- </w:t>
      </w:r>
      <w:r>
        <w:rPr>
          <w:rFonts w:eastAsia="MS Mincho;ＭＳ 明朝"/>
          <w:sz w:val="24"/>
          <w:u w:val="single"/>
          <w:lang w:val="es-MX"/>
        </w:rPr>
        <w:t>Proyecto de Ordenanza 623/06</w:t>
      </w:r>
      <w:r>
        <w:rPr>
          <w:rFonts w:eastAsia="MS Mincho;ＭＳ 明朝"/>
          <w:sz w:val="24"/>
          <w:lang w:val="es-MX"/>
        </w:rPr>
        <w:t xml:space="preserve">: "Aceptar donación inmueble NC 19-2-E-125-3 A". Autor: Intendente Municipal, Sr. Alberto Icare. Colaboradores: Secretario de Gobierno, Sr. Adolfo Foures; Secretario de Hacienda, Lic. Ángel Barriga y Asesor Letrado, Dr. Manuel Vázquez. A Asesoría Letrada y a la Comisión de Gobierno y Legales. </w:t>
      </w:r>
      <w:r>
        <w:rPr>
          <w:rFonts w:eastAsia="MS Mincho;ＭＳ 明朝"/>
          <w:sz w:val="24"/>
          <w:highlight w:val="cyan"/>
          <w:lang w:val="es-MX"/>
        </w:rPr>
        <w:t>RETIRADO 08/05/06 – Acta 861/06.</w:t>
      </w:r>
      <w:r>
        <w:rPr>
          <w:rFonts w:eastAsia="MS Mincho;ＭＳ 明朝" w:cs="Times New Roman"/>
          <w:sz w:val="24"/>
          <w:highlight w:val="cyan"/>
          <w:lang w:val="es-MX"/>
        </w:rPr>
        <w:tab/>
        <w:t>LIBRO 49</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624.- </w:t>
      </w:r>
      <w:r>
        <w:rPr>
          <w:rFonts w:eastAsia="MS Mincho;ＭＳ 明朝" w:cs="Times New Roman" w:ascii="Times New Roman" w:hAnsi="Times New Roman"/>
          <w:sz w:val="24"/>
          <w:u w:val="single"/>
        </w:rPr>
        <w:t>Proyecto de Ordenanza 624/06</w:t>
      </w:r>
      <w:r>
        <w:rPr>
          <w:rFonts w:eastAsia="MS Mincho;ＭＳ 明朝" w:cs="Times New Roman" w:ascii="Times New Roman" w:hAnsi="Times New Roman"/>
          <w:sz w:val="24"/>
        </w:rPr>
        <w:t xml:space="preserve">: "Prestar acuerdo al Pliego de Licitación Pública para explotación de un local de depósito de equipajes en la Terminal de Ómnibus de San Carlos de Bariloche". Autor: Intendente Municipal, Sr. Alberto Icare. Colaboradores: Secretario de Obras y Servicios Públicos, Sr. Juan Carlos Álvarez; Secretario de Hacienda, Lic. Ángel Barriga; Secretario de Gobierno, Sr. Adolfo Foures y Dirección de Obras por Contrato. A Asesoría Letrada y a las Comisiones de Servicios, Tránsito y Transporte y de Gobierno y Legales. </w:t>
      </w:r>
      <w:r>
        <w:rPr>
          <w:rFonts w:eastAsia="MS Mincho;ＭＳ 明朝" w:cs="Times New Roman" w:ascii="Times New Roman" w:hAnsi="Times New Roman"/>
          <w:sz w:val="24"/>
          <w:highlight w:val="green"/>
        </w:rPr>
        <w:t>APROBADO 08/05/06 – Acta 861/06 (O-06-1605)</w:t>
      </w:r>
      <w:r>
        <w:rPr>
          <w:rFonts w:eastAsia="MS Mincho;ＭＳ 明朝" w:cs="Times New Roman" w:ascii="Times New Roman" w:hAnsi="Times New Roman"/>
          <w:sz w:val="24"/>
          <w:highlight w:val="green"/>
          <w:lang w:val="es-MX"/>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625.- </w:t>
      </w:r>
      <w:r>
        <w:rPr>
          <w:rFonts w:eastAsia="MS Mincho;ＭＳ 明朝" w:cs="Times New Roman" w:ascii="Times New Roman" w:hAnsi="Times New Roman"/>
          <w:sz w:val="24"/>
          <w:u w:val="single"/>
        </w:rPr>
        <w:t>Proyecto de Ordenanza 625/06</w:t>
      </w:r>
      <w:r>
        <w:rPr>
          <w:rFonts w:eastAsia="MS Mincho;ＭＳ 明朝" w:cs="Times New Roman" w:ascii="Times New Roman" w:hAnsi="Times New Roman"/>
          <w:sz w:val="24"/>
        </w:rPr>
        <w:t xml:space="preserve">: "Fondo Municipal para la tierra y vivienda social Modificación Ordenanza 123-CM-92" Autores: Concejales Beatriz Contreras, Andrés Martínez Infante y Diego Breide (Encuentro). Colaborador: Arq. Julio Accavallo. A Asesoría Letrada y a la Comisión de Economía. Con Tratamiento de Preferencia próxima sesión. </w:t>
      </w:r>
      <w:r>
        <w:rPr>
          <w:rFonts w:eastAsia="MS Mincho;ＭＳ 明朝"/>
          <w:sz w:val="24"/>
          <w:lang w:val="es-MX"/>
        </w:rPr>
        <w:t>.</w:t>
      </w:r>
      <w:r>
        <w:rPr>
          <w:rFonts w:eastAsia="MS Mincho;ＭＳ 明朝" w:cs="Times New Roman" w:ascii="Times New Roman" w:hAnsi="Times New Roman"/>
          <w:sz w:val="24"/>
          <w:highlight w:val="cyan"/>
        </w:rPr>
        <w:t xml:space="preserve"> RETIRADO 14/06/07 – Acta 879/07</w:t>
        <w:tab/>
        <w:t>LIBRO 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626.- </w:t>
      </w:r>
      <w:r>
        <w:rPr>
          <w:rFonts w:eastAsia="MS Mincho;ＭＳ 明朝" w:cs="Times New Roman" w:ascii="Times New Roman" w:hAnsi="Times New Roman"/>
          <w:sz w:val="24"/>
          <w:u w:val="single"/>
        </w:rPr>
        <w:t>Proyecto de Declaración 626/06</w:t>
      </w:r>
      <w:r>
        <w:rPr>
          <w:rFonts w:eastAsia="MS Mincho;ＭＳ 明朝" w:cs="Times New Roman" w:ascii="Times New Roman" w:hAnsi="Times New Roman"/>
          <w:sz w:val="24"/>
        </w:rPr>
        <w:t>: "Declarar de Interés Municipal Cultural y Educativo la presentación del Coro "The Main Street Singer". Autor: Intendente Municipal, Sr. Alberto Icare. Colaboradores: Secretario de Gobierno, Sr. Adolfo Foures; Subsecretario de Cultura, Sr. Luis Torrejón. Sobre Tablas.</w:t>
      </w:r>
      <w:r>
        <w:rPr>
          <w:rFonts w:eastAsia="MS Mincho;ＭＳ 明朝" w:cs="Times New Roman" w:ascii="Times New Roman" w:hAnsi="Times New Roman"/>
          <w:sz w:val="24"/>
          <w:highlight w:val="green"/>
        </w:rPr>
        <w:t xml:space="preserve"> APROBADO 11/04/06 – Acta 860/06 (D-06-1188).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627.- </w:t>
      </w:r>
      <w:r>
        <w:rPr>
          <w:rFonts w:eastAsia="MS Mincho;ＭＳ 明朝" w:cs="Times New Roman" w:ascii="Times New Roman" w:hAnsi="Times New Roman"/>
          <w:sz w:val="24"/>
          <w:u w:val="single"/>
        </w:rPr>
        <w:t>Proyecto de Declaración 627/06</w:t>
      </w:r>
      <w:r>
        <w:rPr>
          <w:rFonts w:eastAsia="MS Mincho;ＭＳ 明朝" w:cs="Times New Roman" w:ascii="Times New Roman" w:hAnsi="Times New Roman"/>
          <w:sz w:val="24"/>
        </w:rPr>
        <w:t>: "Declarar de Interés Deportivo Municipal el XXXIV Campeonato Internacional Infantil Patagónico de Ski". Autor: Intendente Municipal, Sr. Alberto Icare. Colaboradores: Secretario de Deportes, Prof. Oscar Espósito; Secretario de Gobierno, Sr. Adolfo Foures y  Secretario de Hacienda, Lic. Ángel Darío Barriga. Sobre Tablas.</w:t>
      </w:r>
      <w:r>
        <w:rPr>
          <w:rFonts w:eastAsia="MS Mincho;ＭＳ 明朝" w:cs="Times New Roman" w:ascii="Times New Roman" w:hAnsi="Times New Roman"/>
          <w:sz w:val="24"/>
          <w:highlight w:val="green"/>
        </w:rPr>
        <w:t xml:space="preserve"> APROBADO 11/04/06 – Acta 860/06 (D-06-1187).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628.- </w:t>
      </w:r>
      <w:r>
        <w:rPr>
          <w:rFonts w:eastAsia="MS Mincho;ＭＳ 明朝" w:cs="Times New Roman" w:ascii="Times New Roman" w:hAnsi="Times New Roman"/>
          <w:sz w:val="24"/>
          <w:u w:val="single"/>
        </w:rPr>
        <w:t>Proyecto de Ordenanza 628/06</w:t>
      </w:r>
      <w:r>
        <w:rPr>
          <w:rFonts w:eastAsia="MS Mincho;ＭＳ 明朝" w:cs="Times New Roman" w:ascii="Times New Roman" w:hAnsi="Times New Roman"/>
          <w:sz w:val="24"/>
        </w:rPr>
        <w:t>: "Convocatoria Convención Municipal Constituyente Actualizadora – Elecciones Municipales 20 de agosto de 2006". Autores: Concejales Marcelo Cascón; Alicia Grandío y Guillermina Alaniz (U.C.R.). A Asesoría Letrada y a la Comisión de Gobierno y Legales.</w:t>
      </w:r>
      <w:r>
        <w:rPr>
          <w:rFonts w:eastAsia="MS Mincho;ＭＳ 明朝" w:cs="Times New Roman" w:ascii="Times New Roman" w:hAnsi="Times New Roman"/>
          <w:sz w:val="24"/>
          <w:highlight w:val="green"/>
        </w:rPr>
        <w:t xml:space="preserve"> APROBADO 08/05/06 – Acta 861/06 (O-06-1602)</w:t>
      </w:r>
      <w:r>
        <w:rPr>
          <w:rFonts w:eastAsia="MS Mincho;ＭＳ 明朝" w:cs="Times New Roman" w:ascii="Times New Roman" w:hAnsi="Times New Roman"/>
          <w:sz w:val="24"/>
          <w:highlight w:val="green"/>
          <w:lang w:val="es-MX"/>
        </w:rPr>
        <w:t xml:space="preserve"> SUBSUMIDO CON PROYECTO 636/06.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629.- </w:t>
      </w:r>
      <w:r>
        <w:rPr>
          <w:rFonts w:eastAsia="MS Mincho;ＭＳ 明朝" w:cs="Times New Roman" w:ascii="Times New Roman" w:hAnsi="Times New Roman"/>
          <w:sz w:val="24"/>
          <w:u w:val="single"/>
        </w:rPr>
        <w:t>Proyecto de Ordenanza 629/06</w:t>
      </w:r>
      <w:r>
        <w:rPr>
          <w:rFonts w:eastAsia="MS Mincho;ＭＳ 明朝" w:cs="Times New Roman" w:ascii="Times New Roman" w:hAnsi="Times New Roman"/>
          <w:sz w:val="24"/>
        </w:rPr>
        <w:t xml:space="preserve">: "Aceptar donación de la artista plástica Sra. Teresa Mallman – D.N.I. N° 10.985.993, una obra de su autoría titulada "Río de Estrellas Piscis", óleo sobre tela". Autor: Intendente Municipal, Sr. Alberto Icare. Colaboradores: Secretario de Gobierno, Sr. Adolfo Foures y Subsecretario de Cultura, Sr. Luis Torrejón. Sobre Tablas. </w:t>
      </w:r>
      <w:r>
        <w:rPr>
          <w:rFonts w:eastAsia="MS Mincho;ＭＳ 明朝" w:cs="Times New Roman" w:ascii="Times New Roman" w:hAnsi="Times New Roman"/>
          <w:sz w:val="24"/>
          <w:highlight w:val="green"/>
        </w:rPr>
        <w:t>APROBADO 08/05/06 – Acta 861/06 (O-06-1603).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630.- </w:t>
      </w:r>
      <w:r>
        <w:rPr>
          <w:rFonts w:eastAsia="MS Mincho;ＭＳ 明朝" w:cs="Times New Roman" w:ascii="Times New Roman" w:hAnsi="Times New Roman"/>
          <w:sz w:val="24"/>
          <w:u w:val="single"/>
        </w:rPr>
        <w:t>Proyecto de Ordenanza 630/06</w:t>
      </w:r>
      <w:r>
        <w:rPr>
          <w:rFonts w:eastAsia="MS Mincho;ＭＳ 明朝" w:cs="Times New Roman" w:ascii="Times New Roman" w:hAnsi="Times New Roman"/>
          <w:sz w:val="24"/>
        </w:rPr>
        <w:t>: "Aprobar convenio marco de pasantías educativas en la Secretaría de Turismo Municipal"". Autora: Concejal Guillermina Alaniz (U.C.R.) Colaboradores: Secretaria de Turismo Municipal, Sra. Alicia Mabel Longoni; Tec. Cindy González Candeago Area Técnica – Secretaría de Turismo Municipal. Sobre Tablas.</w:t>
      </w:r>
      <w:r>
        <w:rPr>
          <w:rFonts w:eastAsia="MS Mincho;ＭＳ 明朝" w:cs="Times New Roman" w:ascii="Times New Roman" w:hAnsi="Times New Roman"/>
          <w:sz w:val="24"/>
          <w:highlight w:val="green"/>
        </w:rPr>
        <w:t xml:space="preserve"> APROBADO 08/05/06 – Acta 861/06 (O-06-1604).</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631.- </w:t>
      </w:r>
      <w:r>
        <w:rPr>
          <w:rFonts w:eastAsia="MS Mincho;ＭＳ 明朝" w:cs="Times New Roman" w:ascii="Times New Roman" w:hAnsi="Times New Roman"/>
          <w:sz w:val="24"/>
          <w:u w:val="single"/>
        </w:rPr>
        <w:t>Proyecto de Ordenanza 631/06</w:t>
      </w:r>
      <w:r>
        <w:rPr>
          <w:rFonts w:eastAsia="MS Mincho;ＭＳ 明朝" w:cs="Times New Roman" w:ascii="Times New Roman" w:hAnsi="Times New Roman"/>
          <w:sz w:val="24"/>
        </w:rPr>
        <w:t>: "Declarar de Interés Municipal Cultural la presentación del Ciclo 2006 del Espectáculo Didáctico de Apreciación Musical dictado por el Maestro Marcelo Arce".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rPr>
        <w:t xml:space="preserve"> APROBADO 08/05/06 – Acta 861/06 (D-06-1190).</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632.- </w:t>
      </w:r>
      <w:r>
        <w:rPr>
          <w:rFonts w:eastAsia="MS Mincho;ＭＳ 明朝" w:cs="Times New Roman" w:ascii="Times New Roman" w:hAnsi="Times New Roman"/>
          <w:sz w:val="24"/>
          <w:u w:val="single"/>
        </w:rPr>
        <w:t>Proyecto de Ordenanza 632/06</w:t>
      </w:r>
      <w:r>
        <w:rPr>
          <w:rFonts w:eastAsia="MS Mincho;ＭＳ 明朝" w:cs="Times New Roman" w:ascii="Times New Roman" w:hAnsi="Times New Roman"/>
          <w:sz w:val="24"/>
        </w:rPr>
        <w:t>: "Normativa sobre instalación, montaje, funcionamiento de antenas. Protección medio ambiente, salud humana". Autor: Concejal Diego Breide (Encuentro). Coautor: Concejal Andrés Martínez Infante (Encuentro). Colaboradores: Sr. José Pisani, Arq. Diego Iraola. Iniciativa: Sr. Claudio Lueiro (Proyecto de Ordenanza 383/01) y Sr. Ricardo Ledo (Proyecto de Ordenanza 455/01). A Asesoría Letrada y a Comisiones de Obras y Planeamiento, de Economía y de Gobierno y Legales.</w:t>
      </w:r>
      <w:r>
        <w:rPr>
          <w:rFonts w:eastAsia="MS Mincho;ＭＳ 明朝" w:cs="Times New Roman" w:ascii="Times New Roman" w:hAnsi="Times New Roman"/>
          <w:sz w:val="24"/>
          <w:highlight w:val="cyan"/>
        </w:rPr>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633.- </w:t>
      </w:r>
      <w:r>
        <w:rPr>
          <w:rFonts w:eastAsia="MS Mincho;ＭＳ 明朝" w:cs="Times New Roman" w:ascii="Times New Roman" w:hAnsi="Times New Roman"/>
          <w:sz w:val="24"/>
          <w:u w:val="single"/>
        </w:rPr>
        <w:t>Proyecto de Comunicación 633/06</w:t>
      </w:r>
      <w:r>
        <w:rPr>
          <w:rFonts w:eastAsia="MS Mincho;ＭＳ 明朝" w:cs="Times New Roman" w:ascii="Times New Roman" w:hAnsi="Times New Roman"/>
          <w:sz w:val="24"/>
        </w:rPr>
        <w:t xml:space="preserve">: "Solicitar al Consejo Provincial de Educación disponga lugares necesarios dictado de Educación Física en el nivel medio". Autores: Concejales Andrés Martínez Infante y Beatriz Contreras (Encuentro). Colaboradores: Prof. Daniel Arijón y Lic. </w:t>
      </w:r>
      <w:r>
        <w:rPr>
          <w:rFonts w:eastAsia="MS Mincho;ＭＳ 明朝" w:cs="Times New Roman" w:ascii="Times New Roman" w:hAnsi="Times New Roman"/>
          <w:sz w:val="24"/>
          <w:lang w:val="en-US"/>
        </w:rPr>
        <w:t xml:space="preserve">Denise Priori Sáenz. </w:t>
      </w:r>
      <w:r>
        <w:rPr>
          <w:rFonts w:eastAsia="MS Mincho;ＭＳ 明朝" w:cs="Times New Roman" w:ascii="Times New Roman" w:hAnsi="Times New Roman"/>
          <w:sz w:val="24"/>
        </w:rPr>
        <w:t xml:space="preserve">Sobre Tablas. </w:t>
      </w:r>
      <w:r>
        <w:rPr>
          <w:rFonts w:eastAsia="MS Mincho;ＭＳ 明朝" w:cs="Times New Roman" w:ascii="Times New Roman" w:hAnsi="Times New Roman"/>
          <w:sz w:val="24"/>
          <w:highlight w:val="green"/>
        </w:rPr>
        <w:t>APROBADO 08/05/06 – Acta 861/06 (C-06-549).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634.- </w:t>
      </w:r>
      <w:r>
        <w:rPr>
          <w:rFonts w:eastAsia="MS Mincho;ＭＳ 明朝" w:cs="Times New Roman" w:ascii="Times New Roman" w:hAnsi="Times New Roman"/>
          <w:sz w:val="24"/>
          <w:u w:val="single"/>
        </w:rPr>
        <w:t>Proyecto de Ordenanza 634/06</w:t>
      </w:r>
      <w:r>
        <w:rPr>
          <w:rFonts w:eastAsia="MS Mincho;ＭＳ 明朝" w:cs="Times New Roman" w:ascii="Times New Roman" w:hAnsi="Times New Roman"/>
          <w:sz w:val="24"/>
        </w:rPr>
        <w:t>: "Declarar de utilidad pública y pago obligatorio la obra de red cloacal y conexiones domiciliarias en Barrio Jardín Botánico". Autor: Intendente Municipal, Sr. Alberto Icare. Colaboradores: Secretario de Obras y Servicios Públicos, Sr. Juan Carlos Álvarez; Secretario de Gobierno, Sr. Adolfo Foures; Secretario de Hacienda, Lic. Ángel D. Barriga y Dirección de Obras por Contrato. A Asesoría Letrada y a Comisiones de Obras y Planeamiento y de Gobierno y Legales.</w:t>
      </w:r>
      <w:r>
        <w:rPr>
          <w:rFonts w:eastAsia="MS Mincho;ＭＳ 明朝" w:cs="Times New Roman" w:ascii="Times New Roman" w:hAnsi="Times New Roman"/>
          <w:sz w:val="24"/>
          <w:highlight w:val="green"/>
        </w:rPr>
        <w:t xml:space="preserve"> APROBADO 01/06/06 – Acta 862/06 (O-06-1616)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635.- </w:t>
      </w:r>
      <w:r>
        <w:rPr>
          <w:rFonts w:eastAsia="MS Mincho;ＭＳ 明朝" w:cs="Times New Roman" w:ascii="Times New Roman" w:hAnsi="Times New Roman"/>
          <w:sz w:val="24"/>
          <w:u w:val="single"/>
        </w:rPr>
        <w:t>Proyecto de Comunicación 635/06</w:t>
      </w:r>
      <w:r>
        <w:rPr>
          <w:rFonts w:eastAsia="MS Mincho;ＭＳ 明朝" w:cs="Times New Roman" w:ascii="Times New Roman" w:hAnsi="Times New Roman"/>
          <w:sz w:val="24"/>
        </w:rPr>
        <w:t>: "Solicitar al Ejecutivo Provincial, Ministerio de Educación, prohibir el uso de celulares en las aulas". Autora: Concejal Silvina García Larraburu (P.J.) . Colaborador: Sr. Marcelo Marzano. Se presentará la propuesta en la Mesa. A Comisión de Gobierno y Legales.</w:t>
      </w:r>
      <w:r>
        <w:rPr>
          <w:rFonts w:eastAsia="MS Mincho;ＭＳ 明朝" w:cs="Times New Roman" w:ascii="Times New Roman" w:hAnsi="Times New Roman"/>
          <w:sz w:val="24"/>
          <w:highlight w:val="green"/>
        </w:rPr>
        <w:t xml:space="preserve"> APROBADO 01/06/06 – Acta 862/06 (C-06-550)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636.- </w:t>
      </w:r>
      <w:r>
        <w:rPr>
          <w:rFonts w:eastAsia="MS Mincho;ＭＳ 明朝" w:cs="Times New Roman" w:ascii="Times New Roman" w:hAnsi="Times New Roman"/>
          <w:sz w:val="24"/>
          <w:u w:val="single"/>
        </w:rPr>
        <w:t>Proyecto de Ordenanza 636/06</w:t>
      </w:r>
      <w:r>
        <w:rPr>
          <w:rFonts w:eastAsia="MS Mincho;ＭＳ 明朝" w:cs="Times New Roman" w:ascii="Times New Roman" w:hAnsi="Times New Roman"/>
          <w:sz w:val="24"/>
        </w:rPr>
        <w:t>: "Convocatoria Convención Municipal Constituyente Actualizadora llamado a Elecciones Municipales de Convencionales". Autores: Intendente Municipal, Sr. Alberto Icare y Concejales Hugo Cejas, Irma Haneck, Fernando Martín (U.C.R); Andrés Martínez Infante, Diego Breide y Beatriz Contreras (Encuentro). Sobre Tablas. (Se tratará en forma conjunta con el Proyecto de Ordenanza 628/06).</w:t>
      </w:r>
      <w:r>
        <w:rPr>
          <w:rFonts w:eastAsia="MS Mincho;ＭＳ 明朝" w:cs="Times New Roman" w:ascii="Times New Roman" w:hAnsi="Times New Roman"/>
          <w:sz w:val="24"/>
          <w:highlight w:val="green"/>
        </w:rPr>
        <w:t xml:space="preserve"> APROBADO 08/05/06 – Acta 861/06 (O-06-1602)</w:t>
      </w:r>
      <w:r>
        <w:rPr>
          <w:rFonts w:eastAsia="MS Mincho;ＭＳ 明朝" w:cs="Times New Roman" w:ascii="Times New Roman" w:hAnsi="Times New Roman"/>
          <w:sz w:val="24"/>
          <w:highlight w:val="green"/>
          <w:lang w:val="es-MX"/>
        </w:rPr>
        <w:t xml:space="preserve"> SUBSUMIDO CON PROYECTO 628/06.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637.- </w:t>
      </w:r>
      <w:r>
        <w:rPr>
          <w:rFonts w:eastAsia="MS Mincho;ＭＳ 明朝" w:cs="Times New Roman" w:ascii="Times New Roman" w:hAnsi="Times New Roman"/>
          <w:sz w:val="24"/>
          <w:u w:val="single"/>
        </w:rPr>
        <w:t>Proyecto de Ordenanza 637/06</w:t>
      </w:r>
      <w:r>
        <w:rPr>
          <w:rFonts w:eastAsia="MS Mincho;ＭＳ 明朝" w:cs="Times New Roman" w:ascii="Times New Roman" w:hAnsi="Times New Roman"/>
          <w:sz w:val="24"/>
        </w:rPr>
        <w:t>: "Medios de prueba imágenes digitales y fotográficas. Modifica Código de Faltas".Autora: Concejal: Sandra Guerrero (MARA). Colaborador: Cdor. Antonio Mercado. A Asesoría Letrada y a Comisión de Gobierno y Legales.</w:t>
      </w:r>
      <w:r>
        <w:rPr>
          <w:rFonts w:eastAsia="MS Mincho;ＭＳ 明朝" w:cs="Times New Roman" w:ascii="Times New Roman" w:hAnsi="Times New Roman"/>
          <w:sz w:val="24"/>
          <w:highlight w:val="green"/>
        </w:rPr>
        <w:t xml:space="preserve"> APROBADO 22/11/07 – Acta 889/07 (O-07-1767)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638.- </w:t>
      </w:r>
      <w:r>
        <w:rPr>
          <w:rFonts w:eastAsia="MS Mincho;ＭＳ 明朝" w:cs="Times New Roman" w:ascii="Times New Roman" w:hAnsi="Times New Roman"/>
          <w:sz w:val="24"/>
          <w:u w:val="single"/>
        </w:rPr>
        <w:t>Proyecto de Ordenanza 638/06</w:t>
      </w:r>
      <w:r>
        <w:rPr>
          <w:rFonts w:eastAsia="MS Mincho;ＭＳ 明朝" w:cs="Times New Roman" w:ascii="Times New Roman" w:hAnsi="Times New Roman"/>
          <w:sz w:val="24"/>
        </w:rPr>
        <w:t>: "Establecer afectación de calles para ciclovías del Este". Autor: Concejal: Fernando Martín (U.C.R); Coautora: Concejal Irma Haneck (U.C.R);. Colaboradores: Secretario Concejo Municipal, Sr. Mauro Cifuentes y Director de Gobierno, a/c de Tránsito, Sr. Carlos Catini. A Asesoría Letrada y a Comisiones de Servicios, Tránsito y Transporte y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10/08/06 – Acta 865/06 (O-06-1633)</w:t>
      </w:r>
      <w:r>
        <w:rPr>
          <w:rFonts w:eastAsia="MS Mincho;ＭＳ 明朝" w:cs="Times New Roman" w:ascii="Times New Roman" w:hAnsi="Times New Roman"/>
          <w:sz w:val="24"/>
          <w:highlight w:val="green"/>
          <w:lang w:val="es-MX"/>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639.- </w:t>
      </w:r>
      <w:r>
        <w:rPr>
          <w:rFonts w:eastAsia="MS Mincho;ＭＳ 明朝" w:cs="Times New Roman" w:ascii="Times New Roman" w:hAnsi="Times New Roman"/>
          <w:sz w:val="24"/>
          <w:u w:val="single"/>
        </w:rPr>
        <w:t>Proyecto de Declaración 639/06</w:t>
      </w:r>
      <w:r>
        <w:rPr>
          <w:rFonts w:eastAsia="MS Mincho;ＭＳ 明朝" w:cs="Times New Roman" w:ascii="Times New Roman" w:hAnsi="Times New Roman"/>
          <w:sz w:val="24"/>
        </w:rPr>
        <w:t>: "Declarar de Interés Municipal el Torneo Sengdo Kwan Patagonia Argentina". Autor: Intendente Municipal, Sr. Alberto Icare. Colaboradores: Secretario de Gobierno, Sr. Adolfo Foures y Secretario de Deportes, Prof. Oscar Espósito. Sobre Tablas.</w:t>
      </w:r>
      <w:r>
        <w:rPr>
          <w:rFonts w:eastAsia="MS Mincho;ＭＳ 明朝" w:cs="Times New Roman" w:ascii="Times New Roman" w:hAnsi="Times New Roman"/>
          <w:sz w:val="24"/>
          <w:highlight w:val="green"/>
        </w:rPr>
        <w:t xml:space="preserve"> APROBADO 08/05/06 – Acta 861/06 (D-06-1191)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640.- </w:t>
      </w:r>
      <w:r>
        <w:rPr>
          <w:rFonts w:eastAsia="MS Mincho;ＭＳ 明朝" w:cs="Times New Roman" w:ascii="Times New Roman" w:hAnsi="Times New Roman"/>
          <w:sz w:val="24"/>
          <w:u w:val="single"/>
        </w:rPr>
        <w:t>Proyecto de Ordenanza 640/06</w:t>
      </w:r>
      <w:r>
        <w:rPr>
          <w:rFonts w:eastAsia="MS Mincho;ＭＳ 明朝" w:cs="Times New Roman" w:ascii="Times New Roman" w:hAnsi="Times New Roman"/>
          <w:sz w:val="24"/>
        </w:rPr>
        <w:t xml:space="preserve">: "Prestar acuerdo al Pliego de Licitación Pública para concesión de obra pública con explotación comercial por medio de publicidad en carteles señaladores de calles. Carteleras de publicidad y refugios peatonales". Autor: Intendente Municipal, Sr. Alberto Icare. Colaboradores: Secretario de Obras y Servicios Públicos, Sr. Juan Carlos Álvarez; Secretario de Gobierno, Sr. Adolfo Foures y Dirección de Obras por Contrato. A Asesoría Letrada y a Comisiones de Obras y Planeamiento, de Economía y de Gobierno y Legales. </w:t>
      </w:r>
      <w:r>
        <w:rPr>
          <w:rFonts w:eastAsia="MS Mincho;ＭＳ 明朝" w:cs="Times New Roman" w:ascii="Times New Roman" w:hAnsi="Times New Roman"/>
          <w:sz w:val="24"/>
          <w:highlight w:val="green"/>
          <w:lang w:val="es-MX"/>
        </w:rPr>
        <w:t>APROBADO</w:t>
      </w:r>
      <w:r>
        <w:rPr>
          <w:rFonts w:eastAsia="MS Mincho;ＭＳ 明朝" w:cs="Times New Roman" w:ascii="Times New Roman" w:hAnsi="Times New Roman"/>
          <w:sz w:val="24"/>
          <w:highlight w:val="green"/>
        </w:rPr>
        <w:t xml:space="preserve"> 10/08/06 – Acta 865/06 (O-06-1634)</w:t>
      </w:r>
      <w:r>
        <w:rPr>
          <w:rFonts w:eastAsia="MS Mincho;ＭＳ 明朝" w:cs="Times New Roman" w:ascii="Times New Roman" w:hAnsi="Times New Roman"/>
          <w:sz w:val="24"/>
          <w:highlight w:val="green"/>
          <w:lang w:val="es-MX"/>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641.- </w:t>
      </w:r>
      <w:r>
        <w:rPr>
          <w:rFonts w:eastAsia="MS Mincho;ＭＳ 明朝" w:cs="Times New Roman" w:ascii="Times New Roman" w:hAnsi="Times New Roman"/>
          <w:sz w:val="24"/>
          <w:u w:val="single"/>
        </w:rPr>
        <w:t>Proyecto de Declaración 641/06</w:t>
      </w:r>
      <w:r>
        <w:rPr>
          <w:rFonts w:eastAsia="MS Mincho;ＭＳ 明朝" w:cs="Times New Roman" w:ascii="Times New Roman" w:hAnsi="Times New Roman"/>
          <w:sz w:val="24"/>
        </w:rPr>
        <w:t xml:space="preserve">: "Declarar de Interés Municipal el "1° Torneo Open Bariloche 104 Aniversario" organizado por la Federación Nacional Sengo Do de Taekwando". Autor: Concejal Marcelo Cascón (U.C.R.). Se solicitará su retiro. </w:t>
      </w:r>
      <w:r>
        <w:rPr>
          <w:rFonts w:eastAsia="MS Mincho;ＭＳ 明朝" w:cs="Times New Roman" w:ascii="Times New Roman" w:hAnsi="Times New Roman"/>
          <w:sz w:val="24"/>
          <w:highlight w:val="cyan"/>
          <w:lang w:val="es-MX"/>
        </w:rPr>
        <w:t>RETIRADO 01/06/06 – Acta 862/06.</w:t>
        <w:tab/>
        <w:t>LIBRO 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642.- </w:t>
      </w:r>
      <w:r>
        <w:rPr>
          <w:rFonts w:eastAsia="MS Mincho;ＭＳ 明朝" w:cs="Times New Roman" w:ascii="Times New Roman" w:hAnsi="Times New Roman"/>
          <w:sz w:val="24"/>
          <w:u w:val="single"/>
        </w:rPr>
        <w:t>Proyecto de Ordenanza 642/06</w:t>
      </w:r>
      <w:r>
        <w:rPr>
          <w:rFonts w:eastAsia="MS Mincho;ＭＳ 明朝" w:cs="Times New Roman" w:ascii="Times New Roman" w:hAnsi="Times New Roman"/>
          <w:sz w:val="24"/>
        </w:rPr>
        <w:t xml:space="preserve">: "Acordar Pliego de Licitación Pública adquisición de neumáticos". Autor: Intendente Municipal, Sr. Alberto Icare. Colaboradores: Secretario de Obras y Servicios Públicos, Sr. Juan Carlos Álvarez; Secretario de Hacienda, Lic. Ángel Darío Barriga y Secretario de Gobierno, Sr. Adolfo Foures. A Asesoría Letrada y a las Comisiones de Economía y de Gobierno y Legales. </w:t>
      </w:r>
      <w:r>
        <w:rPr>
          <w:rFonts w:eastAsia="MS Mincho;ＭＳ 明朝" w:cs="Times New Roman" w:ascii="Times New Roman" w:hAnsi="Times New Roman"/>
          <w:sz w:val="24"/>
          <w:highlight w:val="green"/>
        </w:rPr>
        <w:t>APROBADO 22/06/06 – Acta 863/06 (O-06-1621)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643.- </w:t>
      </w:r>
      <w:r>
        <w:rPr>
          <w:rFonts w:eastAsia="MS Mincho;ＭＳ 明朝" w:cs="Times New Roman" w:ascii="Times New Roman" w:hAnsi="Times New Roman"/>
          <w:sz w:val="24"/>
          <w:u w:val="single"/>
        </w:rPr>
        <w:t>Proyecto de Declaración 643/06</w:t>
      </w:r>
      <w:r>
        <w:rPr>
          <w:rFonts w:eastAsia="MS Mincho;ＭＳ 明朝" w:cs="Times New Roman" w:ascii="Times New Roman" w:hAnsi="Times New Roman"/>
          <w:sz w:val="24"/>
        </w:rPr>
        <w:t>: "Declarar de Interés Municipal la 7° Edición del Evento denominado "Bariloche para Todos".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rPr>
        <w:t xml:space="preserve"> APROBADO 01/06/06 – Acta 862/06 (D-06-1195)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644.- </w:t>
      </w:r>
      <w:r>
        <w:rPr>
          <w:rFonts w:eastAsia="MS Mincho;ＭＳ 明朝" w:cs="Times New Roman" w:ascii="Times New Roman" w:hAnsi="Times New Roman"/>
          <w:sz w:val="24"/>
          <w:u w:val="single"/>
        </w:rPr>
        <w:t>Proyecto de Ordenanza 644/06</w:t>
      </w:r>
      <w:r>
        <w:rPr>
          <w:rFonts w:eastAsia="MS Mincho;ＭＳ 明朝" w:cs="Times New Roman" w:ascii="Times New Roman" w:hAnsi="Times New Roman"/>
          <w:sz w:val="24"/>
        </w:rPr>
        <w:t>: "Cesión parcela para planta de compostado". Autor: Intendente Municipal, Sr. Alberto Icare. Colaboradores: Secretario de Obras y Servicios Públicos, Sr. Juan Carlos Álvarez; Secretario de Gobierno, Sr. Adolfo Foures y Subsecretario de Planeamiento, Arq. Raúl Ferrari. A Asesoría Letrada y a las Comisiones de Obras y Planeamiento y de Gobierno y Legales.</w:t>
      </w:r>
      <w:r>
        <w:rPr>
          <w:rFonts w:eastAsia="MS Mincho;ＭＳ 明朝" w:cs="Times New Roman" w:ascii="Times New Roman" w:hAnsi="Times New Roman"/>
          <w:sz w:val="24"/>
          <w:highlight w:val="green"/>
        </w:rPr>
        <w:t xml:space="preserve"> APROBADO 23/11/06 – ACTA 871/06 (O-06-1660).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645.- </w:t>
      </w:r>
      <w:r>
        <w:rPr>
          <w:rFonts w:eastAsia="MS Mincho;ＭＳ 明朝" w:cs="Times New Roman" w:ascii="Times New Roman" w:hAnsi="Times New Roman"/>
          <w:sz w:val="24"/>
          <w:u w:val="single"/>
        </w:rPr>
        <w:t>Proyecto de Ordenanza 645/06</w:t>
      </w:r>
      <w:r>
        <w:rPr>
          <w:rFonts w:eastAsia="MS Mincho;ＭＳ 明朝" w:cs="Times New Roman" w:ascii="Times New Roman" w:hAnsi="Times New Roman"/>
          <w:sz w:val="24"/>
        </w:rPr>
        <w:t xml:space="preserve">: "Autorizar suscribir convenio compra de tierras- 17 Hectáreas". Autor: Intendente Municipal, Sr. Alberto Icare. Colaboradores: Secretario de Obras y Servicios Públicos, Sr. Juan Carlos Álvarez; Secretario de Gobierno, Sr. Adolfo Foures; Secretario de Hacienda, Lic. Ángel Darío Barriga; Subsecretario de Planeamiento, Arq. Raúl Ferrari y Asesor Letrado, Dr. Manuel Vázquez. A Asesoría Letrada y a las Comisiones de Obras y Planeamiento; de Economía y de Gobierno y Legales. </w:t>
      </w:r>
      <w:r>
        <w:rPr>
          <w:rFonts w:eastAsia="MS Mincho;ＭＳ 明朝" w:cs="Times New Roman" w:ascii="Times New Roman" w:hAnsi="Times New Roman"/>
          <w:sz w:val="24"/>
          <w:highlight w:val="green"/>
        </w:rPr>
        <w:t>APROBADO 22/06/06 – Acta 863/06 (O-06-1620)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646.- </w:t>
      </w:r>
      <w:r>
        <w:rPr>
          <w:rFonts w:eastAsia="MS Mincho;ＭＳ 明朝" w:cs="Times New Roman" w:ascii="Times New Roman" w:hAnsi="Times New Roman"/>
          <w:sz w:val="24"/>
          <w:u w:val="single"/>
        </w:rPr>
        <w:t>Proyecto de Declaración 646/06</w:t>
      </w:r>
      <w:r>
        <w:rPr>
          <w:rFonts w:eastAsia="MS Mincho;ＭＳ 明朝" w:cs="Times New Roman" w:ascii="Times New Roman" w:hAnsi="Times New Roman"/>
          <w:sz w:val="24"/>
        </w:rPr>
        <w:t>: "Declarar de Interés Municipal el curso de limpieza y desinfección en gastronomía y hotelería". Autora: Concejal Irma Haneck (U.C.R.). Sobre Tablas.</w:t>
      </w:r>
      <w:r>
        <w:rPr>
          <w:rFonts w:eastAsia="MS Mincho;ＭＳ 明朝" w:cs="Times New Roman" w:ascii="Times New Roman" w:hAnsi="Times New Roman"/>
          <w:sz w:val="24"/>
          <w:highlight w:val="green"/>
        </w:rPr>
        <w:t xml:space="preserve"> APROBADO 01/06/06 – Acta 862/06 (D-06-1196)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647.- </w:t>
      </w:r>
      <w:r>
        <w:rPr>
          <w:rFonts w:eastAsia="MS Mincho;ＭＳ 明朝" w:cs="Times New Roman" w:ascii="Times New Roman" w:hAnsi="Times New Roman"/>
          <w:sz w:val="24"/>
          <w:u w:val="single"/>
        </w:rPr>
        <w:t>Proyecto de Declaración 647/06</w:t>
      </w:r>
      <w:r>
        <w:rPr>
          <w:rFonts w:eastAsia="MS Mincho;ＭＳ 明朝" w:cs="Times New Roman" w:ascii="Times New Roman" w:hAnsi="Times New Roman"/>
          <w:sz w:val="24"/>
        </w:rPr>
        <w:t>: "Declarar Evento de Interés Municipal "V Expo Universitaria 2006" en San Carlos de Bariloche". Autora: Concejal Silvina García Larraburu (P.J.). Sobre Tablas.</w:t>
      </w:r>
      <w:r>
        <w:rPr>
          <w:rFonts w:eastAsia="MS Mincho;ＭＳ 明朝" w:cs="Times New Roman" w:ascii="Times New Roman" w:hAnsi="Times New Roman"/>
          <w:sz w:val="24"/>
          <w:highlight w:val="green"/>
        </w:rPr>
        <w:t xml:space="preserve"> APROBADO 01/06/06 – Acta 862/06 (D-06-1197)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648.- </w:t>
      </w:r>
      <w:r>
        <w:rPr>
          <w:rFonts w:eastAsia="MS Mincho;ＭＳ 明朝" w:cs="Times New Roman" w:ascii="Times New Roman" w:hAnsi="Times New Roman"/>
          <w:sz w:val="24"/>
          <w:u w:val="single"/>
        </w:rPr>
        <w:t>Proyecto de Ordenanza 648/06</w:t>
      </w:r>
      <w:r>
        <w:rPr>
          <w:rFonts w:eastAsia="MS Mincho;ＭＳ 明朝" w:cs="Times New Roman" w:ascii="Times New Roman" w:hAnsi="Times New Roman"/>
          <w:sz w:val="24"/>
        </w:rPr>
        <w:t>: "Aceptación de donación de Ernesto Serigos a favor de la Municipalidad de San Carlos de Bariloche". Autor: Intendente Municipal, Sr. Alberto Icare. Colaboradores: Secretario de Obras y Servicios Públicos, Sr. Juan Carlos Álvarez; Secretario de Gobierno, Sr. Adolfo Foures y Asesor Letrado Municipal, Dr. Manuel Vázquez. A Asesoría Letrada y a las Comisiones de Obras y Planeamiento y de Gobierno y Legales.</w:t>
      </w:r>
      <w:r>
        <w:rPr>
          <w:rFonts w:eastAsia="MS Mincho;ＭＳ 明朝" w:cs="Times New Roman" w:ascii="Times New Roman" w:hAnsi="Times New Roman"/>
          <w:sz w:val="24"/>
          <w:highlight w:val="green"/>
        </w:rPr>
        <w:t xml:space="preserve"> APROBADO 13/07/06 – Acta 864/06 (O-06-1628)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649.- </w:t>
      </w:r>
      <w:r>
        <w:rPr>
          <w:rFonts w:eastAsia="MS Mincho;ＭＳ 明朝" w:cs="Times New Roman" w:ascii="Times New Roman" w:hAnsi="Times New Roman"/>
          <w:sz w:val="24"/>
          <w:u w:val="single"/>
        </w:rPr>
        <w:t>Proyecto de Ordenanza 649/06</w:t>
      </w:r>
      <w:r>
        <w:rPr>
          <w:rFonts w:eastAsia="MS Mincho;ＭＳ 明朝" w:cs="Times New Roman" w:ascii="Times New Roman" w:hAnsi="Times New Roman"/>
          <w:sz w:val="24"/>
        </w:rPr>
        <w:t>: "Aprobar convenio de comodato celebrado con la Cooperativa 3 de Julio Barrio El Frutillar". Autor: Intendente Municipal, Sr. Alberto Icare. Colaboradores: Secretario de Gobierno, Sr. Adolfo Foures y Asesor Letrado Municipal, Dr. Manuel Vázquez. A Asesoría Letrada y a las Comisiones de Obras y Planeamiento y de Gobierno y Legales.</w:t>
      </w:r>
      <w:r>
        <w:rPr>
          <w:rFonts w:eastAsia="MS Mincho;ＭＳ 明朝" w:cs="Times New Roman" w:ascii="Times New Roman" w:hAnsi="Times New Roman"/>
          <w:sz w:val="24"/>
          <w:highlight w:val="cyan"/>
        </w:rPr>
        <w:tab/>
        <w:t>LIBRO 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650.- </w:t>
      </w:r>
      <w:r>
        <w:rPr>
          <w:rFonts w:eastAsia="MS Mincho;ＭＳ 明朝" w:cs="Times New Roman" w:ascii="Times New Roman" w:hAnsi="Times New Roman"/>
          <w:sz w:val="24"/>
          <w:u w:val="single"/>
        </w:rPr>
        <w:t>Proyecto de Declaración 650/06:</w:t>
      </w:r>
      <w:r>
        <w:rPr>
          <w:rFonts w:eastAsia="MS Mincho;ＭＳ 明朝" w:cs="Times New Roman" w:ascii="Times New Roman" w:hAnsi="Times New Roman"/>
          <w:sz w:val="24"/>
        </w:rPr>
        <w:t xml:space="preserve"> "Declarar Evento de Interés Municipal "Tetratlón del Catedral 3° Edición". Autores: Comisión Legislativa: Concejales Marcelo Cascón, Hugo Cejas (U.C.R); Andrés Martínez Infante (Encuentro); Sandra Guerrero (MARA) y Silvina García Larraburu (P.J). Colaborador: Club Andino Bariloche. Sobre Tablas.</w:t>
      </w:r>
      <w:r>
        <w:rPr>
          <w:rFonts w:eastAsia="MS Mincho;ＭＳ 明朝" w:cs="Times New Roman" w:ascii="Times New Roman" w:hAnsi="Times New Roman"/>
          <w:sz w:val="24"/>
          <w:highlight w:val="green"/>
        </w:rPr>
        <w:t xml:space="preserve"> APROBADO 01/06/06 – Acta 862/06 (D-06-1198)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651.- </w:t>
      </w:r>
      <w:r>
        <w:rPr>
          <w:rFonts w:eastAsia="MS Mincho;ＭＳ 明朝"/>
          <w:sz w:val="24"/>
          <w:u w:val="single"/>
          <w:lang w:val="es-ES"/>
        </w:rPr>
        <w:t>Proyecto de Ordenanza 651/06</w:t>
      </w:r>
      <w:r>
        <w:rPr>
          <w:rFonts w:eastAsia="MS Mincho;ＭＳ 明朝"/>
          <w:sz w:val="24"/>
          <w:lang w:val="es-ES"/>
        </w:rPr>
        <w:t xml:space="preserve">: "Derogar inciso 17.3.2 D "De las Misiones y Funciones de la Unidad Coordinadora del Consejo de Planificación Municipal" del Código de Planeamiento (Ordenanza 418-CM-94) – Modificar Ordenanza 470-CM-95". </w:t>
      </w:r>
      <w:r>
        <w:rPr>
          <w:rFonts w:eastAsia="MS Mincho;ＭＳ 明朝"/>
          <w:sz w:val="24"/>
          <w:lang w:val="es-MX"/>
        </w:rPr>
        <w:t>Autor: Concejal Marcelo Cascón (U.C.R). A Asesoría Letrada y a las Comisiones de Obras y Planeamiento y de Gobierno y Legales.</w:t>
      </w:r>
      <w:r>
        <w:rPr>
          <w:rFonts w:eastAsia="MS Mincho;ＭＳ 明朝"/>
          <w:sz w:val="24"/>
          <w:highlight w:val="green"/>
          <w:lang w:val="es-MX"/>
        </w:rPr>
        <w:t xml:space="preserve"> APROBADO 20/09/07 – Acta 884/07 (O-07-1741)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652.- </w:t>
      </w:r>
      <w:r>
        <w:rPr>
          <w:rFonts w:eastAsia="MS Mincho;ＭＳ 明朝" w:cs="Times New Roman" w:ascii="Times New Roman" w:hAnsi="Times New Roman"/>
          <w:sz w:val="24"/>
          <w:u w:val="single"/>
        </w:rPr>
        <w:t>Proyecto de Ordenanza 652/06</w:t>
      </w:r>
      <w:r>
        <w:rPr>
          <w:rFonts w:eastAsia="MS Mincho;ＭＳ 明朝" w:cs="Times New Roman" w:ascii="Times New Roman" w:hAnsi="Times New Roman"/>
          <w:sz w:val="24"/>
        </w:rPr>
        <w:t xml:space="preserve">: "Creación de la Línea 102, servicio de orientación para la protección de los Derechos del Niño, Niña y Adolescente". Autores: Concejales Beatríz Contreras y Andrés Martínez Infante (Encuentro). Colaboradores: Dr. Diego Benítez, Lic. </w:t>
      </w:r>
      <w:r>
        <w:rPr>
          <w:rFonts w:eastAsia="MS Mincho;ＭＳ 明朝" w:cs="Times New Roman" w:ascii="Times New Roman" w:hAnsi="Times New Roman"/>
          <w:sz w:val="24"/>
          <w:lang w:val="en-US"/>
        </w:rPr>
        <w:t xml:space="preserve">Denise Priori, Lic. </w:t>
      </w:r>
      <w:r>
        <w:rPr>
          <w:rFonts w:eastAsia="MS Mincho;ＭＳ 明朝" w:cs="Times New Roman" w:ascii="Times New Roman" w:hAnsi="Times New Roman"/>
          <w:sz w:val="24"/>
        </w:rPr>
        <w:t>Fabiana Rapacci, Dra. Carolina Valdivia y Lic. M. del Carmen Tachonet. A Asesoría Letrada y a las Comisiones de Acción Social y de Gobierno y Legales.</w:t>
      </w:r>
      <w:r>
        <w:rPr>
          <w:rFonts w:eastAsia="MS Mincho;ＭＳ 明朝" w:cs="Times New Roman" w:ascii="Times New Roman" w:hAnsi="Times New Roman"/>
          <w:sz w:val="24"/>
          <w:highlight w:val="cyan"/>
        </w:rPr>
        <w:tab/>
        <w:t>LIBRO 50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653.- </w:t>
      </w:r>
      <w:r>
        <w:rPr>
          <w:rFonts w:eastAsia="MS Mincho;ＭＳ 明朝" w:cs="Times New Roman" w:ascii="Times New Roman" w:hAnsi="Times New Roman"/>
          <w:sz w:val="24"/>
          <w:u w:val="single"/>
        </w:rPr>
        <w:t>Proyecto de Ordenanza 653/06</w:t>
      </w:r>
      <w:r>
        <w:rPr>
          <w:rFonts w:eastAsia="MS Mincho;ＭＳ 明朝" w:cs="Times New Roman" w:ascii="Times New Roman" w:hAnsi="Times New Roman"/>
          <w:sz w:val="24"/>
        </w:rPr>
        <w:t>: "Autorizar venta inmuebles". Autor: Intendente Municipal, Sr. Alberto Icare. Colaboradores: Secretario de Hacienda, Lic. Ángel Barriga; Secretario de Gobierno, Sr. Adolfo Foures; Asesor Letrado, Dr. Manuel Vázquez y. Subsecretario de Planeamiento, Arq. Raúl Ferrari. A Asesoría Letrada y a las Comisiones de Obras y Planeamiento; de Economía y de Gobierno y Legales.</w:t>
      </w:r>
      <w:r>
        <w:rPr>
          <w:rFonts w:eastAsia="MS Mincho;ＭＳ 明朝"/>
          <w:sz w:val="24"/>
          <w:highlight w:val="green"/>
          <w:lang w:val="es-MX"/>
        </w:rPr>
        <w:t xml:space="preserve"> APROBADO 21/12/06 – Acta 873/06 (O-06-1676).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654.- </w:t>
      </w:r>
      <w:r>
        <w:rPr>
          <w:rFonts w:eastAsia="MS Mincho;ＭＳ 明朝" w:cs="Times New Roman" w:ascii="Times New Roman" w:hAnsi="Times New Roman"/>
          <w:sz w:val="24"/>
          <w:u w:val="single"/>
        </w:rPr>
        <w:t>Proyecto de Ordenanza 654/06</w:t>
      </w:r>
      <w:r>
        <w:rPr>
          <w:rFonts w:eastAsia="MS Mincho;ＭＳ 明朝" w:cs="Times New Roman" w:ascii="Times New Roman" w:hAnsi="Times New Roman"/>
          <w:sz w:val="24"/>
        </w:rPr>
        <w:t>: "Regula actividad para cría y/o faena de animales carniceros y/o peleteros de pequeño porte". Autora: Concejal Irma Haneck (U.C.R.). Colaboradores: Dr. Marcelo Suárez (Departamento Veterinaria y Zoonosis) y Dra. Melina Fernanda Ríos Faverio. A Asesoría Letrada y a Comisiones de Servicios, Tránsito y Transporte y de Gobierno y Legales.</w:t>
      </w:r>
      <w:r>
        <w:rPr>
          <w:rFonts w:eastAsia="MS Mincho;ＭＳ 明朝" w:cs="Times New Roman" w:ascii="Times New Roman" w:hAnsi="Times New Roman"/>
          <w:sz w:val="24"/>
          <w:highlight w:val="cyan"/>
        </w:rPr>
        <w:tab/>
        <w:t>LIBRO 50</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655.- </w:t>
      </w:r>
      <w:r>
        <w:rPr>
          <w:rFonts w:eastAsia="MS Mincho;ＭＳ 明朝" w:cs="Times New Roman" w:ascii="Times New Roman" w:hAnsi="Times New Roman"/>
          <w:sz w:val="24"/>
          <w:u w:val="single"/>
        </w:rPr>
        <w:t>Proyecto de Declaración 655/06</w:t>
      </w:r>
      <w:r>
        <w:rPr>
          <w:rFonts w:eastAsia="MS Mincho;ＭＳ 明朝" w:cs="Times New Roman" w:ascii="Times New Roman" w:hAnsi="Times New Roman"/>
          <w:sz w:val="24"/>
        </w:rPr>
        <w:t>: "Declarar Evento de Interés Municipal "11va. Edición del Patagonia Open de Taekwondo". Autores: Comisión Legislativa: Concejales Marcelo Cascón, Hugo Cejas (U.C.R.); Andrés Martínez Infante (Encuentro); Sandra Guerrero (MARA) y Silvina García Larraburu (P.J.). Iniciativa: Escuela de Taekwondo Andina. Sobre Tablas.</w:t>
      </w:r>
      <w:r>
        <w:rPr>
          <w:rFonts w:eastAsia="MS Mincho;ＭＳ 明朝" w:cs="Times New Roman" w:ascii="Times New Roman" w:hAnsi="Times New Roman"/>
          <w:sz w:val="24"/>
          <w:highlight w:val="green"/>
        </w:rPr>
        <w:t xml:space="preserve"> APROBADO 22/06/06 – Acta 863/06 (D-06-1201)</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656.- </w:t>
      </w:r>
      <w:r>
        <w:rPr>
          <w:rFonts w:eastAsia="MS Mincho;ＭＳ 明朝" w:cs="Times New Roman" w:ascii="Times New Roman" w:hAnsi="Times New Roman"/>
          <w:sz w:val="24"/>
          <w:u w:val="single"/>
        </w:rPr>
        <w:t>Proyecto de Ordenanza 656/06</w:t>
      </w:r>
      <w:r>
        <w:rPr>
          <w:rFonts w:eastAsia="MS Mincho;ＭＳ 明朝" w:cs="Times New Roman" w:ascii="Times New Roman" w:hAnsi="Times New Roman"/>
          <w:sz w:val="24"/>
        </w:rPr>
        <w:t>: "Texto ordenado sobre Servicio Público de automóviles de alquiler con taxímetro". Autora: Concejal Irma Haneck (U.C.R.). Colaboradora: Dra. Melina Fernanda Ríos Faverio. A Asesoría Letrada y a Comisión de Gobierno y Legales.</w:t>
      </w:r>
      <w:r>
        <w:rPr>
          <w:rFonts w:eastAsia="MS Mincho;ＭＳ 明朝" w:cs="Times New Roman" w:ascii="Times New Roman" w:hAnsi="Times New Roman"/>
          <w:sz w:val="24"/>
          <w:highlight w:val="green"/>
        </w:rPr>
        <w:t xml:space="preserve"> APROBADO 13/07/06 – Acta 864/06 (O-06-1629)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657.- </w:t>
      </w:r>
      <w:r>
        <w:rPr>
          <w:rFonts w:eastAsia="MS Mincho;ＭＳ 明朝" w:cs="Times New Roman" w:ascii="Times New Roman" w:hAnsi="Times New Roman"/>
          <w:sz w:val="24"/>
          <w:u w:val="single"/>
        </w:rPr>
        <w:t>Proyecto de Ordenanza 657/06</w:t>
      </w:r>
      <w:r>
        <w:rPr>
          <w:rFonts w:eastAsia="MS Mincho;ＭＳ 明朝" w:cs="Times New Roman" w:ascii="Times New Roman" w:hAnsi="Times New Roman"/>
          <w:sz w:val="24"/>
        </w:rPr>
        <w:t>: "Aprobar contrato de comodato suscripto con fecha 1 de noviembre de 2005 entre Prefectura Naval Argentina y la Municipalidad de San Carlos de Bariloche". Autor: Intendente Municipal, Sr. Alberto Icare. Colaborador: Secretario de Gobierno, Sr. Adolfo Foures. A Asesoría Letrada y a Comisión de Gobierno y Legales.</w:t>
      </w:r>
      <w:r>
        <w:rPr>
          <w:rFonts w:eastAsia="MS Mincho;ＭＳ 明朝" w:cs="Times New Roman" w:ascii="Times New Roman" w:hAnsi="Times New Roman"/>
          <w:sz w:val="24"/>
          <w:highlight w:val="green"/>
        </w:rPr>
        <w:t xml:space="preserve"> APROBADO 13/07/06 – Acta 864/06 (O-06-1630)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658.- </w:t>
      </w:r>
      <w:r>
        <w:rPr>
          <w:rFonts w:eastAsia="MS Mincho;ＭＳ 明朝" w:cs="Times New Roman" w:ascii="Times New Roman" w:hAnsi="Times New Roman"/>
          <w:sz w:val="24"/>
          <w:u w:val="single"/>
        </w:rPr>
        <w:t>Proyecto de Comunicación 658/06</w:t>
      </w:r>
      <w:r>
        <w:rPr>
          <w:rFonts w:eastAsia="MS Mincho;ＭＳ 明朝" w:cs="Times New Roman" w:ascii="Times New Roman" w:hAnsi="Times New Roman"/>
          <w:sz w:val="24"/>
        </w:rPr>
        <w:t xml:space="preserve">: "Comunicar a Dirección de Vialidad Nacional la incorporación del casco en la señalización de ciclistas". Autora: Concejal Irma Haneck (U.C.R.). Sobre Tablas. </w:t>
      </w:r>
      <w:r>
        <w:rPr>
          <w:rFonts w:eastAsia="MS Mincho;ＭＳ 明朝" w:cs="Times New Roman" w:ascii="Times New Roman" w:hAnsi="Times New Roman"/>
          <w:sz w:val="24"/>
          <w:highlight w:val="green"/>
        </w:rPr>
        <w:t>APROBADO 22/06/06 – Acta 863/06 (C-06-552)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659.- </w:t>
      </w:r>
      <w:r>
        <w:rPr>
          <w:rFonts w:eastAsia="MS Mincho;ＭＳ 明朝" w:cs="Times New Roman" w:ascii="Times New Roman" w:hAnsi="Times New Roman"/>
          <w:sz w:val="24"/>
          <w:u w:val="single"/>
        </w:rPr>
        <w:t>Proyecto de Comunicación 659/06</w:t>
      </w:r>
      <w:r>
        <w:rPr>
          <w:rFonts w:eastAsia="MS Mincho;ＭＳ 明朝" w:cs="Times New Roman" w:ascii="Times New Roman" w:hAnsi="Times New Roman"/>
          <w:sz w:val="24"/>
        </w:rPr>
        <w:t xml:space="preserve">: "Solicitar al Ejecutivo Provincial la transferencia al Municipio del dominio y los derechos de concesión sobre el Cerro Catedral". Autores: Diego Breide, Andrés Martínez Infante, Beatriz Contreras (Encuentro); Fernando Martín, Hugo Cejas, Irma Haneck (S.U.R.); Sandra Guerrero (MARA) y Silvina García Larraburu (P.J.). Sobre Tablas. </w:t>
      </w:r>
      <w:r>
        <w:rPr>
          <w:rFonts w:eastAsia="MS Mincho;ＭＳ 明朝" w:cs="Times New Roman" w:ascii="Times New Roman" w:hAnsi="Times New Roman"/>
          <w:sz w:val="24"/>
          <w:highlight w:val="green"/>
        </w:rPr>
        <w:t>APROBADO 22/06/06 – Acta 863/06 (C-06-551)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660.- </w:t>
      </w:r>
      <w:r>
        <w:rPr>
          <w:rFonts w:eastAsia="MS Mincho;ＭＳ 明朝" w:cs="Times New Roman" w:ascii="Times New Roman" w:hAnsi="Times New Roman"/>
          <w:sz w:val="24"/>
          <w:u w:val="single"/>
        </w:rPr>
        <w:t>Proyecto de Declaración 660/06</w:t>
      </w:r>
      <w:r>
        <w:rPr>
          <w:rFonts w:eastAsia="MS Mincho;ＭＳ 明朝" w:cs="Times New Roman" w:ascii="Times New Roman" w:hAnsi="Times New Roman"/>
          <w:sz w:val="24"/>
        </w:rPr>
        <w:t>: "Declarar de Interés Municipal el selectivo Bariloche 2006 del Torneo Argentino de Aeróbica y Danza". Autor: Intendente Municipal, Sr. Alberto Icare. Colaboradores: Secretario de Deportes, Prof. Oscar Esposito y Secretario de Gobierno, Sr. Adolfo Foures. A Comisión de Acción Social.</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10/08/06 – Acta 865/06 (D-06-1211)</w:t>
      </w:r>
      <w:r>
        <w:rPr>
          <w:rFonts w:eastAsia="MS Mincho;ＭＳ 明朝" w:cs="Times New Roman" w:ascii="Times New Roman" w:hAnsi="Times New Roman"/>
          <w:sz w:val="24"/>
          <w:highlight w:val="green"/>
          <w:lang w:val="es-MX"/>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661.- </w:t>
      </w:r>
      <w:r>
        <w:rPr>
          <w:rFonts w:eastAsia="MS Mincho;ＭＳ 明朝" w:cs="Times New Roman" w:ascii="Times New Roman" w:hAnsi="Times New Roman"/>
          <w:sz w:val="24"/>
          <w:u w:val="single"/>
        </w:rPr>
        <w:t>Proyecto de Ordenanza 661/06</w:t>
      </w:r>
      <w:r>
        <w:rPr>
          <w:rFonts w:eastAsia="MS Mincho;ＭＳ 明朝" w:cs="Times New Roman" w:ascii="Times New Roman" w:hAnsi="Times New Roman"/>
          <w:sz w:val="24"/>
        </w:rPr>
        <w:t>: "Modificación jurisdicción de la Junta Vecinal Barrio Parque Playa Serena por desafectación de inmuebles". Autor: Intendente Municipal, Sr. Alberto Icare. Colaboradores: Secretario de Gobierno, Sr. Adolfo Foures y Dirección General de Juntas Vecinales. A Asesoría Letrada y a Comisiones de Obras y Planeamiento y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10/08/06 – Acta 865/06 (O-06-1635)</w:t>
      </w:r>
      <w:r>
        <w:rPr>
          <w:rFonts w:eastAsia="MS Mincho;ＭＳ 明朝" w:cs="Times New Roman" w:ascii="Times New Roman" w:hAnsi="Times New Roman"/>
          <w:sz w:val="24"/>
          <w:highlight w:val="green"/>
          <w:lang w:val="es-MX"/>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662.- </w:t>
      </w:r>
      <w:r>
        <w:rPr>
          <w:rFonts w:eastAsia="MS Mincho;ＭＳ 明朝" w:cs="Times New Roman" w:ascii="Times New Roman" w:hAnsi="Times New Roman"/>
          <w:sz w:val="24"/>
          <w:u w:val="single"/>
        </w:rPr>
        <w:t>Proyecto de Ordenanza 662/06</w:t>
      </w:r>
      <w:r>
        <w:rPr>
          <w:rFonts w:eastAsia="MS Mincho;ＭＳ 明朝" w:cs="Times New Roman" w:ascii="Times New Roman" w:hAnsi="Times New Roman"/>
          <w:sz w:val="24"/>
        </w:rPr>
        <w:t>: "Reconocimiento nueva jurisdicción de la Junta Vecinal Pájaro Azul". Autor: Intendente Municipal, Sr. Alberto Icare. Colaboradores: Secretario de Gobierno, Sr. Adolfo Foures y Dirección General de Juntas Vecinales. A Asesoría Letrada y a Comisiones de Obras y Planeamiento y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10/08/06 – Acta 865/06 (O-06-1636)</w:t>
      </w:r>
      <w:r>
        <w:rPr>
          <w:rFonts w:eastAsia="MS Mincho;ＭＳ 明朝" w:cs="Times New Roman" w:ascii="Times New Roman" w:hAnsi="Times New Roman"/>
          <w:sz w:val="24"/>
          <w:highlight w:val="green"/>
          <w:lang w:val="es-MX"/>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663.- </w:t>
      </w:r>
      <w:r>
        <w:rPr>
          <w:rFonts w:eastAsia="MS Mincho;ＭＳ 明朝" w:cs="Times New Roman" w:ascii="Times New Roman" w:hAnsi="Times New Roman"/>
          <w:sz w:val="24"/>
          <w:u w:val="single"/>
        </w:rPr>
        <w:t>Proyecto de Declaración 663/06</w:t>
      </w:r>
      <w:r>
        <w:rPr>
          <w:rFonts w:eastAsia="MS Mincho;ＭＳ 明朝" w:cs="Times New Roman" w:ascii="Times New Roman" w:hAnsi="Times New Roman"/>
          <w:sz w:val="24"/>
        </w:rPr>
        <w:t>: "Declarar de Interés Cultural la participación de las Compañías de Títeres "La Paloma" y teatro "Trampolín", en el Festival de Teatro y XIII Bienal Itinerante Iberoamericana del Teatro de Muñecos en Venezuela". Autor: Intendente Municipal, Sr. Alberto Icare. Colaboradores: Secretario de Gobierno, Sr. Adolfo Foures y Subsecretario de Cultura, Sr. Luis Torrejón. Sobre Tablas.</w:t>
      </w:r>
      <w:r>
        <w:rPr>
          <w:rFonts w:eastAsia="MS Mincho;ＭＳ 明朝" w:cs="Times New Roman" w:ascii="Times New Roman" w:hAnsi="Times New Roman"/>
          <w:sz w:val="24"/>
          <w:highlight w:val="green"/>
        </w:rPr>
        <w:t xml:space="preserve"> APROBADO 13/07/06 – Acta 864/06 (D-06-1202)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664.- </w:t>
      </w:r>
      <w:r>
        <w:rPr>
          <w:rFonts w:eastAsia="MS Mincho;ＭＳ 明朝" w:cs="Times New Roman" w:ascii="Times New Roman" w:hAnsi="Times New Roman"/>
          <w:sz w:val="24"/>
          <w:u w:val="single"/>
        </w:rPr>
        <w:t>Proyecto de Declaración 664/06</w:t>
      </w:r>
      <w:r>
        <w:rPr>
          <w:rFonts w:eastAsia="MS Mincho;ＭＳ 明朝" w:cs="Times New Roman" w:ascii="Times New Roman" w:hAnsi="Times New Roman"/>
          <w:sz w:val="24"/>
        </w:rPr>
        <w:t>: "Declarar de Interés Cultural Municipal el 6º año de la edición de la revista "La Puerta", de ABCsur". Autor: Intendente Municipal, Sr. Alberto Icare. Colaboradores: Secretario de Gobierno, Sr. Adolfo Foures y Subsecretario de Cultura, Sr. Luis Torrejón. A Comisión de Acción Social.</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10/08/06 – Acta 865/06 (D-06-1212)</w:t>
      </w:r>
      <w:r>
        <w:rPr>
          <w:rFonts w:eastAsia="MS Mincho;ＭＳ 明朝" w:cs="Times New Roman" w:ascii="Times New Roman" w:hAnsi="Times New Roman"/>
          <w:sz w:val="24"/>
          <w:highlight w:val="green"/>
          <w:lang w:val="es-MX"/>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665.- </w:t>
      </w:r>
      <w:r>
        <w:rPr>
          <w:rFonts w:eastAsia="MS Mincho;ＭＳ 明朝" w:cs="Times New Roman" w:ascii="Times New Roman" w:hAnsi="Times New Roman"/>
          <w:sz w:val="24"/>
          <w:u w:val="single"/>
        </w:rPr>
        <w:t>Proyecto de Ordenanza 665/06</w:t>
      </w:r>
      <w:r>
        <w:rPr>
          <w:rFonts w:eastAsia="MS Mincho;ＭＳ 明朝" w:cs="Times New Roman" w:ascii="Times New Roman" w:hAnsi="Times New Roman"/>
          <w:sz w:val="24"/>
        </w:rPr>
        <w:t>: "Adhesión Ley Provincial 3365: Libre acceso a las riberas de ríos y espejos de agua". Autores: Concejales Andrés Martínez Infante, Diego Breide (Encuentro); Fernando Martín (S.U.R.) y Sandra Guerrero (MARA). Colaborador: Dr. Enrique Mansilla. A Asesoría Letrada y a Comisión de Obras y Planeamiento.</w:t>
      </w:r>
      <w:r>
        <w:rPr>
          <w:rFonts w:eastAsia="MS Mincho;ＭＳ 明朝" w:cs="Times New Roman" w:ascii="Times New Roman" w:hAnsi="Times New Roman"/>
          <w:sz w:val="24"/>
          <w:highlight w:val="green"/>
        </w:rPr>
        <w:t xml:space="preserve"> APROBADO 01/03/07- Acta 874/07 (O-07-1686).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666.- </w:t>
      </w:r>
      <w:r>
        <w:rPr>
          <w:rFonts w:eastAsia="MS Mincho;ＭＳ 明朝" w:cs="Times New Roman" w:ascii="Times New Roman" w:hAnsi="Times New Roman"/>
          <w:sz w:val="24"/>
          <w:u w:val="single"/>
        </w:rPr>
        <w:t>Proyecto de Ordenanza 666/06</w:t>
      </w:r>
      <w:r>
        <w:rPr>
          <w:rFonts w:eastAsia="MS Mincho;ＭＳ 明朝" w:cs="Times New Roman" w:ascii="Times New Roman" w:hAnsi="Times New Roman"/>
          <w:sz w:val="24"/>
        </w:rPr>
        <w:t>: "Prorroga plazo establecido art. 3º Ordenanza 1570-CM-05". Autora: Concejal Guillermina Alaniz (U.C.R.). Colaboradores: Comisión Mixta Reserva Urbana Laguna El Trébol. Sobre Tablas.</w:t>
      </w:r>
      <w:r>
        <w:rPr>
          <w:rFonts w:eastAsia="MS Mincho;ＭＳ 明朝" w:cs="Times New Roman" w:ascii="Times New Roman" w:hAnsi="Times New Roman"/>
          <w:sz w:val="24"/>
          <w:highlight w:val="green"/>
        </w:rPr>
        <w:t xml:space="preserve"> APROBADO 13/07/06 – Acta 864/06 (O-06-1622)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667.- </w:t>
      </w:r>
      <w:r>
        <w:rPr>
          <w:rFonts w:eastAsia="MS Mincho;ＭＳ 明朝" w:cs="Times New Roman" w:ascii="Times New Roman" w:hAnsi="Times New Roman"/>
          <w:sz w:val="24"/>
          <w:u w:val="single"/>
        </w:rPr>
        <w:t>Proyecto de Ordenanza 667/06</w:t>
      </w:r>
      <w:r>
        <w:rPr>
          <w:rFonts w:eastAsia="MS Mincho;ＭＳ 明朝" w:cs="Times New Roman" w:ascii="Times New Roman" w:hAnsi="Times New Roman"/>
          <w:sz w:val="24"/>
        </w:rPr>
        <w:t>: "Aprobar contrato de comodato suscripto con fecha 3 de abril 2006 entre la Administración del Barrio Martín Miguel de Güemes y la Municipalidad de San Carlos de Bariloche". Autor: Intendente Municipal, Sr. Alberto Icare. Colaborador: Secretario de Gobierno, Sr. Adolfo Foures. A Asesoría Letrada y a Comisión de Gobierno y Legales.</w:t>
      </w:r>
      <w:r>
        <w:rPr>
          <w:rFonts w:eastAsia="MS Mincho;ＭＳ 明朝" w:cs="Times New Roman" w:ascii="Times New Roman" w:hAnsi="Times New Roman"/>
          <w:sz w:val="24"/>
          <w:highlight w:val="green"/>
          <w:lang w:val="es-MX"/>
        </w:rPr>
        <w:t xml:space="preserve"> APROBADO</w:t>
      </w:r>
      <w:r>
        <w:rPr>
          <w:rFonts w:eastAsia="MS Mincho;ＭＳ 明朝" w:cs="Times New Roman" w:ascii="Times New Roman" w:hAnsi="Times New Roman"/>
          <w:sz w:val="24"/>
          <w:highlight w:val="green"/>
        </w:rPr>
        <w:t xml:space="preserve"> 10/08/06 – Acta 865/06 (O-06-1637)</w:t>
      </w:r>
      <w:r>
        <w:rPr>
          <w:rFonts w:eastAsia="MS Mincho;ＭＳ 明朝" w:cs="Times New Roman" w:ascii="Times New Roman" w:hAnsi="Times New Roman"/>
          <w:sz w:val="24"/>
          <w:highlight w:val="green"/>
          <w:lang w:val="es-MX"/>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rPr/>
      </w:pPr>
      <w:r>
        <w:rPr>
          <w:rFonts w:eastAsia="MS Mincho;ＭＳ 明朝" w:cs="Times New Roman" w:ascii="Times New Roman" w:hAnsi="Times New Roman"/>
          <w:sz w:val="24"/>
        </w:rPr>
        <w:t xml:space="preserve">668.- </w:t>
      </w:r>
      <w:r>
        <w:rPr>
          <w:rFonts w:eastAsia="MS Mincho;ＭＳ 明朝" w:cs="Times New Roman" w:ascii="Times New Roman" w:hAnsi="Times New Roman"/>
          <w:sz w:val="24"/>
          <w:u w:val="single"/>
        </w:rPr>
        <w:t>Proyecto de Ordenanza 668/06</w:t>
      </w:r>
      <w:r>
        <w:rPr>
          <w:rFonts w:eastAsia="MS Mincho;ＭＳ 明朝" w:cs="Times New Roman" w:ascii="Times New Roman" w:hAnsi="Times New Roman"/>
          <w:sz w:val="24"/>
        </w:rPr>
        <w:t>: "Aprobar convenio con Ministerio de Familia de la Provincia de Río Negro". Autor: Intendente Municipal, Sr. Alberto Icare. Colaborador: Secretario de Gobierno, Sr. Adolfo Foures. Sobre Tablas.</w:t>
      </w:r>
      <w:r>
        <w:rPr>
          <w:rFonts w:eastAsia="MS Mincho;ＭＳ 明朝" w:cs="Times New Roman" w:ascii="Times New Roman" w:hAnsi="Times New Roman"/>
          <w:sz w:val="24"/>
          <w:highlight w:val="green"/>
        </w:rPr>
        <w:t xml:space="preserve"> APROBADO 13/07/06 – Acta 864/06 (O-06-1623)</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rPr/>
      </w:pPr>
      <w:r>
        <w:rPr>
          <w:rFonts w:eastAsia="MS Mincho;ＭＳ 明朝" w:cs="Times New Roman" w:ascii="Times New Roman" w:hAnsi="Times New Roman"/>
          <w:sz w:val="24"/>
        </w:rPr>
        <w:t xml:space="preserve">669.- </w:t>
      </w:r>
      <w:r>
        <w:rPr>
          <w:rFonts w:eastAsia="MS Mincho;ＭＳ 明朝" w:cs="Times New Roman" w:ascii="Times New Roman" w:hAnsi="Times New Roman"/>
          <w:sz w:val="24"/>
          <w:u w:val="single"/>
        </w:rPr>
        <w:t>Proyecto de Ordenanza 669/06</w:t>
      </w:r>
      <w:r>
        <w:rPr>
          <w:rFonts w:eastAsia="MS Mincho;ＭＳ 明朝" w:cs="Times New Roman" w:ascii="Times New Roman" w:hAnsi="Times New Roman"/>
          <w:sz w:val="24"/>
        </w:rPr>
        <w:t>: "Aprobar convenio con Ministerio de Familia de la Provincia de Río Negro". Autor: Intendente Municipal, Sr. Alberto Icare. Colaborador: Secretario de Gobierno, Sr. Adolfo Foures. Sobre Tablas.</w:t>
      </w:r>
      <w:r>
        <w:rPr>
          <w:rFonts w:eastAsia="MS Mincho;ＭＳ 明朝" w:cs="Times New Roman" w:ascii="Times New Roman" w:hAnsi="Times New Roman"/>
          <w:sz w:val="24"/>
          <w:highlight w:val="green"/>
        </w:rPr>
        <w:t xml:space="preserve"> APROBADO 13/07/06 – Acta 864/06 (O-06-1624)</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670.- </w:t>
      </w:r>
      <w:r>
        <w:rPr>
          <w:rFonts w:eastAsia="MS Mincho;ＭＳ 明朝" w:cs="Times New Roman" w:ascii="Times New Roman" w:hAnsi="Times New Roman"/>
          <w:sz w:val="24"/>
          <w:u w:val="single"/>
        </w:rPr>
        <w:t>Proyecto de Comunicación 670/06</w:t>
      </w:r>
      <w:r>
        <w:rPr>
          <w:rFonts w:eastAsia="MS Mincho;ＭＳ 明朝" w:cs="Times New Roman" w:ascii="Times New Roman" w:hAnsi="Times New Roman"/>
          <w:sz w:val="24"/>
        </w:rPr>
        <w:t>: "Tarifas aéreas para residentes". Autora: Concejal Beatriz Contreras (Encuentro). Colaborador: Dr. Diego Benítez. A Comisión de Servicios, Tránsito y Transporte.</w:t>
      </w:r>
      <w:r>
        <w:rPr>
          <w:rFonts w:eastAsia="MS Mincho;ＭＳ 明朝" w:cs="Times New Roman" w:ascii="Times New Roman" w:hAnsi="Times New Roman"/>
          <w:sz w:val="24"/>
          <w:highlight w:val="green"/>
        </w:rPr>
        <w:t xml:space="preserve"> APROBADO 13/07/06 – Acta 864/06 (C-06-555)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671.- </w:t>
      </w:r>
      <w:r>
        <w:rPr>
          <w:rFonts w:eastAsia="MS Mincho;ＭＳ 明朝" w:cs="Times New Roman" w:ascii="Times New Roman" w:hAnsi="Times New Roman"/>
          <w:sz w:val="24"/>
          <w:u w:val="single"/>
        </w:rPr>
        <w:t>Proyecto de Ordenanza 671/06</w:t>
      </w:r>
      <w:r>
        <w:rPr>
          <w:rFonts w:eastAsia="MS Mincho;ＭＳ 明朝" w:cs="Times New Roman" w:ascii="Times New Roman" w:hAnsi="Times New Roman"/>
          <w:sz w:val="24"/>
        </w:rPr>
        <w:t>: "Establecer la presente Ordenanza como texto integrante, Ordenanza 596-CM-96". Autores: Concejales Silvina García Larraburu (P.J.) y Marcelo Cascón (U.C.R.). Colaboradores: Nutricionista Julia Ferrer de Valdés, Licenciada Mercedes Terceño, Licenciadas Nadia Pridluva y Sr. Marcelo Marzano. A Asesoría Letrada y a Comisiones de Servicios, Tránsito y Transporte y de Gobierno y Legales.</w:t>
      </w:r>
      <w:r>
        <w:rPr>
          <w:rFonts w:eastAsia="MS Mincho;ＭＳ 明朝" w:cs="Times New Roman" w:ascii="Times New Roman" w:hAnsi="Times New Roman"/>
          <w:sz w:val="24"/>
          <w:highlight w:val="green"/>
        </w:rPr>
        <w:t xml:space="preserve"> APROBADO 9/11/06 – ACTA 869/06 (O-06-1655).</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672.- </w:t>
      </w:r>
      <w:r>
        <w:rPr>
          <w:rFonts w:eastAsia="MS Mincho;ＭＳ 明朝" w:cs="Times New Roman" w:ascii="Times New Roman" w:hAnsi="Times New Roman"/>
          <w:sz w:val="24"/>
          <w:u w:val="single"/>
        </w:rPr>
        <w:t>Proyecto de Ordenanza 672/06</w:t>
      </w:r>
      <w:r>
        <w:rPr>
          <w:rFonts w:eastAsia="MS Mincho;ＭＳ 明朝" w:cs="Times New Roman" w:ascii="Times New Roman" w:hAnsi="Times New Roman"/>
          <w:sz w:val="24"/>
        </w:rPr>
        <w:t>: "Aprobar Balance año 2004". Autor: Intendente Municipal, Sr. Alberto Icare. Colaboradores: Secretario de Hacienda, Lic. Ángel D. Barriga, Secretario de Gobierno, Lic. Adolfo Foures, Subsecretario de Hacienda, Lic. Alfredo Chara, Director de Contaduría, Cdor. Manuel García y Cdra. Victoria Cobos. A Asesoría Letrada y a Comisión de Economía. Acta 874/07 del 1/03/07 vuelve a comisión de economía. .</w:t>
      </w:r>
      <w:r>
        <w:rPr>
          <w:rFonts w:eastAsia="MS Mincho;ＭＳ 明朝" w:cs="Times New Roman" w:ascii="Times New Roman" w:hAnsi="Times New Roman"/>
          <w:sz w:val="24"/>
          <w:highlight w:val="green"/>
        </w:rPr>
        <w:t xml:space="preserve"> APROBADO 22/03/07 – ACTA 875/07 (O-07-1692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673.- </w:t>
      </w:r>
      <w:r>
        <w:rPr>
          <w:rFonts w:eastAsia="MS Mincho;ＭＳ 明朝" w:cs="Times New Roman" w:ascii="Times New Roman" w:hAnsi="Times New Roman"/>
          <w:sz w:val="24"/>
          <w:u w:val="single"/>
        </w:rPr>
        <w:t>Proyecto de Comunicación 673/06</w:t>
      </w:r>
      <w:r>
        <w:rPr>
          <w:rFonts w:eastAsia="MS Mincho;ＭＳ 明朝" w:cs="Times New Roman" w:ascii="Times New Roman" w:hAnsi="Times New Roman"/>
          <w:sz w:val="24"/>
        </w:rPr>
        <w:t xml:space="preserve">: "Comunicar al Poder Ejecutivo Nacional y al responsable del Sistema Nacional de Medios Públicos la urgente necesidad de reparación de los equipos transmisores de LRA 30 Radio Nacional Bariloche". Autora: Concejal Alicia Grandío (U.C.R). Colaboradora: Sra. Alicia Figueroa. Sobre Tablas. </w:t>
      </w:r>
      <w:r>
        <w:rPr>
          <w:rFonts w:eastAsia="MS Mincho;ＭＳ 明朝" w:cs="Times New Roman" w:ascii="Times New Roman" w:hAnsi="Times New Roman"/>
          <w:sz w:val="24"/>
          <w:highlight w:val="green"/>
        </w:rPr>
        <w:t>APROBADO 13/07/06 – Acta 864/06 (C-06-554)</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674.- </w:t>
      </w:r>
      <w:r>
        <w:rPr>
          <w:rFonts w:eastAsia="MS Mincho;ＭＳ 明朝" w:cs="Times New Roman" w:ascii="Times New Roman" w:hAnsi="Times New Roman"/>
          <w:sz w:val="24"/>
          <w:u w:val="single"/>
        </w:rPr>
        <w:t>Proyecto de Ordenanza 674/06</w:t>
      </w:r>
      <w:r>
        <w:rPr>
          <w:rFonts w:eastAsia="MS Mincho;ＭＳ 明朝" w:cs="Times New Roman" w:ascii="Times New Roman" w:hAnsi="Times New Roman"/>
          <w:sz w:val="24"/>
        </w:rPr>
        <w:t>: "Interpretación inciso 23, artículo 17 de la Carta Orgánica Municipal". Autores: Comisión de Economía: Concejales Diego Breide (Encuentro); Marcelo Cascón (U.C.R); Hugo Cejas y Fernando Martín (S.U.R). Colaborador: Asesor Letrado Concejo Municipal, Dr. Federico Lutz. Sobre Tablas.</w:t>
      </w:r>
      <w:r>
        <w:rPr>
          <w:rFonts w:eastAsia="MS Mincho;ＭＳ 明朝" w:cs="Times New Roman" w:ascii="Times New Roman" w:hAnsi="Times New Roman"/>
          <w:sz w:val="24"/>
          <w:highlight w:val="green"/>
        </w:rPr>
        <w:t xml:space="preserve"> APROBADO 13/07/06 – Acta 864/06 (O-06-1625)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675.- </w:t>
      </w:r>
      <w:r>
        <w:rPr>
          <w:rFonts w:eastAsia="MS Mincho;ＭＳ 明朝" w:cs="Times New Roman" w:ascii="Times New Roman" w:hAnsi="Times New Roman"/>
          <w:sz w:val="24"/>
          <w:u w:val="single"/>
        </w:rPr>
        <w:t>Proyecto de Comunicación 675/06</w:t>
      </w:r>
      <w:r>
        <w:rPr>
          <w:rFonts w:eastAsia="MS Mincho;ＭＳ 明朝" w:cs="Times New Roman" w:ascii="Times New Roman" w:hAnsi="Times New Roman"/>
          <w:sz w:val="24"/>
        </w:rPr>
        <w:t>: "Comunicar a la Presidencia de la Nación, Secretaría de Energía y Secretaría de Turismo de la Nación, el no acuerdo a la autorización a las estaciones de servicios de zonas de fronteras a cobrar precio diferenciado en la venta de combustibles a vehículos con patente extranjera". Autor: Concejal Hugo Cejas (S.U.R). Sobre Tablas.</w:t>
      </w:r>
      <w:r>
        <w:rPr>
          <w:rFonts w:eastAsia="MS Mincho;ＭＳ 明朝" w:cs="Times New Roman" w:ascii="Times New Roman" w:hAnsi="Times New Roman"/>
          <w:sz w:val="24"/>
          <w:highlight w:val="green"/>
        </w:rPr>
        <w:t xml:space="preserve"> APROBADO 13/07/06 – Acta 864/06 (C-06-553)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676.- </w:t>
      </w:r>
      <w:r>
        <w:rPr>
          <w:rFonts w:eastAsia="MS Mincho;ＭＳ 明朝" w:cs="Times New Roman" w:ascii="Times New Roman" w:hAnsi="Times New Roman"/>
          <w:sz w:val="24"/>
          <w:u w:val="single"/>
        </w:rPr>
        <w:t>Proyecto de Ordenanza 676/06</w:t>
      </w:r>
      <w:r>
        <w:rPr>
          <w:rFonts w:eastAsia="MS Mincho;ＭＳ 明朝" w:cs="Times New Roman" w:ascii="Times New Roman" w:hAnsi="Times New Roman"/>
          <w:sz w:val="24"/>
        </w:rPr>
        <w:t xml:space="preserve">: "Modificación de la jurisdicción de la Junta Vecinal Llao Llao por desafectación de Villa Llanquihue e incorporación de inmueble". Autor: Intendente Municipal, Sr. Alberto Icare. Colaboradores: Secretario de Gobierno, Sr. Adolfo Foures y Dirección General de Juntas Vecinales. A Asesoría Letrada y a las Comisiones de Obras y Planeamiento y de Gobierno y Legales. </w:t>
      </w:r>
      <w:r>
        <w:rPr>
          <w:rFonts w:eastAsia="MS Mincho;ＭＳ 明朝" w:cs="Times New Roman" w:ascii="Times New Roman" w:hAnsi="Times New Roman"/>
          <w:sz w:val="24"/>
          <w:highlight w:val="green"/>
        </w:rPr>
        <w:t>APROBADO 28/09/06 – Acta 867/06 (O-06-1642)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677.- </w:t>
      </w:r>
      <w:r>
        <w:rPr>
          <w:rFonts w:eastAsia="MS Mincho;ＭＳ 明朝" w:cs="Times New Roman" w:ascii="Times New Roman" w:hAnsi="Times New Roman"/>
          <w:sz w:val="24"/>
          <w:u w:val="single"/>
        </w:rPr>
        <w:t>Proyecto de Ordenanza 677/06</w:t>
      </w:r>
      <w:r>
        <w:rPr>
          <w:rFonts w:eastAsia="MS Mincho;ＭＳ 明朝" w:cs="Times New Roman" w:ascii="Times New Roman" w:hAnsi="Times New Roman"/>
          <w:sz w:val="24"/>
        </w:rPr>
        <w:t>: "Autorizar al Intendente Municipal a suscribir convenio con EMPROTUR". Autor: Intendente Municipal, Sr. Alberto Icare. Colaboradores: Secretario de Hacienda, Lic. Ángel Barriga; Secretario de Gobierno, Sr. Adolfo Foures y Subsecretario de Hacienda,  Lic. Alfredo Chara. A Asesoría Letrada y a la Comisión de Economía.</w:t>
      </w:r>
      <w:r>
        <w:rPr>
          <w:rFonts w:eastAsia="MS Mincho;ＭＳ 明朝" w:cs="Times New Roman" w:ascii="Times New Roman" w:hAnsi="Times New Roman"/>
          <w:sz w:val="24"/>
          <w:highlight w:val="green"/>
        </w:rPr>
        <w:t xml:space="preserve"> APROBADO 19/10/06 – Acta 868/06 (O-06-1647).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678.- </w:t>
      </w:r>
      <w:r>
        <w:rPr>
          <w:rFonts w:eastAsia="MS Mincho;ＭＳ 明朝" w:cs="Times New Roman" w:ascii="Times New Roman" w:hAnsi="Times New Roman"/>
          <w:sz w:val="24"/>
          <w:u w:val="single"/>
        </w:rPr>
        <w:t>Proyecto de Ordenanza 678/06</w:t>
      </w:r>
      <w:r>
        <w:rPr>
          <w:rFonts w:eastAsia="MS Mincho;ＭＳ 明朝" w:cs="Times New Roman" w:ascii="Times New Roman" w:hAnsi="Times New Roman"/>
          <w:sz w:val="24"/>
        </w:rPr>
        <w:t xml:space="preserve">: "Autorizar al Intendente Municipal a suscribir convenio con EMPROTUR". Autor: Intendente Municipal, Sr. Alberto Icare. Colaboradores: Secretario de Hacienda, Lic. Ángel Barriga; Secretario de Gobierno, Sr. Adolfo Foures y Subsecretario de Hacienda,  Lic. Alfredo Chara. A Asesoría Letrada y a la Comisión de Economía. </w:t>
      </w:r>
      <w:r>
        <w:rPr>
          <w:rFonts w:eastAsia="MS Mincho;ＭＳ 明朝" w:cs="Times New Roman" w:ascii="Times New Roman" w:hAnsi="Times New Roman"/>
          <w:sz w:val="24"/>
          <w:highlight w:val="green"/>
        </w:rPr>
        <w:t>APROBADO 19/10/06 – Acta 868/06 (O-06-1648).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679.- </w:t>
      </w:r>
      <w:r>
        <w:rPr>
          <w:rFonts w:eastAsia="MS Mincho;ＭＳ 明朝" w:cs="Times New Roman" w:ascii="Times New Roman" w:hAnsi="Times New Roman"/>
          <w:sz w:val="24"/>
          <w:u w:val="single"/>
        </w:rPr>
        <w:t>Proyecto de Ordenanza 679/06</w:t>
      </w:r>
      <w:r>
        <w:rPr>
          <w:rFonts w:eastAsia="MS Mincho;ＭＳ 明朝" w:cs="Times New Roman" w:ascii="Times New Roman" w:hAnsi="Times New Roman"/>
          <w:sz w:val="24"/>
        </w:rPr>
        <w:t xml:space="preserve">: "Aceptar donación e ingresar al patrimonio una lustradora y un aspirador profesional donada al Departamento Fiscalizador, dependiente de la Subsecretaría de Cultura por el Grupo Tecnológico Sudamericano S.A. ". Autor: Secretario de Gobierno, Sr. Adolfo Foures, a/c Despacho Intendencia. Colaboradores: Secretario de Hacienda, Lic. Ángel Barriga; Subsecretario de Cultura, Sr. Luis Torrejón y Sra. Cristina Gómez. Sobre Tablas. </w:t>
      </w:r>
      <w:r>
        <w:rPr>
          <w:rFonts w:eastAsia="MS Mincho;ＭＳ 明朝" w:cs="Times New Roman" w:ascii="Times New Roman" w:hAnsi="Times New Roman"/>
          <w:sz w:val="24"/>
          <w:highlight w:val="green"/>
        </w:rPr>
        <w:t xml:space="preserve"> APROBADO 10/08/06 – Acta 865/06 (O-06-1632)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680.- </w:t>
      </w:r>
      <w:r>
        <w:rPr>
          <w:rFonts w:eastAsia="MS Mincho;ＭＳ 明朝" w:cs="Times New Roman" w:ascii="Times New Roman" w:hAnsi="Times New Roman"/>
          <w:sz w:val="24"/>
          <w:u w:val="single"/>
        </w:rPr>
        <w:t>Proyecto de Ordenanza 680/06</w:t>
      </w:r>
      <w:r>
        <w:rPr>
          <w:rFonts w:eastAsia="MS Mincho;ＭＳ 明朝" w:cs="Times New Roman" w:ascii="Times New Roman" w:hAnsi="Times New Roman"/>
          <w:sz w:val="24"/>
        </w:rPr>
        <w:t>: "Compensación de deuda en concepto de servicios municipales con entrega de un inmueble en el Barrio El Frutillar". Autor: Intendente Municipal, Sr. Alberto Icare. Colaboradores: Secretario de Hacienda, Lic. Ángel Barriga; Secretario de Gobierno, Sr. Adolfo Foures y Comisión General de Transacciones. A Asesoría Letrada y a la Comisión de Economía.</w:t>
      </w:r>
      <w:r>
        <w:rPr>
          <w:rFonts w:eastAsia="MS Mincho;ＭＳ 明朝" w:cs="Times New Roman" w:ascii="Times New Roman" w:hAnsi="Times New Roman"/>
          <w:sz w:val="24"/>
          <w:highlight w:val="green"/>
        </w:rPr>
        <w:t xml:space="preserve"> APROBADO 23/11/06 – ACTA 871/06 (O-06-1661).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681.- </w:t>
      </w:r>
      <w:r>
        <w:rPr>
          <w:rFonts w:eastAsia="MS Mincho;ＭＳ 明朝" w:cs="Times New Roman" w:ascii="Times New Roman" w:hAnsi="Times New Roman"/>
          <w:sz w:val="24"/>
          <w:u w:val="single"/>
        </w:rPr>
        <w:t>Proyecto de Ordenanza 681/06</w:t>
      </w:r>
      <w:r>
        <w:rPr>
          <w:rFonts w:eastAsia="MS Mincho;ＭＳ 明朝" w:cs="Times New Roman" w:ascii="Times New Roman" w:hAnsi="Times New Roman"/>
          <w:sz w:val="24"/>
        </w:rPr>
        <w:t>: "Modificar el monto del arancelamiento por servicio de análisis de agua". Autor: Concejal Fernando Martín (S.U.R). Colaborador: Personal Laboratorio Bromatológico. A Asesoría Letrada y a la Comisiones de Servicios, Tránsito y Transporte y de Economía.</w:t>
      </w:r>
      <w:r>
        <w:rPr>
          <w:rFonts w:eastAsia="MS Mincho;ＭＳ 明朝" w:cs="Times New Roman" w:ascii="Times New Roman" w:hAnsi="Times New Roman"/>
          <w:sz w:val="24"/>
          <w:highlight w:val="green"/>
        </w:rPr>
        <w:t xml:space="preserve"> APROBADO 9/11/06 – ACTA 869/06 (O-06-1656).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682.- </w:t>
      </w:r>
      <w:r>
        <w:rPr>
          <w:rFonts w:eastAsia="MS Mincho;ＭＳ 明朝" w:cs="Times New Roman" w:ascii="Times New Roman" w:hAnsi="Times New Roman"/>
          <w:sz w:val="24"/>
          <w:u w:val="single"/>
        </w:rPr>
        <w:t>Proyecto de Declaración 682/06</w:t>
      </w:r>
      <w:r>
        <w:rPr>
          <w:rFonts w:eastAsia="MS Mincho;ＭＳ 明朝" w:cs="Times New Roman" w:ascii="Times New Roman" w:hAnsi="Times New Roman"/>
          <w:sz w:val="24"/>
        </w:rPr>
        <w:t xml:space="preserve">: "Interés Municipal la XLI Reunión Nacional anual de FASGO-Bariloche-2007". Autor: Intendente Municipal, Sr. Alberto Icare. Colaboradores: Secretario de Hacienda, Lic. Ángel Barriga y Secretario de Gobierno, Sr. Adolfo Foures. Sobre Tablas. </w:t>
      </w:r>
      <w:r>
        <w:rPr>
          <w:rFonts w:eastAsia="MS Mincho;ＭＳ 明朝" w:cs="Times New Roman" w:ascii="Times New Roman" w:hAnsi="Times New Roman"/>
          <w:sz w:val="24"/>
          <w:highlight w:val="green"/>
        </w:rPr>
        <w:t>APROBADO 10/08/06 – Acta 865/06 (D-06-1205)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683.- </w:t>
      </w:r>
      <w:r>
        <w:rPr>
          <w:rFonts w:eastAsia="MS Mincho;ＭＳ 明朝" w:cs="Times New Roman" w:ascii="Times New Roman" w:hAnsi="Times New Roman"/>
          <w:sz w:val="24"/>
          <w:u w:val="single"/>
        </w:rPr>
        <w:t>Proyecto de Ordenanza 683/06</w:t>
      </w:r>
      <w:r>
        <w:rPr>
          <w:rFonts w:eastAsia="MS Mincho;ＭＳ 明朝" w:cs="Times New Roman" w:ascii="Times New Roman" w:hAnsi="Times New Roman"/>
          <w:sz w:val="24"/>
        </w:rPr>
        <w:t xml:space="preserve">: "Determinación Centro de Servicios Los Coihues". Autor: Intendente Municipal, Sr. Alberto Icare. Colaboradores: Secretario de Obras y Servicios Públicos, Sr. Juan Carlos Álvarez; Secretario de Gobierno, Sr. Adolfo Foures y Subsecretario de Planeamiento, Arq. Raúl Ferrari. A Asesoría Letrada y a las Comisiones de Obras y Planeamiento y de Gobierno y Legales. </w:t>
      </w:r>
      <w:r>
        <w:rPr>
          <w:rFonts w:eastAsia="MS Mincho;ＭＳ 明朝" w:cs="Times New Roman" w:ascii="Times New Roman" w:hAnsi="Times New Roman"/>
          <w:sz w:val="24"/>
          <w:highlight w:val="green"/>
        </w:rPr>
        <w:t>APROBADO 01/03/07- Acta 874/07 (O-07-1687).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684.- </w:t>
      </w:r>
      <w:r>
        <w:rPr>
          <w:rFonts w:eastAsia="MS Mincho;ＭＳ 明朝" w:cs="Times New Roman" w:ascii="Times New Roman" w:hAnsi="Times New Roman"/>
          <w:sz w:val="24"/>
          <w:u w:val="single"/>
        </w:rPr>
        <w:t>Proyecto de Ordenanza 684/06</w:t>
      </w:r>
      <w:r>
        <w:rPr>
          <w:rFonts w:eastAsia="MS Mincho;ＭＳ 明朝" w:cs="Times New Roman" w:ascii="Times New Roman" w:hAnsi="Times New Roman"/>
          <w:sz w:val="24"/>
        </w:rPr>
        <w:t>: "Reglamentación cesión del cobro tasas municipales". Autores: Concejales Andrés Martínez Infante y Diego Breide (Encuentro). Colaborador: Dr. Enrique José Mansilla. A Asesoría Letrada y a las Comisiones de Economía y de Gobierno y Legales.</w:t>
      </w:r>
      <w:r>
        <w:rPr>
          <w:rFonts w:eastAsia="MS Mincho;ＭＳ 明朝" w:cs="Times New Roman" w:ascii="Times New Roman" w:hAnsi="Times New Roman"/>
          <w:sz w:val="24"/>
          <w:highlight w:val="cyan"/>
        </w:rPr>
        <w:tab/>
        <w:t>LIBRO 50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685.- </w:t>
      </w:r>
      <w:r>
        <w:rPr>
          <w:rFonts w:eastAsia="MS Mincho;ＭＳ 明朝" w:cs="Times New Roman" w:ascii="Times New Roman" w:hAnsi="Times New Roman"/>
          <w:sz w:val="24"/>
          <w:u w:val="single"/>
        </w:rPr>
        <w:t>Proyecto de Declaración 685/06</w:t>
      </w:r>
      <w:r>
        <w:rPr>
          <w:rFonts w:eastAsia="MS Mincho;ＭＳ 明朝" w:cs="Times New Roman" w:ascii="Times New Roman" w:hAnsi="Times New Roman"/>
          <w:sz w:val="24"/>
        </w:rPr>
        <w:t>: "Declarar evento de Interés Municipal XVIII Encuentro Nacional U.N.A.DE.N.I.". Autores: Comisión Legislativa: Concejales Marcelo Cascón (U.C.R); Sandra Guerrero (MARA). Iniciativa: Presidente de la Comisión Organizadora Prof. María Laura Carrizo. Sobre Tablas.</w:t>
      </w:r>
      <w:r>
        <w:rPr>
          <w:rFonts w:eastAsia="MS Mincho;ＭＳ 明朝" w:cs="Times New Roman" w:ascii="Times New Roman" w:hAnsi="Times New Roman"/>
          <w:sz w:val="24"/>
          <w:highlight w:val="green"/>
        </w:rPr>
        <w:t xml:space="preserve"> APROBADO 10/08/06 – Acta 865/06 (D-06-1206)</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686.- </w:t>
      </w:r>
      <w:r>
        <w:rPr>
          <w:rFonts w:eastAsia="MS Mincho;ＭＳ 明朝" w:cs="Times New Roman" w:ascii="Times New Roman" w:hAnsi="Times New Roman"/>
          <w:sz w:val="24"/>
          <w:u w:val="single"/>
        </w:rPr>
        <w:t>Proyecto de Declaración 686/06</w:t>
      </w:r>
      <w:r>
        <w:rPr>
          <w:rFonts w:eastAsia="MS Mincho;ＭＳ 明朝" w:cs="Times New Roman" w:ascii="Times New Roman" w:hAnsi="Times New Roman"/>
          <w:sz w:val="24"/>
        </w:rPr>
        <w:t xml:space="preserve">: "Declarar de Interés Municipal el anteproyecto "La Paz es posible". Autor: Intendente Municipal, Sr. Alberto Icare. Colaborador: Secretario de Gobierno, Sr. Adolfo Foures. A la Comisión de Acción Social. </w:t>
      </w:r>
      <w:r>
        <w:rPr>
          <w:rFonts w:eastAsia="MS Mincho;ＭＳ 明朝" w:cs="Times New Roman" w:ascii="Times New Roman" w:hAnsi="Times New Roman"/>
          <w:sz w:val="24"/>
          <w:highlight w:val="cyan"/>
        </w:rPr>
        <w:t xml:space="preserve"> RETIRADO 31/08/06 – Acta 866/06.</w:t>
        <w:tab/>
        <w:t>LIBRO 50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687.- </w:t>
      </w:r>
      <w:r>
        <w:rPr>
          <w:rFonts w:eastAsia="MS Mincho;ＭＳ 明朝" w:cs="Times New Roman" w:ascii="Times New Roman" w:hAnsi="Times New Roman"/>
          <w:sz w:val="24"/>
          <w:u w:val="single"/>
        </w:rPr>
        <w:t>Proyecto de Ordenanza 687/06</w:t>
      </w:r>
      <w:r>
        <w:rPr>
          <w:rFonts w:eastAsia="MS Mincho;ＭＳ 明朝" w:cs="Times New Roman" w:ascii="Times New Roman" w:hAnsi="Times New Roman"/>
          <w:sz w:val="24"/>
        </w:rPr>
        <w:t>: "Declarar Monumento Histórico Municipal Iglesia Catedral Nuestra Señora del Nahuel Huapi". Autores: Intendente Municipal, Sr. Alberto Icare y Concejal Andrés Martínez Infante (Encuentro). Colaboradores: Secretario de Obras y Servicios Públicos, Sr. Juan Carlos Álvarez; Secretario de Gobierno, Sr. Adolfo Foures y Subsecretario de Planeamiento, Arq. Raúl Ferrari. Iniciativa: Comisión Municipal de Preservación del Patrimonio Histórico, Arquitectónico y Urbano de San Carlos de Bariloche (COMPPHUA). A Asesoría Letrada y a la Comisión de Gobierno y Legales.</w:t>
      </w:r>
      <w:r>
        <w:rPr>
          <w:rFonts w:eastAsia="MS Mincho;ＭＳ 明朝" w:cs="Times New Roman" w:ascii="Times New Roman" w:hAnsi="Times New Roman"/>
          <w:sz w:val="24"/>
          <w:highlight w:val="green"/>
        </w:rPr>
        <w:t xml:space="preserve"> APROBADO 31/08/06 – Acta 866/06 (O-06-1641)</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688.- </w:t>
      </w:r>
      <w:r>
        <w:rPr>
          <w:rFonts w:eastAsia="MS Mincho;ＭＳ 明朝" w:cs="Times New Roman" w:ascii="Times New Roman" w:hAnsi="Times New Roman"/>
          <w:sz w:val="24"/>
          <w:u w:val="single"/>
        </w:rPr>
        <w:t>Proyecto de Ordenanza 688/06</w:t>
      </w:r>
      <w:r>
        <w:rPr>
          <w:rFonts w:eastAsia="MS Mincho;ＭＳ 明朝" w:cs="Times New Roman" w:ascii="Times New Roman" w:hAnsi="Times New Roman"/>
          <w:sz w:val="24"/>
        </w:rPr>
        <w:t>: "Creación del Servicio Municipal de recolección de residuos de poda". Autor: Concejal Andrés Martínez Infante (Encuentro). Colaboradoras: Sra. Silvina Pérez Fornells y Srta. Denise Priori Sáenz. A Asesoría Letrada y a las Comisiones de Servicios, Tránsito y Transporte; de Economía y de Gobierno y Legales.</w:t>
      </w:r>
      <w:r>
        <w:rPr>
          <w:rFonts w:eastAsia="MS Mincho;ＭＳ 明朝" w:cs="Times New Roman" w:ascii="Times New Roman" w:hAnsi="Times New Roman"/>
          <w:sz w:val="24"/>
          <w:highlight w:val="cyan"/>
        </w:rPr>
        <w:tab/>
        <w:t>LIBRO 50</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689.- </w:t>
      </w:r>
      <w:r>
        <w:rPr>
          <w:rFonts w:eastAsia="MS Mincho;ＭＳ 明朝" w:cs="Times New Roman" w:ascii="Times New Roman" w:hAnsi="Times New Roman"/>
          <w:sz w:val="24"/>
          <w:u w:val="single"/>
        </w:rPr>
        <w:t>Proyecto de Ordenanza 689/06</w:t>
      </w:r>
      <w:r>
        <w:rPr>
          <w:rFonts w:eastAsia="MS Mincho;ＭＳ 明朝" w:cs="Times New Roman" w:ascii="Times New Roman" w:hAnsi="Times New Roman"/>
          <w:sz w:val="24"/>
        </w:rPr>
        <w:t xml:space="preserve">: "Aprobar convenio específico de Asistencia Técnica con la Fundación Ada Byron". Autor: Intendente Municipal, Sr. Alberto Icare. Colaborador: Secretario de Gobierno, Sr. Adolfo Foures. A Asesoría Letrada y a Comisiones de Economía y de Gobierno y Legales. . </w:t>
      </w:r>
      <w:r>
        <w:rPr>
          <w:rFonts w:eastAsia="MS Mincho;ＭＳ 明朝" w:cs="Times New Roman" w:ascii="Times New Roman" w:hAnsi="Times New Roman"/>
          <w:sz w:val="24"/>
          <w:highlight w:val="cyan"/>
        </w:rPr>
        <w:t xml:space="preserve"> RETIRADO 07/12/06 – Acta 872/06.</w:t>
        <w:tab/>
        <w:t>LIBRO 50</w:t>
      </w:r>
    </w:p>
    <w:p>
      <w:pPr>
        <w:pStyle w:val="Textosinformato"/>
        <w:jc w:val="both"/>
        <w:rPr/>
      </w:pPr>
      <w:r>
        <w:rPr/>
      </w:r>
    </w:p>
    <w:p>
      <w:pPr>
        <w:pStyle w:val="Textosinformato"/>
        <w:jc w:val="both"/>
        <w:rPr/>
      </w:pPr>
      <w:r>
        <w:rPr>
          <w:rFonts w:eastAsia="MS Mincho;ＭＳ 明朝" w:cs="Times New Roman" w:ascii="Times New Roman" w:hAnsi="Times New Roman"/>
          <w:sz w:val="24"/>
        </w:rPr>
        <w:t xml:space="preserve">690.- </w:t>
      </w:r>
      <w:r>
        <w:rPr>
          <w:rFonts w:eastAsia="MS Mincho;ＭＳ 明朝" w:cs="Times New Roman" w:ascii="Times New Roman" w:hAnsi="Times New Roman"/>
          <w:sz w:val="24"/>
          <w:u w:val="single"/>
        </w:rPr>
        <w:t>Proyecto de Ordenanza 690/06</w:t>
      </w:r>
      <w:r>
        <w:rPr>
          <w:rFonts w:eastAsia="MS Mincho;ＭＳ 明朝" w:cs="Times New Roman" w:ascii="Times New Roman" w:hAnsi="Times New Roman"/>
          <w:sz w:val="24"/>
        </w:rPr>
        <w:t xml:space="preserve">: "Aprobar contrato de comodato con la Asociación Civil sin fines de lucro "Grupo Encuentro". Autor: Intendente Municipal, Sr. Alberto Icare. Colaborador: Secretario de Gobierno, Sr. Adolfo Foures. A Asesoría Letrada y a Comisiones de Acción Social y de Gobierno y Legales. </w:t>
      </w:r>
      <w:r>
        <w:rPr>
          <w:rFonts w:eastAsia="MS Mincho;ＭＳ 明朝" w:cs="Times New Roman" w:ascii="Times New Roman" w:hAnsi="Times New Roman"/>
          <w:sz w:val="24"/>
          <w:highlight w:val="green"/>
        </w:rPr>
        <w:t>APROBADO 28/09/06 – Acta 867/06 (O-06-1643)</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691.- </w:t>
      </w:r>
      <w:r>
        <w:rPr>
          <w:rFonts w:eastAsia="MS Mincho;ＭＳ 明朝" w:cs="Times New Roman" w:ascii="Times New Roman" w:hAnsi="Times New Roman"/>
          <w:sz w:val="24"/>
          <w:u w:val="single"/>
        </w:rPr>
        <w:t>Proyecto de Ordenanza 691/06</w:t>
      </w:r>
      <w:r>
        <w:rPr>
          <w:rFonts w:eastAsia="MS Mincho;ＭＳ 明朝" w:cs="Times New Roman" w:ascii="Times New Roman" w:hAnsi="Times New Roman"/>
          <w:sz w:val="24"/>
        </w:rPr>
        <w:t>: "Prórroga plazo establecido en el artículo 1°) de la Ordenanza 488-CM-90". Autor: Intendente Municipal, Sr. Alberto Icare. Colaborador: Secretario de Gobierno, Sr. Adolfo Foures. A Asesoría Letrada y a Comisiones de Acción Social y de Gobierno y Legales. .</w:t>
      </w:r>
      <w:r>
        <w:rPr>
          <w:rFonts w:eastAsia="MS Mincho;ＭＳ 明朝" w:cs="Times New Roman" w:ascii="Times New Roman" w:hAnsi="Times New Roman"/>
          <w:sz w:val="24"/>
          <w:highlight w:val="green"/>
        </w:rPr>
        <w:t xml:space="preserve"> APROBADO 28/09/06 – Acta 867/06 (O-06-1644)</w:t>
      </w:r>
      <w:r>
        <w:rPr>
          <w:rFonts w:eastAsia="MS Mincho;ＭＳ 明朝" w:cs="Times New Roman" w:ascii="Times New Roman" w:hAnsi="Times New Roman"/>
          <w:sz w:val="24"/>
        </w:rPr>
        <w:t>.</w:t>
      </w:r>
    </w:p>
    <w:p>
      <w:pPr>
        <w:pStyle w:val="Textosinformato"/>
        <w:jc w:val="both"/>
        <w:rPr/>
      </w:pPr>
      <w:r>
        <w:rPr/>
      </w:r>
    </w:p>
    <w:p>
      <w:pPr>
        <w:pStyle w:val="Textosinformato"/>
        <w:jc w:val="both"/>
        <w:rPr/>
      </w:pPr>
      <w:r>
        <w:rPr>
          <w:rFonts w:eastAsia="MS Mincho;ＭＳ 明朝" w:cs="Times New Roman" w:ascii="Times New Roman" w:hAnsi="Times New Roman"/>
          <w:sz w:val="24"/>
        </w:rPr>
        <w:t xml:space="preserve">692.- </w:t>
      </w:r>
      <w:r>
        <w:rPr>
          <w:rFonts w:eastAsia="MS Mincho;ＭＳ 明朝" w:cs="Times New Roman" w:ascii="Times New Roman" w:hAnsi="Times New Roman"/>
          <w:sz w:val="24"/>
          <w:u w:val="single"/>
        </w:rPr>
        <w:t>Proyecto de Declaración 692/06</w:t>
      </w:r>
      <w:r>
        <w:rPr>
          <w:rFonts w:eastAsia="MS Mincho;ＭＳ 明朝" w:cs="Times New Roman" w:ascii="Times New Roman" w:hAnsi="Times New Roman"/>
          <w:sz w:val="24"/>
        </w:rPr>
        <w:t xml:space="preserve">: "Declarar de Interés Deportivo y Turístico la Segunda Edición del Tour de las Montañas 2007". Autor: Intendente Municipal, Sr. Alberto Icare. Colaboradores: Secretario de Deportes, Sr. Oscar Alfredo Espósito y Secretario de Gobierno, Sr. Adolfo Foures. Sobre Tablas. </w:t>
      </w:r>
      <w:r>
        <w:rPr>
          <w:rFonts w:eastAsia="MS Mincho;ＭＳ 明朝" w:cs="Times New Roman" w:ascii="Times New Roman" w:hAnsi="Times New Roman"/>
          <w:sz w:val="24"/>
          <w:highlight w:val="green"/>
        </w:rPr>
        <w:t>APROBADO 31/08/06 – Acta 866/06 (D-06-1214)</w:t>
      </w:r>
      <w:r>
        <w:rPr>
          <w:rFonts w:eastAsia="MS Mincho;ＭＳ 明朝" w:cs="Times New Roman" w:ascii="Times New Roman" w:hAnsi="Times New Roman"/>
          <w:sz w:val="24"/>
        </w:rPr>
        <w:t>.</w:t>
      </w:r>
    </w:p>
    <w:p>
      <w:pPr>
        <w:pStyle w:val="Normal"/>
        <w:jc w:val="both"/>
        <w:rPr>
          <w:rFonts w:eastAsia="MS Mincho;ＭＳ 明朝" w:cs="Times New Roman"/>
          <w:sz w:val="24"/>
          <w:lang w:val="es-ES"/>
        </w:rPr>
      </w:pPr>
      <w:r>
        <w:rPr>
          <w:rFonts w:eastAsia="MS Mincho;ＭＳ 明朝" w:cs="Times New Roman"/>
          <w:sz w:val="24"/>
          <w:lang w:val="es-ES"/>
        </w:rPr>
      </w:r>
    </w:p>
    <w:p>
      <w:pPr>
        <w:pStyle w:val="Textosinformato"/>
        <w:jc w:val="both"/>
        <w:rPr/>
      </w:pPr>
      <w:r>
        <w:rPr>
          <w:rFonts w:eastAsia="MS Mincho;ＭＳ 明朝" w:cs="Times New Roman" w:ascii="Times New Roman" w:hAnsi="Times New Roman"/>
          <w:sz w:val="24"/>
        </w:rPr>
        <w:t xml:space="preserve">693.- </w:t>
      </w:r>
      <w:r>
        <w:rPr>
          <w:rFonts w:eastAsia="MS Mincho;ＭＳ 明朝" w:cs="Times New Roman" w:ascii="Times New Roman" w:hAnsi="Times New Roman"/>
          <w:sz w:val="24"/>
          <w:u w:val="single"/>
        </w:rPr>
        <w:t>Proyecto de Declaración 693/06</w:t>
      </w:r>
      <w:r>
        <w:rPr>
          <w:rFonts w:eastAsia="MS Mincho;ＭＳ 明朝" w:cs="Times New Roman" w:ascii="Times New Roman" w:hAnsi="Times New Roman"/>
          <w:sz w:val="24"/>
        </w:rPr>
        <w:t>: "Declarar de Interés Municipal los Torneos Argentino "B" y "C" de Fútbol Mayores". Autor: Intendente Municipal, Sr. Alberto Icare. Colaboradores: Secretario de Deportes, Sr. Oscar Espósito y Secretario de Gobierno, Sr. Adolfo Foures. A Comisión de Acción Social.</w:t>
      </w:r>
      <w:r>
        <w:rPr>
          <w:rFonts w:eastAsia="MS Mincho;ＭＳ 明朝" w:cs="Times New Roman" w:ascii="Times New Roman" w:hAnsi="Times New Roman"/>
          <w:sz w:val="24"/>
          <w:highlight w:val="green"/>
        </w:rPr>
        <w:t xml:space="preserve"> APROBADO 28/09/06 – Acta 867/06 (D-06-1227)</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694.- </w:t>
      </w:r>
      <w:r>
        <w:rPr>
          <w:rFonts w:eastAsia="MS Mincho;ＭＳ 明朝" w:cs="Times New Roman" w:ascii="Times New Roman" w:hAnsi="Times New Roman"/>
          <w:sz w:val="24"/>
          <w:u w:val="single"/>
        </w:rPr>
        <w:t>Proyecto de Ordenanza 694/06</w:t>
      </w:r>
      <w:r>
        <w:rPr>
          <w:rFonts w:eastAsia="MS Mincho;ＭＳ 明朝" w:cs="Times New Roman" w:ascii="Times New Roman" w:hAnsi="Times New Roman"/>
          <w:sz w:val="24"/>
        </w:rPr>
        <w:t xml:space="preserve">: "La necesidad de derogar la Ordenanza 096-I-83 y el artículo 3° de la Ordenanza 903-CM-98. (Fechas otorgadas para uso del SCUM)". Autor: Intendente Municipal, Sr. Alberto Icare. Colaboradores: Secretario de Gobierno, Sr. Adolfo Foures, Subsecretario de Cultura, Sr. Luis Torrejón y Sra. Cristina Gómez. A Asesoría Letrada y a Comisiones de Economía y de Gobierno y Legales. </w:t>
      </w:r>
      <w:r>
        <w:rPr>
          <w:rFonts w:eastAsia="MS Mincho;ＭＳ 明朝" w:cs="Times New Roman" w:ascii="Times New Roman" w:hAnsi="Times New Roman"/>
          <w:sz w:val="24"/>
          <w:highlight w:val="green"/>
        </w:rPr>
        <w:t>APROBADO 9/11/06 – ACTA 869/06 (O-06-1657).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695.- </w:t>
      </w:r>
      <w:r>
        <w:rPr>
          <w:rFonts w:eastAsia="MS Mincho;ＭＳ 明朝" w:cs="Times New Roman" w:ascii="Times New Roman" w:hAnsi="Times New Roman"/>
          <w:sz w:val="24"/>
          <w:u w:val="single"/>
        </w:rPr>
        <w:t>Proyecto de Declaración 695/06</w:t>
      </w:r>
      <w:r>
        <w:rPr>
          <w:rFonts w:eastAsia="MS Mincho;ＭＳ 明朝" w:cs="Times New Roman" w:ascii="Times New Roman" w:hAnsi="Times New Roman"/>
          <w:sz w:val="24"/>
        </w:rPr>
        <w:t xml:space="preserve">: "Declarar evento de Interés Municipal Mes de la Fotografía/Bariloche 2006 – 10 Edición". Autora: Concejal Silvina García Larraburu. (PJ). Colaboradores: Sres. Luis Bonich y Marcelo Marzano. Sobre Tablas. </w:t>
      </w:r>
      <w:r>
        <w:rPr>
          <w:rFonts w:eastAsia="MS Mincho;ＭＳ 明朝" w:cs="Times New Roman" w:ascii="Times New Roman" w:hAnsi="Times New Roman"/>
          <w:sz w:val="24"/>
          <w:highlight w:val="green"/>
        </w:rPr>
        <w:t>APROBADO 31/08/06 – Acta 866/06 (D-06-1215)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696.- </w:t>
      </w:r>
      <w:r>
        <w:rPr>
          <w:rFonts w:eastAsia="MS Mincho;ＭＳ 明朝" w:cs="Times New Roman" w:ascii="Times New Roman" w:hAnsi="Times New Roman"/>
          <w:sz w:val="24"/>
          <w:u w:val="single"/>
        </w:rPr>
        <w:t>Proyecto de Ordenanza 696/06</w:t>
      </w:r>
      <w:r>
        <w:rPr>
          <w:rFonts w:eastAsia="MS Mincho;ＭＳ 明朝" w:cs="Times New Roman" w:ascii="Times New Roman" w:hAnsi="Times New Roman"/>
          <w:sz w:val="24"/>
        </w:rPr>
        <w:t>: "Autorizar a la Asociación Amanecer, permanencia de la casa Bachmann (patrimonio histórico) en la parcela 19-2-E-130-11". Autores: Intendente Municipal, Sr. Alberto Icare; Concejales Beatriz Contreras (Encuentro) y Fernando Martín (SUR). A Asesoría Letrada y a Comisiones de Economía y de Gobierno y Legales. .</w:t>
      </w:r>
      <w:r>
        <w:rPr>
          <w:rFonts w:eastAsia="MS Mincho;ＭＳ 明朝" w:cs="Times New Roman" w:ascii="Times New Roman" w:hAnsi="Times New Roman"/>
          <w:sz w:val="24"/>
          <w:highlight w:val="cyan"/>
        </w:rPr>
        <w:t xml:space="preserve"> RETIRADO 25/10/07 – Acta 887/07.</w:t>
        <w:tab/>
        <w:t>LIBRO 50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697.- </w:t>
      </w:r>
      <w:r>
        <w:rPr>
          <w:rFonts w:eastAsia="MS Mincho;ＭＳ 明朝" w:cs="Times New Roman" w:ascii="Times New Roman" w:hAnsi="Times New Roman"/>
          <w:sz w:val="24"/>
          <w:u w:val="single"/>
        </w:rPr>
        <w:t>Proyecto de Comunicación 697/06</w:t>
      </w:r>
      <w:r>
        <w:rPr>
          <w:rFonts w:eastAsia="MS Mincho;ＭＳ 明朝" w:cs="Times New Roman" w:ascii="Times New Roman" w:hAnsi="Times New Roman"/>
          <w:sz w:val="24"/>
        </w:rPr>
        <w:t xml:space="preserve">: "Solicitar al Poder Legislativo Provincial sanción ley transferencia al Municipio del dominio sobre el Cerro Catedral". Autores: Concejales Andrés Martínez Infante, Diego Breide, Beatriz Contreras (Encuentro); Fernando Martín y Hugo Cejas (SUR). Se presentará la propuesta en la Mesa. A comisión de Gobierno y Legales. </w:t>
      </w:r>
      <w:r>
        <w:rPr>
          <w:rFonts w:eastAsia="MS Mincho;ＭＳ 明朝" w:cs="Times New Roman" w:ascii="Times New Roman" w:hAnsi="Times New Roman"/>
          <w:sz w:val="24"/>
          <w:highlight w:val="green"/>
        </w:rPr>
        <w:t>APROBADO 28/09/06 – Acta 867/06 (C-06-557)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698.- </w:t>
      </w:r>
      <w:r>
        <w:rPr>
          <w:rFonts w:eastAsia="MS Mincho;ＭＳ 明朝" w:cs="Times New Roman" w:ascii="Times New Roman" w:hAnsi="Times New Roman"/>
          <w:sz w:val="24"/>
          <w:u w:val="single"/>
        </w:rPr>
        <w:t>Proyecto de Ordenanza 698/06</w:t>
      </w:r>
      <w:r>
        <w:rPr>
          <w:rFonts w:eastAsia="MS Mincho;ＭＳ 明朝" w:cs="Times New Roman" w:ascii="Times New Roman" w:hAnsi="Times New Roman"/>
          <w:sz w:val="24"/>
        </w:rPr>
        <w:t>: "Misiones y funciones del Cuerpo de Guardabosques Municipales". Autor: Concejal Andrés Martínez Infante (Encuentro). Colaboradora: Sra. Silvina Pérez Fornells. A Asesoría Letrada y a Comisiones de Servicios, Tránsito y Transporte y de Gobierno y Legales.</w:t>
      </w:r>
      <w:r>
        <w:rPr>
          <w:rFonts w:eastAsia="MS Mincho;ＭＳ 明朝" w:cs="Times New Roman" w:ascii="Times New Roman" w:hAnsi="Times New Roman"/>
          <w:sz w:val="24"/>
          <w:highlight w:val="green"/>
        </w:rPr>
        <w:t xml:space="preserve"> APROBADO 24/05/07 – Acta 878/07 (O-07-1714)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699.- </w:t>
      </w:r>
      <w:r>
        <w:rPr>
          <w:rFonts w:eastAsia="MS Mincho;ＭＳ 明朝" w:cs="Times New Roman" w:ascii="Times New Roman" w:hAnsi="Times New Roman"/>
          <w:sz w:val="24"/>
          <w:u w:val="single"/>
        </w:rPr>
        <w:t>Proyecto de Ordenanza 699/06</w:t>
      </w:r>
      <w:r>
        <w:rPr>
          <w:rFonts w:eastAsia="MS Mincho;ＭＳ 明朝" w:cs="Times New Roman" w:ascii="Times New Roman" w:hAnsi="Times New Roman"/>
          <w:sz w:val="24"/>
        </w:rPr>
        <w:t>: "Autorizar al Departamento Ejecutivo suscripción convenio con el Sr. Carlos Grebenar". Autor: Intendente Municipal, Sr. Alberto Icare. Colaboradores: Secretario de Gobierno, Sr. Adolfo Fourés y Comisión General de Transacciones. A Asesoría Letrada y a Comisiones de Obras y Planeamiento; de Economía y de Gobierno y Legales.</w:t>
      </w:r>
      <w:r>
        <w:rPr>
          <w:rFonts w:eastAsia="MS Mincho;ＭＳ 明朝" w:cs="Times New Roman" w:ascii="Times New Roman" w:hAnsi="Times New Roman"/>
          <w:sz w:val="24"/>
          <w:highlight w:val="green"/>
        </w:rPr>
        <w:t xml:space="preserve"> APROBADO 23/11/06 – ACTA 871/06 (O-06-1662).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700.- </w:t>
      </w:r>
      <w:r>
        <w:rPr>
          <w:rFonts w:eastAsia="MS Mincho;ＭＳ 明朝" w:cs="Times New Roman" w:ascii="Times New Roman" w:hAnsi="Times New Roman"/>
          <w:sz w:val="24"/>
          <w:u w:val="single"/>
        </w:rPr>
        <w:t>Proyecto de Declaración 700/06</w:t>
      </w:r>
      <w:r>
        <w:rPr>
          <w:rFonts w:eastAsia="MS Mincho;ＭＳ 明朝" w:cs="Times New Roman" w:ascii="Times New Roman" w:hAnsi="Times New Roman"/>
          <w:sz w:val="24"/>
        </w:rPr>
        <w:t>: "Interés Municipal "11º Meeting Internacional". Autor: Intendente Municipal, Sr. Alberto Icare. Colaborador: Secretario de Gobierno, Sr. Adolfo Fourés. Sobre Tablas.</w:t>
      </w:r>
      <w:r>
        <w:rPr>
          <w:rFonts w:eastAsia="MS Mincho;ＭＳ 明朝" w:cs="Times New Roman" w:ascii="Times New Roman" w:hAnsi="Times New Roman"/>
          <w:sz w:val="24"/>
          <w:highlight w:val="green"/>
        </w:rPr>
        <w:t xml:space="preserve"> APROBADO 28/09/06 – Acta 867/06 (D-06-1216)</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701.- </w:t>
      </w:r>
      <w:r>
        <w:rPr>
          <w:rFonts w:eastAsia="MS Mincho;ＭＳ 明朝" w:cs="Times New Roman" w:ascii="Times New Roman" w:hAnsi="Times New Roman"/>
          <w:sz w:val="24"/>
          <w:u w:val="single"/>
        </w:rPr>
        <w:t>Proyecto de Declaración 701/06</w:t>
      </w:r>
      <w:r>
        <w:rPr>
          <w:rFonts w:eastAsia="MS Mincho;ＭＳ 明朝" w:cs="Times New Roman" w:ascii="Times New Roman" w:hAnsi="Times New Roman"/>
          <w:sz w:val="24"/>
        </w:rPr>
        <w:t xml:space="preserve">: "Adhesión solicitud mandamus formulada por Intendente Municipal y Concejales de Bariloche". Autores: Concejales Diego Breide y Andrés Martínez Infante (Encuentro). Sobre Tablas. </w:t>
      </w:r>
      <w:r>
        <w:rPr>
          <w:rFonts w:eastAsia="MS Mincho;ＭＳ 明朝" w:cs="Times New Roman" w:ascii="Times New Roman" w:hAnsi="Times New Roman"/>
          <w:sz w:val="24"/>
          <w:highlight w:val="green"/>
        </w:rPr>
        <w:t>APROBADO 28/09/06 – Acta 867/06 (C-06-556)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702.- </w:t>
      </w:r>
      <w:r>
        <w:rPr>
          <w:rFonts w:eastAsia="MS Mincho;ＭＳ 明朝"/>
          <w:sz w:val="24"/>
          <w:u w:val="single"/>
          <w:lang w:val="es-MX"/>
        </w:rPr>
        <w:t>Proyecto de Declaración 702/06</w:t>
      </w:r>
      <w:r>
        <w:rPr>
          <w:rFonts w:eastAsia="MS Mincho;ＭＳ 明朝"/>
          <w:sz w:val="24"/>
          <w:lang w:val="es-MX"/>
        </w:rPr>
        <w:t>: "Declaración de Interés Municipal del III Congreso Nacional de Bromatología Municipal e Higiene Alimentaria". Autor: Intendente Municipal, Sr. Alberto Icare. Colaborador: Secretario de Gobierno, Sr. Adolfo Fourés. Se solicitará su retiro.</w:t>
      </w:r>
      <w:r>
        <w:rPr>
          <w:rFonts w:eastAsia="MS Mincho;ＭＳ 明朝"/>
          <w:sz w:val="24"/>
          <w:highlight w:val="cyan"/>
          <w:lang w:val="es-MX"/>
        </w:rPr>
        <w:t xml:space="preserve"> RETIRADO 19/10/06 – Acta 868/06.</w:t>
      </w:r>
      <w:r>
        <w:rPr>
          <w:rFonts w:eastAsia="MS Mincho;ＭＳ 明朝" w:cs="Times New Roman"/>
          <w:sz w:val="24"/>
          <w:highlight w:val="cyan"/>
          <w:lang w:val="es-MX"/>
        </w:rPr>
        <w:tab/>
        <w:tab/>
        <w:t>LIBRO 50</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703.- </w:t>
      </w:r>
      <w:r>
        <w:rPr>
          <w:rFonts w:eastAsia="MS Mincho;ＭＳ 明朝" w:cs="Times New Roman" w:ascii="Times New Roman" w:hAnsi="Times New Roman"/>
          <w:sz w:val="24"/>
          <w:u w:val="single"/>
        </w:rPr>
        <w:t>Proyecto de Ordenanza 703/06</w:t>
      </w:r>
      <w:r>
        <w:rPr>
          <w:rFonts w:eastAsia="MS Mincho;ＭＳ 明朝" w:cs="Times New Roman" w:ascii="Times New Roman" w:hAnsi="Times New Roman"/>
          <w:sz w:val="24"/>
        </w:rPr>
        <w:t>: "Aprobar Acuerdo Marco de Cooperación entre la Dirección Nacional de Migraciones y la Municipalidad de San Carlos de Bariloche". Autor: Intendente Municipal, Sr. Alberto Icare. Colaborador: Secretario de Gobierno, Sr. Adolfo Fourés. A Asesoría Letrada y a Comisión de Gobierno y Legales.</w:t>
      </w:r>
      <w:r>
        <w:rPr>
          <w:rFonts w:eastAsia="MS Mincho;ＭＳ 明朝" w:cs="Times New Roman" w:ascii="Times New Roman" w:hAnsi="Times New Roman"/>
          <w:sz w:val="24"/>
          <w:highlight w:val="green"/>
        </w:rPr>
        <w:t xml:space="preserve"> APROBADO 19/10/06 – Acta 868/06 (O-06-1649).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704.- </w:t>
      </w:r>
      <w:r>
        <w:rPr>
          <w:rFonts w:eastAsia="MS Mincho;ＭＳ 明朝"/>
          <w:sz w:val="24"/>
          <w:u w:val="single"/>
          <w:lang w:val="es-ES"/>
        </w:rPr>
        <w:t>Proyecto de Ordenanza 704/06</w:t>
      </w:r>
      <w:r>
        <w:rPr>
          <w:rFonts w:eastAsia="MS Mincho;ＭＳ 明朝"/>
          <w:sz w:val="24"/>
          <w:lang w:val="es-ES"/>
        </w:rPr>
        <w:t xml:space="preserve">: "Regularizar la situación del personal contratado en la Municipalidad o pase a planta permanente del personal contratado en la Municipalidad". Autor: Intendente Municipal, Sr. Alberto Icare. Colaboradores: Secretario de Gobierno, Sr. Adolfo Fourés y Comisión de Paritarias. A Asesoría Letrada y a Comisiones de Economía y de Gobierno y Legales. </w:t>
      </w:r>
      <w:r>
        <w:rPr>
          <w:rFonts w:eastAsia="MS Mincho;ＭＳ 明朝"/>
          <w:sz w:val="24"/>
          <w:highlight w:val="green"/>
          <w:lang w:val="es-ES"/>
        </w:rPr>
        <w:t>APROBADO 07/12/06 – Acta 872/04 (O-06-1664).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705.- </w:t>
      </w:r>
      <w:r>
        <w:rPr>
          <w:rFonts w:eastAsia="MS Mincho;ＭＳ 明朝" w:cs="Times New Roman" w:ascii="Times New Roman" w:hAnsi="Times New Roman"/>
          <w:sz w:val="24"/>
          <w:u w:val="single"/>
        </w:rPr>
        <w:t>Proyecto de Ordenanza 705/06</w:t>
      </w:r>
      <w:r>
        <w:rPr>
          <w:rFonts w:eastAsia="MS Mincho;ＭＳ 明朝" w:cs="Times New Roman" w:ascii="Times New Roman" w:hAnsi="Times New Roman"/>
          <w:sz w:val="24"/>
        </w:rPr>
        <w:t xml:space="preserve">: "Declarar de Utilidad Pública y Pago Obligatorio obra ampliación red Cloacal Barrio Las Vertientes". Autor: Intendente Municipal, Sr. Alberto Icare. Colaborador: Secretario de Gobierno, Sr. Adolfo Fourés  y Secretario de Obras y Servicios Públicos, Sr. Juan Carlos Álvarez. A Asesoría Letrada y a Comisiones de Obras y Planeamiento y de Economía. </w:t>
      </w:r>
      <w:r>
        <w:rPr>
          <w:rFonts w:eastAsia="MS Mincho;ＭＳ 明朝" w:cs="Times New Roman" w:ascii="Times New Roman" w:hAnsi="Times New Roman"/>
          <w:sz w:val="24"/>
          <w:highlight w:val="green"/>
        </w:rPr>
        <w:t>APROBADO 19/10/06 – Acta 868/06 (O-06-1650).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706.- </w:t>
      </w:r>
      <w:r>
        <w:rPr>
          <w:rFonts w:eastAsia="MS Mincho;ＭＳ 明朝" w:cs="Times New Roman" w:ascii="Times New Roman" w:hAnsi="Times New Roman"/>
          <w:sz w:val="24"/>
          <w:u w:val="single"/>
        </w:rPr>
        <w:t>Proyecto de Ordenanza 706/06</w:t>
      </w:r>
      <w:r>
        <w:rPr>
          <w:rFonts w:eastAsia="MS Mincho;ＭＳ 明朝" w:cs="Times New Roman" w:ascii="Times New Roman" w:hAnsi="Times New Roman"/>
          <w:sz w:val="24"/>
        </w:rPr>
        <w:t xml:space="preserve">: "Modificación Capítulo V Ordenanza 1522-CM-05 SIMBOV". Autores: Concejales Guillermina Alaniz, Marcelo Cascón (U.C.R.) y Diego Breide (Encuentro). A Asesoría Letrada y a Comisiones de Economía y de Gobierno y Legales. </w:t>
      </w:r>
      <w:r>
        <w:rPr>
          <w:rFonts w:eastAsia="MS Mincho;ＭＳ 明朝"/>
          <w:sz w:val="24"/>
          <w:highlight w:val="green"/>
          <w:lang w:val="es-MX"/>
        </w:rPr>
        <w:t>APROBADO 21/12/06 – Acta 873/06 (O-06-1677).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707.- </w:t>
      </w:r>
      <w:r>
        <w:rPr>
          <w:rFonts w:eastAsia="MS Mincho;ＭＳ 明朝" w:cs="Times New Roman" w:ascii="Times New Roman" w:hAnsi="Times New Roman"/>
          <w:sz w:val="24"/>
          <w:u w:val="single"/>
        </w:rPr>
        <w:t>Proyecto de Declaración 707/06</w:t>
      </w:r>
      <w:r>
        <w:rPr>
          <w:rFonts w:eastAsia="MS Mincho;ＭＳ 明朝" w:cs="Times New Roman" w:ascii="Times New Roman" w:hAnsi="Times New Roman"/>
          <w:sz w:val="24"/>
        </w:rPr>
        <w:t xml:space="preserve">: "Declarar de Interés Municipal las actividades realizadas por la Asociación Civil Sembrar". Autores: Concejales Irma Haneck, Hugo Cejas (SUR), Alicia Grandío (U.C.R.) y Andrés Martínez Infante (Encuentro). Colaborador: Sr. Guillermo Corbella. Sobre Tablas. </w:t>
      </w:r>
      <w:r>
        <w:rPr>
          <w:rFonts w:eastAsia="MS Mincho;ＭＳ 明朝" w:cs="Times New Roman" w:ascii="Times New Roman" w:hAnsi="Times New Roman"/>
          <w:sz w:val="24"/>
          <w:highlight w:val="green"/>
        </w:rPr>
        <w:t>APROBADO 28/09/06 – Acta 867/06 (D-06-1217)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708.- </w:t>
      </w:r>
      <w:r>
        <w:rPr>
          <w:rFonts w:eastAsia="MS Mincho;ＭＳ 明朝" w:cs="Times New Roman" w:ascii="Times New Roman" w:hAnsi="Times New Roman"/>
          <w:sz w:val="24"/>
          <w:u w:val="single"/>
        </w:rPr>
        <w:t>Proyecto de Comunicación 708/06</w:t>
      </w:r>
      <w:r>
        <w:rPr>
          <w:rFonts w:eastAsia="MS Mincho;ＭＳ 明朝" w:cs="Times New Roman" w:ascii="Times New Roman" w:hAnsi="Times New Roman"/>
          <w:sz w:val="24"/>
        </w:rPr>
        <w:t xml:space="preserve">: "Comunicar preocupación por desabastecimiento de gasoil en la ciudad y la Región". Autores: Concejales Marcelo Cascón, Guillermina Alaniz y Alicia Grandío (U.C.R). Colaboradora: Sra. Alicia Figueroa. Sobre Tablas. </w:t>
      </w:r>
      <w:r>
        <w:rPr>
          <w:rFonts w:eastAsia="MS Mincho;ＭＳ 明朝" w:cs="Times New Roman" w:ascii="Times New Roman" w:hAnsi="Times New Roman"/>
          <w:sz w:val="24"/>
          <w:highlight w:val="green"/>
        </w:rPr>
        <w:t>APROBADO 28/09/06 – Acta 867/06 (C-06-558)</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709.- </w:t>
      </w:r>
      <w:r>
        <w:rPr>
          <w:rFonts w:eastAsia="MS Mincho;ＭＳ 明朝" w:cs="Times New Roman" w:ascii="Times New Roman" w:hAnsi="Times New Roman"/>
          <w:sz w:val="24"/>
          <w:u w:val="single"/>
        </w:rPr>
        <w:t>Proyecto de Declaración 709/06</w:t>
      </w:r>
      <w:r>
        <w:rPr>
          <w:rFonts w:eastAsia="MS Mincho;ＭＳ 明朝" w:cs="Times New Roman" w:ascii="Times New Roman" w:hAnsi="Times New Roman"/>
          <w:sz w:val="24"/>
        </w:rPr>
        <w:t>: "</w:t>
      </w:r>
      <w:r>
        <w:rPr>
          <w:rFonts w:cs="Times New Roman" w:ascii="Times New Roman" w:hAnsi="Times New Roman"/>
          <w:sz w:val="24"/>
          <w:lang w:val="es-ES_tradnl"/>
        </w:rPr>
        <w:t xml:space="preserve">Declarar la adhesión del Concejo Municipal San Carlos de Bariloche a la vigencia del Estado de Derecho y al reclamo de aparición con vida del Sr. Jorge Julio López". </w:t>
      </w:r>
      <w:r>
        <w:rPr>
          <w:rFonts w:cs="Times New Roman" w:ascii="Times New Roman" w:hAnsi="Times New Roman"/>
          <w:sz w:val="24"/>
        </w:rPr>
        <w:t>Autores: Concejales Marcelo Cascón, Guillermina Alaniz, Alicia Grandío (UCR); Irma Haneck, Fernando Martín, Hugo Cejas (SUR); Andrés Martínez Infante, Beatriz Contreras, Diego Breide (Encuentro); Sandra Guerrero (MARA); Silvina García Larraburu (PJ). Sobre tablas.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green"/>
        </w:rPr>
        <w:t>APROBADO 28/09/06 – Acta 867/06 (D-06-1218)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710.- </w:t>
      </w:r>
      <w:r>
        <w:rPr>
          <w:rFonts w:eastAsia="MS Mincho;ＭＳ 明朝" w:cs="Times New Roman" w:ascii="Times New Roman" w:hAnsi="Times New Roman"/>
          <w:sz w:val="24"/>
          <w:u w:val="single"/>
        </w:rPr>
        <w:t>Proyecto de Declaración 710/06</w:t>
      </w:r>
      <w:r>
        <w:rPr>
          <w:rFonts w:eastAsia="MS Mincho;ＭＳ 明朝" w:cs="Times New Roman" w:ascii="Times New Roman" w:hAnsi="Times New Roman"/>
          <w:sz w:val="24"/>
        </w:rPr>
        <w:t>: "Declarar evento de Interés Municipal y Turístico el Concurso Anual de Huevos de Pascuas". Autor: Intendente Municipal, Sr. Alberto Icare. Colaboradores: Secretaria de Turismo, Sra. Alicia Longoni y Secretario de Gobierno, Sr. Adolfo Fourés. Sobre Tablas.</w:t>
      </w:r>
      <w:r>
        <w:rPr>
          <w:rFonts w:eastAsia="MS Mincho;ＭＳ 明朝" w:cs="Times New Roman" w:ascii="Times New Roman" w:hAnsi="Times New Roman"/>
          <w:sz w:val="24"/>
          <w:highlight w:val="green"/>
        </w:rPr>
        <w:t xml:space="preserve"> APROBADO 19/10/06 – ACTA 868/06 (D-06-1229).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711.- </w:t>
      </w:r>
      <w:r>
        <w:rPr>
          <w:rFonts w:eastAsia="MS Mincho;ＭＳ 明朝" w:cs="Times New Roman" w:ascii="Times New Roman" w:hAnsi="Times New Roman"/>
          <w:sz w:val="24"/>
          <w:u w:val="single"/>
        </w:rPr>
        <w:t>Proyecto de Declaración 711/06</w:t>
      </w:r>
      <w:r>
        <w:rPr>
          <w:rFonts w:eastAsia="MS Mincho;ＭＳ 明朝" w:cs="Times New Roman" w:ascii="Times New Roman" w:hAnsi="Times New Roman"/>
          <w:sz w:val="24"/>
        </w:rPr>
        <w:t>: "Declarar de Interés Turístico y Deportivo Municipal al evento denominado "500 Millas del Sur". Autor: Intendente Municipal, Sr. Alberto Icare. Colaboradores: Secretaria de Turismo, Sra. Alicia Longoni y Secretario de Gobierno, Sr. Adolfo Fourés. Sobre Tablas.</w:t>
      </w:r>
      <w:r>
        <w:rPr>
          <w:rFonts w:eastAsia="MS Mincho;ＭＳ 明朝" w:cs="Times New Roman" w:ascii="Times New Roman" w:hAnsi="Times New Roman"/>
          <w:sz w:val="24"/>
          <w:highlight w:val="green"/>
        </w:rPr>
        <w:t xml:space="preserve"> APROBADO 19/10/06 – ACTA 868/06 (D-06-1230).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712.- </w:t>
      </w:r>
      <w:r>
        <w:rPr>
          <w:rFonts w:eastAsia="MS Mincho;ＭＳ 明朝"/>
          <w:sz w:val="24"/>
          <w:u w:val="single"/>
          <w:lang w:val="es-ES"/>
        </w:rPr>
        <w:t>Proyecto de Ordenanza 712/06</w:t>
      </w:r>
      <w:r>
        <w:rPr>
          <w:rFonts w:eastAsia="MS Mincho;ＭＳ 明朝"/>
          <w:sz w:val="24"/>
          <w:lang w:val="es-ES"/>
        </w:rPr>
        <w:t>: "Ceder a la Fundación Gente Nueva inmueble para construcción de una escuela". Autor: Intendente Municipal, Sr. Alberto Icare. Colaboradores: Secretario de Gobierno, Sr. Adolfo Fourés, Secretario de Obras y Servicios Públicos, Sr. Juan C. Álvarez y Subsecretario de Planeamiento, Arq. Raúl E. Ferrari. A Asesoría Letrada y a Comisiones de Obras y Planeamiento y de Gobierno y Legales.</w:t>
      </w:r>
      <w:r>
        <w:rPr>
          <w:rFonts w:eastAsia="MS Mincho;ＭＳ 明朝"/>
          <w:sz w:val="24"/>
          <w:highlight w:val="green"/>
          <w:lang w:val="es-ES"/>
        </w:rPr>
        <w:t xml:space="preserve"> APROBADO 07/12/06 – Acta 872/04 (O-06-1665).</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713.- </w:t>
      </w:r>
      <w:r>
        <w:rPr>
          <w:rFonts w:eastAsia="MS Mincho;ＭＳ 明朝"/>
          <w:sz w:val="24"/>
          <w:u w:val="single"/>
          <w:lang w:val="es-ES"/>
        </w:rPr>
        <w:t>Proyecto de Ordenanza 713/06</w:t>
      </w:r>
      <w:r>
        <w:rPr>
          <w:rFonts w:eastAsia="MS Mincho;ＭＳ 明朝"/>
          <w:sz w:val="24"/>
          <w:lang w:val="es-ES"/>
        </w:rPr>
        <w:t>: "Derogación de Ordenanza quemas 1204-CM-02". Autor: Intendente Municipal, Sr. Alberto Icare. Colaboradores: Secretario de Gobierno, Sr. Adolfo Fourés, Secretario de Obras y Servicios Públicos, Sr. Juan C. Álvarez y Dirección General de Medioambiente. A Asesoría Letrada y a las Comisiones de Servios, Tránsito y Transporte y de Gobierno y Legales.</w:t>
      </w:r>
      <w:r>
        <w:rPr>
          <w:rFonts w:eastAsia="MS Mincho;ＭＳ 明朝"/>
          <w:sz w:val="24"/>
          <w:highlight w:val="green"/>
          <w:lang w:val="es-ES"/>
        </w:rPr>
        <w:t xml:space="preserve"> APROBADO 07/12/06 – Acta 872/04 (O-06-1666).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714.- </w:t>
      </w:r>
      <w:r>
        <w:rPr>
          <w:rFonts w:eastAsia="MS Mincho;ＭＳ 明朝" w:cs="Times New Roman" w:ascii="Times New Roman" w:hAnsi="Times New Roman"/>
          <w:sz w:val="24"/>
          <w:u w:val="single"/>
        </w:rPr>
        <w:t>Proyecto de Ordenanza 714/06</w:t>
      </w:r>
      <w:r>
        <w:rPr>
          <w:rFonts w:eastAsia="MS Mincho;ＭＳ 明朝" w:cs="Times New Roman" w:ascii="Times New Roman" w:hAnsi="Times New Roman"/>
          <w:sz w:val="24"/>
        </w:rPr>
        <w:t xml:space="preserve">: "Autorizar a disponer de tierras municipales para la reubicación de habitantes de la Barda Oeste, zona declarada de emergencia". Autor: Intendente Municipal, Sr. Alberto Icare. Colaboradores: Secretario de Gobierno, Sr. Adolfo Fourés y Secretario de Obras y Servicios Públicos, Sr. Juan C. Álvarez. A Asesoría Letrada y a la Comisión de Gobierno y Legales. </w:t>
      </w:r>
    </w:p>
    <w:p>
      <w:pPr>
        <w:pStyle w:val="Normal"/>
        <w:jc w:val="both"/>
        <w:rPr/>
      </w:pPr>
      <w:r>
        <w:rPr>
          <w:rFonts w:eastAsia="MS Mincho;ＭＳ 明朝"/>
          <w:sz w:val="24"/>
          <w:lang w:val="es-MX"/>
        </w:rPr>
        <w:t>.</w:t>
      </w:r>
      <w:r>
        <w:rPr>
          <w:rFonts w:eastAsia="MS Mincho;ＭＳ 明朝"/>
          <w:sz w:val="24"/>
          <w:highlight w:val="cyan"/>
          <w:lang w:val="es-MX"/>
        </w:rPr>
        <w:t xml:space="preserve"> RETIRADO 11/10/07 – Acta 886/07.</w:t>
      </w:r>
      <w:r>
        <w:rPr>
          <w:rFonts w:eastAsia="MS Mincho;ＭＳ 明朝" w:cs="Times New Roman"/>
          <w:sz w:val="24"/>
          <w:highlight w:val="cyan"/>
          <w:lang w:val="es-MX"/>
        </w:rPr>
        <w:tab/>
        <w:t>LIBRO 50</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715.- </w:t>
      </w:r>
      <w:r>
        <w:rPr>
          <w:rFonts w:eastAsia="MS Mincho;ＭＳ 明朝" w:cs="Times New Roman" w:ascii="Times New Roman" w:hAnsi="Times New Roman"/>
          <w:sz w:val="24"/>
          <w:u w:val="single"/>
        </w:rPr>
        <w:t>Proyecto de Ordenanza 715/06</w:t>
      </w:r>
      <w:r>
        <w:rPr>
          <w:rFonts w:eastAsia="MS Mincho;ＭＳ 明朝" w:cs="Times New Roman" w:ascii="Times New Roman" w:hAnsi="Times New Roman"/>
          <w:sz w:val="24"/>
        </w:rPr>
        <w:t>: "Afectar sector de espacio verde en la Mz 701 para instalación de tanque de provisión de agua en Barrio Los Notros". Autor: Intendente Municipal, Sr. Alberto Icare. Colaboradores: Secretario de Gobierno, Sr. Adolfo Fourés; Secretario de Obras y Servicios Públicos, Sr. Juan C. Álvarez, Secretario de Hacienda, Lic. Ángel D. Barriga y Subsecretario de Planeamiento, Arq. Raúl Ferrari. A Asesoría Letrada y a las Comisiones de Obras y Planeamiento y de Gobierno y Legales. Con tratamiento de Preferencia Próxima Sesión.</w:t>
      </w:r>
      <w:r>
        <w:rPr>
          <w:rFonts w:eastAsia="MS Mincho;ＭＳ 明朝" w:cs="Times New Roman" w:ascii="Times New Roman" w:hAnsi="Times New Roman"/>
          <w:sz w:val="24"/>
          <w:highlight w:val="green"/>
        </w:rPr>
        <w:t xml:space="preserve"> APROBADO 9/11/06 – ACTA 869/06 (O-06-1652).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716.- </w:t>
      </w:r>
      <w:r>
        <w:rPr>
          <w:rFonts w:eastAsia="MS Mincho;ＭＳ 明朝" w:cs="Times New Roman" w:ascii="Times New Roman" w:hAnsi="Times New Roman"/>
          <w:sz w:val="24"/>
          <w:u w:val="single"/>
        </w:rPr>
        <w:t>Proyecto de Ordenanza 716/06</w:t>
      </w:r>
      <w:r>
        <w:rPr>
          <w:rFonts w:eastAsia="MS Mincho;ＭＳ 明朝" w:cs="Times New Roman" w:ascii="Times New Roman" w:hAnsi="Times New Roman"/>
          <w:sz w:val="24"/>
        </w:rPr>
        <w:t>: "Horario de funcionamiento casinos". Autores: Concejales Andrés Martínez Infante, Diego Breide, Beatriz Contreras (Encuentro); Marcelo Cascón, Guillermina Alaniz y Alicia Grandío (U.C.R.) y Silvina García Larraburu (P.J.). Colaboradora: Lic. Denise Priori Sáenz. A  Asesoría Letrada y a Comisión de Gobierno y Legales.</w:t>
      </w:r>
      <w:r>
        <w:rPr>
          <w:rFonts w:eastAsia="MS Mincho;ＭＳ 明朝" w:cs="Times New Roman" w:ascii="Times New Roman" w:hAnsi="Times New Roman"/>
          <w:sz w:val="24"/>
          <w:highlight w:val="green"/>
        </w:rPr>
        <w:t xml:space="preserve"> APROBADO 9/11/07 – ACTA 888/07 (O-07-1760).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717.- </w:t>
      </w:r>
      <w:r>
        <w:rPr>
          <w:rFonts w:eastAsia="MS Mincho;ＭＳ 明朝" w:cs="Times New Roman" w:ascii="Times New Roman" w:hAnsi="Times New Roman"/>
          <w:sz w:val="24"/>
          <w:u w:val="single"/>
        </w:rPr>
        <w:t>Proyecto de Ordenanza 717/06</w:t>
      </w:r>
      <w:r>
        <w:rPr>
          <w:rFonts w:eastAsia="MS Mincho;ＭＳ 明朝" w:cs="Times New Roman" w:ascii="Times New Roman" w:hAnsi="Times New Roman"/>
          <w:sz w:val="24"/>
        </w:rPr>
        <w:t>: "Reformulación de la Comisión Permanente Organizadora de la Fiesta Nacional de la Nieve". Autor: Concejal Hugo Cejas (SUR). Colaborador: Sr. Guillermo Corbella. A Asesoría Letrada y a Comisión de Turismo.</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718.- </w:t>
      </w:r>
      <w:r>
        <w:rPr>
          <w:rFonts w:eastAsia="MS Mincho;ＭＳ 明朝" w:cs="Times New Roman" w:ascii="Times New Roman" w:hAnsi="Times New Roman"/>
          <w:sz w:val="24"/>
          <w:u w:val="single"/>
        </w:rPr>
        <w:t>Proyecto de Declaración 718/06</w:t>
      </w:r>
      <w:r>
        <w:rPr>
          <w:rFonts w:eastAsia="MS Mincho;ＭＳ 明朝" w:cs="Times New Roman" w:ascii="Times New Roman" w:hAnsi="Times New Roman"/>
          <w:sz w:val="24"/>
        </w:rPr>
        <w:t>: "Declarar evento de Interés Municipal "Calendario 2007 de la COMPPHUA". Autores: Comisión Legislativa: Concejales Marcelo Cascón, Guillermina Alaniz (U.C.R.); Hugo Cejas (SUR); Andrés Martínez Infante (Encuentro); Sandra Guerrero (MARA) y Silvina García Larraburu (P.J.). Iniciativa: Presidente de la COMPPHUA, Arq. Marcelo Frischknecht. Sobre Tablas.</w:t>
      </w:r>
      <w:r>
        <w:rPr>
          <w:rFonts w:eastAsia="MS Mincho;ＭＳ 明朝" w:cs="Times New Roman" w:ascii="Times New Roman" w:hAnsi="Times New Roman"/>
          <w:sz w:val="24"/>
          <w:highlight w:val="green"/>
        </w:rPr>
        <w:t xml:space="preserve"> APROBADO 19/10/06 – ACTA 868/06 (D-06-1231).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719.- </w:t>
      </w:r>
      <w:r>
        <w:rPr>
          <w:rFonts w:eastAsia="MS Mincho;ＭＳ 明朝" w:cs="Times New Roman" w:ascii="Times New Roman" w:hAnsi="Times New Roman"/>
          <w:sz w:val="24"/>
          <w:u w:val="single"/>
        </w:rPr>
        <w:t>Proyecto de Declaración 719/06</w:t>
      </w:r>
      <w:r>
        <w:rPr>
          <w:rFonts w:eastAsia="MS Mincho;ＭＳ 明朝" w:cs="Times New Roman" w:ascii="Times New Roman" w:hAnsi="Times New Roman"/>
          <w:sz w:val="24"/>
        </w:rPr>
        <w:t>: "Declarar de Interés cultural y educativo la "6° Jornada de Educadores de inglés" –de APIZALS – Río Negro". Autor: Intendente Municipal, Sr. Alberto Icare. Colaboradores: Secretario de Gobierno, Sr. Adolfo Fourés y Subsecretario de Cultura, Sr. Luis M. Torrejón. Sobre Tablas.</w:t>
      </w:r>
      <w:r>
        <w:rPr>
          <w:rFonts w:eastAsia="MS Mincho;ＭＳ 明朝" w:cs="Times New Roman" w:ascii="Times New Roman" w:hAnsi="Times New Roman"/>
          <w:sz w:val="24"/>
          <w:highlight w:val="green"/>
        </w:rPr>
        <w:t xml:space="preserve"> APROBADO 19/10/06 – ACTA 868/06 (D-06-1232).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720.- </w:t>
      </w:r>
      <w:r>
        <w:rPr>
          <w:rFonts w:eastAsia="MS Mincho;ＭＳ 明朝"/>
          <w:sz w:val="24"/>
          <w:u w:val="single"/>
          <w:lang w:val="es-ES"/>
        </w:rPr>
        <w:t>Proyecto de Ordenanza 720/06</w:t>
      </w:r>
      <w:r>
        <w:rPr>
          <w:rFonts w:eastAsia="MS Mincho;ＭＳ 明朝"/>
          <w:sz w:val="24"/>
          <w:lang w:val="es-ES"/>
        </w:rPr>
        <w:t xml:space="preserve">: "Autorizar al Departamento Ejecutivo suscripción de Convenio con los Sres. Rosario del Carmen Campos Mendieta - Lucas D.E. Pombo y Nicolás J.A. Pombo". Autor: Intendente Municipal, Sr. Alberto Icare. Colaborador: Secretario de Gobierno, Sr. Adolfo Fourés. </w:t>
      </w:r>
      <w:r>
        <w:rPr>
          <w:rFonts w:eastAsia="MS Mincho;ＭＳ 明朝"/>
          <w:sz w:val="24"/>
          <w:lang w:val="es-MX"/>
        </w:rPr>
        <w:t xml:space="preserve">A Asesoría Letrada y a Comisiones de Obras y Planeamiento y de Economía. </w:t>
      </w:r>
      <w:r>
        <w:rPr>
          <w:rFonts w:eastAsia="MS Mincho;ＭＳ 明朝"/>
          <w:sz w:val="24"/>
          <w:highlight w:val="green"/>
          <w:lang w:val="es-MX"/>
        </w:rPr>
        <w:t>APROBADO 14/06/07 – Acta 879/07 (O-07-1721)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721.- </w:t>
      </w:r>
      <w:r>
        <w:rPr>
          <w:rFonts w:eastAsia="MS Mincho;ＭＳ 明朝" w:cs="Times New Roman" w:ascii="Times New Roman" w:hAnsi="Times New Roman"/>
          <w:sz w:val="24"/>
          <w:u w:val="single"/>
        </w:rPr>
        <w:t>Proyecto de Comunicación 721/06</w:t>
      </w:r>
      <w:r>
        <w:rPr>
          <w:rFonts w:eastAsia="MS Mincho;ＭＳ 明朝" w:cs="Times New Roman" w:ascii="Times New Roman" w:hAnsi="Times New Roman"/>
          <w:sz w:val="24"/>
        </w:rPr>
        <w:t>: "Comunicar Secretarías de Energía y de Turismo de la Nación, rechazo a la implementación de la Resolución 938/06 Secretaría de Energía de la Nación". Autores: Concejales Marcelo Cascón, Guillermina Alaniz y Alicia Grandío (U.C.R.). Sobre Tablas. .</w:t>
      </w:r>
      <w:r>
        <w:rPr>
          <w:rFonts w:eastAsia="MS Mincho;ＭＳ 明朝" w:cs="Times New Roman" w:ascii="Times New Roman" w:hAnsi="Times New Roman"/>
          <w:sz w:val="24"/>
          <w:highlight w:val="green"/>
        </w:rPr>
        <w:t xml:space="preserve"> APROBADO 19/10/06 – ACTA 868/06 (C-06-559).</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722.- </w:t>
      </w:r>
      <w:r>
        <w:rPr>
          <w:rFonts w:eastAsia="MS Mincho;ＭＳ 明朝" w:cs="Times New Roman" w:ascii="Times New Roman" w:hAnsi="Times New Roman"/>
          <w:sz w:val="24"/>
          <w:u w:val="single"/>
        </w:rPr>
        <w:t>Proyecto de Declaración 722/06</w:t>
      </w:r>
      <w:r>
        <w:rPr>
          <w:rFonts w:eastAsia="MS Mincho;ＭＳ 明朝" w:cs="Times New Roman" w:ascii="Times New Roman" w:hAnsi="Times New Roman"/>
          <w:sz w:val="24"/>
        </w:rPr>
        <w:t>: "Declarar de Interés Municipal y Utilidad Pública; comunicar a la Legislatura imperiosa necesidad de expropiación Pilar I". Autores: Concejales Guillermina Alaniz y Marcelo Cascón (U.C.R.). Colaboradores: Dr. Darío Rodríguez Dutch y vecinos Pilar I. Se presentará la propuesta en la Mesa.</w:t>
      </w:r>
      <w:r>
        <w:rPr>
          <w:rFonts w:eastAsia="MS Mincho;ＭＳ 明朝" w:cs="Times New Roman" w:ascii="Times New Roman" w:hAnsi="Times New Roman"/>
          <w:sz w:val="24"/>
          <w:highlight w:val="green"/>
        </w:rPr>
        <w:t xml:space="preserve"> APROBADO 9/11/06 – ACTA 869/06 (D-06-1244) SUBSUMIDO CON EL PROYECTO 619/06.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723.- </w:t>
      </w:r>
      <w:r>
        <w:rPr>
          <w:rFonts w:eastAsia="MS Mincho;ＭＳ 明朝" w:cs="Times New Roman" w:ascii="Times New Roman" w:hAnsi="Times New Roman"/>
          <w:sz w:val="24"/>
          <w:u w:val="single"/>
        </w:rPr>
        <w:t>Proyecto de Declaración 723/06</w:t>
      </w:r>
      <w:r>
        <w:rPr>
          <w:rFonts w:eastAsia="MS Mincho;ＭＳ 明朝" w:cs="Times New Roman" w:ascii="Times New Roman" w:hAnsi="Times New Roman"/>
          <w:sz w:val="24"/>
        </w:rPr>
        <w:t>: "Declarar Evento de Interés Municipal la muestra de actividades realizadas por Escuelas de nuestra ciudad, referidas a Educación Vial". Autora: Concejal Irma Haneck (SUR). Sobre Tablas.</w:t>
      </w:r>
      <w:r>
        <w:rPr>
          <w:rFonts w:eastAsia="MS Mincho;ＭＳ 明朝" w:cs="Times New Roman" w:ascii="Times New Roman" w:hAnsi="Times New Roman"/>
          <w:sz w:val="24"/>
          <w:highlight w:val="green"/>
        </w:rPr>
        <w:t xml:space="preserve"> APROBADO 19/10/06 – ACTA 868/06 (D-06-1238).</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724.- </w:t>
      </w:r>
      <w:r>
        <w:rPr>
          <w:rFonts w:eastAsia="MS Mincho;ＭＳ 明朝" w:cs="Times New Roman" w:ascii="Times New Roman" w:hAnsi="Times New Roman"/>
          <w:sz w:val="24"/>
          <w:u w:val="single"/>
        </w:rPr>
        <w:t>Proyecto de Declaración 724/06</w:t>
      </w:r>
      <w:r>
        <w:rPr>
          <w:rFonts w:eastAsia="MS Mincho;ＭＳ 明朝" w:cs="Times New Roman" w:ascii="Times New Roman" w:hAnsi="Times New Roman"/>
          <w:sz w:val="24"/>
        </w:rPr>
        <w:t>: "Declarar Evento de Interés Municipal participación del Rotaract Club Bariloche del ERAUP Patagonia 2007". Autores: Comisión Legislativa: Concejales Marcelo Cascón, Guillermina Alaniz (U.C.R.); Hugo Cejas (SUR); Diego Breide (Encuentro); Sandra Guerrero (MARA) y Silvina García Larraburu (P.J.).Iniciativa: Rotaract Club Bariloche. Sobre Tablas.</w:t>
      </w:r>
      <w:r>
        <w:rPr>
          <w:rFonts w:eastAsia="MS Mincho;ＭＳ 明朝" w:cs="Times New Roman" w:ascii="Times New Roman" w:hAnsi="Times New Roman"/>
          <w:sz w:val="24"/>
          <w:highlight w:val="green"/>
        </w:rPr>
        <w:t xml:space="preserve"> APROBADO 19/10/06 – ACTA 868/06 (D-06-1234).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725.- </w:t>
      </w:r>
      <w:r>
        <w:rPr>
          <w:rFonts w:eastAsia="MS Mincho;ＭＳ 明朝" w:cs="Times New Roman" w:ascii="Times New Roman" w:hAnsi="Times New Roman"/>
          <w:sz w:val="24"/>
          <w:u w:val="single"/>
        </w:rPr>
        <w:t>Proyecto de Ordenanza 725/06</w:t>
      </w:r>
      <w:r>
        <w:rPr>
          <w:rFonts w:eastAsia="MS Mincho;ＭＳ 明朝" w:cs="Times New Roman" w:ascii="Times New Roman" w:hAnsi="Times New Roman"/>
          <w:sz w:val="24"/>
        </w:rPr>
        <w:t xml:space="preserve">: "Convenio entre la Municipalidad de San Carlos de Bariloche y el Club Andino Bariloche". Autor: Concejal Andrés Martínez Infante (Encuentro). Colaboradores: Comisión de Auxilio Club andino Bariloche: Sr. Ramón Chiocconni, Sr. Diego Canestrassi, Sr. Carlos Aristegui y Lic. </w:t>
      </w:r>
      <w:r>
        <w:rPr>
          <w:rFonts w:eastAsia="MS Mincho;ＭＳ 明朝" w:cs="Times New Roman" w:ascii="Times New Roman" w:hAnsi="Times New Roman"/>
          <w:sz w:val="24"/>
          <w:lang w:val="en-US"/>
        </w:rPr>
        <w:t xml:space="preserve">Denise Priori Sáenz. </w:t>
      </w:r>
      <w:r>
        <w:rPr>
          <w:rFonts w:eastAsia="MS Mincho;ＭＳ 明朝" w:cs="Times New Roman" w:ascii="Times New Roman" w:hAnsi="Times New Roman"/>
          <w:sz w:val="24"/>
        </w:rPr>
        <w:t>A Asesoría Letrada y a las Comisiones de Economía y de Gobierno y Legales.</w:t>
      </w:r>
      <w:r>
        <w:rPr>
          <w:rFonts w:eastAsia="MS Mincho;ＭＳ 明朝" w:cs="Times New Roman" w:ascii="Times New Roman" w:hAnsi="Times New Roman"/>
          <w:sz w:val="24"/>
          <w:highlight w:val="green"/>
        </w:rPr>
        <w:t xml:space="preserve"> APROBADO 22/03/07 – ACTA 875/07 (O-07-1690).</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726.- </w:t>
      </w:r>
      <w:r>
        <w:rPr>
          <w:rFonts w:eastAsia="MS Mincho;ＭＳ 明朝" w:cs="Times New Roman" w:ascii="Times New Roman" w:hAnsi="Times New Roman"/>
          <w:sz w:val="24"/>
          <w:u w:val="single"/>
        </w:rPr>
        <w:t>Proyecto de Ordenanza 726/06</w:t>
      </w:r>
      <w:r>
        <w:rPr>
          <w:rFonts w:eastAsia="MS Mincho;ＭＳ 明朝" w:cs="Times New Roman" w:ascii="Times New Roman" w:hAnsi="Times New Roman"/>
          <w:sz w:val="24"/>
        </w:rPr>
        <w:t>: "Regulación comercialización y transporte de cables, productos de cobre y sus derivados". Autor: Concejal Andrés Martínez Infante (Encuentro). Colaboradores: Lic. Denise Priori Sáenz, Consejo de Seguridad Ciudadana de San Carlos de Bariloche y Director de Servicio de Energía de la CEB. A Asesoría Letrada y a las Comisiones de Servicios, Tránsito y Transporte y de Gobierno y Legales. .</w:t>
      </w:r>
      <w:r>
        <w:rPr>
          <w:rFonts w:eastAsia="MS Mincho;ＭＳ 明朝" w:cs="Times New Roman" w:ascii="Times New Roman" w:hAnsi="Times New Roman"/>
          <w:sz w:val="24"/>
          <w:highlight w:val="green"/>
        </w:rPr>
        <w:t xml:space="preserve"> APROBADO 22/03/07 – ACTA 875/07 (O-07-1691).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727.- </w:t>
      </w:r>
      <w:r>
        <w:rPr>
          <w:rFonts w:eastAsia="MS Mincho;ＭＳ 明朝"/>
          <w:sz w:val="24"/>
          <w:u w:val="single"/>
          <w:lang w:val="es-ES"/>
        </w:rPr>
        <w:t>Proyecto de Ordenanza 727/06</w:t>
      </w:r>
      <w:r>
        <w:rPr>
          <w:rFonts w:eastAsia="MS Mincho;ＭＳ 明朝"/>
          <w:sz w:val="24"/>
          <w:lang w:val="es-ES"/>
        </w:rPr>
        <w:t>: "Ingresar a Planta Permanente empleados Administración Municipal Discapacitados y prioridad Discapacitados vacantes". Autor: Intendente Municipal, Sr. Gabriel Icare.  Colaborador: Secretario de Gobierno, Sr. Adolfo Fourés. A Asesoría Letrada y Comisiones de Economía y de Gobierno y Legales.</w:t>
      </w:r>
      <w:r>
        <w:rPr>
          <w:rFonts w:eastAsia="MS Mincho;ＭＳ 明朝"/>
          <w:sz w:val="24"/>
          <w:highlight w:val="green"/>
          <w:lang w:val="es-ES"/>
        </w:rPr>
        <w:t xml:space="preserve"> APROBADO 07/12/06 – Acta 872/04 (O-06-1667).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728.- </w:t>
      </w:r>
      <w:r>
        <w:rPr>
          <w:rFonts w:eastAsia="MS Mincho;ＭＳ 明朝"/>
          <w:sz w:val="24"/>
          <w:u w:val="single"/>
        </w:rPr>
        <w:t>Proyecto de Ordenanza 728/06</w:t>
      </w:r>
      <w:r>
        <w:rPr>
          <w:rFonts w:eastAsia="MS Mincho;ＭＳ 明朝"/>
          <w:sz w:val="24"/>
        </w:rPr>
        <w:t xml:space="preserve">: "Aprobar el Convenio de Concesión terreno bajada lanchas Km 11 propiedad Estado Nacional". Autores: Concejales Andrés Martínez Infante (Encuentro) y Sandra Guerrero (MARA). Colaboradores: Dr. Enrique Mansilla y Cdor. Antonio Mercado. </w:t>
      </w:r>
      <w:r>
        <w:rPr>
          <w:rFonts w:eastAsia="MS Mincho;ＭＳ 明朝"/>
          <w:sz w:val="24"/>
          <w:lang w:val="es-MX"/>
        </w:rPr>
        <w:t>A Asesoría Letrada y Comisiones de Obras y Planeamiento y de Economía. .</w:t>
      </w:r>
      <w:r>
        <w:rPr>
          <w:rFonts w:eastAsia="MS Mincho;ＭＳ 明朝"/>
          <w:sz w:val="24"/>
          <w:highlight w:val="cyan"/>
          <w:lang w:val="es-MX"/>
        </w:rPr>
        <w:t xml:space="preserve"> RETIRADO 04/12/07 – Acta 890/07.</w:t>
      </w:r>
      <w:r>
        <w:rPr>
          <w:rFonts w:eastAsia="MS Mincho;ＭＳ 明朝" w:cs="Times New Roman"/>
          <w:sz w:val="24"/>
          <w:highlight w:val="cyan"/>
          <w:lang w:val="es-MX"/>
        </w:rPr>
        <w:tab/>
        <w:t>LIBRO 50</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rPr>
        <w:t xml:space="preserve">729.- </w:t>
      </w:r>
      <w:r>
        <w:rPr>
          <w:rFonts w:eastAsia="MS Mincho;ＭＳ 明朝"/>
          <w:sz w:val="24"/>
          <w:u w:val="single"/>
        </w:rPr>
        <w:t>Proyecto de Ordenanza 729/06</w:t>
      </w:r>
      <w:r>
        <w:rPr>
          <w:rFonts w:eastAsia="MS Mincho;ＭＳ 明朝"/>
          <w:sz w:val="24"/>
        </w:rPr>
        <w:t xml:space="preserve">: "Aprobar el Convenio de Concesión terreno bajada lanchas Km. 7,500 propiedad Estado Nacional". Autores: Concejales Andrés Martínez Infante (Encuentro) y Sandra Guerrero (MARA). Colaboradores: Dr. Enrique Mansilla y Cdor. Antonio Mercado. </w:t>
      </w:r>
      <w:r>
        <w:rPr>
          <w:rFonts w:eastAsia="MS Mincho;ＭＳ 明朝"/>
          <w:sz w:val="24"/>
          <w:lang w:val="es-MX"/>
        </w:rPr>
        <w:t>A Asesoría Letrada y a las Comisiones de Obras y Planeamiento y de Economía. .</w:t>
      </w:r>
      <w:r>
        <w:rPr>
          <w:rFonts w:eastAsia="MS Mincho;ＭＳ 明朝"/>
          <w:sz w:val="24"/>
          <w:highlight w:val="cyan"/>
          <w:lang w:val="es-MX"/>
        </w:rPr>
        <w:t xml:space="preserve"> RETIRADO 04/12/07 – Acta 890/07.</w:t>
      </w:r>
      <w:r>
        <w:rPr>
          <w:rFonts w:eastAsia="MS Mincho;ＭＳ 明朝" w:cs="Times New Roman"/>
          <w:sz w:val="24"/>
          <w:highlight w:val="cyan"/>
          <w:lang w:val="es-MX"/>
        </w:rPr>
        <w:tab/>
        <w:t>LIBRO 51</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730.- </w:t>
      </w:r>
      <w:r>
        <w:rPr>
          <w:rFonts w:eastAsia="MS Mincho;ＭＳ 明朝" w:cs="Times New Roman" w:ascii="Times New Roman" w:hAnsi="Times New Roman"/>
          <w:sz w:val="24"/>
          <w:u w:val="single"/>
        </w:rPr>
        <w:t>Proyecto de Ordenanza 730/06</w:t>
      </w:r>
      <w:r>
        <w:rPr>
          <w:rFonts w:eastAsia="MS Mincho;ＭＳ 明朝" w:cs="Times New Roman" w:ascii="Times New Roman" w:hAnsi="Times New Roman"/>
          <w:sz w:val="24"/>
        </w:rPr>
        <w:t xml:space="preserve">: "Aceptar una obra realizada por la artista plástica local Sra. Mercedes Schamber D.N.I. 22.582.656, adquirida por esta Subsecretaría en el marco del concurso "Premio a las Artes Visuales", en concepto de 1° Premio Adquisición, Obra sin título de 1,00 x 1,00 mts. efectuada en acrílico". Autor: Intendente Municipal, Sr. Alberto Icare. Colaboradores: Secretario de Gobierno, Sr. Adolfo Fourés y Subsecretario de Cultura, Sr. Luis Torrejón. Sobre Tablas. </w:t>
      </w:r>
      <w:r>
        <w:rPr>
          <w:rFonts w:eastAsia="MS Mincho;ＭＳ 明朝" w:cs="Times New Roman" w:ascii="Times New Roman" w:hAnsi="Times New Roman"/>
          <w:sz w:val="24"/>
          <w:highlight w:val="green"/>
        </w:rPr>
        <w:t>APROBADO 9/11/06 – ACTA 869/06 (O-06-1651).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731.- </w:t>
      </w:r>
      <w:r>
        <w:rPr>
          <w:rFonts w:eastAsia="MS Mincho;ＭＳ 明朝" w:cs="Times New Roman" w:ascii="Times New Roman" w:hAnsi="Times New Roman"/>
          <w:sz w:val="24"/>
          <w:u w:val="single"/>
        </w:rPr>
        <w:t>Proyecto de Ordenanza 731/06</w:t>
      </w:r>
      <w:r>
        <w:rPr>
          <w:rFonts w:eastAsia="MS Mincho;ＭＳ 明朝" w:cs="Times New Roman" w:ascii="Times New Roman" w:hAnsi="Times New Roman"/>
          <w:sz w:val="24"/>
        </w:rPr>
        <w:t>: "Resolver redistribución predial Manzana NC 19-3-A-254 y su cesión al Consejo Provincial de Educación". Autor: Presidente Concejo Municipal, Sr. Marcelo Cascón. A Asesoría Letrada y a Comisiones de Obras y Planeamiento y de Gobierno y Legales.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732.- </w:t>
      </w:r>
      <w:r>
        <w:rPr>
          <w:rFonts w:eastAsia="MS Mincho;ＭＳ 明朝" w:cs="Times New Roman" w:ascii="Times New Roman" w:hAnsi="Times New Roman"/>
          <w:sz w:val="24"/>
          <w:u w:val="single"/>
        </w:rPr>
        <w:t>Proyecto de Ordenanza 732/06</w:t>
      </w:r>
      <w:r>
        <w:rPr>
          <w:rFonts w:eastAsia="MS Mincho;ＭＳ 明朝" w:cs="Times New Roman" w:ascii="Times New Roman" w:hAnsi="Times New Roman"/>
          <w:sz w:val="24"/>
        </w:rPr>
        <w:t>: "Resolver redistribución predial Manzana NC 19-2-F-240 y cesión al Consejo Provincial de Educación". Autor: Presidente Concejo Municipal, Sr. Marcelo Cascón. A Asesoría Letrada y a Comisiones de Obras y Planeamiento y de Gobierno y Legales.</w:t>
      </w:r>
      <w:r>
        <w:rPr>
          <w:rFonts w:eastAsia="MS Mincho;ＭＳ 明朝" w:cs="Times New Roman" w:ascii="Times New Roman" w:hAnsi="Times New Roman"/>
          <w:sz w:val="24"/>
          <w:highlight w:val="cyan"/>
          <w:lang w:val="es-MX"/>
        </w:rPr>
        <w:tab/>
        <w:t>LIBRO 51</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733.- </w:t>
      </w:r>
      <w:r>
        <w:rPr>
          <w:rFonts w:eastAsia="MS Mincho;ＭＳ 明朝" w:cs="Times New Roman" w:ascii="Times New Roman" w:hAnsi="Times New Roman"/>
          <w:sz w:val="24"/>
          <w:u w:val="single"/>
        </w:rPr>
        <w:t>Proyecto de Declaración 733/06</w:t>
      </w:r>
      <w:r>
        <w:rPr>
          <w:rFonts w:eastAsia="MS Mincho;ＭＳ 明朝" w:cs="Times New Roman" w:ascii="Times New Roman" w:hAnsi="Times New Roman"/>
          <w:sz w:val="24"/>
        </w:rPr>
        <w:t>: "Declarar de Interés Cultural y Educativo el libro en proceso, titulado "Especies Leñosas Nativas de los Bosques Andino-Patagónicos: Técnicas de Propagación por Semillas" de la autora Adriana E. Rovere". Autor: Intendente Municipal, Sr. Alberto Icare. Colaboradores: Secretario de Gobierno, Sr. Adolfo Fourés y Subsecretario de Cultura, Sr. Luis Torrejón. A Comisión de Gobierno y Legales. .</w:t>
      </w:r>
      <w:r>
        <w:rPr>
          <w:rFonts w:eastAsia="MS Mincho;ＭＳ 明朝" w:cs="Times New Roman" w:ascii="Times New Roman" w:hAnsi="Times New Roman"/>
          <w:sz w:val="24"/>
          <w:highlight w:val="green"/>
        </w:rPr>
        <w:t xml:space="preserve"> APROBADO 23/11/06 – ACTA 871/06 (D-06-1250).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734.- </w:t>
      </w:r>
      <w:r>
        <w:rPr>
          <w:rFonts w:eastAsia="MS Mincho;ＭＳ 明朝" w:cs="Times New Roman" w:ascii="Times New Roman" w:hAnsi="Times New Roman"/>
          <w:sz w:val="24"/>
          <w:u w:val="single"/>
        </w:rPr>
        <w:t>Proyecto de Comunicación 734/06</w:t>
      </w:r>
      <w:r>
        <w:rPr>
          <w:rFonts w:eastAsia="MS Mincho;ＭＳ 明朝" w:cs="Times New Roman" w:ascii="Times New Roman" w:hAnsi="Times New Roman"/>
          <w:sz w:val="24"/>
        </w:rPr>
        <w:t>: "Comunicar al Poder Ejecutivo Municipal venta de lotes en Melipal III". Autores: Concejales Marcelo Cascón, Alicia Grandío (UCR); Diego Breide, Beatriz Contreras (Encuentro) y Sandra Guerrero (MARA). Se presentará la propuesta en la Mesa. .</w:t>
      </w:r>
      <w:r>
        <w:rPr>
          <w:rFonts w:eastAsia="MS Mincho;ＭＳ 明朝" w:cs="Times New Roman" w:ascii="Times New Roman" w:hAnsi="Times New Roman"/>
          <w:sz w:val="24"/>
          <w:highlight w:val="green"/>
        </w:rPr>
        <w:t xml:space="preserve"> APROBADO 23/11/06 – ACTA 871/06 (C-06-563).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735.- </w:t>
      </w:r>
      <w:r>
        <w:rPr>
          <w:rFonts w:eastAsia="MS Mincho;ＭＳ 明朝" w:cs="Times New Roman" w:ascii="Times New Roman" w:hAnsi="Times New Roman"/>
          <w:sz w:val="24"/>
          <w:u w:val="single"/>
        </w:rPr>
        <w:t>Proyecto de Ordenanza 735/06</w:t>
      </w:r>
      <w:r>
        <w:rPr>
          <w:rFonts w:eastAsia="MS Mincho;ＭＳ 明朝" w:cs="Times New Roman" w:ascii="Times New Roman" w:hAnsi="Times New Roman"/>
          <w:sz w:val="24"/>
        </w:rPr>
        <w:t>: "Prevención y erradicación de la violencia laboral en el ámbito del Municipio". Autor: Concejal Marcelo Cascón (UCR). Colaboradores: Lic. Hoffmann Luisa y Dr. Lezcano Leandro. A Asesoría Letrada y a Comisión de Gobierno y Legales.</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736.- </w:t>
      </w:r>
      <w:r>
        <w:rPr>
          <w:rFonts w:eastAsia="MS Mincho;ＭＳ 明朝" w:cs="Times New Roman" w:ascii="Times New Roman" w:hAnsi="Times New Roman"/>
          <w:sz w:val="24"/>
          <w:u w:val="single"/>
        </w:rPr>
        <w:t>Proyecto de Declaración 736/06</w:t>
      </w:r>
      <w:r>
        <w:rPr>
          <w:rFonts w:eastAsia="MS Mincho;ＭＳ 明朝" w:cs="Times New Roman" w:ascii="Times New Roman" w:hAnsi="Times New Roman"/>
          <w:sz w:val="24"/>
        </w:rPr>
        <w:t>: "Declarar Evento de Interés Municipal "Bariloche, ciudad de Paz y Fiesta". Autores: Comisión Legislativa, Concejales: Marcelo Cascón, Guillermina Alaniz (UCR); Andrés Martínez Infante (Encuentro); Irma Haneck (SUR) y Silvina García Larraburu (P.J). Iniciativa: Sr. Claudio Cabaleiro responsable operativo de la Cámara de Comercio, Industria, Turismo y Servicios de San Carlos de Bariloche. Sobre Tablas.</w:t>
      </w:r>
      <w:r>
        <w:rPr>
          <w:rFonts w:eastAsia="MS Mincho;ＭＳ 明朝" w:cs="Times New Roman" w:ascii="Times New Roman" w:hAnsi="Times New Roman"/>
          <w:sz w:val="24"/>
          <w:highlight w:val="green"/>
        </w:rPr>
        <w:t xml:space="preserve"> APROBADO 9/11/06 – ACTA 869/06 (D-06-1237).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737.- </w:t>
      </w:r>
      <w:r>
        <w:rPr>
          <w:rFonts w:eastAsia="MS Mincho;ＭＳ 明朝" w:cs="Times New Roman" w:ascii="Times New Roman" w:hAnsi="Times New Roman"/>
          <w:sz w:val="24"/>
          <w:u w:val="single"/>
        </w:rPr>
        <w:t>Proyecto de Declaración 737/06</w:t>
      </w:r>
      <w:r>
        <w:rPr>
          <w:rFonts w:eastAsia="MS Mincho;ＭＳ 明朝" w:cs="Times New Roman" w:ascii="Times New Roman" w:hAnsi="Times New Roman"/>
          <w:sz w:val="24"/>
        </w:rPr>
        <w:t>: "Declarar Evento de Interés Municipal y Deportivo el Primer Evento Internacional de Kick Boxing". Autores: Comisión Legislativa, Concejales: Marcelo Cascón, Guillermina Alaniz (UCR); Andrés Martínez Infante (Encuentro); Irma Haneck (SUR) y Silvina García Larraburu (P.J). Iniciativa: Sr. Guillermo Ticera por la Asociación Civil sin fines de lucro, Equipo Patagónico de Deportes de Combate, Autodefensa y Seguridad. Sobre Tablas.</w:t>
      </w:r>
      <w:r>
        <w:rPr>
          <w:rFonts w:eastAsia="MS Mincho;ＭＳ 明朝" w:cs="Times New Roman" w:ascii="Times New Roman" w:hAnsi="Times New Roman"/>
          <w:sz w:val="24"/>
          <w:highlight w:val="green"/>
        </w:rPr>
        <w:t xml:space="preserve"> APROBADO 9/11/06 – ACTA 869/06 (D-06-1238).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738.- </w:t>
      </w:r>
      <w:r>
        <w:rPr>
          <w:rFonts w:eastAsia="MS Mincho;ＭＳ 明朝" w:cs="Times New Roman" w:ascii="Times New Roman" w:hAnsi="Times New Roman"/>
          <w:sz w:val="24"/>
          <w:u w:val="single"/>
        </w:rPr>
        <w:t>Proyecto de Declaración 738/06</w:t>
      </w:r>
      <w:r>
        <w:rPr>
          <w:rFonts w:eastAsia="MS Mincho;ＭＳ 明朝" w:cs="Times New Roman" w:ascii="Times New Roman" w:hAnsi="Times New Roman"/>
          <w:sz w:val="24"/>
        </w:rPr>
        <w:t>: "Declarar Evento de Interés Municipal "Primer Encuentro de Lírica". Autores: Comisión Legislativa, Concejales: Marcelo Cascón, Guillermina Alaniz (UCR); Andrés Martínez Infante (Encuentro); Irma Haneck (SUR) y Silvina García Larraburu (P.J). Iniciativa: Sr. Walter Gómez, Director del Teatro Lírico Bariloche. Sobre Tablas.</w:t>
      </w:r>
      <w:r>
        <w:rPr>
          <w:rFonts w:eastAsia="MS Mincho;ＭＳ 明朝" w:cs="Times New Roman" w:ascii="Times New Roman" w:hAnsi="Times New Roman"/>
          <w:sz w:val="24"/>
          <w:highlight w:val="green"/>
        </w:rPr>
        <w:t xml:space="preserve"> APROBADO 9/11/06 – ACTA 869/06 (D-06-1239).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739.- </w:t>
      </w:r>
      <w:r>
        <w:rPr>
          <w:rFonts w:eastAsia="MS Mincho;ＭＳ 明朝" w:cs="Times New Roman" w:ascii="Times New Roman" w:hAnsi="Times New Roman"/>
          <w:sz w:val="24"/>
          <w:u w:val="single"/>
        </w:rPr>
        <w:t>Proyecto de Declaración 739/06</w:t>
      </w:r>
      <w:r>
        <w:rPr>
          <w:rFonts w:eastAsia="MS Mincho;ＭＳ 明朝" w:cs="Times New Roman" w:ascii="Times New Roman" w:hAnsi="Times New Roman"/>
          <w:sz w:val="24"/>
        </w:rPr>
        <w:t>: "Declarar Evento de Interés Municipal el Programa "Campamento Educativo para Adolescentes". Autores: Comisión Legislativa, Concejales: Marcelo Cascón, Guillermina Alaniz (UCR); Andrés Martínez Infante (Encuentro); Irma Haneck (SUR) y Silvina García Larraburu (P.J). Iniciativa: Consejo Seguridad Ciudadana Bariloche. Sobre Tablas.</w:t>
      </w:r>
      <w:r>
        <w:rPr>
          <w:rFonts w:eastAsia="MS Mincho;ＭＳ 明朝" w:cs="Times New Roman" w:ascii="Times New Roman" w:hAnsi="Times New Roman"/>
          <w:sz w:val="24"/>
          <w:highlight w:val="green"/>
        </w:rPr>
        <w:t xml:space="preserve"> APROBADO 9/11/06 – ACTA 869/06 (D-06-1240).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740.- </w:t>
      </w:r>
      <w:r>
        <w:rPr>
          <w:rFonts w:eastAsia="MS Mincho;ＭＳ 明朝" w:cs="Times New Roman" w:ascii="Times New Roman" w:hAnsi="Times New Roman"/>
          <w:sz w:val="24"/>
          <w:u w:val="single"/>
        </w:rPr>
        <w:t>Proyecto de Comunicación 740/06</w:t>
      </w:r>
      <w:r>
        <w:rPr>
          <w:rFonts w:eastAsia="MS Mincho;ＭＳ 明朝" w:cs="Times New Roman" w:ascii="Times New Roman" w:hAnsi="Times New Roman"/>
          <w:sz w:val="24"/>
        </w:rPr>
        <w:t>: "Comunicar la adhesión a la Comunicación 155/06 de la Legislatura de la Provincia de Río Negro, que plantea la necesidad del tratamiento urgente de la problemática de los deudores hipotecarios de vivienda única y unidad productiva". Autores: Concejales: Marcelo Cascón, Alicia Grandío (UCR) y Andrés Martínez Infante (Encuentro). Colaborador: Sra. Alicia Figueroa. Sobre Tablas. .</w:t>
      </w:r>
      <w:r>
        <w:rPr>
          <w:rFonts w:eastAsia="MS Mincho;ＭＳ 明朝" w:cs="Times New Roman" w:ascii="Times New Roman" w:hAnsi="Times New Roman"/>
          <w:sz w:val="24"/>
          <w:highlight w:val="green"/>
        </w:rPr>
        <w:t xml:space="preserve"> APROBADO 09/11/06 – ACTA 869/06 (C-06-560).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741- </w:t>
      </w:r>
      <w:r>
        <w:rPr>
          <w:rFonts w:eastAsia="MS Mincho;ＭＳ 明朝" w:cs="Times New Roman" w:ascii="Times New Roman" w:hAnsi="Times New Roman"/>
          <w:sz w:val="24"/>
          <w:u w:val="single"/>
        </w:rPr>
        <w:t>Proyecto de Ordenanza 741/06</w:t>
      </w:r>
      <w:r>
        <w:rPr>
          <w:rFonts w:eastAsia="MS Mincho;ＭＳ 明朝" w:cs="Times New Roman" w:ascii="Times New Roman" w:hAnsi="Times New Roman"/>
          <w:sz w:val="24"/>
        </w:rPr>
        <w:t xml:space="preserve">: "Modificación ordenanza 1571-CM-05 Aprobación Presupuesto Municipal Año 2006". Autor: Secretario de Gobierno, sr. Adolfo Fourés- a/c Intendencia. Colaborador: Secretario de Hacienda, Lic. Ángel Darío Barriga. A Asesoría Letrada y a Comisión de Economía. </w:t>
      </w:r>
      <w:r>
        <w:rPr>
          <w:rFonts w:eastAsia="MS Mincho;ＭＳ 明朝" w:cs="Times New Roman" w:ascii="Times New Roman" w:hAnsi="Times New Roman"/>
          <w:sz w:val="24"/>
          <w:highlight w:val="green"/>
        </w:rPr>
        <w:t>APROBADO -16/11/06 –ACTA 870/06 (O-06-1658).</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742- </w:t>
      </w:r>
      <w:r>
        <w:rPr>
          <w:rFonts w:eastAsia="MS Mincho;ＭＳ 明朝" w:cs="Times New Roman" w:ascii="Times New Roman" w:hAnsi="Times New Roman"/>
          <w:sz w:val="24"/>
          <w:u w:val="single"/>
        </w:rPr>
        <w:t>Proyecto de Comunicación 742/06</w:t>
      </w:r>
      <w:r>
        <w:rPr>
          <w:rFonts w:eastAsia="MS Mincho;ＭＳ 明朝" w:cs="Times New Roman" w:ascii="Times New Roman" w:hAnsi="Times New Roman"/>
          <w:sz w:val="24"/>
        </w:rPr>
        <w:t xml:space="preserve">: "Solicitar Poder Ejecutivo y Legislativo Provincial se abstenga de sancionar actos modificatorios de contrato con Catedral Alta Patagonia S.A.". Autores: Comisión Legislativa, Concejales Marcelo Cascón, Guillermina Alaníz (UCR); Andrés Martínez infante (Encuentro); Irma Haneck (SUR) y Silvina García Larraburu (P.J). </w:t>
      </w:r>
      <w:r>
        <w:rPr>
          <w:rFonts w:eastAsia="MS Mincho;ＭＳ 明朝" w:cs="Times New Roman" w:ascii="Times New Roman" w:hAnsi="Times New Roman"/>
          <w:sz w:val="24"/>
          <w:highlight w:val="green"/>
        </w:rPr>
        <w:t>APROBADO 09/11/06 – ACTA 869/06 (C-06-561).</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743- </w:t>
      </w:r>
      <w:r>
        <w:rPr>
          <w:rFonts w:eastAsia="MS Mincho;ＭＳ 明朝" w:cs="Times New Roman" w:ascii="Times New Roman" w:hAnsi="Times New Roman"/>
          <w:sz w:val="24"/>
          <w:u w:val="single"/>
        </w:rPr>
        <w:t>Proyecto de Declaración 743/06</w:t>
      </w:r>
      <w:r>
        <w:rPr>
          <w:rFonts w:eastAsia="MS Mincho;ＭＳ 明朝" w:cs="Times New Roman" w:ascii="Times New Roman" w:hAnsi="Times New Roman"/>
          <w:sz w:val="24"/>
        </w:rPr>
        <w:t>: "Declarar de Interés Turístico y Cultural el evento denominado "Ecos de El Bolsón Jazz 2006 en Bariloche". Autor: Intendente Municipal, Sr. Alberto Icare. Colaboradores: Secretario de Gobierno, Sr. Adolfo Fourés y Subsecretario de Cultura, Sr. Luis Torrejón. Sobre Tablas.</w:t>
      </w:r>
      <w:r>
        <w:rPr>
          <w:rFonts w:eastAsia="MS Mincho;ＭＳ 明朝" w:cs="Times New Roman" w:ascii="Times New Roman" w:hAnsi="Times New Roman"/>
          <w:sz w:val="24"/>
          <w:highlight w:val="green"/>
        </w:rPr>
        <w:t xml:space="preserve"> APROBADO 23/11/06 – ACTA 871/06 (D-06-1245).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744- </w:t>
      </w:r>
      <w:r>
        <w:rPr>
          <w:rFonts w:eastAsia="MS Mincho;ＭＳ 明朝" w:cs="Times New Roman" w:ascii="Times New Roman" w:hAnsi="Times New Roman"/>
          <w:sz w:val="24"/>
          <w:u w:val="single"/>
        </w:rPr>
        <w:t>Proyecto de Ordenanza 744/06</w:t>
      </w:r>
      <w:r>
        <w:rPr>
          <w:rFonts w:eastAsia="MS Mincho;ＭＳ 明朝" w:cs="Times New Roman" w:ascii="Times New Roman" w:hAnsi="Times New Roman"/>
          <w:sz w:val="24"/>
        </w:rPr>
        <w:t>: "Declarar de Interés Social loteo de inmuebles nomenclatura catastral 19-F- Manzanas 241 al 249 del Barrio San Francisco IV". Autor: Secretario de Gobierno, Sr. Adolfo Fourés- a/c Intendencia Municipal. Colaborador: Secretario de Obras y Servicios Públicos, Sr. Juan Carlos Álvarez y Subsecretario de Planeamiento y Desarrollo Ambiental, Arq. Raúl Ferrari. A Asesoría Letrada y a Comisiones de Obras y Planeamiento y de Gobierno y Legales. .</w:t>
      </w:r>
      <w:r>
        <w:rPr>
          <w:rFonts w:eastAsia="MS Mincho;ＭＳ 明朝" w:cs="Times New Roman" w:ascii="Times New Roman" w:hAnsi="Times New Roman"/>
          <w:sz w:val="24"/>
          <w:highlight w:val="green"/>
        </w:rPr>
        <w:t xml:space="preserve"> APROBADO 22/11/07 – ACTA 889/07 (O-07-1768).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745- </w:t>
      </w:r>
      <w:r>
        <w:rPr>
          <w:rFonts w:eastAsia="MS Mincho;ＭＳ 明朝" w:cs="Times New Roman" w:ascii="Times New Roman" w:hAnsi="Times New Roman"/>
          <w:sz w:val="24"/>
          <w:u w:val="single"/>
        </w:rPr>
        <w:t>Proyecto de Ordenanza 745/06</w:t>
      </w:r>
      <w:r>
        <w:rPr>
          <w:rFonts w:eastAsia="MS Mincho;ＭＳ 明朝" w:cs="Times New Roman" w:ascii="Times New Roman" w:hAnsi="Times New Roman"/>
          <w:sz w:val="24"/>
        </w:rPr>
        <w:t>: "Regular funcionamiento de alarmas". Autora: Concejal Guillermina Alaníz (U.C.R). A Asesoría Letrada y a Comisiones de Servicios, Tránsito y Transporte y de Gobierno y Legales.</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746- </w:t>
      </w:r>
      <w:r>
        <w:rPr>
          <w:rFonts w:eastAsia="MS Mincho;ＭＳ 明朝" w:cs="Times New Roman" w:ascii="Times New Roman" w:hAnsi="Times New Roman"/>
          <w:sz w:val="24"/>
          <w:u w:val="single"/>
        </w:rPr>
        <w:t>Proyecto de Declaración 746/06</w:t>
      </w:r>
      <w:r>
        <w:rPr>
          <w:rFonts w:eastAsia="MS Mincho;ＭＳ 明朝" w:cs="Times New Roman" w:ascii="Times New Roman" w:hAnsi="Times New Roman"/>
          <w:sz w:val="24"/>
        </w:rPr>
        <w:t xml:space="preserve">: "Declarar de Interés Municipal la Carrera de Motocross Copa Master". Autor: Intendente Municipal, Sr. Alberto Icare. Colaboradores: Secretario de Deportes, Sr. Oscar Espósito y Secretario de Gobierno, Sr. Adolfo Fourés. </w:t>
      </w:r>
      <w:r>
        <w:rPr>
          <w:rFonts w:eastAsia="MS Mincho;ＭＳ 明朝" w:cs="Times New Roman" w:ascii="Times New Roman" w:hAnsi="Times New Roman"/>
          <w:sz w:val="24"/>
          <w:highlight w:val="cyan"/>
        </w:rPr>
        <w:t>SE SOLICITARÁ  SU RETIRO (A LA ESPERA NOTA DE RETIRO)</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747- </w:t>
      </w:r>
      <w:r>
        <w:rPr>
          <w:rFonts w:eastAsia="MS Mincho;ＭＳ 明朝" w:cs="Times New Roman" w:ascii="Times New Roman" w:hAnsi="Times New Roman"/>
          <w:sz w:val="24"/>
          <w:u w:val="single"/>
        </w:rPr>
        <w:t>Proyecto de Declaración 747/06</w:t>
      </w:r>
      <w:r>
        <w:rPr>
          <w:rFonts w:eastAsia="MS Mincho;ＭＳ 明朝" w:cs="Times New Roman" w:ascii="Times New Roman" w:hAnsi="Times New Roman"/>
          <w:sz w:val="24"/>
        </w:rPr>
        <w:t>: "Declarar de Interés Municipal la 10° Fecha y Coronación del Campeonato de Enduro Patagónico APE (Asociación Pilotos Enduro)". Autor: Intendente Municipal, Sr. Alberto Icare. Colaboradores: Secretario de Deportes, Sr. Oscar Espósito y Secretario de Gobierno, Sr. Adolfo Fourés. Sobre Tablas. .</w:t>
      </w:r>
      <w:r>
        <w:rPr>
          <w:rFonts w:eastAsia="MS Mincho;ＭＳ 明朝" w:cs="Times New Roman" w:ascii="Times New Roman" w:hAnsi="Times New Roman"/>
          <w:sz w:val="24"/>
          <w:highlight w:val="green"/>
        </w:rPr>
        <w:t xml:space="preserve"> APROBADO 23/11/06 – ACTA 871/06 (D-06-1246).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748- </w:t>
      </w:r>
      <w:r>
        <w:rPr>
          <w:rFonts w:eastAsia="MS Mincho;ＭＳ 明朝"/>
          <w:sz w:val="24"/>
          <w:u w:val="single"/>
          <w:lang w:val="es-MX"/>
        </w:rPr>
        <w:t>Proyecto de Ordenanza 748/06</w:t>
      </w:r>
      <w:r>
        <w:rPr>
          <w:rFonts w:eastAsia="MS Mincho;ＭＳ 明朝"/>
          <w:sz w:val="24"/>
          <w:lang w:val="es-MX"/>
        </w:rPr>
        <w:t>: "Declarar de utilidad pública sujeto expropiación parcelas en Villa Llanquihue". Autor: Intendente Municipal, Sr. Alberto Icare. Colaborador: Secretario de Obras y Servicios Públicos, Sr. Juan Carlos Álvarez. A Asesoría Letrada y a Comisiones de Obras y Planeamiento, de Economía y de Gobierno y Legales.</w:t>
      </w:r>
      <w:r>
        <w:rPr>
          <w:rFonts w:eastAsia="MS Mincho;ＭＳ 明朝"/>
          <w:sz w:val="24"/>
          <w:highlight w:val="green"/>
          <w:lang w:val="es-MX"/>
        </w:rPr>
        <w:t xml:space="preserve"> APROBADO 26/04/07 – Acta 877/07 (O-07-1704).</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ES"/>
        </w:rPr>
        <w:t xml:space="preserve">749- </w:t>
      </w:r>
      <w:r>
        <w:rPr>
          <w:rFonts w:eastAsia="MS Mincho;ＭＳ 明朝"/>
          <w:sz w:val="24"/>
          <w:u w:val="single"/>
          <w:lang w:val="es-ES"/>
        </w:rPr>
        <w:t>Proyecto de Ordenanza 749/06</w:t>
      </w:r>
      <w:r>
        <w:rPr>
          <w:rFonts w:eastAsia="MS Mincho;ＭＳ 明朝"/>
          <w:sz w:val="24"/>
          <w:lang w:val="es-ES"/>
        </w:rPr>
        <w:t>: "Aprobar Convenios Marco con la Secretaría de Obras Públicas Ministerio de Planificación Federal, Inversión Pública y Servicios". Autor: Intendente Municipal, Sr. Alberto Icare. Colaborador: Secretario de Obras y Servicios Públicos, Sr. Juan Carlos Álvarez. A Comisión de Gobierno y Legales.</w:t>
      </w:r>
      <w:r>
        <w:rPr>
          <w:rFonts w:eastAsia="MS Mincho;ＭＳ 明朝"/>
          <w:sz w:val="24"/>
          <w:highlight w:val="green"/>
          <w:lang w:val="es-ES"/>
        </w:rPr>
        <w:t xml:space="preserve"> APROBADO 07/12/06 – Acta 872/04 (O-06-1668).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750- </w:t>
      </w:r>
      <w:r>
        <w:rPr>
          <w:rFonts w:eastAsia="MS Mincho;ＭＳ 明朝" w:cs="Times New Roman" w:ascii="Times New Roman" w:hAnsi="Times New Roman"/>
          <w:sz w:val="24"/>
          <w:u w:val="single"/>
        </w:rPr>
        <w:t>Proyecto de Ordenanza 750/06</w:t>
      </w:r>
      <w:r>
        <w:rPr>
          <w:rFonts w:eastAsia="MS Mincho;ＭＳ 明朝" w:cs="Times New Roman" w:ascii="Times New Roman" w:hAnsi="Times New Roman"/>
          <w:sz w:val="24"/>
        </w:rPr>
        <w:t>: "Modificación contratos de boxes en Terminal de Ómnibus". Autor: Intendente Municipal, Sr. Alberto Icare. Colaboradores: Secretario de Obras y Servicios Públicos, Sr. Juan Carlos Álvarez y Dirección de Obras por Contrato. A Asesoría Letrada y a Comisiones de Servicios, Tránsito y Transporte, de Economía y de Gobierno y Legales.</w:t>
      </w:r>
      <w:r>
        <w:rPr>
          <w:rFonts w:eastAsia="MS Mincho;ＭＳ 明朝"/>
          <w:sz w:val="24"/>
          <w:highlight w:val="green"/>
          <w:lang w:val="es-MX"/>
        </w:rPr>
        <w:t xml:space="preserve"> APROBADO 21/12/06 – Acta 873/06 (O-06-1678).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751- </w:t>
      </w:r>
      <w:r>
        <w:rPr>
          <w:rFonts w:eastAsia="MS Mincho;ＭＳ 明朝" w:cs="Times New Roman" w:ascii="Times New Roman" w:hAnsi="Times New Roman"/>
          <w:sz w:val="24"/>
          <w:u w:val="single"/>
        </w:rPr>
        <w:t>Proyecto de Ordenanza 751/06</w:t>
      </w:r>
      <w:r>
        <w:rPr>
          <w:rFonts w:eastAsia="MS Mincho;ＭＳ 明朝" w:cs="Times New Roman" w:ascii="Times New Roman" w:hAnsi="Times New Roman"/>
          <w:sz w:val="24"/>
        </w:rPr>
        <w:t>: "Establecer régimen especial y de promoción Compre Local". Autor: Concejal Silvina García Larraburu (P.J). Coauotores: Lic. Darío Barriga y Sr. Alfredo Chara. Colaborador: Sr. Marcelo Marzano. A Asesoría Letrada y a Comisiones de Economía y de Gobierno y Legales.</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752.- </w:t>
      </w:r>
      <w:r>
        <w:rPr>
          <w:rFonts w:eastAsia="MS Mincho;ＭＳ 明朝" w:cs="Times New Roman" w:ascii="Times New Roman" w:hAnsi="Times New Roman"/>
          <w:sz w:val="24"/>
          <w:u w:val="single"/>
        </w:rPr>
        <w:t>Proyecto de Comunicación 752/06</w:t>
      </w:r>
      <w:r>
        <w:rPr>
          <w:rFonts w:eastAsia="MS Mincho;ＭＳ 明朝" w:cs="Times New Roman" w:ascii="Times New Roman" w:hAnsi="Times New Roman"/>
          <w:sz w:val="24"/>
        </w:rPr>
        <w:t xml:space="preserve">: Rechazo a la propuesta de división  de la Universidad Nacional del Comahue (UNC)". Autores: Concejales Marcelo Cascón, Alicia Grandío y Guillermina Alaniz (U.C.R.). A Comisión de Gobierno y Legales. </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b/>
          <w:b/>
          <w:bCs/>
          <w:sz w:val="24"/>
        </w:rPr>
      </w:pPr>
      <w:r>
        <w:rPr>
          <w:rFonts w:eastAsia="MS Mincho;ＭＳ 明朝" w:cs="Times New Roman" w:ascii="Times New Roman" w:hAnsi="Times New Roman"/>
          <w:b/>
          <w:bCs/>
          <w:sz w:val="24"/>
        </w:rPr>
      </w:r>
    </w:p>
    <w:p>
      <w:pPr>
        <w:pStyle w:val="Textosinformato"/>
        <w:jc w:val="both"/>
        <w:rPr/>
      </w:pPr>
      <w:r>
        <w:rPr>
          <w:rFonts w:eastAsia="MS Mincho;ＭＳ 明朝" w:cs="Times New Roman" w:ascii="Times New Roman" w:hAnsi="Times New Roman"/>
          <w:sz w:val="24"/>
        </w:rPr>
        <w:t xml:space="preserve">753.- </w:t>
      </w:r>
      <w:r>
        <w:rPr>
          <w:rFonts w:eastAsia="MS Mincho;ＭＳ 明朝" w:cs="Times New Roman" w:ascii="Times New Roman" w:hAnsi="Times New Roman"/>
          <w:sz w:val="24"/>
          <w:u w:val="single"/>
        </w:rPr>
        <w:t>Proyecto de Ordenanza 753/06</w:t>
      </w:r>
      <w:r>
        <w:rPr>
          <w:rFonts w:eastAsia="MS Mincho;ＭＳ 明朝" w:cs="Times New Roman" w:ascii="Times New Roman" w:hAnsi="Times New Roman"/>
          <w:sz w:val="24"/>
        </w:rPr>
        <w:t xml:space="preserve">: "Delegar facultades en Ejecutivo Municipal". Autor: Intendente Municipal, Sr. Alberto Icare. Colaboradores: Secretario de Obras y Servicios Públicos, Sr. Juan Carlos Álvarez; Secretario de Gobierno, Sr. Adolfo Foures y Asesor Letrado, Dr. Manuel Vázquez.  Se solicitará su retiro. . </w:t>
      </w:r>
      <w:r>
        <w:rPr>
          <w:rFonts w:eastAsia="MS Mincho;ＭＳ 明朝" w:cs="Times New Roman" w:ascii="Times New Roman" w:hAnsi="Times New Roman"/>
          <w:sz w:val="24"/>
          <w:highlight w:val="cyan"/>
        </w:rPr>
        <w:t xml:space="preserve"> RETIRADO 07/12/06 – Acta 872/06.</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754.- </w:t>
      </w:r>
      <w:r>
        <w:rPr>
          <w:rFonts w:eastAsia="MS Mincho;ＭＳ 明朝" w:cs="Times New Roman" w:ascii="Times New Roman" w:hAnsi="Times New Roman"/>
          <w:sz w:val="24"/>
          <w:u w:val="single"/>
        </w:rPr>
        <w:t>Proyecto de Ordenanza 754/06</w:t>
      </w:r>
      <w:r>
        <w:rPr>
          <w:rFonts w:eastAsia="MS Mincho;ＭＳ 明朝" w:cs="Times New Roman" w:ascii="Times New Roman" w:hAnsi="Times New Roman"/>
          <w:sz w:val="24"/>
        </w:rPr>
        <w:t xml:space="preserve">: "Designación nombre a calle acceso a Escuela Primaria 321 y CEM 123". Autor: Intendente Municipal, Sr. Alberto Icare. Colaboradores: Secretario de Obras y Servicios Públicos, Sr. Juan Carlos Álvarez; Secretario de Gobierno, Sr. Adolfo Foures; Subsecretario de Desarrollo Ambiental y Planeamiento, Arq. Raúl Ferrari y Dirección de Catastro. A Asesoría Letrada y a Comisión de Obras y Planeamiento. </w:t>
      </w:r>
      <w:r>
        <w:rPr>
          <w:rFonts w:eastAsia="MS Mincho;ＭＳ 明朝"/>
          <w:sz w:val="24"/>
        </w:rPr>
        <w:t>.</w:t>
      </w:r>
      <w:r>
        <w:rPr>
          <w:rFonts w:eastAsia="MS Mincho;ＭＳ 明朝"/>
          <w:sz w:val="24"/>
          <w:highlight w:val="green"/>
        </w:rPr>
        <w:t xml:space="preserve"> APROBADO 22/03/07 – Acta 875/07 (O-07-1693).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lang w:val="es-MX"/>
        </w:rPr>
        <w:t xml:space="preserve">755.- </w:t>
      </w:r>
      <w:r>
        <w:rPr>
          <w:rFonts w:eastAsia="MS Mincho;ＭＳ 明朝"/>
          <w:sz w:val="24"/>
          <w:szCs w:val="24"/>
          <w:u w:val="single"/>
          <w:lang w:val="es-MX"/>
        </w:rPr>
        <w:t>Proyecto de Ordenanza 755/06</w:t>
      </w:r>
      <w:r>
        <w:rPr>
          <w:rFonts w:eastAsia="MS Mincho;ＭＳ 明朝"/>
          <w:sz w:val="24"/>
          <w:szCs w:val="24"/>
          <w:lang w:val="es-MX"/>
        </w:rPr>
        <w:t>: "Cesión en propiedad parte de la parcela 19-2P-286-01A a la Provincia de Río Negro para la construcción de un destacamento policial en San Carlos de Bariloche". Autor: Intendente Municipal, Sr. Alberto Icare. Colaborador: Secretario de Gobierno, Sr. Adolfo Foures. Se presentará la propuesta en la Mesa.</w:t>
      </w:r>
      <w:r>
        <w:rPr>
          <w:rFonts w:eastAsia="MS Mincho;ＭＳ 明朝"/>
          <w:sz w:val="24"/>
          <w:szCs w:val="24"/>
          <w:highlight w:val="green"/>
          <w:lang w:val="es-MX"/>
        </w:rPr>
        <w:t xml:space="preserve">  APROBADO 07/12/06 – Acta 872/04 (O-06-1669).</w:t>
      </w:r>
    </w:p>
    <w:p>
      <w:pPr>
        <w:pStyle w:val="Normal"/>
        <w:jc w:val="both"/>
        <w:rPr>
          <w:rFonts w:eastAsia="MS Mincho;ＭＳ 明朝"/>
          <w:sz w:val="24"/>
          <w:szCs w:val="24"/>
          <w:lang w:val="es-ES"/>
        </w:rPr>
      </w:pPr>
      <w:r>
        <w:rPr>
          <w:rFonts w:eastAsia="MS Mincho;ＭＳ 明朝"/>
          <w:sz w:val="24"/>
          <w:szCs w:val="24"/>
          <w:lang w:val="es-ES"/>
        </w:rPr>
      </w:r>
    </w:p>
    <w:p>
      <w:pPr>
        <w:pStyle w:val="Normal"/>
        <w:jc w:val="both"/>
        <w:rPr/>
      </w:pPr>
      <w:r>
        <w:rPr>
          <w:rFonts w:eastAsia="MS Mincho;ＭＳ 明朝"/>
          <w:sz w:val="24"/>
          <w:lang w:val="es-ES"/>
        </w:rPr>
        <w:t xml:space="preserve">756. - </w:t>
      </w:r>
      <w:r>
        <w:rPr>
          <w:rFonts w:eastAsia="MS Mincho;ＭＳ 明朝"/>
          <w:sz w:val="24"/>
          <w:u w:val="single"/>
          <w:lang w:val="es-ES"/>
        </w:rPr>
        <w:t>Proyecto de Ordenanza 756/06</w:t>
      </w:r>
      <w:r>
        <w:rPr>
          <w:rFonts w:eastAsia="MS Mincho;ＭＳ 明朝"/>
          <w:sz w:val="24"/>
          <w:lang w:val="es-ES"/>
        </w:rPr>
        <w:t xml:space="preserve">: "Regulación en operaciones de desmanchado de ropa-prohibición uso percloroetileno". Autor: Concejal Diego Breide (Encuentro). </w:t>
      </w:r>
      <w:r>
        <w:rPr>
          <w:rFonts w:eastAsia="MS Mincho;ＭＳ 明朝"/>
          <w:sz w:val="24"/>
          <w:lang w:val="es-MX"/>
        </w:rPr>
        <w:t>Colaboradores: Sr. José Pisani y Dr. Alejandro Ramos Mejía. A Asesoría Letrada y a las Comisiones de Servicios, Tránsito y Transporte y Gobierno y Legales.</w:t>
      </w:r>
      <w:r>
        <w:rPr>
          <w:rFonts w:eastAsia="MS Mincho;ＭＳ 明朝"/>
          <w:sz w:val="24"/>
          <w:highlight w:val="green"/>
          <w:lang w:val="es-MX"/>
        </w:rPr>
        <w:t xml:space="preserve"> APROBADO 20/09/07 – Acta 881/07 (O-07-1742)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757.- </w:t>
      </w:r>
      <w:r>
        <w:rPr>
          <w:rFonts w:eastAsia="MS Mincho;ＭＳ 明朝"/>
          <w:sz w:val="24"/>
          <w:u w:val="single"/>
          <w:lang w:val="es-ES"/>
        </w:rPr>
        <w:t>Proyecto de Ordenanza 757/06</w:t>
      </w:r>
      <w:r>
        <w:rPr>
          <w:rFonts w:eastAsia="MS Mincho;ＭＳ 明朝"/>
          <w:sz w:val="24"/>
          <w:lang w:val="es-ES"/>
        </w:rPr>
        <w:t>: "Asignación nombre a espacio verde designado catastralmente 19-1-P-314". Autora: Concejal Sandra Guerrero (MARA). Colaboradores: Junta Vecinal Barrio Parque Playa Serena. Sobre Tablas.</w:t>
      </w:r>
      <w:r>
        <w:rPr>
          <w:rFonts w:eastAsia="MS Mincho;ＭＳ 明朝"/>
          <w:sz w:val="24"/>
          <w:highlight w:val="green"/>
          <w:lang w:val="es-ES"/>
        </w:rPr>
        <w:t xml:space="preserve"> APROBADO 07/12/06 – Acta 872/04 (O-06-1670).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758.- </w:t>
      </w:r>
      <w:r>
        <w:rPr>
          <w:rFonts w:eastAsia="MS Mincho;ＭＳ 明朝"/>
          <w:sz w:val="24"/>
          <w:u w:val="single"/>
          <w:lang w:val="es-ES"/>
        </w:rPr>
        <w:t>Proyecto de Declaración 758/06</w:t>
      </w:r>
      <w:r>
        <w:rPr>
          <w:rFonts w:eastAsia="MS Mincho;ＭＳ 明朝"/>
          <w:sz w:val="24"/>
          <w:lang w:val="es-ES"/>
        </w:rPr>
        <w:t>: "Declarar de interés municipal y comunitario el proyecto de construcción de la escuela técnica de la Fundación Gente Nueva". Autores: Concejales Andrés Martínez Infante, Diego Breide y Beatriz Contreras (Encuentro). Sobre Tablas.</w:t>
      </w:r>
      <w:r>
        <w:rPr>
          <w:rFonts w:eastAsia="MS Mincho;ＭＳ 明朝"/>
          <w:sz w:val="24"/>
          <w:highlight w:val="green"/>
          <w:lang w:val="es-ES"/>
        </w:rPr>
        <w:t xml:space="preserve"> APROBADO 07/12/06 – Acta 872/04 (D-06-1252).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759.- </w:t>
      </w:r>
      <w:r>
        <w:rPr>
          <w:rFonts w:eastAsia="MS Mincho;ＭＳ 明朝"/>
          <w:sz w:val="24"/>
          <w:u w:val="single"/>
          <w:lang w:val="es-ES"/>
        </w:rPr>
        <w:t>Proyecto de Declaración 759/06</w:t>
      </w:r>
      <w:r>
        <w:rPr>
          <w:rFonts w:eastAsia="MS Mincho;ＭＳ 明朝"/>
          <w:sz w:val="24"/>
          <w:lang w:val="es-ES"/>
        </w:rPr>
        <w:t>: "Declarar de Interés Cultural, turístico y sanitario, la Campaña de lucha contra el SIDA, "En la Patagonia prevenir... es amar". Autora: Concejal Guillermina Alaniz (UCR). Sobre Tablas.</w:t>
      </w:r>
      <w:r>
        <w:rPr>
          <w:rFonts w:eastAsia="MS Mincho;ＭＳ 明朝"/>
          <w:sz w:val="24"/>
          <w:highlight w:val="green"/>
          <w:lang w:val="es-ES"/>
        </w:rPr>
        <w:t xml:space="preserve"> APROBADO 07/12/06 – Acta 872/04 (D-06-1251).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760.- </w:t>
      </w:r>
      <w:r>
        <w:rPr>
          <w:rFonts w:eastAsia="MS Mincho;ＭＳ 明朝" w:cs="Times New Roman" w:ascii="Times New Roman" w:hAnsi="Times New Roman"/>
          <w:sz w:val="24"/>
          <w:u w:val="single"/>
        </w:rPr>
        <w:t>Proyecto de Comunicación 760/06</w:t>
      </w:r>
      <w:r>
        <w:rPr>
          <w:rFonts w:eastAsia="MS Mincho;ＭＳ 明朝" w:cs="Times New Roman" w:ascii="Times New Roman" w:hAnsi="Times New Roman"/>
          <w:sz w:val="24"/>
        </w:rPr>
        <w:t>: "Comunicar a Dirección Catastro y Topografía Provincia Río Negro que realice la verificación parcelaria de bienes inmuebles ribereños del lago Nahuel Huapi". Autor: Concejal Diego Breide (Encuentro). A Comisión de Obras y Planeamiento.</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761- </w:t>
      </w:r>
      <w:r>
        <w:rPr>
          <w:rFonts w:eastAsia="MS Mincho;ＭＳ 明朝"/>
          <w:sz w:val="24"/>
          <w:u w:val="single"/>
          <w:lang w:val="es-ES"/>
        </w:rPr>
        <w:t>Proyecto de Declaración 761/06</w:t>
      </w:r>
      <w:r>
        <w:rPr>
          <w:rFonts w:eastAsia="MS Mincho;ＭＳ 明朝"/>
          <w:sz w:val="24"/>
          <w:lang w:val="es-ES"/>
        </w:rPr>
        <w:t>: "Declarar evento de Interés municipal y comunitario el Proyecto "Comunicación y luz para Corralito". Autores: Comisión Legislativa: Concejales Andrés Martínez Infante, Beatriz Contreras (Encuentro); Guillermina Alaniz (U.C.R.); Hugo Cejas (SUR); Silvina García Larraburu (P.J.) y Sandra Guerrero (MARA). Iniciativa: Colegio Tecnológico del Sur. Sobre Tablas.</w:t>
      </w:r>
      <w:r>
        <w:rPr>
          <w:rFonts w:eastAsia="MS Mincho;ＭＳ 明朝"/>
          <w:sz w:val="24"/>
          <w:highlight w:val="green"/>
          <w:lang w:val="es-ES"/>
        </w:rPr>
        <w:t xml:space="preserve"> APROBADO 07/12/06 – Acta 872/04 (D-06-1253).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762- </w:t>
      </w:r>
      <w:r>
        <w:rPr>
          <w:rFonts w:eastAsia="MS Mincho;ＭＳ 明朝" w:cs="Times New Roman" w:ascii="Times New Roman" w:hAnsi="Times New Roman"/>
          <w:sz w:val="24"/>
          <w:u w:val="single"/>
        </w:rPr>
        <w:t>Proyecto de Ordenanza 762/06</w:t>
      </w:r>
      <w:r>
        <w:rPr>
          <w:rFonts w:eastAsia="MS Mincho;ＭＳ 明朝" w:cs="Times New Roman" w:ascii="Times New Roman" w:hAnsi="Times New Roman"/>
          <w:sz w:val="24"/>
        </w:rPr>
        <w:t>: "Derogar Ordenanza 1121-CM-01 "Identificación  obligatoria de alimentos transgénicos"". Autores: Comisión Legislativa: Concejales Andrés Martínez Infante, Beatriz Contreras (Encuentro); Guillermina Alaniz (U.C.R.); Hugo Cejas (SUR); Silvina García Larraburu (P.J.) y Sandra Guerrero (MARA). A Asesoría Letrada y a Comisión de Acción Social. Con tratamiento de Preferencia próxima sesión.</w:t>
      </w:r>
      <w:r>
        <w:rPr>
          <w:rFonts w:eastAsia="MS Mincho;ＭＳ 明朝"/>
          <w:sz w:val="24"/>
          <w:highlight w:val="green"/>
          <w:lang w:val="es-MX"/>
        </w:rPr>
        <w:t xml:space="preserve"> APROBADO 21/12/06 – Acta 873/06 (O-06-1679).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763 - </w:t>
      </w:r>
      <w:r>
        <w:rPr>
          <w:rFonts w:eastAsia="MS Mincho;ＭＳ 明朝"/>
          <w:sz w:val="24"/>
          <w:u w:val="single"/>
          <w:lang w:val="es-ES"/>
        </w:rPr>
        <w:t>Proyecto de Comunicación 763/06</w:t>
      </w:r>
      <w:r>
        <w:rPr>
          <w:rFonts w:eastAsia="MS Mincho;ＭＳ 明朝"/>
          <w:sz w:val="24"/>
          <w:lang w:val="es-ES"/>
        </w:rPr>
        <w:t xml:space="preserve">: "Comunicación en proceso de intervención Barrio 2 de Agosto". Autores: Comisión de Gobierno y Legales y Comisión Legislativa: Concejales Andrés Martínez Infante y Beatriz Contreras (Encuentro); Guillermina Alaniz (U.C.R.); Silvina García Larraburu (P.J.); Sandra Guerrero (MARA); Irma Haneck y Hugo Cejas (SUR). Sobre Tablas </w:t>
      </w:r>
      <w:r>
        <w:rPr>
          <w:rFonts w:eastAsia="MS Mincho;ＭＳ 明朝"/>
          <w:sz w:val="24"/>
          <w:highlight w:val="green"/>
          <w:lang w:val="es-ES"/>
        </w:rPr>
        <w:t>APROBADO 07/12/06 – Acta 872/04 (C-06-564).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764.- </w:t>
      </w:r>
      <w:r>
        <w:rPr>
          <w:rFonts w:eastAsia="MS Mincho;ＭＳ 明朝" w:cs="Times New Roman" w:ascii="Times New Roman" w:hAnsi="Times New Roman"/>
          <w:sz w:val="24"/>
          <w:u w:val="single"/>
        </w:rPr>
        <w:t>Proyecto de Ordenanza 764/06</w:t>
      </w:r>
      <w:r>
        <w:rPr>
          <w:rFonts w:eastAsia="MS Mincho;ＭＳ 明朝" w:cs="Times New Roman" w:ascii="Times New Roman" w:hAnsi="Times New Roman"/>
          <w:sz w:val="24"/>
        </w:rPr>
        <w:t>: "Ampliación aplicación artículo del Código Alimentario Argentino". Autora: Concejales Alicia Grandío (U.C.R.). Colaborador: Sres. Alicia Figueroa y Héctor Díaz. A Asesoría Letrada y a Comisiones de Servicios, Tránsito y Transporte, de Economía y de Gobierno y Legales.</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765.- </w:t>
      </w:r>
      <w:r>
        <w:rPr>
          <w:rFonts w:eastAsia="MS Mincho;ＭＳ 明朝" w:cs="Times New Roman" w:ascii="Times New Roman" w:hAnsi="Times New Roman"/>
          <w:sz w:val="24"/>
          <w:u w:val="single"/>
        </w:rPr>
        <w:t>Proyecto de Ordenanza 765/06</w:t>
      </w:r>
      <w:r>
        <w:rPr>
          <w:rFonts w:eastAsia="MS Mincho;ＭＳ 明朝" w:cs="Times New Roman" w:ascii="Times New Roman" w:hAnsi="Times New Roman"/>
          <w:sz w:val="24"/>
        </w:rPr>
        <w:t xml:space="preserve">: "Reglamentación del artículo 1.1.2.1.4. del Código de Edificación, extensión del concepto de propietario, y especificación de requisitos para autorizar servicios". Autor: Concejal Andrés Martínez Infante. Colaborador: Sr. Enrique Mansilla. A Asesoría Letrada y a  Comisiones de Obras y Planeamiento y Gobierno y Legales. . </w:t>
      </w:r>
      <w:r>
        <w:rPr>
          <w:rFonts w:eastAsia="MS Mincho;ＭＳ 明朝"/>
          <w:sz w:val="24"/>
          <w:highlight w:val="green"/>
          <w:lang w:val="es-MX"/>
        </w:rPr>
        <w:t>APROBADO 12/04/07 – Acta 876/07 (O-07-1697).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766.- </w:t>
      </w:r>
      <w:r>
        <w:rPr>
          <w:rFonts w:eastAsia="MS Mincho;ＭＳ 明朝"/>
          <w:sz w:val="24"/>
          <w:u w:val="single"/>
          <w:lang w:val="es-ES"/>
        </w:rPr>
        <w:t>Proyecto de Comunicación 766/06</w:t>
      </w:r>
      <w:r>
        <w:rPr>
          <w:rFonts w:eastAsia="MS Mincho;ＭＳ 明朝"/>
          <w:sz w:val="24"/>
          <w:lang w:val="es-ES"/>
        </w:rPr>
        <w:t>: "Comunicar al Ministerio de Salud y Ambiente, INAL-ANMAT y al SENASA necesidad del desarrollo de un producto o estrategia para combatir la plaga de chaquetas amarillas". Autores: Comisión Legislativa: Concejales Andrés Martínez Infante, Beatriz Contreras (Encuentro); Guillermina Alaniz (U.C.R.); Hugo Cejas (SUR); Silvina García Larraburu (P.J.) y Sandra Guerrero (MARA). Sobre Tablas.</w:t>
      </w:r>
      <w:r>
        <w:rPr>
          <w:rFonts w:eastAsia="MS Mincho;ＭＳ 明朝"/>
          <w:sz w:val="24"/>
          <w:highlight w:val="green"/>
          <w:lang w:val="es-ES"/>
        </w:rPr>
        <w:t xml:space="preserve"> APROBADO 07/12/06 – Acta 872/04 (C-06-565).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767.- </w:t>
      </w:r>
      <w:r>
        <w:rPr>
          <w:rFonts w:eastAsia="MS Mincho;ＭＳ 明朝" w:cs="Times New Roman" w:ascii="Times New Roman" w:hAnsi="Times New Roman"/>
          <w:sz w:val="24"/>
          <w:u w:val="single"/>
        </w:rPr>
        <w:t>Proyecto de Ordenanza 767/06</w:t>
      </w:r>
      <w:r>
        <w:rPr>
          <w:rFonts w:eastAsia="MS Mincho;ＭＳ 明朝" w:cs="Times New Roman" w:ascii="Times New Roman" w:hAnsi="Times New Roman"/>
          <w:sz w:val="24"/>
        </w:rPr>
        <w:t xml:space="preserve">: "Presupuesto Municipal para año 2007". Autor: Sr. Marcelo Cascón, Presidente del Concejo Municipal, a cargo de Intendencia Municipal. Colaboradores: Secretario de Hacienda, Lic. Ángel Barriga; Secretario de Gobierno, Sr. Adolfo Fourés y Subsecretario de Hacienda, Lic. Alfredo Chara y Director de Contaduría, Ctdra. Victoria Cobos. A Asesoría Letrada y a Comisión de Economía. </w:t>
      </w:r>
      <w:r>
        <w:rPr>
          <w:rFonts w:eastAsia="MS Mincho;ＭＳ 明朝"/>
          <w:sz w:val="24"/>
          <w:highlight w:val="green"/>
          <w:lang w:val="es-MX"/>
        </w:rPr>
        <w:t>APROBADO 21/12/06 – Acta 873/06 (O-06-1671).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768- </w:t>
      </w:r>
      <w:r>
        <w:rPr>
          <w:rFonts w:eastAsia="MS Mincho;ＭＳ 明朝" w:cs="Times New Roman" w:ascii="Times New Roman" w:hAnsi="Times New Roman"/>
          <w:sz w:val="24"/>
          <w:u w:val="single"/>
        </w:rPr>
        <w:t>Proyecto de Ordenanza 768/06</w:t>
      </w:r>
      <w:r>
        <w:rPr>
          <w:rFonts w:eastAsia="MS Mincho;ＭＳ 明朝" w:cs="Times New Roman" w:ascii="Times New Roman" w:hAnsi="Times New Roman"/>
          <w:sz w:val="24"/>
        </w:rPr>
        <w:t>: "Determinación Centro de Servicios RN Nº 40 (ex Ruta de Circunvalación) con RN Nº 258". Autor: Presidente del Concejo Municipal a/c Intendencia Municipal, Sr. Marcelo Cascón. Colaboradores: Secretario de Obras y Servicios Públicos, Sr. Juan Carlos Álvarez; Secretario de Gobierno, Sr. Adolfo Fourés y Subsecretario de Desarrollo Ambiental y Planeamiento, Arq. Raúl Ferrari. A Asesoría Letrada y a Comisiones de Obras y Planeamiento y de Gobierno y Legales.</w:t>
      </w:r>
      <w:r>
        <w:rPr>
          <w:rFonts w:eastAsia="MS Mincho;ＭＳ 明朝" w:cs="Times New Roman" w:ascii="Times New Roman" w:hAnsi="Times New Roman"/>
          <w:sz w:val="24"/>
          <w:highlight w:val="cyan"/>
          <w:lang w:val="es-MX"/>
        </w:rPr>
        <w:tab/>
        <w:t>LIBRO 51</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769.- </w:t>
      </w:r>
      <w:r>
        <w:rPr>
          <w:rFonts w:eastAsia="MS Mincho;ＭＳ 明朝" w:cs="Times New Roman" w:ascii="Times New Roman" w:hAnsi="Times New Roman"/>
          <w:sz w:val="24"/>
          <w:u w:val="single"/>
        </w:rPr>
        <w:t>Proyecto de Declaración 769/06</w:t>
      </w:r>
      <w:r>
        <w:rPr>
          <w:rFonts w:eastAsia="MS Mincho;ＭＳ 明朝" w:cs="Times New Roman" w:ascii="Times New Roman" w:hAnsi="Times New Roman"/>
          <w:sz w:val="24"/>
        </w:rPr>
        <w:t>: "Declarar de Interés Turístico y Deportivo la 9º Edición del "Bariloche Classic de Windsurf &amp; Kitersurf". Autor: Presidente del Concejo Municipal a/c Intendencia Municipal, Sr. Marcelo Cascón. Colaboradores: Secretaria de Turismo, Sra. Alicia Longoni y Secretario de Gobierno, Sr. Adolfo Fourés. Sobre Tablas.</w:t>
      </w:r>
      <w:r>
        <w:rPr>
          <w:rFonts w:eastAsia="MS Mincho;ＭＳ 明朝"/>
          <w:sz w:val="24"/>
          <w:highlight w:val="green"/>
          <w:lang w:val="es-MX"/>
        </w:rPr>
        <w:t xml:space="preserve"> APROBADO 21/12/06 – Acta 873/06 (D-06-1255).</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770.- </w:t>
      </w:r>
      <w:r>
        <w:rPr>
          <w:rFonts w:eastAsia="MS Mincho;ＭＳ 明朝" w:cs="Times New Roman" w:ascii="Times New Roman" w:hAnsi="Times New Roman"/>
          <w:sz w:val="24"/>
          <w:u w:val="single"/>
        </w:rPr>
        <w:t>Proyecto de Declaración 770/06</w:t>
      </w:r>
      <w:r>
        <w:rPr>
          <w:rFonts w:eastAsia="MS Mincho;ＭＳ 明朝" w:cs="Times New Roman" w:ascii="Times New Roman" w:hAnsi="Times New Roman"/>
          <w:sz w:val="24"/>
        </w:rPr>
        <w:t>: "Declarar de Interés Municipal las actividades programadas por la Organización de Madres Cuidadoras el 20/12/2006". Autor: Presidente del Concejo Municipal a/c Intendencia Municipal, Sr. Marcelo Cascón. Colaborador: Secretario de Gobierno, Sr. Adolfo Fourés. Sobre Tablas.</w:t>
      </w:r>
      <w:r>
        <w:rPr>
          <w:rFonts w:eastAsia="MS Mincho;ＭＳ 明朝"/>
          <w:sz w:val="24"/>
          <w:highlight w:val="green"/>
          <w:lang w:val="es-MX"/>
        </w:rPr>
        <w:t xml:space="preserve"> APROBADO 22/12/06 – Acta 873/06 (D-06-1256).</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771.- </w:t>
      </w:r>
      <w:r>
        <w:rPr>
          <w:rFonts w:eastAsia="MS Mincho;ＭＳ 明朝" w:cs="Times New Roman" w:ascii="Times New Roman" w:hAnsi="Times New Roman"/>
          <w:sz w:val="24"/>
          <w:u w:val="single"/>
        </w:rPr>
        <w:t>Proyecto de Declaración 771/06</w:t>
      </w:r>
      <w:r>
        <w:rPr>
          <w:rFonts w:eastAsia="MS Mincho;ＭＳ 明朝" w:cs="Times New Roman" w:ascii="Times New Roman" w:hAnsi="Times New Roman"/>
          <w:sz w:val="24"/>
        </w:rPr>
        <w:t xml:space="preserve">: "Declarar de Interés Municipal Feria Artesanal y Regional de Villa Los Coihues". Autores: Comisión Legislativa: Concejales Andrés Martínez Infante, Diego Breide (Encuentro); Guillermina Alaniz (U.C.R.); Hugo Cejas (SUR) y Silvina García Larraburu (P.J.). Iniciativa: Sra. Cristina Raffacle Chen Feria Artesanal. Sobre Tablas. </w:t>
      </w:r>
      <w:r>
        <w:rPr>
          <w:rFonts w:eastAsia="MS Mincho;ＭＳ 明朝"/>
          <w:sz w:val="24"/>
          <w:highlight w:val="green"/>
          <w:lang w:val="es-MX"/>
        </w:rPr>
        <w:t>APROBADO 21/12/06 – Acta 873/06 (D-06-1257).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772.- </w:t>
      </w:r>
      <w:r>
        <w:rPr>
          <w:rFonts w:eastAsia="MS Mincho;ＭＳ 明朝" w:cs="Times New Roman" w:ascii="Times New Roman" w:hAnsi="Times New Roman"/>
          <w:sz w:val="24"/>
          <w:u w:val="single"/>
        </w:rPr>
        <w:t>Proyecto de Ordenanza 772/06</w:t>
      </w:r>
      <w:r>
        <w:rPr>
          <w:rFonts w:eastAsia="MS Mincho;ＭＳ 明朝" w:cs="Times New Roman" w:ascii="Times New Roman" w:hAnsi="Times New Roman"/>
          <w:sz w:val="24"/>
        </w:rPr>
        <w:t>: "Declarar de Utilidad Pública y Pago Obligatorio la obra de red cloacal y conexiones domiciliarias en Barrio Arrayanes". Autor: Presidente del Concejo Municipal a/c Intendencia Municipal, Sr. Marcelo Cascón. Colaboradores: Secretario de Obras y Servicios Públicos, Sr. Juan Carlos Álvarez; Secretario de Gobierno, Sr. Adolfo Fourés; Secretario de Hacienda, Lic. Ángel Barriga; Asesor Letrado, Dr. Manuel Vázquez y Dirección de Obras por Contrato. Se presentará la propuesta en la Mesa.</w:t>
      </w:r>
      <w:r>
        <w:rPr>
          <w:rFonts w:eastAsia="MS Mincho;ＭＳ 明朝"/>
          <w:sz w:val="24"/>
          <w:highlight w:val="green"/>
          <w:lang w:val="es-MX"/>
        </w:rPr>
        <w:t xml:space="preserve"> APROBADO 21/12/06 – Acta 873/06 (O-06-1672).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773.- </w:t>
      </w:r>
      <w:r>
        <w:rPr>
          <w:rFonts w:eastAsia="MS Mincho;ＭＳ 明朝" w:cs="Times New Roman" w:ascii="Times New Roman" w:hAnsi="Times New Roman"/>
          <w:sz w:val="24"/>
          <w:u w:val="single"/>
        </w:rPr>
        <w:t>Proyecto de Ordenanza 773/06</w:t>
      </w:r>
      <w:r>
        <w:rPr>
          <w:rFonts w:eastAsia="MS Mincho;ＭＳ 明朝" w:cs="Times New Roman" w:ascii="Times New Roman" w:hAnsi="Times New Roman"/>
          <w:sz w:val="24"/>
        </w:rPr>
        <w:t xml:space="preserve">: "Modificación Ordenanza 679-CM-96.". Autor: Presidente del Concejo Municipal a/c Intendencia Municipal, Sr. Marcelo Cascón. Colaboradores: Secretario de Gobierno, Sr. Adolfo Fourés; Secretario de Hacienda, Lic. Ángel Barriga; Asesor Letrado, Dr. Manuel y Subsecretario de Hacienda, Lic. Alfredo Chara. Sobre Tablas. </w:t>
      </w:r>
      <w:r>
        <w:rPr>
          <w:rFonts w:eastAsia="MS Mincho;ＭＳ 明朝"/>
          <w:sz w:val="24"/>
          <w:highlight w:val="green"/>
          <w:lang w:val="es-MX"/>
        </w:rPr>
        <w:t>APROBADO 21/12/06 – Acta 873/06 (O-06-1673).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774.- </w:t>
      </w:r>
      <w:r>
        <w:rPr>
          <w:rFonts w:eastAsia="MS Mincho;ＭＳ 明朝" w:cs="Times New Roman" w:ascii="Times New Roman" w:hAnsi="Times New Roman"/>
          <w:sz w:val="24"/>
          <w:u w:val="single"/>
        </w:rPr>
        <w:t>Proyecto de Ordenanza 774/06</w:t>
      </w:r>
      <w:r>
        <w:rPr>
          <w:rFonts w:eastAsia="MS Mincho;ＭＳ 明朝" w:cs="Times New Roman" w:ascii="Times New Roman" w:hAnsi="Times New Roman"/>
          <w:sz w:val="24"/>
        </w:rPr>
        <w:t>: "Prorrogar por ocho meses los plazos establecidos en el artículo 3° de la Ordenanza 1430-CM-04". Autor: Presidente del Concejo Municipal a/c Intendencia Municipal, Sr. Marcelo Cascón. Colaboradores: Secretario de Gobierno, Sr. Adolfo Fourés y Asesor Letrado, Dr. Manuel Vázquez. Sobre Tablas.</w:t>
      </w:r>
      <w:r>
        <w:rPr>
          <w:rFonts w:eastAsia="MS Mincho;ＭＳ 明朝"/>
          <w:sz w:val="24"/>
          <w:highlight w:val="green"/>
          <w:lang w:val="es-MX"/>
        </w:rPr>
        <w:t xml:space="preserve"> APROBADO 21/12/06 – Acta 873/06 (O-06-1674).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775.- </w:t>
      </w:r>
      <w:r>
        <w:rPr>
          <w:rFonts w:eastAsia="MS Mincho;ＭＳ 明朝" w:cs="Times New Roman" w:ascii="Times New Roman" w:hAnsi="Times New Roman"/>
          <w:sz w:val="24"/>
          <w:u w:val="single"/>
        </w:rPr>
        <w:t>Proyecto de Ordenanza 775/06</w:t>
      </w:r>
      <w:r>
        <w:rPr>
          <w:rFonts w:eastAsia="MS Mincho;ＭＳ 明朝" w:cs="Times New Roman" w:ascii="Times New Roman" w:hAnsi="Times New Roman"/>
          <w:sz w:val="24"/>
        </w:rPr>
        <w:t>: "Comodato Sr. Mauricio Bortniuk sector parcela NC 19-2E-121-6". Autor: Presidente del Concejo Municipal a/c Intendencia Municipal, Sr. Marcelo Cascón. Colaboradores: Secretario de Obras y Servicios Públicos, Sr. Juan Carlos Álvarez y Secretario de Gobierno, Sr. Adolfo Fourés. A Asesoría Letrada y a Comisiones de Acción Social y de Gobierno Legales.</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776.- </w:t>
      </w:r>
      <w:r>
        <w:rPr>
          <w:rFonts w:eastAsia="MS Mincho;ＭＳ 明朝" w:cs="Times New Roman" w:ascii="Times New Roman" w:hAnsi="Times New Roman"/>
          <w:sz w:val="24"/>
          <w:u w:val="single"/>
        </w:rPr>
        <w:t>Proyecto de Comunicación 776/06</w:t>
      </w:r>
      <w:r>
        <w:rPr>
          <w:rFonts w:eastAsia="MS Mincho;ＭＳ 明朝" w:cs="Times New Roman" w:ascii="Times New Roman" w:hAnsi="Times New Roman"/>
          <w:sz w:val="24"/>
        </w:rPr>
        <w:t>: "Solicitud a Via.R.S.E. Obras mejoramiento de la Avenida Bustillo". Autores: Concejales Andrés Martínez Infante, Beatriz Contreras y Diego Breide (Encuentro). A Comisión de Servicios, Tránsito y Transporte.</w:t>
      </w:r>
      <w:r>
        <w:rPr>
          <w:rFonts w:eastAsia="MS Mincho;ＭＳ 明朝" w:cs="Times New Roman" w:ascii="Times New Roman" w:hAnsi="Times New Roman"/>
          <w:sz w:val="24"/>
          <w:highlight w:val="green"/>
        </w:rPr>
        <w:t xml:space="preserve"> APROBADO 01/03/07- Acta 874/07 (C-07-566).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777.- </w:t>
      </w:r>
      <w:r>
        <w:rPr>
          <w:rFonts w:eastAsia="MS Mincho;ＭＳ 明朝" w:cs="Times New Roman" w:ascii="Times New Roman" w:hAnsi="Times New Roman"/>
          <w:sz w:val="24"/>
          <w:u w:val="single"/>
        </w:rPr>
        <w:t>Proyecto de Ordenanza 777/06</w:t>
      </w:r>
      <w:r>
        <w:rPr>
          <w:rFonts w:eastAsia="MS Mincho;ＭＳ 明朝" w:cs="Times New Roman" w:ascii="Times New Roman" w:hAnsi="Times New Roman"/>
          <w:sz w:val="24"/>
        </w:rPr>
        <w:t>: "Afectar inmuebles a uso deportivo, cultural y de esparcimiento". Autor: Presidente del Concejo Municipal a/c Intendencia Municipal, Sr. Marcelo Cascón. Colaboradores: Secretario de Obras y Servicios Públicos, Sr. Juan Carlos Álvarez; Secretario de Gobierno, Sr. Adolfo Fourés y Subsecretario de Planeamiento, Arq. Raúl Ferrari. A Asesoría Letrada y a Comisiones de Obras y Planeamiento y de Gobierno Legales.</w:t>
      </w:r>
      <w:r>
        <w:rPr>
          <w:rFonts w:eastAsia="MS Mincho;ＭＳ 明朝"/>
          <w:sz w:val="24"/>
          <w:lang w:val="es-MX"/>
        </w:rPr>
        <w:t xml:space="preserve"> .</w:t>
      </w:r>
      <w:r>
        <w:rPr>
          <w:rFonts w:eastAsia="MS Mincho;ＭＳ 明朝" w:cs="Times New Roman" w:ascii="Times New Roman" w:hAnsi="Times New Roman"/>
          <w:sz w:val="24"/>
          <w:highlight w:val="cyan"/>
        </w:rPr>
        <w:t xml:space="preserve"> RETIRADO 14/06/07 – Acta 879/07.</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778.- </w:t>
      </w:r>
      <w:r>
        <w:rPr>
          <w:rFonts w:eastAsia="MS Mincho;ＭＳ 明朝" w:cs="Times New Roman" w:ascii="Times New Roman" w:hAnsi="Times New Roman"/>
          <w:sz w:val="24"/>
          <w:u w:val="single"/>
        </w:rPr>
        <w:t>Proyecto de Ordenanza 778/06</w:t>
      </w:r>
      <w:r>
        <w:rPr>
          <w:rFonts w:eastAsia="MS Mincho;ＭＳ 明朝" w:cs="Times New Roman" w:ascii="Times New Roman" w:hAnsi="Times New Roman"/>
          <w:sz w:val="24"/>
        </w:rPr>
        <w:t xml:space="preserve">: "Clasificación en origen de los Residuos Sólidos Urbanos". Autor: Concejal Andrés Martínez Infante (Encuentro). Colaboradora: Sra. Silvina Pérez Fornells. A Asesoría Letrada y a Comisiones de Servicios, Tránsito y Transporte y de Gobierno y Legales. </w:t>
      </w:r>
      <w:r>
        <w:rPr>
          <w:rFonts w:eastAsia="MS Mincho;ＭＳ 明朝" w:cs="Times New Roman" w:ascii="Times New Roman" w:hAnsi="Times New Roman"/>
          <w:sz w:val="24"/>
          <w:highlight w:val="green"/>
        </w:rPr>
        <w:t>APROBADO 12/04/07- Acta 876/07 (O-07-1698).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779.- </w:t>
      </w:r>
      <w:r>
        <w:rPr>
          <w:rFonts w:eastAsia="MS Mincho;ＭＳ 明朝" w:cs="Times New Roman" w:ascii="Times New Roman" w:hAnsi="Times New Roman"/>
          <w:sz w:val="24"/>
          <w:u w:val="single"/>
        </w:rPr>
        <w:t>Proyecto de Ordenanza 779/06</w:t>
      </w:r>
      <w:r>
        <w:rPr>
          <w:rFonts w:eastAsia="MS Mincho;ＭＳ 明朝" w:cs="Times New Roman" w:ascii="Times New Roman" w:hAnsi="Times New Roman"/>
          <w:sz w:val="24"/>
        </w:rPr>
        <w:t xml:space="preserve">: "Prestar acuerdo al Pliego de Licitación Pública para ejecución de obras de pavimentación de acuerdo a Convenio Marco entre la Secretaría de Obras Públicas de la Nación y la Municipalidad de San Carlos de Bariloche". Autor: Presidente del Concejo Municipal a/c Intendencia Municipal, Sr. Marcelo Cascón. Colaboradores: Secretario de Obras y Servicios Públicos, Sr. Juan Carlos Álvarez y Dirección de Obras por Contrato. Se presentará la propuesta en la Mesa. </w:t>
      </w:r>
      <w:r>
        <w:rPr>
          <w:rFonts w:eastAsia="MS Mincho;ＭＳ 明朝"/>
          <w:sz w:val="24"/>
          <w:highlight w:val="green"/>
          <w:lang w:val="es-MX"/>
        </w:rPr>
        <w:t>APROBADO 21/12/06 – Acta 873/06 (O-06-1680).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780.- </w:t>
      </w:r>
      <w:r>
        <w:rPr>
          <w:rFonts w:eastAsia="MS Mincho;ＭＳ 明朝" w:cs="Times New Roman" w:ascii="Times New Roman" w:hAnsi="Times New Roman"/>
          <w:sz w:val="24"/>
          <w:u w:val="single"/>
        </w:rPr>
        <w:t>Proyecto de Ordenanza 780/06</w:t>
      </w:r>
      <w:r>
        <w:rPr>
          <w:rFonts w:eastAsia="MS Mincho;ＭＳ 明朝" w:cs="Times New Roman" w:ascii="Times New Roman" w:hAnsi="Times New Roman"/>
          <w:sz w:val="24"/>
        </w:rPr>
        <w:t>: "Autorizar al Sr. Intendente Municipal a suscribir Convenio Marco de Cooperación Académica, Científica y Tecnológica con la Universidad Nacional de Quilmes". Autor: Presidente del Concejo Municipal a/c Intendencia Municipal, Sr. Marcelo Cascón. Colaboradores: Secretario de Obras y Servicios Públicos, Sr. Juan Carlos Álvarez y Secretario de Control de Gestión y Políticas Públicas, Prof. René Barriga. Se presentará la propuesta en la Mesa.</w:t>
      </w:r>
      <w:r>
        <w:rPr>
          <w:rFonts w:eastAsia="MS Mincho;ＭＳ 明朝"/>
          <w:sz w:val="24"/>
          <w:highlight w:val="green"/>
          <w:lang w:val="es-MX"/>
        </w:rPr>
        <w:t xml:space="preserve"> APROBADO 21/12/06 – Acta 873/06 (O-06-1681).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781.- </w:t>
      </w:r>
      <w:r>
        <w:rPr>
          <w:rFonts w:eastAsia="MS Mincho;ＭＳ 明朝" w:cs="Times New Roman" w:ascii="Times New Roman" w:hAnsi="Times New Roman"/>
          <w:sz w:val="24"/>
          <w:u w:val="single"/>
        </w:rPr>
        <w:t>Proyecto de Ordenanza 781/06</w:t>
      </w:r>
      <w:r>
        <w:rPr>
          <w:rFonts w:eastAsia="MS Mincho;ＭＳ 明朝" w:cs="Times New Roman" w:ascii="Times New Roman" w:hAnsi="Times New Roman"/>
          <w:sz w:val="24"/>
        </w:rPr>
        <w:t xml:space="preserve">: "Derogación Ordenanza 1631-CM-06, Defensor del Pueblo". Autores: Comisión Legislativa: Concejales Andrés Martínez Infante (Encuentro); Hugo Cejas (S.U.R); Guillermina Alaniz (U.C.R). Sobre Tablas. </w:t>
      </w:r>
      <w:r>
        <w:rPr>
          <w:rFonts w:eastAsia="MS Mincho;ＭＳ 明朝"/>
          <w:sz w:val="24"/>
          <w:highlight w:val="green"/>
          <w:lang w:val="es-MX"/>
        </w:rPr>
        <w:t>APROBADO 21/12/06 – Acta 873/06 (O-06-1682).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782.- </w:t>
      </w:r>
      <w:r>
        <w:rPr>
          <w:rFonts w:eastAsia="MS Mincho;ＭＳ 明朝" w:cs="Times New Roman" w:ascii="Times New Roman" w:hAnsi="Times New Roman"/>
          <w:sz w:val="24"/>
          <w:u w:val="single"/>
        </w:rPr>
        <w:t>Proyecto de Ordenanza 782/06</w:t>
      </w:r>
      <w:r>
        <w:rPr>
          <w:rFonts w:eastAsia="MS Mincho;ＭＳ 明朝" w:cs="Times New Roman" w:ascii="Times New Roman" w:hAnsi="Times New Roman"/>
          <w:sz w:val="24"/>
        </w:rPr>
        <w:t xml:space="preserve">: "Modificar Ordenanza 1617-CM-06 Convenio con la Sra. Mariela Elisa Ibarra". Autores: Comisión Legislativa: Concejales Andrés Martínez Infante (Encuentro); Hugo Cejas (S.U.R); Guillermina Alaniz (U.C.R). Sobre Tablas. </w:t>
      </w:r>
      <w:r>
        <w:rPr>
          <w:rFonts w:eastAsia="MS Mincho;ＭＳ 明朝"/>
          <w:sz w:val="24"/>
          <w:highlight w:val="green"/>
          <w:lang w:val="es-MX"/>
        </w:rPr>
        <w:t>APROBADO 21/12/06 – Acta 873/06 (O-06-1683).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783.- </w:t>
      </w:r>
      <w:r>
        <w:rPr>
          <w:rFonts w:eastAsia="MS Mincho;ＭＳ 明朝" w:cs="Times New Roman" w:ascii="Times New Roman" w:hAnsi="Times New Roman"/>
          <w:sz w:val="24"/>
          <w:u w:val="single"/>
        </w:rPr>
        <w:t>Proyecto de Declaración 783/06</w:t>
      </w:r>
      <w:r>
        <w:rPr>
          <w:rFonts w:eastAsia="MS Mincho;ＭＳ 明朝" w:cs="Times New Roman" w:ascii="Times New Roman" w:hAnsi="Times New Roman"/>
          <w:sz w:val="24"/>
        </w:rPr>
        <w:t xml:space="preserve">: "Declarar Evento de Interés Municipal la V Edición del Certamen Juvenil de Gestión Empresarial "Esperanza de Desarrollo". Autor: Presidente del Concejo Municipal a/c Intendencia Municipal, Sr. Marcelo Cascón. Colaboradora: Secretaria de Turismo, Sra. Alicia Longoni. Sobre Tablas. </w:t>
      </w:r>
      <w:r>
        <w:rPr>
          <w:rFonts w:eastAsia="MS Mincho;ＭＳ 明朝"/>
          <w:sz w:val="24"/>
          <w:highlight w:val="green"/>
          <w:lang w:val="es-MX"/>
        </w:rPr>
        <w:t>APROBADO 21/12/06 – Acta 873/06 (D-06-1258).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784. - </w:t>
      </w:r>
      <w:r>
        <w:rPr>
          <w:rFonts w:eastAsia="MS Mincho;ＭＳ 明朝"/>
          <w:sz w:val="24"/>
          <w:u w:val="single"/>
          <w:lang w:val="es-MX"/>
        </w:rPr>
        <w:t>Proyecto de Declaración 784/06</w:t>
      </w:r>
      <w:r>
        <w:rPr>
          <w:rFonts w:eastAsia="MS Mincho;ＭＳ 明朝"/>
          <w:sz w:val="24"/>
          <w:lang w:val="es-MX"/>
        </w:rPr>
        <w:t xml:space="preserve">: "Declarar de Interés Municipal el Proyecto Educativo del Jardín Maternal "Virgen Niña". Autores: Concejales Guillermina Alaniz (U.C.R); Diego Breide (Encuentro) y Silvina García Larraburu (P.J). Sobre Tablas. . </w:t>
      </w:r>
      <w:r>
        <w:rPr>
          <w:rFonts w:eastAsia="MS Mincho;ＭＳ 明朝"/>
          <w:sz w:val="24"/>
          <w:highlight w:val="green"/>
          <w:lang w:val="es-MX"/>
        </w:rPr>
        <w:t>APROBADO 21/12/06 – Acta 873/06 (D-06-1259).</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785.- </w:t>
      </w:r>
      <w:r>
        <w:rPr>
          <w:rFonts w:eastAsia="MS Mincho;ＭＳ 明朝" w:cs="Times New Roman" w:ascii="Times New Roman" w:hAnsi="Times New Roman"/>
          <w:sz w:val="24"/>
          <w:u w:val="single"/>
        </w:rPr>
        <w:t>Proyecto de Ordenanza 785/07</w:t>
      </w:r>
      <w:r>
        <w:rPr>
          <w:rFonts w:eastAsia="MS Mincho;ＭＳ 明朝" w:cs="Times New Roman" w:ascii="Times New Roman" w:hAnsi="Times New Roman"/>
          <w:sz w:val="24"/>
        </w:rPr>
        <w:t>: "Designar "Paseo Alfredo Caspani" un sector de la calle John O`Connor, entre las calles Francisco P. Moreno y Bartolomé Mitre". Autor: Intendente Municipal, Sr. Alberto Icare. Colaboradores: Secretario de Obras y Servicios Públicos, Sr. Juan Carlos Álvarez y Sr. Fitz Roy Madsen. Sobre Tablas.</w:t>
      </w:r>
      <w:r>
        <w:rPr>
          <w:rFonts w:eastAsia="MS Mincho;ＭＳ 明朝" w:cs="Times New Roman" w:ascii="Times New Roman" w:hAnsi="Times New Roman"/>
          <w:sz w:val="24"/>
          <w:highlight w:val="green"/>
        </w:rPr>
        <w:t>APROBADO 01/03/07- Acta 874/07 (O-07-1684).</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786 </w:t>
      </w:r>
      <w:r>
        <w:rPr>
          <w:rFonts w:eastAsia="MS Mincho;ＭＳ 明朝" w:cs="Times New Roman" w:ascii="Times New Roman" w:hAnsi="Times New Roman"/>
          <w:sz w:val="24"/>
          <w:u w:val="single"/>
        </w:rPr>
        <w:t>Proyecto de Ordenanza 786/07</w:t>
      </w:r>
      <w:r>
        <w:rPr>
          <w:rFonts w:eastAsia="MS Mincho;ＭＳ 明朝" w:cs="Times New Roman" w:ascii="Times New Roman" w:hAnsi="Times New Roman"/>
          <w:sz w:val="24"/>
        </w:rPr>
        <w:t>: "Aceptar donación de la artista plástica Sra. Gisela Kraftsik, DNI Nº 5.898.238, una obra de su autoría titulada "Tronador Cumbre Argentina", óleo naturista". Autor: Intendente Municipal, Sr. Alberto Icare. Colaboradores: Secretario de Obras y Servicios Públicos, Sr. Juan Carlos Álvarez; Asesor Letrado, Dr. Manuel Vázquez y Subsecretario de Cultura, Sr. Luis Torrejón. Sobre Tablas.</w:t>
      </w:r>
      <w:r>
        <w:rPr>
          <w:rFonts w:eastAsia="MS Mincho;ＭＳ 明朝" w:cs="Times New Roman" w:ascii="Times New Roman" w:hAnsi="Times New Roman"/>
          <w:sz w:val="24"/>
          <w:highlight w:val="green"/>
        </w:rPr>
        <w:t xml:space="preserve"> APROBADO 01/03/07- Acta 874/07 (O-07-1685)</w:t>
      </w:r>
      <w:r>
        <w:rPr>
          <w:rFonts w:eastAsia="MS Mincho;ＭＳ 明朝" w:cs="Times New Roman" w:ascii="Times New Roman" w:hAnsi="Times New Roman"/>
          <w:sz w:val="24"/>
        </w:rPr>
        <w:t xml:space="preserve"> </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t>.</w:t>
      </w:r>
    </w:p>
    <w:p>
      <w:pPr>
        <w:pStyle w:val="Textosinformato"/>
        <w:jc w:val="both"/>
        <w:rPr/>
      </w:pPr>
      <w:r>
        <w:rPr>
          <w:rFonts w:eastAsia="MS Mincho;ＭＳ 明朝" w:cs="Times New Roman" w:ascii="Times New Roman" w:hAnsi="Times New Roman"/>
          <w:sz w:val="24"/>
        </w:rPr>
        <w:t xml:space="preserve">787 </w:t>
      </w:r>
      <w:r>
        <w:rPr>
          <w:rFonts w:eastAsia="MS Mincho;ＭＳ 明朝" w:cs="Times New Roman" w:ascii="Times New Roman" w:hAnsi="Times New Roman"/>
          <w:sz w:val="24"/>
          <w:u w:val="single"/>
        </w:rPr>
        <w:t>Proyecto de Declaración 787/07</w:t>
      </w:r>
      <w:r>
        <w:rPr>
          <w:rFonts w:eastAsia="MS Mincho;ＭＳ 明朝" w:cs="Times New Roman" w:ascii="Times New Roman" w:hAnsi="Times New Roman"/>
          <w:sz w:val="24"/>
        </w:rPr>
        <w:t>: "Declarar de Interés Municipal "XIV Jornadas Nacionales de Residentes de Medicina General". Autores: Comisión Legislativa: Concejal Marcelo Cascón (U.C.R.) y Silvina García Larraburu (P.J.). Iniciativa: Director del Hospital de Área Programada Bariloche, Dr. Felipe de Rosas. Sobre Tablas.</w:t>
      </w:r>
      <w:r>
        <w:rPr>
          <w:rFonts w:eastAsia="MS Mincho;ＭＳ 明朝" w:cs="Times New Roman" w:ascii="Times New Roman" w:hAnsi="Times New Roman"/>
          <w:sz w:val="24"/>
          <w:highlight w:val="green"/>
        </w:rPr>
        <w:t xml:space="preserve"> APROBADO 01/03/07- Acta 874/07 (D-07-1263).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788 </w:t>
      </w:r>
      <w:r>
        <w:rPr>
          <w:rFonts w:eastAsia="MS Mincho;ＭＳ 明朝"/>
          <w:sz w:val="24"/>
          <w:u w:val="single"/>
          <w:lang w:val="es-MX"/>
        </w:rPr>
        <w:t>Proyecto de Ordenanza 788/07</w:t>
      </w:r>
      <w:r>
        <w:rPr>
          <w:rFonts w:eastAsia="MS Mincho;ＭＳ 明朝"/>
          <w:sz w:val="24"/>
          <w:lang w:val="es-MX"/>
        </w:rPr>
        <w:t>: "Reconocimiento jurisdicción, otorgamiento de personería jurídica municipal a Junta Vecinal "La Colina". Autor: Intendente Municipal, Sr. Alberto Icare. Colaboradores: Secretario de Gobierno, Sr. Adolfo Fourés y Dirección General de Juntas Vecinales. A Asesoría Letrada y a las Comisiones de Obras y Planeamiento y de Gobierno y Legales.</w:t>
      </w:r>
      <w:r>
        <w:rPr>
          <w:rFonts w:eastAsia="MS Mincho;ＭＳ 明朝"/>
          <w:sz w:val="24"/>
          <w:highlight w:val="green"/>
          <w:lang w:val="es-MX"/>
        </w:rPr>
        <w:t xml:space="preserve"> APROBADO 26/04/07 – Acta 877/07 (O-07-1707).</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789 </w:t>
      </w:r>
      <w:r>
        <w:rPr>
          <w:rFonts w:eastAsia="MS Mincho;ＭＳ 明朝"/>
          <w:sz w:val="24"/>
          <w:u w:val="single"/>
          <w:lang w:val="es-MX"/>
        </w:rPr>
        <w:t>Proyecto de Ordenanza 789/07</w:t>
      </w:r>
      <w:r>
        <w:rPr>
          <w:rFonts w:eastAsia="MS Mincho;ＭＳ 明朝"/>
          <w:sz w:val="24"/>
          <w:lang w:val="es-MX"/>
        </w:rPr>
        <w:t>: "Reconocimiento jurisdicción, otorgamiento de personería jurídica municipal a Junta Vecinal "Las Marías". Autor: Intendente Municipal, Sr. Alberto Icare. Colaboradores: Secretario de Gobierno, Sr. Adolfo Fourés y Dirección General de Juntas Vecinales. A Asesoría Letrada y a las Comisiones de Obras y Planeamiento y de Gobierno y Legales.</w:t>
      </w:r>
      <w:r>
        <w:rPr>
          <w:rFonts w:eastAsia="MS Mincho;ＭＳ 明朝"/>
          <w:sz w:val="24"/>
          <w:highlight w:val="green"/>
          <w:lang w:val="es-MX"/>
        </w:rPr>
        <w:t xml:space="preserve"> APROBADO 26/04/07 – Acta 877/07 (O-07-1708).</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szCs w:val="24"/>
          <w:lang w:val="es-MX"/>
        </w:rPr>
        <w:t xml:space="preserve">790  </w:t>
      </w:r>
      <w:r>
        <w:rPr>
          <w:rFonts w:eastAsia="MS Mincho;ＭＳ 明朝"/>
          <w:sz w:val="24"/>
          <w:szCs w:val="24"/>
          <w:u w:val="single"/>
          <w:lang w:val="es-MX"/>
        </w:rPr>
        <w:t>Proyecto de Ordenanza 790/07</w:t>
      </w:r>
      <w:r>
        <w:rPr>
          <w:rFonts w:eastAsia="MS Mincho;ＭＳ 明朝"/>
          <w:sz w:val="24"/>
          <w:szCs w:val="24"/>
          <w:lang w:val="es-MX"/>
        </w:rPr>
        <w:t>: "Modificación artículos 1º y 2º de la Ordenanza Nº 1642-CM-06". Autor: Intendente Municipal, Sr. Alberto Icare. Colaboradores: Secretario de Gobierno, Sr. Adolfo Fourés y Dirección General de Juntas Vecinales. A Asesoría Letrada y a las Comisiones de Obras y Planeamiento y de Gobierno y Legales. .</w:t>
      </w:r>
      <w:r>
        <w:rPr>
          <w:rFonts w:eastAsia="MS Mincho;ＭＳ 明朝"/>
          <w:sz w:val="24"/>
          <w:szCs w:val="24"/>
          <w:highlight w:val="green"/>
          <w:lang w:val="es-MX"/>
        </w:rPr>
        <w:t xml:space="preserve"> APROBADO 24/05/07 – Acta 878/07 (O-07-1716).</w:t>
      </w:r>
    </w:p>
    <w:p>
      <w:pPr>
        <w:pStyle w:val="Textosinformato"/>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Normal"/>
        <w:jc w:val="both"/>
        <w:rPr/>
      </w:pPr>
      <w:r>
        <w:rPr>
          <w:rFonts w:eastAsia="MS Mincho;ＭＳ 明朝"/>
          <w:sz w:val="24"/>
          <w:lang w:val="es-MX"/>
        </w:rPr>
        <w:t xml:space="preserve">791 </w:t>
      </w:r>
      <w:r>
        <w:rPr>
          <w:rFonts w:eastAsia="MS Mincho;ＭＳ 明朝"/>
          <w:sz w:val="24"/>
          <w:u w:val="single"/>
          <w:lang w:val="es-MX"/>
        </w:rPr>
        <w:t>Proyecto de Ordenanza 791/07</w:t>
      </w:r>
      <w:r>
        <w:rPr>
          <w:rFonts w:eastAsia="MS Mincho;ＭＳ 明朝"/>
          <w:sz w:val="24"/>
          <w:lang w:val="es-MX"/>
        </w:rPr>
        <w:t>: "Declarar de utilidad pública y pago obligatorio la obra de red cloacal y conexiones domiciliarias en Barrio El Progreso". Autor: Intendente Municipal, Sr. Alberto Icare. Colaboradores: Secretario de Obras y Servicios Públicos, Sr. Juan Carlos Álvarez; Secretario de Hacienda, Lic. Ángel Darío Barriga, Asesor Letrado, Dr. Manuel Vázquez y Secretario de Gobierno, Sr. Adolfo Fourés y Dirección General de Juntas Vecinales. A Asesoría Letrada y a las Comisiones de Obras y Planeamiento; de Economía y de Gobierno y Legales.</w:t>
      </w:r>
      <w:r>
        <w:rPr>
          <w:rFonts w:eastAsia="MS Mincho;ＭＳ 明朝"/>
          <w:sz w:val="24"/>
          <w:highlight w:val="green"/>
          <w:lang w:val="es-MX"/>
        </w:rPr>
        <w:t xml:space="preserve"> APROBADO 26/04/07 – Acta 877/07 (O-07-1705).</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792 </w:t>
      </w:r>
      <w:r>
        <w:rPr>
          <w:rFonts w:eastAsia="MS Mincho;ＭＳ 明朝"/>
          <w:sz w:val="24"/>
          <w:u w:val="single"/>
          <w:lang w:val="es-MX"/>
        </w:rPr>
        <w:t>Proyecto de Ordenanza 792/07</w:t>
      </w:r>
      <w:r>
        <w:rPr>
          <w:rFonts w:eastAsia="MS Mincho;ＭＳ 明朝"/>
          <w:sz w:val="24"/>
          <w:lang w:val="es-MX"/>
        </w:rPr>
        <w:t>: "Modificación de jurisdicción Junta Vecinal Villa Verde por desafectación e incorporación de inmuebles". Autor: Intendente Municipal, Sr. Alberto Icare. Colaboradores: Secretario de Gobierno, Sr. Adolfo Fourés y Dirección General de Juntas Vecinales. A Asesoría Letrada y a las Comisiones de Obras y Planeamiento y de Gobierno y Legales.</w:t>
      </w:r>
      <w:r>
        <w:rPr>
          <w:rFonts w:eastAsia="MS Mincho;ＭＳ 明朝"/>
          <w:sz w:val="24"/>
          <w:highlight w:val="green"/>
          <w:lang w:val="es-MX"/>
        </w:rPr>
        <w:t xml:space="preserve"> APROBADO 26/04/07 – Acta 877/07 (O-07-1706).</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793  </w:t>
      </w:r>
      <w:r>
        <w:rPr>
          <w:rFonts w:eastAsia="MS Mincho;ＭＳ 明朝" w:cs="Times New Roman" w:ascii="Times New Roman" w:hAnsi="Times New Roman"/>
          <w:sz w:val="24"/>
          <w:u w:val="single"/>
        </w:rPr>
        <w:t>Proyecto de Declaración 793/07</w:t>
      </w:r>
      <w:r>
        <w:rPr>
          <w:rFonts w:eastAsia="MS Mincho;ＭＳ 明朝" w:cs="Times New Roman" w:ascii="Times New Roman" w:hAnsi="Times New Roman"/>
          <w:sz w:val="24"/>
        </w:rPr>
        <w:t>: "Declarar de interés Municipal el 1er. Encuentro Nacional de Fútbol Callejero" Autor: Intendente Municipal, Sr. Alberto Icare. Colaboradores: Secretario de Deportes,  Profesor Oscar  Espósito y Secretario de Gobierno, Sr. Adolfo Fourés. Se solicitará su retiro por haberse emitido la Resolución N° 037-PCM-2007.</w:t>
      </w:r>
      <w:r>
        <w:rPr>
          <w:rFonts w:eastAsia="MS Mincho;ＭＳ 明朝" w:cs="Times New Roman" w:ascii="Times New Roman" w:hAnsi="Times New Roman"/>
          <w:sz w:val="24"/>
          <w:highlight w:val="cyan"/>
        </w:rPr>
        <w:t xml:space="preserve"> RETIRADO 01/03/07 – Acta 874/07.</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794  </w:t>
      </w:r>
      <w:r>
        <w:rPr>
          <w:rFonts w:eastAsia="MS Mincho;ＭＳ 明朝"/>
          <w:sz w:val="24"/>
          <w:u w:val="single"/>
          <w:lang w:val="es-ES"/>
        </w:rPr>
        <w:t>Proyecto de  Ordenanza 794/07</w:t>
      </w:r>
      <w:r>
        <w:rPr>
          <w:rFonts w:eastAsia="MS Mincho;ＭＳ 明朝"/>
          <w:sz w:val="24"/>
          <w:lang w:val="es-ES"/>
        </w:rPr>
        <w:t xml:space="preserve">: "Aprobar Acuerdo Secretaría de Turismo de Nación y Secretaría de Turismo Municipal". Autor: Intendente Municipal, Sr. Alberto Icare. Colaborador: Secretario de Gobierno, Sr. Adolfo Fourés. </w:t>
      </w:r>
      <w:r>
        <w:rPr>
          <w:rFonts w:eastAsia="MS Mincho;ＭＳ 明朝"/>
          <w:sz w:val="24"/>
          <w:lang w:val="es-MX"/>
        </w:rPr>
        <w:t>A Asesoría Letrada y a la Comisión de Turismo.</w:t>
      </w:r>
      <w:r>
        <w:rPr>
          <w:rFonts w:eastAsia="MS Mincho;ＭＳ 明朝"/>
          <w:sz w:val="24"/>
          <w:highlight w:val="green"/>
          <w:lang w:val="es-MX"/>
        </w:rPr>
        <w:t xml:space="preserve"> APROBADO 14/06/07 – Acta 879/07 (O-07-1722)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795 </w:t>
      </w:r>
      <w:r>
        <w:rPr>
          <w:rFonts w:eastAsia="MS Mincho;ＭＳ 明朝" w:cs="Times New Roman" w:ascii="Times New Roman" w:hAnsi="Times New Roman"/>
          <w:sz w:val="24"/>
          <w:u w:val="single"/>
        </w:rPr>
        <w:t>Proyecto de Ordenanza 795/07</w:t>
      </w:r>
      <w:r>
        <w:rPr>
          <w:rFonts w:eastAsia="MS Mincho;ＭＳ 明朝" w:cs="Times New Roman" w:ascii="Times New Roman" w:hAnsi="Times New Roman"/>
          <w:sz w:val="24"/>
        </w:rPr>
        <w:t>: "Designación nombres a calles Junta Vecinal Barrio Vivero Municipal". Autor: Intendente Municipal, Sr. Alberto Icare. Colaboradores: Secretario de Obras y Servicios Públicos, Sr. Juan Carlos Álvarez; Secretario de Gobierno, Sr. Adolfo Fourés; Subsecretario de Desarrollo Ambiental y Planeamiento, Arq. Raúl Ferrari y Dirección de Catastro. A Asesoría Letrada y a las Comisiones de Servicios, Tránsito y Transporte, y de Gobierno y Legales.</w:t>
      </w:r>
      <w:r>
        <w:rPr>
          <w:rFonts w:eastAsia="MS Mincho;ＭＳ 明朝"/>
          <w:sz w:val="24"/>
        </w:rPr>
        <w:t xml:space="preserve"> .</w:t>
      </w:r>
      <w:r>
        <w:rPr>
          <w:rFonts w:eastAsia="MS Mincho;ＭＳ 明朝"/>
          <w:sz w:val="24"/>
          <w:highlight w:val="green"/>
        </w:rPr>
        <w:t xml:space="preserve"> APROBADO 22/03/07 – Acta 875/07 (O-07-1694).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796.- </w:t>
      </w:r>
      <w:r>
        <w:rPr>
          <w:rFonts w:eastAsia="MS Mincho;ＭＳ 明朝" w:cs="Times New Roman" w:ascii="Times New Roman" w:hAnsi="Times New Roman"/>
          <w:sz w:val="24"/>
          <w:u w:val="single"/>
        </w:rPr>
        <w:t>Proyecto de Ordenanza 796/07</w:t>
      </w:r>
      <w:r>
        <w:rPr>
          <w:rFonts w:eastAsia="MS Mincho;ＭＳ 明朝" w:cs="Times New Roman" w:ascii="Times New Roman" w:hAnsi="Times New Roman"/>
          <w:sz w:val="24"/>
        </w:rPr>
        <w:t>: "Designación nombre a calle Junta Vecinal Villa Los Coihues". Autor: Intendente Municipal, Sr. Alberto Icare. Colaboradores: Secretario de Obras y Servicios Públicos, Sr. Juan Carlos Álvarez; Secretario de Gobierno, Sr. Adolfo Foures; Subsecretario de Desarrollo Ambiental y Planeamiento, Arq. Raúl Ferrari y Dirección de Catastro. A Asesoría Letrada y a Comisiones de Servicios, Tránsito y Transporte y de Gobierno y Legales.</w:t>
      </w:r>
      <w:r>
        <w:rPr>
          <w:rFonts w:eastAsia="MS Mincho;ＭＳ 明朝"/>
          <w:sz w:val="24"/>
        </w:rPr>
        <w:t xml:space="preserve"> .</w:t>
      </w:r>
      <w:r>
        <w:rPr>
          <w:rFonts w:eastAsia="MS Mincho;ＭＳ 明朝"/>
          <w:sz w:val="24"/>
          <w:highlight w:val="green"/>
        </w:rPr>
        <w:t xml:space="preserve"> APROBADO 22/03/07 – Acta 875/07 (O-07-1695).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797- </w:t>
      </w:r>
      <w:r>
        <w:rPr>
          <w:rFonts w:eastAsia="MS Mincho;ＭＳ 明朝" w:cs="Times New Roman" w:ascii="Times New Roman" w:hAnsi="Times New Roman"/>
          <w:sz w:val="24"/>
          <w:u w:val="single"/>
        </w:rPr>
        <w:t>Proyecto de Declaración 797/07</w:t>
      </w:r>
      <w:r>
        <w:rPr>
          <w:rFonts w:eastAsia="MS Mincho;ＭＳ 明朝" w:cs="Times New Roman" w:ascii="Times New Roman" w:hAnsi="Times New Roman"/>
          <w:sz w:val="24"/>
        </w:rPr>
        <w:t>: "Declarar Evento de Interés Municipal al Proyecto del Documental Buscando al Huemul". Autor: Intendente Municipal, Sr. Alberto Icare. Colaboradores: Secretaria de Turismo Municipal, Sra. Alicia Longoni; Secretario de Gobierno, Sr Adolfo Fourés. A Comisión de Acción Social.</w:t>
      </w:r>
      <w:r>
        <w:rPr>
          <w:rFonts w:eastAsia="MS Mincho;ＭＳ 明朝" w:cs="Times New Roman" w:ascii="Times New Roman" w:hAnsi="Times New Roman"/>
          <w:sz w:val="24"/>
          <w:highlight w:val="cyan"/>
        </w:rPr>
        <w:t xml:space="preserve"> RETIRADO 26/07/07 – Acta 877/07.</w:t>
      </w:r>
      <w:r>
        <w:rPr>
          <w:rFonts w:eastAsia="MS Mincho;ＭＳ 明朝" w:cs="Times New Roman" w:ascii="Times New Roman" w:hAnsi="Times New Roman"/>
          <w:sz w:val="24"/>
          <w:highlight w:val="cyan"/>
          <w:lang w:val="es-MX"/>
        </w:rPr>
        <w:tab/>
        <w:t>LIBRO 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798- </w:t>
      </w:r>
      <w:r>
        <w:rPr>
          <w:rFonts w:eastAsia="MS Mincho;ＭＳ 明朝" w:cs="Times New Roman" w:ascii="Times New Roman" w:hAnsi="Times New Roman"/>
          <w:sz w:val="24"/>
          <w:u w:val="single"/>
        </w:rPr>
        <w:t>Proyecto de Declaración 798/07</w:t>
      </w:r>
      <w:r>
        <w:rPr>
          <w:rFonts w:eastAsia="MS Mincho;ＭＳ 明朝" w:cs="Times New Roman" w:ascii="Times New Roman" w:hAnsi="Times New Roman"/>
          <w:sz w:val="24"/>
        </w:rPr>
        <w:t>: "Declarar de Interés Municipal el Calendario 2007 de las pruebas de Triatlón: Olímpico de Arelauquen – Iron Kids – Short Triatlón". Autor: Intendente Municipal, Sr. Alberto Icare. Colaboradores: Secretario de Deportes Prof. Oscar Espósito; Secretario de Gobierno, Sr. Adolfo Fourés; Asesor Letrado, Dr. Manuel Vázquez. Se solicitará su retiro. .</w:t>
      </w:r>
      <w:r>
        <w:rPr>
          <w:rFonts w:eastAsia="MS Mincho;ＭＳ 明朝" w:cs="Times New Roman" w:ascii="Times New Roman" w:hAnsi="Times New Roman"/>
          <w:sz w:val="24"/>
          <w:highlight w:val="cyan"/>
        </w:rPr>
        <w:t xml:space="preserve"> RETIRADO 01/03/07 – Acta 874/07.</w:t>
      </w:r>
      <w:r>
        <w:rPr>
          <w:rFonts w:eastAsia="MS Mincho;ＭＳ 明朝" w:cs="Times New Roman" w:ascii="Times New Roman" w:hAnsi="Times New Roman"/>
          <w:sz w:val="24"/>
          <w:highlight w:val="cyan"/>
          <w:lang w:val="es-MX"/>
        </w:rPr>
        <w:tab/>
        <w:t>LIBRO 51</w:t>
      </w:r>
    </w:p>
    <w:p>
      <w:pPr>
        <w:pStyle w:val="Textosinformato"/>
        <w:jc w:val="both"/>
        <w:rPr/>
      </w:pPr>
      <w:r>
        <w:rPr/>
      </w:r>
    </w:p>
    <w:p>
      <w:pPr>
        <w:pStyle w:val="Textosinformato"/>
        <w:jc w:val="both"/>
        <w:rPr/>
      </w:pPr>
      <w:r>
        <w:rPr>
          <w:rFonts w:eastAsia="MS Mincho;ＭＳ 明朝" w:cs="Times New Roman" w:ascii="Times New Roman" w:hAnsi="Times New Roman"/>
          <w:sz w:val="24"/>
        </w:rPr>
        <w:t xml:space="preserve">799- </w:t>
      </w:r>
      <w:r>
        <w:rPr>
          <w:rFonts w:eastAsia="MS Mincho;ＭＳ 明朝" w:cs="Times New Roman" w:ascii="Times New Roman" w:hAnsi="Times New Roman"/>
          <w:sz w:val="24"/>
          <w:u w:val="single"/>
        </w:rPr>
        <w:t>Proyecto de Comunicación 799/07</w:t>
      </w:r>
      <w:r>
        <w:rPr>
          <w:rFonts w:eastAsia="MS Mincho;ＭＳ 明朝" w:cs="Times New Roman" w:ascii="Times New Roman" w:hAnsi="Times New Roman"/>
          <w:sz w:val="24"/>
        </w:rPr>
        <w:t>: "Solicitar Legislatura Provincial sanción ley participación gobiernos municipales en empresas prestadoras de servicios públicos". Autor: Concejal Marcelo Cascón. Colaboradores: Sres. Carlos Wecera y Clara Cohen. A Asesoría Letrada y a la Comisión de Servicios, Tránsito y Transporte. A Asesoría Letrada y a Comisión de Servicios, Tránsito y Transporte.</w:t>
      </w:r>
      <w:r>
        <w:rPr>
          <w:rFonts w:eastAsia="MS Mincho;ＭＳ 明朝" w:cs="Times New Roman" w:ascii="Times New Roman" w:hAnsi="Times New Roman"/>
          <w:sz w:val="24"/>
          <w:highlight w:val="cyan"/>
          <w:lang w:val="es-MX"/>
        </w:rPr>
        <w:tab/>
        <w:t>LIBRO 51</w:t>
      </w:r>
    </w:p>
    <w:p>
      <w:pPr>
        <w:pStyle w:val="Textosinformato"/>
        <w:pBdr>
          <w:bottom w:val="dotted" w:sz="24" w:space="1" w:color="000000"/>
        </w:pBdr>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800- </w:t>
      </w:r>
      <w:r>
        <w:rPr>
          <w:rFonts w:eastAsia="MS Mincho;ＭＳ 明朝" w:cs="Times New Roman" w:ascii="Times New Roman" w:hAnsi="Times New Roman"/>
          <w:sz w:val="24"/>
          <w:u w:val="single"/>
        </w:rPr>
        <w:t>Proyecto de Declaración 800/07</w:t>
      </w:r>
      <w:r>
        <w:rPr>
          <w:rFonts w:eastAsia="MS Mincho;ＭＳ 明朝" w:cs="Times New Roman" w:ascii="Times New Roman" w:hAnsi="Times New Roman"/>
          <w:sz w:val="24"/>
        </w:rPr>
        <w:t>: "Declarar de interés municipal y educativo proyecto de capacitación docente e implementación del proyecto valores: "Bariloche Educa en Valores." Autor: Concejal Marcelo Cascón. A Comisión de Gobierno y Legales.</w:t>
      </w:r>
      <w:r>
        <w:rPr>
          <w:rFonts w:eastAsia="MS Mincho;ＭＳ 明朝" w:cs="Times New Roman" w:ascii="Times New Roman" w:hAnsi="Times New Roman"/>
          <w:sz w:val="24"/>
          <w:highlight w:val="green"/>
        </w:rPr>
        <w:t xml:space="preserve"> APROBADO 12/04/07- Acta 876/07 (D-07-1274).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801.- </w:t>
      </w:r>
      <w:r>
        <w:rPr>
          <w:rFonts w:eastAsia="MS Mincho;ＭＳ 明朝" w:cs="Times New Roman" w:ascii="Times New Roman" w:hAnsi="Times New Roman"/>
          <w:sz w:val="24"/>
          <w:u w:val="single"/>
        </w:rPr>
        <w:t>Proyecto de Declaración 801/07</w:t>
      </w:r>
      <w:r>
        <w:rPr>
          <w:rFonts w:eastAsia="MS Mincho;ＭＳ 明朝" w:cs="Times New Roman" w:ascii="Times New Roman" w:hAnsi="Times New Roman"/>
          <w:sz w:val="24"/>
        </w:rPr>
        <w:t>: "Declarar de Interés Municipal la Caravana de Motocicletas "Doble Pilcaniyeu Histórica". Autor: Intendente Municipal, Sr. Alberto Icare. Colaboradores: Secretario de Deportes Prof. Oscar Espósito y Secretario de Gobierno, Sr. Adolfo Fourés. Sobre Tablas.</w:t>
      </w:r>
    </w:p>
    <w:p>
      <w:pPr>
        <w:pStyle w:val="Textosinformato"/>
        <w:jc w:val="both"/>
        <w:rPr>
          <w:rFonts w:ascii="Times New Roman" w:hAnsi="Times New Roman" w:eastAsia="MS Mincho;ＭＳ 明朝" w:cs="Times New Roman"/>
          <w:sz w:val="24"/>
          <w:highlight w:val="green"/>
        </w:rPr>
      </w:pPr>
      <w:r>
        <w:rPr>
          <w:rFonts w:eastAsia="MS Mincho;ＭＳ 明朝" w:cs="Times New Roman" w:ascii="Times New Roman" w:hAnsi="Times New Roman"/>
          <w:sz w:val="24"/>
          <w:highlight w:val="green"/>
        </w:rPr>
        <w:t>APROBADO 01/03/07- Acta 874/07 (D-07-1264).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802.- </w:t>
      </w:r>
      <w:r>
        <w:rPr>
          <w:rFonts w:eastAsia="MS Mincho;ＭＳ 明朝" w:cs="Times New Roman" w:ascii="Times New Roman" w:hAnsi="Times New Roman"/>
          <w:sz w:val="24"/>
          <w:u w:val="single"/>
        </w:rPr>
        <w:t>Proyecto de Declaración 802/07</w:t>
      </w:r>
      <w:r>
        <w:rPr>
          <w:rFonts w:eastAsia="MS Mincho;ＭＳ 明朝" w:cs="Times New Roman" w:ascii="Times New Roman" w:hAnsi="Times New Roman"/>
          <w:sz w:val="24"/>
        </w:rPr>
        <w:t>: "Declarar de Interés Municipal, Turístico y Deportivo al evento denominado "5º Encuentro Nacional de Kayakistas – Bariloche 2007". Autor: Intendente Municipal, Sr. Alberto Icare. Colaboradores: Secretaria Municipal de Turismo, Sra. Alicia Longoni y Secretario de Gobierno, Sr. Adolfo Fourés. Se solicitará su retiro por haberse emitido la Resolución N° 036-PCM-2007. .</w:t>
      </w:r>
      <w:r>
        <w:rPr>
          <w:rFonts w:eastAsia="MS Mincho;ＭＳ 明朝" w:cs="Times New Roman" w:ascii="Times New Roman" w:hAnsi="Times New Roman"/>
          <w:sz w:val="24"/>
          <w:highlight w:val="cyan"/>
        </w:rPr>
        <w:t xml:space="preserve"> RETIRADO 01/03/07 – Acta 874/07.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803- </w:t>
      </w:r>
      <w:r>
        <w:rPr>
          <w:rFonts w:eastAsia="MS Mincho;ＭＳ 明朝" w:cs="Times New Roman" w:ascii="Times New Roman" w:hAnsi="Times New Roman"/>
          <w:sz w:val="24"/>
          <w:u w:val="single"/>
        </w:rPr>
        <w:t>Proyecto de Ordenanza 803/07</w:t>
      </w:r>
      <w:r>
        <w:rPr>
          <w:rFonts w:eastAsia="MS Mincho;ＭＳ 明朝" w:cs="Times New Roman" w:ascii="Times New Roman" w:hAnsi="Times New Roman"/>
          <w:sz w:val="24"/>
        </w:rPr>
        <w:t>: "Disposición de cartas o menú en inglés, portugués y sistema Braille en los establecimientos gastronómicos". Autora: Concejal Beatriz Contreras (Encuentro). Colaborador. Dr. Diego Benítez. A Asesoría Letrada y a la Comisión de Turismo.</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804- </w:t>
      </w:r>
      <w:r>
        <w:rPr>
          <w:rFonts w:eastAsia="MS Mincho;ＭＳ 明朝"/>
          <w:sz w:val="24"/>
          <w:u w:val="single"/>
          <w:lang w:val="es-MX"/>
        </w:rPr>
        <w:t>Proyecto de Ordenanza 804/07</w:t>
      </w:r>
      <w:r>
        <w:rPr>
          <w:rFonts w:eastAsia="MS Mincho;ＭＳ 明朝"/>
          <w:sz w:val="24"/>
          <w:lang w:val="es-MX"/>
        </w:rPr>
        <w:t xml:space="preserve">: "Modificación ordenanza 1575-CM-05". Autores: Tribunal de Contralor: Cra. </w:t>
      </w:r>
      <w:r>
        <w:rPr>
          <w:rFonts w:eastAsia="MS Mincho;ＭＳ 明朝"/>
          <w:sz w:val="24"/>
        </w:rPr>
        <w:t xml:space="preserve">Denise Casatti; Lic. </w:t>
      </w:r>
      <w:r>
        <w:rPr>
          <w:rFonts w:eastAsia="MS Mincho;ＭＳ 明朝"/>
          <w:sz w:val="24"/>
          <w:lang w:val="es-MX"/>
        </w:rPr>
        <w:t>Laura  Totonelli y Sr. José Luis Hernández. A Asesoría Letrada y a las Comisiones de Economía y de Gobierno y Legales.</w:t>
      </w:r>
      <w:r>
        <w:rPr>
          <w:rFonts w:eastAsia="MS Mincho;ＭＳ 明朝"/>
          <w:sz w:val="24"/>
          <w:highlight w:val="green"/>
          <w:lang w:val="es-MX"/>
        </w:rPr>
        <w:t xml:space="preserve"> APROBADO 26/04/07 – Acta 877/07 (O-07-1709).</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805- </w:t>
      </w:r>
      <w:r>
        <w:rPr>
          <w:rFonts w:eastAsia="MS Mincho;ＭＳ 明朝" w:cs="Times New Roman" w:ascii="Times New Roman" w:hAnsi="Times New Roman"/>
          <w:sz w:val="24"/>
          <w:u w:val="single"/>
        </w:rPr>
        <w:t>Proyecto de Ordenanza 805/07</w:t>
      </w:r>
      <w:r>
        <w:rPr>
          <w:rFonts w:eastAsia="MS Mincho;ＭＳ 明朝" w:cs="Times New Roman" w:ascii="Times New Roman" w:hAnsi="Times New Roman"/>
          <w:sz w:val="24"/>
        </w:rPr>
        <w:t>: "Integración Junta Electoral Municipal". Autores: Comisión Legislativa: Concejales Marcelo Cascón, Guillermina Alaníz (U.C.R.); Andrés Martínez Infante (Encuentro); Hugo Cejas (SUR); Sandra Guerrero (MARA) y Silvina García Larraburu (PJ). Sobre Tablas.</w:t>
      </w:r>
      <w:r>
        <w:rPr>
          <w:rFonts w:eastAsia="MS Mincho;ＭＳ 明朝" w:cs="Times New Roman" w:ascii="Times New Roman" w:hAnsi="Times New Roman"/>
          <w:sz w:val="24"/>
          <w:highlight w:val="green"/>
        </w:rPr>
        <w:t xml:space="preserve"> APROBADO 01/03/07- Acta 874/07 (O-07-1688).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806- </w:t>
      </w:r>
      <w:r>
        <w:rPr>
          <w:rFonts w:eastAsia="MS Mincho;ＭＳ 明朝" w:cs="Times New Roman" w:ascii="Times New Roman" w:hAnsi="Times New Roman"/>
          <w:sz w:val="24"/>
          <w:u w:val="single"/>
        </w:rPr>
        <w:t>Proyecto de Ordenanza 806/07</w:t>
      </w:r>
      <w:r>
        <w:rPr>
          <w:rFonts w:eastAsia="MS Mincho;ＭＳ 明朝" w:cs="Times New Roman" w:ascii="Times New Roman" w:hAnsi="Times New Roman"/>
          <w:sz w:val="24"/>
        </w:rPr>
        <w:t xml:space="preserve">: "Finalización del Código 95 Delegación Lago Moreno". Autora: Concejal Sandra Guerrero (MARA). Colaboradores: SOYSP Arq. R. Martiniau; D PLAN. Arq. R. Mandrini; D M. Amb Sr. M. Lynch; Arqs. C. Muzzio y A. Bechara; Geol. S. Fookes; T. Forest. </w:t>
      </w:r>
      <w:r>
        <w:rPr>
          <w:rFonts w:eastAsia="MS Mincho;ＭＳ 明朝" w:cs="Times New Roman" w:ascii="Times New Roman" w:hAnsi="Times New Roman"/>
          <w:sz w:val="24"/>
          <w:lang w:val="en-US"/>
        </w:rPr>
        <w:t xml:space="preserve">G. Galuppi; Téc. J. Albertoli; A. Let. </w:t>
      </w:r>
      <w:r>
        <w:rPr>
          <w:rFonts w:eastAsia="MS Mincho;ＭＳ 明朝" w:cs="Times New Roman" w:ascii="Times New Roman" w:hAnsi="Times New Roman"/>
          <w:sz w:val="24"/>
        </w:rPr>
        <w:t>Dr. M. Vázquez Dict Nº 026-AL-04. A Asesoría Letrada y a las Comisiones de Obras y Planeamiento y de Gobierno y Legales.</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807- </w:t>
      </w:r>
      <w:r>
        <w:rPr>
          <w:rFonts w:eastAsia="MS Mincho;ＭＳ 明朝"/>
          <w:sz w:val="24"/>
          <w:u w:val="single"/>
          <w:lang w:val="es-MX"/>
        </w:rPr>
        <w:t>Proyecto de Ordenanza 807/07</w:t>
      </w:r>
      <w:r>
        <w:rPr>
          <w:rFonts w:eastAsia="MS Mincho;ＭＳ 明朝"/>
          <w:sz w:val="24"/>
          <w:lang w:val="es-MX"/>
        </w:rPr>
        <w:t>: "Autorizar firma convenio Municipalidad de San Carlos de Bariloche y Coro de Niños y Jóvenes Cantores". Autor: Intendente Municipal, Sr. Alberto Icare. Colaboradores: Secretario de Gobierno, Sr. Adolfo Fourés y Secretario de Hacienda, Lic. Ángel Barriga. A Asesoría Letrada y a Comisión de Gobierno y Legales.</w:t>
      </w:r>
      <w:r>
        <w:rPr>
          <w:rFonts w:eastAsia="MS Mincho;ＭＳ 明朝"/>
          <w:sz w:val="24"/>
          <w:highlight w:val="green"/>
          <w:lang w:val="es-MX"/>
        </w:rPr>
        <w:t xml:space="preserve"> APROBADO 26/04/07 – Acta 877/07 (O-07-1710).</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808.- </w:t>
      </w:r>
      <w:r>
        <w:rPr>
          <w:rFonts w:eastAsia="MS Mincho;ＭＳ 明朝"/>
          <w:sz w:val="24"/>
          <w:u w:val="single"/>
          <w:lang w:val="es-MX"/>
        </w:rPr>
        <w:t>Proyecto de Declaración 808/07</w:t>
      </w:r>
      <w:r>
        <w:rPr>
          <w:rFonts w:eastAsia="MS Mincho;ＭＳ 明朝"/>
          <w:sz w:val="24"/>
          <w:lang w:val="es-MX"/>
        </w:rPr>
        <w:t xml:space="preserve">: "Declarar de Interés Municipal el "Proyecto del Documental </w:t>
      </w:r>
      <w:r>
        <w:rPr>
          <w:rFonts w:eastAsia="MS Mincho;ＭＳ 明朝"/>
          <w:i/>
          <w:iCs/>
          <w:sz w:val="24"/>
          <w:lang w:val="es-MX"/>
        </w:rPr>
        <w:t>El Camino del Cóndor</w:t>
      </w:r>
      <w:r>
        <w:rPr>
          <w:rFonts w:eastAsia="MS Mincho;ＭＳ 明朝"/>
          <w:sz w:val="24"/>
          <w:lang w:val="es-MX"/>
        </w:rPr>
        <w:t>"". Autor: Intendente Municipal, Sr. Alberto Icare. Colaboradores: Secretario de Gobierno, Sr. Adolfo Fourés y Secretaria de Turismo, Sra. Alicia Longoni. A Comisión de Acción Social.</w:t>
      </w:r>
      <w:r>
        <w:rPr>
          <w:rFonts w:eastAsia="MS Mincho;ＭＳ 明朝"/>
          <w:sz w:val="24"/>
          <w:highlight w:val="green"/>
          <w:lang w:val="es-MX"/>
        </w:rPr>
        <w:t xml:space="preserve"> APROBADO 20/09/07 – Acta 884/07 (D-07-1301)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809- </w:t>
      </w:r>
      <w:r>
        <w:rPr>
          <w:rFonts w:eastAsia="MS Mincho;ＭＳ 明朝" w:cs="Times New Roman" w:ascii="Times New Roman" w:hAnsi="Times New Roman"/>
          <w:sz w:val="24"/>
          <w:u w:val="single"/>
        </w:rPr>
        <w:t>Proyecto de Declaración 809/07</w:t>
      </w:r>
      <w:r>
        <w:rPr>
          <w:rFonts w:eastAsia="MS Mincho;ＭＳ 明朝" w:cs="Times New Roman" w:ascii="Times New Roman" w:hAnsi="Times New Roman"/>
          <w:sz w:val="24"/>
        </w:rPr>
        <w:t xml:space="preserve">: "Declarar evento de Interés Municipal "II Concurso de Dibujo </w:t>
      </w:r>
      <w:r>
        <w:rPr>
          <w:rFonts w:eastAsia="MS Mincho;ＭＳ 明朝" w:cs="Times New Roman" w:ascii="Times New Roman" w:hAnsi="Times New Roman"/>
          <w:i/>
          <w:iCs/>
          <w:sz w:val="24"/>
        </w:rPr>
        <w:t>Rotary y La paz</w:t>
      </w:r>
      <w:r>
        <w:rPr>
          <w:rFonts w:eastAsia="MS Mincho;ＭＳ 明朝" w:cs="Times New Roman" w:ascii="Times New Roman" w:hAnsi="Times New Roman"/>
          <w:sz w:val="24"/>
        </w:rPr>
        <w:t xml:space="preserve">". Autores: Comisión Legislativa: Concejales Marcelo Cascón, Guillermina Alaníz (U.C.R); Hugo Cejas (S.U.R); Andrés Martínez Infante (Encuentro) y Silvina García Larraburu (P.J). Iniciativa: Club Rotario Nuevas Generaciones. Sobre Tablas. </w:t>
      </w:r>
      <w:r>
        <w:rPr>
          <w:rFonts w:eastAsia="MS Mincho;ＭＳ 明朝" w:cs="Times New Roman" w:ascii="Times New Roman" w:hAnsi="Times New Roman"/>
          <w:sz w:val="24"/>
          <w:highlight w:val="green"/>
        </w:rPr>
        <w:t>APROBADO 22/03/07- Acta 875/07 (D-07-1265).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810.- </w:t>
      </w:r>
      <w:r>
        <w:rPr>
          <w:rFonts w:eastAsia="MS Mincho;ＭＳ 明朝" w:cs="Times New Roman" w:ascii="Times New Roman" w:hAnsi="Times New Roman"/>
          <w:sz w:val="24"/>
          <w:u w:val="single"/>
        </w:rPr>
        <w:t>Proyecto de Declaración 810/07</w:t>
      </w:r>
      <w:r>
        <w:rPr>
          <w:rFonts w:eastAsia="MS Mincho;ＭＳ 明朝" w:cs="Times New Roman" w:ascii="Times New Roman" w:hAnsi="Times New Roman"/>
          <w:sz w:val="24"/>
        </w:rPr>
        <w:t xml:space="preserve">: "Declarar Huésped de Honor de la Ciudad de San Carlos de Bariloche al Sr. William Bill Boyd, Presidente de Rotary International". Autor: Intendente Municipal Sr. Alberto Icare. Colaboradores: Secretario de Gobierno, Lic. Adolfo Fourés y Director General de Protocolo, Sr. Marcelo Nemirovsky. Se solicitará su retiro. </w:t>
      </w:r>
      <w:r>
        <w:rPr>
          <w:rFonts w:eastAsia="MS Mincho;ＭＳ 明朝" w:cs="Times New Roman" w:ascii="Times New Roman" w:hAnsi="Times New Roman"/>
          <w:sz w:val="24"/>
          <w:highlight w:val="cyan"/>
        </w:rPr>
        <w:t>RETIRADO 22/03/07 – Acta 875/07.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811.- </w:t>
      </w:r>
      <w:r>
        <w:rPr>
          <w:rFonts w:eastAsia="MS Mincho;ＭＳ 明朝" w:cs="Times New Roman" w:ascii="Times New Roman" w:hAnsi="Times New Roman"/>
          <w:sz w:val="24"/>
          <w:u w:val="single"/>
        </w:rPr>
        <w:t>Proyecto de Ordenanza 811/07</w:t>
      </w:r>
      <w:r>
        <w:rPr>
          <w:rFonts w:eastAsia="MS Mincho;ＭＳ 明朝" w:cs="Times New Roman" w:ascii="Times New Roman" w:hAnsi="Times New Roman"/>
          <w:sz w:val="24"/>
        </w:rPr>
        <w:t xml:space="preserve">: "Acordar Pliego Licitación Pública adquisición de indumentaria y calzado de seguridad". Autor: Intendente Municipal, Sr. Alberto Icare. Colaboradores: Secretario de Obras y Servicios Públicos, Sr. Juan Carlos Álvarez; Secretario de Gobierno, Sr. Adolfo Fourés; Secretario de Hacienda, Lic. Ángel Barriga y  Director de Servicios Públicos, Ing. Roberto Bartorelli. A Asesoría Letrada y a Comisiones de Economía y de Gobierno y Legales. Con Tratamiento de Preferencia próxima sesión. . </w:t>
      </w:r>
      <w:r>
        <w:rPr>
          <w:rFonts w:eastAsia="MS Mincho;ＭＳ 明朝" w:cs="Times New Roman" w:ascii="Times New Roman" w:hAnsi="Times New Roman"/>
          <w:sz w:val="24"/>
          <w:highlight w:val="green"/>
        </w:rPr>
        <w:t>APROBADO 12/04/07- Acta 876/07 (O-07-1699).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812. - </w:t>
      </w:r>
      <w:r>
        <w:rPr>
          <w:rFonts w:eastAsia="MS Mincho;ＭＳ 明朝"/>
          <w:sz w:val="24"/>
          <w:u w:val="single"/>
          <w:lang w:val="es-MX"/>
        </w:rPr>
        <w:t>Proyecto de Ordenanza 812/07</w:t>
      </w:r>
      <w:r>
        <w:rPr>
          <w:rFonts w:eastAsia="MS Mincho;ＭＳ 明朝"/>
          <w:sz w:val="24"/>
          <w:lang w:val="es-MX"/>
        </w:rPr>
        <w:t xml:space="preserve">: "Reconocimiento jurisdicción otorgamiento Personería Jurídica Municipal a Junta Vecinal Aldea del Este". Autor: Intendente Municipal, Sr. Alberto Icare. Colaboradores: Secretario de Gobierno, Sr. Adolfo Fourés y Dirección General de Juntas Vecinales. A Asesoría Letrada y a Comisiones de Obras y Planeamiento y de Gobierno y Legales. </w:t>
      </w:r>
      <w:r>
        <w:rPr>
          <w:rFonts w:eastAsia="MS Mincho;ＭＳ 明朝"/>
          <w:sz w:val="24"/>
          <w:highlight w:val="green"/>
          <w:lang w:val="es-MX"/>
        </w:rPr>
        <w:t>APROBADO 26/04/07 – Acta 877/07 (O-07-1711).</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813.- </w:t>
      </w:r>
      <w:r>
        <w:rPr>
          <w:rFonts w:eastAsia="MS Mincho;ＭＳ 明朝" w:cs="Times New Roman" w:ascii="Times New Roman" w:hAnsi="Times New Roman"/>
          <w:sz w:val="24"/>
          <w:u w:val="single"/>
        </w:rPr>
        <w:t>Proyecto de Ordenanza 813/07</w:t>
      </w:r>
      <w:r>
        <w:rPr>
          <w:rFonts w:eastAsia="MS Mincho;ＭＳ 明朝" w:cs="Times New Roman" w:ascii="Times New Roman" w:hAnsi="Times New Roman"/>
          <w:sz w:val="24"/>
        </w:rPr>
        <w:t xml:space="preserve">: "Compensación de deudas en concepto de servicios municipales y gasoducto con entrega de 29 lotes Sr. Daniel Sujoluzki Apoderado Sr. Niks León". Autor: Intendente Municipal, Sr. Alberto Icare. Colaboradores: Secretario de Gobierno, Sr. Adolfo Fourés y Comisión General de Transacciones. A Asesoría Letrada y a Comisiones de Obras y Planeamiento y de Economía. Por acta de Comisión de Obras y Planeamiento girado los dos originales a Asesoría Letrada para quese devuelvan al Dpto. Ejecutivo. </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814- </w:t>
      </w:r>
      <w:r>
        <w:rPr>
          <w:rFonts w:eastAsia="MS Mincho;ＭＳ 明朝"/>
          <w:sz w:val="24"/>
          <w:u w:val="single"/>
          <w:lang w:val="es-MX"/>
        </w:rPr>
        <w:t>Proyecto de Ordenanza 814/07</w:t>
      </w:r>
      <w:r>
        <w:rPr>
          <w:rFonts w:eastAsia="MS Mincho;ＭＳ 明朝"/>
          <w:sz w:val="24"/>
          <w:lang w:val="es-MX"/>
        </w:rPr>
        <w:t>: "Declarar de Utilidad Pública y Pago Obligatorio la obra de red cloacal y conexiones domiciliarias en Barrio 21 de setiembre". Autor: Intendente Municipal, Sr. Alberto Icare. Colaboradores: Secretario de Obras y Servicios Públicos, Sr. Juan Carlos Álvarez; Secretario de Gobierno, Sr. Adolfo Fourés y  Dirección de Obras por Contrato. A Asesoría Letrada y a Comisiones de Servicios, Tránsito y Transporte y de Economía.</w:t>
      </w:r>
      <w:r>
        <w:rPr>
          <w:rFonts w:eastAsia="MS Mincho;ＭＳ 明朝"/>
          <w:sz w:val="24"/>
          <w:highlight w:val="green"/>
          <w:lang w:val="es-MX"/>
        </w:rPr>
        <w:t xml:space="preserve"> APROBADO 26/04/07 – Acta 877/07 (O-07-1712).</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815.- </w:t>
      </w:r>
      <w:r>
        <w:rPr>
          <w:rFonts w:eastAsia="MS Mincho;ＭＳ 明朝" w:cs="Times New Roman" w:ascii="Times New Roman" w:hAnsi="Times New Roman"/>
          <w:sz w:val="24"/>
          <w:u w:val="single"/>
        </w:rPr>
        <w:t>Proyecto de Ordenanza 815/07</w:t>
      </w:r>
      <w:r>
        <w:rPr>
          <w:rFonts w:eastAsia="MS Mincho;ＭＳ 明朝" w:cs="Times New Roman" w:ascii="Times New Roman" w:hAnsi="Times New Roman"/>
          <w:sz w:val="24"/>
        </w:rPr>
        <w:t xml:space="preserve">: "Acordar Pliego Licitación Pública adquisición de combustible". Autor: Intendente Municipal, Sr. Alberto Icare. Colaboradores: Secretario de Obras y Servicios Públicos, Sr. Juan Carlos Álvarez; Secretario de Gobierno, Sr. Adolfo Fourés; Secretario de Hacienda, Lic. Ángel Barriga y Director de Servicios, Ing. Roberto Bartorelli. A Asesoría Letrada y a Comisiones de Servicios, Tránsito y Transporte y de Economía. . </w:t>
      </w:r>
      <w:r>
        <w:rPr>
          <w:rFonts w:eastAsia="MS Mincho;ＭＳ 明朝" w:cs="Times New Roman" w:ascii="Times New Roman" w:hAnsi="Times New Roman"/>
          <w:sz w:val="24"/>
          <w:highlight w:val="green"/>
        </w:rPr>
        <w:t>APROBADO 12/04/07- Acta 876/07 (O-07-1700).</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816.- </w:t>
      </w:r>
      <w:r>
        <w:rPr>
          <w:rFonts w:eastAsia="MS Mincho;ＭＳ 明朝" w:cs="Times New Roman" w:ascii="Times New Roman" w:hAnsi="Times New Roman"/>
          <w:sz w:val="24"/>
          <w:u w:val="single"/>
        </w:rPr>
        <w:t>Proyecto de Ordenanza 816/07</w:t>
      </w:r>
      <w:r>
        <w:rPr>
          <w:rFonts w:eastAsia="MS Mincho;ＭＳ 明朝" w:cs="Times New Roman" w:ascii="Times New Roman" w:hAnsi="Times New Roman"/>
          <w:sz w:val="24"/>
        </w:rPr>
        <w:t xml:space="preserve">: "Aceptar donación de la vivienda con valor histórico y fijar afectación". Autor: Concejal Andrés Martínez Infante (Encuentro). Colaboradores: Comisión Municipal de Preservación del Patrimonio Histórico, Urbanístico y Arquitectónico de la ciudad de San Carlos de Bariloche (COMPPHUA). A Asesoría Letrada y a Comisión de Gobierno y Legales. . </w:t>
      </w:r>
      <w:r>
        <w:rPr>
          <w:rFonts w:eastAsia="MS Mincho;ＭＳ 明朝" w:cs="Times New Roman" w:ascii="Times New Roman" w:hAnsi="Times New Roman"/>
          <w:sz w:val="24"/>
          <w:highlight w:val="green"/>
        </w:rPr>
        <w:t>APROBADO 12/04/07- Acta 876/07 (O-07-1701).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817.- </w:t>
      </w:r>
      <w:r>
        <w:rPr>
          <w:rFonts w:eastAsia="MS Mincho;ＭＳ 明朝" w:cs="Times New Roman" w:ascii="Times New Roman" w:hAnsi="Times New Roman"/>
          <w:sz w:val="24"/>
          <w:u w:val="single"/>
        </w:rPr>
        <w:t>Proyecto de Declaración 817/07</w:t>
      </w:r>
      <w:r>
        <w:rPr>
          <w:rFonts w:eastAsia="MS Mincho;ＭＳ 明朝" w:cs="Times New Roman" w:ascii="Times New Roman" w:hAnsi="Times New Roman"/>
          <w:sz w:val="24"/>
        </w:rPr>
        <w:t>: "Declarar de Interés Municipal y Educativo al VII Festival Nacional de Titiriteros Andariegos". Autora: Concejal Sandra Guerrero (MARA). Colaboradores: Subsecretario de Cultura, Sr. Luis Torrejón y Sra. Mónica Segovia. Sobre Tablas.</w:t>
      </w:r>
      <w:r>
        <w:rPr>
          <w:rFonts w:eastAsia="MS Mincho;ＭＳ 明朝" w:cs="Times New Roman" w:ascii="Times New Roman" w:hAnsi="Times New Roman"/>
          <w:sz w:val="24"/>
          <w:highlight w:val="green"/>
        </w:rPr>
        <w:t xml:space="preserve"> APROBADO 22/03/07- Acta 875/07 (D-07-1266).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818</w:t>
      </w:r>
      <w:r>
        <w:rPr>
          <w:rFonts w:eastAsia="MS Mincho;ＭＳ 明朝" w:cs="Times New Roman" w:ascii="Times New Roman" w:hAnsi="Times New Roman"/>
          <w:sz w:val="24"/>
          <w:u w:val="single"/>
        </w:rPr>
        <w:t xml:space="preserve"> – Proyecto de Declaración 818/07</w:t>
      </w:r>
      <w:r>
        <w:rPr>
          <w:rFonts w:eastAsia="MS Mincho;ＭＳ 明朝" w:cs="Times New Roman" w:ascii="Times New Roman" w:hAnsi="Times New Roman"/>
          <w:sz w:val="24"/>
        </w:rPr>
        <w:t>: "Declarar de Interés Cultural la presentación del bailarín Julio Boca en nuestra ciudad". Autor Intendente Municipal Alberto Icaré. Colaboradores: Secretario de Gobierno Adolfo Foures y Subsecretario de Cultura Sr. Luis torrejón. .</w:t>
      </w:r>
      <w:r>
        <w:rPr>
          <w:rFonts w:eastAsia="MS Mincho;ＭＳ 明朝" w:cs="Times New Roman" w:ascii="Times New Roman" w:hAnsi="Times New Roman"/>
          <w:sz w:val="24"/>
          <w:highlight w:val="green"/>
        </w:rPr>
        <w:t xml:space="preserve"> APROBADO 22/03/07- Acta 875/07 (D-07-1267).</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szCs w:val="24"/>
          <w:lang w:val="es-ES"/>
        </w:rPr>
        <w:t xml:space="preserve">819 - </w:t>
      </w:r>
      <w:r>
        <w:rPr>
          <w:rFonts w:eastAsia="MS Mincho;ＭＳ 明朝"/>
          <w:sz w:val="24"/>
          <w:szCs w:val="24"/>
          <w:u w:val="single"/>
          <w:lang w:val="es-ES"/>
        </w:rPr>
        <w:t>Proyecto de Declaración 819/07</w:t>
      </w:r>
      <w:r>
        <w:rPr>
          <w:rFonts w:eastAsia="MS Mincho;ＭＳ 明朝"/>
          <w:sz w:val="24"/>
          <w:szCs w:val="24"/>
          <w:lang w:val="es-ES"/>
        </w:rPr>
        <w:t>: "Declarar de interés Municipal la 3° fecha  del Campeonato de Enduro Patagónico APE". Autor: Intendente Municipal, Sr. Alberto Icare. Colaboradores: Secretario de Deportes, Prof. Oscar Espósito y Secretario de Gobierno, Sr. Adolfo Foures. Sobre Tablas.</w:t>
      </w:r>
      <w:r>
        <w:rPr>
          <w:rFonts w:eastAsia="MS Mincho;ＭＳ 明朝"/>
          <w:sz w:val="24"/>
          <w:szCs w:val="24"/>
          <w:highlight w:val="green"/>
          <w:lang w:val="es-ES"/>
        </w:rPr>
        <w:t xml:space="preserve"> APROBADO 12/04/07 – Acta 876/07  (D-07-1269).</w:t>
      </w:r>
    </w:p>
    <w:p>
      <w:pPr>
        <w:pStyle w:val="Textosinformato"/>
        <w:rPr>
          <w:rFonts w:ascii="Times New Roman" w:hAnsi="Times New Roman" w:eastAsia="MS Mincho;ＭＳ 明朝" w:cs="Times New Roman"/>
          <w:sz w:val="24"/>
          <w:szCs w:val="24"/>
          <w:lang w:val="es-ES"/>
        </w:rPr>
      </w:pPr>
      <w:r>
        <w:rPr>
          <w:rFonts w:eastAsia="MS Mincho;ＭＳ 明朝" w:cs="Times New Roman" w:ascii="Times New Roman" w:hAnsi="Times New Roman"/>
          <w:sz w:val="24"/>
          <w:szCs w:val="24"/>
          <w:lang w:val="es-ES"/>
        </w:rPr>
      </w:r>
    </w:p>
    <w:p>
      <w:pPr>
        <w:pStyle w:val="Normal"/>
        <w:jc w:val="both"/>
        <w:rPr/>
      </w:pPr>
      <w:r>
        <w:rPr>
          <w:rFonts w:eastAsia="MS Mincho;ＭＳ 明朝"/>
          <w:lang w:val="es-ES"/>
        </w:rPr>
        <w:t xml:space="preserve">820 </w:t>
      </w:r>
      <w:r>
        <w:rPr>
          <w:rFonts w:eastAsia="MS Mincho;ＭＳ 明朝"/>
          <w:u w:val="single"/>
          <w:lang w:val="es-ES"/>
        </w:rPr>
        <w:t>Proyecto de Ordenanza 820/07</w:t>
      </w:r>
      <w:r>
        <w:rPr>
          <w:rFonts w:eastAsia="MS Mincho;ＭＳ 明朝"/>
          <w:lang w:val="es-ES"/>
        </w:rPr>
        <w:t xml:space="preserve">: "Modificar Ordenanza Tarifaría". Autor: Intendente Municipal, Sr. Alberto Icare. Colaboradores: Secretario de Gobierno, Sr. Adolfo Foures; Secretario de Hacienda, Lic. Ángel Darío Barriga y Director General de Gobierno, Sr. Carlos Catini. </w:t>
      </w:r>
      <w:r>
        <w:rPr>
          <w:rFonts w:eastAsia="MS Mincho;ＭＳ 明朝"/>
          <w:lang w:val="es-MX"/>
        </w:rPr>
        <w:t>A Asesoría Letrada y a las Comisiones de Servicios, Tránsito y Transporte y de Economía. .</w:t>
      </w:r>
      <w:r>
        <w:rPr>
          <w:rFonts w:eastAsia="MS Mincho;ＭＳ 明朝"/>
          <w:highlight w:val="green"/>
          <w:lang w:val="es-MX"/>
        </w:rPr>
        <w:t xml:space="preserve"> APROBADO 24/05/07 – Acta 878/07 (O-07-1715).</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821 </w:t>
      </w:r>
      <w:r>
        <w:rPr>
          <w:rFonts w:eastAsia="MS Mincho;ＭＳ 明朝"/>
          <w:sz w:val="24"/>
          <w:u w:val="single"/>
          <w:lang w:val="es-MX"/>
        </w:rPr>
        <w:t>Proyecto de Ordenanza 821/07</w:t>
      </w:r>
      <w:r>
        <w:rPr>
          <w:rFonts w:eastAsia="MS Mincho;ＭＳ 明朝"/>
          <w:sz w:val="24"/>
          <w:lang w:val="es-MX"/>
        </w:rPr>
        <w:t>: "Reconocimiento jurisdicción, otorgamiento personería jurídica municipal a Junta Vecinal  Barrio Parque Villa Llanquihue". Autor: Intendente Municipal, Sr. Alberto Icare. Colaboradores: Secretario de Gobierno, Sr. Adolfo Foures y Dirección General de Juntas Vecinales. A Asesoría Letrada y a las Comisiones de Obras y Planeamiento y de Gobierno y Legales. .</w:t>
      </w:r>
      <w:r>
        <w:rPr>
          <w:rFonts w:eastAsia="MS Mincho;ＭＳ 明朝"/>
          <w:sz w:val="24"/>
          <w:highlight w:val="green"/>
          <w:lang w:val="es-MX"/>
        </w:rPr>
        <w:t xml:space="preserve"> APROBADO 24/05/07 – Acta 878/07 (O-07-1717).</w:t>
      </w:r>
    </w:p>
    <w:p>
      <w:pPr>
        <w:pStyle w:val="Textosinformato"/>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822 </w:t>
      </w:r>
      <w:r>
        <w:rPr>
          <w:rFonts w:eastAsia="MS Mincho;ＭＳ 明朝" w:cs="Times New Roman" w:ascii="Times New Roman" w:hAnsi="Times New Roman"/>
          <w:sz w:val="24"/>
          <w:u w:val="single"/>
        </w:rPr>
        <w:t>Proyecto de Declaración 822/07</w:t>
      </w:r>
      <w:r>
        <w:rPr>
          <w:rFonts w:eastAsia="MS Mincho;ＭＳ 明朝" w:cs="Times New Roman" w:ascii="Times New Roman" w:hAnsi="Times New Roman"/>
          <w:sz w:val="24"/>
        </w:rPr>
        <w:t>: "Declarar de Interés Municipal el IV Congreso Nacional de Bromatología e Higiene". Autor: Intendente Municipal, Sr.  Alberto Icare. Colaboradores: Secretario de Gobierno, Sr. Adolfo Foures; Dr. Jorge Alcides Layana y Dr. Carlos Rey. Se solicitará su retiro. .).</w:t>
      </w:r>
      <w:r>
        <w:rPr>
          <w:rFonts w:eastAsia="MS Mincho;ＭＳ 明朝" w:cs="Times New Roman" w:ascii="Times New Roman" w:hAnsi="Times New Roman"/>
          <w:sz w:val="24"/>
          <w:highlight w:val="cyan"/>
        </w:rPr>
        <w:t xml:space="preserve"> RETIRADO 12/04/07 – Acta 876/07.</w:t>
      </w:r>
      <w:r>
        <w:rPr>
          <w:rFonts w:eastAsia="MS Mincho;ＭＳ 明朝" w:cs="Times New Roman" w:ascii="Times New Roman" w:hAnsi="Times New Roman"/>
          <w:sz w:val="24"/>
          <w:highlight w:val="cyan"/>
          <w:lang w:val="es-MX"/>
        </w:rPr>
        <w:tab/>
        <w:t>LIBRO 52</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823 </w:t>
      </w:r>
      <w:r>
        <w:rPr>
          <w:rFonts w:eastAsia="MS Mincho;ＭＳ 明朝" w:cs="Times New Roman" w:ascii="Times New Roman" w:hAnsi="Times New Roman"/>
          <w:sz w:val="24"/>
          <w:u w:val="single"/>
        </w:rPr>
        <w:t>Proyecto de Declaración 823/07</w:t>
      </w:r>
      <w:r>
        <w:rPr>
          <w:rFonts w:eastAsia="MS Mincho;ＭＳ 明朝" w:cs="Times New Roman" w:ascii="Times New Roman" w:hAnsi="Times New Roman"/>
          <w:sz w:val="24"/>
        </w:rPr>
        <w:t>: "Declarar de interés Municipal Proyecto de Reserva de Biosfera Binacional Andino  Norpatagónica - Argentina y Chile". Autora: Concejal Silvina García Larraburu (P.J.). Colaborador: Parque Nacional Nahuel Huapi y Sr. Marcelo Marzano. A Asesoría Letrada y a la Comisión de Turismo.</w:t>
      </w:r>
      <w:r>
        <w:rPr>
          <w:rFonts w:eastAsia="MS Mincho;ＭＳ 明朝" w:cs="Times New Roman" w:ascii="Times New Roman" w:hAnsi="Times New Roman"/>
          <w:sz w:val="24"/>
          <w:highlight w:val="cyan"/>
        </w:rPr>
        <w:t xml:space="preserve"> RETIRADO 23/08/07 – Acta 882/07.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824 </w:t>
      </w:r>
      <w:r>
        <w:rPr>
          <w:rFonts w:eastAsia="MS Mincho;ＭＳ 明朝" w:cs="Times New Roman" w:ascii="Times New Roman" w:hAnsi="Times New Roman"/>
          <w:sz w:val="24"/>
          <w:u w:val="single"/>
        </w:rPr>
        <w:t>Proyecto de Declaración 824/07</w:t>
      </w:r>
      <w:r>
        <w:rPr>
          <w:rFonts w:eastAsia="MS Mincho;ＭＳ 明朝" w:cs="Times New Roman" w:ascii="Times New Roman" w:hAnsi="Times New Roman"/>
          <w:sz w:val="24"/>
        </w:rPr>
        <w:t>: "Declarar de Interés Municipal las Jornadas Nacionales para el Estudio de Bienes Culturales". Autor: Intendente Municipal, Sr. Alberto Icare. Colaboradores: Secretario de Gobierno, Lic. Adolfo Fourés; Director General de Protocolo, Sr. Marcelo Nemirovsky. Se solicitará su retiro. .).</w:t>
      </w:r>
      <w:r>
        <w:rPr>
          <w:rFonts w:eastAsia="MS Mincho;ＭＳ 明朝" w:cs="Times New Roman" w:ascii="Times New Roman" w:hAnsi="Times New Roman"/>
          <w:sz w:val="24"/>
          <w:highlight w:val="cyan"/>
        </w:rPr>
        <w:t xml:space="preserve"> RETIRADO 12/04/07 – Acta 8876/07.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825 </w:t>
      </w:r>
      <w:r>
        <w:rPr>
          <w:rFonts w:eastAsia="MS Mincho;ＭＳ 明朝"/>
          <w:sz w:val="24"/>
          <w:u w:val="single"/>
          <w:lang w:val="es-MX"/>
        </w:rPr>
        <w:t>Proyecto de Ordenanza 825/07</w:t>
      </w:r>
      <w:r>
        <w:rPr>
          <w:rFonts w:eastAsia="MS Mincho;ＭＳ 明朝"/>
          <w:sz w:val="24"/>
          <w:lang w:val="es-MX"/>
        </w:rPr>
        <w:t>: "Reconocer la necesidad de transferir inmuebles al Estado Nacional Argentino, Estado Mayor General de la Fuerza Aérea". Autor: Intendente Municipal, Sr. Alberto Icare. Colaboradores: Secretario de Gobierno, Lic. Adolfo Fourés y Comisión General de Transacciones. A Asesoría Letrada y a las Comisiones de Obras y Planeamiento y de Gobierno y Legales. .</w:t>
      </w:r>
      <w:r>
        <w:rPr>
          <w:rFonts w:eastAsia="MS Mincho;ＭＳ 明朝"/>
          <w:sz w:val="24"/>
          <w:highlight w:val="green"/>
          <w:lang w:val="es-MX"/>
        </w:rPr>
        <w:t xml:space="preserve"> APROBADO 24/05/07 – Acta 878/07 (O-07-1718).</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u w:val="single"/>
        </w:rPr>
        <w:t>826 - Proyecto de Declaración 826/07</w:t>
      </w:r>
      <w:r>
        <w:rPr>
          <w:rFonts w:eastAsia="MS Mincho;ＭＳ 明朝" w:cs="Times New Roman" w:ascii="Times New Roman" w:hAnsi="Times New Roman"/>
          <w:sz w:val="24"/>
        </w:rPr>
        <w:t>: "Declarar de Interés Municipal el 1º Encuentro Provincial de Agentes Sanitarios". Autora: Concejal Irma Haneck (SUR). Se solicitará su retiro. .).</w:t>
      </w:r>
      <w:r>
        <w:rPr>
          <w:rFonts w:eastAsia="MS Mincho;ＭＳ 明朝" w:cs="Times New Roman" w:ascii="Times New Roman" w:hAnsi="Times New Roman"/>
          <w:sz w:val="24"/>
          <w:highlight w:val="cyan"/>
        </w:rPr>
        <w:t xml:space="preserve"> RETIRADO 12/04/07 – Acta 876/07</w:t>
      </w:r>
      <w:r>
        <w:rPr>
          <w:rFonts w:eastAsia="MS Mincho;ＭＳ 明朝" w:cs="Times New Roman" w:ascii="Times New Roman" w:hAnsi="Times New Roman"/>
          <w:sz w:val="24"/>
          <w:highlight w:val="cyan"/>
          <w:lang w:val="es-MX"/>
        </w:rPr>
        <w:tab/>
        <w:t>LIBRO 52</w:t>
      </w:r>
    </w:p>
    <w:p>
      <w:pPr>
        <w:pStyle w:val="Textosinformato"/>
        <w:ind w:left="360" w:right="0" w:hanging="0"/>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Times New Roman"/>
          <w:sz w:val="24"/>
          <w:lang w:val="es-ES"/>
        </w:rPr>
        <w:t xml:space="preserve"> </w:t>
      </w:r>
      <w:r>
        <w:rPr>
          <w:rFonts w:eastAsia="MS Mincho;ＭＳ 明朝"/>
          <w:sz w:val="24"/>
          <w:lang w:val="es-ES"/>
        </w:rPr>
        <w:t xml:space="preserve">827 - </w:t>
      </w:r>
      <w:r>
        <w:rPr>
          <w:rFonts w:eastAsia="MS Mincho;ＭＳ 明朝"/>
          <w:sz w:val="24"/>
          <w:u w:val="single"/>
          <w:lang w:val="es-ES"/>
        </w:rPr>
        <w:t>Proyecto de Ordenanza 827/07</w:t>
      </w:r>
      <w:r>
        <w:rPr>
          <w:rFonts w:eastAsia="MS Mincho;ＭＳ 明朝"/>
          <w:sz w:val="24"/>
          <w:lang w:val="es-ES"/>
        </w:rPr>
        <w:t xml:space="preserve">: "Modificación Ordenanza 115-C-84 de Cementerios Privados". Autores: Concejales Marcelo Cascón, Guillermina Alaníz, Alicia Grandío (U.C.R.) y Silvina garcía Larraburu (P.J.). </w:t>
      </w:r>
      <w:r>
        <w:rPr>
          <w:rFonts w:eastAsia="MS Mincho;ＭＳ 明朝"/>
          <w:sz w:val="24"/>
          <w:lang w:val="es-MX"/>
        </w:rPr>
        <w:t>Colaboradores: Sres. Gladys Pérez; Marcelo Marzano y Directivos del Cementerio Privado Valle del Descanso. A Asesoría Letrada y a las Comisiones de Obras y Planeamiento y de Gobierno y Legales. .</w:t>
      </w:r>
      <w:r>
        <w:rPr>
          <w:rFonts w:eastAsia="MS Mincho;ＭＳ 明朝"/>
          <w:sz w:val="24"/>
          <w:highlight w:val="green"/>
          <w:lang w:val="es-MX"/>
        </w:rPr>
        <w:t xml:space="preserve"> APROBADO 23/08/07 – Acta 882/07 (O-07-1735)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u w:val="single"/>
        </w:rPr>
        <w:t>828 - Proyecto de Ordenanza 828/07</w:t>
      </w:r>
      <w:r>
        <w:rPr>
          <w:rFonts w:eastAsia="MS Mincho;ＭＳ 明朝" w:cs="Times New Roman" w:ascii="Times New Roman" w:hAnsi="Times New Roman"/>
          <w:sz w:val="24"/>
        </w:rPr>
        <w:t xml:space="preserve">: "Suspensión construcciones en Aérea PCL y PCH del Código Urbano 95, Ordenanza 546-CM-95". Autor: Concejal Diego Breide (Encuentro). </w:t>
      </w:r>
      <w:r>
        <w:rPr>
          <w:rFonts w:eastAsia="MS Mincho;ＭＳ 明朝" w:cs="Times New Roman" w:ascii="Times New Roman" w:hAnsi="Times New Roman"/>
          <w:sz w:val="24"/>
          <w:highlight w:val="cyan"/>
        </w:rPr>
        <w:t>RETIRADO 24/05/07 – Acta 878/07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829.- </w:t>
      </w:r>
      <w:r>
        <w:rPr>
          <w:rFonts w:eastAsia="MS Mincho;ＭＳ 明朝"/>
          <w:sz w:val="24"/>
          <w:u w:val="single"/>
          <w:lang w:val="es-MX"/>
        </w:rPr>
        <w:t>Proyecto de Ordenanza  829/07</w:t>
      </w:r>
      <w:r>
        <w:rPr>
          <w:rFonts w:eastAsia="MS Mincho;ＭＳ 明朝"/>
          <w:sz w:val="24"/>
          <w:lang w:val="es-MX"/>
        </w:rPr>
        <w:t>: "Adquirir inmueble con fines sociales". Autor: Intendente Municipal, Sr. Alberto Icare. Colaboradores: Secretario de Obras y Servicios Públicos, Sr. Juan Carlos Álvarez y Secretario de Gobierno, Sr. Adolfo Foures. A Asesoría Letrada y a Comisiones de Acción Social y de Economía.</w:t>
      </w:r>
      <w:r>
        <w:rPr>
          <w:rFonts w:eastAsia="MS Mincho;ＭＳ 明朝"/>
          <w:sz w:val="24"/>
          <w:highlight w:val="green"/>
          <w:lang w:val="es-MX"/>
        </w:rPr>
        <w:t xml:space="preserve"> APROBADO 13/07/07 – Acta 880/07 (O-07-1725).</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830.- </w:t>
      </w:r>
      <w:r>
        <w:rPr>
          <w:rFonts w:eastAsia="MS Mincho;ＭＳ 明朝" w:cs="Times New Roman" w:ascii="Times New Roman" w:hAnsi="Times New Roman"/>
          <w:sz w:val="24"/>
          <w:u w:val="single"/>
        </w:rPr>
        <w:t>Proyecto de Declaración 830/07</w:t>
      </w:r>
      <w:r>
        <w:rPr>
          <w:rFonts w:eastAsia="MS Mincho;ＭＳ 明朝" w:cs="Times New Roman" w:ascii="Times New Roman" w:hAnsi="Times New Roman"/>
          <w:sz w:val="24"/>
        </w:rPr>
        <w:t>: "Declarar de Interés Municipal el Proyecto de Reserva de Biosfera Binacional Andino Norpatagónica". Autor: Intendente Municipal, Sr. Alberto Icare. Colaboradores: Secretario de Gobierno, Sr. Adolfo Foures y Director General de Protocolo, Sr. Marcelo Nemirovsky". A Asesoría Letrada y a Comisión de Turismo. .</w:t>
      </w:r>
      <w:r>
        <w:rPr>
          <w:rFonts w:eastAsia="MS Mincho;ＭＳ 明朝" w:cs="Times New Roman" w:ascii="Times New Roman" w:hAnsi="Times New Roman"/>
          <w:sz w:val="24"/>
          <w:highlight w:val="cyan"/>
        </w:rPr>
        <w:t xml:space="preserve"> RETIRADO 25/10/07 – Acta 887/07.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831 - </w:t>
      </w:r>
      <w:r>
        <w:rPr>
          <w:rFonts w:eastAsia="MS Mincho;ＭＳ 明朝" w:cs="Times New Roman" w:ascii="Times New Roman" w:hAnsi="Times New Roman"/>
          <w:sz w:val="24"/>
          <w:u w:val="single"/>
        </w:rPr>
        <w:t>Proyecto de Declaración 831/07</w:t>
      </w:r>
      <w:r>
        <w:rPr>
          <w:rFonts w:eastAsia="MS Mincho;ＭＳ 明朝" w:cs="Times New Roman" w:ascii="Times New Roman" w:hAnsi="Times New Roman"/>
          <w:sz w:val="24"/>
        </w:rPr>
        <w:t>: "Declarar de Interés Municipal el cortometraje de animación "Peoncito" del Sr. Fermín Valeros". Autora: Concejal Beatriz Contreras (Encuentro). Sobre Tablas.</w:t>
      </w:r>
    </w:p>
    <w:p>
      <w:pPr>
        <w:pStyle w:val="Normal"/>
        <w:jc w:val="both"/>
        <w:rPr>
          <w:rFonts w:eastAsia="MS Mincho;ＭＳ 明朝"/>
          <w:sz w:val="24"/>
          <w:highlight w:val="green"/>
          <w:lang w:val="es-MX"/>
        </w:rPr>
      </w:pPr>
      <w:r>
        <w:rPr>
          <w:rFonts w:eastAsia="MS Mincho;ＭＳ 明朝"/>
          <w:sz w:val="24"/>
          <w:highlight w:val="green"/>
          <w:lang w:val="es-MX"/>
        </w:rPr>
        <w:t>APROBADO 26/04/07 – Acta 877/07 (D-07-1275).</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832.- </w:t>
      </w:r>
      <w:r>
        <w:rPr>
          <w:rFonts w:eastAsia="MS Mincho;ＭＳ 明朝" w:cs="Times New Roman" w:ascii="Times New Roman" w:hAnsi="Times New Roman"/>
          <w:sz w:val="24"/>
          <w:u w:val="single"/>
        </w:rPr>
        <w:t>Proyecto de Declaración 832/07</w:t>
      </w:r>
      <w:r>
        <w:rPr>
          <w:rFonts w:eastAsia="MS Mincho;ＭＳ 明朝" w:cs="Times New Roman" w:ascii="Times New Roman" w:hAnsi="Times New Roman"/>
          <w:sz w:val="24"/>
        </w:rPr>
        <w:t>: "Declarar de Interés Municipal, Deportivo y Turístico al 1° Torneo Internacional de la Patagonia –Copa Argentina". Autor: Intendente Municipal, Sr. Alberto Icare. Colaboradores: Secretario de Gobierno, Sr. Adolfo Foures y Secretaria de Turismo, Sra. Alicia Longoni. A Comisión de Turismo.</w:t>
      </w:r>
      <w:r>
        <w:rPr>
          <w:rFonts w:eastAsia="MS Mincho;ＭＳ 明朝" w:cs="Times New Roman" w:ascii="Times New Roman" w:hAnsi="Times New Roman"/>
          <w:sz w:val="24"/>
          <w:highlight w:val="cyan"/>
        </w:rPr>
        <w:t xml:space="preserve"> RETIRADO 02/08/07 – Acta 881/07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833.- </w:t>
      </w:r>
      <w:r>
        <w:rPr>
          <w:rFonts w:eastAsia="MS Mincho;ＭＳ 明朝"/>
          <w:sz w:val="24"/>
          <w:u w:val="single"/>
          <w:lang w:val="es-MX"/>
        </w:rPr>
        <w:t>Proyecto de Declaración 833/07</w:t>
      </w:r>
      <w:r>
        <w:rPr>
          <w:rFonts w:eastAsia="MS Mincho;ＭＳ 明朝"/>
          <w:sz w:val="24"/>
          <w:lang w:val="es-MX"/>
        </w:rPr>
        <w:t xml:space="preserve">: "Declarar de Interés Municipal y Cultural al Proyecto Literario "Lo que cuentan los chicos" de Editorial Nuevo Mundo". Autor: Intendente Municipal, Sr. Alberto Icare. Colaboradores: Secretario de Gobierno, Sr. Adolfo Foures y Subsecretario de Cultura, Sr. Luis Torrejón. A  Comisión de Acción Social. </w:t>
      </w:r>
      <w:r>
        <w:rPr>
          <w:rFonts w:eastAsia="MS Mincho;ＭＳ 明朝"/>
          <w:sz w:val="24"/>
          <w:highlight w:val="green"/>
          <w:lang w:val="es-MX"/>
        </w:rPr>
        <w:t xml:space="preserve"> APROBADO 24/05/07 – Acta 878/07 (D-07-1280).</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834.- </w:t>
      </w:r>
      <w:r>
        <w:rPr>
          <w:rFonts w:eastAsia="MS Mincho;ＭＳ 明朝" w:cs="Times New Roman" w:ascii="Times New Roman" w:hAnsi="Times New Roman"/>
          <w:sz w:val="24"/>
          <w:u w:val="single"/>
        </w:rPr>
        <w:t>Proyecto de Declaración 834/07</w:t>
      </w:r>
      <w:r>
        <w:rPr>
          <w:rFonts w:eastAsia="MS Mincho;ＭＳ 明朝" w:cs="Times New Roman" w:ascii="Times New Roman" w:hAnsi="Times New Roman"/>
          <w:sz w:val="24"/>
        </w:rPr>
        <w:t>: "Declarar de Interés Municipal el Congreso "Análisis de normas y reglamentos de explotación de medios de elevación organizado por el INTI". Autor: Intendente Municipal, Sr. Alberto Icare. Colaborador: Secretario de Gobierno, Sr. Adolfo Foures. Sobre Tablas.</w:t>
      </w:r>
    </w:p>
    <w:p>
      <w:pPr>
        <w:pStyle w:val="Normal"/>
        <w:jc w:val="both"/>
        <w:rPr>
          <w:rFonts w:eastAsia="MS Mincho;ＭＳ 明朝"/>
          <w:sz w:val="24"/>
          <w:highlight w:val="green"/>
          <w:lang w:val="es-MX"/>
        </w:rPr>
      </w:pPr>
      <w:r>
        <w:rPr>
          <w:rFonts w:eastAsia="MS Mincho;ＭＳ 明朝"/>
          <w:sz w:val="24"/>
          <w:highlight w:val="green"/>
          <w:lang w:val="es-MX"/>
        </w:rPr>
        <w:t>APROBADO 26/04/07 – Acta 877/07 (D-07-1276)</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835.- </w:t>
      </w:r>
      <w:r>
        <w:rPr>
          <w:rFonts w:eastAsia="MS Mincho;ＭＳ 明朝"/>
          <w:sz w:val="24"/>
          <w:u w:val="single"/>
          <w:lang w:val="es-ES"/>
        </w:rPr>
        <w:t>Proyecto de Comunicación 835/07</w:t>
      </w:r>
      <w:r>
        <w:rPr>
          <w:rFonts w:eastAsia="MS Mincho;ＭＳ 明朝"/>
          <w:sz w:val="24"/>
          <w:lang w:val="es-ES"/>
        </w:rPr>
        <w:t xml:space="preserve">: "Solicita traspaso poder concedente Servicio Público de energía eléctrica". Autor: Concejal Diego Breide (Encuentro). </w:t>
      </w:r>
      <w:r>
        <w:rPr>
          <w:rFonts w:eastAsia="MS Mincho;ＭＳ 明朝"/>
          <w:sz w:val="24"/>
          <w:lang w:val="es-MX"/>
        </w:rPr>
        <w:t>A Asesoría Letrada y a la Comisión de Gobierno y Legales.</w:t>
      </w:r>
      <w:r>
        <w:rPr>
          <w:rFonts w:eastAsia="MS Mincho;ＭＳ 明朝"/>
          <w:sz w:val="24"/>
          <w:highlight w:val="green"/>
          <w:lang w:val="es-MX"/>
        </w:rPr>
        <w:t xml:space="preserve"> APROBADO 14/06/07 – Acta 879/07 (C-07-568)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836- </w:t>
      </w:r>
      <w:r>
        <w:rPr>
          <w:rFonts w:eastAsia="MS Mincho;ＭＳ 明朝" w:cs="Times New Roman" w:ascii="Times New Roman" w:hAnsi="Times New Roman"/>
          <w:sz w:val="24"/>
          <w:u w:val="single"/>
        </w:rPr>
        <w:t>Proyecto de Ordenanza 836/07</w:t>
      </w:r>
      <w:r>
        <w:rPr>
          <w:rFonts w:eastAsia="MS Mincho;ＭＳ 明朝" w:cs="Times New Roman" w:ascii="Times New Roman" w:hAnsi="Times New Roman"/>
          <w:sz w:val="24"/>
        </w:rPr>
        <w:t>: "Prescripción Administrativa Inmueble 19-2-D-848-01; 02; 33 y 34". Autor: Intendente Municipal, Sr. Alberto Icare. Colaboradores: Secretario de Obras y Servicios Públicos, Sr. Juan Carlos Álvarez y Secretario de Gobierno Sr. Adolfo Foures. A Asesoría Letrada y a las Comisiones de Obras y Planeamiento y de Gobierno y Legales.</w:t>
      </w:r>
      <w:r>
        <w:rPr>
          <w:rFonts w:eastAsia="MS Mincho;ＭＳ 明朝" w:cs="Times New Roman" w:ascii="Times New Roman" w:hAnsi="Times New Roman"/>
          <w:sz w:val="24"/>
          <w:highlight w:val="cyan"/>
        </w:rPr>
        <w:t xml:space="preserve"> RETIRADO 20/09/07 – Acta 884/07.</w:t>
      </w:r>
      <w:r>
        <w:rPr>
          <w:rFonts w:eastAsia="MS Mincho;ＭＳ 明朝" w:cs="Times New Roman" w:ascii="Times New Roman" w:hAnsi="Times New Roman"/>
          <w:sz w:val="24"/>
          <w:highlight w:val="cyan"/>
          <w:lang w:val="es-MX"/>
        </w:rPr>
        <w:tab/>
        <w:t>LIBRO 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837- </w:t>
      </w:r>
      <w:r>
        <w:rPr>
          <w:rFonts w:eastAsia="MS Mincho;ＭＳ 明朝" w:cs="Times New Roman" w:ascii="Times New Roman" w:hAnsi="Times New Roman"/>
          <w:sz w:val="24"/>
          <w:u w:val="single"/>
        </w:rPr>
        <w:t>Proyecto de Ordenanza 837/07</w:t>
      </w:r>
      <w:r>
        <w:rPr>
          <w:rFonts w:eastAsia="MS Mincho;ＭＳ 明朝" w:cs="Times New Roman" w:ascii="Times New Roman" w:hAnsi="Times New Roman"/>
          <w:sz w:val="24"/>
        </w:rPr>
        <w:t>: "Modificación de Jurisdicción Junta Vecinal El Trébol por incorporación de inmuebles". Autor: Intendente Municipal, Sr. Alberto Icare. Colaboradores: Secretario de Gobierno, Lic. Adolfo Foures y Dirección General de Juntas Vecinales. A Asesoría Letrada y a las Comisiones de Obras y Planeamiento y de Gobierno y Legales.</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838- </w:t>
      </w:r>
      <w:r>
        <w:rPr>
          <w:rFonts w:eastAsia="MS Mincho;ＭＳ 明朝"/>
          <w:sz w:val="24"/>
          <w:u w:val="single"/>
          <w:lang w:val="es-ES"/>
        </w:rPr>
        <w:t>Proyecto de Ordenanza 838/07</w:t>
      </w:r>
      <w:r>
        <w:rPr>
          <w:rFonts w:eastAsia="MS Mincho;ＭＳ 明朝"/>
          <w:sz w:val="24"/>
          <w:lang w:val="es-ES"/>
        </w:rPr>
        <w:t xml:space="preserve">: "Ceder a la Junta Vecinal Nuestras Malvinas parte de la reserva Fiscal 19-2-K-266 C-04". Autor: Concejal Marcelo Cascón (U.C.R.). </w:t>
      </w:r>
      <w:r>
        <w:rPr>
          <w:rFonts w:eastAsia="MS Mincho;ＭＳ 明朝"/>
          <w:sz w:val="24"/>
          <w:lang w:val="es-MX"/>
        </w:rPr>
        <w:t>Colaboradora: Sra. Gladys Pérez. A Asesoría Letrada y a las Comisiones de Obras y Planeamiento y de Gobierno y Legales.</w:t>
      </w:r>
      <w:r>
        <w:rPr>
          <w:rFonts w:eastAsia="MS Mincho;ＭＳ 明朝"/>
          <w:sz w:val="24"/>
          <w:highlight w:val="green"/>
          <w:lang w:val="es-MX"/>
        </w:rPr>
        <w:t xml:space="preserve"> APROBADO 20/09/07 – Acta 884/07 (D-07-1743)</w:t>
      </w:r>
    </w:p>
    <w:p>
      <w:pPr>
        <w:pStyle w:val="Normal"/>
        <w:jc w:val="both"/>
        <w:rPr/>
      </w:pPr>
      <w:r>
        <w:rPr/>
      </w:r>
    </w:p>
    <w:p>
      <w:pPr>
        <w:pStyle w:val="Textosinformato"/>
        <w:jc w:val="both"/>
        <w:rPr/>
      </w:pPr>
      <w:r>
        <w:rPr>
          <w:rFonts w:eastAsia="MS Mincho;ＭＳ 明朝" w:cs="Times New Roman" w:ascii="Times New Roman" w:hAnsi="Times New Roman"/>
          <w:sz w:val="24"/>
        </w:rPr>
        <w:t xml:space="preserve">839- </w:t>
      </w:r>
      <w:r>
        <w:rPr>
          <w:rFonts w:eastAsia="MS Mincho;ＭＳ 明朝" w:cs="Times New Roman" w:ascii="Times New Roman" w:hAnsi="Times New Roman"/>
          <w:sz w:val="24"/>
          <w:u w:val="single"/>
        </w:rPr>
        <w:t>Proyecto de Declaración 839/07</w:t>
      </w:r>
      <w:r>
        <w:rPr>
          <w:rFonts w:eastAsia="MS Mincho;ＭＳ 明朝" w:cs="Times New Roman" w:ascii="Times New Roman" w:hAnsi="Times New Roman"/>
          <w:sz w:val="24"/>
        </w:rPr>
        <w:t>: "Otorgar Distinción de Ciudadano Ilustre al Dr. Carlos Garibotti". Autor: Concejales Andrés Martínez Infante, Diego Breide (Bloque Encuentro) e Irma Haneck (SUR). Iniciativa: Instituto Balseiro, Centro Regional de INTA Patagonia Norte, Fundación Gente Nueva, Colegio de Arquitectos de San  Carlos Bariloche. A Comisión de Gobierno y Legales.</w:t>
      </w:r>
    </w:p>
    <w:p>
      <w:pPr>
        <w:pStyle w:val="Normal"/>
        <w:jc w:val="both"/>
        <w:rPr>
          <w:rFonts w:eastAsia="MS Mincho;ＭＳ 明朝"/>
          <w:sz w:val="24"/>
          <w:highlight w:val="green"/>
          <w:lang w:val="es-MX"/>
        </w:rPr>
      </w:pPr>
      <w:r>
        <w:rPr>
          <w:rFonts w:eastAsia="MS Mincho;ＭＳ 明朝"/>
          <w:sz w:val="24"/>
          <w:highlight w:val="green"/>
          <w:lang w:val="es-MX"/>
        </w:rPr>
        <w:t>APROBADO 13/07/07 – Acta 880/07 (O-07-1726).</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840- </w:t>
      </w:r>
      <w:r>
        <w:rPr>
          <w:rFonts w:eastAsia="MS Mincho;ＭＳ 明朝"/>
          <w:sz w:val="24"/>
          <w:u w:val="single"/>
          <w:lang w:val="es-MX"/>
        </w:rPr>
        <w:t>Proyecto de Ordenanza 840/07</w:t>
      </w:r>
      <w:r>
        <w:rPr>
          <w:rFonts w:eastAsia="MS Mincho;ＭＳ 明朝"/>
          <w:sz w:val="24"/>
          <w:lang w:val="es-MX"/>
        </w:rPr>
        <w:t>: "Aprobar Convenio Transferencia de Fondos para compra de combustibles, Plan Calor". Autor: Intendente Municipal, Sr. Alberto Icare. Colaborador: Secretario de Gobierno, Sr. Adolfo Fourés. A Asesoría Letrada y a las Comisión de Economía.</w:t>
      </w:r>
      <w:r>
        <w:rPr>
          <w:rFonts w:eastAsia="MS Mincho;ＭＳ 明朝"/>
          <w:sz w:val="24"/>
          <w:highlight w:val="green"/>
          <w:lang w:val="es-MX"/>
        </w:rPr>
        <w:t xml:space="preserve"> APROBADO 14/06/07 – Acta 879/07 (O-07-1723).</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841- </w:t>
      </w:r>
      <w:r>
        <w:rPr>
          <w:rFonts w:eastAsia="MS Mincho;ＭＳ 明朝"/>
          <w:sz w:val="24"/>
          <w:u w:val="single"/>
          <w:lang w:val="es-MX"/>
        </w:rPr>
        <w:t>Proyecto de Ordenanza 841/07</w:t>
      </w:r>
      <w:r>
        <w:rPr>
          <w:rFonts w:eastAsia="MS Mincho;ＭＳ 明朝"/>
          <w:sz w:val="24"/>
          <w:lang w:val="es-MX"/>
        </w:rPr>
        <w:t>: "Designación nombres a calles Junta Vecinal Colonia Suiza". Autor: Intendente Municipal, Sr. Alberto Icare. Colaboradores: Secretario de Obras y Servicios Públicos, Sr. Juan Carlos Álvarez; Secretario de Gobierno Sr. Adolfo Fourés; Subsecretario de Desarrollo Ambiental y Planeamiento, Arq. Raúl Ferrari y Dirección de Catastro. A Asesoría Letrada  y a las Comisiones de Servicios, Tránsito y Transporte y de Gobierno y Legales.</w:t>
      </w:r>
      <w:r>
        <w:rPr>
          <w:rFonts w:eastAsia="MS Mincho;ＭＳ 明朝"/>
          <w:sz w:val="24"/>
          <w:highlight w:val="green"/>
          <w:lang w:val="es-MX"/>
        </w:rPr>
        <w:t xml:space="preserve"> APROBADO 14/06/07 – Acta 879/07 (O-07-1720)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842- </w:t>
      </w:r>
      <w:r>
        <w:rPr>
          <w:rFonts w:eastAsia="MS Mincho;ＭＳ 明朝"/>
          <w:sz w:val="24"/>
          <w:u w:val="single"/>
          <w:lang w:val="es-ES"/>
        </w:rPr>
        <w:t>Proyecto de Ordenanza 842/07</w:t>
      </w:r>
      <w:r>
        <w:rPr>
          <w:rFonts w:eastAsia="MS Mincho;ＭＳ 明朝"/>
          <w:sz w:val="24"/>
          <w:lang w:val="es-ES"/>
        </w:rPr>
        <w:t xml:space="preserve">: "Designación nombre a calle Junta Vecinal Alto Barrio Belgrano". Autor: Intendente Municipal, Sr. Alberto Icare. Colaboradores: Secretario de Obras y Servicios Públicos, Sr. Juan Carlos Álvarez; Secretario de Gobierno, Sr. Adolfo Fourés; Subsecretario de Desarrollo Ambiental y Planeamiento, Arq. Raúl Ferrari y Dirección de Catastro. </w:t>
      </w:r>
      <w:r>
        <w:rPr>
          <w:rFonts w:eastAsia="MS Mincho;ＭＳ 明朝"/>
          <w:sz w:val="24"/>
          <w:lang w:val="es-MX"/>
        </w:rPr>
        <w:t>A Asesoría Letrada  y a las Comisiones de Servicios, Tránsito y Transporte y de Gobierno y Legales.</w:t>
      </w:r>
      <w:r>
        <w:rPr>
          <w:rFonts w:eastAsia="MS Mincho;ＭＳ 明朝"/>
          <w:sz w:val="24"/>
          <w:highlight w:val="green"/>
          <w:lang w:val="es-MX"/>
        </w:rPr>
        <w:t xml:space="preserve"> APROBADO 14/06/07 – Acta 879/07 (O-07-1724)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843- </w:t>
      </w:r>
      <w:r>
        <w:rPr>
          <w:rFonts w:eastAsia="MS Mincho;ＭＳ 明朝"/>
          <w:sz w:val="24"/>
          <w:u w:val="single"/>
          <w:lang w:val="es-ES"/>
        </w:rPr>
        <w:t>Proyecto de Ordenanza 843/07</w:t>
      </w:r>
      <w:r>
        <w:rPr>
          <w:rFonts w:eastAsia="MS Mincho;ＭＳ 明朝"/>
          <w:sz w:val="24"/>
          <w:lang w:val="es-ES"/>
        </w:rPr>
        <w:t xml:space="preserve">: "Intervención Barrio 2 de Agosto". </w:t>
      </w:r>
      <w:r>
        <w:rPr>
          <w:rFonts w:eastAsia="MS Mincho;ＭＳ 明朝"/>
          <w:sz w:val="24"/>
          <w:lang w:val="es-MX"/>
        </w:rPr>
        <w:t>Autores: Concejales Guillermina Alaníz (UCR); Hugo Cejas (SUR); Andrés Martínez Infante, Diego Breide (Encuentro) y Sandra Guerrero (MARA).</w:t>
      </w:r>
      <w:r>
        <w:rPr>
          <w:rFonts w:eastAsia="MS Mincho;ＭＳ 明朝"/>
          <w:sz w:val="24"/>
          <w:highlight w:val="green"/>
          <w:lang w:val="es-MX"/>
        </w:rPr>
        <w:t xml:space="preserve"> APROBADO 24/05/07 – Acta 878/07 (O-07-1713)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844- </w:t>
      </w:r>
      <w:r>
        <w:rPr>
          <w:rFonts w:eastAsia="MS Mincho;ＭＳ 明朝"/>
          <w:sz w:val="24"/>
          <w:u w:val="single"/>
          <w:lang w:val="es-ES"/>
        </w:rPr>
        <w:t>Proyecto de Declaracion 844/07</w:t>
      </w:r>
      <w:r>
        <w:rPr>
          <w:rFonts w:eastAsia="MS Mincho;ＭＳ 明朝"/>
          <w:sz w:val="24"/>
          <w:lang w:val="es-ES"/>
        </w:rPr>
        <w:t>: Declarar evento de Interés Municipal VI Expo Universitaria 2007 en San Carlos de Bariloche. Autora: Concejal Silvina Garcia Larraburu (PJ). Sobre Tablas.</w:t>
      </w:r>
      <w:r>
        <w:rPr>
          <w:rFonts w:eastAsia="MS Mincho;ＭＳ 明朝"/>
          <w:sz w:val="24"/>
          <w:highlight w:val="green"/>
          <w:lang w:val="es-MX"/>
        </w:rPr>
        <w:t xml:space="preserve"> APROBADO 24/05/07 – Acta 878/07 (D-07-1278)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u w:val="single"/>
        </w:rPr>
        <w:t>845 Proyecto de Declaración 845/07</w:t>
      </w:r>
      <w:r>
        <w:rPr>
          <w:rFonts w:eastAsia="MS Mincho;ＭＳ 明朝" w:cs="Times New Roman" w:ascii="Times New Roman" w:hAnsi="Times New Roman"/>
          <w:sz w:val="24"/>
        </w:rPr>
        <w:t>: "Repudio a la agresión verbal y física realizadas al Sr. Corsi y Sra. Guala por intentar hacer uso de las costas". Autora: Concejal Beatriz Contreras (Encuentro). A Comisión de Obras y Planeamiento.</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846- </w:t>
      </w:r>
      <w:r>
        <w:rPr>
          <w:rFonts w:eastAsia="MS Mincho;ＭＳ 明朝"/>
          <w:sz w:val="24"/>
          <w:u w:val="single"/>
          <w:lang w:val="es-MX"/>
        </w:rPr>
        <w:t>Proyecto de Ordenanza 846/07</w:t>
      </w:r>
      <w:r>
        <w:rPr>
          <w:rFonts w:eastAsia="MS Mincho;ＭＳ 明朝"/>
          <w:sz w:val="24"/>
          <w:lang w:val="es-MX"/>
        </w:rPr>
        <w:t xml:space="preserve">: "Adherir Ley Nacional de Lealtad Comercial y Decreto Provincial 1316/06. Dar cumplimiento a Resolución 7/02 de la Secretaría de la Competencia, la Desregulación y la Defensa del Consumidor". Autor: Concejal Marcelo Cascón (U.C.R). A Asesoría Letrada y a Comisión de Economía. ). </w:t>
      </w:r>
      <w:r>
        <w:rPr>
          <w:rFonts w:eastAsia="MS Mincho;ＭＳ 明朝"/>
          <w:sz w:val="24"/>
          <w:highlight w:val="green"/>
          <w:lang w:val="es-MX"/>
        </w:rPr>
        <w:t>APROBADO 25/11/07 – Acta 887/07 (O-07-1753)</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847- </w:t>
      </w:r>
      <w:r>
        <w:rPr>
          <w:rFonts w:eastAsia="MS Mincho;ＭＳ 明朝"/>
          <w:sz w:val="24"/>
          <w:u w:val="single"/>
          <w:lang w:val="es-MX"/>
        </w:rPr>
        <w:t>Proyecto de Ordenanza 847/07</w:t>
      </w:r>
      <w:r>
        <w:rPr>
          <w:rFonts w:eastAsia="MS Mincho;ＭＳ 明朝"/>
          <w:sz w:val="24"/>
          <w:lang w:val="es-MX"/>
        </w:rPr>
        <w:t>: "Uniformidad en la cartelería e incorporación de leyenda carteles tránsito". Autor: Concejal Diego Breide (Encuentro). Colaboradora: Lic. Julia Fernández. A Asesoría Letrada y a Comisión de Servicios, Tránsito y Transporte. .</w:t>
      </w:r>
      <w:r>
        <w:rPr>
          <w:rFonts w:eastAsia="MS Mincho;ＭＳ 明朝"/>
          <w:sz w:val="24"/>
          <w:highlight w:val="green"/>
          <w:lang w:val="es-MX"/>
        </w:rPr>
        <w:t xml:space="preserve"> APROBADO 23/08/07 – Acta 882/07 (O-07-1734)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MX"/>
        </w:rPr>
        <w:t xml:space="preserve">848- </w:t>
      </w:r>
      <w:r>
        <w:rPr>
          <w:rFonts w:eastAsia="MS Mincho;ＭＳ 明朝"/>
          <w:sz w:val="24"/>
          <w:u w:val="single"/>
          <w:lang w:val="es-MX"/>
        </w:rPr>
        <w:t>Proyecto de Ordenanza 848/07</w:t>
      </w:r>
      <w:r>
        <w:rPr>
          <w:rFonts w:eastAsia="MS Mincho;ＭＳ 明朝"/>
          <w:sz w:val="24"/>
          <w:lang w:val="es-MX"/>
        </w:rPr>
        <w:t>: "Aprobar convenio con Consejo Profesional Ingenieros, Agrimensores y Técnicos de la Arquitectura e Ingeniería R.N. (Ley 3979)". Autor: Intendente Municipal, Sr. Alberto Icare. Colaborador: Secretario de Gobierno, Lic. Adolfo Fourés. A Asesoría Letrada y a Comisión de Economía.</w:t>
      </w:r>
      <w:r>
        <w:rPr>
          <w:rFonts w:eastAsia="MS Mincho;ＭＳ 明朝"/>
          <w:sz w:val="24"/>
          <w:highlight w:val="green"/>
          <w:lang w:val="es-MX"/>
        </w:rPr>
        <w:t xml:space="preserve"> APROBADO 13/07/07 – Acta 880/07 (O-07-1727).</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849- </w:t>
      </w:r>
      <w:r>
        <w:rPr>
          <w:rFonts w:eastAsia="MS Mincho;ＭＳ 明朝"/>
          <w:sz w:val="24"/>
          <w:u w:val="single"/>
          <w:lang w:val="es-MX"/>
        </w:rPr>
        <w:t>Proyecto de Ordenanza 849/07</w:t>
      </w:r>
      <w:r>
        <w:rPr>
          <w:rFonts w:eastAsia="MS Mincho;ＭＳ 明朝"/>
          <w:sz w:val="24"/>
          <w:lang w:val="es-MX"/>
        </w:rPr>
        <w:t>: "Aprobar Protocolo Adicional 01/06 Ministerio de Trabajo, Empleo y Seguridad Social de la Nación". Autor: Intendente Municipal, Sr. Alberto Icare. Colaborador: Secretario de Gobierno, Lic. Adolfo Fourés. A Asesoría Letrada y a Comisión de Acción Social. .</w:t>
      </w:r>
      <w:r>
        <w:rPr>
          <w:rFonts w:eastAsia="MS Mincho;ＭＳ 明朝"/>
          <w:sz w:val="24"/>
          <w:highlight w:val="green"/>
          <w:lang w:val="es-MX"/>
        </w:rPr>
        <w:t xml:space="preserve"> APROBADO 02/08/07 – Acta 881/07 (O-07-1729).</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850- </w:t>
      </w:r>
      <w:r>
        <w:rPr>
          <w:rFonts w:eastAsia="MS Mincho;ＭＳ 明朝"/>
          <w:sz w:val="24"/>
          <w:u w:val="single"/>
          <w:lang w:val="es-MX"/>
        </w:rPr>
        <w:t>Proyecto de Ordenanza 850/07</w:t>
      </w:r>
      <w:r>
        <w:rPr>
          <w:rFonts w:eastAsia="MS Mincho;ＭＳ 明朝"/>
          <w:sz w:val="24"/>
          <w:lang w:val="es-MX"/>
        </w:rPr>
        <w:t>: "Otorgamiento personería jurídica a la Junta Vecinal Barrio Anasagasti". Autor: Intendente Municipal, Sr. Alberto Icare. Colaboradores: Secretario de Gobierno, Lic. Adolfo Fourés y Dirección General de Juntas Vecinales. A Asesoría Letrada y a Comisiones de Obras y Planeamiento y de Gobierno y Legales.</w:t>
      </w:r>
      <w:r>
        <w:rPr>
          <w:rFonts w:eastAsia="MS Mincho;ＭＳ 明朝"/>
          <w:sz w:val="24"/>
          <w:highlight w:val="green"/>
          <w:lang w:val="es-MX"/>
        </w:rPr>
        <w:t xml:space="preserve"> APROBADO 23/08/07 – Acta 882/07 (O-07-1732)</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851- </w:t>
      </w:r>
      <w:r>
        <w:rPr>
          <w:rFonts w:eastAsia="MS Mincho;ＭＳ 明朝" w:cs="Times New Roman" w:ascii="Times New Roman" w:hAnsi="Times New Roman"/>
          <w:sz w:val="24"/>
          <w:u w:val="single"/>
        </w:rPr>
        <w:t>Proyecto de Ordenanza 851/07</w:t>
      </w:r>
      <w:r>
        <w:rPr>
          <w:rFonts w:eastAsia="MS Mincho;ＭＳ 明朝" w:cs="Times New Roman" w:ascii="Times New Roman" w:hAnsi="Times New Roman"/>
          <w:sz w:val="24"/>
        </w:rPr>
        <w:t>: "Aprobar Acta Acuerdo Municipalidad San Carlos de Bariloche con Administración de Parques Nacionales". Autor: Intendente Municipal, Sr. Alberto Icare. Colaborador: Secretario de Gobierno, Lic. Adolfo Fourés. A Asesoría Letrada y a Comisión de Gobierno y Legales.</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852- </w:t>
      </w:r>
      <w:r>
        <w:rPr>
          <w:rFonts w:eastAsia="MS Mincho;ＭＳ 明朝"/>
          <w:sz w:val="24"/>
          <w:u w:val="single"/>
          <w:lang w:val="es-ES"/>
        </w:rPr>
        <w:t>Proyecto de Declaración 852/07</w:t>
      </w:r>
      <w:r>
        <w:rPr>
          <w:rFonts w:eastAsia="MS Mincho;ＭＳ 明朝"/>
          <w:sz w:val="24"/>
          <w:lang w:val="es-ES"/>
        </w:rPr>
        <w:t>: "Declarar de Interés Municipal y Educativo la "Cantata del Parque". Autores: Concejales Sandra Guerrero (MARA); Diego Breide y Beatriz Contreras (Encuentro). Colaboradores: Diego Iraola y Edgardo Lanfré. Sobre Tablas.</w:t>
      </w:r>
      <w:r>
        <w:rPr>
          <w:rFonts w:eastAsia="MS Mincho;ＭＳ 明朝"/>
          <w:sz w:val="24"/>
          <w:highlight w:val="green"/>
          <w:lang w:val="es-MX"/>
        </w:rPr>
        <w:t xml:space="preserve"> APROBADO 14/06/07 – Acta 879/07 (D-07-1281)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853- </w:t>
      </w:r>
      <w:r>
        <w:rPr>
          <w:rFonts w:eastAsia="MS Mincho;ＭＳ 明朝" w:cs="Times New Roman" w:ascii="Times New Roman" w:hAnsi="Times New Roman"/>
          <w:sz w:val="24"/>
          <w:u w:val="single"/>
        </w:rPr>
        <w:t>Proyecto de Ordenanza 853/07</w:t>
      </w:r>
      <w:r>
        <w:rPr>
          <w:rFonts w:eastAsia="MS Mincho;ＭＳ 明朝" w:cs="Times New Roman" w:ascii="Times New Roman" w:hAnsi="Times New Roman"/>
          <w:sz w:val="24"/>
        </w:rPr>
        <w:t>: "Entregar en comodato inmueble Asociación Artesanos". Autor: Intendente Municipal, Sr. Alberto Icare. Colaboradores: Secretario de Obras y Servicios Públicos, Sr. Juan Carlos Álvarez; Secretario de Gobierno, Lic. Adolfo Fourés y Dirección General de Juntas Vecinales. A Asesoría Letrada y a Comisión de Obras y Planeamiento y de Gobierno y Legales.</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Textosinformato"/>
        <w:jc w:val="both"/>
        <w:rPr/>
      </w:pPr>
      <w:r>
        <w:rPr>
          <w:rFonts w:eastAsia="MS Mincho;ＭＳ 明朝" w:cs="Times New Roman" w:ascii="Times New Roman" w:hAnsi="Times New Roman"/>
          <w:sz w:val="24"/>
        </w:rPr>
        <w:t xml:space="preserve">854.- </w:t>
      </w:r>
      <w:r>
        <w:rPr>
          <w:rFonts w:eastAsia="MS Mincho;ＭＳ 明朝" w:cs="Times New Roman" w:ascii="Times New Roman" w:hAnsi="Times New Roman"/>
          <w:sz w:val="24"/>
          <w:u w:val="single"/>
        </w:rPr>
        <w:t>Proyecto de Ordenanza 854/07</w:t>
      </w:r>
      <w:r>
        <w:rPr>
          <w:rFonts w:eastAsia="MS Mincho;ＭＳ 明朝" w:cs="Times New Roman" w:ascii="Times New Roman" w:hAnsi="Times New Roman"/>
          <w:sz w:val="24"/>
        </w:rPr>
        <w:t>: "Código Electoral Municipal". Autores: Concejales Marcelo Cascón, Guillermina Alaníz, Alicia Grandío (UCR); Hugo Cejas, Irma Haneck y Fernando Martín (SUR). Colaborador: Dr. Marcelo A. López Alfonsín (profesor de Derecho Constitucional en la Facultad de Derecho de la UBA, de la Universidad Nacional de Lomas de Zamora y de la Universidad de Ciencias Empresariales y Sociales (UCES). A Asesoría Letrada y a Comisión de Gobierno y Legales.</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855- </w:t>
      </w:r>
      <w:r>
        <w:rPr>
          <w:rFonts w:eastAsia="MS Mincho;ＭＳ 明朝"/>
          <w:sz w:val="24"/>
          <w:u w:val="single"/>
          <w:lang w:val="es-ES"/>
        </w:rPr>
        <w:t>Proyecto de Ordenanza 855/07</w:t>
      </w:r>
      <w:r>
        <w:rPr>
          <w:rFonts w:eastAsia="MS Mincho;ＭＳ 明朝"/>
          <w:sz w:val="24"/>
          <w:lang w:val="es-ES"/>
        </w:rPr>
        <w:t xml:space="preserve">: "Ordenanza Orgánica del Tribunal de Contralor de la Municipalidad de San Carlos de Bariloche". Autores: Concejales Marcelo Cascón, Guillermina Alaníz (UCR); Diego Breide, Andrés Martínez Infante, Beatriz Contreras (Encuentro); Hugo Cejas, Irma Haneck, Fernando Martín (SUR); Sandra Guerrero (MARA). </w:t>
      </w:r>
      <w:r>
        <w:rPr>
          <w:rFonts w:eastAsia="MS Mincho;ＭＳ 明朝"/>
          <w:sz w:val="24"/>
          <w:lang w:val="es-MX"/>
        </w:rPr>
        <w:t xml:space="preserve">Colaborador: Sr. José Pisani. A Asesoría Letrada y a Comisión de Economía. ). </w:t>
      </w:r>
      <w:r>
        <w:rPr>
          <w:rFonts w:eastAsia="MS Mincho;ＭＳ 明朝"/>
          <w:sz w:val="24"/>
          <w:highlight w:val="green"/>
          <w:lang w:val="es-MX"/>
        </w:rPr>
        <w:t>APROBADO 25/11/07 – Acta 887/07 (O-07-1754)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856- </w:t>
      </w:r>
      <w:r>
        <w:rPr>
          <w:rFonts w:eastAsia="MS Mincho;ＭＳ 明朝"/>
          <w:sz w:val="24"/>
          <w:u w:val="single"/>
          <w:lang w:val="es-ES"/>
        </w:rPr>
        <w:t>Proyecto de Ordenanza 856/07</w:t>
      </w:r>
      <w:r>
        <w:rPr>
          <w:rFonts w:eastAsia="MS Mincho;ＭＳ 明朝"/>
          <w:sz w:val="24"/>
          <w:lang w:val="es-ES"/>
        </w:rPr>
        <w:t xml:space="preserve">: "Creación de la Defensoría del Pueblo de la ciudad de San Carlos de Bariloche". Autores: Concejales Marcelo Cascón, Guillermina Alaníz, Alicia Grandío (UCR); Andrés Martínez Infante, Beatriz Contreras (Encuentro); Fernando Martín (SUR); Sandra Guerrero (MARA). Colaboradores: Dr. Diego Benítez; Lic. </w:t>
      </w:r>
      <w:r>
        <w:rPr>
          <w:rFonts w:eastAsia="MS Mincho;ＭＳ 明朝"/>
          <w:sz w:val="24"/>
          <w:lang w:val="es-MX"/>
        </w:rPr>
        <w:t xml:space="preserve">Bibiana Misischia; Lic. Celina Barrilli y Dr. Darío Rodríguez Duch. A Asesoría Letrada y a Comisión de Gobierno y Legales. </w:t>
      </w:r>
      <w:r>
        <w:rPr>
          <w:rFonts w:eastAsia="MS Mincho;ＭＳ 明朝"/>
          <w:sz w:val="24"/>
          <w:lang w:val="es-ES"/>
        </w:rPr>
        <w:t>.</w:t>
      </w:r>
      <w:r>
        <w:rPr>
          <w:rFonts w:eastAsia="MS Mincho;ＭＳ 明朝"/>
          <w:sz w:val="24"/>
          <w:highlight w:val="green"/>
          <w:lang w:val="es-MX"/>
        </w:rPr>
        <w:t xml:space="preserve"> APROBADO 11/10/07 – Acta 886/07 (O-07-1749)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857- </w:t>
      </w:r>
      <w:r>
        <w:rPr>
          <w:rFonts w:eastAsia="MS Mincho;ＭＳ 明朝"/>
          <w:sz w:val="24"/>
          <w:u w:val="single"/>
          <w:lang w:val="es-ES"/>
        </w:rPr>
        <w:t>Proyecto de Ordenanza 857/07</w:t>
      </w:r>
      <w:r>
        <w:rPr>
          <w:rFonts w:eastAsia="MS Mincho;ＭＳ 明朝"/>
          <w:sz w:val="24"/>
          <w:lang w:val="es-ES"/>
        </w:rPr>
        <w:t>: "Modificar el artículo 3° de la Ordenanza 1565-CM-05". Autores: Comisión de Acción Social: Concejales Beatriz Contreras (Encuentro); Guillermina Alaníz (UCR) e Irma Haneck (SUR). Sobre Tablas.</w:t>
      </w:r>
      <w:r>
        <w:rPr>
          <w:rFonts w:eastAsia="MS Mincho;ＭＳ 明朝"/>
          <w:sz w:val="24"/>
          <w:highlight w:val="green"/>
          <w:lang w:val="es-MX"/>
        </w:rPr>
        <w:t xml:space="preserve"> APROBADO 14/06/07 – Acta 879/07 (O-07-1719)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858- </w:t>
      </w:r>
      <w:r>
        <w:rPr>
          <w:rFonts w:eastAsia="MS Mincho;ＭＳ 明朝"/>
          <w:sz w:val="24"/>
          <w:u w:val="single"/>
          <w:lang w:val="es-ES"/>
        </w:rPr>
        <w:t>Proyecto de Ordenanza 858/07</w:t>
      </w:r>
      <w:r>
        <w:rPr>
          <w:rFonts w:eastAsia="MS Mincho;ＭＳ 明朝"/>
          <w:sz w:val="24"/>
          <w:lang w:val="es-ES"/>
        </w:rPr>
        <w:t xml:space="preserve">: "Proceso para el llamado a concurso y designación de Juez de Faltas". Autores: Concejales Marcelo Cascón (UCR); Andrés Martínez Infante, Diego Breide, Beatriz Contreras (Encuentro); Irma Haneck y Hugo Cejas (SUR). Colaborador: Sr. Enrique José Mansilla. </w:t>
      </w:r>
      <w:r>
        <w:rPr>
          <w:rFonts w:eastAsia="MS Mincho;ＭＳ 明朝"/>
          <w:sz w:val="24"/>
          <w:lang w:val="es-MX"/>
        </w:rPr>
        <w:t>A Asesoría Letrada y a Comisión de Gobierno y Legales.</w:t>
      </w:r>
      <w:r>
        <w:rPr>
          <w:rFonts w:eastAsia="MS Mincho;ＭＳ 明朝"/>
          <w:sz w:val="24"/>
          <w:lang w:val="es-ES"/>
        </w:rPr>
        <w:t xml:space="preserve"> .</w:t>
      </w:r>
      <w:r>
        <w:rPr>
          <w:rFonts w:eastAsia="MS Mincho;ＭＳ 明朝"/>
          <w:sz w:val="24"/>
          <w:highlight w:val="green"/>
          <w:lang w:val="es-MX"/>
        </w:rPr>
        <w:t xml:space="preserve"> APROBADO 22/11/07 – Acta 889/07 (O-07-1769)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859.- </w:t>
      </w:r>
      <w:r>
        <w:rPr>
          <w:rFonts w:eastAsia="MS Mincho;ＭＳ 明朝"/>
          <w:sz w:val="24"/>
          <w:u w:val="single"/>
          <w:lang w:val="es-ES"/>
        </w:rPr>
        <w:t>Proyecto de Declaración 859/07</w:t>
      </w:r>
      <w:r>
        <w:rPr>
          <w:rFonts w:eastAsia="MS Mincho;ＭＳ 明朝"/>
          <w:sz w:val="24"/>
          <w:lang w:val="es-ES"/>
        </w:rPr>
        <w:t xml:space="preserve">: "Declarar de Interés Municipal Bariloche la IV Edición del Tetratlon del Catedral". </w:t>
      </w:r>
      <w:r>
        <w:rPr>
          <w:rFonts w:eastAsia="MS Mincho;ＭＳ 明朝"/>
          <w:sz w:val="24"/>
          <w:lang w:val="es-MX"/>
        </w:rPr>
        <w:t>Autor: Concejal Andrés Martínez Infante (Encuentro).Sobre Tablas.</w:t>
      </w:r>
      <w:r>
        <w:rPr>
          <w:rFonts w:eastAsia="MS Mincho;ＭＳ 明朝"/>
          <w:sz w:val="24"/>
          <w:highlight w:val="green"/>
          <w:lang w:val="es-MX"/>
        </w:rPr>
        <w:t xml:space="preserve"> APROBADO 14/06/07 – Acta 879/07 (D-07-1283)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860.- </w:t>
      </w:r>
      <w:r>
        <w:rPr>
          <w:rFonts w:eastAsia="MS Mincho;ＭＳ 明朝"/>
          <w:sz w:val="24"/>
          <w:u w:val="single"/>
          <w:lang w:val="es-ES"/>
        </w:rPr>
        <w:t>Proyecto de Declaración 860/07</w:t>
      </w:r>
      <w:r>
        <w:rPr>
          <w:rFonts w:eastAsia="MS Mincho;ＭＳ 明朝"/>
          <w:sz w:val="24"/>
          <w:lang w:val="es-ES"/>
        </w:rPr>
        <w:t xml:space="preserve">: "Declarar de Interés Municipal Bariloche, Sede de la Cumbre Mundial de Tango 2009". </w:t>
      </w:r>
      <w:r>
        <w:rPr>
          <w:rFonts w:eastAsia="MS Mincho;ＭＳ 明朝"/>
          <w:sz w:val="24"/>
          <w:lang w:val="es-MX"/>
        </w:rPr>
        <w:t>Autor: Concejal Marcelo Cascón (UCR).Sobre Tablas.</w:t>
      </w:r>
      <w:r>
        <w:rPr>
          <w:rFonts w:eastAsia="MS Mincho;ＭＳ 明朝"/>
          <w:sz w:val="24"/>
          <w:highlight w:val="green"/>
          <w:lang w:val="es-MX"/>
        </w:rPr>
        <w:t xml:space="preserve"> APROBADO 14/06/07 – Acta 879/07 (D-07-1282)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861</w:t>
      </w:r>
      <w:r>
        <w:rPr>
          <w:rFonts w:eastAsia="MS Mincho;ＭＳ 明朝"/>
          <w:sz w:val="24"/>
          <w:u w:val="single"/>
          <w:lang w:val="es-ES"/>
        </w:rPr>
        <w:t xml:space="preserve"> Proyecto de Declaración 861/07</w:t>
      </w:r>
      <w:r>
        <w:rPr>
          <w:rFonts w:eastAsia="MS Mincho;ＭＳ 明朝"/>
          <w:sz w:val="24"/>
          <w:lang w:val="es-ES"/>
        </w:rPr>
        <w:t>: "Declarar de Interés Municipial el Selectivo Bariloche 2007 del Torneo Argentino de Aeróbica y Danza". Autor: Intendente Municipal, Sr. Alberto Icare. Colaboradores: Secretario de Deportes, Pro. Oscar Espósito y  Secretario de Gobierno Sr. Adolfo Foures. Sobre Tablas. .</w:t>
      </w:r>
      <w:r>
        <w:rPr>
          <w:rFonts w:eastAsia="MS Mincho;ＭＳ 明朝"/>
          <w:sz w:val="24"/>
          <w:highlight w:val="green"/>
          <w:lang w:val="es-MX"/>
        </w:rPr>
        <w:t xml:space="preserve"> APROBADO 13/07/07 – Acta 880/07 (D-07-1287)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862- </w:t>
      </w:r>
      <w:r>
        <w:rPr>
          <w:rFonts w:eastAsia="MS Mincho;ＭＳ 明朝"/>
          <w:sz w:val="24"/>
          <w:u w:val="single"/>
          <w:lang w:val="es-ES"/>
        </w:rPr>
        <w:t>Proyecto de Ordenanza 862/07</w:t>
      </w:r>
      <w:r>
        <w:rPr>
          <w:rFonts w:eastAsia="MS Mincho;ＭＳ 明朝"/>
          <w:sz w:val="24"/>
          <w:lang w:val="es-ES"/>
        </w:rPr>
        <w:t xml:space="preserve">: "Reglamentación de audiencias públicas". Autores: Concejales Marcelo Cascón, Guillermina Alaníz, Alicia Grandío (U.C.R); Andrés Martínez Infante, Diego Breide, Beatriz Contreras (Encuentro); Hugo Cejas, Irma Haneck, Fernando Martín (S.U.R) y Silvina García Larraburu (P.J). Colaboradores: Dr. Enrique José Mansilla y Lic. </w:t>
      </w:r>
      <w:r>
        <w:rPr>
          <w:rFonts w:eastAsia="MS Mincho;ＭＳ 明朝"/>
          <w:sz w:val="24"/>
        </w:rPr>
        <w:t xml:space="preserve">Denise Priori Saénz. </w:t>
      </w:r>
      <w:r>
        <w:rPr>
          <w:rFonts w:eastAsia="MS Mincho;ＭＳ 明朝"/>
          <w:sz w:val="24"/>
          <w:lang w:val="es-MX"/>
        </w:rPr>
        <w:t>A Asesoría Letrada y a la Comisión de Gobierno y Legales.</w:t>
      </w:r>
      <w:r>
        <w:rPr>
          <w:rFonts w:eastAsia="MS Mincho;ＭＳ 明朝"/>
          <w:sz w:val="24"/>
          <w:highlight w:val="green"/>
          <w:lang w:val="es-MX"/>
        </w:rPr>
        <w:t xml:space="preserve"> APROBADO 20/09/07 – Acta 884/07 (O-07-1744).</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ES"/>
        </w:rPr>
        <w:t xml:space="preserve">863.- </w:t>
      </w:r>
      <w:r>
        <w:rPr>
          <w:rFonts w:eastAsia="MS Mincho;ＭＳ 明朝"/>
          <w:sz w:val="24"/>
          <w:u w:val="single"/>
          <w:lang w:val="es-ES"/>
        </w:rPr>
        <w:t>Proyecto de Declaración 863/07</w:t>
      </w:r>
      <w:r>
        <w:rPr>
          <w:rFonts w:eastAsia="MS Mincho;ＭＳ 明朝"/>
          <w:sz w:val="24"/>
          <w:lang w:val="es-ES"/>
        </w:rPr>
        <w:t>: "Declarar evento de Interés Municipal "Semana de Austria". Autora: Concejal Silvina García Larraburu (P.J). Sobre Tablas. .</w:t>
      </w:r>
      <w:r>
        <w:rPr>
          <w:rFonts w:eastAsia="MS Mincho;ＭＳ 明朝"/>
          <w:sz w:val="24"/>
          <w:highlight w:val="green"/>
          <w:lang w:val="es-MX"/>
        </w:rPr>
        <w:t xml:space="preserve"> APROBADO 13/07/07 – Acta 880/07 (D-07-1284)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864- </w:t>
      </w:r>
      <w:r>
        <w:rPr>
          <w:rFonts w:eastAsia="MS Mincho;ＭＳ 明朝"/>
          <w:sz w:val="24"/>
          <w:u w:val="single"/>
          <w:lang w:val="es-ES"/>
        </w:rPr>
        <w:t>Proyecto de Declaración 864/07</w:t>
      </w:r>
      <w:r>
        <w:rPr>
          <w:rFonts w:eastAsia="MS Mincho;ＭＳ 明朝"/>
          <w:sz w:val="24"/>
          <w:lang w:val="es-ES"/>
        </w:rPr>
        <w:t>: "Declarar evento de Interés Municipal y Turístico IV Exposición de Bonsái". Autores: Comisión Legislativa: Concejales Marcelo Cascón, Guillermina Alaníz, (U.C.R); Andrés Martínez Infante (Encuentro); Hugo Cejas (S.U.R); Sandra Guerrero (MARA) y Silvina García Larraburu (P.J). Iniciativa: Presidente del Centro Andino de Bonsái, Sr. Esteban Randazzo. Sobre Tablas. .</w:t>
      </w:r>
      <w:r>
        <w:rPr>
          <w:rFonts w:eastAsia="MS Mincho;ＭＳ 明朝"/>
          <w:sz w:val="24"/>
          <w:highlight w:val="green"/>
          <w:lang w:val="es-MX"/>
        </w:rPr>
        <w:t xml:space="preserve"> APROBADO 13/07/07 – Acta 880/07 (D-07-1285)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865- </w:t>
      </w:r>
      <w:r>
        <w:rPr>
          <w:rFonts w:eastAsia="MS Mincho;ＭＳ 明朝"/>
          <w:sz w:val="24"/>
          <w:u w:val="single"/>
          <w:lang w:val="es-ES"/>
        </w:rPr>
        <w:t>Proyecto de Declaración 865/07</w:t>
      </w:r>
      <w:r>
        <w:rPr>
          <w:rFonts w:eastAsia="MS Mincho;ＭＳ 明朝"/>
          <w:sz w:val="24"/>
          <w:lang w:val="es-ES"/>
        </w:rPr>
        <w:t>: "Declarar de Interés Municipal y Comunitario el taller "La Hora del Cuento". Autores: Comisión de Acción Social: Concejales Beatriz Contreras (Encuentro); Irma Haneck (S.U.R) y Guillermina Alaníz (U.C.R). Sobre Tablas. .</w:t>
      </w:r>
      <w:r>
        <w:rPr>
          <w:rFonts w:eastAsia="MS Mincho;ＭＳ 明朝"/>
          <w:sz w:val="24"/>
          <w:highlight w:val="green"/>
          <w:lang w:val="es-MX"/>
        </w:rPr>
        <w:t xml:space="preserve"> APROBADO 13/07/07 – Acta 880/07 (D-07-1286)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866- </w:t>
      </w:r>
      <w:r>
        <w:rPr>
          <w:rFonts w:eastAsia="MS Mincho;ＭＳ 明朝" w:cs="Times New Roman" w:ascii="Times New Roman" w:hAnsi="Times New Roman"/>
          <w:sz w:val="24"/>
          <w:u w:val="single"/>
        </w:rPr>
        <w:t>Proyecto de Ordenanza 866/07</w:t>
      </w:r>
      <w:r>
        <w:rPr>
          <w:rFonts w:eastAsia="MS Mincho;ＭＳ 明朝" w:cs="Times New Roman" w:ascii="Times New Roman" w:hAnsi="Times New Roman"/>
          <w:sz w:val="24"/>
        </w:rPr>
        <w:t>: "Regulación de la actividad de promoción en la vía pública, espacios comunes de uso público y comercios habilitados". Autor: Intendente Municipal, Sr. Alberto Icare. Colaboradores: Secretaria de Turismo, Sra. Alicia Longoni;  Secretario de Gobierno Sr. Adolfo Foures y Lic. Angel Bariga, Secretario de Hacienda. A Asesoría Letrada y la Comisión de Servicios, Tránsito y Transporte.</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MX"/>
        </w:rPr>
        <w:t xml:space="preserve">867- </w:t>
      </w:r>
      <w:r>
        <w:rPr>
          <w:rFonts w:eastAsia="MS Mincho;ＭＳ 明朝"/>
          <w:sz w:val="24"/>
          <w:u w:val="single"/>
          <w:lang w:val="es-MX"/>
        </w:rPr>
        <w:t>Proyecto de Comunicación 867/07</w:t>
      </w:r>
      <w:r>
        <w:rPr>
          <w:rFonts w:eastAsia="MS Mincho;ＭＳ 明朝"/>
          <w:sz w:val="24"/>
          <w:lang w:val="es-MX"/>
        </w:rPr>
        <w:t>: "Comunicar a la Secretaría de Comunicaciones de la Nación la importancia de contar con la sigla ICE (in case of emergency) en los teléfonos móviles". Autora: Concejal Beatriz Contreras (Encuentro). A la Comisión de Servicios, Tránsito y Transporte. .</w:t>
      </w:r>
      <w:r>
        <w:rPr>
          <w:rFonts w:eastAsia="MS Mincho;ＭＳ 明朝"/>
          <w:sz w:val="24"/>
          <w:highlight w:val="green"/>
          <w:lang w:val="es-MX"/>
        </w:rPr>
        <w:t xml:space="preserve"> APROBADO 02/08/07 – Acta 881/07 (C-07-569).</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sz w:val="24"/>
        </w:rPr>
        <w:t xml:space="preserve">868.- </w:t>
      </w:r>
      <w:r>
        <w:rPr>
          <w:rFonts w:eastAsia="MS Mincho;ＭＳ 明朝" w:cs="Times New Roman" w:ascii="Times New Roman" w:hAnsi="Times New Roman"/>
          <w:sz w:val="24"/>
          <w:u w:val="single"/>
        </w:rPr>
        <w:t>Proyecto de Comunicación 868/07</w:t>
      </w:r>
      <w:r>
        <w:rPr>
          <w:rFonts w:eastAsia="MS Mincho;ＭＳ 明朝" w:cs="Times New Roman" w:ascii="Times New Roman" w:hAnsi="Times New Roman"/>
          <w:sz w:val="24"/>
        </w:rPr>
        <w:t>: "Comunicar proceso de readecuación normativa a la Carta Orgánica Municipal". Autores: Comisión de Obras y Planeamiento: Concejales Sandra Guerrero (MARA), Diego Breide (Encuentro), Alicia Grandío (U.C.R.); y Marcelo Cascón (U.C.R.). Se presentará la propuesta en la Mesa. .</w:t>
      </w:r>
      <w:r>
        <w:rPr>
          <w:rFonts w:eastAsia="MS Mincho;ＭＳ 明朝" w:cs="Times New Roman" w:ascii="Times New Roman" w:hAnsi="Times New Roman"/>
          <w:sz w:val="24"/>
          <w:highlight w:val="cyan"/>
        </w:rPr>
        <w:t xml:space="preserve"> RETIRADO 09/11/07 – Acta 888/07.</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869- </w:t>
      </w:r>
      <w:r>
        <w:rPr>
          <w:rFonts w:eastAsia="MS Mincho;ＭＳ 明朝"/>
          <w:sz w:val="24"/>
          <w:u w:val="single"/>
          <w:lang w:val="es-ES"/>
        </w:rPr>
        <w:t>Proyecto de Ordenanza 869/07</w:t>
      </w:r>
      <w:r>
        <w:rPr>
          <w:rFonts w:eastAsia="MS Mincho;ＭＳ 明朝"/>
          <w:sz w:val="24"/>
          <w:lang w:val="es-ES"/>
        </w:rPr>
        <w:t>: "Prestar acuerdo pliegos licitación pública ejecución obras pavimentación – Plan 150 Cuadras – 2°, 3° y 4° etapa ". Autor: Secretario de Gobierno, a/c Despacho Intendencia, Lic. Adolfo Fourés. Colaboradores: Secretario de Obras y Servicios Públicos, Sr. Juan Carlos Álvarez; Secretario de Hacienda, Lic. Ángel Darío Barriga y Dirección de Obras por Contrato. Sobre Tablas. .</w:t>
      </w:r>
      <w:r>
        <w:rPr>
          <w:rFonts w:eastAsia="MS Mincho;ＭＳ 明朝"/>
          <w:sz w:val="24"/>
          <w:highlight w:val="green"/>
          <w:lang w:val="es-MX"/>
        </w:rPr>
        <w:t xml:space="preserve"> APROBADO 02/08/07 – Acta 881/07 (O-07-1728)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870-</w:t>
      </w:r>
      <w:r>
        <w:rPr>
          <w:rFonts w:eastAsia="MS Mincho;ＭＳ 明朝"/>
          <w:sz w:val="24"/>
          <w:u w:val="single"/>
          <w:lang w:val="es-ES"/>
        </w:rPr>
        <w:t>Proyecto de Declaración 870/07</w:t>
      </w:r>
      <w:r>
        <w:rPr>
          <w:rFonts w:eastAsia="MS Mincho;ＭＳ 明朝"/>
          <w:sz w:val="24"/>
          <w:lang w:val="es-ES"/>
        </w:rPr>
        <w:t xml:space="preserve">: "Declarar monumento histórico municipal el edificio LU8 Radio Bariloche - Radio Nacional". Autor: Secretario de Gobierno, a/c Despacho Intendencia, Lic. Adolfo Fourés. Colaboradores: Secretario de Obras y Servicios Públicos, Sr. Juan Carlos Álvarez y Comisión de Preservación del Patrimonio Histórico, Urbanístico de San Carlos de Bariloche (COMPPHAUA). </w:t>
      </w:r>
      <w:r>
        <w:rPr>
          <w:rFonts w:eastAsia="MS Mincho;ＭＳ 明朝"/>
          <w:sz w:val="24"/>
          <w:lang w:val="es-MX"/>
        </w:rPr>
        <w:t>A Asesoría Letrada y a la Comisión de Obras y Planeamiento.</w:t>
      </w:r>
      <w:r>
        <w:rPr>
          <w:rFonts w:eastAsia="MS Mincho;ＭＳ 明朝"/>
          <w:sz w:val="24"/>
          <w:highlight w:val="green"/>
          <w:lang w:val="es-MX"/>
        </w:rPr>
        <w:t xml:space="preserve"> APROBADO 09/11/07 – Acta 888/07 (O-07-17261761).</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871-</w:t>
      </w:r>
      <w:r>
        <w:rPr>
          <w:rFonts w:eastAsia="MS Mincho;ＭＳ 明朝"/>
          <w:sz w:val="24"/>
          <w:u w:val="single"/>
          <w:lang w:val="es-MX"/>
        </w:rPr>
        <w:t>Proyecto de Ordenanza 871/07</w:t>
      </w:r>
      <w:r>
        <w:rPr>
          <w:rFonts w:eastAsia="MS Mincho;ＭＳ 明朝"/>
          <w:sz w:val="24"/>
          <w:lang w:val="es-MX"/>
        </w:rPr>
        <w:t>: "Modificar Ordenanza N° 1671-CM-06, Presupuesto Municipal para año 2007". Autor: Secretario de Gobierno, a/c Despacho Intendencia, Lic. Adolfo Fourés. Colaboradores: Secretario de Hacienda, Lic. Ángel Darío Barriga y Secretario de Obras y Servicios Públicos, Sr. Juan Carlos Álvarez. A Asesoría Letrada y a la Comisión de Economía.</w:t>
      </w:r>
      <w:r>
        <w:rPr>
          <w:rFonts w:eastAsia="MS Mincho;ＭＳ 明朝"/>
          <w:sz w:val="24"/>
          <w:highlight w:val="green"/>
          <w:lang w:val="es-MX"/>
        </w:rPr>
        <w:t xml:space="preserve"> APROBADO 20/09/07 – Acta 881/07 (O-07-1745)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872- </w:t>
      </w:r>
      <w:r>
        <w:rPr>
          <w:rFonts w:eastAsia="MS Mincho;ＭＳ 明朝" w:cs="Times New Roman" w:ascii="Times New Roman" w:hAnsi="Times New Roman"/>
          <w:sz w:val="24"/>
          <w:u w:val="single"/>
        </w:rPr>
        <w:t>Proyecto de Declaración 872/07</w:t>
      </w:r>
      <w:r>
        <w:rPr>
          <w:rFonts w:eastAsia="MS Mincho;ＭＳ 明朝" w:cs="Times New Roman" w:ascii="Times New Roman" w:hAnsi="Times New Roman"/>
          <w:sz w:val="24"/>
        </w:rPr>
        <w:t>: "Declarar de Interés Cultural el espectáculo denominado: "Con las alas del alma" Tributo a Eladia Blázquez". Autor: Presidente Concejo Municipal, a/c Intendencia Municipal, Marcelo Cascón. Colaboradores: Secretario de Gobierno, Lic. Adolfo Fourés y Subsecretario de Cultura, Sr. Luis Torrejón. A la Comisión de Acción Social. .</w:t>
      </w:r>
      <w:r>
        <w:rPr>
          <w:rFonts w:eastAsia="MS Mincho;ＭＳ 明朝" w:cs="Times New Roman" w:ascii="Times New Roman" w:hAnsi="Times New Roman"/>
          <w:sz w:val="24"/>
          <w:highlight w:val="cyan"/>
        </w:rPr>
        <w:t xml:space="preserve"> RETIRADO 20/09/07 – Acta 884/07</w:t>
      </w:r>
      <w:r>
        <w:rPr>
          <w:rFonts w:eastAsia="MS Mincho;ＭＳ 明朝" w:cs="Times New Roman" w:ascii="Times New Roman" w:hAnsi="Times New Roman"/>
          <w:sz w:val="24"/>
          <w:highlight w:val="cyan"/>
          <w:lang w:val="es-MX"/>
        </w:rPr>
        <w:tab/>
        <w:t>LIBRO 53</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873- </w:t>
      </w:r>
      <w:r>
        <w:rPr>
          <w:rFonts w:eastAsia="MS Mincho;ＭＳ 明朝" w:cs="Times New Roman" w:ascii="Times New Roman" w:hAnsi="Times New Roman"/>
          <w:sz w:val="24"/>
          <w:u w:val="single"/>
        </w:rPr>
        <w:t>Proyecto de Ordenanza 873/07</w:t>
      </w:r>
      <w:r>
        <w:rPr>
          <w:rFonts w:eastAsia="MS Mincho;ＭＳ 明朝" w:cs="Times New Roman" w:ascii="Times New Roman" w:hAnsi="Times New Roman"/>
          <w:sz w:val="24"/>
        </w:rPr>
        <w:t>: "El severo deterioro de las veredas ejecutadas y la falta de ejecución de otras, en diversas arterias de la ciudad". Autor: Presidente Concejo Municipal, a/c Intendencia Municipal, Marcelo Cascón. Colaboradores: Secretario de Obras y Servicios Públicos, Sr. Juan Carlos Álvarez y Secretario de Gobierno, Lic. Adolfo Fourés. A Asesoría Letrada y a las Comisiones de Obras y Planeamiento y de Servicios, Tránsito y Transporte.</w:t>
      </w:r>
      <w:r>
        <w:rPr>
          <w:rFonts w:eastAsia="MS Mincho;ＭＳ 明朝" w:cs="Times New Roman" w:ascii="Times New Roman" w:hAnsi="Times New Roman"/>
          <w:sz w:val="24"/>
          <w:highlight w:val="cyan"/>
          <w:lang w:val="es-MX"/>
        </w:rPr>
        <w:tab/>
        <w:t>LIBRO 53</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874-</w:t>
      </w:r>
      <w:r>
        <w:rPr>
          <w:rFonts w:eastAsia="MS Mincho;ＭＳ 明朝"/>
          <w:sz w:val="24"/>
          <w:u w:val="single"/>
          <w:lang w:val="es-ES"/>
        </w:rPr>
        <w:t>Proyecto de Ordenanza 874/07</w:t>
      </w:r>
      <w:r>
        <w:rPr>
          <w:rFonts w:eastAsia="MS Mincho;ＭＳ 明朝"/>
          <w:sz w:val="24"/>
          <w:lang w:val="es-ES"/>
        </w:rPr>
        <w:t xml:space="preserve">: "Adjudicación de lotes en Villa Llanquihue". Autor: Presidente Concejo Municipal, a/c Intendencia Municipal, Marcelo Cascón. Colaboradores: Secretario de Obras y Servicios Públicos, Sr. Juan Carlos Álvarez y Secretario de Gobierno, Lic. </w:t>
      </w:r>
      <w:r>
        <w:rPr>
          <w:rFonts w:eastAsia="MS Mincho;ＭＳ 明朝"/>
          <w:sz w:val="24"/>
          <w:lang w:val="fr-FR"/>
        </w:rPr>
        <w:t xml:space="preserve">Adolfo Fourés. </w:t>
      </w:r>
      <w:r>
        <w:rPr>
          <w:rFonts w:eastAsia="MS Mincho;ＭＳ 明朝"/>
          <w:sz w:val="24"/>
          <w:lang w:val="es-MX"/>
        </w:rPr>
        <w:t>A Asesoría Letrada  y a las Comisiones de Gobierno y Legales y de Economía.</w:t>
      </w:r>
      <w:r>
        <w:rPr>
          <w:rFonts w:eastAsia="MS Mincho;ＭＳ 明朝"/>
          <w:sz w:val="24"/>
          <w:lang w:val="es-ES"/>
        </w:rPr>
        <w:t xml:space="preserve"> .</w:t>
      </w:r>
      <w:r>
        <w:rPr>
          <w:rFonts w:eastAsia="MS Mincho;ＭＳ 明朝"/>
          <w:sz w:val="24"/>
          <w:highlight w:val="green"/>
          <w:lang w:val="es-MX"/>
        </w:rPr>
        <w:t xml:space="preserve"> APROBADO 11/10/07 – Acta 886/07 (O-07-1748)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875- </w:t>
      </w:r>
      <w:r>
        <w:rPr>
          <w:rFonts w:eastAsia="MS Mincho;ＭＳ 明朝"/>
          <w:sz w:val="24"/>
          <w:u w:val="single"/>
          <w:lang w:val="es-ES"/>
        </w:rPr>
        <w:t>Proyecto de Declaración 875/07</w:t>
      </w:r>
      <w:r>
        <w:rPr>
          <w:rFonts w:eastAsia="MS Mincho;ＭＳ 明朝"/>
          <w:sz w:val="24"/>
          <w:lang w:val="es-ES"/>
        </w:rPr>
        <w:t>: "Declarar de Interés Municipal el Primer Concurso de Narraciones, Crónicas y Leyendas de Achao y Nahuel Huapi". Autor: Presidente Concejo Municipal, a/c Intendencia Municipal, Marcelo Cascón. Colaboradores: Secretario de Gobierno, Lic. Adolfo Fourés y Director General de Protocolo, Sr. Marcelo Nemirovsky. Sobre Tablas.</w:t>
      </w:r>
      <w:r>
        <w:rPr>
          <w:rFonts w:eastAsia="MS Mincho;ＭＳ 明朝"/>
          <w:sz w:val="24"/>
          <w:highlight w:val="green"/>
          <w:lang w:val="es-MX"/>
        </w:rPr>
        <w:t xml:space="preserve"> APROBADO 02/08/07 – Acta 881/07 (D-07-1290)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876 </w:t>
      </w:r>
      <w:r>
        <w:rPr>
          <w:rFonts w:eastAsia="MS Mincho;ＭＳ 明朝"/>
          <w:sz w:val="24"/>
          <w:u w:val="single"/>
          <w:lang w:val="es-ES"/>
        </w:rPr>
        <w:t>Proyecto de Declaración 876/07</w:t>
      </w:r>
      <w:r>
        <w:rPr>
          <w:rFonts w:eastAsia="MS Mincho;ＭＳ 明朝"/>
          <w:sz w:val="24"/>
          <w:lang w:val="es-ES"/>
        </w:rPr>
        <w:t xml:space="preserve">: "Declarar Evento de Interés Municipal, Turístico y Deportivo a la 2° fecha de la 5° edición del Circuito Nike 2007". Autor: Presidente Concejo Municipal, a/c Intendencia Municipal, Marcelo Cascón. Colaboradores: Secretaria de Turismo, Sra. Alicia Longoni y Secretario de Gobierno, Lic. </w:t>
      </w:r>
      <w:r>
        <w:rPr>
          <w:rFonts w:eastAsia="MS Mincho;ＭＳ 明朝"/>
          <w:sz w:val="24"/>
          <w:lang w:val="es-MX"/>
        </w:rPr>
        <w:t>Adolfo Fourés. Sobre Tablas.</w:t>
      </w:r>
      <w:r>
        <w:rPr>
          <w:rFonts w:eastAsia="MS Mincho;ＭＳ 明朝"/>
          <w:sz w:val="24"/>
          <w:highlight w:val="green"/>
          <w:lang w:val="es-MX"/>
        </w:rPr>
        <w:t xml:space="preserve"> APROBADO 02/08/07 – Acta 881/07 (D-07-1290)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877- </w:t>
      </w:r>
      <w:r>
        <w:rPr>
          <w:rFonts w:eastAsia="MS Mincho;ＭＳ 明朝"/>
          <w:sz w:val="24"/>
          <w:u w:val="single"/>
          <w:lang w:val="es-ES"/>
        </w:rPr>
        <w:t>Proyecto de Declaración 877/07</w:t>
      </w:r>
      <w:r>
        <w:rPr>
          <w:rFonts w:eastAsia="MS Mincho;ＭＳ 明朝"/>
          <w:sz w:val="24"/>
          <w:lang w:val="es-ES"/>
        </w:rPr>
        <w:t>: "Declarar Evento de Interés Municipal Seminario de Primeros Auxilios Psicológicos". Autores: Comisión Legislativa: Concejal Hugo Cejas (SUR); Alicia Grandío (UCR) Y Silvina García Larraburu (PJ). Colaboradoras Licencia Mirta Elvira y Tulia De Ferraris, Coordinadora de la Unidad Ejecutora Local (UEL). Sobre Tablas.</w:t>
      </w:r>
      <w:r>
        <w:rPr>
          <w:rFonts w:eastAsia="MS Mincho;ＭＳ 明朝"/>
          <w:sz w:val="24"/>
          <w:highlight w:val="green"/>
          <w:lang w:val="es-MX"/>
        </w:rPr>
        <w:t xml:space="preserve"> APROBADO 02/08/07 – Acta 881/07 (D-07-1291)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878- </w:t>
      </w:r>
      <w:r>
        <w:rPr>
          <w:rFonts w:eastAsia="MS Mincho;ＭＳ 明朝"/>
          <w:sz w:val="24"/>
          <w:u w:val="single"/>
          <w:lang w:val="es-ES"/>
        </w:rPr>
        <w:t>Proyecto de Declaración 878/07</w:t>
      </w:r>
      <w:r>
        <w:rPr>
          <w:rFonts w:eastAsia="MS Mincho;ＭＳ 明朝"/>
          <w:sz w:val="24"/>
          <w:lang w:val="es-ES"/>
        </w:rPr>
        <w:t>: "Declarar Evento de Interés Municipal y Comunitario la actividad del Teatro Lírico Bariloche". Autores: Comisión Legislativa: Concejales Hugo Cejas (SUR) y Alicia Grandío (UCR). Sobre Tablas.</w:t>
      </w:r>
      <w:r>
        <w:rPr>
          <w:rFonts w:eastAsia="MS Mincho;ＭＳ 明朝"/>
          <w:sz w:val="24"/>
          <w:highlight w:val="green"/>
          <w:lang w:val="es-MX"/>
        </w:rPr>
        <w:t xml:space="preserve"> APROBADO 02/08/07 – Acta 881/07 (D-07-1292)</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879.- </w:t>
      </w:r>
      <w:r>
        <w:rPr>
          <w:rFonts w:eastAsia="MS Mincho;ＭＳ 明朝" w:cs="Times New Roman" w:ascii="Times New Roman" w:hAnsi="Times New Roman"/>
          <w:sz w:val="24"/>
          <w:u w:val="single"/>
        </w:rPr>
        <w:t>Proyecto de Ordenanza 879/07</w:t>
      </w:r>
      <w:r>
        <w:rPr>
          <w:rFonts w:eastAsia="MS Mincho;ＭＳ 明朝" w:cs="Times New Roman" w:ascii="Times New Roman" w:hAnsi="Times New Roman"/>
          <w:sz w:val="24"/>
        </w:rPr>
        <w:t>: "Modificar y ampliar la Ordenanza 141-I-82". Autor: Concejal Hugo Cejas (S.U.R). Colaborador: Sr. Guillermo Corbella. A Asesoría Letrada y a Comisión de Servicios, Tránsito y Transporte.</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880.- </w:t>
      </w:r>
      <w:r>
        <w:rPr>
          <w:rFonts w:eastAsia="MS Mincho;ＭＳ 明朝"/>
          <w:sz w:val="24"/>
          <w:u w:val="single"/>
          <w:lang w:val="es-ES"/>
        </w:rPr>
        <w:t>Proyecto de Declaración 880/07</w:t>
      </w:r>
      <w:r>
        <w:rPr>
          <w:rFonts w:eastAsia="MS Mincho;ＭＳ 明朝"/>
          <w:sz w:val="24"/>
          <w:lang w:val="es-ES"/>
        </w:rPr>
        <w:t xml:space="preserve">: "Declarar de Interés Municipal "Patagonia y Derecho-II Ciclo Académico- Congreso Anual 2007". Autores: Concejales Andrés Martínez Infante y Diego Breide (Encuentro). </w:t>
      </w:r>
      <w:r>
        <w:rPr>
          <w:rFonts w:eastAsia="MS Mincho;ＭＳ 明朝"/>
          <w:sz w:val="24"/>
          <w:lang w:val="es-MX"/>
        </w:rPr>
        <w:t xml:space="preserve">Colaboradora: Lic. Julia Fernández. </w:t>
      </w:r>
      <w:r>
        <w:rPr>
          <w:rFonts w:eastAsia="MS Mincho;ＭＳ 明朝"/>
          <w:sz w:val="24"/>
          <w:highlight w:val="green"/>
          <w:lang w:val="es-MX"/>
        </w:rPr>
        <w:t>APROBADO 23/08/07 – Acta 882/07 (D-07-1297)</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881.- </w:t>
      </w:r>
      <w:r>
        <w:rPr>
          <w:rFonts w:eastAsia="MS Mincho;ＭＳ 明朝" w:cs="Times New Roman" w:ascii="Times New Roman" w:hAnsi="Times New Roman"/>
          <w:sz w:val="24"/>
          <w:u w:val="single"/>
        </w:rPr>
        <w:t>Proyecto de Ordenanza 881/07</w:t>
      </w:r>
      <w:r>
        <w:rPr>
          <w:rFonts w:eastAsia="MS Mincho;ＭＳ 明朝" w:cs="Times New Roman" w:ascii="Times New Roman" w:hAnsi="Times New Roman"/>
          <w:sz w:val="24"/>
        </w:rPr>
        <w:t>: "Incumplimiento del propietario de viviendas a la orden de demolición del Tribunal de Faltas Municipal". Autor: Presidente del Concejo Municipal a/c Intendencia Municipal, Sr. Marcelo Cascón. Colaboradores: Secretario de Obras y Servicios Públicos, Sr. Juan Carlos Álvarez y Secretario de Gobierno, Sr. Adolfo Fourés. A Asesoría Letrada y a Comisiones de Economía y de Gobierno y Legales.</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882. - </w:t>
      </w:r>
      <w:r>
        <w:rPr>
          <w:rFonts w:eastAsia="MS Mincho;ＭＳ 明朝"/>
          <w:sz w:val="24"/>
          <w:u w:val="single"/>
          <w:lang w:val="es-ES"/>
        </w:rPr>
        <w:t>Proyecto de Ordenanza 882/07</w:t>
      </w:r>
      <w:r>
        <w:rPr>
          <w:rFonts w:eastAsia="MS Mincho;ＭＳ 明朝"/>
          <w:sz w:val="24"/>
          <w:lang w:val="es-ES"/>
        </w:rPr>
        <w:t>: "Aceptar la donación realizada por la artista plástica Andrea Marchetti". Autor: Presidente del Concejo Municipal a/c Intendencia Municipal, Sr. Marcelo Cascón. Colaboradores: Secretario de Gobierno, Sr. Adolfo Fourés y Subsecretario de Cultura, Sr. Luis Torrejón. Sobre Tablas.</w:t>
      </w:r>
      <w:r>
        <w:rPr>
          <w:rFonts w:eastAsia="MS Mincho;ＭＳ 明朝"/>
          <w:sz w:val="24"/>
          <w:lang w:val="es-MX"/>
        </w:rPr>
        <w:t xml:space="preserve"> .</w:t>
      </w:r>
      <w:r>
        <w:rPr>
          <w:rFonts w:eastAsia="MS Mincho;ＭＳ 明朝"/>
          <w:sz w:val="24"/>
          <w:highlight w:val="green"/>
          <w:lang w:val="es-MX"/>
        </w:rPr>
        <w:t xml:space="preserve"> APROBADO 23/08/07 – Acta 882/07 (O-07-1731)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883.- </w:t>
      </w:r>
      <w:r>
        <w:rPr>
          <w:rFonts w:eastAsia="MS Mincho;ＭＳ 明朝" w:cs="Times New Roman" w:ascii="Times New Roman" w:hAnsi="Times New Roman"/>
          <w:sz w:val="24"/>
          <w:u w:val="single"/>
        </w:rPr>
        <w:t>Proyecto de Ordenanza 883/07</w:t>
      </w:r>
      <w:r>
        <w:rPr>
          <w:rFonts w:eastAsia="MS Mincho;ＭＳ 明朝" w:cs="Times New Roman" w:ascii="Times New Roman" w:hAnsi="Times New Roman"/>
          <w:sz w:val="24"/>
        </w:rPr>
        <w:t>: "Reglamentación artículo 116° Carta Orgánica Municipal, Requisitos Habilitación Comercial". Autor: Concejal Diego Breide (Encuentro). Colaboradora: Lic. Julia Fernández. A Asesoría Letrada y a Comisión de Gobierno y Legales.</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884.- </w:t>
      </w:r>
      <w:r>
        <w:rPr>
          <w:rFonts w:eastAsia="MS Mincho;ＭＳ 明朝"/>
          <w:sz w:val="24"/>
          <w:u w:val="single"/>
          <w:lang w:val="es-ES"/>
        </w:rPr>
        <w:t>Proyecto de Declaración 884/07</w:t>
      </w:r>
      <w:r>
        <w:rPr>
          <w:rFonts w:eastAsia="MS Mincho;ＭＳ 明朝"/>
          <w:sz w:val="24"/>
          <w:lang w:val="es-ES"/>
        </w:rPr>
        <w:t xml:space="preserve">: "Declarar Evento de Interés Municipal Mes de la Fotografía/Bariloche 2007 –11 Edición". Autora: Concejal Silvina García Larraburu (P.J). </w:t>
      </w:r>
      <w:r>
        <w:rPr>
          <w:rFonts w:eastAsia="MS Mincho;ＭＳ 明朝"/>
          <w:sz w:val="24"/>
          <w:lang w:val="es-MX"/>
        </w:rPr>
        <w:t xml:space="preserve">Colaboradores: Sres. Hugo De León y Daniel Fuentes. </w:t>
      </w:r>
      <w:r>
        <w:rPr>
          <w:rFonts w:eastAsia="MS Mincho;ＭＳ 明朝"/>
          <w:sz w:val="24"/>
          <w:highlight w:val="green"/>
          <w:lang w:val="es-MX"/>
        </w:rPr>
        <w:t>APROBADO 23/08/07 – Acta 882/07 (D-07-1298)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885.- </w:t>
      </w:r>
      <w:r>
        <w:rPr>
          <w:rFonts w:eastAsia="MS Mincho;ＭＳ 明朝" w:cs="Times New Roman" w:ascii="Times New Roman" w:hAnsi="Times New Roman"/>
          <w:sz w:val="24"/>
          <w:u w:val="single"/>
        </w:rPr>
        <w:t>Proyecto de Ordenanza 885/07</w:t>
      </w:r>
      <w:r>
        <w:rPr>
          <w:rFonts w:eastAsia="MS Mincho;ＭＳ 明朝" w:cs="Times New Roman" w:ascii="Times New Roman" w:hAnsi="Times New Roman"/>
          <w:sz w:val="24"/>
        </w:rPr>
        <w:t>: "Modificación Ordenanza Tarifaria 678-I-96, en lo referente a trabajos que controla la Dirección de Obras por Contrato". Autor: Presidente del Concejo Municipal a/c Intendencia Municipal, Sr. Marcelo Cascón. Colaboradores: Secretario de Hacienda, Lic. Darío Barriga y Secretario de Gobierno, Sr. Adolfo Fourés. A Asesoría Letrada y a Comisiones de Obras y Planeamiento y de Economía.</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rPr>
        <w:t xml:space="preserve">886.- </w:t>
      </w:r>
      <w:r>
        <w:rPr>
          <w:rFonts w:eastAsia="MS Mincho;ＭＳ 明朝"/>
          <w:sz w:val="24"/>
          <w:u w:val="single"/>
        </w:rPr>
        <w:t>Proyecto de Comunicación 886/07</w:t>
      </w:r>
      <w:r>
        <w:rPr>
          <w:rFonts w:eastAsia="MS Mincho;ＭＳ 明朝"/>
          <w:sz w:val="24"/>
        </w:rPr>
        <w:t xml:space="preserve">: "Comunicar Gobierno Provincial necesidad Programa Bucodental Topicaciones de Fluor en niños y adolescentes de Bariloche ". Autora: Concejal Sandra Guerrero (MARA). </w:t>
      </w:r>
      <w:r>
        <w:rPr>
          <w:rFonts w:eastAsia="MS Mincho;ＭＳ 明朝"/>
          <w:sz w:val="24"/>
          <w:lang w:val="es-MX"/>
        </w:rPr>
        <w:t>A Comisión de Acción Social. .</w:t>
      </w:r>
      <w:r>
        <w:rPr>
          <w:rFonts w:eastAsia="MS Mincho;ＭＳ 明朝"/>
          <w:sz w:val="24"/>
          <w:highlight w:val="green"/>
          <w:lang w:val="es-MX"/>
        </w:rPr>
        <w:t xml:space="preserve"> APROBADO 04/12/07 – Acta 890/07 (C-07-578)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MX"/>
        </w:rPr>
        <w:t xml:space="preserve">887.- </w:t>
      </w:r>
      <w:r>
        <w:rPr>
          <w:rFonts w:eastAsia="MS Mincho;ＭＳ 明朝"/>
          <w:sz w:val="24"/>
          <w:u w:val="single"/>
          <w:lang w:val="es-MX"/>
        </w:rPr>
        <w:t>Proyecto de Ordenanza 887/07</w:t>
      </w:r>
      <w:r>
        <w:rPr>
          <w:rFonts w:eastAsia="MS Mincho;ＭＳ 明朝"/>
          <w:sz w:val="24"/>
          <w:lang w:val="es-MX"/>
        </w:rPr>
        <w:t xml:space="preserve">: "Abrogación de normas de no aplicación". Autores: Comisión Legislativa: Concejales Marcelo Cascón, Guillermina Alaníz (U.C.R); Andrés Martínez Infante, Diego Breide (Encuentro); Hugo Cejas (SUR); Sandra Guerrero (MARA) y Silvina García Larraburu (P.J).. Colaboradores: Departamento Digesto e Informática Legislativa, Concejo Municipal. Iniciativa: Comisión Especial de Formulación del Digesto. A Asesoría Letrada y a Comisión de Gobierno y Legales. </w:t>
      </w:r>
      <w:r>
        <w:rPr>
          <w:rFonts w:eastAsia="MS Mincho;ＭＳ 明朝"/>
          <w:sz w:val="24"/>
          <w:highlight w:val="green"/>
          <w:lang w:val="es-MX"/>
        </w:rPr>
        <w:t>APROBADO 20/09/07 – Acta 884/07 (O-07-1746)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888.- </w:t>
      </w:r>
      <w:r>
        <w:rPr>
          <w:rFonts w:eastAsia="MS Mincho;ＭＳ 明朝"/>
          <w:sz w:val="24"/>
          <w:u w:val="single"/>
          <w:lang w:val="es-ES"/>
        </w:rPr>
        <w:t>Proyecto de Ordenanza 888/07</w:t>
      </w:r>
      <w:r>
        <w:rPr>
          <w:rFonts w:eastAsia="MS Mincho;ＭＳ 明朝"/>
          <w:sz w:val="24"/>
          <w:lang w:val="es-ES"/>
        </w:rPr>
        <w:t xml:space="preserve">: "Asignación nombre a calles, plazas, plazoletas y espacios públicos de San Carlos de Bariloche – texto consolidado". Autores: Comisión Legislativa: Concejales Marcelo Cascón, Guillermina Alaníz (U.C.R); Andrés Martínez Infante, Diego Breide (Encuentro); Hugo Cejas (SUR); Sandra Guerrero (MARA) y Silvina García Larraburu (P.J).. Colaboradores: Departamento Digesto e Informática Legislativa, Concejo Municipal y Dirección de Catastro, Departamento Ejecutivo. Iniciativa: Comisión Especial de Formulación del Digesto. </w:t>
      </w:r>
      <w:r>
        <w:rPr>
          <w:rFonts w:eastAsia="MS Mincho;ＭＳ 明朝"/>
          <w:sz w:val="24"/>
          <w:lang w:val="es-MX"/>
        </w:rPr>
        <w:t xml:space="preserve">A Asesoría Letrada y a Comisión de Servicios, Tránsito y Transporte. </w:t>
      </w:r>
      <w:r>
        <w:rPr>
          <w:rFonts w:eastAsia="MS Mincho;ＭＳ 明朝"/>
          <w:sz w:val="24"/>
          <w:highlight w:val="green"/>
          <w:lang w:val="es-MX"/>
        </w:rPr>
        <w:t>APROBADO 20/09/07 – Acta 884/07 (O-07-1747)</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889.- </w:t>
      </w:r>
      <w:r>
        <w:rPr>
          <w:rFonts w:eastAsia="MS Mincho;ＭＳ 明朝" w:cs="Times New Roman" w:ascii="Times New Roman" w:hAnsi="Times New Roman"/>
          <w:sz w:val="24"/>
          <w:u w:val="single"/>
        </w:rPr>
        <w:t>Proyecto de Ordenanza 889/07</w:t>
      </w:r>
      <w:r>
        <w:rPr>
          <w:rFonts w:eastAsia="MS Mincho;ＭＳ 明朝" w:cs="Times New Roman" w:ascii="Times New Roman" w:hAnsi="Times New Roman"/>
          <w:sz w:val="24"/>
        </w:rPr>
        <w:t>: "E</w:t>
      </w:r>
      <w:r>
        <w:rPr>
          <w:rFonts w:cs="Times New Roman" w:ascii="Times New Roman" w:hAnsi="Times New Roman"/>
          <w:bCs/>
          <w:sz w:val="24"/>
          <w:lang w:val="es-AR"/>
        </w:rPr>
        <w:t xml:space="preserve">stablecer estructura y funcionamiento Unidad de Planeamiento Estratégico (UPE)". Autores: Concejales Sandra Guerrero (MARA); Andrés Martínez Infante (Encuentro) y Guillermina Alaníz (U.C.R). Colaboradores: Secretaría de Control de Gestión y Políticas Públicas. A Asesoría Letrada y a Comisiones de Obras y Planeamiento, de Economía y de Gobierno y Gobierno y Legales. </w:t>
      </w:r>
      <w:r>
        <w:rPr>
          <w:rFonts w:eastAsia="MS Mincho;ＭＳ 明朝" w:cs="Times New Roman" w:ascii="Times New Roman" w:hAnsi="Times New Roman"/>
          <w:bCs/>
          <w:sz w:val="24"/>
          <w:highlight w:val="cyan"/>
          <w:lang w:val="es-MX"/>
        </w:rPr>
        <w:tab/>
        <w:t>LIBRO 53</w:t>
      </w:r>
    </w:p>
    <w:p>
      <w:pPr>
        <w:pStyle w:val="Textosinformato"/>
        <w:rPr>
          <w:rFonts w:ascii="Times New Roman" w:hAnsi="Times New Roman" w:eastAsia="MS Mincho;ＭＳ 明朝" w:cs="Times New Roman"/>
          <w:bCs/>
          <w:sz w:val="24"/>
          <w:lang w:val="es-AR"/>
        </w:rPr>
      </w:pPr>
      <w:r>
        <w:rPr>
          <w:rFonts w:eastAsia="MS Mincho;ＭＳ 明朝" w:cs="Times New Roman" w:ascii="Times New Roman" w:hAnsi="Times New Roman"/>
          <w:bCs/>
          <w:sz w:val="24"/>
          <w:lang w:val="es-AR"/>
        </w:rPr>
      </w:r>
    </w:p>
    <w:p>
      <w:pPr>
        <w:pStyle w:val="Normal"/>
        <w:jc w:val="both"/>
        <w:rPr/>
      </w:pPr>
      <w:r>
        <w:rPr>
          <w:rFonts w:eastAsia="MS Mincho;ＭＳ 明朝"/>
          <w:sz w:val="24"/>
          <w:lang w:val="es-AR"/>
        </w:rPr>
        <w:t xml:space="preserve">890- </w:t>
      </w:r>
      <w:r>
        <w:rPr>
          <w:rFonts w:eastAsia="MS Mincho;ＭＳ 明朝"/>
          <w:sz w:val="24"/>
          <w:u w:val="single"/>
          <w:lang w:val="es-AR"/>
        </w:rPr>
        <w:t>Proyecto de Ordenanza 890/07</w:t>
      </w:r>
      <w:r>
        <w:rPr>
          <w:rFonts w:eastAsia="MS Mincho;ＭＳ 明朝"/>
          <w:sz w:val="24"/>
          <w:lang w:val="es-AR"/>
        </w:rPr>
        <w:t xml:space="preserve">: "Aprobar convenio Dirección Nacional de Vialidad – Transferencia tramos rutas 40 Sur y 40 Norte". Autor: Presidente Concejo Municipal, a/c Intendencia Municipal, Marcelo Cascón. Colaborador: Secretario de Gobierno, Sr. Adolfo Fourés. </w:t>
      </w:r>
      <w:r>
        <w:rPr>
          <w:rFonts w:eastAsia="MS Mincho;ＭＳ 明朝"/>
          <w:sz w:val="24"/>
          <w:lang w:val="es-MX"/>
        </w:rPr>
        <w:t>A Asesoría Letrada y a Comisión de Gobierno y Legales.</w:t>
      </w:r>
      <w:r>
        <w:rPr>
          <w:rFonts w:eastAsia="MS Mincho;ＭＳ 明朝"/>
          <w:sz w:val="24"/>
          <w:highlight w:val="green"/>
          <w:lang w:val="es-MX"/>
        </w:rPr>
        <w:t xml:space="preserve"> APROBADO 09/11/07 – Acta 888/07 (O-07-1762)</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891.- </w:t>
      </w:r>
      <w:r>
        <w:rPr>
          <w:rFonts w:eastAsia="MS Mincho;ＭＳ 明朝"/>
          <w:sz w:val="24"/>
          <w:u w:val="single"/>
          <w:lang w:val="es-ES"/>
        </w:rPr>
        <w:t>Proyecto de Declaración 891/07</w:t>
      </w:r>
      <w:r>
        <w:rPr>
          <w:rFonts w:eastAsia="MS Mincho;ＭＳ 明朝"/>
          <w:sz w:val="24"/>
          <w:lang w:val="es-ES"/>
        </w:rPr>
        <w:t>: "Declarar de Interés Municipal la presentación Concierto 40° Aniversario de la Camerata Bariloche en nuestra ciudad". Autor: Presidente Concejo Municipal, a/c Intendencia Municipal, Marcelo Cascón. Colaboradores: Secretario de Gobierno, Sr. Adolfo Fourés y Subsecretario de Cultura, Sr. Luis M. Torrejón. Sobre Tablas.</w:t>
      </w:r>
      <w:r>
        <w:rPr>
          <w:rFonts w:eastAsia="MS Mincho;ＭＳ 明朝"/>
          <w:sz w:val="24"/>
          <w:highlight w:val="green"/>
          <w:lang w:val="es-MX"/>
        </w:rPr>
        <w:t xml:space="preserve"> APROBADO 20/09/07 – Acta 884/07 (D-07-1299)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892.- </w:t>
      </w:r>
      <w:r>
        <w:rPr>
          <w:rFonts w:eastAsia="MS Mincho;ＭＳ 明朝"/>
          <w:sz w:val="24"/>
          <w:u w:val="single"/>
          <w:lang w:val="es-ES"/>
        </w:rPr>
        <w:t>Proyecto de Ordenanza 892/07</w:t>
      </w:r>
      <w:r>
        <w:rPr>
          <w:rFonts w:eastAsia="MS Mincho;ＭＳ 明朝"/>
          <w:sz w:val="24"/>
          <w:lang w:val="es-ES"/>
        </w:rPr>
        <w:t xml:space="preserve">: "Afectación de parcela con destino a vivero municipal". Autor: Intendente Municipal, Sr. Alberto Icare. Colaboradores: Secretario de Control de Gestión y Políticas Públicas, Prof. René Barriga; Secretario de Gobierno, Sr. Adolfo Fourés; Arq. Carlos Muzio, Ing. Guillermo Giordana y Lic. </w:t>
      </w:r>
      <w:r>
        <w:rPr>
          <w:rFonts w:eastAsia="MS Mincho;ＭＳ 明朝"/>
          <w:sz w:val="24"/>
          <w:lang w:val="es-MX"/>
        </w:rPr>
        <w:t>Miguel Panero. A Asesoría Letrada y a Comisión de Obras y Planeamiento.</w:t>
      </w:r>
      <w:r>
        <w:rPr>
          <w:rFonts w:eastAsia="MS Mincho;ＭＳ 明朝"/>
          <w:sz w:val="24"/>
          <w:lang w:val="es-ES"/>
        </w:rPr>
        <w:t xml:space="preserve"> .</w:t>
      </w:r>
      <w:r>
        <w:rPr>
          <w:rFonts w:eastAsia="MS Mincho;ＭＳ 明朝"/>
          <w:sz w:val="24"/>
          <w:highlight w:val="green"/>
          <w:lang w:val="es-MX"/>
        </w:rPr>
        <w:t xml:space="preserve"> APROBADO 22/11/07 – Acta 889/07 (O-07-1770)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893.- </w:t>
      </w:r>
      <w:r>
        <w:rPr>
          <w:rFonts w:eastAsia="MS Mincho;ＭＳ 明朝" w:cs="Times New Roman" w:ascii="Times New Roman" w:hAnsi="Times New Roman"/>
          <w:sz w:val="24"/>
          <w:u w:val="single"/>
        </w:rPr>
        <w:t>Proyecto de Comunicación 893/07</w:t>
      </w:r>
      <w:r>
        <w:rPr>
          <w:rFonts w:eastAsia="MS Mincho;ＭＳ 明朝" w:cs="Times New Roman" w:ascii="Times New Roman" w:hAnsi="Times New Roman"/>
          <w:sz w:val="24"/>
        </w:rPr>
        <w:t xml:space="preserve">: "Solicita enmienda constitucional a la Legislatura de la Provincia de Río Negro, artículos 203, inciso 4; 210 inciso 3° y artículo 216 inciso 3". Autores: Concejales Andrés Martínez Infante y Diego Breide (Encuentro). Colaboradora: Lic. Julia Fernández. A Asesoría Letrada y a Comisión de Gobierno y Legales. </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894.- </w:t>
      </w:r>
      <w:r>
        <w:rPr>
          <w:rFonts w:eastAsia="MS Mincho;ＭＳ 明朝" w:cs="Times New Roman" w:ascii="Times New Roman" w:hAnsi="Times New Roman"/>
          <w:sz w:val="24"/>
          <w:u w:val="single"/>
        </w:rPr>
        <w:t>Proyecto de Declaración 894/07</w:t>
      </w:r>
      <w:r>
        <w:rPr>
          <w:rFonts w:eastAsia="MS Mincho;ＭＳ 明朝" w:cs="Times New Roman" w:ascii="Times New Roman" w:hAnsi="Times New Roman"/>
          <w:sz w:val="24"/>
        </w:rPr>
        <w:t>: "Declarar evento de interés municipal las Primeras Jornadas de Líneas de Ribera y Riesgo Geológico". Autores: Comisión Legislativa: Concejales Marcelo Cascón (UCR), Hugo Cejas (SUR) y Andrés Martínez Infante (Encuentro). Iniciativa: Superintendente General del Departamento Provincial de Aguas, Ing. Horacio Raúl Collado. Se solicitará su retiro.</w:t>
      </w:r>
      <w:r>
        <w:rPr>
          <w:rFonts w:eastAsia="MS Mincho;ＭＳ 明朝" w:cs="Times New Roman" w:ascii="Times New Roman" w:hAnsi="Times New Roman"/>
          <w:sz w:val="24"/>
          <w:highlight w:val="cyan"/>
        </w:rPr>
        <w:t xml:space="preserve"> RETIRADO 20/09/07 – Acta 884/07</w:t>
      </w:r>
      <w:r>
        <w:rPr>
          <w:rFonts w:eastAsia="MS Mincho;ＭＳ 明朝" w:cs="Times New Roman" w:ascii="Times New Roman" w:hAnsi="Times New Roman"/>
          <w:sz w:val="24"/>
        </w:rPr>
        <w:t>.</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895.- </w:t>
      </w:r>
      <w:r>
        <w:rPr>
          <w:rFonts w:eastAsia="MS Mincho;ＭＳ 明朝"/>
          <w:sz w:val="24"/>
          <w:u w:val="single"/>
          <w:lang w:val="es-ES"/>
        </w:rPr>
        <w:t>Proyecto de Declaración 895/07</w:t>
      </w:r>
      <w:r>
        <w:rPr>
          <w:rFonts w:eastAsia="MS Mincho;ＭＳ 明朝"/>
          <w:sz w:val="24"/>
          <w:lang w:val="es-ES"/>
        </w:rPr>
        <w:t>: "Declarar interés municipal las Primeras Jornadas Nacionales de Líneas de Ribera y Riesgo Hídrico". Autores: Comisión Legislativa: Concejales Sandra Guerrero (MARA), Andrés Martínez Infante, Diego Breide, Beatriz Contreras (Encuentro); Marcelo Cascón y Alicia Grandío (UCR). Colaboradores: Gabriel Sorá – Departamento Provincial de Aguas y Natalia Gili, Secretaria Bloque MARA. Sobre Tablas.</w:t>
      </w:r>
      <w:r>
        <w:rPr>
          <w:rFonts w:eastAsia="MS Mincho;ＭＳ 明朝"/>
          <w:sz w:val="24"/>
          <w:highlight w:val="green"/>
          <w:lang w:val="es-MX"/>
        </w:rPr>
        <w:t xml:space="preserve"> APROBADO 20/09/07 – Acta 884/07 (D-07-1300)</w:t>
      </w:r>
    </w:p>
    <w:p>
      <w:pPr>
        <w:pStyle w:val="Normal"/>
        <w:jc w:val="both"/>
        <w:rPr>
          <w:rFonts w:eastAsia="MS Mincho;ＭＳ 明朝"/>
          <w:sz w:val="24"/>
          <w:lang w:val="es-ES"/>
        </w:rPr>
      </w:pPr>
      <w:r>
        <w:rPr>
          <w:rFonts w:eastAsia="MS Mincho;ＭＳ 明朝"/>
          <w:sz w:val="24"/>
          <w:lang w:val="es-ES"/>
        </w:rPr>
      </w:r>
    </w:p>
    <w:p>
      <w:pPr>
        <w:pStyle w:val="Textosinformato"/>
        <w:jc w:val="both"/>
        <w:rPr/>
      </w:pPr>
      <w:r>
        <w:rPr>
          <w:rFonts w:eastAsia="MS Mincho;ＭＳ 明朝" w:cs="Times New Roman" w:ascii="Times New Roman" w:hAnsi="Times New Roman"/>
          <w:sz w:val="24"/>
        </w:rPr>
        <w:t xml:space="preserve">896.- </w:t>
      </w:r>
      <w:r>
        <w:rPr>
          <w:rFonts w:eastAsia="MS Mincho;ＭＳ 明朝" w:cs="Times New Roman" w:ascii="Times New Roman" w:hAnsi="Times New Roman"/>
          <w:sz w:val="24"/>
          <w:u w:val="single"/>
        </w:rPr>
        <w:t>Proyecto de Resolución 896/07</w:t>
      </w:r>
      <w:r>
        <w:rPr>
          <w:rFonts w:eastAsia="MS Mincho;ＭＳ 明朝" w:cs="Times New Roman" w:ascii="Times New Roman" w:hAnsi="Times New Roman"/>
          <w:sz w:val="24"/>
        </w:rPr>
        <w:t xml:space="preserve">: "Premio al Mérito al Laboratorio Ecotono y a la Doctora Sara Itkin". Autores: Concejales Sandra Guerrero (MARA); Diego Breide, Beatriz Contreras (Encuentro) y Alicia Grandío (UCR). Colaboradora: Natalia Gili, Secretaria Bloque MARA. A Comisión de Acción. </w:t>
      </w:r>
    </w:p>
    <w:p>
      <w:pPr>
        <w:pStyle w:val="Normal"/>
        <w:jc w:val="both"/>
        <w:rPr>
          <w:rFonts w:eastAsia="MS Mincho;ＭＳ 明朝"/>
          <w:sz w:val="24"/>
          <w:highlight w:val="green"/>
          <w:lang w:val="es-MX"/>
        </w:rPr>
      </w:pPr>
      <w:r>
        <w:rPr>
          <w:rFonts w:eastAsia="MS Mincho;ＭＳ 明朝"/>
          <w:sz w:val="24"/>
          <w:highlight w:val="green"/>
          <w:lang w:val="es-MX"/>
        </w:rPr>
        <w:t>APROBADO 09/11/07 – Acta 888/07 (R-07-345).</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MX"/>
        </w:rPr>
        <w:t xml:space="preserve">897.- </w:t>
      </w:r>
      <w:r>
        <w:rPr>
          <w:rFonts w:eastAsia="MS Mincho;ＭＳ 明朝"/>
          <w:sz w:val="24"/>
          <w:u w:val="single"/>
          <w:lang w:val="es-MX"/>
        </w:rPr>
        <w:t>Proyecto de Ordenanza 897/07</w:t>
      </w:r>
      <w:r>
        <w:rPr>
          <w:rFonts w:eastAsia="MS Mincho;ＭＳ 明朝"/>
          <w:sz w:val="24"/>
          <w:lang w:val="es-MX"/>
        </w:rPr>
        <w:t>: "Desafectar del dominio público municipal y afectar al dominio privado municipal. Dar en comodato a la Asociación Biblioteca Popular "Jorge Luis Borges". Autor: Intendente Municipal, Sr. Alberto Icare. Colaboradores: Secretario de Gobierno, Lic. Adolfo Fourés y Subsecretaria de Planeamiento, Arq. Mónica Vulcano. A Asesoría Letrada y a Comisión de Gobierno y Legales.</w:t>
      </w:r>
      <w:r>
        <w:rPr>
          <w:rFonts w:eastAsia="MS Mincho;ＭＳ 明朝"/>
          <w:sz w:val="24"/>
          <w:highlight w:val="green"/>
          <w:lang w:val="es-MX"/>
        </w:rPr>
        <w:t xml:space="preserve"> APROBADO 22/11/07 – Acta 889/07 (O-07-1771)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898.- </w:t>
      </w:r>
      <w:r>
        <w:rPr>
          <w:rFonts w:eastAsia="MS Mincho;ＭＳ 明朝" w:cs="Times New Roman" w:ascii="Times New Roman" w:hAnsi="Times New Roman"/>
          <w:sz w:val="24"/>
          <w:u w:val="single"/>
        </w:rPr>
        <w:t>Proyecto de Ordenanza 898/07</w:t>
      </w:r>
      <w:r>
        <w:rPr>
          <w:rFonts w:eastAsia="MS Mincho;ＭＳ 明朝" w:cs="Times New Roman" w:ascii="Times New Roman" w:hAnsi="Times New Roman"/>
          <w:sz w:val="24"/>
        </w:rPr>
        <w:t xml:space="preserve">: "Modificar Ordenanza 1678-CM-06. Régimen de asignación de boxes en terminal de ómnibus". Autor: Intendente Municipal, Sr. Alberto Icare. Colaborador: Secretario de Gobierno, Lic. Adolfo Fourés. A Asesoría Letrada y a Comisión de Servicios, Tránsito y Transporte. </w:t>
      </w:r>
      <w:r>
        <w:rPr>
          <w:rFonts w:eastAsia="MS Mincho;ＭＳ 明朝" w:cs="Times New Roman" w:ascii="Times New Roman" w:hAnsi="Times New Roman"/>
          <w:sz w:val="24"/>
          <w:highlight w:val="cyan"/>
          <w:lang w:val="es-MX"/>
        </w:rPr>
        <w:tab/>
        <w:t>LIBRO 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899- </w:t>
      </w:r>
      <w:r>
        <w:rPr>
          <w:rFonts w:eastAsia="MS Mincho;ＭＳ 明朝"/>
          <w:sz w:val="24"/>
          <w:u w:val="single"/>
          <w:lang w:val="es-ES"/>
        </w:rPr>
        <w:t>Proyecto de Ordenanza 899/07</w:t>
      </w:r>
      <w:r>
        <w:rPr>
          <w:rFonts w:eastAsia="MS Mincho;ＭＳ 明朝"/>
          <w:sz w:val="24"/>
          <w:lang w:val="es-ES"/>
        </w:rPr>
        <w:t xml:space="preserve">: "Modificación del artículo 1°  ordenanza 1566-CM-05". Autor: Intendente Municipal, Sr. Alberto Icare. Colaboradores: Secretario de Obras y Servicios Públicos, Sr. Juan Carlos Álvarez; Secretario de Gobierno, Lic. </w:t>
      </w:r>
      <w:r>
        <w:rPr>
          <w:rFonts w:eastAsia="MS Mincho;ＭＳ 明朝"/>
          <w:sz w:val="24"/>
          <w:lang w:val="es-MX"/>
        </w:rPr>
        <w:t xml:space="preserve">Adolfo Fourés y Dirección de Obras por Contrato. A Asesoría Letrada y a Comisión de Economía. ). </w:t>
      </w:r>
      <w:r>
        <w:rPr>
          <w:rFonts w:eastAsia="MS Mincho;ＭＳ 明朝"/>
          <w:sz w:val="24"/>
          <w:highlight w:val="green"/>
          <w:lang w:val="es-MX"/>
        </w:rPr>
        <w:t>APROBADO 25/11/07 – Acta 887/07 (O-07-1755)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900.- </w:t>
      </w:r>
      <w:r>
        <w:rPr>
          <w:rFonts w:eastAsia="MS Mincho;ＭＳ 明朝" w:cs="Times New Roman" w:ascii="Times New Roman" w:hAnsi="Times New Roman"/>
          <w:sz w:val="24"/>
          <w:u w:val="single"/>
        </w:rPr>
        <w:t>Proyecto de Ordenanza 900/07</w:t>
      </w:r>
      <w:r>
        <w:rPr>
          <w:rFonts w:eastAsia="MS Mincho;ＭＳ 明朝" w:cs="Times New Roman" w:ascii="Times New Roman" w:hAnsi="Times New Roman"/>
          <w:sz w:val="24"/>
        </w:rPr>
        <w:t>: "Comercialización de materiales áridos y/u hormigón elaborado y su provisión mediante transporte en camiones mezcladores en tránsito". Autor: Intendente Municipal, Sr. Alberto Icare. Colaboradores: Secretario de Obras y Servicios Públicos, Sr. Juan Carlos Álvarez; Secretario de Gobierno, Lic. Adolfo Fourés y Arq. Oscar de Paz, Director  de Obras por Contrato. A Asesoría Letrada y a Comisión de Obras y Planeamiento.</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901.- </w:t>
      </w:r>
      <w:r>
        <w:rPr>
          <w:rFonts w:eastAsia="MS Mincho;ＭＳ 明朝" w:cs="Times New Roman" w:ascii="Times New Roman" w:hAnsi="Times New Roman"/>
          <w:sz w:val="24"/>
          <w:u w:val="single"/>
        </w:rPr>
        <w:t>Proyecto de Ordenanza 901/07</w:t>
      </w:r>
      <w:r>
        <w:rPr>
          <w:rFonts w:eastAsia="MS Mincho;ＭＳ 明朝" w:cs="Times New Roman" w:ascii="Times New Roman" w:hAnsi="Times New Roman"/>
          <w:sz w:val="24"/>
        </w:rPr>
        <w:t>: "Investigación, preservación, salvaguarda, protección, restauración, promoción y difusión del patrimonio cultural". Autor: Intendente Municipal, Sr. Alberto Icare. Colaboradores: Secretario de Obras y Servicios Públicos, Sr. Juan Carlos Álvarez; Secretario de Gobierno, Lic. Adolfo Fourés; Subsecretario de Cultura, Sr. Luis Torrejón y Comisión Municipal de Preservación del Patrimonio Histórico, Urbanístico y Arquitectónico. A Asesoría Letrada y a Comisiones de Economía y de Gobierno y Legales.</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902.- </w:t>
      </w:r>
      <w:r>
        <w:rPr>
          <w:rFonts w:eastAsia="MS Mincho;ＭＳ 明朝"/>
          <w:sz w:val="24"/>
          <w:u w:val="single"/>
          <w:lang w:val="es-ES"/>
        </w:rPr>
        <w:t>Proyecto de Ordenanza 902/07</w:t>
      </w:r>
      <w:r>
        <w:rPr>
          <w:rFonts w:eastAsia="MS Mincho;ＭＳ 明朝"/>
          <w:sz w:val="24"/>
          <w:lang w:val="es-ES"/>
        </w:rPr>
        <w:t xml:space="preserve">: "Ausencia temporaria Intendente Municipal. </w:t>
      </w:r>
      <w:r>
        <w:rPr>
          <w:rFonts w:eastAsia="MS Mincho;ＭＳ 明朝"/>
          <w:sz w:val="24"/>
          <w:lang w:val="es-MX"/>
        </w:rPr>
        <w:t>Asunción del Presidente del Concejo Municipal". Autores: Comisión Legislativa: Concejales Marcelo Cascón, Hugo Cejas (SUR) y Andrés Martínez Infante (Encuentro).</w:t>
      </w:r>
      <w:r>
        <w:rPr>
          <w:rFonts w:eastAsia="MS Mincho;ＭＳ 明朝"/>
          <w:sz w:val="24"/>
          <w:lang w:val="es-ES"/>
        </w:rPr>
        <w:t xml:space="preserve"> .</w:t>
      </w:r>
      <w:r>
        <w:rPr>
          <w:rFonts w:eastAsia="MS Mincho;ＭＳ 明朝"/>
          <w:sz w:val="24"/>
          <w:highlight w:val="green"/>
          <w:lang w:val="es-MX"/>
        </w:rPr>
        <w:t xml:space="preserve"> APROBADO 11/09/07 – Acta 883/07 (R-07-339)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903.- </w:t>
      </w:r>
      <w:r>
        <w:rPr>
          <w:rFonts w:eastAsia="MS Mincho;ＭＳ 明朝"/>
          <w:sz w:val="24"/>
          <w:u w:val="single"/>
        </w:rPr>
        <w:t>Proyecto de Ordenanza 903/07</w:t>
      </w:r>
      <w:r>
        <w:rPr>
          <w:rFonts w:eastAsia="MS Mincho;ＭＳ 明朝"/>
          <w:sz w:val="24"/>
        </w:rPr>
        <w:t xml:space="preserve">: "Adjudicación de viviendas del IPPV a 20 familias beneficiarias (Sector de la Barda)". Autor: Secretario de Gobierno, a/c Despacho Intendente, Lic. Adolfo Fourés. Colaboradora: Secretaria de Promoción Social y Juventud, Sra. Silvia Escudero. </w:t>
      </w:r>
      <w:r>
        <w:rPr>
          <w:rFonts w:eastAsia="MS Mincho;ＭＳ 明朝"/>
          <w:sz w:val="24"/>
          <w:lang w:val="es-MX"/>
        </w:rPr>
        <w:t>A Asesoría Letrada y a Comisión de Acción Social. .</w:t>
      </w:r>
      <w:r>
        <w:rPr>
          <w:rFonts w:eastAsia="MS Mincho;ＭＳ 明朝"/>
          <w:sz w:val="24"/>
          <w:highlight w:val="green"/>
          <w:lang w:val="es-MX"/>
        </w:rPr>
        <w:t xml:space="preserve"> APROBADO 04/12/07 – Acta 890/07 (O-07-1779)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904.- </w:t>
      </w:r>
      <w:r>
        <w:rPr>
          <w:rFonts w:eastAsia="MS Mincho;ＭＳ 明朝"/>
          <w:sz w:val="24"/>
          <w:u w:val="single"/>
          <w:lang w:val="es-ES"/>
        </w:rPr>
        <w:t>Proyecto de Comunicación 904/07</w:t>
      </w:r>
      <w:r>
        <w:rPr>
          <w:rFonts w:eastAsia="MS Mincho;ＭＳ 明朝"/>
          <w:sz w:val="24"/>
          <w:lang w:val="es-ES"/>
        </w:rPr>
        <w:t>: "Comunicar al Gobierno de la Provincia de Río Negro la importancia que la ciudad de San Carlos de Bariloche haya sido designada como sede única de los Juegos de la Araucanía año 2009". Autor: Concejal Hugo Cejas (SUR). Coautores: Concejales Marcelo Cascón, Alicia Grandío, Guillermina Alaníz (U.C.R.); Fernando Martín, Irma Haneck (SUR); Diego Breide, Andrés Martínez Infante y Beatriz Contreras (Encuentro) y Silvina García Larraburu (PJ). Colaborador: Sr. Guillermo Corbella. Sobre Tablas. .</w:t>
      </w:r>
      <w:r>
        <w:rPr>
          <w:rFonts w:eastAsia="MS Mincho;ＭＳ 明朝"/>
          <w:sz w:val="24"/>
          <w:highlight w:val="green"/>
          <w:lang w:val="es-MX"/>
        </w:rPr>
        <w:t xml:space="preserve"> APROBADO 20/09/07 – Acta 884/07 (C-07-570)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905.- </w:t>
      </w:r>
      <w:r>
        <w:rPr>
          <w:rFonts w:eastAsia="MS Mincho;ＭＳ 明朝"/>
          <w:sz w:val="24"/>
          <w:u w:val="single"/>
          <w:lang w:val="es-ES"/>
        </w:rPr>
        <w:t>Proyecto de Ordenanza 905/07</w:t>
      </w:r>
      <w:r>
        <w:rPr>
          <w:rFonts w:eastAsia="MS Mincho;ＭＳ 明朝"/>
          <w:sz w:val="24"/>
          <w:lang w:val="es-ES"/>
        </w:rPr>
        <w:t xml:space="preserve">: "Modificación de la Ordenanza N° 1611-CM-06 – Proceso presupuestario de la Municipalidad de San Carlos de Bariloche". Autor: Concejal Diego Breide (Encuentro). Colaboradores: Sr. José Pisani, Lic. </w:t>
      </w:r>
      <w:r>
        <w:rPr>
          <w:rFonts w:eastAsia="MS Mincho;ＭＳ 明朝"/>
          <w:sz w:val="24"/>
        </w:rPr>
        <w:t xml:space="preserve">Denise Priori, Lic. </w:t>
      </w:r>
      <w:r>
        <w:rPr>
          <w:rFonts w:eastAsia="MS Mincho;ＭＳ 明朝"/>
          <w:sz w:val="24"/>
          <w:lang w:val="es-ES"/>
        </w:rPr>
        <w:t xml:space="preserve">Julia Fernández, Comisión de Presupuesto Participativo de la Mesa Local de Concertación Social. </w:t>
      </w:r>
      <w:r>
        <w:rPr>
          <w:rFonts w:eastAsia="MS Mincho;ＭＳ 明朝"/>
          <w:sz w:val="24"/>
          <w:lang w:val="es-MX"/>
        </w:rPr>
        <w:t>A Asesoría Letrada y a Comisión de Economía.</w:t>
      </w:r>
      <w:r>
        <w:rPr>
          <w:rFonts w:eastAsia="MS Mincho;ＭＳ 明朝"/>
          <w:sz w:val="24"/>
          <w:highlight w:val="green"/>
          <w:lang w:val="es-MX"/>
        </w:rPr>
        <w:t xml:space="preserve"> APROBADO 22/11/07 – Acta 889/07 (O-07-1772)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906.- </w:t>
      </w:r>
      <w:r>
        <w:rPr>
          <w:rFonts w:eastAsia="MS Mincho;ＭＳ 明朝"/>
          <w:sz w:val="24"/>
          <w:u w:val="single"/>
          <w:lang w:val="es-ES"/>
        </w:rPr>
        <w:t>Proyecto de Ordenanza 906/07</w:t>
      </w:r>
      <w:r>
        <w:rPr>
          <w:rFonts w:eastAsia="MS Mincho;ＭＳ 明朝"/>
          <w:sz w:val="24"/>
          <w:lang w:val="es-ES"/>
        </w:rPr>
        <w:t xml:space="preserve">: "Abrogación de normas de no aplicación concernientes a habilitaciones comerciales". Autores: Comisión Legislativa: Concejales Guillermina Alaníz (U.C.R.); Irma Haneck, Hugo Cejas (SUR); Andrés Martínez Infante, Diego Breide (Encuentro) y Sandra Guerrero (MARA). Colaborador: Departamento Digesto e Informática Legislativa, Concejo Municipal. </w:t>
      </w:r>
      <w:r>
        <w:rPr>
          <w:rFonts w:eastAsia="MS Mincho;ＭＳ 明朝"/>
          <w:sz w:val="24"/>
          <w:lang w:val="es-MX"/>
        </w:rPr>
        <w:t>Iniciativa: Comisión Especial de Formulación de Digesto. A Asesoría Letrada y a Comisión de Economía.</w:t>
      </w:r>
      <w:r>
        <w:rPr>
          <w:rFonts w:eastAsia="MS Mincho;ＭＳ 明朝"/>
          <w:sz w:val="24"/>
          <w:lang w:val="es-ES"/>
        </w:rPr>
        <w:t xml:space="preserve"> .</w:t>
      </w:r>
      <w:r>
        <w:rPr>
          <w:rFonts w:eastAsia="MS Mincho;ＭＳ 明朝"/>
          <w:sz w:val="24"/>
          <w:highlight w:val="green"/>
          <w:lang w:val="es-MX"/>
        </w:rPr>
        <w:t xml:space="preserve"> APROBADO 11/10/07 – Acta 886/07 (O-07-1750)</w:t>
      </w:r>
    </w:p>
    <w:p>
      <w:pPr>
        <w:pStyle w:val="Normal"/>
        <w:jc w:val="both"/>
        <w:rPr>
          <w:rFonts w:eastAsia="MS Mincho;ＭＳ 明朝"/>
          <w:sz w:val="24"/>
          <w:lang w:val="es-ES"/>
        </w:rPr>
      </w:pPr>
      <w:r>
        <w:rPr>
          <w:rFonts w:eastAsia="MS Mincho;ＭＳ 明朝"/>
          <w:sz w:val="24"/>
          <w:lang w:val="es-ES"/>
        </w:rPr>
      </w:r>
    </w:p>
    <w:p>
      <w:pPr>
        <w:pStyle w:val="Normal"/>
        <w:jc w:val="both"/>
        <w:rPr/>
      </w:pPr>
      <w:r>
        <w:rPr>
          <w:rFonts w:eastAsia="MS Mincho;ＭＳ 明朝"/>
          <w:sz w:val="24"/>
          <w:lang w:val="es-ES"/>
        </w:rPr>
        <w:t xml:space="preserve">907.- </w:t>
      </w:r>
      <w:r>
        <w:rPr>
          <w:rFonts w:eastAsia="MS Mincho;ＭＳ 明朝"/>
          <w:sz w:val="24"/>
          <w:u w:val="single"/>
          <w:lang w:val="es-ES"/>
        </w:rPr>
        <w:t>Proyecto de Ordenanza 907/07</w:t>
      </w:r>
      <w:r>
        <w:rPr>
          <w:rFonts w:eastAsia="MS Mincho;ＭＳ 明朝"/>
          <w:sz w:val="24"/>
          <w:lang w:val="es-ES"/>
        </w:rPr>
        <w:t xml:space="preserve">: "Abrogación de normas de no aplicación concernientes a organigrama y recursos humanos". Comisión Legislativa: Concejales Guillermina Alaníz (U.C.R.); Irma Haneck, Hugo Cejas (SUR); Andrés Martínez Infante, Diego Breide (Encuentro) y Sandra Guerrero (MARA). Colaborador: Departamento Digesto e Informática Legislativa, Concejo Municipal. </w:t>
      </w:r>
      <w:r>
        <w:rPr>
          <w:rFonts w:eastAsia="MS Mincho;ＭＳ 明朝"/>
          <w:sz w:val="24"/>
          <w:lang w:val="es-MX"/>
        </w:rPr>
        <w:t xml:space="preserve">Iniciativa: Comisión Especial de Formulación de Digesto. A Asesoría Letrada y a Comisión de Gobierno y Legales. </w:t>
      </w:r>
      <w:r>
        <w:rPr>
          <w:rFonts w:eastAsia="MS Mincho;ＭＳ 明朝"/>
          <w:sz w:val="24"/>
          <w:lang w:val="es-ES"/>
        </w:rPr>
        <w:t>.</w:t>
      </w:r>
      <w:r>
        <w:rPr>
          <w:rFonts w:eastAsia="MS Mincho;ＭＳ 明朝"/>
          <w:sz w:val="24"/>
          <w:highlight w:val="green"/>
          <w:lang w:val="es-MX"/>
        </w:rPr>
        <w:t xml:space="preserve"> APROBADO 11/10/07 – Acta 886/07 (O-07-1751)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908.- </w:t>
      </w:r>
      <w:r>
        <w:rPr>
          <w:rFonts w:eastAsia="MS Mincho;ＭＳ 明朝"/>
          <w:sz w:val="24"/>
          <w:u w:val="single"/>
          <w:lang w:val="es-ES"/>
        </w:rPr>
        <w:t>Proyecto de Ordenanza 908/07</w:t>
      </w:r>
      <w:r>
        <w:rPr>
          <w:rFonts w:eastAsia="MS Mincho;ＭＳ 明朝"/>
          <w:sz w:val="24"/>
          <w:lang w:val="es-ES"/>
        </w:rPr>
        <w:t>: "Aceptar la donación de equipamiento informático, realizada por la firma In Action.BTL S.A." Autor: Presidente del Concejo Municipal, a/c Intendencia Municipal, Marcelo Cascón. Colaboradores: Secretario de Gobierno, Lic. Adolfo Fourés; Subsecretario de Cultura, Sr. Luis Torrejón  y Sra. Cristina Gómez. Sobre Tablas. .</w:t>
      </w:r>
      <w:r>
        <w:rPr>
          <w:rFonts w:eastAsia="MS Mincho;ＭＳ 明朝"/>
          <w:sz w:val="24"/>
          <w:highlight w:val="green"/>
          <w:lang w:val="es-MX"/>
        </w:rPr>
        <w:t xml:space="preserve"> APROBADO 20/09/07 – Acta 884/07 (D-07-1736)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909. - </w:t>
      </w:r>
      <w:r>
        <w:rPr>
          <w:rFonts w:eastAsia="MS Mincho;ＭＳ 明朝"/>
          <w:sz w:val="24"/>
          <w:u w:val="single"/>
          <w:lang w:val="es-ES"/>
        </w:rPr>
        <w:t>Proyecto de Ordenanza 909/07</w:t>
      </w:r>
      <w:r>
        <w:rPr>
          <w:rFonts w:eastAsia="MS Mincho;ＭＳ 明朝"/>
          <w:sz w:val="24"/>
          <w:lang w:val="es-ES"/>
        </w:rPr>
        <w:t xml:space="preserve">: "Aprobar convenios de financiamiento  con la Dirección Nacional de Empleo de la Secretaría de Empleo del Ministerio de Trabajo Empleo y Seguridad Social. Autor: Presidente del Concejo Municipal, a/c Intendencia Municipal, Marcelo Cascón. Colaboradores: Secretaria de Promoción Social y Juventud, Sra. Silvia Escudero y Secretario de Gobierno, Lic. </w:t>
      </w:r>
      <w:r>
        <w:rPr>
          <w:rFonts w:eastAsia="MS Mincho;ＭＳ 明朝"/>
          <w:sz w:val="24"/>
          <w:lang w:val="es-MX"/>
        </w:rPr>
        <w:t>Adolfo Fourés. A Asesoría Letrada y a Comisión de Gobierno y Legales.</w:t>
      </w:r>
      <w:r>
        <w:rPr>
          <w:rFonts w:eastAsia="MS Mincho;ＭＳ 明朝"/>
          <w:sz w:val="24"/>
          <w:highlight w:val="green"/>
          <w:lang w:val="es-MX"/>
        </w:rPr>
        <w:t xml:space="preserve"> APROBADO 09/11/07 – Acta 888/07 (O-07-1764)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910.- </w:t>
      </w:r>
      <w:r>
        <w:rPr>
          <w:rFonts w:eastAsia="MS Mincho;ＭＳ 明朝"/>
          <w:sz w:val="24"/>
          <w:u w:val="single"/>
          <w:lang w:val="es-ES"/>
        </w:rPr>
        <w:t>Proyecto de Comunicacion 910/07</w:t>
      </w:r>
      <w:r>
        <w:rPr>
          <w:rFonts w:eastAsia="MS Mincho;ＭＳ 明朝"/>
          <w:sz w:val="24"/>
          <w:lang w:val="es-ES"/>
        </w:rPr>
        <w:t xml:space="preserve">: "Solicitud a VIARSE y Gobierno Provincial completar obras y prever presupuesto para el mejoramiento de Avenida Bustillo".  </w:t>
      </w:r>
      <w:r>
        <w:rPr>
          <w:rFonts w:eastAsia="MS Mincho;ＭＳ 明朝"/>
          <w:sz w:val="24"/>
          <w:lang w:val="es-MX"/>
        </w:rPr>
        <w:t xml:space="preserve">Autor: Concejal Andrés Martínez Infante, Diego Breide (Encuentro) y Silvina García Larraburu (P.J). A Comisión de Obras y Planeamiento. ). </w:t>
      </w:r>
      <w:r>
        <w:rPr>
          <w:rFonts w:eastAsia="MS Mincho;ＭＳ 明朝"/>
          <w:sz w:val="24"/>
          <w:highlight w:val="green"/>
          <w:lang w:val="es-MX"/>
        </w:rPr>
        <w:t>APROBADO 25/10/07 – Acta 887/07 (C-07-573)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911.- </w:t>
      </w:r>
      <w:r>
        <w:rPr>
          <w:rFonts w:eastAsia="MS Mincho;ＭＳ 明朝"/>
          <w:sz w:val="24"/>
          <w:u w:val="single"/>
          <w:lang w:val="es-ES"/>
        </w:rPr>
        <w:t>Proyecto de Comunicación 911/07</w:t>
      </w:r>
      <w:r>
        <w:rPr>
          <w:rFonts w:eastAsia="MS Mincho;ＭＳ 明朝"/>
          <w:sz w:val="24"/>
          <w:lang w:val="es-ES"/>
        </w:rPr>
        <w:t xml:space="preserve">: "Comunicar a la Comisión Nacional de Comunicaciones la urgencia de restablecer el servicio telefónico". </w:t>
      </w:r>
      <w:r>
        <w:rPr>
          <w:rFonts w:eastAsia="MS Mincho;ＭＳ 明朝"/>
          <w:sz w:val="24"/>
          <w:lang w:val="es-MX"/>
        </w:rPr>
        <w:t xml:space="preserve">Autores: Comisión Legislativa: Concejales Sandra Guerrero (MARA) y Diego Breide (Encuentro) y Silvina García Larraburu (P.J). A Comisión de Servicios, Tránsito y Transporte. </w:t>
      </w:r>
      <w:r>
        <w:rPr>
          <w:rFonts w:eastAsia="MS Mincho;ＭＳ 明朝"/>
          <w:sz w:val="24"/>
          <w:lang w:val="es-ES"/>
        </w:rPr>
        <w:t>.</w:t>
      </w:r>
      <w:r>
        <w:rPr>
          <w:rFonts w:eastAsia="MS Mincho;ＭＳ 明朝"/>
          <w:sz w:val="24"/>
          <w:highlight w:val="green"/>
          <w:lang w:val="es-MX"/>
        </w:rPr>
        <w:t xml:space="preserve"> APROBADO 11/10/07 – Acta 886/07 (C-07-571)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912.- </w:t>
      </w:r>
      <w:r>
        <w:rPr>
          <w:rFonts w:eastAsia="MS Mincho;ＭＳ 明朝"/>
          <w:sz w:val="24"/>
          <w:u w:val="single"/>
          <w:lang w:val="es-ES"/>
        </w:rPr>
        <w:t>Proyecto de Comunicación 912/07</w:t>
      </w:r>
      <w:r>
        <w:rPr>
          <w:rFonts w:eastAsia="MS Mincho;ＭＳ 明朝"/>
          <w:sz w:val="24"/>
          <w:lang w:val="es-ES"/>
        </w:rPr>
        <w:t xml:space="preserve">: "Comunicar a Legislatura Provincial creación Juzgado de Ejecución Penal". Autora: Concejal Sandra Guerrero (MARA). </w:t>
      </w:r>
      <w:r>
        <w:rPr>
          <w:rFonts w:eastAsia="MS Mincho;ＭＳ 明朝"/>
          <w:sz w:val="24"/>
          <w:lang w:val="es-MX"/>
        </w:rPr>
        <w:t xml:space="preserve">Colaboradores: Griselda Ingrassia, Josefina Elizondo, Daniel Natapof y Martín Lozada. A Comisión de Gobierno y Legales. </w:t>
      </w:r>
      <w:r>
        <w:rPr>
          <w:rFonts w:eastAsia="MS Mincho;ＭＳ 明朝"/>
          <w:sz w:val="24"/>
          <w:lang w:val="es-ES"/>
        </w:rPr>
        <w:t>.</w:t>
      </w:r>
      <w:r>
        <w:rPr>
          <w:rFonts w:eastAsia="MS Mincho;ＭＳ 明朝"/>
          <w:sz w:val="24"/>
          <w:highlight w:val="green"/>
          <w:lang w:val="es-MX"/>
        </w:rPr>
        <w:t xml:space="preserve"> APROBADO 11/10/07 – Acta 886/07 (C-07-572)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MX"/>
        </w:rPr>
        <w:t xml:space="preserve">913.- </w:t>
      </w:r>
      <w:r>
        <w:rPr>
          <w:rFonts w:eastAsia="MS Mincho;ＭＳ 明朝"/>
          <w:sz w:val="24"/>
          <w:u w:val="single"/>
          <w:lang w:val="es-MX"/>
        </w:rPr>
        <w:t>Proyecto de Ordenanza 913/07</w:t>
      </w:r>
      <w:r>
        <w:rPr>
          <w:rFonts w:eastAsia="MS Mincho;ＭＳ 明朝"/>
          <w:sz w:val="24"/>
          <w:lang w:val="es-MX"/>
        </w:rPr>
        <w:t>: "Adhesión al Decreto 910/07 Gobierno Provincia de Río Negro". Autora: Concejal Sandra Guerrero (MARA). Se presentará la propuesta en la Mesa.</w:t>
      </w:r>
      <w:r>
        <w:rPr>
          <w:rFonts w:eastAsia="MS Mincho;ＭＳ 明朝"/>
          <w:sz w:val="24"/>
          <w:lang w:val="es-ES"/>
        </w:rPr>
        <w:t xml:space="preserve"> .</w:t>
      </w:r>
      <w:r>
        <w:rPr>
          <w:rFonts w:eastAsia="MS Mincho;ＭＳ 明朝"/>
          <w:sz w:val="24"/>
          <w:highlight w:val="green"/>
          <w:lang w:val="es-MX"/>
        </w:rPr>
        <w:t xml:space="preserve"> APROBADO 20/09/07 – Acta 884/07 (O-07-1737)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914.- </w:t>
      </w:r>
      <w:r>
        <w:rPr>
          <w:rFonts w:eastAsia="MS Mincho;ＭＳ 明朝"/>
          <w:sz w:val="24"/>
          <w:u w:val="single"/>
        </w:rPr>
        <w:t>Proyecto de Ordenanza 914/07</w:t>
      </w:r>
      <w:r>
        <w:rPr>
          <w:rFonts w:eastAsia="MS Mincho;ＭＳ 明朝"/>
          <w:sz w:val="24"/>
        </w:rPr>
        <w:t xml:space="preserve">: "Creación Reserva Natural Urbana Alto Jardín Botánico". Autor: Concejal Andrés Martínez Infante (Encuentro). Colaboradores: </w:t>
      </w:r>
      <w:r>
        <w:rPr>
          <w:sz w:val="24"/>
          <w:lang w:val="es-ES_tradnl"/>
        </w:rPr>
        <w:t xml:space="preserve">Instituto Dante Alighieri, </w:t>
      </w:r>
      <w:r>
        <w:rPr>
          <w:sz w:val="24"/>
        </w:rPr>
        <w:t xml:space="preserve">Junta Vecinal Alto Jardín Botánico; SNAP (Sociedad Naturalista Andino Patagónica), Asociación Civil SEMBRAR, Arq. Raúl Ferrari, Dr. Arq. Marcelo Frischknecht, Sub-Secretaría de Planeamiento. A Asesoría Letrada y a Comisión de Obras y Planeamiento. </w:t>
      </w:r>
      <w:r>
        <w:rPr>
          <w:sz w:val="24"/>
          <w:lang w:val="es-MX"/>
        </w:rPr>
        <w:t>(Ingreso en la Mesa el día de la Sesión).</w:t>
      </w:r>
      <w:r>
        <w:rPr>
          <w:rFonts w:eastAsia="MS Mincho;ＭＳ 明朝"/>
          <w:sz w:val="24"/>
          <w:lang w:val="es-MX"/>
        </w:rPr>
        <w:t xml:space="preserve"> .</w:t>
      </w:r>
      <w:r>
        <w:rPr>
          <w:rFonts w:eastAsia="MS Mincho;ＭＳ 明朝"/>
          <w:sz w:val="24"/>
          <w:highlight w:val="green"/>
          <w:lang w:val="es-MX"/>
        </w:rPr>
        <w:t xml:space="preserve"> APROBADO 04/12/07 – Acta 890/07 (O-07-1780)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915.- </w:t>
      </w:r>
      <w:r>
        <w:rPr>
          <w:rFonts w:eastAsia="MS Mincho;ＭＳ 明朝"/>
          <w:sz w:val="24"/>
          <w:u w:val="single"/>
        </w:rPr>
        <w:t>Proyecto de Ordenanza 915/07</w:t>
      </w:r>
      <w:r>
        <w:rPr>
          <w:rFonts w:eastAsia="MS Mincho;ＭＳ 明朝"/>
          <w:sz w:val="24"/>
        </w:rPr>
        <w:t xml:space="preserve">: "Establecer las dotaciones de extintores y sus clases exigibles para las edificaciones e instalaciones ubicadas en San Carlos de Bariloche". Autor: Concejal Hugo Cejas (S.U.R). Colaborador: Sr. Guillermo Corbella. </w:t>
      </w:r>
      <w:r>
        <w:rPr>
          <w:rFonts w:eastAsia="MS Mincho;ＭＳ 明朝"/>
          <w:sz w:val="24"/>
          <w:lang w:val="es-MX"/>
        </w:rPr>
        <w:t>A Asesoría Letrada y a Comisión de Servicios, Tránsito y Transporte. .</w:t>
      </w:r>
      <w:r>
        <w:rPr>
          <w:rFonts w:eastAsia="MS Mincho;ＭＳ 明朝"/>
          <w:sz w:val="24"/>
          <w:highlight w:val="green"/>
          <w:lang w:val="es-MX"/>
        </w:rPr>
        <w:t xml:space="preserve"> APROBADO 04/12/07 – Acta 890/07 (O-07-1781)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916.- </w:t>
      </w:r>
      <w:r>
        <w:rPr>
          <w:rFonts w:eastAsia="MS Mincho;ＭＳ 明朝"/>
          <w:sz w:val="24"/>
          <w:u w:val="single"/>
        </w:rPr>
        <w:t>Proyecto de Ordenanza 916/07</w:t>
      </w:r>
      <w:r>
        <w:rPr>
          <w:rFonts w:eastAsia="MS Mincho;ＭＳ 明朝"/>
          <w:sz w:val="24"/>
        </w:rPr>
        <w:t xml:space="preserve">: "Establecer el sistema obligatorio de colores y señalización en materia de seguridad para la ciudad de San Carlos de Bariloche". Autor: Concejal Hugo Cejas (S.U.R). Colaborador: Sr. Guillermo Corbella. </w:t>
      </w:r>
      <w:r>
        <w:rPr>
          <w:rFonts w:eastAsia="MS Mincho;ＭＳ 明朝"/>
          <w:sz w:val="24"/>
          <w:lang w:val="es-MX"/>
        </w:rPr>
        <w:t>A Asesoría Letrada y a Comisión de Servicios, Tránsito y Transporte. .</w:t>
      </w:r>
      <w:r>
        <w:rPr>
          <w:rFonts w:eastAsia="MS Mincho;ＭＳ 明朝"/>
          <w:sz w:val="24"/>
          <w:highlight w:val="green"/>
          <w:lang w:val="es-MX"/>
        </w:rPr>
        <w:t xml:space="preserve"> APROBADO 04/12/07 – Acta 890/07 (O-07-1782)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917.- </w:t>
      </w:r>
      <w:r>
        <w:rPr>
          <w:rFonts w:eastAsia="MS Mincho;ＭＳ 明朝" w:cs="Times New Roman" w:ascii="Times New Roman" w:hAnsi="Times New Roman"/>
          <w:sz w:val="24"/>
          <w:u w:val="single"/>
        </w:rPr>
        <w:t>Proyecto de Ordenanza 917/07</w:t>
      </w:r>
      <w:r>
        <w:rPr>
          <w:rFonts w:eastAsia="MS Mincho;ＭＳ 明朝" w:cs="Times New Roman" w:ascii="Times New Roman" w:hAnsi="Times New Roman"/>
          <w:sz w:val="24"/>
        </w:rPr>
        <w:t>: "Establecer nuevo organigrama de Planta Permanente del Departamento Ejecutivo Municipal. Artículo 38 de la Carta Orgánica Municipal". Autor: Presidente Concejo Municipal, a/c Intendencia Municipal, Marcelo Cascón. Colaboradores: Secretario de Gobierno, Sr. Adolfo Fourés y Comisión de Asuntos Gremiales. A Asesoría Letrada y a Comisiones de Gobierno y Legales y de Economía.</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918.- </w:t>
      </w:r>
      <w:r>
        <w:rPr>
          <w:rFonts w:eastAsia="MS Mincho;ＭＳ 明朝"/>
          <w:sz w:val="24"/>
          <w:u w:val="single"/>
          <w:lang w:val="es-ES"/>
        </w:rPr>
        <w:t>Proyecto de Resolución 918/07</w:t>
      </w:r>
      <w:r>
        <w:rPr>
          <w:rFonts w:eastAsia="MS Mincho;ＭＳ 明朝"/>
          <w:sz w:val="24"/>
          <w:lang w:val="es-ES"/>
        </w:rPr>
        <w:t xml:space="preserve">: "Ausencia temporaria Intendente Municipal. Asunción del Presidente del Concejo. Plazo". Autores: Comisión Legislativa Concejales Andrés Martínez Infante, Diego Breide (Encuentro), Guillermina Alaníz (U.C.R) y  Hugo Cejas (S.U.R). </w:t>
      </w:r>
      <w:r>
        <w:rPr>
          <w:rFonts w:eastAsia="MS Mincho;ＭＳ 明朝"/>
          <w:sz w:val="24"/>
          <w:highlight w:val="green"/>
          <w:lang w:val="es-MX"/>
        </w:rPr>
        <w:t>APROBADO 27/09/07 – Acta 885/07 (R-07-)</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919.- </w:t>
      </w:r>
      <w:r>
        <w:rPr>
          <w:rFonts w:eastAsia="MS Mincho;ＭＳ 明朝"/>
          <w:sz w:val="24"/>
          <w:u w:val="single"/>
          <w:lang w:val="es-ES"/>
        </w:rPr>
        <w:t>Proyecto de Ordenanza 919/07</w:t>
      </w:r>
      <w:r>
        <w:rPr>
          <w:rFonts w:eastAsia="MS Mincho;ＭＳ 明朝"/>
          <w:sz w:val="24"/>
          <w:lang w:val="es-ES"/>
        </w:rPr>
        <w:t xml:space="preserve">: "Aprobar suscripción convenio con la Dirección Nacional de Vialidad". Autor: Presidente Concejo Municipal, a/c Intendencia Municipal, Marcelo Cascón. Colaboradores: Secretario de Obras y Servicios Públicos, Sr. Juan Carlos Álvarez y  Secretario de Gobierno, Sr. Adolfo Fourés. </w:t>
      </w:r>
      <w:r>
        <w:rPr>
          <w:rFonts w:eastAsia="MS Mincho;ＭＳ 明朝"/>
          <w:sz w:val="24"/>
          <w:lang w:val="es-MX"/>
        </w:rPr>
        <w:t>A Asesoría Letrada y a Comisión de Gobierno y Legales. .</w:t>
      </w:r>
      <w:r>
        <w:rPr>
          <w:rFonts w:eastAsia="MS Mincho;ＭＳ 明朝"/>
          <w:sz w:val="24"/>
          <w:highlight w:val="green"/>
          <w:lang w:val="es-MX"/>
        </w:rPr>
        <w:t xml:space="preserve"> APROBADO 09/11/07 – Acta 888/07 (O-07-1765)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920.- </w:t>
      </w:r>
      <w:r>
        <w:rPr>
          <w:rFonts w:eastAsia="MS Mincho;ＭＳ 明朝"/>
          <w:sz w:val="24"/>
          <w:u w:val="single"/>
          <w:lang w:val="es-ES"/>
        </w:rPr>
        <w:t>Proyecto de Ordenanza  920/07</w:t>
      </w:r>
      <w:r>
        <w:rPr>
          <w:rFonts w:eastAsia="MS Mincho;ＭＳ 明朝"/>
          <w:sz w:val="24"/>
          <w:lang w:val="es-ES"/>
        </w:rPr>
        <w:t xml:space="preserve">: "Modificar Ordenanza 1629-CM-06 Servicio Público de automóviles de alquiler con taxímetro". Autor: Presidente Concejo Municipal, a/c Intendencia Municipal, Marcelo Cascón. Colaboradores: Secretario de Gobierno, Sr. Adolfo Fourés, Director General de Gobierno, Sr. Carlos Catini y Asociación Propietarios de Taxis. </w:t>
      </w:r>
      <w:r>
        <w:rPr>
          <w:rFonts w:eastAsia="MS Mincho;ＭＳ 明朝"/>
          <w:sz w:val="24"/>
          <w:lang w:val="es-MX"/>
        </w:rPr>
        <w:t>A Asesoría Letrada y a Comisiones de Servicios, Tránsito y Transporte y de Gobierno y Legales.</w:t>
      </w:r>
      <w:r>
        <w:rPr>
          <w:rFonts w:eastAsia="MS Mincho;ＭＳ 明朝"/>
          <w:sz w:val="24"/>
          <w:highlight w:val="green"/>
          <w:lang w:val="es-MX"/>
        </w:rPr>
        <w:t xml:space="preserve"> APROBADO 09/11/07 – Acta 888/07 (O-07-1766)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921.- </w:t>
      </w:r>
      <w:r>
        <w:rPr>
          <w:rFonts w:eastAsia="MS Mincho;ＭＳ 明朝"/>
          <w:sz w:val="24"/>
          <w:u w:val="single"/>
          <w:lang w:val="es-ES"/>
        </w:rPr>
        <w:t>Proyecto de Declaración 921/07</w:t>
      </w:r>
      <w:r>
        <w:rPr>
          <w:rFonts w:eastAsia="MS Mincho;ＭＳ 明朝"/>
          <w:sz w:val="24"/>
          <w:lang w:val="es-ES"/>
        </w:rPr>
        <w:t>: "Declarar de Interés Municipal la realización de la IV Reunión del Secretariado Permanente de Tribunales de Cuentas, Organismos y Órganos de Control Externo de la República Argentina". Autores: Tribunal de Contralor Municipal, Presidente,  Sra. Laura Totonelli, Vicepresidente Sra. Denise Casatti y Vocal Luis Hernández. Sobre Tablas. .</w:t>
      </w:r>
      <w:r>
        <w:rPr>
          <w:rFonts w:eastAsia="MS Mincho;ＭＳ 明朝"/>
          <w:sz w:val="24"/>
          <w:highlight w:val="green"/>
          <w:lang w:val="es-MX"/>
        </w:rPr>
        <w:t xml:space="preserve"> APROBADO 11/10/07 – Acta 886/07 (D-07-1306)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922.- </w:t>
      </w:r>
      <w:r>
        <w:rPr>
          <w:rFonts w:eastAsia="MS Mincho;ＭＳ 明朝"/>
          <w:sz w:val="24"/>
          <w:u w:val="single"/>
          <w:lang w:val="es-ES"/>
        </w:rPr>
        <w:t>Proyecto de Ordenanza 922/07</w:t>
      </w:r>
      <w:r>
        <w:rPr>
          <w:rFonts w:eastAsia="MS Mincho;ＭＳ 明朝"/>
          <w:sz w:val="24"/>
          <w:lang w:val="es-ES"/>
        </w:rPr>
        <w:t xml:space="preserve">: "Abrogación por desuetudo de normas concernientes a economía". Autores: Comisión Legislativa: Concejales Andrés Martínez Infante, Diego Breide (Encuentro); Guillermina Alaníz (U.C.R) y Hugo Cejas (SUR). Colaboradores: Presidente Comisión de Economía, Concejal Diego Breide y Departamento Digesto e Informática Legislativa, Concejo Municipal. </w:t>
      </w:r>
      <w:r>
        <w:rPr>
          <w:rFonts w:eastAsia="MS Mincho;ＭＳ 明朝"/>
          <w:sz w:val="24"/>
          <w:lang w:val="es-MX"/>
        </w:rPr>
        <w:t xml:space="preserve">Iniciativa: Comisión Especial de Formulación del Digesto. A Asesoría Letrada y a Comisión de Economía. ). </w:t>
      </w:r>
      <w:r>
        <w:rPr>
          <w:rFonts w:eastAsia="MS Mincho;ＭＳ 明朝"/>
          <w:sz w:val="24"/>
          <w:highlight w:val="green"/>
          <w:lang w:val="es-MX"/>
        </w:rPr>
        <w:t>APROBADO 25/11/07 – Acta 887/07 (O-07-1756)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923.- </w:t>
      </w:r>
      <w:r>
        <w:rPr>
          <w:rFonts w:eastAsia="MS Mincho;ＭＳ 明朝"/>
          <w:sz w:val="24"/>
          <w:u w:val="single"/>
          <w:lang w:val="es-ES"/>
        </w:rPr>
        <w:t>Proyecto de Ordenanza 923/07</w:t>
      </w:r>
      <w:r>
        <w:rPr>
          <w:rFonts w:eastAsia="MS Mincho;ＭＳ 明朝"/>
          <w:sz w:val="24"/>
          <w:lang w:val="es-ES"/>
        </w:rPr>
        <w:t xml:space="preserve">: "Abrogación por desuetudo de normas concernientes a turismo". Autores: Comisión Legislativa: Concejales Andrés Martínez Infante, Diego Breide (Encuentro); Guillermina Alaníz (U.C.R); Hugo Cejas (SUR) y Sandra Guerrero (MARA). Colaboradores: Presidente Comisión de Turismo, Concejal Hugo Cejas y Departamento Digesto e Informática Legislativa, Concejo Municipal. </w:t>
      </w:r>
      <w:r>
        <w:rPr>
          <w:rFonts w:eastAsia="MS Mincho;ＭＳ 明朝"/>
          <w:sz w:val="24"/>
          <w:lang w:val="es-MX"/>
        </w:rPr>
        <w:t xml:space="preserve">Iniciativa: Comisión Especial de Formulación del Digesto. A Asesoría Letrada y a Comisión de Turismo. ). </w:t>
      </w:r>
      <w:r>
        <w:rPr>
          <w:rFonts w:eastAsia="MS Mincho;ＭＳ 明朝"/>
          <w:sz w:val="24"/>
          <w:highlight w:val="green"/>
          <w:lang w:val="es-MX"/>
        </w:rPr>
        <w:t>APROBADO 25/11/07 – Acta 887/07 (O-07-1757)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924.- </w:t>
      </w:r>
      <w:r>
        <w:rPr>
          <w:rFonts w:eastAsia="MS Mincho;ＭＳ 明朝"/>
          <w:sz w:val="24"/>
          <w:u w:val="single"/>
        </w:rPr>
        <w:t>Proyecto de Ordenanza 924/07</w:t>
      </w:r>
      <w:r>
        <w:rPr>
          <w:rFonts w:eastAsia="MS Mincho;ＭＳ 明朝"/>
          <w:sz w:val="24"/>
        </w:rPr>
        <w:t xml:space="preserve">: "Declarar de utilidad pública sujeto a servidumbre de tránsito peatonal y vehicular terrenos en Playa Bonita, Puerto Moreno, Bahía Serena". Autores: Concejales Andrés Martínez Infante (Encuentro) y Sandra Guerrero (MARA). Colaboradores: Silvina Pérez Fornells, Denise Priori Sáenz, Marcelo Frischknecht. </w:t>
      </w:r>
      <w:r>
        <w:rPr>
          <w:rFonts w:eastAsia="MS Mincho;ＭＳ 明朝"/>
          <w:sz w:val="24"/>
          <w:lang w:val="es-MX"/>
        </w:rPr>
        <w:t>A Asesoría Letrada y a Comisiones de Obras y Planeamiento y de Gobierno y Legales. .</w:t>
      </w:r>
      <w:r>
        <w:rPr>
          <w:rFonts w:eastAsia="MS Mincho;ＭＳ 明朝"/>
          <w:sz w:val="24"/>
          <w:highlight w:val="green"/>
          <w:lang w:val="es-MX"/>
        </w:rPr>
        <w:t xml:space="preserve"> APROBADO 04/12/07 – Acta 890/07 (O-07-1783)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925.- </w:t>
      </w:r>
      <w:r>
        <w:rPr>
          <w:rFonts w:eastAsia="MS Mincho;ＭＳ 明朝"/>
          <w:sz w:val="24"/>
          <w:u w:val="single"/>
        </w:rPr>
        <w:t>Proyecto de Ordenanza 925/07</w:t>
      </w:r>
      <w:r>
        <w:rPr>
          <w:rFonts w:eastAsia="MS Mincho;ＭＳ 明朝"/>
          <w:sz w:val="24"/>
        </w:rPr>
        <w:t xml:space="preserve">: "Abrogación por desuetudo de normas concernientes a cultura". Autores: Comisión Legislativa: Concejales Andrés Martínez Infante, Diego Breide (Encuentro); Guillermina Alaníz (U.C.R); Hugo Cejas (SUR); Sandra Guerrero (MARA) y Silvina García Larraburu (P.J). Colaboradores: Subsecretario de Cultura, Sr. Luis Torrejón y Departamento Digesto e Informática Legislativa, Concejo Municipal. Iniciativa: Comisión Especial de Formulación del Digesto. </w:t>
      </w:r>
      <w:r>
        <w:rPr>
          <w:rFonts w:eastAsia="MS Mincho;ＭＳ 明朝"/>
          <w:sz w:val="24"/>
          <w:lang w:val="es-MX"/>
        </w:rPr>
        <w:t>A Asesoría Letrada y a Comisión de Acción Social. .</w:t>
      </w:r>
      <w:r>
        <w:rPr>
          <w:rFonts w:eastAsia="MS Mincho;ＭＳ 明朝"/>
          <w:sz w:val="24"/>
          <w:highlight w:val="green"/>
          <w:lang w:val="es-MX"/>
        </w:rPr>
        <w:t xml:space="preserve"> APROBADO 04/12/07 – Acta 890/07 (O-07-1784)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926.- </w:t>
      </w:r>
      <w:r>
        <w:rPr>
          <w:rFonts w:eastAsia="MS Mincho;ＭＳ 明朝" w:cs="Times New Roman" w:ascii="Times New Roman" w:hAnsi="Times New Roman"/>
          <w:sz w:val="24"/>
          <w:u w:val="single"/>
        </w:rPr>
        <w:t>Proyecto de Ordenanza 926/07</w:t>
      </w:r>
      <w:r>
        <w:rPr>
          <w:rFonts w:eastAsia="MS Mincho;ＭＳ 明朝" w:cs="Times New Roman" w:ascii="Times New Roman" w:hAnsi="Times New Roman"/>
          <w:sz w:val="24"/>
        </w:rPr>
        <w:t xml:space="preserve">: "Autorizar firma convenio Municipalidad de San Carlos de Bariloche y Asociación Empresarial área Catedral". Autor: Presidente Concejo Municipal, a/c Intendencia Municipal, Marcelo Cascón. Colaborador: Secretario de Gobierno, Dr. Federico Lutz. A Asesoría Letrada y a Comisiones de Economía y de Gobierno y Legales. </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rPr>
        <w:t xml:space="preserve">927.- </w:t>
      </w:r>
      <w:r>
        <w:rPr>
          <w:rFonts w:eastAsia="MS Mincho;ＭＳ 明朝"/>
          <w:sz w:val="24"/>
          <w:u w:val="single"/>
        </w:rPr>
        <w:t>Proyecto de Ordenanza 927/07</w:t>
      </w:r>
      <w:r>
        <w:rPr>
          <w:rFonts w:eastAsia="MS Mincho;ＭＳ 明朝"/>
          <w:sz w:val="24"/>
        </w:rPr>
        <w:t xml:space="preserve">: "Afectación lote y aprobación de proyecto de urbanización Barrio 10 de Diciembre". Autor: Presidente Concejo Municipal, a/c Intendencia Municipal, Marcelo Cascón. Colaboradores: Secretario de Gobierno, Dr. Federico Lutz; Secretario de Obras y Servicios Públicos, Sr. Juan Carlos Álvarez; Secretaria de Promoción Social y Juventud, Sra. Silvia Escudero; Subsecretario de Planeamiento, Arq. Cristian Almeida y Dirección de Promoción Social, Lic. Patricia Fernández. </w:t>
      </w:r>
      <w:r>
        <w:rPr>
          <w:rFonts w:eastAsia="MS Mincho;ＭＳ 明朝"/>
          <w:sz w:val="24"/>
          <w:lang w:val="es-MX"/>
        </w:rPr>
        <w:t>A Asesoría Letrada y a Comisiones de Obras y Planeamiento y de Gobierno y Legales. .</w:t>
      </w:r>
      <w:r>
        <w:rPr>
          <w:rFonts w:eastAsia="MS Mincho;ＭＳ 明朝"/>
          <w:sz w:val="24"/>
          <w:highlight w:val="green"/>
          <w:lang w:val="es-MX"/>
        </w:rPr>
        <w:t xml:space="preserve"> APROBADO 04/12/07 – Acta 890/07 (0-07-1785)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928.- </w:t>
      </w:r>
      <w:r>
        <w:rPr>
          <w:rFonts w:eastAsia="MS Mincho;ＭＳ 明朝"/>
          <w:sz w:val="24"/>
          <w:u w:val="single"/>
          <w:lang w:val="es-ES"/>
        </w:rPr>
        <w:t>Proyecto de Ordenanza 928/07</w:t>
      </w:r>
      <w:r>
        <w:rPr>
          <w:rFonts w:eastAsia="MS Mincho;ＭＳ 明朝"/>
          <w:sz w:val="24"/>
          <w:lang w:val="es-ES"/>
        </w:rPr>
        <w:t xml:space="preserve">: "Modificar el artículo 4° de la Ordenanza 1458-CM-04". Autores: Comisión de Acción Social: Concejales Beatriz Contreras (Encuentro); Irma Haneck (S.U.R); Guillermina Alaníz (U.C.R) y  Silvina García Larraburu (P.J). </w:t>
      </w:r>
      <w:r>
        <w:rPr>
          <w:rFonts w:eastAsia="MS Mincho;ＭＳ 明朝"/>
          <w:sz w:val="24"/>
          <w:highlight w:val="green"/>
          <w:lang w:val="es-MX"/>
        </w:rPr>
        <w:t>APROBADO 25/11/07 – Acta 887/07 (O-07-1758)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929.- </w:t>
      </w:r>
      <w:r>
        <w:rPr>
          <w:rFonts w:eastAsia="MS Mincho;ＭＳ 明朝"/>
          <w:sz w:val="24"/>
          <w:u w:val="single"/>
          <w:lang w:val="es-ES"/>
        </w:rPr>
        <w:t>Proyecto de Ordenanza 929/07</w:t>
      </w:r>
      <w:r>
        <w:rPr>
          <w:rFonts w:eastAsia="MS Mincho;ＭＳ 明朝"/>
          <w:sz w:val="24"/>
          <w:lang w:val="es-ES"/>
        </w:rPr>
        <w:t xml:space="preserve">: "Determinación de la línea de ribera en el área costera municipal del Lago Moreno". Autores: Concejales Sandra Guerrero (MARA); Andrés Martínez Infante, Diego Breide (Encuentro); Alicia Grandío (U.C.R). Colaboradores: Secretario de Obras y Servicios Públicos, Sr. Juan Carlos Álvarez; Secretario de Gobierno, Dr. Federico Lutz; Departamento  Provincial de Aguas,  Ing. Gabriel Sorá e Ing. Daniel Petri. ). </w:t>
      </w:r>
      <w:r>
        <w:rPr>
          <w:rFonts w:eastAsia="MS Mincho;ＭＳ 明朝"/>
          <w:sz w:val="24"/>
          <w:highlight w:val="green"/>
          <w:lang w:val="es-MX"/>
        </w:rPr>
        <w:t>APROBADO 25/11/07 – Acta 887/07 (O-07-1759)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930.- </w:t>
      </w:r>
      <w:r>
        <w:rPr>
          <w:rFonts w:eastAsia="MS Mincho;ＭＳ 明朝"/>
          <w:sz w:val="24"/>
          <w:u w:val="single"/>
          <w:lang w:val="es-ES"/>
        </w:rPr>
        <w:t>Proyecto de Ordenanza 930/07</w:t>
      </w:r>
      <w:r>
        <w:rPr>
          <w:rFonts w:eastAsia="MS Mincho;ＭＳ 明朝"/>
          <w:sz w:val="24"/>
          <w:lang w:val="es-ES"/>
        </w:rPr>
        <w:t xml:space="preserve">: "Creación de la Banca del Vecino en el Concejo Municipal". Autora: Concejal Beatriz Contreras (Encuentro). </w:t>
      </w:r>
      <w:r>
        <w:rPr>
          <w:rFonts w:eastAsia="MS Mincho;ＭＳ 明朝"/>
          <w:sz w:val="24"/>
          <w:lang w:val="es-MX"/>
        </w:rPr>
        <w:t xml:space="preserve">A Asesoría Letrada y a Comisión de Gobierno y Legales. </w:t>
      </w:r>
      <w:r>
        <w:rPr>
          <w:rFonts w:eastAsia="MS Mincho;ＭＳ 明朝"/>
          <w:sz w:val="24"/>
          <w:highlight w:val="green"/>
          <w:lang w:val="es-MX"/>
        </w:rPr>
        <w:t>APROBADO 22/11/07 – Acta 889/07 (O-07-1773)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MX"/>
        </w:rPr>
        <w:t xml:space="preserve">931.- </w:t>
      </w:r>
      <w:r>
        <w:rPr>
          <w:rFonts w:eastAsia="MS Mincho;ＭＳ 明朝"/>
          <w:sz w:val="24"/>
          <w:u w:val="single"/>
          <w:lang w:val="es-MX"/>
        </w:rPr>
        <w:t>Proyecto de Comunicación 931/07</w:t>
      </w:r>
      <w:r>
        <w:rPr>
          <w:rFonts w:eastAsia="MS Mincho;ＭＳ 明朝"/>
          <w:sz w:val="24"/>
          <w:lang w:val="es-MX"/>
        </w:rPr>
        <w:t xml:space="preserve">: "Comunicar necesidad de contar con un helicóptero para la ciudad de San Carlos de Bariloche". Autores: Vicepresidente Primero A/c Presidencia Concejo Municipal, Dr. Andrés Martínez Infante (Encuentro) y Presidente Concejo Municipal, A/c. Intendencia Municipal, Sr. Marcelo Cascón. ). </w:t>
      </w:r>
      <w:r>
        <w:rPr>
          <w:rFonts w:eastAsia="MS Mincho;ＭＳ 明朝"/>
          <w:sz w:val="24"/>
          <w:highlight w:val="green"/>
          <w:lang w:val="es-MX"/>
        </w:rPr>
        <w:t>APROBADO 25/11/07 – Acta 887/07 (C-07-574)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932.- </w:t>
      </w:r>
      <w:r>
        <w:rPr>
          <w:rFonts w:eastAsia="MS Mincho;ＭＳ 明朝" w:cs="Times New Roman" w:ascii="Times New Roman" w:hAnsi="Times New Roman"/>
          <w:sz w:val="24"/>
          <w:u w:val="single"/>
        </w:rPr>
        <w:t>Proyecto de Ordenanza 932/07</w:t>
      </w:r>
      <w:r>
        <w:rPr>
          <w:rFonts w:eastAsia="MS Mincho;ＭＳ 明朝" w:cs="Times New Roman" w:ascii="Times New Roman" w:hAnsi="Times New Roman"/>
          <w:sz w:val="24"/>
        </w:rPr>
        <w:t xml:space="preserve">: "Aceptar en comodato de la Universidad del Comahue CRUB, un sector de la parcela DC: 19,C:2, S:D, Q38, Parcela 1B, para  la realización del Jardín Botánico Bariloche". Autor: Concejal Hugo Cejas (S.U.R). Colaborador: Sr. Guillermo Corbella. A Asesoría Letrada y a Comisiones de Obras y Planeamiento y de Gobierno y Legales. </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933.- </w:t>
      </w:r>
      <w:r>
        <w:rPr>
          <w:rFonts w:eastAsia="MS Mincho;ＭＳ 明朝" w:cs="Times New Roman" w:ascii="Times New Roman" w:hAnsi="Times New Roman"/>
          <w:sz w:val="24"/>
          <w:u w:val="single"/>
        </w:rPr>
        <w:t>Proyecto de Ordenanza 933/07</w:t>
      </w:r>
      <w:r>
        <w:rPr>
          <w:rFonts w:eastAsia="MS Mincho;ＭＳ 明朝" w:cs="Times New Roman" w:ascii="Times New Roman" w:hAnsi="Times New Roman"/>
          <w:sz w:val="24"/>
        </w:rPr>
        <w:t xml:space="preserve">: "Dar en comodato a la Asociación Civil SEMBRAR, un sector de la parcela DC: 19,C:2, S:D, Q38, Lote 1G, para  la realización de un vivero e instalaciones de investigación". Autor: Concejal Hugo Cejas (S.U.R). Colaborador: Sr. Guillermo Corbella. A Asesoría Letrada y a Comisiones de Obras y Planeamiento y de Gobierno y Legales. </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934.- </w:t>
      </w:r>
      <w:r>
        <w:rPr>
          <w:rFonts w:eastAsia="MS Mincho;ＭＳ 明朝" w:cs="Times New Roman" w:ascii="Times New Roman" w:hAnsi="Times New Roman"/>
          <w:sz w:val="24"/>
          <w:u w:val="single"/>
        </w:rPr>
        <w:t>Proyecto de Ordenanza 934/07</w:t>
      </w:r>
      <w:r>
        <w:rPr>
          <w:rFonts w:eastAsia="MS Mincho;ＭＳ 明朝" w:cs="Times New Roman" w:ascii="Times New Roman" w:hAnsi="Times New Roman"/>
          <w:sz w:val="24"/>
        </w:rPr>
        <w:t xml:space="preserve">: "Modificar la Ordenanza 1600-CM-06 y fijar el inicio de los plazos establecidos en la Ordenanza 1565-CM-05". Autor: Concejal Hugo Cejas (S.U.R). Colaboradores: Sres. Luis Suero y Eduardo Shaw (CREARTE) y Sr. Guillermo Corbella. A Asesoría Letrada y a Comisiones de Obras y Planeamiento y de Gobierno y Legales. </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935  </w:t>
      </w:r>
      <w:r>
        <w:rPr>
          <w:rFonts w:eastAsia="MS Mincho;ＭＳ 明朝" w:cs="Times New Roman" w:ascii="Times New Roman" w:hAnsi="Times New Roman"/>
          <w:sz w:val="24"/>
          <w:u w:val="single"/>
        </w:rPr>
        <w:t>Proyecto de Ordenanza 935/07</w:t>
      </w:r>
      <w:r>
        <w:rPr>
          <w:rFonts w:eastAsia="MS Mincho;ＭＳ 明朝" w:cs="Times New Roman" w:ascii="Times New Roman" w:hAnsi="Times New Roman"/>
          <w:sz w:val="24"/>
        </w:rPr>
        <w:t xml:space="preserve">: "Creación, conformación y funcionamiento del Ente Mixto Jardín Botánico Municipal de San Carlos de Bariloche". Autor: Concejal Hugo Cejas (S.U.R). Colaboradores:, Sr. Daniel Nataine, Decano CRUB; Sres. Javier Puntieri  y Javier Grosfeld (CRUB); Sr. Juan Salguero, Intendente Parques Nacional Nahuel Huapi; Sr. Leonardo Gallo, (INTA); Sr. Rubén Pablos, SEMBRAR; Sres. Luis Suero y Eduardo Shaw (CREARTE); Sr. Joaquín Guillot (Municipalidad San Carlos de Bariloche) y Sr. Guillermo Corbella. A Asesoría Letrada y a Comisiones de Obras y Planeamiento y de Gobierno y Legales. </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rPr>
        <w:t xml:space="preserve">936 </w:t>
      </w:r>
      <w:r>
        <w:rPr>
          <w:rFonts w:eastAsia="MS Mincho;ＭＳ 明朝"/>
          <w:sz w:val="24"/>
          <w:u w:val="single"/>
        </w:rPr>
        <w:t>Proyecto de Declaración 936/07</w:t>
      </w:r>
      <w:r>
        <w:rPr>
          <w:rFonts w:eastAsia="MS Mincho;ＭＳ 明朝"/>
          <w:sz w:val="24"/>
        </w:rPr>
        <w:t xml:space="preserve">: "Declarar de Interés Municipal el Programa de Investigación ABC01 de la Asociación Biológica del Comahue". Autor: Presidente Concejo Municipal, a/c Intendencia Municipal, Marcelo Cascón. </w:t>
      </w:r>
      <w:r>
        <w:rPr>
          <w:rFonts w:eastAsia="MS Mincho;ＭＳ 明朝"/>
          <w:sz w:val="24"/>
          <w:lang w:val="es-ES"/>
        </w:rPr>
        <w:t xml:space="preserve">Colaboradores: Secretario de Gobierno, Dr. Federico Lutz y Director General de Protocolo, Sr. Marcelo Nemirovsky. </w:t>
      </w:r>
      <w:r>
        <w:rPr>
          <w:rFonts w:eastAsia="MS Mincho;ＭＳ 明朝"/>
          <w:sz w:val="24"/>
          <w:lang w:val="es-MX"/>
        </w:rPr>
        <w:t>A Comisión de Acción Social. .</w:t>
      </w:r>
      <w:r>
        <w:rPr>
          <w:rFonts w:eastAsia="MS Mincho;ＭＳ 明朝"/>
          <w:sz w:val="24"/>
          <w:highlight w:val="green"/>
          <w:lang w:val="es-MX"/>
        </w:rPr>
        <w:t xml:space="preserve"> APROBADO 04/12/07 – Acta 890/07 (D-07-1319)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937 </w:t>
      </w:r>
      <w:r>
        <w:rPr>
          <w:rFonts w:eastAsia="MS Mincho;ＭＳ 明朝"/>
          <w:sz w:val="24"/>
          <w:u w:val="single"/>
          <w:lang w:val="es-ES"/>
        </w:rPr>
        <w:t>Proyecto de Declaración 937/07</w:t>
      </w:r>
      <w:r>
        <w:rPr>
          <w:rFonts w:eastAsia="MS Mincho;ＭＳ 明朝"/>
          <w:sz w:val="24"/>
          <w:lang w:val="es-ES"/>
        </w:rPr>
        <w:t xml:space="preserve">: "Declarar de Interés Municipal los  programas de televisión "Los Especiales de la Patagonia" y "Patagonia y Destinos". </w:t>
      </w:r>
      <w:r>
        <w:rPr>
          <w:rFonts w:eastAsia="MS Mincho;ＭＳ 明朝"/>
          <w:sz w:val="24"/>
        </w:rPr>
        <w:t xml:space="preserve">Autor: Presidente Concejo Municipal, a/c Intendencia Municipal, Marcelo Cascón. Colaboradores: Secretario de Gobierno, Dr. Federico Lutz y Director General de Protocolo, Sr. Marcelo Nemirovsky. </w:t>
      </w:r>
      <w:r>
        <w:rPr>
          <w:rFonts w:eastAsia="MS Mincho;ＭＳ 明朝"/>
          <w:sz w:val="24"/>
          <w:lang w:val="es-MX"/>
        </w:rPr>
        <w:t>A Comisión de Acción Social. .</w:t>
      </w:r>
      <w:r>
        <w:rPr>
          <w:rFonts w:eastAsia="MS Mincho;ＭＳ 明朝"/>
          <w:sz w:val="24"/>
          <w:highlight w:val="green"/>
          <w:lang w:val="es-MX"/>
        </w:rPr>
        <w:t xml:space="preserve"> APROBADO 04/12/07 – Acta 890/07 (D-07-1320)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938 </w:t>
      </w:r>
      <w:r>
        <w:rPr>
          <w:rFonts w:eastAsia="MS Mincho;ＭＳ 明朝"/>
          <w:sz w:val="24"/>
          <w:u w:val="single"/>
        </w:rPr>
        <w:t>Proyecto de Declaración 938/07</w:t>
      </w:r>
      <w:r>
        <w:rPr>
          <w:rFonts w:eastAsia="MS Mincho;ＭＳ 明朝"/>
          <w:sz w:val="24"/>
        </w:rPr>
        <w:t xml:space="preserve">: "Declarar Huésped de Honor de la ciudad de San Carlos de Bariloche al Sr. Walter Malosetti, destacado músico de Jazz argentino". Autor: Presidente Concejo Municipal, a/c Intendencia Municipal, Marcelo Cascón. Colaboradores: Secretario de Gobierno, Dr. Federico Lutz y Director General de Protocolo, Sr. Marcelo Nemirovsky. </w:t>
      </w:r>
      <w:r>
        <w:rPr>
          <w:rFonts w:eastAsia="MS Mincho;ＭＳ 明朝"/>
          <w:sz w:val="24"/>
          <w:lang w:val="es-MX"/>
        </w:rPr>
        <w:t>A Comisión de Acción Social. .</w:t>
      </w:r>
      <w:r>
        <w:rPr>
          <w:rFonts w:eastAsia="MS Mincho;ＭＳ 明朝"/>
          <w:sz w:val="24"/>
          <w:highlight w:val="green"/>
          <w:lang w:val="es-MX"/>
        </w:rPr>
        <w:t xml:space="preserve"> APROBADO 04/12/07 – Acta 890/07 (D-07-1321)</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939 </w:t>
      </w:r>
      <w:r>
        <w:rPr>
          <w:rFonts w:eastAsia="MS Mincho;ＭＳ 明朝" w:cs="Times New Roman" w:ascii="Times New Roman" w:hAnsi="Times New Roman"/>
          <w:sz w:val="24"/>
          <w:u w:val="single"/>
        </w:rPr>
        <w:t>Proyecto de Ordenanza 939/07</w:t>
      </w:r>
      <w:r>
        <w:rPr>
          <w:rFonts w:eastAsia="MS Mincho;ＭＳ 明朝" w:cs="Times New Roman" w:ascii="Times New Roman" w:hAnsi="Times New Roman"/>
          <w:sz w:val="24"/>
        </w:rPr>
        <w:t>: "Eximir del pago de tasas y contribuciones al inmueble NC 19-1-P-0480-008". Autor: Presidente Concejo Municipal, a/c Intendencia Municipal, Marcelo Cascón. Colaborador: Secretario de Gobierno, Dr. Federico Lutz. A Asesoría Letrada y a Comisiones de Obras y Planeamiento y de Economía.</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lang w:val="es-ES"/>
        </w:rPr>
        <w:t xml:space="preserve">940 </w:t>
      </w:r>
      <w:r>
        <w:rPr>
          <w:rFonts w:eastAsia="MS Mincho;ＭＳ 明朝"/>
          <w:sz w:val="24"/>
          <w:u w:val="single"/>
          <w:lang w:val="es-ES"/>
        </w:rPr>
        <w:t>Proyecto de Comunicación 940/07</w:t>
      </w:r>
      <w:r>
        <w:rPr>
          <w:rFonts w:eastAsia="MS Mincho;ＭＳ 明朝"/>
          <w:sz w:val="24"/>
          <w:lang w:val="es-ES"/>
        </w:rPr>
        <w:t>: "Comunicar los resultados de la Semana de la Juventud – Edición 2007". Autora: Concejal Guillermina Alaníz (U.C.R). Colaboradores: Sres. Herman Henkel y Fabiola Salerno Schmuck. Comisión Organizadora Semana de la Juventud. Sobre Tablas.</w:t>
      </w:r>
      <w:r>
        <w:rPr>
          <w:rFonts w:eastAsia="MS Mincho;ＭＳ 明朝"/>
          <w:sz w:val="24"/>
          <w:highlight w:val="green"/>
          <w:lang w:val="es-MX"/>
        </w:rPr>
        <w:t xml:space="preserve"> APROBADO 09/11/07 – Acta 888/07 (C-07-575)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941 </w:t>
      </w:r>
      <w:r>
        <w:rPr>
          <w:rFonts w:eastAsia="MS Mincho;ＭＳ 明朝"/>
          <w:sz w:val="24"/>
          <w:u w:val="single"/>
          <w:lang w:val="es-ES"/>
        </w:rPr>
        <w:t>Proyecto de Comunicación 941/07</w:t>
      </w:r>
      <w:r>
        <w:rPr>
          <w:rFonts w:eastAsia="MS Mincho;ＭＳ 明朝"/>
          <w:sz w:val="24"/>
          <w:lang w:val="es-ES"/>
        </w:rPr>
        <w:t>: "Comunicar los resultados de la Semana de la Juventud – Edición 2007". Autora: Concejal Guillermina Alaníz (U.C.R). Colaboradores: Sres. Herman Henkel y Fabiola Salerno Schmuck. Comisión Organizadora Semana de la Juventud. Sobre Tablas.</w:t>
      </w:r>
      <w:r>
        <w:rPr>
          <w:rFonts w:eastAsia="MS Mincho;ＭＳ 明朝"/>
          <w:sz w:val="24"/>
          <w:highlight w:val="green"/>
          <w:lang w:val="es-MX"/>
        </w:rPr>
        <w:t xml:space="preserve"> APROBADO 09/11/07 – Acta 888/07 (C-07-576)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942 </w:t>
      </w:r>
      <w:r>
        <w:rPr>
          <w:rFonts w:eastAsia="MS Mincho;ＭＳ 明朝"/>
          <w:sz w:val="24"/>
          <w:u w:val="single"/>
        </w:rPr>
        <w:t>Proyecto de Ordenanza 942/07</w:t>
      </w:r>
      <w:r>
        <w:rPr>
          <w:rFonts w:eastAsia="MS Mincho;ＭＳ 明朝"/>
          <w:sz w:val="24"/>
        </w:rPr>
        <w:t xml:space="preserve">: "Ceder en comodato al Obispado de San Carlos de Bariloche parte de la parcela 19-2-E-624-01". Autor: Presidente Concejo Municipal, a/c Intendencia Municipal, Marcelo Cascón. Colaboradores: Secretario de Obras y Servicios Públicos, Sr. Juan Carlos Álvarez; Secretario de Gobierno, Dr. Federico Lutz; Subsecretaría de Planeamiento y Dirección de Tierras, Dr. Jorge Paolinelli. </w:t>
      </w:r>
      <w:r>
        <w:rPr>
          <w:rFonts w:eastAsia="MS Mincho;ＭＳ 明朝"/>
          <w:sz w:val="24"/>
          <w:lang w:val="es-MX"/>
        </w:rPr>
        <w:t>A Asesoría Letrada y Comisión de Obras y Planeamiento y de Gobierno y Legales. .</w:t>
      </w:r>
      <w:r>
        <w:rPr>
          <w:rFonts w:eastAsia="MS Mincho;ＭＳ 明朝"/>
          <w:sz w:val="24"/>
          <w:highlight w:val="green"/>
          <w:lang w:val="es-MX"/>
        </w:rPr>
        <w:t xml:space="preserve"> APROBADO 04/12/07 – Acta 890/07 (O-07-1786)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943  </w:t>
      </w:r>
      <w:r>
        <w:rPr>
          <w:rFonts w:eastAsia="MS Mincho;ＭＳ 明朝"/>
          <w:sz w:val="24"/>
          <w:u w:val="single"/>
        </w:rPr>
        <w:t>Proyecto de Ordenanza 943/07</w:t>
      </w:r>
      <w:r>
        <w:rPr>
          <w:rFonts w:eastAsia="MS Mincho;ＭＳ 明朝"/>
          <w:sz w:val="24"/>
        </w:rPr>
        <w:t xml:space="preserve">: "Autorizar firma de Protocolo adicional 02/07 al Convenio MTE y SS 10/07 con la Secretaría de Empleo del Ministerio de Trabajo, Empleo y Seguridad Social de la Nación". Autor: Presidente Concejo Municipal, a/c Intendencia Municipal, Marcelo Cascón. Colaborador: Secretario de Gobierno, Dr. Federico Lutz. </w:t>
      </w:r>
      <w:r>
        <w:rPr>
          <w:rFonts w:eastAsia="MS Mincho;ＭＳ 明朝"/>
          <w:sz w:val="24"/>
          <w:lang w:val="es-MX"/>
        </w:rPr>
        <w:t>A Asesoría Letrada y a Comisión de Gobierno y Legales. .</w:t>
      </w:r>
      <w:r>
        <w:rPr>
          <w:rFonts w:eastAsia="MS Mincho;ＭＳ 明朝"/>
          <w:sz w:val="24"/>
          <w:highlight w:val="green"/>
          <w:lang w:val="es-MX"/>
        </w:rPr>
        <w:t xml:space="preserve"> APROBADO 04/12/07 – Acta 890/07 (O-07-1787)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944 </w:t>
      </w:r>
      <w:r>
        <w:rPr>
          <w:rFonts w:eastAsia="MS Mincho;ＭＳ 明朝"/>
          <w:sz w:val="24"/>
          <w:u w:val="single"/>
        </w:rPr>
        <w:t>Proyecto de Ordenanza 944/07</w:t>
      </w:r>
      <w:r>
        <w:rPr>
          <w:rFonts w:eastAsia="MS Mincho;ＭＳ 明朝"/>
          <w:sz w:val="24"/>
        </w:rPr>
        <w:t xml:space="preserve">: "Autorizar firma de convenio con Aeropuertos Argentina 2000 S.A". Autor: Presidente Concejo Municipal, a/c Intendencia Municipal, Marcelo Cascón. Colaborador: Secretario de Gobierno, Dr. Federico Lutz. </w:t>
      </w:r>
      <w:r>
        <w:rPr>
          <w:rFonts w:eastAsia="MS Mincho;ＭＳ 明朝"/>
          <w:sz w:val="24"/>
          <w:lang w:val="es-MX"/>
        </w:rPr>
        <w:t>A Asesoría Letrada y a Comisiones de Servicios, Tránsito y Transporte y de Economía. .</w:t>
      </w:r>
      <w:r>
        <w:rPr>
          <w:rFonts w:eastAsia="MS Mincho;ＭＳ 明朝"/>
          <w:sz w:val="24"/>
          <w:highlight w:val="green"/>
          <w:lang w:val="es-MX"/>
        </w:rPr>
        <w:t xml:space="preserve"> APROBADO 04/12/07 – Acta 890/07 (O-07-1788)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945 </w:t>
      </w:r>
      <w:r>
        <w:rPr>
          <w:rFonts w:eastAsia="MS Mincho;ＭＳ 明朝"/>
          <w:sz w:val="24"/>
          <w:u w:val="single"/>
          <w:lang w:val="es-ES"/>
        </w:rPr>
        <w:t>Proyecto de Ordenanza 945/07</w:t>
      </w:r>
      <w:r>
        <w:rPr>
          <w:rFonts w:eastAsia="MS Mincho;ＭＳ 明朝"/>
          <w:sz w:val="24"/>
          <w:lang w:val="es-ES"/>
        </w:rPr>
        <w:t xml:space="preserve">: "Autorizar firma de convenio con el Poder Ejecutivo de R.N. y el Colegio de Abogados Bariloche". Autor: Presidente Concejo Municipal, a/c Intendencia Municipal, Marcelo Cascón. Colaborador: Secretario de Gobierno, Dr. Federico Lutz. A Asesoría Letrada y a Comisión de Gobierno y Legales. </w:t>
      </w:r>
      <w:r>
        <w:rPr>
          <w:rFonts w:eastAsia="MS Mincho;ＭＳ 明朝"/>
          <w:sz w:val="24"/>
          <w:highlight w:val="red"/>
          <w:lang w:val="es-ES"/>
        </w:rPr>
        <w:t>Rechazado Acta 889/07 22/11/07.</w:t>
      </w:r>
      <w:r>
        <w:rPr>
          <w:rFonts w:eastAsia="MS Mincho;ＭＳ 明朝" w:cs="Times New Roman"/>
          <w:sz w:val="24"/>
          <w:highlight w:val="cyan"/>
          <w:lang w:val="es-MX"/>
        </w:rPr>
        <w:tab/>
        <w:t>LIBRO 54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946 </w:t>
      </w:r>
      <w:r>
        <w:rPr>
          <w:rFonts w:eastAsia="MS Mincho;ＭＳ 明朝" w:cs="Times New Roman" w:ascii="Times New Roman" w:hAnsi="Times New Roman"/>
          <w:sz w:val="24"/>
          <w:u w:val="single"/>
        </w:rPr>
        <w:t>Proyecto de Ordenanza 946/07</w:t>
      </w:r>
      <w:r>
        <w:rPr>
          <w:rFonts w:eastAsia="MS Mincho;ＭＳ 明朝" w:cs="Times New Roman" w:ascii="Times New Roman" w:hAnsi="Times New Roman"/>
          <w:sz w:val="24"/>
        </w:rPr>
        <w:t>: "Prestar Acuerdo Llamado a Licitación Pública para la Concesión de Isla Huemul". Autor: Presidente Concejo Municipal, a/c Intendencia Municipal, Marcelo Cascón. Colaborador: Secretario de Obras y Servicios Públicos, Sr. Juan Carlos Álvarez y Dirección de Obras por Contrato. A Asesoría Letrada y a Comisiones de Turismo y de Economía.</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rPr>
        <w:t xml:space="preserve">947 </w:t>
      </w:r>
      <w:r>
        <w:rPr>
          <w:rFonts w:eastAsia="MS Mincho;ＭＳ 明朝"/>
          <w:sz w:val="24"/>
          <w:u w:val="single"/>
        </w:rPr>
        <w:t>Proyecto de Ordenanza 947/07</w:t>
      </w:r>
      <w:r>
        <w:rPr>
          <w:rFonts w:eastAsia="MS Mincho;ＭＳ 明朝"/>
          <w:sz w:val="24"/>
        </w:rPr>
        <w:t xml:space="preserve">: "Modificar Ordenanza 1139-CM-01". Autor: Presidente Concejo Municipal, a/c Intendencia Municipal, Marcelo Cascón. Colaboradores: Secretario de Obras y Servicios Públicos, Sr. Juan Carlos Álvarez; Secretario de Gobierno, Dr. Federico Lutz y Director de Tierras, Dr. Jorge Paolinelli. </w:t>
      </w:r>
      <w:r>
        <w:rPr>
          <w:rFonts w:eastAsia="MS Mincho;ＭＳ 明朝"/>
          <w:sz w:val="24"/>
          <w:lang w:val="es-MX"/>
        </w:rPr>
        <w:t>A Asesoría Letrada y a Comisión de Acción Social. .</w:t>
      </w:r>
      <w:r>
        <w:rPr>
          <w:rFonts w:eastAsia="MS Mincho;ＭＳ 明朝"/>
          <w:sz w:val="24"/>
          <w:highlight w:val="green"/>
          <w:lang w:val="es-MX"/>
        </w:rPr>
        <w:t xml:space="preserve"> APROBADO 04/12/07 – Acta 890/07 (O-07-1789)</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948 </w:t>
      </w:r>
      <w:r>
        <w:rPr>
          <w:rFonts w:eastAsia="MS Mincho;ＭＳ 明朝"/>
          <w:sz w:val="24"/>
          <w:u w:val="single"/>
        </w:rPr>
        <w:t>Proyecto de Ordenanza 948/07</w:t>
      </w:r>
      <w:r>
        <w:rPr>
          <w:rFonts w:eastAsia="MS Mincho;ＭＳ 明朝"/>
          <w:sz w:val="24"/>
        </w:rPr>
        <w:t xml:space="preserve">: "Desadjudicación y adjudicación de lote de interés social Barrio 28 de Abril". Autor: Presidente Concejo Municipal, a/c Intendencia Municipal, Marcelo Cascón.  Colaboradores: Secretario de Obras y Servicios Públicos, Sr. Juan Carlos Álvarez, Secretaria de Promoción Social y Juventud, Sra. Silvia Escudero; Secretario de Gobierno, Dr. Federico Lutz y Director de Tierras, Dr. Jorge Paolinelli. </w:t>
      </w:r>
      <w:r>
        <w:rPr>
          <w:rFonts w:eastAsia="MS Mincho;ＭＳ 明朝"/>
          <w:sz w:val="24"/>
          <w:lang w:val="es-MX"/>
        </w:rPr>
        <w:t>A Asesoría Letrada y a Comisión de Acción Social. .</w:t>
      </w:r>
      <w:r>
        <w:rPr>
          <w:rFonts w:eastAsia="MS Mincho;ＭＳ 明朝"/>
          <w:sz w:val="24"/>
          <w:highlight w:val="green"/>
          <w:lang w:val="es-MX"/>
        </w:rPr>
        <w:t xml:space="preserve"> APROBADO 04/12/07 – Acta 890/07 (O-07-1790)</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949 </w:t>
      </w:r>
      <w:r>
        <w:rPr>
          <w:rFonts w:eastAsia="MS Mincho;ＭＳ 明朝"/>
          <w:sz w:val="24"/>
          <w:u w:val="single"/>
        </w:rPr>
        <w:t>Proyecto de Ordenanza 949/07</w:t>
      </w:r>
      <w:r>
        <w:rPr>
          <w:rFonts w:eastAsia="MS Mincho;ＭＳ 明朝"/>
          <w:sz w:val="24"/>
        </w:rPr>
        <w:t xml:space="preserve">: "Dar en comodato lote NC 19-2-e-598-01 a Asociación de abuelos La Paloma". Autor: Presidente Concejo Municipal, a/c Intendencia Municipal, Marcelo Cascón.  Colaboradores: Secretario de Obras y Servicios Públicos, Sr. Juan Carlos Álvarez, Secretaria de Promoción Social y Juventud, Sra. Silvia Escudero; Secretario de Gobierno, Dr. Federico Lutz y Director de Tierras, Dr. Jorge Paolinelli. </w:t>
      </w:r>
      <w:r>
        <w:rPr>
          <w:rFonts w:eastAsia="MS Mincho;ＭＳ 明朝"/>
          <w:sz w:val="24"/>
          <w:lang w:val="es-MX"/>
        </w:rPr>
        <w:t>A Asesoría Letrada y a Comisiones de Obras y Planeamiento y de Gobierno y Legales. .</w:t>
      </w:r>
      <w:r>
        <w:rPr>
          <w:rFonts w:eastAsia="MS Mincho;ＭＳ 明朝"/>
          <w:sz w:val="24"/>
          <w:highlight w:val="green"/>
          <w:lang w:val="es-MX"/>
        </w:rPr>
        <w:t xml:space="preserve"> APROBADO 04/12/07 – Acta 890/07 (O-07-1791)</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lang w:val="es-ES"/>
        </w:rPr>
        <w:t xml:space="preserve">950 </w:t>
      </w:r>
      <w:r>
        <w:rPr>
          <w:rFonts w:eastAsia="MS Mincho;ＭＳ 明朝"/>
          <w:u w:val="single"/>
          <w:lang w:val="es-ES"/>
        </w:rPr>
        <w:t>Proyecto de Ordenanza 950/07</w:t>
      </w:r>
      <w:r>
        <w:rPr>
          <w:rFonts w:eastAsia="MS Mincho;ＭＳ 明朝"/>
          <w:lang w:val="es-ES"/>
        </w:rPr>
        <w:t xml:space="preserve">: "Dar en comodato lote NC 19-1-C-167-05  a la Junta Vecinal Villa LLanquihue". </w:t>
      </w:r>
      <w:r>
        <w:rPr>
          <w:rFonts w:eastAsia="MS Mincho;ＭＳ 明朝"/>
        </w:rPr>
        <w:t xml:space="preserve">Autor: Presidente Concejo Municipal, a/c Intendencia Municipal, Marcelo Cascón.  Colaboradores: Secretario de Obras y Servicios Públicos, Sr. Juan Carlos Álvarez; Secretario de Gobierno, Dr. Federico Lutz y Director de Tierras, Dr. Jorge Paolinelli. </w:t>
      </w:r>
      <w:r>
        <w:rPr>
          <w:rFonts w:eastAsia="MS Mincho;ＭＳ 明朝"/>
          <w:lang w:val="es-MX"/>
        </w:rPr>
        <w:t>A Asesoría Letrada y a Comisiones de Obras y Planeamiento y de Gobierno y Legales. .</w:t>
      </w:r>
      <w:r>
        <w:rPr>
          <w:rFonts w:eastAsia="MS Mincho;ＭＳ 明朝"/>
          <w:highlight w:val="green"/>
          <w:lang w:val="es-MX"/>
        </w:rPr>
        <w:t xml:space="preserve"> APROBADO 04/12/07 – Acta 890/07 (O-07-179)</w:t>
      </w:r>
    </w:p>
    <w:p>
      <w:pPr>
        <w:pStyle w:val="Normal"/>
        <w:jc w:val="both"/>
        <w:rPr>
          <w:rFonts w:eastAsia="MS Mincho;ＭＳ 明朝"/>
          <w:lang w:val="es-MX"/>
        </w:rPr>
      </w:pPr>
      <w:r>
        <w:rPr>
          <w:rFonts w:eastAsia="MS Mincho;ＭＳ 明朝"/>
          <w:lang w:val="es-MX"/>
        </w:rPr>
      </w:r>
    </w:p>
    <w:p>
      <w:pPr>
        <w:pStyle w:val="Normal"/>
        <w:jc w:val="both"/>
        <w:rPr/>
      </w:pPr>
      <w:r>
        <w:rPr>
          <w:rFonts w:eastAsia="MS Mincho;ＭＳ 明朝"/>
          <w:sz w:val="24"/>
        </w:rPr>
        <w:t xml:space="preserve">951 </w:t>
      </w:r>
      <w:r>
        <w:rPr>
          <w:rFonts w:eastAsia="MS Mincho;ＭＳ 明朝"/>
          <w:sz w:val="24"/>
          <w:u w:val="single"/>
        </w:rPr>
        <w:t>Proyecto de Ordenanza 951/07</w:t>
      </w:r>
      <w:r>
        <w:rPr>
          <w:rFonts w:eastAsia="MS Mincho;ＭＳ 明朝"/>
          <w:sz w:val="24"/>
        </w:rPr>
        <w:t xml:space="preserve">: "Regulación de venta, consumo y control de bebidas alcohólicas ". Autor: Concejal Diego Breide (Encuentro). Colaboradora: Lic. Julia Fernández. </w:t>
      </w:r>
      <w:r>
        <w:rPr>
          <w:rFonts w:eastAsia="MS Mincho;ＭＳ 明朝"/>
          <w:sz w:val="24"/>
          <w:lang w:val="es-MX"/>
        </w:rPr>
        <w:t>A Asesoría Letrada y a Comisión de Servicios, Tránsito y Transporte. .</w:t>
      </w:r>
      <w:r>
        <w:rPr>
          <w:rFonts w:eastAsia="MS Mincho;ＭＳ 明朝"/>
          <w:sz w:val="24"/>
          <w:highlight w:val="green"/>
          <w:lang w:val="es-MX"/>
        </w:rPr>
        <w:t xml:space="preserve"> APROBADO 04/12/07 – Acta 890/07 (O-07-1792)</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rPr>
        <w:t xml:space="preserve">952 </w:t>
      </w:r>
      <w:r>
        <w:rPr>
          <w:rFonts w:eastAsia="MS Mincho;ＭＳ 明朝"/>
          <w:u w:val="single"/>
        </w:rPr>
        <w:t>Proyecto de Ordenanza 952/07</w:t>
      </w:r>
      <w:r>
        <w:rPr>
          <w:rFonts w:eastAsia="MS Mincho;ＭＳ 明朝"/>
        </w:rPr>
        <w:t xml:space="preserve">: "Ceder en comodato fracción inmueble 19-2E-047C-01 al Centro de Jubilados y Pensionados 22 de Julio". Autor: Presidente Concejo Municipal, a/c Intendencia Municipal, Marcelo Cascón. Colaborador: Secretario de Gobierno, Dr. Federico Lutz. </w:t>
      </w:r>
      <w:r>
        <w:rPr>
          <w:rFonts w:eastAsia="MS Mincho;ＭＳ 明朝"/>
          <w:lang w:val="es-MX"/>
        </w:rPr>
        <w:t>A Asesoría Letrada y a Comisiones de Obras y Planeamiento y de Gobierno y Legales. .</w:t>
      </w:r>
      <w:r>
        <w:rPr>
          <w:rFonts w:eastAsia="MS Mincho;ＭＳ 明朝"/>
          <w:highlight w:val="green"/>
          <w:lang w:val="es-MX"/>
        </w:rPr>
        <w:t xml:space="preserve"> APROBADO 04/12/07 – Acta 890/07 (O-07-1793)</w:t>
      </w:r>
    </w:p>
    <w:p>
      <w:pPr>
        <w:pStyle w:val="Normal"/>
        <w:jc w:val="both"/>
        <w:rPr>
          <w:rFonts w:eastAsia="MS Mincho;ＭＳ 明朝"/>
          <w:lang w:val="es-MX"/>
        </w:rPr>
      </w:pPr>
      <w:r>
        <w:rPr>
          <w:rFonts w:eastAsia="MS Mincho;ＭＳ 明朝"/>
          <w:lang w:val="es-MX"/>
        </w:rPr>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Normal"/>
        <w:jc w:val="both"/>
        <w:rPr/>
      </w:pPr>
      <w:r>
        <w:rPr>
          <w:rFonts w:eastAsia="MS Mincho;ＭＳ 明朝"/>
          <w:sz w:val="24"/>
          <w:lang w:val="es-ES"/>
        </w:rPr>
        <w:t xml:space="preserve">953  </w:t>
      </w:r>
      <w:r>
        <w:rPr>
          <w:rFonts w:eastAsia="MS Mincho;ＭＳ 明朝"/>
          <w:sz w:val="24"/>
          <w:u w:val="single"/>
          <w:lang w:val="es-ES"/>
        </w:rPr>
        <w:t>Proyecto de Declaración 953/07</w:t>
      </w:r>
      <w:r>
        <w:rPr>
          <w:rFonts w:eastAsia="MS Mincho;ＭＳ 明朝"/>
          <w:sz w:val="24"/>
          <w:lang w:val="es-ES"/>
        </w:rPr>
        <w:t>: "Declarar evento de Interés Municipal actividades organizadas por la Fundación Mapfre los días 15, 16, 17 y 18 de noviembre de 2007". Autor: Presidente Concejo Municipal, a/c Intendencia Municipal, Marcelo Cascón. Colaborador: Secretario de Gobierno, Dr. Federico Lutz. Sobre Tablas.</w:t>
      </w:r>
      <w:r>
        <w:rPr>
          <w:rFonts w:eastAsia="MS Mincho;ＭＳ 明朝"/>
          <w:sz w:val="24"/>
          <w:highlight w:val="green"/>
          <w:lang w:val="es-MX"/>
        </w:rPr>
        <w:t xml:space="preserve"> APROBADO 09/11/07 – Acta 888/07 (D-07-1313)</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954 </w:t>
      </w:r>
      <w:r>
        <w:rPr>
          <w:rFonts w:eastAsia="MS Mincho;ＭＳ 明朝" w:cs="Times New Roman" w:ascii="Times New Roman" w:hAnsi="Times New Roman"/>
          <w:sz w:val="24"/>
          <w:u w:val="single"/>
        </w:rPr>
        <w:t>Proyecto de Ordenanza 954/07</w:t>
      </w:r>
      <w:r>
        <w:rPr>
          <w:rFonts w:eastAsia="MS Mincho;ＭＳ 明朝" w:cs="Times New Roman" w:ascii="Times New Roman" w:hAnsi="Times New Roman"/>
          <w:sz w:val="24"/>
        </w:rPr>
        <w:t xml:space="preserve">: "Modificación de zonas y parámetros urbanísticos en la Delegación Municipal Pampa de Huenuleu – Unidad Ambiental de Gestión (U.A.G.) Cerro Ventana (D.M.P.H.-U.A.G.C.V.). Autor: Presidente Concejo Municipal, a/c Intendencia Municipal, Marcelo Cascón. Colaboradores: Secretario de Obras y Servicios Públicos, Sr. Juan Carlos Álvarez y Subsecretario de Planeamiento, Arq. </w:t>
      </w:r>
      <w:r>
        <w:rPr>
          <w:rFonts w:eastAsia="MS Mincho;ＭＳ 明朝" w:cs="Times New Roman" w:ascii="Times New Roman" w:hAnsi="Times New Roman"/>
          <w:sz w:val="24"/>
          <w:lang w:val="en-US"/>
        </w:rPr>
        <w:t xml:space="preserve">Christian Almeida Thorne. </w:t>
      </w:r>
      <w:r>
        <w:rPr>
          <w:rFonts w:eastAsia="MS Mincho;ＭＳ 明朝" w:cs="Times New Roman" w:ascii="Times New Roman" w:hAnsi="Times New Roman"/>
          <w:sz w:val="24"/>
        </w:rPr>
        <w:t>A Asesoría Letrada y a Comisión de Obras y Planeamiento.</w:t>
      </w:r>
      <w:r>
        <w:rPr>
          <w:rFonts w:eastAsia="MS Mincho;ＭＳ 明朝" w:cs="Times New Roman" w:ascii="Times New Roman" w:hAnsi="Times New Roman"/>
          <w:sz w:val="24"/>
          <w:highlight w:val="cyan"/>
          <w:lang w:val="es-MX"/>
        </w:rPr>
        <w:tab/>
        <w:t>LIBRO 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rPr>
        <w:t xml:space="preserve">955 </w:t>
      </w:r>
      <w:r>
        <w:rPr>
          <w:rFonts w:eastAsia="MS Mincho;ＭＳ 明朝"/>
          <w:sz w:val="24"/>
          <w:u w:val="single"/>
        </w:rPr>
        <w:t>Proyecto de Ordenanza 955/07</w:t>
      </w:r>
      <w:r>
        <w:rPr>
          <w:rFonts w:eastAsia="MS Mincho;ＭＳ 明朝"/>
          <w:sz w:val="24"/>
        </w:rPr>
        <w:t xml:space="preserve">: "Aprobar el Plan de Manejo RNU Laguna El Trébol y establecer zonificación, parámetros urbanísticos y usos para el sector". Autor: Presidente Concejo Municipal, a/c Intendencia Municipal, Marcelo Cascón. Colaborador: Secretario de Obras y Servicios Públicos, Sr. Juan Carlos Álvarez y Subsecretario de Planeamiento, Arq. Christian Almeida Thorne. </w:t>
      </w:r>
      <w:r>
        <w:rPr>
          <w:rFonts w:eastAsia="MS Mincho;ＭＳ 明朝"/>
          <w:sz w:val="24"/>
          <w:lang w:val="es-MX"/>
        </w:rPr>
        <w:t>A Asesoría Letrada y a Comisión de Gobierno y Legales. .</w:t>
      </w:r>
      <w:r>
        <w:rPr>
          <w:rFonts w:eastAsia="MS Mincho;ＭＳ 明朝"/>
          <w:sz w:val="24"/>
          <w:highlight w:val="green"/>
          <w:lang w:val="es-MX"/>
        </w:rPr>
        <w:t xml:space="preserve"> APROBADO 04/12/07 – Acta 890/07 (O-07-1794)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956 </w:t>
      </w:r>
      <w:r>
        <w:rPr>
          <w:rFonts w:eastAsia="MS Mincho;ＭＳ 明朝"/>
          <w:sz w:val="24"/>
          <w:u w:val="single"/>
          <w:lang w:val="es-ES"/>
        </w:rPr>
        <w:t>Proyecto de Ordenanza 956/07</w:t>
      </w:r>
      <w:r>
        <w:rPr>
          <w:rFonts w:eastAsia="MS Mincho;ＭＳ 明朝"/>
          <w:sz w:val="24"/>
          <w:lang w:val="es-ES"/>
        </w:rPr>
        <w:t xml:space="preserve">: "Abrogación por desuetudo de normas concernientes a Turismo-Fotógrafos". Autores: Comisión Legislativa: Concejales Andrés Martínez Infante, Diego Breide (Encuentro); Alicia Grandío (U.C.R); Hugo Cejas, Irma Haneck (SUR); Sandra Guerrero (MARA) y Silvina García Larraburu (P.J). Colaboradores: Departamento Digesto e Informática Legislativa y Presidente Comisión de Turismo del Concejo Municipal, Concejal Hugo Cejas. Iniciativa: Comisión Especial de Formulación del Digesto. </w:t>
      </w:r>
      <w:r>
        <w:rPr>
          <w:rFonts w:eastAsia="MS Mincho;ＭＳ 明朝"/>
          <w:sz w:val="24"/>
          <w:lang w:val="es-MX"/>
        </w:rPr>
        <w:t>A Asesoría Letrada y a Comisión de Turismo.</w:t>
      </w:r>
      <w:r>
        <w:rPr>
          <w:rFonts w:eastAsia="MS Mincho;ＭＳ 明朝"/>
          <w:sz w:val="24"/>
          <w:highlight w:val="green"/>
          <w:lang w:val="es-MX"/>
        </w:rPr>
        <w:t xml:space="preserve"> APROBADO 22/11/07 – Acta 889/07 (O-07-1774)</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957 - </w:t>
      </w:r>
      <w:r>
        <w:rPr>
          <w:rFonts w:eastAsia="MS Mincho;ＭＳ 明朝"/>
          <w:sz w:val="24"/>
          <w:u w:val="single"/>
          <w:lang w:val="es-ES"/>
        </w:rPr>
        <w:t>Proyecto de Declaración 957/07</w:t>
      </w:r>
      <w:r>
        <w:rPr>
          <w:rFonts w:eastAsia="MS Mincho;ＭＳ 明朝"/>
          <w:sz w:val="24"/>
          <w:lang w:val="es-ES"/>
        </w:rPr>
        <w:t>: "Declarar de Interés Municipal emisiones de Salud al Día". Autor: Concejal Diego Breide (Encuentro). Colaboradora: Lic. Julia Fernández. Sobre Tablas. .</w:t>
      </w:r>
      <w:r>
        <w:rPr>
          <w:rFonts w:eastAsia="MS Mincho;ＭＳ 明朝"/>
          <w:sz w:val="24"/>
          <w:highlight w:val="green"/>
          <w:lang w:val="es-MX"/>
        </w:rPr>
        <w:t xml:space="preserve"> APROBADO 22/11/07 – Acta 889/07 (D-07-1316)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958 - </w:t>
      </w:r>
      <w:r>
        <w:rPr>
          <w:rFonts w:eastAsia="MS Mincho;ＭＳ 明朝"/>
          <w:sz w:val="24"/>
          <w:u w:val="single"/>
        </w:rPr>
        <w:t>Proyecto de Ordenanza 958/07</w:t>
      </w:r>
      <w:r>
        <w:rPr>
          <w:rFonts w:eastAsia="MS Mincho;ＭＳ 明朝"/>
          <w:sz w:val="24"/>
        </w:rPr>
        <w:t xml:space="preserve">: "Declarar de Utilidad Pública y Pago Obligatorio obra red cloacal y conexiones domiciliarias Barrio Las Margaritas". Autor: Presidente Concejo Municipal, a/c Intendencia Municipal, Marcelo Cascón. Colaboradores: Secretario de Obras y Servicios Públicos, Sr. Juan Carlos Álvarez; Secretario de Hacienda, Lic. Darío Barriga; Secretario de Gobierno, Dr. Federico Lutz y Dirección de Obras por Contrato. </w:t>
      </w:r>
      <w:r>
        <w:rPr>
          <w:rFonts w:eastAsia="MS Mincho;ＭＳ 明朝"/>
          <w:sz w:val="24"/>
          <w:lang w:val="es-MX"/>
        </w:rPr>
        <w:t>A Asesoría Letrada y a Comisiones de Obras y Planeamiento y de Gobierno y Legales. .</w:t>
      </w:r>
      <w:r>
        <w:rPr>
          <w:rFonts w:eastAsia="MS Mincho;ＭＳ 明朝"/>
          <w:sz w:val="24"/>
          <w:highlight w:val="green"/>
          <w:lang w:val="es-MX"/>
        </w:rPr>
        <w:t xml:space="preserve"> APROBADO 04/12/07 – Acta 890/07 (O-07-1795)</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959 - </w:t>
      </w:r>
      <w:r>
        <w:rPr>
          <w:rFonts w:eastAsia="MS Mincho;ＭＳ 明朝"/>
          <w:sz w:val="24"/>
          <w:u w:val="single"/>
          <w:lang w:val="es-ES"/>
        </w:rPr>
        <w:t>Proyecto de Ordenanza 959/07</w:t>
      </w:r>
      <w:r>
        <w:rPr>
          <w:rFonts w:eastAsia="MS Mincho;ＭＳ 明朝"/>
          <w:sz w:val="24"/>
          <w:lang w:val="es-ES"/>
        </w:rPr>
        <w:t xml:space="preserve">: "Ceder sector de la parcela 19-2-K-003A-12 al Consejo Provincial de Educación para la construcción de la Escuela de Jornada Extendida". </w:t>
      </w:r>
      <w:r>
        <w:rPr>
          <w:rFonts w:eastAsia="MS Mincho;ＭＳ 明朝"/>
          <w:sz w:val="24"/>
        </w:rPr>
        <w:t xml:space="preserve">Autor: Presidente Concejo Municipal, a/c Intendencia Municipal, Marcelo Cascón. Colaboradores: Secretario de Obras y Servicios Públicos, Sr. Juan Carlos Álvarez; Subsecretario de Planeamiento, Arq. Christian Almeida y Secretario de Gobierno, Dr. Federico Lutz. </w:t>
      </w:r>
      <w:r>
        <w:rPr>
          <w:rFonts w:eastAsia="MS Mincho;ＭＳ 明朝"/>
          <w:sz w:val="24"/>
          <w:lang w:val="es-MX"/>
        </w:rPr>
        <w:t>A Comisión de Obras y Planeamiento.</w:t>
      </w:r>
      <w:r>
        <w:rPr>
          <w:rFonts w:eastAsia="MS Mincho;ＭＳ 明朝"/>
          <w:sz w:val="24"/>
          <w:highlight w:val="green"/>
          <w:lang w:val="es-MX"/>
        </w:rPr>
        <w:t xml:space="preserve"> APROBADO 04/12/07 – Acta 890/07 (O-07-1796)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960 - </w:t>
      </w:r>
      <w:r>
        <w:rPr>
          <w:rFonts w:eastAsia="MS Mincho;ＭＳ 明朝" w:cs="Times New Roman" w:ascii="Times New Roman" w:hAnsi="Times New Roman"/>
          <w:sz w:val="24"/>
          <w:u w:val="single"/>
        </w:rPr>
        <w:t>Proyecto de Comunicación 960/07</w:t>
      </w:r>
      <w:r>
        <w:rPr>
          <w:rFonts w:eastAsia="MS Mincho;ＭＳ 明朝" w:cs="Times New Roman" w:ascii="Times New Roman" w:hAnsi="Times New Roman"/>
          <w:sz w:val="24"/>
        </w:rPr>
        <w:t>: "Solicitar al Ministerio de Salud Pública precisiones sobre inicio de obras en Centro de Salud Las Quintas". Autora: Concejal Irma Haneck (S.U.R). Sobre Tablas.</w:t>
      </w:r>
    </w:p>
    <w:p>
      <w:pPr>
        <w:pStyle w:val="Normal"/>
        <w:jc w:val="both"/>
        <w:rPr/>
      </w:pPr>
      <w:r>
        <w:rPr>
          <w:rFonts w:eastAsia="MS Mincho;ＭＳ 明朝"/>
          <w:sz w:val="24"/>
          <w:lang w:val="es-ES"/>
        </w:rPr>
        <w:t>.</w:t>
      </w:r>
      <w:r>
        <w:rPr>
          <w:rFonts w:eastAsia="MS Mincho;ＭＳ 明朝"/>
          <w:sz w:val="24"/>
          <w:highlight w:val="green"/>
          <w:lang w:val="es-MX"/>
        </w:rPr>
        <w:t xml:space="preserve"> APROBADO 22/11/07 – Acta 889/07 (C-07-577)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rPr>
        <w:t xml:space="preserve">961 - </w:t>
      </w:r>
      <w:r>
        <w:rPr>
          <w:rFonts w:eastAsia="MS Mincho;ＭＳ 明朝"/>
          <w:sz w:val="24"/>
          <w:u w:val="single"/>
        </w:rPr>
        <w:t>Proyecto de Ordenanza 961/07</w:t>
      </w:r>
      <w:r>
        <w:rPr>
          <w:rFonts w:eastAsia="MS Mincho;ＭＳ 明朝"/>
          <w:sz w:val="24"/>
        </w:rPr>
        <w:t xml:space="preserve">: "Declaraciones Juradas de Bienes. Deroga Ordenanza 783-CM-97". Autores: Concejales Guillermina Alaníz, Alicia Grandío (U.C.R); Andrés Martínez Infante (Encuentro); Fernando Martín (S.U.R) y Sandra Guerrero (MARA). </w:t>
      </w:r>
      <w:r>
        <w:rPr>
          <w:rFonts w:eastAsia="MS Mincho;ＭＳ 明朝"/>
          <w:sz w:val="24"/>
          <w:lang w:val="es-MX"/>
        </w:rPr>
        <w:t>A Asesoría Letrada y a Comisión de Gobierno y Legales.</w:t>
      </w:r>
      <w:r>
        <w:rPr>
          <w:rFonts w:eastAsia="MS Mincho;ＭＳ 明朝"/>
          <w:sz w:val="24"/>
          <w:highlight w:val="green"/>
          <w:lang w:val="es-MX"/>
        </w:rPr>
        <w:t xml:space="preserve"> APROBADO 04/12/07 – Acta 890/07 (O-07-1797)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MX"/>
        </w:rPr>
        <w:t xml:space="preserve">962 - </w:t>
      </w:r>
      <w:r>
        <w:rPr>
          <w:rFonts w:eastAsia="MS Mincho;ＭＳ 明朝"/>
          <w:sz w:val="24"/>
          <w:u w:val="single"/>
          <w:lang w:val="es-MX"/>
        </w:rPr>
        <w:t>Proyecto de Ordenanza 962/07</w:t>
      </w:r>
      <w:r>
        <w:rPr>
          <w:rFonts w:eastAsia="MS Mincho;ＭＳ 明朝"/>
          <w:sz w:val="24"/>
          <w:lang w:val="es-MX"/>
        </w:rPr>
        <w:t xml:space="preserve">: "Abrogación por desuetudo de normas concernientes a Tránsito". Autores: Comisión Legislativa. Concejales: Andrés Martínez Infante (Encuentro); Hugo Cejas (S.U.R) y Guillermina Alaníz (U.C.R). Colaboradores: Departamento Digesto e Informática Legislativa, Concejo Municipal y Presidente Comisión de Servicios, Tránsito y Transporte, Concejal Irma Haneck. Iniciativa: Comisión Especial de Formulación del Digesto. </w:t>
      </w:r>
      <w:r>
        <w:rPr>
          <w:rFonts w:eastAsia="MS Mincho;ＭＳ 明朝"/>
          <w:sz w:val="24"/>
          <w:lang w:val="es-ES"/>
        </w:rPr>
        <w:t>Sobre Tablas. .</w:t>
      </w:r>
      <w:r>
        <w:rPr>
          <w:rFonts w:eastAsia="MS Mincho;ＭＳ 明朝"/>
          <w:sz w:val="24"/>
          <w:highlight w:val="green"/>
          <w:lang w:val="es-MX"/>
        </w:rPr>
        <w:t xml:space="preserve"> APROBADO 22/11/07 – Acta 889/07 (O-07-1776)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963 </w:t>
      </w:r>
      <w:r>
        <w:rPr>
          <w:rFonts w:eastAsia="MS Mincho;ＭＳ 明朝"/>
          <w:sz w:val="24"/>
          <w:u w:val="single"/>
          <w:lang w:val="es-ES"/>
        </w:rPr>
        <w:t>Proyecto de Ordenanza 963/07</w:t>
      </w:r>
      <w:r>
        <w:rPr>
          <w:rFonts w:eastAsia="MS Mincho;ＭＳ 明朝"/>
          <w:sz w:val="24"/>
          <w:lang w:val="es-ES"/>
        </w:rPr>
        <w:t xml:space="preserve">: "Se autoriza firma de convenio con el Poder Judicial de Río Negro y el Colegio de Abogados Bariloche". </w:t>
      </w:r>
      <w:r>
        <w:rPr>
          <w:rFonts w:eastAsia="MS Mincho;ＭＳ 明朝"/>
          <w:sz w:val="24"/>
        </w:rPr>
        <w:t xml:space="preserve">Autor: Vicepresidente Primero a cargo de Presidencia Concejo Municipal, Concejal Andrés Martínez Infante. Iniciativa: Presidente del Concejo Municipal, a cargo de Intendencia, Sr. Marcelo Cascón y Secretario de Gobierno. Dr. Federico Lutz. </w:t>
      </w:r>
      <w:r>
        <w:rPr>
          <w:rFonts w:eastAsia="MS Mincho;ＭＳ 明朝"/>
          <w:sz w:val="24"/>
          <w:lang w:val="es-ES"/>
        </w:rPr>
        <w:t>Sobre Tablas.</w:t>
      </w:r>
      <w:r>
        <w:rPr>
          <w:rFonts w:eastAsia="MS Mincho;ＭＳ 明朝"/>
          <w:sz w:val="24"/>
          <w:highlight w:val="green"/>
          <w:lang w:val="es-MX"/>
        </w:rPr>
        <w:t xml:space="preserve"> APROBADO 04/12/07 – Acta 890/07 (O-07-1776)</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964 </w:t>
      </w:r>
      <w:r>
        <w:rPr>
          <w:rFonts w:eastAsia="MS Mincho;ＭＳ 明朝"/>
          <w:sz w:val="24"/>
          <w:u w:val="single"/>
          <w:lang w:val="es-ES"/>
        </w:rPr>
        <w:t>Proyecto de Ordenanza 964/07</w:t>
      </w:r>
      <w:r>
        <w:rPr>
          <w:rFonts w:eastAsia="MS Mincho;ＭＳ 明朝"/>
          <w:sz w:val="24"/>
          <w:lang w:val="es-ES"/>
        </w:rPr>
        <w:t xml:space="preserve">: "Aceptar donación de fundación Arelauquen". </w:t>
      </w:r>
      <w:r>
        <w:rPr>
          <w:rFonts w:eastAsia="MS Mincho;ＭＳ 明朝"/>
          <w:sz w:val="24"/>
        </w:rPr>
        <w:t xml:space="preserve">Autor: Presidente Concejo Municipal, a/c Intendencia Municipal, Marcelo Cascón. Colaborador: Secretario de Gobierno, Dr. Federico Lutz. Sobre Tablas. </w:t>
      </w:r>
      <w:r>
        <w:rPr>
          <w:rFonts w:eastAsia="MS Mincho;ＭＳ 明朝"/>
          <w:sz w:val="24"/>
          <w:highlight w:val="green"/>
          <w:lang w:val="es-MX"/>
        </w:rPr>
        <w:t>APROBADO 04/12/07 – Acta 890/07 (O-07-1777)</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Normal"/>
        <w:jc w:val="both"/>
        <w:rPr/>
      </w:pPr>
      <w:r>
        <w:rPr>
          <w:rFonts w:eastAsia="MS Mincho;ＭＳ 明朝"/>
          <w:sz w:val="24"/>
          <w:lang w:val="es-ES"/>
        </w:rPr>
        <w:t xml:space="preserve">965 </w:t>
      </w:r>
      <w:r>
        <w:rPr>
          <w:rFonts w:eastAsia="MS Mincho;ＭＳ 明朝"/>
          <w:sz w:val="24"/>
          <w:u w:val="single"/>
          <w:lang w:val="es-ES"/>
        </w:rPr>
        <w:t>Proyecto de Ordenanza 965/07</w:t>
      </w:r>
      <w:r>
        <w:rPr>
          <w:rFonts w:eastAsia="MS Mincho;ＭＳ 明朝"/>
          <w:sz w:val="24"/>
          <w:lang w:val="es-ES"/>
        </w:rPr>
        <w:t xml:space="preserve">: "Autorizar al Intendente Municipal a firmar el contrato de comodato con la administración del Parque Nacional Nahuel Huapi". </w:t>
      </w:r>
      <w:r>
        <w:rPr>
          <w:rFonts w:eastAsia="MS Mincho;ＭＳ 明朝"/>
          <w:sz w:val="24"/>
        </w:rPr>
        <w:t xml:space="preserve">Autor: Presidente Concejo Municipal, a/c Intendencia Municipal, Marcelo Cascón. Colaborador: Secretario de Gobierno, Dr. Federico Lutz. Sobre Tablas. </w:t>
      </w:r>
      <w:r>
        <w:rPr>
          <w:rFonts w:eastAsia="MS Mincho;ＭＳ 明朝"/>
          <w:sz w:val="24"/>
          <w:highlight w:val="green"/>
          <w:lang w:val="es-MX"/>
        </w:rPr>
        <w:t>APROBADO 04/12/07 – Acta 890/07 (O-07-1778)</w:t>
      </w:r>
    </w:p>
    <w:p>
      <w:pPr>
        <w:pStyle w:val="Textosinformato"/>
        <w:jc w:val="both"/>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jc w:val="both"/>
        <w:rPr/>
      </w:pPr>
      <w:r>
        <w:rPr>
          <w:rFonts w:eastAsia="MS Mincho;ＭＳ 明朝" w:cs="Times New Roman" w:ascii="Times New Roman" w:hAnsi="Times New Roman"/>
          <w:sz w:val="24"/>
        </w:rPr>
        <w:t xml:space="preserve">966 </w:t>
      </w:r>
      <w:r>
        <w:rPr>
          <w:rFonts w:eastAsia="MS Mincho;ＭＳ 明朝" w:cs="Times New Roman" w:ascii="Times New Roman" w:hAnsi="Times New Roman"/>
          <w:sz w:val="24"/>
          <w:u w:val="single"/>
        </w:rPr>
        <w:t>Proyecto de Ordenanza 966/07</w:t>
      </w:r>
      <w:r>
        <w:rPr>
          <w:rFonts w:eastAsia="MS Mincho;ＭＳ 明朝" w:cs="Times New Roman" w:ascii="Times New Roman" w:hAnsi="Times New Roman"/>
          <w:sz w:val="24"/>
        </w:rPr>
        <w:t xml:space="preserve">: "Autorizar al Intendente Municipal a firmar el contrato de comodato con la Junta Vecinal Barrio Jockey Club". Autor: Presidente Concejo Municipal, a/c Intendencia Municipal, Marcelo Cascón. Colaborador: Secretario de Gobierno, Dr. Federico Lutz. A Asesoría Letrada y a Comisiones de Obras y Planeamiento y de Gobierno y Legales. </w:t>
      </w:r>
      <w:r>
        <w:rPr>
          <w:rFonts w:eastAsia="MS Mincho;ＭＳ 明朝" w:cs="Times New Roman" w:ascii="Times New Roman" w:hAnsi="Times New Roman"/>
          <w:sz w:val="24"/>
          <w:highlight w:val="cyan"/>
          <w:lang w:val="es-MX"/>
        </w:rPr>
        <w:tab/>
        <w:t>LIBRO 54</w:t>
      </w:r>
    </w:p>
    <w:p>
      <w:pPr>
        <w:pStyle w:val="Normal"/>
        <w:jc w:val="both"/>
        <w:rPr>
          <w:rFonts w:eastAsia="MS Mincho;ＭＳ 明朝" w:cs="Times New Roman"/>
          <w:sz w:val="24"/>
          <w:lang w:val="es-ES"/>
        </w:rPr>
      </w:pPr>
      <w:r>
        <w:rPr>
          <w:rFonts w:eastAsia="MS Mincho;ＭＳ 明朝" w:cs="Times New Roman"/>
          <w:sz w:val="24"/>
          <w:lang w:val="es-ES"/>
        </w:rPr>
      </w:r>
    </w:p>
    <w:p>
      <w:pPr>
        <w:pStyle w:val="Normal"/>
        <w:jc w:val="both"/>
        <w:rPr/>
      </w:pPr>
      <w:r>
        <w:rPr>
          <w:rFonts w:eastAsia="MS Mincho;ＭＳ 明朝"/>
          <w:sz w:val="24"/>
          <w:lang w:val="es-ES"/>
        </w:rPr>
        <w:t xml:space="preserve">967 </w:t>
      </w:r>
      <w:r>
        <w:rPr>
          <w:rFonts w:eastAsia="MS Mincho;ＭＳ 明朝"/>
          <w:sz w:val="24"/>
          <w:u w:val="single"/>
          <w:lang w:val="es-ES"/>
        </w:rPr>
        <w:t xml:space="preserve">Proyecto de Declaración 967/07: </w:t>
      </w:r>
      <w:r>
        <w:rPr>
          <w:rFonts w:eastAsia="MS Mincho;ＭＳ 明朝"/>
          <w:sz w:val="24"/>
          <w:lang w:val="es-ES"/>
        </w:rPr>
        <w:t xml:space="preserve">"Declarar de Interés Municipal la página web  </w:t>
      </w:r>
      <w:hyperlink r:id="rId2">
        <w:r>
          <w:rPr>
            <w:rStyle w:val="EnlacedeInternet"/>
            <w:rFonts w:eastAsia="MS Mincho;ＭＳ 明朝"/>
            <w:sz w:val="24"/>
            <w:lang w:val="es-ES"/>
          </w:rPr>
          <w:t>www.todosobreelbebe.com.ar</w:t>
        </w:r>
      </w:hyperlink>
      <w:r>
        <w:rPr>
          <w:rFonts w:eastAsia="MS Mincho;ＭＳ 明朝"/>
          <w:sz w:val="24"/>
          <w:u w:val="single"/>
          <w:lang w:val="es-ES"/>
        </w:rPr>
        <w:t xml:space="preserve">". </w:t>
      </w:r>
      <w:r>
        <w:rPr>
          <w:rFonts w:eastAsia="MS Mincho;ＭＳ 明朝"/>
          <w:sz w:val="24"/>
        </w:rPr>
        <w:t xml:space="preserve">Autores: Comision Legislativa. Colaboradora: Lic. Julia Fernández. </w:t>
      </w:r>
      <w:r>
        <w:rPr>
          <w:rFonts w:eastAsia="MS Mincho;ＭＳ 明朝"/>
          <w:sz w:val="24"/>
          <w:lang w:val="es-ES"/>
        </w:rPr>
        <w:t>Sobre Tablas.</w:t>
      </w:r>
      <w:r>
        <w:rPr>
          <w:rFonts w:eastAsia="MS Mincho;ＭＳ 明朝"/>
          <w:sz w:val="24"/>
          <w:highlight w:val="green"/>
          <w:lang w:val="es-MX"/>
        </w:rPr>
        <w:t xml:space="preserve"> APROBADO 04/12/07 – Acta 890/07 (D-07-1317)</w:t>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sinformato"/>
        <w:rPr>
          <w:rFonts w:ascii="Times New Roman" w:hAnsi="Times New Roman" w:eastAsia="MS Mincho;ＭＳ 明朝" w:cs="Times New Roman"/>
          <w:sz w:val="24"/>
          <w:lang w:val="es-ES"/>
        </w:rPr>
      </w:pPr>
      <w:r>
        <w:rPr>
          <w:rFonts w:eastAsia="MS Mincho;ＭＳ 明朝" w:cs="Times New Roman" w:ascii="Times New Roman" w:hAnsi="Times New Roman"/>
          <w:sz w:val="24"/>
          <w:lang w:val="es-ES"/>
        </w:rPr>
      </w:r>
    </w:p>
    <w:p>
      <w:pPr>
        <w:pStyle w:val="Textoindependiente3"/>
        <w:rPr>
          <w:rFonts w:ascii="Times New Roman" w:hAnsi="Times New Roman" w:eastAsia="MS Mincho;ＭＳ 明朝" w:cs="Times New Roman"/>
          <w:lang w:val="es-ES"/>
        </w:rPr>
      </w:pPr>
      <w:r>
        <w:rPr>
          <w:rFonts w:eastAsia="MS Mincho;ＭＳ 明朝" w:cs="Times New Roman" w:ascii="Times New Roman" w:hAnsi="Times New Roman"/>
          <w:lang w:val="es-ES"/>
        </w:rPr>
        <w:t>Actualizad 05/12/07.</w:t>
      </w:r>
    </w:p>
    <w:p>
      <w:pPr>
        <w:pStyle w:val="Textoindependiente3"/>
        <w:rPr>
          <w:rFonts w:ascii="Times New Roman" w:hAnsi="Times New Roman" w:eastAsia="MS Mincho;ＭＳ 明朝" w:cs="Times New Roman"/>
          <w:lang w:val="es-ES"/>
        </w:rPr>
      </w:pPr>
      <w:r>
        <w:rPr>
          <w:rFonts w:eastAsia="MS Mincho;ＭＳ 明朝" w:cs="Times New Roman" w:ascii="Times New Roman" w:hAnsi="Times New Roman"/>
          <w:lang w:val="es-ES"/>
        </w:rPr>
      </w:r>
    </w:p>
    <w:p>
      <w:pPr>
        <w:pStyle w:val="Normal"/>
        <w:jc w:val="both"/>
        <w:rPr>
          <w:rFonts w:eastAsia="MS Mincho;ＭＳ 明朝"/>
          <w:b/>
          <w:b/>
        </w:rPr>
      </w:pPr>
      <w:r>
        <w:rPr>
          <w:rFonts w:eastAsia="MS Mincho;ＭＳ 明朝"/>
          <w:b/>
        </w:rPr>
        <w:t>Actualizado al 12/12/11</w:t>
      </w:r>
    </w:p>
    <w:p>
      <w:pPr>
        <w:pStyle w:val="Normal"/>
        <w:jc w:val="both"/>
        <w:rPr>
          <w:rFonts w:eastAsia="MS Mincho;ＭＳ 明朝"/>
          <w:b/>
          <w:b/>
          <w:u w:val="single"/>
        </w:rPr>
      </w:pPr>
      <w:r>
        <w:rPr>
          <w:rFonts w:eastAsia="MS Mincho;ＭＳ 明朝"/>
          <w:b/>
          <w:u w:val="single"/>
        </w:rPr>
      </w:r>
    </w:p>
    <w:p>
      <w:pPr>
        <w:pStyle w:val="Normal"/>
        <w:jc w:val="both"/>
        <w:rPr/>
      </w:pPr>
      <w:r>
        <w:rPr>
          <w:rFonts w:eastAsia="MS Mincho;ＭＳ 明朝"/>
          <w:b/>
          <w:u w:val="single"/>
        </w:rPr>
        <w:t>PROYECTOS INGRESADOS EN LA PRESENTE GESTIÓN</w:t>
      </w:r>
      <w:r>
        <w:rPr>
          <w:rFonts w:eastAsia="MS Mincho;ＭＳ 明朝"/>
          <w:b/>
        </w:rPr>
        <w:t>. (2007-2011)</w:t>
      </w:r>
    </w:p>
    <w:p>
      <w:pPr>
        <w:pStyle w:val="Cuerpodetextoconsangra"/>
        <w:ind w:left="0" w:right="0" w:hanging="0"/>
        <w:rPr>
          <w:b/>
          <w:b/>
          <w:bCs/>
          <w:szCs w:val="24"/>
          <w:u w:val="single"/>
          <w:lang w:val="es-ES"/>
        </w:rPr>
      </w:pPr>
      <w:r>
        <w:rPr>
          <w:b/>
          <w:bCs/>
          <w:szCs w:val="24"/>
          <w:u w:val="single"/>
          <w:lang w:val="es-ES"/>
        </w:rPr>
      </w:r>
    </w:p>
    <w:p>
      <w:pPr>
        <w:pStyle w:val="Cuerpodetextoconsangra"/>
        <w:ind w:left="0" w:right="0" w:hanging="0"/>
        <w:rPr/>
      </w:pPr>
      <w:hyperlink r:id="rId3">
        <w:r>
          <w:rPr>
            <w:rStyle w:val="EnlacedeInternet"/>
            <w:b/>
            <w:bCs/>
            <w:szCs w:val="24"/>
            <w:lang w:val="es-MX"/>
          </w:rPr>
          <w:t>Proyecto de Resolución 001/07</w:t>
        </w:r>
      </w:hyperlink>
      <w:r>
        <w:rPr>
          <w:b/>
          <w:bCs/>
          <w:szCs w:val="24"/>
          <w:u w:val="single"/>
          <w:lang w:val="es-MX"/>
        </w:rPr>
        <w:t>:</w:t>
      </w:r>
      <w:r>
        <w:rPr>
          <w:szCs w:val="24"/>
        </w:rPr>
        <w:t xml:space="preserve"> "Renuncia intendente – Acefalía – Asunción presidente del Concejo - Interinato – Sustitución de Presidente del Concejo". Autores: Concejales Arabela Carreras, Silvana Camelli (Frente para la Victoria); Darío Rodríguez Duch (ARI); Daniel Pardo (PPR); Claudio Otano (Concertación para el Desarrollo) y Francisco De Cesare (Partido Socialista). </w:t>
      </w:r>
      <w:r>
        <w:rPr>
          <w:rFonts w:eastAsia="MS Mincho;ＭＳ 明朝"/>
          <w:szCs w:val="24"/>
          <w:shd w:fill="00FF00" w:val="clear"/>
          <w:lang w:val="es-MX"/>
        </w:rPr>
        <w:t xml:space="preserve">Aprobado 10/12/07 - </w:t>
      </w:r>
      <w:hyperlink r:id="rId4">
        <w:r>
          <w:rPr>
            <w:rStyle w:val="EnlacedeInternet"/>
            <w:rFonts w:eastAsia="MS Mincho;ＭＳ 明朝"/>
            <w:szCs w:val="24"/>
            <w:shd w:fill="00FF00" w:val="clear"/>
            <w:lang w:val="es-MX"/>
          </w:rPr>
          <w:t>Acta Nº 893/07</w:t>
        </w:r>
      </w:hyperlink>
      <w:r>
        <w:rPr>
          <w:rFonts w:eastAsia="MS Mincho;ＭＳ 明朝"/>
          <w:szCs w:val="24"/>
          <w:shd w:fill="00FF00" w:val="clear"/>
          <w:lang w:val="es-MX"/>
        </w:rPr>
        <w:t>. (</w:t>
      </w:r>
      <w:hyperlink r:id="rId5">
        <w:r>
          <w:rPr>
            <w:rStyle w:val="EnlacedeInternet"/>
            <w:rFonts w:eastAsia="MS Mincho;ＭＳ 明朝"/>
            <w:szCs w:val="24"/>
            <w:shd w:fill="00FF00" w:val="clear"/>
            <w:lang w:val="es-MX"/>
          </w:rPr>
          <w:t>R-07-349</w:t>
        </w:r>
      </w:hyperlink>
      <w:r>
        <w:rPr>
          <w:rFonts w:eastAsia="MS Mincho;ＭＳ 明朝"/>
          <w:szCs w:val="24"/>
          <w:shd w:fill="00FF00" w:val="clear"/>
          <w:lang w:val="es-MX"/>
        </w:rPr>
        <w:t xml:space="preserve">).   </w:t>
      </w:r>
    </w:p>
    <w:p>
      <w:pPr>
        <w:pStyle w:val="Normal"/>
        <w:jc w:val="both"/>
        <w:rPr/>
      </w:pPr>
      <w:r>
        <w:rPr/>
      </w:r>
    </w:p>
    <w:p>
      <w:pPr>
        <w:pStyle w:val="Textosinformato"/>
        <w:jc w:val="both"/>
        <w:rPr/>
      </w:pPr>
      <w:r>
        <w:rPr>
          <w:rFonts w:eastAsia="MS Mincho;ＭＳ 明朝" w:cs="Times New Roman" w:ascii="Times New Roman" w:hAnsi="Times New Roman"/>
          <w:b/>
          <w:bCs/>
          <w:sz w:val="24"/>
          <w:szCs w:val="24"/>
          <w:u w:val="single"/>
        </w:rPr>
        <w:t>Proyecto de Comunicación 002/07</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"Comunicar al Ejecutivo Provincial que de a conocer evaluación de impacto ambiental (E.I.A.) y Resolución ambiental sobre la cuenca del Ñirihuau". Autor: Concejal Alfredo Martín (Frente para la Victoria). Coautores: Concejales Silvana Camelli y Silvia Paz (Frente para la Victoria). </w:t>
      </w:r>
      <w:r>
        <w:rPr>
          <w:rFonts w:eastAsia="MS Mincho;ＭＳ 明朝" w:cs="Times New Roman" w:ascii="Times New Roman" w:hAnsi="Times New Roman"/>
          <w:sz w:val="24"/>
          <w:szCs w:val="24"/>
          <w:shd w:fill="00FF00" w:val="clear"/>
          <w:lang w:val="es-MX"/>
        </w:rPr>
        <w:t>Aprobado 20/12/07 – Acta 894/07 (</w:t>
      </w:r>
      <w:hyperlink r:id="rId6">
        <w:r>
          <w:rPr>
            <w:rStyle w:val="EnlacedeInternet"/>
            <w:rFonts w:eastAsia="MS Mincho;ＭＳ 明朝" w:cs="Times New Roman" w:ascii="Times New Roman" w:hAnsi="Times New Roman"/>
            <w:sz w:val="24"/>
            <w:szCs w:val="24"/>
            <w:shd w:fill="00FF00" w:val="clear"/>
            <w:lang w:val="es-MX"/>
          </w:rPr>
          <w:t>C-07-579</w:t>
        </w:r>
      </w:hyperlink>
      <w:r>
        <w:rPr>
          <w:rFonts w:eastAsia="MS Mincho;ＭＳ 明朝" w:cs="Times New Roman" w:ascii="Times New Roman" w:hAnsi="Times New Roman"/>
          <w:sz w:val="24"/>
          <w:szCs w:val="24"/>
          <w:shd w:fill="00FF00" w:val="clear"/>
          <w:lang w:val="es-MX"/>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003/07</w:t>
      </w:r>
      <w:r>
        <w:rPr>
          <w:rFonts w:eastAsia="MS Mincho;ＭＳ 明朝" w:cs="Times New Roman" w:ascii="Times New Roman" w:hAnsi="Times New Roman"/>
          <w:sz w:val="24"/>
          <w:szCs w:val="24"/>
        </w:rPr>
        <w:t xml:space="preserve">: "Incentivo por cumplimiento fiscal zonificación – Incorporación al artículo 88 Ordenanza Fiscal – Modificación artículo 87 Ordenanza Fiscal y artículo 5 Ordenanza Tarifaria - Actualización". Autor: Presidente del Concejo Municipal, a/c de la Intendencia, Lic. Darío A. Barriga. Colaboradores: Secretario de Hacienda, Lic. Alfredo Chara; Secretario de Gobierno, Sr. Adolfo Fourés; Subsecretaria de Hacienda, Lic. Laura Totonelli; Director de Recaudaciones, Cdor. Ángel Hugo Mastrolia; Jefa de Fiscalización, Sra. Ana Pineda e Inspectora, Tec. Daniela Suez. </w:t>
      </w:r>
      <w:r>
        <w:rPr>
          <w:rFonts w:eastAsia="MS Mincho;ＭＳ 明朝" w:cs="Times New Roman" w:ascii="Times New Roman" w:hAnsi="Times New Roman"/>
          <w:sz w:val="24"/>
          <w:szCs w:val="24"/>
          <w:shd w:fill="00FF00" w:val="clear"/>
          <w:lang w:val="es-MX"/>
        </w:rPr>
        <w:t>Aprobado 01/02/08 – Acta 896/08 (</w:t>
      </w:r>
      <w:hyperlink r:id="rId7">
        <w:r>
          <w:rPr>
            <w:rStyle w:val="EnlacedeInternet"/>
            <w:rFonts w:eastAsia="MS Mincho;ＭＳ 明朝" w:cs="Times New Roman" w:ascii="Times New Roman" w:hAnsi="Times New Roman"/>
            <w:sz w:val="24"/>
            <w:szCs w:val="24"/>
            <w:shd w:fill="00FF00" w:val="clear"/>
            <w:lang w:val="es-MX"/>
          </w:rPr>
          <w:t>O-08-1800</w:t>
        </w:r>
      </w:hyperlink>
      <w:r>
        <w:rPr>
          <w:rFonts w:eastAsia="MS Mincho;ＭＳ 明朝" w:cs="Times New Roman" w:ascii="Times New Roman" w:hAnsi="Times New Roman"/>
          <w:sz w:val="24"/>
          <w:szCs w:val="24"/>
          <w:shd w:fill="00FF00" w:val="clear"/>
          <w:lang w:val="es-MX"/>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004/07</w:t>
      </w:r>
      <w:r>
        <w:rPr>
          <w:rFonts w:eastAsia="MS Mincho;ＭＳ 明朝" w:cs="Times New Roman" w:ascii="Times New Roman" w:hAnsi="Times New Roman"/>
          <w:sz w:val="24"/>
          <w:szCs w:val="24"/>
        </w:rPr>
        <w:t>: "Presupuesto Municipal para el año 2008". Autor: Presidente del Concejo Municipal, a/c de la Intendencia, Lic. Darío A. Barriga. Colaboradores: Secretario de Hacienda, Lic. Alfredo Chara; Secretario de Gobierno, Sr. Adolfo Fourés; Directora de Contaduría General a/c, Cdora. Victoria del Carmen Cobos. En tratamiento.</w:t>
      </w:r>
      <w:r>
        <w:rPr>
          <w:rFonts w:eastAsia="MS Mincho;ＭＳ 明朝" w:cs="Times New Roman" w:ascii="Times New Roman" w:hAnsi="Times New Roman"/>
          <w:sz w:val="24"/>
          <w:szCs w:val="24"/>
          <w:shd w:fill="00FF00" w:val="clear"/>
          <w:lang w:val="es-MX"/>
        </w:rPr>
        <w:t xml:space="preserve"> Aprobado 01/02/08 – Acta 896/08 (</w:t>
      </w:r>
      <w:hyperlink r:id="rId8">
        <w:r>
          <w:rPr>
            <w:rStyle w:val="EnlacedeInternet"/>
            <w:rFonts w:eastAsia="MS Mincho;ＭＳ 明朝" w:cs="Times New Roman" w:ascii="Times New Roman" w:hAnsi="Times New Roman"/>
            <w:sz w:val="24"/>
            <w:szCs w:val="24"/>
            <w:shd w:fill="00FF00" w:val="clear"/>
            <w:lang w:val="es-MX"/>
          </w:rPr>
          <w:t>O-08-1801</w:t>
        </w:r>
      </w:hyperlink>
      <w:r>
        <w:rPr>
          <w:rFonts w:eastAsia="MS Mincho;ＭＳ 明朝" w:cs="Times New Roman" w:ascii="Times New Roman" w:hAnsi="Times New Roman"/>
          <w:sz w:val="24"/>
          <w:szCs w:val="24"/>
          <w:shd w:fill="00FF00" w:val="clear"/>
          <w:lang w:val="es-MX"/>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005/07</w:t>
      </w:r>
      <w:r>
        <w:rPr>
          <w:rFonts w:eastAsia="MS Mincho;ＭＳ 明朝" w:cs="Times New Roman" w:ascii="Times New Roman" w:hAnsi="Times New Roman"/>
          <w:sz w:val="24"/>
          <w:szCs w:val="24"/>
        </w:rPr>
        <w:t>: "Crear el Instituto Municipal de la Vivienda". Autor: Concejal Claudio Otano (Concertación). Coautora: Concejal Laura Alves (Concertación). Colaborados. Sra. Patricia Rodríguez. A Asesoría Letrada y a las comisiones de Obras y Planeamiento, de Economía y de Gobierno y Legales</w:t>
      </w:r>
      <w:r>
        <w:rPr>
          <w:rFonts w:eastAsia="MS Mincho;ＭＳ 明朝" w:cs="Times New Roman" w:ascii="Times New Roman" w:hAnsi="Times New Roman"/>
          <w:sz w:val="24"/>
          <w:szCs w:val="24"/>
          <w:shd w:fill="FF00FF" w:val="clear"/>
        </w:rPr>
        <w:t>.</w:t>
      </w:r>
      <w:r>
        <w:rPr>
          <w:rFonts w:eastAsia="MS Mincho;ＭＳ 明朝" w:cs="Times New Roman" w:ascii="Times New Roman" w:hAnsi="Times New Roman"/>
          <w:sz w:val="24"/>
          <w:szCs w:val="24"/>
          <w:shd w:fill="FF00FF" w:val="clear"/>
          <w:lang w:val="es-MX"/>
        </w:rPr>
        <w:t xml:space="preserve"> Aprobado 08/05/08 – Acta 902/08 (APROBADO EN 1º VUELTA).</w:t>
      </w:r>
      <w:r>
        <w:rPr>
          <w:rFonts w:eastAsia="MS Mincho;ＭＳ 明朝" w:cs="Times New Roman" w:ascii="Times New Roman" w:hAnsi="Times New Roman"/>
          <w:sz w:val="24"/>
          <w:szCs w:val="24"/>
          <w:shd w:fill="00FF00" w:val="clear"/>
          <w:lang w:val="es-MX"/>
        </w:rPr>
        <w:t xml:space="preserve"> Aprobado 05/06/08 – Acta 904/08 (</w:t>
      </w:r>
      <w:hyperlink r:id="rId9">
        <w:r>
          <w:rPr>
            <w:rStyle w:val="EnlacedeInternet"/>
            <w:rFonts w:eastAsia="MS Mincho;ＭＳ 明朝" w:cs="Times New Roman" w:ascii="Times New Roman" w:hAnsi="Times New Roman"/>
            <w:sz w:val="24"/>
            <w:szCs w:val="24"/>
            <w:shd w:fill="00FF00" w:val="clear"/>
            <w:lang w:val="es-MX"/>
          </w:rPr>
          <w:t>O-08-1815</w:t>
        </w:r>
      </w:hyperlink>
      <w:r>
        <w:rPr>
          <w:rFonts w:eastAsia="MS Mincho;ＭＳ 明朝" w:cs="Times New Roman" w:ascii="Times New Roman" w:hAnsi="Times New Roman"/>
          <w:sz w:val="24"/>
          <w:szCs w:val="24"/>
          <w:shd w:fill="00FF00" w:val="clear"/>
          <w:lang w:val="es-MX"/>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006/07</w:t>
      </w:r>
      <w:r>
        <w:rPr>
          <w:rFonts w:eastAsia="MS Mincho;ＭＳ 明朝" w:cs="Times New Roman" w:ascii="Times New Roman" w:hAnsi="Times New Roman"/>
          <w:sz w:val="24"/>
          <w:szCs w:val="24"/>
        </w:rPr>
        <w:t>: "Crear el Código Electoral Municipal". Autores: Concejales Laura Alves y Claudio Otano (Concertación). Colaboradores: Junta Electoral Municipal - Vecinos por la Carta – Marcelo López Alfonsín. A Asesoría Letrada y a la comisión de Gobierno y Legales</w:t>
      </w:r>
      <w:bookmarkStart w:id="0" w:name="OLE_LINK67"/>
      <w:bookmarkStart w:id="1" w:name="OLE_LINK68"/>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lang w:val="es-MX"/>
        </w:rPr>
        <w:t xml:space="preserve"> Aprobado 01/10/09 – Acta 936/09 (</w:t>
      </w:r>
      <w:hyperlink r:id="rId10">
        <w:r>
          <w:rPr>
            <w:rStyle w:val="EnlacedeInternet"/>
            <w:rFonts w:eastAsia="MS Mincho;ＭＳ 明朝" w:cs="Times New Roman" w:ascii="Times New Roman" w:hAnsi="Times New Roman"/>
            <w:sz w:val="24"/>
            <w:szCs w:val="24"/>
            <w:shd w:fill="00FF00" w:val="clear"/>
            <w:lang w:val="es-MX"/>
          </w:rPr>
          <w:t>O-09-1953</w:t>
        </w:r>
      </w:hyperlink>
      <w:r>
        <w:rPr>
          <w:rFonts w:eastAsia="MS Mincho;ＭＳ 明朝" w:cs="Times New Roman" w:ascii="Times New Roman" w:hAnsi="Times New Roman"/>
          <w:sz w:val="24"/>
          <w:szCs w:val="24"/>
          <w:shd w:fill="00FF00" w:val="clear"/>
          <w:lang w:val="es-MX"/>
        </w:rPr>
        <w:t>).</w:t>
      </w:r>
      <w:bookmarkEnd w:id="0"/>
      <w:bookmarkEnd w:id="1"/>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007/07</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proyecto www.bariloche.com". Autor: Presidente del Concejo Municipal a/c intendencia, Lic. Ángel Darío Barriga. Colaboradores: Secretario de Gobierno Sr. Adolfo Fourés y Director General de Protocolo, Sr. Marcelo Nemirovsky. A Asesoría Letrada y a la Comisión de Gobierno y Legales. .</w:t>
      </w:r>
      <w:r>
        <w:rPr>
          <w:rFonts w:eastAsia="MS Mincho;ＭＳ 明朝" w:cs="Times New Roman" w:ascii="Times New Roman" w:hAnsi="Times New Roman"/>
          <w:sz w:val="24"/>
          <w:szCs w:val="24"/>
          <w:shd w:fill="00FF00" w:val="clear"/>
          <w:lang w:val="es-MX"/>
        </w:rPr>
        <w:t xml:space="preserve"> Aprobado 27/03/08 – Acta 899/08 (</w:t>
      </w:r>
      <w:hyperlink r:id="rId11">
        <w:r>
          <w:rPr>
            <w:rStyle w:val="EnlacedeInternet"/>
            <w:rFonts w:eastAsia="MS Mincho;ＭＳ 明朝" w:cs="Times New Roman" w:ascii="Times New Roman" w:hAnsi="Times New Roman"/>
            <w:sz w:val="24"/>
            <w:szCs w:val="24"/>
            <w:shd w:fill="00FF00" w:val="clear"/>
            <w:lang w:val="es-MX"/>
          </w:rPr>
          <w:t>D-08-1333</w:t>
        </w:r>
      </w:hyperlink>
      <w:r>
        <w:rPr>
          <w:rFonts w:eastAsia="MS Mincho;ＭＳ 明朝" w:cs="Times New Roman" w:ascii="Times New Roman" w:hAnsi="Times New Roman"/>
          <w:sz w:val="24"/>
          <w:szCs w:val="24"/>
          <w:shd w:fill="00FF00" w:val="clear"/>
          <w:lang w:val="es-MX"/>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008/07</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"Aceptar la donación realizada por el artista plástico Marco Pertile Larochette". Autor Presidente del Concejo Municipal a/c intendencia, Lic.  Ángel Darío Barriga. Colaborador: Secretario de Gobierno Sr. Adolfo Fourés.</w:t>
      </w:r>
      <w:r>
        <w:rPr>
          <w:rFonts w:eastAsia="MS Mincho;ＭＳ 明朝" w:cs="Times New Roman" w:ascii="Times New Roman" w:hAnsi="Times New Roman"/>
          <w:sz w:val="24"/>
          <w:szCs w:val="24"/>
          <w:shd w:fill="00FF00" w:val="clear"/>
          <w:lang w:val="es-MX"/>
        </w:rPr>
        <w:t xml:space="preserve"> Aprobado 14/02/08 – Acta 897/08 (</w:t>
      </w:r>
      <w:hyperlink r:id="rId12">
        <w:r>
          <w:rPr>
            <w:rStyle w:val="EnlacedeInternet"/>
            <w:rFonts w:eastAsia="MS Mincho;ＭＳ 明朝" w:cs="Times New Roman" w:ascii="Times New Roman" w:hAnsi="Times New Roman"/>
            <w:sz w:val="24"/>
            <w:szCs w:val="24"/>
            <w:shd w:fill="00FF00" w:val="clear"/>
            <w:lang w:val="es-MX"/>
          </w:rPr>
          <w:t>O-08-1803</w:t>
        </w:r>
      </w:hyperlink>
      <w:r>
        <w:rPr>
          <w:rFonts w:eastAsia="MS Mincho;ＭＳ 明朝" w:cs="Times New Roman" w:ascii="Times New Roman" w:hAnsi="Times New Roman"/>
          <w:sz w:val="24"/>
          <w:szCs w:val="24"/>
          <w:shd w:fill="00FF00" w:val="clear"/>
          <w:lang w:val="es-MX"/>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009/07:</w:t>
      </w:r>
      <w:r>
        <w:rPr>
          <w:rFonts w:eastAsia="MS Mincho;ＭＳ 明朝" w:cs="Times New Roman" w:ascii="Times New Roman" w:hAnsi="Times New Roman"/>
          <w:bCs/>
          <w:sz w:val="24"/>
          <w:szCs w:val="24"/>
        </w:rPr>
        <w:t xml:space="preserve"> "Prestar acuerdo Pliego Licitación Pública obras pavimentación acceso a Colonia Suiza". Autor: Presidente Concejo Municipal, a/c Intendencia Municipal, Lic. Ángel Darío Barriga. Colaboradores: Secretario de Obras y Servicios Públicos, Arq. Carlos Valeri; Secretario de Gobierno, Sr. Adolfo Foures y Dirección de Obras por Contrato. </w:t>
      </w:r>
      <w:r>
        <w:rPr>
          <w:rFonts w:eastAsia="MS Mincho;ＭＳ 明朝" w:cs="Times New Roman" w:ascii="Times New Roman" w:hAnsi="Times New Roman"/>
          <w:sz w:val="24"/>
          <w:szCs w:val="24"/>
          <w:shd w:fill="00FF00" w:val="clear"/>
          <w:lang w:val="es-MX"/>
        </w:rPr>
        <w:t>Aprobado 10/01/08 – Acta 895/08 (O-08-1799).</w:t>
      </w:r>
    </w:p>
    <w:p>
      <w:pPr>
        <w:pStyle w:val="Normal"/>
        <w:jc w:val="both"/>
        <w:rPr>
          <w:b/>
          <w:b/>
          <w:bCs/>
          <w:u w:val="single"/>
        </w:rPr>
      </w:pPr>
      <w:r>
        <w:rPr>
          <w:b/>
          <w:bCs/>
          <w:u w:val="single"/>
        </w:rPr>
      </w:r>
    </w:p>
    <w:p>
      <w:pPr>
        <w:pStyle w:val="Textosinformato"/>
        <w:jc w:val="both"/>
        <w:rPr/>
      </w:pPr>
      <w:r>
        <w:rPr>
          <w:rFonts w:eastAsia="MS Mincho;ＭＳ 明朝" w:cs="Times New Roman" w:ascii="Times New Roman" w:hAnsi="Times New Roman"/>
          <w:b/>
          <w:sz w:val="24"/>
          <w:szCs w:val="24"/>
          <w:u w:val="single"/>
        </w:rPr>
        <w:t>Proyecto de Ordenanza 010/07</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"Fijar Organigrama del Tribunal de Contralor". Autores: Presidente Tribunal de Contralor, Sr. Oscar Cannizzaro, Vice Presidenta Tribunal de Contralor, Cdra. Nora García y Vocal del Tribunal de Contralor, Sra. Edith Garro. Colaboradora: Srta. Andrea Leiva, Sr. Miguel Silva, Cdor. Martín Olvar, Cdor. Ariel Gomis, Dr. Adrián Brussini y Cdor. Manuel García. A Asesoría Letrada y a las Comisiones de Economía y de Gobierno y Legales</w:t>
      </w:r>
      <w:r>
        <w:rPr>
          <w:rFonts w:eastAsia="MS Mincho;ＭＳ 明朝" w:cs="Times New Roman" w:ascii="Times New Roman" w:hAnsi="Times New Roman"/>
          <w:sz w:val="24"/>
          <w:szCs w:val="24"/>
          <w:shd w:fill="FFFF00" w:val="clear"/>
        </w:rPr>
        <w:t>. RETIRADO en Sesión del 27-03-08. ACTA 899-08</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b/>
          <w:sz w:val="24"/>
          <w:szCs w:val="24"/>
          <w:highlight w:val="cyan"/>
          <w:lang w:val="es-MX"/>
        </w:rPr>
        <w:tab/>
        <w:t>LIBRO 55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011/07</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IV Congreso Argentino de Limnología (cal IV Bariloche)". Autor: Presidente del Concejo Municipal a/c intendencia, Lic.  Angel Darío Barriga. Colaboradores: Secretario de Gobierno, Lic. Adolfo Fourés, Director General de Protocolo, Sr. Marcelo Nemirovsky. A Asesoría Letrada y a la Comisión de Gobierno y Legales.</w:t>
      </w:r>
      <w:r>
        <w:rPr>
          <w:rFonts w:eastAsia="MS Mincho;ＭＳ 明朝" w:cs="Times New Roman" w:ascii="Times New Roman" w:hAnsi="Times New Roman"/>
          <w:sz w:val="24"/>
          <w:szCs w:val="24"/>
          <w:shd w:fill="00FF00" w:val="clear"/>
          <w:lang w:val="es-MX"/>
        </w:rPr>
        <w:t xml:space="preserve"> Aprobado 28/02/08 – Acta 898/08 (</w:t>
      </w:r>
      <w:hyperlink r:id="rId13">
        <w:r>
          <w:rPr>
            <w:rStyle w:val="EnlacedeInternet"/>
            <w:rFonts w:eastAsia="MS Mincho;ＭＳ 明朝" w:cs="Times New Roman" w:ascii="Times New Roman" w:hAnsi="Times New Roman"/>
            <w:sz w:val="24"/>
            <w:szCs w:val="24"/>
            <w:shd w:fill="00FF00" w:val="clear"/>
            <w:lang w:val="es-MX"/>
          </w:rPr>
          <w:t>D-08-1328</w:t>
        </w:r>
      </w:hyperlink>
      <w:r>
        <w:rPr>
          <w:rFonts w:eastAsia="MS Mincho;ＭＳ 明朝" w:cs="Times New Roman" w:ascii="Times New Roman" w:hAnsi="Times New Roman"/>
          <w:sz w:val="24"/>
          <w:szCs w:val="24"/>
          <w:shd w:fill="00FF00" w:val="clear"/>
          <w:lang w:val="es-MX"/>
        </w:rPr>
        <w:t>).</w:t>
      </w:r>
    </w:p>
    <w:p>
      <w:pPr>
        <w:pStyle w:val="Normal"/>
        <w:jc w:val="both"/>
        <w:rPr>
          <w:b/>
          <w:b/>
          <w:bCs/>
          <w:u w:val="single"/>
        </w:rPr>
      </w:pPr>
      <w:r>
        <w:rPr>
          <w:b/>
          <w:bCs/>
          <w:u w:val="single"/>
        </w:rPr>
      </w:r>
    </w:p>
    <w:p>
      <w:pPr>
        <w:pStyle w:val="Textosinformato"/>
        <w:jc w:val="both"/>
        <w:rPr/>
      </w:pPr>
      <w:r>
        <w:rPr>
          <w:rFonts w:eastAsia="MS Mincho;ＭＳ 明朝" w:cs="Times New Roman" w:ascii="Times New Roman" w:hAnsi="Times New Roman"/>
          <w:b/>
          <w:sz w:val="24"/>
          <w:szCs w:val="24"/>
          <w:u w:val="single"/>
        </w:rPr>
        <w:t>Proyecto de Declaración 012/08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cortometraje "El Reflejo" de Verónica Montero". Autores: Concejales Silvia Paz y Alfredo Martín, (FpV). Iniciativa: Srta. Claudia Contreras. </w:t>
      </w:r>
      <w:r>
        <w:rPr>
          <w:rFonts w:eastAsia="MS Mincho;ＭＳ 明朝" w:cs="Times New Roman" w:ascii="Times New Roman" w:hAnsi="Times New Roman"/>
          <w:sz w:val="24"/>
          <w:szCs w:val="24"/>
          <w:shd w:fill="00FF00" w:val="clear"/>
        </w:rPr>
        <w:t>Aprobado 20/12/07 Acta 894/07 (R 07-1323)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013/08</w:t>
      </w:r>
      <w:r>
        <w:rPr>
          <w:rFonts w:eastAsia="MS Mincho;ＭＳ 明朝" w:cs="Times New Roman" w:ascii="Times New Roman" w:hAnsi="Times New Roman"/>
          <w:sz w:val="24"/>
          <w:szCs w:val="24"/>
        </w:rPr>
        <w:t xml:space="preserve">: "Comunicar al Rector – Organizador U.N.R.N la necesidad de participación de los Barilochenses, en la creación de esta institución". Autores: Concejales Alfredo Martín, Silvia Paz, Hugo Cejas, Arabela Carreras y Silvana Camelli; (FpV). </w:t>
      </w:r>
      <w:r>
        <w:rPr>
          <w:rFonts w:eastAsia="MS Mincho;ＭＳ 明朝" w:cs="Times New Roman" w:ascii="Times New Roman" w:hAnsi="Times New Roman"/>
          <w:sz w:val="24"/>
          <w:szCs w:val="24"/>
          <w:shd w:fill="00FF00" w:val="clear"/>
        </w:rPr>
        <w:t>Aprobado 10/01/08- Acta 895/08 (</w:t>
      </w:r>
      <w:hyperlink r:id="rId14">
        <w:r>
          <w:rPr>
            <w:rStyle w:val="EnlacedeInternet"/>
            <w:rFonts w:eastAsia="MS Mincho;ＭＳ 明朝" w:cs="Times New Roman" w:ascii="Times New Roman" w:hAnsi="Times New Roman"/>
            <w:sz w:val="24"/>
            <w:szCs w:val="24"/>
            <w:shd w:fill="00FF00" w:val="clear"/>
          </w:rPr>
          <w:t>C-08-580</w:t>
        </w:r>
      </w:hyperlink>
      <w:r>
        <w:rPr>
          <w:rFonts w:eastAsia="MS Mincho;ＭＳ 明朝" w:cs="Times New Roman" w:ascii="Times New Roman" w:hAnsi="Times New Roman"/>
          <w:sz w:val="24"/>
          <w:szCs w:val="24"/>
          <w:shd w:fill="00FF00" w:val="clear"/>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014/08</w:t>
      </w:r>
      <w:r>
        <w:rPr>
          <w:rFonts w:eastAsia="MS Mincho;ＭＳ 明朝" w:cs="Times New Roman" w:ascii="Times New Roman" w:hAnsi="Times New Roman"/>
          <w:sz w:val="24"/>
          <w:szCs w:val="24"/>
        </w:rPr>
        <w:t xml:space="preserve">: "Comunicar la necesidad de que San Carlos de Bariloche sea sede permanente del Rectorado de la Universidad Nacional de Río Negro". Autor: Concejal Claudio Otano (Concertación). Coautora: Concejal Laura Alves (Concertación). </w:t>
      </w:r>
      <w:r>
        <w:rPr>
          <w:rFonts w:eastAsia="MS Mincho;ＭＳ 明朝" w:cs="Times New Roman" w:ascii="Times New Roman" w:hAnsi="Times New Roman"/>
          <w:sz w:val="24"/>
          <w:szCs w:val="24"/>
          <w:shd w:fill="00FF00" w:val="clear"/>
        </w:rPr>
        <w:t>Aprobado 10/01/08- Acta 895/08 (</w:t>
      </w:r>
      <w:hyperlink r:id="rId15">
        <w:r>
          <w:rPr>
            <w:rStyle w:val="EnlacedeInternet"/>
            <w:rFonts w:eastAsia="MS Mincho;ＭＳ 明朝" w:cs="Times New Roman" w:ascii="Times New Roman" w:hAnsi="Times New Roman"/>
            <w:sz w:val="24"/>
            <w:szCs w:val="24"/>
            <w:shd w:fill="00FF00" w:val="clear"/>
          </w:rPr>
          <w:t>C-08-581</w:t>
        </w:r>
      </w:hyperlink>
      <w:r>
        <w:rPr>
          <w:rFonts w:eastAsia="MS Mincho;ＭＳ 明朝" w:cs="Times New Roman" w:ascii="Times New Roman" w:hAnsi="Times New Roman"/>
          <w:sz w:val="24"/>
          <w:szCs w:val="24"/>
          <w:shd w:fill="00FF00" w:val="clear"/>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015/08</w:t>
      </w:r>
      <w:r>
        <w:rPr>
          <w:rFonts w:eastAsia="MS Mincho;ＭＳ 明朝" w:cs="Times New Roman" w:ascii="Times New Roman" w:hAnsi="Times New Roman"/>
          <w:sz w:val="24"/>
          <w:szCs w:val="24"/>
        </w:rPr>
        <w:t xml:space="preserve">: "Declarar Evento de Interés Deportivo y Municipal carrera de aventura "4 Refugios"". Autores: Comisión Legislativa Concejales: Silvana Camelli, Arabela Carreras (FpV); Daniel Pardo (PPR); Darío Rodríguez Duch (ARI); Francisco De Cesare (Partido Socialista); Claudio Otano (Concertación). Iniciativa: Club Andino Bariloche. </w:t>
      </w:r>
      <w:r>
        <w:rPr>
          <w:rFonts w:eastAsia="MS Mincho;ＭＳ 明朝" w:cs="Times New Roman" w:ascii="Times New Roman" w:hAnsi="Times New Roman"/>
          <w:sz w:val="24"/>
          <w:szCs w:val="24"/>
          <w:shd w:fill="00FF00" w:val="clear"/>
        </w:rPr>
        <w:t>Aprobado 10/01/08- Acta 895/08 (</w:t>
      </w:r>
      <w:hyperlink r:id="rId16">
        <w:r>
          <w:rPr>
            <w:rStyle w:val="EnlacedeInternet"/>
            <w:rFonts w:eastAsia="MS Mincho;ＭＳ 明朝" w:cs="Times New Roman" w:ascii="Times New Roman" w:hAnsi="Times New Roman"/>
            <w:sz w:val="24"/>
            <w:szCs w:val="24"/>
            <w:shd w:fill="00FF00" w:val="clear"/>
          </w:rPr>
          <w:t>D-08-1324</w:t>
        </w:r>
      </w:hyperlink>
      <w:r>
        <w:rPr>
          <w:rFonts w:eastAsia="MS Mincho;ＭＳ 明朝" w:cs="Times New Roman" w:ascii="Times New Roman" w:hAnsi="Times New Roman"/>
          <w:sz w:val="24"/>
          <w:szCs w:val="24"/>
          <w:shd w:fill="00FF00" w:val="clear"/>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016/08:</w:t>
      </w:r>
      <w:r>
        <w:rPr>
          <w:rFonts w:eastAsia="MS Mincho;ＭＳ 明朝" w:cs="Times New Roman" w:ascii="Times New Roman" w:hAnsi="Times New Roman"/>
          <w:sz w:val="24"/>
          <w:szCs w:val="24"/>
        </w:rPr>
        <w:t xml:space="preserve"> "</w:t>
      </w:r>
      <w:r>
        <w:rPr>
          <w:rFonts w:cs="Times New Roman" w:ascii="Times New Roman" w:hAnsi="Times New Roman"/>
          <w:sz w:val="24"/>
          <w:szCs w:val="24"/>
        </w:rPr>
        <w:t xml:space="preserve">Comunicar  a la Dirección de Comercio Interior de la Provincia de Río Negro y Secretaría de Comercio Interior de la Nación arbitren medios necesarios para evitar desabastecimiento de combustible en San Carlos de Bariloche". Autores: Concejales Alfredo Martín, Arabela Carreras, Silvana Camelli, Hugo Cejas, Silvia Paz, (FpV); Darío Rodríguez Duch (ARI); Claudio Otano, Laura Alves (Concertación); Daniel Pardo (PPR) y Francisco De cesare (Partido Socialista). </w:t>
      </w:r>
      <w:r>
        <w:rPr>
          <w:rFonts w:eastAsia="MS Mincho;ＭＳ 明朝" w:cs="Times New Roman" w:ascii="Times New Roman" w:hAnsi="Times New Roman"/>
          <w:sz w:val="24"/>
          <w:szCs w:val="24"/>
          <w:shd w:fill="00FF00" w:val="clear"/>
        </w:rPr>
        <w:t>Aprobado 10/01/08- Acta 895/08 (C-08-582).</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Comunicación 017/08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"Adherir al Plan Nacional de ahorro de energía. Promover un Plan de Acción Municipal. Solicitar al Gobierno Nacional el canje de lámparas incandescentes actuales por otras de bajo consumo". Autora: Concejal Silvana Camelli, (FpV). Colaboradores: concejales  Hugo Cejas, Arabela Carreras, Alfredo Martín y Silvia Paz (FpV). Se solicitará el retiro. </w:t>
      </w:r>
      <w:r>
        <w:rPr>
          <w:rFonts w:eastAsia="MS Mincho;ＭＳ 明朝" w:cs="Times New Roman" w:ascii="Times New Roman" w:hAnsi="Times New Roman"/>
          <w:sz w:val="24"/>
          <w:szCs w:val="24"/>
          <w:shd w:fill="FFFF00" w:val="clear"/>
        </w:rPr>
        <w:t>RETIRADO 14/02/08 – (Acta 897/08).</w:t>
      </w:r>
      <w:r>
        <w:rPr>
          <w:rFonts w:eastAsia="MS Mincho;ＭＳ 明朝" w:cs="Times New Roman" w:ascii="Times New Roman" w:hAnsi="Times New Roman"/>
          <w:b/>
          <w:sz w:val="24"/>
          <w:szCs w:val="24"/>
          <w:highlight w:val="cyan"/>
          <w:shd w:fill="FFFF00" w:val="clear"/>
          <w:lang w:val="es-MX"/>
        </w:rPr>
        <w:tab/>
        <w:t>LIBRO 55</w:t>
      </w:r>
    </w:p>
    <w:p>
      <w:pPr>
        <w:pStyle w:val="Normal"/>
        <w:spacing w:lineRule="auto" w:line="240" w:before="0" w:after="0"/>
        <w:jc w:val="both"/>
        <w:rPr>
          <w:b/>
          <w:b/>
          <w:bCs/>
          <w:u w:val="single"/>
        </w:rPr>
      </w:pPr>
      <w:r>
        <w:rPr>
          <w:b/>
          <w:bCs/>
          <w:u w:val="single"/>
        </w:rPr>
      </w:r>
    </w:p>
    <w:p>
      <w:pPr>
        <w:pStyle w:val="Textosinformato"/>
        <w:jc w:val="both"/>
        <w:rPr/>
      </w:pPr>
      <w:r>
        <w:rPr>
          <w:rFonts w:cs="Times New Roman" w:ascii="Times New Roman" w:hAnsi="Times New Roman"/>
          <w:b/>
          <w:bCs/>
          <w:sz w:val="24"/>
          <w:szCs w:val="24"/>
          <w:u w:val="single"/>
        </w:rPr>
        <w:t>Proyecto de C</w:t>
      </w:r>
      <w:r>
        <w:rPr>
          <w:rFonts w:cs="Times New Roman" w:ascii="Times New Roman" w:hAnsi="Times New Roman"/>
          <w:b/>
          <w:bCs/>
          <w:sz w:val="24"/>
          <w:szCs w:val="24"/>
          <w:u w:val="single"/>
          <w:lang w:val="es-MX"/>
        </w:rPr>
        <w:t xml:space="preserve">omunicación 018/08: </w:t>
      </w:r>
      <w:r>
        <w:rPr>
          <w:rFonts w:cs="Times New Roman" w:ascii="Times New Roman" w:hAnsi="Times New Roman"/>
          <w:sz w:val="24"/>
          <w:szCs w:val="24"/>
          <w:lang w:val="es-MX"/>
        </w:rPr>
        <w:t>"S</w:t>
      </w:r>
      <w:r>
        <w:rPr>
          <w:rFonts w:cs="Times New Roman" w:ascii="Times New Roman" w:hAnsi="Times New Roman"/>
          <w:sz w:val="24"/>
          <w:szCs w:val="24"/>
        </w:rPr>
        <w:t>olicitar al Ministerio de Salud Pública precisiones sobre el llamado a licitación para la construcción de los centros de salud de los barrios Las Quintas, Frutillar y Malvinas".</w:t>
      </w:r>
      <w:r>
        <w:rPr>
          <w:rFonts w:eastAsia="MS Mincho;ＭＳ 明朝" w:cs="Times New Roman" w:ascii="Times New Roman" w:hAnsi="Times New Roman"/>
          <w:sz w:val="24"/>
          <w:szCs w:val="24"/>
          <w:shd w:fill="00FF00" w:val="clear"/>
        </w:rPr>
        <w:t xml:space="preserve"> Aprobado 01/02/08- Acta 896/08 (C-08-583).</w:t>
      </w:r>
    </w:p>
    <w:p>
      <w:pPr>
        <w:pStyle w:val="Normal"/>
        <w:spacing w:lineRule="auto" w:line="240" w:before="0" w:after="0"/>
        <w:jc w:val="both"/>
        <w:rPr/>
      </w:pPr>
      <w:r>
        <w:rPr/>
      </w:r>
    </w:p>
    <w:p>
      <w:pPr>
        <w:pStyle w:val="Textosinformato"/>
        <w:jc w:val="both"/>
        <w:rPr/>
      </w:pPr>
      <w:r>
        <w:rPr>
          <w:rFonts w:eastAsia="MS Mincho;ＭＳ 明朝" w:cs="Times New Roman" w:ascii="Times New Roman" w:hAnsi="Times New Roman"/>
          <w:b/>
          <w:sz w:val="24"/>
          <w:szCs w:val="24"/>
          <w:u w:val="single"/>
        </w:rPr>
        <w:t>Proyecto de Ordenanza 019/08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"Adquirir inmueble con fines sociales". Autor: Presidente del Concejo a/c Intendencia Municipal, Sr. Darío Barriga. Colaboradores: Secretario de Gobierno, Sr. Adolfo Fourés, Secretario de Obras Públicas, Sr. Carlos Valeri y Director de Tierras, Sr. Jorge Paolinelli. A Asesoría Letrada y a las Comisiones de Obras y Planeamiento, de Economía y de Gobierno y Legales.</w:t>
      </w:r>
      <w:r>
        <w:rPr>
          <w:rFonts w:eastAsia="MS Mincho;ＭＳ 明朝" w:cs="Times New Roman" w:ascii="Times New Roman" w:hAnsi="Times New Roman"/>
          <w:sz w:val="24"/>
          <w:szCs w:val="24"/>
          <w:shd w:fill="00FF00" w:val="clear"/>
        </w:rPr>
        <w:t xml:space="preserve"> Aprobado 02/07/09- Acta 932/02 (O-09-1930).</w:t>
      </w:r>
    </w:p>
    <w:p>
      <w:pPr>
        <w:pStyle w:val="Normal"/>
        <w:jc w:val="both"/>
        <w:rPr>
          <w:b/>
          <w:b/>
        </w:rPr>
      </w:pPr>
      <w:r>
        <w:rPr>
          <w:b/>
        </w:rPr>
      </w:r>
    </w:p>
    <w:p>
      <w:pPr>
        <w:pStyle w:val="Textosinformato"/>
        <w:jc w:val="both"/>
        <w:rPr/>
      </w:pPr>
      <w:r>
        <w:rPr>
          <w:rFonts w:eastAsia="MS Mincho;ＭＳ 明朝" w:cs="Times New Roman" w:ascii="Times New Roman" w:hAnsi="Times New Roman"/>
          <w:b/>
          <w:sz w:val="24"/>
          <w:szCs w:val="24"/>
          <w:u w:val="single"/>
        </w:rPr>
        <w:t>Proyecto de Declaración 020/08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 xml:space="preserve">"Declarar de Interés municipal la "II Fiesta de la Cultura Popular en el Alto" coordinada por la murga "Los Amantes de Colombina", a realizarse en el Barrio El Frutillar los días 16 y 17 de febrero de 2008".  Autor: Concejal Darío Rodríguez Duch (ARI). Colaboradores: Margarita Echagüe, Ramiro Montiel, integrantes de la murga "Los amantes de Colombina. </w:t>
      </w:r>
      <w:r>
        <w:rPr>
          <w:rFonts w:eastAsia="MS Mincho;ＭＳ 明朝" w:cs="Times New Roman" w:ascii="Times New Roman" w:hAnsi="Times New Roman"/>
          <w:sz w:val="24"/>
          <w:szCs w:val="24"/>
          <w:shd w:fill="FFFF00" w:val="clear"/>
        </w:rPr>
        <w:t>RETIRADO 14/02/08 – (Acta 897/08).</w:t>
      </w:r>
      <w:r>
        <w:rPr>
          <w:rFonts w:eastAsia="MS Mincho;ＭＳ 明朝" w:cs="Times New Roman" w:ascii="Times New Roman" w:hAnsi="Times New Roman"/>
          <w:b/>
          <w:sz w:val="24"/>
          <w:szCs w:val="24"/>
          <w:highlight w:val="cyan"/>
          <w:shd w:fill="FFFF00" w:val="clear"/>
          <w:lang w:val="es-MX"/>
        </w:rPr>
        <w:tab/>
        <w:t>LIBRO 55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021/08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"Solicitar al Ministerio de Salud Pública de la Provincia de Río Negro un relevamineto sobre las afecciones provocadas por el humo emanado del Vertedero Municipal durante los incendios, además de la elaboración de un informe sobre casos de vecinos presentados en el Hospital Zonal Ramón Carrillo por este motivo". Autor: Concejal Daniel Pardo (PPR). Colaboradores: Núcleo Patagónico</w:t>
      </w:r>
      <w:r>
        <w:rPr>
          <w:rFonts w:cs="Times New Roman" w:ascii="Times New Roman" w:hAnsi="Times New Roman"/>
          <w:sz w:val="24"/>
          <w:szCs w:val="24"/>
        </w:rPr>
        <w:t>".</w:t>
      </w:r>
      <w:r>
        <w:rPr>
          <w:rFonts w:eastAsia="MS Mincho;ＭＳ 明朝" w:cs="Times New Roman" w:ascii="Times New Roman" w:hAnsi="Times New Roman"/>
          <w:sz w:val="24"/>
          <w:szCs w:val="24"/>
          <w:shd w:fill="00FF00" w:val="clear"/>
        </w:rPr>
        <w:t xml:space="preserve"> Aprobado 01/02/08- Acta 896/08 (C-08-584).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022/08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Ministerio  de Hacienda de la provincia de Río Negro el rechazo al porcentaje de aumento en la valuación fiscal de las propiedades de San Carlos de Bariloche". Autores: Concejales Claudio Otano, Laura Alves (Concertación); Daniel Pardo, (PPR); Silvana Camelli (FpV); Francisco De Cesare (Partido Socialista); Darío Rodríguez Duch (ARI). </w:t>
      </w:r>
      <w:r>
        <w:rPr>
          <w:rFonts w:eastAsia="MS Mincho;ＭＳ 明朝" w:cs="Times New Roman" w:ascii="Times New Roman" w:hAnsi="Times New Roman"/>
          <w:sz w:val="24"/>
          <w:szCs w:val="24"/>
          <w:shd w:fill="FFFF00" w:val="clear"/>
        </w:rPr>
        <w:t>RETIRADO 14/02/08 – (Acta 897/08).</w:t>
      </w:r>
      <w:r>
        <w:rPr>
          <w:rFonts w:eastAsia="MS Mincho;ＭＳ 明朝" w:cs="Times New Roman" w:ascii="Times New Roman" w:hAnsi="Times New Roman"/>
          <w:b/>
          <w:sz w:val="24"/>
          <w:szCs w:val="24"/>
          <w:highlight w:val="cyan"/>
          <w:shd w:fill="FFFF00" w:val="clear"/>
          <w:lang w:val="es-MX"/>
        </w:rPr>
        <w:tab/>
        <w:t>LIBRO 55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023/08:</w:t>
      </w:r>
      <w:r>
        <w:rPr>
          <w:rFonts w:eastAsia="MS Mincho;ＭＳ 明朝" w:cs="Times New Roman" w:ascii="Times New Roman" w:hAnsi="Times New Roman"/>
          <w:sz w:val="24"/>
          <w:szCs w:val="24"/>
        </w:rPr>
        <w:t xml:space="preserve"> "Adherir  al Plan Nacional de ahorro de energía. Promover un Plan de Acción Municipal. Solicitar al Gobierno Nacional el canje de lámparas incandescentes actuales por otras de bajo consumo". Autora: Concejal Silvana Camelli, (FpV). Colaboradores: Concejales  Hugo Cejas, Arabela Carreras, Alfredo Martín y Silvia Paz (FpV). .</w:t>
      </w:r>
      <w:r>
        <w:rPr>
          <w:rFonts w:eastAsia="MS Mincho;ＭＳ 明朝" w:cs="Times New Roman" w:ascii="Times New Roman" w:hAnsi="Times New Roman"/>
          <w:sz w:val="24"/>
          <w:szCs w:val="24"/>
          <w:shd w:fill="00FF00" w:val="clear"/>
          <w:lang w:val="es-MX"/>
        </w:rPr>
        <w:t xml:space="preserve"> Aprobado 14/02/08 – Acta 897/08 (C-08-586).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024/08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"Establecer nuevo organigrama de planta permanente Ejecutivo Municipal. Artículo 38 de la Carta Orgánica Municipal". Autor: Presidente del Concejo Municipal a/c Intendencia Municipal, Lic. Ángel Darío Barriga. Colaboradores: Secretario de Gobierno, Sr. Adolfo Fourés y Comisión de Asuntos Gremiales. A Asesoría Letrada y a las Comisiones de Gobierno y Legales y de Economía.</w:t>
      </w:r>
      <w:r>
        <w:rPr>
          <w:rFonts w:eastAsia="MS Mincho;ＭＳ 明朝" w:cs="Times New Roman" w:ascii="Times New Roman" w:hAnsi="Times New Roman"/>
          <w:b/>
          <w:sz w:val="24"/>
          <w:szCs w:val="24"/>
          <w:highlight w:val="cyan"/>
          <w:lang w:val="es-MX"/>
        </w:rPr>
        <w:tab/>
        <w:t>LIBRO 55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025/08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"Aceptar en comodato de la Universidad del Comahue CRUB, un sector de la parcela DC: 19, C:2; S:D; Q:038, Parcela 1B, para la realización del Jardín Botánico Bariloche". Autor: Concejal Hugo Cejas (FpV). Colaborador: Sr. Guillermo Corbella. A Asesoría Letrada y a las Comisiones de Obras y Planeamiento y de Gobierno y Legales. .</w:t>
      </w:r>
      <w:r>
        <w:rPr>
          <w:rFonts w:eastAsia="MS Mincho;ＭＳ 明朝" w:cs="Times New Roman" w:ascii="Times New Roman" w:hAnsi="Times New Roman"/>
          <w:sz w:val="24"/>
          <w:szCs w:val="24"/>
          <w:shd w:fill="00FF00" w:val="clear"/>
          <w:lang w:val="es-MX"/>
        </w:rPr>
        <w:t xml:space="preserve"> Aprobado 19/03/09 – Acta 923/09 (</w:t>
      </w:r>
      <w:hyperlink r:id="rId17">
        <w:r>
          <w:rPr>
            <w:rStyle w:val="EnlacedeInternet"/>
            <w:rFonts w:eastAsia="MS Mincho;ＭＳ 明朝" w:cs="Times New Roman" w:ascii="Times New Roman" w:hAnsi="Times New Roman"/>
            <w:sz w:val="24"/>
            <w:szCs w:val="24"/>
            <w:shd w:fill="00FF00" w:val="clear"/>
            <w:lang w:val="es-MX"/>
          </w:rPr>
          <w:t>O-09-1891</w:t>
        </w:r>
      </w:hyperlink>
      <w:r>
        <w:rPr>
          <w:rFonts w:eastAsia="MS Mincho;ＭＳ 明朝" w:cs="Times New Roman" w:ascii="Times New Roman" w:hAnsi="Times New Roman"/>
          <w:sz w:val="24"/>
          <w:szCs w:val="24"/>
          <w:shd w:fill="00FF00" w:val="clear"/>
          <w:lang w:val="es-MX"/>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026/08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"Dar en comodato a la Asociación Civil Sembrar, un sector de la parcela DC: 19, C:2; S:D; Q:038, lote 1G para la realización de un vivero e instalaciones de investigación". Autor: Concejal Hugo Cejas (FpV). Colaborador: Sr. Guillermo Corbella. A Asesoría Letrada y a las Comisiones de Obras y Planeamiento y de Gobierno y Legales. .</w:t>
      </w:r>
      <w:r>
        <w:rPr>
          <w:rFonts w:eastAsia="MS Mincho;ＭＳ 明朝" w:cs="Times New Roman" w:ascii="Times New Roman" w:hAnsi="Times New Roman"/>
          <w:sz w:val="24"/>
          <w:szCs w:val="24"/>
          <w:shd w:fill="00FF00" w:val="clear"/>
          <w:lang w:val="es-MX"/>
        </w:rPr>
        <w:t xml:space="preserve"> Aprobado 19/03/09 – Acta 923/09 (O-09-1892).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027/08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la Ordenanza Nº 1600-CM-06 y fijar el inicio de los plazos establecidos en la Ordenanza 1565-CM-05". Autor: Concejal Hugo Cejas (FpV). Colaboradores: Sres. Luis Suero (CREARTE); Eduardo Shaw (CREARTE) y Guillermo Corbella. A Asesoría Letrada y a las Comisiones de Obras y Planeamiento y de Gobierno y Legales. .</w:t>
      </w:r>
      <w:r>
        <w:rPr>
          <w:rFonts w:eastAsia="MS Mincho;ＭＳ 明朝" w:cs="Times New Roman" w:ascii="Times New Roman" w:hAnsi="Times New Roman"/>
          <w:sz w:val="24"/>
          <w:szCs w:val="24"/>
          <w:shd w:fill="00FF00" w:val="clear"/>
          <w:lang w:val="es-MX"/>
        </w:rPr>
        <w:t xml:space="preserve"> Aprobado 19/03/09 – Acta 923/09 (O-09-1893).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028/08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"Creación, conformación y funcionamiento del Ente Mixto Jardín Botánico Municipal de San Carlos de Bariloche". Autor: Concejal Hugo Cejas (FpV). Colaboradores: Daniel Nataine (Decano CRUB); Javier Puntieri (CRUB); Javier Grosfeld (CRUB); Juan Salguero (Intendente Parque Nacional Nahuel Huapi); Leonardo Gallo (INTA); Rubén Pablos (SEMBRAR), Luis Suero (SEMBRAR); Eduardo Shaw (CREARTE), Joaquín Guillot (Municipalidad de San Carlos de Bariloche) y Guillermo Corbella. A Asesoría Letrada y a las Comisiones de Obras y Planeamiento y de Gobierno y Legales</w:t>
      </w:r>
      <w:r>
        <w:rPr>
          <w:rFonts w:eastAsia="MS Mincho;ＭＳ 明朝" w:cs="Times New Roman" w:ascii="Times New Roman" w:hAnsi="Times New Roman"/>
          <w:sz w:val="24"/>
          <w:szCs w:val="24"/>
          <w:shd w:fill="FF00FF" w:val="clear"/>
        </w:rPr>
        <w:t>. APROBADO EN 1º VUELTA. ACTA 923/09. 19/03/09</w:t>
      </w:r>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lang w:val="es-MX"/>
        </w:rPr>
        <w:t xml:space="preserve"> Aprobado 07/05/09 – Acta 928/09 (O-09-1907).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029/08:</w:t>
      </w:r>
      <w:r>
        <w:rPr>
          <w:rFonts w:eastAsia="MS Mincho;ＭＳ 明朝" w:cs="Times New Roman" w:ascii="Times New Roman" w:hAnsi="Times New Roman"/>
          <w:sz w:val="24"/>
          <w:szCs w:val="24"/>
        </w:rPr>
        <w:t xml:space="preserve"> "Comunicar al Poder Ejecutivo Provincial la insatisfacción del huso horario vigente para el período estival en la ciudad de San Carlos de Bariloche".Autores: Concejales Claudio Otano, Laura Alves (Concertación); Darío Rodríguez Duch (ARI) y Daniel Pardo (PPR). </w:t>
      </w:r>
      <w:r>
        <w:rPr>
          <w:rFonts w:eastAsia="MS Mincho;ＭＳ 明朝" w:cs="Times New Roman" w:ascii="Times New Roman" w:hAnsi="Times New Roman"/>
          <w:sz w:val="24"/>
          <w:szCs w:val="24"/>
          <w:shd w:fill="00FF00" w:val="clear"/>
          <w:lang w:val="es-MX"/>
        </w:rPr>
        <w:t>Aprobado 14/02/08 – Acta 897/08 (C-08-587).</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Ordenanza 030/08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"Creación Reserva Natural Urbana Alto Jardín Botánico". Autora: Concejal Laura Alves (Concertación). Coautor: Concejal Claudio Otano (Concertación). Sobre Tablas.</w:t>
      </w:r>
      <w:r>
        <w:rPr>
          <w:rFonts w:eastAsia="MS Mincho;ＭＳ 明朝" w:cs="Times New Roman" w:ascii="Times New Roman" w:hAnsi="Times New Roman"/>
          <w:sz w:val="24"/>
          <w:szCs w:val="24"/>
          <w:shd w:fill="00FF00" w:val="clear"/>
          <w:lang w:val="es-MX"/>
        </w:rPr>
        <w:t xml:space="preserve"> Aprobado 01/02/08 – Acta 896/08 (O-08-1802).</w:t>
      </w:r>
    </w:p>
    <w:p>
      <w:pPr>
        <w:pStyle w:val="Sangra2detindependiente"/>
        <w:ind w:left="3150" w:right="0" w:hanging="3150"/>
        <w:rPr/>
      </w:pPr>
      <w:r>
        <w:rPr/>
      </w:r>
    </w:p>
    <w:p>
      <w:pPr>
        <w:pStyle w:val="Textosinformato"/>
        <w:jc w:val="both"/>
        <w:rPr/>
      </w:pPr>
      <w:r>
        <w:rPr>
          <w:rFonts w:eastAsia="MS Mincho;ＭＳ 明朝" w:cs="Times New Roman" w:ascii="Times New Roman" w:hAnsi="Times New Roman"/>
          <w:b/>
          <w:sz w:val="24"/>
          <w:szCs w:val="24"/>
          <w:u w:val="single"/>
        </w:rPr>
        <w:t>Proyecto de Comunicación 031/08</w:t>
      </w:r>
      <w:r>
        <w:rPr>
          <w:rFonts w:eastAsia="MS Mincho;ＭＳ 明朝" w:cs="Times New Roman" w:ascii="Times New Roman" w:hAnsi="Times New Roman"/>
          <w:sz w:val="24"/>
          <w:szCs w:val="24"/>
        </w:rPr>
        <w:t>: "Solicitar al departamento Ejecutivo la reparación  y la construcción de paradores en el Barrio Unión". Autor: Concejal Francisco De Cesare (Partido Socialista). Colaboradores: Sres. Gerardo Cayumán (Presidente de la Junta Vecinal) y Luis Alberto Muñoz de la Junta Vecinal Barrio Unión. A la Comisión de Obras y Planeamiento. .</w:t>
      </w:r>
      <w:r>
        <w:rPr>
          <w:rFonts w:eastAsia="MS Mincho;ＭＳ 明朝" w:cs="Times New Roman" w:ascii="Times New Roman" w:hAnsi="Times New Roman"/>
          <w:sz w:val="24"/>
          <w:szCs w:val="24"/>
          <w:shd w:fill="00FF00" w:val="clear"/>
          <w:lang w:val="es-MX"/>
        </w:rPr>
        <w:t xml:space="preserve"> Aprobado 06/11/08 – Acta 916/08 (C-08-628).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032/08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y establecer parámetros urbanísticos condicionando el uso para la ejecución de viviendas de interés social de la parcela Nº 19-2-P-004-02C y autorizar planteo urbanístico sujeto a modificaciones". Autor: Presidente del Concejo Municipal a/c Intendencia Municipal, Lic. Ángel Darío Barriga. Colaboradores: Secretario de Obras y Servicios Públicos, Arq. Carlos Alfredo Valeri y Secretario de Gobierno, Sr. Adolfo Fourés. A Asesoría Letrada y a las Comisiones de Obras y Planeamiento y Gobierno y Legales.</w:t>
      </w:r>
      <w:r>
        <w:rPr>
          <w:rFonts w:eastAsia="MS Mincho;ＭＳ 明朝" w:cs="Times New Roman" w:ascii="Times New Roman" w:hAnsi="Times New Roman"/>
          <w:sz w:val="24"/>
          <w:szCs w:val="24"/>
          <w:shd w:fill="00FF00" w:val="clear"/>
          <w:lang w:val="es-MX"/>
        </w:rPr>
        <w:t xml:space="preserve"> Aprobado 28/08/08 – Acta 909/08 (O-08-1834).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033/08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de zonas y parámetros urbanísticos en la Delegación Municipal Pampa de Huenuleu – Unidad Ambiental de Gestión (U.A.G.) Cerro Ventana (D.M.P.H. – U.A.G.C.V.). Autor: Presidente del Concejo Municipal a/c Intendencia Municipal, Lic. Ángel Darío Barriga. Colaboradores: Secretario de Obras y Servicios Públicos, Arq. Carlos Alfredo Valeri y Secretario de Gobierno, Sr. Adolfo Fourés. A Asesoría Letrada y a las Comisiones de Obras y Planeamiento y Gobierno y Legales.</w:t>
      </w:r>
      <w:r>
        <w:rPr>
          <w:rFonts w:eastAsia="MS Mincho;ＭＳ 明朝" w:cs="Times New Roman" w:ascii="Times New Roman" w:hAnsi="Times New Roman"/>
          <w:sz w:val="24"/>
          <w:szCs w:val="24"/>
          <w:shd w:fill="00FF00" w:val="clear"/>
          <w:lang w:val="es-MX"/>
        </w:rPr>
        <w:t xml:space="preserve"> Aprobado 28/08/08 – Acta 909/08 (O-08-1835).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034/08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campeonato de fútbol barrial que organiza el Club Los Chacales". Autores: Concejales Silvana Camelli (FpV); Claudio Otan, Laura Alves (Concertación) y Daniel Pardo (P.P.R.). A Asesoría Letrada y a la Comisión de Gobierno y Legales.</w:t>
      </w:r>
      <w:r>
        <w:rPr>
          <w:rFonts w:eastAsia="MS Mincho;ＭＳ 明朝" w:cs="Times New Roman" w:ascii="Times New Roman" w:hAnsi="Times New Roman"/>
          <w:sz w:val="24"/>
          <w:szCs w:val="24"/>
          <w:shd w:fill="00FF00" w:val="clear"/>
          <w:lang w:val="es-MX"/>
        </w:rPr>
        <w:t xml:space="preserve"> Aprobado 28/02/08 – Acta 898/08 (D-08-1329).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035/08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"Crear el  Consejo Municipal de Juventud". Autores: Laura Alves, Claudio Otano (Concertación) y Francisco De Cesare (Partido Socialista). Colaboradores: Carmen Giménez, Alejandra Douglas, Micaela Barría, Bárbara Vilosio, Cristian Parra, José Mella, Mariana Aguayo y Micaela Treuque. A Asesoría Letrada y a las Comisiones de Gobierno y legales; de Acción Social y de Economía. </w:t>
      </w:r>
    </w:p>
    <w:p>
      <w:pPr>
        <w:pStyle w:val="Textosinformato"/>
        <w:jc w:val="both"/>
        <w:rPr/>
      </w:pPr>
      <w:r>
        <w:rPr>
          <w:rFonts w:eastAsia="MS Mincho;ＭＳ 明朝" w:cs="Times New Roman" w:ascii="Times New Roman" w:hAnsi="Times New Roman"/>
          <w:color w:val="FF0000"/>
          <w:sz w:val="24"/>
          <w:szCs w:val="24"/>
          <w:u w:val="single"/>
        </w:rPr>
        <w:t>ACTA Nº 021/08 DE COMISION LEGISLATIVA</w:t>
      </w:r>
      <w:r>
        <w:rPr>
          <w:rFonts w:eastAsia="MS Mincho;ＭＳ 明朝" w:cs="Times New Roman" w:ascii="Times New Roman" w:hAnsi="Times New Roman"/>
          <w:color w:val="FF0000"/>
          <w:sz w:val="24"/>
          <w:szCs w:val="24"/>
        </w:rPr>
        <w:t xml:space="preserve">: Se modificó ruta por: A Asesoría Letrada, y a las Comisiones a </w:t>
      </w:r>
      <w:r>
        <w:rPr>
          <w:rFonts w:cs="Times New Roman" w:ascii="Times New Roman" w:hAnsi="Times New Roman"/>
          <w:color w:val="FF0000"/>
          <w:sz w:val="24"/>
          <w:szCs w:val="24"/>
          <w:lang w:val="es-ES_tradnl" w:eastAsia="es-MX"/>
        </w:rPr>
        <w:t>Acción Social, Economía y Gobierno y Legales.</w:t>
      </w:r>
    </w:p>
    <w:p>
      <w:pPr>
        <w:pStyle w:val="Textosinformato"/>
        <w:jc w:val="both"/>
        <w:rPr/>
      </w:pPr>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lang w:val="es-MX"/>
        </w:rPr>
        <w:t xml:space="preserve"> Aprobado 06/11/08 – Acta 916/08 (O-08-1856).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036/08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"Se crea el "Espacio de la Mujer" en la Biblioteca Pública Municipal". Autor: Concejal Francisco De Cesare (Partido Socialista). Colaboradora: Sra. Carmen Giménez. A Asesoría Letrada y a la Comisión de Gobierno y Legales. .</w:t>
      </w:r>
      <w:r>
        <w:rPr>
          <w:rFonts w:eastAsia="MS Mincho;ＭＳ 明朝" w:cs="Times New Roman" w:ascii="Times New Roman" w:hAnsi="Times New Roman"/>
          <w:sz w:val="24"/>
          <w:szCs w:val="24"/>
          <w:shd w:fill="00FF00" w:val="clear"/>
          <w:lang w:val="es-MX"/>
        </w:rPr>
        <w:t xml:space="preserve"> Aprobado 27/03/08 – Acta 899/08 (O-08-1804).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037/08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la muestra "Rodillos de papel de Diario". Autores: Concejales Silvia Paz y Alfredo Martín (FpV). .</w:t>
      </w:r>
      <w:r>
        <w:rPr>
          <w:rFonts w:eastAsia="MS Mincho;ＭＳ 明朝" w:cs="Times New Roman" w:ascii="Times New Roman" w:hAnsi="Times New Roman"/>
          <w:sz w:val="24"/>
          <w:szCs w:val="24"/>
          <w:shd w:fill="00FF00" w:val="clear"/>
          <w:lang w:val="es-MX"/>
        </w:rPr>
        <w:t xml:space="preserve"> Aprobado 14/02/08 – Acta 897/08 (D-08-1325).</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Comunicación 038/08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interventor del I.P.P.V. la necesidad de información acerca del Plan 120 viviendas". Autores: Concejales  Claudio Otano y Laura Alves (Concertación: Colaboradora: Sra. Patricia Rodríguez. </w:t>
      </w:r>
      <w:r>
        <w:rPr>
          <w:rFonts w:eastAsia="MS Mincho;ＭＳ 明朝" w:cs="Times New Roman" w:ascii="Times New Roman" w:hAnsi="Times New Roman"/>
          <w:sz w:val="24"/>
          <w:szCs w:val="24"/>
          <w:shd w:fill="00FF00" w:val="clear"/>
          <w:lang w:val="es-MX"/>
        </w:rPr>
        <w:t>Aprobado 14/02/08 – Acta 897/08 (C-08-588).</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Declaración 039/08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y cultural el Festival Interregional de Teatro-Danza: "Danza el Sur". Autores: Concejales Alfredo Martín y Silvia Paz (FpV). </w:t>
      </w:r>
      <w:r>
        <w:rPr>
          <w:rFonts w:eastAsia="MS Mincho;ＭＳ 明朝" w:cs="Times New Roman" w:ascii="Times New Roman" w:hAnsi="Times New Roman"/>
          <w:sz w:val="24"/>
          <w:szCs w:val="24"/>
          <w:shd w:fill="00FF00" w:val="clear"/>
          <w:lang w:val="es-MX"/>
        </w:rPr>
        <w:t>Aprobado 14/02/08 – Acta 897/08 (D-08-1326).</w:t>
      </w:r>
    </w:p>
    <w:p>
      <w:pPr>
        <w:pStyle w:val="Textosinformato"/>
        <w:jc w:val="both"/>
        <w:rPr>
          <w:rFonts w:ascii="Times New Roman" w:hAnsi="Times New Roman" w:eastAsia="MS Mincho;ＭＳ 明朝" w:cs="Times New Roman"/>
          <w:sz w:val="24"/>
          <w:szCs w:val="24"/>
          <w:shd w:fill="00FF00" w:val="clear"/>
          <w:lang w:val="es-MX"/>
        </w:rPr>
      </w:pPr>
      <w:r>
        <w:rPr>
          <w:rFonts w:eastAsia="MS Mincho;ＭＳ 明朝" w:cs="Times New Roman" w:ascii="Times New Roman" w:hAnsi="Times New Roman"/>
          <w:sz w:val="24"/>
          <w:szCs w:val="24"/>
          <w:shd w:fill="00FF00" w:val="clear"/>
          <w:lang w:val="es-MX"/>
        </w:rPr>
      </w:r>
    </w:p>
    <w:p>
      <w:pPr>
        <w:pStyle w:val="Textosinformato"/>
        <w:jc w:val="both"/>
        <w:rPr/>
      </w:pPr>
      <w:r>
        <w:rPr>
          <w:rFonts w:eastAsia="MS Mincho;ＭＳ 明朝" w:cs="Times New Roman" w:ascii="Times New Roman" w:hAnsi="Times New Roman"/>
          <w:b/>
          <w:sz w:val="24"/>
          <w:szCs w:val="24"/>
          <w:u w:val="single"/>
        </w:rPr>
        <w:t>Proyecto de Comunicación 040/08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"Solicitud de informes sobre el estado edilicio de los establecimientos educativos". Autores: Concejales Arabela Carreras y Alfredo Martín (FpV). Coautores: Concejales Silvia Paz y Hugo Cejas (FpV). Colaboradoras: Sras. Graciela Costamagna y Teresa Schunk. </w:t>
      </w:r>
      <w:r>
        <w:rPr>
          <w:rFonts w:eastAsia="MS Mincho;ＭＳ 明朝" w:cs="Times New Roman" w:ascii="Times New Roman" w:hAnsi="Times New Roman"/>
          <w:sz w:val="24"/>
          <w:szCs w:val="24"/>
          <w:shd w:fill="00FF00" w:val="clear"/>
          <w:lang w:val="es-MX"/>
        </w:rPr>
        <w:t>Aprobado 14/02/08 – Acta 897/08 (C-08-589).</w:t>
      </w:r>
    </w:p>
    <w:p>
      <w:pPr>
        <w:pStyle w:val="Textosinformato"/>
        <w:jc w:val="both"/>
        <w:rPr>
          <w:rFonts w:ascii="Times New Roman" w:hAnsi="Times New Roman" w:eastAsia="MS Mincho;ＭＳ 明朝" w:cs="Times New Roman"/>
          <w:sz w:val="24"/>
          <w:szCs w:val="24"/>
          <w:shd w:fill="00FF00" w:val="clear"/>
          <w:lang w:val="es-MX"/>
        </w:rPr>
      </w:pPr>
      <w:r>
        <w:rPr>
          <w:rFonts w:eastAsia="MS Mincho;ＭＳ 明朝" w:cs="Times New Roman" w:ascii="Times New Roman" w:hAnsi="Times New Roman"/>
          <w:sz w:val="24"/>
          <w:szCs w:val="24"/>
          <w:shd w:fill="00FF00" w:val="clear"/>
          <w:lang w:val="es-MX"/>
        </w:rPr>
      </w:r>
    </w:p>
    <w:p>
      <w:pPr>
        <w:pStyle w:val="Textosinformato"/>
        <w:jc w:val="both"/>
        <w:rPr/>
      </w:pPr>
      <w:r>
        <w:rPr>
          <w:rFonts w:eastAsia="MS Mincho;ＭＳ 明朝" w:cs="Times New Roman" w:ascii="Times New Roman" w:hAnsi="Times New Roman"/>
          <w:b/>
          <w:sz w:val="24"/>
          <w:szCs w:val="24"/>
          <w:u w:val="single"/>
        </w:rPr>
        <w:t>Proyecto de Ordenanza 041/08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"Recuperación Poder Concedente distribución energía eléctrica y renovación contrato de concesión". Autores: Concejales Laura Alves y Claudio Otano (Concertación); Silvana Camelli y Arabela Carreras (Frente para la Victoria); Daniel Pardo (P.P.R.); Darío Rodríguez Duch (ARI) y Francisco De Cesare (PS). A Asesoría Letrada y a  la Comisión de Gobierno y Legales. </w:t>
      </w:r>
      <w:r>
        <w:rPr>
          <w:rFonts w:eastAsia="MS Mincho;ＭＳ 明朝" w:cs="Times New Roman" w:ascii="Times New Roman" w:hAnsi="Times New Roman"/>
          <w:color w:val="FF0000"/>
          <w:sz w:val="24"/>
          <w:szCs w:val="24"/>
        </w:rPr>
        <w:t>EN COORDINACIÓN ESPERA NOTA DE RETIRO.</w:t>
      </w:r>
      <w:r>
        <w:rPr>
          <w:rFonts w:eastAsia="MS Mincho;ＭＳ 明朝" w:cs="Times New Roman" w:ascii="Times New Roman" w:hAnsi="Times New Roman"/>
          <w:b/>
          <w:color w:val="FF0000"/>
          <w:sz w:val="24"/>
          <w:szCs w:val="24"/>
          <w:highlight w:val="cyan"/>
          <w:lang w:val="es-MX"/>
        </w:rPr>
        <w:tab/>
        <w:t>LIBRO 56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042/08</w:t>
      </w:r>
      <w:r>
        <w:rPr>
          <w:rFonts w:eastAsia="MS Mincho;ＭＳ 明朝" w:cs="Times New Roman" w:ascii="Times New Roman" w:hAnsi="Times New Roman"/>
          <w:sz w:val="24"/>
          <w:szCs w:val="24"/>
        </w:rPr>
        <w:t>: "Declarar interés municipal y educativo Seminario la Generación Quántica del Tercer Milenio". Autora: Concejal Arabela Carreras (Frente para la Victoria). Colaboradoras: Prof. Graciela Costamagna y Prof. Paulina Ormazábal Rocha. A Asesoría Letrada y a  la Comisión de Gobierno y Legales. .</w:t>
      </w:r>
      <w:r>
        <w:rPr>
          <w:rFonts w:eastAsia="MS Mincho;ＭＳ 明朝" w:cs="Times New Roman" w:ascii="Times New Roman" w:hAnsi="Times New Roman"/>
          <w:sz w:val="24"/>
          <w:szCs w:val="24"/>
          <w:shd w:fill="00FF00" w:val="clear"/>
          <w:lang w:val="es-MX"/>
        </w:rPr>
        <w:t xml:space="preserve"> Aprobado 27/03/08 – Acta 899/08 (D-08-1334).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043/08: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 xml:space="preserve">Modificación Ordenanza 697-CM-96 – Licencias de conducir". Autora: Concejal Arabela Carreras (Frente para la Victoria). Coautor: Concejal Hugo Cejas (Frente para la Victoria). Colaboradores: Director de Gobierno a/c de Tránsito, Carlos Catini; Raúl Irrazabal; Mario Fuentes; Juan Martín Torres y Pablo López. </w:t>
      </w:r>
      <w:r>
        <w:rPr>
          <w:rFonts w:eastAsia="MS Mincho;ＭＳ 明朝" w:cs="Times New Roman" w:ascii="Times New Roman" w:hAnsi="Times New Roman"/>
          <w:sz w:val="24"/>
          <w:szCs w:val="24"/>
          <w:shd w:fill="00FF00" w:val="clear"/>
          <w:lang w:val="es-MX"/>
        </w:rPr>
        <w:t>Aprobado 17/12/09 – Acta 939/09 (O-09-1982).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044/08</w:t>
      </w:r>
      <w:r>
        <w:rPr>
          <w:rFonts w:eastAsia="MS Mincho;ＭＳ 明朝" w:cs="Times New Roman" w:ascii="Times New Roman" w:hAnsi="Times New Roman"/>
          <w:sz w:val="24"/>
          <w:szCs w:val="24"/>
        </w:rPr>
        <w:t>: "Prestar acuerdo al pliego de llamado a licitación pública para concesión-explotación de local Snack bar en Terminal de Ómnibus". Autor: Presidente del Concejo Municipal a/c intendencia, Lic. Ángel Darío Barriga. Colaboradores: Secretario de Obras y Servicios Públicos, Arq. Carlos A. Valeri; Secretario de Gobierno, Lic. Adolfo Fourés y Dirección de Obras por Contrato. A Asesoría Letrada y a las Comisiones de Servicios, Tránsito y Transporte; de Economía y de Gobierno y Legales. . .</w:t>
      </w:r>
      <w:r>
        <w:rPr>
          <w:rFonts w:eastAsia="MS Mincho;ＭＳ 明朝" w:cs="Times New Roman" w:ascii="Times New Roman" w:hAnsi="Times New Roman"/>
          <w:sz w:val="24"/>
          <w:szCs w:val="24"/>
          <w:shd w:fill="00FF00" w:val="clear"/>
          <w:lang w:val="es-MX"/>
        </w:rPr>
        <w:t xml:space="preserve"> Aprobado 05/06/08 – Acta 904/08 (O-08-1816).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045/08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de los artículos 2 y 40 de la Ordenanza 21-CM-78 -  Derechos colectivos". Autor: Concejal Daniel Pardo (P.P.R.). Colaborador: Agustín Enrique Martin. A Asesoría Letrada y a la Comisión de Gobierno y Legales. .</w:t>
      </w:r>
      <w:r>
        <w:rPr>
          <w:rFonts w:eastAsia="MS Mincho;ＭＳ 明朝" w:cs="Times New Roman" w:ascii="Times New Roman" w:hAnsi="Times New Roman"/>
          <w:sz w:val="24"/>
          <w:szCs w:val="24"/>
          <w:shd w:fill="00FF00" w:val="clear"/>
          <w:lang w:val="es-MX"/>
        </w:rPr>
        <w:t xml:space="preserve"> Aprobado 27/03/08 – Acta 899/08 (O-08-1805).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046/08:</w:t>
      </w:r>
      <w:r>
        <w:rPr>
          <w:rFonts w:eastAsia="MS Mincho;ＭＳ 明朝" w:cs="Times New Roman" w:ascii="Times New Roman" w:hAnsi="Times New Roman"/>
          <w:sz w:val="24"/>
          <w:szCs w:val="24"/>
        </w:rPr>
        <w:t xml:space="preserve"> "Definición Turismo Estudiantil. Crear Tasa de prevención e Inspección para transporte de turismo estudiantil". Autores: Concejal Hugo Cejas (Frente para la Victoria) y Lic. Ángel Darío Barriga, Presidente del Concejo a/c Intendencia Municipal. Colaboradores: Secretario de Hacienda, Alfredo Chara; Secretario de Gobierno, Lic. Adolfo Fourés y Departamento de Fiscalización y Habilitación de Sustancias Alimenticias y no Alimenticias, Lic. Gabriel Costa. A Asesoría Letrada y a las Comisiones de Turismo; de Economía y de Gobierno y Legales. </w:t>
      </w:r>
      <w:r>
        <w:rPr>
          <w:rFonts w:eastAsia="MS Mincho;ＭＳ 明朝" w:cs="Times New Roman" w:ascii="Times New Roman" w:hAnsi="Times New Roman"/>
          <w:sz w:val="24"/>
          <w:szCs w:val="24"/>
          <w:shd w:fill="FFFF00" w:val="clear"/>
        </w:rPr>
        <w:t>RETIRADO Acta 916/08</w:t>
      </w:r>
      <w:r>
        <w:rPr>
          <w:rFonts w:eastAsia="MS Mincho;ＭＳ 明朝" w:cs="Times New Roman" w:ascii="Times New Roman" w:hAnsi="Times New Roman"/>
          <w:sz w:val="24"/>
          <w:szCs w:val="24"/>
          <w:shd w:fill="FFFF00" w:val="clear"/>
          <w:lang w:val="es-MX"/>
        </w:rPr>
        <w:t xml:space="preserve"> 06/11/08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047/08:</w:t>
      </w:r>
      <w:r>
        <w:rPr>
          <w:rFonts w:eastAsia="MS Mincho;ＭＳ 明朝" w:cs="Times New Roman" w:ascii="Times New Roman" w:hAnsi="Times New Roman"/>
          <w:sz w:val="24"/>
          <w:szCs w:val="24"/>
        </w:rPr>
        <w:t xml:space="preserve"> "Establecer el hecho imponible y los alcances del Componente B de la T.I.S.H. (Emprotur)". Autores: Lic. Ángel Darío Barriga, Presidente del Concejo a/c Intendencia Municipal y Concejales Hugo Cejas; Arabela Carreras, Silvia Paz, Alfredo Martín (Frente para la Victoria). Colaboradores: Secretario de Hacienda, Alfredo Chara; Secretario de Gobierno, Lic. Adolfo Fourés; Cámara de Comercio, Industria, Turismo, Servicios y Producción de San Carlos de Bariloche, y Cámara de Turismo de San Carlos de Bariloche. A Asesoría Letrada y a las Comisiones de Economía y de Gobierno y Legales.</w:t>
      </w:r>
      <w:r>
        <w:rPr>
          <w:rFonts w:eastAsia="MS Mincho;ＭＳ 明朝" w:cs="Times New Roman" w:ascii="Times New Roman" w:hAnsi="Times New Roman"/>
          <w:sz w:val="24"/>
          <w:szCs w:val="24"/>
          <w:shd w:fill="00FF00" w:val="clear"/>
          <w:lang w:val="es-MX"/>
        </w:rPr>
        <w:t xml:space="preserve"> Aprobado 08/05/08 – Acta 902/08 (O-08-1811).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048/08:</w:t>
      </w:r>
      <w:r>
        <w:rPr>
          <w:rFonts w:eastAsia="MS Mincho;ＭＳ 明朝" w:cs="Times New Roman" w:ascii="Times New Roman" w:hAnsi="Times New Roman"/>
          <w:sz w:val="24"/>
          <w:szCs w:val="24"/>
        </w:rPr>
        <w:t xml:space="preserve"> "Establecer el Componente B, de la tasa por Inspección, Seguridad e Higiene. Emprotur". Autores: Lic. Ángel Darío Barriga, Presidente del Concejo a/c Intendencia Municipal y Concejales Hugo Cejas; Arabela Carreras, Silvia Paz, Alfredo Martín (Frente para la Victoria). Colaboradores: Secretario de Hacienda, Alfredo Chara; Secretario de Gobierno, Lic. Adolfo Fourés; Cámara de Comercio, Industria, Turismo, Servicios y Producción de San Carlos de Bariloche, y Cámara de Turismo de San Carlos de Bariloche.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08/05/08 – Acta 902/08 (O-08-1812).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049/08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"Convocar la presencia del Secretario de Obras y Servicios Públicos de Río Negro". Autores: Integrantes de la Comisión Especial de Educación: Concejales Arabela Carreras, Alfredo Martín (Frente para la Victoria); Daniel Pardo (P.P.R.); Claudio Otano (Concertación) y Darío Rodríguez Duch (ARI). Sobre tablas.</w:t>
      </w:r>
      <w:r>
        <w:rPr>
          <w:rFonts w:eastAsia="MS Mincho;ＭＳ 明朝" w:cs="Times New Roman" w:ascii="Times New Roman" w:hAnsi="Times New Roman"/>
          <w:sz w:val="24"/>
          <w:szCs w:val="24"/>
          <w:shd w:fill="00FF00" w:val="clear"/>
          <w:lang w:val="es-MX"/>
        </w:rPr>
        <w:t xml:space="preserve"> Aprobado 28/02/08 – Acta 898/08 (C-08-591).</w:t>
      </w:r>
    </w:p>
    <w:p>
      <w:pPr>
        <w:pStyle w:val="Normal"/>
        <w:jc w:val="both"/>
        <w:rPr>
          <w:b/>
          <w:b/>
          <w:bCs/>
          <w:u w:val="single"/>
        </w:rPr>
      </w:pPr>
      <w:r>
        <w:rPr>
          <w:b/>
          <w:bCs/>
          <w:u w:val="single"/>
        </w:rPr>
      </w:r>
    </w:p>
    <w:p>
      <w:pPr>
        <w:pStyle w:val="Textosinformato"/>
        <w:jc w:val="both"/>
        <w:rPr/>
      </w:pPr>
      <w:r>
        <w:rPr>
          <w:rFonts w:eastAsia="MS Mincho;ＭＳ 明朝" w:cs="Times New Roman" w:ascii="Times New Roman" w:hAnsi="Times New Roman"/>
          <w:b/>
          <w:sz w:val="24"/>
          <w:szCs w:val="24"/>
          <w:u w:val="single"/>
        </w:rPr>
        <w:t>Proyecto de Comunicación 050/08</w:t>
      </w:r>
      <w:r>
        <w:rPr>
          <w:rFonts w:eastAsia="MS Mincho;ＭＳ 明朝" w:cs="Times New Roman" w:ascii="Times New Roman" w:hAnsi="Times New Roman"/>
          <w:sz w:val="24"/>
          <w:szCs w:val="24"/>
        </w:rPr>
        <w:t>: "Adecuación de recorridos del Transporte Urbano de Pasajeros". Autor: Concejal Francisco De Cesare  (Partido Socialista). Colaborador. Sr. Héctor Díaz. Sobre tablas.</w:t>
      </w:r>
      <w:r>
        <w:rPr>
          <w:rFonts w:eastAsia="MS Mincho;ＭＳ 明朝" w:cs="Times New Roman" w:ascii="Times New Roman" w:hAnsi="Times New Roman"/>
          <w:sz w:val="24"/>
          <w:szCs w:val="24"/>
          <w:shd w:fill="00FF00" w:val="clear"/>
          <w:lang w:val="es-MX"/>
        </w:rPr>
        <w:t xml:space="preserve"> Aprobado 28/02/08 – Acta 898/08 (C-08-592).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051/08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"Aprobar Balance año 2005". Autor: Lic. Ángel Darío Barriga, Presidente del Concejo a/c Intendencia Municipal. Colaboradores: Secretario de Hacienda, Alfredo Chara; Secretario de Gobierno, Lic. Adolfo Fourés; Subsecretaria de Hacienda, Lic. Laura Totonelli y Directora de Contaduría, Cdora. Victoria Cobos.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19/06/08 – Acta 905/08 (O-08-1819).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Times New Roman" w:cs="Times New Roman" w:ascii="Times New Roman" w:hAnsi="Times New Roman"/>
          <w:b/>
          <w:sz w:val="24"/>
          <w:szCs w:val="24"/>
        </w:rPr>
        <w:t xml:space="preserve"> </w:t>
      </w:r>
      <w:r>
        <w:rPr>
          <w:rFonts w:eastAsia="MS Mincho;ＭＳ 明朝" w:cs="Times New Roman" w:ascii="Times New Roman" w:hAnsi="Times New Roman"/>
          <w:b/>
          <w:sz w:val="24"/>
          <w:szCs w:val="24"/>
          <w:u w:val="single"/>
        </w:rPr>
        <w:t>Proyecto de Comunicación 052/08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"Comunicar al Departamento Ejecutivo Proyecto de Recuperación y Reestructuración del Espacio Público". Autores: Concejales Claudio Otano y Laura Alves (Concertación). Iniciativa: Arq. Alicia Albandoz. Sobre tablas.</w:t>
      </w:r>
      <w:r>
        <w:rPr>
          <w:rFonts w:eastAsia="MS Mincho;ＭＳ 明朝" w:cs="Times New Roman" w:ascii="Times New Roman" w:hAnsi="Times New Roman"/>
          <w:sz w:val="24"/>
          <w:szCs w:val="24"/>
          <w:shd w:fill="00FF00" w:val="clear"/>
          <w:lang w:val="es-MX"/>
        </w:rPr>
        <w:t xml:space="preserve"> Aprobado 28/02/08 – Acta 898/08 (C-08-593).</w:t>
      </w:r>
    </w:p>
    <w:p>
      <w:pPr>
        <w:pStyle w:val="Normal"/>
        <w:jc w:val="both"/>
        <w:rPr>
          <w:b/>
          <w:b/>
          <w:bCs/>
          <w:u w:val="single"/>
        </w:rPr>
      </w:pPr>
      <w:r>
        <w:rPr>
          <w:b/>
          <w:bCs/>
          <w:u w:val="single"/>
        </w:rPr>
      </w:r>
    </w:p>
    <w:p>
      <w:pPr>
        <w:pStyle w:val="Textosinformato"/>
        <w:jc w:val="both"/>
        <w:rPr/>
      </w:pPr>
      <w:r>
        <w:rPr>
          <w:rFonts w:eastAsia="Times New Roman" w:cs="Times New Roman" w:ascii="Times New Roman" w:hAnsi="Times New Roman"/>
          <w:b/>
          <w:sz w:val="24"/>
          <w:szCs w:val="24"/>
        </w:rPr>
        <w:t xml:space="preserve"> </w:t>
      </w:r>
      <w:r>
        <w:rPr>
          <w:rFonts w:eastAsia="MS Mincho;ＭＳ 明朝" w:cs="Times New Roman" w:ascii="Times New Roman" w:hAnsi="Times New Roman"/>
          <w:b/>
          <w:sz w:val="24"/>
          <w:szCs w:val="24"/>
          <w:u w:val="single"/>
        </w:rPr>
        <w:t>Proyecto de Ordenanza 053/08</w:t>
      </w:r>
      <w:r>
        <w:rPr>
          <w:rFonts w:eastAsia="MS Mincho;ＭＳ 明朝" w:cs="Times New Roman" w:ascii="Times New Roman" w:hAnsi="Times New Roman"/>
          <w:sz w:val="24"/>
          <w:szCs w:val="24"/>
        </w:rPr>
        <w:t>: "Aprobar protocolo Adicional Nº 01 al convenio Nº 19/07 Ministerio de Trabajo, Empleo y Seguridad Social de la Nación". Autor: Presidente del Concejo Municipal a/c Intendencia, Lic. Ángel Darío Barriga. Colaboradores: Secretario de Hacienda, Alfredo Chara y Secretario de Gobierno Sr. Adolfo Foures. Asesoría Letrada y Comisiones de Economía y Gobierno y Legales. . .</w:t>
      </w:r>
      <w:r>
        <w:rPr>
          <w:rFonts w:eastAsia="MS Mincho;ＭＳ 明朝" w:cs="Times New Roman" w:ascii="Times New Roman" w:hAnsi="Times New Roman"/>
          <w:sz w:val="24"/>
          <w:szCs w:val="24"/>
          <w:shd w:fill="00FF00" w:val="clear"/>
          <w:lang w:val="es-MX"/>
        </w:rPr>
        <w:t xml:space="preserve"> Aprobado 05/06/08 – Acta 904/08 (O-08-1817).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054/08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"Autorizar firma Acuerdo Marco con la CEB". Autor: Presidente del Concejo Municipal a/c Intendencia, Lic. Ángel Darío Barriga. Colaborador: Secretario de Hacienda: Alfredo Chara. Asesoría, Economía y Gobierno y Legales..</w:t>
      </w:r>
      <w:r>
        <w:rPr>
          <w:rFonts w:eastAsia="MS Mincho;ＭＳ 明朝" w:cs="Times New Roman" w:ascii="Times New Roman" w:hAnsi="Times New Roman"/>
          <w:sz w:val="24"/>
          <w:szCs w:val="24"/>
          <w:shd w:fill="00FF00" w:val="clear"/>
          <w:lang w:val="es-MX"/>
        </w:rPr>
        <w:t xml:space="preserve"> Aprobado 05/06/08 – Acta 904/08 (O-08-1818).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055/08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"Fondo Solidario para incendio de vivienda única y permanente". Autor: Concejal Darío Rodríguez Duch (ARI). Colaborador: Gustavo Longhi.</w:t>
      </w:r>
    </w:p>
    <w:p>
      <w:pPr>
        <w:pStyle w:val="Textosinformato"/>
        <w:jc w:val="both"/>
        <w:rPr/>
      </w:pPr>
      <w:r>
        <w:rPr>
          <w:rFonts w:eastAsia="MS Mincho;ＭＳ 明朝" w:cs="Times New Roman" w:ascii="Times New Roman" w:hAnsi="Times New Roman"/>
          <w:sz w:val="24"/>
          <w:szCs w:val="24"/>
        </w:rPr>
        <w:t>Asesoría, Acción Social, Economía y Gobierno y Legales. .</w:t>
      </w:r>
      <w:r>
        <w:rPr>
          <w:rFonts w:eastAsia="MS Mincho;ＭＳ 明朝" w:cs="Times New Roman" w:ascii="Times New Roman" w:hAnsi="Times New Roman"/>
          <w:sz w:val="24"/>
          <w:szCs w:val="24"/>
          <w:shd w:fill="00FF00" w:val="clear"/>
        </w:rPr>
        <w:t xml:space="preserve"> Aprobado 18/12/08 – Acta 919/08 (O-08-1881).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056/08</w:t>
      </w:r>
      <w:r>
        <w:rPr>
          <w:rFonts w:eastAsia="MS Mincho;ＭＳ 明朝" w:cs="Times New Roman" w:ascii="Times New Roman" w:hAnsi="Times New Roman"/>
          <w:sz w:val="24"/>
          <w:szCs w:val="24"/>
        </w:rPr>
        <w:t xml:space="preserve">: "Desafectación dominio público incorporación al dominio privado y declaración de interés social". Autor: Presidente del Concejo Municipal a/c Intendencia, Lic. Ángel Darío Barriga. Colaboradores: Secretario de Obras y Servicios Públicos, Arq. Carlos Valeri y Director de Tierras, Sr. Jorge Paolinelli. Asesoría Letrada, Obras y Planeamiento Acción Social, Economía y Gobierno y Legales. </w:t>
      </w:r>
      <w:r>
        <w:rPr>
          <w:rFonts w:eastAsia="MS Mincho;ＭＳ 明朝" w:cs="Times New Roman" w:ascii="Times New Roman" w:hAnsi="Times New Roman"/>
          <w:sz w:val="24"/>
          <w:szCs w:val="24"/>
          <w:shd w:fill="00FF00" w:val="clear"/>
          <w:lang w:val="es-MX"/>
        </w:rPr>
        <w:t xml:space="preserve"> Aprobado 14/08/08 – Acta 908/08 (O-08-1828).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057/08</w:t>
      </w:r>
      <w:r>
        <w:rPr>
          <w:rFonts w:eastAsia="MS Mincho;ＭＳ 明朝" w:cs="Times New Roman" w:ascii="Times New Roman" w:hAnsi="Times New Roman"/>
          <w:sz w:val="24"/>
          <w:szCs w:val="24"/>
        </w:rPr>
        <w:t xml:space="preserve">: "Modifica artículo 7º Ordenanza 1754-CM-07 Orgánica del Tribunal de Contralor de la Municipalidad de San Carlos de Bariloche". Autores: Presidente del Tribunal de Contralor, Sr. Oscar Cannizzaro, Vice-Presidente del Tribunal de Contralor, Cdora. Nora García y Vocal del Tribunal de Contralor, Sra. Edith Garro. Asesoría Letrada y Gobierno y Legales. </w:t>
      </w:r>
      <w:r>
        <w:rPr>
          <w:rFonts w:eastAsia="MS Mincho;ＭＳ 明朝" w:cs="Times New Roman" w:ascii="Times New Roman" w:hAnsi="Times New Roman"/>
          <w:sz w:val="24"/>
          <w:szCs w:val="24"/>
          <w:shd w:fill="FF0000" w:val="clear"/>
        </w:rPr>
        <w:t xml:space="preserve">RECHAZADO - </w:t>
      </w:r>
      <w:r>
        <w:rPr>
          <w:rFonts w:eastAsia="MS Mincho;ＭＳ 明朝" w:cs="Times New Roman" w:ascii="Times New Roman" w:hAnsi="Times New Roman"/>
          <w:sz w:val="24"/>
          <w:szCs w:val="24"/>
          <w:shd w:fill="FF0000" w:val="clear"/>
          <w:lang w:val="es-MX"/>
        </w:rPr>
        <w:t>Acta 905/08 del 19/06/08.</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Comunicación 058/08</w:t>
      </w:r>
      <w:r>
        <w:rPr>
          <w:rFonts w:eastAsia="MS Mincho;ＭＳ 明朝" w:cs="Times New Roman" w:ascii="Times New Roman" w:hAnsi="Times New Roman"/>
          <w:sz w:val="24"/>
          <w:szCs w:val="24"/>
          <w:u w:val="single"/>
        </w:rPr>
        <w:t xml:space="preserve">: </w:t>
      </w:r>
      <w:r>
        <w:rPr>
          <w:rFonts w:eastAsia="MS Mincho;ＭＳ 明朝" w:cs="Times New Roman" w:ascii="Times New Roman" w:hAnsi="Times New Roman"/>
          <w:sz w:val="24"/>
          <w:szCs w:val="24"/>
        </w:rPr>
        <w:t>"Eximir de la tasa y servicio urbano de la propiedad con partida n° 42640 a la Asociación Aldea Infantil Bariloche". Autor: Presidente del Concejo Municipal a/c Intendencia, Lic. Ángel Darío Barriga. Colaboradores: Secretario de Hacienda, Lic. Alfredo Chara y Subsecretaria de Hacienda, Lic. Laura Totonolli. .</w:t>
      </w:r>
      <w:r>
        <w:rPr>
          <w:rFonts w:eastAsia="MS Mincho;ＭＳ 明朝" w:cs="Times New Roman" w:ascii="Times New Roman" w:hAnsi="Times New Roman"/>
          <w:sz w:val="24"/>
          <w:szCs w:val="24"/>
          <w:shd w:fill="00FF00" w:val="clear"/>
          <w:lang w:val="es-MX"/>
        </w:rPr>
        <w:t xml:space="preserve"> Aprobado 19/06/08 – Acta 905/08 (O-08-1820).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059/08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"Solicitud de informe sobre problemáticas planteadas en Escuela de Hotelería y Gastronomía". Autora: Concejal Arabela Carreras (FpV). Colaboradores: Integrantes de la Comisión Especial de Educación: Concejales Alfredo Martín, Daniel Pardo, Darío Rodríguez Duch, Claudio Otano y Prof. Graciela Costamagna. </w:t>
      </w:r>
      <w:r>
        <w:rPr>
          <w:rFonts w:eastAsia="MS Mincho;ＭＳ 明朝" w:cs="Times New Roman" w:ascii="Times New Roman" w:hAnsi="Times New Roman"/>
          <w:sz w:val="24"/>
          <w:szCs w:val="24"/>
          <w:shd w:fill="FFFF00" w:val="clear"/>
        </w:rPr>
        <w:t>RETIRADO en Sesión del 27-03-08. ACTA 899-08</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060/08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"Solicitar la presencia en Bariloche del Ministro de Educación de Río Negro". Autora: Concejal Arabela Carreras (FpV). Colaboradores: Integrantes de la Comisión Especial de Educación: Concejales Alfredo Martín, Daniel Pardo, Darío Rodríguez Duch, Claudio Otano y Prof. Graciela Costamagna</w:t>
      </w:r>
      <w:r>
        <w:rPr>
          <w:rFonts w:eastAsia="MS Mincho;ＭＳ 明朝" w:cs="Times New Roman" w:ascii="Times New Roman" w:hAnsi="Times New Roman"/>
          <w:sz w:val="24"/>
          <w:szCs w:val="24"/>
          <w:shd w:fill="FFFF00" w:val="clear"/>
        </w:rPr>
        <w:t xml:space="preserve">. RETIRADO en Sesión del 27-03-08. ACTA 899-08 </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061/08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Libro "Al Rescate del Estudiante de Español". Autora: Concejal Lic. Arabela Carreras (FpV). Colaborador: Prof. Graciela Costamagna. Iniciativa: Trad. María Inés Brumana Espinosa. .</w:t>
      </w:r>
      <w:r>
        <w:rPr>
          <w:rFonts w:eastAsia="MS Mincho;ＭＳ 明朝" w:cs="Times New Roman" w:ascii="Times New Roman" w:hAnsi="Times New Roman"/>
          <w:sz w:val="24"/>
          <w:szCs w:val="24"/>
          <w:shd w:fill="00FF00" w:val="clear"/>
          <w:lang w:val="es-MX"/>
        </w:rPr>
        <w:t xml:space="preserve"> Aprobado 10/04/08 – Acta 900/08 (D-08-1339).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062/08</w:t>
      </w:r>
      <w:r>
        <w:rPr>
          <w:rFonts w:eastAsia="MS Mincho;ＭＳ 明朝" w:cs="Times New Roman" w:ascii="Times New Roman" w:hAnsi="Times New Roman"/>
          <w:sz w:val="24"/>
          <w:szCs w:val="24"/>
        </w:rPr>
        <w:t>: "Declarar de Interés Municipal y Cultural el evento del 80º Aniversario de la Biblioteca Sarmiento". Autores: Concejales Alfredo Martín, Hugo Cejas, Silvia Paz, Arabela Carreras, Silvina Camelli (FpV); Claudio Otano, Laura Alves (Concertación); Daniel Pardo (PPR) y Darío Rodríguez Duch (ARI)</w:t>
      </w:r>
      <w:r>
        <w:rPr>
          <w:rFonts w:eastAsia="MS Mincho;ＭＳ 明朝" w:cs="Times New Roman" w:ascii="Times New Roman" w:hAnsi="Times New Roman"/>
          <w:sz w:val="24"/>
          <w:szCs w:val="24"/>
          <w:shd w:fill="FFFF00" w:val="clear"/>
        </w:rPr>
        <w:t>.</w:t>
      </w:r>
      <w:r>
        <w:rPr>
          <w:rFonts w:eastAsia="MS Mincho;ＭＳ 明朝" w:cs="Times New Roman" w:ascii="Times New Roman" w:hAnsi="Times New Roman"/>
          <w:color w:val="339966"/>
          <w:sz w:val="24"/>
          <w:szCs w:val="24"/>
          <w:shd w:fill="FFFF00" w:val="clear"/>
        </w:rPr>
        <w:t xml:space="preserve"> </w:t>
      </w:r>
      <w:r>
        <w:rPr>
          <w:rFonts w:eastAsia="MS Mincho;ＭＳ 明朝" w:cs="Times New Roman" w:ascii="Times New Roman" w:hAnsi="Times New Roman"/>
          <w:sz w:val="24"/>
          <w:szCs w:val="24"/>
          <w:shd w:fill="FFFF00" w:val="clear"/>
        </w:rPr>
        <w:t xml:space="preserve">RETIRADO en Sesión del 27-03-08. ACTA 899-08 </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063/08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"Eximir del pago de tasas de contribuciones al inmueble NC 19-1-P-0480-008". Autora: Concejal Arabela Carreras (FpV); Colaboradora: Sra. Teresa Schunk. Iniciativa: Sra. Mirta Caminos. . </w:t>
      </w:r>
      <w:r>
        <w:rPr>
          <w:rFonts w:eastAsia="MS Mincho;ＭＳ 明朝" w:cs="Times New Roman" w:ascii="Times New Roman" w:hAnsi="Times New Roman"/>
          <w:sz w:val="24"/>
          <w:szCs w:val="24"/>
          <w:shd w:fill="00FF00" w:val="clear"/>
          <w:lang w:val="es-MX"/>
        </w:rPr>
        <w:t xml:space="preserve"> Aprobado 14/08/08 – Acta 908/08 (O-08-1829).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064/08</w:t>
      </w:r>
      <w:r>
        <w:rPr>
          <w:rFonts w:eastAsia="MS Mincho;ＭＳ 明朝" w:cs="Times New Roman" w:ascii="Times New Roman" w:hAnsi="Times New Roman"/>
          <w:sz w:val="24"/>
          <w:szCs w:val="24"/>
        </w:rPr>
        <w:t>: "Beneficio económico especial a ex Intendente, Sr. Alberto Icare". Autora: Concejal Arabela Carreras (FpV). Colaboradores: Lic. Darío Barriga, Lic. Adolfo Fourés, Dr. Manuel Vázquez, Irma Haneck, Luis Torrejón, Alfredo Chara, Felipe Sutija, Carlos Valeri, Susana Vega, Juan Carlos Cornelio, Lic. María Eugenia Martini, Oscar Espósito, Carlos Catini, Francisco Poppe, Fernando Pantuchi, Fabian Carro, Luis Ledesma, Laura Totonelli, Dr. Federico Lutz, Arq. Cristian Almeida, Lic. Joaquín Guillot, Hugo Cejas, Marcelo Nemirovsky, Andrés Troyón, Roberto Molina, Néstor Sulleiro, Rodolfo Crispens, René Barriga y Dra. Valeria Fernández Soler.</w:t>
      </w:r>
      <w:r>
        <w:rPr>
          <w:rFonts w:eastAsia="MS Mincho;ＭＳ 明朝" w:cs="Times New Roman" w:ascii="Times New Roman" w:hAnsi="Times New Roman"/>
          <w:sz w:val="24"/>
          <w:szCs w:val="24"/>
          <w:shd w:fill="FFFF00" w:val="clear"/>
        </w:rPr>
        <w:t xml:space="preserve"> Retirado en la sesión del 05 de marzo de 2009, Acta 921/09.</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065/08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"Responsabilidad Ciudadana" de la Asociación CONCIENCIA y Fundación Grupo de Educación Bariloche". Autor: Dr. Darío Rodríguez Duch.  Colaboradora: Vice-Presidenta Asociación Conciencia, Sra. Josefina González Elizondo</w:t>
      </w:r>
      <w:r>
        <w:rPr>
          <w:rFonts w:eastAsia="MS Mincho;ＭＳ 明朝" w:cs="Times New Roman" w:ascii="Times New Roman" w:hAnsi="Times New Roman"/>
          <w:sz w:val="24"/>
          <w:szCs w:val="24"/>
          <w:shd w:fill="FFFF00" w:val="clear"/>
        </w:rPr>
        <w:t xml:space="preserve">. RETIRADO en Sesión del 27-03-08. ACTA 899-08 </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066/08</w:t>
      </w:r>
      <w:r>
        <w:rPr>
          <w:rFonts w:eastAsia="MS Mincho;ＭＳ 明朝" w:cs="Times New Roman" w:ascii="Times New Roman" w:hAnsi="Times New Roman"/>
          <w:sz w:val="24"/>
          <w:szCs w:val="24"/>
        </w:rPr>
        <w:t xml:space="preserve">: "Carta de Derechos de los usuarios". Autores: Concejales Claudio Otano y Laura Alves (Concertación). Colaboradora: Presidenta Asociación de Consumidores Patagónico, Sra. Aurelia Schepis. Iniciativa: Patricia Rodríguez. </w:t>
      </w:r>
      <w:r>
        <w:rPr>
          <w:rFonts w:eastAsia="MS Mincho;ＭＳ 明朝" w:cs="Times New Roman" w:ascii="Times New Roman" w:hAnsi="Times New Roman"/>
          <w:sz w:val="24"/>
          <w:szCs w:val="24"/>
          <w:shd w:fill="00FF00" w:val="clear"/>
          <w:lang w:val="es-MX"/>
        </w:rPr>
        <w:t>Aprobado 25/09/08 – Acta 911/08 (O-08-1842).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067/08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"Instalación de cajeros automáticos en Centro Administrativo y en los kilómetros". Autor: Concejal Darío Rodríguez Duch. Colaborador: Sr. Walter Fernández (póstumo). .</w:t>
      </w:r>
      <w:r>
        <w:rPr>
          <w:rFonts w:eastAsia="MS Mincho;ＭＳ 明朝" w:cs="Times New Roman" w:ascii="Times New Roman" w:hAnsi="Times New Roman"/>
          <w:sz w:val="24"/>
          <w:szCs w:val="24"/>
          <w:shd w:fill="00FF00" w:val="clear"/>
          <w:lang w:val="es-MX"/>
        </w:rPr>
        <w:t xml:space="preserve"> Aprobado 27/03/08 – Acta 899/08 (C-08-594).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068/08</w:t>
      </w:r>
      <w:r>
        <w:rPr>
          <w:rFonts w:eastAsia="MS Mincho;ＭＳ 明朝" w:cs="Times New Roman" w:ascii="Times New Roman" w:hAnsi="Times New Roman"/>
          <w:sz w:val="24"/>
          <w:szCs w:val="24"/>
        </w:rPr>
        <w:t xml:space="preserve">: "Declarar de Interés Social y Turístico las "1eras. Jornadas Municipales sobre Turismo Accesible". Autor: Presidente del Concejo Municipal a/c Intendencia, Lic. Ángel Darío Barriga. Colaboradores: Secretario de Turismo, Sr. Juan Carlos Cornelio, Secretario de Gobierno, Sr. Adolfo Fourés y el Director General de Protocolo, Sr. Marcelo Nemirovsky. Iniciativa:_ Sres. Adrián Moreno, Marcela Giovanini, Germán Vega y Julia FERNANDEZ </w:t>
      </w:r>
      <w:r>
        <w:rPr>
          <w:rFonts w:eastAsia="MS Mincho;ＭＳ 明朝" w:cs="Times New Roman" w:ascii="Times New Roman" w:hAnsi="Times New Roman"/>
          <w:sz w:val="24"/>
          <w:szCs w:val="24"/>
          <w:shd w:fill="00FF00" w:val="clear"/>
          <w:lang w:val="es-MX"/>
        </w:rPr>
        <w:t>Aprobado 27/03/08 – Acta 899/08 (D-08-1330).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069/08:</w:t>
      </w:r>
      <w:r>
        <w:rPr>
          <w:rFonts w:eastAsia="MS Mincho;ＭＳ 明朝" w:cs="Times New Roman" w:ascii="Times New Roman" w:hAnsi="Times New Roman"/>
          <w:sz w:val="24"/>
          <w:szCs w:val="24"/>
        </w:rPr>
        <w:t xml:space="preserve"> "Ratificar convenios con barrios El Pilar I y El Pilar II". Autor: Presidente del Concejo Municipal a/c Intendencia, Lic. Ángel Darío Barriga. Colaboradores: Secretario de Obras y Servicios Públicos, Arq. Carlos Valeri y Secretario de Gobierno, Sr. Adolfo Fourés. A Asesoría Letrada y a la Comisión de Gobierno y legales. </w:t>
      </w:r>
      <w:r>
        <w:rPr>
          <w:rFonts w:eastAsia="MS Mincho;ＭＳ 明朝" w:cs="Times New Roman" w:ascii="Times New Roman" w:hAnsi="Times New Roman"/>
          <w:color w:val="FF0000"/>
          <w:sz w:val="24"/>
          <w:szCs w:val="24"/>
          <w:u w:val="single"/>
        </w:rPr>
        <w:t>ACTA Nº 36/08 DE COMISION LEGISLATIVA</w:t>
      </w:r>
      <w:r>
        <w:rPr>
          <w:rFonts w:eastAsia="MS Mincho;ＭＳ 明朝" w:cs="Times New Roman" w:ascii="Times New Roman" w:hAnsi="Times New Roman"/>
          <w:color w:val="FF0000"/>
          <w:sz w:val="24"/>
          <w:szCs w:val="24"/>
        </w:rPr>
        <w:t>: Se modificó ruta por: A Asesoría Letrada, y a las Comisiones de Obras y Planeamiento y de Gobierno y Legales</w:t>
      </w:r>
      <w:r>
        <w:rPr>
          <w:rFonts w:eastAsia="MS Mincho;ＭＳ 明朝" w:cs="Times New Roman" w:ascii="Times New Roman" w:hAnsi="Times New Roman"/>
          <w:color w:val="FF0000"/>
          <w:sz w:val="24"/>
          <w:szCs w:val="24"/>
          <w:shd w:fill="FFFF00" w:val="clear"/>
        </w:rPr>
        <w:t>. Espera nota de retiro.</w:t>
      </w:r>
      <w:r>
        <w:rPr>
          <w:rFonts w:eastAsia="MS Mincho;ＭＳ 明朝" w:cs="Times New Roman" w:ascii="Times New Roman" w:hAnsi="Times New Roman"/>
          <w:color w:val="FF0000"/>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070/08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"Solicitar Asesor Legal de la Municipalidad retrocesión dominio inmueble 191B-006-001 a OSPLAD". Autores: Concejales Alfredo Martín y Silvia Paz (FpV). </w:t>
      </w:r>
      <w:r>
        <w:rPr>
          <w:rFonts w:eastAsia="MS Mincho;ＭＳ 明朝" w:cs="Times New Roman" w:ascii="Times New Roman" w:hAnsi="Times New Roman"/>
          <w:sz w:val="24"/>
          <w:szCs w:val="24"/>
          <w:shd w:fill="00FF00" w:val="clear"/>
          <w:lang w:val="es-MX"/>
        </w:rPr>
        <w:t>Aprobado 27/03/08 – Acta 899/08 (C-08-595).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071/08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"Modificación Ordenanzas 678-CM-96 y 679-CM-96. Derogación Ordenanza 1390-CM-04. Derecho de uso del Vertedero". Autor: Concejal Daniel Pardo (P.P.R). Colaboradores: Paula Núñez y Agustín Enrique Martín</w:t>
      </w:r>
      <w:bookmarkStart w:id="2" w:name="OLE_LINK70"/>
      <w:bookmarkStart w:id="3" w:name="OLE_LINK69"/>
      <w:r>
        <w:rPr>
          <w:rFonts w:eastAsia="MS Mincho;ＭＳ 明朝" w:cs="Times New Roman" w:ascii="Times New Roman" w:hAnsi="Times New Roman"/>
          <w:sz w:val="24"/>
          <w:szCs w:val="24"/>
        </w:rPr>
        <w:t>.</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shd w:fill="00FF00" w:val="clear"/>
          <w:lang w:val="es-MX"/>
        </w:rPr>
        <w:t xml:space="preserve"> Aprobado 01/10/09 – Acta 936/09 (O-09-1954).</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bookmarkEnd w:id="2"/>
      <w:bookmarkEnd w:id="3"/>
      <w:r>
        <w:rPr>
          <w:rFonts w:eastAsia="Times New Roman" w:cs="Times New Roman" w:ascii="Times New Roman" w:hAnsi="Times New Roman"/>
          <w:b/>
          <w:sz w:val="24"/>
          <w:szCs w:val="24"/>
        </w:rPr>
        <w:t xml:space="preserve"> </w:t>
      </w:r>
      <w:r>
        <w:rPr>
          <w:rFonts w:eastAsia="MS Mincho;ＭＳ 明朝" w:cs="Times New Roman" w:ascii="Times New Roman" w:hAnsi="Times New Roman"/>
          <w:b/>
          <w:sz w:val="24"/>
          <w:szCs w:val="24"/>
          <w:u w:val="single"/>
        </w:rPr>
        <w:t>Proyecto de Ordenanza 072/08</w:t>
      </w:r>
      <w:r>
        <w:rPr>
          <w:rFonts w:eastAsia="MS Mincho;ＭＳ 明朝" w:cs="Times New Roman" w:ascii="Times New Roman" w:hAnsi="Times New Roman"/>
          <w:sz w:val="24"/>
          <w:szCs w:val="24"/>
        </w:rPr>
        <w:t>: "Prestar acuerdo al llamado a licitación pública para la adquisición de indumentarias y equipo de seguridad para el personal de recolección". Autor: Presidente del Concejo Municipal a/c Intendencia, Lic. Ángel Darío Barriga. Colaboradores: Secretario de Hacienda, Alfredo Chara; Secretario de Obras y Servicios Públicos, Arq. Carlos Valeri; Secretario de Gobierno, Lic. Adolfo Fourés; Directora de Salud Laboral, Dra. Olga Montauti; Departamento de Seguridad e Higiene; Lic. Cristian Ampuero y Dirección de Obras por Contrato. A Asesoría Letrada y a la Comisión de Gobierno y Legales. .</w:t>
      </w:r>
      <w:r>
        <w:rPr>
          <w:rFonts w:eastAsia="MS Mincho;ＭＳ 明朝" w:cs="Times New Roman" w:ascii="Times New Roman" w:hAnsi="Times New Roman"/>
          <w:sz w:val="24"/>
          <w:szCs w:val="24"/>
          <w:shd w:fill="00FF00" w:val="clear"/>
          <w:lang w:val="es-MX"/>
        </w:rPr>
        <w:t xml:space="preserve"> Aprobado 24/04/08 – Acta 901/08 (O-08-1807).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073/08</w:t>
      </w:r>
      <w:r>
        <w:rPr>
          <w:rFonts w:eastAsia="MS Mincho;ＭＳ 明朝" w:cs="Times New Roman" w:ascii="Times New Roman" w:hAnsi="Times New Roman"/>
          <w:sz w:val="24"/>
          <w:szCs w:val="24"/>
        </w:rPr>
        <w:t>: "Comunicar al Honorable Congreso de la Nación la necesidad de generar una normativa que permita a las municipalidades adquirir el dominio de los inmuebles ubicados dentro de su ejido abandonados por su propietarios". Autor: Presidente del Concejo Municipal a/c Intendencia, Lic. Ángel Darío Barriga. Colaboradores: Secretario de Obras y Servicios Públicos, Arq. Carlos Valeri; Secretario de Gobierno, Lic. Adolfo Fourés, Subsecretaría de Planeamiento y Dirección de Tierras, Sr. Jorge Paolinelli. A Asesoría Letrada y a la Comisión de Gobierno y Legales. .</w:t>
      </w:r>
      <w:r>
        <w:rPr>
          <w:rFonts w:eastAsia="MS Mincho;ＭＳ 明朝" w:cs="Times New Roman" w:ascii="Times New Roman" w:hAnsi="Times New Roman"/>
          <w:sz w:val="24"/>
          <w:szCs w:val="24"/>
          <w:shd w:fill="00FF00" w:val="clear"/>
          <w:lang w:val="es-MX"/>
        </w:rPr>
        <w:t xml:space="preserve"> Aprobado 19/06/08 – Acta 905/08 (C-08-608).</w:t>
      </w:r>
    </w:p>
    <w:p>
      <w:pPr>
        <w:pStyle w:val="Textosinformato"/>
        <w:jc w:val="both"/>
        <w:rPr>
          <w:rFonts w:ascii="Times New Roman" w:hAnsi="Times New Roman" w:eastAsia="MS Mincho;ＭＳ 明朝" w:cs="Times New Roman"/>
          <w:b/>
          <w:b/>
          <w:i/>
          <w:i/>
          <w:sz w:val="24"/>
          <w:szCs w:val="24"/>
        </w:rPr>
      </w:pPr>
      <w:r>
        <w:rPr>
          <w:rFonts w:eastAsia="MS Mincho;ＭＳ 明朝" w:cs="Times New Roman" w:ascii="Times New Roman" w:hAnsi="Times New Roman"/>
          <w:b/>
          <w:i/>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074/08</w:t>
      </w:r>
      <w:r>
        <w:rPr>
          <w:rFonts w:eastAsia="MS Mincho;ＭＳ 明朝" w:cs="Times New Roman" w:ascii="Times New Roman" w:hAnsi="Times New Roman"/>
          <w:sz w:val="24"/>
          <w:szCs w:val="24"/>
        </w:rPr>
        <w:t xml:space="preserve">: "Declarar de interés municipal, cultural y turístico la Feria Expo "Bariloche se muestra 2008". Autor: Concejal Daniel Pardo (P.P.R). Iniciativa: Sra. Noelia López. </w:t>
      </w:r>
      <w:r>
        <w:rPr>
          <w:rFonts w:eastAsia="MS Mincho;ＭＳ 明朝" w:cs="Times New Roman" w:ascii="Times New Roman" w:hAnsi="Times New Roman"/>
          <w:sz w:val="24"/>
          <w:szCs w:val="24"/>
          <w:shd w:fill="00FF00" w:val="clear"/>
          <w:lang w:val="es-MX"/>
        </w:rPr>
        <w:t>Aprobado 10/04/08 – Acta 900/08 (D-08-1335).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075/08</w:t>
      </w:r>
      <w:r>
        <w:rPr>
          <w:rFonts w:eastAsia="MS Mincho;ＭＳ 明朝" w:cs="Times New Roman" w:ascii="Times New Roman" w:hAnsi="Times New Roman"/>
          <w:sz w:val="24"/>
          <w:szCs w:val="24"/>
        </w:rPr>
        <w:t>: "Prestar acuerdo al llamado a licitación pública para la adquisición de equipamiento de seguridad para el personal municipal". Autor: Presidente del Concejo Municipal a/c Intendencia, Lic. Ángel Darío Barriga. Colaboradores: Secretario de Obras y Servicios Públicos, Arq. Carlos Valeri; Secretario de Gobierno, Lic. Adolfo Fourés; Directora de Salud Laboral, Dra. Olga Montauti; Departamento de Seguridad e Higiene; Lic. Cristian Ampuero y Dirección de Obras por Contrato. A Asesoría Letrada y a la Comisión de Gobierno y Legales.</w:t>
      </w:r>
      <w:r>
        <w:rPr>
          <w:rFonts w:eastAsia="MS Mincho;ＭＳ 明朝" w:cs="Times New Roman" w:ascii="Times New Roman" w:hAnsi="Times New Roman"/>
          <w:sz w:val="24"/>
          <w:szCs w:val="24"/>
          <w:shd w:fill="00FF00" w:val="clear"/>
          <w:lang w:val="es-MX"/>
        </w:rPr>
        <w:t xml:space="preserve"> Aprobado 24/04/08 – Acta 901/08 (O-08-1808).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076/08</w:t>
      </w:r>
      <w:r>
        <w:rPr>
          <w:rFonts w:eastAsia="MS Mincho;ＭＳ 明朝" w:cs="Times New Roman" w:ascii="Times New Roman" w:hAnsi="Times New Roman"/>
          <w:sz w:val="24"/>
          <w:szCs w:val="24"/>
        </w:rPr>
        <w:t>: "Prestar acuerdo al llamado a licitación pública para la adquisición de indumentaria de seguridad para el personal municipal". Autor: Presidente del Concejo Municipal a/c Intendencia, Lic. Ángel Darío Barriga. Colaboradores: Secretario de Obras y Servicios Públicos, Arq. Carlos Valeri; Secretario de Gobierno, Lic. Adolfo Fourés; Directora de Salud Laboral, Dra. Olga Montauti; Departamento de Seguridad e Higiene; Lic. Cristian Ampuero y Dirección de Obras por Contrato. A Asesoría Letrada y a la Comisión de Gobierno y Legales.</w:t>
      </w:r>
      <w:r>
        <w:rPr>
          <w:rFonts w:eastAsia="MS Mincho;ＭＳ 明朝" w:cs="Times New Roman" w:ascii="Times New Roman" w:hAnsi="Times New Roman"/>
          <w:sz w:val="24"/>
          <w:szCs w:val="24"/>
          <w:shd w:fill="00FF00" w:val="clear"/>
          <w:lang w:val="es-MX"/>
        </w:rPr>
        <w:t xml:space="preserve"> Aprobado 24/04/08 – Acta 901/08 (O-08-1809).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077/08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las Terceras Jornadas de Historia de la Patagonia". Autora: Concejal Lic. Arabela Carreras. Colaboradora: Prof. Graciela Costamagna (Secretaria de Bloque FpV). Iniciativa: Dra. Laura Marcela Méndez. Sobre Tablas. </w:t>
      </w:r>
      <w:r>
        <w:rPr>
          <w:rFonts w:eastAsia="MS Mincho;ＭＳ 明朝" w:cs="Times New Roman" w:ascii="Times New Roman" w:hAnsi="Times New Roman"/>
          <w:sz w:val="24"/>
          <w:szCs w:val="24"/>
          <w:shd w:fill="00FF00" w:val="clear"/>
          <w:lang w:val="es-MX"/>
        </w:rPr>
        <w:t>Aprobado 10/04/08 – Acta 900/08 (D-08-1336).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078/08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"Incentivo Fiscal para quienes contratan  mano de obra local". Autora: Concejal Silvana Camelli (FpV).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06/11/08 – Acta 916/08 (O-08-1857).</w:t>
      </w:r>
    </w:p>
    <w:p>
      <w:pPr>
        <w:pStyle w:val="Textosinformato"/>
        <w:jc w:val="both"/>
        <w:rPr/>
      </w:pPr>
      <w:r>
        <w:rPr>
          <w:rFonts w:eastAsia="MS Mincho;ＭＳ 明朝" w:cs="Times New Roman" w:ascii="Times New Roman" w:hAnsi="Times New Roman"/>
          <w:b/>
          <w:sz w:val="24"/>
          <w:szCs w:val="24"/>
          <w:u w:val="single"/>
        </w:rPr>
        <w:t>Proyecto de Declaración 079/08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curso teórico de Celiaquía". Autora: Concejal Arabela Carreras (FpV). Colaboradora: Sra. Teresa Schunk. Iniciativa: Sra. María Lucía De Biaggio. Sobre Tablas.</w:t>
      </w:r>
      <w:r>
        <w:rPr>
          <w:rFonts w:eastAsia="MS Mincho;ＭＳ 明朝" w:cs="Times New Roman" w:ascii="Times New Roman" w:hAnsi="Times New Roman"/>
          <w:sz w:val="24"/>
          <w:szCs w:val="24"/>
          <w:shd w:fill="00FF00" w:val="clear"/>
          <w:lang w:val="es-MX"/>
        </w:rPr>
        <w:t xml:space="preserve"> Aprobado 10/04/08 – Acta 900/08 (D-08-1337).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080/08</w:t>
      </w:r>
      <w:r>
        <w:rPr>
          <w:rFonts w:eastAsia="MS Mincho;ＭＳ 明朝" w:cs="Times New Roman" w:ascii="Times New Roman" w:hAnsi="Times New Roman"/>
          <w:sz w:val="24"/>
          <w:szCs w:val="24"/>
        </w:rPr>
        <w:t>: "Adecuación de cabinas telefónicas para personas con capacidades diferentes". Autores: Concejales Claudio Otano y Laura Alves (Concertación). Iniciativa: Sra. Patricia Rodríguez. A Asesoría Letrada y a las Comisiones de Servicios, Tránsito y Transporte y  de Gobierno y Legales.</w:t>
      </w:r>
      <w:r>
        <w:rPr>
          <w:rFonts w:eastAsia="MS Mincho;ＭＳ 明朝" w:cs="Times New Roman" w:ascii="Times New Roman" w:hAnsi="Times New Roman"/>
          <w:sz w:val="24"/>
          <w:szCs w:val="24"/>
          <w:shd w:fill="00FF00" w:val="clear"/>
          <w:lang w:val="es-MX"/>
        </w:rPr>
        <w:t xml:space="preserve"> Aprobado 25/09/08 – Acta 911/08 (O-08-1843).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081/08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de las Ordenanzas 678-CM-96, 679-CM-96 y 1260-CM-02". Autores: Presidente del Concejo Municipal a/c Intendencia, Lic. Darío Barriga y Concejales Arabela Carreras y Hugo Cejas (FpV). Colaboradores: Cdor. Ángel Hugo Mastrolía, Dra. Mariela Taboada, Sra. Rosa Duchowny, Sr. José Pincheira y Dra. María Cora Rondineau. A Asesoría Letrada y a las Comisiones de Economía y de Gobierno y Legales. . </w:t>
      </w:r>
      <w:r>
        <w:rPr>
          <w:rFonts w:eastAsia="MS Mincho;ＭＳ 明朝" w:cs="Times New Roman" w:ascii="Times New Roman" w:hAnsi="Times New Roman"/>
          <w:sz w:val="24"/>
          <w:szCs w:val="24"/>
          <w:shd w:fill="00FF00" w:val="clear"/>
          <w:lang w:val="es-MX"/>
        </w:rPr>
        <w:t xml:space="preserve"> Aprobado 14/08/08 – Acta 908/08 (O-08-1830).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082/08</w:t>
      </w:r>
      <w:r>
        <w:rPr>
          <w:rFonts w:eastAsia="MS Mincho;ＭＳ 明朝" w:cs="Times New Roman" w:ascii="Times New Roman" w:hAnsi="Times New Roman"/>
          <w:sz w:val="24"/>
          <w:szCs w:val="24"/>
        </w:rPr>
        <w:t>: "Declarar ciudadano ilustre al Prof. Dr. Martín Odriozola". Autores: Concejales Laura Alves y Claudio Otano (Concertación). Colaboradores: Sra. Patricia Rodríguez y Sr. Héctor Díaz. Sobre Tablas.</w:t>
      </w:r>
      <w:r>
        <w:rPr>
          <w:rFonts w:eastAsia="MS Mincho;ＭＳ 明朝" w:cs="Times New Roman" w:ascii="Times New Roman" w:hAnsi="Times New Roman"/>
          <w:sz w:val="24"/>
          <w:szCs w:val="24"/>
          <w:shd w:fill="00FF00" w:val="clear"/>
          <w:lang w:val="es-MX"/>
        </w:rPr>
        <w:t xml:space="preserve"> Aprobado 10/04/08 – Acta 900/08 (D-08-1338).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083/08</w:t>
      </w:r>
      <w:r>
        <w:rPr>
          <w:rFonts w:eastAsia="MS Mincho;ＭＳ 明朝" w:cs="Times New Roman" w:ascii="Times New Roman" w:hAnsi="Times New Roman"/>
          <w:sz w:val="24"/>
          <w:szCs w:val="24"/>
        </w:rPr>
        <w:t>: "Ampliación Ordenanza 1527-CM-05 libre acceso a la información pública municipal". Autores: Concejales Laura Alves y Claudio Otano (Concertación). Colaboradora: Sra. Patricia Rodríguez. A Asesoría Letrada y a la Comisión de Gobierno y Legales.</w:t>
      </w:r>
      <w:r>
        <w:rPr>
          <w:rFonts w:eastAsia="MS Mincho;ＭＳ 明朝" w:cs="Times New Roman" w:ascii="Times New Roman" w:hAnsi="Times New Roman"/>
          <w:sz w:val="24"/>
          <w:szCs w:val="24"/>
          <w:shd w:fill="00FF00" w:val="clear"/>
          <w:lang w:val="es-MX"/>
        </w:rPr>
        <w:t xml:space="preserve"> Aprobado 23/10/08 – Acta 915/08 (O-08-1851).Subsumido con el Proyecto 131/08..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084/08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artículo 8° de la Ordenanza 1596-CM-06". Autores: Comisión de Acción Social: Concejales Silvia Paz, Alfredo Martín (FpV); Laura Alves (Concertación); Darío Rodríguez Duch (ARI) y Daniel Pardo (PPR). Sobre Tablas.</w:t>
      </w:r>
    </w:p>
    <w:p>
      <w:pPr>
        <w:pStyle w:val="Textosinformato"/>
        <w:jc w:val="both"/>
        <w:rPr>
          <w:rFonts w:ascii="Times New Roman" w:hAnsi="Times New Roman" w:eastAsia="MS Mincho;ＭＳ 明朝" w:cs="Times New Roman"/>
          <w:sz w:val="24"/>
          <w:szCs w:val="24"/>
          <w:highlight w:val="green"/>
          <w:lang w:val="es-MX"/>
        </w:rPr>
      </w:pPr>
      <w:r>
        <w:rPr>
          <w:rFonts w:eastAsia="MS Mincho;ＭＳ 明朝" w:cs="Times New Roman" w:ascii="Times New Roman" w:hAnsi="Times New Roman"/>
          <w:sz w:val="24"/>
          <w:szCs w:val="24"/>
          <w:highlight w:val="green"/>
          <w:lang w:val="es-MX"/>
        </w:rPr>
        <w:t>Aprobado 10/04/08 – Acta 900/08 (O-08-1806).</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085/08:</w:t>
      </w:r>
      <w:r>
        <w:rPr>
          <w:rFonts w:eastAsia="MS Mincho;ＭＳ 明朝" w:cs="Times New Roman" w:ascii="Times New Roman" w:hAnsi="Times New Roman"/>
          <w:sz w:val="24"/>
          <w:szCs w:val="24"/>
        </w:rPr>
        <w:t xml:space="preserve"> "Declarar de interés municipal la "2° fecha del Campeonato de Motocross Sur de la República y la "3° fecha del Campeonato de Enduro Patagónico APE". Autor: Presidente del Concejo Municipal a/c Intendencia, Lic. Ángel Darío Barriga. Colaboradores: Secretario de Deportes, Oscar Espósito y Secretario de Gobierno, Lic. Adolfo Fourés. Se solicitará su retiro por haberse emitido la Resolución 111-PCM-08.</w:t>
      </w:r>
      <w:r>
        <w:rPr>
          <w:rFonts w:eastAsia="MS Mincho;ＭＳ 明朝" w:cs="Times New Roman" w:ascii="Times New Roman" w:hAnsi="Times New Roman"/>
          <w:sz w:val="24"/>
          <w:szCs w:val="24"/>
          <w:shd w:fill="FFFF00" w:val="clear"/>
        </w:rPr>
        <w:t xml:space="preserve"> RETIRADO 24/04/08 – (Acta 901/08).</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086/08:</w:t>
      </w:r>
      <w:r>
        <w:rPr>
          <w:rFonts w:eastAsia="MS Mincho;ＭＳ 明朝" w:cs="Times New Roman" w:ascii="Times New Roman" w:hAnsi="Times New Roman"/>
          <w:sz w:val="24"/>
          <w:szCs w:val="24"/>
          <w:u w:val="single"/>
        </w:rPr>
        <w:t xml:space="preserve"> </w:t>
      </w:r>
      <w:r>
        <w:rPr>
          <w:rFonts w:eastAsia="MS Mincho;ＭＳ 明朝" w:cs="Times New Roman" w:ascii="Times New Roman" w:hAnsi="Times New Roman"/>
          <w:sz w:val="24"/>
          <w:szCs w:val="24"/>
        </w:rPr>
        <w:t xml:space="preserve">"Establecer Parámetros  urbanísticos y autorizar planteo urbanístico sujeto y modificaciones en la parcela DC19-2-P-004-02C. A Asesoría Letrada y Comisiones de Obras y Planeamiento y Gobierno y Legales. </w:t>
      </w:r>
      <w:r>
        <w:rPr>
          <w:rFonts w:eastAsia="MS Mincho;ＭＳ 明朝" w:cs="Times New Roman" w:ascii="Times New Roman" w:hAnsi="Times New Roman"/>
          <w:sz w:val="24"/>
          <w:szCs w:val="24"/>
          <w:shd w:fill="00FF00" w:val="clear"/>
          <w:lang w:val="es-MX"/>
        </w:rPr>
        <w:t>Aprobado 28/08/08 – Acta 909/08 (O-08-1836).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087/08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"Aprobar convenio Gendarmería Nacional y Municipalidad de San Carlos de Bariloche". Autora: Vice Presidenta 1° del Concejo Municipal, a/c de la Presidencia del Concejo Municipal, Concejal Silvana Camelli. A Asesoría Letrada y a las Comisiones de Economía y de Gobierno y Legales.</w:t>
      </w:r>
      <w:r>
        <w:rPr>
          <w:rFonts w:eastAsia="MS Mincho;ＭＳ 明朝" w:cs="Times New Roman" w:ascii="Times New Roman" w:hAnsi="Times New Roman"/>
          <w:sz w:val="24"/>
          <w:szCs w:val="24"/>
          <w:shd w:fill="00FF00" w:val="clear"/>
          <w:lang w:val="es-MX"/>
        </w:rPr>
        <w:t xml:space="preserve"> Aprobado 11/09/08 – Acta 910/08 (O-08-1839).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088/08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"Declarar evento de interés municipal el 7° Festival Internacional Patagonia y Tango". Autor: Presidente del Concejo Municipal a/c Intendencia, Lic. Ángel Darío Barriga. Colaborador: Secretario de Gobierno, Lic. Adolfo Fourés y Subsecretaria de Cultura, Sra. Susana Vega. Sobre tablas.</w:t>
      </w:r>
      <w:r>
        <w:rPr>
          <w:rFonts w:eastAsia="MS Mincho;ＭＳ 明朝" w:cs="Times New Roman" w:ascii="Times New Roman" w:hAnsi="Times New Roman"/>
          <w:sz w:val="24"/>
          <w:szCs w:val="24"/>
          <w:shd w:fill="00FF00" w:val="clear"/>
          <w:lang w:val="es-MX"/>
        </w:rPr>
        <w:t xml:space="preserve"> Aprobado 24/04/08 – Acta 901/08 (D-08-1340).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089/08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educativo el Festival Nacional de Titiriteros Andariegos". Autor: Presidente del Concejo Municipal a/c Intendencia, Lic. Ángel Darío Barriga. Colaborador: Secretario de Gobierno, Lic. Adolfo Fourés y Subsecretaria de Cultura, Sra. Susana Vega. Sobre tablas. .</w:t>
      </w:r>
      <w:r>
        <w:rPr>
          <w:rFonts w:eastAsia="MS Mincho;ＭＳ 明朝" w:cs="Times New Roman" w:ascii="Times New Roman" w:hAnsi="Times New Roman"/>
          <w:sz w:val="24"/>
          <w:szCs w:val="24"/>
          <w:shd w:fill="00FF00" w:val="clear"/>
          <w:lang w:val="es-MX"/>
        </w:rPr>
        <w:t xml:space="preserve"> Aprobado 24/04/08 – Acta 901/08 (D-08-1341).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Times New Roman" w:cs="Times New Roman" w:ascii="Times New Roman" w:hAnsi="Times New Roman"/>
          <w:sz w:val="24"/>
          <w:szCs w:val="24"/>
        </w:rPr>
        <w:t xml:space="preserve"> </w:t>
      </w:r>
      <w:r>
        <w:rPr>
          <w:rFonts w:eastAsia="MS Mincho;ＭＳ 明朝" w:cs="Times New Roman" w:ascii="Times New Roman" w:hAnsi="Times New Roman"/>
          <w:b/>
          <w:sz w:val="24"/>
          <w:szCs w:val="24"/>
          <w:u w:val="single"/>
        </w:rPr>
        <w:t>Proyecto de Ordenanza 090/08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Ordenanza Tarifaria N° 678-I-96 en lo referente a trabajos que controla la Dirección de Obras por Contratos". Autor: Presidente del Concejo Municipal a/c Intendencia, Lic. Ángel Darío Barriga. Colaboradores: Secretario de Obras y Servicios Públicos, Arq. Carlos Valeri; Secretario de Gobierno, Lic. Adolfo Fourés y Dirección de Obras por Contrato. A Asesoría Letrada y a la Comisión de Gobierno y Legales. </w:t>
      </w:r>
      <w:r>
        <w:rPr>
          <w:rFonts w:eastAsia="MS Mincho;ＭＳ 明朝" w:cs="Times New Roman" w:ascii="Times New Roman" w:hAnsi="Times New Roman"/>
          <w:sz w:val="24"/>
          <w:szCs w:val="24"/>
          <w:shd w:fill="00FF00" w:val="clear"/>
          <w:lang w:val="es-MX"/>
        </w:rPr>
        <w:t>Aprobado 29/05/09 – Acta 930/09 (O-09-1909).</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Comunicación 091/08</w:t>
      </w:r>
      <w:r>
        <w:rPr>
          <w:rFonts w:eastAsia="MS Mincho;ＭＳ 明朝" w:cs="Times New Roman" w:ascii="Times New Roman" w:hAnsi="Times New Roman"/>
          <w:sz w:val="24"/>
          <w:szCs w:val="24"/>
        </w:rPr>
        <w:t>: "Comunicar al Ministerio de Salud de Río Negro la necesidad de mayor fiscalización en la actividad farmacéutica". Autor: Concejal Daniel Pardo (PPR). Colaboradores: Sres. Aldo Neñer y Agustín Martin. Sobre tablas. .</w:t>
      </w:r>
      <w:r>
        <w:rPr>
          <w:rFonts w:eastAsia="MS Mincho;ＭＳ 明朝" w:cs="Times New Roman" w:ascii="Times New Roman" w:hAnsi="Times New Roman"/>
          <w:sz w:val="24"/>
          <w:szCs w:val="24"/>
          <w:shd w:fill="00FF00" w:val="clear"/>
          <w:lang w:val="es-MX"/>
        </w:rPr>
        <w:t xml:space="preserve"> Aprobado 24/04/08 – Acta 901/08 (C-08-599).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092/08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"Investigación, preservación, salvaguarda, protección, restauración, promoción y difusión del patrimonio cultural". Autor: Presidente del Concejo Municipal a/c Intendencia, Lic. Ángel Darío Barriga. Colaboradores: Secretario de Obras y Servicios Públicos, Arq. Carlos Valeri; Secretario de Gobierno, Lic. Adolfo Fourés; Subsecretaría de Cultura y Comisión Municipal de Preservación del Patrimonio Histórico, Urbanístico y Arquitectónico. A Asesoría Letrada y a las Comisiones de Obras y Planeamiento y de Gobierno y Legales.</w:t>
      </w:r>
      <w:r>
        <w:rPr>
          <w:rFonts w:eastAsia="MS Mincho;ＭＳ 明朝" w:cs="Times New Roman" w:ascii="Times New Roman" w:hAnsi="Times New Roman"/>
          <w:sz w:val="24"/>
          <w:shd w:fill="00FF00" w:val="clear"/>
        </w:rPr>
        <w:t xml:space="preserve"> Aprobado 14/04/11 Acta 959 (O-11-2148)</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FF" w:val="clear"/>
        </w:rPr>
        <w:t>VETADA POR RESOLUCIÓN 1309-I-11. ACTA 964/11 – 01/06/11 – SE RATIFICÓ LA ORDENANZA- ORDENANZA VIGENTE</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093/08</w:t>
      </w:r>
      <w:r>
        <w:rPr>
          <w:rFonts w:eastAsia="MS Mincho;ＭＳ 明朝" w:cs="Times New Roman" w:ascii="Times New Roman" w:hAnsi="Times New Roman"/>
          <w:sz w:val="24"/>
          <w:szCs w:val="24"/>
        </w:rPr>
        <w:t>: "Declarar de interés Primeras Jornadas Internacionales Transculturales". Autores: Comisión Legislativa: Concejales Silvana Camelli (FpV); Laura Alves (Concertación) y Daniel Pardo (PPR). Sobre tablas.</w:t>
      </w:r>
      <w:r>
        <w:rPr>
          <w:rFonts w:eastAsia="MS Mincho;ＭＳ 明朝" w:cs="Times New Roman" w:ascii="Times New Roman" w:hAnsi="Times New Roman"/>
          <w:sz w:val="24"/>
          <w:szCs w:val="24"/>
          <w:shd w:fill="00FF00" w:val="clear"/>
          <w:lang w:val="es-MX"/>
        </w:rPr>
        <w:t xml:space="preserve"> Aprobado 24/04/08 – Acta 901/08 (D-08-1342).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094/08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"Oposición a la prospección y explotación hidrocarburífera de la Cuenca del Ñirihuau". Autor: Concejal Francisco De Cesare (Partido Socialista). Colaboradora: Sra. Carmen Giménez. Sobre tablas. </w:t>
      </w:r>
      <w:r>
        <w:rPr>
          <w:rFonts w:eastAsia="MS Mincho;ＭＳ 明朝" w:cs="Times New Roman" w:ascii="Times New Roman" w:hAnsi="Times New Roman"/>
          <w:sz w:val="24"/>
          <w:szCs w:val="24"/>
          <w:shd w:fill="FFFF00" w:val="clear"/>
        </w:rPr>
        <w:t>EN COORDINACION ESPERA RETIRO.</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095/08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proyecto cinematográfico "Laberintos de Hielo". Autores: Concejales Alfredo Martín y Silvia Paz (FpV). Sobre tablas. . .</w:t>
      </w:r>
      <w:r>
        <w:rPr>
          <w:rFonts w:eastAsia="MS Mincho;ＭＳ 明朝" w:cs="Times New Roman" w:ascii="Times New Roman" w:hAnsi="Times New Roman"/>
          <w:sz w:val="24"/>
          <w:szCs w:val="24"/>
          <w:shd w:fill="00FF00" w:val="clear"/>
          <w:lang w:val="es-MX"/>
        </w:rPr>
        <w:t xml:space="preserve"> Aprobado 24/04/08 – Acta 901/08 (D-08-1343).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096/08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educativo y cultural el libro "hombres y Mujeres de Bariloche". Autores: Concejales Laura Alves y Claudio Otano (Concertación para el Desarrollo). Colaboradora: Sra. Patricia Rodríguez. Sobre tablas. . .</w:t>
      </w:r>
      <w:r>
        <w:rPr>
          <w:rFonts w:eastAsia="MS Mincho;ＭＳ 明朝" w:cs="Times New Roman" w:ascii="Times New Roman" w:hAnsi="Times New Roman"/>
          <w:sz w:val="24"/>
          <w:szCs w:val="24"/>
          <w:shd w:fill="00FF00" w:val="clear"/>
          <w:lang w:val="es-MX"/>
        </w:rPr>
        <w:t xml:space="preserve"> Aprobado 24/04/08 – Acta 901/08 (D-08-1344).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097/08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"Autorizar firma convenio con Entretenimientos Patagonia S.A.". Autor: Presidente del Concejo Municipal a/c Intendencia, Lic. Ángel Darío Barriga. Colaborador: Secretario de Gobierno, Lic. Adolfo Fourés. A Asesoría Letrada y a las Comisiones de Economía y de Gobierno y Legales. </w:t>
      </w:r>
      <w:r>
        <w:rPr>
          <w:rFonts w:eastAsia="MS Mincho;ＭＳ 明朝" w:cs="Times New Roman" w:ascii="Times New Roman" w:hAnsi="Times New Roman"/>
          <w:sz w:val="24"/>
          <w:szCs w:val="24"/>
          <w:shd w:fill="00FF00" w:val="clear"/>
        </w:rPr>
        <w:t>Aprobado 20/11/08 – Acta 917/08 (O-08-1860).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098/08</w:t>
      </w:r>
      <w:r>
        <w:rPr>
          <w:rFonts w:eastAsia="MS Mincho;ＭＳ 明朝" w:cs="Times New Roman" w:ascii="Times New Roman" w:hAnsi="Times New Roman"/>
          <w:b/>
          <w:sz w:val="24"/>
          <w:szCs w:val="24"/>
        </w:rPr>
        <w:t>:</w:t>
      </w:r>
      <w:r>
        <w:rPr>
          <w:rFonts w:eastAsia="MS Mincho;ＭＳ 明朝"/>
        </w:rPr>
        <w:t xml:space="preserve"> </w:t>
      </w:r>
      <w:r>
        <w:rPr>
          <w:rFonts w:eastAsia="MS Mincho;ＭＳ 明朝" w:cs="Times New Roman" w:ascii="Times New Roman" w:hAnsi="Times New Roman"/>
          <w:sz w:val="24"/>
          <w:szCs w:val="24"/>
        </w:rPr>
        <w:t xml:space="preserve">"Modificar y ampliar la Ordenanza 141-I-82". Autor: Concejal Hugo Cejas (FpV). Colaborador: Sr. Guillermo Corbella. A </w:t>
      </w:r>
      <w:r>
        <w:rPr>
          <w:rFonts w:cs="Times New Roman" w:ascii="Times New Roman" w:hAnsi="Times New Roman"/>
          <w:bCs/>
          <w:sz w:val="24"/>
          <w:szCs w:val="24"/>
        </w:rPr>
        <w:t>Asesoría Letrada y a las Comisiones de Obras y Planeamiento y de Gobierno y Legales</w:t>
      </w:r>
      <w:bookmarkStart w:id="4" w:name="OLE_LINK72"/>
      <w:bookmarkStart w:id="5" w:name="OLE_LINK71"/>
      <w:r>
        <w:rPr>
          <w:rFonts w:cs="Times New Roman" w:ascii="Times New Roman" w:hAnsi="Times New Roman"/>
          <w:bCs/>
          <w:sz w:val="24"/>
          <w:szCs w:val="24"/>
        </w:rPr>
        <w:t>.</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zCs w:val="24"/>
          <w:shd w:fill="00FF00" w:val="clear"/>
          <w:lang w:val="es-MX"/>
        </w:rPr>
        <w:t xml:space="preserve"> Aprobado 01/10/09 – Acta 936/09 (O-09-1955).</w:t>
      </w:r>
      <w:bookmarkEnd w:id="4"/>
      <w:bookmarkEnd w:id="5"/>
    </w:p>
    <w:p>
      <w:pPr>
        <w:pStyle w:val="Textosinformato"/>
        <w:jc w:val="both"/>
        <w:rPr>
          <w:rFonts w:ascii="Times New Roman" w:hAnsi="Times New Roman" w:eastAsia="MS Mincho;ＭＳ 明朝" w:cs="Times New Roman"/>
          <w:bCs/>
          <w:sz w:val="24"/>
          <w:szCs w:val="24"/>
        </w:rPr>
      </w:pPr>
      <w:r>
        <w:rPr>
          <w:rFonts w:eastAsia="MS Mincho;ＭＳ 明朝" w:cs="Times New Roman" w:ascii="Times New Roman" w:hAnsi="Times New Roman"/>
          <w:bCs/>
          <w:sz w:val="24"/>
          <w:szCs w:val="24"/>
        </w:rPr>
      </w:r>
    </w:p>
    <w:p>
      <w:pPr>
        <w:pStyle w:val="Textosinformato"/>
        <w:jc w:val="both"/>
        <w:rPr/>
      </w:pPr>
      <w:r>
        <w:rPr>
          <w:rFonts w:eastAsia="MS Mincho;ＭＳ 明朝" w:cs="Times New Roman" w:ascii="Times New Roman" w:hAnsi="Times New Roman"/>
          <w:b/>
          <w:sz w:val="24"/>
          <w:szCs w:val="24"/>
          <w:u w:val="single"/>
        </w:rPr>
        <w:t>Proyecto de Ordenanza 099/08</w:t>
      </w:r>
      <w:r>
        <w:rPr>
          <w:rFonts w:eastAsia="MS Mincho;ＭＳ 明朝" w:cs="Times New Roman" w:ascii="Times New Roman" w:hAnsi="Times New Roman"/>
          <w:sz w:val="24"/>
          <w:szCs w:val="24"/>
        </w:rPr>
        <w:t>: "Amplía Código de habilitaciones comerciales, regula habilitaciones de discotecas nocturnas, y diurnas o vespertinas"". Autor: Concejal Hugo Cejas (FpV). Colaborador: Sr. Guillermo Corbella. A Asesoría  Letrada y a la Comisiones de Turismo y de Gobierno y Legales.</w:t>
      </w:r>
      <w:r>
        <w:rPr>
          <w:rFonts w:eastAsia="MS Mincho;ＭＳ 明朝" w:cs="Times New Roman" w:ascii="Times New Roman" w:hAnsi="Times New Roman"/>
          <w:sz w:val="24"/>
        </w:rPr>
        <w:t xml:space="preserve"> Subsumido con el Proyecto 100/08.</w:t>
      </w:r>
      <w:r>
        <w:rPr>
          <w:rFonts w:eastAsia="MS Mincho;ＭＳ 明朝" w:cs="Times New Roman" w:ascii="Times New Roman" w:hAnsi="Times New Roman"/>
          <w:sz w:val="24"/>
          <w:shd w:fill="00FF00" w:val="clear"/>
        </w:rPr>
        <w:t xml:space="preserve"> Aprobado 25/11/10 Acta 955 (O-10-2100)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100/08</w:t>
      </w:r>
      <w:r>
        <w:rPr>
          <w:rFonts w:eastAsia="MS Mincho;ＭＳ 明朝" w:cs="Times New Roman" w:ascii="Times New Roman" w:hAnsi="Times New Roman"/>
          <w:sz w:val="24"/>
          <w:szCs w:val="24"/>
        </w:rPr>
        <w:t>: "Modifica horario establecimientos bailables y condiciones para el acceso". Autora: Concejal Silvana Camelli (FpV). A Asesoría Letrada y a la Comisión de Turismo y de Gobierno y Legales.</w:t>
      </w:r>
      <w:r>
        <w:rPr>
          <w:rFonts w:eastAsia="MS Mincho;ＭＳ 明朝" w:cs="Times New Roman" w:ascii="Times New Roman" w:hAnsi="Times New Roman"/>
          <w:sz w:val="24"/>
        </w:rPr>
        <w:t xml:space="preserve"> Subsumido con el Proyecto 099/08.</w:t>
      </w:r>
      <w:r>
        <w:rPr>
          <w:rFonts w:eastAsia="MS Mincho;ＭＳ 明朝" w:cs="Times New Roman" w:ascii="Times New Roman" w:hAnsi="Times New Roman"/>
          <w:sz w:val="24"/>
          <w:shd w:fill="00FF00" w:val="clear"/>
        </w:rPr>
        <w:t xml:space="preserve"> Aprobado 25/11/10 Acta 955 (O-10-2100)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101/08</w:t>
      </w:r>
      <w:r>
        <w:rPr>
          <w:rFonts w:eastAsia="MS Mincho;ＭＳ 明朝" w:cs="Times New Roman" w:ascii="Times New Roman" w:hAnsi="Times New Roman"/>
          <w:sz w:val="24"/>
          <w:szCs w:val="24"/>
        </w:rPr>
        <w:t xml:space="preserve">: "Modificación parcial a la Ordenanza N° 1792-CM-07". Autora: Concejal Silvana Camelli (FpV). A Asesoría Letrada y las Comisiones de Turismo y de Gobierno y Legales.  </w:t>
      </w:r>
      <w:r>
        <w:rPr>
          <w:rFonts w:eastAsia="MS Mincho;ＭＳ 明朝" w:cs="Times New Roman" w:ascii="Times New Roman" w:hAnsi="Times New Roman"/>
          <w:sz w:val="24"/>
          <w:szCs w:val="24"/>
          <w:shd w:fill="FFFF00" w:val="clear"/>
        </w:rPr>
        <w:t>RETIRADO 01/06/11 – (Acta 964/11).</w:t>
      </w:r>
      <w:r>
        <w:rPr>
          <w:rFonts w:eastAsia="MS Mincho;ＭＳ 明朝" w:cs="Times New Roman" w:ascii="Times New Roman" w:hAnsi="Times New Roman"/>
          <w:sz w:val="24"/>
          <w:szCs w:val="24"/>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102/08</w:t>
      </w:r>
      <w:r>
        <w:rPr>
          <w:rFonts w:eastAsia="MS Mincho;ＭＳ 明朝" w:cs="Times New Roman" w:ascii="Times New Roman" w:hAnsi="Times New Roman"/>
          <w:sz w:val="24"/>
          <w:szCs w:val="24"/>
        </w:rPr>
        <w:t>: "Modificación del artículo 7°, inciso 6, Ordenanza 1663-CM-06. Efectores sociales". Autora: Concejal Arabela Carreras. Colaboradores: Cr. Carlos Garrafa y Sra. Teresa Schunk. Iniciativa: Prof. Pablo Zucaro, Dir. Oficina de Empleo. Sobre tablas.</w:t>
      </w:r>
      <w:r>
        <w:rPr>
          <w:rFonts w:eastAsia="MS Mincho;ＭＳ 明朝" w:cs="Times New Roman" w:ascii="Times New Roman" w:hAnsi="Times New Roman"/>
          <w:sz w:val="24"/>
          <w:szCs w:val="24"/>
          <w:shd w:fill="00FF00" w:val="clear"/>
          <w:lang w:val="es-MX"/>
        </w:rPr>
        <w:t xml:space="preserve"> Aprobado 08/05/08 – Acta 902/08 (O-08-1810).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103/08</w:t>
      </w:r>
      <w:r>
        <w:rPr>
          <w:rFonts w:eastAsia="MS Mincho;ＭＳ 明朝" w:cs="Times New Roman" w:ascii="Times New Roman" w:hAnsi="Times New Roman"/>
          <w:sz w:val="24"/>
          <w:szCs w:val="24"/>
        </w:rPr>
        <w:t xml:space="preserve">: "Crear la Oficina Municipal de Información y Defensa del Usuario y Consumidor". Autores: Concejales Claudio Otano y Laura Alves (CpD). Colaboradora: Patricia Rodríguez (Secretaria Bloque CpD). A </w:t>
      </w:r>
      <w:r>
        <w:rPr>
          <w:rFonts w:cs="Times New Roman" w:ascii="Times New Roman" w:hAnsi="Times New Roman"/>
          <w:sz w:val="24"/>
          <w:szCs w:val="24"/>
        </w:rPr>
        <w:t>Asesoría Letrada y a las Comisiones de Economía y de Gobierno y Legales.</w:t>
      </w:r>
      <w:r>
        <w:rPr>
          <w:rFonts w:cs="Times New Roman" w:ascii="Times New Roman" w:hAnsi="Times New Roman"/>
          <w:b/>
          <w:sz w:val="24"/>
          <w:szCs w:val="24"/>
        </w:rPr>
        <w:t xml:space="preserve"> </w:t>
      </w:r>
      <w:r>
        <w:rPr>
          <w:rFonts w:eastAsia="MS Mincho;ＭＳ 明朝" w:cs="Times New Roman" w:ascii="Times New Roman" w:hAnsi="Times New Roman"/>
          <w:sz w:val="24"/>
          <w:szCs w:val="24"/>
          <w:shd w:fill="00FF00" w:val="clear"/>
          <w:lang w:val="es-MX"/>
        </w:rPr>
        <w:t>Aprobado 03/09/09 – Acta 935/09 (</w:t>
      </w:r>
      <w:hyperlink r:id="rId18">
        <w:r>
          <w:rPr>
            <w:rStyle w:val="EnlacedeInternet"/>
            <w:rFonts w:eastAsia="MS Mincho;ＭＳ 明朝" w:cs="Times New Roman" w:ascii="Times New Roman" w:hAnsi="Times New Roman"/>
            <w:sz w:val="24"/>
            <w:szCs w:val="24"/>
            <w:shd w:fill="00FF00" w:val="clear"/>
            <w:lang w:val="es-MX"/>
          </w:rPr>
          <w:t>O-09-1934</w:t>
        </w:r>
      </w:hyperlink>
      <w:r>
        <w:rPr>
          <w:rFonts w:eastAsia="MS Mincho;ＭＳ 明朝" w:cs="Times New Roman" w:ascii="Times New Roman" w:hAnsi="Times New Roman"/>
          <w:sz w:val="24"/>
          <w:szCs w:val="24"/>
          <w:shd w:fill="00FF00" w:val="clear"/>
          <w:lang w:val="es-MX"/>
        </w:rPr>
        <w:t>).</w:t>
      </w:r>
    </w:p>
    <w:p>
      <w:pPr>
        <w:pStyle w:val="Normal"/>
        <w:spacing w:lineRule="auto" w:line="240" w:before="0" w:after="0"/>
        <w:jc w:val="both"/>
        <w:rPr>
          <w:b/>
          <w:b/>
        </w:rPr>
      </w:pPr>
      <w:r>
        <w:rPr>
          <w:b/>
        </w:rPr>
      </w:r>
    </w:p>
    <w:p>
      <w:pPr>
        <w:pStyle w:val="Textosinformato"/>
        <w:jc w:val="both"/>
        <w:rPr/>
      </w:pPr>
      <w:r>
        <w:rPr>
          <w:rFonts w:eastAsia="MS Mincho;ＭＳ 明朝" w:cs="Times New Roman" w:ascii="Times New Roman" w:hAnsi="Times New Roman"/>
          <w:b/>
          <w:sz w:val="24"/>
          <w:szCs w:val="24"/>
          <w:u w:val="single"/>
        </w:rPr>
        <w:t>Proyecto de Ordenanza 104/08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"Ceder en comodato inmueble para Centro Cultural a la Asociación Artesanos Chen". Autores: Concejales Alfredo Martín y Silvia Paz (FpV). A Asesoría Letrada y a las Comisiones de Obras y Planeamiento y de Gobierno y Legales.</w:t>
      </w:r>
      <w:r>
        <w:rPr>
          <w:rFonts w:eastAsia="MS Mincho;ＭＳ 明朝" w:cs="Times New Roman" w:ascii="Times New Roman" w:hAnsi="Times New Roman"/>
          <w:sz w:val="24"/>
          <w:szCs w:val="24"/>
          <w:shd w:fill="00FF00" w:val="clear"/>
          <w:lang w:val="es-MX"/>
        </w:rPr>
        <w:t xml:space="preserve"> Aprobado 25/09/08 – Acta 911/08 (O-08-1844).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105/08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"Reglamenta otorgamiento de subsidios por Departamento Ejecutivo Municipal". Autor: Concejal Darío Rodríguez Duch (ARI). Colaboradores: Sandra Guerrero y Antonio Mercado. </w:t>
      </w:r>
      <w:r>
        <w:rPr>
          <w:rFonts w:eastAsia="MS Mincho;ＭＳ 明朝" w:cs="Times New Roman" w:ascii="Times New Roman" w:hAnsi="Times New Roman"/>
          <w:sz w:val="24"/>
          <w:szCs w:val="24"/>
          <w:shd w:fill="00FF00" w:val="clear"/>
          <w:lang w:val="es-MX"/>
        </w:rPr>
        <w:t>Aprobado 17/12/09 – Acta 939/09 (O-09-1993).</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106/08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educativo y cultural el libro "Crónicas de la Resistencia Mapuche". Autores: Concejales Darío Rodríguez Duch (ARI) y Alfredo Martín (FpV). Colaboradora: Cristina Painefil. Sobre tablas. </w:t>
      </w:r>
      <w:r>
        <w:rPr>
          <w:rFonts w:eastAsia="MS Mincho;ＭＳ 明朝" w:cs="Times New Roman" w:ascii="Times New Roman" w:hAnsi="Times New Roman"/>
          <w:sz w:val="24"/>
          <w:szCs w:val="24"/>
          <w:shd w:fill="00FF00" w:val="clear"/>
          <w:lang w:val="es-MX"/>
        </w:rPr>
        <w:t xml:space="preserve"> Aprobado 08/05/08 – Acta 902/08 (D-08-1346).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107/08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interés municipal, cultural e histórico patrimonial las actas de sesiones del Concejo Municipal". Autora: Concejal Arabela Carreras (FpV). Colaboradores Silvia S. Suárez, a/c  Dirección Despacho L. y T; Departamento Coordinación Legislativa. Iniciativa y colaboración: Prof. Graciela Costamagna (Secretaria de Bloque FpV). Sobre tablas. </w:t>
      </w:r>
      <w:r>
        <w:rPr>
          <w:rFonts w:eastAsia="MS Mincho;ＭＳ 明朝" w:cs="Times New Roman" w:ascii="Times New Roman" w:hAnsi="Times New Roman"/>
          <w:sz w:val="24"/>
          <w:szCs w:val="24"/>
          <w:shd w:fill="00FF00" w:val="clear"/>
          <w:lang w:val="es-MX"/>
        </w:rPr>
        <w:t>Aprobado 08/05/08 – Acta 901/08 (D-08-1347).</w:t>
      </w:r>
    </w:p>
    <w:p>
      <w:pPr>
        <w:pStyle w:val="Textosinformato"/>
        <w:jc w:val="both"/>
        <w:rPr>
          <w:rFonts w:ascii="Times New Roman" w:hAnsi="Times New Roman" w:eastAsia="MS Mincho;ＭＳ 明朝" w:cs="Times New Roman"/>
          <w:sz w:val="24"/>
          <w:szCs w:val="24"/>
          <w:shd w:fill="00FF00" w:val="clear"/>
          <w:lang w:val="es-MX"/>
        </w:rPr>
      </w:pPr>
      <w:r>
        <w:rPr>
          <w:rFonts w:eastAsia="MS Mincho;ＭＳ 明朝" w:cs="Times New Roman" w:ascii="Times New Roman" w:hAnsi="Times New Roman"/>
          <w:sz w:val="24"/>
          <w:szCs w:val="24"/>
          <w:shd w:fill="00FF00" w:val="clear"/>
          <w:lang w:val="es-MX"/>
        </w:rPr>
      </w:r>
    </w:p>
    <w:p>
      <w:pPr>
        <w:pStyle w:val="Textosinformato"/>
        <w:jc w:val="both"/>
        <w:rPr/>
      </w:pPr>
      <w:r>
        <w:rPr>
          <w:rFonts w:eastAsia="MS Mincho;ＭＳ 明朝" w:cs="Times New Roman" w:ascii="Times New Roman" w:hAnsi="Times New Roman"/>
          <w:b/>
          <w:sz w:val="24"/>
          <w:szCs w:val="24"/>
          <w:u w:val="single"/>
        </w:rPr>
        <w:t>Proyecto de Ordenanza 108/08</w:t>
      </w:r>
      <w:r>
        <w:rPr>
          <w:rFonts w:eastAsia="MS Mincho;ＭＳ 明朝" w:cs="Times New Roman" w:ascii="Times New Roman" w:hAnsi="Times New Roman"/>
          <w:sz w:val="24"/>
          <w:szCs w:val="24"/>
        </w:rPr>
        <w:t>: "Autorizar firma de convenio "Compromiso Compraventa" de inmueble 19-1-P-702". Autor: Presidente del Concejo Municipal a/c Intendencia, Lic. Ángel Darío Barriga. Colaborador: Secretario de Gobierno, Lic. Adolfo Fourés. A Asesoría Letrada y a las Comisiones de Economía y Gobierno y Legales en conjunto.</w:t>
      </w:r>
      <w:r>
        <w:rPr>
          <w:rFonts w:eastAsia="MS Mincho;ＭＳ 明朝" w:cs="Times New Roman" w:ascii="Times New Roman" w:hAnsi="Times New Roman"/>
          <w:sz w:val="24"/>
          <w:szCs w:val="24"/>
          <w:shd w:fill="00FF00" w:val="clear"/>
          <w:lang w:val="es-MX"/>
        </w:rPr>
        <w:t xml:space="preserve"> Aprobado 19/06/08 – Acta 905/08 (O-08-1821).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109/07</w:t>
      </w:r>
      <w:r>
        <w:rPr>
          <w:rFonts w:eastAsia="MS Mincho;ＭＳ 明朝" w:cs="Times New Roman" w:ascii="Times New Roman" w:hAnsi="Times New Roman"/>
          <w:sz w:val="24"/>
          <w:szCs w:val="24"/>
        </w:rPr>
        <w:t>: "Acordar pliego licitación pública adquisición de lubricantes y aditivos". Autor: Presidente del Concejo Municipal a/c Intendencia, Lic. Ángel Darío Barriga. Colaboradores: Secretario de Obras y Servicios Públicos, Arq. Carlos Valeri; Secretario de Hacienda, Alfredo Chara y Secretario de Gobierno, Lic. Adolfo Fourés. A Asesoría Letrada y a las Comisiones de Economía y Gobierno y Legales.</w:t>
      </w:r>
      <w:r>
        <w:rPr>
          <w:rFonts w:eastAsia="MS Mincho;ＭＳ 明朝" w:cs="Times New Roman" w:ascii="Times New Roman" w:hAnsi="Times New Roman"/>
          <w:sz w:val="24"/>
          <w:szCs w:val="24"/>
          <w:shd w:fill="00FF00" w:val="clear"/>
          <w:lang w:val="es-MX"/>
        </w:rPr>
        <w:t xml:space="preserve"> Aprobado 22/07/08 – Acta 907/08 (O-08-1826).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110/08</w:t>
      </w:r>
      <w:r>
        <w:rPr>
          <w:rFonts w:eastAsia="MS Mincho;ＭＳ 明朝" w:cs="Times New Roman" w:ascii="Times New Roman" w:hAnsi="Times New Roman"/>
          <w:sz w:val="24"/>
          <w:szCs w:val="24"/>
        </w:rPr>
        <w:t>: "Modificar Ordenanza 20-I-78 y 21-I-78. Derechos colectivos". Autor: Concejal Daniel Pardo (PPR). Colaborador: Agustín Enrique Martin. A Asesoría Letrada y a la Comisión de Gobierno y Legales.</w:t>
      </w:r>
      <w:r>
        <w:rPr>
          <w:rFonts w:eastAsia="MS Mincho;ＭＳ 明朝" w:cs="Times New Roman" w:ascii="Times New Roman" w:hAnsi="Times New Roman"/>
          <w:sz w:val="24"/>
          <w:szCs w:val="24"/>
          <w:shd w:fill="00FF00" w:val="clear"/>
          <w:lang w:val="es-MX"/>
        </w:rPr>
        <w:t xml:space="preserve"> Aprobado 25/09/08 – Acta 911/08 (O-08-1845).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111/08</w:t>
      </w:r>
      <w:r>
        <w:rPr>
          <w:rFonts w:eastAsia="MS Mincho;ＭＳ 明朝" w:cs="Times New Roman" w:ascii="Times New Roman" w:hAnsi="Times New Roman"/>
          <w:sz w:val="24"/>
          <w:szCs w:val="24"/>
        </w:rPr>
        <w:t>: "Declarar de Interés Municipal la Caravana de Motocicletas "Doble Pilcaniyeu Histórica". Autor: Presidente del Concejo Municipal a/c Intendencia, Lic. Ángel Darío Barriga. Colaboradores: Secretario de Deportes, Oscar Alfredo Espósito y Secretario de Gobierno, Lic. Adolfo Fourés. Sobre tablas. .</w:t>
      </w:r>
      <w:r>
        <w:rPr>
          <w:rFonts w:eastAsia="MS Mincho;ＭＳ 明朝" w:cs="Times New Roman" w:ascii="Times New Roman" w:hAnsi="Times New Roman"/>
          <w:sz w:val="24"/>
          <w:szCs w:val="24"/>
          <w:shd w:fill="00FF00" w:val="clear"/>
          <w:lang w:val="es-MX"/>
        </w:rPr>
        <w:t xml:space="preserve"> Aprobado 05/06/08 – Acta 904/08 (D-08-1348).</w:t>
      </w:r>
    </w:p>
    <w:p>
      <w:pPr>
        <w:pStyle w:val="Ttulo3"/>
        <w:numPr>
          <w:ilvl w:val="0"/>
          <w:numId w:val="0"/>
        </w:numPr>
        <w:ind w:left="288" w:right="0" w:hanging="432"/>
        <w:jc w:val="both"/>
        <w:rPr>
          <w:rFonts w:eastAsia="MS Mincho;ＭＳ 明朝"/>
          <w:bCs w:val="false"/>
          <w:szCs w:val="24"/>
          <w:lang w:val="es-ES"/>
        </w:rPr>
      </w:pPr>
      <w:r>
        <w:rPr>
          <w:rFonts w:eastAsia="MS Mincho;ＭＳ 明朝"/>
          <w:bCs w:val="false"/>
          <w:szCs w:val="24"/>
          <w:lang w:val="es-ES"/>
        </w:rPr>
      </w:r>
    </w:p>
    <w:p>
      <w:pPr>
        <w:pStyle w:val="Ttulo3"/>
        <w:numPr>
          <w:ilvl w:val="0"/>
          <w:numId w:val="0"/>
        </w:numPr>
        <w:ind w:left="0" w:right="0" w:hanging="0"/>
        <w:jc w:val="both"/>
        <w:rPr/>
      </w:pPr>
      <w:r>
        <w:rPr>
          <w:rFonts w:eastAsia="MS Mincho;ＭＳ 明朝"/>
          <w:b/>
          <w:szCs w:val="24"/>
          <w:u w:val="single"/>
        </w:rPr>
        <w:t>Proyecto de Comunicación 112/08</w:t>
      </w:r>
      <w:r>
        <w:rPr>
          <w:rFonts w:eastAsia="MS Mincho;ＭＳ 明朝"/>
          <w:szCs w:val="24"/>
        </w:rPr>
        <w:t xml:space="preserve">: "Solicitar a la Secretaría de Turismo nacional y Administración Parques Nacionales información licitación Cruce de Lagos y Puerto Blest". Autores: Concejales Hugo Cejas, Silvana Camelli, Arabela Carreras, Alfredo Martín (FpV); Laura Alves, Claudio Otano (CpD); Francisco De Cesare (PS) y Darío Rodríguez Duch (ARI). Colaborador: Guillermo Corbella. </w:t>
      </w:r>
      <w:r>
        <w:rPr>
          <w:szCs w:val="24"/>
        </w:rPr>
        <w:t xml:space="preserve">Se solicitará el retiro por haberse emitido Resolución 150-PCM -08. </w:t>
      </w:r>
      <w:r>
        <w:rPr>
          <w:szCs w:val="24"/>
          <w:shd w:fill="FFFF00" w:val="clear"/>
        </w:rPr>
        <w:t>RETIRADO 05/06/08 ACTA 904/08.</w:t>
      </w:r>
      <w:r>
        <w:rPr>
          <w:rFonts w:eastAsia="MS Mincho;ＭＳ 明朝" w:cs="Times New Roman"/>
          <w:sz w:val="24"/>
          <w:szCs w:val="24"/>
          <w:shd w:fill="FFFF00" w:val="clear"/>
          <w:lang w:val="es-MX"/>
        </w:rPr>
        <w:t xml:space="preserve"> </w:t>
      </w:r>
      <w:r>
        <w:rPr>
          <w:rFonts w:eastAsia="MS Mincho;ＭＳ 明朝" w:cs="Times New Roman"/>
          <w:b/>
          <w:color w:val="FF0000"/>
          <w:sz w:val="24"/>
          <w:szCs w:val="24"/>
          <w:highlight w:val="cyan"/>
          <w:shd w:fill="FFFF00" w:val="clear"/>
          <w:lang w:val="es-MX"/>
        </w:rPr>
        <w:tab/>
        <w:t>LIBRO 57</w:t>
      </w:r>
    </w:p>
    <w:p>
      <w:pPr>
        <w:pStyle w:val="Normal"/>
        <w:spacing w:lineRule="auto" w:line="240" w:before="0" w:after="0"/>
        <w:jc w:val="both"/>
        <w:rPr>
          <w:rFonts w:eastAsia="MS Mincho;ＭＳ 明朝"/>
        </w:rPr>
      </w:pPr>
      <w:r>
        <w:rPr>
          <w:rFonts w:eastAsia="MS Mincho;ＭＳ 明朝"/>
        </w:rPr>
      </w:r>
    </w:p>
    <w:p>
      <w:pPr>
        <w:pStyle w:val="Textosinformato"/>
        <w:jc w:val="both"/>
        <w:rPr/>
      </w:pPr>
      <w:r>
        <w:rPr>
          <w:rFonts w:eastAsia="MS Mincho;ＭＳ 明朝" w:cs="Times New Roman" w:ascii="Times New Roman" w:hAnsi="Times New Roman"/>
          <w:b/>
          <w:sz w:val="24"/>
          <w:szCs w:val="24"/>
          <w:u w:val="single"/>
        </w:rPr>
        <w:t>Proyecto de Ordenanza 113/08</w:t>
      </w:r>
      <w:r>
        <w:rPr>
          <w:rFonts w:eastAsia="MS Mincho;ＭＳ 明朝" w:cs="Times New Roman" w:ascii="Times New Roman" w:hAnsi="Times New Roman"/>
          <w:sz w:val="24"/>
          <w:szCs w:val="24"/>
        </w:rPr>
        <w:t xml:space="preserve">: "Aprobar la donación de camión por parte de la Municipalidad de San Carlos de Bariloche a Cooperativa "El Buen Trato". Autor: Presidente del Concejo Municipal a/c Intendencia, Lic. Ángel Darío Barriga. Colaboradores: Secretaria de Promoción Social y Juventud, María Eugenia Martini y Secretario de Gobierno, Lic. Adolfo Fourés. </w:t>
      </w:r>
      <w:r>
        <w:rPr>
          <w:rFonts w:cs="Times New Roman" w:ascii="Times New Roman" w:hAnsi="Times New Roman"/>
          <w:sz w:val="24"/>
          <w:szCs w:val="24"/>
        </w:rPr>
        <w:t xml:space="preserve">A Asesoría Letrada y a la Comisión de Gobierno y Legales.  </w:t>
      </w:r>
      <w:r>
        <w:rPr>
          <w:rFonts w:eastAsia="MS Mincho;ＭＳ 明朝" w:cs="Times New Roman" w:ascii="Times New Roman" w:hAnsi="Times New Roman"/>
          <w:sz w:val="24"/>
          <w:szCs w:val="24"/>
          <w:shd w:fill="00FF00" w:val="clear"/>
          <w:lang w:val="es-MX"/>
        </w:rPr>
        <w:t>Aprobado 25/09/08 – Acta 911/08 (O-08-1846).</w:t>
      </w:r>
    </w:p>
    <w:p>
      <w:pPr>
        <w:pStyle w:val="Normal"/>
        <w:spacing w:lineRule="auto" w:line="240" w:before="0" w:after="0"/>
        <w:jc w:val="both"/>
        <w:rPr/>
      </w:pPr>
      <w:r>
        <w:rPr/>
      </w:r>
    </w:p>
    <w:p>
      <w:pPr>
        <w:pStyle w:val="Textosinformato"/>
        <w:jc w:val="both"/>
        <w:rPr/>
      </w:pPr>
      <w:r>
        <w:rPr>
          <w:rFonts w:eastAsia="MS Mincho;ＭＳ 明朝" w:cs="Times New Roman" w:ascii="Times New Roman" w:hAnsi="Times New Roman"/>
          <w:b/>
          <w:sz w:val="24"/>
          <w:szCs w:val="24"/>
          <w:u w:val="single"/>
        </w:rPr>
        <w:t>Proyecto de Ordenanza 114/08</w:t>
      </w:r>
      <w:r>
        <w:rPr>
          <w:rFonts w:eastAsia="MS Mincho;ＭＳ 明朝" w:cs="Times New Roman" w:ascii="Times New Roman" w:hAnsi="Times New Roman"/>
          <w:sz w:val="24"/>
          <w:szCs w:val="24"/>
        </w:rPr>
        <w:t xml:space="preserve">: Reglamentación del Programa "Formación  para el Empleo". Autor: Presidente del Concejo Municipal a/c Intendencia, Lic. Ángel Darío Barriga. Colaboradores: Secretaria de Promoción Social y Juventud, María Eugenia Martini; Secretario de Gobierno, Lic. </w:t>
      </w:r>
      <w:r>
        <w:rPr>
          <w:rFonts w:eastAsia="MS Mincho;ＭＳ 明朝" w:cs="Times New Roman" w:ascii="Times New Roman" w:hAnsi="Times New Roman"/>
          <w:sz w:val="24"/>
          <w:szCs w:val="24"/>
          <w:lang w:val="es-AR"/>
        </w:rPr>
        <w:t xml:space="preserve">Adolfo Fourés; Lic. </w:t>
      </w:r>
      <w:r>
        <w:rPr>
          <w:rFonts w:eastAsia="MS Mincho;ＭＳ 明朝" w:cs="Times New Roman" w:ascii="Times New Roman" w:hAnsi="Times New Roman"/>
          <w:sz w:val="24"/>
          <w:szCs w:val="24"/>
        </w:rPr>
        <w:t xml:space="preserve">Andrés Luetto y Lic. César Carrá del Departamento Recursos y Proyecto de la Secretaría de Promoción Social y Juventud. A </w:t>
      </w:r>
      <w:r>
        <w:rPr>
          <w:rFonts w:cs="Times New Roman" w:ascii="Times New Roman" w:hAnsi="Times New Roman"/>
          <w:sz w:val="24"/>
          <w:szCs w:val="24"/>
        </w:rPr>
        <w:t xml:space="preserve">Asesoría Letrada y a las Comisiones de Acción Social y de Gobierno y Legales. </w:t>
      </w:r>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lang w:val="es-MX"/>
        </w:rPr>
        <w:t xml:space="preserve"> Aprobado 06/11/08 – Acta 916/08 (O-08-1858).</w:t>
      </w:r>
    </w:p>
    <w:p>
      <w:pPr>
        <w:pStyle w:val="Textosinformato"/>
        <w:jc w:val="both"/>
        <w:rPr>
          <w:rFonts w:ascii="Times New Roman" w:hAnsi="Times New Roman" w:cs="Times New Roman"/>
          <w:sz w:val="24"/>
          <w:szCs w:val="24"/>
        </w:rPr>
      </w:pPr>
      <w:r>
        <w:rPr>
          <w:rFonts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115/08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"Reducción de edad y aportes para obtener jubilación en Río Negro". Autora: Concejal Silvana Camelli (FpV). </w:t>
      </w:r>
      <w:r>
        <w:rPr>
          <w:rFonts w:cs="Times New Roman" w:ascii="Times New Roman" w:hAnsi="Times New Roman"/>
          <w:sz w:val="24"/>
          <w:szCs w:val="24"/>
        </w:rPr>
        <w:t xml:space="preserve">Sobre tablas. </w:t>
      </w:r>
      <w:r>
        <w:rPr>
          <w:rFonts w:eastAsia="MS Mincho;ＭＳ 明朝" w:cs="Times New Roman" w:ascii="Times New Roman" w:hAnsi="Times New Roman"/>
          <w:sz w:val="24"/>
          <w:szCs w:val="24"/>
          <w:shd w:fill="00FF00" w:val="clear"/>
          <w:lang w:val="es-MX"/>
        </w:rPr>
        <w:t>Aprobado 05/06/08 – Acta 904/08 (C-08-600).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116/08</w:t>
      </w:r>
      <w:r>
        <w:rPr>
          <w:rFonts w:eastAsia="MS Mincho;ＭＳ 明朝" w:cs="Times New Roman" w:ascii="Times New Roman" w:hAnsi="Times New Roman"/>
          <w:sz w:val="24"/>
          <w:szCs w:val="24"/>
        </w:rPr>
        <w:t>: "Ampliación y/o renovación de plazos – Servicio Público de Transporte Urbano de Pasajeros". Autor: Presidente del Concejo Municipal a/c Intendencia, Lic. Ángel Darío Barriga. Colaboradores: Secretario de Gobierno, Lic. Adolfo Fourés; Director de Gobierno, Dn Carlos Catini y Dra. Valeria Fernández Soler. A Asesoría Letrada y a las Comisiones de Servicios, Tránsito y Transporte y de Gobierno y Legales.</w:t>
      </w:r>
      <w:r>
        <w:rPr>
          <w:rFonts w:eastAsia="MS Mincho;ＭＳ 明朝" w:cs="Times New Roman" w:ascii="Times New Roman" w:hAnsi="Times New Roman"/>
          <w:sz w:val="24"/>
          <w:shd w:fill="FFFF00" w:val="clear"/>
        </w:rPr>
        <w:t xml:space="preserve"> </w:t>
      </w:r>
    </w:p>
    <w:p>
      <w:pPr>
        <w:pStyle w:val="Textosinformato"/>
        <w:jc w:val="both"/>
        <w:rPr/>
      </w:pPr>
      <w:r>
        <w:rPr>
          <w:rFonts w:eastAsia="MS Mincho;ＭＳ 明朝" w:cs="Times New Roman" w:ascii="Times New Roman" w:hAnsi="Times New Roman"/>
          <w:sz w:val="24"/>
          <w:szCs w:val="24"/>
          <w:highlight w:val="yellow"/>
        </w:rPr>
        <w:t>(Retirado acta 947/10 08/07/10).</w:t>
      </w:r>
      <w:r>
        <w:rPr>
          <w:rFonts w:eastAsia="MS Mincho;ＭＳ 明朝" w:cs="Times New Roman" w:ascii="Times New Roman" w:hAnsi="Times New Roman"/>
          <w:sz w:val="24"/>
          <w:szCs w:val="24"/>
          <w:highlight w:val="yellow"/>
          <w:lang w:val="es-MX"/>
        </w:rPr>
        <w:t xml:space="preserve"> </w:t>
      </w:r>
      <w:r>
        <w:rPr>
          <w:rFonts w:eastAsia="MS Mincho;ＭＳ 明朝" w:cs="Times New Roman" w:ascii="Times New Roman" w:hAnsi="Times New Roman"/>
          <w:b/>
          <w:color w:val="FF0000"/>
          <w:sz w:val="24"/>
          <w:szCs w:val="24"/>
          <w:highlight w:val="cyan"/>
          <w:lang w:val="es-MX"/>
        </w:rPr>
        <w:tab/>
        <w:t>LIBRO 58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117/08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"Prestar acuerdo llamado a licitación pública para la concesión de Isla Huemul". Autor: Presidente del Concejo Municipal a/c Intendencia, Lic. Ángel Darío Barriga. Colaboradores: Secretario de Obras y Servicios Públicos, Arq. Carlos Valeri y Secretario de Gobierno, Lic. Adolfo Fourés y Dirección de Obras por Contrato. A Asesoría Letrada y a la Comisión de Gobierno y Legales. Obras y Planeamiento.</w:t>
      </w:r>
      <w:r>
        <w:rPr>
          <w:rFonts w:eastAsia="MS Mincho;ＭＳ 明朝" w:cs="Times New Roman" w:ascii="Times New Roman" w:hAnsi="Times New Roman"/>
          <w:sz w:val="24"/>
          <w:szCs w:val="24"/>
          <w:highlight w:val="yellow"/>
          <w:lang w:val="es-MX"/>
        </w:rPr>
        <w:t xml:space="preserve"> </w:t>
      </w:r>
      <w:r>
        <w:rPr>
          <w:rFonts w:eastAsia="MS Mincho;ＭＳ 明朝" w:cs="Times New Roman" w:ascii="Times New Roman" w:hAnsi="Times New Roman"/>
          <w:b/>
          <w:color w:val="FF0000"/>
          <w:sz w:val="24"/>
          <w:szCs w:val="24"/>
          <w:highlight w:val="cyan"/>
          <w:lang w:val="es-MX"/>
        </w:rPr>
        <w:tab/>
        <w:t>LIBRO 58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118/08</w:t>
      </w:r>
      <w:r>
        <w:rPr>
          <w:rFonts w:eastAsia="MS Mincho;ＭＳ 明朝" w:cs="Times New Roman" w:ascii="Times New Roman" w:hAnsi="Times New Roman"/>
          <w:sz w:val="24"/>
          <w:szCs w:val="24"/>
        </w:rPr>
        <w:t>: "Solicitar al Ministerio de Salud Pública implemente el acuerdo con ARSA sobre fluoración de agua". Autores: Concejales Silvia Paz y Prof. Alfredo Martín (FpV). Colaboradores: Dr. Eduardo Zori (Pediatra); Dr. Rubén De Nicola (Odontólogo); Dr. Marcelo Goycochea (Odontólogo, Vicepresidente Círculo Odontológico Bariloche). Sobre tablas.</w:t>
      </w:r>
      <w:r>
        <w:rPr>
          <w:rFonts w:eastAsia="MS Mincho;ＭＳ 明朝" w:cs="Times New Roman" w:ascii="Times New Roman" w:hAnsi="Times New Roman"/>
          <w:sz w:val="24"/>
          <w:szCs w:val="24"/>
          <w:shd w:fill="00FF00" w:val="clear"/>
          <w:lang w:val="es-MX"/>
        </w:rPr>
        <w:t xml:space="preserve"> Aprobado 05/06/08 – Acta 904/08 (C-08-601).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119/08</w:t>
      </w:r>
      <w:r>
        <w:rPr>
          <w:rFonts w:eastAsia="MS Mincho;ＭＳ 明朝" w:cs="Times New Roman" w:ascii="Times New Roman" w:hAnsi="Times New Roman"/>
          <w:sz w:val="24"/>
          <w:szCs w:val="24"/>
        </w:rPr>
        <w:t xml:space="preserve">: "Regulación de la actividad de promoción en la vía pública, espacios comunes de uso público y comercios habilitados". Autor: Presidente del Concejo Municipal a/c Intendencia, Lic. Ángel Darío Barriga. Colaboradores: Secretario Municipal de Turismo, Juan Carlos Cornelio; Secretario de Gobierno, Lic. Adolfo Fourés y Secretario de Hacienda, Alfredo Chara. A Asesoría Letrada y a las Comisiones de </w:t>
      </w:r>
      <w:r>
        <w:rPr>
          <w:rFonts w:eastAsia="MS Mincho;ＭＳ 明朝" w:cs="Times New Roman" w:ascii="Times New Roman" w:hAnsi="Times New Roman"/>
          <w:sz w:val="24"/>
          <w:szCs w:val="24"/>
          <w:shd w:fill="FFFF00" w:val="clear"/>
        </w:rPr>
        <w:t>Turismo</w:t>
      </w:r>
      <w:r>
        <w:rPr>
          <w:rFonts w:eastAsia="MS Mincho;ＭＳ 明朝" w:cs="Times New Roman" w:ascii="Times New Roman" w:hAnsi="Times New Roman"/>
          <w:sz w:val="24"/>
          <w:szCs w:val="24"/>
        </w:rPr>
        <w:t xml:space="preserve"> y de Gobierno y Legales.</w:t>
      </w:r>
      <w:r>
        <w:rPr>
          <w:rFonts w:eastAsia="MS Mincho;ＭＳ 明朝" w:cs="Times New Roman" w:ascii="Times New Roman" w:hAnsi="Times New Roman"/>
          <w:sz w:val="24"/>
          <w:szCs w:val="24"/>
          <w:highlight w:val="yellow"/>
          <w:shd w:fill="FFFF00" w:val="clear"/>
          <w:lang w:val="es-MX"/>
        </w:rPr>
        <w:t xml:space="preserve"> </w:t>
      </w:r>
      <w:r>
        <w:rPr>
          <w:rFonts w:eastAsia="MS Mincho;ＭＳ 明朝" w:cs="Times New Roman" w:ascii="Times New Roman" w:hAnsi="Times New Roman"/>
          <w:b/>
          <w:color w:val="FF0000"/>
          <w:sz w:val="24"/>
          <w:szCs w:val="24"/>
          <w:highlight w:val="cyan"/>
          <w:shd w:fill="FFFF00" w:val="clear"/>
          <w:lang w:val="es-MX"/>
        </w:rPr>
        <w:tab/>
        <w:t>LIBRO 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120/08</w:t>
      </w:r>
      <w:r>
        <w:rPr>
          <w:rFonts w:eastAsia="MS Mincho;ＭＳ 明朝" w:cs="Times New Roman" w:ascii="Times New Roman" w:hAnsi="Times New Roman"/>
          <w:sz w:val="24"/>
          <w:szCs w:val="24"/>
        </w:rPr>
        <w:t xml:space="preserve">: "Aceptar la donación de equipamiento informático, realizada por la Fundación MAPFRE". Autor: Presidente del Concejo Municipal a/c Intendencia, Lic. Ángel Darío Barriga. Colaboradores: Secretario de Gobierno, Lic. Adolfo Fourés; Subsecretaria de Cultura, Susana Vega y Paula Peris, Coordinación Proyectos. Sobre tablas. </w:t>
      </w:r>
      <w:r>
        <w:rPr>
          <w:rFonts w:eastAsia="MS Mincho;ＭＳ 明朝" w:cs="Times New Roman" w:ascii="Times New Roman" w:hAnsi="Times New Roman"/>
          <w:sz w:val="24"/>
          <w:szCs w:val="24"/>
          <w:shd w:fill="00FF00" w:val="clear"/>
          <w:lang w:val="es-MX"/>
        </w:rPr>
        <w:t>Aprobado 05/06/08 – Acta 904/08 (O-08-1814).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121/08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"Adherir a la Ley de Obras Públicas Nº 286 Provincia de Río Negro". Autor: Presidente del Concejo Municipal a/c Intendencia, Lic. Ángel Darío Barriga. Colaboradores: Secretario de Obras y Servicios Públicos, Arq. Carlos Valeri; Secretario de Gobierno, Lic. Adolfo Fourés y Dirección de Obras por Contrato. A Asesoría Letrada y a las Comisiones de Obras y Planeamiento y de Gobierno y Legales. </w:t>
      </w:r>
      <w:r>
        <w:rPr>
          <w:rFonts w:eastAsia="MS Mincho;ＭＳ 明朝" w:cs="Times New Roman" w:ascii="Times New Roman" w:hAnsi="Times New Roman"/>
          <w:sz w:val="24"/>
          <w:szCs w:val="24"/>
          <w:shd w:fill="FFFF00" w:val="clear"/>
        </w:rPr>
        <w:t>Espera nota de Retiro.</w:t>
      </w:r>
      <w:r>
        <w:rPr>
          <w:rFonts w:eastAsia="MS Mincho;ＭＳ 明朝" w:cs="Times New Roman" w:ascii="Times New Roman" w:hAnsi="Times New Roman"/>
          <w:b/>
          <w:color w:val="FF0000"/>
          <w:sz w:val="24"/>
          <w:szCs w:val="24"/>
          <w:highlight w:val="cyan"/>
          <w:shd w:fill="FFFF00" w:val="clear"/>
          <w:lang w:val="es-MX"/>
        </w:rPr>
        <w:tab/>
        <w:t>LIBRO 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122/08</w:t>
      </w:r>
      <w:r>
        <w:rPr>
          <w:rFonts w:eastAsia="MS Mincho;ＭＳ 明朝" w:cs="Times New Roman" w:ascii="Times New Roman" w:hAnsi="Times New Roman"/>
          <w:sz w:val="24"/>
          <w:szCs w:val="24"/>
        </w:rPr>
        <w:t>: "Autorizar firma de convenios para ejecución de obras de saneamiento, alumbrado público y energía eléctrica con Cooperativa de Electricidad Bariloche". Autor: Presidente del Concejo Municipal a/c Intendencia, Lic. Ángel Darío Barriga. Colaboradores: Secretario de Obras y Servicios Públicos, Arq. Carlos Valeri; Secretario de Gobierno, Lic. Adolfo Fourés y Dirección de Obras por Contrato. A Asesoría Letrada y a las Comisiones de Obras y Planeamiento y de Gobierno y Legales.</w:t>
      </w:r>
      <w:r>
        <w:rPr>
          <w:rFonts w:eastAsia="MS Mincho;ＭＳ 明朝" w:cs="Times New Roman" w:ascii="Times New Roman" w:hAnsi="Times New Roman"/>
          <w:sz w:val="24"/>
          <w:szCs w:val="24"/>
          <w:shd w:fill="00FF00" w:val="clear"/>
          <w:lang w:val="es-MX"/>
        </w:rPr>
        <w:t xml:space="preserve"> Aprobado 23/04/09 – Acta 926/09 (O-09-1901).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123/08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Ordenanza 188-I-79". Autor: Presidente del Concejo Municipal a/c Intendencia, Lic. Ángel Darío Barriga. Colaboradores: Secretario de Obras y Servicios Públicos, Arq. Carlos Valeri; Secretario de Gobierno, Lic. Adolfo Fourés y Director de Tierras, Dr. Jorge Paolinelli. A Asesoría Letrada y a las Comisiones de Obras y Planeamiento y de Gobierno y Legales.</w:t>
      </w:r>
      <w:r>
        <w:rPr>
          <w:rFonts w:eastAsia="MS Mincho;ＭＳ 明朝" w:cs="Times New Roman" w:ascii="Times New Roman" w:hAnsi="Times New Roman"/>
          <w:sz w:val="24"/>
          <w:szCs w:val="24"/>
          <w:shd w:fill="00FF00" w:val="clear"/>
          <w:lang w:val="es-MX"/>
        </w:rPr>
        <w:t xml:space="preserve"> Aprobado 23/04/09 – Acta 926/09 (O-09-1902).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Times New Roman" w:cs="Times New Roman" w:ascii="Times New Roman" w:hAnsi="Times New Roman"/>
          <w:b/>
          <w:sz w:val="24"/>
          <w:szCs w:val="24"/>
        </w:rPr>
        <w:t xml:space="preserve"> </w:t>
      </w:r>
      <w:r>
        <w:rPr>
          <w:rFonts w:eastAsia="MS Mincho;ＭＳ 明朝" w:cs="Times New Roman" w:ascii="Times New Roman" w:hAnsi="Times New Roman"/>
          <w:b/>
          <w:sz w:val="24"/>
          <w:szCs w:val="24"/>
          <w:u w:val="single"/>
        </w:rPr>
        <w:t>Proyecto de Comunicación 124/08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Ejecutivo Provincial la necesidad de realizar audiencia pública sobre Cuenca Ñirihuau". Autores: Concejales Prof. Alfredo Martín, Silvia Paz, Arabela Carreras, Hugo Cejas (FpV); Laura Alves (CpD), Daniel Pardo (PPR) y Francisco De Cesare (PS). Sobre tablas.</w:t>
      </w:r>
      <w:r>
        <w:rPr>
          <w:rFonts w:eastAsia="MS Mincho;ＭＳ 明朝" w:cs="Times New Roman" w:ascii="Times New Roman" w:hAnsi="Times New Roman"/>
          <w:sz w:val="24"/>
          <w:szCs w:val="24"/>
          <w:shd w:fill="00FF00" w:val="clear"/>
          <w:lang w:val="es-MX"/>
        </w:rPr>
        <w:t xml:space="preserve"> Aprobado 05/06/08 – Acta 904/08 (C-08-602).</w:t>
      </w:r>
    </w:p>
    <w:p>
      <w:pPr>
        <w:pStyle w:val="Ttulo3"/>
        <w:numPr>
          <w:ilvl w:val="0"/>
          <w:numId w:val="0"/>
        </w:numPr>
        <w:ind w:left="288" w:right="0" w:hanging="432"/>
        <w:jc w:val="both"/>
        <w:rPr>
          <w:rFonts w:eastAsia="MS Mincho;ＭＳ 明朝"/>
          <w:b/>
          <w:b/>
          <w:bCs w:val="false"/>
          <w:szCs w:val="24"/>
          <w:lang w:val="es-ES"/>
        </w:rPr>
      </w:pPr>
      <w:r>
        <w:rPr>
          <w:rFonts w:eastAsia="MS Mincho;ＭＳ 明朝"/>
          <w:b/>
          <w:bCs w:val="false"/>
          <w:szCs w:val="24"/>
          <w:lang w:val="es-ES"/>
        </w:rPr>
      </w:r>
    </w:p>
    <w:p>
      <w:pPr>
        <w:pStyle w:val="Textosinformato"/>
        <w:jc w:val="both"/>
        <w:rPr/>
      </w:pPr>
      <w:r>
        <w:rPr>
          <w:rFonts w:eastAsia="Times New Roman" w:cs="Times New Roman" w:ascii="Times New Roman" w:hAnsi="Times New Roman"/>
          <w:b/>
          <w:sz w:val="24"/>
          <w:szCs w:val="24"/>
        </w:rPr>
        <w:t xml:space="preserve"> </w:t>
      </w:r>
      <w:r>
        <w:rPr>
          <w:rFonts w:eastAsia="MS Mincho;ＭＳ 明朝" w:cs="Times New Roman" w:ascii="Times New Roman" w:hAnsi="Times New Roman"/>
          <w:b/>
          <w:sz w:val="24"/>
          <w:szCs w:val="24"/>
          <w:u w:val="single"/>
        </w:rPr>
        <w:t>Proyecto de Declaración 125/08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"Declarar Interés Municipal las Segundas Jornadas Barilochenses sobre Procuración de Órganos y Tejidos". Autora: Concejal Lic. Arabela Carreras (FpV): Colaboradora: Sra. Teresa Inés Schunk. Iniciativa: Dr. Nelson Junqueras.</w:t>
      </w:r>
      <w:r>
        <w:rPr>
          <w:rFonts w:cs="Times New Roman" w:ascii="Times New Roman" w:hAnsi="Times New Roman"/>
          <w:sz w:val="24"/>
          <w:szCs w:val="24"/>
        </w:rPr>
        <w:t xml:space="preserve"> Se solicitará el retiro por haberse emitido Resolución 170-PCM -08.</w:t>
      </w:r>
      <w:r>
        <w:rPr>
          <w:rFonts w:eastAsia="MS Mincho;ＭＳ 明朝" w:cs="Times New Roman" w:ascii="Times New Roman" w:hAnsi="Times New Roman"/>
          <w:sz w:val="24"/>
          <w:szCs w:val="24"/>
          <w:shd w:fill="FFFF00" w:val="clear"/>
        </w:rPr>
        <w:t xml:space="preserve"> RETIRADO en Sesión del 05-06-08. ACTA 904-08</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b/>
          <w:color w:val="FF0000"/>
          <w:sz w:val="24"/>
          <w:szCs w:val="24"/>
          <w:highlight w:val="cyan"/>
          <w:shd w:fill="FFFF00" w:val="clear"/>
          <w:lang w:val="es-MX"/>
        </w:rPr>
        <w:tab/>
        <w:t>LIBRO 59</w:t>
      </w:r>
    </w:p>
    <w:p>
      <w:pPr>
        <w:pStyle w:val="Ttulo3"/>
        <w:numPr>
          <w:ilvl w:val="0"/>
          <w:numId w:val="0"/>
        </w:numPr>
        <w:ind w:left="288" w:right="0" w:hanging="432"/>
        <w:jc w:val="both"/>
        <w:rPr>
          <w:szCs w:val="24"/>
        </w:rPr>
      </w:pPr>
      <w:r>
        <w:rPr>
          <w:szCs w:val="24"/>
        </w:rPr>
      </w:r>
    </w:p>
    <w:p>
      <w:pPr>
        <w:pStyle w:val="Textosinformato"/>
        <w:jc w:val="both"/>
        <w:rPr/>
      </w:pPr>
      <w:r>
        <w:rPr>
          <w:rFonts w:eastAsia="MS Mincho;ＭＳ 明朝" w:cs="Times New Roman" w:ascii="Times New Roman" w:hAnsi="Times New Roman"/>
          <w:b/>
          <w:sz w:val="24"/>
          <w:szCs w:val="24"/>
          <w:u w:val="single"/>
        </w:rPr>
        <w:t>Proyecto de Ordenanza 126/08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"Desadjudicar y adjudicar inmuebles de interés social". Autor: Presidente del Concejo Municipal a/c Intendencia, Lic. Ángel Darío Barriga. Colaboradores: Secretaria de Promoción Social y Juventud, María Eugenia Martini; Secretario de Obras y Servicios Públicos, Arq. Carlos Valeri; Secretario de Gobierno, Lic. Adolfo Fourés y Director de Tierras, Jorge Paolinelli. A Asesoría Letrada y a las Comisiones de Obras y Planeamiento y de Gobierno y Legales. </w:t>
      </w:r>
      <w:r>
        <w:rPr>
          <w:rFonts w:eastAsia="MS Mincho;ＭＳ 明朝" w:cs="Times New Roman" w:ascii="Times New Roman" w:hAnsi="Times New Roman"/>
          <w:sz w:val="24"/>
          <w:szCs w:val="24"/>
          <w:shd w:fill="00FF00" w:val="clear"/>
          <w:lang w:val="es-MX"/>
        </w:rPr>
        <w:t>Aprobado 29/05/09 – Acta 930/09 (O-09-1910).</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Ordenanza 127/08</w:t>
      </w:r>
      <w:r>
        <w:rPr>
          <w:rFonts w:eastAsia="MS Mincho;ＭＳ 明朝" w:cs="Times New Roman" w:ascii="Times New Roman" w:hAnsi="Times New Roman"/>
          <w:sz w:val="24"/>
          <w:szCs w:val="24"/>
        </w:rPr>
        <w:t xml:space="preserve">: "Organización y funcionamiento de la Unidad de Planeamiento Estratégico". Autor: Presidente del Concejo Municipal a/c Intendencia, Lic. Ángel Darío Barriga. Colaboradores: Secretario de Control de Gestión y Políticas Públicas, Prof. René Orlando Barriga; Secretario de Gobierno, Lic. Adolfo Fourés y Plenario de Ciudadanos. </w:t>
      </w:r>
      <w:r>
        <w:rPr>
          <w:rFonts w:eastAsia="MS Mincho;ＭＳ 明朝" w:cs="Times New Roman" w:ascii="Times New Roman" w:hAnsi="Times New Roman"/>
          <w:sz w:val="24"/>
          <w:szCs w:val="24"/>
          <w:shd w:fill="00FF00" w:val="clear"/>
          <w:lang w:val="es-MX"/>
        </w:rPr>
        <w:t>Aprobado 17/12/09 – Acta 939/09 (O-09-1994).</w:t>
      </w:r>
      <w:r>
        <w:rPr>
          <w:rFonts w:eastAsia="MS Mincho;ＭＳ 明朝" w:cs="Times New Roman" w:ascii="Times New Roman" w:hAnsi="Times New Roman"/>
          <w:sz w:val="24"/>
          <w:szCs w:val="24"/>
          <w:lang w:val="es-MX"/>
        </w:rPr>
        <w:t xml:space="preserve"> Subsumido con proyecto 127/08.</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128/08</w:t>
      </w:r>
      <w:r>
        <w:rPr>
          <w:rFonts w:eastAsia="MS Mincho;ＭＳ 明朝" w:cs="Times New Roman" w:ascii="Times New Roman" w:hAnsi="Times New Roman"/>
          <w:sz w:val="24"/>
          <w:szCs w:val="24"/>
        </w:rPr>
        <w:t>: "Solicitar al Poder Ejecutivo Municipal gestionar ante Ejecutivo Provincial subsidios al turismo". Autores: Concejales Silvia Paz y Prof. Alfredo Martín (FpV). Colaboradores: Sr. Guillermo Gatto y Dr. Diego Benítez. Sobre tablas. .</w:t>
      </w:r>
      <w:r>
        <w:rPr>
          <w:rFonts w:eastAsia="MS Mincho;ＭＳ 明朝" w:cs="Times New Roman" w:ascii="Times New Roman" w:hAnsi="Times New Roman"/>
          <w:sz w:val="24"/>
          <w:szCs w:val="24"/>
          <w:shd w:fill="00FF00" w:val="clear"/>
          <w:lang w:val="es-MX"/>
        </w:rPr>
        <w:t xml:space="preserve"> Aprobado 05/06/08 – Acta 904/08 (C-08-603).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129/08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"Creación del certificado de factibilidad para construir". Autora: Concejal Silvana Camelli (FpV).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59</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130/08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"Establecer nuevo organigrama Departamento Ejecutivo Municipal. Artículo 52º de la Carta Orgánica Municipal. Misiones y funciones". Autor: Intendente Municipal, Marcelo Cascón. Colaborador: Secretario de Gobierno, Nelson Vigueras. Sobre tablas. .</w:t>
      </w:r>
      <w:r>
        <w:rPr>
          <w:rFonts w:eastAsia="MS Mincho;ＭＳ 明朝" w:cs="Times New Roman" w:ascii="Times New Roman" w:hAnsi="Times New Roman"/>
          <w:sz w:val="24"/>
          <w:szCs w:val="24"/>
          <w:shd w:fill="00FF00" w:val="clear"/>
          <w:lang w:val="es-MX"/>
        </w:rPr>
        <w:t xml:space="preserve"> Aprobado 05/06/08 – Acta 904/08 (O-08-1813).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131/08</w:t>
      </w:r>
      <w:r>
        <w:rPr>
          <w:rFonts w:eastAsia="MS Mincho;ＭＳ 明朝" w:cs="Times New Roman" w:ascii="Times New Roman" w:hAnsi="Times New Roman"/>
          <w:sz w:val="24"/>
          <w:szCs w:val="24"/>
        </w:rPr>
        <w:t>: "Modificación Ordenanza 1527-CM-05. Acceso a la información pública". Autor: Concejal Daniel Pardo (PPR). Colaborador: Agustín Martin. A Asesoría Letrada y a la Comisión de Gobierno y Legales.</w:t>
      </w:r>
      <w:r>
        <w:rPr>
          <w:rFonts w:eastAsia="MS Mincho;ＭＳ 明朝" w:cs="Times New Roman" w:ascii="Times New Roman" w:hAnsi="Times New Roman"/>
          <w:sz w:val="24"/>
          <w:szCs w:val="24"/>
          <w:shd w:fill="00FF00" w:val="clear"/>
          <w:lang w:val="es-MX"/>
        </w:rPr>
        <w:t xml:space="preserve"> Aprobado 23/10/08 – Acta 915/08 (O-08-1851).Subsumido al proyecto 083/08 </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132/08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"Solicitar al Ministerio de Educación respuestas a reclamos del CEM 51 y CCT 1". Autores: Concejales Lic. Arabela Carreras y Prof. Alfredo Martín (FpV). Colaboradora: Prof. Graciela Costamagna, Secretaria Bloque FpV. Sobre tablas. .</w:t>
      </w:r>
      <w:r>
        <w:rPr>
          <w:rFonts w:eastAsia="MS Mincho;ＭＳ 明朝" w:cs="Times New Roman" w:ascii="Times New Roman" w:hAnsi="Times New Roman"/>
          <w:sz w:val="24"/>
          <w:szCs w:val="24"/>
          <w:shd w:fill="00FF00" w:val="clear"/>
          <w:lang w:val="es-MX"/>
        </w:rPr>
        <w:t xml:space="preserve"> Aprobado 19/06/08 – Acta 905/08 (C-08-606).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133/08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 xml:space="preserve">"Ceder parcela al Club Social, Cultural, Deportivo Nuevo Horizonte". Autores: Concejales Laura Alves y Claudio Otano (CpD). Colaboradoras: Alejandra Douglas y Patricia Rodríguez, Secretarias Bloque CpD. A Asesoría Letrada y a las Comisiones de Obras y Planeamiento y de Gobierno y Legales. </w:t>
      </w:r>
      <w:r>
        <w:rPr>
          <w:rFonts w:eastAsia="MS Mincho;ＭＳ 明朝" w:cs="Times New Roman" w:ascii="Times New Roman" w:hAnsi="Times New Roman"/>
          <w:sz w:val="24"/>
          <w:szCs w:val="24"/>
          <w:shd w:fill="FFFF00" w:val="clear"/>
        </w:rPr>
        <w:t>RETIRADO ACTA 946/10 2/7/10</w:t>
      </w:r>
      <w:r>
        <w:rPr>
          <w:rFonts w:eastAsia="MS Mincho;ＭＳ 明朝" w:cs="Times New Roman" w:ascii="Times New Roman" w:hAnsi="Times New Roman"/>
          <w:b/>
          <w:color w:val="FF0000"/>
          <w:sz w:val="24"/>
          <w:szCs w:val="24"/>
          <w:highlight w:val="cyan"/>
          <w:shd w:fill="FFFF00" w:val="clear"/>
          <w:lang w:val="es-MX"/>
        </w:rPr>
        <w:tab/>
        <w:t>LIBRO 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134/08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"Establecer parámetros de vuelco de nutrientes al lago Nahuel Huapi". Autores: Concejales Laura Alves y Claudio Otano (CpD). A Asesoría Letrada y a las Comisiones de Obras y Planeamiento y de Gobierno y Legales. </w:t>
      </w:r>
      <w:r>
        <w:rPr>
          <w:rFonts w:eastAsia="MS Mincho;ＭＳ 明朝" w:cs="Times New Roman" w:ascii="Times New Roman" w:hAnsi="Times New Roman"/>
          <w:sz w:val="24"/>
          <w:szCs w:val="24"/>
          <w:shd w:fill="FFFF00" w:val="clear"/>
        </w:rPr>
        <w:t>RETIRADO ACTA 948/10 19/8/10</w:t>
      </w:r>
      <w:r>
        <w:rPr>
          <w:rFonts w:eastAsia="MS Mincho;ＭＳ 明朝" w:cs="Times New Roman" w:ascii="Times New Roman" w:hAnsi="Times New Roman"/>
          <w:b/>
          <w:color w:val="FF0000"/>
          <w:sz w:val="24"/>
          <w:szCs w:val="24"/>
          <w:highlight w:val="cyan"/>
          <w:shd w:fill="FFFF00" w:val="clear"/>
          <w:lang w:val="es-MX"/>
        </w:rPr>
        <w:tab/>
        <w:t>LIBRO 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135/08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"Solicitar al Gobierno de la Provincia de Río Negro acciones en la Escuela Especial Nº 6". Autores: Concejales Lic. Arabela Carreras; Lic. Ángel Darío Barriga y Prof. Alfredo Martín (FpV). Coautor: Concejal Darío Rodríguez Duch (ARI). Colaboradora: Prof. Graciela Costamagna – Secretaria Bloque FpV. Sobre tablas. .</w:t>
      </w:r>
      <w:r>
        <w:rPr>
          <w:rFonts w:eastAsia="MS Mincho;ＭＳ 明朝" w:cs="Times New Roman" w:ascii="Times New Roman" w:hAnsi="Times New Roman"/>
          <w:sz w:val="24"/>
          <w:szCs w:val="24"/>
          <w:shd w:fill="00FF00" w:val="clear"/>
          <w:lang w:val="es-MX"/>
        </w:rPr>
        <w:t xml:space="preserve"> Aprobado 19/06/08 – Acta 905/08 (C-08-607).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136/08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"Declaración de Emergencia habitacional para el ejido de San Carlos de Bariloche". Autor: Concejal Darío Rodríguez Duch (ARI). Colaboradores: Integrantes de la Mesa de Tierras de San Carlos de Bariloche y de la Asamblea Permanente por el Derecho a la Tierra de Bariloche. A Asesoría Letrada y a la Comisión de Gobierno y Legales.</w:t>
      </w:r>
      <w:r>
        <w:rPr>
          <w:rFonts w:cs="Times New Roman" w:ascii="Times New Roman" w:hAnsi="Times New Roman"/>
          <w:sz w:val="24"/>
          <w:szCs w:val="24"/>
        </w:rPr>
        <w:t xml:space="preserve"> .</w:t>
      </w:r>
      <w:r>
        <w:rPr>
          <w:rFonts w:eastAsia="MS Mincho;ＭＳ 明朝" w:cs="Times New Roman" w:ascii="Times New Roman" w:hAnsi="Times New Roman"/>
          <w:sz w:val="24"/>
          <w:szCs w:val="24"/>
          <w:shd w:fill="FFFF00" w:val="clear"/>
        </w:rPr>
        <w:t xml:space="preserve"> RETIRADO en Sesión del 22-07-08. ACTA 907-08</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b/>
          <w:color w:val="FF0000"/>
          <w:sz w:val="24"/>
          <w:szCs w:val="24"/>
          <w:highlight w:val="cyan"/>
          <w:shd w:fill="FFFF00" w:val="clear"/>
          <w:lang w:val="es-MX"/>
        </w:rPr>
        <w:tab/>
        <w:t>LIBRO 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137/08:</w:t>
      </w:r>
      <w:r>
        <w:rPr>
          <w:rFonts w:eastAsia="MS Mincho;ＭＳ 明朝" w:cs="Times New Roman" w:ascii="Times New Roman" w:hAnsi="Times New Roman"/>
          <w:sz w:val="24"/>
          <w:szCs w:val="24"/>
        </w:rPr>
        <w:t xml:space="preserve"> "Reglamentar SIMBOV, derogar Ordenanza 1677-CM-06 y derogar parcialmente Ordenanza 1522-CM-05". Autores: Concejales Lic. Arabela Carreras y Lic. Ángel Darío Barriga (FpV). Colaboradores: Directorio SIMBOV, Sra. Andrea Troyón; Cdor. Carlos Garrafa (Asesor Bloque FpV). A Asesoría Letrada y a las Comisiones de Economía y de Gobierno y Legales. </w:t>
      </w:r>
      <w:r>
        <w:rPr>
          <w:rFonts w:eastAsia="MS Mincho;ＭＳ 明朝" w:cs="Times New Roman" w:ascii="Times New Roman" w:hAnsi="Times New Roman"/>
          <w:color w:val="FF0000"/>
          <w:sz w:val="24"/>
          <w:szCs w:val="24"/>
        </w:rPr>
        <w:t xml:space="preserve">Acta 48/08 Comisión Legislativa se le modificó la ruta: A Asesoría Letrada, y a las Comisiones de Servicios, Tránsito y Transporte y de Gobierno y Legales. </w:t>
      </w:r>
      <w:r>
        <w:rPr>
          <w:rFonts w:eastAsia="MS Mincho;ＭＳ 明朝" w:cs="Times New Roman" w:ascii="Times New Roman" w:hAnsi="Times New Roman"/>
          <w:sz w:val="24"/>
          <w:szCs w:val="24"/>
          <w:shd w:fill="00FF00" w:val="clear"/>
        </w:rPr>
        <w:t>Aprobado 20/11/08 – Acta 917/08 (O-08-1862).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 xml:space="preserve">Proyecto de Ordenanza 138/08: </w:t>
      </w:r>
      <w:r>
        <w:rPr>
          <w:rFonts w:eastAsia="MS Mincho;ＭＳ 明朝" w:cs="Times New Roman" w:ascii="Times New Roman" w:hAnsi="Times New Roman"/>
          <w:sz w:val="24"/>
          <w:szCs w:val="24"/>
        </w:rPr>
        <w:t>"Autorizar convenio marco con Rotary Club Nahuel Huapi". Autor: Intendente Municipal, Marcelo Cascón. Colaborador: Secretario de Gobierno y Participación Ciudadana, Dr. Nelson Vigueras.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06/11/08 – Acta 916/08 (O-08-1859).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139/08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"Aceptar las obras de los artistas plásticos: Antonio Ortega Castellano, Adriana Pediroda, Miguel Villalba, Viviana Dziewa, Carlos Villalobo, Julio Ojeda, Victoria Arroyo Menéndez, Ingrid Zaretzky, Diego Martín de Barba". Autor: Intendente Municipal, Marcelo Cascón. Colaborador: Secretario de Gobierno y Participación Ciudadana, Dr. Nelson Vigueras. </w:t>
      </w:r>
      <w:r>
        <w:rPr>
          <w:rFonts w:eastAsia="MS Mincho;ＭＳ 明朝" w:cs="Times New Roman" w:ascii="Times New Roman" w:hAnsi="Times New Roman"/>
          <w:sz w:val="24"/>
          <w:szCs w:val="24"/>
          <w:shd w:fill="00FF00" w:val="clear"/>
        </w:rPr>
        <w:t>Aprobado 03/07/08. Acta 906/08 (O-08-1822).</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140/08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"Aceptación donación obra titulada "Lugares no recomendados", autora Cristina Rodríguez". Autor: Intendente Municipal, Marcelo Cascón. Colaborador: Secretario de Gobierno y Participación Ciudadana, Dr. Nelson Vigueras. </w:t>
      </w:r>
      <w:r>
        <w:rPr>
          <w:rFonts w:eastAsia="MS Mincho;ＭＳ 明朝" w:cs="Times New Roman" w:ascii="Times New Roman" w:hAnsi="Times New Roman"/>
          <w:sz w:val="24"/>
          <w:szCs w:val="24"/>
          <w:shd w:fill="00FF00" w:val="clear"/>
        </w:rPr>
        <w:t>Aprobado 03/07/08. Acta 906/08 (O-08-1823).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141/08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"Regulación municipal venta de productos que contengan Ketamina". Autores: Concejales Daniel Pardo (PPR) y Laura Alves (CpD).  Colaborador: Sr. Agustín Martín. A Asesoría Letrada y a las Comisiones Acción Social y de Gobierno y Legales. .</w:t>
      </w:r>
      <w:r>
        <w:rPr>
          <w:rFonts w:eastAsia="MS Mincho;ＭＳ 明朝" w:cs="Times New Roman" w:ascii="Times New Roman" w:hAnsi="Times New Roman"/>
          <w:sz w:val="24"/>
          <w:szCs w:val="24"/>
          <w:shd w:fill="00FF00" w:val="clear"/>
        </w:rPr>
        <w:t xml:space="preserve"> Aprobado 18/12/08 – Acta 919/08 (O-08-1882).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142/08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"Adherir al proyecto de ley nº 0013-PE-2008". Autores: Concejales Silvia Paz y Alfredo Martín (FpV). </w:t>
      </w:r>
      <w:r>
        <w:rPr>
          <w:rFonts w:eastAsia="MS Mincho;ＭＳ 明朝" w:cs="Times New Roman" w:ascii="Times New Roman" w:hAnsi="Times New Roman"/>
          <w:sz w:val="24"/>
          <w:szCs w:val="24"/>
          <w:shd w:fill="00FF00" w:val="clear"/>
        </w:rPr>
        <w:t xml:space="preserve"> Aprobado 03/07/08. Acta 906/08 (D-08-1350).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143/08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y deportivo Campeonato Argentino de Vóley, categoría sub 14". Autores: Concejal Silvia Paz y Alfredo Martín (FpV). Sobre tablas. </w:t>
      </w:r>
      <w:r>
        <w:rPr>
          <w:rFonts w:eastAsia="MS Mincho;ＭＳ 明朝" w:cs="Times New Roman" w:ascii="Times New Roman" w:hAnsi="Times New Roman"/>
          <w:sz w:val="24"/>
          <w:szCs w:val="24"/>
          <w:shd w:fill="00FF00" w:val="clear"/>
        </w:rPr>
        <w:t xml:space="preserve"> Aprobado 03/07/08. Acta 906/08 (D-08-1351).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144/08</w:t>
      </w:r>
      <w:r>
        <w:rPr>
          <w:rFonts w:eastAsia="MS Mincho;ＭＳ 明朝" w:cs="Times New Roman" w:ascii="Times New Roman" w:hAnsi="Times New Roman"/>
          <w:b/>
          <w:sz w:val="24"/>
          <w:szCs w:val="24"/>
        </w:rPr>
        <w:t>: "</w:t>
      </w:r>
      <w:r>
        <w:rPr>
          <w:rFonts w:eastAsia="MS Mincho;ＭＳ 明朝" w:cs="Times New Roman" w:ascii="Times New Roman" w:hAnsi="Times New Roman"/>
          <w:sz w:val="24"/>
          <w:szCs w:val="24"/>
        </w:rPr>
        <w:t xml:space="preserve">Declarar de utilidad pública sujeto a servidumbre tránsito peatonal fracción lote 19-1-C-011-01A". Autores: Concejales Silvia Paz y Alfredo Martín (FpV). A Asesoría Letrada y a las Comisiones de Obras y Planeamiento y de Gobierno y Legales. </w:t>
      </w:r>
      <w:r>
        <w:rPr>
          <w:rFonts w:eastAsia="MS Mincho;ＭＳ 明朝" w:cs="Times New Roman" w:ascii="Times New Roman" w:hAnsi="Times New Roman"/>
          <w:sz w:val="24"/>
          <w:szCs w:val="24"/>
          <w:shd w:fill="00FF00" w:val="clear"/>
        </w:rPr>
        <w:t>Aprobado 04/12/08. Acta 918/08 (O-08-1863).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145/08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cultural al IX Coloquio  Internacional Bariloche de Filosofía": Autores: Comisión Legislativa: Concejales Darío Barriga (FpV); Claudio Otano (CpD);  Darío Rodríguez Duch (ARI); Daniel Pardo (PPR) y Francisco De Cesare (PS). Iniciativa: Lic. Héctor Pistonesi, Presidente de la Fundación Bariloche. Colaboradora: Prof. Graciela Costamagna (Secretaria de Bloque FpV). ). </w:t>
      </w:r>
      <w:r>
        <w:rPr>
          <w:rFonts w:eastAsia="MS Mincho;ＭＳ 明朝" w:cs="Times New Roman" w:ascii="Times New Roman" w:hAnsi="Times New Roman"/>
          <w:sz w:val="24"/>
          <w:szCs w:val="24"/>
          <w:shd w:fill="00FF00" w:val="clear"/>
        </w:rPr>
        <w:t xml:space="preserve"> Aprobado 03/07/08. Acta 906/08 (D-08-1352).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146/08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cultural las "I Jornadas Nacionales de Patrimonio Arquitectónico de la Patagonia". Autores: Comisión Legislativa: Concejales Darío Barriga (FpV); Claudio Otano (CpD);  Darío Rodríguez Duch (ARI); Daniel Pardo (PPR) y Francisco De Cesare (PS). Iniciativa: Arq. Liliana Lolich – Investigadora CONICET. Colaboradora: Prof. Graciela Costamagna (Secretaria de Bloque FpV). ). </w:t>
      </w:r>
      <w:r>
        <w:rPr>
          <w:rFonts w:eastAsia="MS Mincho;ＭＳ 明朝" w:cs="Times New Roman" w:ascii="Times New Roman" w:hAnsi="Times New Roman"/>
          <w:sz w:val="24"/>
          <w:szCs w:val="24"/>
          <w:shd w:fill="00FF00" w:val="clear"/>
        </w:rPr>
        <w:t xml:space="preserve"> Aprobado 03/07/08. Acta 906/08 (D-08-1353).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147/08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"Autorizar firma de Acta Acuerdo con Aeropuerto Fuerza Aérea". Autor: Intendente Municipal, Sr. Marcelo Cascón. Colaboradores: Secretario de Gobierno y Participación Ciudadana, Dr. Nelson Vigueras y Dirección General de Defensa Civil. A Asesoría Letrada y a la Comisión de Gobierno y Legales.</w:t>
      </w:r>
      <w:r>
        <w:rPr>
          <w:rFonts w:eastAsia="MS Mincho;ＭＳ 明朝" w:cs="Times New Roman" w:ascii="Times New Roman" w:hAnsi="Times New Roman"/>
          <w:sz w:val="24"/>
          <w:szCs w:val="24"/>
          <w:shd w:fill="00FF00" w:val="clear"/>
          <w:lang w:val="es-MX"/>
        </w:rPr>
        <w:t xml:space="preserve"> Aprobado 11/09/08 – Acta 910/08 (O-08-1840).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148/08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"Aprobar Protocolo Adicional Nº 03 al convenio Nº 10/07 Ministerio de Trabajo, Empleo y Seguridad Social de la Nación.". Autor: Intendente Municipal, Sr. Marcelo Cascón. Colaborador: Secretario de Gobierno y Participación Ciudadana, Dr. Nelson Vigueras. A Asesoría Letrada y a la Comisión de Gobierno y Legales.</w:t>
      </w:r>
      <w:r>
        <w:rPr>
          <w:rFonts w:eastAsia="MS Mincho;ＭＳ 明朝" w:cs="Times New Roman" w:ascii="Times New Roman" w:hAnsi="Times New Roman"/>
          <w:sz w:val="24"/>
          <w:szCs w:val="24"/>
          <w:shd w:fill="00FF00" w:val="clear"/>
          <w:lang w:val="es-MX"/>
        </w:rPr>
        <w:t xml:space="preserve"> Aprobado 11/09/08 – Acta 910/08 (O-08-1841).</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149/08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"Reemplazo de integrante de la Junta Electoral Municipal". Autores: Concejales Laura Alves y Claudio Otano.</w:t>
      </w:r>
      <w:r>
        <w:rPr>
          <w:rFonts w:eastAsia="MS Mincho;ＭＳ 明朝" w:cs="Times New Roman" w:ascii="Times New Roman" w:hAnsi="Times New Roman"/>
          <w:sz w:val="24"/>
          <w:szCs w:val="24"/>
          <w:shd w:fill="00FF00" w:val="clear"/>
        </w:rPr>
        <w:t xml:space="preserve"> Aprobado 03/07/08. Acta 906/08 (O-08-1824).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150/08</w:t>
      </w:r>
      <w:r>
        <w:rPr>
          <w:rFonts w:eastAsia="MS Mincho;ＭＳ 明朝" w:cs="Times New Roman" w:ascii="Times New Roman" w:hAnsi="Times New Roman"/>
          <w:b/>
          <w:sz w:val="24"/>
          <w:szCs w:val="24"/>
        </w:rPr>
        <w:t>: "</w:t>
      </w:r>
      <w:r>
        <w:rPr>
          <w:rFonts w:eastAsia="MS Mincho;ＭＳ 明朝" w:cs="Times New Roman" w:ascii="Times New Roman" w:hAnsi="Times New Roman"/>
          <w:sz w:val="24"/>
          <w:szCs w:val="24"/>
        </w:rPr>
        <w:t xml:space="preserve">Aceptación donación obra titulada "Danza de Calas". Autora Annie Vignes Reuter". Autor: Intendente Municipal Autor: Intendente Municipal, Sr. Marcelo Cascón. Colaboradores: Secretario de Gobierno y Participación Ciudadana, Dr. Nelson Vigueras y Subsecretaria de Cultura, Sra. M. Victoria Arroyo Menéndez. </w:t>
      </w:r>
      <w:r>
        <w:rPr>
          <w:rFonts w:eastAsia="MS Mincho;ＭＳ 明朝" w:cs="Times New Roman" w:ascii="Times New Roman" w:hAnsi="Times New Roman"/>
          <w:sz w:val="24"/>
          <w:szCs w:val="24"/>
          <w:shd w:fill="00FF00" w:val="clear"/>
          <w:lang w:val="es-MX"/>
        </w:rPr>
        <w:t>Aprobado 14/08/08 – Acta 908/08 (O-08-1827).</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151/08:</w:t>
      </w:r>
      <w:r>
        <w:rPr>
          <w:rFonts w:eastAsia="MS Mincho;ＭＳ 明朝" w:cs="Times New Roman" w:ascii="Times New Roman" w:hAnsi="Times New Roman"/>
          <w:sz w:val="24"/>
          <w:szCs w:val="24"/>
        </w:rPr>
        <w:t xml:space="preserve"> "Clasificación de residuos sólidos en edificios públicos y establecimientos escolares". Autores: Concejales Darío Rodríguez Duch (ARI); Daniel Pardo (PPR) y Silvia Paz (FpV). Colaboradores: Integrantes del Grupo Comisión de Separación de Residuos Bariloche (COSERBA).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lang w:val="es-MX"/>
        </w:rPr>
        <w:tab/>
        <w:t>LIBRO 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152/08:</w:t>
      </w:r>
      <w:r>
        <w:rPr>
          <w:rFonts w:eastAsia="MS Mincho;ＭＳ 明朝" w:cs="Times New Roman" w:ascii="Times New Roman" w:hAnsi="Times New Roman"/>
          <w:sz w:val="24"/>
          <w:szCs w:val="24"/>
        </w:rPr>
        <w:t xml:space="preserve"> "Declarar de Interés Municipal y Deportivo el Torneo Nacional "B"  de Clubes de Handball". Autor: Concejal Daniel Pardo (PPR). A Comisión Legislativa. </w:t>
      </w:r>
      <w:r>
        <w:rPr>
          <w:rFonts w:eastAsia="MS Mincho;ＭＳ 明朝" w:cs="Times New Roman" w:ascii="Times New Roman" w:hAnsi="Times New Roman"/>
          <w:sz w:val="24"/>
          <w:szCs w:val="24"/>
          <w:shd w:fill="00FF00" w:val="clear"/>
          <w:lang w:val="es-MX"/>
        </w:rPr>
        <w:t>Aprobado 28/08/08 – Acta 909/08 (D-08-1360).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153/08:</w:t>
      </w:r>
      <w:r>
        <w:rPr>
          <w:rFonts w:eastAsia="MS Mincho;ＭＳ 明朝" w:cs="Times New Roman" w:ascii="Times New Roman" w:hAnsi="Times New Roman"/>
          <w:sz w:val="24"/>
          <w:szCs w:val="24"/>
        </w:rPr>
        <w:t xml:space="preserve"> "Creación Programa "Denominación de origen e indicación de procedencia". Autores: Concejales Claudio Otano y Laura Alves (CpD). Colaboradores Dr. Federico Lutz y Sra. Patricia Rodríguez (Secretaria Bloque CpD). A Asesoría Letrada y a las Comisiones de Economía y de Gobierno y Legales. </w:t>
      </w:r>
      <w:r>
        <w:rPr>
          <w:rFonts w:eastAsia="MS Mincho;ＭＳ 明朝" w:cs="Times New Roman" w:ascii="Times New Roman" w:hAnsi="Times New Roman"/>
          <w:sz w:val="24"/>
          <w:szCs w:val="24"/>
          <w:shd w:fill="FFFF00" w:val="clear"/>
        </w:rPr>
        <w:t>RETIRADO ACTA 942/10 04/03/10</w:t>
      </w:r>
      <w:r>
        <w:rPr>
          <w:rFonts w:eastAsia="MS Mincho;ＭＳ 明朝" w:cs="Times New Roman" w:ascii="Times New Roman" w:hAnsi="Times New Roman"/>
          <w:b/>
          <w:color w:val="FF0000"/>
          <w:sz w:val="24"/>
          <w:szCs w:val="24"/>
          <w:highlight w:val="cyan"/>
          <w:shd w:fill="FFFF00" w:val="clear"/>
          <w:lang w:val="es-MX"/>
        </w:rPr>
        <w:tab/>
        <w:t>LIBRO 59</w:t>
      </w:r>
    </w:p>
    <w:p>
      <w:pPr>
        <w:pStyle w:val="Textosinformato"/>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154/08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"Declaración de emergencia habitacional para el ejido de San Carlos de Bariloche". Autor: Concejal Hugo Cejas (FpV). Coautores: Concejales Darío Barriga, Alfredo Martín y Silvia Paz (FpV). Colaborador: Guillermo Corbella. </w:t>
      </w:r>
      <w:r>
        <w:rPr>
          <w:rFonts w:eastAsia="MS Mincho;ＭＳ 明朝" w:cs="Times New Roman" w:ascii="Times New Roman" w:hAnsi="Times New Roman"/>
          <w:sz w:val="24"/>
          <w:szCs w:val="24"/>
          <w:shd w:fill="FFFF00" w:val="clear"/>
        </w:rPr>
        <w:t>RETIRADO en Sesión del 22-07-08. ACTA 907/08</w:t>
      </w:r>
      <w:r>
        <w:rPr>
          <w:rFonts w:eastAsia="MS Mincho;ＭＳ 明朝" w:cs="Times New Roman" w:ascii="Times New Roman" w:hAnsi="Times New Roman"/>
          <w:sz w:val="24"/>
          <w:szCs w:val="24"/>
        </w:rPr>
        <w:t>.</w:t>
      </w:r>
      <w:r>
        <w:rPr>
          <w:rFonts w:eastAsia="MS Mincho;ＭＳ 明朝" w:cs="Times New Roman" w:ascii="Times New Roman" w:hAnsi="Times New Roman"/>
          <w:b/>
          <w:color w:val="FF0000"/>
          <w:sz w:val="24"/>
          <w:szCs w:val="24"/>
          <w:highlight w:val="cyan"/>
          <w:shd w:fill="FFFF00" w:val="clear"/>
          <w:lang w:val="es-MX"/>
        </w:rPr>
        <w:tab/>
        <w:t>LIBRO 59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155/08:</w:t>
      </w:r>
      <w:r>
        <w:rPr>
          <w:rFonts w:eastAsia="MS Mincho;ＭＳ 明朝" w:cs="Times New Roman" w:ascii="Times New Roman" w:hAnsi="Times New Roman"/>
          <w:sz w:val="24"/>
          <w:szCs w:val="24"/>
        </w:rPr>
        <w:t xml:space="preserve"> "Adecuación Presupuesto Municipal Año 2008". Autor: Autor: Intendente Municipal, Sr. Marcelo Cascón. Colaborador: Secretario de Economía</w:t>
      </w:r>
      <w:r>
        <w:rPr>
          <w:rFonts w:cs="Times New Roman" w:ascii="Times New Roman" w:hAnsi="Times New Roman"/>
          <w:bCs/>
          <w:sz w:val="24"/>
          <w:szCs w:val="24"/>
        </w:rPr>
        <w:t xml:space="preserve">, Obras y Servicios Públicos, Sr. Jorge Temporetti; Dirección General de Contaduría; Dirección General de Sistemas y Departamento Presupuesto. </w:t>
      </w:r>
      <w:r>
        <w:rPr>
          <w:rFonts w:eastAsia="MS Mincho;ＭＳ 明朝" w:cs="Times New Roman" w:ascii="Times New Roman" w:hAnsi="Times New Roman"/>
          <w:sz w:val="24"/>
          <w:szCs w:val="24"/>
          <w:shd w:fill="FFFF00" w:val="clear"/>
        </w:rPr>
        <w:t xml:space="preserve"> RETIRADO en Sesión del 14-08-08. ACTA 908/08</w:t>
      </w:r>
      <w:r>
        <w:rPr>
          <w:rFonts w:eastAsia="MS Mincho;ＭＳ 明朝" w:cs="Times New Roman" w:ascii="Times New Roman" w:hAnsi="Times New Roman"/>
          <w:sz w:val="24"/>
          <w:szCs w:val="24"/>
        </w:rPr>
        <w:t>.</w:t>
      </w:r>
    </w:p>
    <w:p>
      <w:pPr>
        <w:pStyle w:val="Textosinformato"/>
        <w:jc w:val="both"/>
        <w:rPr/>
      </w:pPr>
      <w:r>
        <w:rPr>
          <w:rFonts w:eastAsia="MS Mincho;ＭＳ 明朝" w:cs="Times New Roman" w:ascii="Times New Roman" w:hAnsi="Times New Roman"/>
          <w:b/>
          <w:sz w:val="24"/>
          <w:szCs w:val="24"/>
          <w:u w:val="single"/>
        </w:rPr>
        <w:t>Proyecto de Ordenanza 156/08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"Declaración de Emergencia habitacional para el ejido de San Carlos de Bariloche". Autores: Concejales Hugo Cejas (FpV) y Darío Rodríguez Duch (ARI). COAUTORES: Concejales Francisco De Cesare (PS), Daniel Pardo (PPR), Claudio Otano (CpD) Silvia Paz y Darío Barriga (FpV). Colaboradores: Sr. Guillermo Corbella e Integrantes de la Mesa de Tierras de San Carlos de Bariloche y de la Asamblea Permanente por el Derecho a la Tierra de Bariloche.". Sobre tablas.</w:t>
      </w:r>
      <w:r>
        <w:rPr>
          <w:rFonts w:eastAsia="MS Mincho;ＭＳ 明朝" w:cs="Times New Roman" w:ascii="Times New Roman" w:hAnsi="Times New Roman"/>
          <w:sz w:val="24"/>
          <w:szCs w:val="24"/>
          <w:shd w:fill="00FF00" w:val="clear"/>
          <w:lang w:val="es-MX"/>
        </w:rPr>
        <w:t xml:space="preserve"> Aprobado 22/07/08 – Acta 907/08 (O-08-1825).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157/08:</w:t>
      </w:r>
      <w:r>
        <w:rPr>
          <w:rFonts w:eastAsia="MS Mincho;ＭＳ 明朝" w:cs="Times New Roman" w:ascii="Times New Roman" w:hAnsi="Times New Roman"/>
          <w:sz w:val="24"/>
          <w:szCs w:val="24"/>
        </w:rPr>
        <w:t xml:space="preserve"> "Modificación Ordenanza 215-C-89". Autor: Intendente Municipal, Sr. Marcelo Cascón. Colaborador: Secretario de Gobierno y Participación Ciudadana, Dr. Nelson Vigueras.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60</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158/08:</w:t>
      </w:r>
      <w:r>
        <w:rPr>
          <w:rFonts w:eastAsia="MS Mincho;ＭＳ 明朝" w:cs="Times New Roman" w:ascii="Times New Roman" w:hAnsi="Times New Roman"/>
          <w:sz w:val="24"/>
          <w:szCs w:val="24"/>
        </w:rPr>
        <w:t xml:space="preserve"> "Disolución de la Junta Vecinal Villa Arelauquen y baja de la Personería Jurídica". Autor: Intendente Municipal, Sr. Marcelo Cascón. Colaboradores: Secretario de Gobierno y Participación Ciudadana, Dr. Nelson Vigueras y equipo de trabajo de la Dirección de Juntas Vecinales. A Asesoría Letrada y a la Comisión de Gobierno y Legales. . </w:t>
      </w:r>
      <w:r>
        <w:rPr>
          <w:rFonts w:eastAsia="MS Mincho;ＭＳ 明朝" w:cs="Times New Roman" w:ascii="Times New Roman" w:hAnsi="Times New Roman"/>
          <w:sz w:val="24"/>
          <w:szCs w:val="24"/>
          <w:shd w:fill="00FF00" w:val="clear"/>
          <w:lang w:val="es-MX"/>
        </w:rPr>
        <w:t>Aprobado 25/09/08 – Acta 908/08 (O-08-1847).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159/08:</w:t>
      </w:r>
      <w:r>
        <w:rPr>
          <w:rFonts w:eastAsia="MS Mincho;ＭＳ 明朝" w:cs="Times New Roman" w:ascii="Times New Roman" w:hAnsi="Times New Roman"/>
          <w:sz w:val="24"/>
          <w:szCs w:val="24"/>
        </w:rPr>
        <w:t xml:space="preserve"> "Eximir del pago de tasas y contribuciones a los siguientes inmuebles pertenecientes a la Fundación Gente Nueva". Autor: Intendente Municipal, Sr. Marcelo Cascón. Colaborador: Secretario de Gobierno y Participación Ciudadana, Dr. Nelson Vigueras. A Asesoría Letrada y a las Comisiones de Obras y Planeamiento y de Economía. </w:t>
      </w:r>
      <w:r>
        <w:rPr>
          <w:rFonts w:eastAsia="MS Mincho;ＭＳ 明朝" w:cs="Times New Roman" w:ascii="Times New Roman" w:hAnsi="Times New Roman"/>
          <w:sz w:val="24"/>
          <w:szCs w:val="24"/>
          <w:shd w:fill="00FF00" w:val="clear"/>
          <w:lang w:val="es-MX"/>
        </w:rPr>
        <w:t>Aprobado 29/04/10 – Acta 943/10 (O-10-2026).</w:t>
      </w:r>
    </w:p>
    <w:p>
      <w:pPr>
        <w:pStyle w:val="Textosinformato"/>
        <w:jc w:val="both"/>
        <w:rPr>
          <w:rFonts w:ascii="Times New Roman" w:hAnsi="Times New Roman" w:eastAsia="MS Mincho;ＭＳ 明朝" w:cs="Times New Roman"/>
          <w:sz w:val="24"/>
          <w:szCs w:val="24"/>
          <w:shd w:fill="00FF00" w:val="clear"/>
          <w:lang w:val="es-MX"/>
        </w:rPr>
      </w:pPr>
      <w:r>
        <w:rPr>
          <w:rFonts w:eastAsia="MS Mincho;ＭＳ 明朝" w:cs="Times New Roman" w:ascii="Times New Roman" w:hAnsi="Times New Roman"/>
          <w:sz w:val="24"/>
          <w:szCs w:val="24"/>
          <w:shd w:fill="00FF00" w:val="clear"/>
          <w:lang w:val="es-MX"/>
        </w:rPr>
      </w:r>
    </w:p>
    <w:p>
      <w:pPr>
        <w:pStyle w:val="Textosinformato"/>
        <w:jc w:val="both"/>
        <w:rPr/>
      </w:pPr>
      <w:r>
        <w:rPr>
          <w:rFonts w:eastAsia="MS Mincho;ＭＳ 明朝" w:cs="Times New Roman" w:ascii="Times New Roman" w:hAnsi="Times New Roman"/>
          <w:b/>
          <w:sz w:val="24"/>
          <w:szCs w:val="24"/>
          <w:u w:val="single"/>
        </w:rPr>
        <w:t>Proyecto de  Declaración 160/08:</w:t>
      </w:r>
      <w:r>
        <w:rPr>
          <w:rFonts w:eastAsia="MS Mincho;ＭＳ 明朝" w:cs="Times New Roman" w:ascii="Times New Roman" w:hAnsi="Times New Roman"/>
          <w:sz w:val="24"/>
          <w:szCs w:val="24"/>
        </w:rPr>
        <w:t xml:space="preserve"> "Declarar de Interés Municipal Cultural y Educativo el  "Libro Actividades para adquirir la conciencia fonológica". Autores: Concejales Silvia Paz y  Alfredo Martín (FpV). A Comisión Legislativa.</w:t>
      </w:r>
      <w:r>
        <w:rPr>
          <w:rFonts w:eastAsia="MS Mincho;ＭＳ 明朝" w:cs="Times New Roman" w:ascii="Times New Roman" w:hAnsi="Times New Roman"/>
          <w:sz w:val="24"/>
          <w:szCs w:val="24"/>
          <w:shd w:fill="00FF00" w:val="clear"/>
          <w:lang w:val="es-MX"/>
        </w:rPr>
        <w:t xml:space="preserve"> Aprobado 11/09/08 – Acta 910/08 (D-08-1364).</w:t>
      </w:r>
    </w:p>
    <w:p>
      <w:pPr>
        <w:pStyle w:val="Textosinformato"/>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Textosinformato"/>
        <w:jc w:val="both"/>
        <w:rPr/>
      </w:pPr>
      <w:r>
        <w:rPr>
          <w:rFonts w:eastAsia="MS Mincho;ＭＳ 明朝" w:cs="Times New Roman" w:ascii="Times New Roman" w:hAnsi="Times New Roman"/>
          <w:b/>
          <w:sz w:val="24"/>
          <w:szCs w:val="24"/>
          <w:u w:val="single"/>
        </w:rPr>
        <w:t>Proyecto de  Declaración 161/08:</w:t>
      </w:r>
      <w:r>
        <w:rPr>
          <w:rFonts w:eastAsia="MS Mincho;ＭＳ 明朝" w:cs="Times New Roman" w:ascii="Times New Roman" w:hAnsi="Times New Roman"/>
          <w:sz w:val="24"/>
          <w:szCs w:val="24"/>
        </w:rPr>
        <w:t xml:space="preserve"> "Declarar Interés Municipal Semana Mundial de la Lactancia Materna 2008". Autores: Concejales Silvia Paz y Alfredo Martín (FpV). </w:t>
      </w:r>
      <w:r>
        <w:rPr>
          <w:rFonts w:eastAsia="MS Mincho;ＭＳ 明朝" w:cs="Times New Roman" w:ascii="Times New Roman" w:hAnsi="Times New Roman"/>
          <w:sz w:val="24"/>
          <w:szCs w:val="24"/>
          <w:shd w:fill="00FF00" w:val="clear"/>
          <w:lang w:val="es-MX"/>
        </w:rPr>
        <w:t>Aprobado 14/08/08 – Acta 908/08 (D-08-1354).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162/08:</w:t>
      </w:r>
      <w:r>
        <w:rPr>
          <w:rFonts w:eastAsia="MS Mincho;ＭＳ 明朝" w:cs="Times New Roman" w:ascii="Times New Roman" w:hAnsi="Times New Roman"/>
          <w:sz w:val="24"/>
          <w:szCs w:val="24"/>
        </w:rPr>
        <w:t xml:space="preserve"> "Reconocimiento a los convocados, movilizados y bajo bandera en la Guerra de Malvinas". Autor: Concejal Daniel Pardo (PPR). A Asesoría Letrada y a la Comisión de Gobierno y Legales.</w:t>
      </w:r>
      <w:r>
        <w:rPr>
          <w:rFonts w:eastAsia="MS Mincho;ＭＳ 明朝" w:cs="Times New Roman" w:ascii="Times New Roman" w:hAnsi="Times New Roman"/>
          <w:sz w:val="24"/>
          <w:szCs w:val="24"/>
          <w:shd w:fill="FFFF00" w:val="clear"/>
        </w:rPr>
        <w:t xml:space="preserve"> RETIRADO en Sesión del 09-10-08. ACTA 913/08</w:t>
      </w:r>
      <w:r>
        <w:rPr>
          <w:rFonts w:eastAsia="MS Mincho;ＭＳ 明朝" w:cs="Times New Roman" w:ascii="Times New Roman" w:hAnsi="Times New Roman"/>
          <w:sz w:val="24"/>
          <w:szCs w:val="24"/>
        </w:rPr>
        <w:t>.</w:t>
      </w:r>
      <w:r>
        <w:rPr>
          <w:rFonts w:eastAsia="MS Mincho;ＭＳ 明朝" w:cs="Times New Roman" w:ascii="Times New Roman" w:hAnsi="Times New Roman"/>
          <w:b/>
          <w:color w:val="FF0000"/>
          <w:sz w:val="24"/>
          <w:szCs w:val="24"/>
          <w:highlight w:val="cyan"/>
          <w:shd w:fill="FFFF00" w:val="clear"/>
          <w:lang w:val="es-MX"/>
        </w:rPr>
        <w:tab/>
        <w:t>LIBRO 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163/08:</w:t>
      </w:r>
      <w:r>
        <w:rPr>
          <w:rFonts w:eastAsia="MS Mincho;ＭＳ 明朝" w:cs="Times New Roman" w:ascii="Times New Roman" w:hAnsi="Times New Roman"/>
          <w:sz w:val="24"/>
          <w:szCs w:val="24"/>
        </w:rPr>
        <w:t xml:space="preserve"> "Declarar Evento de Interés Municipal y Cultural la Movida Cultural Barrial de la Fundación Gente Nueva". Autores: Concejales Laura Alves y Claudio Otano (CpD). Iniciativa: Alejandra Douglas y José Mella, Secretarios Bloque CpD. Colaboradores: Ana Geron, Gente Nueva; Patricia Rodríguez, secretaria del Bloque CpD y jóvenes que organizan la Movida Cultural Barrial. </w:t>
      </w:r>
      <w:r>
        <w:rPr>
          <w:rFonts w:eastAsia="MS Mincho;ＭＳ 明朝" w:cs="Times New Roman" w:ascii="Times New Roman" w:hAnsi="Times New Roman"/>
          <w:sz w:val="24"/>
          <w:szCs w:val="24"/>
          <w:shd w:fill="00FF00" w:val="clear"/>
          <w:lang w:val="es-MX"/>
        </w:rPr>
        <w:t>Aprobado 14/08/08 – Acta 908/08 (D-08-1355).</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164/08:</w:t>
      </w:r>
      <w:r>
        <w:rPr>
          <w:rFonts w:eastAsia="MS Mincho;ＭＳ 明朝" w:cs="Times New Roman" w:ascii="Times New Roman" w:hAnsi="Times New Roman"/>
          <w:sz w:val="24"/>
          <w:szCs w:val="24"/>
        </w:rPr>
        <w:t xml:space="preserve"> "Declarar de Interés Municipal Jornadas de Arte por la Integración Social y Embellecimiento Público". Autor: Intendente Municipal, Sr. Marcelo Cascón. Colaboradores: Secretario de Gobierno y Participación Ciudadana, Dr. Nelson Vigueras y Subsecretaria de Cultura, Lic. María Arroyo Menéndez. </w:t>
      </w:r>
      <w:r>
        <w:rPr>
          <w:rFonts w:eastAsia="MS Mincho;ＭＳ 明朝" w:cs="Times New Roman" w:ascii="Times New Roman" w:hAnsi="Times New Roman"/>
          <w:sz w:val="24"/>
          <w:szCs w:val="24"/>
          <w:shd w:fill="00FF00" w:val="clear"/>
          <w:lang w:val="es-MX"/>
        </w:rPr>
        <w:t>Aprobado 14/08/08 – Acta 908/08 (D-08-1356).</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165/08:</w:t>
      </w:r>
      <w:r>
        <w:rPr>
          <w:rFonts w:eastAsia="MS Mincho;ＭＳ 明朝" w:cs="Times New Roman" w:ascii="Times New Roman" w:hAnsi="Times New Roman"/>
          <w:sz w:val="24"/>
          <w:szCs w:val="24"/>
        </w:rPr>
        <w:t xml:space="preserve"> "Otorgar Premio al Mérito al Sr. Rodolfo Corsolini por su destacado trabajo paleontológico". Autor: Concejal Daniel Pardo (PPR). Iniciativa: Sr. Roberto Izquierdo. A Asesoría Letrada y a la Comisión de Gobierno y Legales. . </w:t>
      </w:r>
      <w:r>
        <w:rPr>
          <w:rFonts w:eastAsia="MS Mincho;ＭＳ 明朝" w:cs="Times New Roman" w:ascii="Times New Roman" w:hAnsi="Times New Roman"/>
          <w:sz w:val="24"/>
          <w:szCs w:val="24"/>
          <w:shd w:fill="00FF00" w:val="clear"/>
          <w:lang w:val="es-MX"/>
        </w:rPr>
        <w:t>Aprobado 25/09/08 – Acta 911/08 (R-08-363).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166/08:</w:t>
      </w:r>
      <w:r>
        <w:rPr>
          <w:rFonts w:eastAsia="MS Mincho;ＭＳ 明朝" w:cs="Times New Roman" w:ascii="Times New Roman" w:hAnsi="Times New Roman"/>
          <w:sz w:val="24"/>
          <w:szCs w:val="24"/>
        </w:rPr>
        <w:t xml:space="preserve"> Declarar de Interés Municipal Cultural y Turístico de la feria Expo Bariloche se muestra 2008, desde el 1 al 9 de agosto de 2008. Autor: Intendente Municipal, Sr. Marcelo Cascón. Colaboradores: Secretario de Gobierno y Participación Ciudadana, Dr. Nelson Vigueras; Secretaria de Planeamiento y Medio Ambiente, Arq. Fabiela Orlandi  y Subsecretario de Desarrollo Económico, Sr. Alejandro Javier Soraires. Iniciativa: Sra. Noelia López. A Asesoría Letrada y a la Comisión de Gobierno y Legales. .</w:t>
      </w:r>
      <w:r>
        <w:rPr>
          <w:rFonts w:eastAsia="MS Mincho;ＭＳ 明朝" w:cs="Times New Roman" w:ascii="Times New Roman" w:hAnsi="Times New Roman"/>
          <w:sz w:val="24"/>
          <w:szCs w:val="24"/>
          <w:shd w:fill="FFFF00" w:val="clear"/>
        </w:rPr>
        <w:t xml:space="preserve"> RETIRADO en Sesión del 09-10-08. ACTA 913/08</w:t>
      </w:r>
      <w:r>
        <w:rPr>
          <w:rFonts w:eastAsia="MS Mincho;ＭＳ 明朝" w:cs="Times New Roman" w:ascii="Times New Roman" w:hAnsi="Times New Roman"/>
          <w:sz w:val="24"/>
          <w:szCs w:val="24"/>
        </w:rPr>
        <w:t>.</w:t>
      </w:r>
      <w:r>
        <w:rPr>
          <w:rFonts w:eastAsia="MS Mincho;ＭＳ 明朝" w:cs="Times New Roman" w:ascii="Times New Roman" w:hAnsi="Times New Roman"/>
          <w:b/>
          <w:color w:val="FF0000"/>
          <w:sz w:val="24"/>
          <w:szCs w:val="24"/>
          <w:highlight w:val="cyan"/>
          <w:shd w:fill="FFFF00" w:val="clear"/>
          <w:lang w:val="es-MX"/>
        </w:rPr>
        <w:tab/>
        <w:t>LIBRO 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167/08:</w:t>
      </w:r>
      <w:r>
        <w:rPr>
          <w:rFonts w:eastAsia="MS Mincho;ＭＳ 明朝" w:cs="Times New Roman" w:ascii="Times New Roman" w:hAnsi="Times New Roman"/>
          <w:sz w:val="24"/>
          <w:szCs w:val="24"/>
        </w:rPr>
        <w:t xml:space="preserve"> "Aprobar Reestructuración Presupuestaria Presupuesto Municipal 2008". Autor: Autor: Intendente Municipal, Sr. Marcelo Cascón. Colaboradores: Secretario de Economía, Obras y Servicios Públicos, Sr. Jorge Temporetti; Dirección General de Hacienda; Dirección General de Contaduría; Departamento Presupuesto  y Dirección General de Sistemas. A Asesoría Letrada y a las Comisiones de Economía y de Gobierno y Legales. Se solicitó su urgente tratamiento.</w:t>
      </w:r>
      <w:r>
        <w:rPr>
          <w:rFonts w:eastAsia="MS Mincho;ＭＳ 明朝" w:cs="Times New Roman" w:ascii="Times New Roman" w:hAnsi="Times New Roman"/>
          <w:sz w:val="24"/>
          <w:szCs w:val="24"/>
          <w:shd w:fill="00FF00" w:val="clear"/>
          <w:lang w:val="es-MX"/>
        </w:rPr>
        <w:t xml:space="preserve"> Aprobado 16/10/08 – Acta 914/08 (O-08-1850).</w:t>
      </w:r>
    </w:p>
    <w:p>
      <w:pPr>
        <w:pStyle w:val="Textosinformato"/>
        <w:jc w:val="both"/>
        <w:rPr>
          <w:rFonts w:ascii="Times New Roman" w:hAnsi="Times New Roman" w:eastAsia="MS Mincho;ＭＳ 明朝" w:cs="Times New Roman"/>
          <w:sz w:val="24"/>
          <w:szCs w:val="24"/>
          <w:shd w:fill="00FF00" w:val="clear"/>
          <w:lang w:val="es-MX"/>
        </w:rPr>
      </w:pPr>
      <w:r>
        <w:rPr>
          <w:rFonts w:eastAsia="MS Mincho;ＭＳ 明朝" w:cs="Times New Roman" w:ascii="Times New Roman" w:hAnsi="Times New Roman"/>
          <w:sz w:val="24"/>
          <w:szCs w:val="24"/>
          <w:shd w:fill="00FF00" w:val="clear"/>
          <w:lang w:val="es-MX"/>
        </w:rPr>
      </w:r>
    </w:p>
    <w:p>
      <w:pPr>
        <w:pStyle w:val="Textosinformato"/>
        <w:jc w:val="both"/>
        <w:rPr/>
      </w:pPr>
      <w:r>
        <w:rPr>
          <w:rFonts w:eastAsia="MS Mincho;ＭＳ 明朝" w:cs="Times New Roman" w:ascii="Times New Roman" w:hAnsi="Times New Roman"/>
          <w:b/>
          <w:sz w:val="24"/>
          <w:szCs w:val="24"/>
          <w:u w:val="single"/>
        </w:rPr>
        <w:t>Proyecto de Comunicación  168/08:</w:t>
      </w:r>
      <w:r>
        <w:rPr>
          <w:rFonts w:eastAsia="MS Mincho;ＭＳ 明朝" w:cs="Times New Roman" w:ascii="Times New Roman" w:hAnsi="Times New Roman"/>
          <w:sz w:val="24"/>
          <w:szCs w:val="24"/>
        </w:rPr>
        <w:t xml:space="preserve"> "Comunicar al Gobernador de Río Negro la necesidad de regularizar Ipross". Autora: Concejal Arabela Carreras (FpV). Colaboradores: Concejales Darío Barriga, Hugo Cejas y Alfredo Martín (FpV). Iniciativa y Colaboradora: Sra. Teresa Schunk. </w:t>
      </w:r>
      <w:r>
        <w:rPr>
          <w:rFonts w:eastAsia="MS Mincho;ＭＳ 明朝" w:cs="Times New Roman" w:ascii="Times New Roman" w:hAnsi="Times New Roman"/>
          <w:sz w:val="24"/>
          <w:szCs w:val="24"/>
          <w:shd w:fill="00FF00" w:val="clear"/>
          <w:lang w:val="es-MX"/>
        </w:rPr>
        <w:t>Aprobado 14/08/08 – Acta 908/08 (C-08-609).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169/08:</w:t>
      </w:r>
      <w:r>
        <w:rPr>
          <w:rFonts w:eastAsia="MS Mincho;ＭＳ 明朝" w:cs="Times New Roman" w:ascii="Times New Roman" w:hAnsi="Times New Roman"/>
          <w:sz w:val="24"/>
          <w:szCs w:val="24"/>
        </w:rPr>
        <w:t xml:space="preserve"> "Preservación Parcela para Villa Olímpica" Autor: Intendente Municipal, Sr. Marcelo Cascón. Colaboradores: Secretario de Gobierno y Participación Ciudadana, Dr. Nelson Vigueras; Secretario de Turismo, Sr. Daniel González; Secretaria de Planeamiento y Medio Ambiente, Arq. Fabiela Orlandi; Secretario de Economía, Obras y Servicios Públicos, Sr. Jorge Temporetti; Subsecretario de Deportes, Prof. Juan Pablo Muena y Subsecretaria de Gestión Urbana, Arq. Estela Arias. A Asesoría Letrada y a las Comisiones de Obras y Planeamiento y de Gobierno y Legales. . </w:t>
      </w:r>
      <w:r>
        <w:rPr>
          <w:rFonts w:eastAsia="MS Mincho;ＭＳ 明朝" w:cs="Times New Roman" w:ascii="Times New Roman" w:hAnsi="Times New Roman"/>
          <w:sz w:val="24"/>
          <w:szCs w:val="24"/>
          <w:shd w:fill="00FF00" w:val="clear"/>
          <w:lang w:val="es-MX"/>
        </w:rPr>
        <w:t>Aprobado 25/09/08 – Acta 911/08 (O-08-1848).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170/08:</w:t>
      </w:r>
      <w:r>
        <w:rPr>
          <w:rFonts w:eastAsia="MS Mincho;ＭＳ 明朝" w:cs="Times New Roman" w:ascii="Times New Roman" w:hAnsi="Times New Roman"/>
          <w:sz w:val="24"/>
          <w:szCs w:val="24"/>
        </w:rPr>
        <w:t xml:space="preserve"> "Declarar de Interés Turístico Municipal al Evento denominado XXXV Congreso Argentino de Agentes de Viajes". Autor: Intendente Municipal, Sr. Marcelo Cascón. Colaboradores: Secretario de Gobierno y Participación Ciudadana, Dr. Nelson Vigueras y Secretario de Turismo, Sr. Daniel González. A Comisión Legislativa. </w:t>
      </w:r>
      <w:r>
        <w:rPr>
          <w:rFonts w:eastAsia="MS Mincho;ＭＳ 明朝" w:cs="Times New Roman" w:ascii="Times New Roman" w:hAnsi="Times New Roman"/>
          <w:sz w:val="24"/>
          <w:szCs w:val="24"/>
          <w:shd w:fill="FFFF00" w:val="clear"/>
        </w:rPr>
        <w:t>RETIRADO en Sesión del 23-04-09. ACTA 926/0</w:t>
      </w:r>
      <w:r>
        <w:rPr>
          <w:rFonts w:eastAsia="MS Mincho;ＭＳ 明朝" w:cs="Times New Roman" w:ascii="Times New Roman" w:hAnsi="Times New Roman"/>
          <w:sz w:val="24"/>
          <w:szCs w:val="24"/>
        </w:rPr>
        <w:t>9.</w:t>
      </w:r>
      <w:r>
        <w:rPr>
          <w:rFonts w:eastAsia="MS Mincho;ＭＳ 明朝" w:cs="Times New Roman" w:ascii="Times New Roman" w:hAnsi="Times New Roman"/>
          <w:b/>
          <w:color w:val="FF0000"/>
          <w:sz w:val="24"/>
          <w:szCs w:val="24"/>
          <w:highlight w:val="cyan"/>
          <w:shd w:fill="FFFF00" w:val="clear"/>
          <w:lang w:val="es-MX"/>
        </w:rPr>
        <w:tab/>
        <w:t>LIBRO 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171/08:</w:t>
      </w:r>
      <w:r>
        <w:rPr>
          <w:rFonts w:eastAsia="MS Mincho;ＭＳ 明朝" w:cs="Times New Roman" w:ascii="Times New Roman" w:hAnsi="Times New Roman"/>
          <w:sz w:val="24"/>
          <w:szCs w:val="24"/>
        </w:rPr>
        <w:t xml:space="preserve"> "Prórroga de contrato concesión transporte urbano de pasajeros". Autor: Intendente Municipal, Sr. Marcelo Cascón. Colaboradores: Secretario de Gobierno y Participación Ciudadana, Dr. Nelson Vigueras; Director General de Tránsito y Transporte, Dr. Alejandro Valdés; Director de Tránsito y Transporte, José Alonso; Directora General de Gobierno, Legal y Técnica, Guillermina Alaniz;  Sr. Gustavo Wachs, Técnico Dirección de Tránsito y Transporte. A Asesoría Letrada  y a las Comisiones de Servicios, Tránsito y Transporte y de Gobierno y Legales. </w:t>
      </w:r>
      <w:r>
        <w:rPr>
          <w:rFonts w:eastAsia="MS Mincho;ＭＳ 明朝" w:cs="Times New Roman" w:ascii="Times New Roman" w:hAnsi="Times New Roman"/>
          <w:sz w:val="24"/>
          <w:szCs w:val="24"/>
          <w:shd w:fill="FFFF00" w:val="clear"/>
        </w:rPr>
        <w:t>RETIRADO ACTA 926/09 23/4/09</w:t>
      </w:r>
      <w:r>
        <w:rPr>
          <w:rFonts w:eastAsia="MS Mincho;ＭＳ 明朝" w:cs="Times New Roman" w:ascii="Times New Roman" w:hAnsi="Times New Roman"/>
          <w:b/>
          <w:color w:val="FF0000"/>
          <w:sz w:val="24"/>
          <w:szCs w:val="24"/>
          <w:highlight w:val="cyan"/>
          <w:shd w:fill="FFFF00" w:val="clear"/>
          <w:lang w:val="es-MX"/>
        </w:rPr>
        <w:tab/>
        <w:t>LIBRO 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172/08:</w:t>
      </w:r>
      <w:r>
        <w:rPr>
          <w:rFonts w:eastAsia="MS Mincho;ＭＳ 明朝" w:cs="Times New Roman" w:ascii="Times New Roman" w:hAnsi="Times New Roman"/>
          <w:sz w:val="24"/>
          <w:szCs w:val="24"/>
        </w:rPr>
        <w:t xml:space="preserve"> "Control de la fauna urbana (perros y gatos). Autora: Concejal  Lic. Arabela Carreras (FpV). Colaboradora: Teresa Schunk (Asesora Bloque FpV). A Asesoría Letrada y a la Comisión de Servicios, Tránsito y Transporte.</w:t>
      </w:r>
      <w:r>
        <w:rPr>
          <w:rFonts w:eastAsia="MS Mincho;ＭＳ 明朝" w:cs="Times New Roman" w:ascii="Times New Roman" w:hAnsi="Times New Roman"/>
          <w:color w:val="FF0000"/>
          <w:sz w:val="24"/>
          <w:szCs w:val="24"/>
        </w:rPr>
        <w:t xml:space="preserve"> Acta 087/09 de Comisión Legislativa: de la Comisión de Serv. Trans. y Transp., pase  a la Comisión de Gob. y Legales.</w:t>
      </w:r>
      <w:r>
        <w:rPr>
          <w:rFonts w:eastAsia="MS Mincho;ＭＳ 明朝" w:cs="Times New Roman" w:ascii="Times New Roman" w:hAnsi="Times New Roman"/>
          <w:sz w:val="24"/>
          <w:szCs w:val="24"/>
          <w:shd w:fill="00FF00" w:val="clear"/>
        </w:rPr>
        <w:t xml:space="preserve"> Aprobado 02/07/09- Acta 932/09 (O-09-1931).</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zCs w:val="24"/>
          <w:shd w:fill="00FFFF" w:val="clear"/>
        </w:rPr>
        <w:t>Vetada por Resolución de Intendencia. Ratificada la ordenanza  03/09/09- Acta 935/09.</w:t>
      </w:r>
      <w:r>
        <w:rPr>
          <w:rFonts w:eastAsia="MS Mincho;ＭＳ 明朝" w:cs="Times New Roman" w:ascii="Times New Roman" w:hAnsi="Times New Roman"/>
          <w:b/>
          <w:color w:val="FF0000"/>
          <w:sz w:val="24"/>
          <w:szCs w:val="24"/>
          <w:highlight w:val="cyan"/>
          <w:shd w:fill="FFFF00" w:val="clear"/>
          <w:lang w:val="es-MX"/>
        </w:rPr>
        <w:tab/>
        <w:t>LIBRO 60</w:t>
      </w:r>
    </w:p>
    <w:p>
      <w:pPr>
        <w:pStyle w:val="Textosinformato"/>
        <w:jc w:val="both"/>
        <w:rPr/>
      </w:pPr>
      <w:r>
        <w:rPr/>
      </w:r>
    </w:p>
    <w:p>
      <w:pPr>
        <w:pStyle w:val="Textosinformato"/>
        <w:jc w:val="both"/>
        <w:rPr/>
      </w:pPr>
      <w:r>
        <w:rPr>
          <w:rFonts w:eastAsia="MS Mincho;ＭＳ 明朝" w:cs="Times New Roman" w:ascii="Times New Roman" w:hAnsi="Times New Roman"/>
          <w:b/>
          <w:sz w:val="24"/>
          <w:szCs w:val="24"/>
          <w:u w:val="single"/>
        </w:rPr>
        <w:t>Proyecto de Declaración 173/08:</w:t>
      </w:r>
      <w:r>
        <w:rPr>
          <w:rFonts w:eastAsia="MS Mincho;ＭＳ 明朝" w:cs="Times New Roman" w:ascii="Times New Roman" w:hAnsi="Times New Roman"/>
          <w:sz w:val="24"/>
          <w:szCs w:val="24"/>
        </w:rPr>
        <w:t xml:space="preserve"> "Declarar de interés municipal el Encuentro Nacional de Mujeres 2008". Autor: Concejal Francisco De Cesare (PS). Colaboradora: Sra. Carmen Giménez. A Asesoría Letrada y a la Comisión Legislativa. A Asesoría Letrada y a la Comisión Legislativa.</w:t>
      </w:r>
      <w:r>
        <w:rPr>
          <w:rFonts w:eastAsia="MS Mincho;ＭＳ 明朝" w:cs="Times New Roman" w:ascii="Times New Roman" w:hAnsi="Times New Roman"/>
          <w:b/>
          <w:color w:val="FF0000"/>
          <w:sz w:val="24"/>
          <w:szCs w:val="24"/>
          <w:highlight w:val="cyan"/>
          <w:lang w:val="es-MX"/>
        </w:rPr>
        <w:tab/>
        <w:t>LIBRO 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174/08:</w:t>
      </w:r>
      <w:r>
        <w:rPr>
          <w:rFonts w:eastAsia="MS Mincho;ＭＳ 明朝" w:cs="Times New Roman" w:ascii="Times New Roman" w:hAnsi="Times New Roman"/>
          <w:sz w:val="24"/>
          <w:szCs w:val="24"/>
        </w:rPr>
        <w:t xml:space="preserve"> "Declarar de Interés Municipal el Proyecto "Para que los ciegos vean y los sordos oigan… Túnel sensorial". Autor: Concejal Darío Rodríguez Duch (ARI). Colaboradores: Sres. Horacio Ferrari Sol, Cristina Painefil y Viviana Gelain. A Asesoría Letrada y a la Comisión Legislativa. </w:t>
      </w:r>
      <w:r>
        <w:rPr>
          <w:rFonts w:eastAsia="MS Mincho;ＭＳ 明朝" w:cs="Times New Roman" w:ascii="Times New Roman" w:hAnsi="Times New Roman"/>
          <w:sz w:val="24"/>
          <w:szCs w:val="24"/>
          <w:shd w:fill="00FF00" w:val="clear"/>
          <w:lang w:val="es-MX"/>
        </w:rPr>
        <w:t>Aprobado 14/08/08 – Acta 908/08 (D-08-1357).</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Ordenanza 175/08:</w:t>
      </w:r>
      <w:r>
        <w:rPr>
          <w:rFonts w:eastAsia="MS Mincho;ＭＳ 明朝" w:cs="Times New Roman" w:ascii="Times New Roman" w:hAnsi="Times New Roman"/>
          <w:sz w:val="24"/>
          <w:szCs w:val="24"/>
        </w:rPr>
        <w:t xml:space="preserve"> "Establecer obligatoriedad de identificación en sistema Braille y/o relieve en servicios sanitarios". Autores: Concejales Laura Alves y Claudio Otano (CpD). Iniciativa: Patricia Rodríguez (Secretaria Bloque CpD). Colaborador: Germán Vega (Oficina de Gestión para las Personas con Discapacidad). A Asesoría Letrada y a las Comisiones de Acción Social  y de Gobierno y Legales. .</w:t>
      </w:r>
      <w:r>
        <w:rPr>
          <w:rFonts w:eastAsia="MS Mincho;ＭＳ 明朝" w:cs="Times New Roman" w:ascii="Times New Roman" w:hAnsi="Times New Roman"/>
          <w:sz w:val="24"/>
          <w:szCs w:val="24"/>
          <w:shd w:fill="00FF00" w:val="clear"/>
        </w:rPr>
        <w:t xml:space="preserve"> Aprobado 18/12/08 – Acta 919/08 (O-08-1883).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176/08:</w:t>
      </w:r>
      <w:r>
        <w:rPr>
          <w:rFonts w:eastAsia="MS Mincho;ＭＳ 明朝" w:cs="Times New Roman" w:ascii="Times New Roman" w:hAnsi="Times New Roman"/>
          <w:sz w:val="24"/>
          <w:szCs w:val="24"/>
        </w:rPr>
        <w:t xml:space="preserve"> "Establecer obligatoriedad de ofrecer cartas en sistema Braille y macrotipo". Autores: Concejales Laura Alves y Claudio Otano (CpD). Iniciativa: Patricia Rodríguez (Secretaria Bloque CpD). Colaborador: Germán Vega (Oficina de Gestión para las Personas con Discapacidad). A Asesoría Letrada y a las Comisiones de Acción Social; de Gobierno y Legales y de Turismo.</w:t>
      </w:r>
      <w:r>
        <w:rPr>
          <w:rFonts w:eastAsia="MS Mincho;ＭＳ 明朝" w:cs="Times New Roman" w:ascii="Times New Roman" w:hAnsi="Times New Roman"/>
          <w:sz w:val="24"/>
          <w:szCs w:val="24"/>
          <w:shd w:fill="00FF00" w:val="clear"/>
          <w:lang w:val="es-MX"/>
        </w:rPr>
        <w:t xml:space="preserve"> Aprobado 23/04/09 – Acta 926/09 (O-09-1903).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Resolución 177/08:</w:t>
      </w:r>
      <w:r>
        <w:rPr>
          <w:rFonts w:eastAsia="MS Mincho;ＭＳ 明朝" w:cs="Times New Roman" w:ascii="Times New Roman" w:hAnsi="Times New Roman"/>
          <w:sz w:val="24"/>
          <w:szCs w:val="24"/>
        </w:rPr>
        <w:t xml:space="preserve"> "Otorgar Premio al Mérito Deportivo a Joaquín Iwan por medalla de plata en Campeonato Mundial Sub 23". Autor: Concejal Daniel pardo (PPR). </w:t>
      </w:r>
      <w:r>
        <w:rPr>
          <w:rFonts w:eastAsia="MS Mincho;ＭＳ 明朝" w:cs="Times New Roman" w:ascii="Times New Roman" w:hAnsi="Times New Roman"/>
          <w:sz w:val="24"/>
          <w:szCs w:val="24"/>
          <w:shd w:fill="00FF00" w:val="clear"/>
          <w:lang w:val="es-MX"/>
        </w:rPr>
        <w:t>Aprobado 14/08/08 – Acta 908/08 (R-08-358).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178/08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"Autorizar al señor Intendente Municipal a suscribir convenio marco de cooperación académica, científica, deportiva, social y cultural con la Universidad de Flores". Autor: Intendente Municipal, Sr. Marcelo Cascón. Colaboradores: Secretario de Gobierno y Participación Ciudadana, Dr. Nelson Vigueras y Subsecretario de Relaciones Institucionales, Sr. Oscar Alejo Zamora. </w:t>
      </w:r>
      <w:r>
        <w:rPr>
          <w:rFonts w:eastAsia="MS Mincho;ＭＳ 明朝" w:cs="Times New Roman" w:ascii="Times New Roman" w:hAnsi="Times New Roman"/>
          <w:sz w:val="24"/>
          <w:szCs w:val="24"/>
          <w:shd w:fill="00FF00" w:val="clear"/>
          <w:lang w:val="es-MX"/>
        </w:rPr>
        <w:t>Aprobado 28/08/08 – Acta 909/08 (O-08-1831).</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179/08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 xml:space="preserve">"Aceptación donación obra titulada "Mente". Autora Valeria Nerpiti". Autor: Intendente Municipal, Sr. Marcelo Cascón. Colaboradores: Secretario de Gobierno y Participación Ciudadana,  Dr. Nelson Vigueras y Subsecretaria de Cultura, Lic. María Victoria Arroyo Menéndez. </w:t>
      </w:r>
      <w:r>
        <w:rPr>
          <w:rFonts w:eastAsia="MS Mincho;ＭＳ 明朝" w:cs="Times New Roman" w:ascii="Times New Roman" w:hAnsi="Times New Roman"/>
          <w:sz w:val="24"/>
          <w:szCs w:val="24"/>
          <w:shd w:fill="00FF00" w:val="clear"/>
          <w:lang w:val="es-MX"/>
        </w:rPr>
        <w:t>Aprobado 28/08/08 – Acta 909/08 (O-08-1832).</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180/08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"Acordar Pliego Licitación Pública adquisición de combustible". Autor: Intendente Municipal, Sr. Marcelo Cascón. Colaboradores: Secretario de Economía, Obras y Servicios Públicos, Sr. Jorge Temporetti y Secretario de Gobierno y Participación Ciudadana, Dr. Nelson Vigueras.</w:t>
      </w:r>
      <w:r>
        <w:rPr>
          <w:rFonts w:eastAsia="MS Mincho;ＭＳ 明朝" w:cs="Times New Roman" w:ascii="Times New Roman" w:hAnsi="Times New Roman"/>
          <w:sz w:val="24"/>
          <w:szCs w:val="24"/>
          <w:shd w:fill="00FF00" w:val="clear"/>
          <w:lang w:val="es-MX"/>
        </w:rPr>
        <w:t xml:space="preserve"> Aprobado 28/08/08 – Acta 909/08 (O-08-1833).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rPr/>
      </w:pPr>
      <w:r>
        <w:rPr>
          <w:rFonts w:eastAsia="MS Mincho;ＭＳ 明朝" w:cs="Times New Roman" w:ascii="Times New Roman" w:hAnsi="Times New Roman"/>
          <w:b/>
          <w:sz w:val="24"/>
          <w:szCs w:val="24"/>
          <w:u w:val="single"/>
        </w:rPr>
        <w:t>Proyecto de Ordenanza 181/08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"Otorgamiento Personería Jurídica municipal a la Junta Vecinal Lomas de Monteverde". Autor: Intendente Municipal, Sr. Marcelo Cascón. Colaboradores: Secretario de Gobierno y Participación Ciudadana,  Dr. Nelson Vigueras y Equipo de Trabajo de la Dirección de Juntas Vecinales. A Asesoría Letrada y a la Comisión de Gobierno y Legales. .</w:t>
      </w:r>
      <w:r>
        <w:rPr>
          <w:rFonts w:eastAsia="MS Mincho;ＭＳ 明朝" w:cs="Times New Roman" w:ascii="Times New Roman" w:hAnsi="Times New Roman"/>
          <w:sz w:val="24"/>
          <w:szCs w:val="24"/>
          <w:shd w:fill="00FF00" w:val="clear"/>
        </w:rPr>
        <w:t xml:space="preserve"> Aprobado 04/12/08 – Acta 918/08 (O-08.1864).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rPr/>
      </w:pPr>
      <w:r>
        <w:rPr>
          <w:rFonts w:eastAsia="MS Mincho;ＭＳ 明朝" w:cs="Times New Roman" w:ascii="Times New Roman" w:hAnsi="Times New Roman"/>
          <w:b/>
          <w:sz w:val="24"/>
          <w:szCs w:val="24"/>
          <w:u w:val="single"/>
        </w:rPr>
        <w:t>Proyecto de Ordenanza 182/08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"Otorgamiento Personería Jurídica municipal a la Junta Vecinal Barrio Parque Montelindo". Autor: Intendente Municipal, Sr. Marcelo Cascón. Colaboradores: Secretario de Gobierno y Participación Ciudadana,  Dr. Nelson Vigueras y Equipo de Trabajo de la Dirección de Juntas Vecinales. A Asesoría Letrada y a la Comisión de Gobierno y Legales. .</w:t>
      </w:r>
      <w:r>
        <w:rPr>
          <w:rFonts w:eastAsia="MS Mincho;ＭＳ 明朝" w:cs="Times New Roman" w:ascii="Times New Roman" w:hAnsi="Times New Roman"/>
          <w:sz w:val="24"/>
          <w:szCs w:val="24"/>
          <w:shd w:fill="00FF00" w:val="clear"/>
        </w:rPr>
        <w:t xml:space="preserve"> Aprobado 04/12/08 – Acta 918/08 (O-08.1865).</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Ordenanza 183/08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"Otorgamiento Personería Jurídica municipal a la Junta Vecinal Pájaro Azul". Autor: Intendente Municipal, Sr. Marcelo Cascón. Colaboradores: Secretario de Gobierno y Participación Ciudadana,  Dr. Nelson Vigueras y Equipo de Trabajo de la Dirección de Juntas Vecinales. A Asesoría Letrada y a la Comisión de Gobierno y Legales. .</w:t>
      </w:r>
      <w:r>
        <w:rPr>
          <w:rFonts w:eastAsia="MS Mincho;ＭＳ 明朝" w:cs="Times New Roman" w:ascii="Times New Roman" w:hAnsi="Times New Roman"/>
          <w:sz w:val="24"/>
          <w:szCs w:val="24"/>
          <w:shd w:fill="00FF00" w:val="clear"/>
        </w:rPr>
        <w:t xml:space="preserve"> Aprobado 04/12/08 – Acta 918/08 (O-08.1866).</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184/08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"Otorgamiento Personería Jurídica municipal a la Junta Vecinal Villaverde". Autor: Intendente Municipal, Sr. Marcelo Cascón. Colaboradores: Secretario de Gobierno y Participación Ciudadana,  Dr. Nelson Vigueras y Equipo de Trabajo de la Dirección de Juntas Vecinales. A Asesoría Letrada y a la Comisión de Gobierno y Legales. </w:t>
      </w:r>
      <w:r>
        <w:rPr>
          <w:rFonts w:eastAsia="MS Mincho;ＭＳ 明朝" w:cs="Times New Roman" w:ascii="Times New Roman" w:hAnsi="Times New Roman"/>
          <w:sz w:val="24"/>
          <w:szCs w:val="24"/>
          <w:shd w:fill="FFFF00" w:val="clear"/>
        </w:rPr>
        <w:t>RETIRADO 04/12/08 ACTA 918/08.</w:t>
      </w:r>
      <w:r>
        <w:rPr>
          <w:rFonts w:eastAsia="MS Mincho;ＭＳ 明朝" w:cs="Times New Roman" w:ascii="Times New Roman" w:hAnsi="Times New Roman"/>
          <w:b/>
          <w:color w:val="FF0000"/>
          <w:sz w:val="24"/>
          <w:szCs w:val="24"/>
          <w:highlight w:val="cyan"/>
          <w:shd w:fill="FFFF00" w:val="clear"/>
          <w:lang w:val="es-MX"/>
        </w:rPr>
        <w:tab/>
        <w:t>LIBRO 60</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185/08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"Organización y funcionamiento del Consejo de Planeamiento y Desarrollo Estratégico". Autor: Concejal Darío Rodríguez Duch (ARI). Colaboradores: Plenario de Ciudadano. </w:t>
      </w:r>
      <w:r>
        <w:rPr>
          <w:rFonts w:eastAsia="MS Mincho;ＭＳ 明朝" w:cs="Times New Roman" w:ascii="Times New Roman" w:hAnsi="Times New Roman"/>
          <w:sz w:val="24"/>
          <w:szCs w:val="24"/>
          <w:shd w:fill="00FF00" w:val="clear"/>
          <w:lang w:val="es-MX"/>
        </w:rPr>
        <w:t>Aprobado 17/12/09 – Acta 939/09 (O-09-1994).</w:t>
      </w:r>
      <w:r>
        <w:rPr>
          <w:rFonts w:eastAsia="MS Mincho;ＭＳ 明朝" w:cs="Times New Roman" w:ascii="Times New Roman" w:hAnsi="Times New Roman"/>
          <w:sz w:val="24"/>
          <w:szCs w:val="24"/>
          <w:lang w:val="es-MX"/>
        </w:rPr>
        <w:t xml:space="preserve"> (Subsumido con proyecto 127/08)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186/08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"Se crea el programa preventivo y asistencial para las adicciones". Autores: Concejales Daniel Pardo (PPR); Laura Alves (CpD) y Silvia Paz (FpV). Iniciativa: Mesa de Trabajo sobre Adicciones del Barrio 28 de Abril, Natalia Vidal, Elizabeth Rivero. Colaborador: Agustín E. Martin. A Asesoría Letrada y a las Comisiones de Acción Social y de Gobierno y Legales. .</w:t>
      </w:r>
      <w:r>
        <w:rPr>
          <w:rFonts w:eastAsia="MS Mincho;ＭＳ 明朝" w:cs="Times New Roman" w:ascii="Times New Roman" w:hAnsi="Times New Roman"/>
          <w:sz w:val="24"/>
          <w:szCs w:val="24"/>
          <w:shd w:fill="00FF00" w:val="clear"/>
          <w:lang w:val="es-MX"/>
        </w:rPr>
        <w:t xml:space="preserve"> Aprobado 23/10/08 – Acta 915/08 (O-08-1852).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187/08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"Lengua de Señas Argentina en emisiones de señales aire y cable". Autores: Concejales Laura Alves y Claudio Otano (CpD). Iniciativa: Patricia Rodríguez (Secretaria Bloque CpD). Colaborador: Germán Vega (Titular de la Oficina de Gestión para personas con discapacidad – Municipalidad de San Carlos de Bariloche).</w:t>
      </w:r>
      <w:r>
        <w:rPr>
          <w:rFonts w:eastAsia="MS Mincho;ＭＳ 明朝" w:cs="Times New Roman" w:ascii="Times New Roman" w:hAnsi="Times New Roman"/>
          <w:sz w:val="24"/>
          <w:szCs w:val="24"/>
          <w:shd w:fill="00FF00" w:val="clear"/>
          <w:lang w:val="es-MX"/>
        </w:rPr>
        <w:t xml:space="preserve"> Aprobado 28/08/08 – Acta 909/08 (C-08-611).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188/08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"Servicio Intérprete Lengua de Señas Argentina, en dependencias y actos municipales" Autores: Concejales Laura Alves y Claudio Otano (CpD). Iniciativa: Patricia Rodríguez (Secretaria Bloque CpD). A Asesoría Letrada y a la Comisiones de Economía y de Gobierno y Legales.</w:t>
      </w:r>
      <w:r>
        <w:rPr>
          <w:rFonts w:eastAsia="MS Mincho;ＭＳ 明朝" w:cs="Times New Roman" w:ascii="Times New Roman" w:hAnsi="Times New Roman"/>
          <w:sz w:val="24"/>
          <w:szCs w:val="24"/>
          <w:shd w:fill="00FF00" w:val="clear"/>
          <w:lang w:val="es-MX"/>
        </w:rPr>
        <w:t xml:space="preserve"> Aprobado 03/09/09 – Acta 935/09 (D-09-1935).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189/08</w:t>
      </w:r>
      <w:r>
        <w:rPr>
          <w:rFonts w:eastAsia="MS Mincho;ＭＳ 明朝" w:cs="Times New Roman" w:ascii="Times New Roman" w:hAnsi="Times New Roman"/>
          <w:sz w:val="24"/>
          <w:szCs w:val="24"/>
        </w:rPr>
        <w:t>: "Abrogación por desuetudo de Ordenanza 721-CM-97 Centros Infantiles de Madres Cuidadoras". Autor: Intendente Municipal, Sr. Marcelo Cascón. Colaboradores: Secretario de Gobierno y Participación Ciudadana, Dr. Nelson Vigueras y Secretaría de Desarrollo Social, Sra. Norma Gómez. A Asesoría Letrada y a la Comisión de Gobierno y Legales.</w:t>
      </w:r>
      <w:r>
        <w:rPr>
          <w:rFonts w:eastAsia="MS Mincho;ＭＳ 明朝" w:cs="Times New Roman" w:ascii="Times New Roman" w:hAnsi="Times New Roman"/>
          <w:b/>
          <w:color w:val="FF0000"/>
          <w:sz w:val="24"/>
          <w:szCs w:val="24"/>
          <w:highlight w:val="cyan"/>
          <w:lang w:val="es-MX"/>
        </w:rPr>
        <w:tab/>
        <w:t>LIBRO 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190/08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"Crear la Dirección de la Tercera Edad en la Municipalidad de Bariloche". Autores: Concejales Silvia Paz y Alfredo Martín (FpV). Colaboradora: Sra. Inés Halm. Iniciativa: Legisladora Beatriz Contreras. A Asesoría Letrada y a las Comisiones de Acción Social y de Gobierno y Legales </w:t>
      </w:r>
      <w:r>
        <w:rPr>
          <w:rFonts w:eastAsia="MS Mincho;ＭＳ 明朝" w:cs="Times New Roman" w:ascii="Times New Roman" w:hAnsi="Times New Roman"/>
          <w:sz w:val="24"/>
          <w:szCs w:val="24"/>
          <w:shd w:fill="00FF00" w:val="clear"/>
          <w:lang w:val="es-MX"/>
        </w:rPr>
        <w:t>Aprobado 18/06/09 – Acta 931/09 (O-09-1925).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rPr/>
      </w:pPr>
      <w:r>
        <w:rPr>
          <w:rFonts w:eastAsia="MS Mincho;ＭＳ 明朝" w:cs="Times New Roman" w:ascii="Times New Roman" w:hAnsi="Times New Roman"/>
          <w:b/>
          <w:sz w:val="24"/>
          <w:szCs w:val="24"/>
          <w:u w:val="single"/>
        </w:rPr>
        <w:t>Proyecto de Ordenanza 191/08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"Aprobar Convenio entre el Sr. Intendente Municipal y el Sr. Christian Sebastián Annun". Autor: Intendente Municipal, Sr. Marcelo Cascón. Colaboradores: Secretario de Gobierno y Participación Ciudadana, Dr. Nelson Vigueras y Comisión General de Transacciones. A Asesoría Letrada y a la Comisión de Gobierno y Legales.</w:t>
      </w:r>
      <w:r>
        <w:rPr>
          <w:rFonts w:eastAsia="MS Mincho;ＭＳ 明朝" w:cs="Times New Roman" w:ascii="Times New Roman" w:hAnsi="Times New Roman"/>
          <w:sz w:val="24"/>
          <w:szCs w:val="24"/>
          <w:shd w:fill="00FF00" w:val="clear"/>
        </w:rPr>
        <w:t xml:space="preserve"> Aprobado 04/12/08 – Acta 918/08 (O-08.1867).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192/08</w:t>
      </w:r>
      <w:r>
        <w:rPr>
          <w:rFonts w:eastAsia="MS Mincho;ＭＳ 明朝" w:cs="Times New Roman" w:ascii="Times New Roman" w:hAnsi="Times New Roman"/>
          <w:sz w:val="24"/>
          <w:szCs w:val="24"/>
        </w:rPr>
        <w:t xml:space="preserve">: "Suspender la aplicación de la Ordenanza 1763-CM-07 en el marco de la Emergencia Habitacional". Autor: Intendente Municipal, Sr. Marcelo Cascón. Colaboradores: Secretario de Gobierno y Participación Ciudadana, Dr. Nelson Vigueras y Secretario de Economía, Obras y Servicios Públicos, Sr. Jorge Temporetti. </w:t>
      </w:r>
      <w:r>
        <w:rPr>
          <w:rFonts w:eastAsia="MS Mincho;ＭＳ 明朝" w:cs="Times New Roman" w:ascii="Times New Roman" w:hAnsi="Times New Roman"/>
          <w:sz w:val="24"/>
          <w:szCs w:val="24"/>
          <w:shd w:fill="00FF00" w:val="clear"/>
          <w:lang w:val="es-MX"/>
        </w:rPr>
        <w:t>Aprobado 11/09/08 – Acta 910/08 (O-08-1837).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193/08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"Desafectar dominio público municipal y afectar al dominio privado municipal parte parcela 19-2-J-240-02A (espacio verde), dar en comodato a Biblioteca Popular Timoteo". Autor: Intendente Municipal, Sr. Marcelo Cascón. Colaborador: Secretario de Gobierno y Participación Ciudadana, Dr. Nelson Vigueras. Iniciativa: Biblioteca Popular Timoteo- Asociación Cultural y Educativa. A Asesoría Letrada y a las Comisiones de Obras y Planeamiento y de Gobierno y Legales. </w:t>
      </w:r>
      <w:r>
        <w:rPr>
          <w:rFonts w:eastAsia="MS Mincho;ＭＳ 明朝" w:cs="Times New Roman" w:ascii="Times New Roman" w:hAnsi="Times New Roman"/>
          <w:sz w:val="24"/>
          <w:shd w:fill="00FF00" w:val="clear"/>
        </w:rPr>
        <w:t>Aprobado 02/07/10 Acta 946 (O-10-2048)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194/08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"Desafectar del dominio público municipal la parcela 19-3-C-C10-01A para Puesto de Control Integrado y Centro de Transferencia de Cargas y Depósito". Autor: Intendente Municipal, Sr. Marcelo Cascón. Colaboradores: Secretario de Gobierno y Participación Ciudadana, Dr. Nelson Vigueras y Dto. de Fiscalización y Habilitación de Transportes de Sustancias Alimenticias y no Alimenticias, Lic. Gabriela Costa; Tec. Daniela Vega. A Asesoría Letrada y a las Comisiones de Obras y Planeamiento y de Gobierno y Legales.</w:t>
      </w:r>
      <w:r>
        <w:rPr>
          <w:bCs/>
        </w:rPr>
        <w:t xml:space="preserve"> .</w:t>
      </w:r>
      <w:r>
        <w:rPr>
          <w:rFonts w:eastAsia="MS Mincho;ＭＳ 明朝"/>
        </w:rPr>
        <w:t xml:space="preserve"> </w:t>
      </w:r>
      <w:r>
        <w:rPr>
          <w:rFonts w:eastAsia="MS Mincho;ＭＳ 明朝"/>
          <w:shd w:fill="00FF00" w:val="clear"/>
          <w:lang w:val="es-MX"/>
        </w:rPr>
        <w:t xml:space="preserve"> </w:t>
      </w:r>
      <w:r>
        <w:rPr>
          <w:rFonts w:eastAsia="MS Mincho;ＭＳ 明朝" w:cs="Times New Roman" w:ascii="Times New Roman" w:hAnsi="Times New Roman"/>
          <w:shd w:fill="00FF00" w:val="clear"/>
          <w:lang w:val="es-MX"/>
        </w:rPr>
        <w:t>Aprobado 01/10/09 – Acta 936/09 (O-09-1956).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195/08</w:t>
      </w:r>
      <w:r>
        <w:rPr>
          <w:rFonts w:eastAsia="MS Mincho;ＭＳ 明朝" w:cs="Times New Roman" w:ascii="Times New Roman" w:hAnsi="Times New Roman"/>
          <w:sz w:val="24"/>
          <w:szCs w:val="24"/>
        </w:rPr>
        <w:t>: "Creación del Fondo para el incentivo y la promoción literaria de la ciudad". Autores: Concejales Lic. Darío Barriga, Lic. Arabela Carreras y Hugo Cejas (FpV). Colaboradores: Adrián Moreno y Prof. René Barriga. A Asesoría Letrada y a las Comisiones de Economía y de Gobierno y Legales.</w:t>
      </w:r>
      <w:r>
        <w:rPr>
          <w:rFonts w:eastAsia="MS Mincho;ＭＳ 明朝" w:cs="Times New Roman" w:ascii="Times New Roman" w:hAnsi="Times New Roman"/>
          <w:sz w:val="24"/>
          <w:szCs w:val="24"/>
          <w:shd w:fill="00FF00" w:val="clear"/>
        </w:rPr>
        <w:t xml:space="preserve"> Aprobado 02/07/09- Acta 932/09 (O-09-1928).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196/08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"Crear Consejo Municipal Protección Integral Derechos de las Niñas, Niños y Adolescentes en Bariloche". Autor: Intendente Municipal, Sr. Marcelo Cascón. Colaboradores: Secretario de Gobierno y Participación Ciudadana, Dr. Nelson Vigueras y Secretaria de Desarrollo Social, Sra. Norma Gómez. A Asesoría Letrada y a las Comisiones de Economía, de Acción Social y de Gobierno y Legales. </w:t>
      </w:r>
      <w:r>
        <w:rPr>
          <w:rFonts w:eastAsia="MS Mincho;ＭＳ 明朝" w:cs="Times New Roman" w:ascii="Times New Roman" w:hAnsi="Times New Roman"/>
          <w:color w:val="FF0000"/>
          <w:sz w:val="24"/>
          <w:szCs w:val="24"/>
        </w:rPr>
        <w:t>ACTA 060/08 Comisión Legislativa cambio la ruta: A Asesoría Letrada, a</w:t>
      </w:r>
      <w:r>
        <w:rPr>
          <w:rFonts w:cs="Times New Roman" w:ascii="Times New Roman" w:hAnsi="Times New Roman"/>
          <w:color w:val="FF0000"/>
          <w:sz w:val="24"/>
          <w:szCs w:val="24"/>
        </w:rPr>
        <w:t xml:space="preserve"> Acción Social, a Economía y Gob. Y Legales.-</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zCs w:val="24"/>
          <w:shd w:fill="00FF00" w:val="clear"/>
        </w:rPr>
        <w:t xml:space="preserve"> Aprobado 18/12/08 – Acta 919/08 (O-08-1884).</w:t>
      </w:r>
    </w:p>
    <w:p>
      <w:pPr>
        <w:pStyle w:val="Textosinformato"/>
        <w:jc w:val="both"/>
        <w:rPr>
          <w:rFonts w:ascii="Times New Roman" w:hAnsi="Times New Roman" w:eastAsia="MS Mincho;ＭＳ 明朝" w:cs="Times New Roman"/>
          <w:color w:val="FF0000"/>
          <w:sz w:val="24"/>
          <w:szCs w:val="24"/>
        </w:rPr>
      </w:pPr>
      <w:r>
        <w:rPr>
          <w:rFonts w:eastAsia="MS Mincho;ＭＳ 明朝" w:cs="Times New Roman" w:ascii="Times New Roman" w:hAnsi="Times New Roman"/>
          <w:color w:val="FF0000"/>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197/08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Cultural la 11ª Feria del Libro de Autores Infantiles". Autor: Concejal Lic. Darío Barriga (FpV). Iniciativa: Colegio Integral Vuriloche. </w:t>
      </w:r>
      <w:r>
        <w:rPr>
          <w:rFonts w:eastAsia="MS Mincho;ＭＳ 明朝" w:cs="Times New Roman" w:ascii="Times New Roman" w:hAnsi="Times New Roman"/>
          <w:sz w:val="24"/>
          <w:szCs w:val="24"/>
          <w:shd w:fill="00FF00" w:val="clear"/>
          <w:lang w:val="es-MX"/>
        </w:rPr>
        <w:t>Aprobado 11/09/08 – Acta 910/08 (D-08-1361).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198/08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Social y Educativo "Primer Encuentro sobre los Derechos de las Personas con Discapacidad, por una ciudadanía plena, Estrategias para la Acción". Autor: Intendente Municipal, Sr. Marcelo Cascón. Colaborador: Secretario de Gobierno y Participación Ciudadana, Dr. Nelson Vigueras. </w:t>
      </w:r>
      <w:r>
        <w:rPr>
          <w:rFonts w:eastAsia="MS Mincho;ＭＳ 明朝" w:cs="Times New Roman" w:ascii="Times New Roman" w:hAnsi="Times New Roman"/>
          <w:sz w:val="24"/>
          <w:szCs w:val="24"/>
          <w:shd w:fill="00FF00" w:val="clear"/>
          <w:lang w:val="es-MX"/>
        </w:rPr>
        <w:t>Aprobado 11/09/08 – Acta 910/08 (D-08-1362).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199/08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"Creación Consejo Asesor para el traslado vertedero y tratamiento de los RSU. Abrogación Ordenanza 1085-CM-00". Autores: Concejales Lic. Darío Barriga, Lic. Arabela Carreras y Hugo Cejas (FpV). Colaboradores: Prof. Graciela Costamagna y  Prof. René Barriga. A Asesoría Letrada y a las Comisiones de Servicio, Tránsito y Transporte y de Gobierno y Legales.</w:t>
      </w:r>
      <w:r>
        <w:rPr>
          <w:rFonts w:eastAsia="MS Mincho;ＭＳ 明朝" w:cs="Times New Roman" w:ascii="Times New Roman" w:hAnsi="Times New Roman"/>
          <w:b/>
          <w:color w:val="FF0000"/>
          <w:sz w:val="24"/>
          <w:szCs w:val="24"/>
          <w:highlight w:val="cyan"/>
          <w:lang w:val="es-MX"/>
        </w:rPr>
        <w:tab/>
        <w:t>LIBRO 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200/08</w:t>
      </w:r>
      <w:r>
        <w:rPr>
          <w:rFonts w:eastAsia="MS Mincho;ＭＳ 明朝" w:cs="Times New Roman" w:ascii="Times New Roman" w:hAnsi="Times New Roman"/>
          <w:sz w:val="24"/>
          <w:szCs w:val="24"/>
        </w:rPr>
        <w:t xml:space="preserve">: "Declarar de Interés Municipal Jornada Nacional Contra en Antisemitismo y la Discriminación". Autores: Concejales Silvia Paz y Prof. Alfredo </w:t>
      </w:r>
      <w:r>
        <w:rPr>
          <w:rFonts w:eastAsia="MS Mincho;ＭＳ 明朝" w:cs="Times New Roman" w:ascii="Times New Roman" w:hAnsi="Times New Roman"/>
          <w:b/>
          <w:sz w:val="24"/>
          <w:szCs w:val="24"/>
        </w:rPr>
        <w:t xml:space="preserve">Martín (FpV). </w:t>
      </w:r>
      <w:r>
        <w:rPr>
          <w:rFonts w:eastAsia="MS Mincho;ＭＳ 明朝" w:cs="Times New Roman" w:ascii="Times New Roman" w:hAnsi="Times New Roman"/>
          <w:b/>
          <w:sz w:val="24"/>
          <w:szCs w:val="24"/>
          <w:shd w:fill="00FF00" w:val="clear"/>
          <w:lang w:val="es-MX"/>
        </w:rPr>
        <w:t>Aprobado 11/09/08 – Acta 910/08 (D-08-1363).</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201/08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Sistema Nacional de Medios Públicos emergencia técnica de Radio Nacional". Autores: Concejales Lic. Ángel Darío Barriga y Lic. Arabela Carreras (FpV). </w:t>
      </w:r>
      <w:r>
        <w:rPr>
          <w:rFonts w:eastAsia="MS Mincho;ＭＳ 明朝" w:cs="Times New Roman" w:ascii="Times New Roman" w:hAnsi="Times New Roman"/>
          <w:sz w:val="24"/>
          <w:szCs w:val="24"/>
          <w:shd w:fill="00FF00" w:val="clear"/>
          <w:lang w:val="es-MX"/>
        </w:rPr>
        <w:t>Aprobado 11/09/08 – Acta 910/08 (C-08-612).</w:t>
      </w:r>
    </w:p>
    <w:p>
      <w:pPr>
        <w:pStyle w:val="Textosinformato"/>
        <w:jc w:val="both"/>
        <w:rPr>
          <w:rFonts w:ascii="Times New Roman" w:hAnsi="Times New Roman" w:eastAsia="MS Mincho;ＭＳ 明朝" w:cs="Times New Roman"/>
          <w:sz w:val="24"/>
          <w:szCs w:val="24"/>
          <w:u w:val="single"/>
        </w:rPr>
      </w:pPr>
      <w:r>
        <w:rPr>
          <w:rFonts w:eastAsia="MS Mincho;ＭＳ 明朝" w:cs="Times New Roman" w:ascii="Times New Roman" w:hAnsi="Times New Roman"/>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Declaración 202/08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Proyecto un Minuto por Mis Derechos". Autores: Concejales Laura Alves y Claudio Otano (CpD). Colaboradora: Srta. Alejandra Douglas. </w:t>
      </w:r>
      <w:r>
        <w:rPr>
          <w:rFonts w:eastAsia="MS Mincho;ＭＳ 明朝" w:cs="Times New Roman" w:ascii="Times New Roman" w:hAnsi="Times New Roman"/>
          <w:sz w:val="24"/>
          <w:szCs w:val="24"/>
          <w:shd w:fill="FFFF00" w:val="clear"/>
        </w:rPr>
        <w:t>RETIRADO en Sesión del 11-09-08. ACTA 910/08</w:t>
      </w:r>
      <w:r>
        <w:rPr>
          <w:rFonts w:eastAsia="MS Mincho;ＭＳ 明朝" w:cs="Times New Roman" w:ascii="Times New Roman" w:hAnsi="Times New Roman"/>
          <w:sz w:val="24"/>
          <w:szCs w:val="24"/>
        </w:rPr>
        <w:t>.</w:t>
      </w:r>
      <w:r>
        <w:rPr>
          <w:rFonts w:eastAsia="MS Mincho;ＭＳ 明朝" w:cs="Times New Roman" w:ascii="Times New Roman" w:hAnsi="Times New Roman"/>
          <w:b/>
          <w:color w:val="FF0000"/>
          <w:sz w:val="24"/>
          <w:szCs w:val="24"/>
          <w:highlight w:val="cyan"/>
          <w:shd w:fill="FFFF00" w:val="clear"/>
          <w:lang w:val="es-MX"/>
        </w:rPr>
        <w:tab/>
        <w:t>LIBRO 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203/08</w:t>
      </w:r>
      <w:r>
        <w:rPr>
          <w:rFonts w:eastAsia="MS Mincho;ＭＳ 明朝" w:cs="Times New Roman" w:ascii="Times New Roman" w:hAnsi="Times New Roman"/>
          <w:sz w:val="24"/>
          <w:szCs w:val="24"/>
        </w:rPr>
        <w:t xml:space="preserve">: "Declarar de Interés Municipal Centro Especializado en Diagnóstico y Tratamiento". Autor: Intendente Municipal, Sr. Marcelo Cascón. Colaborador: Secretario de Gobierno y Participación Ciudadana, Dr. Nelson Vigueras. Iniciativa: Centro Especializado en Diagnóstico y Tratamiento. Dr. Juan Manuel Bonina. A Asesoría Letrada y a la Comisión de Gobierno y Legales. </w:t>
      </w:r>
      <w:r>
        <w:rPr>
          <w:rFonts w:eastAsia="MS Mincho;ＭＳ 明朝" w:cs="Times New Roman" w:ascii="Times New Roman" w:hAnsi="Times New Roman"/>
          <w:sz w:val="24"/>
          <w:szCs w:val="24"/>
          <w:shd w:fill="FF0000" w:val="clear"/>
        </w:rPr>
        <w:t>RECHAZADO 04/12/08 ACTA 918/08.</w:t>
      </w:r>
      <w:r>
        <w:rPr>
          <w:rFonts w:eastAsia="MS Mincho;ＭＳ 明朝" w:cs="Times New Roman" w:ascii="Times New Roman" w:hAnsi="Times New Roman"/>
          <w:b/>
          <w:color w:val="FF0000"/>
          <w:sz w:val="24"/>
          <w:szCs w:val="24"/>
          <w:highlight w:val="cyan"/>
          <w:shd w:fill="FFFF00" w:val="clear"/>
          <w:lang w:val="es-MX"/>
        </w:rPr>
        <w:tab/>
        <w:t>LIBRO 61</w:t>
      </w:r>
    </w:p>
    <w:p>
      <w:pPr>
        <w:pStyle w:val="Textosinformato"/>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204/08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y Cultural 11° Feria del Libro de Autores Infantiles". Autor: Intendente Municipal, Sr. Marcelo Cascón. Colaborador: Secretario de Gobierno y Participación Ciudadana, Dr. Nelson Vigueras. Iniciativa: Colegio Integral Vuriloche. .</w:t>
      </w:r>
      <w:r>
        <w:rPr>
          <w:rFonts w:eastAsia="MS Mincho;ＭＳ 明朝" w:cs="Times New Roman" w:ascii="Times New Roman" w:hAnsi="Times New Roman"/>
          <w:sz w:val="24"/>
          <w:szCs w:val="24"/>
          <w:shd w:fill="FFFF00" w:val="clear"/>
        </w:rPr>
        <w:t xml:space="preserve"> RETIRADO en Sesión del 09-10-08. ACTA 913/08</w:t>
      </w:r>
      <w:r>
        <w:rPr>
          <w:rFonts w:eastAsia="MS Mincho;ＭＳ 明朝" w:cs="Times New Roman" w:ascii="Times New Roman" w:hAnsi="Times New Roman"/>
          <w:sz w:val="24"/>
          <w:szCs w:val="24"/>
        </w:rPr>
        <w:t>.</w:t>
      </w:r>
      <w:r>
        <w:rPr>
          <w:rFonts w:eastAsia="MS Mincho;ＭＳ 明朝" w:cs="Times New Roman" w:ascii="Times New Roman" w:hAnsi="Times New Roman"/>
          <w:b/>
          <w:color w:val="FF0000"/>
          <w:sz w:val="24"/>
          <w:szCs w:val="24"/>
          <w:highlight w:val="cyan"/>
          <w:shd w:fill="FFFF00" w:val="clear"/>
          <w:lang w:val="es-MX"/>
        </w:rPr>
        <w:tab/>
        <w:t>LIBRO 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205/08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"Unificación de la legislación que regula la obra pública delegada". Autores: Comisiones de Obras y Planeamiento y de Gobierno y Legales: Concejales Darío Rodríguez Duch (ARI) y Alfredo Martín (FpV). </w:t>
      </w:r>
      <w:r>
        <w:rPr>
          <w:rFonts w:eastAsia="MS Mincho;ＭＳ 明朝" w:cs="Times New Roman" w:ascii="Times New Roman" w:hAnsi="Times New Roman"/>
          <w:sz w:val="24"/>
          <w:szCs w:val="24"/>
          <w:shd w:fill="00FF00" w:val="clear"/>
          <w:lang w:val="es-MX"/>
        </w:rPr>
        <w:t>Aprobado 11/09/08 – Acta 910/08 (O-08-1838).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206/08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"Relevamiento y Protección de Bosques  Protectores, Nativos y Permanentes". Autores: Concejales Silvia Paz y Prof. Alfredo Martín (FpV). Colaboradores: Sr. Adolfo Moretti, Ingeniero Forestal del Parque Nahuel Huapi y Dr. Javier Grosfeld del Instituto de Investigación en Biodiversidad y Medio Ambiente (INIBIOMA) CONICET. </w:t>
      </w:r>
      <w:r>
        <w:rPr>
          <w:rFonts w:eastAsia="MS Mincho;ＭＳ 明朝" w:cs="Times New Roman" w:ascii="Times New Roman" w:hAnsi="Times New Roman"/>
          <w:sz w:val="24"/>
          <w:shd w:fill="00FF00" w:val="clear"/>
        </w:rPr>
        <w:t>Aprobado 04/03/10 – Acta 942/10 (O-10-2020)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207/08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y educativo las "XI Jornadas Barilochenses de Enfermería". Autor: Concejal Lic. Ángel Darío Barriga (FpV). Iniciativa: Director del Hospital Zonal, Dr. Felipe de Rosas. Sobre Tablas. . </w:t>
      </w:r>
      <w:r>
        <w:rPr>
          <w:rFonts w:eastAsia="MS Mincho;ＭＳ 明朝" w:cs="Times New Roman" w:ascii="Times New Roman" w:hAnsi="Times New Roman"/>
          <w:sz w:val="24"/>
          <w:szCs w:val="24"/>
          <w:shd w:fill="00FF00" w:val="clear"/>
          <w:lang w:val="es-MX"/>
        </w:rPr>
        <w:t>Aprobado 25/09/08 – Acta 911/08 (D-08-1365).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208/08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"Prestar acuerdo pliego licitación pública obras pavimentación Diagonal Capraro, Onelli y Elordi". Autor: Intendente Municipal, Sr. Marcelo Cascón. Colaborador: Secretario de Gobierno y Participación Ciudadana, Dr. Nelson Vigueras; Secretario de Economía, Obras y Servicios Públicos, Sr. Jorge Temporetti y Dirección de Obras por Contrato. A Comisión Legislativa. .</w:t>
      </w:r>
      <w:r>
        <w:rPr>
          <w:rFonts w:eastAsia="MS Mincho;ＭＳ 明朝" w:cs="Times New Roman" w:ascii="Times New Roman" w:hAnsi="Times New Roman"/>
          <w:sz w:val="24"/>
          <w:szCs w:val="24"/>
          <w:shd w:fill="00FF00" w:val="clear"/>
          <w:lang w:val="es-MX"/>
        </w:rPr>
        <w:t xml:space="preserve"> Aprobado 23/10/08 – Acta 915/08 (O-08-1853).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209/08</w:t>
      </w:r>
      <w:r>
        <w:rPr>
          <w:rFonts w:eastAsia="MS Mincho;ＭＳ 明朝" w:cs="Times New Roman" w:ascii="Times New Roman" w:hAnsi="Times New Roman"/>
          <w:sz w:val="24"/>
          <w:szCs w:val="24"/>
        </w:rPr>
        <w:t xml:space="preserve">: "Comunicar a Legislatura Río Negro declarar de utilidad pública sujeto a expropiación tierras para vertedero". Autores: Concejales Lic. Darío Barriga; Lic. Arabela Carreras y  Hugo Cejas (FpV). Colaboradores: Profesores Graciela Costamagna y René Barriga. Sobre Tablas. . </w:t>
      </w:r>
      <w:r>
        <w:rPr>
          <w:rFonts w:eastAsia="MS Mincho;ＭＳ 明朝" w:cs="Times New Roman" w:ascii="Times New Roman" w:hAnsi="Times New Roman"/>
          <w:sz w:val="24"/>
          <w:szCs w:val="24"/>
          <w:shd w:fill="00FF00" w:val="clear"/>
          <w:lang w:val="es-MX"/>
        </w:rPr>
        <w:t>Aprobado 25/09/08 – Acta 911/08 (C-08-613).</w:t>
      </w:r>
    </w:p>
    <w:p>
      <w:pPr>
        <w:pStyle w:val="Textosinformato"/>
        <w:jc w:val="both"/>
        <w:rPr/>
      </w:pPr>
      <w:r>
        <w:rPr/>
      </w:r>
    </w:p>
    <w:p>
      <w:pPr>
        <w:pStyle w:val="Textosinformato"/>
        <w:jc w:val="both"/>
        <w:rPr/>
      </w:pPr>
      <w:r>
        <w:rPr>
          <w:rFonts w:eastAsia="MS Mincho;ＭＳ 明朝" w:cs="Times New Roman" w:ascii="Times New Roman" w:hAnsi="Times New Roman"/>
          <w:b/>
          <w:sz w:val="24"/>
          <w:szCs w:val="24"/>
          <w:u w:val="single"/>
        </w:rPr>
        <w:t>Proyecto de Ordenanza 210/08</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"Implementar sistema de voto electrónico". Autores: Concejales Laura Alves y Claudio Otano (CpD). Colaboradores: Roberto Luis Rulli; Legisladora Graciela Di Biase; Patricia Rodríguez, Secretaria Bloque (CpD) y José Luis Hernández, Presidente de ALTEC SE. A Asesoría Letrada y las comisiones de Economía y de Gobierno y Legales</w:t>
      </w:r>
      <w:r>
        <w:rPr>
          <w:bCs/>
        </w:rPr>
        <w:t xml:space="preserve">. </w:t>
      </w:r>
      <w:bookmarkStart w:id="6" w:name="OLE_LINK74"/>
      <w:bookmarkStart w:id="7" w:name="OLE_LINK73"/>
      <w:r>
        <w:rPr>
          <w:rFonts w:eastAsia="MS Mincho;ＭＳ 明朝" w:cs="Times New Roman" w:ascii="Times New Roman" w:hAnsi="Times New Roman"/>
          <w:sz w:val="24"/>
          <w:szCs w:val="24"/>
          <w:shd w:fill="00FF00" w:val="clear"/>
          <w:lang w:val="es-MX"/>
        </w:rPr>
        <w:t>Aprobado 01/10/09 – Acta 936/09 (O-09-1957).</w:t>
      </w:r>
      <w:bookmarkEnd w:id="6"/>
      <w:bookmarkEnd w:id="7"/>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211/08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ordenanza 154-CM-88 Consejo Local del Discapacitado". Autores: Concejales Laura Alves y Claudio Otano (CpD). Colaborador: Germán Vega (Oficina de Gestión para las personas con discapacidad). Iniciativa: Patricia Rodríguez, Secretaria Bloque (CpD). A Asesoría Letrada y a las comisiones de Acción Social y de Gobierno y Legales.</w:t>
      </w:r>
      <w:r>
        <w:rPr>
          <w:rFonts w:eastAsia="MS Mincho;ＭＳ 明朝" w:cs="Times New Roman" w:ascii="Times New Roman" w:hAnsi="Times New Roman"/>
          <w:sz w:val="24"/>
          <w:shd w:fill="00FF00" w:val="clear"/>
        </w:rPr>
        <w:t xml:space="preserve"> Aprobado 21/05/10 Acta 944 (O-10-2038)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212/08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"Retención preventiva de vehículos que atentan contra la seguridad vial". Autor: Concejal Darío Barriga (FpV). Coautora: Concejal Lic. Arabela Carreras (FpV). Colaboradores: Carlos Catini y Pablo López. A Asesoría Letrada y a las comisiones de Servicio, Tránsito y Transporte y de Gobierno y Legales.</w:t>
      </w:r>
      <w:r>
        <w:rPr>
          <w:rFonts w:eastAsia="MS Mincho;ＭＳ 明朝" w:cs="Times New Roman" w:ascii="Times New Roman" w:hAnsi="Times New Roman"/>
          <w:sz w:val="24"/>
          <w:szCs w:val="24"/>
          <w:shd w:fill="00FF00" w:val="clear"/>
          <w:lang w:val="es-MX"/>
        </w:rPr>
        <w:t xml:space="preserve"> Aprobado 29/04/10 Acta 943/10 O-10-2027).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Times New Roman" w:cs="Times New Roman" w:ascii="Times New Roman" w:hAnsi="Times New Roman"/>
          <w:sz w:val="24"/>
          <w:szCs w:val="24"/>
        </w:rPr>
        <w:t xml:space="preserve"> </w:t>
      </w:r>
      <w:r>
        <w:rPr>
          <w:rFonts w:eastAsia="MS Mincho;ＭＳ 明朝" w:cs="Times New Roman" w:ascii="Times New Roman" w:hAnsi="Times New Roman"/>
          <w:b/>
          <w:sz w:val="24"/>
          <w:szCs w:val="24"/>
          <w:u w:val="single"/>
        </w:rPr>
        <w:t>Proyecto de Declaración 213/08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selectivo Bariloche del Torneo Argentino de Aeróbica y Danza". Autor: Intendente Municipal, Sr. Marcelo Cascón. Colaboradores: Secretario de Gobierno y Participación Ciudadana, Dr. Nelson Vigueras y Subsecretario de Deportes, Prof. Juan Pablo Muena. </w:t>
      </w:r>
      <w:r>
        <w:rPr>
          <w:rFonts w:eastAsia="MS Mincho;ＭＳ 明朝" w:cs="Times New Roman" w:ascii="Times New Roman" w:hAnsi="Times New Roman"/>
          <w:sz w:val="24"/>
          <w:szCs w:val="24"/>
          <w:shd w:fill="00FF00" w:val="clear"/>
          <w:lang w:val="es-MX"/>
        </w:rPr>
        <w:t>Aprobado 25/09/08 – Acta 911/08 (D-08-1366).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214/08</w:t>
      </w:r>
      <w:r>
        <w:rPr>
          <w:rFonts w:eastAsia="MS Mincho;ＭＳ 明朝" w:cs="Times New Roman" w:ascii="Times New Roman" w:hAnsi="Times New Roman"/>
          <w:sz w:val="24"/>
          <w:szCs w:val="24"/>
        </w:rPr>
        <w:t xml:space="preserve">: "Autorizar al Departamento Ejecutivo suscripción convenio con Fundación Patagonia y Tango". Autor: Intendente Municipal, Sr. Marcelo Cascón. Colaborador: Secretario de Gobierno y Participación Ciudadana, Dr. Nelson Vigueras. Iniciativa: Fundación Patagonia y Tango. </w:t>
      </w:r>
      <w:r>
        <w:rPr>
          <w:rFonts w:eastAsia="MS Mincho;ＭＳ 明朝" w:cs="Times New Roman" w:ascii="Times New Roman" w:hAnsi="Times New Roman"/>
          <w:sz w:val="24"/>
          <w:szCs w:val="24"/>
          <w:shd w:fill="00FF00" w:val="clear"/>
          <w:lang w:val="es-MX"/>
        </w:rPr>
        <w:t>Aprobado 30/12/09 – Acta 940/09 (O-09-2004).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215/08</w:t>
      </w:r>
      <w:r>
        <w:rPr>
          <w:rFonts w:eastAsia="MS Mincho;ＭＳ 明朝" w:cs="Times New Roman" w:ascii="Times New Roman" w:hAnsi="Times New Roman"/>
          <w:b/>
          <w:sz w:val="24"/>
          <w:szCs w:val="24"/>
        </w:rPr>
        <w:t>: "</w:t>
      </w:r>
      <w:r>
        <w:rPr>
          <w:rFonts w:eastAsia="MS Mincho;ＭＳ 明朝" w:cs="Times New Roman" w:ascii="Times New Roman" w:hAnsi="Times New Roman"/>
          <w:sz w:val="24"/>
          <w:szCs w:val="24"/>
        </w:rPr>
        <w:t xml:space="preserve">Asegurar continuidad Universidad Tecnológica Nacional Bariloche". Autora: Concejal Silvana Camelli. </w:t>
      </w:r>
      <w:r>
        <w:rPr>
          <w:rFonts w:eastAsia="MS Mincho;ＭＳ 明朝" w:cs="Times New Roman" w:ascii="Times New Roman" w:hAnsi="Times New Roman"/>
          <w:sz w:val="24"/>
          <w:szCs w:val="24"/>
          <w:shd w:fill="00FF00" w:val="clear"/>
          <w:lang w:val="es-MX"/>
        </w:rPr>
        <w:t>Aprobado 09/10/08 – Acta 913/08 (C-08-617).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216/08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Departamento Ejecutivo la necesidad de señalización de tránsito en escuelas". Autores: Concejales Laura Alves, Claudio Otano (CpD) y Francisco De Cesare (PS). Colaboradores: Bárbara Arenas (Secretaria Bloque PS); Alejandra Douglas (Secretaria Concejal Alves - CpD) y José Mella (Secretario Concejal Claudio Otano – CpD). </w:t>
      </w:r>
      <w:r>
        <w:rPr>
          <w:rFonts w:eastAsia="MS Mincho;ＭＳ 明朝" w:cs="Times New Roman" w:ascii="Times New Roman" w:hAnsi="Times New Roman"/>
          <w:sz w:val="24"/>
          <w:szCs w:val="24"/>
          <w:shd w:fill="00FF00" w:val="clear"/>
          <w:lang w:val="es-MX"/>
        </w:rPr>
        <w:t>Aprobado 09/10/08 – Acta 913/08 (C-08-618).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217/08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comunitario "1º Jornada Sensibilización sobre Trabajo Infantil". Autores: Concejales Darío Barriga y Hugo Cejas (FpV). </w:t>
      </w:r>
      <w:r>
        <w:rPr>
          <w:rFonts w:eastAsia="MS Mincho;ＭＳ 明朝" w:cs="Times New Roman" w:ascii="Times New Roman" w:hAnsi="Times New Roman"/>
          <w:sz w:val="24"/>
          <w:szCs w:val="24"/>
          <w:shd w:fill="00FF00" w:val="clear"/>
          <w:lang w:val="es-MX"/>
        </w:rPr>
        <w:t>Aprobado 09/10/08 – Acta 913/08 (D-08-1367).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218/08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la necesidad de proveer dos cargos de bibliotecarios para la Biblioteca Timoteo". Autora: Concejal Lic. Arabela Carreras (FpV). Colaboradora: Sra. Teresa Schunk. </w:t>
      </w:r>
      <w:r>
        <w:rPr>
          <w:rFonts w:eastAsia="MS Mincho;ＭＳ 明朝" w:cs="Times New Roman" w:ascii="Times New Roman" w:hAnsi="Times New Roman"/>
          <w:sz w:val="24"/>
          <w:szCs w:val="24"/>
          <w:shd w:fill="00FF00" w:val="clear"/>
          <w:lang w:val="es-MX"/>
        </w:rPr>
        <w:t>Aprobado 09/10/08 – Acta 913/08 (C-08-619).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219/08:</w:t>
      </w:r>
      <w:r>
        <w:rPr>
          <w:rFonts w:eastAsia="MS Mincho;ＭＳ 明朝" w:cs="Times New Roman" w:ascii="Times New Roman" w:hAnsi="Times New Roman"/>
          <w:sz w:val="24"/>
          <w:szCs w:val="24"/>
        </w:rPr>
        <w:t xml:space="preserve"> "Declarar de Interés Cultural y Educativo la 7º Jornada de Educadores de Ingles". Autor: Intendente Municipal, Sr. Marcelo Cascón. Colaboradores: Secretario de Gobierno y Participación Ciudadana, Dr. Nelson Vigueras y Subsecretaria de Cultura, Lic. María Victoria Arroyo Menéndez. </w:t>
      </w:r>
      <w:r>
        <w:rPr>
          <w:rFonts w:eastAsia="MS Mincho;ＭＳ 明朝" w:cs="Times New Roman" w:ascii="Times New Roman" w:hAnsi="Times New Roman"/>
          <w:sz w:val="24"/>
          <w:szCs w:val="24"/>
          <w:shd w:fill="00FF00" w:val="clear"/>
          <w:lang w:val="es-MX"/>
        </w:rPr>
        <w:t>Aprobado 09/10/08 – Acta 913/08 (D-08-1368).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220/08:</w:t>
      </w:r>
      <w:r>
        <w:rPr>
          <w:rFonts w:eastAsia="MS Mincho;ＭＳ 明朝" w:cs="Times New Roman" w:ascii="Times New Roman" w:hAnsi="Times New Roman"/>
          <w:sz w:val="24"/>
          <w:szCs w:val="24"/>
        </w:rPr>
        <w:t xml:space="preserve"> "Declarar Interés Municipal y Educativo II jornadas de Actualización en Educación Especial". Autores: Concejales Silvia Paz y Alfredo Martín (FpV). </w:t>
      </w:r>
      <w:r>
        <w:rPr>
          <w:rFonts w:eastAsia="MS Mincho;ＭＳ 明朝" w:cs="Times New Roman" w:ascii="Times New Roman" w:hAnsi="Times New Roman"/>
          <w:sz w:val="24"/>
          <w:szCs w:val="24"/>
          <w:shd w:fill="00FF00" w:val="clear"/>
          <w:lang w:val="es-MX"/>
        </w:rPr>
        <w:t>Aprobado 09/10/08 – Acta 913/08 (D-08-1369).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221/08:</w:t>
      </w:r>
      <w:r>
        <w:rPr>
          <w:rFonts w:eastAsia="MS Mincho;ＭＳ 明朝" w:cs="Times New Roman" w:ascii="Times New Roman" w:hAnsi="Times New Roman"/>
          <w:sz w:val="24"/>
          <w:szCs w:val="24"/>
        </w:rPr>
        <w:t xml:space="preserve"> "Declarar de Interés Comunitario y Educativo la escuela Cailen Nº 050 de San Carlos de Bariloche". Autores: Concejales Darío Rodríguez Duch (ARI) y Claudio Otano (CpD). Colaboradoras: Cristina Painefil y Viviana Gelain (ARI). </w:t>
      </w:r>
      <w:r>
        <w:rPr>
          <w:rFonts w:eastAsia="MS Mincho;ＭＳ 明朝" w:cs="Times New Roman" w:ascii="Times New Roman" w:hAnsi="Times New Roman"/>
          <w:sz w:val="24"/>
          <w:szCs w:val="24"/>
          <w:shd w:fill="00FF00" w:val="clear"/>
          <w:lang w:val="es-MX"/>
        </w:rPr>
        <w:t>Aprobado 09/10/08 – Acta 913/08 (D-08-1370).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222/08:</w:t>
      </w:r>
      <w:r>
        <w:rPr>
          <w:rFonts w:eastAsia="MS Mincho;ＭＳ 明朝" w:cs="Times New Roman" w:ascii="Times New Roman" w:hAnsi="Times New Roman"/>
          <w:sz w:val="24"/>
          <w:szCs w:val="24"/>
        </w:rPr>
        <w:t xml:space="preserve"> "Declarar de Interés Municipal el proyecto Un minuto por mis derechos". Autores: Concejales Laura Alves y Claudio Otano (CpD). Colaboradora: Alejandra Douglas. </w:t>
      </w:r>
      <w:r>
        <w:rPr>
          <w:rFonts w:eastAsia="MS Mincho;ＭＳ 明朝" w:cs="Times New Roman" w:ascii="Times New Roman" w:hAnsi="Times New Roman"/>
          <w:sz w:val="24"/>
          <w:szCs w:val="24"/>
          <w:shd w:fill="00FF00" w:val="clear"/>
          <w:lang w:val="es-MX"/>
        </w:rPr>
        <w:t>Aprobado 09/10/08 – Acta 913/08 (D-08-1371).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223/08:</w:t>
      </w:r>
      <w:r>
        <w:rPr>
          <w:rFonts w:eastAsia="MS Mincho;ＭＳ 明朝" w:cs="Times New Roman" w:ascii="Times New Roman" w:hAnsi="Times New Roman"/>
          <w:sz w:val="24"/>
          <w:szCs w:val="24"/>
        </w:rPr>
        <w:t xml:space="preserve"> "Difusión del libro "Salvador, un amigo de ojos grandes". Autores: Concejales Laura Alves y Claudio Otano (CpD). Iniciativa: Patricia Rodríguez. Colaboradora: Alejandra Douglas (secretaria Concejal Laura Alves, bloque CpD). Sobre tablas.</w:t>
      </w:r>
      <w:r>
        <w:rPr>
          <w:rFonts w:eastAsia="MS Mincho;ＭＳ 明朝" w:cs="Times New Roman" w:ascii="Times New Roman" w:hAnsi="Times New Roman"/>
          <w:sz w:val="24"/>
          <w:szCs w:val="24"/>
          <w:shd w:fill="00FF00" w:val="clear"/>
          <w:lang w:val="es-MX"/>
        </w:rPr>
        <w:t xml:space="preserve"> Aprobado 09/10/08 – Acta 913/08 (C-08-620).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224/08:</w:t>
      </w:r>
      <w:r>
        <w:rPr>
          <w:rFonts w:eastAsia="MS Mincho;ＭＳ 明朝" w:cs="Times New Roman" w:ascii="Times New Roman" w:hAnsi="Times New Roman"/>
          <w:sz w:val="24"/>
          <w:szCs w:val="24"/>
        </w:rPr>
        <w:t xml:space="preserve"> "Declaración Interés Municipal, Educativo y Cultural libro "Salvador, un amigo ojos grandes". Autores: Concejales Laura Alves y Claudio Otano (CpD). Iniciativa: Patricia Rodríguez. Colaboradora: Alejandra Douglas (secretaria Concejal Laura Alves, bloque CpD). </w:t>
      </w:r>
      <w:r>
        <w:rPr>
          <w:rFonts w:eastAsia="MS Mincho;ＭＳ 明朝" w:cs="Times New Roman" w:ascii="Times New Roman" w:hAnsi="Times New Roman"/>
          <w:sz w:val="24"/>
          <w:szCs w:val="24"/>
          <w:shd w:fill="00FF00" w:val="clear"/>
          <w:lang w:val="es-MX"/>
        </w:rPr>
        <w:t>Aprobado 09/10/08 – Acta 913/08 (D-08-1372).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225/08:</w:t>
      </w:r>
      <w:r>
        <w:rPr>
          <w:rFonts w:eastAsia="MS Mincho;ＭＳ 明朝" w:cs="Times New Roman" w:ascii="Times New Roman" w:hAnsi="Times New Roman"/>
          <w:sz w:val="24"/>
          <w:szCs w:val="24"/>
        </w:rPr>
        <w:t xml:space="preserve"> "Autorizar firma convenio compromiso compraventa de inmueble 19-1-P-702 y la posterior escrituración". Autor: Intendente Municipal, Sr. Marcelo Cascón. Colaboradores: Secretario de Gobierno y Participación Ciudadana, Dr. Nelson Vigueras y Subsecretario de Relaciones Institucionales, Sr. Oscar Zamora. </w:t>
      </w:r>
      <w:r>
        <w:rPr>
          <w:rFonts w:eastAsia="MS Mincho;ＭＳ 明朝" w:cs="Times New Roman" w:ascii="Times New Roman" w:hAnsi="Times New Roman"/>
          <w:sz w:val="24"/>
          <w:szCs w:val="24"/>
          <w:shd w:fill="00FF00" w:val="clear"/>
          <w:lang w:val="es-MX"/>
        </w:rPr>
        <w:t>Aprobado 09/10/08 – Acta 913/08 (O-08-1849).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226/08:</w:t>
      </w:r>
      <w:r>
        <w:rPr>
          <w:rFonts w:eastAsia="MS Mincho;ＭＳ 明朝" w:cs="Times New Roman" w:ascii="Times New Roman" w:hAnsi="Times New Roman"/>
          <w:sz w:val="24"/>
          <w:szCs w:val="24"/>
        </w:rPr>
        <w:t xml:space="preserve"> "Declarar huésped de honor de la ciudad de Bariloche a la señora Rosa Roisinblit". Autor: Intendente Municipal, Sr. Marcelo Cascón. Colaboradores: Secretario de Gobierno y Participación Ciudadana, Dr. Nelson Vigueras. Iniciativa: Red por la Identidad de los Lagos del Sur. </w:t>
      </w:r>
      <w:r>
        <w:rPr>
          <w:rFonts w:eastAsia="MS Mincho;ＭＳ 明朝" w:cs="Times New Roman" w:ascii="Times New Roman" w:hAnsi="Times New Roman"/>
          <w:sz w:val="24"/>
          <w:szCs w:val="24"/>
          <w:shd w:fill="00FF00" w:val="clear"/>
          <w:lang w:val="es-MX"/>
        </w:rPr>
        <w:t>Aprobado 09/10/08 – Acta 913/08 (D-08-1373).</w:t>
      </w:r>
    </w:p>
    <w:p>
      <w:pPr>
        <w:pStyle w:val="Textosinformato"/>
        <w:jc w:val="both"/>
        <w:rPr>
          <w:rFonts w:ascii="Times New Roman" w:hAnsi="Times New Roman" w:eastAsia="MS Mincho;ＭＳ 明朝" w:cs="Times New Roman"/>
          <w:sz w:val="24"/>
          <w:szCs w:val="24"/>
          <w:u w:val="single"/>
        </w:rPr>
      </w:pPr>
      <w:r>
        <w:rPr>
          <w:rFonts w:eastAsia="MS Mincho;ＭＳ 明朝" w:cs="Times New Roman" w:ascii="Times New Roman" w:hAnsi="Times New Roman"/>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227/08:</w:t>
      </w:r>
      <w:r>
        <w:rPr>
          <w:rFonts w:eastAsia="MS Mincho;ＭＳ 明朝" w:cs="Times New Roman" w:ascii="Times New Roman" w:hAnsi="Times New Roman"/>
          <w:sz w:val="24"/>
          <w:szCs w:val="24"/>
        </w:rPr>
        <w:t xml:space="preserve"> "Determinar área de Preservación Histórica Patrimonial"  Autores: Concejales Lic. Darío Barriga y Lic. Arabela Carreras (FpV). Colaboradores: Prof. Graciela Costamagna (FpV); Téc. Paula Peris (Coordinación Proyectos Culturales Subsecretaría  de Cultura de la Municipalidad de San Carlos de Bariloche) y Arq. Federico Sánchez (Asesor Técnico). A Asesoría Letrada y a las Comisiones de Obras y Planeamiento y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00" w:val="clear"/>
        </w:rPr>
        <w:t xml:space="preserve"> Aprobado 25/11/10 Acta 955 (O-10-2101)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228/08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Departamento Ejecutivo la necesidad de restituir paradas de Transporte Urbano de Pasajeros". Autor: Concejal Francisco De Cesare (PS). Colaborador: Héctor Díaz. Sobre tablas. . </w:t>
      </w:r>
      <w:r>
        <w:rPr>
          <w:rFonts w:eastAsia="MS Mincho;ＭＳ 明朝" w:cs="Times New Roman" w:ascii="Times New Roman" w:hAnsi="Times New Roman"/>
          <w:sz w:val="24"/>
          <w:szCs w:val="24"/>
          <w:shd w:fill="00FF00" w:val="clear"/>
          <w:lang w:val="es-MX"/>
        </w:rPr>
        <w:t>Aprobado 16/10/08 – Acta 914/08 (C-08-621).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229/08</w:t>
      </w:r>
      <w:r>
        <w:rPr>
          <w:rFonts w:eastAsia="MS Mincho;ＭＳ 明朝" w:cs="Times New Roman" w:ascii="Times New Roman" w:hAnsi="Times New Roman"/>
          <w:sz w:val="24"/>
          <w:szCs w:val="24"/>
        </w:rPr>
        <w:t>: "Prohibición de entrega de bolsas de material no biodegradable". Autor: Concejal Darío Rodríguez (ARI). Iniciativa: Integrantes de la Comisión de Implementación de la Ordenanza de Separación de Residuos (1696-CM-07) de San Carlos de Bariloche (CO.SE.R.BA.). Colaborador: Dr. Andrés Martínez Infante.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lang w:val="es-MX"/>
        </w:rPr>
        <w:tab/>
        <w:t>LIBRO 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230/08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Poder Ejecutivo Nacional la insatisfacción del huso horario dispuesto para el período estival 2008-2009 en la ciudad de San Carlos de Bariloche". Autores: Concejales Claudio Otano y Laura Alves (CpD); Daniel Pardo (PPR); Darío Rodríguez Duch (ARI); Lic. Darío Barriga; Lic. Arabela Carreras, Prof. Alfredo Martín, Hugo Cejas, Silvia Paz (FpV); Francisco De Cesare (PS) y Silvana Camelli (Peronista – Crecer con Principios). Sobre tablas. </w:t>
      </w:r>
      <w:r>
        <w:rPr>
          <w:rFonts w:eastAsia="MS Mincho;ＭＳ 明朝" w:cs="Times New Roman" w:ascii="Times New Roman" w:hAnsi="Times New Roman"/>
          <w:sz w:val="24"/>
          <w:szCs w:val="24"/>
          <w:shd w:fill="00FF00" w:val="clear"/>
          <w:lang w:val="es-MX"/>
        </w:rPr>
        <w:t>Aprobado 16/10/08 – Acta 914/08 (C-08-622).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231/08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"Establecer mecanismos de actualización de montos de contratación". Autor: Intendente Municipal, Marcelo Cascón. Colaboradores: Secretario de Gobierno y Participación Ciudadana, Dr. Nelson Vigueras y Secretario de Economía, Obras y Servicios Públicos, Sr. Jorge Temporetti. A Asesoría Letrada y a las Comisiones de Economía y de Gobierno y Legales</w:t>
      </w:r>
      <w:r>
        <w:rPr>
          <w:rFonts w:eastAsia="MS Mincho;ＭＳ 明朝" w:cs="Times New Roman" w:ascii="Times New Roman" w:hAnsi="Times New Roman"/>
          <w:sz w:val="24"/>
          <w:szCs w:val="24"/>
          <w:shd w:fill="FF0000" w:val="clear"/>
        </w:rPr>
        <w:t>. RECHAZADO ACTA 935/09 DE 03/09/09.</w:t>
      </w:r>
      <w:r>
        <w:rPr>
          <w:rFonts w:eastAsia="MS Mincho;ＭＳ 明朝" w:cs="Times New Roman" w:ascii="Times New Roman" w:hAnsi="Times New Roman"/>
          <w:b/>
          <w:color w:val="FF0000"/>
          <w:sz w:val="24"/>
          <w:szCs w:val="24"/>
          <w:highlight w:val="cyan"/>
          <w:shd w:fill="FFFF00" w:val="clear"/>
          <w:lang w:val="es-MX"/>
        </w:rPr>
        <w:tab/>
        <w:t>LIBRO 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232/08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Ejecutivo Provincial la solicitud de no firmar la concesión de exploración y explotación Cuenca Ñirihuau". Autores: Concejales Alfredo Martín y Silvia Paz (FpV). Sobre tablas.</w:t>
      </w:r>
      <w:r>
        <w:rPr>
          <w:rFonts w:eastAsia="MS Mincho;ＭＳ 明朝" w:cs="Times New Roman" w:ascii="Times New Roman" w:hAnsi="Times New Roman"/>
          <w:sz w:val="24"/>
          <w:szCs w:val="24"/>
          <w:shd w:fill="00FF00" w:val="clear"/>
          <w:lang w:val="es-MX"/>
        </w:rPr>
        <w:t xml:space="preserve"> Aprobado 23/10/08 – Acta 915/08 (C-08-623).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233/08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"Prestar acuerdo al llamado a licitación pública para la prestación de servicio de seguridad para predio actual Vertedero Municipal". Autor: Intendente Municipal, Marcelo Cascón. Colaborador: Secretario de Gobierno y Participación Ciudadana, Dr. Nelson Vigueras. A Comisión de Gobierno y Legales. </w:t>
      </w:r>
      <w:r>
        <w:rPr>
          <w:rFonts w:eastAsia="MS Mincho;ＭＳ 明朝" w:cs="Times New Roman" w:ascii="Times New Roman" w:hAnsi="Times New Roman"/>
          <w:sz w:val="24"/>
          <w:szCs w:val="24"/>
          <w:shd w:fill="00FF00" w:val="clear"/>
        </w:rPr>
        <w:t>Aprobado 20/11/08 – Acta 917/08 (O-08-1861).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234/08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la visita del Filósofo Tomás Abrahan". Autora: Concejal Lic. Arabela Carreras (FpV). Colaboradora: Sra. Teresa Schunk (Secretaria del Bloque FpV). Sobre tablas. .</w:t>
      </w:r>
      <w:r>
        <w:rPr>
          <w:rFonts w:eastAsia="MS Mincho;ＭＳ 明朝" w:cs="Times New Roman" w:ascii="Times New Roman" w:hAnsi="Times New Roman"/>
          <w:sz w:val="24"/>
          <w:szCs w:val="24"/>
          <w:shd w:fill="00FF00" w:val="clear"/>
          <w:lang w:val="es-MX"/>
        </w:rPr>
        <w:t xml:space="preserve"> Aprobado 23/10/08 – Acta 915/08 (D-08-1374).</w:t>
      </w:r>
    </w:p>
    <w:p>
      <w:pPr>
        <w:pStyle w:val="Textosinformato"/>
        <w:tabs>
          <w:tab w:val="clear" w:pos="720"/>
          <w:tab w:val="left" w:pos="3795" w:leader="none"/>
        </w:tabs>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tab/>
      </w:r>
    </w:p>
    <w:p>
      <w:pPr>
        <w:pStyle w:val="Textosinformato"/>
        <w:jc w:val="both"/>
        <w:rPr/>
      </w:pPr>
      <w:r>
        <w:rPr>
          <w:rFonts w:eastAsia="MS Mincho;ＭＳ 明朝" w:cs="Times New Roman" w:ascii="Times New Roman" w:hAnsi="Times New Roman"/>
          <w:b/>
          <w:sz w:val="24"/>
          <w:szCs w:val="24"/>
          <w:u w:val="single"/>
        </w:rPr>
        <w:t>Proyecto de Declaración 235/08</w:t>
      </w:r>
      <w:r>
        <w:rPr>
          <w:rFonts w:eastAsia="MS Mincho;ＭＳ 明朝" w:cs="Times New Roman" w:ascii="Times New Roman" w:hAnsi="Times New Roman"/>
          <w:sz w:val="24"/>
          <w:szCs w:val="24"/>
        </w:rPr>
        <w:t>: "Declarar de interés municipal, cultural y turístico la Expo Feria Bariloche". Autor: Concejal Daniel Pardo (PPR). Colaboradora: Fernanda Chueri. Sobre tablas. .</w:t>
      </w:r>
      <w:r>
        <w:rPr>
          <w:rFonts w:eastAsia="MS Mincho;ＭＳ 明朝" w:cs="Times New Roman" w:ascii="Times New Roman" w:hAnsi="Times New Roman"/>
          <w:sz w:val="24"/>
          <w:szCs w:val="24"/>
          <w:shd w:fill="00FF00" w:val="clear"/>
          <w:lang w:val="es-MX"/>
        </w:rPr>
        <w:t xml:space="preserve"> Aprobado 23/10/08 – Acta 915/08 (D-08-1375).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236/08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Departamento Ejecutivo Municipal importancia de implementar el nomenclador de calles". Autores: Concejales Alfredo Martín y Silvia Paz (FpV); Laura Alves y Claudio Otano (CpD). Iniciativa: Sra. Alicia Sisko, Sra. Adriana Guzmán, Sra. Gladis Lobos (Junta Electoral Municipal), Sra. Beatriz Sánchez (Catastro Municipal) y Sr. Julián López (Informática Municipal). Sobre tablas. .</w:t>
      </w:r>
      <w:r>
        <w:rPr>
          <w:rFonts w:eastAsia="MS Mincho;ＭＳ 明朝" w:cs="Times New Roman" w:ascii="Times New Roman" w:hAnsi="Times New Roman"/>
          <w:sz w:val="24"/>
          <w:szCs w:val="24"/>
          <w:shd w:fill="00FF00" w:val="clear"/>
          <w:lang w:val="es-MX"/>
        </w:rPr>
        <w:t xml:space="preserve"> Aprobado 23/10/08 – Acta 915/08 (C-08-624).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237/08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"Designación Defensor del Pueblo de la ciudad de San Carlos de Bariloche". Autor: Concejo Municipal de San Carlos de Bariloche. A Comisión Legislativa. .</w:t>
      </w:r>
      <w:r>
        <w:rPr>
          <w:rFonts w:eastAsia="MS Mincho;ＭＳ 明朝" w:cs="Times New Roman" w:ascii="Times New Roman" w:hAnsi="Times New Roman"/>
          <w:sz w:val="24"/>
          <w:szCs w:val="24"/>
          <w:shd w:fill="00FF00" w:val="clear"/>
          <w:lang w:val="es-MX"/>
        </w:rPr>
        <w:t xml:space="preserve"> Aprobado 23/03/09 – Acta 924/09 (O-09-1895).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238/08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el proyecto tango de Salón de la Escuela Municipal de Arte La Llave". Autores: Concejales Laura Alves y Claudio Otano (CpD). Colaboradores: Alejandra Douglas (Secretaria Concejal Laura Alves) y José Mella (Secretario Concejal Claudio Otano). Sobre tablas. .</w:t>
      </w:r>
      <w:r>
        <w:rPr>
          <w:rFonts w:eastAsia="MS Mincho;ＭＳ 明朝" w:cs="Times New Roman" w:ascii="Times New Roman" w:hAnsi="Times New Roman"/>
          <w:sz w:val="24"/>
          <w:szCs w:val="24"/>
          <w:shd w:fill="00FF00" w:val="clear"/>
          <w:lang w:val="es-MX"/>
        </w:rPr>
        <w:t xml:space="preserve"> Aprobado 23/10/08 – Acta 915/08 (D-08-1376).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239/08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turístico "V Exposición de Bonsái &amp; Suiseki Bariloche 2008". Autores: Comisión Legislativa. Iniciativa: Presidente del Centro Andino de Bonsái, Sr. Esteban Randazzo. Sobre tablas. .</w:t>
      </w:r>
      <w:r>
        <w:rPr>
          <w:rFonts w:eastAsia="MS Mincho;ＭＳ 明朝" w:cs="Times New Roman" w:ascii="Times New Roman" w:hAnsi="Times New Roman"/>
          <w:sz w:val="24"/>
          <w:szCs w:val="24"/>
          <w:shd w:fill="00FF00" w:val="clear"/>
          <w:lang w:val="es-MX"/>
        </w:rPr>
        <w:t xml:space="preserve"> Aprobado 23/10/08 – Acta 915/08 (D-08-1377).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240/08</w:t>
      </w:r>
      <w:r>
        <w:rPr>
          <w:rFonts w:eastAsia="MS Mincho;ＭＳ 明朝" w:cs="Times New Roman" w:ascii="Times New Roman" w:hAnsi="Times New Roman"/>
          <w:sz w:val="24"/>
          <w:szCs w:val="24"/>
        </w:rPr>
        <w:t>: "Se crea el fondo fiduciario para atender las necesidades más urgentes". Autor: Concejal Daniel Pardo (PPR). Colaborador: Agustín Enrique Martin. A Asesoría Letrada y a las Comisiones de Economía y de Gobierno y Legales.</w:t>
      </w:r>
      <w:r>
        <w:rPr>
          <w:rFonts w:eastAsia="MS Mincho;ＭＳ 明朝" w:cs="Times New Roman" w:ascii="Times New Roman" w:hAnsi="Times New Roman"/>
          <w:sz w:val="24"/>
          <w:shd w:fill="00FF00" w:val="clear"/>
        </w:rPr>
        <w:t xml:space="preserve"> Aprobado 4/11/10 Acta 954 (O-10-2092)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241/08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la voluntad de ceder en comodato a la UNCo, terreno para construcción del gimnasio". Autores: Concejales Lic. Arabela Carreras, Lic. Ángel Darío Barriga, Silvia Paz, Alfredo Martín (FpV); Claudio Otano (CpD); Daniel Pardo (PPR) y Francisco De Cesare (PS); Darío Rodríguez Duch (ARI) y Silvana Camelli (P-CcP). Colaboradora: Sra. Teresa Schunk (Secretaria Bloque FpV). Sobre tablas. .</w:t>
      </w:r>
      <w:r>
        <w:rPr>
          <w:rFonts w:eastAsia="MS Mincho;ＭＳ 明朝" w:cs="Times New Roman" w:ascii="Times New Roman" w:hAnsi="Times New Roman"/>
          <w:sz w:val="24"/>
          <w:szCs w:val="24"/>
          <w:shd w:fill="00FF00" w:val="clear"/>
          <w:lang w:val="es-MX"/>
        </w:rPr>
        <w:t xml:space="preserve"> Aprobado 23/10/08 – Acta 915/08 (C-08-625).</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242/08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Solicitar urgente presencia Ministro de Salud de la Provincia de Río Negro". Autores: Comisión Legislativa: Concejales Darío Rodríguez Duch (ARI); Silvia Paz, Prof. Alfredo Martín; Lic. Arabela Carreras, Lic. Darío Barriga (FpV); Laura Alves, Claudio Otano (CpD); Daniel Pardo (PPR) y Francisco De Cesare (PS). .</w:t>
      </w:r>
      <w:r>
        <w:rPr>
          <w:rFonts w:eastAsia="MS Mincho;ＭＳ 明朝" w:cs="Times New Roman" w:ascii="Times New Roman" w:hAnsi="Times New Roman"/>
          <w:sz w:val="24"/>
          <w:szCs w:val="24"/>
          <w:shd w:fill="00FF00" w:val="clear"/>
          <w:lang w:val="es-MX"/>
        </w:rPr>
        <w:t xml:space="preserve"> Aprobado 23/10/08 – Acta 915/08 (C-08-626).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243/08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"Aprobar Presupuesto Municipal para el año 2009". Autor: Intendente Municipal, Sr. Marcelo Cascón. Colaboradores: Secretario de Economía, Obras y Servicios Públicos, Sr. Jorge Temporetti; Dirección General de Hacienda y Dirección de Contaduría General - Departamento Presupuesto. A Asesoría Letrada y a las</w:t>
      </w:r>
      <w:r>
        <w:rPr>
          <w:rFonts w:eastAsia="MS Mincho;ＭＳ 明朝" w:cs="Times New Roman" w:ascii="Times New Roman" w:hAnsi="Times New Roman"/>
          <w:sz w:val="24"/>
          <w:szCs w:val="24"/>
          <w:u w:val="single"/>
        </w:rPr>
        <w:t xml:space="preserve"> </w:t>
      </w:r>
      <w:r>
        <w:rPr>
          <w:rFonts w:eastAsia="MS Mincho;ＭＳ 明朝" w:cs="Times New Roman" w:ascii="Times New Roman" w:hAnsi="Times New Roman"/>
          <w:sz w:val="24"/>
          <w:szCs w:val="24"/>
        </w:rPr>
        <w:t>Comisiones de Economía y de Gobierno y Legales. .</w:t>
      </w:r>
      <w:r>
        <w:rPr>
          <w:rFonts w:eastAsia="MS Mincho;ＭＳ 明朝" w:cs="Times New Roman" w:ascii="Times New Roman" w:hAnsi="Times New Roman"/>
          <w:sz w:val="24"/>
          <w:szCs w:val="24"/>
          <w:shd w:fill="00FF00" w:val="clear"/>
        </w:rPr>
        <w:t xml:space="preserve"> Aprobado 18/12/08 – Acta 919/08 (O-08-1885).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244/08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"Aceptación donación de obra titulada "Alegoría sobre la Muerte de la Pintura, Autor: Aurelio García". Autor: Intendente Municipal, Sr. Marcelo Cascón. Colaborador: Secretario de Gobierno y Participación Ciudadana, Dr. Nelson Vigueras y Subsecretaria de Cultura, Lic. María Victoria Arroyo Menéndez. .</w:t>
      </w:r>
      <w:r>
        <w:rPr>
          <w:rFonts w:eastAsia="MS Mincho;ＭＳ 明朝" w:cs="Times New Roman" w:ascii="Times New Roman" w:hAnsi="Times New Roman"/>
          <w:sz w:val="24"/>
          <w:szCs w:val="24"/>
          <w:shd w:fill="00FF00" w:val="clear"/>
          <w:lang w:val="es-MX"/>
        </w:rPr>
        <w:t xml:space="preserve"> Aprobado 06/11/08 – Acta 916/08 (O-08-1855).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245/08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"Modificar Ordenanza N° 1749-CM-07". Autores: Concejales Claudio Otano, Laura Alves (CpD) y Francisco De Cesare (PS). Colaboradores: Dr. Federico Lutz y Patricia Rodríguez (Secretaría bloque CpD). .</w:t>
      </w:r>
      <w:r>
        <w:rPr>
          <w:rFonts w:eastAsia="MS Mincho;ＭＳ 明朝" w:cs="Times New Roman" w:ascii="Times New Roman" w:hAnsi="Times New Roman"/>
          <w:sz w:val="24"/>
          <w:szCs w:val="24"/>
          <w:shd w:fill="00FF00" w:val="clear"/>
          <w:lang w:val="es-MX"/>
        </w:rPr>
        <w:t xml:space="preserve"> Aprobado 06/11/08 – Acta 916/08 (O-08-1854).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246/08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"Adherir Ley provincial 4200/07 Sistema Provincial de Seguridad Pública". Autor: Intendente Municipal, Sr. Marcelo Cascón. Colaboradores: Secretario de Gobierno y Participación Ciudadana, Dr. Nelson Vigueras y Directora General de Seguridad Ciudadana, Lic. María del Carmen García Seoane. A Asesoría Letrada y a la Comisión de Gobierno y Legales. </w:t>
      </w:r>
      <w:r>
        <w:rPr>
          <w:rFonts w:eastAsia="MS Mincho;ＭＳ 明朝" w:cs="Times New Roman" w:ascii="Times New Roman" w:hAnsi="Times New Roman"/>
          <w:sz w:val="24"/>
          <w:szCs w:val="24"/>
          <w:shd w:fill="00FF00" w:val="clear"/>
          <w:lang w:val="es-MX"/>
        </w:rPr>
        <w:t>Aprobado 18/12/08 – Acta 919/08 (O-08-1887).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247/08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"Adherir Ley Nacional 26.370 Espectáculos Públicos". Autor: Intendente Municipal, Sr. Marcelo Cascón. Colaboradores: Secretario de Gobierno y Participación Ciudadana, Dr. Nelson Vigueras y Directora General de Seguridad Ciudadana, Lic. María del Carmen García Seoane. A Asesoría Letrada y a la Comisión de Gobierno y Legales. . </w:t>
      </w:r>
      <w:r>
        <w:rPr>
          <w:rFonts w:eastAsia="MS Mincho;ＭＳ 明朝" w:cs="Times New Roman" w:ascii="Times New Roman" w:hAnsi="Times New Roman"/>
          <w:sz w:val="24"/>
          <w:szCs w:val="24"/>
          <w:shd w:fill="00FF00" w:val="clear"/>
          <w:lang w:val="es-MX"/>
        </w:rPr>
        <w:t>Aprobado 18/12/08 – Acta 919/08 (O-08-1886).</w:t>
      </w:r>
    </w:p>
    <w:p>
      <w:pPr>
        <w:pStyle w:val="Textosinformato"/>
        <w:jc w:val="both"/>
        <w:rPr>
          <w:rFonts w:ascii="Times New Roman" w:hAnsi="Times New Roman" w:eastAsia="MS Mincho;ＭＳ 明朝" w:cs="Times New Roman"/>
          <w:b/>
          <w:b/>
          <w:bCs/>
          <w:sz w:val="24"/>
          <w:szCs w:val="24"/>
          <w:u w:val="single"/>
        </w:rPr>
      </w:pPr>
      <w:r>
        <w:rPr>
          <w:rFonts w:eastAsia="MS Mincho;ＭＳ 明朝" w:cs="Times New Roman" w:ascii="Times New Roman" w:hAnsi="Times New Roman"/>
          <w:b/>
          <w:bCs/>
          <w:sz w:val="24"/>
          <w:szCs w:val="24"/>
          <w:u w:val="single"/>
        </w:rPr>
      </w:r>
    </w:p>
    <w:p>
      <w:pPr>
        <w:pStyle w:val="Textosinformato"/>
        <w:jc w:val="both"/>
        <w:rPr/>
      </w:pPr>
      <w:r>
        <w:rPr>
          <w:rFonts w:eastAsia="MS Mincho;ＭＳ 明朝" w:cs="Times New Roman" w:ascii="Times New Roman" w:hAnsi="Times New Roman"/>
          <w:b/>
          <w:bCs/>
          <w:sz w:val="24"/>
          <w:szCs w:val="24"/>
          <w:u w:val="single"/>
        </w:rPr>
        <w:t>Proyecto de Ordenanza 248/08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"Adhesión leyes discapacidad". Autor: Intendente Municipal, Sr. Marcelo Cascón. Colaboradores: Secretario de Turismo, Sr. Daniel González; Secretario de Gobierno y Participación Ciudadana, Dr. Nelson Vigueras; Concejal Laura Alves (CpD); Sra. Patricia Rodríguez; Titular de la Oficina de Gestión para las Personas con Discapacidad, Sr. Germán Vega y Sr. Adrián Moreno. A Asesoría Letrada y a las Comisiones de  Acción Social y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zCs w:val="24"/>
          <w:shd w:fill="00FF00" w:val="clear"/>
          <w:lang w:val="es-MX"/>
        </w:rPr>
        <w:t xml:space="preserve"> Aprobado 29/11/09 – Acta 937/09 (O-09-1963).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249/08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"Determinación cánones de habilitación de servicios turísticos - Año 2008". Autor: Intendente Municipal, Sr. Marcelo Cascón. Colaboradores: Secretario de Gobierno y Participación Ciudadana, Dr. Nelson Vigueras; Secretario de Turismo, Sr. Daniel González y Secretario de Economía, Obras y Servicios Públicos, Sr. Jorge Temporetti. A Asesoría Letrada y a las Comisiones de Turismo, de Economía y de Gobierno y Legales.</w:t>
      </w:r>
      <w:r>
        <w:rPr>
          <w:rFonts w:eastAsia="MS Mincho;ＭＳ 明朝" w:cs="Times New Roman" w:ascii="Times New Roman" w:hAnsi="Times New Roman"/>
          <w:sz w:val="24"/>
          <w:shd w:fill="00FF00" w:val="clear"/>
        </w:rPr>
        <w:t xml:space="preserve"> Aprobado 4/11/10 Acta 954 (O-10-2093)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250/08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"Incorporar artículo 2º a la Ordenanza Nº 124-C-86 sobre exención cobro de tasas para discapacitados - Viviendas". Autor: Intendente Municipal, Sr. Marcelo Cascón. Colaboradores: Secretario de Economía, Obras y Servicios Públicos, Sr. Jorge Temporetti; Secretario de Gobierno y Participación Ciudadana, Dr. Nelson Vigueras; Directora de Recaudaciones, Sra. Rosa Lobresco; Asesora Legal de la Dirección de Recaudaciones, Dra. Noelia Lena y Jefa de Departamento de Fiscalización, Sra. Ana Pineda. </w:t>
      </w:r>
      <w:r>
        <w:rPr>
          <w:rFonts w:eastAsia="MS Mincho;ＭＳ 明朝" w:cs="Times New Roman" w:ascii="Times New Roman" w:hAnsi="Times New Roman"/>
          <w:sz w:val="24"/>
          <w:szCs w:val="24"/>
          <w:shd w:fill="00FF00" w:val="clear"/>
          <w:lang w:val="es-MX"/>
        </w:rPr>
        <w:t>Aprobado 17/12/09 – Acta 939/09 (O-09-1998).</w:t>
      </w:r>
    </w:p>
    <w:p>
      <w:pPr>
        <w:pStyle w:val="Textosinformato"/>
        <w:jc w:val="both"/>
        <w:rPr>
          <w:rFonts w:ascii="Times New Roman" w:hAnsi="Times New Roman" w:eastAsia="MS Mincho;ＭＳ 明朝" w:cs="Times New Roman"/>
          <w:b/>
          <w:b/>
          <w:bCs/>
          <w:sz w:val="24"/>
          <w:szCs w:val="24"/>
          <w:u w:val="single"/>
        </w:rPr>
      </w:pPr>
      <w:r>
        <w:rPr>
          <w:rFonts w:eastAsia="MS Mincho;ＭＳ 明朝" w:cs="Times New Roman" w:ascii="Times New Roman" w:hAnsi="Times New Roman"/>
          <w:b/>
          <w:bCs/>
          <w:sz w:val="24"/>
          <w:szCs w:val="24"/>
          <w:u w:val="single"/>
        </w:rPr>
      </w:r>
    </w:p>
    <w:p>
      <w:pPr>
        <w:pStyle w:val="Textosinformato"/>
        <w:jc w:val="both"/>
        <w:rPr/>
      </w:pPr>
      <w:r>
        <w:rPr>
          <w:rFonts w:eastAsia="MS Mincho;ＭＳ 明朝" w:cs="Times New Roman" w:ascii="Times New Roman" w:hAnsi="Times New Roman"/>
          <w:b/>
          <w:bCs/>
          <w:sz w:val="24"/>
          <w:szCs w:val="24"/>
          <w:u w:val="single"/>
        </w:rPr>
        <w:t>Proyecto de Ordenanza 251/08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"Modificación Ordenanza Tarifaria 678-CM-96, Ordenanza 1260-CM-02 - Tasa por servicios especiales (contenedores)". Autor: Intendente Municipal, Sr. Marcelo Cascón. Colaboradores: Secretario de Gobierno y Participación Ciudadana, Dr. Nelson Vigueras y Secretario de Economía, Obras y Servicios Públicos, Sr. Jorge Temporetti; Directora de Recaudaciones, Sra. Rosa Lobresco; Director de Servicios, Sr. Roberto Bartorelli; Asesora Legal de la Dirección de Recaudaciones, Dra. Noelia Lena; Jefa de la División de Residuos Patógenos, Sra. Delia Victoriano. A Asesoría Letrada y a las Comisiones de Economía y de Gobierno y Legales.</w:t>
      </w:r>
      <w:r>
        <w:rPr>
          <w:rFonts w:eastAsia="MS Mincho;ＭＳ 明朝" w:cs="Times New Roman" w:ascii="Times New Roman" w:hAnsi="Times New Roman"/>
          <w:sz w:val="24"/>
          <w:szCs w:val="24"/>
          <w:shd w:fill="00FF00" w:val="clear"/>
          <w:lang w:val="es-MX"/>
        </w:rPr>
        <w:t xml:space="preserve"> Aprobado 03/09/09 – Acta 935/09 (O-09-1936).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252/08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"Crease Boletín Oficial de la Municipalidad de San Carlos de Bariloche". Autor: Intendente Municipal, Sr. Marcelo Cascón. Colaboradores: Secretario de Gobierno y Participación Ciudadana, Dr. Nelson Vigueras y Secretario de Economía, Obras y Servicios Públicos, Sr. Jorge Temporetti. Iniciativa: Vecinos por la Carta – Fundación GEB.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03/09/09 – Acta 935/09 (O-09-1937).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253/08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"Declarar utilidad pública sujeta a expropiación parcela 19-2-G-001-P03 de Villa Los Coihues". Autor: Concejal Darío Rodríguez Duch (ARI). Colaboradores: Sras. Cristina Painefil y Viviana Gelain (Bloque ARI). Iniciativa: Vecinos Autoconvocados de Villa Los Coihues. A Asesoría Letrada y a las Comisiones de Obras y Planeamiento, de Economía y de Gobierno y Legales.</w:t>
      </w:r>
      <w:r>
        <w:rPr>
          <w:rFonts w:eastAsia="MS Mincho;ＭＳ 明朝" w:cs="Times New Roman" w:ascii="Times New Roman" w:hAnsi="Times New Roman"/>
          <w:b/>
          <w:color w:val="FF0000"/>
          <w:sz w:val="24"/>
          <w:szCs w:val="24"/>
          <w:highlight w:val="cyan"/>
          <w:lang w:val="es-MX"/>
        </w:rPr>
        <w:tab/>
        <w:t>LIBRO 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Declaración 254/08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"Declarar de interés municipal proyecto conservación bosque y sendero de arrayanes en el Parque Municipal Llao Llao". Autores: Concejales Lic. Darío Barriga y Lic. Arabela Carreras (FpV). Colaboradoras: Sra. Teresa Schunk, Secretaria de Bloque (FpV). Iniciativa: Grupo de Trabajo de alumnos de 4º año del Instituto Primo Capraro. Sobre Tablas. </w:t>
      </w:r>
      <w:r>
        <w:rPr>
          <w:rFonts w:eastAsia="MS Mincho;ＭＳ 明朝" w:cs="Times New Roman" w:ascii="Times New Roman" w:hAnsi="Times New Roman"/>
          <w:sz w:val="24"/>
          <w:szCs w:val="24"/>
          <w:shd w:fill="00FF00" w:val="clear"/>
        </w:rPr>
        <w:t>Aprobado 20/11/08 – Acta 917/08 (D- 08-1378).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Declaración 255/08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"Declarar evento de interés municipal y cultural "Movida Cultural Barrial Fundación Gente Nueva". Autores: Concejales Laura Alves; Claudio Otano (CpD) y Daniel Pardo (PPR). Colaboradores: Alejandra Douglas (Secretaria Concejal Laura Alves) y Fernanda Chueri (Secretaria Bloque PPR). Sobre Tablas. </w:t>
      </w:r>
      <w:r>
        <w:rPr>
          <w:rFonts w:eastAsia="MS Mincho;ＭＳ 明朝" w:cs="Times New Roman" w:ascii="Times New Roman" w:hAnsi="Times New Roman"/>
          <w:sz w:val="24"/>
          <w:szCs w:val="24"/>
          <w:shd w:fill="00FF00" w:val="clear"/>
        </w:rPr>
        <w:t>Aprobado 20/11/08 – Acta 917/08 (D-1379).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256/08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"Establecer derecho de participación municipal en renta urbana diferencial generada por acciones urbanísticas". Autor: Concejal Darío Rodríguez Duch (ARI). Coautores: Concejales Silvana Camelli (PCcP); Daniel Pardo (PPR); Claudio Otano (CpD) y Francisco De Cesare (PS). Colaboradores: Equipo Patagónico de Abogados y Abogados en Derechos Humanos y Estudios Sociales (EPADHES); Arq. Nora Falcone (Unidad Coordinadora); Ing. Raúl Álvarez (Subsecretario de Planeamiento de la ciudad de Rosario). INICIATIVA: Mesa de Organizaciones de la Tierra de Bariloche y Asamblea Permanente por el Derecho a la Tierra y la Vivienda de Bariloche. A Asesoría Letrada y a las Comisiones de Obras y Planeamiento, de Economía y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00" w:val="clear"/>
        </w:rPr>
        <w:t xml:space="preserve"> Aprobado 14/10/10 Acta 952 (O-10-2080)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257/08</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"Autorizar firma de convenio con Cooperativa de Electricidad Bariloche Ltda". Autor: Intendente Municipal, Sr. Marcelo Cascón. Colaboradores: Secretario de Gobierno y Participación Ciudadana, Dr. Nelson Vigueras; Secretario de Economía, Obras y Servicios Públicos, Sr. Jorge Temporetti y Subsecretario de Obras y Servicios Públicos, Sr. Miguel Felley. A Asesoría Letrada y a las Comisiones de Economía y de Gobierno y Legales. .</w:t>
      </w:r>
      <w:r>
        <w:rPr>
          <w:rFonts w:eastAsia="MS Mincho;ＭＳ 明朝" w:cs="Times New Roman" w:ascii="Times New Roman" w:hAnsi="Times New Roman"/>
          <w:sz w:val="24"/>
          <w:szCs w:val="24"/>
          <w:shd w:fill="00FF00" w:val="clear"/>
        </w:rPr>
        <w:t xml:space="preserve"> Aprobado 18/12/08 – Acta 919/08 (O-08-1869).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258/08</w:t>
      </w:r>
      <w:r>
        <w:rPr>
          <w:rFonts w:eastAsia="MS Mincho;ＭＳ 明朝" w:cs="Times New Roman" w:ascii="Times New Roman" w:hAnsi="Times New Roman"/>
          <w:sz w:val="24"/>
          <w:szCs w:val="24"/>
        </w:rPr>
        <w:t xml:space="preserve">: "Adherir a la Resolución 1829/08-HCD Pergamino, sobre equiparación de subsidios transporte público de pasajeros". Autor: Intendente Municipal, Sr. Marcelo Cascón. Colaboradores: Secretario de Gobierno y Participación Ciudadana, Dr. Nelson Vigueras y Secretario de Economía, Obras y Servicios Públicos, Sr. Jorge Temporetti. Iniciativa: Honorable Concejo Deliberante de Pergamino. A Asesoría Letrada y a las comisiones de Servicios, Tránsito y Transporte y de Gobierno y Legales. . </w:t>
      </w:r>
      <w:r>
        <w:rPr>
          <w:rFonts w:eastAsia="MS Mincho;ＭＳ 明朝" w:cs="Times New Roman" w:ascii="Times New Roman" w:hAnsi="Times New Roman"/>
          <w:sz w:val="24"/>
          <w:szCs w:val="24"/>
          <w:shd w:fill="00FF00" w:val="clear"/>
          <w:lang w:val="es-MX"/>
        </w:rPr>
        <w:t>Aprobado 07/05/09 – Acta 928/09 (C-09-639).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rPr/>
      </w:pPr>
      <w:r>
        <w:rPr>
          <w:rFonts w:eastAsia="MS Mincho;ＭＳ 明朝" w:cs="Times New Roman" w:ascii="Times New Roman" w:hAnsi="Times New Roman"/>
          <w:b/>
          <w:bCs/>
          <w:sz w:val="24"/>
          <w:szCs w:val="24"/>
          <w:u w:val="single"/>
        </w:rPr>
        <w:t>Proyecto de Comunicación 259/08:</w:t>
      </w:r>
      <w:r>
        <w:rPr>
          <w:rFonts w:eastAsia="MS Mincho;ＭＳ 明朝" w:cs="Times New Roman" w:ascii="Times New Roman" w:hAnsi="Times New Roman"/>
          <w:sz w:val="24"/>
          <w:szCs w:val="24"/>
        </w:rPr>
        <w:t xml:space="preserve"> "Comunicar al Ministerio Producción Río Negro, el rechazo a intromisión de poderes". Autores: Concejales Laura Alves, Claudio Otano (Cp), Darío Barriga, Hugo Cejas, Alfredo Martín, Silvia Paz, Arabela Carreras (FpV), Daniel Pardo (P.P.R), Francisco De Cesare (PS), Darío Rodríguez Duch (ARI), Silvana Camelli (P.C.c.P). Sobre Tablas. </w:t>
      </w:r>
      <w:r>
        <w:rPr>
          <w:rFonts w:eastAsia="MS Mincho;ＭＳ 明朝" w:cs="Times New Roman" w:ascii="Times New Roman" w:hAnsi="Times New Roman"/>
          <w:sz w:val="24"/>
          <w:szCs w:val="24"/>
          <w:shd w:fill="00FF00" w:val="clear"/>
        </w:rPr>
        <w:t>Aprobado 21/11/08 – Acta 917/08 (C-08.629).</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260/08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"Anulación del proceso de designación de Defensor del Pueblo". Autor: Concejal Francisco De Cesare (PS). A Asesoría Letrada y a la Comisión de Gobierno y Legales</w:t>
      </w:r>
      <w:r>
        <w:rPr>
          <w:rFonts w:eastAsia="MS Mincho;ＭＳ 明朝" w:cs="Times New Roman" w:ascii="Times New Roman" w:hAnsi="Times New Roman"/>
          <w:sz w:val="24"/>
          <w:szCs w:val="24"/>
          <w:shd w:fill="FFFF00" w:val="clear"/>
        </w:rPr>
        <w:t>. Retirado Acta 926/09 del 23 abril 2009.</w:t>
      </w:r>
      <w:r>
        <w:rPr>
          <w:rFonts w:eastAsia="MS Mincho;ＭＳ 明朝" w:cs="Times New Roman" w:ascii="Times New Roman" w:hAnsi="Times New Roman"/>
          <w:b/>
          <w:color w:val="FF0000"/>
          <w:sz w:val="24"/>
          <w:szCs w:val="24"/>
          <w:highlight w:val="cyan"/>
          <w:shd w:fill="FFFF00" w:val="clear"/>
          <w:lang w:val="es-MX"/>
        </w:rPr>
        <w:tab/>
        <w:t>LIBRO 61</w:t>
      </w:r>
    </w:p>
    <w:p>
      <w:pPr>
        <w:pStyle w:val="Textosinformato"/>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Textosinformato"/>
        <w:jc w:val="both"/>
        <w:rPr/>
      </w:pPr>
      <w:r>
        <w:rPr>
          <w:rFonts w:eastAsia="MS Mincho;ＭＳ 明朝" w:cs="Times New Roman" w:ascii="Times New Roman" w:hAnsi="Times New Roman"/>
          <w:b/>
          <w:sz w:val="24"/>
          <w:szCs w:val="24"/>
          <w:u w:val="single"/>
        </w:rPr>
        <w:t>Proyecto de Ordenanza 261/08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la ordenanza de Proceso Presupuestario Nº 1611-CM-06". Autores: Concejales Hugo Cejas, Lic. Darío Barriga y Lic. Arabela Carreras (FpV). Colaborador: Sr. Guillermo Corbella. A Asesoría Letrada y a la Comisiones de Economía y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zCs w:val="24"/>
          <w:shd w:fill="00FF00" w:val="clear"/>
          <w:lang w:val="es-MX"/>
        </w:rPr>
        <w:t xml:space="preserve"> Aprobado 01/10/09 – Acta 936/09 (0-09-1958).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262/08</w:t>
      </w:r>
      <w:r>
        <w:rPr>
          <w:rFonts w:eastAsia="MS Mincho;ＭＳ 明朝" w:cs="Times New Roman" w:ascii="Times New Roman" w:hAnsi="Times New Roman"/>
          <w:sz w:val="24"/>
          <w:szCs w:val="24"/>
        </w:rPr>
        <w:t>: "Reiterar solicitud informe Ministerio de Salud Pública llamado licitación construcción Centros Salud Las Quintas". Autores: Concejales Laura Alves (CpD) y Silvia Paz (FpV). Colaboradora: Patricia Rodríguez  (Secretaria Bloque CpD). Sobre Tablas.</w:t>
      </w:r>
      <w:r>
        <w:rPr>
          <w:rFonts w:eastAsia="MS Mincho;ＭＳ 明朝" w:cs="Times New Roman" w:ascii="Times New Roman" w:hAnsi="Times New Roman"/>
          <w:sz w:val="24"/>
          <w:szCs w:val="24"/>
          <w:shd w:fill="00FF00" w:val="clear"/>
        </w:rPr>
        <w:t xml:space="preserve"> Aprobado 04/12/08 – Acta 918/08 (C-08.632).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263/08</w:t>
      </w:r>
      <w:r>
        <w:rPr>
          <w:rFonts w:eastAsia="MS Mincho;ＭＳ 明朝" w:cs="Times New Roman" w:ascii="Times New Roman" w:hAnsi="Times New Roman"/>
          <w:sz w:val="24"/>
          <w:szCs w:val="24"/>
        </w:rPr>
        <w:t xml:space="preserve">: "Comunicar inclusión en Presupuesto 2009 Gimnasio Escuela Primaria 298". Autores: Concejales Lic. Arabela Carreras, Hugo Cejas y Lic. Darío Barriga (FpV). Se solicita su retiro. </w:t>
      </w:r>
      <w:r>
        <w:rPr>
          <w:rFonts w:eastAsia="MS Mincho;ＭＳ 明朝" w:cs="Times New Roman" w:ascii="Times New Roman" w:hAnsi="Times New Roman"/>
          <w:sz w:val="24"/>
          <w:szCs w:val="24"/>
          <w:shd w:fill="FFFF00" w:val="clear"/>
        </w:rPr>
        <w:t>Retirado en la sesión del 04 de diciembre de 2008, Acta 918/08.</w:t>
      </w:r>
      <w:r>
        <w:rPr>
          <w:rFonts w:eastAsia="MS Mincho;ＭＳ 明朝" w:cs="Times New Roman" w:ascii="Times New Roman" w:hAnsi="Times New Roman"/>
          <w:b/>
          <w:color w:val="FF0000"/>
          <w:sz w:val="24"/>
          <w:szCs w:val="24"/>
          <w:highlight w:val="cyan"/>
          <w:shd w:fill="FFFF00" w:val="clear"/>
          <w:lang w:val="es-MX"/>
        </w:rPr>
        <w:tab/>
        <w:t>LIBRO 61</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rPr/>
      </w:pPr>
      <w:r>
        <w:rPr>
          <w:rFonts w:eastAsia="MS Mincho;ＭＳ 明朝" w:cs="Times New Roman" w:ascii="Times New Roman" w:hAnsi="Times New Roman"/>
          <w:b/>
          <w:sz w:val="24"/>
          <w:szCs w:val="24"/>
          <w:u w:val="single"/>
        </w:rPr>
        <w:t>Proyecto de Comunicación 264/08</w:t>
      </w:r>
      <w:r>
        <w:rPr>
          <w:rFonts w:eastAsia="MS Mincho;ＭＳ 明朝" w:cs="Times New Roman" w:ascii="Times New Roman" w:hAnsi="Times New Roman"/>
          <w:sz w:val="24"/>
          <w:szCs w:val="24"/>
        </w:rPr>
        <w:t>: "Solicitar urgente intervención del Gobernador en la crisis del Hospital de Bariloche". Autores: Concejales Silvia Paz y Prof. Alfredo Martín (FpV). Sobre Tablas.</w:t>
      </w:r>
      <w:r>
        <w:rPr>
          <w:rFonts w:eastAsia="MS Mincho;ＭＳ 明朝" w:cs="Times New Roman" w:ascii="Times New Roman" w:hAnsi="Times New Roman"/>
          <w:sz w:val="24"/>
          <w:szCs w:val="24"/>
          <w:shd w:fill="00FF00" w:val="clear"/>
        </w:rPr>
        <w:t xml:space="preserve"> Aprobado 04/12/08 – Acta 918/08 (C-08.633).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rPr/>
      </w:pPr>
      <w:r>
        <w:rPr>
          <w:rFonts w:eastAsia="MS Mincho;ＭＳ 明朝" w:cs="Times New Roman" w:ascii="Times New Roman" w:hAnsi="Times New Roman"/>
          <w:b/>
          <w:sz w:val="24"/>
          <w:szCs w:val="24"/>
          <w:u w:val="single"/>
        </w:rPr>
        <w:t>Proyecto de Declaración 265/08</w:t>
      </w:r>
      <w:r>
        <w:rPr>
          <w:rFonts w:eastAsia="MS Mincho;ＭＳ 明朝" w:cs="Times New Roman" w:ascii="Times New Roman" w:hAnsi="Times New Roman"/>
          <w:sz w:val="24"/>
          <w:szCs w:val="24"/>
        </w:rPr>
        <w:t>: "Declarar de interés municipal y turístico la II Fiesta de la Cerveza Artesanal Patagónica". Autor: Concejal Daniel Pardo (PPR). Colaboradora: Fernanda Chueri, Secretaria Boque PPR. Sobre Tablas.</w:t>
      </w:r>
      <w:r>
        <w:rPr>
          <w:rFonts w:eastAsia="MS Mincho;ＭＳ 明朝" w:cs="Times New Roman" w:ascii="Times New Roman" w:hAnsi="Times New Roman"/>
          <w:sz w:val="24"/>
          <w:szCs w:val="24"/>
          <w:shd w:fill="00FF00" w:val="clear"/>
        </w:rPr>
        <w:t xml:space="preserve"> Aprobado 04/12/08 – Acta 918/08 (D-08.1382).</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266/08</w:t>
      </w:r>
      <w:r>
        <w:rPr>
          <w:rFonts w:eastAsia="MS Mincho;ＭＳ 明朝" w:cs="Times New Roman" w:ascii="Times New Roman" w:hAnsi="Times New Roman"/>
          <w:sz w:val="24"/>
          <w:szCs w:val="24"/>
        </w:rPr>
        <w:t>: "Declarar evento de interés municipal y cultural el Festival de Patín Artístico". Autor: Concejal Claudio Otano (CpD). Colaboradores: Alejandra Douglas (Secretaria Concejal Laura Alves) y José Mella (Secretario Concejal Claudio Otano). Sobre Tablas.</w:t>
      </w:r>
      <w:r>
        <w:rPr>
          <w:rFonts w:eastAsia="MS Mincho;ＭＳ 明朝" w:cs="Times New Roman" w:ascii="Times New Roman" w:hAnsi="Times New Roman"/>
          <w:sz w:val="24"/>
          <w:szCs w:val="24"/>
          <w:shd w:fill="00FF00" w:val="clear"/>
        </w:rPr>
        <w:t xml:space="preserve"> Aprobado 04/12/08 – Acta 918/08 (D-08-1383).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267/08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"Desafectar del dominio público y afectar al dominio privado municipal las parcelas NC 19-1-N-607-03; 04; 05 y 06. Destinarlas a la construcción de un gimnasio municipal". Autor: Intendente Municipal, Sr. Marcelo Cascón. Colaboradores: Secretaria de Planeamiento y Medio Ambiente, Arq. Fabiela Orlandi; Secretario de Economía, Obras y Servicios Públicos, Sr. Jorge Temporetti; Dirección de Obras por Contrato y Dirección de Catastro. A Asesoría Letrada y a las Comisiones de Obras y Planeamiento y de Gobierno y Legales. </w:t>
      </w:r>
      <w:r>
        <w:rPr>
          <w:rFonts w:eastAsia="MS Mincho;ＭＳ 明朝" w:cs="Times New Roman" w:ascii="Times New Roman" w:hAnsi="Times New Roman"/>
          <w:sz w:val="24"/>
          <w:szCs w:val="24"/>
          <w:shd w:fill="00FF00" w:val="clear"/>
          <w:lang w:val="es-MX"/>
        </w:rPr>
        <w:t>Aprobado 18/06/09 – Acta 931/09 (O-09-1926).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268/08</w:t>
      </w:r>
      <w:r>
        <w:rPr>
          <w:rFonts w:eastAsia="MS Mincho;ＭＳ 明朝" w:cs="Times New Roman" w:ascii="Times New Roman" w:hAnsi="Times New Roman"/>
          <w:sz w:val="24"/>
          <w:szCs w:val="24"/>
        </w:rPr>
        <w:t>: "Convalidar convenio entre Dirección Nacional de los registros nacionales de la Propiedad Automotor y Municipalidad de San Carlos de Bariloche". Autor: Intendente Municipal, Sr. Marcelo Cascón. Colaborador: Secretario de Gobierno y Participación Ciudadana, Dr. Nelson Vigueras. A Asesoría Letrada y a la Comisión de Gobierno y Legales. .</w:t>
      </w:r>
      <w:r>
        <w:rPr>
          <w:rFonts w:eastAsia="MS Mincho;ＭＳ 明朝" w:cs="Times New Roman" w:ascii="Times New Roman" w:hAnsi="Times New Roman"/>
          <w:sz w:val="24"/>
          <w:szCs w:val="24"/>
          <w:shd w:fill="00FF00" w:val="clear"/>
          <w:lang w:val="es-MX"/>
        </w:rPr>
        <w:t xml:space="preserve"> Aprobado 19/03/09 – Acta 923/09 (O-09-1894).</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269/08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"Prestar acuerdo al llamado a licitación pública para explotación de locutorio en Terminal de Ómnibus de Bariloche". Autor: Intendente Municipal, Sr. Marcelo Cascón. Colaboradores: Secretario de Economía, Obras y Servicios Públicos, Sr. Jorge Temporetti; Secretario de Gobierno y Participación Ciudadana, Dr. Nelson Vigueras y Dirección de Obras por Contrato. A Asesoría Letrada y a la Comisión de Gobierno y Legales. .</w:t>
      </w:r>
      <w:r>
        <w:rPr>
          <w:rFonts w:eastAsia="MS Mincho;ＭＳ 明朝" w:cs="Times New Roman" w:ascii="Times New Roman" w:hAnsi="Times New Roman"/>
          <w:sz w:val="24"/>
          <w:szCs w:val="24"/>
          <w:shd w:fill="00FF00" w:val="clear"/>
        </w:rPr>
        <w:t xml:space="preserve"> Aprobado 18/12/08 – Acta 919/08 (O-08-1868).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270/08</w:t>
      </w:r>
      <w:r>
        <w:rPr>
          <w:rFonts w:eastAsia="MS Mincho;ＭＳ 明朝" w:cs="Times New Roman" w:ascii="Times New Roman" w:hAnsi="Times New Roman"/>
          <w:sz w:val="24"/>
          <w:szCs w:val="24"/>
        </w:rPr>
        <w:t>: "Prestar acuerdo al llamado a licitación pública para ejecución de red cloacal Barrio Jardín Botánico 2º etapa". Autor: Intendente Municipal, Sr. Marcelo Cascón. Colaboradores: Secretario de Economía, Obras y Servicios Públicos, Sr. Jorge Temporetti; Secretario de Gobierno y Participación Ciudadana, Dr. Nelson Vigueras y Dirección de Obras por Contrato. A Asesoría Letrada y a la Comisión de Gobierno y Legales. .</w:t>
      </w:r>
      <w:r>
        <w:rPr>
          <w:rFonts w:eastAsia="MS Mincho;ＭＳ 明朝" w:cs="Times New Roman" w:ascii="Times New Roman" w:hAnsi="Times New Roman"/>
          <w:sz w:val="24"/>
          <w:szCs w:val="24"/>
          <w:shd w:fill="00FF00" w:val="clear"/>
        </w:rPr>
        <w:t xml:space="preserve"> Aprobado 18/12/08 – Acta 919/08 (O-08-1870).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271/08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"Establecer régimen de Contratación de Obras Públicas Municipales". Autor: Intendente Municipal, Sr. Marcelo Cascón. Colaboradores: Secretario de Economía, Obras y Servicios Públicos, Sr. Jorge Temporetti; Secretario de Gobierno y Participación Ciudadana, Dr. Nelson Vigueras y Dirección de Obras por Contrato. A Asesoría Letrada y a las Comisiones de Obras y Planeamiento y de Gobierno y Legales. </w:t>
      </w:r>
      <w:r>
        <w:rPr>
          <w:rFonts w:eastAsia="MS Mincho;ＭＳ 明朝" w:cs="Times New Roman" w:ascii="Times New Roman" w:hAnsi="Times New Roman"/>
          <w:color w:val="FF0000"/>
          <w:sz w:val="24"/>
          <w:szCs w:val="24"/>
        </w:rPr>
        <w:t xml:space="preserve">Acta 087/09 de Comisión Legislativa: De la comisión de Gobierno y Legales se resolvió devolverlo a Obras y Planeamiento. </w:t>
      </w:r>
      <w:r>
        <w:rPr>
          <w:rFonts w:eastAsia="MS Mincho;ＭＳ 明朝" w:cs="Times New Roman" w:ascii="Times New Roman" w:hAnsi="Times New Roman"/>
          <w:sz w:val="24"/>
          <w:shd w:fill="00FF00" w:val="clear"/>
        </w:rPr>
        <w:t>Aprobado 02/07/10 Acta 946 (O-10-2049)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272/08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artículo 44 Reglamento de Contabilidad Ordenanza Nº 669-CM-91". Autores: Tribunal de Contralor: Sres. José Cannizzaro, Edith Garro y Cdora. Nora García. Colaboradores: Sres. Andrea Leiva; Miguel Silva; Cdor. Ariel Gomis; Cdor. Martín Olvar y Cdor. Manuel García. A Asesoría Letrada y a las Comisiones de Economía y de Gobierno y Legales. </w:t>
      </w:r>
      <w:r>
        <w:rPr>
          <w:rFonts w:eastAsia="MS Mincho;ＭＳ 明朝" w:cs="Times New Roman" w:ascii="Times New Roman" w:hAnsi="Times New Roman"/>
          <w:sz w:val="24"/>
          <w:szCs w:val="24"/>
          <w:shd w:fill="FF0000" w:val="clear"/>
        </w:rPr>
        <w:t>Rechazado en la sesión del 02 de julio de 2009, Acta 932/09.</w:t>
      </w:r>
      <w:r>
        <w:rPr>
          <w:rFonts w:eastAsia="MS Mincho;ＭＳ 明朝" w:cs="Times New Roman" w:ascii="Times New Roman" w:hAnsi="Times New Roman"/>
          <w:b/>
          <w:color w:val="FF0000"/>
          <w:sz w:val="24"/>
          <w:szCs w:val="24"/>
          <w:highlight w:val="cyan"/>
          <w:shd w:fill="FFFF00" w:val="clear"/>
          <w:lang w:val="es-MX"/>
        </w:rPr>
        <w:tab/>
        <w:t>LIBRO 61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273/08</w:t>
      </w:r>
      <w:r>
        <w:rPr>
          <w:rFonts w:eastAsia="MS Mincho;ＭＳ 明朝" w:cs="Times New Roman" w:ascii="Times New Roman" w:hAnsi="Times New Roman"/>
          <w:sz w:val="24"/>
          <w:szCs w:val="24"/>
        </w:rPr>
        <w:t>: "Convalidar y refrendar Convenio de Utilización de Fondos transferidos al Municipio - Plan Calor 2009". Autor: Intendente Municipal, Sr. Marcelo Cascón. Colaborador: Secretario de Gobierno y Participación Ciudadana, Dr. Nelson Vigueras. Sobre Tablas. .</w:t>
      </w:r>
      <w:r>
        <w:rPr>
          <w:rFonts w:eastAsia="MS Mincho;ＭＳ 明朝" w:cs="Times New Roman" w:ascii="Times New Roman" w:hAnsi="Times New Roman"/>
          <w:sz w:val="24"/>
          <w:szCs w:val="24"/>
          <w:shd w:fill="00FF00" w:val="clear"/>
        </w:rPr>
        <w:t xml:space="preserve"> Aprobado 18/12/08 – Acta 919/08 (O-08-1871).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274/08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"Convalidar y refrendar Acta Acuerdo con SEDRONAR". Autor: Intendente Municipal, Sr. Marcelo Cascón. Colaborador: Secretario de Gobierno y Participación Ciudadana, Dr. Nelson Vigueras. Sobre Tablas. .</w:t>
      </w:r>
      <w:r>
        <w:rPr>
          <w:rFonts w:eastAsia="MS Mincho;ＭＳ 明朝" w:cs="Times New Roman" w:ascii="Times New Roman" w:hAnsi="Times New Roman"/>
          <w:sz w:val="24"/>
          <w:szCs w:val="24"/>
          <w:shd w:fill="00FF00" w:val="clear"/>
        </w:rPr>
        <w:t xml:space="preserve"> Aprobado 18/12/08 – Acta 919/08 (O-08-1872).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275/08</w:t>
      </w:r>
      <w:r>
        <w:rPr>
          <w:rFonts w:eastAsia="MS Mincho;ＭＳ 明朝" w:cs="Times New Roman" w:ascii="Times New Roman" w:hAnsi="Times New Roman"/>
          <w:sz w:val="24"/>
          <w:szCs w:val="24"/>
        </w:rPr>
        <w:t>: "Aprobar Acta Acuerdo entre la Municipalidad de San Carlos de Bariloche y la Comisión Nacional de Tierras para el Hábitat Social "Padre Carlos Mugica" de la Jefatura de Gabinete de Ministros". Autor: Intendente Municipal, Sr. Marcelo Cascón. Colaborador: Secretario de Gobierno y Participación Ciudadana, Dr. Nelson Vigueras. Sobre Tablas. .</w:t>
      </w:r>
      <w:r>
        <w:rPr>
          <w:rFonts w:eastAsia="MS Mincho;ＭＳ 明朝" w:cs="Times New Roman" w:ascii="Times New Roman" w:hAnsi="Times New Roman"/>
          <w:sz w:val="24"/>
          <w:szCs w:val="24"/>
          <w:shd w:fill="00FF00" w:val="clear"/>
        </w:rPr>
        <w:t xml:space="preserve"> Aprobado 18/12/08 – Acta 919/08 (O-08-1873).</w:t>
      </w:r>
    </w:p>
    <w:p>
      <w:pPr>
        <w:pStyle w:val="Textosinformato"/>
        <w:jc w:val="both"/>
        <w:rPr/>
      </w:pPr>
      <w:r>
        <w:rPr>
          <w:rFonts w:eastAsia="MS Mincho;ＭＳ 明朝" w:cs="Times New Roman" w:ascii="Times New Roman" w:hAnsi="Times New Roman"/>
          <w:b/>
          <w:sz w:val="24"/>
          <w:szCs w:val="24"/>
          <w:u w:val="single"/>
        </w:rPr>
        <w:t>Proyecto de Declaración 276/08</w:t>
      </w:r>
      <w:r>
        <w:rPr>
          <w:rFonts w:eastAsia="MS Mincho;ＭＳ 明朝" w:cs="Times New Roman" w:ascii="Times New Roman" w:hAnsi="Times New Roman"/>
          <w:sz w:val="24"/>
          <w:szCs w:val="24"/>
        </w:rPr>
        <w:t xml:space="preserve">: "Declarar evento de interés deportivo y municipal Carrera de Aventura "4 Refugios". Autores: Comisión Legislativa: Concejales Darío Barriga, Hugo Cejas (FpV); Silvana Camelli (PCcP); Claudio Otano (CpD); Daniel Pardo (PPR); Darío Rodríguez Duch (ARI) y Francisco De Cesare (PS): Iniciativa: Club Andino Bariloche. Sobre Tablas. </w:t>
      </w:r>
      <w:r>
        <w:rPr>
          <w:rFonts w:eastAsia="MS Mincho;ＭＳ 明朝" w:cs="Times New Roman" w:ascii="Times New Roman" w:hAnsi="Times New Roman"/>
          <w:sz w:val="24"/>
          <w:szCs w:val="24"/>
          <w:shd w:fill="00FF00" w:val="clear"/>
        </w:rPr>
        <w:t xml:space="preserve"> Aprobado 18/12/08 – Acta 919/08 (D-08-1384).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277/08</w:t>
      </w:r>
      <w:r>
        <w:rPr>
          <w:rFonts w:eastAsia="MS Mincho;ＭＳ 明朝" w:cs="Times New Roman" w:ascii="Times New Roman" w:hAnsi="Times New Roman"/>
          <w:sz w:val="24"/>
          <w:szCs w:val="24"/>
        </w:rPr>
        <w:t>: "Establecer año 2009, año del Medio Ambiente en San Carlos de Bariloche". Autora: Concejal Arabela Carreras (FpV). Iniciativa: Sres. Daniel Sanguinetti, Carlos Fernández, Ada Flores, Graciela Gambetti, Guillermo Gatto, Graciela Froute, René Barriga y Teresa Schunk. Sobre Tablas. .</w:t>
      </w:r>
      <w:r>
        <w:rPr>
          <w:rFonts w:eastAsia="MS Mincho;ＭＳ 明朝" w:cs="Times New Roman" w:ascii="Times New Roman" w:hAnsi="Times New Roman"/>
          <w:sz w:val="24"/>
          <w:szCs w:val="24"/>
          <w:shd w:fill="00FF00" w:val="clear"/>
        </w:rPr>
        <w:t xml:space="preserve"> Aprobado 18/12/08 – Acta 919/08 (O-08-1874).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278/08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"Definición "Turismo Estudiantil" y "camas/plazas homologadas". Autor: Concejal Hugo Cejas (FpV). Colaborador: Guillermo Corbella . A Asesoría Letrada y a las Comisiones de Turismo y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zCs w:val="24"/>
          <w:shd w:fill="00FF00" w:val="clear"/>
          <w:lang w:val="es-MX"/>
        </w:rPr>
        <w:t xml:space="preserve"> Aprobado 29/10/09 – Acta 937/09 (O-09-1964).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279/08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"Reglamentación de Inscripción anual para alojamientos habilitados que vayan a alojar turismo estudiantil". Autor: Concejales Hugo Cejas y Darío Barriga (FpV). Colaborador: Guillermo Corbella. A Asesoría Letrada y a la Comisión de Gobierno y Legales.</w:t>
      </w:r>
    </w:p>
    <w:p>
      <w:pPr>
        <w:pStyle w:val="Textosinformato"/>
        <w:jc w:val="both"/>
        <w:rPr/>
      </w:pPr>
      <w:r>
        <w:rPr>
          <w:rFonts w:eastAsia="MS Mincho;ＭＳ 明朝" w:cs="Times New Roman" w:ascii="Times New Roman" w:hAnsi="Times New Roman"/>
          <w:color w:val="C00000"/>
          <w:sz w:val="24"/>
          <w:szCs w:val="24"/>
        </w:rPr>
        <w:t xml:space="preserve">Acta 79/09 de Comisión Legislativa. Cambio de ruta: A Asesoría Letrada y a las comisiones de Turismo y de Gobierno y </w:t>
      </w:r>
      <w:r>
        <w:rPr>
          <w:rFonts w:eastAsia="MS Mincho;ＭＳ 明朝" w:cs="Times New Roman" w:ascii="Times New Roman" w:hAnsi="Times New Roman"/>
          <w:sz w:val="24"/>
          <w:szCs w:val="24"/>
        </w:rPr>
        <w:t xml:space="preserve">legales. </w:t>
      </w:r>
      <w:r>
        <w:rPr>
          <w:rFonts w:eastAsia="MS Mincho;ＭＳ 明朝" w:cs="Times New Roman" w:ascii="Times New Roman" w:hAnsi="Times New Roman"/>
          <w:sz w:val="28"/>
          <w:szCs w:val="24"/>
          <w:shd w:fill="FF0000" w:val="clear"/>
        </w:rPr>
        <w:t>RECHAZADO 15/09/11 ACTA 970/11</w:t>
      </w:r>
      <w:r>
        <w:rPr>
          <w:rFonts w:eastAsia="MS Mincho;ＭＳ 明朝" w:cs="Times New Roman" w:ascii="Times New Roman" w:hAnsi="Times New Roman"/>
          <w:b/>
          <w:color w:val="FF0000"/>
          <w:sz w:val="24"/>
          <w:szCs w:val="24"/>
          <w:highlight w:val="cyan"/>
          <w:shd w:fill="FFFF00" w:val="clear"/>
          <w:lang w:val="es-MX"/>
        </w:rPr>
        <w:tab/>
        <w:t>LIBRO 62</w:t>
      </w:r>
    </w:p>
    <w:p>
      <w:pPr>
        <w:pStyle w:val="Textosinformato"/>
        <w:jc w:val="both"/>
        <w:rPr>
          <w:rFonts w:ascii="Times New Roman" w:hAnsi="Times New Roman" w:eastAsia="MS Mincho;ＭＳ 明朝" w:cs="Times New Roman"/>
          <w:color w:val="FF0000"/>
          <w:sz w:val="24"/>
          <w:szCs w:val="24"/>
        </w:rPr>
      </w:pPr>
      <w:r>
        <w:rPr>
          <w:rFonts w:eastAsia="MS Mincho;ＭＳ 明朝" w:cs="Times New Roman" w:ascii="Times New Roman" w:hAnsi="Times New Roman"/>
          <w:color w:val="FF0000"/>
          <w:sz w:val="24"/>
          <w:szCs w:val="24"/>
        </w:rPr>
      </w:r>
    </w:p>
    <w:p>
      <w:pPr>
        <w:pStyle w:val="Textosinformato"/>
        <w:jc w:val="both"/>
        <w:rPr/>
      </w:pPr>
      <w:r>
        <w:rPr>
          <w:rFonts w:eastAsia="MS Mincho;ＭＳ 明朝" w:cs="Times New Roman" w:ascii="Times New Roman" w:hAnsi="Times New Roman"/>
          <w:b/>
          <w:sz w:val="24"/>
          <w:szCs w:val="24"/>
          <w:u w:val="single"/>
        </w:rPr>
        <w:t>Proyecto de Ordenanza 280/08</w:t>
      </w:r>
      <w:r>
        <w:rPr>
          <w:rFonts w:eastAsia="MS Mincho;ＭＳ 明朝" w:cs="Times New Roman" w:ascii="Times New Roman" w:hAnsi="Times New Roman"/>
          <w:sz w:val="24"/>
          <w:szCs w:val="24"/>
        </w:rPr>
        <w:t>: "Programa de regularización dominial Barrio Nahuel Hue". Autores: Concejales Daniel Pardo (PPR); Claudio Otano (CpD) Silvia Paz, Prof. Alfredo Martín (FpV); Darío Rodríguez Duch (ARI). Colaborador: Agustín Martin.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62</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281/08</w:t>
      </w:r>
      <w:r>
        <w:rPr>
          <w:rFonts w:eastAsia="MS Mincho;ＭＳ 明朝" w:cs="Times New Roman" w:ascii="Times New Roman" w:hAnsi="Times New Roman"/>
          <w:sz w:val="24"/>
          <w:szCs w:val="24"/>
        </w:rPr>
        <w:t>: "Habilitación instalaciones sanitarias empresas transporte automotor. Modificación Ordenanzas 678-CM-96 y 679-CM-96". Autores: Concejales Claudio Otano, Laura Alves (CpD); Silvana Camelli (PCcP); Daniel Pardo (PPR); Lic. Darío Barriga (FpV). Colaboradora: Patricia Rodríguez Secretaria Bloque (CpD). Sobre Tablas. .</w:t>
      </w:r>
      <w:r>
        <w:rPr>
          <w:rFonts w:eastAsia="MS Mincho;ＭＳ 明朝" w:cs="Times New Roman" w:ascii="Times New Roman" w:hAnsi="Times New Roman"/>
          <w:sz w:val="24"/>
          <w:szCs w:val="24"/>
          <w:shd w:fill="00FF00" w:val="clear"/>
        </w:rPr>
        <w:t xml:space="preserve"> Aprobado 18/12/08 – Acta 919/08 (O-08-1875).</w:t>
      </w:r>
    </w:p>
    <w:p>
      <w:pPr>
        <w:pStyle w:val="Textosinformato"/>
        <w:rPr>
          <w:rFonts w:ascii="Times New Roman" w:hAnsi="Times New Roman" w:eastAsia="MS Mincho;ＭＳ 明朝" w:cs="Times New Roman"/>
          <w:sz w:val="24"/>
          <w:szCs w:val="24"/>
          <w:shd w:fill="00FF00" w:val="clear"/>
        </w:rPr>
      </w:pPr>
      <w:r>
        <w:rPr>
          <w:rFonts w:eastAsia="MS Mincho;ＭＳ 明朝" w:cs="Times New Roman" w:ascii="Times New Roman" w:hAnsi="Times New Roman"/>
          <w:sz w:val="24"/>
          <w:szCs w:val="24"/>
          <w:shd w:fill="00FF00" w:val="clear"/>
        </w:rPr>
      </w:r>
    </w:p>
    <w:p>
      <w:pPr>
        <w:pStyle w:val="Textosinformato"/>
        <w:jc w:val="both"/>
        <w:rPr/>
      </w:pPr>
      <w:r>
        <w:rPr>
          <w:rFonts w:eastAsia="MS Mincho;ＭＳ 明朝" w:cs="Times New Roman" w:ascii="Times New Roman" w:hAnsi="Times New Roman"/>
          <w:b/>
          <w:sz w:val="24"/>
          <w:szCs w:val="24"/>
          <w:u w:val="single"/>
        </w:rPr>
        <w:t>Proyecto de Declaración 282/08</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"Declarar de Interés Municipal el Evento Pan Dulce Solidario 2008". Autor: Intendente Municipal, Sr. Marcelo Cascón. Colaboradores: Secretario de Gobierno y Participación Ciudadana, Dr. Nelson Vigueras y Secretaria de Desarrollo Social, Sra. Norma Gómez. Sobre Tablas. </w:t>
      </w:r>
      <w:r>
        <w:rPr>
          <w:rFonts w:eastAsia="MS Mincho;ＭＳ 明朝" w:cs="Times New Roman" w:ascii="Times New Roman" w:hAnsi="Times New Roman"/>
          <w:sz w:val="24"/>
          <w:szCs w:val="24"/>
          <w:shd w:fill="00FF00" w:val="clear"/>
        </w:rPr>
        <w:t xml:space="preserve"> Aprobado 18/12/08 – Acta 919/08 (D-08-1385).</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283/08</w:t>
      </w:r>
      <w:r>
        <w:rPr>
          <w:rFonts w:eastAsia="MS Mincho;ＭＳ 明朝" w:cs="Times New Roman" w:ascii="Times New Roman" w:hAnsi="Times New Roman"/>
          <w:sz w:val="24"/>
          <w:szCs w:val="24"/>
        </w:rPr>
        <w:t>: "Adhesión Ley 4233 y normas complementarias Provincia de Río Negro – Ley de Obesidad". Autor: Intendente Municipal, Sr. Marcelo Cascón. Colaboradores: Secretario de Gobierno y Participación Ciudadana, Dr. Nelson Vigueras y Secretaria de Desarrollo Social, Sra. Norma Gómez. A Asesoría Letrada y a la Comisión de Gobierno y Legales. .</w:t>
      </w:r>
      <w:r>
        <w:rPr>
          <w:rFonts w:eastAsia="MS Mincho;ＭＳ 明朝" w:cs="Times New Roman" w:ascii="Times New Roman" w:hAnsi="Times New Roman"/>
          <w:sz w:val="24"/>
          <w:szCs w:val="24"/>
          <w:shd w:fill="00FF00" w:val="clear"/>
        </w:rPr>
        <w:t xml:space="preserve"> Aprobado 18/12/08 – Acta 919/08 (O-08-1876).</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284/08</w:t>
      </w:r>
      <w:r>
        <w:rPr>
          <w:rFonts w:eastAsia="MS Mincho;ＭＳ 明朝" w:cs="Times New Roman" w:ascii="Times New Roman" w:hAnsi="Times New Roman"/>
          <w:sz w:val="24"/>
          <w:szCs w:val="24"/>
        </w:rPr>
        <w:t>: "Adhesión Ley 4358 de la Provincia de Río Negro Coparticipación Municipal de Impuestos". Autor: Intendente Municipal, Sr. Marcelo Cascón. Colaboradores: Secretario de Gobierno y Participación Ciudadana, Dr. Nelson Vigueras y Secretario Economía, Obras y Servicios Públicos, Sr. Jorge Temporetti. Sobre Tablas. .</w:t>
      </w:r>
      <w:r>
        <w:rPr>
          <w:rFonts w:eastAsia="MS Mincho;ＭＳ 明朝" w:cs="Times New Roman" w:ascii="Times New Roman" w:hAnsi="Times New Roman"/>
          <w:sz w:val="24"/>
          <w:szCs w:val="24"/>
          <w:shd w:fill="00FF00" w:val="clear"/>
        </w:rPr>
        <w:t xml:space="preserve"> Aprobado 18/12/08 – Acta 919/08 (O-08-1877).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285/08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"Adhesión Ley 4273 de la Provincia de Río Negro procedimiento pago de Tasas Municipales a los Municipios de la Provincia de Río Negro". Autor: Intendente Municipal, Sr. Marcelo Cascón. Colaboradores: Secretario de Gobierno y participación Ciudadana, Dr. Nelson Vigueras y Secretario Economía, Obras y Servicios Públicos, Sr. Jorge Temporetti. Sobre Tablas. .</w:t>
      </w:r>
      <w:r>
        <w:rPr>
          <w:rFonts w:eastAsia="MS Mincho;ＭＳ 明朝" w:cs="Times New Roman" w:ascii="Times New Roman" w:hAnsi="Times New Roman"/>
          <w:sz w:val="24"/>
          <w:szCs w:val="24"/>
          <w:shd w:fill="00FF00" w:val="clear"/>
        </w:rPr>
        <w:t xml:space="preserve"> Aprobado 18/12/08 – Acta 919/08 (O-08-1878).</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286/08</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"Crear Código Fiscal, Tarifario y de Faltas". Autores: Concejales Claudio Otano y Laura Alves (CpD). Iniciativa: Sr. José Danegger y Sr. Gustavo Hernández. A Asesoría Letrada y a las Comisiones de Economía y de Gobierno y Legales.</w:t>
      </w:r>
      <w:r>
        <w:rPr>
          <w:rFonts w:eastAsia="MS Mincho;ＭＳ 明朝" w:cs="Times New Roman" w:ascii="Times New Roman" w:hAnsi="Times New Roman"/>
          <w:b/>
          <w:color w:val="FF0000"/>
          <w:sz w:val="24"/>
          <w:szCs w:val="24"/>
          <w:highlight w:val="cyan"/>
          <w:lang w:val="es-MX"/>
        </w:rPr>
        <w:tab/>
        <w:t>LIBRO 63</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287/08:</w:t>
      </w:r>
      <w:r>
        <w:rPr>
          <w:rFonts w:eastAsia="MS Mincho;ＭＳ 明朝" w:cs="Times New Roman" w:ascii="Times New Roman" w:hAnsi="Times New Roman"/>
          <w:sz w:val="24"/>
          <w:szCs w:val="24"/>
        </w:rPr>
        <w:t xml:space="preserve"> "Prorrogar la suspensión de la Ordenanza 1763-CM-07". Autores: Concejales Laura Alves y Claudio Otano (CpD).  .</w:t>
      </w:r>
      <w:r>
        <w:rPr>
          <w:rFonts w:eastAsia="MS Mincho;ＭＳ 明朝" w:cs="Times New Roman" w:ascii="Times New Roman" w:hAnsi="Times New Roman"/>
          <w:sz w:val="24"/>
          <w:szCs w:val="24"/>
          <w:shd w:fill="00FF00" w:val="clear"/>
        </w:rPr>
        <w:t xml:space="preserve"> Aprobado 18/12/08 – Acta 919/08 (O-08-1879).</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 xml:space="preserve">Proyecto de Ordenanza 288/08: </w:t>
      </w:r>
      <w:r>
        <w:rPr>
          <w:rFonts w:eastAsia="MS Mincho;ＭＳ 明朝" w:cs="Times New Roman" w:ascii="Times New Roman" w:hAnsi="Times New Roman"/>
          <w:sz w:val="24"/>
          <w:szCs w:val="24"/>
        </w:rPr>
        <w:t>"Prorroga vigencia de  la ordenanza 1837-CM-08 Y 1838-CM-08 Regulación Obra Pública Delegada</w:t>
      </w:r>
      <w:r>
        <w:rPr>
          <w:rFonts w:eastAsia="MS Mincho;ＭＳ 明朝" w:cs="Times New Roman" w:ascii="Times New Roman" w:hAnsi="Times New Roman"/>
          <w:b/>
          <w:sz w:val="24"/>
          <w:szCs w:val="24"/>
          <w:u w:val="single"/>
        </w:rPr>
        <w:t xml:space="preserve">". </w:t>
      </w:r>
      <w:r>
        <w:rPr>
          <w:rFonts w:eastAsia="MS Mincho;ＭＳ 明朝" w:cs="Times New Roman" w:ascii="Times New Roman" w:hAnsi="Times New Roman"/>
          <w:sz w:val="24"/>
          <w:szCs w:val="24"/>
        </w:rPr>
        <w:t>Autores: Concejales Laura Alves y Claudio Otano (CpD).  .</w:t>
      </w:r>
      <w:r>
        <w:rPr>
          <w:rFonts w:eastAsia="MS Mincho;ＭＳ 明朝" w:cs="Times New Roman" w:ascii="Times New Roman" w:hAnsi="Times New Roman"/>
          <w:sz w:val="24"/>
          <w:szCs w:val="24"/>
          <w:shd w:fill="00FF00" w:val="clear"/>
        </w:rPr>
        <w:t xml:space="preserve"> Aprobado 18/12/08 – Acta 919/08 (O-08-1880).</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289/08</w:t>
      </w:r>
      <w:r>
        <w:rPr>
          <w:rFonts w:eastAsia="MS Mincho;ＭＳ 明朝" w:cs="Times New Roman" w:ascii="Times New Roman" w:hAnsi="Times New Roman"/>
          <w:sz w:val="24"/>
          <w:szCs w:val="24"/>
        </w:rPr>
        <w:t xml:space="preserve"> "Convalidar y refrendar Acta Acuerdo con el "INTI". Autor: Intendente Municipal, Sr. Marcelo Cascón. Colaborador: Secretario de Gobierno y Participación Ciudadana, Dr. Nelson Vigueras.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03/09/09 – Acta 935/09 (O-09-1938).</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290/08</w:t>
      </w:r>
      <w:r>
        <w:rPr>
          <w:rFonts w:eastAsia="MS Mincho;ＭＳ 明朝" w:cs="Times New Roman" w:ascii="Times New Roman" w:hAnsi="Times New Roman"/>
          <w:sz w:val="24"/>
          <w:szCs w:val="24"/>
        </w:rPr>
        <w:t>: "Desafectar del dominio público y afectar al dominio privado municipal, la superficie de Pasaje Peatonal entre las parcelas 09 y 08A de la zona 191F 020-Aceptar en compensación la misma superficie de la parcela 191F 020 009 para ser afectada a Pasaje Peatonal". Autor: Intendente Municipal, Sr. Marcelo Cascón. Colaboradores: Secretario de Gobierno y Participación Ciudadana, Dr. Nelson Vigueras y Comisión General de Transacciones.A Asesoría Letrada y a las Comisiones de Obras y Planeamiento y de Gobierno y Legales.</w:t>
      </w:r>
      <w:r>
        <w:rPr>
          <w:rFonts w:eastAsia="MS Mincho;ＭＳ 明朝" w:cs="Times New Roman" w:ascii="Times New Roman" w:hAnsi="Times New Roman"/>
          <w:sz w:val="24"/>
          <w:shd w:fill="00FF00" w:val="clear"/>
        </w:rPr>
        <w:t xml:space="preserve"> Aprobado 02/07/10 Acta 946 (O-10-2050)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rPr/>
      </w:pPr>
      <w:r>
        <w:rPr>
          <w:rFonts w:eastAsia="MS Mincho;ＭＳ 明朝" w:cs="Times New Roman" w:ascii="Times New Roman" w:hAnsi="Times New Roman"/>
          <w:b/>
          <w:sz w:val="24"/>
          <w:szCs w:val="24"/>
          <w:u w:val="single"/>
        </w:rPr>
        <w:t>Proyecto de Ordenanza 291/08</w:t>
      </w:r>
      <w:r>
        <w:rPr>
          <w:rFonts w:eastAsia="MS Mincho;ＭＳ 明朝" w:cs="Times New Roman" w:ascii="Times New Roman" w:hAnsi="Times New Roman"/>
          <w:sz w:val="24"/>
          <w:szCs w:val="24"/>
        </w:rPr>
        <w:t>: "Establecer el programa de responsabilidad social y ambiental empresaria". Autor: Concejal Daniel Pardo (PPR).  Colaborador: Dr. Agustín Martin. A Asesoría Letrada y a la Comisión de Gobierno y Legales.</w:t>
      </w:r>
      <w:r>
        <w:rPr>
          <w:rFonts w:eastAsia="MS Mincho;ＭＳ 明朝" w:cs="Times New Roman" w:ascii="Times New Roman" w:hAnsi="Times New Roman"/>
          <w:sz w:val="24"/>
          <w:shd w:fill="00FF00" w:val="clear"/>
        </w:rPr>
        <w:t xml:space="preserve"> Aprobado 10/06/10 Acta 945 (O-10-2042)</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292/09</w:t>
      </w:r>
      <w:r>
        <w:rPr>
          <w:rFonts w:eastAsia="MS Mincho;ＭＳ 明朝" w:cs="Times New Roman" w:ascii="Times New Roman" w:hAnsi="Times New Roman"/>
          <w:sz w:val="24"/>
          <w:szCs w:val="24"/>
        </w:rPr>
        <w:t>: "Aprobar contrato de comodato entre la Administración Federal de Ingresos Públicos y la Municipalidad de San Carlos de Bariloche". Autor: Intendente Municipal, Sr. Marcelo Cascón. Colaborador: Secretario de Gobierno y Participación Ciudadana, Dr. Nelson Vigueras.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03/09/09 – Acta 935/09 (O-09-1939).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293/09</w:t>
      </w:r>
      <w:r>
        <w:rPr>
          <w:rFonts w:eastAsia="MS Mincho;ＭＳ 明朝" w:cs="Times New Roman" w:ascii="Times New Roman" w:hAnsi="Times New Roman"/>
          <w:sz w:val="24"/>
          <w:szCs w:val="24"/>
        </w:rPr>
        <w:t>: "Declarar Interés Municipal Centro Patagónico para el Fortalecimiento de la Gestión Pública". Autor: Intendente Municipal, Sr. Marcelo Cascón. Colaborador: Secretario de Gobierno y Participación Ciudadana, Dr. Nelson Vigueras. Iniciativa: Red de Facilitadores. Se solicitará su retiro.</w:t>
      </w:r>
      <w:r>
        <w:rPr>
          <w:rFonts w:eastAsia="MS Mincho;ＭＳ 明朝" w:cs="Times New Roman" w:ascii="Times New Roman" w:hAnsi="Times New Roman"/>
          <w:sz w:val="24"/>
          <w:szCs w:val="24"/>
          <w:shd w:fill="FFFF00" w:val="clear"/>
        </w:rPr>
        <w:t xml:space="preserve"> Retirado en la sesión del 05 de marzo de 2009, Acta 921/09.</w:t>
      </w:r>
      <w:r>
        <w:rPr>
          <w:rFonts w:eastAsia="MS Mincho;ＭＳ 明朝" w:cs="Times New Roman" w:ascii="Times New Roman" w:hAnsi="Times New Roman"/>
          <w:b/>
          <w:color w:val="FF0000"/>
          <w:sz w:val="24"/>
          <w:szCs w:val="24"/>
          <w:highlight w:val="cyan"/>
          <w:shd w:fill="FFFF00" w:val="clear"/>
          <w:lang w:val="es-MX"/>
        </w:rPr>
        <w:tab/>
        <w:t>LIBRO 63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294/09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actividades a desarrollar en Bariloche en 2009- Año Internacional de la Astronomía". Autor: Intendente Municipal, Sr. Marcelo Cascón. Colaborador: Secretario de Gobierno y Participación Ciudadana, Dr. Nelson Vigueras. Iniciativa: Dra. Olga Pintado, Representante Argentina ante la Unión Astronómica Internacional para el Año Internacional de la Astronomía 2009. Sobre Tablas. </w:t>
      </w:r>
    </w:p>
    <w:p>
      <w:pPr>
        <w:pStyle w:val="Textosinformato"/>
        <w:jc w:val="both"/>
        <w:rPr/>
      </w:pPr>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rPr>
        <w:t xml:space="preserve"> Aprobado 5/3/09 – Acta 921/09 (D-09-1386).</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295/09</w:t>
      </w:r>
      <w:r>
        <w:rPr>
          <w:rFonts w:eastAsia="MS Mincho;ＭＳ 明朝" w:cs="Times New Roman" w:ascii="Times New Roman" w:hAnsi="Times New Roman"/>
          <w:sz w:val="24"/>
          <w:szCs w:val="24"/>
        </w:rPr>
        <w:t xml:space="preserve">: "Desafectar del dominio público y afectar al dominio privado superficie. Dar en donación a Consejo Provincial de Educación". Autor: Intendente Municipal, Sr. Marcelo Cascón. Colaborador: Secretario de Gobierno y Participación Ciudadana, Dr. Nelson Vigueras. A Asesoría Letrada y a las Comisiones de Obras y Planeamiento y de Gobierno y Legales. </w:t>
      </w:r>
      <w:r>
        <w:rPr>
          <w:rFonts w:eastAsia="MS Mincho;ＭＳ 明朝" w:cs="Times New Roman" w:ascii="Times New Roman" w:hAnsi="Times New Roman"/>
          <w:sz w:val="24"/>
          <w:szCs w:val="24"/>
          <w:shd w:fill="FF00FF" w:val="clear"/>
        </w:rPr>
        <w:t>.</w:t>
      </w:r>
      <w:r>
        <w:rPr>
          <w:rFonts w:eastAsia="MS Mincho;ＭＳ 明朝" w:cs="Times New Roman" w:ascii="Times New Roman" w:hAnsi="Times New Roman"/>
          <w:sz w:val="24"/>
          <w:szCs w:val="24"/>
          <w:shd w:fill="FF00FF" w:val="clear"/>
          <w:lang w:val="es-MX"/>
        </w:rPr>
        <w:t xml:space="preserve"> Aprobado 26/11/09 – Acta 938/08 (APROBADO EN 1º VUELTA).</w:t>
      </w:r>
      <w:r>
        <w:rPr>
          <w:rFonts w:eastAsia="MS Mincho;ＭＳ 明朝" w:cs="Times New Roman" w:ascii="Times New Roman" w:hAnsi="Times New Roman"/>
          <w:sz w:val="24"/>
          <w:szCs w:val="24"/>
          <w:shd w:fill="00FF00" w:val="clear"/>
          <w:lang w:val="es-MX"/>
        </w:rPr>
        <w:t xml:space="preserve"> Aprobado 17/12/09 – Acta 939/09 (O-09-1983).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296/09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"Regulación de instalación de antenas y estructuras de telecomunicaciones". Autores: Concejales Alfredo Martín y  Silvia Paz (FpV). Iniciativa: Dr. Diego Breide, proyecto de ordenanza 632/06; Sr. Ricardo Ledo, proyecto de ordenanza 455/01; Sr. Claudio Lueiro, proyecto de ordenanza 383/01. </w:t>
      </w:r>
      <w:r>
        <w:rPr>
          <w:rFonts w:eastAsia="MS Mincho;ＭＳ 明朝" w:cs="Times New Roman" w:ascii="Times New Roman" w:hAnsi="Times New Roman"/>
          <w:sz w:val="24"/>
          <w:szCs w:val="24"/>
          <w:shd w:fill="00FF00" w:val="clear"/>
          <w:lang w:val="es-MX"/>
        </w:rPr>
        <w:t>Aprobado 17/12/09 – Acta 939/09 (O-09-1995).</w:t>
      </w:r>
      <w:r>
        <w:rPr>
          <w:rFonts w:eastAsia="MS Mincho;ＭＳ 明朝" w:cs="Times New Roman" w:ascii="Times New Roman" w:hAnsi="Times New Roman"/>
          <w:sz w:val="24"/>
          <w:szCs w:val="24"/>
          <w:shd w:fill="00FFFF" w:val="clear"/>
        </w:rPr>
        <w:t xml:space="preserve"> Vetada por Resolución de Intendencia. Ratificada la ordenanza  04/03/10- Acta 942/10.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297/09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"Solicitar al Departamento Ejecutivo urgente colocación de semáforo peatonal en Terminal de ómnibus". Autor: Concejal Francisco De Cesare (Partido Socialista). Colaboradora: Sra. Carmen Giménez. A Asesoría Letrada y a las Comisiones de Servicios Tránsito y Transporte  y de Gobierno y Legales. .</w:t>
      </w:r>
      <w:r>
        <w:rPr>
          <w:rFonts w:eastAsia="MS Mincho;ＭＳ 明朝" w:cs="Times New Roman" w:ascii="Times New Roman" w:hAnsi="Times New Roman"/>
          <w:sz w:val="24"/>
          <w:szCs w:val="24"/>
          <w:shd w:fill="00FF00" w:val="clear"/>
          <w:lang w:val="es-MX"/>
        </w:rPr>
        <w:t xml:space="preserve"> Aprobado 07/05/09 – Acta 928/09 (C-09-640).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298/09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Interés Municipal  curso capacitación construcción con tierra". Autores: Concejales Silvia Paz y Alfredo Martín (FpV). Sobre Tablas. .</w:t>
      </w:r>
      <w:r>
        <w:rPr>
          <w:rFonts w:eastAsia="MS Mincho;ＭＳ 明朝" w:cs="Times New Roman" w:ascii="Times New Roman" w:hAnsi="Times New Roman"/>
          <w:sz w:val="24"/>
          <w:szCs w:val="24"/>
          <w:shd w:fill="00FF00" w:val="clear"/>
        </w:rPr>
        <w:t xml:space="preserve"> Aprobado 5/3/09 – Acta 921/09 (D-09-1387).</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299/09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artículo 4º, Ordenanza 1825-CM-08 "Módulo Fiscal". Autor: Intendente Municipal, Sr. Marcelo Cascón. Colaboradores: Secretario de Economía, Obras y Servicios Públicos, Sr. Jorge Temporetti;  Secretario de Gobierno y Participación Ciudadana, Dr. Nelson Vigueras; Directora General de Hacienda, Srta. Daniela Suez; Directora de Recaudaciones, Sra. Rosa Lobresco; Asesora Legal de la Dirección de Recaudaciones, Dra. Noelia Lena y Srta. Paola Arias.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03/09/09 – Acta 935/09 (O-09-1940).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300/09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"Otorgar en Comodato a la Junta Vecinal "Villa Don Orione" parte del espacio verde 19-1-F-082-004". Autor: Intendente Municipal, Sr. Marcelo Cascón. Colaboradores: Secretaria de Planeamiento y Medio Ambiente, Arq. Fabiela Orlandi; Secretario de Gobierno y Participación Ciudadana, Dr. Nelson Vigueras; Subsecretaria de Gestión Urbana, Arq. Estela Arias; Delegación Municipal Lago Moreno y Dirección de Catastro. A Asesoría Letrada y a las Comisiones de Obras y Planeamiento y de Gobierno y Legales. </w:t>
      </w:r>
      <w:r>
        <w:rPr>
          <w:rFonts w:eastAsia="MS Mincho;ＭＳ 明朝" w:cs="Times New Roman" w:ascii="Times New Roman" w:hAnsi="Times New Roman"/>
          <w:sz w:val="24"/>
          <w:shd w:fill="00FF00" w:val="clear"/>
        </w:rPr>
        <w:t>Aprobado 10/06/10 Acta 945 (O-10-2043)</w:t>
      </w:r>
      <w:r>
        <w:rPr>
          <w:rFonts w:eastAsia="MS Mincho;ＭＳ 明朝" w:cs="Times New Roman" w:ascii="Times New Roman" w:hAnsi="Times New Roman"/>
          <w:sz w:val="24"/>
        </w:rPr>
        <w:t>.</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301/09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"Asignación nombres a calles Junta Vecinal Barrio El Pilar I". Autor: Intendente Municipal, Sr. Marcelo Cascón. Colaboradores: Secretaria de Planeamiento y Medio Ambiente, Arq. Fabiela Orlandi; Secretario de Gobierno y Participación Ciudadana, Dr. Nelson Vigueras; Subsecretaria de Gestión Urbana, Arq. Estela Arias y Dirección de Catastro. Sobre Tablas. .</w:t>
      </w:r>
      <w:r>
        <w:rPr>
          <w:rFonts w:eastAsia="MS Mincho;ＭＳ 明朝" w:cs="Times New Roman" w:ascii="Times New Roman" w:hAnsi="Times New Roman"/>
          <w:sz w:val="24"/>
          <w:szCs w:val="24"/>
          <w:shd w:fill="00FF00" w:val="clear"/>
        </w:rPr>
        <w:t xml:space="preserve"> Aprobado 5/3/09 – Acta 921/09 (0-09-1888).</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302/09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de la Expresión "Superficie cubierta y/o construida". Autor: Intendente Municipal, Sr. Marcelo Cascón. Colaboradores: Secretario Economía, Obras y Servicios Públicos, Sr. Jorge Temporetti; Secretario de Gobierno y Participación Ciudadana, Dr. Nelson Vigueras; Directora de Recaudaciones, Sr. Rosa Lobresco; Asesora Legal de la Dirección de Recaudaciones, Dr. Noelia Lena y Srta. Paola Arias. A Asesoría Letrada y a las Comisiones de Economía  y de Gobierno y Legales. </w:t>
      </w:r>
      <w:r>
        <w:rPr>
          <w:rFonts w:eastAsia="MS Mincho;ＭＳ 明朝" w:cs="Times New Roman" w:ascii="Times New Roman" w:hAnsi="Times New Roman"/>
          <w:sz w:val="24"/>
          <w:szCs w:val="24"/>
          <w:shd w:fill="FFFF00" w:val="clear"/>
        </w:rPr>
        <w:t>RETIRADO – ACTA 926/09 DEL 23/04/09</w:t>
      </w:r>
      <w:r>
        <w:rPr>
          <w:rFonts w:eastAsia="MS Mincho;ＭＳ 明朝" w:cs="Times New Roman" w:ascii="Times New Roman" w:hAnsi="Times New Roman"/>
          <w:sz w:val="24"/>
          <w:szCs w:val="24"/>
        </w:rPr>
        <w:t>.</w:t>
      </w:r>
      <w:r>
        <w:rPr>
          <w:rFonts w:eastAsia="MS Mincho;ＭＳ 明朝" w:cs="Times New Roman" w:ascii="Times New Roman" w:hAnsi="Times New Roman"/>
          <w:b/>
          <w:color w:val="FF0000"/>
          <w:sz w:val="24"/>
          <w:szCs w:val="24"/>
          <w:highlight w:val="cyan"/>
          <w:shd w:fill="FFFF00" w:val="clear"/>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303/09</w:t>
      </w:r>
      <w:r>
        <w:rPr>
          <w:rFonts w:eastAsia="MS Mincho;ＭＳ 明朝" w:cs="Times New Roman" w:ascii="Times New Roman" w:hAnsi="Times New Roman"/>
          <w:sz w:val="24"/>
          <w:szCs w:val="24"/>
        </w:rPr>
        <w:t>: "Modificación Ordenanza 1800-CM-08". Autor: Intendente Municipal, Sr. Marcelo Cascón. Colaborador: Secretario de Economía, Obras y Servicios Públicos, Sr. Jorge Temporetti; Secretario de Gobierno y Participación Ciudadana, Dr. Nelson Vigueras; Dirección General de Control de Gestión, Lic. Luisa Hoffmann; Dirección General de Hacienda, Srta. Daniela Suez; Dirección de Recaudaciones, Sra. Rosa Lobresco; Dto. Fiscalización, Sra. Ana Pineda y Dto. de Financiamiento, Sr. Humberto Stojacovich. A Asesoría Letrada y a las Comisiones de Economía  y de Gobierno y Legales. .</w:t>
      </w:r>
      <w:r>
        <w:rPr>
          <w:rFonts w:eastAsia="MS Mincho;ＭＳ 明朝" w:cs="Times New Roman" w:ascii="Times New Roman" w:hAnsi="Times New Roman"/>
          <w:sz w:val="24"/>
          <w:szCs w:val="24"/>
          <w:shd w:fill="00FF00" w:val="clear"/>
        </w:rPr>
        <w:t xml:space="preserve"> Aprobado 12/3/09 – Acta 922/09 (O-09-1889).</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304/09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"Abrogar Ordenanza 1875-CM-08". Autores: Concejales Alfredo Martín y Silvia Paz (FpV). Sobre Tablas. </w:t>
      </w:r>
      <w:r>
        <w:rPr>
          <w:rFonts w:eastAsia="MS Mincho;ＭＳ 明朝" w:cs="Times New Roman" w:ascii="Times New Roman" w:hAnsi="Times New Roman"/>
          <w:sz w:val="24"/>
          <w:szCs w:val="24"/>
          <w:shd w:fill="FF0000" w:val="clear"/>
        </w:rPr>
        <w:t>Rechazado en la sesión del 05 de marzo de 2009, Acta 921/09.</w:t>
      </w:r>
      <w:r>
        <w:rPr>
          <w:rFonts w:eastAsia="MS Mincho;ＭＳ 明朝" w:cs="Times New Roman" w:ascii="Times New Roman" w:hAnsi="Times New Roman"/>
          <w:b/>
          <w:color w:val="FF0000"/>
          <w:sz w:val="24"/>
          <w:szCs w:val="24"/>
          <w:highlight w:val="cyan"/>
          <w:shd w:fill="FFFF00" w:val="clear"/>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Times New Roman" w:cs="Times New Roman" w:ascii="Times New Roman" w:hAnsi="Times New Roman"/>
          <w:sz w:val="24"/>
          <w:szCs w:val="24"/>
        </w:rPr>
        <w:t xml:space="preserve"> </w:t>
      </w:r>
      <w:r>
        <w:rPr>
          <w:rFonts w:eastAsia="MS Mincho;ＭＳ 明朝" w:cs="Times New Roman" w:ascii="Times New Roman" w:hAnsi="Times New Roman"/>
          <w:b/>
          <w:sz w:val="24"/>
          <w:szCs w:val="24"/>
          <w:u w:val="single"/>
        </w:rPr>
        <w:t>Proyecto de Ordenanza 305/09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"Ética de la Función Pública". Autor: Concejal Daniel Pardo (PPR). Colaborador: Dr. Agustín Martin. A Asesoría Letrada y a la Comisión de Gobierno y Legales.</w:t>
      </w:r>
      <w:r>
        <w:rPr>
          <w:rFonts w:eastAsia="MS Mincho;ＭＳ 明朝" w:cs="Times New Roman" w:ascii="Times New Roman" w:hAnsi="Times New Roman"/>
          <w:b/>
          <w:color w:val="FF0000"/>
          <w:sz w:val="24"/>
          <w:szCs w:val="24"/>
          <w:highlight w:val="cyan"/>
          <w:lang w:val="es-MX"/>
        </w:rPr>
        <w:tab/>
        <w:t>LIBRO 64</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306/09</w:t>
      </w:r>
      <w:r>
        <w:rPr>
          <w:rFonts w:eastAsia="MS Mincho;ＭＳ 明朝" w:cs="Times New Roman" w:ascii="Times New Roman" w:hAnsi="Times New Roman"/>
          <w:sz w:val="24"/>
          <w:szCs w:val="24"/>
        </w:rPr>
        <w:t>: "Comunicar al Gobernador la preocupación por no inicio de obras para la pista de atletismo". Autores: Concejales Arabela Carreras, Darío Barriga, Hugo Cejas y Silvia Paz  (FpV); Laura Alves y Claudio Otano (CpD); Daniel Pardo (PPR); Silvana Camelli (PCcP); Darío Rodríguez Duch (ARI) y Francisco De Cesare (Partido Socialista). Sobre Tablas. .</w:t>
      </w:r>
      <w:r>
        <w:rPr>
          <w:rFonts w:eastAsia="MS Mincho;ＭＳ 明朝" w:cs="Times New Roman" w:ascii="Times New Roman" w:hAnsi="Times New Roman"/>
          <w:sz w:val="24"/>
          <w:szCs w:val="24"/>
          <w:shd w:fill="00FF00" w:val="clear"/>
        </w:rPr>
        <w:t xml:space="preserve"> Aprobado 5/3/09 – Acta 921/09 (C-09-635).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Times New Roman" w:cs="Times New Roman" w:ascii="Times New Roman" w:hAnsi="Times New Roman"/>
          <w:sz w:val="24"/>
          <w:szCs w:val="24"/>
        </w:rPr>
        <w:t xml:space="preserve"> </w:t>
      </w:r>
      <w:r>
        <w:rPr>
          <w:rFonts w:eastAsia="MS Mincho;ＭＳ 明朝" w:cs="Times New Roman" w:ascii="Times New Roman" w:hAnsi="Times New Roman"/>
          <w:b/>
          <w:sz w:val="24"/>
          <w:szCs w:val="24"/>
          <w:u w:val="single"/>
        </w:rPr>
        <w:t>Proyecto de Ordenanza 307/09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"Aprobar Acuerdo de reciprocidad con el ministerio de Hacienda, Obras y Servicios Públicos de la Provincia de Río Negro". Autor: Intendente Municipal, Sr. Marcelo Cascón. Colaborador: Secretario de Gobierno y Participación Ciudadana, Dr. Nelson Vigueras. A Asesoría Letrada y a las Comisiones de Economía  y de Gobierno y Legales.</w:t>
      </w:r>
      <w:r>
        <w:rPr>
          <w:rFonts w:eastAsia="MS Mincho;ＭＳ 明朝" w:cs="Times New Roman" w:ascii="Times New Roman" w:hAnsi="Times New Roman"/>
          <w:sz w:val="24"/>
          <w:szCs w:val="24"/>
          <w:shd w:fill="00FF00" w:val="clear"/>
          <w:lang w:val="es-MX"/>
        </w:rPr>
        <w:t xml:space="preserve"> Aprobado 01/10/09 – Acta 936/09 (O-09-1959).</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308/09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Cultural el Festival Interregional de teatro-danza, "Danza el Sur". Autores: Comisión Legislativa. Iniciativa: Mayra Siegman y Andrea Cymet. Sobre Tablas. .</w:t>
      </w:r>
      <w:r>
        <w:rPr>
          <w:rFonts w:eastAsia="MS Mincho;ＭＳ 明朝" w:cs="Times New Roman" w:ascii="Times New Roman" w:hAnsi="Times New Roman"/>
          <w:sz w:val="24"/>
          <w:szCs w:val="24"/>
          <w:shd w:fill="00FF00" w:val="clear"/>
        </w:rPr>
        <w:t xml:space="preserve"> Aprobado 5/3/09 – Acta 921/09 (D-09-1388).</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309/09</w:t>
      </w:r>
      <w:r>
        <w:rPr>
          <w:rFonts w:eastAsia="MS Mincho;ＭＳ 明朝" w:cs="Times New Roman" w:ascii="Times New Roman" w:hAnsi="Times New Roman"/>
          <w:sz w:val="24"/>
          <w:szCs w:val="24"/>
        </w:rPr>
        <w:t>: "Declarar Evento Interés Municipal y Cultural a la 1º Jornada Regional de Musicoterapia". Autores: Comisión Legislativa. Iniciativa: Grupo Músicoterapia Bariloche – El Bolsón. Sobre Tablas. .</w:t>
      </w:r>
      <w:r>
        <w:rPr>
          <w:rFonts w:eastAsia="MS Mincho;ＭＳ 明朝" w:cs="Times New Roman" w:ascii="Times New Roman" w:hAnsi="Times New Roman"/>
          <w:sz w:val="24"/>
          <w:szCs w:val="24"/>
          <w:shd w:fill="00FF00" w:val="clear"/>
        </w:rPr>
        <w:t xml:space="preserve"> Aprobado 5/3/09 – Acta 921/09 (D-09-1389).</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310/09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y Cultural el proyecto cinematográfico documental "Antes de primavera". Autores: Concejales Silvia Paz, Alfredo Martín (Fpv)  y Daniel Pardo (PPR). Sobre Tablas. .</w:t>
      </w:r>
      <w:r>
        <w:rPr>
          <w:rFonts w:eastAsia="MS Mincho;ＭＳ 明朝" w:cs="Times New Roman" w:ascii="Times New Roman" w:hAnsi="Times New Roman"/>
          <w:sz w:val="24"/>
          <w:szCs w:val="24"/>
          <w:shd w:fill="00FF00" w:val="clear"/>
        </w:rPr>
        <w:t xml:space="preserve"> Aprobado 5/3/09 – Acta 921/09 (D-09-1390).</w:t>
      </w:r>
    </w:p>
    <w:p>
      <w:pPr>
        <w:pStyle w:val="Textosinformato"/>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311/09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"Eximir de Tasa de Inspección, Seguridad e Higiene a Sociedad Argentina de Autores y Compositores de Música (SADAIC)". Autor: Intendente Municipal, Sr. Marcelo Cascón. Colaboradores: Secretario de Economía, Obras y Servicios Públicos, Sr. Jorge Temporetti y Secretario de Gobierno y Participación Ciudadana, Dr. Nelson Vigueras. A Asesoría Letrada y a las Comisiones de Economía  y de Gobierno y Legales. </w:t>
      </w:r>
      <w:r>
        <w:rPr>
          <w:rFonts w:eastAsia="MS Mincho;ＭＳ 明朝" w:cs="Times New Roman" w:ascii="Times New Roman" w:hAnsi="Times New Roman"/>
          <w:sz w:val="24"/>
        </w:rPr>
        <w:t>(</w:t>
      </w:r>
      <w:r>
        <w:rPr>
          <w:rFonts w:eastAsia="MS Mincho;ＭＳ 明朝" w:cs="Times New Roman" w:ascii="Times New Roman" w:hAnsi="Times New Roman"/>
          <w:sz w:val="24"/>
          <w:shd w:fill="FF0000" w:val="clear"/>
        </w:rPr>
        <w:t>Rechazado acta 947/10 08/07/10)</w:t>
      </w:r>
      <w:r>
        <w:rPr>
          <w:rFonts w:eastAsia="MS Mincho;ＭＳ 明朝" w:cs="Times New Roman" w:ascii="Times New Roman" w:hAnsi="Times New Roman"/>
          <w:b/>
          <w:color w:val="FF0000"/>
          <w:sz w:val="24"/>
          <w:szCs w:val="24"/>
          <w:highlight w:val="cyan"/>
          <w:shd w:fill="FFFF00" w:val="clear"/>
          <w:lang w:val="es-MX"/>
        </w:rPr>
        <w:tab/>
        <w:t>LIBRO 64</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312/09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"Dar en comodato una fracción de un lote a la Junta Vecinal Barrio 2 de Agosto para la construcción de un Centro Comunitario". Autor: Intendente Municipal, Sr. Marcelo Cascón. Colaboradores: Secretario  de Gobierno y Participación Ciudadana, Dr. Nelson Vigueras y Subsecretario de Relaciones Institucionales, Sr. Oscar Zamora. A Asesoría Letrada y a las Comisiones de Obras y Planeamiento y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zCs w:val="24"/>
          <w:shd w:fill="00FF00" w:val="clear"/>
          <w:lang w:val="es-MX"/>
        </w:rPr>
        <w:t xml:space="preserve"> Aprobado 29/10/09 – Acta 937/09 (O-09-1965).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313/09</w:t>
      </w:r>
      <w:r>
        <w:rPr>
          <w:rFonts w:eastAsia="MS Mincho;ＭＳ 明朝" w:cs="Times New Roman" w:ascii="Times New Roman" w:hAnsi="Times New Roman"/>
          <w:sz w:val="24"/>
          <w:szCs w:val="24"/>
        </w:rPr>
        <w:t>: "Declarar de Interés Municipal "Espacio Arte Bariloche Aeropuertos 2000" exposiciones arte bimestrales". Autores: Concejales Laura Alves y Claudio Otano (CpD). Colaboradora: Srta. Alejandra Douglas. Sobre Tablas. .</w:t>
      </w:r>
      <w:r>
        <w:rPr>
          <w:rFonts w:eastAsia="MS Mincho;ＭＳ 明朝" w:cs="Times New Roman" w:ascii="Times New Roman" w:hAnsi="Times New Roman"/>
          <w:sz w:val="24"/>
          <w:szCs w:val="24"/>
          <w:shd w:fill="00FF00" w:val="clear"/>
        </w:rPr>
        <w:t xml:space="preserve"> Aprobado 5/3/09 – Acta 921/09 (D-09-1391).</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314/09</w:t>
      </w:r>
      <w:r>
        <w:rPr>
          <w:rFonts w:eastAsia="MS Mincho;ＭＳ 明朝" w:cs="Times New Roman" w:ascii="Times New Roman" w:hAnsi="Times New Roman"/>
          <w:sz w:val="24"/>
          <w:szCs w:val="24"/>
        </w:rPr>
        <w:t>: "Autorizar suscripción convenio compra tierras". Autor Intendente Municipal, Sr. Marcelo Cascón. Colaboradores: Secretaria de Planeamiento y Medio Ambiente, Arq. Fabiela Orlandi; Secretario de Economía, Obras y Servicios Públicos, Sr. Jorge Temporetti; Secretaria de Desarrollo Social, Sra. Norma Gómez; Secretario de Gobierno y Participación Ciudadana, Dr. Nelson Vigueras; Secretario de Coordinación y Privada, Sr. Jorge Franchini; Presidente del Instituto Municipal de Tierras y Viviendas para el Hábitat Social, Sr. Enrique Mogensen; Asesor Letrado Municipal, Dr. Daniel Balduini. A Asesoría Letrada y a las Comisiones de Obras y Planeamiento, de  Economía  y de Gobierno y Legales. .</w:t>
      </w:r>
      <w:r>
        <w:rPr>
          <w:rFonts w:eastAsia="MS Mincho;ＭＳ 明朝" w:cs="Times New Roman" w:ascii="Times New Roman" w:hAnsi="Times New Roman"/>
          <w:sz w:val="24"/>
          <w:szCs w:val="24"/>
          <w:shd w:fill="00FF00" w:val="clear"/>
          <w:lang w:val="es-MX"/>
        </w:rPr>
        <w:t xml:space="preserve"> Aprobado 23/03/09 – Acta 925/09 (O-09-1896).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315/09</w:t>
      </w:r>
      <w:r>
        <w:rPr>
          <w:rFonts w:eastAsia="MS Mincho;ＭＳ 明朝" w:cs="Times New Roman" w:ascii="Times New Roman" w:hAnsi="Times New Roman"/>
          <w:sz w:val="24"/>
          <w:szCs w:val="24"/>
        </w:rPr>
        <w:t xml:space="preserve">: "Creación del Consejo Municipal de Medio Ambiente (COMUMA)". Autores: Concejales Lic. Ángel Darío Barriga; Lic. Arabela Carreras y Hugo Cejas (SUR-FpV). </w:t>
      </w:r>
      <w:r>
        <w:rPr>
          <w:rFonts w:eastAsia="MS Mincho;ＭＳ 明朝" w:cs="Times New Roman" w:ascii="Times New Roman" w:hAnsi="Times New Roman"/>
          <w:sz w:val="24"/>
          <w:szCs w:val="24"/>
          <w:shd w:fill="00FF00" w:val="clear"/>
          <w:lang w:val="es-MX"/>
        </w:rPr>
        <w:t>Aprobado 17/12/09 – Acta 939/09 (O-09-1996).</w:t>
      </w:r>
      <w:r>
        <w:rPr>
          <w:rFonts w:eastAsia="MS Mincho;ＭＳ 明朝" w:cs="Times New Roman" w:ascii="Times New Roman" w:hAnsi="Times New Roman"/>
          <w:sz w:val="24"/>
          <w:szCs w:val="24"/>
          <w:shd w:fill="00FFFF" w:val="clear"/>
        </w:rPr>
        <w:t xml:space="preserve"> Vetada por Resolución de Intendencia. Ratificada la ordenanza  04/03/10- Acta 942/10.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316/09:</w:t>
      </w:r>
      <w:r>
        <w:rPr>
          <w:rFonts w:eastAsia="MS Mincho;ＭＳ 明朝" w:cs="Times New Roman" w:ascii="Times New Roman" w:hAnsi="Times New Roman"/>
          <w:sz w:val="24"/>
          <w:szCs w:val="24"/>
        </w:rPr>
        <w:t xml:space="preserve"> "Comunicar al Sr. Gobernador la urgente necesidad de convocatoria a Paritarias Docentes". .</w:t>
      </w:r>
      <w:r>
        <w:rPr>
          <w:rFonts w:eastAsia="MS Mincho;ＭＳ 明朝" w:cs="Times New Roman" w:ascii="Times New Roman" w:hAnsi="Times New Roman"/>
          <w:sz w:val="24"/>
          <w:szCs w:val="24"/>
          <w:shd w:fill="00FF00" w:val="clear"/>
          <w:lang w:val="es-MX"/>
        </w:rPr>
        <w:t xml:space="preserve"> Aprobado 5/03/09 – Acta 921/09 (C-09-634).</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317/09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"Declarar interés comunitario "Marcha Mundial por la Paz y la No Violencia". Autores: Concejales Lic. Ángel Darío Barriga y Lic. Arabela Carreras</w:t>
      </w:r>
      <w:r>
        <w:rPr>
          <w:rFonts w:eastAsia="MS Mincho;ＭＳ 明朝" w:cs="Times New Roman" w:ascii="Times New Roman" w:hAnsi="Times New Roman"/>
          <w:b/>
          <w:sz w:val="24"/>
          <w:szCs w:val="24"/>
        </w:rPr>
        <w:t xml:space="preserve"> (SUR-FpV). Iniciativa: </w:t>
      </w:r>
      <w:r>
        <w:rPr>
          <w:rFonts w:eastAsia="MS Mincho;ＭＳ 明朝" w:cs="Times New Roman" w:ascii="Times New Roman" w:hAnsi="Times New Roman"/>
          <w:bCs/>
          <w:sz w:val="24"/>
          <w:szCs w:val="24"/>
        </w:rPr>
        <w:t>La Comunidad Argentina por la Paz y la No Violencia. Colaboradora: Teresa Schunk, Secretaria de Bloque Sur- FpV. Sobre tablas. .</w:t>
      </w:r>
      <w:r>
        <w:rPr>
          <w:rFonts w:eastAsia="MS Mincho;ＭＳ 明朝" w:cs="Times New Roman" w:ascii="Times New Roman" w:hAnsi="Times New Roman"/>
          <w:bCs/>
          <w:sz w:val="24"/>
          <w:szCs w:val="24"/>
          <w:shd w:fill="00FF00" w:val="clear"/>
          <w:lang w:val="es-MX"/>
        </w:rPr>
        <w:t xml:space="preserve"> Aprobado 19/03/09 – Acta 923/09 (D-09-1394).</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318/09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"Creación Balneario Municipal Playa "Del Viento" – Lago Moreno". Autores: Concejales Darío Rodríguez Duch (ARI); Silvia Paz y Prof. Alfredo Martín (FG-FpV). Iniciativa: Dras. en Biología Carolina Morales y Valeria Ojeda; Ing. Agr. Dardo López; Lic. en Biodiversidad Laura Caballero (Comisión de Ambiente y Espacios Verdes del Barrio Parque Lago Moreno). Colaboradora: Sandra Guerrero. </w:t>
      </w:r>
      <w:r>
        <w:rPr>
          <w:rFonts w:eastAsia="MS Mincho;ＭＳ 明朝" w:cs="Times New Roman" w:ascii="Times New Roman" w:hAnsi="Times New Roman"/>
          <w:sz w:val="24"/>
          <w:szCs w:val="24"/>
          <w:shd w:fill="00FF00" w:val="clear"/>
          <w:lang w:val="es-MX"/>
        </w:rPr>
        <w:t>Aprobado 17/12/09 – Acta 939/09. (O-09-1984).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319/09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"Protección a la vía pública o terceros en obras y mantenimiento de edificios". Autora: Concejal Silvana Camelli (PCcP). Colaboradores: Abogado Interventor U.O.C.R.A., Víctor Carcar y Secretario de Concejal, Sr. Norberto Camelli.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320/09:</w:t>
      </w:r>
      <w:r>
        <w:rPr>
          <w:rFonts w:eastAsia="MS Mincho;ＭＳ 明朝" w:cs="Times New Roman" w:ascii="Times New Roman" w:hAnsi="Times New Roman"/>
          <w:sz w:val="24"/>
          <w:szCs w:val="24"/>
        </w:rPr>
        <w:t xml:space="preserve"> "Modificar Art. 43 Ordenanza 1618-CM-06 Reformulación conformación y funcionamiento del EMPROTUR Bariloche". Autor: Concejal Hugo Cejas (SUR-FpV). Colaborador: Sr. Guillermo Corbella. Sobre tablas. .</w:t>
      </w:r>
      <w:r>
        <w:rPr>
          <w:rFonts w:eastAsia="MS Mincho;ＭＳ 明朝" w:cs="Times New Roman" w:ascii="Times New Roman" w:hAnsi="Times New Roman"/>
          <w:sz w:val="24"/>
          <w:szCs w:val="24"/>
          <w:shd w:fill="00FF00" w:val="clear"/>
          <w:lang w:val="es-MX"/>
        </w:rPr>
        <w:t xml:space="preserve"> Aprobado 19/03/09 – Acta 923/09 (O-09-1890).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321/09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"Hormigón elaborado: Comercialización y transporte en camiones mezcladores". Autor: Intendente Municipal, Marcelo Cascón. Colaboradores: Secretaria de Planeamiento y Medio Ambiente, Arq. Fabiela Orlandi y Secretario de Gobierno y Participación Ciudadana, Dr. Nelson Vigueras. Iniciativa: Ing. Civil Jorge Carizza en representación del Consejo Profesional de Ingenieros, Agrimensores y Técnicos de la Arquitectura e Ingeniería – R.N. A Asesoría Letrada y a las Comisiones de Servicios, Tránsito y Transporte y de Gobierno y Legales. .</w:t>
      </w:r>
      <w:r>
        <w:rPr>
          <w:rFonts w:eastAsia="MS Mincho;ＭＳ 明朝" w:cs="Times New Roman" w:ascii="Times New Roman" w:hAnsi="Times New Roman"/>
          <w:sz w:val="24"/>
          <w:szCs w:val="24"/>
          <w:shd w:fill="00FF00" w:val="clear"/>
          <w:lang w:val="es-MX"/>
        </w:rPr>
        <w:t xml:space="preserve"> Aprobado 29/04/10 Acta 943/10. O-10-2029).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322/09:</w:t>
      </w:r>
      <w:r>
        <w:rPr>
          <w:rFonts w:eastAsia="MS Mincho;ＭＳ 明朝" w:cs="Times New Roman" w:ascii="Times New Roman" w:hAnsi="Times New Roman"/>
          <w:sz w:val="24"/>
          <w:szCs w:val="24"/>
        </w:rPr>
        <w:t xml:space="preserve"> "Declarar de Interés Municipal y Cultural la "Feria Regional de Colonia Suiza". Autor: Intendente Municipal, Marcelo Cascón. Colaboradores: Secretario de Gobierno y Participación Ciudadana, Dr. Nelson Vigueras y Subsecretaria de Cultura, Lic. M. Victoria Arroyo Menéndez. A Asesoría Letrada y a la Comisión Legislativa.</w:t>
      </w:r>
      <w:r>
        <w:rPr>
          <w:rFonts w:eastAsia="MS Mincho;ＭＳ 明朝" w:cs="Times New Roman" w:ascii="Times New Roman" w:hAnsi="Times New Roman"/>
          <w:b/>
          <w:color w:val="FF0000"/>
          <w:sz w:val="24"/>
          <w:szCs w:val="24"/>
          <w:highlight w:val="cyan"/>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323/09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"Declarar de interés municipal Campaña Nacional Estrellas Amarillas". Autores: Concejales Silvia Paz y Prof. Alfredo Martín (FG-FpV). Sobre tablas.</w:t>
      </w:r>
      <w:r>
        <w:rPr>
          <w:rFonts w:eastAsia="MS Mincho;ＭＳ 明朝" w:cs="Times New Roman" w:ascii="Times New Roman" w:hAnsi="Times New Roman"/>
          <w:sz w:val="24"/>
          <w:szCs w:val="24"/>
          <w:shd w:fill="00FF00" w:val="clear"/>
          <w:lang w:val="es-MX"/>
        </w:rPr>
        <w:t xml:space="preserve"> Aprobado 19/03/09 – Acta 925/09 (D-09-1395).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324/09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"Declarar de interés municipal y educativo al 9º Festival de Titiriteros Andariegos". Autor: Concejal Darío Rodríguez Duch (ARI). Colaboradoras: Sras. Mónica Segovia, Viviana Gelain y Cristina Painefil. Sobre tablas. </w:t>
      </w:r>
      <w:r>
        <w:rPr>
          <w:rFonts w:eastAsia="MS Mincho;ＭＳ 明朝" w:cs="Times New Roman" w:ascii="Times New Roman" w:hAnsi="Times New Roman"/>
          <w:sz w:val="24"/>
          <w:szCs w:val="24"/>
          <w:shd w:fill="00FF00" w:val="clear"/>
          <w:lang w:val="es-MX"/>
        </w:rPr>
        <w:t xml:space="preserve"> Aprobado 19/03/09 – Acta 923/09 (D-09-1396).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325/09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"16 Jornada de Actualización técnica de Hormigón elaborado". Autor: Intendente Municipal, Sr. Marcelo Cascón. Colaboradores: Secretario de Gobierno y Participación Ciudadana, Dr. Nelson Vigueras y Directora de Protocolo, Sra. Noemí Mecozzi. A Comisión Legislativa. .</w:t>
      </w:r>
      <w:r>
        <w:rPr>
          <w:rFonts w:eastAsia="MS Mincho;ＭＳ 明朝" w:cs="Times New Roman" w:ascii="Times New Roman" w:hAnsi="Times New Roman"/>
          <w:sz w:val="24"/>
          <w:szCs w:val="24"/>
          <w:shd w:fill="FFFF00" w:val="clear"/>
        </w:rPr>
        <w:t xml:space="preserve"> Retirado en la sesión del 07 de mayo de 2009, Acta 928/09.</w:t>
      </w:r>
      <w:r>
        <w:rPr>
          <w:rFonts w:eastAsia="MS Mincho;ＭＳ 明朝" w:cs="Times New Roman" w:ascii="Times New Roman" w:hAnsi="Times New Roman"/>
          <w:b/>
          <w:color w:val="FF0000"/>
          <w:sz w:val="24"/>
          <w:szCs w:val="24"/>
          <w:highlight w:val="cyan"/>
          <w:shd w:fill="FFFF00" w:val="clear"/>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326/09</w:t>
      </w:r>
      <w:r>
        <w:rPr>
          <w:rFonts w:eastAsia="MS Mincho;ＭＳ 明朝" w:cs="Times New Roman" w:ascii="Times New Roman" w:hAnsi="Times New Roman"/>
          <w:sz w:val="24"/>
          <w:szCs w:val="24"/>
        </w:rPr>
        <w:t>: "Declarar de Interés Municipal Jornadas de Derecho Ambiental a desarrollarse en Bariloche en 2009". Autor: Intendente Municipal, Sr. Marcelo Cascón. Colaborador: Secretario de Coordinación y Privada, Sr. Jorge Franchini. Iniciativa: Árbol de Pie y Vecinos en Defensa de Bahía Serena y las Costas Libres. Se solicitará su retiro por haberse emitido la Resolución 065-PCM-09.</w:t>
      </w:r>
      <w:r>
        <w:rPr>
          <w:rFonts w:eastAsia="MS Mincho;ＭＳ 明朝" w:cs="Times New Roman" w:ascii="Times New Roman" w:hAnsi="Times New Roman"/>
          <w:sz w:val="24"/>
          <w:szCs w:val="24"/>
          <w:shd w:fill="FFFF00" w:val="clear"/>
        </w:rPr>
        <w:t xml:space="preserve"> Retirado en la sesión del 23 de abril de 2009, Acta 926/09.</w:t>
      </w:r>
      <w:r>
        <w:rPr>
          <w:rFonts w:eastAsia="MS Mincho;ＭＳ 明朝" w:cs="Times New Roman" w:ascii="Times New Roman" w:hAnsi="Times New Roman"/>
          <w:b/>
          <w:color w:val="FF0000"/>
          <w:sz w:val="24"/>
          <w:szCs w:val="24"/>
          <w:highlight w:val="cyan"/>
          <w:shd w:fill="FFFF00" w:val="clear"/>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327/09</w:t>
      </w:r>
      <w:r>
        <w:rPr>
          <w:rFonts w:eastAsia="MS Mincho;ＭＳ 明朝" w:cs="Times New Roman" w:ascii="Times New Roman" w:hAnsi="Times New Roman"/>
          <w:sz w:val="24"/>
          <w:szCs w:val="24"/>
        </w:rPr>
        <w:t xml:space="preserve">: "Tiempo de espera en instituciones. Prioridad de embarazadas, personas mayores y/o discapacitadas". Autor: Concejal Daniel Pardo (PPR). Colaborador: Sr. Agustín Martin. </w:t>
      </w:r>
      <w:r>
        <w:rPr>
          <w:rFonts w:eastAsia="MS Mincho;ＭＳ 明朝" w:cs="Times New Roman" w:ascii="Times New Roman" w:hAnsi="Times New Roman"/>
          <w:sz w:val="24"/>
          <w:szCs w:val="24"/>
          <w:shd w:fill="00FF00" w:val="clear"/>
          <w:lang w:val="es-MX"/>
        </w:rPr>
        <w:t>Aprobado 30/12/09 – Acta 940/09 (O-09-2005).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328/09</w:t>
      </w:r>
      <w:r>
        <w:rPr>
          <w:rFonts w:eastAsia="MS Mincho;ＭＳ 明朝" w:cs="Times New Roman" w:ascii="Times New Roman" w:hAnsi="Times New Roman"/>
          <w:sz w:val="24"/>
          <w:szCs w:val="24"/>
        </w:rPr>
        <w:t xml:space="preserve">: "Declarar de Interés Municipal y Educativo el 1º Congreso Patagónico de "Educación Física y Formación Docente" y "II Jornadas de Investigación". Autores: Concejales Dr. Darío Rodríguez Duch (ARI); Prof. Alfredo Martín y Silvia Paz (FG-FpV). Colaboradoras: Viviana Gelain y Cristina Painefil. Sobre Tablas. . </w:t>
      </w:r>
      <w:r>
        <w:rPr>
          <w:rFonts w:eastAsia="MS Mincho;ＭＳ 明朝" w:cs="Times New Roman" w:ascii="Times New Roman" w:hAnsi="Times New Roman"/>
          <w:sz w:val="24"/>
          <w:szCs w:val="24"/>
          <w:shd w:fill="00FF00" w:val="clear"/>
          <w:lang w:val="es-MX"/>
        </w:rPr>
        <w:t xml:space="preserve"> Aprobado 23/04/09 – Acta 926/09 (D-09-1397).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329/09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"Aprobar Acuerdos de Financiación "Expansión Red Agua Potable Barrios Nahuel Hué Módulo I y II y Adquisición de Materiales Etapa 1 y 2 de la obra Agua Potable en barrio Nahuel Hué". Autor: Secretario de Gobierno y Participación Ciudadana, Dr. Nelson Vigueras, a/c Despacho Intendencia. Colaborador: Secretario de Coordinación y Privada, Sr. Jorge Franchini. Sobre Tablas.</w:t>
      </w:r>
      <w:r>
        <w:rPr>
          <w:rFonts w:eastAsia="MS Mincho;ＭＳ 明朝" w:cs="Times New Roman" w:ascii="Times New Roman" w:hAnsi="Times New Roman"/>
          <w:sz w:val="24"/>
          <w:szCs w:val="24"/>
          <w:shd w:fill="00FF00" w:val="clear"/>
          <w:lang w:val="es-MX"/>
        </w:rPr>
        <w:t xml:space="preserve"> Aprobado 23/04/09 – Acta 926/09 (O-09-1897).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"Aprobar usos y parámetros urbanísticos para la parcela 19-2-F-209-01A". Autor: Secretario de Gobierno y Participación Ciudadana, Dr. Nelson Vigueras, a/c Despacho Intendencia. Colaboradoras: Secretaria de Planeamiento y Medio Ambiente, Arq. Fabiela Orlandi y Subsecretaria de Gestión Urbana, Arq. Estela Arias. A Asesoría Letrada y a la Comisión de Gobierno y Legales. Con solicitud de Preferencia 1º sesión. .</w:t>
      </w:r>
      <w:r>
        <w:rPr>
          <w:rFonts w:eastAsia="MS Mincho;ＭＳ 明朝" w:cs="Times New Roman" w:ascii="Times New Roman" w:hAnsi="Times New Roman"/>
          <w:sz w:val="24"/>
          <w:szCs w:val="24"/>
          <w:shd w:fill="00FF00" w:val="clear"/>
          <w:lang w:val="es-MX"/>
        </w:rPr>
        <w:t xml:space="preserve"> Aprobado 07/05/09 – Acta 928/09 (O-09-1906).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331/09</w:t>
      </w:r>
      <w:r>
        <w:rPr>
          <w:rFonts w:eastAsia="MS Mincho;ＭＳ 明朝" w:cs="Times New Roman" w:ascii="Times New Roman" w:hAnsi="Times New Roman"/>
          <w:sz w:val="24"/>
          <w:szCs w:val="24"/>
        </w:rPr>
        <w:t xml:space="preserve">: "Aprobar parámetros urbanísticos para la parcela designada catastralmente como 19-2-E-113-02B". Autor: Secretario de Gobierno y Participación Ciudadana, Dr. Nelson Vigueras, a/c Despacho Intendencia. Colaboradoras: Secretaria de Planeamiento y Medio Ambiente, Arq. Fabiela Orlandi y Subsecretaria de Gestión Urbana, Arq. Estela Arias. A Asesoría Letrada y a la Comisión de Gobierno y Legales. Con solicitud de Preferencia 1º sesión. </w:t>
      </w:r>
      <w:r>
        <w:rPr>
          <w:rFonts w:eastAsia="MS Mincho;ＭＳ 明朝" w:cs="Times New Roman" w:ascii="Times New Roman" w:hAnsi="Times New Roman"/>
          <w:sz w:val="24"/>
          <w:szCs w:val="24"/>
          <w:shd w:fill="00FF00" w:val="clear"/>
          <w:lang w:val="es-MX"/>
        </w:rPr>
        <w:t>Aprobado 29/05/09 – Acta 930/09 (O-09-1911).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332/09</w:t>
      </w:r>
      <w:r>
        <w:rPr>
          <w:rFonts w:eastAsia="MS Mincho;ＭＳ 明朝" w:cs="Times New Roman" w:ascii="Times New Roman" w:hAnsi="Times New Roman"/>
          <w:sz w:val="24"/>
          <w:szCs w:val="24"/>
        </w:rPr>
        <w:t>: "Autorizar a la Dirección de Obras Particulares a aprobar expediente Nº 081/08, Parcela Nº 19-1-P-510-04/05 en AOC". Autor: Secretario de Gobierno y Participación Ciudadana, Dr. Nelson Vigueras, a/c Despacho Intendencia. Colaboradoras: Secretaria de Planeamiento y Medio Ambiente, Arq. Fabiela Orlandi y Subsecretaria de Gestión Urbana, Arq. Estela Arias. A Asesoría Letrada y a la Comisión de Gobierno y Legales. Con solicitud de Preferencia 1º sesión. .</w:t>
      </w:r>
      <w:r>
        <w:rPr>
          <w:rFonts w:eastAsia="MS Mincho;ＭＳ 明朝" w:cs="Times New Roman" w:ascii="Times New Roman" w:hAnsi="Times New Roman"/>
          <w:sz w:val="24"/>
          <w:szCs w:val="24"/>
          <w:shd w:fill="00FF00" w:val="clear"/>
          <w:lang w:val="es-MX"/>
        </w:rPr>
        <w:t xml:space="preserve"> Aprobado 07/05/09 – Acta 928/09 (O-09-1908).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333/09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"Desafectar del dominio público municipal, afectar al dominio privado municipal parte del E.V. 19-2-K-003A-15 y dar en comodato al Consejo Provincial de Educación con destino a jardín de infantes". Autor: Secretario de Gobierno y Participación Ciudadana, Dr. Nelson Vigueras, a/c Despacho Intendencia. Colaboradores: Secretaria de Planeamiento y Medio Ambiente, Arq. Fabiela Orlandi; Asesor Letrado, Dr. Daniel Balduini; Subsecretaria de Gestión Urbana, Arq. Estela Arias y Dirección de Catastro. Sobre Tablas.</w:t>
      </w:r>
      <w:r>
        <w:rPr>
          <w:rFonts w:eastAsia="MS Mincho;ＭＳ 明朝" w:cs="Times New Roman" w:ascii="Times New Roman" w:hAnsi="Times New Roman"/>
          <w:sz w:val="24"/>
          <w:szCs w:val="24"/>
          <w:shd w:fill="00FF00" w:val="clear"/>
          <w:lang w:val="es-MX"/>
        </w:rPr>
        <w:t xml:space="preserve"> Aprobado 23/04/09 – Acta 926/09 (O-09-1898).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334/09</w:t>
      </w:r>
      <w:r>
        <w:rPr>
          <w:rFonts w:eastAsia="MS Mincho;ＭＳ 明朝" w:cs="Times New Roman" w:ascii="Times New Roman" w:hAnsi="Times New Roman"/>
          <w:sz w:val="24"/>
          <w:szCs w:val="24"/>
        </w:rPr>
        <w:t>: "Régimen de Regularización de Deudas Tributarias  (Moratoria)". Autor: Intendente Municipal, Sr. Marcelo Cascón. Colaboradores: Secretario de Economía, Obras y Servicios Públicos, Dr. Federico Lutz; Dirección de Recaudaciones, Sra. Rosa Lobresco; Dirección de Sistemas, Sr. Julián López; Departamento de Financiamiento, Sr. Humberto Stojacovich; Departamento de Fiscalización, Sra. Ana Pineda y Departamento de Contribuciones, Sra. Erica Salvo. Sobre Tablas.</w:t>
      </w:r>
      <w:r>
        <w:rPr>
          <w:rFonts w:eastAsia="MS Mincho;ＭＳ 明朝" w:cs="Times New Roman" w:ascii="Times New Roman" w:hAnsi="Times New Roman"/>
          <w:sz w:val="24"/>
          <w:szCs w:val="24"/>
          <w:shd w:fill="00FF00" w:val="clear"/>
          <w:lang w:val="es-MX"/>
        </w:rPr>
        <w:t xml:space="preserve"> Aprobado 23/04/09 – Acta 926/09 (O-09-1899).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335/09</w:t>
      </w:r>
      <w:r>
        <w:rPr>
          <w:rFonts w:eastAsia="MS Mincho;ＭＳ 明朝" w:cs="Times New Roman" w:ascii="Times New Roman" w:hAnsi="Times New Roman"/>
          <w:sz w:val="24"/>
          <w:szCs w:val="24"/>
        </w:rPr>
        <w:t>: "Aprobar Acuerdo marco de Cooperación con la Universidad Nacional de Río Negro". Autor: Intendente Municipal, Sr. Marcelo Cascón. Colaborador: Secretario de Gobierno y Participación Ciudadana, Dr. Nelson Vigueras. Sobre Tablas.</w:t>
      </w:r>
      <w:r>
        <w:rPr>
          <w:rFonts w:eastAsia="MS Mincho;ＭＳ 明朝" w:cs="Times New Roman" w:ascii="Times New Roman" w:hAnsi="Times New Roman"/>
          <w:sz w:val="24"/>
          <w:szCs w:val="24"/>
          <w:shd w:fill="00FF00" w:val="clear"/>
          <w:lang w:val="es-MX"/>
        </w:rPr>
        <w:t xml:space="preserve"> Aprobado 23/04/09 – Acta 926/09 (O-09-1900).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336/09</w:t>
      </w:r>
      <w:r>
        <w:rPr>
          <w:rFonts w:eastAsia="MS Mincho;ＭＳ 明朝" w:cs="Times New Roman" w:ascii="Times New Roman" w:hAnsi="Times New Roman"/>
          <w:sz w:val="24"/>
          <w:szCs w:val="24"/>
        </w:rPr>
        <w:t xml:space="preserve">: "Desadjudicar y adjudicar inmuebles de interés social en el Barrio Mutisias (Plan 17 Viviendas)". Autor: Intendente Municipal, Sr. Marcelo Cascón. Colaboradores: Secretario de Gobierno y Participación Ciudadana, Dr. Nelson Vigueras e Instituto Municipal de Tierra y Vivienda para el Hábitat Social. A Asesoría Letrada y a las Comisiones de Obras y Planeamiento y de Gobierno y Legales. </w:t>
      </w:r>
      <w:r>
        <w:rPr>
          <w:rFonts w:eastAsia="MS Mincho;ＭＳ 明朝" w:cs="Times New Roman" w:ascii="Times New Roman" w:hAnsi="Times New Roman"/>
          <w:sz w:val="24"/>
          <w:szCs w:val="24"/>
          <w:shd w:fill="FFFF00" w:val="clear"/>
        </w:rPr>
        <w:t>RETIRADO ACTA 966/11 23/06/11</w:t>
      </w:r>
      <w:r>
        <w:rPr>
          <w:rFonts w:eastAsia="MS Mincho;ＭＳ 明朝" w:cs="Times New Roman" w:ascii="Times New Roman" w:hAnsi="Times New Roman"/>
          <w:b/>
          <w:color w:val="FF0000"/>
          <w:sz w:val="24"/>
          <w:szCs w:val="24"/>
          <w:highlight w:val="cyan"/>
          <w:shd w:fill="FFFF00" w:val="clear"/>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337/09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Ordenanza Nº 186-C-87 – Entregar en usufructo". Autor: Intendente Municipal, Sr. Marcelo Cascón. Colaboradores: Secretario de Gobierno y Participación Ciudadana, Dr. Nelson Vigueras e Instituto Municipal de Tierra y Vivienda para el Hábitat Social. A Asesoría Letrada y a las Comisiones de Obras y Planeamiento y de Gobierno y Legales.</w:t>
      </w:r>
      <w:r>
        <w:rPr>
          <w:rFonts w:eastAsia="MS Mincho;ＭＳ 明朝" w:cs="Times New Roman" w:ascii="Times New Roman" w:hAnsi="Times New Roman"/>
          <w:sz w:val="24"/>
          <w:shd w:fill="00FF00" w:val="clear"/>
        </w:rPr>
        <w:t xml:space="preserve"> Aprobado 02/07/10 Acta 946 (O-10-2051)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338/09</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 xml:space="preserve">"Comunicar al Ejecutivo Nacional el pedido de ampliación de consumo en los rangos R3 1º, R3 2º, R3 3º y R3 4º para Bariloche". Autores: Concejales Silvia Paz y Prof. Alfredo Martín (FG - FpV). Se solicitará su retiro. </w:t>
      </w:r>
      <w:r>
        <w:rPr>
          <w:rFonts w:eastAsia="MS Mincho;ＭＳ 明朝" w:cs="Times New Roman" w:ascii="Times New Roman" w:hAnsi="Times New Roman"/>
          <w:sz w:val="24"/>
          <w:szCs w:val="24"/>
          <w:shd w:fill="FFFF00" w:val="clear"/>
        </w:rPr>
        <w:t>RETIRADA EN LA SESIÓN DEL 29/04/09 ACTA 926/09.</w:t>
      </w:r>
      <w:r>
        <w:rPr>
          <w:rFonts w:eastAsia="MS Mincho;ＭＳ 明朝" w:cs="Times New Roman" w:ascii="Times New Roman" w:hAnsi="Times New Roman"/>
          <w:b/>
          <w:color w:val="FF0000"/>
          <w:sz w:val="24"/>
          <w:szCs w:val="24"/>
          <w:highlight w:val="cyan"/>
          <w:shd w:fill="FFFF00" w:val="clear"/>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339/09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"Autorizar al Departamento Ejecutivo descubierto bancario hasta el 4% en forma temporaria". Autor: Intendente Municipal, Sr. Marcelo Cascón. Colaboradores: Secretario de Economía, Obras y Servicios Públicos, Dr. Federico Lutz. .</w:t>
      </w:r>
      <w:r>
        <w:rPr>
          <w:rFonts w:eastAsia="MS Mincho;ＭＳ 明朝" w:cs="Times New Roman" w:ascii="Times New Roman" w:hAnsi="Times New Roman"/>
          <w:sz w:val="24"/>
          <w:szCs w:val="24"/>
          <w:shd w:fill="00FF00" w:val="clear"/>
          <w:lang w:val="es-MX"/>
        </w:rPr>
        <w:t xml:space="preserve"> Aprobado 29/04/09 – Acta 927/09 (O-09-1904).</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Declaración 340/09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científico, social y educativo el V Congreso Internacional de Etnobotánica (ICEB 2009)". Autor: Concejal Darío Rodríguez Duch (ARI). Colaboradoras: Sras. Viviana Gelain y Cristina Painefil. Sobre Tablas. . </w:t>
      </w:r>
      <w:r>
        <w:rPr>
          <w:rFonts w:eastAsia="MS Mincho;ＭＳ 明朝" w:cs="Times New Roman" w:ascii="Times New Roman" w:hAnsi="Times New Roman"/>
          <w:sz w:val="24"/>
          <w:szCs w:val="24"/>
          <w:shd w:fill="00FF00" w:val="clear"/>
          <w:lang w:val="es-MX"/>
        </w:rPr>
        <w:t xml:space="preserve"> Aprobado 23/04/09 – Acta 926/09 (D-09-1398).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341/09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Ordenanza 1792-CM-07". Autores: Concejales Silvia Paz y Prof. Alfredo Martín (FG - FpV) y Daniel Pardo (PPR). A Asesoría Letrada y a las Comisiones de Acción Social y de Gobierno y Legales.</w:t>
      </w:r>
      <w:r>
        <w:rPr>
          <w:rFonts w:eastAsia="MS Mincho;ＭＳ 明朝" w:cs="Times New Roman" w:ascii="Times New Roman" w:hAnsi="Times New Roman"/>
          <w:sz w:val="24"/>
          <w:shd w:fill="00FF00" w:val="clear"/>
        </w:rPr>
        <w:t xml:space="preserve"> Aprobado ´02/09/10 Acta 949 (O-10-2065)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342/09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Poder Ejecutivo provincia apoyo prórroga contrato energía de  la CEB". Autores: Intendente Municipal, Sr. Marcelo Cascón y Concejales Darío Barriga (FpV); Claudio Otano, Laura Alves (CpD); Silvana Camelli (PJCcP); Daniel Pardo (PPR) y Francisco De Cesare (PS). Sobre Tablas.</w:t>
      </w:r>
      <w:r>
        <w:rPr>
          <w:rFonts w:eastAsia="MS Mincho;ＭＳ 明朝" w:cs="Times New Roman" w:ascii="Times New Roman" w:hAnsi="Times New Roman"/>
          <w:sz w:val="24"/>
          <w:szCs w:val="24"/>
          <w:shd w:fill="00FF00" w:val="clear"/>
          <w:lang w:val="es-MX"/>
        </w:rPr>
        <w:t xml:space="preserve"> Aprobado 23/04/09 – Acta 926/09 (C-09-637).</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343/09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"Establecer sistema de liquidación y ejecución de tasas ABL sobre lotes catalogados "baldíos". Autor: Concejal Darío Rodríguez Duch (ARI). Coautores: Cdor. Mario Bevilaqua, Ana María Fresztav, Arq. Norberto Rodríguez, Diana Ortiz, Ana María Battaglini y Lic. Ana Ochoa. Iniciativa: Vecinos Autoconvocados por las Tasas Justas.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344/09</w:t>
      </w:r>
      <w:r>
        <w:rPr>
          <w:rFonts w:eastAsia="MS Mincho;ＭＳ 明朝" w:cs="Times New Roman" w:ascii="Times New Roman" w:hAnsi="Times New Roman"/>
          <w:sz w:val="24"/>
          <w:szCs w:val="24"/>
        </w:rPr>
        <w:t>: "Declaración de interés municipal a la actividad desarrollada por la Asociación Civil de Consumidores Patagónicos". Autor: Concejal Ángel Darío Barriga (FpV-SUR). Iniciativa: Asociación Civil de Consumidores Patagónicos. Sobre tablas. .</w:t>
      </w:r>
      <w:r>
        <w:rPr>
          <w:rFonts w:eastAsia="MS Mincho;ＭＳ 明朝" w:cs="Times New Roman" w:ascii="Times New Roman" w:hAnsi="Times New Roman"/>
          <w:sz w:val="24"/>
          <w:szCs w:val="24"/>
          <w:shd w:fill="00FF00" w:val="clear"/>
          <w:lang w:val="es-MX"/>
        </w:rPr>
        <w:t xml:space="preserve"> Aprobado 07/05/09 – Acta 928/09 (D-09-1404).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345/09</w:t>
      </w:r>
      <w:r>
        <w:rPr>
          <w:rFonts w:eastAsia="MS Mincho;ＭＳ 明朝" w:cs="Times New Roman" w:ascii="Times New Roman" w:hAnsi="Times New Roman"/>
          <w:sz w:val="24"/>
          <w:szCs w:val="24"/>
        </w:rPr>
        <w:t xml:space="preserve">"Aprobar usos y parámetros urbanísticos para la parcela: 19-2-J-005-02 B y 02 C. Autor: Intendente Municipal, Sr. Marcelo Cascón. Colaboradores: Secretaria de Planeamiento y Medio Ambiente, Arq. Fabiela Orlandi, Secretario de Gobierno y Participación Ciudadana, Dr. Nelson Vigueras y Subsecretaria de Gestión Urbana, Arq. Estela Arias. A Asesoría Letrada y a la Comisión de Gobierno y Legales. Con solicitud de Preferencia 1º sesión. </w:t>
      </w:r>
      <w:r>
        <w:rPr>
          <w:rFonts w:eastAsia="MS Mincho;ＭＳ 明朝" w:cs="Times New Roman" w:ascii="Times New Roman" w:hAnsi="Times New Roman"/>
          <w:sz w:val="24"/>
          <w:szCs w:val="24"/>
          <w:shd w:fill="FF0000" w:val="clear"/>
        </w:rPr>
        <w:t>Rechazado en la sesión del 29 de mayo de 2009, Acta 930/09.</w:t>
      </w:r>
      <w:r>
        <w:rPr>
          <w:rFonts w:eastAsia="MS Mincho;ＭＳ 明朝" w:cs="Times New Roman" w:ascii="Times New Roman" w:hAnsi="Times New Roman"/>
          <w:b/>
          <w:color w:val="FF0000"/>
          <w:sz w:val="24"/>
          <w:szCs w:val="24"/>
          <w:highlight w:val="cyan"/>
          <w:shd w:fill="FFFF00" w:val="clear"/>
          <w:lang w:val="es-MX"/>
        </w:rPr>
        <w:tab/>
        <w:t>LIBRO 65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346/09</w:t>
      </w:r>
      <w:r>
        <w:rPr>
          <w:rFonts w:eastAsia="MS Mincho;ＭＳ 明朝" w:cs="Times New Roman" w:ascii="Times New Roman" w:hAnsi="Times New Roman"/>
          <w:sz w:val="24"/>
          <w:szCs w:val="24"/>
        </w:rPr>
        <w:t xml:space="preserve">: "Modificar la ordenanza 704-CM-97, artículo 2, inciso c". Autora: Concejal Laura Alves (CpD). Iniciativa: Patricia Rodríguez (Secretaria Bloque CpD). Colaboradora: Alejandra Douglas (Secretaria Concejal Laura Alves). A Asesoría Letrada y a la Comisión de Gobierno y Legales. </w:t>
      </w:r>
      <w:r>
        <w:rPr>
          <w:rFonts w:eastAsia="MS Mincho;ＭＳ 明朝" w:cs="Times New Roman" w:ascii="Times New Roman" w:hAnsi="Times New Roman"/>
          <w:sz w:val="24"/>
          <w:szCs w:val="24"/>
          <w:shd w:fill="00FF00" w:val="clear"/>
          <w:lang w:val="es-MX"/>
        </w:rPr>
        <w:t>Aprobado 18/06/09 – Acta 931/09 (O-09-1917).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347/09</w:t>
      </w:r>
      <w:r>
        <w:rPr>
          <w:rFonts w:eastAsia="MS Mincho;ＭＳ 明朝" w:cs="Times New Roman" w:ascii="Times New Roman" w:hAnsi="Times New Roman"/>
          <w:sz w:val="24"/>
          <w:szCs w:val="24"/>
        </w:rPr>
        <w:t xml:space="preserve">: "Centro Municipal de Documentación Ambiental". Autores: Concejales Ángel Darío Barriga y Arabela Carreras (FpV-SUR). Colaboradores; Lic. Fabián Zampini y Teresa Schunk (Asesora Bloque Sur). A Asesoría Letrada y a la Comisiones de Obras y Planeamiento y de Gobierno y Legales. </w:t>
      </w:r>
      <w:r>
        <w:rPr>
          <w:rFonts w:eastAsia="MS Mincho;ＭＳ 明朝" w:cs="Times New Roman" w:ascii="Times New Roman" w:hAnsi="Times New Roman"/>
          <w:b/>
          <w:color w:val="FF0000"/>
          <w:sz w:val="24"/>
          <w:szCs w:val="24"/>
          <w:highlight w:val="cyan"/>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348/09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Campaña "Un canto a la vida". Día nacional de la donación de órganos". Autor: Concejal Daniel Pardo (PPR). Colaboradora: Fernanda Chueri. Iniciativa: Fundación Patagonia para la Salud, Pte. Dr. Nelson Junqueras. Sobre tablas. .</w:t>
      </w:r>
      <w:r>
        <w:rPr>
          <w:rFonts w:eastAsia="MS Mincho;ＭＳ 明朝" w:cs="Times New Roman" w:ascii="Times New Roman" w:hAnsi="Times New Roman"/>
          <w:sz w:val="24"/>
          <w:szCs w:val="24"/>
          <w:shd w:fill="00FF00" w:val="clear"/>
          <w:lang w:val="es-MX"/>
        </w:rPr>
        <w:t xml:space="preserve"> Aprobado 07/05/09 – Acta 928/09 (D-09-1405).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349/09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"Clasificación en origen de los residuos sólidos urbanos. Reutilización y reciclado de bolsas". Autores: Concejales Ángel Darío Barriga y Arabela Carreras (FpV-SUR). Colaboradores: Graciela Costamagna y René Barriga (FpV-SUR). A Asesoría Letrada y a las Comisiones de Servicios, Tránsito y Transporte y de Gobierno y Legales. </w:t>
      </w:r>
      <w:r>
        <w:rPr>
          <w:rFonts w:eastAsia="MS Mincho;ＭＳ 明朝" w:cs="Times New Roman" w:ascii="Times New Roman" w:hAnsi="Times New Roman"/>
          <w:b/>
          <w:color w:val="FF0000"/>
          <w:sz w:val="24"/>
          <w:szCs w:val="24"/>
          <w:highlight w:val="cyan"/>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350/09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la Campaña Nacional de Educación vial "Educando por la vida". Autor: Intendente Municipal, Sr. Marcelo Cascón. Iniciativa: Directora General de Gobierno, Legal, Técnica y Tránsito y Transporte, Sra. Guillermina Alaniz Gatius y Director Nacional de Ventas Editorial Nuevo Mundo S.R.L. y Lic. Carlos Wecera. Colaboradora: Directora General de Gobierno, Legal, Técnica y Tránsito y Transporte, Sra. Guillermina Alaniz Gatius. A la Comisión de Gobierno y Legales.</w:t>
      </w:r>
      <w:r>
        <w:rPr>
          <w:rFonts w:eastAsia="MS Mincho;ＭＳ 明朝" w:cs="Times New Roman" w:ascii="Times New Roman" w:hAnsi="Times New Roman"/>
          <w:sz w:val="24"/>
          <w:szCs w:val="24"/>
          <w:shd w:fill="00FF00" w:val="clear"/>
          <w:lang w:val="es-MX"/>
        </w:rPr>
        <w:t xml:space="preserve"> Aprobado 18/06/09 – Acta 931/09 (D-09-1408).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351/09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el 19 de noviembre de cada año como día de la Prevención del Abuso Infantil". Autoras: Concejales Silvana Camelli (PCcP) y Laura Alves (CpD). Colaboradores: Lic. Mónica Laura Creus Ureta y Legislador PCP Nelson Daniel Cortés. A Asesoría Letrada y a la Comisión de Gobierno y Legales. .</w:t>
      </w:r>
      <w:r>
        <w:rPr>
          <w:rFonts w:eastAsia="MS Mincho;ＭＳ 明朝" w:cs="Times New Roman" w:ascii="Times New Roman" w:hAnsi="Times New Roman"/>
          <w:sz w:val="24"/>
          <w:szCs w:val="24"/>
          <w:shd w:fill="00FF00" w:val="clear"/>
          <w:lang w:val="es-MX"/>
        </w:rPr>
        <w:t xml:space="preserve"> Aprobado 03/09/09 – Acta 935/09 (O-09-1941).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352/09</w:t>
      </w:r>
      <w:r>
        <w:rPr>
          <w:rFonts w:eastAsia="MS Mincho;ＭＳ 明朝" w:cs="Times New Roman" w:ascii="Times New Roman" w:hAnsi="Times New Roman"/>
          <w:sz w:val="24"/>
          <w:szCs w:val="24"/>
        </w:rPr>
        <w:t xml:space="preserve">: "Tasas de servicios Villa América y Cerro Catedral". Autor: Intendente Municipal, Sr. Marcelo Cascón. Colaborador: Secretario de Economía, Obras y Servicios Públicos, Dr. Federico Lutz. A Asesoría Letrada y a las Comisiones de Economía y de Gobierno y Legales. Con solicitud de Preferencia 1º sesión. </w:t>
      </w:r>
      <w:r>
        <w:rPr>
          <w:rFonts w:eastAsia="MS Mincho;ＭＳ 明朝" w:cs="Times New Roman" w:ascii="Times New Roman" w:hAnsi="Times New Roman"/>
          <w:sz w:val="24"/>
          <w:szCs w:val="24"/>
          <w:shd w:fill="00FF00" w:val="clear"/>
          <w:lang w:val="es-MX"/>
        </w:rPr>
        <w:t>Aprobado 29/05/09 – Acta 930/09 (O-09-1912).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353/09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"Dar en comodato a Asociación Comunicadores Barriales del Frutillar parte inmueble NC 19-2-J-185-02 y rectificación ordenanza 555-CM-96". Autor: Intendente Municipal, Sr. Marcelo Cascón. Colaborador: Secretario de Gobierno y Participación Ciudadana, Dr. Nelson Vigueras.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66</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354/09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"Otorgar nuevo plazo 5 años, artículo 3º Ordenanza 1325-CM-03". Autor: Intendente Municipal, Sr. Marcelo Cascón. Colaborador: Secretario de Gobierno y Participación Ciudadana, Dr. Nelson Vigueras. A Asesoría Letrada y a las Comisiones de Obras y Planeamiento y de Gobierno y Legales. .</w:t>
      </w:r>
      <w:r>
        <w:rPr>
          <w:rFonts w:eastAsia="MS Mincho;ＭＳ 明朝" w:cs="Times New Roman" w:ascii="Times New Roman" w:hAnsi="Times New Roman"/>
          <w:sz w:val="24"/>
          <w:szCs w:val="24"/>
          <w:shd w:fill="00FF00" w:val="clear"/>
          <w:lang w:val="es-MX"/>
        </w:rPr>
        <w:t xml:space="preserve"> Aprobado 03/09/09 – Acta 935/09 (O-09-1942).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355/09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"Autorizar firma de convenio con el Ministerio de Educación de la Provincia de Río Negro". Autor: Intendente Municipal, Sr. Marcelo Cascón. Colaboradora: Secretaria de Desarrollo Social, Norma Beatriz Gómez y Secretario de Gobierno y Participación Ciudadana, Dr. Nelson Vigueras. Sobre tablas. .</w:t>
      </w:r>
      <w:r>
        <w:rPr>
          <w:rFonts w:eastAsia="MS Mincho;ＭＳ 明朝" w:cs="Times New Roman" w:ascii="Times New Roman" w:hAnsi="Times New Roman"/>
          <w:sz w:val="24"/>
          <w:szCs w:val="24"/>
          <w:shd w:fill="00FF00" w:val="clear"/>
          <w:lang w:val="es-MX"/>
        </w:rPr>
        <w:t xml:space="preserve"> Aprobado 07/05/09 – Acta 928/09 (0-09-1905).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356/09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"Ceder en comodato parcela a la Asociación Tiro Federal Bariloche". Autores: Concejales Lic. Ángel Darío Barriga, Prof. Arabela Carreras y Hugo Cejas (FpV-SUR). Colaboradores: Prof. René Barriga y Prof. Graciela Costamagna.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357/09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"Establecer parámetros urbanísticos para las parcelas DC: 19-2-D300-6 y 07A. Previa de obra Nº 21204-06, propiedad de Arturo Iglesias Paiz y Adriana Nielsen". Autor: Intendente Municipal, Sr. Marcelo Cascón. Colaboradoras: Secretaria de Planeamiento y Medio Ambiente, Arq. Fabiela Orlandi y Subsecretaria de Gestión Urbana, Arq. Estela Arias. Con dictamen de la Comisión de Gobierno y Legales. </w:t>
      </w:r>
      <w:r>
        <w:rPr>
          <w:rFonts w:eastAsia="MS Mincho;ＭＳ 明朝" w:cs="Times New Roman" w:ascii="Times New Roman" w:hAnsi="Times New Roman"/>
          <w:sz w:val="24"/>
          <w:szCs w:val="24"/>
          <w:shd w:fill="00FF00" w:val="clear"/>
          <w:lang w:val="es-MX"/>
        </w:rPr>
        <w:t>Aprobado 29/05/09 – Acta 930/09 (O-09-1913).</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358/09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"Creación del Registro Único Laboral". Autora: Concejal Silvana Camelli (PCcP). Colaboradores: Dirigentes gremiales de San Carlos de Bariloche; Estudio Jurídico Merli &amp; Asociados y Norberto Camelli (Secretario Bloque PCcP). A Asesoría Letrada y a la Comisión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00" w:val="clear"/>
        </w:rPr>
        <w:t xml:space="preserve"> Aprobado 25/11/10 Acta 955 (O-10-2102)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359/09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"Crea Comisión Permanente de Registro de empresas y nuevos emprendimientos". Autora: Concejal Silvana Camelli (PCcP). A Asesoría Letrada y a la Comisión de Gobierno y Legales.</w:t>
      </w:r>
      <w:r>
        <w:rPr>
          <w:rFonts w:eastAsia="MS Mincho;ＭＳ 明朝" w:cs="Times New Roman" w:ascii="Times New Roman" w:hAnsi="Times New Roman"/>
          <w:b/>
          <w:color w:val="FF0000"/>
          <w:sz w:val="24"/>
          <w:szCs w:val="24"/>
          <w:highlight w:val="cyan"/>
          <w:lang w:val="es-MX"/>
        </w:rPr>
        <w:tab/>
        <w:t>LIBRO 66</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Declaración 360/09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"Declarar de interés municipal XIX Encuentro Nacional de Profesores de Geografía". Autores: Concejales Lic. Ángel Darío Barriga y Prof. Arabela Carreras. Colaboradora: Teresa Schunk (Secretario Bloque SUR). Sobre tablas.</w:t>
      </w:r>
      <w:r>
        <w:rPr>
          <w:rFonts w:eastAsia="MS Mincho;ＭＳ 明朝" w:cs="Times New Roman" w:ascii="Times New Roman" w:hAnsi="Times New Roman"/>
          <w:sz w:val="24"/>
          <w:szCs w:val="24"/>
          <w:shd w:fill="00FF00" w:val="clear"/>
          <w:lang w:val="es-MX"/>
        </w:rPr>
        <w:t xml:space="preserve"> Aprobado 29/05/09 – Acta 930/09 (D-09-1406).</w:t>
      </w:r>
    </w:p>
    <w:p>
      <w:pPr>
        <w:pStyle w:val="Textosinformato"/>
        <w:jc w:val="both"/>
        <w:rPr>
          <w:rFonts w:ascii="Times New Roman" w:hAnsi="Times New Roman" w:eastAsia="MS Mincho;ＭＳ 明朝" w:cs="Times New Roman"/>
          <w:b/>
          <w:b/>
          <w:bCs/>
          <w:sz w:val="24"/>
          <w:szCs w:val="24"/>
          <w:u w:val="single"/>
        </w:rPr>
      </w:pPr>
      <w:r>
        <w:rPr>
          <w:rFonts w:eastAsia="MS Mincho;ＭＳ 明朝" w:cs="Times New Roman" w:ascii="Times New Roman" w:hAnsi="Times New Roman"/>
          <w:b/>
          <w:bCs/>
          <w:sz w:val="24"/>
          <w:szCs w:val="24"/>
          <w:u w:val="single"/>
        </w:rPr>
      </w:r>
    </w:p>
    <w:p>
      <w:pPr>
        <w:pStyle w:val="Textosinformato"/>
        <w:jc w:val="both"/>
        <w:rPr/>
      </w:pPr>
      <w:r>
        <w:rPr>
          <w:rFonts w:eastAsia="MS Mincho;ＭＳ 明朝" w:cs="Times New Roman" w:ascii="Times New Roman" w:hAnsi="Times New Roman"/>
          <w:b/>
          <w:bCs/>
          <w:sz w:val="24"/>
          <w:szCs w:val="24"/>
          <w:u w:val="single"/>
        </w:rPr>
        <w:t>Proyecto de Ordenanza 361/09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"Aprobar contrato de comodato suscripto con la Institución Salesiana San Francisco Javier". Autor: Intendente Municipal, Marcelo Cascón. Colaborador: Secretario de Economía, Obras y Servicios Públicos a/c de Secretaría de Gobierno y Participación Ciudadana, Dr. Federico Lutz. A Asesoría Letrada y a las Comisiones de Obras y Planeamiento y de Gobierno y Legales. </w:t>
      </w:r>
      <w:r>
        <w:rPr>
          <w:rFonts w:eastAsia="MS Mincho;ＭＳ 明朝" w:cs="Times New Roman" w:ascii="Times New Roman" w:hAnsi="Times New Roman"/>
          <w:sz w:val="28"/>
          <w:szCs w:val="24"/>
          <w:shd w:fill="FF0000" w:val="clear"/>
        </w:rPr>
        <w:t>RECHAZADO 15/09/11 ACTA 970/11</w:t>
      </w:r>
      <w:r>
        <w:rPr>
          <w:rFonts w:eastAsia="MS Mincho;ＭＳ 明朝" w:cs="Times New Roman" w:ascii="Times New Roman" w:hAnsi="Times New Roman"/>
          <w:b/>
          <w:color w:val="FF0000"/>
          <w:sz w:val="24"/>
          <w:szCs w:val="24"/>
          <w:highlight w:val="cyan"/>
          <w:shd w:fill="FFFF00" w:val="clear"/>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Ordenanza 362/09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"Modificar Ordenanza 1575-CM-05: Remuneración Intendente, Concejales, Tribunal de Contralor y demás funcionarios políticos designados". Autor: Intendente Municipal, Marcelo Cascón. Colaborador: Secretario de Economía, Obras y Servicios Públicos a/c de Secretaría de Gobierno y Participación Ciudadana, Dr. Federico Lutz. Sobre tablas. </w:t>
      </w:r>
      <w:r>
        <w:rPr>
          <w:rFonts w:eastAsia="MS Mincho;ＭＳ 明朝" w:cs="Times New Roman" w:ascii="Times New Roman" w:hAnsi="Times New Roman"/>
          <w:sz w:val="24"/>
          <w:szCs w:val="24"/>
          <w:shd w:fill="FF0000" w:val="clear"/>
        </w:rPr>
        <w:t>Rechazado en la sesión del 29 de mayo de 2009, Acta 930/09.</w:t>
      </w:r>
      <w:r>
        <w:rPr>
          <w:rFonts w:eastAsia="MS Mincho;ＭＳ 明朝" w:cs="Times New Roman" w:ascii="Times New Roman" w:hAnsi="Times New Roman"/>
          <w:b/>
          <w:color w:val="FF0000"/>
          <w:sz w:val="24"/>
          <w:szCs w:val="24"/>
          <w:highlight w:val="cyan"/>
          <w:shd w:fill="FFFF00" w:val="clear"/>
          <w:lang w:val="es-MX"/>
        </w:rPr>
        <w:tab/>
        <w:t>LIBRO 66</w:t>
      </w:r>
    </w:p>
    <w:p>
      <w:pPr>
        <w:pStyle w:val="Textosinformato"/>
        <w:jc w:val="both"/>
        <w:rPr/>
      </w:pPr>
      <w:r>
        <w:rPr/>
      </w:r>
    </w:p>
    <w:p>
      <w:pPr>
        <w:pStyle w:val="Textosinformato"/>
        <w:jc w:val="both"/>
        <w:rPr/>
      </w:pPr>
      <w:r>
        <w:rPr>
          <w:rFonts w:eastAsia="MS Mincho;ＭＳ 明朝" w:cs="Times New Roman" w:ascii="Times New Roman" w:hAnsi="Times New Roman"/>
          <w:b/>
          <w:bCs/>
          <w:sz w:val="24"/>
          <w:szCs w:val="24"/>
          <w:u w:val="single"/>
        </w:rPr>
        <w:t>Proyecto de Ordenanza 363/09</w:t>
      </w:r>
      <w:r>
        <w:rPr>
          <w:rFonts w:eastAsia="MS Mincho;ＭＳ 明朝" w:cs="Times New Roman" w:ascii="Times New Roman" w:hAnsi="Times New Roman"/>
          <w:b/>
          <w:bCs/>
          <w:sz w:val="24"/>
          <w:szCs w:val="24"/>
        </w:rPr>
        <w:t>:</w:t>
      </w:r>
      <w:r>
        <w:rPr>
          <w:rFonts w:eastAsia="MS Mincho;ＭＳ 明朝" w:cs="Times New Roman" w:ascii="Times New Roman" w:hAnsi="Times New Roman"/>
          <w:sz w:val="24"/>
          <w:szCs w:val="24"/>
        </w:rPr>
        <w:t xml:space="preserve"> "Otorgar en comodato a Universidad Nacional del Comahue -CRUB-, parte del inmueble designado catastralmente 19-2-D-038-1C para gimnasio y áreas de servicios". Autor: Intendente Municipal, Marcelo Cascón. Colaboradores: Secretaria de  Planeamiento y Medio Ambiente, Arq. Fabiela Orlandi; Subsecretaria de Gestión Urbana, Arq. Estela Arias; Asesor Letrado, Dr. Daniel Balduini; Lic. Daniel Nataine y Arq. Mónica González del Centro Universitario Regional. Sobre tablas. </w:t>
      </w:r>
      <w:r>
        <w:rPr>
          <w:rFonts w:eastAsia="MS Mincho;ＭＳ 明朝" w:cs="Times New Roman" w:ascii="Times New Roman" w:hAnsi="Times New Roman"/>
          <w:sz w:val="24"/>
          <w:szCs w:val="24"/>
          <w:shd w:fill="FF00FF" w:val="clear"/>
        </w:rPr>
        <w:t>.</w:t>
      </w:r>
      <w:r>
        <w:rPr>
          <w:rFonts w:eastAsia="MS Mincho;ＭＳ 明朝" w:cs="Times New Roman" w:ascii="Times New Roman" w:hAnsi="Times New Roman"/>
          <w:sz w:val="24"/>
          <w:szCs w:val="24"/>
          <w:shd w:fill="FF00FF" w:val="clear"/>
          <w:lang w:val="es-MX"/>
        </w:rPr>
        <w:t xml:space="preserve"> Aprobado 29/05/09 – Acta 930/09 (APROBADO EN 1º LECTURA).</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zCs w:val="24"/>
          <w:shd w:fill="00FF00" w:val="clear"/>
          <w:lang w:val="es-MX"/>
        </w:rPr>
        <w:t>Aprobado 18/06/09 – Acta 931/09 (O-09-1916).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364/09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"Autorizar al Señor Intendente municipal a suscribir convenio marco con la Asociación Civil Rionegrina de Análisis Político". Autor: Intendente Municipal, Marcelo Cascón. Colaboradores: Secretario de Economía, Obras y Servicios Públicos a/c de Secretaría de Gobierno y Participación Ciudadana, Dr. Federico Lutz y Coordinador Política de Juventud, Sr. Daniel Pincheira. </w:t>
      </w:r>
      <w:r>
        <w:rPr>
          <w:rFonts w:eastAsia="MS Mincho;ＭＳ 明朝" w:cs="Times New Roman" w:ascii="Times New Roman" w:hAnsi="Times New Roman"/>
          <w:sz w:val="24"/>
          <w:szCs w:val="24"/>
          <w:shd w:fill="00FF00" w:val="clear"/>
          <w:lang w:val="es-MX"/>
        </w:rPr>
        <w:t>Aprobado 17/12/09 – Acta 939/09 (O-09-1985).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365/09</w:t>
      </w:r>
      <w:r>
        <w:rPr>
          <w:rFonts w:eastAsia="MS Mincho;ＭＳ 明朝" w:cs="Times New Roman" w:ascii="Times New Roman" w:hAnsi="Times New Roman"/>
          <w:sz w:val="24"/>
          <w:szCs w:val="24"/>
        </w:rPr>
        <w:t>: "Marco regulatorio para la instalación y funcionamiento de hipermercados". Autores: Concejales Alfredo Martín y Silvia Paz (FG- FpV) Colaborador: Arq. Carlos Valeri. Iniciativa: Concejal Julio Acavallo, período 1995-1999.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366/09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"Ampliación Presupuesto 2009". Autor: Intendente Municipal, Marcelo Cascón. Colaboradores: Secretario de Economía, Obras y Servicios Públicos a/c de Secretaría de Gobierno y Participación Ciudadana, Dr. Federico Lutz y Secretaria de Desarrollo Social, Sra. Norma Beatriz Gómez. A Asesoría Letrada y a las Comisiones de Economía y de Gobierno y Legales.(SOBRE TABLAS)</w:t>
      </w:r>
      <w:r>
        <w:rPr>
          <w:rFonts w:eastAsia="MS Mincho;ＭＳ 明朝" w:cs="Times New Roman" w:ascii="Times New Roman" w:hAnsi="Times New Roman"/>
          <w:sz w:val="24"/>
          <w:szCs w:val="24"/>
          <w:shd w:fill="00FF00" w:val="clear"/>
          <w:lang w:val="es-MX"/>
        </w:rPr>
        <w:t xml:space="preserve"> Aprobado 18/06/09 – Acta 931/09 (O-09-1918).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367/09</w:t>
      </w:r>
      <w:r>
        <w:rPr>
          <w:rFonts w:eastAsia="MS Mincho;ＭＳ 明朝" w:cs="Times New Roman" w:ascii="Times New Roman" w:hAnsi="Times New Roman"/>
          <w:sz w:val="24"/>
          <w:szCs w:val="24"/>
        </w:rPr>
        <w:t>: "Declarar de interés municipal la VI edición del Tetratlón del Catedral". Autores: Concejales Darío Barriga, Hugo Cejas (FpV-SUR); Silvana Camelli (PCcP); Alfredo Martín (FG-FpV); Daniel Pardo (PPR); Claudio Otano (CpD); Darío Rodríguez Duch (ARI). Iniciativa: Club Andino Bariloche. Sobre tablas.</w:t>
      </w:r>
      <w:r>
        <w:rPr>
          <w:rFonts w:eastAsia="MS Mincho;ＭＳ 明朝" w:cs="Times New Roman" w:ascii="Times New Roman" w:hAnsi="Times New Roman"/>
          <w:sz w:val="24"/>
          <w:szCs w:val="24"/>
          <w:shd w:fill="00FF00" w:val="clear"/>
          <w:lang w:val="es-MX"/>
        </w:rPr>
        <w:t xml:space="preserve"> Aprobado 18/06/09 – Acta 931/09 (D-09-1407).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368/09</w:t>
      </w:r>
      <w:r>
        <w:rPr>
          <w:rFonts w:eastAsia="MS Mincho;ＭＳ 明朝" w:cs="Times New Roman" w:ascii="Times New Roman" w:hAnsi="Times New Roman"/>
          <w:sz w:val="24"/>
          <w:szCs w:val="24"/>
        </w:rPr>
        <w:t>: "Aceptación donación de un DVD Ranser, efectuada por la artista Alba Sonia Franchi". Autor: Intendente Municipal, Marcelo Cascón. Colaboradores: Secretario de Economía, Obras y Servicios Públicos a/c de Secretaría de Gobierno y Participación Ciudadana, Dr. Federico Lutz y Secretaria de Cultura, Lic. M. Victoria Arroyo Menéndez. Sobre tablas.</w:t>
      </w:r>
      <w:r>
        <w:rPr>
          <w:rFonts w:eastAsia="MS Mincho;ＭＳ 明朝" w:cs="Times New Roman" w:ascii="Times New Roman" w:hAnsi="Times New Roman"/>
          <w:sz w:val="24"/>
          <w:szCs w:val="24"/>
          <w:shd w:fill="00FF00" w:val="clear"/>
          <w:lang w:val="es-MX"/>
        </w:rPr>
        <w:t xml:space="preserve"> Aprobado 18/06/09 – Acta 931/09 (O-09-1919).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369/09</w:t>
      </w:r>
      <w:r>
        <w:rPr>
          <w:rFonts w:eastAsia="MS Mincho;ＭＳ 明朝" w:cs="Times New Roman" w:ascii="Times New Roman" w:hAnsi="Times New Roman"/>
          <w:sz w:val="24"/>
          <w:szCs w:val="24"/>
        </w:rPr>
        <w:t>: "Aceptación donación de un TV Grundig de 26’ efectuado por verARTE Coordinadora Valeria Fiala". Autor: Intendente Municipal, Marcelo Cascón. Colaboradores: Secretario de Economía, Obras y Servicios Públicos a/c de Secretaría de Gobierno y Participación Ciudadana, Dr. Federico Lutz y Secretaria de Cultura, Lic. María Vitoria Arroyo Menéndez. Sobre tablas.</w:t>
      </w:r>
      <w:r>
        <w:rPr>
          <w:rFonts w:eastAsia="MS Mincho;ＭＳ 明朝" w:cs="Times New Roman" w:ascii="Times New Roman" w:hAnsi="Times New Roman"/>
          <w:sz w:val="24"/>
          <w:szCs w:val="24"/>
          <w:shd w:fill="00FF00" w:val="clear"/>
          <w:lang w:val="es-MX"/>
        </w:rPr>
        <w:t xml:space="preserve"> Aprobado 18/06/09 – Acta 931/09 (O-09-1920).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370/09</w:t>
      </w:r>
      <w:r>
        <w:rPr>
          <w:rFonts w:eastAsia="MS Mincho;ＭＳ 明朝" w:cs="Times New Roman" w:ascii="Times New Roman" w:hAnsi="Times New Roman"/>
          <w:sz w:val="24"/>
          <w:szCs w:val="24"/>
        </w:rPr>
        <w:t>: "Comunicar urgente necesidad de apertura centro infantil CENS 9". Autores: Concejales Ángel Darío Barriga y Arabela Carreras (FpV-SUR) y Alfredo Martín y Silvia Paz (FG-FpV). Colaboradora: Sra. Teresa Schunk (Secretaria SUR). Se solicitará su retiro</w:t>
      </w:r>
      <w:r>
        <w:rPr>
          <w:rFonts w:eastAsia="MS Mincho;ＭＳ 明朝" w:cs="Times New Roman" w:ascii="Times New Roman" w:hAnsi="Times New Roman"/>
          <w:sz w:val="24"/>
          <w:szCs w:val="24"/>
          <w:shd w:fill="FFFF00" w:val="clear"/>
        </w:rPr>
        <w:t>. RETIRADO EL 18/06/09 ACTA 931/09.</w:t>
      </w:r>
      <w:r>
        <w:rPr>
          <w:rFonts w:eastAsia="MS Mincho;ＭＳ 明朝" w:cs="Times New Roman" w:ascii="Times New Roman" w:hAnsi="Times New Roman"/>
          <w:b/>
          <w:color w:val="FF0000"/>
          <w:sz w:val="24"/>
          <w:szCs w:val="24"/>
          <w:highlight w:val="cyan"/>
          <w:shd w:fill="FFFF00" w:val="clear"/>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371/09</w:t>
      </w:r>
      <w:r>
        <w:rPr>
          <w:rFonts w:eastAsia="MS Mincho;ＭＳ 明朝" w:cs="Times New Roman" w:ascii="Times New Roman" w:hAnsi="Times New Roman"/>
          <w:sz w:val="24"/>
          <w:szCs w:val="24"/>
        </w:rPr>
        <w:t>: "Adhesión a la ley provincial 651 - Creación registro municipal de transporte turístico". Autores: Concejales Silvana Camelli (PCcP) y Laura Alves (CpD). Colaboradores: Sres. Norberto Camelli (Secretario Concejal Camelli), Patricia Rodríguez (secretaria CpD) y A.E.T.A.P. (Asociación Empresas de Transportes Automotor de Pasajeros).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372/09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Ordenanza 1394-CM-04". Autor: Intendente Municipal, Marcelo Cascón. Colaboradores: Secretario de Economía, Obras y Servicios Públicos a/c de Secretaría de Gobierno y Participación Ciudadana, Dr. Federico Lutz y Asesor Letrado Municipal, Dr. Daniel Carlos Balduini. A Asesoría Letrada y a la Comisión de Gobierno y Legales</w:t>
      </w:r>
      <w:r>
        <w:rPr>
          <w:rFonts w:eastAsia="MS Mincho;ＭＳ 明朝" w:cs="Times New Roman" w:ascii="Times New Roman" w:hAnsi="Times New Roman"/>
          <w:sz w:val="24"/>
          <w:szCs w:val="24"/>
          <w:shd w:fill="FF0000" w:val="clear"/>
        </w:rPr>
        <w:t>. . RECHAZADO EL 03/09/09 ACTA 935/09.</w:t>
      </w:r>
      <w:r>
        <w:rPr>
          <w:rFonts w:eastAsia="MS Mincho;ＭＳ 明朝" w:cs="Times New Roman" w:ascii="Times New Roman" w:hAnsi="Times New Roman"/>
          <w:b/>
          <w:color w:val="FF0000"/>
          <w:sz w:val="24"/>
          <w:szCs w:val="24"/>
          <w:highlight w:val="cyan"/>
          <w:shd w:fill="FFFF00" w:val="clear"/>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373/09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"Se adhiere a los decretos N°s. 178/91, 927/96 y 414/98 del Poder Ejecutivo de la Provincia de Río Negro". Autor: Intendente Municipal, Marcelo Cascón. Colaborador: Secretario de Economía, Obras y Servicios Públicos a/c de Secretaría de Gobierno y Participación Ciudadana, Dr. Federico Lutz. A Asesoría Letrada y a la Comisión de Gobierno y Legales. </w:t>
      </w:r>
      <w:r>
        <w:rPr>
          <w:rFonts w:eastAsia="MS Mincho;ＭＳ 明朝" w:cs="Times New Roman" w:ascii="Times New Roman" w:hAnsi="Times New Roman"/>
          <w:sz w:val="24"/>
          <w:szCs w:val="24"/>
          <w:shd w:fill="00FF00" w:val="clear"/>
          <w:lang w:val="es-MX"/>
        </w:rPr>
        <w:t>Aprobado 02/07/09 – Acta 932/09 (O-09-1932).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374/09</w:t>
      </w:r>
      <w:r>
        <w:rPr>
          <w:rFonts w:eastAsia="MS Mincho;ＭＳ 明朝" w:cs="Times New Roman" w:ascii="Times New Roman" w:hAnsi="Times New Roman"/>
          <w:sz w:val="24"/>
          <w:szCs w:val="24"/>
        </w:rPr>
        <w:t>: "Comunicar necesidad conocer cronograma de instalación transmisor de radio modulada Radio Nacional". Autores: Concejales Darío Barriga, Hugo Cejas y Arabela Carreras (Sur-FpV); Alfredo Martín y Silvia Paz (FG-FpV); Claudio Otano (CpD) y Daniel Pardo (PPR) y Darío Rodríguez Duch (ARI). Sobre tablas.</w:t>
      </w:r>
      <w:r>
        <w:rPr>
          <w:rFonts w:eastAsia="MS Mincho;ＭＳ 明朝" w:cs="Times New Roman" w:ascii="Times New Roman" w:hAnsi="Times New Roman"/>
          <w:sz w:val="24"/>
          <w:szCs w:val="24"/>
          <w:shd w:fill="00FF00" w:val="clear"/>
          <w:lang w:val="es-MX"/>
        </w:rPr>
        <w:t xml:space="preserve"> Aprobado 18/06/09 – Acta 931/09 (C-09-641).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375/09</w:t>
      </w:r>
      <w:r>
        <w:rPr>
          <w:rFonts w:eastAsia="MS Mincho;ＭＳ 明朝" w:cs="Times New Roman" w:ascii="Times New Roman" w:hAnsi="Times New Roman"/>
          <w:sz w:val="24"/>
          <w:szCs w:val="24"/>
        </w:rPr>
        <w:t>: "Aprobar usos y parámetros para la parcela 19-2-J-005-02B y 02C Emplazamiento hipermercado". Autores: Intendente Municipal, Marcelo Cascón; Concejales Darío Barriga y Hugo Cejas (Sur-FpV); Alfredo Martín y Silvia Paz (FG- FpV); Laura Alves y Claudio Otano (CpD) y Daniel Pardo (PPR). Colaboradores: Secretario de Economía, Obras y Servicios Públicos a/c de Secretaría de Gobierno y Participación Ciudadana, Dr. Federico Lutz; Secretaria de Planeamiento y Medio Ambiente, Arq. Fabiela Orlandi y Subsecretaria de Gestión Urbana, Arq. Estela Arias. A Comisión Legislativa.</w:t>
      </w:r>
      <w:r>
        <w:rPr>
          <w:rFonts w:eastAsia="MS Mincho;ＭＳ 明朝" w:cs="Times New Roman" w:ascii="Times New Roman" w:hAnsi="Times New Roman"/>
          <w:sz w:val="24"/>
          <w:szCs w:val="24"/>
          <w:shd w:fill="00FF00" w:val="clear"/>
          <w:lang w:val="es-MX"/>
        </w:rPr>
        <w:t xml:space="preserve"> Aprobado 03/09/09 – Acta 935/09 (O-09-1943).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376/09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presentación libro "Los Súper Premios"; autor Pablo Bernasconi". Autor: Secretario de Economía, Obras y Servicios Públicos a/c de Secretaría de Gobierno y Participación Ciudadana, Dr. Federico Lutz (a/c Despacho Intendencia). Colaboradoras: Secretaria de Planeamiento y Medio Ambiente, Arq. Fabiela Orlandi y Subsecretaria de Cultura, Lic. M. Victoria Arroyo Menéndez. A la Comisión de Gobierno y Legales. </w:t>
      </w:r>
      <w:r>
        <w:rPr>
          <w:rFonts w:eastAsia="MS Mincho;ＭＳ 明朝" w:cs="Times New Roman" w:ascii="Times New Roman" w:hAnsi="Times New Roman"/>
          <w:sz w:val="24"/>
          <w:szCs w:val="24"/>
          <w:shd w:fill="00FF00" w:val="clear"/>
          <w:lang w:val="es-MX"/>
        </w:rPr>
        <w:t>Aprobado 02/07/09 – Acta 932/09 (D-09-1410).</w:t>
      </w:r>
    </w:p>
    <w:p>
      <w:pPr>
        <w:pStyle w:val="Textosinformato"/>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377/09</w:t>
      </w:r>
      <w:r>
        <w:rPr>
          <w:rFonts w:eastAsia="MS Mincho;ＭＳ 明朝" w:cs="Times New Roman" w:ascii="Times New Roman" w:hAnsi="Times New Roman"/>
          <w:sz w:val="24"/>
          <w:szCs w:val="24"/>
        </w:rPr>
        <w:t>: "Convocatoria a referéndum popular por la instalación de hipermercado". Autores: Concejales Hugo Cejas, Darío Barriga (FpV-SUR); Alfredo Martín, Silvia Paz (FG-FpV); Claudio Otano, Laura Alves (CpD); Silvana Camelli (PCcP); Daniel Pardo (PPR) y Darío Rodríguez Duch (ARI). Sobre tablas.</w:t>
      </w:r>
      <w:r>
        <w:rPr>
          <w:rFonts w:eastAsia="MS Mincho;ＭＳ 明朝" w:cs="Times New Roman" w:ascii="Times New Roman" w:hAnsi="Times New Roman"/>
          <w:sz w:val="24"/>
          <w:szCs w:val="24"/>
          <w:shd w:fill="00FF00" w:val="clear"/>
          <w:lang w:val="es-MX"/>
        </w:rPr>
        <w:t xml:space="preserve"> Aprobado 18/06/09 – Acta 931/09 (O-09-1914).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378/09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artículo 8º de la Ordenanza 1596-CM-06. Nueva prórroga". Autores: Concejales Silvia Paz, Alfredo Martín (FG-FpV); Silvana Camelli (PCcP); Daniel Pardo (PPR), Claudio Otano, Laura Alves (CpD); Darío Barriga, Hugo Cejas, Arabela Carreras (FpV-SUR) y Darío Rodríguez Duch (ARI). Sobre tablas.</w:t>
      </w:r>
      <w:r>
        <w:rPr>
          <w:rFonts w:eastAsia="MS Mincho;ＭＳ 明朝" w:cs="Times New Roman" w:ascii="Times New Roman" w:hAnsi="Times New Roman"/>
          <w:sz w:val="24"/>
          <w:szCs w:val="24"/>
          <w:shd w:fill="00FF00" w:val="clear"/>
          <w:lang w:val="es-MX"/>
        </w:rPr>
        <w:t xml:space="preserve"> Aprobado 18/06/09 – Acta 931/09 (O-09-1915).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379/09</w:t>
      </w:r>
      <w:r>
        <w:rPr>
          <w:rFonts w:eastAsia="MS Mincho;ＭＳ 明朝" w:cs="Times New Roman" w:ascii="Times New Roman" w:hAnsi="Times New Roman"/>
          <w:sz w:val="24"/>
          <w:szCs w:val="24"/>
        </w:rPr>
        <w:t>: "Prestar  acuerdo llamado a licitación pública obra desagües cloacales Barrio Omega". Autor: Intendente Municipal, Marcelo Cascón. Colaboradores: Secretario de Economía, Obras y Servicios Públicos a/c de Secretaría de Gobierno y Participación Ciudadana, Dr. Federico Lutz y Dirección de Obras por Contrato. Sobre tablas.</w:t>
      </w:r>
      <w:r>
        <w:rPr>
          <w:rFonts w:eastAsia="MS Mincho;ＭＳ 明朝" w:cs="Times New Roman" w:ascii="Times New Roman" w:hAnsi="Times New Roman"/>
          <w:sz w:val="24"/>
          <w:szCs w:val="24"/>
          <w:shd w:fill="00FF00" w:val="clear"/>
          <w:lang w:val="es-MX"/>
        </w:rPr>
        <w:t xml:space="preserve"> Aprobado 18/06/09 – Acta 931/09 (O-09-1921).</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380/09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"Prestar acuerdo llamado a licitación pública obra  red agua barrio Lago Moreno y otros". Autor: Intendente Municipal, Marcelo Cascón. Colaboradores: Secretario de Economía, Obras y Servicios Públicos a/c de Secretaría de Gobierno y Participación Ciudadana, Dr. Federico Lutz y Dirección de Obras por Contrato. Sobre tablas.</w:t>
      </w:r>
      <w:r>
        <w:rPr>
          <w:rFonts w:eastAsia="MS Mincho;ＭＳ 明朝" w:cs="Times New Roman" w:ascii="Times New Roman" w:hAnsi="Times New Roman"/>
          <w:sz w:val="24"/>
          <w:szCs w:val="24"/>
          <w:shd w:fill="00FF00" w:val="clear"/>
          <w:lang w:val="es-MX"/>
        </w:rPr>
        <w:t xml:space="preserve"> Aprobado 18/06/09 – Acta 931/09 (O-09-1922).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381/09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"Prestar  acuerdo llamado a licitación pública obra red cloacal barrio San Francisco II, III y IV – 1º etapa". Autor: Intendente Municipal, Marcelo Cascón. Colaboradores: Secretario de Economía, Obras y Servicios Públicos a/c de Secretaría de Gobierno y Participación Ciudadana, Dr. Federico Lutz y Dirección de Obras por Contrato. Sobre tablas.</w:t>
      </w:r>
      <w:r>
        <w:rPr>
          <w:rFonts w:eastAsia="MS Mincho;ＭＳ 明朝" w:cs="Times New Roman" w:ascii="Times New Roman" w:hAnsi="Times New Roman"/>
          <w:sz w:val="24"/>
          <w:szCs w:val="24"/>
          <w:shd w:fill="00FF00" w:val="clear"/>
          <w:lang w:val="es-MX"/>
        </w:rPr>
        <w:t xml:space="preserve"> Aprobado 18/06/09 – Acta 931/09 (O-09-1923).</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382/09</w:t>
      </w:r>
      <w:r>
        <w:rPr>
          <w:rFonts w:eastAsia="MS Mincho;ＭＳ 明朝" w:cs="Times New Roman" w:ascii="Times New Roman" w:hAnsi="Times New Roman"/>
          <w:sz w:val="24"/>
          <w:szCs w:val="24"/>
        </w:rPr>
        <w:t>: "Prestar acuerdo llamado a licitación pública obra red agua barrio Península San Pedro". Autor: Intendente Municipal, Marcelo Cascón. Colaboradores: Secretario de Economía, Obras y Servicios Públicos a/c de Secretaría de Gobierno y Participación Ciudadana, Dr. Federico Lutz y Dirección de Obras por Contrato. Sobre tablas.</w:t>
      </w:r>
      <w:r>
        <w:rPr>
          <w:rFonts w:eastAsia="MS Mincho;ＭＳ 明朝" w:cs="Times New Roman" w:ascii="Times New Roman" w:hAnsi="Times New Roman"/>
          <w:sz w:val="24"/>
          <w:szCs w:val="24"/>
          <w:shd w:fill="00FF00" w:val="clear"/>
          <w:lang w:val="es-MX"/>
        </w:rPr>
        <w:t xml:space="preserve"> Aprobado 18/06/09 – Acta 931/09 (O-09-1924).</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383/09</w:t>
      </w:r>
      <w:r>
        <w:rPr>
          <w:rFonts w:eastAsia="MS Mincho;ＭＳ 明朝" w:cs="Times New Roman" w:ascii="Times New Roman" w:hAnsi="Times New Roman"/>
          <w:sz w:val="24"/>
          <w:szCs w:val="24"/>
        </w:rPr>
        <w:t xml:space="preserve">: "Declaraciones juradas de bienes. Modifica ordenanza 1797-CM-07". Autor: Concejal Daniel Pardo (PPR). Colaborador: Agustín E. Martin. A Asesoría Letrada y a la Comisión de Gobierno y Legales. </w:t>
      </w:r>
      <w:r>
        <w:rPr>
          <w:rFonts w:eastAsia="MS Mincho;ＭＳ 明朝" w:cs="Times New Roman" w:ascii="Times New Roman" w:hAnsi="Times New Roman"/>
          <w:sz w:val="24"/>
          <w:szCs w:val="24"/>
          <w:shd w:fill="FF0000" w:val="clear"/>
        </w:rPr>
        <w:t>. RECHAZADO EL 14/04/11 ACTA 961/11..</w:t>
      </w:r>
      <w:r>
        <w:rPr>
          <w:rFonts w:eastAsia="MS Mincho;ＭＳ 明朝" w:cs="Times New Roman" w:ascii="Times New Roman" w:hAnsi="Times New Roman"/>
          <w:b/>
          <w:color w:val="FF0000"/>
          <w:sz w:val="24"/>
          <w:szCs w:val="24"/>
          <w:highlight w:val="cyan"/>
          <w:shd w:fill="FFFF00" w:val="clear"/>
          <w:lang w:val="es-MX"/>
        </w:rPr>
        <w:tab/>
        <w:t>LIBRO 66</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384/09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señor Gobernador necesidad de acordar criterios edilicios respecto a proyecto centro de salud". Autores: Concejales Darío Barriga, Hugo Cejas, Arabela Carreras (FpV-SUR); Alfredo Martín, Silvia Paz (FG-FpV), Claudio Otano (CpD); Daniel Pardo (PPR) y Darío Rodríguez Duch (ARI). Colaboradores: René Barriga y Carlos Catini (FpV-SUR). Sobre tablas.</w:t>
      </w:r>
      <w:r>
        <w:rPr>
          <w:rFonts w:eastAsia="MS Mincho;ＭＳ 明朝" w:cs="Times New Roman" w:ascii="Times New Roman" w:hAnsi="Times New Roman"/>
          <w:sz w:val="24"/>
          <w:szCs w:val="24"/>
          <w:shd w:fill="00FF00" w:val="clear"/>
          <w:lang w:val="es-MX"/>
        </w:rPr>
        <w:t xml:space="preserve"> Aprobado 18/06/09 – Acta 931/09 (C-09-642).</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385/09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preocupación por falta de luminaria en ruta 40 Norte". Autor: Concejal Daniel Pardo (PPR). Sobre tablas. </w:t>
      </w:r>
      <w:r>
        <w:rPr>
          <w:rFonts w:eastAsia="MS Mincho;ＭＳ 明朝" w:cs="Times New Roman" w:ascii="Times New Roman" w:hAnsi="Times New Roman"/>
          <w:sz w:val="24"/>
          <w:szCs w:val="24"/>
          <w:shd w:fill="00FF00" w:val="clear"/>
          <w:lang w:val="es-MX"/>
        </w:rPr>
        <w:t>Aprobado 02/07/09 – Acta 932/09 (C-09-643).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386/09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parcela en descripción sintética Ordenanza 1836-CM-08". Autor: Intendente Municipal, Marcelo Cascón. Colaboradores: Secretario de Economía, Obras y Servicios Públicos a/c de Secretaría de Gobierno y Participación Ciudadana, Dr. Federico Lutz; Secretaria de Planeamiento y Medio Ambiente, Arq. Fabiela Orlandi; Subsecretaria de Gestión Urbana, Arq. Estela Arias y Asesor Letrado, Dr. Daniel Balduini. A Asesoría Letrada y a la Comisión de Gobierno y Legales.</w:t>
      </w:r>
      <w:r>
        <w:rPr>
          <w:rFonts w:eastAsia="MS Mincho;ＭＳ 明朝" w:cs="Times New Roman" w:ascii="Times New Roman" w:hAnsi="Times New Roman"/>
          <w:sz w:val="24"/>
          <w:szCs w:val="24"/>
          <w:shd w:fill="00FF00" w:val="clear"/>
          <w:lang w:val="es-MX"/>
        </w:rPr>
        <w:t xml:space="preserve"> Aprobado 03/09/09 – Acta 935/09 (O-09-1944).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387/09</w:t>
      </w:r>
      <w:r>
        <w:rPr>
          <w:rFonts w:eastAsia="MS Mincho;ＭＳ 明朝" w:cs="Times New Roman" w:ascii="Times New Roman" w:hAnsi="Times New Roman"/>
          <w:sz w:val="24"/>
          <w:szCs w:val="24"/>
        </w:rPr>
        <w:t>: "Modificar art. 1º de la Ordenanza 1834-CM-08". Autor: Intendente Municipal, Marcelo Cascón. Colaboradores: Secretario de Economía, Obras y Servicios Públicos a/c de Secretaría de Gobierno y Participación Ciudadana, Dr. Federico Lutz; Secretaria de Planeamiento y Medio Ambiente, Arq. Fabiela Orlandi; Subsecretaria de Gestión Urbana, Arq. Estela Arias y Asesor Letrado, Dr. Daniel Balduini. A Asesoría Letrada y a la Comisión de Gobierno y Legales.</w:t>
      </w:r>
      <w:r>
        <w:rPr>
          <w:rFonts w:eastAsia="MS Mincho;ＭＳ 明朝" w:cs="Times New Roman" w:ascii="Times New Roman" w:hAnsi="Times New Roman"/>
          <w:sz w:val="24"/>
          <w:szCs w:val="24"/>
          <w:shd w:fill="00FF00" w:val="clear"/>
          <w:lang w:val="es-MX"/>
        </w:rPr>
        <w:t xml:space="preserve"> Aprobado 03/09/09 – Acta 935/09 (O-09-1945).</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388/09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Capítulo XII, art. 12.11, incisos 2) y 3) de la Ordenanza 901-CM-98. Propaganda electoral". Autores: Concejales Hugo Cejas y Darío Barriga (FpV-SUR). Colaborador: Guillermo Corbella. A Asesoría Letrada y a la Comisión de Gobierno y Legales.</w:t>
      </w:r>
      <w:r>
        <w:rPr>
          <w:rFonts w:eastAsia="MS Mincho;ＭＳ 明朝" w:cs="Times New Roman" w:ascii="Times New Roman" w:hAnsi="Times New Roman"/>
          <w:b/>
          <w:color w:val="FF0000"/>
          <w:sz w:val="24"/>
          <w:szCs w:val="24"/>
          <w:highlight w:val="cyan"/>
          <w:lang w:val="es-MX"/>
        </w:rPr>
        <w:tab/>
        <w:t>LIBRO 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389/09</w:t>
      </w:r>
      <w:r>
        <w:rPr>
          <w:rFonts w:eastAsia="MS Mincho;ＭＳ 明朝" w:cs="Times New Roman" w:ascii="Times New Roman" w:hAnsi="Times New Roman"/>
          <w:sz w:val="24"/>
          <w:szCs w:val="24"/>
        </w:rPr>
        <w:t xml:space="preserve">: "Aprobar metodología para el ingreso a planta permanente del personal contratado. Régimen de pago por hora cátedra". Autor: Intendente Municipal, Marcelo Cascón. Colaboradores: Secretario de Economía, Obras y Servicios Públicos a/c de Secretaría de Gobierno y Participación Ciudadana, Dr. Federico Lutz y SOYEM. </w:t>
      </w:r>
      <w:r>
        <w:rPr>
          <w:rFonts w:eastAsia="MS Mincho;ＭＳ 明朝" w:cs="Times New Roman" w:ascii="Times New Roman" w:hAnsi="Times New Roman"/>
          <w:sz w:val="24"/>
          <w:szCs w:val="24"/>
          <w:shd w:fill="00FF00" w:val="clear"/>
          <w:lang w:val="es-MX"/>
        </w:rPr>
        <w:t>Aprobado 17/12/09 – Acta 939/09 (O-09-1986).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390/09</w:t>
      </w:r>
      <w:r>
        <w:rPr>
          <w:rFonts w:eastAsia="MS Mincho;ＭＳ 明朝" w:cs="Times New Roman" w:ascii="Times New Roman" w:hAnsi="Times New Roman"/>
          <w:sz w:val="24"/>
          <w:szCs w:val="24"/>
        </w:rPr>
        <w:t xml:space="preserve">: "Declarar de interés social la subdivisión simple inmuebles barrios San Francisco I y II". Autor: Intendente Municipal, Marcelo Cascón. Colaboradores: Secretaria de Planeamiento y Medio Ambiente, Arq. Fabiela Orlandi; Secretario de Economía, Obras y Servicios Públicos a/c de Secretaría de Gobierno y Participación Ciudadana, Dr. Federico Lutz; Subsecretaria de Gestión Urbana, Arq. Estela Arias; Asesor Letrado, Dr. Daniel Balduini; Dirección de Catastro y Comisión Directiva de la Junta Vecinal San Francisco II y III. </w:t>
      </w:r>
      <w:r>
        <w:rPr>
          <w:rFonts w:eastAsia="MS Mincho;ＭＳ 明朝" w:cs="Times New Roman" w:ascii="Times New Roman" w:hAnsi="Times New Roman"/>
          <w:sz w:val="24"/>
          <w:szCs w:val="24"/>
          <w:shd w:fill="00FF00" w:val="clear"/>
          <w:lang w:val="es-MX"/>
        </w:rPr>
        <w:t>Aprobado 17/12/09 – Acta 939/09 (O-09-1979).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391/09</w:t>
      </w:r>
      <w:r>
        <w:rPr>
          <w:rFonts w:eastAsia="MS Mincho;ＭＳ 明朝" w:cs="Times New Roman" w:ascii="Times New Roman" w:hAnsi="Times New Roman"/>
          <w:sz w:val="24"/>
          <w:szCs w:val="24"/>
        </w:rPr>
        <w:t>: "Derogar Ordenanza 105-CM-92". Autor: Intendente Municipal, Marcelo Cascón. Colaboradores: Secretario de Economía, Obras y Servicios Públicos a/c de Secretaría de Gobierno y Participación Ciudadana, Dr. Federico Lutz. A Asesoría Letrada y a las Comisiones de Obras y Planeamiento y  de Gobierno y Legales.</w:t>
      </w:r>
      <w:r>
        <w:rPr>
          <w:rFonts w:eastAsia="MS Mincho;ＭＳ 明朝"/>
          <w:shd w:fill="00FF00" w:val="clear"/>
          <w:lang w:val="es-MX"/>
        </w:rPr>
        <w:t xml:space="preserve"> </w:t>
      </w:r>
      <w:r>
        <w:rPr>
          <w:rFonts w:eastAsia="MS Mincho;ＭＳ 明朝" w:cs="Times New Roman" w:ascii="Times New Roman" w:hAnsi="Times New Roman"/>
          <w:sz w:val="24"/>
          <w:szCs w:val="24"/>
          <w:shd w:fill="00FF00" w:val="clear"/>
          <w:lang w:val="es-MX"/>
        </w:rPr>
        <w:t>Aprobado 01/10/09 – Acta 936/09 (O-09-1960).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392/09</w:t>
      </w:r>
      <w:r>
        <w:rPr>
          <w:rFonts w:eastAsia="MS Mincho;ＭＳ 明朝" w:cs="Times New Roman" w:ascii="Times New Roman" w:hAnsi="Times New Roman"/>
          <w:sz w:val="24"/>
          <w:szCs w:val="24"/>
        </w:rPr>
        <w:t xml:space="preserve">: "Declarar interés municipal y educativo Seminario "Herramientas para la transmisión del Holocausto". Autores: Concejales Alfredo Martín y Silvia Paz (FG-FpV). Iniciativa: Legisladora Beatriz Contreras. Sobre tablas. </w:t>
      </w:r>
      <w:r>
        <w:rPr>
          <w:rFonts w:eastAsia="MS Mincho;ＭＳ 明朝" w:cs="Times New Roman" w:ascii="Times New Roman" w:hAnsi="Times New Roman"/>
          <w:sz w:val="24"/>
          <w:szCs w:val="24"/>
          <w:shd w:fill="00FF00" w:val="clear"/>
          <w:lang w:val="es-MX"/>
        </w:rPr>
        <w:t>Aprobado 02/07/09 – Acta 932/09 (D-09-1409).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393/09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"Convenio suscripto entre Provincia de Río Negro (Ministerios de Hacienda, Obras y Servicios Públicos) – Fundación Gente Nueva y Municipalidad de San Carlos de Bariloche". Autor: Intendente Municipal, Marcelo Cascón. Colaboradores: Secretario de Economía, Obras y Servicios Públicos a/c de Secretaría de Gobierno y Participación Ciudadana, Dr. Federico Lutz. A Asesoría Letrada y a las Comisiones de Economía y de Gobierno y Legales. .</w:t>
      </w:r>
      <w:r>
        <w:rPr>
          <w:rFonts w:eastAsia="MS Mincho;ＭＳ 明朝" w:cs="Times New Roman" w:ascii="Times New Roman" w:hAnsi="Times New Roman"/>
          <w:sz w:val="24"/>
          <w:szCs w:val="24"/>
          <w:shd w:fill="00FF00" w:val="clear"/>
          <w:lang w:val="es-MX"/>
        </w:rPr>
        <w:t xml:space="preserve"> Aprobado 29/10/09 – Acta 937/09 (O-09-1966).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394/09</w:t>
      </w:r>
      <w:r>
        <w:rPr>
          <w:rFonts w:eastAsia="MS Mincho;ＭＳ 明朝" w:cs="Times New Roman" w:ascii="Times New Roman" w:hAnsi="Times New Roman"/>
          <w:sz w:val="24"/>
          <w:szCs w:val="24"/>
        </w:rPr>
        <w:t>: "Creación de la Reserva Natural Urbana Lago Morenito y Laguna Ezquerra". Autores: Concejales Arabela Carreras, Darío Barriga (FpV-SUR); Silvana Camelli (PCcP); Alfredo Martín (FG-FpV); Daniel Pardo (PPR) y Darío Rodríguez Duch. Iniciativa: Junta Vecinal Llao Llao, Subcomisión Protectora Morenito-Ezquerra, Árbol de Pie y Vecinos por Bahía Serena. Colaboradores: Susana Giménez (Subcomisión Protectora Morenito-Ezquerra); Dra. Beatriz Modenutti (Laboratorio de Limnología, Universidad Nacional del Comahue) y Centro Regional Universitario Bariloche de  la Universidad Nacional del Comahue. A Asesoría Letrada y a las Comisiones de Obras y Planeamiento y  de Gobierno y Legales. .</w:t>
      </w:r>
      <w:r>
        <w:rPr>
          <w:rFonts w:eastAsia="MS Mincho;ＭＳ 明朝" w:cs="Times New Roman" w:ascii="Times New Roman" w:hAnsi="Times New Roman"/>
          <w:sz w:val="24"/>
          <w:szCs w:val="24"/>
          <w:shd w:fill="00FF00" w:val="clear"/>
          <w:lang w:val="es-MX"/>
        </w:rPr>
        <w:t xml:space="preserve"> Aprobado 29/04/10 Acta 943/10 O-10-2030).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395/09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Intendente voluntad de no avance expedientes 98/09 y 99/09 y Proyecto creación RNU". Autores: Concejales Arabela Carreras, Darío Barriga (FpV-SUR); Silvana Camelli (PCcP) y Alfredo Martín (FG-FpV). </w:t>
      </w:r>
      <w:r>
        <w:rPr>
          <w:rFonts w:eastAsia="MS Mincho;ＭＳ 明朝" w:cs="Times New Roman" w:ascii="Times New Roman" w:hAnsi="Times New Roman"/>
          <w:sz w:val="24"/>
        </w:rPr>
        <w:t>.</w:t>
      </w:r>
      <w:r>
        <w:rPr>
          <w:rFonts w:eastAsia="MS Mincho;ＭＳ 明朝" w:cs="Times New Roman" w:ascii="Times New Roman" w:hAnsi="Times New Roman"/>
          <w:sz w:val="24"/>
          <w:szCs w:val="24"/>
          <w:shd w:fill="00FF00" w:val="clear"/>
          <w:lang w:val="es-MX"/>
        </w:rPr>
        <w:t xml:space="preserve"> Aprobado 29/10/09 – Acta 937/09 (C-09-654).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396/09</w:t>
      </w:r>
      <w:r>
        <w:rPr>
          <w:rFonts w:eastAsia="MS Mincho;ＭＳ 明朝" w:cs="Times New Roman" w:ascii="Times New Roman" w:hAnsi="Times New Roman"/>
          <w:sz w:val="24"/>
          <w:szCs w:val="24"/>
        </w:rPr>
        <w:t>: "Aceptación de donación del CNMT de dos libros". Autora: Concejal Arabela Carreras (FpV-SUR).  Colaboradora: Teresa Schunk. Sobre tablas.</w:t>
      </w:r>
      <w:r>
        <w:rPr>
          <w:rFonts w:eastAsia="MS Mincho;ＭＳ 明朝" w:cs="Times New Roman" w:ascii="Times New Roman" w:hAnsi="Times New Roman"/>
          <w:sz w:val="24"/>
          <w:szCs w:val="24"/>
          <w:shd w:fill="00FF00" w:val="clear"/>
          <w:lang w:val="es-MX"/>
        </w:rPr>
        <w:t xml:space="preserve"> Aprobado 02/07/09 – Acta 932/09 (O-09-1927).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397/09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"Aceptación de donación del libro "Así es la UNCO". Autora: Concejal Arabela Carreras (FpV-SUR).  Colaboradora: Teresa Schunk. Sobre tablas. </w:t>
      </w:r>
      <w:r>
        <w:rPr>
          <w:rFonts w:eastAsia="MS Mincho;ＭＳ 明朝" w:cs="Times New Roman" w:ascii="Times New Roman" w:hAnsi="Times New Roman"/>
          <w:sz w:val="24"/>
          <w:szCs w:val="24"/>
          <w:shd w:fill="00FF00" w:val="clear"/>
          <w:lang w:val="es-MX"/>
        </w:rPr>
        <w:t>Aprobado 02/07/09 – Acta 932/09 (O-09-1929).</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Resolución 398/09</w:t>
      </w:r>
      <w:r>
        <w:rPr>
          <w:rFonts w:eastAsia="MS Mincho;ＭＳ 明朝" w:cs="Times New Roman" w:ascii="Times New Roman" w:hAnsi="Times New Roman"/>
          <w:sz w:val="24"/>
          <w:szCs w:val="24"/>
        </w:rPr>
        <w:t>: "Otorgar Premio al Mérito artístico a delegación de CRE-ARTE por participación Festival de Teatro Internacional". Autor: Concejal Claudio Otano (CpD). Iniciativa: Patricia Rodríguez (Secretaria Bloque CpD). Sobre tablas.</w:t>
      </w:r>
      <w:r>
        <w:rPr>
          <w:rFonts w:eastAsia="MS Mincho;ＭＳ 明朝" w:cs="Times New Roman" w:ascii="Times New Roman" w:hAnsi="Times New Roman"/>
          <w:sz w:val="24"/>
          <w:szCs w:val="24"/>
          <w:shd w:fill="00FF00" w:val="clear"/>
          <w:lang w:val="es-MX"/>
        </w:rPr>
        <w:t xml:space="preserve"> Aprobado 02/07/09 – Acta 932/09 (R-09-375).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399/09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"Permiso uso de la vía pública para campaña de Estrellas Amarillas". Autores: Concejales Silvia Paz y Alfredo Martín (FG-FpV). Sobre tablas. </w:t>
      </w:r>
      <w:r>
        <w:rPr>
          <w:rFonts w:eastAsia="MS Mincho;ＭＳ 明朝" w:cs="Times New Roman" w:ascii="Times New Roman" w:hAnsi="Times New Roman"/>
          <w:sz w:val="24"/>
          <w:szCs w:val="24"/>
          <w:shd w:fill="FF00FF" w:val="clear"/>
          <w:lang w:val="es-MX"/>
        </w:rPr>
        <w:t>Aprobado 02/07/09 – Acta 932/09 (APROBADO EN 1º VUELTA).</w:t>
      </w:r>
      <w:r>
        <w:rPr>
          <w:rFonts w:eastAsia="MS Mincho;ＭＳ 明朝" w:cs="Times New Roman" w:ascii="Times New Roman" w:hAnsi="Times New Roman"/>
          <w:sz w:val="24"/>
          <w:szCs w:val="24"/>
          <w:shd w:fill="00FF00" w:val="clear"/>
          <w:lang w:val="es-MX"/>
        </w:rPr>
        <w:t xml:space="preserve"> Aprobado 03/09/09 – Acta 935/09 (O-09-1946).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Ordenanza Nº 1909-CM-09. Obras en vía pública". Autores: Concejales Silvia Paz y Alfredo Martín (FG-FpV). A Asesoría Letrada y a las Comisiones de Economía y de Gobierno y Legales.</w:t>
      </w:r>
      <w:r>
        <w:rPr>
          <w:rFonts w:eastAsia="MS Mincho;ＭＳ 明朝" w:cs="Times New Roman" w:ascii="Times New Roman" w:hAnsi="Times New Roman"/>
          <w:sz w:val="24"/>
          <w:szCs w:val="24"/>
          <w:shd w:fill="00FF00" w:val="clear"/>
          <w:lang w:val="es-MX"/>
        </w:rPr>
        <w:t xml:space="preserve"> Aprobado 01/10/09 – Acta 936/09 (O-09-1961).</w:t>
      </w:r>
    </w:p>
    <w:p>
      <w:pPr>
        <w:pStyle w:val="Textosinformato"/>
        <w:jc w:val="both"/>
        <w:rPr/>
      </w:pPr>
      <w:r>
        <w:rPr>
          <w:rFonts w:eastAsia="MS Mincho;ＭＳ 明朝" w:cs="Times New Roman" w:ascii="Times New Roman" w:hAnsi="Times New Roman"/>
          <w:b/>
          <w:sz w:val="24"/>
          <w:szCs w:val="24"/>
          <w:u w:val="single"/>
        </w:rPr>
        <w:t>Proyecto de Ordenanza 401/09</w:t>
      </w:r>
      <w:r>
        <w:rPr>
          <w:rFonts w:eastAsia="MS Mincho;ＭＳ 明朝" w:cs="Times New Roman" w:ascii="Times New Roman" w:hAnsi="Times New Roman"/>
          <w:sz w:val="24"/>
          <w:szCs w:val="24"/>
        </w:rPr>
        <w:t>: "Reconocimiento jurisdicción y otorgamiento personería jurídica municipal a la Junta Vecinal "Barrio Parque Wanguelen"". Autor: Intendente Municipal, Marcelo Cascón. Colaboradores: Secretario de Economía, Obras y Servicios Públicos a/c de Secretaría de Gobierno y Participación Ciudadana, Dr. Federico Lutz y Equipo de Trabajo de la Dirección de Juntas Vecinales. A Asesoría Letrada y a las Comisiones de Obras y Planeamiento y de Gobierno y Legales.</w:t>
      </w:r>
      <w:r>
        <w:rPr>
          <w:rFonts w:eastAsia="MS Mincho;ＭＳ 明朝" w:cs="Times New Roman" w:ascii="Times New Roman" w:hAnsi="Times New Roman"/>
          <w:sz w:val="24"/>
          <w:shd w:fill="00FF00" w:val="clear"/>
        </w:rPr>
        <w:t xml:space="preserve"> Aprobado 02/09/10 Acta 949 (O-10-2066)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402/09</w:t>
      </w:r>
      <w:r>
        <w:rPr>
          <w:rFonts w:eastAsia="MS Mincho;ＭＳ 明朝" w:cs="Times New Roman" w:ascii="Times New Roman" w:hAnsi="Times New Roman"/>
          <w:sz w:val="24"/>
          <w:szCs w:val="24"/>
        </w:rPr>
        <w:t>: "Aprobar Protocolo Adicional Nº 07/09- Ministerio de Trabajo, Empleo y Seguridad Social de la Nación". Autor: Intendente Municipal, Marcelo Cascón. Colaborador: Secretario de Economía, Obras y Servicios Públicos a/c de Secretaría de Gobierno y Participación Ciudadana, Dr. Federico Lutz. A  Asesoría Letrada y a la Comisión de Gobierno y Legales.</w:t>
      </w:r>
      <w:r>
        <w:rPr>
          <w:rFonts w:eastAsia="MS Mincho;ＭＳ 明朝" w:cs="Times New Roman" w:ascii="Times New Roman" w:hAnsi="Times New Roman"/>
          <w:sz w:val="24"/>
          <w:szCs w:val="24"/>
          <w:shd w:fill="00FF00" w:val="clear"/>
          <w:lang w:val="es-MX"/>
        </w:rPr>
        <w:t xml:space="preserve"> Aprobado 29/10/09 – Acta 937/09 (O-09-1967).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403/09</w:t>
      </w:r>
      <w:r>
        <w:rPr>
          <w:rFonts w:eastAsia="MS Mincho;ＭＳ 明朝" w:cs="Times New Roman" w:ascii="Times New Roman" w:hAnsi="Times New Roman"/>
          <w:sz w:val="24"/>
          <w:szCs w:val="24"/>
        </w:rPr>
        <w:t xml:space="preserve">: "Modificar artículo 1º) Ordenanza 1914-CM-09. Referéndum Popular". Autores: Concejales Alfredo Martín, Silvia Paz (FG-FpV); Laura Alves (CpD); Daniel Pardo (PPR); Hugo Cejas y Darío Barriga (SUR-FpV). Sobre tablas. </w:t>
      </w:r>
      <w:r>
        <w:rPr>
          <w:rFonts w:eastAsia="MS Mincho;ＭＳ 明朝" w:cs="Times New Roman" w:ascii="Times New Roman" w:hAnsi="Times New Roman"/>
          <w:sz w:val="24"/>
          <w:szCs w:val="24"/>
          <w:shd w:fill="00FF00" w:val="clear"/>
          <w:lang w:val="es-MX"/>
        </w:rPr>
        <w:t>Aprobado 08/07/09 – Acta 933/09 (O-09-1933).</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Ordenanza 404/09</w:t>
      </w:r>
      <w:r>
        <w:rPr>
          <w:rFonts w:eastAsia="MS Mincho;ＭＳ 明朝" w:cs="Times New Roman" w:ascii="Times New Roman" w:hAnsi="Times New Roman"/>
          <w:sz w:val="24"/>
          <w:szCs w:val="24"/>
        </w:rPr>
        <w:t>: "Modificación de la jurisdicción de la Junta Vecinal Villa Nahuel Malal por incorporación de inmuebles". Autor: Intendente Municipal, Marcelo Cascón. Colaboradores: Secretario de Economía, Obras y Servicios Públicos a/c de Secretaría de Gobierno y Participación Ciudadana, Dr. Federico Lutz y Equipo de Trabajo de la Dirección de Juntas Vecinales. A Asesoría Letrada y a las Comisiones de Obras y Planeamiento y de Gobierno y Legales.</w:t>
      </w:r>
      <w:r>
        <w:rPr>
          <w:rFonts w:eastAsia="MS Mincho;ＭＳ 明朝" w:cs="Times New Roman" w:ascii="Times New Roman" w:hAnsi="Times New Roman"/>
          <w:sz w:val="24"/>
          <w:shd w:fill="00FF00" w:val="clear"/>
        </w:rPr>
        <w:t xml:space="preserve"> Aprobado 4/11/10 Acta 954 (O-10-2094)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405/09</w:t>
      </w:r>
      <w:r>
        <w:rPr>
          <w:rFonts w:eastAsia="MS Mincho;ＭＳ 明朝" w:cs="Times New Roman" w:ascii="Times New Roman" w:hAnsi="Times New Roman"/>
          <w:sz w:val="24"/>
          <w:szCs w:val="24"/>
        </w:rPr>
        <w:t>: "Abrogar la Ordenanza 46-I-78, Nombres de Fantasía.". Autores: Concejales Silvia Paz y Alfredo Martín (FG-FpV). Iniciativa: Instituto Nacional contra la discriminación, la xenofobia y el racismo, Delegación Río Negro. A  Asesoría Letrada y a la Comisión de Gobierno y Legales.</w:t>
      </w:r>
      <w:r>
        <w:rPr>
          <w:rFonts w:eastAsia="MS Mincho;ＭＳ 明朝" w:cs="Times New Roman" w:ascii="Times New Roman" w:hAnsi="Times New Roman"/>
          <w:sz w:val="24"/>
          <w:szCs w:val="24"/>
          <w:shd w:fill="00FF00" w:val="clear"/>
          <w:lang w:val="es-MX"/>
        </w:rPr>
        <w:t xml:space="preserve"> Aprobado 29/10/09 – Acta 937/09 (O-09-1968).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406/09</w:t>
      </w:r>
      <w:r>
        <w:rPr>
          <w:rFonts w:eastAsia="MS Mincho;ＭＳ 明朝" w:cs="Times New Roman" w:ascii="Times New Roman" w:hAnsi="Times New Roman"/>
          <w:sz w:val="24"/>
          <w:szCs w:val="24"/>
        </w:rPr>
        <w:t>: "Designación de un nombre a la nueva biblioteca pública municipal de San Carlos de Bariloche". Autor: Intendente Municipal, Marcelo Cascón. Colaboradores: Secretario de Economía, Obras y Servicios Públicos a/c de Secretaría de Gobierno y Participación Ciudadana, Dr. Federico Lutz; Subsecretaria de Cultura, Lic. María Arroyo Menéndez y Jefe de Biblioteca Pública Municipal, Sr. Eduardo Ehlers. A  Asesoría Letrada y a la Comisión de Gobierno y Legales.</w:t>
      </w:r>
      <w:r>
        <w:rPr>
          <w:rFonts w:eastAsia="MS Mincho;ＭＳ 明朝" w:cs="Times New Roman" w:ascii="Times New Roman" w:hAnsi="Times New Roman"/>
          <w:sz w:val="24"/>
          <w:szCs w:val="24"/>
          <w:shd w:fill="00FF00" w:val="clear"/>
          <w:lang w:val="es-MX"/>
        </w:rPr>
        <w:t xml:space="preserve"> Aprobado 29/10/09 – Acta 937/09 (O-09-1970).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407/09</w:t>
      </w:r>
      <w:r>
        <w:rPr>
          <w:rFonts w:eastAsia="MS Mincho;ＭＳ 明朝" w:cs="Times New Roman" w:ascii="Times New Roman" w:hAnsi="Times New Roman"/>
          <w:sz w:val="24"/>
          <w:szCs w:val="24"/>
        </w:rPr>
        <w:t>: "Reglamentación servicios prestados con unidades de doble tracción". Autor: Intendente Municipal, Marcelo Cascón. Colaboradores: Secretario de Economía, Obras y Servicios Públicos a/c de Secretaría de Gobierno y Participación Ciudadana, Dr. Federico Lutz; Directora General de Gobierno, Legal y Técnica a/c Tránsito y Transporte, Sra. Guillermina Alaniz Gatius y Director de Tránsito y Transporte, Sr. José Vicente Alonso.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lang w:val="es-MX"/>
        </w:rPr>
        <w:tab/>
        <w:t>LIBRO 67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408/09</w:t>
      </w:r>
      <w:r>
        <w:rPr>
          <w:rFonts w:eastAsia="MS Mincho;ＭＳ 明朝" w:cs="Times New Roman" w:ascii="Times New Roman" w:hAnsi="Times New Roman"/>
          <w:sz w:val="24"/>
          <w:szCs w:val="24"/>
        </w:rPr>
        <w:t xml:space="preserve">: "Modificación artículo 6 inciso d de la Ordenanza 1520-CM-05". Autor: Intendente Municipal, Marcelo Cascón. Colaboradores: Secretario de Economía, Obras y Servicios Públicos a/c de Secretaría de Gobierno y Participación Ciudadana, Dr. Federico Lutz; Directora General de Gobierno, Legal y Técnica, Tránsito y Transporte, Sra. Guillermina Alaniz Gatius y Directora de Inspección General, Lic. Gabriela Costa. A  Asesoría Letrada y a la Comisión de Gobierno y Legales. </w:t>
      </w:r>
      <w:r>
        <w:rPr>
          <w:rFonts w:eastAsia="MS Mincho;ＭＳ 明朝" w:cs="Times New Roman" w:ascii="Times New Roman" w:hAnsi="Times New Roman"/>
          <w:sz w:val="24"/>
          <w:szCs w:val="24"/>
          <w:shd w:fill="00FF00" w:val="clear"/>
          <w:lang w:val="es-MX"/>
        </w:rPr>
        <w:t>Aprobado 30/12/09 – Acta 940/09 (O-09-2006).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409/09</w:t>
      </w:r>
      <w:r>
        <w:rPr>
          <w:rFonts w:eastAsia="MS Mincho;ＭＳ 明朝" w:cs="Times New Roman" w:ascii="Times New Roman" w:hAnsi="Times New Roman"/>
          <w:sz w:val="24"/>
          <w:szCs w:val="24"/>
        </w:rPr>
        <w:t>: "Se crea el Programa de Cooperación Internacional para el Desarrollo Local". Autor: Concejal Daniel Pardo (PPR). Colaborador: Agustín Martín. A  Asesoría Letrada y a la Comisión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zCs w:val="24"/>
          <w:shd w:fill="00FF00" w:val="clear"/>
          <w:lang w:val="es-MX"/>
        </w:rPr>
        <w:t xml:space="preserve"> Aprobado 26/11/09 – Acta 938/09 (O-09-1973).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410/09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"Modificar Ordenanza 1813-CM-08, Capítulo "Asesoría Letrada" del Manual de Misiones y Funciones". Autor: Intendente Municipal, Marcelo Cascón. Colaborador: Secretario de Economía, Obras y Servicios Públicos a/c de Secretaría de Gobierno y Participación Ciudadana, Dr. Federico Lutz. A  Asesoría Letrada y a la Comisión de Gobierno y Legales.</w:t>
      </w:r>
      <w:r>
        <w:rPr>
          <w:rFonts w:eastAsia="MS Mincho;ＭＳ 明朝" w:cs="Times New Roman" w:ascii="Times New Roman" w:hAnsi="Times New Roman"/>
          <w:b/>
          <w:color w:val="FF0000"/>
          <w:sz w:val="24"/>
          <w:szCs w:val="24"/>
          <w:highlight w:val="cyan"/>
          <w:lang w:val="es-MX"/>
        </w:rPr>
        <w:tab/>
        <w:t>LIBRO 67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w:t>
      </w:r>
      <w:r>
        <w:rPr>
          <w:rFonts w:eastAsia="MS Mincho;ＭＳ 明朝" w:cs="Times New Roman" w:ascii="Times New Roman" w:hAnsi="Times New Roman"/>
          <w:b/>
          <w:sz w:val="24"/>
          <w:szCs w:val="24"/>
          <w:u w:val="single"/>
        </w:rPr>
        <w:t>royecto de Ordenanza 411/09</w:t>
      </w:r>
      <w:r>
        <w:rPr>
          <w:rFonts w:eastAsia="MS Mincho;ＭＳ 明朝" w:cs="Times New Roman" w:ascii="Times New Roman" w:hAnsi="Times New Roman"/>
          <w:sz w:val="24"/>
          <w:szCs w:val="24"/>
        </w:rPr>
        <w:t>: "Prórroga del plazo para instalación de cabinas telefónicas, Ordenanza 1843-CM-09". Autores: Concejales Laura Alves y Claudio Otano (CpD). Colaboradoras: Patricia Rodríguez y Alejandra Douglas (secretarias Bloque CPD). Sobre tablas.</w:t>
      </w:r>
      <w:r>
        <w:rPr>
          <w:rFonts w:eastAsia="MS Mincho;ＭＳ 明朝" w:cs="Times New Roman" w:ascii="Times New Roman" w:hAnsi="Times New Roman"/>
          <w:sz w:val="24"/>
          <w:szCs w:val="24"/>
          <w:shd w:fill="00FF00" w:val="clear"/>
          <w:lang w:val="es-MX"/>
        </w:rPr>
        <w:t xml:space="preserve"> Aprobado 03/09/09 – Acta 935/09 (O-09-1947).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412/09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"Designación con el nombre de Alberto Gabriel Icare al Gimnasio nº 3". Autora: Concejal Arabela Carreras (FpV-SUR). Colaboradoras: Teresa Schunk e Irene Villa verde (Asesoras Bloque Sur). Iniciativa: Raúl Baffigi. A  Asesoría Letrada y a la Comisión de Gobierno y Legales.</w:t>
      </w:r>
      <w:r>
        <w:rPr>
          <w:rFonts w:eastAsia="MS Mincho;ＭＳ 明朝" w:cs="Times New Roman" w:ascii="Times New Roman" w:hAnsi="Times New Roman"/>
          <w:sz w:val="24"/>
          <w:szCs w:val="24"/>
          <w:shd w:fill="00FF00" w:val="clear"/>
          <w:lang w:val="es-MX"/>
        </w:rPr>
        <w:t xml:space="preserve"> Aprobado 29/10/09 – Acta 937/09 (O-09-1969).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413/09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"Derogar Ordenanza 1558-CM-95 y afectar reserva fiscal a destacamento San Francisco III Bomberos Voluntarios". Autora: Concejal Laura Alves (CpD). Colaborador: Srta. Alejandra Douglas. Se solicitará su retiro. </w:t>
      </w:r>
      <w:r>
        <w:rPr>
          <w:rFonts w:eastAsia="MS Mincho;ＭＳ 明朝" w:cs="Times New Roman" w:ascii="Times New Roman" w:hAnsi="Times New Roman"/>
          <w:sz w:val="24"/>
          <w:szCs w:val="24"/>
          <w:shd w:fill="FFFF00" w:val="clear"/>
        </w:rPr>
        <w:t>RETIRADO EL 03/09/09 ACTA 935/09.</w:t>
      </w:r>
      <w:r>
        <w:rPr>
          <w:rFonts w:eastAsia="MS Mincho;ＭＳ 明朝" w:cs="Times New Roman" w:ascii="Times New Roman" w:hAnsi="Times New Roman"/>
          <w:b/>
          <w:color w:val="FF0000"/>
          <w:sz w:val="24"/>
          <w:szCs w:val="24"/>
          <w:highlight w:val="cyan"/>
          <w:shd w:fill="FFFF00" w:val="clear"/>
          <w:lang w:val="es-MX"/>
        </w:rPr>
        <w:tab/>
        <w:t>LIBRO 67</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414/09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"Regulación de las obras por contribución de mejoras". Autor: Intendente Municipal, Marcelo Cascón. Colaboradores: Secretario de Economía, Obras y Servicios Públicos a/c de Secretaría y Participación Ciudadana, Dr. Federico Lutz y Dirección de Obras por Contrato. A Asesoría Letrada y a las Comisiones de Obras y Planeamiento, de Economía y de Gobierno y Legales. </w:t>
      </w:r>
      <w:r>
        <w:rPr>
          <w:rFonts w:eastAsia="MS Mincho;ＭＳ 明朝" w:cs="Times New Roman" w:ascii="Times New Roman" w:hAnsi="Times New Roman"/>
          <w:sz w:val="24"/>
          <w:szCs w:val="24"/>
          <w:shd w:fill="00FF00" w:val="clear"/>
        </w:rPr>
        <w:t>Aprobado 17/03/11 - Acta 960/11 (0-11-2145)</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415/09</w:t>
      </w:r>
      <w:r>
        <w:rPr>
          <w:rFonts w:eastAsia="MS Mincho;ＭＳ 明朝" w:cs="Times New Roman" w:ascii="Times New Roman" w:hAnsi="Times New Roman"/>
          <w:sz w:val="24"/>
          <w:szCs w:val="24"/>
        </w:rPr>
        <w:t>: "Prórroga Ordenanza Nº 1904-CM-2009 – Suspensión Ordenanza 669-CM-91, Artículo 54, Inciso b)". Autor: Intendente Municipal, Marcelo Cascón. Colaborador: Secretario de Economía, Obras y Servicios Públicos a/c de la Secretaría de Gobierno y Participación Ciudadana, Dr. Federico Lutz. A Asesoría Letrada y a las Comisiones de Economía y de Gobierno y Legales. Con solicitud de preferencia 1º Sesión.</w:t>
      </w:r>
      <w:r>
        <w:rPr>
          <w:rFonts w:eastAsia="MS Mincho;ＭＳ 明朝" w:cs="Times New Roman" w:ascii="Times New Roman" w:hAnsi="Times New Roman"/>
          <w:sz w:val="24"/>
          <w:szCs w:val="24"/>
          <w:shd w:fill="00FF00" w:val="clear"/>
          <w:lang w:val="es-MX"/>
        </w:rPr>
        <w:t xml:space="preserve"> Aprobado 03/09/09 – Acta 935/09 (O-09-1948).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416/09</w:t>
      </w:r>
      <w:r>
        <w:rPr>
          <w:rFonts w:eastAsia="MS Mincho;ＭＳ 明朝" w:cs="Times New Roman" w:ascii="Times New Roman" w:hAnsi="Times New Roman"/>
          <w:sz w:val="24"/>
          <w:szCs w:val="24"/>
        </w:rPr>
        <w:t xml:space="preserve">: "Modificación del Código de Edificación, Art. 0.0. Introducción y Art. 1 Reglamento Administrativo". Autor: Intendente Municipal, Marcelo Cascón. Colaboradores: Secretaria de Planeamiento y Medio Ambiente, Arq. Fabiela Orlandi; Secretario de Economía, Obras y Servicios Públicos a/c de Secretaría de Gobierno y Participación Ciudadana, Dr. Federico Lutz; Subsecretaria de Gestión Urbana y Subsecretaría de Medio Ambiente, Arq. Estela Arias; Dirección de Obras Particulares, Arq. Edgardo Vella, Directora de Catastro, Sra. Beatriz Sánchez y Comisión Interinstitucional de Gestión: Arq. </w:t>
      </w:r>
      <w:r>
        <w:rPr>
          <w:rFonts w:eastAsia="MS Mincho;ＭＳ 明朝" w:cs="Times New Roman" w:ascii="Times New Roman" w:hAnsi="Times New Roman"/>
          <w:sz w:val="24"/>
          <w:szCs w:val="24"/>
          <w:lang w:val="es-AR"/>
        </w:rPr>
        <w:t xml:space="preserve">Raúl Press, Arq. </w:t>
      </w:r>
      <w:r>
        <w:rPr>
          <w:rFonts w:eastAsia="MS Mincho;ＭＳ 明朝" w:cs="Times New Roman" w:ascii="Times New Roman" w:hAnsi="Times New Roman"/>
          <w:sz w:val="24"/>
          <w:szCs w:val="24"/>
        </w:rPr>
        <w:t>Isa Ioioso, Arq. Osvaldo Paván y Agr. Antonio Locria. A Asesoría Letrada y a las Comisiones de Obras y Planeamiento, de Economía  y de Gobierno y Legales.</w:t>
      </w:r>
      <w:r>
        <w:rPr>
          <w:rFonts w:eastAsia="MS Mincho;ＭＳ 明朝" w:cs="Times New Roman" w:ascii="Times New Roman" w:hAnsi="Times New Roman"/>
          <w:b/>
          <w:color w:val="FF0000"/>
          <w:sz w:val="24"/>
          <w:szCs w:val="24"/>
          <w:highlight w:val="cyan"/>
          <w:lang w:val="es-MX"/>
        </w:rPr>
        <w:tab/>
        <w:t>LIBRO 67</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417/09</w:t>
      </w:r>
      <w:r>
        <w:rPr>
          <w:rFonts w:eastAsia="MS Mincho;ＭＳ 明朝" w:cs="Times New Roman" w:ascii="Times New Roman" w:hAnsi="Times New Roman"/>
          <w:sz w:val="24"/>
          <w:szCs w:val="24"/>
        </w:rPr>
        <w:t>: "Solicitar al Ejecutivo Municipal gestionar resarcimientos económicos y/o fiscales por pandemia A1H1". Autores: Concejales Silvia Paz y Alfredo Martín (FG-FpV). Sobre tablas.</w:t>
      </w:r>
      <w:r>
        <w:rPr>
          <w:rFonts w:eastAsia="MS Mincho;ＭＳ 明朝" w:cs="Times New Roman" w:ascii="Times New Roman" w:hAnsi="Times New Roman"/>
          <w:sz w:val="24"/>
          <w:szCs w:val="24"/>
          <w:shd w:fill="00FF00" w:val="clear"/>
          <w:lang w:val="es-MX"/>
        </w:rPr>
        <w:t xml:space="preserve"> Aprobado 03/09/09 – Acta 935/09 (C-09-644).</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418/09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"Ceder a Junta Vecinal Nuestras Malvinas parte de reserva fiscal 19-2-K-266C-04, abrogar Ordenanza 1743-CM-07". Autor: Concejal Hugo Cejas (SUR-FpV). Colaboradores: Presidenta Junta Vecinal Nuestras Malvinas, Sra. Delia Arismendi y Sr. Guillermo Corbella. Sobre Tablas.</w:t>
      </w:r>
      <w:r>
        <w:rPr>
          <w:rFonts w:eastAsia="MS Mincho;ＭＳ 明朝" w:cs="Times New Roman" w:ascii="Times New Roman" w:hAnsi="Times New Roman"/>
          <w:sz w:val="24"/>
          <w:szCs w:val="24"/>
          <w:shd w:fill="00FF00" w:val="clear"/>
          <w:lang w:val="es-MX"/>
        </w:rPr>
        <w:t xml:space="preserve"> Aprobado 03/09/09 – Acta 935/09 (O-09-1949).</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419/09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"Creación del Registro de beneficiarios y profesionales para la regularización de viviendas no declaradas". Autores: Concejales Darío Barriga, Arabela Carreras y Hugo Cejas (SUR-FpV). Colaboradores: Colegio de Arquitectos de Río Negro, Sección III y Prof. René Barriga (SUR). Asesoría Letrada y a las Comisiones de Obras y Planeamiento y de Gobierno y Legales.  </w:t>
      </w:r>
      <w:r>
        <w:rPr>
          <w:rFonts w:eastAsia="MS Mincho;ＭＳ 明朝" w:cs="Times New Roman" w:ascii="Times New Roman" w:hAnsi="Times New Roman"/>
          <w:b/>
          <w:color w:val="FF0000"/>
          <w:sz w:val="24"/>
          <w:szCs w:val="24"/>
          <w:highlight w:val="cyan"/>
          <w:lang w:val="es-MX"/>
        </w:rPr>
        <w:tab/>
        <w:t>LIBRO 68</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420/09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y Deportivo campeonato infantil patagónico CIIP-FIS organizado por Ski Club Bariloche" Autor: Concejal, Lic. Darío Barriga (SUR-FpV). Colaboradores: Comisión Directiva Ski Club Bariloche. </w:t>
      </w:r>
      <w:bookmarkStart w:id="8" w:name="OLE_LINK76"/>
      <w:bookmarkStart w:id="9" w:name="OLE_LINK75"/>
      <w:r>
        <w:rPr>
          <w:rFonts w:eastAsia="MS Mincho;ＭＳ 明朝" w:cs="Times New Roman" w:ascii="Times New Roman" w:hAnsi="Times New Roman"/>
          <w:sz w:val="24"/>
          <w:szCs w:val="24"/>
          <w:shd w:fill="FFFF00" w:val="clear"/>
        </w:rPr>
        <w:t>RETIRADO ACTA 935/09 POR EMITIRSE RESOLUCIÓN PCM</w:t>
      </w:r>
      <w:bookmarkEnd w:id="8"/>
      <w:bookmarkEnd w:id="9"/>
      <w:r>
        <w:rPr>
          <w:rFonts w:eastAsia="MS Mincho;ＭＳ 明朝" w:cs="Times New Roman" w:ascii="Times New Roman" w:hAnsi="Times New Roman"/>
          <w:b/>
          <w:color w:val="FF0000"/>
          <w:sz w:val="24"/>
          <w:szCs w:val="24"/>
          <w:highlight w:val="cyan"/>
          <w:shd w:fill="FFFF00" w:val="clear"/>
          <w:lang w:val="es-MX"/>
        </w:rPr>
        <w:tab/>
        <w:t>LIBRO 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421/09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"Aceptación donación obra titulada Destellos. Autor: Rodolfo H. Mastrangelo". Autor: Intendente Municipal, Marcelo Cascón. Coautor: Secretaria de Acción Social, Sra. Norma Gómez y Subsecretaria de Cultura, Lic. María Victoria Arroyo Menéndez. Colaboradores: Secretario de Economía, Obras y Servicios Públicos a/c de Secretaría de Gobierno y Participación Ciudadana, Dr. Federico Lutz y Jefa Dpto. de Espectáculos y Exposiciones Sra. Natalia Pacheco. Sobre tablas.</w:t>
      </w:r>
      <w:r>
        <w:rPr>
          <w:rFonts w:eastAsia="MS Mincho;ＭＳ 明朝" w:cs="Times New Roman" w:ascii="Times New Roman" w:hAnsi="Times New Roman"/>
          <w:sz w:val="24"/>
          <w:szCs w:val="24"/>
          <w:shd w:fill="00FF00" w:val="clear"/>
          <w:lang w:val="es-MX"/>
        </w:rPr>
        <w:t xml:space="preserve"> Aprobado 03/09/09 – Acta 935/09 (O-09-1950).</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422/09</w:t>
      </w:r>
      <w:r>
        <w:rPr>
          <w:rFonts w:eastAsia="MS Mincho;ＭＳ 明朝" w:cs="Times New Roman" w:ascii="Times New Roman" w:hAnsi="Times New Roman"/>
          <w:sz w:val="24"/>
          <w:szCs w:val="24"/>
        </w:rPr>
        <w:t xml:space="preserve">: "Adquirir inmuebles con fines sociales". Autor: Intendente Municipal, Marcelo Cascón. Colaborador: Secretario de Economía, Obras y Servicios Públicos a/c de Secretaría de Gobierno y Participación Ciudadana, Dr. Federico Lutz. Asesoría Letrada y a las Comisiones de Obras y Planeamiento, de Economía y de Gobierno y Legales.  </w:t>
      </w:r>
      <w:r>
        <w:rPr>
          <w:rFonts w:eastAsia="MS Mincho;ＭＳ 明朝" w:cs="Times New Roman" w:ascii="Times New Roman" w:hAnsi="Times New Roman"/>
          <w:sz w:val="24"/>
          <w:shd w:fill="00FF00" w:val="clear"/>
        </w:rPr>
        <w:t>Aprobado 4/11/10 Acta 954 (O-10-2095)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423/09:</w:t>
      </w:r>
      <w:r>
        <w:rPr>
          <w:rFonts w:eastAsia="MS Mincho;ＭＳ 明朝" w:cs="Times New Roman" w:ascii="Times New Roman" w:hAnsi="Times New Roman"/>
          <w:sz w:val="24"/>
          <w:szCs w:val="24"/>
          <w:u w:val="single"/>
        </w:rPr>
        <w:t xml:space="preserve"> </w:t>
      </w:r>
      <w:r>
        <w:rPr>
          <w:rFonts w:eastAsia="MS Mincho;ＭＳ 明朝" w:cs="Times New Roman" w:ascii="Times New Roman" w:hAnsi="Times New Roman"/>
          <w:sz w:val="24"/>
          <w:szCs w:val="24"/>
        </w:rPr>
        <w:t xml:space="preserve">"Prorrogar la emergencia habitacional de San Carlos de Bariloche". Autores: Concejales Darío Barriga y Hugo Cejas (SUR-FpV); Darío Rodríguez Duch (ARI). Colaborador: Sr. Guillermo Corbella. </w:t>
      </w:r>
      <w:r>
        <w:rPr>
          <w:rFonts w:eastAsia="MS Mincho;ＭＳ 明朝" w:cs="Times New Roman" w:ascii="Times New Roman" w:hAnsi="Times New Roman"/>
          <w:sz w:val="24"/>
          <w:szCs w:val="24"/>
          <w:shd w:fill="00FF00" w:val="clear"/>
          <w:lang w:val="es-MX"/>
        </w:rPr>
        <w:t>Aprobado 29/10/09 – Acta 937/09 (O-09-1971).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424/09:</w:t>
      </w:r>
      <w:r>
        <w:rPr>
          <w:rFonts w:eastAsia="MS Mincho;ＭＳ 明朝" w:cs="Times New Roman" w:ascii="Times New Roman" w:hAnsi="Times New Roman"/>
          <w:sz w:val="24"/>
          <w:szCs w:val="24"/>
        </w:rPr>
        <w:t xml:space="preserve"> "Establecer recursos financieros para el Instituto Municipal de Tierras y Viviendas para el Hábitat Social". Autores Concejales Hugo Cejas (SUR-FpV) y Darío Rodríguez Duch (ARI). Colaborador: Sr. Guillermo Corbella. </w:t>
      </w:r>
      <w:r>
        <w:rPr>
          <w:rFonts w:eastAsia="MS Mincho;ＭＳ 明朝" w:cs="Times New Roman" w:ascii="Times New Roman" w:hAnsi="Times New Roman"/>
          <w:sz w:val="24"/>
          <w:szCs w:val="24"/>
          <w:shd w:fill="00FF00" w:val="clear"/>
          <w:lang w:val="es-MX"/>
        </w:rPr>
        <w:t>Aprobado 17/12/09 – Acta 939/09 (O-09-1987).</w:t>
      </w:r>
      <w:r>
        <w:rPr>
          <w:rFonts w:eastAsia="MS Mincho;ＭＳ 明朝" w:cs="Times New Roman" w:ascii="Times New Roman" w:hAnsi="Times New Roman"/>
          <w:sz w:val="24"/>
          <w:szCs w:val="24"/>
          <w:shd w:fill="00FFFF" w:val="clear"/>
        </w:rPr>
        <w:t xml:space="preserve"> Vetada por Resolución de Intendencia. Ratificada la ordenanza  04/03/10- Acta 942/10.</w:t>
      </w:r>
      <w:r>
        <w:rPr>
          <w:rFonts w:eastAsia="MS Mincho;ＭＳ 明朝" w:cs="Times New Roman" w:ascii="Times New Roman" w:hAnsi="Times New Roman"/>
          <w:b/>
          <w:color w:val="FF0000"/>
          <w:sz w:val="24"/>
          <w:szCs w:val="24"/>
          <w:highlight w:val="cyan"/>
          <w:shd w:fill="FFFF00" w:val="clear"/>
          <w:lang w:val="es-MX"/>
        </w:rPr>
        <w:tab/>
        <w:t>LIBRO 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425/09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la jornada "Una noche sin alcohol"". Autores: Concejales Hugo Cejas, Arabela Carreras y Ángel Darío Barriga (SUR-FpV), Silvia Paz y Alfredo Martín (FG-FpV); Claudio Otano y Laura Alves (CpD); Daniel Pardo (PPR); Francisco De Cesare (PS); Darío Rodríguez Duch (ARI) y Silvana Camelli (PCcP). Se solicitará su retiro por emitirse Resolución 218-PCM-09.</w:t>
      </w:r>
      <w:r>
        <w:rPr>
          <w:rFonts w:eastAsia="MS Mincho;ＭＳ 明朝" w:cs="Times New Roman" w:ascii="Times New Roman" w:hAnsi="Times New Roman"/>
          <w:sz w:val="24"/>
          <w:szCs w:val="24"/>
          <w:shd w:fill="FFFF00" w:val="clear"/>
        </w:rPr>
        <w:t xml:space="preserve"> RETIRADO ACTA 935/09 POR EMITIRSE RESOLUCIÓN PCM</w:t>
      </w:r>
      <w:r>
        <w:rPr>
          <w:rFonts w:eastAsia="MS Mincho;ＭＳ 明朝" w:cs="Times New Roman" w:ascii="Times New Roman" w:hAnsi="Times New Roman"/>
          <w:b/>
          <w:color w:val="FF0000"/>
          <w:sz w:val="24"/>
          <w:szCs w:val="24"/>
          <w:highlight w:val="cyan"/>
          <w:shd w:fill="FFFF00" w:val="clear"/>
          <w:lang w:val="es-MX"/>
        </w:rPr>
        <w:tab/>
        <w:t>LIBRO 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426/09</w:t>
      </w:r>
      <w:r>
        <w:rPr>
          <w:rFonts w:eastAsia="MS Mincho;ＭＳ 明朝" w:cs="Times New Roman" w:ascii="Times New Roman" w:hAnsi="Times New Roman"/>
          <w:sz w:val="24"/>
          <w:szCs w:val="24"/>
        </w:rPr>
        <w:t>: "Necesidad de evitar la criminalización de la protesta social de Pablo Séller". Autores: Concejales Darío Rodríguez Duch (ARI); Alfredo Martín (FG-FpV); Arabela Carreras (SUR-FpV). Sobre Tablas. .</w:t>
      </w:r>
      <w:r>
        <w:rPr>
          <w:rFonts w:eastAsia="MS Mincho;ＭＳ 明朝" w:cs="Times New Roman" w:ascii="Times New Roman" w:hAnsi="Times New Roman"/>
          <w:sz w:val="24"/>
          <w:szCs w:val="24"/>
          <w:shd w:fill="00FF00" w:val="clear"/>
          <w:lang w:val="es-MX"/>
        </w:rPr>
        <w:t xml:space="preserve"> Aprobado 03/09/09 – Acta 935/09 (D-09-1411).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427/09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"Abrogar la Ordenanza 1294-CM-03". Autora: Concejal Laura Alves (CpD). Colaboradora: Srta. Alejandra Douglas. Sobre Tablas. .</w:t>
      </w:r>
      <w:r>
        <w:rPr>
          <w:rFonts w:eastAsia="MS Mincho;ＭＳ 明朝" w:cs="Times New Roman" w:ascii="Times New Roman" w:hAnsi="Times New Roman"/>
          <w:sz w:val="24"/>
          <w:szCs w:val="24"/>
          <w:shd w:fill="00FF00" w:val="clear"/>
          <w:lang w:val="es-MX"/>
        </w:rPr>
        <w:t xml:space="preserve"> Aprobado 03/09/09 – Acta 935/09 (O-09-1951).</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428/09</w:t>
      </w:r>
      <w:r>
        <w:rPr>
          <w:rFonts w:eastAsia="MS Mincho;ＭＳ 明朝" w:cs="Times New Roman" w:ascii="Times New Roman" w:hAnsi="Times New Roman"/>
          <w:sz w:val="24"/>
          <w:szCs w:val="24"/>
        </w:rPr>
        <w:t xml:space="preserve">: "Asignación nombres a calles Barrios Nuestras Malvinas, Nahuel Hue y El Maitén". Autor: Intendente Municipal, Marcelo Cascón. Colaboradores: Secretario de Economía, Obras y Servicios Públicos a/c de Secretaría de Gobierno y Participación Ciudadana, Dr. Federico Lutz; Secretaria de Planeamiento y Medio Ambiente, Arq. Fabiela Orlandi; Subsecretaria de Gestión Urbana, Arq. Estela Arias; Asesor Letrado, Dr. Daniel Balduini y Dirección de Catastro. </w:t>
      </w:r>
      <w:r>
        <w:rPr>
          <w:rFonts w:eastAsia="MS Mincho;ＭＳ 明朝" w:cs="Times New Roman" w:ascii="Times New Roman" w:hAnsi="Times New Roman"/>
          <w:sz w:val="24"/>
          <w:szCs w:val="24"/>
          <w:shd w:fill="00FF00" w:val="clear"/>
          <w:lang w:val="es-MX"/>
        </w:rPr>
        <w:t>Aprobado 17/12/09 – Acta 939/09 (O-09-1988).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429/09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Interés Municipal, Científico, Educativo el Foro Bariloche para la Educación Superior, las Ciencias, las Tecnologías y la Cultura". Autores: Concejales Alfredo Martín y Silvia Paz (FG-FpV). Sobre Tablas. .</w:t>
      </w:r>
      <w:r>
        <w:rPr>
          <w:rFonts w:eastAsia="MS Mincho;ＭＳ 明朝" w:cs="Times New Roman" w:ascii="Times New Roman" w:hAnsi="Times New Roman"/>
          <w:sz w:val="24"/>
          <w:szCs w:val="24"/>
          <w:shd w:fill="00FF00" w:val="clear"/>
          <w:lang w:val="es-MX"/>
        </w:rPr>
        <w:t xml:space="preserve"> Aprobado 03/09/09 – Acta 935/09 (D-09-1412</w:t>
      </w:r>
      <w:r>
        <w:rPr>
          <w:rFonts w:eastAsia="MS Mincho;ＭＳ 明朝" w:cs="Times New Roman" w:ascii="Times New Roman" w:hAnsi="Times New Roman"/>
          <w:sz w:val="24"/>
          <w:szCs w:val="24"/>
          <w:lang w:val="es-MX"/>
        </w:rPr>
        <w:t>).</w:t>
      </w:r>
    </w:p>
    <w:p>
      <w:pPr>
        <w:pStyle w:val="Textosinformato"/>
        <w:jc w:val="both"/>
        <w:rPr>
          <w:rFonts w:ascii="Times New Roman" w:hAnsi="Times New Roman" w:eastAsia="MS Mincho;ＭＳ 明朝" w:cs="Times New Roman"/>
          <w:b/>
          <w:b/>
          <w:sz w:val="24"/>
          <w:szCs w:val="24"/>
          <w:lang w:val="es-MX"/>
        </w:rPr>
      </w:pPr>
      <w:r>
        <w:rPr>
          <w:rFonts w:eastAsia="MS Mincho;ＭＳ 明朝" w:cs="Times New Roman" w:ascii="Times New Roman" w:hAnsi="Times New Roman"/>
          <w:b/>
          <w:sz w:val="24"/>
          <w:szCs w:val="24"/>
          <w:lang w:val="es-MX"/>
        </w:rPr>
      </w:r>
    </w:p>
    <w:p>
      <w:pPr>
        <w:pStyle w:val="Textosinformato"/>
        <w:jc w:val="both"/>
        <w:rPr/>
      </w:pPr>
      <w:r>
        <w:rPr>
          <w:rFonts w:eastAsia="MS Mincho;ＭＳ 明朝" w:cs="Times New Roman" w:ascii="Times New Roman" w:hAnsi="Times New Roman"/>
          <w:b/>
          <w:sz w:val="24"/>
          <w:szCs w:val="24"/>
          <w:u w:val="single"/>
        </w:rPr>
        <w:t>Proyecto de Declaración 430/09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"Declarar de Interés Municipal y Cultural al Encuentro de Coros IX "Cita en Primavera" Autor: Concejal Ángel Darío Barriga (SUR-FpV). Iniciativa: Sra. Celia Arnaiz y Prof. Andrés Miguel Jan. (Organizadores del Encuentro Coral "IX Cita en primavera"). Sobre Tablas. .</w:t>
      </w:r>
      <w:r>
        <w:rPr>
          <w:rFonts w:eastAsia="MS Mincho;ＭＳ 明朝" w:cs="Times New Roman" w:ascii="Times New Roman" w:hAnsi="Times New Roman"/>
          <w:sz w:val="24"/>
          <w:szCs w:val="24"/>
          <w:shd w:fill="00FF00" w:val="clear"/>
          <w:lang w:val="es-MX"/>
        </w:rPr>
        <w:t xml:space="preserve"> Aprobado 03/09/09 – Acta 935/09 (D-09-1413).</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431/09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"Solicitar la presencia en Bariloche del Ministro de Educación de Río Negro". Autores. Concejales Silvia Paz y Alfredo Martín (FG-FpV). Sobre Tablas. </w:t>
      </w:r>
      <w:r>
        <w:rPr>
          <w:rFonts w:eastAsia="MS Mincho;ＭＳ 明朝" w:cs="Times New Roman" w:ascii="Times New Roman" w:hAnsi="Times New Roman"/>
          <w:sz w:val="24"/>
          <w:szCs w:val="24"/>
          <w:shd w:fill="00FF00" w:val="clear"/>
          <w:lang w:val="es-MX"/>
        </w:rPr>
        <w:t xml:space="preserve"> Aprobado 03/09/09 – Acta 935/09 (C-09-646).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Comunicación 432/09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"Comunicar al Tribunal Electoral provincial, opinión sobre apelaciones en elecciones juntas vecinales". Autores: Concejales Darío Barriga, Hugo Cejas, Arabela Carreras (SUR-FpV); Laura Alves y Claudio Otano (CpD); Silvia Paz y Alfredo Martín (FG-FpV); Daniel Pardo (PPR); Darío Rodríguez Duch (ARI); Francisco De Cesare (Partido Socialista) y Silvana Camelli (PJCP). Colaborador: Sr. Guillermo Corbella. Sobre Tablas.</w:t>
      </w:r>
      <w:r>
        <w:rPr>
          <w:rFonts w:eastAsia="MS Mincho;ＭＳ 明朝" w:cs="Times New Roman" w:ascii="Times New Roman" w:hAnsi="Times New Roman"/>
          <w:sz w:val="24"/>
          <w:szCs w:val="24"/>
          <w:shd w:fill="00FF00" w:val="clear"/>
          <w:lang w:val="es-MX"/>
        </w:rPr>
        <w:t xml:space="preserve"> Aprobado 03/09/09 – Acta 935/09 (C-09-645).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433/09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"Suspender todo desarrollo antrópico  Delegación Lago Moreno". Autores: Concejales Alfredo Martín y Silvia Paz (FG-FpV). Colaboradores: Arq. Diego Iraola y Arq. Carlos Valeri.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434/09</w:t>
      </w:r>
      <w:r>
        <w:rPr>
          <w:rFonts w:eastAsia="MS Mincho;ＭＳ 明朝" w:cs="Times New Roman" w:ascii="Times New Roman" w:hAnsi="Times New Roman"/>
          <w:sz w:val="24"/>
          <w:szCs w:val="24"/>
        </w:rPr>
        <w:t>: "Prorrogar vigencia de las Ordenanzas 1837-CM-08 y 1838-CM-08 Regulación Obra Pública Delegada". Autores: Concejales Laura Alves y Claudio Otano (CpD). Colaboradoras: Sra. Patricia Rodríguez y Alejandra Douglas (secretarias bloque CpD). Sobre Tablas.</w:t>
      </w:r>
      <w:r>
        <w:rPr>
          <w:rFonts w:eastAsia="MS Mincho;ＭＳ 明朝" w:cs="Times New Roman" w:ascii="Times New Roman" w:hAnsi="Times New Roman"/>
          <w:sz w:val="24"/>
          <w:szCs w:val="24"/>
          <w:shd w:fill="00FF00" w:val="clear"/>
          <w:lang w:val="es-MX"/>
        </w:rPr>
        <w:t xml:space="preserve"> Aprobado 03/09/09 – Acta 935/09 (O-09-1952).</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435/09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"Declarar de Interés Municipal 66º Aniversario de la Radio y el segundo abrazo a la Emisora". Autores: Concejales Darío Barriga, Hugo Cejas y Arabela Carreras (SUR-FpV). Colaboradora: Sra. Teresa Schunk. Sobre Tablas.</w:t>
      </w:r>
      <w:r>
        <w:rPr>
          <w:rFonts w:eastAsia="MS Mincho;ＭＳ 明朝" w:cs="Times New Roman" w:ascii="Times New Roman" w:hAnsi="Times New Roman"/>
          <w:sz w:val="24"/>
          <w:szCs w:val="24"/>
          <w:shd w:fill="00FF00" w:val="clear"/>
          <w:lang w:val="es-MX"/>
        </w:rPr>
        <w:t xml:space="preserve"> Aprobado 03/09/09 – Acta 935/09 (D-09-1414).</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Times New Roman" w:cs="Times New Roman" w:ascii="Times New Roman" w:hAnsi="Times New Roman"/>
          <w:b/>
          <w:sz w:val="24"/>
          <w:szCs w:val="24"/>
          <w:u w:val="single"/>
        </w:rPr>
        <w:t xml:space="preserve"> </w:t>
      </w:r>
      <w:r>
        <w:rPr>
          <w:rFonts w:eastAsia="MS Mincho;ＭＳ 明朝" w:cs="Times New Roman" w:ascii="Times New Roman" w:hAnsi="Times New Roman"/>
          <w:b/>
          <w:sz w:val="24"/>
          <w:szCs w:val="24"/>
          <w:u w:val="single"/>
        </w:rPr>
        <w:t>Proyecto de Declaración 436/09:</w:t>
      </w:r>
      <w:r>
        <w:rPr>
          <w:rFonts w:eastAsia="MS Mincho;ＭＳ 明朝" w:cs="Times New Roman" w:ascii="Times New Roman" w:hAnsi="Times New Roman"/>
          <w:sz w:val="24"/>
          <w:szCs w:val="24"/>
        </w:rPr>
        <w:t xml:space="preserve"> "Declarar de Interés Municipal, Educativo y Cultural al Espectáculo cirsense "La  Familia Flamini"". Autor: Concejal Darío Rodríguez Duch (ARI). Colaboradoras: Sras. Cistina Painefil y Viviana Gelain. Sobre Tablas.</w:t>
      </w:r>
      <w:r>
        <w:rPr>
          <w:rFonts w:eastAsia="MS Mincho;ＭＳ 明朝" w:cs="Times New Roman" w:ascii="Times New Roman" w:hAnsi="Times New Roman"/>
          <w:sz w:val="24"/>
          <w:szCs w:val="24"/>
          <w:shd w:fill="00FF00" w:val="clear"/>
          <w:lang w:val="es-MX"/>
        </w:rPr>
        <w:t xml:space="preserve"> Aprobado 03/09/09 – Acta 935/09 (D-09-1415).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437/09:</w:t>
      </w:r>
      <w:r>
        <w:rPr>
          <w:rFonts w:eastAsia="MS Mincho;ＭＳ 明朝" w:cs="Times New Roman" w:ascii="Times New Roman" w:hAnsi="Times New Roman"/>
          <w:sz w:val="24"/>
          <w:szCs w:val="24"/>
          <w:u w:val="single"/>
        </w:rPr>
        <w:t xml:space="preserve"> </w:t>
      </w:r>
      <w:r>
        <w:rPr>
          <w:rFonts w:eastAsia="MS Mincho;ＭＳ 明朝" w:cs="Times New Roman" w:ascii="Times New Roman" w:hAnsi="Times New Roman"/>
          <w:sz w:val="24"/>
          <w:szCs w:val="24"/>
        </w:rPr>
        <w:t>"Declarar de Interés Municipal y Educativo al Curso de Robótica y Proyecto "Robot Sumo" de la ECTLA". Autor: Concejal Darío Rodríguez Duch (ARI). Colaboradoras: Sras. Cistina Painefil y Viviana Gelain. Sobre Tablas</w:t>
      </w:r>
      <w:bookmarkStart w:id="10" w:name="OLE_LINK54"/>
      <w:bookmarkStart w:id="11" w:name="OLE_LINK53"/>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lang w:val="es-MX"/>
        </w:rPr>
        <w:t xml:space="preserve"> Aprobado 03/09/09 – Acta 935/09 (D-09-1416).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bookmarkEnd w:id="10"/>
      <w:bookmarkEnd w:id="11"/>
    </w:p>
    <w:p>
      <w:pPr>
        <w:pStyle w:val="Textosinformato"/>
        <w:jc w:val="both"/>
        <w:rPr/>
      </w:pPr>
      <w:r>
        <w:rPr>
          <w:rFonts w:eastAsia="MS Mincho;ＭＳ 明朝" w:cs="Times New Roman" w:ascii="Times New Roman" w:hAnsi="Times New Roman"/>
          <w:b/>
          <w:sz w:val="24"/>
          <w:szCs w:val="24"/>
          <w:u w:val="single"/>
        </w:rPr>
        <w:t>Proyecto de Comunicación 438/09</w:t>
      </w:r>
      <w:r>
        <w:rPr>
          <w:rFonts w:eastAsia="MS Mincho;ＭＳ 明朝" w:cs="Times New Roman" w:ascii="Times New Roman" w:hAnsi="Times New Roman"/>
          <w:sz w:val="24"/>
          <w:szCs w:val="24"/>
        </w:rPr>
        <w:t xml:space="preserve">: "Comunicar Legislatura de Río Negro urgente tratamiento proyecto 749/09 "Fondo tierras carácter social". Autores: Concejales Prof. Alfredo Martín y Silvia Paz (FG-FpV). </w:t>
      </w:r>
      <w:r>
        <w:rPr>
          <w:rFonts w:eastAsia="MS Mincho;ＭＳ 明朝" w:cs="Times New Roman" w:ascii="Times New Roman" w:hAnsi="Times New Roman"/>
          <w:sz w:val="24"/>
          <w:szCs w:val="24"/>
          <w:shd w:fill="00FF00" w:val="clear"/>
          <w:lang w:val="es-MX"/>
        </w:rPr>
        <w:t>Aprobado 01/10/09 – Acta 936/09 (C-09-650).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bookmarkStart w:id="12" w:name="OLE_LINK2"/>
      <w:bookmarkStart w:id="13" w:name="OLE_LINK1"/>
      <w:r>
        <w:rPr>
          <w:rFonts w:eastAsia="MS Mincho;ＭＳ 明朝" w:cs="Times New Roman" w:ascii="Times New Roman" w:hAnsi="Times New Roman"/>
          <w:b/>
          <w:sz w:val="24"/>
          <w:szCs w:val="24"/>
          <w:u w:val="single"/>
        </w:rPr>
        <w:t>Proyecto de Ordenanza 439/09</w:t>
      </w:r>
      <w:r>
        <w:rPr>
          <w:rFonts w:eastAsia="MS Mincho;ＭＳ 明朝" w:cs="Times New Roman" w:ascii="Times New Roman" w:hAnsi="Times New Roman"/>
          <w:sz w:val="24"/>
          <w:szCs w:val="24"/>
        </w:rPr>
        <w:t>: "</w:t>
      </w:r>
      <w:bookmarkEnd w:id="12"/>
      <w:bookmarkEnd w:id="13"/>
      <w:r>
        <w:rPr>
          <w:rFonts w:eastAsia="MS Mincho;ＭＳ 明朝" w:cs="Times New Roman" w:ascii="Times New Roman" w:hAnsi="Times New Roman"/>
          <w:sz w:val="24"/>
          <w:szCs w:val="24"/>
        </w:rPr>
        <w:t>Abrogar la ordenanza 1558-CM-05 afectar parcela 19-2-F-246-05 a SIMBOV – Destacamento San Francisco III". Autora: Concejal Laura Alves (CpD). Colaboradoras: Patricia Rodríguez y Alejandra Douglas (secretarias bloque CpD). A Asesoría Letrada y a la Comisión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zCs w:val="24"/>
          <w:shd w:fill="00FF00" w:val="clear"/>
          <w:lang w:val="es-MX"/>
        </w:rPr>
        <w:t xml:space="preserve"> Aprobado 29/10/09 – Acta 937/09 (O-09-1972).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 xml:space="preserve">Proyecto de Resolución </w:t>
      </w:r>
      <w:r>
        <w:rPr>
          <w:rFonts w:eastAsia="MS Mincho;ＭＳ 明朝" w:cs="Times New Roman" w:ascii="Times New Roman" w:hAnsi="Times New Roman"/>
          <w:sz w:val="24"/>
          <w:szCs w:val="24"/>
          <w:u w:val="single"/>
        </w:rPr>
        <w:t>440</w:t>
      </w:r>
      <w:r>
        <w:rPr>
          <w:rFonts w:eastAsia="MS Mincho;ＭＳ 明朝" w:cs="Times New Roman" w:ascii="Times New Roman" w:hAnsi="Times New Roman"/>
          <w:b/>
          <w:sz w:val="24"/>
          <w:szCs w:val="24"/>
          <w:u w:val="single"/>
        </w:rPr>
        <w:t>/09</w:t>
      </w:r>
      <w:r>
        <w:rPr>
          <w:rFonts w:eastAsia="MS Mincho;ＭＳ 明朝" w:cs="Times New Roman" w:ascii="Times New Roman" w:hAnsi="Times New Roman"/>
          <w:sz w:val="24"/>
          <w:szCs w:val="24"/>
        </w:rPr>
        <w:t>: "Otorgar Premio al Mérito a la Sra. Andrea Cecilia Bravo". Autora: Concejal Laura Alves (CpD). Iniciativa: Asociación Civil Imagen Patagonia. Colaboradoras: Patricia Rodríguez, Alejandra Douglas y Macarena Rodríguez Alves (secretarias bloque CpD).</w:t>
      </w:r>
      <w:r>
        <w:rPr>
          <w:rFonts w:eastAsia="MS Mincho;ＭＳ 明朝" w:cs="Times New Roman" w:ascii="Times New Roman" w:hAnsi="Times New Roman"/>
          <w:sz w:val="24"/>
          <w:szCs w:val="24"/>
          <w:shd w:fill="00FF00" w:val="clear"/>
          <w:lang w:val="es-MX"/>
        </w:rPr>
        <w:t xml:space="preserve"> Aprobado 01/10/09 – Acta 936/09 (R-09-379).</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bookmarkStart w:id="14" w:name="OLE_LINK45"/>
      <w:bookmarkStart w:id="15" w:name="OLE_LINK44"/>
      <w:bookmarkStart w:id="16" w:name="OLE_LINK38"/>
      <w:bookmarkStart w:id="17" w:name="OLE_LINK39"/>
      <w:bookmarkEnd w:id="14"/>
      <w:bookmarkEnd w:id="15"/>
      <w:r>
        <w:rPr>
          <w:rFonts w:eastAsia="MS Mincho;ＭＳ 明朝" w:cs="Times New Roman" w:ascii="Times New Roman" w:hAnsi="Times New Roman"/>
          <w:b/>
          <w:sz w:val="24"/>
          <w:szCs w:val="24"/>
          <w:u w:val="single"/>
        </w:rPr>
        <w:t>Proyecto de Declaración 441/09</w:t>
      </w:r>
      <w:bookmarkEnd w:id="16"/>
      <w:bookmarkEnd w:id="17"/>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de interés municipal y social las "Primeras Jornadas Locales de Prevención del Suicidio: Cuidados por la vida". Autor: Concejal Darío Rodríguez Duch (ARI). Colaboradoras: Viviana Gelain y Cristina Painefil (ARI). Se solicitará su retiro por haberse emitido la Resolución 242-PCM-09. </w:t>
      </w:r>
      <w:r>
        <w:rPr>
          <w:rFonts w:eastAsia="MS Mincho;ＭＳ 明朝" w:cs="Times New Roman" w:ascii="Times New Roman" w:hAnsi="Times New Roman"/>
          <w:sz w:val="24"/>
          <w:szCs w:val="24"/>
          <w:shd w:fill="FFFF00" w:val="clear"/>
        </w:rPr>
        <w:t>RETIRADO ACTA 936/09 POR EMITIRSE RESOLUCIÓN PCM</w:t>
      </w:r>
      <w:r>
        <w:rPr>
          <w:rFonts w:eastAsia="MS Mincho;ＭＳ 明朝" w:cs="Times New Roman" w:ascii="Times New Roman" w:hAnsi="Times New Roman"/>
          <w:b/>
          <w:color w:val="FF0000"/>
          <w:sz w:val="24"/>
          <w:szCs w:val="24"/>
          <w:highlight w:val="cyan"/>
          <w:shd w:fill="FFFF00" w:val="clear"/>
          <w:lang w:val="es-MX"/>
        </w:rPr>
        <w:tab/>
        <w:t>LIBRO 68</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bookmarkStart w:id="18" w:name="OLE_LINK45"/>
      <w:bookmarkStart w:id="19" w:name="OLE_LINK44"/>
      <w:bookmarkStart w:id="20" w:name="OLE_LINK3"/>
      <w:bookmarkStart w:id="21" w:name="OLE_LINK4"/>
      <w:bookmarkStart w:id="22" w:name="OLE_LINK45"/>
      <w:bookmarkStart w:id="23" w:name="OLE_LINK44"/>
      <w:bookmarkStart w:id="24" w:name="OLE_LINK3"/>
      <w:bookmarkStart w:id="25" w:name="OLE_LINK4"/>
      <w:bookmarkEnd w:id="22"/>
      <w:bookmarkEnd w:id="23"/>
    </w:p>
    <w:p>
      <w:pPr>
        <w:pStyle w:val="Textosinformato"/>
        <w:jc w:val="both"/>
        <w:rPr/>
      </w:pPr>
      <w:r>
        <w:rPr>
          <w:rFonts w:eastAsia="MS Mincho;ＭＳ 明朝" w:cs="Times New Roman" w:ascii="Times New Roman" w:hAnsi="Times New Roman"/>
          <w:b/>
          <w:sz w:val="24"/>
          <w:szCs w:val="24"/>
          <w:u w:val="single"/>
        </w:rPr>
        <w:t>Proyecto de Ordenanza 442/09</w:t>
      </w:r>
      <w:r>
        <w:rPr>
          <w:rFonts w:eastAsia="MS Mincho;ＭＳ 明朝" w:cs="Times New Roman" w:ascii="Times New Roman" w:hAnsi="Times New Roman"/>
          <w:sz w:val="24"/>
          <w:szCs w:val="24"/>
        </w:rPr>
        <w:t xml:space="preserve">: </w:t>
      </w:r>
      <w:bookmarkEnd w:id="24"/>
      <w:bookmarkEnd w:id="25"/>
      <w:r>
        <w:rPr>
          <w:rFonts w:eastAsia="MS Mincho;ＭＳ 明朝" w:cs="Times New Roman" w:ascii="Times New Roman" w:hAnsi="Times New Roman"/>
          <w:sz w:val="24"/>
          <w:szCs w:val="24"/>
        </w:rPr>
        <w:t>"Establecer régimen de funcionamiento de los mercados comunitarios municipales en San Carlos de Bariloche". Autores: Concejales Daniel Pardo (PPR);  Lic. Darío Barriga, Lic. Arabela Carreras (FpV-SUR); Prof. Alfredo Martín, Silvia Paz (FG-FpV); Silvana Camelli (PCcP); Laura Alves, Claudio Otano (CpD); Francisco De Cesare (PS) y Darío Rodríguez Duch (ARI). Iniciativa: Presidente del Concejo Municipal, mandato 1999-2003, Graciela Morán de Di Biase (Alianza); concejales mandato 2003-2007, Diego Breide y Andrés Martínez Infante (Encuentro). A Asesoría Letrada y a las Comisiones de Economía y de Gobierno y Legales.</w:t>
      </w:r>
      <w:r>
        <w:rPr>
          <w:rFonts w:eastAsia="MS Mincho;ＭＳ 明朝" w:cs="Times New Roman" w:ascii="Times New Roman" w:hAnsi="Times New Roman"/>
          <w:sz w:val="24"/>
          <w:shd w:fill="00FF00" w:val="clear"/>
        </w:rPr>
        <w:t xml:space="preserve"> Aprobado 16/12/10 Acta 957 (O-10-2122)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443/09</w:t>
      </w:r>
      <w:r>
        <w:rPr>
          <w:rFonts w:eastAsia="MS Mincho;ＭＳ 明朝" w:cs="Times New Roman" w:ascii="Times New Roman" w:hAnsi="Times New Roman"/>
          <w:sz w:val="24"/>
          <w:szCs w:val="24"/>
        </w:rPr>
        <w:t xml:space="preserve">: "Reglamentar uso Sala Emilio Frey y Sala Exposiciones Ex Correo". </w:t>
      </w:r>
      <w:bookmarkStart w:id="26" w:name="OLE_LINK7"/>
      <w:bookmarkStart w:id="27" w:name="OLE_LINK8"/>
      <w:r>
        <w:rPr>
          <w:rFonts w:eastAsia="MS Mincho;ＭＳ 明朝" w:cs="Times New Roman" w:ascii="Times New Roman" w:hAnsi="Times New Roman"/>
          <w:sz w:val="24"/>
          <w:szCs w:val="24"/>
        </w:rPr>
        <w:t>Autor: Intendente Municipal, Sr. Marcelo Cascón. Colaboradores: Secretario de Gobierno y Participación Ciudadana, Sr. Jorge Franchini; Secretaria de Desarrollo Social, Sra. Norma Gómez; Subsecretaria de Cultura, Lic. María Victoria Arroyo Menéndez y Jefa Depto. Espectáculos y Exposiciones, Sra. Natalia Pacheco</w:t>
      </w:r>
      <w:bookmarkEnd w:id="26"/>
      <w:bookmarkEnd w:id="27"/>
      <w:r>
        <w:rPr>
          <w:rFonts w:eastAsia="MS Mincho;ＭＳ 明朝" w:cs="Times New Roman" w:ascii="Times New Roman" w:hAnsi="Times New Roman"/>
          <w:sz w:val="24"/>
          <w:szCs w:val="24"/>
        </w:rPr>
        <w:t>. A Asesoría Letrada y a la Comisión de Gobierno y Legales.</w:t>
      </w:r>
    </w:p>
    <w:p>
      <w:pPr>
        <w:pStyle w:val="Textosinformato"/>
        <w:jc w:val="both"/>
        <w:rPr/>
      </w:pPr>
      <w:r>
        <w:rPr>
          <w:rFonts w:eastAsia="MS Mincho;ＭＳ 明朝" w:cs="Times New Roman" w:ascii="Times New Roman" w:hAnsi="Times New Roman"/>
          <w:color w:val="FF0000"/>
          <w:sz w:val="24"/>
          <w:szCs w:val="24"/>
          <w:u w:val="single"/>
        </w:rPr>
        <w:t>ACTA Nº 117/09 DE COMISION LEGISLATIVA</w:t>
      </w:r>
      <w:r>
        <w:rPr>
          <w:rFonts w:eastAsia="MS Mincho;ＭＳ 明朝" w:cs="Times New Roman" w:ascii="Times New Roman" w:hAnsi="Times New Roman"/>
          <w:color w:val="FF0000"/>
          <w:sz w:val="24"/>
          <w:szCs w:val="24"/>
        </w:rPr>
        <w:t xml:space="preserve">: Se modificó ruta por: A Asesoría Letrada, y a las Comisiones a </w:t>
      </w:r>
      <w:r>
        <w:rPr>
          <w:rFonts w:cs="Times New Roman" w:ascii="Times New Roman" w:hAnsi="Times New Roman"/>
          <w:color w:val="FF0000"/>
          <w:sz w:val="24"/>
          <w:szCs w:val="24"/>
          <w:lang w:val="es-ES_tradnl" w:eastAsia="es-MX"/>
        </w:rPr>
        <w:t xml:space="preserve">Acción Social y Gobierno y Legales. </w:t>
      </w:r>
      <w:r>
        <w:rPr>
          <w:rFonts w:cs="Times New Roman" w:ascii="Times New Roman" w:hAnsi="Times New Roman"/>
          <w:color w:val="000000"/>
          <w:sz w:val="24"/>
          <w:szCs w:val="24"/>
          <w:shd w:fill="FFFF00" w:val="clear"/>
          <w:lang w:val="es-ES_tradnl" w:eastAsia="es-MX"/>
        </w:rPr>
        <w:t>RETIRADO ACTA 942/10 4/3/10</w:t>
      </w:r>
      <w:r>
        <w:rPr>
          <w:rFonts w:eastAsia="MS Mincho;ＭＳ 明朝" w:cs="Times New Roman" w:ascii="Times New Roman" w:hAnsi="Times New Roman"/>
          <w:b/>
          <w:color w:val="FF0000"/>
          <w:sz w:val="24"/>
          <w:szCs w:val="24"/>
          <w:highlight w:val="cyan"/>
          <w:shd w:fill="FFFF00" w:val="clear"/>
          <w:lang w:val="es-MX" w:eastAsia="es-MX"/>
        </w:rPr>
        <w:tab/>
        <w:t>LIBRO 68</w:t>
      </w:r>
    </w:p>
    <w:p>
      <w:pPr>
        <w:pStyle w:val="Textosinformato"/>
        <w:jc w:val="both"/>
        <w:rPr>
          <w:rFonts w:ascii="Times New Roman" w:hAnsi="Times New Roman" w:eastAsia="MS Mincho;ＭＳ 明朝" w:cs="Times New Roman"/>
          <w:color w:val="000000"/>
          <w:sz w:val="24"/>
          <w:szCs w:val="24"/>
        </w:rPr>
      </w:pPr>
      <w:r>
        <w:rPr>
          <w:rFonts w:eastAsia="MS Mincho;ＭＳ 明朝" w:cs="Times New Roman" w:ascii="Times New Roman" w:hAnsi="Times New Roman"/>
          <w:color w:val="000000"/>
          <w:sz w:val="24"/>
          <w:szCs w:val="24"/>
        </w:rPr>
      </w:r>
    </w:p>
    <w:p>
      <w:pPr>
        <w:pStyle w:val="Textosinformato"/>
        <w:jc w:val="both"/>
        <w:rPr/>
      </w:pPr>
      <w:bookmarkStart w:id="28" w:name="OLE_LINK11"/>
      <w:bookmarkStart w:id="29" w:name="OLE_LINK12"/>
      <w:r>
        <w:rPr>
          <w:rFonts w:eastAsia="MS Mincho;ＭＳ 明朝" w:cs="Times New Roman" w:ascii="Times New Roman" w:hAnsi="Times New Roman"/>
          <w:b/>
          <w:sz w:val="24"/>
          <w:szCs w:val="24"/>
          <w:u w:val="single"/>
        </w:rPr>
        <w:t>Proyecto de Declaración 444/09</w:t>
      </w:r>
      <w:r>
        <w:rPr>
          <w:rFonts w:eastAsia="MS Mincho;ＭＳ 明朝" w:cs="Times New Roman" w:ascii="Times New Roman" w:hAnsi="Times New Roman"/>
          <w:sz w:val="24"/>
          <w:szCs w:val="24"/>
        </w:rPr>
        <w:t xml:space="preserve">: "Declarar </w:t>
      </w:r>
      <w:bookmarkEnd w:id="28"/>
      <w:bookmarkEnd w:id="29"/>
      <w:r>
        <w:rPr>
          <w:rFonts w:eastAsia="MS Mincho;ＭＳ 明朝" w:cs="Times New Roman" w:ascii="Times New Roman" w:hAnsi="Times New Roman"/>
          <w:sz w:val="24"/>
          <w:szCs w:val="24"/>
        </w:rPr>
        <w:t xml:space="preserve">de interés cultural y educativo la "8º Jornada de Educadores de Inglés". </w:t>
      </w:r>
      <w:bookmarkStart w:id="30" w:name="OLE_LINK6"/>
      <w:bookmarkStart w:id="31" w:name="OLE_LINK36"/>
      <w:bookmarkStart w:id="32" w:name="OLE_LINK5"/>
      <w:bookmarkStart w:id="33" w:name="OLE_LINK14"/>
      <w:bookmarkStart w:id="34" w:name="OLE_LINK13"/>
      <w:r>
        <w:rPr>
          <w:rFonts w:eastAsia="MS Mincho;ＭＳ 明朝" w:cs="Times New Roman" w:ascii="Times New Roman" w:hAnsi="Times New Roman"/>
          <w:sz w:val="24"/>
          <w:szCs w:val="24"/>
        </w:rPr>
        <w:t>Autor: Intendente Municipal, Sr. Marcelo Cascón. Colaboradores: Secretario de Gobierno y Participación Ciudadana, Sr. Jorge Franchini</w:t>
      </w:r>
      <w:bookmarkEnd w:id="30"/>
      <w:bookmarkEnd w:id="31"/>
      <w:bookmarkEnd w:id="32"/>
      <w:r>
        <w:rPr>
          <w:rFonts w:eastAsia="MS Mincho;ＭＳ 明朝" w:cs="Times New Roman" w:ascii="Times New Roman" w:hAnsi="Times New Roman"/>
          <w:sz w:val="24"/>
          <w:szCs w:val="24"/>
        </w:rPr>
        <w:t xml:space="preserve">; Subsecretaria de Cultura, </w:t>
      </w:r>
      <w:bookmarkStart w:id="35" w:name="OLE_LINK9"/>
      <w:bookmarkStart w:id="36" w:name="OLE_LINK10"/>
      <w:r>
        <w:rPr>
          <w:rFonts w:eastAsia="MS Mincho;ＭＳ 明朝" w:cs="Times New Roman" w:ascii="Times New Roman" w:hAnsi="Times New Roman"/>
          <w:sz w:val="24"/>
          <w:szCs w:val="24"/>
        </w:rPr>
        <w:t xml:space="preserve">Lic. María Victoria Arroyo </w:t>
      </w:r>
      <w:bookmarkEnd w:id="35"/>
      <w:bookmarkEnd w:id="36"/>
      <w:r>
        <w:rPr>
          <w:rFonts w:eastAsia="MS Mincho;ＭＳ 明朝" w:cs="Times New Roman" w:ascii="Times New Roman" w:hAnsi="Times New Roman"/>
          <w:sz w:val="24"/>
          <w:szCs w:val="24"/>
        </w:rPr>
        <w:t xml:space="preserve">Menéndez </w:t>
      </w:r>
      <w:bookmarkEnd w:id="33"/>
      <w:bookmarkEnd w:id="34"/>
      <w:r>
        <w:rPr>
          <w:rFonts w:eastAsia="MS Mincho;ＭＳ 明朝" w:cs="Times New Roman" w:ascii="Times New Roman" w:hAnsi="Times New Roman"/>
          <w:sz w:val="24"/>
          <w:szCs w:val="24"/>
        </w:rPr>
        <w:t>y Jefa Depto. Espectáculos y Exposiciones, Sra. Natalia Pacheco</w:t>
      </w:r>
      <w:bookmarkStart w:id="37" w:name="OLE_LINK56"/>
      <w:bookmarkStart w:id="38" w:name="OLE_LINK55"/>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lang w:val="es-MX"/>
        </w:rPr>
        <w:t xml:space="preserve"> Aprobado 01/10/09 – Acta 936/09 (D-09-1422).</w:t>
      </w:r>
      <w:bookmarkEnd w:id="37"/>
      <w:bookmarkEnd w:id="38"/>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bookmarkStart w:id="39" w:name="OLE_LINK46"/>
      <w:bookmarkStart w:id="40" w:name="OLE_LINK47"/>
      <w:bookmarkEnd w:id="39"/>
      <w:bookmarkEnd w:id="40"/>
      <w:r>
        <w:rPr>
          <w:rFonts w:eastAsia="MS Mincho;ＭＳ 明朝" w:cs="Times New Roman" w:ascii="Times New Roman" w:hAnsi="Times New Roman"/>
          <w:b/>
          <w:sz w:val="24"/>
          <w:szCs w:val="24"/>
          <w:u w:val="single"/>
        </w:rPr>
        <w:t>Proyecto de Declaración 445/09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w:t>
      </w:r>
      <w:bookmarkStart w:id="41" w:name="OLE_LINK18"/>
      <w:bookmarkStart w:id="42" w:name="OLE_LINK17"/>
      <w:r>
        <w:rPr>
          <w:rFonts w:eastAsia="MS Mincho;ＭＳ 明朝" w:cs="Times New Roman" w:ascii="Times New Roman" w:hAnsi="Times New Roman"/>
          <w:sz w:val="24"/>
          <w:szCs w:val="24"/>
        </w:rPr>
        <w:t xml:space="preserve">"Declarar Huésped de Honor de la ciudad de Bariloche a la Dra. Guadalupe Rivera Marín". Autor: Intendente Municipal, Sr. Marcelo Cascón. Colaboradores: Secretario de Gobierno y Participación Ciudadana, Sr. Jorge Franchini; Subsecretaria de Cultura, Lic. María Victoria Arroyo Menéndez. Iniciativa: Sr. Gustavo Souto, Agregado Cultural de la Embajada Argentina en México. </w:t>
      </w:r>
      <w:bookmarkStart w:id="43" w:name="OLE_LINK42"/>
      <w:bookmarkStart w:id="44" w:name="OLE_LINK43"/>
      <w:r>
        <w:rPr>
          <w:rFonts w:eastAsia="MS Mincho;ＭＳ 明朝" w:cs="Times New Roman" w:ascii="Times New Roman" w:hAnsi="Times New Roman"/>
          <w:sz w:val="24"/>
          <w:szCs w:val="24"/>
        </w:rPr>
        <w:t xml:space="preserve">Se solicitará su retiro por haberse emitido </w:t>
      </w:r>
      <w:bookmarkEnd w:id="43"/>
      <w:bookmarkEnd w:id="44"/>
      <w:r>
        <w:rPr>
          <w:rFonts w:eastAsia="MS Mincho;ＭＳ 明朝" w:cs="Times New Roman" w:ascii="Times New Roman" w:hAnsi="Times New Roman"/>
          <w:sz w:val="24"/>
          <w:szCs w:val="24"/>
        </w:rPr>
        <w:t xml:space="preserve">la Resolución 244-PCM-09. </w:t>
      </w:r>
      <w:r>
        <w:rPr>
          <w:rFonts w:eastAsia="MS Mincho;ＭＳ 明朝" w:cs="Times New Roman" w:ascii="Times New Roman" w:hAnsi="Times New Roman"/>
          <w:shd w:fill="FFFF00" w:val="clear"/>
        </w:rPr>
        <w:t>RETIRADO ACTA 936/09 POR EMITIRSE RESOLUCIÓN PCM</w:t>
      </w:r>
      <w:r>
        <w:rPr>
          <w:rFonts w:eastAsia="MS Mincho;ＭＳ 明朝" w:cs="Times New Roman" w:ascii="Times New Roman" w:hAnsi="Times New Roman"/>
          <w:b/>
          <w:color w:val="FF0000"/>
          <w:sz w:val="24"/>
          <w:szCs w:val="24"/>
          <w:highlight w:val="cyan"/>
          <w:shd w:fill="FFFF00" w:val="clear"/>
          <w:lang w:val="es-MX"/>
        </w:rPr>
        <w:tab/>
        <w:t>LIBRO 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bookmarkStart w:id="45" w:name="OLE_LINK46"/>
      <w:bookmarkStart w:id="46" w:name="OLE_LINK47"/>
      <w:bookmarkStart w:id="47" w:name="OLE_LINK46"/>
      <w:bookmarkStart w:id="48" w:name="OLE_LINK47"/>
      <w:bookmarkEnd w:id="47"/>
      <w:bookmarkEnd w:id="48"/>
      <w:bookmarkEnd w:id="41"/>
      <w:bookmarkEnd w:id="42"/>
    </w:p>
    <w:p>
      <w:pPr>
        <w:pStyle w:val="Textosinformato"/>
        <w:jc w:val="both"/>
        <w:rPr/>
      </w:pPr>
      <w:r>
        <w:rPr>
          <w:rFonts w:eastAsia="MS Mincho;ＭＳ 明朝" w:cs="Times New Roman" w:ascii="Times New Roman" w:hAnsi="Times New Roman"/>
          <w:b/>
          <w:sz w:val="24"/>
          <w:szCs w:val="24"/>
          <w:u w:val="single"/>
        </w:rPr>
        <w:t>Proyecto de Comunicación 446/09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"Convocar al Ministro de Gobierno de la Provincia de Río Negro ante hechos de inseguridad". </w:t>
      </w:r>
      <w:bookmarkStart w:id="49" w:name="OLE_LINK16"/>
      <w:bookmarkStart w:id="50" w:name="OLE_LINK15"/>
      <w:r>
        <w:rPr>
          <w:rFonts w:eastAsia="MS Mincho;ＭＳ 明朝" w:cs="Times New Roman" w:ascii="Times New Roman" w:hAnsi="Times New Roman"/>
          <w:sz w:val="24"/>
          <w:szCs w:val="24"/>
        </w:rPr>
        <w:t xml:space="preserve">Autores: Concejales Lic. Ángel Darío Barriga </w:t>
      </w:r>
      <w:bookmarkEnd w:id="49"/>
      <w:bookmarkEnd w:id="50"/>
      <w:r>
        <w:rPr>
          <w:rFonts w:eastAsia="MS Mincho;ＭＳ 明朝" w:cs="Times New Roman" w:ascii="Times New Roman" w:hAnsi="Times New Roman"/>
          <w:sz w:val="24"/>
          <w:szCs w:val="24"/>
        </w:rPr>
        <w:t xml:space="preserve">Lic. Arabela Carreras (FpV-SUR); Prof. Alfredo Martín, Silvia Paz (FG-FpV); Silvana Camelli (PCcP); Laura Alves (CpD); Darío Rodríguez Duch (ARI) y Francisco De Cesare (PS). </w:t>
      </w:r>
      <w:bookmarkStart w:id="51" w:name="OLE_LINK66"/>
      <w:bookmarkStart w:id="52" w:name="OLE_LINK65"/>
      <w:r>
        <w:rPr>
          <w:rFonts w:eastAsia="MS Mincho;ＭＳ 明朝" w:cs="Times New Roman" w:ascii="Times New Roman" w:hAnsi="Times New Roman"/>
          <w:sz w:val="24"/>
          <w:szCs w:val="24"/>
          <w:shd w:fill="00FF00" w:val="clear"/>
          <w:lang w:val="es-MX"/>
        </w:rPr>
        <w:t>Aprobado 01/10/09 – Acta 936/09 (C-09-649).</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bookmarkEnd w:id="51"/>
      <w:bookmarkEnd w:id="52"/>
    </w:p>
    <w:p>
      <w:pPr>
        <w:pStyle w:val="Textosinformato"/>
        <w:jc w:val="both"/>
        <w:rPr/>
      </w:pPr>
      <w:r>
        <w:rPr>
          <w:rFonts w:eastAsia="MS Mincho;ＭＳ 明朝" w:cs="Times New Roman" w:ascii="Times New Roman" w:hAnsi="Times New Roman"/>
          <w:b/>
          <w:sz w:val="24"/>
          <w:szCs w:val="24"/>
          <w:u w:val="single"/>
        </w:rPr>
        <w:t>Proyecto de Resolución 447/09</w:t>
      </w:r>
      <w:r>
        <w:rPr>
          <w:rFonts w:eastAsia="MS Mincho;ＭＳ 明朝" w:cs="Times New Roman" w:ascii="Times New Roman" w:hAnsi="Times New Roman"/>
          <w:sz w:val="24"/>
          <w:szCs w:val="24"/>
        </w:rPr>
        <w:t xml:space="preserve">: "Otorgar Premio al Mérito Deportivo a Jaime Vilpán por conquista de Título Latino de Boxeo". Autores: Concejales Lic. Ángel Darío Barriga, </w:t>
      </w:r>
      <w:bookmarkStart w:id="53" w:name="OLE_LINK37"/>
      <w:bookmarkStart w:id="54" w:name="OLE_LINK48"/>
      <w:r>
        <w:rPr>
          <w:rFonts w:eastAsia="MS Mincho;ＭＳ 明朝" w:cs="Times New Roman" w:ascii="Times New Roman" w:hAnsi="Times New Roman"/>
          <w:sz w:val="24"/>
          <w:szCs w:val="24"/>
        </w:rPr>
        <w:t xml:space="preserve">Lic. Arabela Carreras (FpV-SUR); Prof. Alfredo Martín, Silvia Paz (FG-FpV); Silvana Camelli (PCcP); Laura Alves (CpD); Daniel Pardo (PPR) y Darío Rodríguez Duch (ARI). </w:t>
      </w:r>
      <w:bookmarkStart w:id="55" w:name="OLE_LINK64"/>
      <w:bookmarkStart w:id="56" w:name="OLE_LINK63"/>
      <w:r>
        <w:rPr>
          <w:rFonts w:eastAsia="MS Mincho;ＭＳ 明朝" w:cs="Times New Roman" w:ascii="Times New Roman" w:hAnsi="Times New Roman"/>
          <w:sz w:val="24"/>
          <w:szCs w:val="24"/>
          <w:shd w:fill="00FF00" w:val="clear"/>
          <w:lang w:val="es-MX"/>
        </w:rPr>
        <w:t>Aprobado 01/10/09 – Acta 936/09 (R-09-378).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bookmarkEnd w:id="55"/>
      <w:bookmarkEnd w:id="56"/>
    </w:p>
    <w:p>
      <w:pPr>
        <w:pStyle w:val="Textosinformato"/>
        <w:jc w:val="both"/>
        <w:rPr/>
      </w:pPr>
      <w:bookmarkEnd w:id="53"/>
      <w:bookmarkEnd w:id="54"/>
      <w:r>
        <w:rPr>
          <w:rFonts w:eastAsia="MS Mincho;ＭＳ 明朝" w:cs="Times New Roman" w:ascii="Times New Roman" w:hAnsi="Times New Roman"/>
          <w:b/>
          <w:sz w:val="24"/>
          <w:szCs w:val="24"/>
          <w:u w:val="single"/>
        </w:rPr>
        <w:t>Proyecto de Comunicación 448/09</w:t>
      </w:r>
      <w:r>
        <w:rPr>
          <w:rFonts w:eastAsia="MS Mincho;ＭＳ 明朝" w:cs="Times New Roman" w:ascii="Times New Roman" w:hAnsi="Times New Roman"/>
          <w:sz w:val="24"/>
          <w:szCs w:val="24"/>
        </w:rPr>
        <w:t>: "Reformulación de la Ordenanza Municipal Banca del Vecino. Abrogación de la Ordenanza 1773-CM-07". Autores: Concejales Lic. Ángel Darío Barriga; Arabela Carreras (FpV-SUR); Prof. Alfredo Martín (FG-FpV); Silvana Camelli (PCcP); Claudio Otano (CpD); Daniel Pardo (PPR) y Francisco De Cesare (PS). A Asesoría Letrada y a la Comisión de Gobierno y Legales.</w:t>
      </w:r>
      <w:r>
        <w:rPr>
          <w:rFonts w:eastAsia="MS Mincho;ＭＳ 明朝" w:cs="Times New Roman" w:ascii="Times New Roman" w:hAnsi="Times New Roman"/>
          <w:b/>
          <w:color w:val="FF0000"/>
          <w:sz w:val="24"/>
          <w:szCs w:val="24"/>
          <w:highlight w:val="cyan"/>
          <w:lang w:val="es-MX"/>
        </w:rPr>
        <w:tab/>
        <w:t>LIBRO 68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449/09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evento de interés municipal 3º Encuentro de Centros de Educación Física de la Patagonia". Autor: Concejal Cejas (FpV-SUR). Colaborador: Guillermo Corbella.</w:t>
      </w:r>
      <w:r>
        <w:rPr>
          <w:rFonts w:eastAsia="MS Mincho;ＭＳ 明朝" w:cs="Times New Roman" w:ascii="Times New Roman" w:hAnsi="Times New Roman"/>
          <w:sz w:val="24"/>
          <w:szCs w:val="24"/>
          <w:shd w:fill="00FF00" w:val="clear"/>
          <w:lang w:val="es-MX"/>
        </w:rPr>
        <w:t xml:space="preserve"> </w:t>
      </w:r>
      <w:bookmarkStart w:id="57" w:name="OLE_LINK58"/>
      <w:bookmarkStart w:id="58" w:name="OLE_LINK57"/>
      <w:r>
        <w:rPr>
          <w:rFonts w:eastAsia="MS Mincho;ＭＳ 明朝" w:cs="Times New Roman" w:ascii="Times New Roman" w:hAnsi="Times New Roman"/>
          <w:sz w:val="24"/>
          <w:szCs w:val="24"/>
          <w:shd w:fill="00FF00" w:val="clear"/>
          <w:lang w:val="es-MX"/>
        </w:rPr>
        <w:t>Aprobado 01/10/09 – Acta 936/09 (D-09-1423).</w:t>
      </w:r>
      <w:bookmarkEnd w:id="57"/>
      <w:bookmarkEnd w:id="58"/>
    </w:p>
    <w:p>
      <w:pPr>
        <w:pStyle w:val="Textosinformato"/>
        <w:jc w:val="both"/>
        <w:rPr>
          <w:rFonts w:ascii="Times New Roman" w:hAnsi="Times New Roman" w:eastAsia="MS Mincho;ＭＳ 明朝" w:cs="Times New Roman"/>
          <w:sz w:val="24"/>
          <w:szCs w:val="24"/>
          <w:shd w:fill="00FF00" w:val="clear"/>
          <w:lang w:val="es-MX"/>
        </w:rPr>
      </w:pPr>
      <w:r>
        <w:rPr>
          <w:rFonts w:eastAsia="MS Mincho;ＭＳ 明朝" w:cs="Times New Roman" w:ascii="Times New Roman" w:hAnsi="Times New Roman"/>
          <w:sz w:val="24"/>
          <w:szCs w:val="24"/>
          <w:shd w:fill="00FF00" w:val="clear"/>
          <w:lang w:val="es-MX"/>
        </w:rPr>
      </w:r>
    </w:p>
    <w:p>
      <w:pPr>
        <w:pStyle w:val="Textosinformato"/>
        <w:jc w:val="both"/>
        <w:rPr/>
      </w:pPr>
      <w:r>
        <w:rPr>
          <w:rFonts w:eastAsia="MS Mincho;ＭＳ 明朝" w:cs="Times New Roman" w:ascii="Times New Roman" w:hAnsi="Times New Roman"/>
          <w:b/>
          <w:sz w:val="24"/>
          <w:szCs w:val="24"/>
          <w:u w:val="single"/>
        </w:rPr>
        <w:t>Proyecto de Ordenanza 450/09</w:t>
      </w:r>
      <w:r>
        <w:rPr>
          <w:rFonts w:eastAsia="MS Mincho;ＭＳ 明朝" w:cs="Times New Roman" w:ascii="Times New Roman" w:hAnsi="Times New Roman"/>
          <w:sz w:val="24"/>
          <w:szCs w:val="24"/>
        </w:rPr>
        <w:t xml:space="preserve">: "Aprobar convenio específico Programa Federal de Integración Socio Comunitaria -Centros Integradores Comunitarios- Viviendas Nuevas- del 19/06/09". Autor: Intendente Municipal, Sr. Marcelo Cascón. Colaboradores: Secretario de Gobierno y Participación Ciudadana, Sr. Jorge Franchini y Secretario de Economía, Obras y Servicios Públicos, Dr. Federico Lutz. </w:t>
      </w:r>
      <w:r>
        <w:rPr>
          <w:rFonts w:eastAsia="MS Mincho;ＭＳ 明朝" w:cs="Times New Roman" w:ascii="Times New Roman" w:hAnsi="Times New Roman"/>
          <w:sz w:val="24"/>
          <w:szCs w:val="24"/>
          <w:shd w:fill="00FF00" w:val="clear"/>
          <w:lang w:val="es-MX"/>
        </w:rPr>
        <w:t>Aprobado 17/12/09 – Acta 939/09 (O-09-1989).</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451/09</w:t>
      </w:r>
      <w:r>
        <w:rPr>
          <w:rFonts w:eastAsia="MS Mincho;ＭＳ 明朝" w:cs="Times New Roman" w:ascii="Times New Roman" w:hAnsi="Times New Roman"/>
          <w:sz w:val="24"/>
          <w:szCs w:val="24"/>
        </w:rPr>
        <w:t xml:space="preserve">: "Declarar evento de interés municipal y comunitario la presentación y difusión del libro "Cuento con Alas". Autor: Concejal Lic. Ángel Darío Barriga. Colaboradoras: Patricia Knopf y Silvina Mansilla (musicoterapeutas). </w:t>
      </w:r>
      <w:bookmarkStart w:id="59" w:name="OLE_LINK60"/>
      <w:bookmarkStart w:id="60" w:name="OLE_LINK59"/>
      <w:r>
        <w:rPr>
          <w:rFonts w:eastAsia="MS Mincho;ＭＳ 明朝" w:cs="Times New Roman" w:ascii="Times New Roman" w:hAnsi="Times New Roman"/>
          <w:sz w:val="24"/>
          <w:szCs w:val="24"/>
          <w:shd w:fill="00FF00" w:val="clear"/>
          <w:lang w:val="es-MX"/>
        </w:rPr>
        <w:t>Aprobado 01/10/09 – Acta 936/09 (D-09-1424).</w:t>
      </w:r>
      <w:bookmarkEnd w:id="59"/>
      <w:bookmarkEnd w:id="60"/>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bookmarkStart w:id="61" w:name="OLE_LINK49"/>
      <w:bookmarkStart w:id="62" w:name="OLE_LINK50"/>
      <w:r>
        <w:rPr>
          <w:rFonts w:eastAsia="MS Mincho;ＭＳ 明朝" w:cs="Times New Roman" w:ascii="Times New Roman" w:hAnsi="Times New Roman"/>
          <w:b/>
          <w:sz w:val="24"/>
          <w:szCs w:val="24"/>
          <w:u w:val="single"/>
        </w:rPr>
        <w:t>Proyecto de Declaración 452/09</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w:t>
      </w:r>
      <w:bookmarkEnd w:id="61"/>
      <w:bookmarkEnd w:id="62"/>
      <w:r>
        <w:rPr>
          <w:rFonts w:eastAsia="MS Mincho;ＭＳ 明朝" w:cs="Times New Roman" w:ascii="Times New Roman" w:hAnsi="Times New Roman"/>
          <w:sz w:val="24"/>
          <w:szCs w:val="24"/>
        </w:rPr>
        <w:t xml:space="preserve">"Declarar de interés municipal las IV Jornadas sobre el Niño". Autor: Concejal Daniel Pardo (PPR). Iniciativa: Centro Clínico de Investigación perteneciente a la Fundación Centro Psicoanalítico Bariloche. </w:t>
      </w:r>
      <w:bookmarkStart w:id="63" w:name="OLE_LINK62"/>
      <w:bookmarkStart w:id="64" w:name="OLE_LINK61"/>
      <w:r>
        <w:rPr>
          <w:rFonts w:eastAsia="MS Mincho;ＭＳ 明朝" w:cs="Times New Roman" w:ascii="Times New Roman" w:hAnsi="Times New Roman"/>
          <w:sz w:val="24"/>
          <w:szCs w:val="24"/>
          <w:shd w:fill="00FF00" w:val="clear"/>
          <w:lang w:val="es-MX"/>
        </w:rPr>
        <w:t>Aprobado 01/10/09 – Acta 936/09 (D-09-1425).</w:t>
      </w:r>
    </w:p>
    <w:p>
      <w:pPr>
        <w:pStyle w:val="Textosinformato"/>
        <w:jc w:val="both"/>
        <w:rPr>
          <w:rFonts w:ascii="Times New Roman" w:hAnsi="Times New Roman" w:eastAsia="MS Mincho;ＭＳ 明朝" w:cs="Times New Roman"/>
          <w:sz w:val="24"/>
          <w:szCs w:val="24"/>
          <w:u w:val="single"/>
        </w:rPr>
      </w:pPr>
      <w:r>
        <w:rPr>
          <w:rFonts w:eastAsia="MS Mincho;ＭＳ 明朝" w:cs="Times New Roman" w:ascii="Times New Roman" w:hAnsi="Times New Roman"/>
          <w:sz w:val="24"/>
          <w:szCs w:val="24"/>
          <w:u w:val="single"/>
        </w:rPr>
      </w:r>
      <w:bookmarkEnd w:id="63"/>
      <w:bookmarkEnd w:id="64"/>
    </w:p>
    <w:p>
      <w:pPr>
        <w:pStyle w:val="Textosinformato"/>
        <w:jc w:val="both"/>
        <w:rPr/>
      </w:pPr>
      <w:r>
        <w:rPr>
          <w:rFonts w:eastAsia="MS Mincho;ＭＳ 明朝" w:cs="Times New Roman" w:ascii="Times New Roman" w:hAnsi="Times New Roman"/>
          <w:b/>
          <w:sz w:val="24"/>
          <w:szCs w:val="24"/>
          <w:u w:val="single"/>
        </w:rPr>
        <w:t>Proyecto de Declaración 453/09</w:t>
      </w:r>
      <w:r>
        <w:rPr>
          <w:rFonts w:eastAsia="MS Mincho;ＭＳ 明朝" w:cs="Times New Roman" w:ascii="Times New Roman" w:hAnsi="Times New Roman"/>
          <w:sz w:val="24"/>
          <w:szCs w:val="24"/>
        </w:rPr>
        <w:t>: "Declarar de interés cultural y educativo la 2º Jornada sobre herramientas para desarrollar habilidades". Autora: Concejal Silvana Camelli (PCcP). Colaborador: Norberto Camelli (secretario bloque PCcP).</w:t>
      </w:r>
      <w:r>
        <w:rPr>
          <w:rFonts w:eastAsia="MS Mincho;ＭＳ 明朝" w:cs="Times New Roman" w:ascii="Times New Roman" w:hAnsi="Times New Roman"/>
          <w:sz w:val="24"/>
          <w:szCs w:val="24"/>
          <w:shd w:fill="00FF00" w:val="clear"/>
          <w:lang w:val="es-MX"/>
        </w:rPr>
        <w:t xml:space="preserve"> Aprobado 01/10/09 – Acta 936/09 (D-09-1426).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454/09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"Declaración de interés educativo y comunitario las XII Jornadas Barilochenses de Enfermería". Autor: Concejal Darío Rodríguez Duch (ARI). Colaboradoras: Viviana Gelain y Cristina Pinefil (ARI). </w:t>
      </w:r>
      <w:r>
        <w:rPr>
          <w:rFonts w:eastAsia="MS Mincho;ＭＳ 明朝" w:cs="Times New Roman" w:ascii="Times New Roman" w:hAnsi="Times New Roman"/>
          <w:sz w:val="24"/>
          <w:szCs w:val="24"/>
          <w:shd w:fill="00FF00" w:val="clear"/>
          <w:lang w:val="es-MX"/>
        </w:rPr>
        <w:t>Aprobado 01/10/09 – Acta 936/09 (D-09-1427).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455/09</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"Declarar interés municipal jornadas nacionales de seguridad vial y transporte Gendarmería Nacional". Autores: Concejales Laura Alves y Claudio Otano (CpD). Colaboradoras: Alejandra Douglas y Macarena Rodríguez (secretaria bloque CpD). </w:t>
      </w:r>
      <w:r>
        <w:rPr>
          <w:rFonts w:eastAsia="MS Mincho;ＭＳ 明朝" w:cs="Times New Roman" w:ascii="Times New Roman" w:hAnsi="Times New Roman"/>
          <w:sz w:val="24"/>
          <w:szCs w:val="24"/>
          <w:shd w:fill="00FF00" w:val="clear"/>
          <w:lang w:val="es-MX"/>
        </w:rPr>
        <w:t>Aprobado 01/10/09 – Acta 936/09 (D-09-1428).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456/09</w:t>
      </w:r>
      <w:r>
        <w:rPr>
          <w:rFonts w:eastAsia="MS Mincho;ＭＳ 明朝" w:cs="Times New Roman" w:ascii="Times New Roman" w:hAnsi="Times New Roman"/>
          <w:sz w:val="24"/>
          <w:szCs w:val="24"/>
        </w:rPr>
        <w:t xml:space="preserve">: "Declarar de interés municipal, cultural y comunitario del 1° Encuentro de Canto Patagónico". Autor: Darío Rodríguez Duch (ARI). Colaboradoras: Viviana Gelain y Cristina Painefil (ARI). </w:t>
      </w:r>
      <w:r>
        <w:rPr>
          <w:rFonts w:eastAsia="MS Mincho;ＭＳ 明朝" w:cs="Times New Roman" w:ascii="Times New Roman" w:hAnsi="Times New Roman"/>
          <w:sz w:val="24"/>
          <w:szCs w:val="24"/>
          <w:shd w:fill="00FF00" w:val="clear"/>
          <w:lang w:val="es-MX"/>
        </w:rPr>
        <w:t>Aprobado 01/10/09 – Acta 936/09 (D-09-1429).</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hyperlink r:id="rId19">
        <w:r>
          <w:rPr>
            <w:rStyle w:val="EnlacedeInternet"/>
            <w:rFonts w:eastAsia="MS Mincho;ＭＳ 明朝" w:cs="Times New Roman" w:ascii="Times New Roman" w:hAnsi="Times New Roman"/>
            <w:b/>
            <w:sz w:val="24"/>
          </w:rPr>
          <w:t>Proyecto de Ordenanza 457/09</w:t>
        </w:r>
      </w:hyperlink>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convenio Secretaría Interior y Políticas Nutricionales Ministerio Familia y Municipalidad Bariloche". Autor: Intendente Municipal, Marcelo Cascón. Colaboradores: Secretaria de Desarrollo Social, Norma Gómez; Secretario de Economía, Obras y Servicios Públicos; Dr. Federico Lutz y Secretario de Gobierno y Participación Ciudadana, Jorge Franchini. </w:t>
      </w:r>
      <w:r>
        <w:rPr>
          <w:rFonts w:eastAsia="MS Mincho;ＭＳ 明朝" w:cs="Times New Roman" w:ascii="Times New Roman" w:hAnsi="Times New Roman"/>
          <w:sz w:val="24"/>
          <w:szCs w:val="24"/>
          <w:shd w:fill="00FF00" w:val="clear"/>
          <w:lang w:val="es-MX"/>
        </w:rPr>
        <w:t>Aprobado 17/12/09 – Acta 939/09 (O-09-1990).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458/09</w:t>
      </w:r>
      <w:r>
        <w:rPr>
          <w:rFonts w:eastAsia="MS Mincho;ＭＳ 明朝" w:cs="Times New Roman" w:ascii="Times New Roman" w:hAnsi="Times New Roman"/>
          <w:sz w:val="24"/>
        </w:rPr>
        <w:t>: "Aprobar convenio entre Secretaría Interior Políticas Nutricionales Ministerio Familia y Municipalidad Bariloche". Autor: Intendente Municipal, Marcelo Cascón. Colaboradores: Secretaria de Desarrollo Social, Norma Gómez; Secretario de Economía, Obras y Servicios Públicos; Dr. Federico Lutz y Secretario de Gobierno y Participación Ciudadana, Jorge Franchini. A Asesoría Letrada y a la Comisión de Gobierno y Legales. .</w:t>
      </w:r>
      <w:r>
        <w:rPr>
          <w:rFonts w:eastAsia="MS Mincho;ＭＳ 明朝" w:cs="Times New Roman" w:ascii="Times New Roman" w:hAnsi="Times New Roman"/>
          <w:sz w:val="24"/>
          <w:szCs w:val="24"/>
          <w:shd w:fill="00FF00" w:val="clear"/>
          <w:lang w:val="es-MX"/>
        </w:rPr>
        <w:t xml:space="preserve"> Aprobado 26/11/09 – Acta 938/09 (O-09-1974).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459/09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convenio Secretaría Interior y Políticas Nutricionales Ministerio Familia y Municipalidad Bariloche". Autor: Intendente Municipal, Marcelo Cascón. Colaboradores: Secretaria de Desarrollo Social, Norma Gómez; Secretario de Economía, Obras y Servicios Públicos; Dr. Federico Lutz y Secretario de Gobierno y Participación Ciudadana, Jorge Franchini. A Asesoría Letrada y a la Comisión de Gobierno y Legales. .</w:t>
      </w:r>
      <w:r>
        <w:rPr>
          <w:rFonts w:eastAsia="MS Mincho;ＭＳ 明朝" w:cs="Times New Roman" w:ascii="Times New Roman" w:hAnsi="Times New Roman"/>
          <w:sz w:val="24"/>
          <w:szCs w:val="24"/>
          <w:shd w:fill="00FF00" w:val="clear"/>
          <w:lang w:val="es-MX"/>
        </w:rPr>
        <w:t xml:space="preserve"> Aprobado 26/11/09 – Acta 938/09 (O-09-1975).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460/09</w:t>
      </w:r>
      <w:r>
        <w:rPr>
          <w:rFonts w:eastAsia="MS Mincho;ＭＳ 明朝" w:cs="Times New Roman" w:ascii="Times New Roman" w:hAnsi="Times New Roman"/>
          <w:b/>
          <w:sz w:val="24"/>
        </w:rPr>
        <w:t>: "</w:t>
      </w:r>
      <w:r>
        <w:rPr>
          <w:rFonts w:eastAsia="MS Mincho;ＭＳ 明朝" w:cs="Times New Roman" w:ascii="Times New Roman" w:hAnsi="Times New Roman"/>
          <w:sz w:val="24"/>
        </w:rPr>
        <w:t xml:space="preserve">Aprobar Convenio entre Consejo Programas Empleo y Capacitación Laboral y Municipalidad Bariloche". Autor: Intendente Municipal, Marcelo Cascón. Colaboradores: Secretaria de Desarrollo Social, Norma Gómez; Secretario de Economía, Obras y Servicios Públicos, Dr. Federico Lutz y Secretario de Gobierno y Participación Ciudadana, Jorge Franchini. A Asesoría Letrada y a la Comisión de Gobierno y Legales. </w:t>
      </w:r>
      <w:r>
        <w:rPr>
          <w:rFonts w:eastAsia="MS Mincho;ＭＳ 明朝" w:cs="Times New Roman" w:ascii="Times New Roman" w:hAnsi="Times New Roman"/>
          <w:sz w:val="28"/>
          <w:szCs w:val="24"/>
          <w:shd w:fill="FF0000" w:val="clear"/>
        </w:rPr>
        <w:t>RECHAZADO 15/09/11 ACTA 970/11</w:t>
      </w:r>
      <w:r>
        <w:rPr>
          <w:rFonts w:eastAsia="MS Mincho;ＭＳ 明朝" w:cs="Times New Roman" w:ascii="Times New Roman" w:hAnsi="Times New Roman"/>
          <w:b/>
          <w:color w:val="FF0000"/>
          <w:sz w:val="24"/>
          <w:szCs w:val="24"/>
          <w:highlight w:val="cyan"/>
          <w:shd w:fill="FFFF00" w:val="clear"/>
          <w:lang w:val="es-MX"/>
        </w:rPr>
        <w:tab/>
        <w:t>LIBRO 68</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461/09</w:t>
      </w:r>
      <w:r>
        <w:rPr>
          <w:rFonts w:eastAsia="MS Mincho;ＭＳ 明朝" w:cs="Times New Roman" w:ascii="Times New Roman" w:hAnsi="Times New Roman"/>
          <w:sz w:val="24"/>
        </w:rPr>
        <w:t>: "Acordar Pliego Licitación Pública adquisición de combustibles". Autor: Intendente Municipal, Marcelo Cascón. Colaboradores: Secretario de Economía, Obras y Servicios Públicos, Dr. Federico Lutz y Secretario de Gobierno y Participación Ciudadana, Jorge Franchini. Sobre tablas. .</w:t>
      </w:r>
      <w:r>
        <w:rPr>
          <w:rFonts w:eastAsia="MS Mincho;ＭＳ 明朝" w:cs="Times New Roman" w:ascii="Times New Roman" w:hAnsi="Times New Roman"/>
          <w:sz w:val="24"/>
          <w:szCs w:val="24"/>
          <w:shd w:fill="00FF00" w:val="clear"/>
          <w:lang w:val="es-MX"/>
        </w:rPr>
        <w:t xml:space="preserve"> Aprobado 29/10/09 – Acta 937/09 (O-09-1962).</w:t>
      </w:r>
    </w:p>
    <w:p>
      <w:pPr>
        <w:pStyle w:val="Textosinformato"/>
        <w:jc w:val="both"/>
        <w:rPr/>
      </w:pPr>
      <w:r>
        <w:rPr/>
      </w:r>
    </w:p>
    <w:p>
      <w:pPr>
        <w:pStyle w:val="Textosinformato"/>
        <w:jc w:val="both"/>
        <w:rPr/>
      </w:pPr>
      <w:r>
        <w:rPr>
          <w:rFonts w:eastAsia="MS Mincho;ＭＳ 明朝" w:cs="Times New Roman" w:ascii="Times New Roman" w:hAnsi="Times New Roman"/>
          <w:b/>
          <w:sz w:val="24"/>
          <w:u w:val="single"/>
        </w:rPr>
        <w:t>Proyecto de Ordenanza 462/09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Presupuesto Municipal para el año 2010. Plurianual 2011, 2012". Autor: Intendente Municipal, Marcelo Cascón. Colaboradores: Secretario de Economía, Obras y Servicios Públicos; Dr. Federico Lutz y Secretario de Gobierno y Participación Ciudadana, Jorge Franchini; Organización Vecinos por la Carta; Lic. Joaquín Escardó y Tec. Herman Henkel. </w:t>
      </w:r>
      <w:r>
        <w:rPr>
          <w:rFonts w:eastAsia="MS Mincho;ＭＳ 明朝" w:cs="Times New Roman" w:ascii="Times New Roman" w:hAnsi="Times New Roman"/>
          <w:sz w:val="24"/>
          <w:szCs w:val="24"/>
          <w:shd w:fill="FF0000" w:val="clear"/>
        </w:rPr>
        <w:t xml:space="preserve">RECHAZADO - </w:t>
      </w:r>
      <w:r>
        <w:rPr>
          <w:rFonts w:eastAsia="MS Mincho;ＭＳ 明朝" w:cs="Times New Roman" w:ascii="Times New Roman" w:hAnsi="Times New Roman"/>
          <w:sz w:val="24"/>
          <w:szCs w:val="24"/>
          <w:shd w:fill="FF0000" w:val="clear"/>
          <w:lang w:val="es-MX"/>
        </w:rPr>
        <w:t>Acta 939/09 del 17/12/09.</w:t>
      </w:r>
      <w:r>
        <w:rPr>
          <w:rFonts w:eastAsia="MS Mincho;ＭＳ 明朝" w:cs="Times New Roman" w:ascii="Times New Roman" w:hAnsi="Times New Roman"/>
          <w:b/>
          <w:color w:val="FF0000"/>
          <w:sz w:val="24"/>
          <w:szCs w:val="24"/>
          <w:highlight w:val="cyan"/>
          <w:shd w:fill="FFFF00" w:val="clear"/>
          <w:lang w:val="es-MX"/>
        </w:rPr>
        <w:tab/>
        <w:t xml:space="preserve">LIBRO 69A y </w:t>
        <w:tab/>
        <w:t>LIBRO 69 B</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Declaración 463/09</w:t>
      </w:r>
      <w:r>
        <w:rPr>
          <w:rFonts w:eastAsia="MS Mincho;ＭＳ 明朝" w:cs="Times New Roman" w:ascii="Times New Roman" w:hAnsi="Times New Roman"/>
          <w:sz w:val="24"/>
        </w:rPr>
        <w:t>: "Declarar de Interés Municipal la Caravana de Motocicletas "Doble Pilcaniyeu Histórica". Autor: Intendente Municipal, Marcelo Cascón. Colaboradores: Secretario de Gobierno y Participación Ciudadana, Jorge Franchini; Secretario de Economía, Obras y Servicios Públicos, Dr. Federico Lutz y Subsecretario de Deportes, Prof. Juan Pablo Muena. Sobre tablas.</w:t>
      </w:r>
      <w:r>
        <w:rPr>
          <w:rFonts w:eastAsia="MS Mincho;ＭＳ 明朝" w:cs="Times New Roman" w:ascii="Times New Roman" w:hAnsi="Times New Roman"/>
          <w:sz w:val="24"/>
          <w:szCs w:val="24"/>
          <w:shd w:fill="00FF00" w:val="clear"/>
          <w:lang w:val="es-MX"/>
        </w:rPr>
        <w:t xml:space="preserve"> Aprobado 29/10/09 – Acta 937/09 (D-09-1435).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464/09</w:t>
      </w:r>
      <w:r>
        <w:rPr>
          <w:rFonts w:eastAsia="MS Mincho;ＭＳ 明朝" w:cs="Times New Roman" w:ascii="Times New Roman" w:hAnsi="Times New Roman"/>
          <w:sz w:val="24"/>
        </w:rPr>
        <w:t>: "Aprobar parámetros urbanísticos parcelas 19-2P-P-10-02C, 19-2P-P-10-01D, autorizar planteo urbanístico parcelas 19-2P-P-10-02C, 19-2P-P-10-01D, 19-2P-003-1B". (Dos Valles). Autor: Intendente Municipal, Marcelo Cascón. Colaboradores: Secretaria de Planeamiento y Medio Ambiente, Arq. Fabiela Orlandi; Secretario de Gobierno y Participación Ciudadana, Jorge Franchini; Subsecretaria de Gestión Urbana, Arq. Estela Arias y Subsecretario de Medio Ambiente, Ing. Pablo de Brito. A Asesoría Letrada y a las Comisiones de Obras y Planeamiento y de Gobierno y Legales. .</w:t>
      </w:r>
      <w:r>
        <w:rPr>
          <w:rFonts w:eastAsia="MS Mincho;ＭＳ 明朝" w:cs="Times New Roman" w:ascii="Times New Roman" w:hAnsi="Times New Roman"/>
          <w:sz w:val="24"/>
          <w:szCs w:val="24"/>
          <w:shd w:fill="00FF00" w:val="clear"/>
          <w:lang w:val="es-MX"/>
        </w:rPr>
        <w:t xml:space="preserve"> Aprobado 26/11/09 – Acta 938/09 (O-09-1976).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465/09</w:t>
      </w:r>
      <w:r>
        <w:rPr>
          <w:rFonts w:eastAsia="MS Mincho;ＭＳ 明朝" w:cs="Times New Roman" w:ascii="Times New Roman" w:hAnsi="Times New Roman"/>
          <w:sz w:val="24"/>
        </w:rPr>
        <w:t>: "Declarar de interés comunitario, cultural y recreativo el Festival de Música y Danza Folklórica "Alta Carpa Coplera". Autor: Concejal Darío Rodríguez Duch. Colaboradores: Ing. Gabriel Bagur, Lic. Ana Ochoa Castellanos, Cristina Painefil y Viviana Gelaín. Sobre tablas. .</w:t>
      </w:r>
      <w:r>
        <w:rPr>
          <w:rFonts w:eastAsia="MS Mincho;ＭＳ 明朝" w:cs="Times New Roman" w:ascii="Times New Roman" w:hAnsi="Times New Roman"/>
          <w:sz w:val="24"/>
          <w:szCs w:val="24"/>
          <w:shd w:fill="00FF00" w:val="clear"/>
          <w:lang w:val="es-MX"/>
        </w:rPr>
        <w:t xml:space="preserve"> Aprobado 29/10/09 – Acta 937/09 (D-09-1436).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466/09</w:t>
      </w:r>
      <w:r>
        <w:rPr>
          <w:rFonts w:eastAsia="MS Mincho;ＭＳ 明朝" w:cs="Times New Roman" w:ascii="Times New Roman" w:hAnsi="Times New Roman"/>
          <w:sz w:val="24"/>
        </w:rPr>
        <w:t xml:space="preserve">: "Declarar persona no grata al Sr. Rodolfo Patricio Florido, DNI 10.962.654". Autores: Concejales Dr. Darío Rodríguez Duch (ARI) y Prof. Alfredo Martín (FG-FpV). Colaboradores: Germán Schwartz, Adriana Schwartz y Natalia Hold (H.I.J.O.S. Bariloche); Mariana Bettanin, Jimena Palopoli y Marta Bronstein (Red por la Identidad de los Lagos del Sur); Francisco de Haro y Mara Bou (Asamblea Permanente por los Derechos Humanos (APDH – Delegación Bariloche); Julieta Wallace, Laura Zannoni y Lucrecia Ranzini (Equipo Patagónico de Abogados y Abogadas en Derechos Humanos y Estudios Sociales, EPADHES, zonal Cordillera). </w:t>
      </w:r>
      <w:r>
        <w:rPr>
          <w:rFonts w:eastAsia="MS Mincho;ＭＳ 明朝" w:cs="Times New Roman" w:ascii="Times New Roman" w:hAnsi="Times New Roman"/>
          <w:sz w:val="24"/>
          <w:shd w:fill="00FF00" w:val="clear"/>
        </w:rPr>
        <w:t>Aprobado 04/03/10 – Acta 942/10 (D-10-1455)</w:t>
      </w:r>
    </w:p>
    <w:p>
      <w:pPr>
        <w:pStyle w:val="Textosinformato"/>
        <w:jc w:val="both"/>
        <w:rPr/>
      </w:pPr>
      <w:r>
        <w:rPr/>
      </w:r>
    </w:p>
    <w:p>
      <w:pPr>
        <w:pStyle w:val="Textosinformato"/>
        <w:jc w:val="both"/>
        <w:rPr/>
      </w:pPr>
      <w:r>
        <w:rPr>
          <w:rFonts w:eastAsia="MS Mincho;ＭＳ 明朝" w:cs="Times New Roman" w:ascii="Times New Roman" w:hAnsi="Times New Roman"/>
          <w:b/>
          <w:sz w:val="24"/>
          <w:u w:val="single"/>
        </w:rPr>
        <w:t>Proyecto de Ordenanza 467/09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convenio sobre contribución para Bomberos de Dina Huapi". Autor: Intendente Municipal, Marcelo Cascón. Colaboradores: Secretario de Gobierno y Participación Ciudadana, Jorge Franchini; Secretaria de Coordinación y Privada, Sra. Guillermina Alaniz y Director General de Defensa Civil a/c de Dirección General de Seguridad, Sr. Renato Ponce. </w:t>
      </w:r>
      <w:r>
        <w:rPr>
          <w:rFonts w:eastAsia="MS Mincho;ＭＳ 明朝" w:cs="Times New Roman" w:ascii="Times New Roman" w:hAnsi="Times New Roman"/>
          <w:sz w:val="24"/>
          <w:szCs w:val="24"/>
          <w:shd w:fill="00FF00" w:val="clear"/>
          <w:lang w:val="es-MX"/>
        </w:rPr>
        <w:t>Aprobado 17/12/09 – Acta 939/09 (O-09-1991).</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u w:val="single"/>
        </w:rPr>
        <w:t>Proyecto de Comunicación 468/09</w:t>
      </w:r>
      <w:r>
        <w:rPr>
          <w:rFonts w:eastAsia="MS Mincho;ＭＳ 明朝" w:cs="Times New Roman" w:ascii="Times New Roman" w:hAnsi="Times New Roman"/>
          <w:sz w:val="24"/>
        </w:rPr>
        <w:t>: "Comunicar la pertinencia de denominar "Julio César Oliva" al gimnasio de la Escuela 16". Autor: Concejal Daniel Pardo (PPR). Sobre tablas. .</w:t>
      </w:r>
      <w:r>
        <w:rPr>
          <w:rFonts w:eastAsia="MS Mincho;ＭＳ 明朝" w:cs="Times New Roman" w:ascii="Times New Roman" w:hAnsi="Times New Roman"/>
          <w:sz w:val="24"/>
          <w:szCs w:val="24"/>
          <w:shd w:fill="00FF00" w:val="clear"/>
          <w:lang w:val="es-MX"/>
        </w:rPr>
        <w:t xml:space="preserve"> Aprobado 29/10/09 – Acta 937/09 (C-09-651).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469/09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Huésped de Honor de la ciudad de San Carlos de Bariloche a los artistas del espectáculo "Mundo Alas – León Gieco". Autor: Intendente Municipal, Marcelo Cascón. Colaboradores: Secretaria Coordinación y Privada, Guillermina Alaniz; Directora de Protocolo a/c Comunicación Institucional, Sra. Noemí Mecozzi y Oficina Municipal de Gestión y Planificación para personas con Discapacidad, Sr. Germán Vega. Se solicitará su retiro por haberse emitido la Resolución 275-PCM-09. </w:t>
      </w:r>
      <w:r>
        <w:rPr>
          <w:rFonts w:eastAsia="MS Mincho;ＭＳ 明朝" w:cs="Times New Roman" w:ascii="Times New Roman" w:hAnsi="Times New Roman"/>
          <w:sz w:val="24"/>
          <w:shd w:fill="FFFF00" w:val="clear"/>
        </w:rPr>
        <w:t>RETIRADO ACTA 937/09. DE 29/10/09.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470/09</w:t>
      </w:r>
      <w:r>
        <w:rPr>
          <w:rFonts w:eastAsia="MS Mincho;ＭＳ 明朝" w:cs="Times New Roman" w:ascii="Times New Roman" w:hAnsi="Times New Roman"/>
          <w:sz w:val="24"/>
        </w:rPr>
        <w:t xml:space="preserve">: "Declarar evento de interés municipal, cultural y educativo las terceras jornadas de Historia de la Patagonia". Autora: Concejal Lic. Arabela Carreras (FpV-SUR). Colaboradora: Sra. Teresa Schunk. Se solicitará su retiro por haberse emitido la Resolución 273-PCM-09. </w:t>
      </w:r>
      <w:r>
        <w:rPr>
          <w:rFonts w:eastAsia="MS Mincho;ＭＳ 明朝" w:cs="Times New Roman" w:ascii="Times New Roman" w:hAnsi="Times New Roman"/>
          <w:sz w:val="24"/>
          <w:shd w:fill="FFFF00" w:val="clear"/>
        </w:rPr>
        <w:t>RETIRADO ACTA 937/09, DE 29/10/09.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471/09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al Instituto Municipal de Tierras y Viviendas para el Hábitat Social remanente de la reserva fiscal NC 19-2-K-003A-12". Autor: Intendente Municipal, Marcelo Cascón. Colaboradores: Secretario de Economía, Obras y Servicios Públicos, Dr. Federico Lutz; Secretario de Gobierno y Participación Ciudadana, Jorge Franchini; Secretaria de Planeamiento y Medio Ambiente, Arq. Fabiela Orlandi; Subsecretaria de Gestión Urbana, Arq. Estela Arias; Asesor Letrado y Dirección de Catastro. A Asesoría Letrada y a las Comisiones de Obras y Planeamiento y de Gobierno y Legales</w:t>
      </w:r>
      <w:r>
        <w:rPr>
          <w:rFonts w:eastAsia="MS Mincho;ＭＳ 明朝" w:cs="Times New Roman" w:ascii="Times New Roman" w:hAnsi="Times New Roman"/>
          <w:sz w:val="24"/>
          <w:shd w:fill="FFFF00" w:val="clear"/>
        </w:rPr>
        <w:t>. RETIRADO ACTA 966/11 DE 23/06/11</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472/09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"Reconocimiento jurisdicción y otorgamiento de Personería Jurídica Municipal a la Junta Vecinal Cerro Catedral". Autor: Intendente Municipal, Marcelo Cascón. Colaboradores: Secretario de Gobierno y Participación Ciudadana, Jorge Franchini y Equipo de Trabajo de la Dirección de Juntas Vecinales. A Asesoría Letrada y a las Comisiones de Obras y Planeamiento y de Gobierno y Legales. .</w:t>
      </w:r>
      <w:r>
        <w:rPr>
          <w:rFonts w:eastAsia="MS Mincho;ＭＳ 明朝" w:cs="Times New Roman" w:ascii="Times New Roman" w:hAnsi="Times New Roman"/>
          <w:sz w:val="24"/>
          <w:shd w:fill="00FF00" w:val="clear"/>
        </w:rPr>
        <w:t xml:space="preserve"> Aprobado 14/10/10 Acta 952 (O-10-2081)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473/09</w:t>
      </w:r>
      <w:r>
        <w:rPr>
          <w:rFonts w:eastAsia="MS Mincho;ＭＳ 明朝" w:cs="Times New Roman" w:ascii="Times New Roman" w:hAnsi="Times New Roman"/>
          <w:sz w:val="24"/>
        </w:rPr>
        <w:t xml:space="preserve">: "Aprobar Balance año 2006". Autor: Intendente Municipal, Marcelo Cascón. Colaboradores: Secretario de Economía, Obras y Servicios Públicos, Dr. Federico Lutz; Secretario de Gobierno y Participación Ciudadana, Jorge Franchini y Directora de Contaduría General, Cdora. Myrella Galindo. </w:t>
      </w:r>
      <w:r>
        <w:rPr>
          <w:rFonts w:eastAsia="MS Mincho;ＭＳ 明朝" w:cs="Times New Roman" w:ascii="Times New Roman" w:hAnsi="Times New Roman"/>
          <w:sz w:val="24"/>
          <w:szCs w:val="24"/>
          <w:shd w:fill="00FF00" w:val="clear"/>
          <w:lang w:val="es-MX"/>
        </w:rPr>
        <w:t>Aprobado 17/12/09 – Acta 939/09 (O-09-1992).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474/09</w:t>
      </w:r>
      <w:r>
        <w:rPr>
          <w:rFonts w:eastAsia="MS Mincho;ＭＳ 明朝" w:cs="Times New Roman" w:ascii="Times New Roman" w:hAnsi="Times New Roman"/>
          <w:sz w:val="24"/>
        </w:rPr>
        <w:t>: "Solicitar Ministerio Gobierno Río Negro incluir Bariloche en Fondo Asistencia Servicio Guardavidas". Autores: Concejales Silvia Paz y Alfredo Martín (FG-FpV). Sobre tablas. .</w:t>
      </w:r>
      <w:r>
        <w:rPr>
          <w:rFonts w:eastAsia="MS Mincho;ＭＳ 明朝" w:cs="Times New Roman" w:ascii="Times New Roman" w:hAnsi="Times New Roman"/>
          <w:sz w:val="24"/>
          <w:szCs w:val="24"/>
          <w:shd w:fill="00FF00" w:val="clear"/>
          <w:lang w:val="es-MX"/>
        </w:rPr>
        <w:t xml:space="preserve"> Aprobado 29/10/09 – Acta 937/09 (C-09-652).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475/09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Ordenanza 1815-CM-08". Autor: Concejal Claudio Otano (CpD). Colaboradoras: Sra. Patricia Rodríguez y Srta. Alejandra Douglas (secretarias bloque CpD). A Asesoría Letrada y a la Comisión de Gobierno y Legales.</w:t>
      </w:r>
      <w:r>
        <w:rPr>
          <w:rFonts w:eastAsia="MS Mincho;ＭＳ 明朝" w:cs="Times New Roman" w:ascii="Times New Roman" w:hAnsi="Times New Roman"/>
          <w:sz w:val="24"/>
          <w:szCs w:val="24"/>
          <w:shd w:fill="00FF00" w:val="clear"/>
          <w:lang w:val="es-MX"/>
        </w:rPr>
        <w:t xml:space="preserve"> Aprobado 26/11/09 – Acta 938/09 (O-09-1977).</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476/09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Huésped de Honor ciudad San Carlos de Bariloche Dr. Tulio Halperin Donghi". Autor: Concejal Alfredo Martín (FG-FpV).  Se solicitará su retiro por haberse emitido la Resolución 284-PCM-09. </w:t>
      </w:r>
      <w:r>
        <w:rPr>
          <w:rFonts w:eastAsia="MS Mincho;ＭＳ 明朝" w:cs="Times New Roman" w:ascii="Times New Roman" w:hAnsi="Times New Roman"/>
          <w:sz w:val="24"/>
          <w:shd w:fill="FFFF00" w:val="clear"/>
        </w:rPr>
        <w:t>RETIRADO Acta 937/09 del 29/10/09.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477/09</w:t>
      </w:r>
      <w:r>
        <w:rPr>
          <w:rFonts w:eastAsia="MS Mincho;ＭＳ 明朝" w:cs="Times New Roman" w:ascii="Times New Roman" w:hAnsi="Times New Roman"/>
          <w:sz w:val="24"/>
        </w:rPr>
        <w:t>: "Declarar de interés municipal y educativo el libro "Reconociendo nuestro trabajo docente". Autores: Concejales Lic. Arabela Carreras, Lic. Ángel Darío Barriga (FpV-SUR); Prof. Alfredo Martín (FG-FpV); Laura Alves (CpD); Silvana Camelli (PCcP); Daniel Pardo (PPR); Dr. Darío Rodríguez Duch (ARI) e Intendente Municipal, Marcelo Cascón. Colaboradora: Sra. Teresa Schunk (Secretaria Partido SUR). Sobre tablas. .</w:t>
      </w:r>
      <w:r>
        <w:rPr>
          <w:rFonts w:eastAsia="MS Mincho;ＭＳ 明朝" w:cs="Times New Roman" w:ascii="Times New Roman" w:hAnsi="Times New Roman"/>
          <w:sz w:val="24"/>
          <w:szCs w:val="24"/>
          <w:shd w:fill="00FF00" w:val="clear"/>
          <w:lang w:val="es-MX"/>
        </w:rPr>
        <w:t xml:space="preserve"> Aprobado 29/10/09 – Acta 937/09 (D-09-1437).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478/09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y educativo el proyecto del CENMT". Autores: Concejales Lic. Arabela Carreras, Lic. Ángel Darío Barriga (FpV-SUR); Prof. Alfredo Martín (FG-FpV); Laura Alves (CpD); Silvana Camelli (PCcP); Daniel Pardo (PPR); Dr. Darío Rodríguez Duch (ARI) e Intendente Municipal, Marcelo Cascón. Colaboradora: Sra. Teresa Schunk (Secretaria SUR). Sobre tablas. .</w:t>
      </w:r>
      <w:r>
        <w:rPr>
          <w:rFonts w:eastAsia="MS Mincho;ＭＳ 明朝" w:cs="Times New Roman" w:ascii="Times New Roman" w:hAnsi="Times New Roman"/>
          <w:sz w:val="24"/>
          <w:szCs w:val="24"/>
          <w:shd w:fill="00FF00" w:val="clear"/>
          <w:lang w:val="es-MX"/>
        </w:rPr>
        <w:t xml:space="preserve"> Aprobado 29/10/09 – Acta 937/09 (D-09-1438).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479/09</w:t>
      </w:r>
      <w:r>
        <w:rPr>
          <w:rFonts w:eastAsia="MS Mincho;ＭＳ 明朝" w:cs="Times New Roman" w:ascii="Times New Roman" w:hAnsi="Times New Roman"/>
          <w:sz w:val="24"/>
        </w:rPr>
        <w:t>: "Declarar evento de interés educativo, social y cultural, 3º exposición de arte del Jardín de Infantes Nº 3". Autor: Concejal Daniel Pardo (PPR). Iniciativa: Mariana Cossutta. Sobre tablas.</w:t>
      </w:r>
      <w:r>
        <w:rPr>
          <w:rFonts w:eastAsia="MS Mincho;ＭＳ 明朝" w:cs="Times New Roman" w:ascii="Times New Roman" w:hAnsi="Times New Roman"/>
          <w:sz w:val="24"/>
          <w:szCs w:val="24"/>
          <w:shd w:fill="00FF00" w:val="clear"/>
          <w:lang w:val="es-MX"/>
        </w:rPr>
        <w:t xml:space="preserve"> Aprobado 29/10/09 – Acta 937/09 (D-09-1439).</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480/09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"Adhesión a la Ley nacional Nº 26363". Autor: Intendente Municipal, Marcelo Cascón. Colaboradores: Secretario de Gobierno y Participación Ciudadana, Jorge Franchini y Director General de Gobierno, Legal, Técnica, Tránsito y Transporte, Carlos Javier Aristegui. </w:t>
      </w:r>
      <w:r>
        <w:rPr>
          <w:rFonts w:eastAsia="MS Mincho;ＭＳ 明朝" w:cs="Times New Roman" w:ascii="Times New Roman" w:hAnsi="Times New Roman"/>
          <w:sz w:val="24"/>
          <w:szCs w:val="24"/>
          <w:shd w:fill="00FF00" w:val="clear"/>
          <w:lang w:val="es-MX"/>
        </w:rPr>
        <w:t>Aprobado 30/12/09 – Acta 940/09 (O-09-2007).</w:t>
      </w:r>
    </w:p>
    <w:p>
      <w:pPr>
        <w:pStyle w:val="Textosinformato"/>
        <w:jc w:val="both"/>
        <w:rPr>
          <w:rFonts w:ascii="Times New Roman" w:hAnsi="Times New Roman" w:eastAsia="MS Mincho;ＭＳ 明朝" w:cs="Times New Roman"/>
          <w:sz w:val="24"/>
          <w:lang w:val="es-MX"/>
        </w:rPr>
      </w:pPr>
      <w:r>
        <w:rPr>
          <w:rFonts w:eastAsia="MS Mincho;ＭＳ 明朝" w:cs="Times New Roman" w:ascii="Times New Roman" w:hAnsi="Times New Roman"/>
          <w:sz w:val="24"/>
          <w:lang w:val="es-MX"/>
        </w:rPr>
      </w:r>
    </w:p>
    <w:p>
      <w:pPr>
        <w:pStyle w:val="Textosinformato"/>
        <w:jc w:val="both"/>
        <w:rPr/>
      </w:pPr>
      <w:r>
        <w:rPr>
          <w:rFonts w:eastAsia="MS Mincho;ＭＳ 明朝" w:cs="Times New Roman" w:ascii="Times New Roman" w:hAnsi="Times New Roman"/>
          <w:b/>
          <w:sz w:val="24"/>
          <w:u w:val="single"/>
        </w:rPr>
        <w:t>Proyecto de Ordenanza 481/09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"Eximir pago de tasas lotes NC 19-B-233-04-05-06 y 25 - Junta Vecinal Pinar de Festa". Autor: Intendente Municipal, Marcelo Cascón. Colaboradores: Secretario de Gobierno y Participación Ciudadana, Jorge Franchini. A Asesoría Letrada y a las Comisiones de Obras y Planeamiento; de Economía y de Gobierno y Legales.</w:t>
      </w:r>
      <w:r>
        <w:rPr>
          <w:rFonts w:eastAsia="MS Mincho;ＭＳ 明朝" w:cs="Times New Roman" w:ascii="Times New Roman" w:hAnsi="Times New Roman"/>
          <w:sz w:val="24"/>
          <w:shd w:fill="00FF00" w:val="clear"/>
        </w:rPr>
        <w:t xml:space="preserve"> Aprobado ´08/07/10 Acta 947 (O-10-2059)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482/09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"Derogar Ordenanzas 81-I-80; 542-CM-91; 903-CM-98 y 1657-CM-06 y afectar el uso del S.C.U.M.". Autor: Intendente Municipal, Marcelo Cascón. Colaboradores: Secretaria de Desarrollo Social, Norma Gómez; Secretario de Gobierno y Participación Ciudadana, Jorge Franchini; Subsecretaria de Cultura, Lic. María Victoria Arroyo Menéndez y Jefa Depto. de Espectáculos y Exposiciones, Natalia Pacheco. A Asesoría Letrada y a las Comisiones de Acción Social y de Gobierno y Legales.</w:t>
      </w:r>
      <w:r>
        <w:rPr>
          <w:rFonts w:eastAsia="MS Mincho;ＭＳ 明朝" w:cs="Times New Roman" w:ascii="Times New Roman" w:hAnsi="Times New Roman"/>
          <w:sz w:val="24"/>
          <w:highlight w:val="yellow"/>
        </w:rPr>
        <w:t>(Retirado acta 947/10 08/07/10).</w:t>
      </w:r>
      <w:r>
        <w:rPr>
          <w:rFonts w:eastAsia="MS Mincho;ＭＳ 明朝" w:cs="Times New Roman" w:ascii="Times New Roman" w:hAnsi="Times New Roman"/>
          <w:b/>
          <w:color w:val="FF0000"/>
          <w:sz w:val="24"/>
          <w:szCs w:val="24"/>
          <w:highlight w:val="cyan"/>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483/09</w:t>
      </w:r>
      <w:r>
        <w:rPr>
          <w:rFonts w:eastAsia="MS Mincho;ＭＳ 明朝" w:cs="Times New Roman" w:ascii="Times New Roman" w:hAnsi="Times New Roman"/>
          <w:sz w:val="24"/>
        </w:rPr>
        <w:t>: "Modifica art. 173º) del Estatuto Obreros y Empleados Municipales aprobado por Ordenanza Nº 137-C-88". Autores: Presidente del Tribunal de Contralor, Sra. Edith Garro; Vice-presidente del Tribunal de Contralor, Cdora. Nora García y Vocal del Tribunal de Contralor, Sr. Oscar Cannizzaro. A Asesoría Letrada y a las Comisiones de Economía y de Gobierno y Legales. (</w:t>
      </w:r>
      <w:r>
        <w:rPr>
          <w:rFonts w:eastAsia="MS Mincho;ＭＳ 明朝" w:cs="Times New Roman" w:ascii="Times New Roman" w:hAnsi="Times New Roman"/>
          <w:sz w:val="24"/>
          <w:shd w:fill="FF0000" w:val="clear"/>
        </w:rPr>
        <w:t>Rechazado acta 946/10 02/07/10)</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484/09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Sistema Nacional de Medios Públicos situación de Radio Nacional Bariloche". Autor: Concejal Francisco De Cesare (PS). Colaboradoras: Sra. Carmen Giménez y Srta. Bárbara Arenas Martínez (Bloque PS). .</w:t>
      </w:r>
      <w:r>
        <w:rPr>
          <w:rFonts w:eastAsia="MS Mincho;ＭＳ 明朝" w:cs="Times New Roman" w:ascii="Times New Roman" w:hAnsi="Times New Roman"/>
          <w:sz w:val="24"/>
          <w:szCs w:val="24"/>
          <w:shd w:fill="00FF00" w:val="clear"/>
          <w:lang w:val="es-MX"/>
        </w:rPr>
        <w:t xml:space="preserve"> Aprobado 26/11/09 – Acta 938/09 (C-09-655).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485/09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"Reglamentar ejercicio de la iniciativa popular". Autores: Concejales Lic. Ángel Darío Barriga, Lic. Arabela Carreras, Hugo Cejas (FpV-SUR); Silvia Paz,  Prof. Alfredo Martín (FG-FpV);  Claudio Otano (CpD); Silvana Camelli (PCcP); Daniel Pardo (PPR); Francisco De Cesare (PS) y Dr. Darío Rodríguez Duch (ARI). Colaboradoras: Dra. Alexa Dal Bianco (Asesora Letrada Concejo Municipal) y Dra. Verónica L. Iches (Jefa Dpto. Digesto e Informática Legislativa). </w:t>
      </w:r>
      <w:r>
        <w:rPr>
          <w:rFonts w:eastAsia="MS Mincho;ＭＳ 明朝" w:cs="Times New Roman" w:ascii="Times New Roman" w:hAnsi="Times New Roman"/>
          <w:sz w:val="24"/>
          <w:szCs w:val="24"/>
          <w:shd w:fill="00FF00" w:val="clear"/>
          <w:lang w:val="es-MX"/>
        </w:rPr>
        <w:t>Aprobado 17/12/09 – Acta 939/09 (O-09-1999).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486/09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a la Junta Vecinal barrio Nuestras Malvinas lote para construcción sede vecinal". Autor: Concejal Hugo Cejas (FpV-SUR). Colaboradores: Sr. Guillermo Corbella y Sra. Delia Arismendi, Presidente Junta Vecinal Nuestras Malvinas.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487/09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 evento de interés municipal y educativo Muestra trabajos Centro de Capacitación Técºnica Nº 1". Autora: Concejal Lic. Arabela Carreras (FpV-SUR). Colaboradora: Sra. Teresa Schunk (SUR). </w:t>
      </w:r>
      <w:r>
        <w:rPr>
          <w:rFonts w:eastAsia="MS Mincho;ＭＳ 明朝" w:cs="Times New Roman" w:ascii="Times New Roman" w:hAnsi="Times New Roman"/>
          <w:sz w:val="24"/>
          <w:szCs w:val="24"/>
          <w:shd w:fill="FFFF00" w:val="clear"/>
        </w:rPr>
        <w:t xml:space="preserve">RETIRADO ACTA 938/09 POR EMITIRSE RESOLUCIÓN </w:t>
      </w:r>
      <w:r>
        <w:rPr>
          <w:rFonts w:eastAsia="MS Mincho;ＭＳ 明朝" w:cs="Times New Roman" w:ascii="Times New Roman" w:hAnsi="Times New Roman"/>
          <w:sz w:val="24"/>
          <w:shd w:fill="FFFF00" w:val="clear"/>
        </w:rPr>
        <w:t>320-PCM-09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488/09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"Solicitar al Ejecutivo Municipal cumplimiento Ordenanza Prevención Abuso Infantil y Adolescentes". Autor: Concejales Francisco De Cesare (PS) y Dr. Darío Rodríguez Duch (ARI). Colaboradoras: Sra. Carmen Giménez y Srta. Bárbara Arenas.</w:t>
      </w:r>
      <w:r>
        <w:rPr>
          <w:rFonts w:eastAsia="MS Mincho;ＭＳ 明朝" w:cs="Times New Roman" w:ascii="Times New Roman" w:hAnsi="Times New Roman"/>
          <w:sz w:val="24"/>
          <w:szCs w:val="24"/>
          <w:shd w:fill="00FF00" w:val="clear"/>
          <w:lang w:val="es-MX"/>
        </w:rPr>
        <w:t xml:space="preserve"> Aprobado 26/11/09 – Acta 938/09 (C-09-656).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489/09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"Declaración de interés municipal y comunitario la Semana Nacional de la Difusión de la Ingesta de Ácido Fólico". Autores: Concejales Dr. Darío Rodríguez Duch (ARI) y Francisco De Cesare (PS). Colaboradoras: Sras. Viviana Gelaín y Cristina Painefil. Se solicitará su retiro.</w:t>
      </w:r>
      <w:r>
        <w:rPr>
          <w:rFonts w:eastAsia="MS Mincho;ＭＳ 明朝" w:cs="Times New Roman" w:ascii="Times New Roman" w:hAnsi="Times New Roman"/>
          <w:sz w:val="24"/>
          <w:szCs w:val="24"/>
          <w:shd w:fill="FFFF00" w:val="clear"/>
        </w:rPr>
        <w:t xml:space="preserve"> RETIRADO ACTA 938/09. POR EMITIRSE RESOLUCIÓN </w:t>
      </w:r>
      <w:r>
        <w:rPr>
          <w:rFonts w:eastAsia="MS Mincho;ＭＳ 明朝" w:cs="Times New Roman" w:ascii="Times New Roman" w:hAnsi="Times New Roman"/>
          <w:sz w:val="24"/>
          <w:shd w:fill="FFFF00" w:val="clear"/>
        </w:rPr>
        <w:t>320-PCM-09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490/09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adhesión al proyecto de ley ampliación ejido municipal de San Carlos de Bariloche". Autores: Concejales Hugo Cejas, Lic. Darío Barriga, Lic. Arabela Carreras (FpV-SUR); Daniel Pardo (PPR), Francisco De Cesare (PS) y Silvana Camelli (PCcP). </w:t>
      </w:r>
      <w:r>
        <w:rPr>
          <w:rFonts w:eastAsia="MS Mincho;ＭＳ 明朝" w:cs="Times New Roman" w:ascii="Times New Roman" w:hAnsi="Times New Roman"/>
          <w:sz w:val="24"/>
          <w:szCs w:val="24"/>
          <w:shd w:fill="00FF00" w:val="clear"/>
          <w:lang w:val="es-MX"/>
        </w:rPr>
        <w:t>Aprobado 04/03/10 – Acta 942/09 (C-10-670).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491/09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"Adherir a la ley Nº 26.250 entrega voluntaria de armas de fuego". Autores: Concejal Silvana Camelli (PCcP) e Intendente Municipal, Sr. Marcelo Cascón. Colaboradores: Delegados del RENAR –Río Negro, Neuquén, Chubut-, Sr. Jorge González y Sr. Norberto Camelli. A Asesoría Letrada y a la Comisión de Gobierno y Legales.</w:t>
      </w:r>
      <w:r>
        <w:rPr>
          <w:rFonts w:eastAsia="MS Mincho;ＭＳ 明朝" w:cs="Times New Roman" w:ascii="Times New Roman" w:hAnsi="Times New Roman"/>
          <w:b/>
          <w:color w:val="FF0000"/>
          <w:sz w:val="24"/>
          <w:szCs w:val="24"/>
          <w:highlight w:val="cyan"/>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492/09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la XXIº 1000 Millas Sport de la República Argentina". Autor: Intendente Municipal, Sr. Marcelo Cascón. Colaboradores: Secretario de Gobierno y Participación Ciudadana, Sr. Jorge Franchini y Secretaria Coordinación y Privada, Sra. Guillermina Alaniz. .</w:t>
      </w:r>
      <w:r>
        <w:rPr>
          <w:rFonts w:eastAsia="MS Mincho;ＭＳ 明朝" w:cs="Times New Roman" w:ascii="Times New Roman" w:hAnsi="Times New Roman"/>
          <w:sz w:val="24"/>
          <w:szCs w:val="24"/>
          <w:shd w:fill="FFFF00" w:val="clear"/>
        </w:rPr>
        <w:t xml:space="preserve"> RETIRADO ACTA 938/09. POR EMITIRSE RESOLUCIÓN </w:t>
      </w:r>
      <w:r>
        <w:rPr>
          <w:rFonts w:eastAsia="MS Mincho;ＭＳ 明朝" w:cs="Times New Roman" w:ascii="Times New Roman" w:hAnsi="Times New Roman"/>
          <w:sz w:val="24"/>
          <w:shd w:fill="FFFF00" w:val="clear"/>
        </w:rPr>
        <w:t>326-PCM-09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t>.</w:t>
      </w:r>
    </w:p>
    <w:p>
      <w:pPr>
        <w:pStyle w:val="Textosinformato"/>
        <w:jc w:val="both"/>
        <w:rPr/>
      </w:pPr>
      <w:r>
        <w:rPr>
          <w:rFonts w:eastAsia="MS Mincho;ＭＳ 明朝" w:cs="Times New Roman" w:ascii="Times New Roman" w:hAnsi="Times New Roman"/>
          <w:b/>
          <w:sz w:val="24"/>
          <w:u w:val="single"/>
        </w:rPr>
        <w:t>Proyecto de Declaración 493/09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huésped de honor ciudad San Carlos de Bariloche a Teresa Parodi". Autor: Intendente Municipal, Sr. Marcelo Cascón. Colaboradora: Secretaria Coordinación y Privada, Sra. Guillermina Alaniz y Secretario de Turismo, Daniel González. .</w:t>
      </w:r>
      <w:r>
        <w:rPr>
          <w:rFonts w:eastAsia="MS Mincho;ＭＳ 明朝" w:cs="Times New Roman" w:ascii="Times New Roman" w:hAnsi="Times New Roman"/>
          <w:sz w:val="24"/>
          <w:szCs w:val="24"/>
          <w:shd w:fill="FFFF00" w:val="clear"/>
        </w:rPr>
        <w:t xml:space="preserve"> RETIRADO ACTA 938/09. POR EMITIRSE RESOLUCIÓN </w:t>
      </w:r>
      <w:r>
        <w:rPr>
          <w:rFonts w:eastAsia="MS Mincho;ＭＳ 明朝" w:cs="Times New Roman" w:ascii="Times New Roman" w:hAnsi="Times New Roman"/>
          <w:sz w:val="24"/>
          <w:highlight w:val="yellow"/>
        </w:rPr>
        <w:t>330-PCM-09.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494/09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convenio con el Ministerio de Hacienda, Obras y Servicios Públicos y Ministerio de Gobierno de la Provincia de Río Negro y la Municipalidad de San Carlos de Bariloche". Autor: Intendente Municipal, Marcelo Cascón. Colaboradores: Secretario de Economía, Obras y Servicios Públicos, Dr. Federico Lutz y Secretario de Gobierno y Participación Ciudadana, Jorge Franchini. </w:t>
      </w:r>
      <w:r>
        <w:rPr>
          <w:rFonts w:eastAsia="MS Mincho;ＭＳ 明朝" w:cs="Times New Roman" w:ascii="Times New Roman" w:hAnsi="Times New Roman"/>
          <w:sz w:val="24"/>
          <w:szCs w:val="24"/>
          <w:shd w:fill="00FF00" w:val="clear"/>
          <w:lang w:val="es-MX"/>
        </w:rPr>
        <w:t>Aprobado 17/12/09 – Acta 939/09 (O-09-1997).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495/09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municipal y cultural el proyecto cinematográfico de ficción "Zombis en la nieve". Autores: Prof. Alfredo Martín, Silvia Paz (FG-FpV); Hugo Cejas (FpV-SUR); Laura Alves (CpD); Silvana Camelli (PCcP); Daniel Pardo (PPR) y Francisco De Cesare (PS). .</w:t>
      </w:r>
      <w:r>
        <w:rPr>
          <w:rFonts w:eastAsia="MS Mincho;ＭＳ 明朝" w:cs="Times New Roman" w:ascii="Times New Roman" w:hAnsi="Times New Roman"/>
          <w:sz w:val="24"/>
          <w:szCs w:val="24"/>
          <w:shd w:fill="00FF00" w:val="clear"/>
          <w:lang w:val="es-MX"/>
        </w:rPr>
        <w:t xml:space="preserve"> Aprobado 26/11/09 – Acta 938/09 (D-09-1444).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496/09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Secretario Obras Públicas, Secretario Turismo, Presidenta Parques Nacionales conformidad por emplazamiento Centro Congresos y Convenciones". Autores: Concejal Lic. Arabela Carreras, Lic. Ángel Darío Barriga, Hugo Cejas (FpV-SUR); Laura Alves (CpD); Silvia Paz, Prof. Alfredo Martín (FG-FpV); Silvana Camelli (PCcP); Darío Rodríguez Duch (ARI) y Francisco De Cesare (PS). Colaboradora: Teresa Schunk (Secretaria Bloque SUR). .</w:t>
      </w:r>
      <w:r>
        <w:rPr>
          <w:rFonts w:eastAsia="MS Mincho;ＭＳ 明朝" w:cs="Times New Roman" w:ascii="Times New Roman" w:hAnsi="Times New Roman"/>
          <w:sz w:val="24"/>
          <w:szCs w:val="24"/>
          <w:shd w:fill="00FF00" w:val="clear"/>
          <w:lang w:val="es-MX"/>
        </w:rPr>
        <w:t xml:space="preserve"> Aprobado 26/11/09 – Acta 938/09 (C-09-657).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497/09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Senador Pichetto reconocimiento por gestiones para construcción Centro de Convenciones". Autores: Concejal Lic. Arabela Carreras, Lic. Ángel Darío Barriga, Hugo Cejas (FpV-SUR); Laura Alves (CpD); Silvia Paz, Prof. Alfredo Martín (FG-FpV); Silvana Camelli (PCcP); Darío Rodríguez Duch (ARI) y Francisco De Cesare (PS). Colaboradora: Teresa Schunk (Secretaria Bloque SUR). .</w:t>
      </w:r>
      <w:r>
        <w:rPr>
          <w:rFonts w:eastAsia="MS Mincho;ＭＳ 明朝" w:cs="Times New Roman" w:ascii="Times New Roman" w:hAnsi="Times New Roman"/>
          <w:sz w:val="24"/>
          <w:szCs w:val="24"/>
          <w:shd w:fill="00FF00" w:val="clear"/>
          <w:lang w:val="es-MX"/>
        </w:rPr>
        <w:t xml:space="preserve"> Aprobado 26/11/09 – Acta 938/09 (C-09-658).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498/09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deportivo y municipal Carrera de Aventura "4 Refugios". Autores: Comisión Legislativa: Concejal Lic. Ángel Darío Barriga (FpV-SUR). Iniciativa: Club Andino Bariloche. </w:t>
      </w:r>
      <w:r>
        <w:rPr>
          <w:rFonts w:eastAsia="MS Mincho;ＭＳ 明朝" w:cs="Times New Roman" w:ascii="Times New Roman" w:hAnsi="Times New Roman"/>
          <w:sz w:val="24"/>
          <w:szCs w:val="24"/>
          <w:shd w:fill="00FF00" w:val="clear"/>
          <w:lang w:val="es-MX"/>
        </w:rPr>
        <w:t>Aprobado 17/12/09 – Acta 939/09 (D-09-1448).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499/09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Tribunal de Contralor la solicitud de realización de un procedimiento sumario de investigación". Autores: Concejales Hugo Cejas (FpV-SUR) y Francisco De Cesare (PS). Colaborador: Guillermo Corbella. </w:t>
      </w:r>
      <w:r>
        <w:rPr>
          <w:rFonts w:eastAsia="MS Mincho;ＭＳ 明朝" w:cs="Times New Roman" w:ascii="Times New Roman" w:hAnsi="Times New Roman"/>
          <w:sz w:val="24"/>
          <w:szCs w:val="24"/>
          <w:shd w:fill="FF0000" w:val="clear"/>
        </w:rPr>
        <w:t xml:space="preserve">RECHAZADO - </w:t>
      </w:r>
      <w:r>
        <w:rPr>
          <w:rFonts w:eastAsia="MS Mincho;ＭＳ 明朝" w:cs="Times New Roman" w:ascii="Times New Roman" w:hAnsi="Times New Roman"/>
          <w:sz w:val="24"/>
          <w:szCs w:val="24"/>
          <w:shd w:fill="FF0000" w:val="clear"/>
          <w:lang w:val="es-MX"/>
        </w:rPr>
        <w:t>Acta 940/09 del 30/12/09.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500/09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"Establecer nuevo organigrama Departamento Ejecutivo Municipal. Artículo 52º de la Carta Orgánica Municipal. Misiones y funciones". Autor: Intendente Municipal, Marcelo Cascón. Colaboradores: Secretario de Gobierno y Participación Ciudadana, Sr. Jorge Franchini y Secretario de Economía, Obras y Servicios Públicos, Dr. Federico Lutz. </w:t>
      </w:r>
      <w:r>
        <w:rPr>
          <w:rFonts w:eastAsia="MS Mincho;ＭＳ 明朝" w:cs="Times New Roman" w:ascii="Times New Roman" w:hAnsi="Times New Roman"/>
          <w:sz w:val="24"/>
          <w:szCs w:val="24"/>
          <w:shd w:fill="00FF00" w:val="clear"/>
          <w:lang w:val="es-MX"/>
        </w:rPr>
        <w:t>Aprobado 17/12/09 – Acta 939/09 (O-09-1980).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501/09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al régimen Tributario de la tasa de Servicios Municipales y Tasa de Desarrollo Urbano". Autor: Intendente Municipal, Marcelo Cascón. Colaboradores: Secretario de Gobierno y Participación Ciudadana, Sr. Jorge Franchini; Secretario de Economía, Obras y Servicios Públicos, Dr. Federico Lutz y Sr. Joaquín Escardó. </w:t>
      </w:r>
      <w:r>
        <w:rPr>
          <w:rFonts w:eastAsia="MS Mincho;ＭＳ 明朝" w:cs="Times New Roman" w:ascii="Times New Roman" w:hAnsi="Times New Roman"/>
          <w:sz w:val="24"/>
          <w:szCs w:val="24"/>
          <w:shd w:fill="00FF00" w:val="clear"/>
          <w:lang w:val="es-MX"/>
        </w:rPr>
        <w:t>Aprobado 30/12/09 – Acta 940/09 (0-09-2008).</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u w:val="single"/>
        </w:rPr>
        <w:t>Proyecto de Ordenanza 502/09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de la Agencia de Recaudación Bariloche". Autor: Intendente Municipal, Marcelo Cascón. Colaboradores: Secretario de Gobierno y Participación Ciudadana, Sr. Jorge Franchini; Secretario de Economía, Obras y Servicios Públicos, Dr. Federico Lutz y Sr. Joaquín Escardó.  </w:t>
      </w:r>
      <w:r>
        <w:rPr>
          <w:rFonts w:eastAsia="MS Mincho;ＭＳ 明朝" w:cs="Times New Roman" w:ascii="Times New Roman" w:hAnsi="Times New Roman"/>
          <w:sz w:val="24"/>
          <w:shd w:fill="FFFF00" w:val="clear"/>
        </w:rPr>
        <w:t>RETIRADO en Sesión del 17-12-09. ACTA 939/09.</w:t>
      </w:r>
      <w:r>
        <w:rPr>
          <w:rFonts w:eastAsia="MS Mincho;ＭＳ 明朝" w:cs="Times New Roman" w:ascii="Times New Roman" w:hAnsi="Times New Roman"/>
          <w:sz w:val="24"/>
        </w:rPr>
        <w:t xml:space="preserve"> </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503/09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Tribunal de Contralor la solicitud de realización de un procedimiento sumario de investigación". Autor: Concejal Hugo Cejas (FpV-SUR). Colaborador: Guillermo Corbella. </w:t>
      </w:r>
      <w:r>
        <w:rPr>
          <w:rFonts w:eastAsia="MS Mincho;ＭＳ 明朝" w:cs="Times New Roman" w:ascii="Times New Roman" w:hAnsi="Times New Roman"/>
          <w:sz w:val="24"/>
          <w:szCs w:val="24"/>
          <w:shd w:fill="FF0000" w:val="clear"/>
        </w:rPr>
        <w:t xml:space="preserve">RECHAZADO - </w:t>
      </w:r>
      <w:r>
        <w:rPr>
          <w:rFonts w:eastAsia="MS Mincho;ＭＳ 明朝" w:cs="Times New Roman" w:ascii="Times New Roman" w:hAnsi="Times New Roman"/>
          <w:sz w:val="24"/>
          <w:szCs w:val="24"/>
          <w:shd w:fill="FF0000" w:val="clear"/>
          <w:lang w:val="es-MX"/>
        </w:rPr>
        <w:t>Acta 940/09 del 30/12/09.</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504/09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 acuerdo al llamado a licitación pública para la concesión del desarrollo, implementación y gestión de servicios de relevamientos de información y actualización de la base de datos municipal y recupero de activos del sector público". Autor: Intendente Municipal, Marcelo Cascón. Colaboradores: Secretario de Gobierno y Participación Ciudadana, Sr. Jorge Franchini y Secretario de Economía, Obras y Servicios Públicos, Dr. Federico Lutz. </w:t>
      </w:r>
      <w:r>
        <w:rPr>
          <w:rFonts w:eastAsia="MS Mincho;ＭＳ 明朝" w:cs="Times New Roman" w:ascii="Times New Roman" w:hAnsi="Times New Roman"/>
          <w:sz w:val="24"/>
          <w:shd w:fill="FFFF00" w:val="clear"/>
        </w:rPr>
        <w:t>RETIRADO en Sesión del 17-12-09. ACTA 939/09.</w:t>
      </w:r>
      <w:r>
        <w:rPr>
          <w:rFonts w:eastAsia="MS Mincho;ＭＳ 明朝" w:cs="Times New Roman" w:ascii="Times New Roman" w:hAnsi="Times New Roman"/>
          <w:sz w:val="24"/>
        </w:rPr>
        <w:t xml:space="preserve"> </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pPr>
      <w:r>
        <w:rPr/>
      </w:r>
    </w:p>
    <w:p>
      <w:pPr>
        <w:pStyle w:val="Textosinformato"/>
        <w:jc w:val="both"/>
        <w:rPr/>
      </w:pPr>
      <w:r>
        <w:rPr>
          <w:rFonts w:eastAsia="MS Mincho;ＭＳ 明朝" w:cs="Times New Roman" w:ascii="Times New Roman" w:hAnsi="Times New Roman"/>
          <w:b/>
          <w:sz w:val="24"/>
          <w:u w:val="single"/>
        </w:rPr>
        <w:t>Proyecto de Ordenanza 505/09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social inmuebles barrios San Francisco II y III". Autor: Intendente Municipal, Marcelo Cascón. Colaboradores: Secretario de Gobierno y Participación Ciudadana, Sr. Jorge Franchini; Secretario de Economía, Obras y Servicios Públicos, Dr. Federico Lutz; Dirección de Catastro y Comisión Directiva de la Junta Vecinal San Francisco II y III. </w:t>
      </w:r>
      <w:r>
        <w:rPr>
          <w:rFonts w:eastAsia="MS Mincho;ＭＳ 明朝" w:cs="Times New Roman" w:ascii="Times New Roman" w:hAnsi="Times New Roman"/>
          <w:sz w:val="24"/>
          <w:szCs w:val="24"/>
          <w:shd w:fill="00FF00" w:val="clear"/>
          <w:lang w:val="es-MX"/>
        </w:rPr>
        <w:t>Aprobado 17/12/09 – Acta 939/09 (O-09-1978).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506/09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 VIARSE necesidad de reparar ruta provincial 79 y solicitar informe". Autor: Concejal Hugo Cejas (FpV-SUR). Colaborador: Guillermo Corbella. </w:t>
      </w:r>
      <w:r>
        <w:rPr>
          <w:rFonts w:eastAsia="MS Mincho;ＭＳ 明朝" w:cs="Times New Roman" w:ascii="Times New Roman" w:hAnsi="Times New Roman"/>
          <w:sz w:val="24"/>
          <w:szCs w:val="24"/>
          <w:shd w:fill="00FF00" w:val="clear"/>
          <w:lang w:val="es-MX"/>
        </w:rPr>
        <w:t>Aprobado 17/12/09 – Acta 939/09 (C-09-660).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507/09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"Solicitar al banco Nación Argentina mantenimiento cajas exclusivas para jubilados". Autor: Concejal Hugo Cejas (FpV-SUR). Colaborador: Guillermo Corbella. </w:t>
      </w:r>
      <w:r>
        <w:rPr>
          <w:rFonts w:eastAsia="MS Mincho;ＭＳ 明朝" w:cs="Times New Roman" w:ascii="Times New Roman" w:hAnsi="Times New Roman"/>
          <w:sz w:val="24"/>
          <w:szCs w:val="24"/>
          <w:shd w:fill="00FF00" w:val="clear"/>
          <w:lang w:val="es-MX"/>
        </w:rPr>
        <w:t>Aprobado 17/12/09 – Acta 939/09 (C-09-661).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508/09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Protocolo Adicional Nº 08/09 al Convenio del Ministerio de Trabajo, Empleo y Seguridd Social de la Nación Nº 10/07". Autor: Intendente Municipal, Marcelo Cascón. Colaborador: Secretario de Gobierno y Participación Ciudadana, Sr. Jorge Franchini. A Asesoría Letrada y a la Comisión de Gobierno y Legales.</w:t>
      </w:r>
    </w:p>
    <w:p>
      <w:pPr>
        <w:pStyle w:val="Textosinformato"/>
        <w:jc w:val="both"/>
        <w:rPr>
          <w:rFonts w:ascii="Times New Roman" w:hAnsi="Times New Roman" w:eastAsia="MS Mincho;ＭＳ 明朝" w:cs="Times New Roman"/>
          <w:sz w:val="24"/>
          <w:szCs w:val="24"/>
          <w:highlight w:val="green"/>
          <w:lang w:val="es-MX"/>
        </w:rPr>
      </w:pPr>
      <w:r>
        <w:rPr>
          <w:rFonts w:eastAsia="MS Mincho;ＭＳ 明朝" w:cs="Times New Roman" w:ascii="Times New Roman" w:hAnsi="Times New Roman"/>
          <w:sz w:val="24"/>
          <w:szCs w:val="24"/>
          <w:highlight w:val="green"/>
          <w:lang w:val="es-MX"/>
        </w:rPr>
        <w:t>Aprobado 3/4/10 – Acta 942/10 (O-10-2019).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509/09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 la A.D.I.F.S.E. la necesidad de contrato de comodato con Asociación Club Atlético Bariloche 16". Autor: Concejal Claudio Otano (CpD). Colaboradoras: Patricia Rodríguez (Secretaria Bloque CpD) y Alejandra Douglas (Secretaria Concejal Alves). </w:t>
      </w:r>
      <w:r>
        <w:rPr>
          <w:rFonts w:eastAsia="MS Mincho;ＭＳ 明朝" w:cs="Times New Roman" w:ascii="Times New Roman" w:hAnsi="Times New Roman"/>
          <w:sz w:val="24"/>
          <w:szCs w:val="24"/>
          <w:shd w:fill="00FF00" w:val="clear"/>
          <w:lang w:val="es-MX"/>
        </w:rPr>
        <w:t>Aprobado 17/12/09 – Acta 939/09 (C-09-662).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510/09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proyecto Centro Comercial Fideicomiso del Turista  S.A." Autor: Intendente Municipal, Marcelo Cascón. Colaboradores: Secretario de Gobierno y Participación Ciudadana, Sr. Jorge Franchini; Secretario de Economía, Obras y Servicios Públicos, Dr. Federico Lutz; Asesor Letrado, Dr. Sergio Dutchman y Subsecretaria de Gestión Urbana, Arq. Estela Arias. </w:t>
      </w:r>
      <w:r>
        <w:rPr>
          <w:rFonts w:eastAsia="MS Mincho;ＭＳ 明朝" w:cs="Times New Roman" w:ascii="Times New Roman" w:hAnsi="Times New Roman"/>
          <w:sz w:val="24"/>
          <w:szCs w:val="24"/>
          <w:shd w:fill="00FF00" w:val="clear"/>
          <w:lang w:val="es-MX"/>
        </w:rPr>
        <w:t>Aprobado 30/12/09 – Acta 940/09 (0-09-2001).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511/09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Ministro de Planificación Federal, Inversión Pública y Servicios, Arq. D. Julio Miguel De Vido". Autores: Concejales Silvana Camelli (PCcP); Prof. Alfredo Martín y Silvia Paz (FG-SUR). Colaborador: Secretario Norberto Camelli. </w:t>
      </w:r>
      <w:r>
        <w:rPr>
          <w:rFonts w:eastAsia="MS Mincho;ＭＳ 明朝" w:cs="Times New Roman" w:ascii="Times New Roman" w:hAnsi="Times New Roman"/>
          <w:sz w:val="24"/>
          <w:szCs w:val="24"/>
          <w:shd w:fill="00FF00" w:val="clear"/>
          <w:lang w:val="es-MX"/>
        </w:rPr>
        <w:t>Aprobado 17/12/09 – Acta 939/09 (C-09-663).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512/09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social la construcción de 136 Viviendas – Omega II". Autor: Intendente Municipal, Marcelo Cascón. Colaboradores: Secretaria de Planeamiento y Medio Ambiente, Arq. Fabiela Orlandi; Secretario de Gobierno y Participación Ciudadana, Sr. Jorge Franchini; Asesor Letrado, Dr. Sergio Dutchman y Subsecretaria de Gestión Urbana, Arq. Estela Arias. </w:t>
      </w:r>
      <w:r>
        <w:rPr>
          <w:rFonts w:eastAsia="MS Mincho;ＭＳ 明朝" w:cs="Times New Roman" w:ascii="Times New Roman" w:hAnsi="Times New Roman"/>
          <w:sz w:val="24"/>
          <w:szCs w:val="24"/>
          <w:shd w:fill="00FF00" w:val="clear"/>
          <w:lang w:val="es-MX"/>
        </w:rPr>
        <w:t>Aprobado 30/12/09 – Acta 940/09 (0-09-2009).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513/09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social la construcción de 78 Viviendas – Barrio Las Victorias". Autor: Intendente Municipal, Marcelo Cascón. Colaboradores: Secretaria de Planeamiento y Medio Ambiente, Arq. Fabiela Orlandi; Secretario de Gobierno y Participación Ciudadana, Sr. Jorge Franchini; Asesor Letrado, Dr. Sergio Dutchman y Subsecretaria de Gestión Urbana, Arq. Estela Arias. </w:t>
      </w:r>
      <w:r>
        <w:rPr>
          <w:rFonts w:eastAsia="MS Mincho;ＭＳ 明朝" w:cs="Times New Roman" w:ascii="Times New Roman" w:hAnsi="Times New Roman"/>
          <w:sz w:val="24"/>
          <w:szCs w:val="24"/>
          <w:shd w:fill="00FF00" w:val="clear"/>
          <w:lang w:val="es-MX"/>
        </w:rPr>
        <w:t>Aprobado 30/12/09 – Acta 940/09 (0-09-2010).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514/09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al Departamento Ejecutivo descubierto bancario en forma temporaria". Autor: Intendente Municipal, Marcelo Cascón. Colaboradores: Secretario de Economía, Obras y Servicios Públicos, Dr. Federico Lutz y Secretario de Gobierno y Participación Ciudadana, Sr. Jorge Franchini. </w:t>
      </w:r>
      <w:r>
        <w:rPr>
          <w:rFonts w:eastAsia="MS Mincho;ＭＳ 明朝" w:cs="Times New Roman" w:ascii="Times New Roman" w:hAnsi="Times New Roman"/>
          <w:sz w:val="24"/>
          <w:szCs w:val="24"/>
          <w:shd w:fill="00FF00" w:val="clear"/>
          <w:lang w:val="es-MX"/>
        </w:rPr>
        <w:t>Aprobado 17/12/09 – Acta 939/09 (O-09-1981).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515/09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en comodato Junta Vecinal Lomas de Monteverde parte parcela 19-2-F-200-01-. Abroga Ordenanza 1318-CM-03". Autores: Concejales Laura Alves y Claudio Otano (CpD). Colaboradoras: Alejandra Douglas y Patricia Rodríguez (Secretarias Bloque CpD). </w:t>
      </w:r>
      <w:r>
        <w:rPr>
          <w:rFonts w:eastAsia="MS Mincho;ＭＳ 明朝" w:cs="Times New Roman" w:ascii="Times New Roman" w:hAnsi="Times New Roman"/>
          <w:sz w:val="24"/>
          <w:szCs w:val="24"/>
          <w:shd w:fill="00FF00" w:val="clear"/>
          <w:lang w:val="es-MX"/>
        </w:rPr>
        <w:t>Aprobado 30/12/09 – Acta 940/09 (0-09-2002).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516/09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Legislatura Río Negro urgente tratamiento proyecto 440/09 "Instalación de acelerador lineal". Autores: Prof. Alfredo Martín y Silvia Paz (FG-SUR). </w:t>
      </w:r>
      <w:r>
        <w:rPr>
          <w:rFonts w:eastAsia="MS Mincho;ＭＳ 明朝" w:cs="Times New Roman" w:ascii="Times New Roman" w:hAnsi="Times New Roman"/>
          <w:sz w:val="24"/>
          <w:szCs w:val="24"/>
          <w:shd w:fill="00FF00" w:val="clear"/>
          <w:lang w:val="es-MX"/>
        </w:rPr>
        <w:t>Aprobado 17/12/09 – Acta 939/09 (C-09-664).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517/09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el evento "Austrocedrus Arte a cielo abierto". Autores: Concejales Lic. Arabela Carreras y Hugo Cejas (FpV-SUR). Colaboradora: Teresa Schunk (Secretaria Bloque SUR). </w:t>
      </w:r>
      <w:r>
        <w:rPr>
          <w:rFonts w:eastAsia="MS Mincho;ＭＳ 明朝" w:cs="Times New Roman" w:ascii="Times New Roman" w:hAnsi="Times New Roman"/>
          <w:sz w:val="24"/>
          <w:szCs w:val="24"/>
          <w:shd w:fill="00FF00" w:val="clear"/>
          <w:lang w:val="es-MX"/>
        </w:rPr>
        <w:t>Aprobado 17/12/09 – Acta 939/09 (D-09-1449).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518/09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"Crear Registro de Transporte Sustancias Alimenticias – Derogar Ordenanza 90-I-79". Autores: Concejales Claudio Otano y Laura Alves (CpD). Colaboradora: Patricia Rodríguez (CpD). A Asesoría Letrada y a las Comisiones de Servicios, Tránsito y Transporte y de Gobierno y Legales.</w:t>
      </w:r>
      <w:r>
        <w:rPr>
          <w:rFonts w:eastAsia="MS Mincho;ＭＳ 明朝" w:cs="Times New Roman" w:ascii="Times New Roman" w:hAnsi="Times New Roman"/>
          <w:sz w:val="24"/>
          <w:shd w:fill="00FF00" w:val="clear"/>
        </w:rPr>
        <w:t xml:space="preserve"> Aprobado 14/04/11 Acta 961 (O-11-2149)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519/09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a Fundación Sara María Furman la instalación Móvil Andino". Autores: Concejales Laura Alves, Claudio Otano (CpD) y Prof. Alfredo Martín (FG-FpV). Colaboradoras: Patricia Rodríguez, Alejandra Douglas y Macarena Rodríguez Alves. </w:t>
      </w:r>
      <w:r>
        <w:rPr>
          <w:rFonts w:eastAsia="MS Mincho;ＭＳ 明朝" w:cs="Times New Roman" w:ascii="Times New Roman" w:hAnsi="Times New Roman"/>
          <w:sz w:val="24"/>
          <w:szCs w:val="24"/>
          <w:shd w:fill="FF00FF" w:val="clear"/>
          <w:lang w:val="es-MX"/>
        </w:rPr>
        <w:t>Aprobado 17/12/09 – Acta 939/09 (APROBADO EN 1º LECTURA).</w:t>
      </w:r>
      <w:r>
        <w:rPr>
          <w:rFonts w:eastAsia="MS Mincho;ＭＳ 明朝" w:cs="Times New Roman" w:ascii="Times New Roman" w:hAnsi="Times New Roman"/>
          <w:sz w:val="24"/>
          <w:shd w:fill="00FF00" w:val="clear"/>
        </w:rPr>
        <w:t xml:space="preserve"> Aprobado 04/03/10 – Acta 942/10 (O-10-2018)</w:t>
      </w:r>
    </w:p>
    <w:p>
      <w:pPr>
        <w:pStyle w:val="Textosinformato"/>
        <w:jc w:val="both"/>
        <w:rPr>
          <w:rFonts w:ascii="Times New Roman" w:hAnsi="Times New Roman" w:eastAsia="MS Mincho;ＭＳ 明朝" w:cs="Times New Roman"/>
          <w:sz w:val="24"/>
          <w:szCs w:val="24"/>
          <w:lang w:val="es-MX"/>
        </w:rPr>
      </w:pPr>
      <w:r>
        <w:rPr>
          <w:rFonts w:eastAsia="MS Mincho;ＭＳ 明朝" w:cs="Times New Roman" w:ascii="Times New Roman" w:hAnsi="Times New Roman"/>
          <w:sz w:val="24"/>
          <w:szCs w:val="24"/>
          <w:lang w:val="es-MX"/>
        </w:rPr>
      </w:r>
    </w:p>
    <w:p>
      <w:pPr>
        <w:pStyle w:val="Textosinformato"/>
        <w:jc w:val="both"/>
        <w:rPr/>
      </w:pPr>
      <w:r>
        <w:rPr>
          <w:rFonts w:eastAsia="MS Mincho;ＭＳ 明朝" w:cs="Times New Roman" w:ascii="Times New Roman" w:hAnsi="Times New Roman"/>
          <w:b/>
          <w:sz w:val="24"/>
          <w:u w:val="single"/>
        </w:rPr>
        <w:t>Proyecto de Comunicación 520/09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"Solicitar Ministro Salud de Nación gestiones para la asignación de equipo láser (Pulse Dye Laser)". Autor: Concejal Lic. Darío Barriga. Colaboradores: MADEVI (Asociación Argentina para el Tratamiento de la Mancha de Vino Oporto – Hospital Universitario Austral). </w:t>
      </w:r>
      <w:r>
        <w:rPr>
          <w:rFonts w:eastAsia="MS Mincho;ＭＳ 明朝" w:cs="Times New Roman" w:ascii="Times New Roman" w:hAnsi="Times New Roman"/>
          <w:sz w:val="24"/>
          <w:szCs w:val="24"/>
          <w:shd w:fill="00FF00" w:val="clear"/>
          <w:lang w:val="es-MX"/>
        </w:rPr>
        <w:t>Aprobado 17/12/09 – Acta 939/09 (C-09-666).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521/09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 Registro Municipal de ex Combatientes Guerra Islas Malvinas e Islas del Atlántico Sur". Autores: Comisión Legislativa: Concejales Ángel Darío Barriga, Arabela Carreras (FpV-SUR); Silvana Camelli (PCcP); Claudio Otano (CpD); Daniel Pardo (PPR); Prof. Alfredo Martín (FG-FpV); Francisco De Cesare (PS) y Darío Rodríguez Duch (ARI). Iniciativa: Sres. Rubén Pablos, José María Rodríguez por Centro de ex Soldados Combatientes de Malvinas en Bariloche. </w:t>
      </w:r>
      <w:r>
        <w:rPr>
          <w:rFonts w:eastAsia="MS Mincho;ＭＳ 明朝" w:cs="Times New Roman" w:ascii="Times New Roman" w:hAnsi="Times New Roman"/>
          <w:sz w:val="24"/>
          <w:shd w:fill="00FF00" w:val="clear"/>
        </w:rPr>
        <w:t>Aprobado 04/03/10 – Acta 942/10 (O-10-2017)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522/09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Ejecutivo Municipal conformidad sobre posible implantación Universidad Nacional de Río Negro". Autores: Concejales Lic. Arabela Carreras  (FpV- SUR) y Prof. Alfredo Martín (FG-FpV). Colaboradora: Sra. Teresa Schunk (Secretaria Bloque SUR). </w:t>
      </w:r>
      <w:r>
        <w:rPr>
          <w:rFonts w:eastAsia="MS Mincho;ＭＳ 明朝" w:cs="Times New Roman" w:ascii="Times New Roman" w:hAnsi="Times New Roman"/>
          <w:sz w:val="24"/>
          <w:szCs w:val="24"/>
          <w:shd w:fill="00FF00" w:val="clear"/>
          <w:lang w:val="es-MX"/>
        </w:rPr>
        <w:t>Aprobado 17/12/09 – Acta 939/09 (C-09-665).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523/09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social, autorizar planteo urbanístico "Altos del Este" y aprobar parámetros urbanísticos". Autor: Intendente Municipal, Marcelo Cascón. Colaboradores: Secretaria de Planeamiento y Medio Ambiente, Arq. Fabiela Orlandi; Secretario de Gobierno y Participación Ciudadana, Sr. Jorge Franchini y Director del Instituto Municipal de Tierras y Viviendas para el Habitat Social, Don Oscar Zamora. A Asesoría Letrada y a la Comisión de Gobierno y Legales.</w:t>
      </w:r>
      <w:r>
        <w:rPr>
          <w:rFonts w:eastAsia="MS Mincho;ＭＳ 明朝" w:cs="Times New Roman" w:ascii="Times New Roman" w:hAnsi="Times New Roman"/>
          <w:sz w:val="24"/>
          <w:szCs w:val="24"/>
          <w:shd w:fill="00FF00" w:val="clear"/>
          <w:lang w:val="es-MX"/>
        </w:rPr>
        <w:t xml:space="preserve"> Aprobado 30/12/09 – Acta 940/09 (O-09-2000).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524/09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municipal, artístico y cultural la trayectoria del grupo folklórico Corazón Tempranero". Autor: Concejal Hugo Cejas (FpV-SUR). Colaborador: Sr. Guillermo Corbella. </w:t>
      </w:r>
      <w:r>
        <w:rPr>
          <w:rFonts w:eastAsia="MS Mincho;ＭＳ 明朝" w:cs="Times New Roman" w:ascii="Times New Roman" w:hAnsi="Times New Roman"/>
          <w:sz w:val="24"/>
          <w:szCs w:val="24"/>
          <w:shd w:fill="00FF00" w:val="clear"/>
          <w:lang w:val="es-MX"/>
        </w:rPr>
        <w:t>Aprobado 30/12/09 – Acta 940/09 (D-09-1450).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525/09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convenio de prórroga de concesión del Transporte Urbano de Pasajeros de la empresa Micro Ómnibus 3 de Mayo S.A." Autor: Intendente Municipal, Marcelo Cascón. Colaboradores: Secretario de Gobierno y Participación Ciudadana, Sr. Jorge Franchini y Director General  de Gobierno, Sr. Carlos Javier Aristegui. A Asesoría Letrada y a las Comisiones de Servicios, Tránsito y Transporte y de Gobierno y Legales.</w:t>
      </w:r>
      <w:r>
        <w:rPr>
          <w:rFonts w:eastAsia="MS Mincho;ＭＳ 明朝" w:cs="Times New Roman" w:ascii="Times New Roman" w:hAnsi="Times New Roman"/>
          <w:sz w:val="24"/>
          <w:shd w:fill="FFFF00" w:val="clear"/>
        </w:rPr>
        <w:t xml:space="preserve"> </w:t>
      </w:r>
      <w:r>
        <w:rPr>
          <w:rFonts w:eastAsia="MS Mincho;ＭＳ 明朝" w:cs="Times New Roman" w:ascii="Times New Roman" w:hAnsi="Times New Roman"/>
          <w:sz w:val="24"/>
          <w:shd w:fill="00FF00" w:val="clear"/>
        </w:rPr>
        <w:t>Aprobado ´08/07/10 Acta 947 (O-10-2056)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526/09</w:t>
      </w:r>
      <w:r>
        <w:rPr>
          <w:rFonts w:eastAsia="MS Mincho;ＭＳ 明朝" w:cs="Times New Roman" w:ascii="Times New Roman" w:hAnsi="Times New Roman"/>
          <w:sz w:val="24"/>
        </w:rPr>
        <w:t>: "Aprobar convenio de prórroga de concesión del Transporte Urbano de Pasajeros de la empresa Cooperativa de Transportes Bariloche Limitada CODAO".  Autor: Intendente Municipal, Marcelo Cascón. Colaboradores: Secretario de Gobierno y Participación Ciudadana, Sr. Jorge Franchini y Director General  de Gobierno, Sr. Carlos Javier Aristegui. A Asesoría Letrada y a las Comisiones de Servicios, Tránsito y Transporte y de Gobierno y Legales.</w:t>
      </w:r>
      <w:r>
        <w:rPr>
          <w:rFonts w:eastAsia="MS Mincho;ＭＳ 明朝" w:cs="Times New Roman" w:ascii="Times New Roman" w:hAnsi="Times New Roman"/>
          <w:sz w:val="24"/>
          <w:shd w:fill="00FF00" w:val="clear"/>
        </w:rPr>
        <w:t xml:space="preserve"> Aprobado ´08/07/10 Acta 947 (O-10-2057)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527/09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"Sistema de Estacionamiento Medido. Firma de acta acuerdo / Convenio entre la Municipalidad y ALTEC S.E." Autor: Intendente Municipal, Marcelo Cascón. Colaboradores: Secretario de Gobierno y Participación Ciudadana, Sr. Jorge Franchini y Director General  de Gobierno, Sr. Carlos Javier Aristegui. A Asesoría Letrada y a las Comisiones de Servicios, Tránsito y Transporte y de Gobierno y Legales.</w:t>
      </w:r>
    </w:p>
    <w:p>
      <w:pPr>
        <w:pStyle w:val="Textosinformato"/>
        <w:jc w:val="both"/>
        <w:rPr/>
      </w:pPr>
      <w:r>
        <w:rPr>
          <w:rFonts w:eastAsia="MS Mincho;ＭＳ 明朝" w:cs="Times New Roman" w:ascii="Times New Roman" w:hAnsi="Times New Roman"/>
          <w:color w:val="FF0000"/>
          <w:sz w:val="24"/>
        </w:rPr>
        <w:t xml:space="preserve">Acta 148/10 de Comisión Legislativa le cambio la ruta: A Asesoría Letrada y a las Comisiones de Servicios, Tránsito y Transporte y de Gobierno y Legales </w:t>
      </w:r>
      <w:r>
        <w:rPr>
          <w:rFonts w:eastAsia="MS Mincho;ＭＳ 明朝" w:cs="Times New Roman" w:ascii="Times New Roman" w:hAnsi="Times New Roman"/>
          <w:color w:val="000000"/>
          <w:sz w:val="24"/>
          <w:shd w:fill="FFFF00" w:val="clear"/>
        </w:rPr>
        <w:t>RETIRADO ACTA 950/10 16/09/10</w:t>
      </w:r>
      <w:r>
        <w:rPr>
          <w:rFonts w:eastAsia="MS Mincho;ＭＳ 明朝" w:cs="Times New Roman" w:ascii="Times New Roman" w:hAnsi="Times New Roman"/>
          <w:color w:val="000000"/>
          <w:sz w:val="24"/>
        </w:rPr>
        <w:t>.</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528/09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Ordenanza Tarifaria". Autor: Intendente Municipal, Marcelo Cascón. Colaborador: Secretario de Gobierno y Participación Ciudadana, Sr. Jorge Franchini. A Asesoría Letrada y a las Comisiones de Economía y de Gobierno y Legales</w:t>
      </w:r>
      <w:r>
        <w:rPr>
          <w:rFonts w:eastAsia="MS Mincho;ＭＳ 明朝" w:cs="Times New Roman" w:ascii="Times New Roman" w:hAnsi="Times New Roman"/>
          <w:sz w:val="24"/>
          <w:shd w:fill="FFFF00" w:val="clear"/>
        </w:rPr>
        <w:t>. RETIRADO ACTA 945/10 10/6/10</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529/09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Pliego de bases y condiciones para la licitación pública del sistema Urbano de Transporte de Pasajeros". Autor: Intendente Municipal, Marcelo Cascón. Colaboradores: Secretario de Gobierno y Participación Ciudadana, Sr. Jorge Franchini y Director General  de Gobierno, Sr. Carlos Javier Aristegui. A Asesoría Letrada y a las Comisiones de Servicios, Tránsito y Transporte y de Gobierno y Legales.</w:t>
      </w:r>
      <w:r>
        <w:rPr>
          <w:rFonts w:eastAsia="MS Mincho;ＭＳ 明朝" w:cs="Times New Roman" w:ascii="Times New Roman" w:hAnsi="Times New Roman"/>
          <w:sz w:val="24"/>
          <w:shd w:fill="00FF00" w:val="clear"/>
        </w:rPr>
        <w:t xml:space="preserve"> Aprobado ´08/07/10 Acta 947 (O-10-2058)</w:t>
      </w:r>
      <w:r>
        <w:rPr>
          <w:rFonts w:eastAsia="MS Mincho;ＭＳ 明朝" w:cs="Times New Roman" w:ascii="Times New Roman" w:hAnsi="Times New Roman"/>
          <w:sz w:val="24"/>
        </w:rPr>
        <w:t>.</w:t>
      </w:r>
      <w:r>
        <w:rPr>
          <w:rFonts w:eastAsia="MS Mincho;ＭＳ 明朝" w:cs="Times New Roman" w:ascii="Times New Roman" w:hAnsi="Times New Roman"/>
          <w:sz w:val="24"/>
          <w:shd w:fill="FFFF00" w:val="clear"/>
        </w:rPr>
        <w:t xml:space="preserve"> </w:t>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b/>
          <w:sz w:val="24"/>
          <w:u w:val="single"/>
        </w:rPr>
        <w:t>Proyecto de Ordenanza 530/09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en comodato Club 9 de Julio parcela 19-2-E-Q48-04 con fines deportivos". Autor: Intendente Municipal, Sr. Marcelo Cascón. Colaboradores: Secretario de Gobierno y Participación Ciudadana, Sr. Jorge Franchini; Presidente del Instituto Municipal de Tierra y Vivienda para el Hábitat Social, Sr. Oscar Alejo Zamora y Equipo de Trabajo. A Asesoría Letrada y las Comisiones de Obras y Planeamiento y de Gobierno y Legales. </w:t>
      </w:r>
      <w:r>
        <w:rPr>
          <w:rFonts w:eastAsia="MS Mincho;ＭＳ 明朝" w:cs="Times New Roman" w:ascii="Times New Roman" w:hAnsi="Times New Roman"/>
          <w:sz w:val="24"/>
          <w:shd w:fill="FFFF00" w:val="clear"/>
        </w:rPr>
        <w:t>RETIRADO ACTA 974/11 2/12/11</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531/09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en comodato al Instituto de Vida Consagrada parcela denominada catastralmente DC 19-03-B-030-04". Autor: Intendente Municipal, Sr. Marcelo Cascón. Colaboradores: Secretario de Gobierno y Participación Ciudadana, Sr. Jorge Franchini; Secretaria de Coordinación y Privada, Sra. Guillermina Alaníz.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532/09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Ordenanza 1144-CM-01". Autor: Intendente Municipal, Sr. Marcelo Cascón. Colaboradores: Secretario de Gobierno y Participación Ciudadana, Sr. Jorge Franchini y Secretario de Economía, Obras y Servicios Públicos, Dr. Federico Lutz. A Asesoría Letrada y a la Comisión deGobierno y Legales.</w:t>
      </w:r>
      <w:r>
        <w:rPr>
          <w:rFonts w:eastAsia="MS Mincho;ＭＳ 明朝" w:cs="Times New Roman" w:ascii="Times New Roman" w:hAnsi="Times New Roman"/>
          <w:sz w:val="24"/>
          <w:shd w:fill="00FF00" w:val="clear"/>
        </w:rPr>
        <w:t xml:space="preserve"> Aprobado 02/09/10 Acta 949 (O-10-2067)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533/09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"Suspensión de perención de órdenes de pago – Art. 33° de la Ordenanza N° 1611-CM-09." Autor: Intendente Municipal, Sr. Marcelo Cascón. Colaborador: Secretario de Economía, Obras y Servicios Públicos, Dr. Federico Lutz. A Asesoría Letrada y a las Comisiones de Economía y de Gobierno y Legales. </w:t>
      </w:r>
      <w:r>
        <w:rPr>
          <w:rFonts w:eastAsia="MS Mincho;ＭＳ 明朝" w:cs="Times New Roman" w:ascii="Times New Roman" w:hAnsi="Times New Roman"/>
          <w:sz w:val="24"/>
          <w:shd w:fill="FF0000" w:val="clear"/>
        </w:rPr>
        <w:t xml:space="preserve">RECHAZADO </w:t>
      </w:r>
      <w:r>
        <w:rPr>
          <w:rFonts w:eastAsia="MS Mincho;ＭＳ 明朝" w:cs="Times New Roman" w:ascii="Times New Roman" w:hAnsi="Times New Roman"/>
          <w:sz w:val="24"/>
          <w:highlight w:val="red"/>
        </w:rPr>
        <w:t>ACTA 963/11 12/5/11</w:t>
      </w:r>
      <w:r>
        <w:rPr>
          <w:rFonts w:eastAsia="MS Mincho;ＭＳ 明朝" w:cs="Times New Roman" w:ascii="Times New Roman" w:hAnsi="Times New Roman"/>
          <w:sz w:val="24"/>
        </w:rPr>
        <w:t>.</w:t>
      </w:r>
      <w:r>
        <w:rPr>
          <w:rFonts w:eastAsia="MS Mincho;ＭＳ 明朝" w:cs="Times New Roman" w:ascii="Times New Roman" w:hAnsi="Times New Roman"/>
          <w:b/>
          <w:color w:val="FF0000"/>
          <w:sz w:val="24"/>
          <w:szCs w:val="24"/>
          <w:highlight w:val="cyan"/>
          <w:shd w:fill="FFFF00" w:val="clear"/>
          <w:lang w:val="es-MX"/>
        </w:rPr>
        <w:tab/>
        <w:t>LIBRO 70</w:t>
      </w:r>
    </w:p>
    <w:p>
      <w:pPr>
        <w:pStyle w:val="Textosinformato"/>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534/09</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"Aceptación donación de una computadora INTEL Pentium II por parte de la empresa el Rincón del Techado S.A., al Patrimonio Municipal". Autor: Intendente Municipal, Sr. Marcelo Cascón. Colaboradores: Secretario de Gobierno y Participación Ciudadana, Sr. Jorge Franchini; Subsecretaria de Planeamiento y Medio Ambiente, Arq. Fabiela Orlandi y Subsecretaria de Gestión Urbana, Arq. Estela Arias. Sobre Tablas.</w:t>
      </w:r>
      <w:r>
        <w:rPr>
          <w:rFonts w:eastAsia="MS Mincho;ＭＳ 明朝" w:cs="Times New Roman" w:ascii="Times New Roman" w:hAnsi="Times New Roman"/>
          <w:sz w:val="24"/>
          <w:szCs w:val="24"/>
          <w:shd w:fill="00FF00" w:val="clear"/>
          <w:lang w:val="es-MX"/>
        </w:rPr>
        <w:t xml:space="preserve"> Aprobado 30/12/09 – Acta 940/09 (O-09-2003).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535/09</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"Autorizar a la contaduría general de la provincia de Río Negro a descontar de la coparticipación para la implementación del programa Casa Propia". Autor: Intendente Municipal, Sr. Marcelo Cascón. Colaboradores: Secretaria Coordinación y Privada, Sra. Guillermina Alaniz; Secretario de Gobierno y Participación Ciudadana, Sr. Jorge Franchini e Instituto Municipal de Tierra y Vivienda para el Habitat Social. </w:t>
      </w:r>
      <w:r>
        <w:rPr>
          <w:rFonts w:eastAsia="MS Mincho;ＭＳ 明朝" w:cs="Times New Roman" w:ascii="Times New Roman" w:hAnsi="Times New Roman"/>
          <w:sz w:val="24"/>
          <w:shd w:fill="00FF00" w:val="clear"/>
        </w:rPr>
        <w:t>Aprobado 04/03/10 – Acta 942/10 (O-10-2011)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Cuerpodetextoconsangra"/>
        <w:ind w:left="0" w:right="0" w:hanging="0"/>
        <w:rPr/>
      </w:pPr>
      <w:r>
        <w:rPr>
          <w:rFonts w:eastAsia="MS Mincho;ＭＳ 明朝"/>
          <w:b/>
          <w:bCs/>
          <w:u w:val="single"/>
        </w:rPr>
        <w:t>Proyecto de Ordenanza 536/09</w:t>
      </w:r>
      <w:r>
        <w:rPr>
          <w:rFonts w:eastAsia="MS Mincho;ＭＳ 明朝"/>
          <w:b/>
          <w:bCs/>
        </w:rPr>
        <w:t>:</w:t>
      </w:r>
      <w:r>
        <w:rPr>
          <w:rFonts w:eastAsia="MS Mincho;ＭＳ 明朝"/>
        </w:rPr>
        <w:t xml:space="preserve"> "Modificar el Art. 1º Ordenanza 1570-CM-05 (Reserva Natural Laguna el Trébol)". Autor: Intendente Municipal, Sr. Marcelo Cascón. Colaboradores: Secretaria de Planeamiento y Medio Ambiente, Arq. Fabiela Orlandi; Secretario de Gobierno y Participación Ciudadana, Sr. Jorge Franchini; Subsecretaria  de Gestión Urbana, Arq. Estela Arias; Subsecretario de Medio Ambiente, Ing. Pablo De Brito; del Servicio Forestal Andino, Sr. Héctor Baudino; por la Delegación del Departamento de Aguas, Ing. Gabriel Sorá; por la Junta Vecinal el Trébol, Sra. María Rufo; Sr. Francisco Núñez y la Sra. Maite Vacarezza; por la Secretaría de Turismo Municipal, Sra. Marcela Giovannini. A Asesoría Letrada y a las Comisiones de Obras y Planeamiento y de Gobierno y Legales</w:t>
      </w:r>
      <w:r>
        <w:rPr>
          <w:rFonts w:eastAsia="MS Mincho;ＭＳ 明朝"/>
          <w:shd w:fill="FFFF00" w:val="clear"/>
        </w:rPr>
        <w:t>. RETIRADO ACTA 948/10 19/08/10</w:t>
      </w:r>
      <w:r>
        <w:rPr>
          <w:rFonts w:eastAsia="MS Mincho;ＭＳ 明朝" w:cs="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537/09</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"Modificación Ordenanza 1639-CM-06 espacio verde y urbanización en lote agrícola 51". Autor: Concejal Daniel Pardo (PPR). Iniciativa: Presidente del Instituto Municipal de Tierra y Vivienda para el Hábitat Social, Sr. Oscar Zamora. A Asesoría Letrada y a las Comisiones de Obras y Planeamiento y de Gobierno y Legales. .</w:t>
      </w:r>
      <w:r>
        <w:rPr>
          <w:rFonts w:eastAsia="MS Mincho;ＭＳ 明朝" w:cs="Times New Roman" w:ascii="Times New Roman" w:hAnsi="Times New Roman"/>
          <w:sz w:val="24"/>
          <w:szCs w:val="24"/>
          <w:shd w:fill="FF00FF" w:val="clear"/>
          <w:lang w:val="es-MX"/>
        </w:rPr>
        <w:t xml:space="preserve"> Aprobado 10/11/11 – Acta 973/11 (APROBADO EN 1º VUELTA)</w:t>
      </w:r>
      <w:r>
        <w:rPr>
          <w:rFonts w:eastAsia="MS Mincho;ＭＳ 明朝" w:cs="Times New Roman" w:ascii="Times New Roman" w:hAnsi="Times New Roman"/>
          <w:sz w:val="24"/>
          <w:szCs w:val="24"/>
          <w:lang w:val="es-MX"/>
        </w:rPr>
        <w:t xml:space="preserve">. </w:t>
      </w:r>
      <w:r>
        <w:rPr>
          <w:rFonts w:eastAsia="MS Mincho;ＭＳ 明朝" w:cs="Times New Roman" w:ascii="Times New Roman" w:hAnsi="Times New Roman"/>
          <w:sz w:val="24"/>
        </w:rPr>
        <w:t>.</w:t>
      </w:r>
      <w:r>
        <w:rPr>
          <w:rFonts w:eastAsia="MS Mincho;ＭＳ 明朝" w:cs="Times New Roman" w:ascii="Times New Roman" w:hAnsi="Times New Roman"/>
          <w:sz w:val="24"/>
          <w:shd w:fill="00FF00" w:val="clear"/>
        </w:rPr>
        <w:t xml:space="preserve"> Aprobado 02/12/11 Acta 974 (O-11-2241)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Comunicación 538/09:</w:t>
      </w:r>
      <w:r>
        <w:rPr>
          <w:rFonts w:eastAsia="MS Mincho;ＭＳ 明朝" w:cs="Times New Roman" w:ascii="Times New Roman" w:hAnsi="Times New Roman"/>
          <w:sz w:val="24"/>
        </w:rPr>
        <w:t xml:space="preserve"> "Comunicar al Ministerio de Educación preocupación por incumplimiento sentencia sobre amparo Jardín 16. Salida de emergencia". Autor: Concejal Daniel Pardo (PPR). Colaboradores: Agustín Martin y Fernanda Chueri. </w:t>
      </w:r>
      <w:r>
        <w:rPr>
          <w:rFonts w:eastAsia="MS Mincho;ＭＳ 明朝" w:cs="Times New Roman" w:ascii="Times New Roman" w:hAnsi="Times New Roman"/>
          <w:sz w:val="24"/>
          <w:shd w:fill="FFFF00" w:val="clear"/>
        </w:rPr>
        <w:t>. RETIRADO en Sesión del 30-12-09. ACTA 940/09.</w:t>
      </w:r>
      <w:r>
        <w:rPr>
          <w:rFonts w:eastAsia="MS Mincho;ＭＳ 明朝" w:cs="Times New Roman" w:ascii="Times New Roman" w:hAnsi="Times New Roman"/>
          <w:sz w:val="24"/>
        </w:rPr>
        <w:t xml:space="preserve"> </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Declaración 539/09</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"Declarar de Interés Social el Fraccionamiento de las parcelas denominadas catastralmente 19-2-J-111-02,03,04,05,06,07, 09 y 10 del Barrio El Frutillar". Autor: Intendente Municipal, Sr. Marcelo Cascón. Colaboradores: Secretaria Coordinación y Privada, Sra. Guillermina Alaniz; Secretario de Gobierno y Participación Ciudadana, Sr. Jorge Franchini e Instituto Municipal de Tierra y Vivienda para el Habitat Social. A Asesoría Letrada y a las Comisiones de Obras y Planeamiento y de Gobierno y Legales. </w:t>
      </w:r>
      <w:r>
        <w:rPr>
          <w:rFonts w:eastAsia="MS Mincho;ＭＳ 明朝" w:cs="Times New Roman" w:ascii="Times New Roman" w:hAnsi="Times New Roman"/>
          <w:sz w:val="24"/>
          <w:shd w:fill="00FF00" w:val="clear"/>
        </w:rPr>
        <w:t>Aprobado 12/12/10 Acta 958 (O-10-2131)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bCs/>
          <w:sz w:val="24"/>
          <w:u w:val="single"/>
        </w:rPr>
      </w:pPr>
      <w:r>
        <w:rPr>
          <w:rFonts w:eastAsia="MS Mincho;ＭＳ 明朝" w:cs="Times New Roman" w:ascii="Times New Roman" w:hAnsi="Times New Roman"/>
          <w:b/>
          <w:bCs/>
          <w:sz w:val="24"/>
          <w:u w:val="single"/>
        </w:rPr>
      </w:r>
    </w:p>
    <w:p>
      <w:pPr>
        <w:pStyle w:val="Textosinformato"/>
        <w:jc w:val="both"/>
        <w:rPr/>
      </w:pPr>
      <w:r>
        <w:rPr>
          <w:rFonts w:eastAsia="MS Mincho;ＭＳ 明朝" w:cs="Times New Roman" w:ascii="Times New Roman" w:hAnsi="Times New Roman"/>
          <w:b/>
          <w:bCs/>
          <w:sz w:val="24"/>
          <w:u w:val="single"/>
        </w:rPr>
        <w:t>Proyecto de Comunicación 540/09:</w:t>
      </w:r>
      <w:r>
        <w:rPr>
          <w:rFonts w:eastAsia="MS Mincho;ＭＳ 明朝" w:cs="Times New Roman" w:ascii="Times New Roman" w:hAnsi="Times New Roman"/>
          <w:bCs/>
          <w:sz w:val="24"/>
        </w:rPr>
        <w:t xml:space="preserve"> "Solicitar a Ministra de Salud gestione urgente traslado hospital de mayor complejidad a Luciana". Autores: Concejales Silvia Paz, Prof. Alfredo Martín (FG-FpV); Laura Alves, Claudio Otano (CpD); Lic. Darío Barriga, Hugo Cejas (SUR-FpV); Daniel Pardo (PPR); Francisco De Cesare (PS); Darío Rodríguez Duch (ARI); Silvana Camelli (PCcP). Colaboradores: Representantes de juntas vecinales en el Consejo de Salud.</w:t>
      </w:r>
      <w:r>
        <w:rPr>
          <w:rFonts w:eastAsia="MS Mincho;ＭＳ 明朝" w:cs="Times New Roman" w:ascii="Times New Roman" w:hAnsi="Times New Roman"/>
          <w:sz w:val="24"/>
          <w:shd w:fill="00FF00" w:val="clear"/>
        </w:rPr>
        <w:t xml:space="preserve"> Aprobado 30/12/09 – Acta 940/10 (C-09-667)</w:t>
      </w:r>
    </w:p>
    <w:p>
      <w:pPr>
        <w:pStyle w:val="Textosinformato"/>
        <w:jc w:val="both"/>
        <w:rPr>
          <w:rFonts w:ascii="Times New Roman" w:hAnsi="Times New Roman" w:eastAsia="MS Mincho;ＭＳ 明朝" w:cs="Times New Roman"/>
          <w:b/>
          <w:b/>
          <w:bCs/>
          <w:sz w:val="24"/>
          <w:u w:val="single"/>
        </w:rPr>
      </w:pPr>
      <w:r>
        <w:rPr>
          <w:rFonts w:eastAsia="MS Mincho;ＭＳ 明朝" w:cs="Times New Roman" w:ascii="Times New Roman" w:hAnsi="Times New Roman"/>
          <w:b/>
          <w:bCs/>
          <w:sz w:val="24"/>
          <w:u w:val="single"/>
        </w:rPr>
      </w:r>
    </w:p>
    <w:p>
      <w:pPr>
        <w:pStyle w:val="Textosinformato"/>
        <w:jc w:val="both"/>
        <w:rPr/>
      </w:pPr>
      <w:r>
        <w:rPr>
          <w:rFonts w:eastAsia="MS Mincho;ＭＳ 明朝" w:cs="Times New Roman" w:ascii="Times New Roman" w:hAnsi="Times New Roman"/>
          <w:b/>
          <w:bCs/>
          <w:sz w:val="24"/>
          <w:u w:val="single"/>
        </w:rPr>
        <w:t>Proyecto de Ordenanza 541/09</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"Aceptación de donación computadora Pentium 4 Panoramic para Secretaría Desarrollo Social". Autor: Intendente Municipal, Sr. Marcelo Cascón. Colaborador: Secretario de Gobierno y Participación Ciudadana, Sr. Jorge Franchini. </w:t>
      </w:r>
      <w:r>
        <w:rPr>
          <w:rFonts w:eastAsia="MS Mincho;ＭＳ 明朝" w:cs="Times New Roman" w:ascii="Times New Roman" w:hAnsi="Times New Roman"/>
          <w:sz w:val="24"/>
          <w:shd w:fill="00FF00" w:val="clear"/>
        </w:rPr>
        <w:t>Aprobado 04/03/10 – Acta 942/10 (O-10-2012)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542/09:</w:t>
      </w:r>
      <w:r>
        <w:rPr>
          <w:rFonts w:eastAsia="MS Mincho;ＭＳ 明朝" w:cs="Times New Roman" w:ascii="Times New Roman" w:hAnsi="Times New Roman"/>
          <w:sz w:val="24"/>
        </w:rPr>
        <w:t xml:space="preserve"> "Establecer Obligación Contratación de Prestadores Habilitados para la Recolección, Traslado y Disposición Final Desechos o Residuos Patológicos o Contaminantes en los Términos de la Ordenanza 1380-CM-04". Autor: Intendente Municipal, Sr. Marcelo Cascón. Colaboradores: Secretario de Economía, Obras y Servicios Públicos, Dr. Federico Lutz y Secretario de Gobierno y Participación Ciudadana, Sr. Jorge Franchini. A Asesoría Letrada y a las Comisiones de Servicios, Tránsito y Transporte y de Gobierno y Legales. </w:t>
      </w:r>
      <w:r>
        <w:rPr>
          <w:rFonts w:eastAsia="MS Mincho;ＭＳ 明朝" w:cs="Times New Roman" w:ascii="Times New Roman" w:hAnsi="Times New Roman"/>
          <w:sz w:val="24"/>
          <w:shd w:fill="FF0000" w:val="clear"/>
        </w:rPr>
        <w:t>RECHAZADO ACTA 960/11 17/3/11</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543/09:</w:t>
      </w:r>
      <w:r>
        <w:rPr>
          <w:rFonts w:eastAsia="MS Mincho;ＭＳ 明朝" w:cs="Times New Roman" w:ascii="Times New Roman" w:hAnsi="Times New Roman"/>
          <w:sz w:val="24"/>
        </w:rPr>
        <w:t xml:space="preserve"> "Instalación obligatoria de baños químicos en eventos y obras en construcción". Autor: Intendente Municipal, Sr. Marcelo Cascón. Colaboradores: Secretario de Gobierno y Participación Ciudadana, Sr. Jorge Franchini y Sindicato de Trabajadores de la Construcción U.O.C.R.A. A Asesoría Letrada y a la Comisión de Gobierno y Legales.</w:t>
      </w:r>
      <w:r>
        <w:rPr>
          <w:rFonts w:eastAsia="MS Mincho;ＭＳ 明朝" w:cs="Times New Roman" w:ascii="Times New Roman" w:hAnsi="Times New Roman"/>
          <w:b/>
          <w:color w:val="FF0000"/>
          <w:sz w:val="24"/>
          <w:szCs w:val="24"/>
          <w:highlight w:val="cyan"/>
          <w:lang w:val="es-MX"/>
        </w:rPr>
        <w:tab/>
        <w:t>LIBRO 71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544/09:</w:t>
      </w:r>
      <w:r>
        <w:rPr>
          <w:rFonts w:eastAsia="MS Mincho;ＭＳ 明朝" w:cs="Times New Roman" w:ascii="Times New Roman" w:hAnsi="Times New Roman"/>
          <w:sz w:val="24"/>
        </w:rPr>
        <w:t xml:space="preserve"> "Autorizar descontar de la Coparticipación los pagos Horizonte Cía Arg. De Seguros Generales. S.A". Autor: Intendente Municipal, Sr. Marcelo Cascón. Colaboradores: Secretario de Economía, Obras y Servicios Públicos, Dr. Federico Lutz y Secretario de Gobierno y Participación Ciudadana, Sr. Jorge Franchini. </w:t>
      </w:r>
      <w:r>
        <w:rPr>
          <w:rFonts w:eastAsia="MS Mincho;ＭＳ 明朝" w:cs="Times New Roman" w:ascii="Times New Roman" w:hAnsi="Times New Roman"/>
          <w:sz w:val="24"/>
          <w:shd w:fill="00FF00" w:val="clear"/>
        </w:rPr>
        <w:t>Aprobado 04/03/10 – Acta 942/10 (O-10-2013)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545/10:</w:t>
      </w:r>
      <w:r>
        <w:rPr>
          <w:rFonts w:eastAsia="MS Mincho;ＭＳ 明朝" w:cs="Times New Roman" w:ascii="Times New Roman" w:hAnsi="Times New Roman"/>
          <w:sz w:val="24"/>
        </w:rPr>
        <w:t xml:space="preserve"> "Aprobar Convenio Cooperación Asistencia Mutua para la Prevención y Erradicación Trata de Personas" Autor: Intendente Municipal, Marcelo Cascón. Colaborador: Secretario de Gobierno y Participación Ciudadana, Sr. Jorge Franchini. </w:t>
      </w:r>
      <w:r>
        <w:rPr>
          <w:rFonts w:eastAsia="MS Mincho;ＭＳ 明朝" w:cs="Times New Roman" w:ascii="Times New Roman" w:hAnsi="Times New Roman"/>
          <w:sz w:val="24"/>
          <w:shd w:fill="00FF00" w:val="clear"/>
        </w:rPr>
        <w:t>Aprobado 04/03/10 – Acta 942/10 (O-10-2014)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546/10:</w:t>
      </w:r>
      <w:r>
        <w:rPr>
          <w:rFonts w:eastAsia="MS Mincho;ＭＳ 明朝" w:cs="Times New Roman" w:ascii="Times New Roman" w:hAnsi="Times New Roman"/>
          <w:sz w:val="24"/>
        </w:rPr>
        <w:t xml:space="preserve"> "Ceder lotes a Junta Vecinal Villa Perito Moreno para construcción Gimnasio Comunitario". Autor: Concejal Daniel Pardo (PPR). A Asesoría Letrada y a las Comisiones de Obras y Planeamiento y de Gobierno y Legales.</w:t>
      </w:r>
      <w:r>
        <w:rPr>
          <w:rFonts w:eastAsia="MS Mincho;ＭＳ 明朝" w:cs="Times New Roman" w:ascii="Times New Roman" w:hAnsi="Times New Roman"/>
          <w:sz w:val="24"/>
          <w:szCs w:val="24"/>
          <w:shd w:fill="FF00FF" w:val="clear"/>
          <w:lang w:val="es-MX"/>
        </w:rPr>
        <w:t xml:space="preserve"> Aprobado 02/05/11 – Acta 962/11 (APROBADO EN 1º VUELTA).</w:t>
      </w:r>
      <w:r>
        <w:rPr>
          <w:rFonts w:eastAsia="MS Mincho;ＭＳ 明朝" w:cs="Times New Roman" w:ascii="Times New Roman" w:hAnsi="Times New Roman"/>
          <w:sz w:val="24"/>
          <w:shd w:fill="00FF00" w:val="clear"/>
        </w:rPr>
        <w:t xml:space="preserve"> Aprobado 23/06/11. Acta 966 (O-11-2184)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Comunicación 547/10:</w:t>
      </w:r>
      <w:r>
        <w:rPr>
          <w:rFonts w:eastAsia="MS Mincho;ＭＳ 明朝" w:cs="Times New Roman" w:ascii="Times New Roman" w:hAnsi="Times New Roman"/>
          <w:sz w:val="24"/>
        </w:rPr>
        <w:t xml:space="preserve"> "Comunicar a Vial Rionegrina S.E la necesidad urgente de eliminar reductores de velocidad". Autor: Concejal Francisco De Cesare (Partido Socialista). Colaboradores: Ingeniero Roberto Ahumada; Sr. Adolfo Sepúlveda Descouvieres y Srta. Bárbara Arenas. A Asesoría Letrada y a las Comisiones de Servicios, Tránsito y Transporte, de Obras y Planeamiento y de Gobierno y Legales. </w:t>
      </w:r>
      <w:r>
        <w:rPr>
          <w:rFonts w:eastAsia="MS Mincho;ＭＳ 明朝" w:cs="Times New Roman" w:ascii="Times New Roman" w:hAnsi="Times New Roman"/>
          <w:sz w:val="24"/>
          <w:shd w:fill="FFFF00" w:val="clear"/>
        </w:rPr>
        <w:t>RETIRADO ACTA 946/10 02/07/10</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548/10:</w:t>
      </w:r>
      <w:r>
        <w:rPr>
          <w:rFonts w:eastAsia="MS Mincho;ＭＳ 明朝" w:cs="Times New Roman" w:ascii="Times New Roman" w:hAnsi="Times New Roman"/>
          <w:sz w:val="24"/>
        </w:rPr>
        <w:t xml:space="preserve"> "Creación reserva natural urbana Bosque de la Ermita en parcelas 19-1-P-701 y 19-1-P-702". Autores: Concejales Silvia Paz y Prof. Alfredo Martín (FG-FpV). Colaboradores: Asociación Civil Árbol de Pie. A Asesoría Letrada y a las Comisiones de Obras y Planeamiento y de Gobierno y Legales. .</w:t>
      </w:r>
      <w:r>
        <w:rPr>
          <w:rFonts w:eastAsia="MS Mincho;ＭＳ 明朝" w:cs="Times New Roman" w:ascii="Times New Roman" w:hAnsi="Times New Roman"/>
          <w:sz w:val="24"/>
          <w:shd w:fill="00FF00" w:val="clear"/>
        </w:rPr>
        <w:t xml:space="preserve"> Aprobado 14/10/10 Acta 952 (O-10-2082)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549/10:</w:t>
      </w:r>
      <w:r>
        <w:rPr>
          <w:rFonts w:eastAsia="MS Mincho;ＭＳ 明朝" w:cs="Times New Roman" w:ascii="Times New Roman" w:hAnsi="Times New Roman"/>
          <w:sz w:val="24"/>
        </w:rPr>
        <w:t xml:space="preserve"> "Modificar Ordenanza 1283-CM-03". Autora: Concejal Laura Alves (bloque CpD). Colaboradora: Srta. Alejandra Douglas (secretaria Concejal Laura Alves). </w:t>
      </w:r>
      <w:r>
        <w:rPr>
          <w:rFonts w:eastAsia="MS Mincho;ＭＳ 明朝" w:cs="Times New Roman" w:ascii="Times New Roman" w:hAnsi="Times New Roman"/>
          <w:sz w:val="24"/>
          <w:shd w:fill="00FF00" w:val="clear"/>
        </w:rPr>
        <w:t>Aprobado 04/03/10 – Acta 942/10 (O-10-2015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550/10:</w:t>
      </w:r>
      <w:r>
        <w:rPr>
          <w:rFonts w:eastAsia="MS Mincho;ＭＳ 明朝" w:cs="Times New Roman" w:ascii="Times New Roman" w:hAnsi="Times New Roman"/>
          <w:sz w:val="24"/>
        </w:rPr>
        <w:t xml:space="preserve"> "Modificar Ordenanza 1744-CM-07 Reglamentación de Audiencias Públicas". Autora: Concejal Laura Alves (CpD). Colaboradora: Sra. Patricia Rodríguez (secretaria bloque CpD). A Asesoría Letrada y a la Comisión de Gobierno y Legales.</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zCs w:val="24"/>
          <w:shd w:fill="00FF00" w:val="clear"/>
          <w:lang w:val="es-MX"/>
        </w:rPr>
        <w:t xml:space="preserve"> Aprobado 29/04/10 Acta 943/10 O-10-2028).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551/10:</w:t>
      </w:r>
      <w:r>
        <w:rPr>
          <w:rFonts w:eastAsia="MS Mincho;ＭＳ 明朝" w:cs="Times New Roman" w:ascii="Times New Roman" w:hAnsi="Times New Roman"/>
          <w:sz w:val="24"/>
        </w:rPr>
        <w:t xml:space="preserve"> "Modificar Ordenanza 1797-CM-07 Declaraciones Juradas de Bienes". Autora: Concejales Laura Alves y Claudio Otano (bloque CpD). Iniciativa: Sra. Patricia Rodríguez (secretaria bloque CpD). A Asesoría Letrada y a la Comisión de Gobierno y Legales.</w:t>
      </w:r>
      <w:r>
        <w:rPr>
          <w:rFonts w:eastAsia="MS Mincho;ＭＳ 明朝" w:cs="Times New Roman" w:ascii="Times New Roman" w:hAnsi="Times New Roman"/>
          <w:sz w:val="24"/>
          <w:shd w:fill="00FF00" w:val="clear"/>
        </w:rPr>
        <w:t xml:space="preserve"> Aprobado 17/03/11 Acta 961 (O-11-2146)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552/10:</w:t>
      </w:r>
      <w:r>
        <w:rPr>
          <w:rFonts w:eastAsia="MS Mincho;ＭＳ 明朝" w:cs="Times New Roman" w:ascii="Times New Roman" w:hAnsi="Times New Roman"/>
          <w:sz w:val="24"/>
        </w:rPr>
        <w:t xml:space="preserve"> "Obligatoriedad de contratación de Mano de Obra Local". Autor: Concejal Hugo Cejas (SUR-FpV). Colaboradores: Sres. Andrés Fernández y Guillermo Corbella. A Asesoría Letrada y a la Comisión de Gobierno y Legales. .</w:t>
      </w:r>
      <w:r>
        <w:rPr>
          <w:rFonts w:eastAsia="MS Mincho;ＭＳ 明朝" w:cs="Times New Roman" w:ascii="Times New Roman" w:hAnsi="Times New Roman"/>
          <w:sz w:val="24"/>
          <w:shd w:fill="00FF00" w:val="clear"/>
        </w:rPr>
        <w:t xml:space="preserve"> Aprobado 25/11/10 Acta 955 (O-10-2103)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553/10:</w:t>
      </w:r>
      <w:r>
        <w:rPr>
          <w:rFonts w:eastAsia="MS Mincho;ＭＳ 明朝" w:cs="Times New Roman" w:ascii="Times New Roman" w:hAnsi="Times New Roman"/>
          <w:sz w:val="24"/>
        </w:rPr>
        <w:t xml:space="preserve"> "Habilitar Ferias Artesanales". Autora: Concejal Lic. Arabela Carreras (SUR-FpV). Colaboradores: Prof. Pablo Zúcaro (Asesor bloque SUR) y Sra. Teresa Shunk (secretaria bloque SUR). A Asesoría Letrada y a las Comisiones de Servicios, Tránsito y Transporte y de Gobierno y Legales. subsumido con el proyecto 671 </w:t>
      </w:r>
      <w:r>
        <w:rPr>
          <w:rFonts w:eastAsia="MS Mincho;ＭＳ 明朝" w:cs="Times New Roman" w:ascii="Times New Roman" w:hAnsi="Times New Roman"/>
          <w:sz w:val="24"/>
          <w:shd w:fill="00FF00" w:val="clear"/>
        </w:rPr>
        <w:t xml:space="preserve"> Aprobado 25/11/10 Acta 955 (O-10-2104)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Declaración 554/10:</w:t>
      </w:r>
      <w:r>
        <w:rPr>
          <w:rFonts w:eastAsia="MS Mincho;ＭＳ 明朝" w:cs="Times New Roman" w:ascii="Times New Roman" w:hAnsi="Times New Roman"/>
          <w:sz w:val="24"/>
        </w:rPr>
        <w:t xml:space="preserve"> "Declaración de Interés Municipal y Comunitario el Proyecto de Unidad Medica Móvil". Autora: Concejal Lic. Arabela Carreras (SUR-FpV). Colaboradora: Sra. Teresa Shunk (secretaria bloque SUR). </w:t>
      </w:r>
      <w:r>
        <w:rPr>
          <w:rFonts w:eastAsia="MS Mincho;ＭＳ 明朝" w:cs="Times New Roman" w:ascii="Times New Roman" w:hAnsi="Times New Roman"/>
          <w:sz w:val="24"/>
          <w:shd w:fill="00FF00" w:val="clear"/>
        </w:rPr>
        <w:t>Aprobado 04/03/10 – Acta 942/10 (D-10-1452)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Declaración 555/10:</w:t>
      </w:r>
      <w:r>
        <w:rPr>
          <w:rFonts w:eastAsia="MS Mincho;ＭＳ 明朝" w:cs="Times New Roman" w:ascii="Times New Roman" w:hAnsi="Times New Roman"/>
          <w:sz w:val="24"/>
        </w:rPr>
        <w:t xml:space="preserve"> "Declarar de Interés Municipal la Trayectoria del Museo Paleontológico". Autora: Concejal Lic. Arabela Carreras (SUR-FpV). Colaboradora: Sra. Teresa Shunk (secretaria bloque SUR). </w:t>
      </w:r>
      <w:r>
        <w:rPr>
          <w:rFonts w:eastAsia="MS Mincho;ＭＳ 明朝" w:cs="Times New Roman" w:ascii="Times New Roman" w:hAnsi="Times New Roman"/>
          <w:sz w:val="24"/>
          <w:shd w:fill="00FF00" w:val="clear"/>
        </w:rPr>
        <w:t>Aprobado 04/03/10 – Acta 942/10 (D-10-1453)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556/10:</w:t>
      </w:r>
      <w:r>
        <w:rPr>
          <w:rFonts w:eastAsia="MS Mincho;ＭＳ 明朝" w:cs="Times New Roman" w:ascii="Times New Roman" w:hAnsi="Times New Roman"/>
          <w:sz w:val="24"/>
        </w:rPr>
        <w:t xml:space="preserve"> "Declarar de utilidad pública y pago obligatorio la Obra de Red Cloacal y Conexiones domiciliarias en Barrio Omega". Autor: Intendente Municipal, Sr. Marcelo Cascón. Colaboradores: Secretaria de Coordinación y Privada, Sra. Guillermina Alaníz; Secretario de Economía Obras y Servicios Públicos, Dr. Federico Lutz y Dirección de Obras por Contrato. </w:t>
      </w:r>
      <w:r>
        <w:rPr>
          <w:rFonts w:eastAsia="MS Mincho;ＭＳ 明朝" w:cs="Times New Roman" w:ascii="Times New Roman" w:hAnsi="Times New Roman"/>
          <w:sz w:val="24"/>
          <w:shd w:fill="00FF00" w:val="clear"/>
        </w:rPr>
        <w:t>Aprobado 04/03/10 – Acta 942/10 (O-10-2016)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Comunicación 557/10:</w:t>
      </w:r>
      <w:r>
        <w:rPr>
          <w:rFonts w:eastAsia="MS Mincho;ＭＳ 明朝" w:cs="Times New Roman" w:ascii="Times New Roman" w:hAnsi="Times New Roman"/>
          <w:sz w:val="24"/>
        </w:rPr>
        <w:t xml:space="preserve"> "Comunicar al Consejo Provincial de Educación la necesidad de prorrogar implementación resoluciones 230 y 309". Autora: Concejal Lic. Arabela Carreras (SUR-FpV). Colaboradores: Sra. Teresa Shunk (secretaria bloque SUR) y Daniel Sanguinetti (Asesor Bloque SUR). A Asesoría Letrada y a la Comisión de Gobierno y Legales. </w:t>
      </w:r>
      <w:r>
        <w:rPr>
          <w:rFonts w:eastAsia="MS Mincho;ＭＳ 明朝" w:cs="Times New Roman" w:ascii="Times New Roman" w:hAnsi="Times New Roman"/>
          <w:sz w:val="24"/>
          <w:shd w:fill="00FF00" w:val="clear"/>
        </w:rPr>
        <w:t xml:space="preserve"> Aprobado 04/03/10 – Acta 942/10 (C-10-668)</w:t>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b/>
          <w:bCs/>
          <w:sz w:val="24"/>
          <w:u w:val="single"/>
        </w:rPr>
        <w:t>Proyecto de Declaración 558/10:</w:t>
      </w:r>
      <w:r>
        <w:rPr>
          <w:rFonts w:eastAsia="MS Mincho;ＭＳ 明朝" w:cs="Times New Roman" w:ascii="Times New Roman" w:hAnsi="Times New Roman"/>
          <w:sz w:val="24"/>
        </w:rPr>
        <w:t xml:space="preserve"> "Declarar de interés Municipal al Foro Nacional Interdisciplinario de Mujeres en Ciencia, Tecnología y Sociedad". Autor: Intendente Municipal, Sr. Marcelo Cascón. Colaboradores: Secretaria de Coordinación y Privada, Sra. Guillermina Alaníz. </w:t>
      </w:r>
      <w:r>
        <w:rPr>
          <w:rFonts w:eastAsia="MS Mincho;ＭＳ 明朝" w:cs="Times New Roman" w:ascii="Times New Roman" w:hAnsi="Times New Roman"/>
          <w:sz w:val="24"/>
          <w:shd w:fill="00FF00" w:val="clear"/>
        </w:rPr>
        <w:t>Aprobado 04/03/10 – Acta 942/10 (D-10-1454)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559/10:</w:t>
      </w:r>
      <w:r>
        <w:rPr>
          <w:rFonts w:eastAsia="MS Mincho;ＭＳ 明朝" w:cs="Times New Roman" w:ascii="Times New Roman" w:hAnsi="Times New Roman"/>
          <w:sz w:val="24"/>
        </w:rPr>
        <w:t xml:space="preserve"> "Identificación Obligatoria de Alimentos Transgénicos". Autor: Concejal Daniel Pardo (P.P.R). Colaboradores: Sub Secretario de Medio Ambiente, Ing. Pablo De Brito y Agustín Martín. A Asesoría Letrada y a las Comisiones de Acción Social y de Gobierno y Legales.0</w:t>
      </w:r>
      <w:r>
        <w:rPr>
          <w:rFonts w:eastAsia="MS Mincho;ＭＳ 明朝" w:cs="Times New Roman" w:ascii="Times New Roman" w:hAnsi="Times New Roman"/>
          <w:b/>
          <w:color w:val="FF0000"/>
          <w:sz w:val="24"/>
          <w:szCs w:val="24"/>
          <w:highlight w:val="cyan"/>
          <w:lang w:val="es-MX"/>
        </w:rPr>
        <w:tab/>
        <w:t>LIBRO 71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Comunicación 560/10:</w:t>
      </w:r>
      <w:r>
        <w:rPr>
          <w:rFonts w:eastAsia="MS Mincho;ＭＳ 明朝" w:cs="Times New Roman" w:ascii="Times New Roman" w:hAnsi="Times New Roman"/>
          <w:sz w:val="24"/>
        </w:rPr>
        <w:t xml:space="preserve"> "Solicitar Urgente Intervención del Gobernador en la Crisis del Hospital de Bariloche". Autores: Concejales Silvia Paz y Prof. Alfredo Martín (FG-FpV) y Laura Alves (CpD). </w:t>
      </w:r>
      <w:r>
        <w:rPr>
          <w:rFonts w:eastAsia="MS Mincho;ＭＳ 明朝" w:cs="Times New Roman" w:ascii="Times New Roman" w:hAnsi="Times New Roman"/>
          <w:sz w:val="24"/>
          <w:shd w:fill="00FF00" w:val="clear"/>
        </w:rPr>
        <w:t>Aprobado 04/03/10 – Acta 942/10 (C-10-669)</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561/10:</w:t>
      </w:r>
      <w:r>
        <w:rPr>
          <w:rFonts w:eastAsia="MS Mincho;ＭＳ 明朝" w:cs="Times New Roman" w:ascii="Times New Roman" w:hAnsi="Times New Roman"/>
          <w:sz w:val="24"/>
        </w:rPr>
        <w:t xml:space="preserve"> "Mecanismos para Cesiones, Comodatos, Uso – Habitación, Bienes Municipales. Crea Registro. Abrogar Ordenanza 1580-CM-06". Autores: Concejales Laura Alves y Claudio Otano (CpD); Alfredo Martín y Silvia Paz (FG-FpV). Iniciativa: Silvina García Larraburu (Concejal periodo legislativo 2003-2007). Colaboradora: Sra. Patricia Rodríguez. .</w:t>
      </w:r>
      <w:r>
        <w:rPr>
          <w:rFonts w:eastAsia="MS Mincho;ＭＳ 明朝" w:cs="Times New Roman" w:ascii="Times New Roman" w:hAnsi="Times New Roman"/>
          <w:sz w:val="24"/>
          <w:shd w:fill="00FF00" w:val="clear"/>
        </w:rPr>
        <w:t xml:space="preserve"> Aprobado 14/10/10 Acta 952 (O-10-2083)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562/10:</w:t>
      </w:r>
      <w:r>
        <w:rPr>
          <w:rFonts w:eastAsia="MS Mincho;ＭＳ 明朝" w:cs="Times New Roman" w:ascii="Times New Roman" w:hAnsi="Times New Roman"/>
          <w:sz w:val="24"/>
        </w:rPr>
        <w:t xml:space="preserve"> "Reglamentación Evaluación de Impacto Ambiental. Establecer Figuras de "Dictamen de Impacto" y "Declaración Ambiental". Autores: Concejales Laura Alves y Claudio Otano (CpD). Colaboradores: Lic. Luciano Signore y Sra. Patricia Rodríguez. A Asesoría Letrada y a las Comisiones de Obras y Planeamiento y de Gobierno y Legales.</w:t>
      </w:r>
      <w:r>
        <w:rPr>
          <w:rFonts w:eastAsia="MS Mincho;ＭＳ 明朝" w:cs="Times New Roman" w:ascii="Times New Roman" w:hAnsi="Times New Roman"/>
          <w:sz w:val="24"/>
          <w:shd w:fill="00FF00" w:val="clear"/>
        </w:rPr>
        <w:t xml:space="preserve"> Aprobado 01/06/11 Acta 964/11 (O-11-2177)</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FF" w:val="clear"/>
        </w:rPr>
        <w:t>Ordenanza vetada por Resolución 1775-I-2011. Ratificada la ordenanza.</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563/10</w:t>
      </w:r>
      <w:r>
        <w:rPr>
          <w:rFonts w:eastAsia="MS Mincho;ＭＳ 明朝" w:cs="Times New Roman" w:ascii="Times New Roman" w:hAnsi="Times New Roman"/>
          <w:b/>
          <w:bCs/>
          <w:sz w:val="24"/>
        </w:rPr>
        <w:t>:</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Regulación, control y Gestión de aceites vegetales usados. Crea Registro. Modifica Ordenanza 678-CM-96 y 2008-CM-09". Autores: Concejales Claudio Otano y Laura Alves (CpD). Colaboradores: Lic. Luciano Signore; Ing. Sebastián García (INTI), Dra. Mariela Taboada, Pablo Vuotto (Agencia CREAR) y Sra. Patricia Rodríguez. A Asesoría Letrada y a las Comisiones de Economía y de Gobierno y Legales.</w:t>
      </w:r>
      <w:r>
        <w:rPr>
          <w:rFonts w:eastAsia="MS Mincho;ＭＳ 明朝" w:cs="Times New Roman" w:ascii="Times New Roman" w:hAnsi="Times New Roman"/>
          <w:sz w:val="24"/>
          <w:szCs w:val="24"/>
          <w:shd w:fill="00FF00" w:val="clear"/>
        </w:rPr>
        <w:t xml:space="preserve"> Aprobado 11/07/11. Acta 968 (O-11-2193).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564/10:</w:t>
      </w:r>
      <w:r>
        <w:rPr>
          <w:rFonts w:eastAsia="MS Mincho;ＭＳ 明朝" w:cs="Times New Roman" w:ascii="Times New Roman" w:hAnsi="Times New Roman"/>
          <w:sz w:val="24"/>
        </w:rPr>
        <w:t xml:space="preserve"> "Creación de la Casa "Refugio de la Mujer". Autores: Concejales Francisco De Cesare (Partido Socialista) y Darío Rodríguez Duch (ARI). Iniciativa: Sra. Carmen Giménez (Partido Socialista) y Cristina Painefil (ARI). Colaboradores: Dra. Andrea Galaverna (Médica Terapista); Viviana Gelain (ARI) y Bárbara Arenas (Partido Socialista). A Asesoría Letrada y a las Comisiones de Acción Social, de Economía y de Gobierno y Legales. .</w:t>
      </w:r>
      <w:r>
        <w:rPr>
          <w:rFonts w:eastAsia="MS Mincho;ＭＳ 明朝" w:cs="Times New Roman" w:ascii="Times New Roman" w:hAnsi="Times New Roman"/>
          <w:sz w:val="24"/>
          <w:shd w:fill="00FF00" w:val="clear"/>
        </w:rPr>
        <w:t xml:space="preserve"> Aprobado 02/12/11 Acta 974 (O-11-2242)</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FF" w:val="clear"/>
        </w:rPr>
        <w:t>Ordenanza vetada por Resolución 3650-I-2011. Acta 981/12 de 15/03/12 ratificada la Ordenanza con modificaciones propuestas en el veto.</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565/10:</w:t>
      </w:r>
      <w:r>
        <w:rPr>
          <w:rFonts w:eastAsia="MS Mincho;ＭＳ 明朝" w:cs="Times New Roman" w:ascii="Times New Roman" w:hAnsi="Times New Roman"/>
          <w:sz w:val="24"/>
        </w:rPr>
        <w:t xml:space="preserve"> "Adherir a la Ley Nacional 19.511 Metrología Legal" Autores: Concejales Claudio Otano y Laura Alves (CpD). Colaboradores: Sr. Guillermo Perea, Jefe de la Oficina Municipal de Información y Defensa del Usuario y Consumidor y Sra. Patricia Rodríguez. A Asesoría Letrada y a la Comisión de Gobierno y Legales.</w:t>
      </w:r>
      <w:r>
        <w:rPr>
          <w:rFonts w:eastAsia="MS Mincho;ＭＳ 明朝" w:cs="Times New Roman" w:ascii="Times New Roman" w:hAnsi="Times New Roman"/>
          <w:sz w:val="24"/>
          <w:szCs w:val="24"/>
          <w:shd w:fill="FFFF00" w:val="clear"/>
        </w:rPr>
        <w:t xml:space="preserve"> RETIRADO 01/06/11 – (Acta 964/11)</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b/>
          <w:bCs/>
          <w:sz w:val="24"/>
          <w:u w:val="single"/>
        </w:rPr>
        <w:t>Proyecto de Ordenanza 566/10</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"Reglamentar actividad de Tatuajes y Piercing". Autores: Concejales Laura Alves y Claudio Otano (CpD). Iniciativa: Sra. Marcela Alverez. Colaboradoras: Srtas. Alejandra Douglas y Macarena Rodríguez Alves. A Asesoría Letrada y a las Comisiones de Acción Social y de Gobierno y Legales. .</w:t>
      </w:r>
      <w:r>
        <w:rPr>
          <w:rFonts w:eastAsia="MS Mincho;ＭＳ 明朝" w:cs="Times New Roman" w:ascii="Times New Roman" w:hAnsi="Times New Roman"/>
          <w:sz w:val="24"/>
          <w:shd w:fill="00FF00" w:val="clear"/>
        </w:rPr>
        <w:t xml:space="preserve"> Aprobado 25/11/10 Acta 955 (O-10-2105)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567/10</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"Aprobar Acta Acuerdo Transferencia del Área Cerro Catedral  - Ley 4184 entre la Provincia de Río Negro y la Municipalidad de San Carlos de Bariloche" Autor: Intendente Municipal, Sr. Marcelo Cascón. Colaboradores: Secretario de Economía, Obras y Servicios Públicos, Dr. Federico Lutz; Secretaria de Coordinación y Privada, Sra. Guillermina Alaníz; Secretario de Turismo, Sr. Daniel Gonzalez y Asesor Letrado, Dr. Sergio Dutschmann. </w:t>
      </w:r>
      <w:r>
        <w:rPr>
          <w:rFonts w:eastAsia="MS Mincho;ＭＳ 明朝" w:cs="Times New Roman" w:ascii="Times New Roman" w:hAnsi="Times New Roman"/>
          <w:sz w:val="24"/>
          <w:shd w:fill="00FF00" w:val="clear"/>
        </w:rPr>
        <w:t>Aprobado 02/09/10 Acta 949 (O-10-2068)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568/10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"Determinación de centro de servicios ruta nacional N°40 Norte en la parcela 19-3-C-003-21B". Autor: Intendente Municipal, Marcelo Cascón. Colaboradoras: Secretaria  de Planeamiento y Medio Ambiente, Arq. Fabiela Orlandi y Secretaria de Coordinación y Privada, Ara. Guillermina Alaniz. A Asesoría Letrada y a las comisiones de Obras y y Planeamiento y de  Servicios, Tránsito y Transporte y Gobierno y Legales.</w:t>
      </w:r>
      <w:r>
        <w:rPr>
          <w:rFonts w:eastAsia="MS Mincho;ＭＳ 明朝" w:cs="Times New Roman" w:ascii="Times New Roman" w:hAnsi="Times New Roman"/>
          <w:b/>
          <w:color w:val="FF0000"/>
          <w:sz w:val="24"/>
          <w:szCs w:val="24"/>
          <w:highlight w:val="cyan"/>
          <w:lang w:val="es-MX"/>
        </w:rPr>
        <w:tab/>
        <w:t>LIBRO 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Comunicación 569/10</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"Comunicar al Tribunal de Contralor la solicitud de realización de un Procedimiento Sumario de Investigación". Autores: Concejales Hugo Cejas (SUR-FpV) y Francisco De Cesare (PS). Colaborador: Sr. Guillermo Corbella. A Asesoría Letrada y Comisión de Gobierno y Legales con Preferencia 1</w:t>
      </w:r>
      <w:r>
        <w:rPr>
          <w:rFonts w:eastAsia="MS Mincho;ＭＳ 明朝" w:cs="Times New Roman" w:ascii="Times New Roman" w:hAnsi="Times New Roman"/>
          <w:sz w:val="24"/>
          <w:shd w:fill="00FF00" w:val="clear"/>
        </w:rPr>
        <w:t>°. Aprobado</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00" w:val="clear"/>
        </w:rPr>
        <w:t>29/04/10 Acta 943 (C-10-678)</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570/10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del Código de Edificación" Autor: Intendente Municipal, Marcelo Cascón. Colaboradores: Secretaria de Planeamiento y Medio Ambiente, Arq. Fabiela Orlandi; Subsecretaria de Gestión Urbana, Arq. Estela Arias; Director de Obras Particulares, Arq. Edgardo Vella, Comisión Interinstitucional de Gestión, Arq. </w:t>
      </w:r>
      <w:r>
        <w:rPr>
          <w:rFonts w:eastAsia="MS Mincho;ＭＳ 明朝" w:cs="Times New Roman" w:ascii="Times New Roman" w:hAnsi="Times New Roman"/>
          <w:sz w:val="24"/>
          <w:lang w:val="es-AR"/>
        </w:rPr>
        <w:t xml:space="preserve">Raúl Press, Arq. </w:t>
      </w:r>
      <w:r>
        <w:rPr>
          <w:rFonts w:eastAsia="MS Mincho;ＭＳ 明朝" w:cs="Times New Roman" w:ascii="Times New Roman" w:hAnsi="Times New Roman"/>
          <w:sz w:val="24"/>
        </w:rPr>
        <w:t>Isa Gioioso, Arq. Osvaldo Paván, Ing. Raúl Benzo y Arq. Alberto Falaschi. A Asesoría Letrada y a las comisiones de Obras y Planeamiento y Gobierno y Legales. .</w:t>
      </w:r>
      <w:r>
        <w:rPr>
          <w:rFonts w:eastAsia="MS Mincho;ＭＳ 明朝" w:cs="Times New Roman" w:ascii="Times New Roman" w:hAnsi="Times New Roman"/>
          <w:sz w:val="24"/>
          <w:shd w:fill="00FF00" w:val="clear"/>
        </w:rPr>
        <w:t xml:space="preserve"> Aprobado 25/11/10 Acta 955 (O-10-2106)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571/10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"Prórroga vigencia de las ordenanzas 1837-CM-08 y 1838-CM-08 Obra Pública Municipal" Autora: Concejal Laura Alves. Colaboradoras: Patricia Rodríguez y Alejandra Douglas (Secretarias bloque CpD).</w:t>
      </w:r>
      <w:r>
        <w:rPr>
          <w:rFonts w:eastAsia="MS Mincho;ＭＳ 明朝" w:cs="Times New Roman" w:ascii="Times New Roman" w:hAnsi="Times New Roman"/>
          <w:sz w:val="24"/>
          <w:shd w:fill="00FF00" w:val="clear"/>
        </w:rPr>
        <w:t xml:space="preserve"> Aprobado 29/04/10 Acta 943 (O-10-2021)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572/10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patrimonio histórico y cultural edificio Escuela Militar de Montaña </w:t>
      </w:r>
      <w:r>
        <w:rPr>
          <w:rFonts w:eastAsia="MS Mincho;ＭＳ 明朝" w:cs="Times New Roman" w:ascii="Times New Roman" w:hAnsi="Times New Roman"/>
          <w:i/>
          <w:iCs/>
          <w:sz w:val="24"/>
        </w:rPr>
        <w:t>Tte. Gral Juan Domingo Perón</w:t>
      </w:r>
      <w:r>
        <w:rPr>
          <w:rFonts w:eastAsia="MS Mincho;ＭＳ 明朝" w:cs="Times New Roman" w:ascii="Times New Roman" w:hAnsi="Times New Roman"/>
          <w:sz w:val="24"/>
        </w:rPr>
        <w:t xml:space="preserve">". Autor: Concejal Daniel Pardo (P.P.R.). </w:t>
      </w:r>
      <w:r>
        <w:rPr>
          <w:rFonts w:eastAsia="MS Mincho;ＭＳ 明朝" w:cs="Times New Roman" w:ascii="Times New Roman" w:hAnsi="Times New Roman"/>
          <w:sz w:val="24"/>
          <w:shd w:fill="00FF00" w:val="clear"/>
        </w:rPr>
        <w:t>Aprobado 29/04/10 Acta 943 (O-10-2022)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573/10</w:t>
      </w:r>
      <w:r>
        <w:rPr>
          <w:rFonts w:eastAsia="MS Mincho;ＭＳ 明朝" w:cs="Times New Roman" w:ascii="Times New Roman" w:hAnsi="Times New Roman"/>
          <w:sz w:val="24"/>
        </w:rPr>
        <w:t>: "Modificación de la ordenanza N° 679-CM-96-TISH-profesionales y alquileres comerciales". Autor: Intendente Municipal, Marcelo Cascón. Colaboradores: Secretario de Economía, Obras y Servicios Públicos, Dr. Federico Lutz y Secretario de Gobierno, Sr. Jorge Franchini. A Asesoría Letrada y a las comisiones de Economía y Gobierno y Legales.</w:t>
      </w:r>
      <w:r>
        <w:rPr>
          <w:rFonts w:eastAsia="MS Mincho;ＭＳ 明朝" w:cs="Times New Roman" w:ascii="Times New Roman" w:hAnsi="Times New Roman"/>
          <w:b/>
          <w:color w:val="FF0000"/>
          <w:sz w:val="24"/>
          <w:szCs w:val="24"/>
          <w:highlight w:val="cyan"/>
          <w:lang w:val="es-MX"/>
        </w:rPr>
        <w:tab/>
        <w:t>LIBRO 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574/10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llamado a licitación pública alquiler maquinaria vial". Autor: Intendente Municipal, Marcelo Cascón. Colaboradores: Secretario de Economía, Obras y Servicios Públicos, Dr. Federico Lutz y Secretario de Gobierno, Sr. Jorge Franchini; Unidad Ejecutora Municipal, Arq. Ramiro Varise; Subsecretario de Obras y Servicios Públicos, Sr. Miguel Felley.  A Asesoría Letrada y a la comisión de Gobierno y Legales.</w:t>
      </w:r>
      <w:r>
        <w:rPr>
          <w:rFonts w:eastAsia="MS Mincho;ＭＳ 明朝" w:cs="Times New Roman" w:ascii="Times New Roman" w:hAnsi="Times New Roman"/>
          <w:sz w:val="24"/>
          <w:szCs w:val="24"/>
          <w:shd w:fill="FF0000" w:val="clear"/>
        </w:rPr>
        <w:t xml:space="preserve"> RECHAZADO - </w:t>
      </w:r>
      <w:r>
        <w:rPr>
          <w:rFonts w:eastAsia="MS Mincho;ＭＳ 明朝" w:cs="Times New Roman" w:ascii="Times New Roman" w:hAnsi="Times New Roman"/>
          <w:sz w:val="24"/>
          <w:szCs w:val="24"/>
          <w:shd w:fill="FF0000" w:val="clear"/>
          <w:lang w:val="es-MX"/>
        </w:rPr>
        <w:t>Acta 962/11 del 02/05/11.</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Declaración 575/10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"Declaración huésped de honor de la ciudad de San Carlos de Bariloche al doctor Yuyika Amano, director general del Organismo Internacional de Energía Atómica (OIEA)". Autor: Intendente Municipal, Marcelo Cascón. Colaboradores: Secretaria de Coordinación y Privada, Sra. Guillermina Alaniz; Secretario de Gobierno, Sr. Jorge Franchini. </w:t>
      </w:r>
      <w:r>
        <w:rPr>
          <w:rFonts w:eastAsia="MS Mincho;ＭＳ 明朝" w:cs="Times New Roman" w:ascii="Times New Roman" w:hAnsi="Times New Roman"/>
          <w:sz w:val="24"/>
          <w:shd w:fill="00FF00" w:val="clear"/>
        </w:rPr>
        <w:t>Se solicitará su retiro por haberse emitido la Resolución 94-PCM-10.</w:t>
      </w:r>
      <w:r>
        <w:rPr>
          <w:rFonts w:eastAsia="MS Mincho;ＭＳ 明朝" w:cs="Times New Roman" w:ascii="Times New Roman" w:hAnsi="Times New Roman"/>
          <w:sz w:val="24"/>
          <w:shd w:fill="FFFF00" w:val="clear"/>
        </w:rPr>
        <w:t xml:space="preserve"> RETIRADO en Sesión del 29-04-10. ACTA 943/09.</w:t>
      </w:r>
      <w:r>
        <w:rPr>
          <w:rFonts w:eastAsia="MS Mincho;ＭＳ 明朝" w:cs="Times New Roman" w:ascii="Times New Roman" w:hAnsi="Times New Roman"/>
          <w:b/>
          <w:color w:val="FF0000"/>
          <w:sz w:val="24"/>
          <w:szCs w:val="24"/>
          <w:highlight w:val="cyan"/>
          <w:shd w:fill="FFFF00" w:val="clear"/>
          <w:lang w:val="es-MX"/>
        </w:rPr>
        <w:tab/>
        <w:t>LIBRO 71</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576/10:</w:t>
      </w:r>
      <w:r>
        <w:rPr>
          <w:rFonts w:eastAsia="MS Mincho;ＭＳ 明朝" w:cs="Times New Roman" w:ascii="Times New Roman" w:hAnsi="Times New Roman"/>
          <w:sz w:val="24"/>
        </w:rPr>
        <w:t xml:space="preserve"> "Modificación Ordenanza 188-CM-92. Derogar Ordenanza 71-CM-87". Autor: Presidente del Concejo Municipal, Lic. Ángel Darío Barriga; Iniciativa: Adrián Moreno. Colaboradores: Pedro Lefiñanco, Nora Redondo, Diego Llorente y Prof. René Barriga. A Asesoría Letrada y a las comisiones de Turismo y Gobierno y Legales.</w:t>
      </w:r>
      <w:r>
        <w:rPr>
          <w:rFonts w:eastAsia="MS Mincho;ＭＳ 明朝" w:cs="Times New Roman" w:ascii="Times New Roman" w:hAnsi="Times New Roman"/>
          <w:b/>
          <w:color w:val="FF0000"/>
          <w:sz w:val="24"/>
          <w:szCs w:val="24"/>
          <w:highlight w:val="cyan"/>
          <w:lang w:val="es-MX"/>
        </w:rPr>
        <w:tab/>
        <w:t>LIBRO 72</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577/10:</w:t>
      </w:r>
      <w:r>
        <w:rPr>
          <w:rFonts w:eastAsia="MS Mincho;ＭＳ 明朝" w:cs="Times New Roman" w:ascii="Times New Roman" w:hAnsi="Times New Roman"/>
          <w:sz w:val="24"/>
        </w:rPr>
        <w:t xml:space="preserve"> "Reglamento para habilitaciones de los transportes de sustancias alimenticias en Bariloche". Autor: Intendente Municipal, Sr. Marcelo Cascón; Colaboradores: Directora de Inspección General, Lic. Gabriela Costa y jefa del Puesto Sanitario, Sra. Gladys Pineda y Secretario de Gobierno, Sr. Jorge Franchini. A Asesoría Letrada y a las comisiones de Servicios, Tránsito y Transporte y Gobierno y Legales.</w:t>
      </w:r>
      <w:r>
        <w:rPr>
          <w:rFonts w:eastAsia="MS Mincho;ＭＳ 明朝" w:cs="Times New Roman" w:ascii="Times New Roman" w:hAnsi="Times New Roman"/>
          <w:sz w:val="24"/>
          <w:shd w:fill="00FF00" w:val="clear"/>
        </w:rPr>
        <w:t xml:space="preserve"> Aprobado 14/04/11 Acta 961 (O-11-2149)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578/10:</w:t>
      </w:r>
      <w:r>
        <w:rPr>
          <w:rFonts w:eastAsia="MS Mincho;ＭＳ 明朝" w:cs="Times New Roman" w:ascii="Times New Roman" w:hAnsi="Times New Roman"/>
          <w:sz w:val="24"/>
        </w:rPr>
        <w:t xml:space="preserve"> "Modificación de la ordenanza N° 1980-CM-09, organigrama político departamento ejecutivo". Autor: Intendente Municipal, Marcelo Cascón. Colaboradores: Secretario de Economía, Sr. Federico Lutz; Secretario de Gobierno, Sr. Jorge Franchini y Sr. Joaquín Escardó. </w:t>
      </w:r>
      <w:r>
        <w:rPr>
          <w:rFonts w:eastAsia="MS Mincho;ＭＳ 明朝" w:cs="Times New Roman" w:ascii="Times New Roman" w:hAnsi="Times New Roman"/>
          <w:sz w:val="24"/>
          <w:shd w:fill="00FF00" w:val="clear"/>
        </w:rPr>
        <w:t>Aprobado 29/04/10 Acta 943 (O-10-2023)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579/10:</w:t>
      </w:r>
      <w:r>
        <w:rPr>
          <w:rFonts w:eastAsia="MS Mincho;ＭＳ 明朝" w:cs="Times New Roman" w:ascii="Times New Roman" w:hAnsi="Times New Roman"/>
          <w:sz w:val="24"/>
        </w:rPr>
        <w:t xml:space="preserve"> "Aprobar convenio Ministerio Familia provincia Río Negro, Consejo Provincial y Local de los Derechos Niñas, Niños y Adolescentes provincia y Municipalidad Bariloche". Autor: Intendente Municipal, Marcelo Cascón. Colaboradores: Secretaria de Desarrollo Social, Sra. Norma Beatriz Gómez y Secretario de Gobierno, Sr. Jorge Franchini. </w:t>
      </w:r>
      <w:r>
        <w:rPr>
          <w:rFonts w:eastAsia="MS Mincho;ＭＳ 明朝" w:cs="Times New Roman" w:ascii="Times New Roman" w:hAnsi="Times New Roman"/>
          <w:sz w:val="24"/>
          <w:shd w:fill="00FF00" w:val="clear"/>
        </w:rPr>
        <w:t>Aprobado 29/04/10 Acta 943 (O-10-2024)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580/10:</w:t>
      </w:r>
      <w:r>
        <w:rPr>
          <w:rFonts w:eastAsia="MS Mincho;ＭＳ 明朝" w:cs="Times New Roman" w:ascii="Times New Roman" w:hAnsi="Times New Roman"/>
          <w:sz w:val="24"/>
        </w:rPr>
        <w:t xml:space="preserve"> "Autorizar al Departamento Ejecutivo descubierto bancario en forma temporaria". Autor: Intendente Municipal, Sr. Marcelo Cascón. Colaboradores: Secretario de Economía, Sr. Federico Lutz y Secretario de Gobierno, Sr. Jorge Franchini. A Asesoría Letrada y a las comisiones de Economía y Gobierno y Legales.</w:t>
      </w:r>
      <w:r>
        <w:rPr>
          <w:rFonts w:eastAsia="MS Mincho;ＭＳ 明朝" w:cs="Times New Roman" w:ascii="Times New Roman" w:hAnsi="Times New Roman"/>
          <w:sz w:val="24"/>
          <w:shd w:fill="00FF00" w:val="clear"/>
        </w:rPr>
        <w:t xml:space="preserve"> Aprobado 02/07/10 Acta 946 (O-10-2052)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581/10:</w:t>
      </w:r>
      <w:r>
        <w:rPr>
          <w:rFonts w:eastAsia="MS Mincho;ＭＳ 明朝" w:cs="Times New Roman" w:ascii="Times New Roman" w:hAnsi="Times New Roman"/>
          <w:sz w:val="24"/>
        </w:rPr>
        <w:t xml:space="preserve"> "Ampliación presupuesto reconducido 2010-Equidad". Autor: Intendente Municipal, Sr. Marcelo Cascón. Colaboradores: Secretario de Economía, Obras y Servicios Públicos, Sr. Federico Lutz y Secretario de Gobierno, Sr. Jorge Franchini. A Asesoría Letrada y a las comisiones de Economía y Gobierno y Legales.</w:t>
      </w:r>
      <w:r>
        <w:rPr>
          <w:rFonts w:eastAsia="MS Mincho;ＭＳ 明朝" w:cs="Times New Roman" w:ascii="Times New Roman" w:hAnsi="Times New Roman"/>
          <w:sz w:val="24"/>
          <w:shd w:fill="00FF00" w:val="clear"/>
        </w:rPr>
        <w:t xml:space="preserve"> Aprobado 4/11/10 Acta 954 (O-10-2089)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582/10:</w:t>
      </w:r>
      <w:r>
        <w:rPr>
          <w:rFonts w:eastAsia="MS Mincho;ＭＳ 明朝" w:cs="Times New Roman" w:ascii="Times New Roman" w:hAnsi="Times New Roman"/>
          <w:sz w:val="24"/>
        </w:rPr>
        <w:t xml:space="preserve"> "Declarar interés municipal proyecto uso integral edificio DPA para actividades culturales-turísticas". Autores: Concejales Claudio Otano y Laura Alves (CpD). Colaboradora: Patricia Rodríguez (Secretaria Bloque CpD). </w:t>
      </w:r>
      <w:r>
        <w:rPr>
          <w:rFonts w:eastAsia="MS Mincho;ＭＳ 明朝" w:cs="Times New Roman" w:ascii="Times New Roman" w:hAnsi="Times New Roman"/>
          <w:sz w:val="24"/>
          <w:shd w:fill="00FF00" w:val="clear"/>
        </w:rPr>
        <w:t>Aprobado 29/04/10 Acta 943 (D-10-1459)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583/10:</w:t>
      </w:r>
      <w:r>
        <w:rPr>
          <w:rFonts w:eastAsia="MS Mincho;ＭＳ 明朝" w:cs="Times New Roman" w:ascii="Times New Roman" w:hAnsi="Times New Roman"/>
          <w:sz w:val="24"/>
        </w:rPr>
        <w:t xml:space="preserve"> "Crea Comisión de Seguimiento para Transporte Urbano de pasajeros. Da sus funciones y facultades". Autor: Concejal Hugo Cejas (FpV-SUR). Colaborador: Guillermo Corbella (FpV-SUR). A Asesoría Letrada y a las comisiones de Servicio, Tránsito y Transporte y Gobierno y Legales</w:t>
      </w:r>
      <w:r>
        <w:rPr>
          <w:rFonts w:eastAsia="MS Mincho;ＭＳ 明朝" w:cs="Times New Roman" w:ascii="Times New Roman" w:hAnsi="Times New Roman"/>
          <w:sz w:val="24"/>
          <w:shd w:fill="FFFF00" w:val="clear"/>
        </w:rPr>
        <w:t xml:space="preserve">.  Retirado 04/11/10 Acta 954/10. </w:t>
      </w:r>
      <w:r>
        <w:rPr>
          <w:rFonts w:eastAsia="MS Mincho;ＭＳ 明朝" w:cs="Times New Roman" w:ascii="Times New Roman" w:hAnsi="Times New Roman"/>
          <w:b/>
          <w:color w:val="FF0000"/>
          <w:sz w:val="24"/>
          <w:szCs w:val="24"/>
          <w:highlight w:val="cyan"/>
          <w:shd w:fill="FFFF00" w:val="clear"/>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584/10:</w:t>
      </w:r>
      <w:r>
        <w:rPr>
          <w:rFonts w:eastAsia="MS Mincho;ＭＳ 明朝" w:cs="Times New Roman" w:ascii="Times New Roman" w:hAnsi="Times New Roman"/>
          <w:sz w:val="24"/>
        </w:rPr>
        <w:t xml:space="preserve"> "Modificación Ordenanza N° 2006-CM-2009". Autor Intendente Municipal, Sr. Marcelo Cascón. Colaboradores: Secretario de Gobierno, Sr. Jorge Franchini; Director General de Gobierno, Dn. Carlos Javier Aristegui. A Asesoría Letrada y a las comisiones de Servicio, Tránsito y Transporte y Gobierno y Legales.</w:t>
      </w:r>
      <w:r>
        <w:rPr>
          <w:rFonts w:eastAsia="MS Mincho;ＭＳ 明朝" w:cs="Times New Roman" w:ascii="Times New Roman" w:hAnsi="Times New Roman"/>
          <w:b/>
          <w:color w:val="FF0000"/>
          <w:sz w:val="24"/>
          <w:szCs w:val="24"/>
          <w:highlight w:val="cyan"/>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585/10</w:t>
      </w:r>
      <w:r>
        <w:rPr>
          <w:rFonts w:eastAsia="MS Mincho;ＭＳ 明朝" w:cs="Times New Roman" w:ascii="Times New Roman" w:hAnsi="Times New Roman"/>
          <w:sz w:val="24"/>
          <w:u w:val="single"/>
        </w:rPr>
        <w:t>:</w:t>
      </w:r>
      <w:r>
        <w:rPr>
          <w:rFonts w:eastAsia="MS Mincho;ＭＳ 明朝" w:cs="Times New Roman" w:ascii="Times New Roman" w:hAnsi="Times New Roman"/>
          <w:sz w:val="24"/>
        </w:rPr>
        <w:t xml:space="preserve"> "Comunicar al Ministro de Salud de la Nación, Gobernador de Río Negro y la Legislatura Río Negro, urgente tratamiento proyecto 440/09 "Instalación de acelerador lineal". Autores: Concejales Darío Barriga, Arabela Carreras (FpV-SUR); Alfredo Martín, Silvia Paz  (FG-FpV); Claudio Otano, Laura Alves (CpD); Francisco De Cesare (PS); Daniel Pardo (PPR), Darío Rodríguez Duch (ARI) y Silvana Camelli (PCcP). . </w:t>
      </w:r>
      <w:r>
        <w:rPr>
          <w:rFonts w:eastAsia="MS Mincho;ＭＳ 明朝" w:cs="Times New Roman" w:ascii="Times New Roman" w:hAnsi="Times New Roman"/>
          <w:sz w:val="24"/>
          <w:shd w:fill="00FF00" w:val="clear"/>
        </w:rPr>
        <w:t>Aprobado 29/04/10 Acta 943 (C-10-673)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586/10:</w:t>
      </w:r>
      <w:r>
        <w:rPr>
          <w:rFonts w:eastAsia="MS Mincho;ＭＳ 明朝" w:cs="Times New Roman" w:ascii="Times New Roman" w:hAnsi="Times New Roman"/>
          <w:sz w:val="24"/>
        </w:rPr>
        <w:t xml:space="preserve"> "Solicitar al Ministerio de Gobierno la necesidad de contratación de radioperadores, según ley 3695". Autores: Concejales Daniel Pardo (PPR) y Francisco De Cesare (PS). . </w:t>
      </w:r>
      <w:r>
        <w:rPr>
          <w:rFonts w:eastAsia="MS Mincho;ＭＳ 明朝" w:cs="Times New Roman" w:ascii="Times New Roman" w:hAnsi="Times New Roman"/>
          <w:sz w:val="24"/>
          <w:shd w:fill="00FF00" w:val="clear"/>
        </w:rPr>
        <w:t>Aprobado 29/04/10 Acta 943 (C-10-674)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587/10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las actividades "Conmemoración del Bicentenario de la Prefectura Naval Argentina". Autor: Intendente Municipal.Sr. Marcelo Cascón. Colaboradores: Secretaria de Coordinación y Privada, Sra. Guillermina Alaniz y Secretario de Gobierno, Sr. Jorge Franchini. . </w:t>
      </w:r>
      <w:r>
        <w:rPr>
          <w:rFonts w:eastAsia="MS Mincho;ＭＳ 明朝" w:cs="Times New Roman" w:ascii="Times New Roman" w:hAnsi="Times New Roman"/>
          <w:sz w:val="24"/>
          <w:shd w:fill="00FF00" w:val="clear"/>
        </w:rPr>
        <w:t>Aprobado 29/04/10 Acta 943 (D-10-1460)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588/10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"Adherir Ley Provincial D 3475 Registro Deudores Alimentarios". Autor: Concejal Darío Barriga (FpV- SUR). Colaboradores: Prof. René Barriga y Sra. Miriam Mujanovic. A Asesoría Letrada y a la comisión de Gobierno y Legales.</w:t>
      </w:r>
      <w:r>
        <w:rPr>
          <w:rFonts w:eastAsia="MS Mincho;ＭＳ 明朝" w:cs="Times New Roman" w:ascii="Times New Roman" w:hAnsi="Times New Roman"/>
          <w:b/>
          <w:color w:val="FF0000"/>
          <w:sz w:val="24"/>
          <w:szCs w:val="24"/>
          <w:highlight w:val="cyan"/>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589/10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las XX Jornadas Argentinas de Tiflología". Autor: Intendente Municipal Marcelo Cascón. Colaboradores: Secretaria de Coordinación y Privada, Sra. Guillermina Alaniz y Secretario de Gobierno, Sr. Jorge Franchini. . </w:t>
      </w:r>
      <w:r>
        <w:rPr>
          <w:rFonts w:eastAsia="MS Mincho;ＭＳ 明朝" w:cs="Times New Roman" w:ascii="Times New Roman" w:hAnsi="Times New Roman"/>
          <w:sz w:val="24"/>
          <w:shd w:fill="00FF00" w:val="clear"/>
        </w:rPr>
        <w:t>Aprobado 29/04/10 Acta 943 (D-10-1461)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590/10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"Solicitud al Ejecutivo Nacional dar cumplimiento ley 26.522 de servicios comunicación audiovisual" Autores: Concejales Alfredo Martín y Silvia Paz. (Bloque (FpV-FG). . </w:t>
      </w:r>
      <w:r>
        <w:rPr>
          <w:rFonts w:eastAsia="MS Mincho;ＭＳ 明朝" w:cs="Times New Roman" w:ascii="Times New Roman" w:hAnsi="Times New Roman"/>
          <w:sz w:val="24"/>
          <w:shd w:fill="00FF00" w:val="clear"/>
        </w:rPr>
        <w:t>Aprobado 29/04/10 Acta 943 (D-10-1462)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591/10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la 7ma. Edición del Tetratlón del Catedral". Autor: Concejal Darío Barriga. (FpV-SUR)Iniciativa: Club Andino Bariloche. . </w:t>
      </w:r>
      <w:r>
        <w:rPr>
          <w:rFonts w:eastAsia="MS Mincho;ＭＳ 明朝" w:cs="Times New Roman" w:ascii="Times New Roman" w:hAnsi="Times New Roman"/>
          <w:sz w:val="24"/>
          <w:shd w:fill="00FF00" w:val="clear"/>
        </w:rPr>
        <w:t>Aprobado 29/04/10 Acta 943 (D-10-1463)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592/10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"Régimen simplificado para pequeños contribuyentes de la Tasa de Inspección, Seguridad e Higiene". Autor: Intendente Municipal, Marcelo Cascón. Colaborador: Secretario de Economía, Obras y Servicios Públicos, Sr. Federico Lutz y Lic. Joaquín Escardó. A Asesoría Letrada y a las comisiones de Economía y Gobierno y Legales. </w:t>
      </w:r>
      <w:r>
        <w:rPr>
          <w:rFonts w:eastAsia="MS Mincho;ＭＳ 明朝" w:cs="Times New Roman" w:ascii="Times New Roman" w:hAnsi="Times New Roman"/>
          <w:sz w:val="24"/>
          <w:shd w:fill="FF0000" w:val="clear"/>
        </w:rPr>
        <w:t>(Rechazado acta 957/10 de 16/12/10)</w:t>
      </w:r>
      <w:r>
        <w:rPr>
          <w:rFonts w:eastAsia="MS Mincho;ＭＳ 明朝" w:cs="Times New Roman" w:ascii="Times New Roman" w:hAnsi="Times New Roman"/>
          <w:b/>
          <w:color w:val="FF0000"/>
          <w:sz w:val="24"/>
          <w:szCs w:val="24"/>
          <w:highlight w:val="cyan"/>
          <w:shd w:fill="FFFF00" w:val="clear"/>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593/10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cultural y educativo al 10° Festival de Titiriteros Andariegos". Autor: Concejal Darío Rodríguez Duch (ARI). Colaboradoras: Sra. Cristina Painefil (ARI), Lic. Ana Ochoa Castellanos (ARI) y Sra. Mónica Segovia. . </w:t>
      </w:r>
      <w:r>
        <w:rPr>
          <w:rFonts w:eastAsia="MS Mincho;ＭＳ 明朝" w:cs="Times New Roman" w:ascii="Times New Roman" w:hAnsi="Times New Roman"/>
          <w:sz w:val="24"/>
          <w:shd w:fill="00FF00" w:val="clear"/>
        </w:rPr>
        <w:t>Aprobado 29/04/10 Acta 943 (D-10-1464)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594/10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"Reglamentar parcialmente la Ordenanza Nº 1963-CM-2009". Autores: Concejales Darío Rodríguez Duch (ARI) y Claudio Otano (CpD). Iniciativa: Cristina Painefil (Bloque CC-ARI) y Carmen Giménez (Bloque PS). Colaboradores: Defensoría del Pueblo de San Carlos de Bariloche. A Asesoría Letrada y a las comisiones de Acción Social y Gobierno y Legales.</w:t>
      </w:r>
      <w:r>
        <w:rPr>
          <w:rFonts w:eastAsia="MS Mincho;ＭＳ 明朝" w:cs="Times New Roman" w:ascii="Times New Roman" w:hAnsi="Times New Roman"/>
          <w:b/>
          <w:color w:val="FF0000"/>
          <w:sz w:val="24"/>
          <w:szCs w:val="24"/>
          <w:highlight w:val="cyan"/>
          <w:lang w:val="es-MX"/>
        </w:rPr>
        <w:tab/>
        <w:t>LIBRO 72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595/10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"Bariloche libre de humo de tabaco, en espacios cerrados". Autores: Concejales Silvia Paz, Prof. Alfredo Martín (FG-FpV); Lic. Ángel Darío Barriga (FpV-SUR) y Silvana Camelli (PCcP). Colaborador: Prof. René O. M. Barriga (Bloque SUR). A Asesoría Letrada y la comisión de Gobierno y Legales. .</w:t>
      </w:r>
      <w:r>
        <w:rPr>
          <w:rFonts w:eastAsia="MS Mincho;ＭＳ 明朝" w:cs="Times New Roman" w:ascii="Times New Roman" w:hAnsi="Times New Roman"/>
          <w:sz w:val="24"/>
          <w:shd w:fill="00FF00" w:val="clear"/>
        </w:rPr>
        <w:t xml:space="preserve"> Aprobado 25/11/10 Acta 955 (O-10-2107)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596/10</w:t>
      </w:r>
      <w:r>
        <w:rPr>
          <w:rFonts w:eastAsia="MS Mincho;ＭＳ 明朝" w:cs="Times New Roman" w:ascii="Times New Roman" w:hAnsi="Times New Roman"/>
          <w:sz w:val="24"/>
        </w:rPr>
        <w:t>: "Modificar Ordenanza Tarifaria Nº 678-CM-96". Autor: Intendente Municipal, Marcelo Cascón. Colaboradores: Secretario de Economía, Obras y Servicios Públicos,  Sr. Federico Lutz; Secretario de Gobierno, Sr. Jorge Franchini; Asesor Letrado, Dr. Sergio Dutschmann y Dra. Silvia Barbero a/c Tribunal de Faltas Nº 2 de San Carlos de Bariloche. A Asesoría Letrada y a las comisiones de Economía y Gobierno y Legales.</w:t>
      </w:r>
      <w:r>
        <w:rPr>
          <w:rFonts w:eastAsia="MS Mincho;ＭＳ 明朝" w:cs="Times New Roman" w:ascii="Times New Roman" w:hAnsi="Times New Roman"/>
          <w:sz w:val="24"/>
          <w:shd w:fill="00FF00" w:val="clear"/>
        </w:rPr>
        <w:t xml:space="preserve"> Aprobado 4/11/10 Acta 954 (O-10-2096)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597/10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comunitario el libro "Comunicación estratégica: Valor agregado para una ONG" de la Lic. Noelia García Villamil. Autor: Intendente Municipal, Marcelo Cascón. Colaboradores: Secretario de Gobierno, Sr. Jorge Franchini y Secretaria Coordinación y Privada,  Sra. Guillermina Alaniz. . </w:t>
      </w:r>
      <w:r>
        <w:rPr>
          <w:rFonts w:eastAsia="MS Mincho;ＭＳ 明朝" w:cs="Times New Roman" w:ascii="Times New Roman" w:hAnsi="Times New Roman"/>
          <w:sz w:val="24"/>
          <w:shd w:fill="00FF00" w:val="clear"/>
        </w:rPr>
        <w:t>Aprobado 29/04/10 Acta 943 (D-10-1465)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598/10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utilidad pública y pago obligatorio la obra de red cloacal y conexiones domiciliarias en barrios San Francisco II, III y IV". Autor: Intendente Municipal, Marcelo Cascón. Colaboradores: Secretario de Economía, Sr. Federico Lutz; Secretario de Gobierno, Sr. Jorge Franchini; Coordinador Unidad Ejecutora de Obras Públicas, Arq. Ramiro Varise y Director de Obras por Contrato, Arq. Oscar de Paz. A Asesoría Letrada y la comisión de Gobierno y Legales.</w:t>
      </w:r>
      <w:r>
        <w:rPr>
          <w:rFonts w:eastAsia="MS Mincho;ＭＳ 明朝" w:cs="Times New Roman" w:ascii="Times New Roman" w:hAnsi="Times New Roman"/>
          <w:sz w:val="24"/>
          <w:shd w:fill="00FF00" w:val="clear"/>
        </w:rPr>
        <w:t xml:space="preserve"> Aprobado 10/06/10 Acta 945 (O-10-2044)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599/10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Balance año 2007". Autor: Intendente Municipal, Marcelo Cascón. Colaboradores: Secretario de Economía, Sr. Federico Lutz y Secretario de Gobierno, Sr. Jorge Franchini. A Asesoría Letrada y a las comisiones de Economía y Gobierno y Legales. .</w:t>
      </w:r>
      <w:r>
        <w:rPr>
          <w:rFonts w:eastAsia="MS Mincho;ＭＳ 明朝" w:cs="Times New Roman" w:ascii="Times New Roman" w:hAnsi="Times New Roman"/>
          <w:sz w:val="24"/>
          <w:shd w:fill="00FF00" w:val="clear"/>
        </w:rPr>
        <w:t xml:space="preserve"> Aprobado 02/07/10 Acta 946 (O-10-2053)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600/10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 Ordenanza Nº 1754-CM-07, artículo 8º inciso 4". Autor: Concejal Hugo Cejas (FpV-SUR). Colaborador: Guillermo Corbella. A Asesoría Letrada y a la comisión de Gobierno y Legales.</w:t>
      </w:r>
      <w:r>
        <w:rPr>
          <w:rFonts w:eastAsia="MS Mincho;ＭＳ 明朝" w:cs="Times New Roman" w:ascii="Times New Roman" w:hAnsi="Times New Roman"/>
          <w:sz w:val="24"/>
          <w:shd w:fill="00FF00" w:val="clear"/>
        </w:rPr>
        <w:t xml:space="preserve"> Aprobado ´08/07/10 Acta 947 (O-10-2060)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601/10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 la Legislatura de la Provincia de Río Negro la necesidad de ampliar  la Ley 3831 Boleto Estudiantil". Autora: Concejal Laura Alves (CpD). Colaboradoras: Alejandra Douglas y Macarena Rodríguez Alves  (Secretarias de la Concejal Alves). </w:t>
      </w:r>
      <w:r>
        <w:rPr>
          <w:rFonts w:eastAsia="MS Mincho;ＭＳ 明朝" w:cs="Times New Roman" w:ascii="Times New Roman" w:hAnsi="Times New Roman"/>
          <w:sz w:val="24"/>
          <w:shd w:fill="FFFF00" w:val="clear"/>
        </w:rPr>
        <w:t>RETIRADO en Sesión del 29-04-10. ACTA 943/09.</w:t>
      </w:r>
      <w:r>
        <w:rPr>
          <w:rFonts w:eastAsia="MS Mincho;ＭＳ 明朝" w:cs="Times New Roman" w:ascii="Times New Roman" w:hAnsi="Times New Roman"/>
          <w:b/>
          <w:color w:val="FF0000"/>
          <w:sz w:val="24"/>
          <w:szCs w:val="24"/>
          <w:highlight w:val="cyan"/>
          <w:shd w:fill="FFFF00" w:val="clear"/>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602/10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"Declaración de interés municipal al espacio cultural sito en Moreno 39". Autor: Concejal Darío Barriga (FpV-SUR). A Asesoría Letrada y a la comisión de Gobierno y Legales. .</w:t>
      </w:r>
      <w:r>
        <w:rPr>
          <w:rFonts w:eastAsia="MS Mincho;ＭＳ 明朝" w:cs="Times New Roman" w:ascii="Times New Roman" w:hAnsi="Times New Roman"/>
          <w:sz w:val="24"/>
          <w:shd w:fill="00FF00" w:val="clear"/>
        </w:rPr>
        <w:t xml:space="preserve"> Aprobado 30/09/10 Acta 951 (D-10-1497)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603/10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"Homenaje a Mercedes Sosa – Asignar nombre a calle". Autores: Concejal Daniel Pardo (PPR); Laura Alves (CpD) e Intendente Municipal, Marcelo Cascón. Colaboradores: Delegación Lago Moreno; Junta Vecinal Valle Escondido y Subsecretario de Medio Ambiente, Ing. Pablo De Brito. . </w:t>
      </w:r>
      <w:r>
        <w:rPr>
          <w:rFonts w:eastAsia="MS Mincho;ＭＳ 明朝" w:cs="Times New Roman" w:ascii="Times New Roman" w:hAnsi="Times New Roman"/>
          <w:sz w:val="24"/>
          <w:shd w:fill="00FF00" w:val="clear"/>
        </w:rPr>
        <w:t>Aprobado 29/04/10 Acta 943 (O-10-2025)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604/10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al llamado a licitación pública para concesión de servicios de recolección diferenciada, transporte y disposición final de residuos urbanos, provisión, mantenimiento y reposición de contenedores de residuos para uso de peatones área base Cerro Catedral". Autor: Intendente Municipal, Marcelo Cascón. Colaboradores: Secretario de Economía, Obras y Servicios Públicos, Sr. Federico Lutz y Secretario de Gobierno, Sr. Jorge Franchini. A Asesoría Letrada y a las comisiones de Servicio, Tránsito y Transporte y Gobierno y Legales.</w:t>
      </w:r>
      <w:r>
        <w:rPr>
          <w:rFonts w:eastAsia="MS Mincho;ＭＳ 明朝" w:cs="Times New Roman" w:ascii="Times New Roman" w:hAnsi="Times New Roman"/>
          <w:sz w:val="28"/>
          <w:szCs w:val="24"/>
          <w:shd w:fill="FF0000" w:val="clear"/>
        </w:rPr>
        <w:t xml:space="preserve"> RECHAZADO 18/08/11 ACTA 969/11</w:t>
      </w:r>
      <w:r>
        <w:rPr>
          <w:rFonts w:eastAsia="MS Mincho;ＭＳ 明朝" w:cs="Times New Roman" w:ascii="Times New Roman" w:hAnsi="Times New Roman"/>
          <w:b/>
          <w:color w:val="FF0000"/>
          <w:sz w:val="24"/>
          <w:szCs w:val="24"/>
          <w:highlight w:val="cyan"/>
          <w:shd w:fill="FFFF00" w:val="clear"/>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605/10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al llamado a licitación pública para concesión de servicios de recolección, transporte y disposición final residuos urbanos, mantenimiento calles y ejecución pluviales, badenes y alcantarillas, barrido de nieve, mantenimiento espacios verdes y espacios públicos área Villa Cerro Catedral y Villa América". Autor: Intendente Municipal, Marcelo Cascón. Colaboradores: Secretario de Economía, Obras y Servicios Públicos, Dr. Federico Lutz y Secretario de Gobierno, Sr. Jorge Franchini. A Asesoría Letrada y a las comisiones de Servicio, Tránsito y Transporte y Gobierno y Legales. .</w:t>
      </w:r>
      <w:r>
        <w:rPr>
          <w:rFonts w:eastAsia="MS Mincho;ＭＳ 明朝" w:cs="Times New Roman" w:ascii="Times New Roman" w:hAnsi="Times New Roman"/>
          <w:sz w:val="28"/>
          <w:szCs w:val="24"/>
          <w:shd w:fill="FF0000" w:val="clear"/>
        </w:rPr>
        <w:t xml:space="preserve"> RECHAZADO 18/08/11 ACTA 969/11</w:t>
      </w:r>
      <w:r>
        <w:rPr>
          <w:rFonts w:eastAsia="MS Mincho;ＭＳ 明朝" w:cs="Times New Roman" w:ascii="Times New Roman" w:hAnsi="Times New Roman"/>
          <w:b/>
          <w:color w:val="FF0000"/>
          <w:sz w:val="24"/>
          <w:szCs w:val="24"/>
          <w:highlight w:val="cyan"/>
          <w:shd w:fill="FFFF00" w:val="clear"/>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606/10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Art.1) de la ordenanza 1911-CM-2009 (parámetros urbanísticos parcela 19-2-E-113-02B destino a un apart hotel propiedad hotel Edelweiss". Autor: Intendente Municipal, Marcelo Cascón. Colaboradores: Secretario de Gobierno, Sr. Jorge Franchini; Secretaria de Planeamiento y Medio Ambiente, Arq. Fabiela Orlandi y Subsecretaria de Gestión Urbana, Arq. Estela Arias. A Asesoría Letrada y a las comisiones de Obras y Planeamiento y Gobierno y Legales.</w:t>
      </w:r>
      <w:r>
        <w:rPr>
          <w:rFonts w:eastAsia="MS Mincho;ＭＳ 明朝" w:cs="Times New Roman" w:ascii="Times New Roman" w:hAnsi="Times New Roman"/>
          <w:sz w:val="24"/>
          <w:shd w:fill="00FF00" w:val="clear"/>
        </w:rPr>
        <w:t xml:space="preserve"> Aprobado ´08/07/10 Acta 947 (O-10-2061)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607/10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Ordenanza N° 1191-CM-02 Ocupación de espacio público con mesas y sillas". Autor: Intendente Municipal, Marcelo Cascón. Colaboradores: Secretario de Gobierno, Sr. Jorge Franchini; Secretario de Economía, Obras y Servicios Públicos, Dr. Federico Lutz; Directora de Inspección General, Lic. Gabriela Costa; a/c de Fiscalización Ambiental Sr. Juan Carlos Venturi; a/c de División Publicidad y Propaganda, Sr. Luis Leonardo Tolosa. A Asesoría Letrada y a las comisiones de Economía y Gobierno y Legales.</w:t>
      </w:r>
      <w:r>
        <w:rPr>
          <w:rFonts w:eastAsia="MS Mincho;ＭＳ 明朝" w:cs="Times New Roman" w:ascii="Times New Roman" w:hAnsi="Times New Roman"/>
          <w:b/>
          <w:color w:val="FF0000"/>
          <w:sz w:val="24"/>
          <w:szCs w:val="24"/>
          <w:highlight w:val="cyan"/>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608/10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cultural y educativo programa "Cuentos, Música e Historias". Autor: Intendente Municipal, Marcelo Cascón. Colaboradores: Secretaria de Desarrollo Social. Sra. Norma Beatriz Gómez; Secretario de Gobierno, Sr. Jorge Franchini y  Subsecretaria de Cultura, Lic. María Victoria Arroyo Menéndez y Sr. Eduardo Gabriel Ehlers, Jefe de la Biblioteca Pública Municipal, "Presidente Raúl Ricardo Alfonsín". . </w:t>
      </w:r>
      <w:r>
        <w:rPr>
          <w:rFonts w:eastAsia="MS Mincho;ＭＳ 明朝" w:cs="Times New Roman" w:ascii="Times New Roman" w:hAnsi="Times New Roman"/>
          <w:sz w:val="24"/>
          <w:shd w:fill="00FF00" w:val="clear"/>
        </w:rPr>
        <w:t>Aprobado 29/04/10 Acta 943 (D-10-1466)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609/10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cultural al proyecto serie televisiva "Historias clasificadas". Autor: Presidente del Concejo Municipal, Lic. Ángel Darío Barriga; Iniciativa, Sr. Mariano Benito. . </w:t>
      </w:r>
      <w:r>
        <w:rPr>
          <w:rFonts w:eastAsia="MS Mincho;ＭＳ 明朝" w:cs="Times New Roman" w:ascii="Times New Roman" w:hAnsi="Times New Roman"/>
          <w:sz w:val="24"/>
          <w:shd w:fill="00FF00" w:val="clear"/>
        </w:rPr>
        <w:t>Aprobado 29/04/10 Acta 943 (D-10-1467).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610/10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"Prohibir expendio de combustibles a quienes no estén utilizando el casco correspondiente". Autor: Concejal Daniel Pardo (PPR). A Asesoría Letrada y a las comisiones de Servicio, Tránsito y Transporte y Gobierno y Legales.</w:t>
      </w:r>
      <w:r>
        <w:rPr>
          <w:rFonts w:eastAsia="MS Mincho;ＭＳ 明朝" w:cs="Times New Roman" w:ascii="Times New Roman" w:hAnsi="Times New Roman"/>
          <w:b/>
          <w:color w:val="FF0000"/>
          <w:sz w:val="24"/>
          <w:szCs w:val="24"/>
          <w:highlight w:val="cyan"/>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611/10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Congreso de la Nación, Legislatura de Río Negro y a la Sociedad Mundial para la Protección de los Animales la necesidad de adherir a la Campaña por una "Declaración Universal sobre Bienestar Animal". Autores: Concejales Laura Alves y Claudio Otano (CpD). Iniciativa: Sociedad de Bienestar Animal Bariloche. Colaboradoras: Patricia Rodríguez (Secretaria Bloque CpD), Alejandra Douglas y Macarena Alves (Secretarias Concejal Alves). </w:t>
      </w:r>
      <w:r>
        <w:rPr>
          <w:rFonts w:eastAsia="MS Mincho;ＭＳ 明朝" w:cs="Times New Roman" w:ascii="Times New Roman" w:hAnsi="Times New Roman"/>
          <w:sz w:val="24"/>
          <w:shd w:fill="00FF00" w:val="clear"/>
        </w:rPr>
        <w:t>Aprobado 29/04/10 Acta 943 (C-10-675)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612/10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Tribunal de Contralor la solicitud de procedimiento sumario de investigación". Autores: Concejales Laura Alves (CpD) y Hugo Cejas (FpV-SUR). Colaboradoras: Patricia Rodríguez (Secretaria Bloque CpD), Alejandra Douglas y Macarena Alves (Secretarias Concejal Alves). . </w:t>
      </w:r>
      <w:r>
        <w:rPr>
          <w:rFonts w:eastAsia="MS Mincho;ＭＳ 明朝" w:cs="Times New Roman" w:ascii="Times New Roman" w:hAnsi="Times New Roman"/>
          <w:sz w:val="24"/>
          <w:shd w:fill="00FF00" w:val="clear"/>
        </w:rPr>
        <w:t>Aprobado 29/04/10 Acta 943 (C-10-676)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613/10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"Convocatoria Referéndum Popular por inmediato llamado licitación sistema urbano de transporte público". Autores: Concejales Silvia Paz y Prof. Alfredo Martín (FG-FpV). A Asesoría Letrada y la Comisión de Gobierno y Legales.</w:t>
      </w:r>
    </w:p>
    <w:p>
      <w:pPr>
        <w:pStyle w:val="Textosinformato"/>
        <w:jc w:val="both"/>
        <w:rPr/>
      </w:pPr>
      <w:r>
        <w:rPr>
          <w:rFonts w:eastAsia="MS Mincho;ＭＳ 明朝" w:cs="Times New Roman" w:ascii="Times New Roman" w:hAnsi="Times New Roman"/>
          <w:sz w:val="24"/>
        </w:rPr>
        <w:t>(</w:t>
      </w:r>
      <w:r>
        <w:rPr>
          <w:rFonts w:eastAsia="MS Mincho;ＭＳ 明朝" w:cs="Times New Roman" w:ascii="Times New Roman" w:hAnsi="Times New Roman"/>
          <w:sz w:val="24"/>
          <w:shd w:fill="FF0000" w:val="clear"/>
        </w:rPr>
        <w:t>Rechazado acta 947/10 08/07/10)</w:t>
      </w:r>
      <w:r>
        <w:rPr>
          <w:rFonts w:eastAsia="MS Mincho;ＭＳ 明朝" w:cs="Times New Roman" w:ascii="Times New Roman" w:hAnsi="Times New Roman"/>
          <w:b/>
          <w:color w:val="FF0000"/>
          <w:sz w:val="24"/>
          <w:szCs w:val="24"/>
          <w:highlight w:val="cyan"/>
          <w:shd w:fill="FFFF00" w:val="clear"/>
          <w:lang w:val="es-MX"/>
        </w:rPr>
        <w:tab/>
        <w:t>LIBRO 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614/10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"Solicitar al Ministerio Educación Río Negro el cambio urgente caldera escuela 154". Autores: Concejales Silvia Paz, Alfredo Martín (FpV-FG); Arabela Carreras (FpV-SUR); Darío Rodríguez Duch (ARI). </w:t>
      </w:r>
      <w:r>
        <w:rPr>
          <w:rFonts w:eastAsia="MS Mincho;ＭＳ 明朝" w:cs="Times New Roman" w:ascii="Times New Roman" w:hAnsi="Times New Roman"/>
          <w:sz w:val="24"/>
          <w:shd w:fill="00FF00" w:val="clear"/>
        </w:rPr>
        <w:t>Aprobado 29/04/10 Acta 943 (C-10-677)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615 /10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firma del convenio en el marco del programa operativo plan calor 2010 entre la dirección de infraestructura dependiente del ministerio de familia de la provincia de Río Negro y el Municipio de San Carlos de Bariloche".Autor: Intendente Municipal, Marcelo Alejandro Cascón; Colaboradores: Secretaría de Desarrollo Social, Norma Gómez, Secretario de Gobierno, Jorge Franchini. Sobre Tablas.</w:t>
      </w:r>
      <w:r>
        <w:rPr>
          <w:rFonts w:eastAsia="MS Mincho;ＭＳ 明朝" w:cs="Times New Roman" w:ascii="Times New Roman" w:hAnsi="Times New Roman"/>
          <w:sz w:val="24"/>
          <w:shd w:fill="00FF00" w:val="clear"/>
        </w:rPr>
        <w:t xml:space="preserve"> Aprobado 29/04/10 Acta 943 (O-10-2031)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616 /10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"Área de gestión para las personas con discapacidad" Autora: Concejal Arabela Carreras; Colaboradores: Pablo Zúcaro y Teresa Schunk (Asesores Bloque SUR) María Eugenia Martín (Coordinadora Local del Ministerio de Desarrollo Social); Iniciativa: (ARSYDED (asociación recreativa, social y deportiva del discapacitado), CREARTE, CRIP (Centro de rehabilitación integral patagónico), Discapacitados de Bariloche, El Brote, El &lt;principito, Esperanza, Invisibles, Fundación en Tus Manos. A Asesoría Letrada y a las comisiones de Acción Social de Economía y de Gobierno y Legales.</w:t>
      </w:r>
      <w:r>
        <w:rPr>
          <w:rFonts w:eastAsia="MS Mincho;ＭＳ 明朝" w:cs="Times New Roman" w:ascii="Times New Roman" w:hAnsi="Times New Roman"/>
          <w:sz w:val="24"/>
          <w:szCs w:val="24"/>
          <w:shd w:fill="00FF00" w:val="clear"/>
        </w:rPr>
        <w:t xml:space="preserve"> Aprobado 11/07/11. Acta 968 (O-11-2194).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617/10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"Establecer sistema de estacionamiento medido". Autora: Concejal Arabela Carreras; Colaboradores: Pablo Búcaro y Teresa Schunk (Asesores Bloque SUR) y María Eugenia Martín (Coordinadora Local del Ministerio de Desarrollo Social). A Asesoría Letrada y a las Comisiones de Acción Social; de Servicios, Tránsito y Transporte; de Economía y de Gobierno y Legales. </w:t>
      </w:r>
      <w:r>
        <w:rPr>
          <w:rFonts w:eastAsia="MS Mincho;ＭＳ 明朝" w:cs="Times New Roman" w:ascii="Times New Roman" w:hAnsi="Times New Roman"/>
          <w:b/>
          <w:color w:val="FF0000"/>
          <w:sz w:val="24"/>
          <w:szCs w:val="24"/>
          <w:highlight w:val="cyan"/>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618/10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al VI Latin American Algorithms, Graphs, And Optimization Symposium (Lagos 2011)". Autor: Intendente Municipal, Marcelo Cascón; Colaboradores: Secretario de Gobierno, Jorge Franchini y Secretaria de Coordinación y Privada, Guillermina Alaniz. Sobre Tablas.</w:t>
      </w:r>
      <w:r>
        <w:rPr>
          <w:rFonts w:eastAsia="MS Mincho;ＭＳ 明朝" w:cs="Times New Roman" w:ascii="Times New Roman" w:hAnsi="Times New Roman"/>
          <w:sz w:val="24"/>
          <w:shd w:fill="00FF00" w:val="clear"/>
        </w:rPr>
        <w:t xml:space="preserve"> Va a Asesoria Letrada. Aprobado 16/09/10 Acta 950 (D-10-1487)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619/10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cultural y educativo el libro Martín Fierro e ilustraciones". Autor: Intendente Municipal, Marcelo Cascón; Colaboradores: Secretaria de Desarrollo Social, Norma Gómez; Subsecretaria de Cultura, María Victoria Arroyo Menendez y Secretario de Gobierno, Jorge Franchini.</w:t>
      </w:r>
      <w:r>
        <w:rPr>
          <w:rFonts w:eastAsia="MS Mincho;ＭＳ 明朝" w:cs="Times New Roman" w:ascii="Times New Roman" w:hAnsi="Times New Roman"/>
          <w:sz w:val="24"/>
          <w:shd w:fill="00FF00" w:val="clear"/>
        </w:rPr>
        <w:t xml:space="preserve"> Aprobado 21/06/10 Acta 945 (D-10-1471)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620/10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 Ordenanza 2018-CM-10". Autor: Intendente Municipal, Marcelo Cascón; Colaboradores: Secretaria de Coordinación y Privada, Guillermina Alaniz y Secretario de Gobierno, Jorge Franchini.</w:t>
      </w:r>
      <w:r>
        <w:rPr>
          <w:rFonts w:eastAsia="MS Mincho;ＭＳ 明朝" w:cs="Times New Roman" w:ascii="Times New Roman" w:hAnsi="Times New Roman"/>
          <w:sz w:val="24"/>
          <w:shd w:fill="00FF00" w:val="clear"/>
        </w:rPr>
        <w:t xml:space="preserve"> Aprobado 21/05/10 Acta 944 (O-10-2032)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621/10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"Dar en comodato parte R.F.N.C. 19-3-A-261-01 a junta vecinal Bº Las Victorias para construcción de Sede". Autor: Intendente Municipal, Marcelo Cascón; Colaboradores: Secretario de Gobierno, Jorge Franchini; Secretaria de Planeamiento y Medio Ambiente, Arq. Fabiela Orlandi; Secretaria de Coordinación y Privada, Guillermina Alaniz; Asesor Letrado, Sergio Dutschmann.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622/10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"Consolidación normativa. establece calendario de conmemoraciones, efemérides y celebraciones municipales". Autores: Concejales: Darío Barriga, Arabela Carreras (FpV-SUR), Francisco De Cesare (PS), Darío Rodríguez Duch (ARI), Silvana Camelli (PcCP), Daniel Pardo (PPR), Alfredo Martín (FG -FpV), Claudio Otano (CpD). Sobre Tablas</w:t>
      </w:r>
      <w:r>
        <w:rPr>
          <w:rFonts w:eastAsia="MS Mincho;ＭＳ 明朝" w:cs="Times New Roman" w:ascii="Times New Roman" w:hAnsi="Times New Roman"/>
          <w:sz w:val="24"/>
          <w:shd w:fill="00FF00" w:val="clear"/>
        </w:rPr>
        <w:t xml:space="preserve"> Aprobado 21/05/10 Acta 944 (O-10-2033)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623/10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artículo 8º de la ordenanza 1596-CM-06. Nueva prórroga". Autores: Concejales Silvia Paz, Alfredo Martín (FG-FpV); Silvana Camelli (PcCP)); Daniel Pardo (PPR); Claudio Otano, Laura Alves (CpD); Ángel Darío Barriga, Arabela Carreras, Hugo Cejas (FpV-SUR) y Darío Rodríguez Duch (ARI). Sobre Tablas</w:t>
      </w:r>
      <w:r>
        <w:rPr>
          <w:rFonts w:eastAsia="MS Mincho;ＭＳ 明朝" w:cs="Times New Roman" w:ascii="Times New Roman" w:hAnsi="Times New Roman"/>
          <w:sz w:val="24"/>
          <w:shd w:fill="00FF00" w:val="clear"/>
        </w:rPr>
        <w:t xml:space="preserve"> Aprobado 21/05/10 Acta 944 (O-10-2034)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624/10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"Encomendar al Departamento Ejecutivo informe a consultora I.A.T.A.S.A. estudio de prefactibilidad del sitio de disposición de residuos regional". Autores: Concejales: Darío Barriga y Hugo Cejas (FpV-SUR) y Laura Alves y Claudio Otano (CpD). Sobre Tablas</w:t>
      </w:r>
      <w:r>
        <w:rPr>
          <w:rFonts w:eastAsia="MS Mincho;ＭＳ 明朝" w:cs="Times New Roman" w:ascii="Times New Roman" w:hAnsi="Times New Roman"/>
          <w:sz w:val="24"/>
          <w:shd w:fill="00FF00" w:val="clear"/>
        </w:rPr>
        <w:t xml:space="preserve"> Aprobado 21/05/10 Acta 944 (O-10-2035)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625/10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"Suspensión transitoria recepción desechos cloacales en planta depuradora ajenos jurisdicción municipalidad Bariloche". Autor: Presidente del Concejo, Lic. Ángel Darío Barriga; Colaborador: Prof. René Barriga. A Asesoría Letrada y a las comisiones de Servicios Tránsito y Transporte y de Gobierno y Legales. .</w:t>
      </w:r>
      <w:r>
        <w:rPr>
          <w:rFonts w:eastAsia="MS Mincho;ＭＳ 明朝" w:cs="Times New Roman" w:ascii="Times New Roman" w:hAnsi="Times New Roman"/>
          <w:sz w:val="24"/>
          <w:shd w:fill="00FF00" w:val="clear"/>
        </w:rPr>
        <w:t xml:space="preserve"> Aprobado 25/11/10 Acta 955 (O-10-2108)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626/10</w:t>
      </w:r>
      <w:r>
        <w:rPr>
          <w:rFonts w:eastAsia="MS Mincho;ＭＳ 明朝" w:cs="Times New Roman" w:ascii="Times New Roman" w:hAnsi="Times New Roman"/>
          <w:b/>
          <w:sz w:val="24"/>
        </w:rPr>
        <w:t>: "</w:t>
      </w:r>
      <w:r>
        <w:rPr>
          <w:rFonts w:eastAsia="MS Mincho;ＭＳ 明朝" w:cs="Times New Roman" w:ascii="Times New Roman" w:hAnsi="Times New Roman"/>
          <w:sz w:val="24"/>
        </w:rPr>
        <w:t>Comunicar al Gobernador necesidad pronto tratamiento llamado licitación ampliación planta depuradora líquidos cloacales". Autor: Concejal Ángel Darío Barriga; Colaboradores: Lic. Carlos Duprez (PNNH), Contador Omar Goye (Presidente CEB). Prof. René Barriga (SUR). Sobre Tablas</w:t>
      </w:r>
      <w:r>
        <w:rPr>
          <w:rFonts w:eastAsia="MS Mincho;ＭＳ 明朝" w:cs="Times New Roman" w:ascii="Times New Roman" w:hAnsi="Times New Roman"/>
          <w:sz w:val="24"/>
          <w:shd w:fill="00FF00" w:val="clear"/>
        </w:rPr>
        <w:t xml:space="preserve"> Aprobado 21/05/10 Acta 944 (C-10-679)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627/10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"Creación programa "Propiedad Industrial: Marca certificada de calidad e indicación geográfica – Bariloche". Creación marca certificada de calidad  "De Bariloche". Autores: Concejales Laura Alves y Claudio Otano: Colaboradores: Dr. Carlos Blanco, Dr. Sebastián Alegre, Dr. Federico Lutz, Marcelo Coll Areco, Patricia Rodríguez (CpD). A Asesoría Letrada y a la comisión de Gobierno y Legales. .</w:t>
      </w:r>
      <w:r>
        <w:rPr>
          <w:rFonts w:eastAsia="MS Mincho;ＭＳ 明朝" w:cs="Times New Roman" w:ascii="Times New Roman" w:hAnsi="Times New Roman"/>
          <w:sz w:val="24"/>
          <w:shd w:fill="00FF00" w:val="clear"/>
        </w:rPr>
        <w:t xml:space="preserve"> Aprobado 25/11/10 Acta 955 (O-10-2109)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628/10</w:t>
      </w:r>
      <w:r>
        <w:rPr>
          <w:rFonts w:eastAsia="MS Mincho;ＭＳ 明朝" w:cs="Times New Roman" w:ascii="Times New Roman" w:hAnsi="Times New Roman"/>
          <w:b/>
          <w:sz w:val="24"/>
        </w:rPr>
        <w:t>: "</w:t>
      </w:r>
      <w:r>
        <w:rPr>
          <w:rFonts w:eastAsia="MS Mincho;ＭＳ 明朝" w:cs="Times New Roman" w:ascii="Times New Roman" w:hAnsi="Times New Roman"/>
          <w:sz w:val="24"/>
        </w:rPr>
        <w:t>Aprobar convenio de prórroga de concesión del transporte urbano de pasajeros de la empresa Micro Ómnibus 3 de Mayo S.A</w:t>
      </w:r>
      <w:r>
        <w:rPr>
          <w:rFonts w:eastAsia="MS Mincho;ＭＳ 明朝" w:cs="Times New Roman" w:ascii="Times New Roman" w:hAnsi="Times New Roman"/>
          <w:b/>
          <w:sz w:val="24"/>
        </w:rPr>
        <w:t>."</w:t>
      </w:r>
      <w:r>
        <w:rPr>
          <w:rFonts w:eastAsia="MS Mincho;ＭＳ 明朝" w:cs="Times New Roman" w:ascii="Times New Roman" w:hAnsi="Times New Roman"/>
          <w:sz w:val="24"/>
        </w:rPr>
        <w:t>Autor: intendente Municipal, Marcelo Cascón; Colaboradores: Secretario de Gobierno, Jorge Franchini y Director General de Gobierno, Pablo Calelo. A Asesoría Letrada y a las comisiones de Servicios Tránsito y Transporte y de Gobierno y Legales. (</w:t>
      </w:r>
      <w:r>
        <w:rPr>
          <w:rFonts w:eastAsia="MS Mincho;ＭＳ 明朝" w:cs="Times New Roman" w:ascii="Times New Roman" w:hAnsi="Times New Roman"/>
          <w:sz w:val="24"/>
          <w:shd w:fill="FF0000" w:val="clear"/>
        </w:rPr>
        <w:t>Rechazado acta 947/10 08/07/10)</w:t>
      </w:r>
      <w:r>
        <w:rPr>
          <w:rFonts w:eastAsia="MS Mincho;ＭＳ 明朝" w:cs="Times New Roman" w:ascii="Times New Roman" w:hAnsi="Times New Roman"/>
          <w:sz w:val="24"/>
        </w:rPr>
        <w:t>.</w:t>
      </w:r>
      <w:r>
        <w:rPr>
          <w:rFonts w:eastAsia="MS Mincho;ＭＳ 明朝" w:cs="Times New Roman" w:ascii="Times New Roman" w:hAnsi="Times New Roman"/>
          <w:b/>
          <w:color w:val="FF0000"/>
          <w:sz w:val="24"/>
          <w:szCs w:val="24"/>
          <w:highlight w:val="cyan"/>
          <w:shd w:fill="FFFF00" w:val="clear"/>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629/10</w:t>
      </w:r>
      <w:r>
        <w:rPr>
          <w:rFonts w:eastAsia="MS Mincho;ＭＳ 明朝" w:cs="Times New Roman" w:ascii="Times New Roman" w:hAnsi="Times New Roman"/>
          <w:b/>
          <w:sz w:val="24"/>
        </w:rPr>
        <w:t>: "</w:t>
      </w:r>
      <w:r>
        <w:rPr>
          <w:rFonts w:eastAsia="MS Mincho;ＭＳ 明朝" w:cs="Times New Roman" w:ascii="Times New Roman" w:hAnsi="Times New Roman"/>
          <w:sz w:val="24"/>
        </w:rPr>
        <w:t>Aprobar convenio de prórroga de concesión del transporte urbano de pasajeros de la Cooperativa CODAO</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Autor: Intendente Municipal, Marcelo Cascón; Colaboradores: Secretario de Gobierno, Jorge Franchini y Director General de Gobierno, Pablo Calelo. A Asesoría Letrada y a las comisiones de Servicios Tránsito y Transporte y de Gobierno y Legales. (</w:t>
      </w:r>
      <w:r>
        <w:rPr>
          <w:rFonts w:eastAsia="MS Mincho;ＭＳ 明朝" w:cs="Times New Roman" w:ascii="Times New Roman" w:hAnsi="Times New Roman"/>
          <w:sz w:val="24"/>
          <w:shd w:fill="FF0000" w:val="clear"/>
        </w:rPr>
        <w:t>Rechazado acta 947/10 08/07/10)</w:t>
      </w:r>
      <w:r>
        <w:rPr>
          <w:rFonts w:eastAsia="MS Mincho;ＭＳ 明朝" w:cs="Times New Roman" w:ascii="Times New Roman" w:hAnsi="Times New Roman"/>
          <w:b/>
          <w:color w:val="FF0000"/>
          <w:sz w:val="24"/>
          <w:szCs w:val="24"/>
          <w:highlight w:val="cyan"/>
          <w:shd w:fill="FFFF00" w:val="clear"/>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630/10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"Modifica artículo 1º) Ordenanza Nº 1570-CM-05". Autor: Intendente Municipal, Marcelo Cascón. Colaboradores: Secretaria de Planeamiento; Medio Ambiente, Arq. Fabiela Orlandi; Secretario de Gobierno, Jorge Franchini; Subsecretario de Medio Ambiente, Ing. Pablo de Brito; Servicio Forestal Andino, Sr. Héctor Baudino; Delegación Bariloche DPA; Ing. Gabriel Sorá; Junta Vecinal Laguna El Trébol, Sra. María Ruffo, Sr. Francisco Núñez y Sra. Maite Vacarezza; Sra. Marcela Giovannini en representación de la Secretaría de Turismo. A Asesoría Letrada y a la comisión de Gobierno y Legales. .</w:t>
      </w:r>
      <w:r>
        <w:rPr>
          <w:rFonts w:eastAsia="MS Mincho;ＭＳ 明朝" w:cs="Times New Roman" w:ascii="Times New Roman" w:hAnsi="Times New Roman"/>
          <w:sz w:val="24"/>
          <w:shd w:fill="00FF00" w:val="clear"/>
        </w:rPr>
        <w:t xml:space="preserve"> Aprobado 30/09/10 Acta 951 (O-10-2076)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631/10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"Aceptación donación de materiales de construcción, eléctricos, de mampostería y herramientas para la restructuración de las oficinas dependientes de la Subsecretaria de Gestión Urbana por parte de la señora Laura Fenoglio". Secretaria de Planeamiento; Medio Ambiente, Arq. Fabiela Orlandi; Secretario de Gobierno, Jorge Franchini y Subsecretaria de Gestión Urbana, Arq. Estela Arias. Sobre Tablas.</w:t>
      </w:r>
      <w:r>
        <w:rPr>
          <w:rFonts w:eastAsia="MS Mincho;ＭＳ 明朝" w:cs="Times New Roman" w:ascii="Times New Roman" w:hAnsi="Times New Roman"/>
          <w:sz w:val="24"/>
          <w:shd w:fill="00FF00" w:val="clear"/>
        </w:rPr>
        <w:t xml:space="preserve"> Aprobado 21/05/10 Acta 944 (O-10-2036)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632/10</w:t>
      </w:r>
      <w:r>
        <w:rPr>
          <w:rFonts w:eastAsia="MS Mincho;ＭＳ 明朝" w:cs="Times New Roman" w:ascii="Times New Roman" w:hAnsi="Times New Roman"/>
          <w:b/>
          <w:sz w:val="24"/>
        </w:rPr>
        <w:t>: "</w:t>
      </w:r>
      <w:r>
        <w:rPr>
          <w:rFonts w:eastAsia="MS Mincho;ＭＳ 明朝" w:cs="Times New Roman" w:ascii="Times New Roman" w:hAnsi="Times New Roman"/>
          <w:sz w:val="24"/>
        </w:rPr>
        <w:t>Asignación nombres a calles junta vecinal barrio Las Marías". Autor: Intendente Municipal, Marcelo Cascón; Colaboradores: Secretario de Economía y Servicios Públicos, Dr. Federico Lutz; Secretaria de Planeamiento y Medio Ambiente, Arq. Fabiela Orlando; Secretario de Gobierno, Jorge Franchini; Subsecretaria de Gestión Urbana, Arq. Estela Arias; Asesor Letrado, Dr. Sergio Dutschmann y Dirección de Catastro. A Asesoría Letrada y a las comisiones de Obras y Planeamiento y de Gobierno y Legales.</w:t>
      </w:r>
      <w:r>
        <w:rPr>
          <w:rFonts w:eastAsia="MS Mincho;ＭＳ 明朝" w:cs="Times New Roman" w:ascii="Times New Roman" w:hAnsi="Times New Roman"/>
          <w:sz w:val="24"/>
          <w:shd w:fill="00FF00" w:val="clear"/>
        </w:rPr>
        <w:t xml:space="preserve"> Aprobado 10/06/10 Acta 945 (O-10-2041)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633/10</w:t>
      </w:r>
      <w:r>
        <w:rPr>
          <w:rFonts w:eastAsia="MS Mincho;ＭＳ 明朝" w:cs="Times New Roman" w:ascii="Times New Roman" w:hAnsi="Times New Roman"/>
          <w:b/>
          <w:sz w:val="24"/>
        </w:rPr>
        <w:t>: "</w:t>
      </w:r>
      <w:r>
        <w:rPr>
          <w:rFonts w:eastAsia="MS Mincho;ＭＳ 明朝" w:cs="Times New Roman" w:ascii="Times New Roman" w:hAnsi="Times New Roman"/>
          <w:sz w:val="24"/>
        </w:rPr>
        <w:t xml:space="preserve">Dar en comodato lote nomenclatura catastral 219-2-E-037-17 a la asociación civil Taekwondo Competitivo Koguryo y a la asociación Civil Escuela de Box Alborada". Autor: Intendente Municipal, Marcelo Cascón; Colaboradora: Secretaria de Coordinación y Privada, Sra. Guillermina Alaniz. A Asesoría Letrada y a las comisiones de Obras y Planeamiento y de Gobierno y Legales. </w:t>
      </w:r>
      <w:r>
        <w:rPr>
          <w:rFonts w:eastAsia="MS Mincho;ＭＳ 明朝" w:cs="Times New Roman" w:ascii="Times New Roman" w:hAnsi="Times New Roman"/>
          <w:sz w:val="24"/>
          <w:szCs w:val="24"/>
          <w:shd w:fill="FFFF00" w:val="clear"/>
        </w:rPr>
        <w:t>Retirado en la sesión del 10 de noviembre de 2011, Acta 973/11.</w:t>
      </w:r>
      <w:r>
        <w:rPr>
          <w:rFonts w:eastAsia="MS Mincho;ＭＳ 明朝" w:cs="Times New Roman" w:ascii="Times New Roman" w:hAnsi="Times New Roman"/>
          <w:b/>
          <w:color w:val="FF0000"/>
          <w:sz w:val="24"/>
          <w:szCs w:val="24"/>
          <w:highlight w:val="cyan"/>
          <w:shd w:fill="FFFF00" w:val="clear"/>
          <w:lang w:val="es-MX"/>
        </w:rPr>
        <w:tab/>
        <w:t>LIBRO 73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u w:val="single"/>
        </w:rPr>
        <w:t>Proyecto de Ordenanza 634/10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"Establecer organigrama Instituto Municipal de Tierra y Vivienda para el Hábitat Social. Misiones y Funciones</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Autor: Intendente Municipal, Marcelo Cascón; Colaboradores: Presidente del Instituto Municipal Tierra y Vivienda para el Hábitat Social, Oscar Zamora (I.M.T.V.H.S.) y equipo de trabajo. A Asesoría y Letrada y a la comisión de Gobierno y Legales.</w:t>
      </w:r>
      <w:r>
        <w:rPr>
          <w:rFonts w:eastAsia="MS Mincho;ＭＳ 明朝" w:cs="Times New Roman" w:ascii="Times New Roman" w:hAnsi="Times New Roman"/>
          <w:b/>
          <w:color w:val="FF0000"/>
          <w:sz w:val="24"/>
          <w:szCs w:val="24"/>
          <w:highlight w:val="cyan"/>
          <w:lang w:val="es-MX"/>
        </w:rPr>
        <w:tab/>
        <w:t>LIBRO 73</w:t>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635/10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"Creación del Registro de Capacitadores en Manipulación de Alimentos". Autor: Intendente Municipal, Marcelo Cascón. Colaboradores: Secretario de Gobierno, Jorge Franchini y Directora de Inspección General, Lic. Gabriela Costa.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636/10</w:t>
      </w:r>
      <w:r>
        <w:rPr>
          <w:rFonts w:eastAsia="MS Mincho;ＭＳ 明朝" w:cs="Times New Roman" w:ascii="Times New Roman" w:hAnsi="Times New Roman"/>
          <w:sz w:val="24"/>
        </w:rPr>
        <w:t>: "Modifica Ordenanza 2021-CM-10. Prórroga vigencia de las Ordenanzas 1837-CM-08 y 1838-CM-08 Obra Pública Municipal". Autora: Concejal Laura Alves (CpD). Colaboradora: Sra. Patricia Rodríguez.  Sobre Tablas.</w:t>
      </w:r>
      <w:r>
        <w:rPr>
          <w:rFonts w:eastAsia="MS Mincho;ＭＳ 明朝" w:cs="Times New Roman" w:ascii="Times New Roman" w:hAnsi="Times New Roman"/>
          <w:sz w:val="24"/>
          <w:shd w:fill="00FF00" w:val="clear"/>
        </w:rPr>
        <w:t xml:space="preserve"> Aprobado 21/05/10 Acta 944 (O-10-2037)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637/10</w:t>
      </w:r>
      <w:r>
        <w:rPr>
          <w:rFonts w:eastAsia="MS Mincho;ＭＳ 明朝" w:cs="Times New Roman" w:ascii="Times New Roman" w:hAnsi="Times New Roman"/>
          <w:sz w:val="24"/>
        </w:rPr>
        <w:t>: "Comunicar el apoyo de este Concejo Municipal para concreción edificio único de Tribunales en San Carlos de Bariloche". Autores: Concejales Darío Barriga, Arabela Carreras, Hugo Cejas (SUR-FpV); Lic. Alfredo Martín, Silvia Paz (FG-FpV); Silvana Camelli (PCcP); Claudio Otano (CpD); Darío Rodríguez Duch (ARI); Francisco De Cesare (PS) y Daniel Pardo (PPR). Colaboradora: Dra. Alexa Dal Bianco, Asesoría Letrada. Sobre Tablas.</w:t>
      </w:r>
      <w:r>
        <w:rPr>
          <w:rFonts w:eastAsia="MS Mincho;ＭＳ 明朝" w:cs="Times New Roman" w:ascii="Times New Roman" w:hAnsi="Times New Roman"/>
          <w:sz w:val="24"/>
          <w:shd w:fill="00FF00" w:val="clear"/>
        </w:rPr>
        <w:t xml:space="preserve"> Aprobado 21/05/10 Acta 944 (C-10-680)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638/10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"Proyecto municipal "Campaña Bariloche Saludable". Autor: Intendente Municipal, Marcelo Cascón. Colaboradores: Secretaria de Coordinación y Privada, Guillermina Alaniz; Secretaria de Desarrollo Social, Norma Gómez; Secretario de Gobierno, Jorge Franchini y Departamento de Recursos y Proyectos, Lic. Guillermo Cabral. Sobre Tablas.</w:t>
      </w:r>
      <w:r>
        <w:rPr>
          <w:rFonts w:eastAsia="MS Mincho;ＭＳ 明朝" w:cs="Times New Roman" w:ascii="Times New Roman" w:hAnsi="Times New Roman"/>
          <w:sz w:val="24"/>
          <w:shd w:fill="00FF00" w:val="clear"/>
        </w:rPr>
        <w:t xml:space="preserve"> Aprobado 10/06/10 Acta 945 (D-10-1472)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639/10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"Otorgar en comodato a la Asociación de Madres Cuidadoras el inmueble denominado catastralmente 19-2-E-037-014". Autor: Intendente Municipal, Marcelo Cascón. Colaborador: Secretario de Gobierno, Jorge Franchini. A Asesoría Letrada y Comisión de Obras y Planeamiento y Gobierno y Legales. .</w:t>
      </w:r>
      <w:r>
        <w:rPr>
          <w:rFonts w:eastAsia="MS Mincho;ＭＳ 明朝" w:cs="Times New Roman" w:ascii="Times New Roman" w:hAnsi="Times New Roman"/>
          <w:sz w:val="24"/>
          <w:szCs w:val="24"/>
          <w:shd w:fill="FF00FF" w:val="clear"/>
          <w:lang w:val="es-MX"/>
        </w:rPr>
        <w:t xml:space="preserve"> Aprobado 10/11/11 – Acta 973/11 (APROBADO EN 1º VUELTA)</w:t>
      </w:r>
      <w:r>
        <w:rPr>
          <w:rFonts w:eastAsia="MS Mincho;ＭＳ 明朝" w:cs="Times New Roman" w:ascii="Times New Roman" w:hAnsi="Times New Roman"/>
          <w:sz w:val="24"/>
          <w:szCs w:val="24"/>
          <w:lang w:val="es-MX"/>
        </w:rPr>
        <w:t xml:space="preserve">. </w:t>
      </w:r>
      <w:r>
        <w:rPr>
          <w:rFonts w:eastAsia="MS Mincho;ＭＳ 明朝" w:cs="Times New Roman" w:ascii="Times New Roman" w:hAnsi="Times New Roman"/>
          <w:sz w:val="24"/>
        </w:rPr>
        <w:t>.</w:t>
      </w:r>
      <w:r>
        <w:rPr>
          <w:rFonts w:eastAsia="MS Mincho;ＭＳ 明朝" w:cs="Times New Roman" w:ascii="Times New Roman" w:hAnsi="Times New Roman"/>
          <w:sz w:val="24"/>
          <w:shd w:fill="00FF00" w:val="clear"/>
        </w:rPr>
        <w:t xml:space="preserve"> Aprobado 02/12/11 Acta 974 (O-11-2243)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640/10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 donación de ejemplar del Martín Fierro editado por Grupo Editorial Nuevo Mundo SRL". Autor: Concejal Ángel Darío Barriga (SUR-FpV). Colaboradora: Asesora Letrada, Dra. Alexa Dal Bianco. Sobre Tablas.</w:t>
      </w:r>
      <w:r>
        <w:rPr>
          <w:rFonts w:eastAsia="MS Mincho;ＭＳ 明朝" w:cs="Times New Roman" w:ascii="Times New Roman" w:hAnsi="Times New Roman"/>
          <w:sz w:val="24"/>
          <w:shd w:fill="00FF00" w:val="clear"/>
        </w:rPr>
        <w:t xml:space="preserve"> Aprobado 10/06/10 Acta 945 (O-10-2039)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Resolución 641/10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"Otorgar Premio al Mérito Deportivo Expedición Everest Argentina 2010". Autor: Concejal Daniel Pardo (PPR). Sobre Tablas.</w:t>
      </w:r>
      <w:r>
        <w:rPr>
          <w:rFonts w:eastAsia="MS Mincho;ＭＳ 明朝" w:cs="Times New Roman" w:ascii="Times New Roman" w:hAnsi="Times New Roman"/>
          <w:sz w:val="24"/>
          <w:shd w:fill="00FF00" w:val="clear"/>
        </w:rPr>
        <w:t xml:space="preserve"> Aprobado 10/06/10 Acta 945 (R-10-389)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642/10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y educativo "Expo Uni 2010". Autor: Concejal Lic. Ángel Darío Barriga (SUR-FpV). Iniciativa: Asociación Cultural Germano Argentina de Bariloche. Sobre Tablas.</w:t>
      </w:r>
      <w:r>
        <w:rPr>
          <w:rFonts w:eastAsia="MS Mincho;ＭＳ 明朝" w:cs="Times New Roman" w:ascii="Times New Roman" w:hAnsi="Times New Roman"/>
          <w:sz w:val="24"/>
          <w:shd w:fill="00FF00" w:val="clear"/>
        </w:rPr>
        <w:t xml:space="preserve"> Aprobado 10/06/10 Acta 945 (C-10-1473)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643/10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"Aceptar donación de impresora, teclado, mouse, toner efectuada por Aurora Menéndez". Autor: Intendente Municipal, Marcelo Cascón. Colaboradores: Secretaria de Desarrollo Social, Norma Gómez; Secretario de Gobierno, Jorge Franchini y Subsecretaria de Cultura, Lic. M. Victoria Arroyo Menéndez. Sobre Tablas.</w:t>
      </w:r>
      <w:r>
        <w:rPr>
          <w:rFonts w:eastAsia="MS Mincho;ＭＳ 明朝" w:cs="Times New Roman" w:ascii="Times New Roman" w:hAnsi="Times New Roman"/>
          <w:sz w:val="24"/>
          <w:shd w:fill="00FF00" w:val="clear"/>
        </w:rPr>
        <w:t xml:space="preserve"> Aprobado 10/06/10 Acta 945 (O-10-2040)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644/10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Ministerio Producción Río Negro posición Concejo Municipal sobre proyecto ley ordenamiento territorial bosques nativos". Autores: Concejales Lic. Ángel Darío Barriga, Hugo Cejas (SUR-FpV); Laura Alves, Claudio Otano (CpD); Prof. Alfredo Martín (FG-FpV); Daniel Pardo (PPR); Francisco De Cesare (PS); Dr. Darío Rodríguez Duch (ARI) y Silvana Camelli (PCcP). Colaborador: Guillermo Corbella. Sobre Tablas.</w:t>
      </w:r>
      <w:r>
        <w:rPr>
          <w:rFonts w:eastAsia="MS Mincho;ＭＳ 明朝" w:cs="Times New Roman" w:ascii="Times New Roman" w:hAnsi="Times New Roman"/>
          <w:sz w:val="24"/>
          <w:shd w:fill="00FF00" w:val="clear"/>
        </w:rPr>
        <w:t xml:space="preserve"> Aprobado 10/06/10 Acta 945 (C-10-681)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645/10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"Declarar de interés municipal la Expedición del Bicentenario". Autora: Concejal Arabela Carreras (SUR-FpV). Colaboradora: Teresa Schunk (Secretaria SUR). Sobre Tablas.</w:t>
      </w:r>
      <w:r>
        <w:rPr>
          <w:rFonts w:eastAsia="MS Mincho;ＭＳ 明朝" w:cs="Times New Roman" w:ascii="Times New Roman" w:hAnsi="Times New Roman"/>
          <w:sz w:val="24"/>
          <w:shd w:fill="00FF00" w:val="clear"/>
        </w:rPr>
        <w:t xml:space="preserve"> Aprobado 10/06/10 Acta 945 (D-10-1474)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646/10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"Solicitar a la Legislatura Provincial normalización y democratización de IPROSS". Autora: Concejal Lic. Arabela Carreras (SUR-FpV): Colaboradores: Daniel Sanguinetti, Pablo Zúcaro, Teresa Schunk (Asesores Bloque SUR), María Eugenia Martini (Coordinadora Local del Ministerio de Desarrollo Social). Sobre Tablas.</w:t>
      </w:r>
      <w:r>
        <w:rPr>
          <w:rFonts w:eastAsia="MS Mincho;ＭＳ 明朝" w:cs="Times New Roman" w:ascii="Times New Roman" w:hAnsi="Times New Roman"/>
          <w:sz w:val="24"/>
          <w:shd w:fill="00FF00" w:val="clear"/>
        </w:rPr>
        <w:t xml:space="preserve"> Aprobado 10/06/10 Acta 945 (C-10-682)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647/10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 Concejos Municipales solicitud de normalización y democratización de IPROSS". Autora: Concejal Lic. Arabela Carreras (SUR-FpV): Colaboradores: Daniel Sanguinetti, Pablo Zúcaro, Teresa Schunk (Asesores Bloque SUR), María Eugenia Martini (Coordinadora Local del Ministerio de Desarrollo Social). Sobre Tablas.</w:t>
      </w:r>
      <w:r>
        <w:rPr>
          <w:rFonts w:eastAsia="MS Mincho;ＭＳ 明朝" w:cs="Times New Roman" w:ascii="Times New Roman" w:hAnsi="Times New Roman"/>
          <w:sz w:val="24"/>
          <w:shd w:fill="00FF00" w:val="clear"/>
        </w:rPr>
        <w:t xml:space="preserve"> Aprobado 10/06/10 Acta 945 (C-10-683)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648/10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"Solicitar a IPROSS garantice seguimiento clínico y confidencialidad a pacientes con VIH". Autor: Concejal Daniel Pardo (PPR). Sobre Tablas.</w:t>
      </w:r>
      <w:r>
        <w:rPr>
          <w:rFonts w:eastAsia="MS Mincho;ＭＳ 明朝" w:cs="Times New Roman" w:ascii="Times New Roman" w:hAnsi="Times New Roman"/>
          <w:sz w:val="24"/>
          <w:shd w:fill="00FF00" w:val="clear"/>
        </w:rPr>
        <w:t xml:space="preserve"> Aprobado 10/06/10 Acta 945 (C-10-684)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649/10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"Aprobación del Plan de Gestión Integral de Residuos Sólidos Urbanos". Autores: Concejales Claudio Otano, Laura Alves (CpD); Lic. Darío Barriga, Hugo Cejas (FpV-SUR-); Francisco De Cesare (PS). Colaboradora: Patricia Rodríguez (Secretaria Bloque CpD). A Asesoría Letrada y a la Comisión de Gobierno y Legales.</w:t>
      </w:r>
      <w:r>
        <w:rPr>
          <w:rFonts w:eastAsia="MS Mincho;ＭＳ 明朝" w:cs="Times New Roman" w:ascii="Times New Roman" w:hAnsi="Times New Roman"/>
          <w:sz w:val="24"/>
          <w:shd w:fill="00FF00" w:val="clear"/>
        </w:rPr>
        <w:t xml:space="preserve"> Aprobado ´08/07/10 Acta 947 (O-10-2062)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650/10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Anexo III – Ordenanza 1976-CM-09". Autor: Intendente Municipal, Marcelo Cascón; Colaboradores: Secretaria de Planeamiento y Medio Ambiente, Arq. Fabiela Orlandi y Subsecretaria de Gestión Urbana, Arq. Estela Arias. </w:t>
      </w:r>
      <w:r>
        <w:rPr>
          <w:rFonts w:eastAsia="MS Mincho;ＭＳ 明朝" w:cs="Times New Roman" w:ascii="Times New Roman" w:hAnsi="Times New Roman"/>
          <w:sz w:val="24"/>
          <w:shd w:fill="00FF00" w:val="clear"/>
        </w:rPr>
        <w:t>Aprobado ´02/07/10 Acta 946 (O-10-2045)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651/10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de la Ordenanza Nº 1654-CM-2006". Autor: Intendente Municipal, Marcelo Cascón. Colaboradores: Secretario de Gobierno, Jorge Franchini y Directora de Inspección General, Lic. Gabriela Costa. A Asesoría Letrada y a la Comisión de Gobierno y Legales. </w:t>
      </w:r>
      <w:r>
        <w:rPr>
          <w:rFonts w:eastAsia="MS Mincho;ＭＳ 明朝" w:cs="Times New Roman" w:ascii="Times New Roman" w:hAnsi="Times New Roman"/>
          <w:color w:val="000000"/>
          <w:sz w:val="24"/>
          <w:shd w:fill="FF0000" w:val="clear"/>
        </w:rPr>
        <w:t>RECHAZADO ACTA 957/10 16/12/10</w:t>
      </w:r>
      <w:r>
        <w:rPr>
          <w:rFonts w:eastAsia="MS Mincho;ＭＳ 明朝" w:cs="Times New Roman" w:ascii="Times New Roman" w:hAnsi="Times New Roman"/>
          <w:b/>
          <w:color w:val="FF0000"/>
          <w:sz w:val="24"/>
          <w:szCs w:val="24"/>
          <w:highlight w:val="cyan"/>
          <w:shd w:fill="FFFF00" w:val="clear"/>
          <w:lang w:val="es-MX"/>
        </w:rPr>
        <w:tab/>
        <w:t>LIBRO 73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652/10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el Congreso Médico de Gendarmería Nacional". Autor: Intendente Municipal, Marcelo Cascón. Colaboradora: Secretaria de Coordinación y Privada, Guillermina Alaniz. </w:t>
      </w:r>
      <w:r>
        <w:rPr>
          <w:rFonts w:eastAsia="MS Mincho;ＭＳ 明朝" w:cs="Times New Roman" w:ascii="Times New Roman" w:hAnsi="Times New Roman"/>
          <w:sz w:val="24"/>
          <w:shd w:fill="00FF00" w:val="clear"/>
        </w:rPr>
        <w:t>Aprobado ´02/07/10 Acta 946 (D-10-1477)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653/10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a la Policía de Río Negro – Parcela 19-2-F-221-02". Autor: Intendente Municipal, Marcelo Cascón. Colaboradores: Secretaria de Coordinación y Privada, Guillermina Alaniz; Secretario de Gobierno, Jorge Franchini; Secretaria de Planeamiento y Medio Ambiente, Arq. Fabiela Orlandi y Asesor Letrado, Dr. Sergio Dutschman. A Asesoría Letrada y a las Comisiones de Obras y Planeamiento y de Gobierno y Legales. Con solicitud de preferencia 1ra. Sesión. .</w:t>
      </w:r>
      <w:r>
        <w:rPr>
          <w:rFonts w:eastAsia="MS Mincho;ＭＳ 明朝" w:cs="Times New Roman" w:ascii="Times New Roman" w:hAnsi="Times New Roman"/>
          <w:sz w:val="24"/>
          <w:shd w:fill="00FF00" w:val="clear"/>
        </w:rPr>
        <w:t xml:space="preserve"> Aprobado 14/10/10 Acta 952 (O-10-2084)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654/10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"Obligatoriedad exhibición de carteles pasajes gratis a discapacitados y descuentos a estudiantes". Autores: Concejales Silvia Paz y Profesor Alfredo Martín (FpV-FG). </w:t>
      </w:r>
      <w:r>
        <w:rPr>
          <w:rFonts w:eastAsia="MS Mincho;ＭＳ 明朝" w:cs="Times New Roman" w:ascii="Times New Roman" w:hAnsi="Times New Roman"/>
          <w:sz w:val="24"/>
          <w:shd w:fill="00FF00" w:val="clear"/>
        </w:rPr>
        <w:t>Aprobado ´02/07/10 Acta 946 (O-10-2046)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655/10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Parque Central de San Carlos de Bariloche". Autora: Concejal Lic. Arabela Carreras (FpV-SUR). Colaboradores: Lic. Juan Salguero; Dis. Ind. Daniel Sanguinetti; Prof. Pablo Zúcaro y Teresa Schunk. Iniciativa: Vecinos y representantes de organizaciones gubernamentales y no gubernamentales.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656/10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utilidad pública y pago obligatorio la obra de red de agua en Barrio El Trébol". Autor: Intendente Municipal, Marcelo Cascón. Colaboradores: Secretario de Economía, Obras y Servicios Públicos, Dr. Federico Lutz; Coordinador Unidad Ejecutora de Obras Públicas, Arq. Ramiro Varise y Director de Obras por Contrato, Arq. Oscar de Paz. Sobre Tablas.</w:t>
      </w:r>
      <w:r>
        <w:rPr>
          <w:rFonts w:eastAsia="MS Mincho;ＭＳ 明朝" w:cs="Times New Roman" w:ascii="Times New Roman" w:hAnsi="Times New Roman"/>
          <w:sz w:val="24"/>
          <w:shd w:fill="00FF00" w:val="clear"/>
        </w:rPr>
        <w:t xml:space="preserve"> Aprobado 19/08/10 Acta 948 (O-10-2063)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657/10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Secretario de Turismo de Nación apoyo gestiones Poder Ejecutivo Municipal". Autores: Concejales Lic. Arabela Carreras (FpV-SUR); Prof. Alfredo Martín y Silvia Paz (FpV-FG); Dr. Darío Rodríguez Duch (ARI) y Silvana Camelli (PCcP). Sobre Tablas.</w:t>
      </w:r>
      <w:r>
        <w:rPr>
          <w:rFonts w:eastAsia="MS Mincho;ＭＳ 明朝" w:cs="Times New Roman" w:ascii="Times New Roman" w:hAnsi="Times New Roman"/>
          <w:sz w:val="24"/>
          <w:shd w:fill="00FF00" w:val="clear"/>
        </w:rPr>
        <w:t xml:space="preserve"> Aprobado ´08/07/10 Acta 947 (C-10-686)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658/10</w:t>
      </w:r>
      <w:r>
        <w:rPr>
          <w:rFonts w:eastAsia="MS Mincho;ＭＳ 明朝" w:cs="Times New Roman" w:ascii="Times New Roman" w:hAnsi="Times New Roman"/>
          <w:sz w:val="24"/>
        </w:rPr>
        <w:t xml:space="preserve">: "Comunicar al Ejecutivo Municipal apoyo a la construcción establecimiento del INIBIOMA". Autores: Concejales Prof. Alfredo Martín, Silvia Paz (FpV-FG) y Arabela Carreras (FpV-SUR). </w:t>
      </w:r>
      <w:r>
        <w:rPr>
          <w:rFonts w:eastAsia="MS Mincho;ＭＳ 明朝" w:cs="Times New Roman" w:ascii="Times New Roman" w:hAnsi="Times New Roman"/>
          <w:sz w:val="24"/>
          <w:shd w:fill="00FF00" w:val="clear"/>
        </w:rPr>
        <w:t>Aprobado ´02/07/10 Acta 946 (C-10-685)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659/10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el encuentro "Buscando el menú argentino 2010". Autor: Jorge Franchini, Secretario de Gobierno a/c Despacho Intendencia. Colaboradora: Secretaria Coordinación y Privada, Guillermina Alaniz. </w:t>
      </w:r>
      <w:r>
        <w:rPr>
          <w:rFonts w:eastAsia="MS Mincho;ＭＳ 明朝" w:cs="Times New Roman" w:ascii="Times New Roman" w:hAnsi="Times New Roman"/>
          <w:sz w:val="24"/>
          <w:shd w:fill="00FF00" w:val="clear"/>
        </w:rPr>
        <w:t>Aprobado ´02/07/10 Acta 946 (D-10-1478)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660/10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"Adherir al acuerdo para Seguridad Democrática ratificado por el Congreso de la Nación". Autores: Concejales Arabela Carreras (FpV-SUR); Daniel Pardo (PPR) Rodríguez Duch (ARI); Alfredo Martín, Silvia Paz (FG-FpV); Silvana Camelli (CCP). Sobre Tablas.</w:t>
      </w:r>
      <w:r>
        <w:rPr>
          <w:rFonts w:eastAsia="MS Mincho;ＭＳ 明朝" w:cs="Times New Roman" w:ascii="Times New Roman" w:hAnsi="Times New Roman"/>
          <w:sz w:val="24"/>
          <w:shd w:fill="00FF00" w:val="clear"/>
        </w:rPr>
        <w:t xml:space="preserve"> Aprobado ´02/07/10 Acta 946 (O-10-2047)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661/10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Parcela 19-2-E-048-04 a la Asociación de Deportes y Fútbol Libre (ADEFUL)". Autores: Concejales Claudio Otano, Laura Alves (CpD); y Francisco De Cesare (PS). Colaboradores: Comisión Directiva de ADEFUL – Cuerpo de Delegados. Patricia Rodríguez (Secretaria Bloque Concertación para el Desarrollo). A Asesoría Letrada y a las Comisiones de Obras y Planeamiento y de Gobierno y Legales.</w:t>
      </w:r>
      <w:r>
        <w:rPr>
          <w:rFonts w:eastAsia="MS Mincho;ＭＳ 明朝" w:cs="Times New Roman" w:ascii="Times New Roman" w:hAnsi="Times New Roman"/>
          <w:sz w:val="24"/>
          <w:shd w:fill="FFFF00" w:val="clear"/>
        </w:rPr>
        <w:t xml:space="preserve"> RETIRADO en Sesión del 02-05-11. ACTA 962/11.</w:t>
      </w:r>
      <w:r>
        <w:rPr>
          <w:rFonts w:eastAsia="MS Mincho;ＭＳ 明朝" w:cs="Times New Roman" w:ascii="Times New Roman" w:hAnsi="Times New Roman"/>
          <w:b/>
          <w:color w:val="FF0000"/>
          <w:sz w:val="24"/>
          <w:szCs w:val="24"/>
          <w:highlight w:val="cyan"/>
          <w:shd w:fill="FFFF00" w:val="clear"/>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662/10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"Establecer Jornada "Una noche sin alcohol" en todo el ejido de Bariloche". Autores: Concejales Silvia Paz, Prof. Alfredo Martín (FpV-FG); Daniel Pardo (PPR); Laura Alves (CpD) y Dr. Darío Rodríguez Duch (ARI). Iniciativa: Mesa 6 de Septiembre. A Asesoría Letrda y a la comisión de Gobierno y Legales.</w:t>
      </w:r>
      <w:r>
        <w:rPr>
          <w:rFonts w:eastAsia="MS Mincho;ＭＳ 明朝" w:cs="Times New Roman" w:ascii="Times New Roman" w:hAnsi="Times New Roman"/>
          <w:sz w:val="24"/>
          <w:shd w:fill="00FF00" w:val="clear"/>
        </w:rPr>
        <w:t xml:space="preserve"> Aprobado 19/08/10 Acta 948 (O-10-2064)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663/10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"Se crea programa de concientización turística municipal "Conocer mi ciudad". Autores: Concejales Prof. Alfredo Martín y Silvia Paz (FpV-FG). A Asesoría Letrada y a las comisiones de Acción Social, Turismo y de Gobierno y Legales.</w:t>
      </w:r>
      <w:r>
        <w:rPr>
          <w:rFonts w:eastAsia="MS Mincho;ＭＳ 明朝" w:cs="Times New Roman" w:ascii="Times New Roman" w:hAnsi="Times New Roman"/>
          <w:sz w:val="24"/>
          <w:shd w:fill="00FF00" w:val="clear"/>
        </w:rPr>
        <w:t xml:space="preserve"> Aprobado 16/12/10 Acta 957 (O-10-2123)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664//10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"Desafectar del Dominio Público Municipal la Parcela 19-2-E-539-01 para nuevo emplazamiento Comisaría 28". Autor: Intendente Municipal, Sr. Marcelo Cascón. Colaboradora: Secretaria de Coordinación y Privada, Sra. Guillermina Alaniz. Sobre tablas.</w:t>
      </w:r>
      <w:r>
        <w:rPr>
          <w:rFonts w:eastAsia="MS Mincho;ＭＳ 明朝" w:cs="Times New Roman" w:ascii="Times New Roman" w:hAnsi="Times New Roman"/>
          <w:sz w:val="24"/>
          <w:shd w:fill="00FF00" w:val="clear"/>
        </w:rPr>
        <w:t xml:space="preserve"> Aprobado ´08/07/10 Acta 947 (O-10-2054)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665/10:</w:t>
      </w:r>
      <w:r>
        <w:rPr>
          <w:rFonts w:eastAsia="MS Mincho;ＭＳ 明朝" w:cs="Times New Roman" w:ascii="Times New Roman" w:hAnsi="Times New Roman"/>
          <w:sz w:val="24"/>
          <w:u w:val="single"/>
        </w:rPr>
        <w:t xml:space="preserve"> </w:t>
      </w:r>
      <w:r>
        <w:rPr>
          <w:rFonts w:eastAsia="MS Mincho;ＭＳ 明朝" w:cs="Times New Roman" w:ascii="Times New Roman" w:hAnsi="Times New Roman"/>
          <w:sz w:val="24"/>
        </w:rPr>
        <w:t>"Ceder a la Provincia de Río Negro parte parcela NC 19-3-C-C10-01A". Autor: Intendente Municipal, Sr. Marcelo Cascón. Colaboradora: Guilermina Alaníz, Secretaria Coordinación y Privada. Sobre tablas.</w:t>
      </w:r>
      <w:r>
        <w:rPr>
          <w:rFonts w:eastAsia="MS Mincho;ＭＳ 明朝" w:cs="Times New Roman" w:ascii="Times New Roman" w:hAnsi="Times New Roman"/>
          <w:sz w:val="24"/>
          <w:shd w:fill="00FF00" w:val="clear"/>
        </w:rPr>
        <w:t xml:space="preserve"> Aprobado ´08/07/10 Acta 947 (O-10-2055)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666/10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 la Legislatura Río Negro posición Concejo  Municipal sobre Proyecto Ley Ordenamiento Territorial Bosques Nativos". Autor: Comisión Legislativa: Concejal Darío Barriga. Sobre tablas.</w:t>
      </w:r>
      <w:r>
        <w:rPr>
          <w:rFonts w:eastAsia="MS Mincho;ＭＳ 明朝" w:cs="Times New Roman" w:ascii="Times New Roman" w:hAnsi="Times New Roman"/>
          <w:sz w:val="24"/>
          <w:shd w:fill="00FF00" w:val="clear"/>
        </w:rPr>
        <w:t xml:space="preserve"> Aprobado ´08/07/10 Acta 947 (C-10-687)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667/10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"Se modifica Ordenanza 1862-CM-08. Inclusión lotes baldíos". Autor: Concejales Daniel Pardo (PPR) y Francisco De Cesare (PS). Colaboradores: SIMBOV. A Asesoría Letrada y a las Comisiones de Economía y Gobierno y Legales.</w:t>
      </w:r>
      <w:r>
        <w:rPr>
          <w:rFonts w:eastAsia="MS Mincho;ＭＳ 明朝" w:cs="Times New Roman" w:ascii="Times New Roman" w:hAnsi="Times New Roman"/>
          <w:sz w:val="24"/>
          <w:shd w:fill="00FF00" w:val="clear"/>
        </w:rPr>
        <w:t xml:space="preserve"> Aprobado 23/06/11. Acta 966 (O-11-2185)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Cs/>
          <w:sz w:val="24"/>
        </w:rPr>
      </w:pPr>
      <w:r>
        <w:rPr>
          <w:rFonts w:eastAsia="MS Mincho;ＭＳ 明朝" w:cs="Times New Roman" w:ascii="Times New Roman" w:hAnsi="Times New Roman"/>
          <w:bCs/>
          <w:sz w:val="24"/>
        </w:rPr>
      </w:r>
    </w:p>
    <w:p>
      <w:pPr>
        <w:pStyle w:val="Textosinformato"/>
        <w:jc w:val="both"/>
        <w:rPr/>
      </w:pPr>
      <w:r>
        <w:rPr>
          <w:rFonts w:eastAsia="MS Mincho;ＭＳ 明朝" w:cs="Times New Roman" w:ascii="Times New Roman" w:hAnsi="Times New Roman"/>
          <w:b/>
          <w:sz w:val="24"/>
          <w:u w:val="single"/>
        </w:rPr>
        <w:t>Proyecto de Ordenanza 668/10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"Ampliación de Presupuesto Reconducido 2010": Autor: Intendente Municipal, Marcelo Cascón; Colaboradores: Secretaria de Desarrollo Social, Norma Gómez; Secretario de Economía, Federico Lutz y Secretario de Gobierno, Jorge Franchini. A Asesoría Letrada y a las Comisiones de Economía y Gobierno y Legales.</w:t>
      </w:r>
      <w:r>
        <w:rPr>
          <w:rFonts w:eastAsia="MS Mincho;ＭＳ 明朝" w:cs="Times New Roman" w:ascii="Times New Roman" w:hAnsi="Times New Roman"/>
          <w:sz w:val="24"/>
          <w:shd w:fill="00FF00" w:val="clear"/>
        </w:rPr>
        <w:t xml:space="preserve"> Aprobado 02/09/10 Acta 949 (O-10-2069)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669/10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"Modificación Ordenanza 679-CM-1996, definición de contribuyente". Autor: Intendente Municipal, Marcelo Cascón; Colaborador, Secretario de Economía, Federico Lutz. A Asesoría Letrada y a las Comisiones de Economía y Gobierno y Legales.</w:t>
      </w:r>
      <w:r>
        <w:rPr>
          <w:rFonts w:eastAsia="MS Mincho;ＭＳ 明朝" w:cs="Times New Roman" w:ascii="Times New Roman" w:hAnsi="Times New Roman"/>
          <w:sz w:val="24"/>
          <w:shd w:fill="00FF00" w:val="clear"/>
        </w:rPr>
        <w:t xml:space="preserve"> Aprobado 14/04/11 Acta 961 (O-11-2150)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670/10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"Cesión en propiedad parte de la parcela 19-2P-286-01A a la Provincia de Río Negro para la construcción de una unidad de orden público". Autor Intendente Municipal, Marcelo Cascón; Colaboradores: Secretario de Gobierno, Jorge Franchini y Secretaria de Coordinación y Privada, Guillermina Alaniz. A Asesoría Letrada y a las Comisiones de Obras y Planeamiento y Gobierno y Legales. .</w:t>
      </w:r>
      <w:r>
        <w:rPr>
          <w:rFonts w:eastAsia="MS Mincho;ＭＳ 明朝" w:cs="Times New Roman" w:ascii="Times New Roman" w:hAnsi="Times New Roman"/>
          <w:sz w:val="24"/>
          <w:shd w:fill="00FF00" w:val="clear"/>
        </w:rPr>
        <w:t xml:space="preserve"> Aprobado 02/05/11 Acta 962/11 (O-11-2162)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671/10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"Reglamentación y regulación actividad artesanal regional". Autor: Intendente Municipal, Marcelo Cascón; Colaboradoras: Subsecretaria de Cultura, Lic. M. Victoria Arroyo Menéndez y Jefa de Fiscalización, Sra. Cristina Gómez. A Asesoría Letrada y a las Comisiones de Servicios, Tránsito y Transporte y Gobierno y Legales. subsumido con el proyecto 553</w:t>
      </w:r>
      <w:r>
        <w:rPr>
          <w:rFonts w:eastAsia="MS Mincho;ＭＳ 明朝" w:cs="Times New Roman" w:ascii="Times New Roman" w:hAnsi="Times New Roman"/>
          <w:sz w:val="24"/>
          <w:shd w:fill="00FF00" w:val="clear"/>
        </w:rPr>
        <w:t xml:space="preserve"> Aprobado 25/11/10 Acta 955 (O-10-2104)</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FF" w:val="clear"/>
        </w:rPr>
        <w:t>Ordenanza vetada por Resolución 4050-I-2010. Ratificada la ordenanza con las modificaciones sugeridas en el veto.</w:t>
      </w:r>
      <w:r>
        <w:rPr>
          <w:rFonts w:eastAsia="MS Mincho;ＭＳ 明朝" w:cs="Times New Roman" w:ascii="Times New Roman" w:hAnsi="Times New Roman"/>
          <w:b/>
          <w:color w:val="FF0000"/>
          <w:sz w:val="24"/>
          <w:szCs w:val="24"/>
          <w:highlight w:val="cyan"/>
          <w:shd w:fill="FFFF00" w:val="clear"/>
          <w:lang w:val="es-MX"/>
        </w:rPr>
        <w:tab/>
        <w:t>LIBRO 73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672/10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"Ampliación términos Ordenanza Nº 1971-CM-10 Emergencia Social y de Desarrollo Económico". Autor: Intendente Municipal, Marcelo Cascón; Colaboradores: Secretaria de Planeamiento y Medio Ambiente, Sra. Fabiela Orlando; Secretaria de Coordinación y Privada, Sra. Guillermina Alaniz Gatius; Secretario de Gobierno, Sr. Jorge Franchini; Asesor Letrado Municipal, Sr. Sergio Dustchmann y Secretario de Economía, Sr. Federico Lutz. A Asesoría Letrada y a las Comisiones de Economía y Gobierno y Legales.</w:t>
      </w:r>
      <w:r>
        <w:rPr>
          <w:rFonts w:eastAsia="MS Mincho;ＭＳ 明朝" w:cs="Times New Roman" w:ascii="Times New Roman" w:hAnsi="Times New Roman"/>
          <w:sz w:val="24"/>
          <w:szCs w:val="24"/>
          <w:shd w:fill="FF0000" w:val="clear"/>
        </w:rPr>
        <w:t xml:space="preserve"> RECHAZADO 03/03/11 ACTA 959/11.</w:t>
      </w:r>
      <w:r>
        <w:rPr>
          <w:rFonts w:eastAsia="MS Mincho;ＭＳ 明朝" w:cs="Times New Roman" w:ascii="Times New Roman" w:hAnsi="Times New Roman"/>
          <w:b/>
          <w:color w:val="FF0000"/>
          <w:sz w:val="24"/>
          <w:szCs w:val="24"/>
          <w:highlight w:val="cyan"/>
          <w:shd w:fill="FFFF00" w:val="clear"/>
          <w:lang w:val="es-MX"/>
        </w:rPr>
        <w:tab/>
        <w:t>LIBRO 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673/10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 xml:space="preserve">"Oficialización de la capacitación de la Dirección de Inspección General". Autor: Intendente Municipal, Marcelo Cascón; Colaboradora: Directora de Inspección General, Lic. Gabriela Costa. A Asesoría Letrada y a las Comisiones de Economía y Gobierno y Legales. </w:t>
      </w:r>
      <w:r>
        <w:rPr>
          <w:rFonts w:eastAsia="MS Mincho;ＭＳ 明朝" w:cs="Times New Roman" w:ascii="Times New Roman" w:hAnsi="Times New Roman"/>
          <w:sz w:val="24"/>
          <w:szCs w:val="24"/>
          <w:shd w:fill="FF0000" w:val="clear"/>
        </w:rPr>
        <w:t>RECHAZADO 04/11/10 ACTA 954/10.</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674/10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"Adherir a Ley Provincial 4499 Formento Economía Social y Promoción Mercados Productivos". Autores: Concejales Silvia Paz y Alfredo Martín (Bloque FpV-Frente Grande), Iniciativa: Roberto Killmeate, Coordinador en territoriode Surcos Patagónicos, Vicara de la Fraternidad, Mercado dela Estepa y Participación Ciudadana. A Asesoría Letrada y a las Comisiones de Acción Social, Economía y Gobierno y Legales.</w:t>
      </w:r>
      <w:r>
        <w:rPr>
          <w:rFonts w:eastAsia="MS Mincho;ＭＳ 明朝" w:cs="Times New Roman" w:ascii="Times New Roman" w:hAnsi="Times New Roman"/>
          <w:sz w:val="24"/>
          <w:shd w:fill="00FF00" w:val="clear"/>
        </w:rPr>
        <w:t xml:space="preserve"> Aprobado 09/12/10 Acta 956 (O-10-2116)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675/10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"Declarar Evento de Interés Municipal el XXVIII Congreso de FIASEET 2010". Autor: Concejal Hugo Cejas; Colaborador: Guillermo Corbella.</w:t>
      </w:r>
      <w:r>
        <w:rPr>
          <w:rFonts w:eastAsia="MS Mincho;ＭＳ 明朝" w:cs="Times New Roman" w:ascii="Times New Roman" w:hAnsi="Times New Roman"/>
          <w:sz w:val="24"/>
          <w:shd w:fill="00FF00" w:val="clear"/>
        </w:rPr>
        <w:t xml:space="preserve"> Sobre Tablas. Aprobado 19/08/10 Acta 948 (D-10-1480)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676/10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"Aprobar convenio entre la CEB y la Municipalidad sobre cesión terreno para subestación eléctrica". Intendente Municipal, Marcelo Cascón; Colaboradores: Secretario de Economía, Federico Lutz y Coordinador Unidad Ejecutora de Obras públicas, Arq. Ramiro Varise. A Asesoría Letrada y a las Comisiones de Economía, Obras y Planeamiento y Gobierno y Legales.</w:t>
      </w:r>
      <w:r>
        <w:rPr>
          <w:rFonts w:eastAsia="MS Mincho;ＭＳ 明朝" w:cs="Times New Roman" w:ascii="Times New Roman" w:hAnsi="Times New Roman"/>
          <w:b/>
          <w:color w:val="FF0000"/>
          <w:sz w:val="24"/>
          <w:szCs w:val="24"/>
          <w:highlight w:val="cyan"/>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677/10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"Adherir ley nacional regulación de gas licuado de petróleo y normativa complementaria". Autor: Intendente Municipal, Marcelo Cascón. Colaboradores: Secretaria de Desarrollo Social, Norma Gómez; Secretario de Gobierno, Jorge Franchini; Oficina Municipal de Información y Defensa del Usuario y Consumidor, Walter Perea. A Asesoría Letrada y a la Comisión de Gobierno y Legales. .</w:t>
      </w:r>
      <w:r>
        <w:rPr>
          <w:rFonts w:eastAsia="MS Mincho;ＭＳ 明朝" w:cs="Times New Roman" w:ascii="Times New Roman" w:hAnsi="Times New Roman"/>
          <w:sz w:val="24"/>
          <w:shd w:fill="00FF00" w:val="clear"/>
        </w:rPr>
        <w:t xml:space="preserve"> Aprobado 25/11/10 Acta 955 (O-10-2110)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678/10</w:t>
      </w:r>
      <w:r>
        <w:rPr>
          <w:rFonts w:eastAsia="MS Mincho;ＭＳ 明朝" w:cs="Times New Roman" w:ascii="Times New Roman" w:hAnsi="Times New Roman"/>
          <w:sz w:val="24"/>
        </w:rPr>
        <w:t>:</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 xml:space="preserve">"Modificar Ordenanza 1815-CM-08". Autores: Concejales Claudio Otano y Laura Alves (CpD). Colaboradora: Patricia Rodríguez (Secretaria Bloque CpD). A Asesoría Letrada y a la Comisión de Gobierno y Legales. . </w:t>
      </w:r>
      <w:r>
        <w:rPr>
          <w:rFonts w:eastAsia="MS Mincho;ＭＳ 明朝" w:cs="Times New Roman" w:ascii="Times New Roman" w:hAnsi="Times New Roman"/>
          <w:sz w:val="24"/>
          <w:shd w:fill="00FF00" w:val="clear"/>
        </w:rPr>
        <w:t>Aprobado 02/09/10 Acta 949 (O-10-2070)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679/10</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 xml:space="preserve">"Jerarquización de las declaraciones de interés del Concejo Municipal. Reglamentación". Autores: Lic. Darío Barriga, Lic. Arabela Carreras (FpV-SUR); Claudio Otano (CpD); Prof. Alfredo Martín, Silvia Paz (FG-FpV); Daniel Pardo (PPR); Francisco De Cesare (PS); Dr. Darío Rodríguez Duch (ARI) y Silvana Camelli (PCcP). A Asesoría Letrada y a la Comisión de Gobierno y Legales. . </w:t>
      </w:r>
      <w:r>
        <w:rPr>
          <w:rFonts w:eastAsia="MS Mincho;ＭＳ 明朝" w:cs="Times New Roman" w:ascii="Times New Roman" w:hAnsi="Times New Roman"/>
          <w:sz w:val="24"/>
          <w:shd w:fill="00FF00" w:val="clear"/>
        </w:rPr>
        <w:t>Aprobado 02/09/10 Acta 949 (O-10-2071)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680/10</w:t>
      </w:r>
      <w:r>
        <w:rPr>
          <w:rFonts w:eastAsia="MS Mincho;ＭＳ 明朝" w:cs="Times New Roman" w:ascii="Times New Roman" w:hAnsi="Times New Roman"/>
          <w:sz w:val="24"/>
        </w:rPr>
        <w:t xml:space="preserve">: "Establece organigrama y manual de misiones y funciones de la O.M.I.D.U.C." Autor: Intendente Municipal, Marcelo Cascón. Colaboradores: Secretario de Gobierno, Jorge Franchini; Secretaria Coordinación y Privada, Guillermina Alaniz y Guillermo Perea. A Asesoría Letrada y a la Comisión de Gobierno y Legales. </w:t>
      </w:r>
      <w:r>
        <w:rPr>
          <w:rFonts w:eastAsia="MS Mincho;ＭＳ 明朝" w:cs="Times New Roman" w:ascii="Times New Roman" w:hAnsi="Times New Roman"/>
          <w:b/>
          <w:color w:val="FF0000"/>
          <w:sz w:val="24"/>
          <w:szCs w:val="24"/>
          <w:highlight w:val="cyan"/>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681/10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Ejecutivo Municipal reglamentar y aplicar la Ordenanza 1995-CM-2009". Autores: Concejales Prof. Alfredo Martín y Silvia Paz (FG-FpV). Sobre Tablas. ).</w:t>
      </w:r>
      <w:r>
        <w:rPr>
          <w:rFonts w:eastAsia="MS Mincho;ＭＳ 明朝" w:cs="Times New Roman" w:ascii="Times New Roman" w:hAnsi="Times New Roman"/>
          <w:sz w:val="24"/>
          <w:shd w:fill="00FF00" w:val="clear"/>
        </w:rPr>
        <w:t xml:space="preserve"> Sobre Tablas.Aprobado 19/08/10 Acta 948 (C-10-688)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682/10</w:t>
      </w:r>
      <w:r>
        <w:rPr>
          <w:rFonts w:eastAsia="MS Mincho;ＭＳ 明朝" w:cs="Times New Roman" w:ascii="Times New Roman" w:hAnsi="Times New Roman"/>
          <w:sz w:val="24"/>
        </w:rPr>
        <w:t xml:space="preserve">: "Declaración y reglamentación de la ciudad de Bariloche como municipio no discriminador". Autor: Concejal Darío Rodríguez Duch (ARI). Colaboradores: Sra. Cristina Painefil, Lic. Ana Ocho Castellanos (ARI); Dr. Vicente Mazzaglia y Sra. Viviana Gelain (Defensoría del Pueblo de San Carlos de Bariloche). A Asesoría Letrada y a la Comisión de Gobierno y Legales. </w:t>
      </w:r>
      <w:r>
        <w:rPr>
          <w:rFonts w:eastAsia="MS Mincho;ＭＳ 明朝" w:cs="Times New Roman" w:ascii="Times New Roman" w:hAnsi="Times New Roman"/>
          <w:sz w:val="24"/>
          <w:shd w:fill="00FF00" w:val="clear"/>
        </w:rPr>
        <w:t>Aprobado 12/05/11 Acta 963 (O-11-2168)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683/10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"Se crea Registro Municipal de Dadores de Sangre". Autor: Concejal Daniel F. Pardo (PPR). Colaborador: Renato Ponce,  Director General de Defensa Civil y Agustín Martin. A Asesoría Letrada y a las Comisiones de Acción Social y Gobierno y Legales.</w:t>
      </w:r>
      <w:r>
        <w:rPr>
          <w:rFonts w:eastAsia="MS Mincho;ＭＳ 明朝" w:cs="Times New Roman" w:ascii="Times New Roman" w:hAnsi="Times New Roman"/>
          <w:sz w:val="24"/>
          <w:shd w:fill="00FF00" w:val="clear"/>
        </w:rPr>
        <w:t xml:space="preserve"> Aprobado 25/11/10 Acta 955 (O-10-2111)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684/10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al Departamento Ejecutivo descubierto bancario en forma temporaria". Autor: Intendente Municipal, Marcelo Cascón. Colaboradores: Secretario de Economía, Obras y Servicios Públicos, Dr. Federico Lutz y Secretario de Gobierno, Jorge Franchini. A Asesoría Letrada y a las Comisiones de Economía y Gobierno y Legales. .</w:t>
      </w:r>
      <w:r>
        <w:rPr>
          <w:rFonts w:eastAsia="MS Mincho;ＭＳ 明朝" w:cs="Times New Roman" w:ascii="Times New Roman" w:hAnsi="Times New Roman"/>
          <w:sz w:val="24"/>
          <w:shd w:fill="00FF00" w:val="clear"/>
        </w:rPr>
        <w:t xml:space="preserve"> Aprobado 14/10/10 Acta 952 (O-10-2087)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685/10</w:t>
      </w:r>
      <w:r>
        <w:rPr>
          <w:rFonts w:eastAsia="MS Mincho;ＭＳ 明朝" w:cs="Times New Roman" w:ascii="Times New Roman" w:hAnsi="Times New Roman"/>
          <w:sz w:val="24"/>
        </w:rPr>
        <w:t>: "Declarar Evento de Interés Municipal y Educativo I jornadas "Síntomas y Semblantes: La actualidad de la Clínica Analítica". Autor: Concejal Lic. Darío Ángel Barriga (FpV-SUR).</w:t>
      </w:r>
      <w:r>
        <w:rPr>
          <w:rFonts w:eastAsia="MS Mincho;ＭＳ 明朝" w:cs="Times New Roman" w:ascii="Times New Roman" w:hAnsi="Times New Roman"/>
          <w:sz w:val="24"/>
          <w:shd w:fill="00FF00" w:val="clear"/>
        </w:rPr>
        <w:t xml:space="preserve"> Sobre Tablas.Aprobado 19/08/10 Acta 948 (D-10-1481)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686/10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municipal y educativo el proyecto educativo solidario: Tratamiento de residuos domiciliarios". Autores: Concejales Silvia Paz y Prof. Alfredo Martín (FG-FpV).</w:t>
      </w:r>
      <w:r>
        <w:rPr>
          <w:rFonts w:eastAsia="MS Mincho;ＭＳ 明朝" w:cs="Times New Roman" w:ascii="Times New Roman" w:hAnsi="Times New Roman"/>
          <w:sz w:val="24"/>
          <w:shd w:fill="00FF00" w:val="clear"/>
        </w:rPr>
        <w:t xml:space="preserve"> Sobre Tablas.Aprobado 19/08/10 Acta 948 (D-10-1482)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687/10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Ministra de Defensa Proyecto de Ordenanza 655-CM-2010". Autora: Concejal Lic. Arabela Carreras (FpV-SUR). Colaboradores: Dis. Ind. Daniel Sanguinetti (SUR),; Prof. Pablo Búcaro  (SUR) y Sra. Teresa Schunk (Secretaria SUR). ). Sobre Tablas. </w:t>
      </w:r>
      <w:r>
        <w:rPr>
          <w:rFonts w:eastAsia="MS Mincho;ＭＳ 明朝" w:cs="Times New Roman" w:ascii="Times New Roman" w:hAnsi="Times New Roman"/>
          <w:sz w:val="24"/>
          <w:shd w:fill="FF0000" w:val="clear"/>
        </w:rPr>
        <w:t>Rechazado 19/08/10 Acta 948.</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688/10</w:t>
      </w:r>
      <w:r>
        <w:rPr>
          <w:rFonts w:eastAsia="MS Mincho;ＭＳ 明朝" w:cs="Times New Roman" w:ascii="Times New Roman" w:hAnsi="Times New Roman"/>
          <w:sz w:val="24"/>
        </w:rPr>
        <w:t xml:space="preserve">: "Comunicar al Sr. Gobernador la necesidad de reunión de próximo Gabinete Social con Colegio Tecnológico del Sur". Autores: Concejales Laura Alves y Claudio Otano (CpD). Colaboradora: Patricia Rodríguez (Secretaria Bloque CpD). Sobre Tablas. </w:t>
      </w:r>
      <w:r>
        <w:rPr>
          <w:rFonts w:eastAsia="MS Mincho;ＭＳ 明朝" w:cs="Times New Roman" w:ascii="Times New Roman" w:hAnsi="Times New Roman"/>
          <w:sz w:val="24"/>
          <w:shd w:fill="00FF00" w:val="clear"/>
        </w:rPr>
        <w:t>Aprobado 19/08/10 Acta 948 (C-10-690)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689/10</w:t>
      </w:r>
      <w:r>
        <w:rPr>
          <w:rFonts w:eastAsia="MS Mincho;ＭＳ 明朝" w:cs="Times New Roman" w:ascii="Times New Roman" w:hAnsi="Times New Roman"/>
          <w:sz w:val="24"/>
        </w:rPr>
        <w:t xml:space="preserve">: "Ceder a la Liga de Fútbol Bariloche parcela 19-2-E-Q48-04. Donación con cargo". Autores: Concejales Daniel Pardo (PPR); Lic. Arabela Carreras (FpV-SUR); Prof. Alfredo Martín (FG-FpV); Silvana Camelli (PCcP); Dr. Darío Rodríguez Duch (ARI) y Francisco De Cesare (PS). A  Asesoría Letrada y a las comisiones de Obras y Planeamiento y de Gobierno y Legales. </w:t>
      </w:r>
      <w:r>
        <w:rPr>
          <w:rFonts w:eastAsia="MS Mincho;ＭＳ 明朝" w:cs="Times New Roman" w:ascii="Times New Roman" w:hAnsi="Times New Roman"/>
          <w:sz w:val="24"/>
          <w:shd w:fill="FFFF00" w:val="clear"/>
        </w:rPr>
        <w:t>Aprobado en 1º lectura. 01/06/11 Acta 964/11</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00" w:val="clear"/>
        </w:rPr>
        <w:t>Aprobado 23/06/11. Acta 966 (O-11-2186)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Resolución 690/10:</w:t>
      </w:r>
      <w:r>
        <w:rPr>
          <w:rFonts w:eastAsia="MS Mincho;ＭＳ 明朝" w:cs="Times New Roman" w:ascii="Times New Roman" w:hAnsi="Times New Roman"/>
          <w:sz w:val="24"/>
        </w:rPr>
        <w:t xml:space="preserve"> "Otorgar Premio al Mérito a jugadora barilochense integrante Seleccionado Argentino Hockey Pista". Autor: Concejal Daniel Pardo (PPR). Colaboradoras: Verónica Iches y Silvina Pérez Fornells (Presidenta AHBLS). Se solicitará su retiro</w:t>
      </w:r>
      <w:r>
        <w:rPr>
          <w:rFonts w:eastAsia="MS Mincho;ＭＳ 明朝" w:cs="Times New Roman" w:ascii="Times New Roman" w:hAnsi="Times New Roman"/>
          <w:sz w:val="24"/>
          <w:shd w:fill="FFFF00" w:val="clear"/>
        </w:rPr>
        <w:t>. RETIRADO sesión del dia 02/09/10 Acta Nº 949</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691/10:</w:t>
      </w:r>
      <w:r>
        <w:rPr>
          <w:rFonts w:eastAsia="MS Mincho;ＭＳ 明朝" w:cs="Times New Roman" w:ascii="Times New Roman" w:hAnsi="Times New Roman"/>
          <w:sz w:val="24"/>
        </w:rPr>
        <w:t xml:space="preserve"> "Modificar arts. 1º y 2º de la Ordenanza Nº 2011-CM-10. Autorización a la Contaduría General de la Provincia de Río Negro para descontar de la coparticipación para la implementación del Programa Casa Propia". Autor: Intendente Municipal, Marcelo Cascón. Colaboradores: Secretario de Gobierno, Jorge Franchini e Instituto Municipal de Tierra y Vivienda para el Hábitat Social. A Asesoría Letrada y a las comisiones de Economía y de Gobierno y Legales. .</w:t>
      </w:r>
      <w:r>
        <w:rPr>
          <w:rFonts w:eastAsia="MS Mincho;ＭＳ 明朝" w:cs="Times New Roman" w:ascii="Times New Roman" w:hAnsi="Times New Roman"/>
          <w:sz w:val="24"/>
          <w:shd w:fill="00FF00" w:val="clear"/>
        </w:rPr>
        <w:t xml:space="preserve"> Aprobado 14/10/10 Acta 952 (O-10-2085)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692/10:</w:t>
      </w:r>
      <w:r>
        <w:rPr>
          <w:rFonts w:eastAsia="MS Mincho;ＭＳ 明朝" w:cs="Times New Roman" w:ascii="Times New Roman" w:hAnsi="Times New Roman"/>
          <w:sz w:val="24"/>
        </w:rPr>
        <w:t xml:space="preserve"> "Instituir la semana municipal del Bienestar Animal y Tenencia Responsable de Mascotas". Autor: Intendente Municipal, Marcelo Cascón. Colaboradores: Secretario de Gobierno, Jorge Franchini; Director de Gobierno a/c de Tránsito y Transporte, Sr. Pablo Calello y Directora de Inspección General, Lic. Gabriela Costa. A Asesoría Letrada y a la comisión de Gobierno y Legales. .</w:t>
      </w:r>
      <w:r>
        <w:rPr>
          <w:rFonts w:eastAsia="MS Mincho;ＭＳ 明朝" w:cs="Times New Roman" w:ascii="Times New Roman" w:hAnsi="Times New Roman"/>
          <w:sz w:val="24"/>
          <w:shd w:fill="00FF00" w:val="clear"/>
        </w:rPr>
        <w:t xml:space="preserve"> Aprobado 14/10/10 Acta 952 (O-10-2086)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693/10:</w:t>
      </w:r>
      <w:r>
        <w:rPr>
          <w:rFonts w:eastAsia="MS Mincho;ＭＳ 明朝" w:cs="Times New Roman" w:ascii="Times New Roman" w:hAnsi="Times New Roman"/>
          <w:sz w:val="24"/>
        </w:rPr>
        <w:t xml:space="preserve"> "Creación del Fondo Fiduciario para la Obra Pública". Autor: Concejal  Lic. Ángel Darío Barriga (FpV-SUR). Colaborador: Sr. Carlos Catini y Prof. René Barriga (SUR). A Asesoría Letrada y a las comisiones de Obras y Planeamiento, de Economía y de Gobierno y Legales.</w:t>
      </w:r>
      <w:r>
        <w:rPr>
          <w:rFonts w:eastAsia="MS Mincho;ＭＳ 明朝" w:cs="Times New Roman" w:ascii="Times New Roman" w:hAnsi="Times New Roman"/>
          <w:b/>
          <w:color w:val="FF0000"/>
          <w:sz w:val="24"/>
          <w:szCs w:val="24"/>
          <w:highlight w:val="cyan"/>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694/10:</w:t>
      </w:r>
      <w:r>
        <w:rPr>
          <w:rFonts w:eastAsia="MS Mincho;ＭＳ 明朝" w:cs="Times New Roman" w:ascii="Times New Roman" w:hAnsi="Times New Roman"/>
          <w:sz w:val="24"/>
        </w:rPr>
        <w:t xml:space="preserve"> "Declarar de interés educativo proyecto "Práctica deportiva recreativa para conservar el medio ambiente". Autor: Concejal Daniel Pardo (PPR). Colaboradora: Fernanda Chueri. Sobre tablas.</w:t>
      </w:r>
      <w:r>
        <w:rPr>
          <w:rFonts w:eastAsia="MS Mincho;ＭＳ 明朝" w:cs="Times New Roman" w:ascii="Times New Roman" w:hAnsi="Times New Roman"/>
          <w:sz w:val="24"/>
          <w:shd w:fill="00FF00" w:val="clear"/>
        </w:rPr>
        <w:t xml:space="preserve"> Aprobado 02/09/10 Acta 949 (D-10-1483)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695/10:</w:t>
      </w:r>
      <w:r>
        <w:rPr>
          <w:rFonts w:eastAsia="MS Mincho;ＭＳ 明朝" w:cs="Times New Roman" w:ascii="Times New Roman" w:hAnsi="Times New Roman"/>
          <w:sz w:val="24"/>
        </w:rPr>
        <w:t xml:space="preserve"> "Incorporar artículos 18º y 19º a Ordenanza 641-CM-96. Registro de empresas". Autor: Concejal Daniel Pardo (PPR). Colaborador: Arq. Oscar de Paz, Director de Obras por Contrato. A Asesoría Letrada y a las comisiones de Obras y Planeamiento y de Gobierno y Legales. </w:t>
      </w:r>
      <w:r>
        <w:rPr>
          <w:rFonts w:eastAsia="MS Mincho;ＭＳ 明朝" w:cs="Times New Roman" w:ascii="Times New Roman" w:hAnsi="Times New Roman"/>
          <w:sz w:val="24"/>
          <w:shd w:fill="00FF00" w:val="clear"/>
        </w:rPr>
        <w:t>Aprobado 09/12/10 Acta 956 (O-10-2117)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696/10:</w:t>
      </w:r>
      <w:r>
        <w:rPr>
          <w:rFonts w:eastAsia="MS Mincho;ＭＳ 明朝" w:cs="Times New Roman" w:ascii="Times New Roman" w:hAnsi="Times New Roman"/>
          <w:sz w:val="24"/>
        </w:rPr>
        <w:t xml:space="preserve"> "Comunicar al Gobernador incumplimiento aplicación convenio Ministerio de Salud Pública y ARSA sobre fluoración del agua". Autor: Concejal  Lic. Ángel Darío Barriga (FpV-SUR). Colaborador: Sr. Carlos Catini y Prof. René Barriga (SUR). Sobre tablas. </w:t>
      </w:r>
      <w:r>
        <w:rPr>
          <w:rFonts w:eastAsia="MS Mincho;ＭＳ 明朝" w:cs="Times New Roman" w:ascii="Times New Roman" w:hAnsi="Times New Roman"/>
          <w:sz w:val="24"/>
          <w:shd w:fill="00FF00" w:val="clear"/>
        </w:rPr>
        <w:t>Aprobado 02/09/10 Acta 949 (C-10-691)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697/10:</w:t>
      </w:r>
      <w:r>
        <w:rPr>
          <w:rFonts w:eastAsia="MS Mincho;ＭＳ 明朝" w:cs="Times New Roman" w:ascii="Times New Roman" w:hAnsi="Times New Roman"/>
          <w:sz w:val="24"/>
        </w:rPr>
        <w:t xml:space="preserve"> "Declarar interés municipal, cultural y educativo "II Intercambio Cultural Franco-Argentino y Programa de Escuelas Patagónicas de Danza". Autores: Concejales Prof. Alfredo Martín y Silvia Paz (FG-FpV). Sobre tablas.</w:t>
      </w:r>
      <w:r>
        <w:rPr>
          <w:rFonts w:eastAsia="MS Mincho;ＭＳ 明朝" w:cs="Times New Roman" w:ascii="Times New Roman" w:hAnsi="Times New Roman"/>
          <w:sz w:val="24"/>
          <w:shd w:fill="00FF00" w:val="clear"/>
        </w:rPr>
        <w:t xml:space="preserve"> Aprobado 02/09/10 Acta 949 (D-10-1484)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Resolución 698/10:</w:t>
      </w:r>
      <w:r>
        <w:rPr>
          <w:rFonts w:eastAsia="MS Mincho;ＭＳ 明朝" w:cs="Times New Roman" w:ascii="Times New Roman" w:hAnsi="Times New Roman"/>
          <w:sz w:val="24"/>
        </w:rPr>
        <w:t xml:space="preserve"> "Otorgar Premio al Mérito deportivo a deportistas, profesora y Asociación de Jockey Bariloche". Autor: Concejal Hugo Cejas, (FpV-SUR). Colaborador: Guillermo Corbella (SUR). Sobre tablas. </w:t>
      </w:r>
      <w:r>
        <w:rPr>
          <w:rFonts w:eastAsia="MS Mincho;ＭＳ 明朝" w:cs="Times New Roman" w:ascii="Times New Roman" w:hAnsi="Times New Roman"/>
          <w:sz w:val="24"/>
          <w:shd w:fill="00FF00" w:val="clear"/>
        </w:rPr>
        <w:t>Aprobado 02/09/10 Acta 949 (R-10-393)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699/10:</w:t>
      </w:r>
      <w:r>
        <w:rPr>
          <w:rFonts w:eastAsia="MS Mincho;ＭＳ 明朝" w:cs="Times New Roman" w:ascii="Times New Roman" w:hAnsi="Times New Roman"/>
          <w:sz w:val="24"/>
        </w:rPr>
        <w:t xml:space="preserve"> "Declarar evento de interés municipal y comunitario jornadas "Derechos humanos y violencia". Autor: Concejal  Lic. Ángel Darío Barriga (FpV-SUR). Sobre tablas.</w:t>
      </w:r>
      <w:r>
        <w:rPr>
          <w:rFonts w:eastAsia="MS Mincho;ＭＳ 明朝" w:cs="Times New Roman" w:ascii="Times New Roman" w:hAnsi="Times New Roman"/>
          <w:sz w:val="24"/>
          <w:shd w:fill="00FF00" w:val="clear"/>
        </w:rPr>
        <w:t xml:space="preserve"> Aprobado 02/09/10 Acta 949 (D-10-1485)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700/10</w:t>
      </w:r>
      <w:r>
        <w:rPr>
          <w:rFonts w:eastAsia="MS Mincho;ＭＳ 明朝" w:cs="Times New Roman" w:ascii="Times New Roman" w:hAnsi="Times New Roman"/>
          <w:sz w:val="24"/>
        </w:rPr>
        <w:t>: "Control de expendio y uso indebido de pinturas en aerosoles en San Carlos de Bariloche". Autor: Intendente Municipal, Marcelo Cascón. Colaboradores: Secretario de Gobierno, Jorge Franchini y Directora de Inspección General, Lic. Gabriela Costa. A Asesoría Letrada y a las comisiones de Acción Social y de Gobierno y Legales.</w:t>
      </w:r>
      <w:r>
        <w:rPr>
          <w:rFonts w:eastAsia="MS Mincho;ＭＳ 明朝" w:cs="Times New Roman" w:ascii="Times New Roman" w:hAnsi="Times New Roman"/>
          <w:b/>
          <w:color w:val="FF0000"/>
          <w:sz w:val="24"/>
          <w:szCs w:val="24"/>
          <w:highlight w:val="cyan"/>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701/10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municipal y educativo Congreso de Cooperativas BariCoopTec2010". Autores: Concejales Prof. Alfredo Martín y Silvia Paz (FG-FpV). Sobre tablas.</w:t>
      </w:r>
      <w:r>
        <w:rPr>
          <w:rFonts w:eastAsia="MS Mincho;ＭＳ 明朝" w:cs="Times New Roman" w:ascii="Times New Roman" w:hAnsi="Times New Roman"/>
          <w:sz w:val="24"/>
          <w:shd w:fill="00FF00" w:val="clear"/>
        </w:rPr>
        <w:t xml:space="preserve"> Aprobado 16/09/10 Acta 950 (D-10-1488)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702/10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"Adherir Ley provincial 4542 - Régimen licencia maternidad o adopción unificado". Autor: Concejal Lic. Darío Barriga (FpV-SUR). Colaboradora: Asesora Letrada, Dra. Alexa Dal Bianco. A Asesoría Letrada y las comisiones de Economía y de Gobierno y Legales.</w:t>
      </w:r>
      <w:r>
        <w:rPr>
          <w:rFonts w:eastAsia="MS Mincho;ＭＳ 明朝" w:cs="Times New Roman" w:ascii="Times New Roman" w:hAnsi="Times New Roman"/>
          <w:sz w:val="24"/>
          <w:shd w:fill="00FF00" w:val="clear"/>
        </w:rPr>
        <w:t xml:space="preserve"> Aprobado 03/03/11 Acta 959 (O-11-2143)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703/10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al Sr. Intendente Municipal a suscribir convenio cesión derechos y acciones con Junta Vecinal Las Vertientes". Autor: Intendente Municipal, Marcelo Cascón. Colaboradores: Secretario de Gobierno, Jorge Franchini y Comisión General de Transacciones. A Asesoría Letrada y a las comisiones de Obras y Planeamiento y de Gobierno y Legales. .</w:t>
      </w:r>
      <w:r>
        <w:rPr>
          <w:rFonts w:eastAsia="MS Mincho;ＭＳ 明朝" w:cs="Times New Roman" w:ascii="Times New Roman" w:hAnsi="Times New Roman"/>
          <w:sz w:val="24"/>
          <w:shd w:fill="00FF00" w:val="clear"/>
        </w:rPr>
        <w:t xml:space="preserve"> Aprobado 02/05/11 Acta 962/11 (O-11-2163)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704/10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"Crear el Programa "Juventud en el mejoramiento barrial". Autores: Concejales Laura Alves y Claudio Otano (CpD). Colaboradoras: Patricia Rodríguez, Alejandra Douglas y Macarena Rodríguez Alves (Secretarias CpD). A Asesoría Letrada y a las comisiones de Acción Social, de Economía y de Gobierno y Legales.</w:t>
      </w:r>
      <w:r>
        <w:rPr>
          <w:rFonts w:eastAsia="MS Mincho;ＭＳ 明朝" w:cs="Times New Roman" w:ascii="Times New Roman" w:hAnsi="Times New Roman"/>
          <w:sz w:val="24"/>
          <w:shd w:fill="00FF00" w:val="clear"/>
        </w:rPr>
        <w:t xml:space="preserve"> Aprobado 16/12/10 Acta 957 (O-10-2124)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705/10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"Se prohíbe el uso y aplicación de glifosato en todo el ejido de Bariloche". Autores: Concejales Daniel Pardo (PPR); Prof. Alfredo Martín y Silvia Paz (FG-FpV). Iniciativa: Subsecretario de Medio Ambiente de la Municipalidad de San Carlos de Bariloche, Ing. Pablo De Brito y Asociación Civil Árbol de Pie. A Asesoría Letrada y a las comisiones de Servicio, Tránsito y Transporte y de Gobierno y Legales. .</w:t>
      </w:r>
      <w:r>
        <w:rPr>
          <w:rFonts w:eastAsia="MS Mincho;ＭＳ 明朝" w:cs="Times New Roman" w:ascii="Times New Roman" w:hAnsi="Times New Roman"/>
          <w:sz w:val="24"/>
          <w:shd w:fill="00FF00" w:val="clear"/>
        </w:rPr>
        <w:t xml:space="preserve"> Aprobado 02/05/11 Acta 962/11 (O-11-2164)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706/10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cultural y educativo la "9º Jornada de Educadores de Inglés". Autor: Concejal Lic. Darío Barriga (FpV-SUR). Sobre tablas.</w:t>
      </w:r>
      <w:r>
        <w:rPr>
          <w:rFonts w:eastAsia="MS Mincho;ＭＳ 明朝" w:cs="Times New Roman" w:ascii="Times New Roman" w:hAnsi="Times New Roman"/>
          <w:sz w:val="24"/>
          <w:shd w:fill="00FF00" w:val="clear"/>
        </w:rPr>
        <w:t xml:space="preserve"> Aprobado 16/09/10 Acta 950 (D-10-1489)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707/10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y cultural el "Mes de la Fotografía - Bariloche - XIV edición". Autores: Concejales Laura Alves y Claudio Otano (CpD). Colaboradoras: Alejandra Douglas, Macarena Rodríguez Alves y Patricia Rodríguez (Secretarias CpD). Sobre tablas.</w:t>
      </w:r>
      <w:r>
        <w:rPr>
          <w:rFonts w:eastAsia="MS Mincho;ＭＳ 明朝" w:cs="Times New Roman" w:ascii="Times New Roman" w:hAnsi="Times New Roman"/>
          <w:sz w:val="24"/>
          <w:shd w:fill="00FF00" w:val="clear"/>
        </w:rPr>
        <w:t xml:space="preserve"> Aprobado 16/09/10 Acta 950 (D-10-1490)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708/10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el proyecto de construcción edificio "Centro comunitario sustentable" de Junta Vecinal Lomas de Monteverde y Grupo de Planificación Sustentable". Autores: Concejales Laura Alves y Claudio Otano (CpD). Colaboradores: Junta Vecinal Lomas de Monteverde; Alejandra Douglas, Macarena Rodríguez Alves y Patricia Rodríguez (Secretarias CpD). Sobre tablas.</w:t>
      </w:r>
      <w:r>
        <w:rPr>
          <w:rFonts w:eastAsia="MS Mincho;ＭＳ 明朝" w:cs="Times New Roman" w:ascii="Times New Roman" w:hAnsi="Times New Roman"/>
          <w:sz w:val="24"/>
          <w:shd w:fill="00FF00" w:val="clear"/>
        </w:rPr>
        <w:t xml:space="preserve"> Aprobado 16/09/10 Acta 950 (D-10-1491)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709 /10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"Establecer especies de valor especial". Autora: Concejal Lic. Arabela Carreras (FpV-SUR). Colaboradoras: Lic. Carla M. Pozzi (Div. Manejo de Recursos del Parque Nacional Nahuel Huapi) y Teresa Schunk (Asesora Bloque FpV-SUR).A Asesoría Letrada y a la comisión de Gobierno y Legales. .</w:t>
      </w:r>
      <w:r>
        <w:rPr>
          <w:rFonts w:eastAsia="MS Mincho;ＭＳ 明朝" w:cs="Times New Roman" w:ascii="Times New Roman" w:hAnsi="Times New Roman"/>
          <w:sz w:val="24"/>
          <w:shd w:fill="00FF00" w:val="clear"/>
        </w:rPr>
        <w:t xml:space="preserve"> Aprobado 25/11/10 Acta 955 (O-10-2112)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710/10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el Encuentro Personas con discapacidad y relaciones de género". Autora: Concejal Lic. Arabela Carreras (FpV-SUR). Colaboradora: Teresa Schunk (Secretaria Bloque FpV-SUR). Sobre tablas.</w:t>
      </w:r>
      <w:r>
        <w:rPr>
          <w:rFonts w:eastAsia="MS Mincho;ＭＳ 明朝" w:cs="Times New Roman" w:ascii="Times New Roman" w:hAnsi="Times New Roman"/>
          <w:sz w:val="24"/>
          <w:shd w:fill="00FF00" w:val="clear"/>
        </w:rPr>
        <w:t xml:space="preserve"> Aprobado 16/09/10 Acta 950 (D-10-1492)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711/10</w:t>
      </w:r>
      <w:r>
        <w:rPr>
          <w:rFonts w:eastAsia="MS Mincho;ＭＳ 明朝" w:cs="Times New Roman" w:ascii="Times New Roman" w:hAnsi="Times New Roman"/>
          <w:sz w:val="24"/>
        </w:rPr>
        <w:t>: "Firma Convenio con Asociación de Municipios de Valle Do Ave-Portugal". Autor: Intendente Municipal, Sr. Marcelo A. Cascón. Colaboradores: Secretaria de Desarrollo Social, Sra. Norma Gómez y Secretario de Gobierno, Sr. Jorge Franchini. Sobre tablas.</w:t>
      </w:r>
      <w:r>
        <w:rPr>
          <w:rFonts w:eastAsia="MS Mincho;ＭＳ 明朝" w:cs="Times New Roman" w:ascii="Times New Roman" w:hAnsi="Times New Roman"/>
          <w:sz w:val="24"/>
          <w:shd w:fill="00FF00" w:val="clear"/>
        </w:rPr>
        <w:t xml:space="preserve"> Aprobado 30/09/10 Acta 951 (O-10-2072)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712/10</w:t>
      </w:r>
      <w:r>
        <w:rPr>
          <w:rFonts w:eastAsia="MS Mincho;ＭＳ 明朝" w:cs="Times New Roman" w:ascii="Times New Roman" w:hAnsi="Times New Roman"/>
          <w:sz w:val="24"/>
        </w:rPr>
        <w:t xml:space="preserve">: "Reconoce jurisdicción destacamento bomberos de San Francisco III. Modifica Ordenanza 1862-CM-08". Autores: Concejales Laura Alves y Claudio Otano (CpD). Colaboradora: Patricia Rodríguez (Secretaria Bloque CpD). A </w:t>
      </w:r>
      <w:r>
        <w:rPr>
          <w:rFonts w:eastAsia="MS Mincho;ＭＳ 明朝" w:cs="Times New Roman" w:ascii="Times New Roman" w:hAnsi="Times New Roman"/>
          <w:sz w:val="24"/>
          <w:shd w:fill="00FF00" w:val="clear"/>
        </w:rPr>
        <w:t>Asesoría Letrada</w:t>
      </w:r>
      <w:r>
        <w:rPr>
          <w:rFonts w:eastAsia="MS Mincho;ＭＳ 明朝" w:cs="Times New Roman" w:ascii="Times New Roman" w:hAnsi="Times New Roman"/>
          <w:sz w:val="24"/>
        </w:rPr>
        <w:t xml:space="preserve"> y a las comisiones de Servicios, Tránsito y Transporte y Gobierno y Legales.</w:t>
      </w:r>
      <w:r>
        <w:rPr>
          <w:rFonts w:eastAsia="MS Mincho;ＭＳ 明朝" w:cs="Times New Roman" w:ascii="Times New Roman" w:hAnsi="Times New Roman"/>
          <w:sz w:val="24"/>
          <w:shd w:fill="00FF00" w:val="clear"/>
        </w:rPr>
        <w:t xml:space="preserve"> Aprobado 09/12/10 Acta 956 (O-10-2118)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 xml:space="preserve">Proyecto de Comunicación 713/10: </w:t>
      </w:r>
      <w:r>
        <w:rPr>
          <w:rFonts w:eastAsia="MS Mincho;ＭＳ 明朝" w:cs="Times New Roman" w:ascii="Times New Roman" w:hAnsi="Times New Roman"/>
          <w:sz w:val="24"/>
        </w:rPr>
        <w:t>"Solicitar a la Presidencia de la Nación nueva Ley financiamiento educativo". Autor: Concejal Lic. Arabela Carreras (FpV-SUR). Colaborada: Teresa Schunk (Secretaria Bloque SUR). Sobre tablas. .</w:t>
      </w:r>
      <w:r>
        <w:rPr>
          <w:rFonts w:eastAsia="MS Mincho;ＭＳ 明朝" w:cs="Times New Roman" w:ascii="Times New Roman" w:hAnsi="Times New Roman"/>
          <w:sz w:val="24"/>
          <w:shd w:fill="00FF00" w:val="clear"/>
        </w:rPr>
        <w:t xml:space="preserve"> Aprobado 30/09/10 Acta 951 (C-10-692)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714/10</w:t>
      </w:r>
      <w:r>
        <w:rPr>
          <w:rFonts w:eastAsia="MS Mincho;ＭＳ 明朝" w:cs="Times New Roman" w:ascii="Times New Roman" w:hAnsi="Times New Roman"/>
          <w:sz w:val="24"/>
        </w:rPr>
        <w:t>: "Declarar de Interés Municipal Encuentro Murguero Noviembre 2010". Autores: Concejales Prof. Alfredo Martín y Silvia Paz (FpV-FG). Iniciativa: Murga Amantes de Colombia. Sobre tablas. .</w:t>
      </w:r>
      <w:r>
        <w:rPr>
          <w:rFonts w:eastAsia="MS Mincho;ＭＳ 明朝" w:cs="Times New Roman" w:ascii="Times New Roman" w:hAnsi="Times New Roman"/>
          <w:sz w:val="24"/>
          <w:shd w:fill="00FF00" w:val="clear"/>
        </w:rPr>
        <w:t xml:space="preserve"> Aprobado 30/09/10 Acta 951 (D-10-1493)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 xml:space="preserve">Proyecto de Ordenanza 715/10: </w:t>
      </w:r>
      <w:r>
        <w:rPr>
          <w:rFonts w:eastAsia="MS Mincho;ＭＳ 明朝" w:cs="Times New Roman" w:ascii="Times New Roman" w:hAnsi="Times New Roman"/>
          <w:sz w:val="24"/>
        </w:rPr>
        <w:t>"Creación del Servicio de Mediación Comunitaria". Autor: Concejal Lic. Darío Barriga (FpV-SUR). Colaboradoras: Asesora Letrada, Dra. Alexa Dal Bianco, Verónica Barriga y Diego Llorente. A Asesoría Letrada y a las comisiones de Acción Social y Gobierno y Legales. .</w:t>
      </w:r>
      <w:r>
        <w:rPr>
          <w:rFonts w:eastAsia="MS Mincho;ＭＳ 明朝" w:cs="Times New Roman" w:ascii="Times New Roman" w:hAnsi="Times New Roman"/>
          <w:sz w:val="24"/>
          <w:shd w:fill="00FF00" w:val="clear"/>
        </w:rPr>
        <w:t xml:space="preserve"> Aprobado 18/08/11 Acta 969 (O-11-2212)</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FFFF00" w:val="clear"/>
        </w:rPr>
        <w:t>VETADA POR RESOLUCIÓN 2383-I-11. ACTA 972/11 – 27/10/11 – SE RATIFICÓ LA ORDENANZA- ORDENANZA VIGENTE</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716/10</w:t>
      </w:r>
      <w:r>
        <w:rPr>
          <w:rFonts w:eastAsia="MS Mincho;ＭＳ 明朝" w:cs="Times New Roman" w:ascii="Times New Roman" w:hAnsi="Times New Roman"/>
          <w:sz w:val="24"/>
        </w:rPr>
        <w:t>: "Modifica Ordenanza 2045-CM-10, 2054-CM-10, ANEXO 1 Ordenanza 2051-CM-10". Autor: Concejal Lic. Darío Barriga (FpV-SUR). Colaboradoras: Asesora Letrada del Concejo Municipal, Dra. Alexa Dal Bianco y Dra. Verónica L. Iches, Jefa Dpto. Digesto e Informática Legislativa. Sobre tablas. A Comisión de Gobierno y Legales según Acta 951/10.</w:t>
      </w:r>
      <w:r>
        <w:rPr>
          <w:rFonts w:eastAsia="MS Mincho;ＭＳ 明朝" w:cs="Times New Roman" w:ascii="Times New Roman" w:hAnsi="Times New Roman"/>
          <w:sz w:val="24"/>
          <w:shd w:fill="00FF00" w:val="clear"/>
        </w:rPr>
        <w:t xml:space="preserve"> Aprobado 4/11/10 Acta 954 (O-10-2097)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717/10</w:t>
      </w:r>
      <w:r>
        <w:rPr>
          <w:rFonts w:eastAsia="MS Mincho;ＭＳ 明朝" w:cs="Times New Roman" w:ascii="Times New Roman" w:hAnsi="Times New Roman"/>
          <w:sz w:val="24"/>
        </w:rPr>
        <w:t>: "Aceptar la donación realizada por la Fundación GEB". Autor: Concejal Lic. Darío Barriga (FpV-SUR). Sobre tablas.</w:t>
      </w:r>
      <w:r>
        <w:rPr>
          <w:rFonts w:eastAsia="MS Mincho;ＭＳ 明朝" w:cs="Times New Roman" w:ascii="Times New Roman" w:hAnsi="Times New Roman"/>
          <w:sz w:val="24"/>
          <w:shd w:fill="00FF00" w:val="clear"/>
        </w:rPr>
        <w:t xml:space="preserve"> Aprobado 30/09/10 Acta 951 (O-10-2073)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718/10</w:t>
      </w:r>
      <w:r>
        <w:rPr>
          <w:rFonts w:eastAsia="MS Mincho;ＭＳ 明朝" w:cs="Times New Roman" w:ascii="Times New Roman" w:hAnsi="Times New Roman"/>
          <w:sz w:val="24"/>
        </w:rPr>
        <w:t>: "Aceptar donación de cuatro ejemplares taxidermizados representantes de la fauna local de la intendencia de Parques Nacionales". Autor: Intendente Municipal, Marcelo A. Cascón. Colaboradoras: Secretaria de Desarrollo Social, Sra. Norma Gómez y Subsecretaria de Cultura, Lic. Victoria Arroyo Menéndez. Sobre tablas.</w:t>
      </w:r>
      <w:r>
        <w:rPr>
          <w:rFonts w:eastAsia="MS Mincho;ＭＳ 明朝" w:cs="Times New Roman" w:ascii="Times New Roman" w:hAnsi="Times New Roman"/>
          <w:sz w:val="24"/>
          <w:shd w:fill="00FF00" w:val="clear"/>
        </w:rPr>
        <w:t xml:space="preserve"> Aprobado 30/09/10 Acta 951 (O-10-2074)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719/10</w:t>
      </w:r>
      <w:r>
        <w:rPr>
          <w:rFonts w:eastAsia="MS Mincho;ＭＳ 明朝" w:cs="Times New Roman" w:ascii="Times New Roman" w:hAnsi="Times New Roman"/>
          <w:sz w:val="24"/>
        </w:rPr>
        <w:t>: "Aceptar donación de Nbook, Cámara Digital, Pen-Drive, efectuado por Gabriela Ocerin". Autor: Intendente Municipal, Marcelo A. Cascón. Colaboradoras: Secretaria de Desarrollo Social, Sra. Norma Gómez y Subsecretaria de Cultura, Lic. Victoria Arroyo Menéndez. Sobre tablas.</w:t>
      </w:r>
      <w:r>
        <w:rPr>
          <w:rFonts w:eastAsia="MS Mincho;ＭＳ 明朝" w:cs="Times New Roman" w:ascii="Times New Roman" w:hAnsi="Times New Roman"/>
          <w:sz w:val="24"/>
          <w:shd w:fill="00FF00" w:val="clear"/>
        </w:rPr>
        <w:t xml:space="preserve"> Aprobado 30/09/10 Acta 951 (O-10-2075)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Declaración 720/10</w:t>
      </w:r>
      <w:r>
        <w:rPr>
          <w:rFonts w:eastAsia="MS Mincho;ＭＳ 明朝" w:cs="Times New Roman" w:ascii="Times New Roman" w:hAnsi="Times New Roman"/>
          <w:sz w:val="24"/>
        </w:rPr>
        <w:t>: "Declarar de Interés Comunitario, Cultural y Educativo al libro "Los Jóvenes tienen la palabra". Autores: Concejales Silvia Paz y Alfredo Martín (FpV-FG); Arabela Carreras y Darío Barriga (FpV-SUR); Daniel Pardo (PPR); Claudio Otano (CpD) y Darío Rodríguez Duch (ARI). Sobre tablas.</w:t>
      </w:r>
      <w:r>
        <w:rPr>
          <w:rFonts w:eastAsia="MS Mincho;ＭＳ 明朝" w:cs="Times New Roman" w:ascii="Times New Roman" w:hAnsi="Times New Roman"/>
          <w:sz w:val="24"/>
          <w:shd w:fill="00FF00" w:val="clear"/>
        </w:rPr>
        <w:t xml:space="preserve"> Aprobado 30/09/10 Acta 951 (D-10-1494)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721/10</w:t>
      </w:r>
      <w:r>
        <w:rPr>
          <w:rFonts w:eastAsia="MS Mincho;ＭＳ 明朝" w:cs="Times New Roman" w:ascii="Times New Roman" w:hAnsi="Times New Roman"/>
          <w:sz w:val="24"/>
        </w:rPr>
        <w:t xml:space="preserve">: "Declarar interés municipal conservación vivienda González y actividades de Asociación de Artesanos Bariloche".Autora: Concejal Lic. Arabela Carreras (FpV-SUR). Colaboradora: Sra. Teresa Schunk (Secretaria SUR). Sobre tablas. </w:t>
      </w:r>
      <w:r>
        <w:rPr>
          <w:rFonts w:eastAsia="MS Mincho;ＭＳ 明朝" w:cs="Times New Roman" w:ascii="Times New Roman" w:hAnsi="Times New Roman"/>
          <w:sz w:val="24"/>
          <w:shd w:fill="00FF00" w:val="clear"/>
        </w:rPr>
        <w:t>Aprobado 30/09/10 Acta 951 (D-10-1495)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722/10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la Semana del Prematuro". Autor: Intendente Municipal, Marcelo Cascón. Colaborador: Secretario de Gobierno, Jorge Franchini. Se solicitará su retiro por haberse emitido la Resolución 382-PCM-10. </w:t>
      </w:r>
      <w:r>
        <w:rPr>
          <w:rFonts w:eastAsia="MS Mincho;ＭＳ 明朝" w:cs="Times New Roman" w:ascii="Times New Roman" w:hAnsi="Times New Roman"/>
          <w:sz w:val="24"/>
          <w:szCs w:val="24"/>
          <w:shd w:fill="FFFF00" w:val="clear"/>
        </w:rPr>
        <w:t>. RETIRADO en Sesión del 14-10-10. ACTA 952-10</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723/10</w:t>
      </w:r>
      <w:r>
        <w:rPr>
          <w:rFonts w:eastAsia="MS Mincho;ＭＳ 明朝" w:cs="Times New Roman" w:ascii="Times New Roman" w:hAnsi="Times New Roman"/>
          <w:sz w:val="24"/>
        </w:rPr>
        <w:t>: "Prestar acuerdo al pliego de licitación pública adquisición de combustible". Autor: Intendente Municipal, Marcelo Cascón. Colaboradores: Secretario de Gobierno, Jorge Franchini y Secretario de Economía, Obras y Servicios Públicos, Cdor. Juan José Deco. Sobre tablas.</w:t>
      </w:r>
      <w:r>
        <w:rPr>
          <w:rFonts w:eastAsia="MS Mincho;ＭＳ 明朝" w:cs="Times New Roman" w:ascii="Times New Roman" w:hAnsi="Times New Roman"/>
          <w:sz w:val="24"/>
          <w:shd w:fill="00FF00" w:val="clear"/>
        </w:rPr>
        <w:t xml:space="preserve"> Aprobado 14/10/10 Acta 952 (O-10-2077)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724/10</w:t>
      </w:r>
      <w:r>
        <w:rPr>
          <w:rFonts w:eastAsia="MS Mincho;ＭＳ 明朝" w:cs="Times New Roman" w:ascii="Times New Roman" w:hAnsi="Times New Roman"/>
          <w:sz w:val="24"/>
        </w:rPr>
        <w:t>: "Aceptar donación de dos bibliotecas de fórmica". Autor: Intendente Municipal, Marcelo Cascón. Colaboradores: Secretario de Gobierno, Jorge Franchini; Secretaria de Desarrollo Social, Norma Gómez y Subsecretaria de Cultura, Lic. María Victoria Arroyo Menéndez. Sobre tablas. .</w:t>
      </w:r>
      <w:r>
        <w:rPr>
          <w:rFonts w:eastAsia="MS Mincho;ＭＳ 明朝" w:cs="Times New Roman" w:ascii="Times New Roman" w:hAnsi="Times New Roman"/>
          <w:sz w:val="24"/>
          <w:shd w:fill="00FF00" w:val="clear"/>
        </w:rPr>
        <w:t xml:space="preserve"> Aprobado 14/10/10 Acta 952 (O-10-2078)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725/10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"Desafectar del dominio público municipal y afectar al dominio privado municipal el inmueble NC 19-3-A-021-05; desafectar del dominio privado municipal y afectar al dominio público municipal parte del inmueble NC 19-3-A-042-03; ceder en forma gratuita al Consejo Provincial de Educación el inmueble NC 19-3-A-021-05 con destino educación". Autor: Intendente Municipal, Marcelo Cascón. Colaboradores: Secretario de Gobierno, Jorge Franchini; Secretaria de Planeamiento y Medio Ambiente, Arq. Fabiela Orlandi; Subsecretaria de Gestión Urbana, Arq. Estela Arias; Asesor Letrado; Dirección de Catastro y Oscar Zamora del Instituto Municipal de Tierras y Viviendas para el Hábitat Social. A Asesoría Letrada y a las comisiones de Obras y Planeamiento y de Gobierno y Legales. </w:t>
      </w:r>
      <w:r>
        <w:rPr>
          <w:rFonts w:eastAsia="MS Mincho;ＭＳ 明朝" w:cs="Times New Roman" w:ascii="Times New Roman" w:hAnsi="Times New Roman"/>
          <w:sz w:val="24"/>
          <w:shd w:fill="FF00FF" w:val="clear"/>
        </w:rPr>
        <w:t>APROBADO EN 1º VUELTA ACTA 963/11 12/5/11</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hd w:fill="00FF00" w:val="clear"/>
        </w:rPr>
        <w:t>Aprobado 23/06/11. Acta 966 (O-11-2187)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726/10</w:t>
      </w:r>
      <w:r>
        <w:rPr>
          <w:rFonts w:eastAsia="MS Mincho;ＭＳ 明朝" w:cs="Times New Roman" w:ascii="Times New Roman" w:hAnsi="Times New Roman"/>
          <w:sz w:val="24"/>
        </w:rPr>
        <w:t>: "Declarar evento de interés municipal y comunitario Caravana Solidaria Motocicletas Pilcaniyeu Histórica". Autor: Intendente Municipal, Marcelo Cascón. Colaboradores: Secretario de Gobierno, Jorge Franchini y Subsecretario de Deportes, Prof. Juan Pablo Muena. Sobre tablas.</w:t>
      </w:r>
      <w:r>
        <w:rPr>
          <w:rFonts w:eastAsia="MS Mincho;ＭＳ 明朝" w:cs="Times New Roman" w:ascii="Times New Roman" w:hAnsi="Times New Roman"/>
          <w:sz w:val="24"/>
          <w:shd w:fill="00FF00" w:val="clear"/>
        </w:rPr>
        <w:t xml:space="preserve"> Aprobado 14/10/10 Acta 952 (D-10-1498)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727/10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"Derogar las Ordenanzas 473-CM-90 y 548-CM-91. Restituir predio al dominio municipal". Autor: Intendente Municipal, Marcelo Cascón. Colaboradores: Secretaria de Planeamiento y Medio Ambiente, Arq. Fabiela Orlandi y Secretario de Gobierno, Jorge Franchini. A Asesoría Letrada y a las comisiones de Obras y Planeamiento y Gobierno y Legales. </w:t>
      </w:r>
      <w:r>
        <w:rPr>
          <w:rFonts w:eastAsia="MS Mincho;ＭＳ 明朝" w:cs="Times New Roman" w:ascii="Times New Roman" w:hAnsi="Times New Roman"/>
          <w:sz w:val="24"/>
          <w:shd w:fill="00FF00" w:val="clear"/>
        </w:rPr>
        <w:t>Aprobado 02/12/11 Acta 974/11 (O-11-2244).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728/10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"Aceptar donación obra </w:t>
      </w:r>
      <w:r>
        <w:rPr>
          <w:rFonts w:eastAsia="MS Mincho;ＭＳ 明朝" w:cs="Times New Roman" w:ascii="Times New Roman" w:hAnsi="Times New Roman"/>
          <w:i/>
          <w:sz w:val="24"/>
        </w:rPr>
        <w:t>¿De qué se trata?</w:t>
      </w:r>
      <w:r>
        <w:rPr>
          <w:rFonts w:eastAsia="MS Mincho;ＭＳ 明朝" w:cs="Times New Roman" w:ascii="Times New Roman" w:hAnsi="Times New Roman"/>
          <w:sz w:val="24"/>
        </w:rPr>
        <w:t xml:space="preserve"> Autoras: Marcela Amundson y Alba Franchi". Autor: Intendente Municipal, Marcelo Cascón. Colaboradores: Secretario de Gobierno, Jorge Franchini; Secretaria de Desarrollo Social, Norma Gómez; Subsecretaria de Cultura, Lic. María Victoria Arroyo Menéndez y Jefa de Departamento Espectáculos y Exposiciones, Natalia Pacheco. Sobre tablas. .</w:t>
      </w:r>
      <w:r>
        <w:rPr>
          <w:rFonts w:eastAsia="MS Mincho;ＭＳ 明朝" w:cs="Times New Roman" w:ascii="Times New Roman" w:hAnsi="Times New Roman"/>
          <w:sz w:val="24"/>
          <w:shd w:fill="00FF00" w:val="clear"/>
        </w:rPr>
        <w:t xml:space="preserve"> Aprobado 14/10/10 Acta 952 (O-10-2079)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729/10</w:t>
      </w:r>
      <w:r>
        <w:rPr>
          <w:rFonts w:eastAsia="MS Mincho;ＭＳ 明朝" w:cs="Times New Roman" w:ascii="Times New Roman" w:hAnsi="Times New Roman"/>
          <w:sz w:val="24"/>
        </w:rPr>
        <w:t>: "Creación del Consejo por la Equidad de Género de San Carlos de Bariloche". Autor: Intendente Municipal, Marcelo Cascón. Colaboradores: Secretaria de Desarrollo Social, Norma Gómez; Secretario de Gobierno, Jorge Franchini; Julio Acavallo (Delegado INADI en Río Negro); Dr. Vicente Mazzaglia (Defensor del Pueblo); Concejo Local (concejales y equipos técnicos): Darío Rodríguez Duch; Francisco De Cesare; Daniel Pardo; Alfredo Martín; Silvia Paz; Organizaciones de la sociedad civil: Cristina Marín (Lof Lafquenche), Andrea Galaverna (Grupo Lihuen), Rosana González (Grupo Lihuen); Viviana Villanueva (Radio Nosotras Mujer); Ana Rey (Grupo de Ayuda Mutua Despertar); Mónica Domínguez (Asociación de Víctimas de Violación – AVIVI); Genoveva Alvarado (Asociación Mujeres en Acción) y Daniela Carco (Fundación Invisibles). A Asesoría Letrada y a las comisiones de Acción Social, de Economía y de Gobierno y Legales.</w:t>
      </w:r>
      <w:r>
        <w:rPr>
          <w:rFonts w:eastAsia="MS Mincho;ＭＳ 明朝" w:cs="Times New Roman" w:ascii="Times New Roman" w:hAnsi="Times New Roman"/>
          <w:sz w:val="24"/>
          <w:szCs w:val="24"/>
          <w:shd w:fill="FF0000" w:val="clear"/>
        </w:rPr>
        <w:t xml:space="preserve"> RECHAZADO EL 11/07/11 ACTA 968/11..</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730/10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y comunitario Feria del Libro Autores Infantiles". Autor: Concejal Lic. Darío Barriga (FpV-SUR). Iniciativa: Colegio Integral Vuriloche. Sobre tablas.</w:t>
      </w:r>
      <w:r>
        <w:rPr>
          <w:rFonts w:eastAsia="MS Mincho;ＭＳ 明朝" w:cs="Times New Roman" w:ascii="Times New Roman" w:hAnsi="Times New Roman"/>
          <w:sz w:val="24"/>
          <w:shd w:fill="00FF00" w:val="clear"/>
        </w:rPr>
        <w:t xml:space="preserve"> Aprobado 14/10/10 Acta 952 (D-10-1499)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731/10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"Establecer nuevo organigrama Departamento Ejecutivo Municipal, artículo 52º de la Carta Orgánica Municipal. Misiones y funciones". Autor: Intendente Municipal, Marcelo Cascón. Colaboradores: Secretaria de Coordinación y Privada, Guillermina Alaniz y Secretario de Gobierno, Jorge Franchini. A Asesoría Letrada y a la comisión de Economía.</w:t>
      </w:r>
      <w:r>
        <w:rPr>
          <w:rFonts w:eastAsia="MS Mincho;ＭＳ 明朝" w:cs="Times New Roman" w:ascii="Times New Roman" w:hAnsi="Times New Roman"/>
          <w:sz w:val="24"/>
          <w:shd w:fill="00FF00" w:val="clear"/>
        </w:rPr>
        <w:t xml:space="preserve"> Aprobado 4/11/10 Acta 954 (O-10-2098)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732/10</w:t>
      </w:r>
      <w:r>
        <w:rPr>
          <w:rFonts w:eastAsia="MS Mincho;ＭＳ 明朝" w:cs="Times New Roman" w:ascii="Times New Roman" w:hAnsi="Times New Roman"/>
          <w:sz w:val="24"/>
        </w:rPr>
        <w:t>: "Establecer sistema de control y seguimiento de inversiones financiadas por el Fondo Federal Solidario". Autor: Concejal Darío Rodríguez Duch (ARI). Colaboras: Lic. Ana Ochoa Castellanos y Cristina Painefil (ARI). A Asesoría Letrada y a las comisiones de Economía y de Gobierno y Legales.</w:t>
      </w:r>
      <w:r>
        <w:rPr>
          <w:rFonts w:eastAsia="MS Mincho;ＭＳ 明朝" w:cs="Times New Roman" w:ascii="Times New Roman" w:hAnsi="Times New Roman"/>
          <w:sz w:val="24"/>
          <w:shd w:fill="00FF00" w:val="clear"/>
        </w:rPr>
        <w:t xml:space="preserve"> Aprobado 09/12/10 Acta 956 (O-10-2119)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733/10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uso salud, con destino a clínica de salud, en la parcela 19-2 E-213-05, en los términos de art. 8.2: ocupación del suelo y usos: punto M), Código Urbano ´95". Autor: Intendente Municipal, Marcelo Cascón. Colaboradores: Secretaria de Planeamiento y Medio Ambiente, Arq. Fabiela Orlandi;  Secretario de Gobierno, Jorge Franchini; Subsecretaria de Gestión Urbana, Arq. Estela Arias; Subsecretario de Medio Ambiente, Ing. Pablo de Brito y Director de Obras Particulares, Arq. Edgardo Vella. A Asesoría Letrada y a las comisiones de Obras y Planeamiento y de Gobierno y Legales.</w:t>
      </w:r>
      <w:r>
        <w:rPr>
          <w:rFonts w:eastAsia="MS Mincho;ＭＳ 明朝" w:cs="Times New Roman" w:ascii="Times New Roman" w:hAnsi="Times New Roman"/>
          <w:sz w:val="24"/>
          <w:shd w:fill="FFFF00" w:val="clear"/>
        </w:rPr>
        <w:t>RETIRADO ACTA 956/10 09/12/10</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734/10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"Encuentro de Primera Infancia". Autor: Secretario de Gobierno, a/c Despacho Intendencia, Jorge Franchini. Colaboradores: Secretaria de Desarrollo Social, Norma Gómez; Lic. Patricia Fernández y Lic. Andrés Luetto. Sobre tablas.</w:t>
      </w:r>
      <w:r>
        <w:rPr>
          <w:rFonts w:eastAsia="MS Mincho;ＭＳ 明朝" w:cs="Times New Roman" w:ascii="Times New Roman" w:hAnsi="Times New Roman"/>
          <w:sz w:val="24"/>
          <w:shd w:fill="00FF00" w:val="clear"/>
        </w:rPr>
        <w:t xml:space="preserve"> Aprobado 14/10/10 Acta 952 (D-10-1500)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735/10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educativo curso "Bienestar Animal y Tenencia Responsable de Mascotas". Autores: Concejales Laura Alves y Claudio Otano (CpD). Colaboradora: Alejandra Douglas (Secretaria Concejal Alves). Sobre tablas. .</w:t>
      </w:r>
      <w:r>
        <w:rPr>
          <w:rFonts w:eastAsia="MS Mincho;ＭＳ 明朝" w:cs="Times New Roman" w:ascii="Times New Roman" w:hAnsi="Times New Roman"/>
          <w:sz w:val="24"/>
          <w:shd w:fill="00FF00" w:val="clear"/>
        </w:rPr>
        <w:t xml:space="preserve"> Aprobado 14/10/10 Acta 952 (D-10-1501)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 xml:space="preserve">Proyecto de Ordenanza 736/10: </w:t>
      </w:r>
      <w:r>
        <w:rPr>
          <w:rFonts w:eastAsia="MS Mincho;ＭＳ 明朝" w:cs="Times New Roman" w:ascii="Times New Roman" w:hAnsi="Times New Roman"/>
          <w:sz w:val="24"/>
        </w:rPr>
        <w:t>"Modificación Ordenanza 679-CM-1996, Incorporación Normativa para Casas de Juegos y Apuestas- Casinos. Régimen Económico de Habilitación Comercial Casinos". Autor: Intendente Municipal, Sr. Marcelo A. Cascón. Colaboradores: Secretario de Gobierno, Sr. Jorge Franchini y Secretario de Economía, Obras y Servicios Públicos, Cdor. Juan José Deco. A Asesoría Letrada y a las comisiones de Economía y de Gobierno y Legales.</w:t>
      </w:r>
      <w:r>
        <w:rPr>
          <w:rFonts w:eastAsia="MS Mincho;ＭＳ 明朝" w:cs="Times New Roman" w:ascii="Times New Roman" w:hAnsi="Times New Roman"/>
          <w:sz w:val="24"/>
          <w:shd w:fill="00FF00" w:val="clear"/>
        </w:rPr>
        <w:t xml:space="preserve"> Aprobado 14/04/11 Acta 961 (O-11-2157)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737/10</w:t>
      </w:r>
      <w:r>
        <w:rPr>
          <w:rFonts w:eastAsia="MS Mincho;ＭＳ 明朝" w:cs="Times New Roman" w:ascii="Times New Roman" w:hAnsi="Times New Roman"/>
          <w:sz w:val="24"/>
        </w:rPr>
        <w:t xml:space="preserve">: "Eximir Pago Tasa Municipales al Centro de Salmonicultura Bariloche". Autor: Intendente Municipal, Sr. Marcelo A. Cascón. Colaboradores: Secretario de Gobierno, Sr. Jorge Franchini; Secretaria de Coordinación y Privada, Sra. Guillermina Alaniz. Secretario de Economía, Obras y Servicios Públicos, Cdor. Juan José Deco. A Asesoría Letrada y a las comisiones de Economía y de Gobierno y Legales. </w:t>
      </w:r>
      <w:r>
        <w:rPr>
          <w:rFonts w:eastAsia="MS Mincho;ＭＳ 明朝" w:cs="Times New Roman" w:ascii="Times New Roman" w:hAnsi="Times New Roman"/>
          <w:sz w:val="24"/>
          <w:shd w:fill="00FF00" w:val="clear"/>
        </w:rPr>
        <w:t>Aprobado 12/05/11 Acta 963 (O-11-2169)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738/10</w:t>
      </w:r>
      <w:r>
        <w:rPr>
          <w:rFonts w:eastAsia="MS Mincho;ＭＳ 明朝" w:cs="Times New Roman" w:ascii="Times New Roman" w:hAnsi="Times New Roman"/>
          <w:sz w:val="24"/>
        </w:rPr>
        <w:t xml:space="preserve">: "Declarar de Interés Social, Autorizar Planteo Urbanístico "Mirador del Chalhuaco" y Aprobar Parámetros Urbanísticos". Autor: Intendente Municipal, Sr. Marcelo A. Cascón. Colaboradores: Secretario de Gobierno, Sr. Jorge Franchini; Secretaria de Planeamiento y Medio Ambiente, Arq. Fabiela Orlandi y Director del Instituto Municipal de Tierra y Vivienda para el Hábitat Social, Sr. Oscar Zamora. A Asesoría Letrada y a las comisiones de Obras y Planeamiento, de Economía y de Gobierno y Legales. </w:t>
      </w:r>
      <w:r>
        <w:rPr>
          <w:rFonts w:eastAsia="MS Mincho;ＭＳ 明朝" w:cs="Times New Roman" w:ascii="Times New Roman" w:hAnsi="Times New Roman"/>
          <w:sz w:val="24"/>
          <w:shd w:fill="00FF00" w:val="clear"/>
        </w:rPr>
        <w:t>Aprobado 29/12/10 Acta 958 (O-10-2132)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 xml:space="preserve">Proyecto de Ordenanza 739/10: </w:t>
      </w:r>
      <w:r>
        <w:rPr>
          <w:rFonts w:eastAsia="MS Mincho;ＭＳ 明朝" w:cs="Times New Roman" w:ascii="Times New Roman" w:hAnsi="Times New Roman"/>
          <w:sz w:val="24"/>
        </w:rPr>
        <w:t>"Asignación nombres a calles Junta Vecinal Península San Pedro". Autor: Intendente Municipal, Sr. Marcelo A. Cascón. Colaboradores: Secretario de Gobierno, Sr. Jorge Franchini; Secretaria de Planeamiento y Medio Ambiente, Arq. Fabiela Orlandi; Subsecretaria de Gestión Urbana, Arq. Estela Arias; Asesor Letrado, Dr. Sergio Dutschmann y Dirección de Catastro. Sobre Tablas.</w:t>
      </w:r>
      <w:r>
        <w:rPr>
          <w:rFonts w:eastAsia="MS Mincho;ＭＳ 明朝" w:cs="Times New Roman" w:ascii="Times New Roman" w:hAnsi="Times New Roman"/>
          <w:sz w:val="24"/>
          <w:shd w:fill="00FF00" w:val="clear"/>
        </w:rPr>
        <w:t xml:space="preserve"> Aprobado 4/11/10 Acta 954 (O-10-2088)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Declaración 740/10</w:t>
      </w:r>
      <w:r>
        <w:rPr>
          <w:rFonts w:eastAsia="MS Mincho;ＭＳ 明朝" w:cs="Times New Roman" w:ascii="Times New Roman" w:hAnsi="Times New Roman"/>
          <w:sz w:val="24"/>
        </w:rPr>
        <w:t>: "Declarar Evento de Interés Municipal la XXIIº 1000 Millas Sport de la República Argentina". Autor: Intendente Municipal, Sr. Marcelo A. Cascón. Colaboradores: Secretario de Gobierno, Sr. Jorge Franchini; Secretaria de Coordinación y Privada, Guillermina Alaniz. Sobre Tablas. .</w:t>
      </w:r>
      <w:r>
        <w:rPr>
          <w:rFonts w:eastAsia="MS Mincho;ＭＳ 明朝" w:cs="Times New Roman" w:ascii="Times New Roman" w:hAnsi="Times New Roman"/>
          <w:sz w:val="24"/>
          <w:shd w:fill="00FF00" w:val="clear"/>
        </w:rPr>
        <w:t xml:space="preserve"> Aprobado 4/11/10 Acta 954 (D-10-1503)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741/10</w:t>
      </w:r>
      <w:r>
        <w:rPr>
          <w:rFonts w:eastAsia="MS Mincho;ＭＳ 明朝" w:cs="Times New Roman" w:ascii="Times New Roman" w:hAnsi="Times New Roman"/>
          <w:sz w:val="24"/>
        </w:rPr>
        <w:t xml:space="preserve">: "Modificar Ordenanza 1618-CM-06". Aurtora: Concejal Laura Alves (CpD); Colaboradora: Patricia Rodríguez (Secretaria Bloque CpD). A Asesoría Letrada y a las comisiones de Turismo y de Gobierno y Legales. </w:t>
      </w:r>
      <w:r>
        <w:rPr>
          <w:rFonts w:eastAsia="MS Mincho;ＭＳ 明朝" w:cs="Times New Roman" w:ascii="Times New Roman" w:hAnsi="Times New Roman"/>
          <w:sz w:val="24"/>
          <w:shd w:fill="FFFF00" w:val="clear"/>
        </w:rPr>
        <w:t>RETIRADO ACTA 955/10 25/11/10.</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Declaración 742/10</w:t>
      </w:r>
      <w:r>
        <w:rPr>
          <w:rFonts w:eastAsia="MS Mincho;ＭＳ 明朝" w:cs="Times New Roman" w:ascii="Times New Roman" w:hAnsi="Times New Roman"/>
          <w:sz w:val="24"/>
        </w:rPr>
        <w:t>: "Declarar de interés municipal y educativo las XIII Jornadas Barilochenses de enfermería". Autor: Concejales Alfredo Martín y Silvia Paz (FpV-FG). Sobre Tablas. .</w:t>
      </w:r>
      <w:r>
        <w:rPr>
          <w:rFonts w:eastAsia="MS Mincho;ＭＳ 明朝" w:cs="Times New Roman" w:ascii="Times New Roman" w:hAnsi="Times New Roman"/>
          <w:sz w:val="24"/>
          <w:shd w:fill="00FF00" w:val="clear"/>
        </w:rPr>
        <w:t xml:space="preserve"> Aprobado 4/11/10 Acta 954 (D-10-1504)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743/10</w:t>
      </w:r>
      <w:r>
        <w:rPr>
          <w:rFonts w:eastAsia="MS Mincho;ＭＳ 明朝" w:cs="Times New Roman" w:ascii="Times New Roman" w:hAnsi="Times New Roman"/>
          <w:sz w:val="24"/>
        </w:rPr>
        <w:t>: "Aprobar convenio Municipalidad de San Carlos de Bariloche Universidad de Río Negro - Tan-CO, y; Autor: Intendente Marcelo Cascón; Colaborador: Jorge Franchini. A Asesoría Letrada y a la comisión de Gobierno y Legales.</w:t>
      </w:r>
      <w:r>
        <w:rPr>
          <w:rFonts w:eastAsia="MS Mincho;ＭＳ 明朝" w:cs="Times New Roman" w:ascii="Times New Roman" w:hAnsi="Times New Roman"/>
          <w:sz w:val="24"/>
          <w:shd w:fill="00FF00" w:val="clear"/>
        </w:rPr>
        <w:t xml:space="preserve"> Aprobado 16/12/10 Acta 957 (O-10-2125)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Comunicación 744/10</w:t>
      </w:r>
      <w:r>
        <w:rPr>
          <w:rFonts w:eastAsia="MS Mincho;ＭＳ 明朝" w:cs="Times New Roman" w:ascii="Times New Roman" w:hAnsi="Times New Roman"/>
          <w:sz w:val="24"/>
        </w:rPr>
        <w:t>: "Comunicar adhesión al Proyecto de Ley 343/10 de la Legislatura Provincia de Río Negro". Autor: Concejal Hugo R. Cejas (FpV-SUR); Iniciativa: Grupo Bienestar Animal Bariloche. Sobre Tablas. .</w:t>
      </w:r>
      <w:r>
        <w:rPr>
          <w:rFonts w:eastAsia="MS Mincho;ＭＳ 明朝" w:cs="Times New Roman" w:ascii="Times New Roman" w:hAnsi="Times New Roman"/>
          <w:sz w:val="24"/>
          <w:shd w:fill="00FF00" w:val="clear"/>
        </w:rPr>
        <w:t xml:space="preserve"> Aprobado 4/11/10 Acta 954 (D-10-694)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745/10</w:t>
      </w:r>
      <w:r>
        <w:rPr>
          <w:rFonts w:eastAsia="MS Mincho;ＭＳ 明朝" w:cs="Times New Roman" w:ascii="Times New Roman" w:hAnsi="Times New Roman"/>
          <w:sz w:val="24"/>
        </w:rPr>
        <w:t>: "Declarar de Interés Público Municipal Proyecto de Construcción de Terminal de Ómnibus Presentado por Entretenimiento Patagonia S.A." Autores: Concejales Laura Alves, Claudio Otano (CpD); Daniel Pardo (PPR); Silvana Camelli (PCcP); Lic. Ángel Darío Barriga (SUR-FpV). Colaboradora: Patricia Rodríguez (Secretaria bloque CpD). Sobre Tablas. .</w:t>
      </w:r>
      <w:r>
        <w:rPr>
          <w:rFonts w:eastAsia="MS Mincho;ＭＳ 明朝" w:cs="Times New Roman" w:ascii="Times New Roman" w:hAnsi="Times New Roman"/>
          <w:sz w:val="24"/>
          <w:shd w:fill="00FF00" w:val="clear"/>
        </w:rPr>
        <w:t xml:space="preserve"> Aprobado 4/11/10 Acta 954 (D-10-1505)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746/10</w:t>
      </w:r>
      <w:r>
        <w:rPr>
          <w:rFonts w:eastAsia="MS Mincho;ＭＳ 明朝" w:cs="Times New Roman" w:ascii="Times New Roman" w:hAnsi="Times New Roman"/>
          <w:sz w:val="24"/>
        </w:rPr>
        <w:t>: "Crear Sociedad denominada Cerro Catedral Sociedad Municipal". Autor: Intendente Municipal, Sr. Marcelo Cascón. Colaboradores: Secretario de Gobierno, Sr. Jorge Franchini. Sr. Carlos Aristegui y Ricardo Enrique Medrano Presidente Asesor y Letrado del ENRECAT (Ente Regulador de la Concesión del Cerro Catedral creado por Ley 3825 de la Provincia de Río Negro). A Asesoría Letrada y a las comisiones de Economía y de Gobierno y Legales.</w:t>
      </w:r>
      <w:r>
        <w:rPr>
          <w:rFonts w:eastAsia="MS Mincho;ＭＳ 明朝" w:cs="Times New Roman" w:ascii="Times New Roman" w:hAnsi="Times New Roman"/>
          <w:sz w:val="24"/>
          <w:szCs w:val="24"/>
          <w:shd w:fill="FF0000" w:val="clear"/>
        </w:rPr>
        <w:t xml:space="preserve"> RECHAZADO EL 11/07/11 ACTA 968/11..</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747/10</w:t>
      </w:r>
      <w:r>
        <w:rPr>
          <w:rFonts w:eastAsia="MS Mincho;ＭＳ 明朝" w:cs="Times New Roman" w:ascii="Times New Roman" w:hAnsi="Times New Roman"/>
          <w:sz w:val="24"/>
        </w:rPr>
        <w:t>: "Ampliación de Presupuesto reconducido 2010". Autor: Intendente Municipal, Sr. Marcelo Cascón. Colaboradores: Secretario de Gobierno, Sr.Jorge Franchini. Secretaria de Desarrollo Social, Sra. Norma Gómez y Secretario de Economía, Obras y Servicios Públicos, Cdor. Juan José Deco. A Asesoría Letrada y a las comisiones de Economía y Gobierno y Legales. A Asesoría Letrada y a las comisiones de Economía y de Gobierno y Legales.</w:t>
      </w:r>
      <w:r>
        <w:rPr>
          <w:rFonts w:eastAsia="MS Mincho;ＭＳ 明朝" w:cs="Times New Roman" w:ascii="Times New Roman" w:hAnsi="Times New Roman"/>
          <w:sz w:val="24"/>
          <w:shd w:fill="00FF00" w:val="clear"/>
        </w:rPr>
        <w:t xml:space="preserve"> Aprobado 16/12/10 Acta 957 (O-10-2126)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748/10</w:t>
      </w:r>
      <w:r>
        <w:rPr>
          <w:rFonts w:eastAsia="MS Mincho;ＭＳ 明朝" w:cs="Times New Roman" w:ascii="Times New Roman" w:hAnsi="Times New Roman"/>
          <w:sz w:val="24"/>
        </w:rPr>
        <w:t>: "Establecer la semana de acciones por la no violencia contra las mujeres". Autora. Concejal Lic. Arabela Carreras (FpV-SUR). Colaboradoras: Dra. Andrea Galaverna, Dra. Rosana González, Lic. Paula Rocha, Teresa Schunk (asesora Bloque SUR) Iniciativa: Comisión de Género del Foro Bariloche para la Educación Superior, las Ciencias, las Tecnologías y la Cultura. A Asesoría Letrada y a la comisión de Gobierno y Legales</w:t>
      </w:r>
      <w:r>
        <w:rPr>
          <w:rFonts w:eastAsia="MS Mincho;ＭＳ 明朝" w:cs="Times New Roman" w:ascii="Times New Roman" w:hAnsi="Times New Roman"/>
          <w:sz w:val="24"/>
          <w:shd w:fill="00FF00" w:val="clear"/>
        </w:rPr>
        <w:t xml:space="preserve"> Aprobado 25/11/10 Acta 955 (O-10-2099)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749/10</w:t>
      </w:r>
      <w:r>
        <w:rPr>
          <w:rFonts w:eastAsia="MS Mincho;ＭＳ 明朝" w:cs="Times New Roman" w:ascii="Times New Roman" w:hAnsi="Times New Roman"/>
          <w:sz w:val="24"/>
        </w:rPr>
        <w:t>: "Modificar la Ordenanza Nº 2030/10 - Creación de la Reserva Natural Urbana Lago Morenito y Laguna Ezquerra". Autora. Concejal Lic. Arabela Carreras (FpV-SUR). Colaboradora: Teresa Schunk (asesora Bloque SUR). Sobre tablas.</w:t>
      </w:r>
      <w:r>
        <w:rPr>
          <w:rFonts w:eastAsia="MS Mincho;ＭＳ 明朝" w:cs="Times New Roman" w:ascii="Times New Roman" w:hAnsi="Times New Roman"/>
          <w:sz w:val="24"/>
          <w:shd w:fill="00FF00" w:val="clear"/>
        </w:rPr>
        <w:t xml:space="preserve"> Aprobado 25/11/10 Acta 955 (O-10-2090)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750/10</w:t>
      </w:r>
      <w:r>
        <w:rPr>
          <w:rFonts w:eastAsia="MS Mincho;ＭＳ 明朝" w:cs="Times New Roman" w:ascii="Times New Roman" w:hAnsi="Times New Roman"/>
          <w:sz w:val="24"/>
        </w:rPr>
        <w:t xml:space="preserve">: "Aprobar Presupuesto Municipal para el año 2011". Autor: Intendente Municipal, Sr. Marcelo Cascón. Colaboradores: Secretario de Gobierno, Sr. Jorge Franchini. Secretario de Obras y Servicios Públicos, Cdor. Juan José Deco. Directora General de Ingresos Públicos, Cdra. Fabiola Scandroglio y Directora General de Hacienda, Hebe R. Book. A Asesoría Letrada y a las comisiones de Economía y de Gobierno y Legales. </w:t>
      </w:r>
      <w:r>
        <w:rPr>
          <w:rFonts w:eastAsia="MS Mincho;ＭＳ 明朝" w:cs="Times New Roman" w:ascii="Times New Roman" w:hAnsi="Times New Roman"/>
          <w:sz w:val="24"/>
          <w:shd w:fill="00FF00" w:val="clear"/>
        </w:rPr>
        <w:t>Aprobado 16/12/10 Acta 957 (O-10-2121)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751/10</w:t>
      </w:r>
      <w:r>
        <w:rPr>
          <w:rFonts w:eastAsia="MS Mincho;ＭＳ 明朝" w:cs="Times New Roman" w:ascii="Times New Roman" w:hAnsi="Times New Roman"/>
          <w:sz w:val="24"/>
        </w:rPr>
        <w:t>: "Adherir al Día Mundial del Urbanismo 8 de Noviembre". Autor: Concejal Daniel Federico Pardo (PPR); Iniciativa: Juan José Paternó. Sobre tablas. .</w:t>
      </w:r>
      <w:r>
        <w:rPr>
          <w:rFonts w:eastAsia="MS Mincho;ＭＳ 明朝" w:cs="Times New Roman" w:ascii="Times New Roman" w:hAnsi="Times New Roman"/>
          <w:sz w:val="24"/>
          <w:shd w:fill="00FF00" w:val="clear"/>
        </w:rPr>
        <w:t xml:space="preserve"> Aprobado 4/11/10 Acta 954 (O-10-2091)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suppressAutoHyphens w:val="true"/>
        <w:bidi w:val="0"/>
        <w:jc w:val="both"/>
        <w:rPr/>
      </w:pPr>
      <w:r>
        <w:rPr>
          <w:rFonts w:eastAsia="MS Mincho;ＭＳ 明朝" w:cs="Times New Roman" w:ascii="Times New Roman" w:hAnsi="Times New Roman"/>
          <w:b/>
          <w:sz w:val="24"/>
          <w:u w:val="single"/>
        </w:rPr>
        <w:t>Proyecto de Declaración 752/10</w:t>
      </w:r>
      <w:r>
        <w:rPr/>
        <w:t>: "</w:t>
      </w:r>
      <w:r>
        <w:rPr>
          <w:rFonts w:eastAsia="MS Mincho;ＭＳ 明朝" w:cs="Times New Roman" w:ascii="Times New Roman" w:hAnsi="Times New Roman"/>
          <w:color w:val="auto"/>
          <w:sz w:val="24"/>
          <w:lang w:eastAsia="zh-CN" w:bidi="ar-SA"/>
        </w:rPr>
        <w:t>Declarar de interés municipal y comunitario al 4to. Encuentro Patagónico de Terapia Intensiva". Autor: Concejal Hugo Cejas (Sur-FpV). Colaborador: Guillermo Corbella. Se solicitará su retiro por haberse emitido la Resolución  447-PCM-10. Aprobado 4/11/10 Acta 954 (O-10-2090).</w:t>
      </w:r>
      <w:r>
        <w:rPr>
          <w:rFonts w:eastAsia="MS Mincho;ＭＳ 明朝" w:cs="Times New Roman" w:ascii="Times New Roman" w:hAnsi="Times New Roman"/>
          <w:b/>
          <w:color w:val="000000"/>
          <w:sz w:val="24"/>
          <w:u w:val="single"/>
          <w:shd w:fill="FFFF00" w:val="clear"/>
          <w:lang w:eastAsia="zh-CN" w:bidi="ar-SA"/>
        </w:rPr>
        <w:t xml:space="preserve"> RETIRADO el 25/11/10. Acta 935/10</w:t>
      </w:r>
      <w:r>
        <w:rPr>
          <w:rFonts w:eastAsia="MS Mincho;ＭＳ 明朝" w:cs="Times New Roman" w:ascii="Times New Roman" w:hAnsi="Times New Roman"/>
          <w:b/>
          <w:color w:val="FF0000"/>
          <w:sz w:val="24"/>
          <w:szCs w:val="24"/>
          <w:highlight w:val="cyan"/>
          <w:u w:val="single"/>
          <w:shd w:fill="FFFF00" w:val="clear"/>
          <w:lang w:val="es-MX" w:eastAsia="zh-CN" w:bidi="ar-SA"/>
        </w:rPr>
        <w:tab/>
        <w:t>LIBRO 74</w:t>
      </w:r>
    </w:p>
    <w:p>
      <w:pPr>
        <w:pStyle w:val="Textosinformato"/>
        <w:widowControl/>
        <w:suppressAutoHyphens w:val="true"/>
        <w:bidi w:val="0"/>
        <w:jc w:val="both"/>
        <w:rPr>
          <w:rFonts w:ascii="Times New Roman" w:hAnsi="Times New Roman" w:eastAsia="MS Mincho;ＭＳ 明朝" w:cs="Times New Roman"/>
          <w:color w:val="000000"/>
          <w:sz w:val="24"/>
          <w:shd w:fill="FFFF00" w:val="clear"/>
          <w:lang w:eastAsia="zh-CN" w:bidi="ar-SA"/>
        </w:rPr>
      </w:pPr>
      <w:r>
        <w:rPr>
          <w:rFonts w:eastAsia="MS Mincho;ＭＳ 明朝" w:cs="Times New Roman" w:ascii="Times New Roman" w:hAnsi="Times New Roman"/>
          <w:color w:val="000000"/>
          <w:sz w:val="24"/>
          <w:shd w:fill="FFFF00" w:val="clear"/>
          <w:lang w:eastAsia="zh-CN" w:bidi="ar-SA"/>
        </w:rPr>
      </w:r>
    </w:p>
    <w:p>
      <w:pPr>
        <w:pStyle w:val="Textosinformato"/>
        <w:jc w:val="both"/>
        <w:rPr/>
      </w:pPr>
      <w:r>
        <w:rPr>
          <w:rFonts w:eastAsia="MS Mincho;ＭＳ 明朝" w:cs="Times New Roman" w:ascii="Times New Roman" w:hAnsi="Times New Roman"/>
          <w:b/>
          <w:sz w:val="24"/>
          <w:u w:val="single"/>
        </w:rPr>
        <w:t>Proyecto de Comunicación 753/10</w:t>
      </w:r>
      <w:r>
        <w:rPr>
          <w:rFonts w:eastAsia="MS Mincho;ＭＳ 明朝" w:cs="Times New Roman" w:ascii="Times New Roman" w:hAnsi="Times New Roman"/>
          <w:sz w:val="24"/>
        </w:rPr>
        <w:t>: "Solicitar se denomine a la Ruta Nacional Nº 23 con el nombre de Dr. Néstor Carlos Kirchner". Autora: Concejal Silvana Camelli (PCcP). Colaborador: Norberto Camelli (Secretario Bloque PCcP). Sobre tablas</w:t>
      </w:r>
      <w:r>
        <w:rPr>
          <w:rFonts w:eastAsia="MS Mincho;ＭＳ 明朝" w:cs="Times New Roman" w:ascii="Times New Roman" w:hAnsi="Times New Roman"/>
          <w:sz w:val="24"/>
          <w:shd w:fill="00FF00" w:val="clear"/>
        </w:rPr>
        <w:t xml:space="preserve"> Aprobado 25/11/10 Acta 955 (C-10-695)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754/10</w:t>
      </w:r>
      <w:r>
        <w:rPr>
          <w:rFonts w:eastAsia="MS Mincho;ＭＳ 明朝" w:cs="Times New Roman" w:ascii="Times New Roman" w:hAnsi="Times New Roman"/>
          <w:sz w:val="24"/>
        </w:rPr>
        <w:t>: "Carné único de choferes habilitados – Abrogar Ordenanza 2006-CM-09 y Ordenanza 1629-CM-06". Autores: Concejales Lic. Darío Barriga (Sur-FpV) y Francisco De Cesare (PS). Colaboradores: Carlos Catini, Adolfo Alejandro Sepúlveda Descouvieres; Darío Loncón y Bárbara Arenas. A Asesoría Letrada y a las comisiones de Servicios, Tránsito y Transporte y de Gobierno y Legales.</w:t>
      </w:r>
      <w:r>
        <w:rPr>
          <w:rFonts w:eastAsia="MS Mincho;ＭＳ 明朝" w:cs="Times New Roman" w:ascii="Times New Roman" w:hAnsi="Times New Roman"/>
          <w:sz w:val="24"/>
          <w:shd w:fill="00FF00" w:val="clear"/>
        </w:rPr>
        <w:t xml:space="preserve"> Aprobado 14/04/11 Acta 961 (O-11-2151)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755/10</w:t>
      </w:r>
      <w:r>
        <w:rPr>
          <w:rFonts w:eastAsia="MS Mincho;ＭＳ 明朝" w:cs="Times New Roman" w:ascii="Times New Roman" w:hAnsi="Times New Roman"/>
          <w:sz w:val="24"/>
        </w:rPr>
        <w:t>: "Apruébese el convenio marco y el convenio específico con la Comisión Nacional de Tierras para el Hábitat Social "Padre Carlos Mugica" de la Jefatura de Gabinete de Ministro; modifíquese el Presupuesto Municipal del año vigente". Autor: Intendente Municipal, Marcelo Cascón. Colaboradores: Secretario de Gobierno, Jorge Franchini; Secretaria de Planeamiento y Medio Ambiente, Arq. Fabiela Orlandi e Instituto Municipal de Tierra y Vivienda para el Hábitat Social. A Asesoría Letrada y a la comisión de Gobierno y Legales.</w:t>
      </w:r>
      <w:r>
        <w:rPr>
          <w:rFonts w:eastAsia="MS Mincho;ＭＳ 明朝" w:cs="Times New Roman" w:ascii="Times New Roman" w:hAnsi="Times New Roman"/>
          <w:sz w:val="24"/>
          <w:shd w:fill="00FF00" w:val="clear"/>
        </w:rPr>
        <w:t xml:space="preserve"> Aprobado 16/12/10 Acta 957 (O-10-2127)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Declaración 756/10</w:t>
      </w:r>
      <w:r>
        <w:rPr>
          <w:rFonts w:eastAsia="MS Mincho;ＭＳ 明朝" w:cs="Times New Roman" w:ascii="Times New Roman" w:hAnsi="Times New Roman"/>
          <w:sz w:val="24"/>
        </w:rPr>
        <w:t>: "Declarar evento de interés municipal y comunitario Jornada Día Internacional de Personas con Discapacidad". Autores: Concejales Lic. Darío Barriga y Lic. Arabela Carreras (SUR-FpV). Sobre tablas..</w:t>
      </w:r>
      <w:r>
        <w:rPr>
          <w:rFonts w:eastAsia="MS Mincho;ＭＳ 明朝" w:cs="Times New Roman" w:ascii="Times New Roman" w:hAnsi="Times New Roman"/>
          <w:sz w:val="24"/>
          <w:shd w:fill="00FF00" w:val="clear"/>
        </w:rPr>
        <w:t xml:space="preserve"> Aprobado 25/11/10 Acta 955 (D-10-1508)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Declaración 757/10</w:t>
      </w:r>
      <w:r>
        <w:rPr>
          <w:rFonts w:eastAsia="MS Mincho;ＭＳ 明朝" w:cs="Times New Roman" w:ascii="Times New Roman" w:hAnsi="Times New Roman"/>
          <w:sz w:val="24"/>
        </w:rPr>
        <w:t>: "Declarar evento de interés municipal y cultural Programa Federal Boomerang Art Coaching". Autor: Concejal Lic. Darío Barriga (Sur-FpV). Sobre tablas.</w:t>
      </w:r>
      <w:r>
        <w:rPr>
          <w:rFonts w:eastAsia="MS Mincho;ＭＳ 明朝" w:cs="Times New Roman" w:ascii="Times New Roman" w:hAnsi="Times New Roman"/>
          <w:sz w:val="24"/>
          <w:shd w:fill="00FF00" w:val="clear"/>
        </w:rPr>
        <w:t xml:space="preserve"> Aprobado 25/11/10 Acta 955 (D-10-1507)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Declaración 758/10</w:t>
      </w:r>
      <w:r>
        <w:rPr>
          <w:rFonts w:eastAsia="MS Mincho;ＭＳ 明朝" w:cs="Times New Roman" w:ascii="Times New Roman" w:hAnsi="Times New Roman"/>
          <w:sz w:val="24"/>
        </w:rPr>
        <w:t>: "Declarar de interés cultural y turístico evento "Araucanía Jazz Festival". Autor: Intendente Municipal, Marcelo Cascón. Colaboradores: Secretaria de Coordinación y Privada, Guillermina Alaniz; Secretario de Gobierno, Jorge Franchini; Subsecretaria de Cultura, Lic. María Victoria Arroyo Menéndez y Jefa Departamento de Espectáculos y Exposiciones, Natalia Pacheco. Sobre tablas.</w:t>
      </w:r>
      <w:r>
        <w:rPr>
          <w:rFonts w:eastAsia="MS Mincho;ＭＳ 明朝" w:cs="Times New Roman" w:ascii="Times New Roman" w:hAnsi="Times New Roman"/>
          <w:sz w:val="24"/>
          <w:shd w:fill="00FF00" w:val="clear"/>
        </w:rPr>
        <w:t xml:space="preserve"> Aprobado 25/11/10 Acta 955 (D-10-1509)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759/10</w:t>
      </w:r>
      <w:r>
        <w:rPr>
          <w:rFonts w:eastAsia="MS Mincho;ＭＳ 明朝" w:cs="Times New Roman" w:ascii="Times New Roman" w:hAnsi="Times New Roman"/>
          <w:sz w:val="24"/>
        </w:rPr>
        <w:t xml:space="preserve">: "Prevención y erradicación de la violencia laboral en el ámbito municipal de Bariloche". Autores: Concejales Dr. Darío Rodríguez Duch (ARI) y Daniel Pardo (PPR). Colaboradores: Vecinos por la Carta; Red de Facilitadores de San Carlos de Bariloche; Lic. Ana Ochoa Castellanos (Boque ARI) y Dr. Agustín Martin (Bloque PPR). A Asesoría Letrada y a las comisiones de Acción Social y de Gobierno y Legales. </w:t>
      </w:r>
      <w:r>
        <w:rPr>
          <w:rFonts w:eastAsia="MS Mincho;ＭＳ 明朝" w:cs="Times New Roman" w:ascii="Times New Roman" w:hAnsi="Times New Roman"/>
          <w:sz w:val="24"/>
          <w:shd w:fill="00FF00" w:val="clear"/>
        </w:rPr>
        <w:t>Aprobado 02/12/11. Acta 974/11 (O-11-2245).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760/10</w:t>
      </w:r>
      <w:r>
        <w:rPr>
          <w:rFonts w:eastAsia="MS Mincho;ＭＳ 明朝" w:cs="Times New Roman" w:ascii="Times New Roman" w:hAnsi="Times New Roman"/>
          <w:sz w:val="24"/>
        </w:rPr>
        <w:t>: "Comunicar Gobernador Río Negro necesidad creación Gabinete Criminológico en Centro Penitenciario III". Autores: Concejales Lic. Arabela Carreras, Lic. Darío Barriga (Sur-FpV); Prof. Alfredo Martín, Silvia Paz (FG-FpV); Laura Alves, Claudio Otano (CpD); Dr. Darío Rodríguez Duch (ARI); Silvana Camelli (PCcP); Francisco De Cesare (PS) y Daniel Pardo (PPR). Colaboradora: Sra. Teresa Schunk (SUR-FpV). Sobre tablas.</w:t>
      </w:r>
      <w:r>
        <w:rPr>
          <w:rFonts w:eastAsia="MS Mincho;ＭＳ 明朝" w:cs="Times New Roman" w:ascii="Times New Roman" w:hAnsi="Times New Roman"/>
          <w:sz w:val="24"/>
          <w:shd w:fill="00FF00" w:val="clear"/>
        </w:rPr>
        <w:t xml:space="preserve"> Aprobado 25/11/10 Acta 955 (C-10-696)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Comunicación 761/10</w:t>
      </w:r>
      <w:r>
        <w:rPr>
          <w:rFonts w:eastAsia="MS Mincho;ＭＳ 明朝" w:cs="Times New Roman" w:ascii="Times New Roman" w:hAnsi="Times New Roman"/>
          <w:sz w:val="24"/>
        </w:rPr>
        <w:t>:"Comunicar al Embajador de la República del Paraguay necesidad de representación diplomática en San Carlos de Bariloche". Autores: Concejales Lic. Darío Barriga, Lic. Arabela Carreras (SUR-FpV); Claudio Otano (CpD); Daniel Pardo (PPR); Silvana Camelli (CcP) y Francisco De Cesare (PS). Colaboradores: Sr. Diego Puente, Jefe Delegación Bariloche Dirección Nacional de Migraciones y Prof. René Barriga. Sobre tablas.</w:t>
      </w:r>
      <w:r>
        <w:rPr>
          <w:rFonts w:eastAsia="MS Mincho;ＭＳ 明朝" w:cs="Times New Roman" w:ascii="Times New Roman" w:hAnsi="Times New Roman"/>
          <w:sz w:val="24"/>
          <w:shd w:fill="00FF00" w:val="clear"/>
        </w:rPr>
        <w:t xml:space="preserve"> Aprobado 25/11/10 Acta 955 (C-10-697)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762/10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educativo y cultural a la campaña "Infancia hoy". Autor: Concejal Dr. Darío Rodríguez Duch (ARI). Colaboradoras: Lic. Ana Ochoa Castellanos y Cristina Painefil (CC ARI). Sobre tablas.</w:t>
      </w:r>
      <w:r>
        <w:rPr>
          <w:rFonts w:eastAsia="MS Mincho;ＭＳ 明朝" w:cs="Times New Roman" w:ascii="Times New Roman" w:hAnsi="Times New Roman"/>
          <w:sz w:val="24"/>
          <w:shd w:fill="00FF00" w:val="clear"/>
        </w:rPr>
        <w:t xml:space="preserve"> Aprobado 09/12/10 Acta 956 (D-10-1511)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763/10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convenio Municipalidad de Bariloche con Comisión Asesora para la Integración Personas Discapacitadas". Autor: Intendente Municipal, Marcelo Cascón. Colaborador: Secretario de Gobierno, Jorge Franchini. A Asesoría Letrada y las comisiones de Acción Social y de Gobierno y Legales.</w:t>
      </w:r>
      <w:r>
        <w:rPr>
          <w:rFonts w:eastAsia="MS Mincho;ＭＳ 明朝" w:cs="Times New Roman" w:ascii="Times New Roman" w:hAnsi="Times New Roman"/>
          <w:sz w:val="24"/>
          <w:szCs w:val="24"/>
          <w:shd w:fill="00FF00" w:val="clear"/>
        </w:rPr>
        <w:t xml:space="preserve"> Aprobado 11/07/11. Acta 968 (O-11-2195).</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764/10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"Obra potenciación en el Gasoducto Cordillerano Provincia de Río Negro". Autor: Intendente Municipal, Marcelo Cascón. Colaboradores: Secretario de Obras y Servicios Públicos, Arq. Gabriel Cazalá;  Secretario de Gobierno, Jorge Franchini y Directora General de Control de Gestión, Lic. Luisa Hoffman. Sobre tablas. </w:t>
      </w:r>
      <w:r>
        <w:rPr>
          <w:rFonts w:eastAsia="MS Mincho;ＭＳ 明朝" w:cs="Times New Roman" w:ascii="Times New Roman" w:hAnsi="Times New Roman"/>
          <w:sz w:val="24"/>
          <w:shd w:fill="00FF00" w:val="clear"/>
        </w:rPr>
        <w:t>Aprobado 09/12/10 Acta 956 (O-10-2113)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765/10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"Aceptar donación elementos de computación a Biblioteca Municipal de Sra. Aurora Menéndez". Autor: Intendente Municipal, Marcelo Cascón. Colaboradores: Secretaria Coordinación y Privada, Guillermina Alaniz; Secretario de Gobierno, Jorge Franchini; Subsecretaria de Cultura, Lic. María Victoria Arroyo Menéndez y Jefa Departamento de Espectáculos y Exposiciones, Natalia Pacheco. Sobre tablas.</w:t>
      </w:r>
      <w:r>
        <w:rPr>
          <w:rFonts w:eastAsia="MS Mincho;ＭＳ 明朝" w:cs="Times New Roman" w:ascii="Times New Roman" w:hAnsi="Times New Roman"/>
          <w:sz w:val="24"/>
          <w:shd w:fill="00FF00" w:val="clear"/>
        </w:rPr>
        <w:t xml:space="preserve"> Aprobado 09/12/10 Acta 956 (O-10-2114)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766/10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Ordenanza 1893-CM-09. Ceder en comodato parcela 1G DC 19 C2 S:D, Q:38". Autor: Intendente Municipal, Marcelo Cascón. Colaboradores: Secretaria Coordinación y Privada, Guillermina Alaniz; Secretario de Gobierno, Jorge Franchini y Directora General de Control de Gestión, Lic. Luisa Hoffman. A Asesoría Letrada y a las comisiones  de Obras y Planeamiento y de  Gobierno y Legales.</w:t>
      </w:r>
      <w:r>
        <w:rPr>
          <w:rFonts w:eastAsia="MS Mincho;ＭＳ 明朝" w:cs="Times New Roman" w:ascii="Times New Roman" w:hAnsi="Times New Roman"/>
          <w:sz w:val="24"/>
          <w:szCs w:val="24"/>
          <w:shd w:fill="FF0000" w:val="clear"/>
        </w:rPr>
        <w:t xml:space="preserve"> RECHAZADO - </w:t>
      </w:r>
      <w:r>
        <w:rPr>
          <w:rFonts w:eastAsia="MS Mincho;ＭＳ 明朝" w:cs="Times New Roman" w:ascii="Times New Roman" w:hAnsi="Times New Roman"/>
          <w:sz w:val="24"/>
          <w:szCs w:val="24"/>
          <w:shd w:fill="FF0000" w:val="clear"/>
          <w:lang w:val="es-MX"/>
        </w:rPr>
        <w:t>Acta 972/11 del 27/10/11.</w:t>
      </w:r>
      <w:r>
        <w:rPr>
          <w:rFonts w:eastAsia="MS Mincho;ＭＳ 明朝" w:cs="Times New Roman" w:ascii="Times New Roman" w:hAnsi="Times New Roman"/>
          <w:sz w:val="24"/>
        </w:rPr>
        <w:t xml:space="preserve"> </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767/10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"Reconocimiento jurisdicción y otorgamiento de personería jurídica municipal a la Junta Vecinal Cerro Catedral". Autor: Intendente Municipal, Marcelo Cascón. Colaboradores: Secretario de Gobierno, Jorge Franchini y Equipo de Trabajo de la Dirección de Juntas Vecinales. A Asesoría Letrada y a las comisiones de Obras y Planeamiento y Gobierno y Legales.</w:t>
      </w:r>
      <w:r>
        <w:rPr>
          <w:rFonts w:eastAsia="MS Mincho;ＭＳ 明朝" w:cs="Times New Roman" w:ascii="Times New Roman" w:hAnsi="Times New Roman"/>
          <w:sz w:val="24"/>
          <w:szCs w:val="24"/>
          <w:shd w:fill="00FF00" w:val="clear"/>
        </w:rPr>
        <w:t xml:space="preserve"> Aprobado 11/07/11. Acta 968 (O-11-2196).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768/10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"Compensación de deudas en concepto de servicios municipales y gasoducto con entrega de 30 lotes". Autor: Intendente Municipal, Marcelo Cascón; Colaboradores: Secretario de Gobierno, Jorge Franchini y Comisión General de Transacciones. A Asesoría Letrada y a las comisiones de Obras y Planeamiento y Gobierno y Legales. (</w:t>
      </w:r>
      <w:r>
        <w:rPr>
          <w:rFonts w:eastAsia="MS Mincho;ＭＳ 明朝" w:cs="Times New Roman" w:ascii="Times New Roman" w:hAnsi="Times New Roman"/>
          <w:sz w:val="24"/>
          <w:shd w:fill="FF0000" w:val="clear"/>
        </w:rPr>
        <w:t>Rechazado acta 974/11 2/12/11</w:t>
      </w:r>
      <w:r>
        <w:rPr>
          <w:rFonts w:eastAsia="MS Mincho;ＭＳ 明朝" w:cs="Times New Roman" w:ascii="Times New Roman" w:hAnsi="Times New Roman"/>
          <w:b/>
          <w:color w:val="FF0000"/>
          <w:sz w:val="24"/>
          <w:szCs w:val="24"/>
          <w:highlight w:val="cyan"/>
          <w:shd w:fill="FFFF00" w:val="clear"/>
          <w:lang w:val="es-MX"/>
        </w:rPr>
        <w:tab/>
        <w:t>LIBRO 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769/10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llamado a licitación pública construcción planta compresora en el Gasoducto Patagónico Prov. Chubut". Autor: Intendente Municipal, Marcelo Cascón. Colaboradores: Secretario de Obras y Servicios Públicos, Arq. Gabriel Cazalá; Secretario de Economía, Juan José Decó; Secretario de Gobierno, Jorge Franchini; Directora General de Control de Gestión, Lic. Luisa Hoffmann. Sobre tablas.</w:t>
      </w:r>
      <w:r>
        <w:rPr>
          <w:rFonts w:eastAsia="MS Mincho;ＭＳ 明朝" w:cs="Times New Roman" w:ascii="Times New Roman" w:hAnsi="Times New Roman"/>
          <w:sz w:val="24"/>
          <w:shd w:fill="00FF00" w:val="clear"/>
        </w:rPr>
        <w:t xml:space="preserve"> Aprobado 09/12/10 Acta 956 (O-10-2115)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770/10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Ordenanza 1811-CM-08 y Ordenanza 1812-CM-08". Autor: Intendente Municipal, Marcelo Cascón. Colaboradores: Secretaria de Coordinación y Privada, Guillermina Alaniz; Secretario de Gobierno, Jorge Franchini; Secretario de Economía, Juan José Deco; Directora General de Control de Gestión, Luisa Hoffmann. A Asesoría Letrada y a las comisiones de Economía y Gobierno y Legales. .</w:t>
      </w:r>
      <w:r>
        <w:rPr>
          <w:rFonts w:eastAsia="MS Mincho;ＭＳ 明朝" w:cs="Times New Roman" w:ascii="Times New Roman" w:hAnsi="Times New Roman"/>
          <w:sz w:val="24"/>
          <w:shd w:fill="00FF00" w:val="clear"/>
        </w:rPr>
        <w:t xml:space="preserve"> Aprobado 02/05/11 Acta 962/11 (O-11-2161)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771/10</w:t>
      </w:r>
      <w:r>
        <w:rPr>
          <w:rFonts w:eastAsia="MS Mincho;ＭＳ 明朝" w:cs="Times New Roman" w:ascii="Times New Roman" w:hAnsi="Times New Roman"/>
          <w:sz w:val="24"/>
        </w:rPr>
        <w:t>: "Destinar parcela 19-2-F-028-01 construcción Terminal de Ómnibus, Espacio Verde. Abrogar Ordenanza 1848-CM-08". Autores: Concejales Prof. Alfredo Martín y Silvia Paz (FG-FpV). Colaborador: Arq. Carlos Valeri.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772/10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municipal, educativo y cultural al taller "Sin Remedio" sobre uso indebido de medicamentos". Autor: Concejal Dr. Darío Rodríguez Duch, (ARI). Colaboradoras: Lic. Ana Ochoa Castellanos, Asesora Bloque (CC-ARI) y Cristina Painefil, secretaria Bloque (CC-ARI). Sobre tablas.</w:t>
      </w:r>
      <w:r>
        <w:rPr>
          <w:rFonts w:eastAsia="MS Mincho;ＭＳ 明朝" w:cs="Times New Roman" w:ascii="Times New Roman" w:hAnsi="Times New Roman"/>
          <w:sz w:val="24"/>
          <w:shd w:fill="00FF00" w:val="clear"/>
        </w:rPr>
        <w:t xml:space="preserve"> Aprobado 09/12/10 Acta 956 (D-10-1512)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773/10</w:t>
      </w:r>
      <w:r>
        <w:rPr>
          <w:rFonts w:eastAsia="MS Mincho;ＭＳ 明朝" w:cs="Times New Roman" w:ascii="Times New Roman" w:hAnsi="Times New Roman"/>
          <w:sz w:val="24"/>
        </w:rPr>
        <w:t xml:space="preserve">: "Declarar de interés social y aprobar planteo urbanístico 110 viviendas - Barrio Las Victorias". Autor: Intendente Municipal, Marcelo Cascón. Colaboradores: Secretaria de Planeamiento y Medio Ambiente, Arq. Fabiela Orlandi; Secretario de Gobierno, Jorge Franchini; Subsecretaria de Gestión Urbana, Arq. Estela Arias y Director del Instituto Municipal de Tierra y Vivienda para el Hábitat Social, Oscar Zamora. A Asesoría Letrada y a las comisiones de Obras y Planeamiento y de Gobierno y Legales. </w:t>
      </w:r>
      <w:r>
        <w:rPr>
          <w:rFonts w:eastAsia="MS Mincho;ＭＳ 明朝" w:cs="Times New Roman" w:ascii="Times New Roman" w:hAnsi="Times New Roman"/>
          <w:sz w:val="24"/>
          <w:shd w:fill="00FF00" w:val="clear"/>
        </w:rPr>
        <w:t>Aprobado 29/12/10 Acta 958 (O-10-2129)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774/10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social, aprobar parámetros urbanísticos y autorizar planteo urbanístico parcela 19-2-P-003-1B". Autor: Intendente Municipal, Marcelo Cascón. Colaboradores: Secretaria de Planeamiento y Medio Ambiente, Arq. Fabiela Orlandi; Secretario de Gobierno, Jorge Franchini; Subsecretaria de Gestión Urbana, Arq. Estela Arias y Director del Instituto Municipal de Tierra y Vivienda para el Hábitat Social, Oscar Zamora. A Asesoría Letrada y a las comisiones de Obras y Planeamiento y de Gobierno y Legales. </w:t>
      </w:r>
      <w:r>
        <w:rPr>
          <w:rFonts w:eastAsia="MS Mincho;ＭＳ 明朝" w:cs="Times New Roman" w:ascii="Times New Roman" w:hAnsi="Times New Roman"/>
          <w:sz w:val="24"/>
          <w:shd w:fill="00FF00" w:val="clear"/>
        </w:rPr>
        <w:t>Aprobado 29/12/10 Acta 958 (O-10-2130)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775/10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del Registro Municipal de Comunidades Indígenas". Autora: Concejal Lic. Arabela Carreras (FpV-SUR). Colaboradora: Sra. Teresa Schunk (Secretaria Bloque FpV-SUR). Iniciativa: Elcira Giménez Añual. A Asesoría Letrada y a la comisión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776/10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deportivo y municipal Carrera de Aventura "4 Refugios". Autor: Concejal Lic. Ángel Darío Barriga. Iniciativa: Club Andino Bariloche. Sobre tablas. .</w:t>
      </w:r>
      <w:r>
        <w:rPr>
          <w:rFonts w:eastAsia="MS Mincho;ＭＳ 明朝" w:cs="Times New Roman" w:ascii="Times New Roman" w:hAnsi="Times New Roman"/>
          <w:sz w:val="24"/>
          <w:shd w:fill="00FF00" w:val="clear"/>
        </w:rPr>
        <w:t xml:space="preserve"> Aprobado 16/12/10 Acta 957 (D-10-1513)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777/10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de la Reserva Natural Urbana "Las Cartas". Autores: Concejales Prof. Alfredo Martín (FG-FpV); Lic. Arabela Carreras (FpV-SUR) y Dr. Darío Rodríguez Duch (ARI). Iniciativa: Junta Vecinal Colonia Suiza, Subcomisión Protectora Barrio Las Cartas; Asociación Árbol de Pie y Grupo de Planificación Sustentable (GPS). Colaboradores: María Alejandra Foppoli (Subcomisión Protectora Barrio Las Cartas); Arq. Norberto Javier Rodríguez  (Grupo de Planificación Sustentable); Ing. Marcos Ferrero  (Asociación Civil Árbol de Pie); Lic. Ana Ochoa Castellanos (Asesora Bloque CC-ARI); Teresa Schunk (Asesora Bloque SUR) y Claudia Contreras (Asesora Bloque FG). A Asesoría Letrada y a las comisiones de Obras y Planeamiento y de Gobierno y Legales. </w:t>
      </w:r>
      <w:r>
        <w:rPr>
          <w:rFonts w:eastAsia="MS Mincho;ＭＳ 明朝" w:cs="Times New Roman" w:ascii="Times New Roman" w:hAnsi="Times New Roman"/>
          <w:sz w:val="24"/>
          <w:shd w:fill="00FF00" w:val="clear"/>
        </w:rPr>
        <w:t>Aprobado 02/12/12. Acta 974/11 (O-11-2246).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778/10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"Promoción y fomento de la construcción con métodos naturales en el ámbito municipal". Autor: Concejal Dr. Darío Rodríguez Duch (ARI). Iniciativa: Asociación Faro Verde de San Carlos de Bariloche. Colaboradores: Carlos Fernández, María Larraburu, Arq. Álvaro del Villar y Arq. Enrique Vaquer (Asociación Faro Verde); Lic. Ana Ochoa Castellanos (Asesora Bloque CC-ARI); Arq. Marina Zorzoli (Unidad Coordinadora: Bloque ARI) y Luis Alfredo Martín (Delegación Colegio de Arquitectos de El Bolsón). A Asesoría Letrada y a las comisiones de Acción Social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779/10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compra por compensación maquinarias para la Delegación Municipal Cerro Catedral". Autor: Secretario de Gobierno, Jorge Franchini a/c Despacho Intendencia.  Colaboradores: Secretario de Economía, Cdor. Juan José Deco y Comisión de Transacciones. Sobre tablas. </w:t>
      </w:r>
      <w:r>
        <w:rPr>
          <w:rFonts w:eastAsia="MS Mincho;ＭＳ 明朝" w:cs="Times New Roman" w:ascii="Times New Roman" w:hAnsi="Times New Roman"/>
          <w:sz w:val="24"/>
          <w:shd w:fill="00FF00" w:val="clear"/>
        </w:rPr>
        <w:t>Aprobado 16/12/10 Acta 957 (O-10-2128)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780/10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convenio entre el Departamento Ejecutivo Municipal y la Sra. Carola Jezabel Breide". Autor: Secretario de Gobierno, Jorge Franchini a/c Despacho Intendencia.  Colaboradores: Secretaria de Planeamiento y Medio Ambiente, Arq. Fabiela Orlandi y Comisión de Transacciones. A Asesoría Letrada y a la comisión de Gobierno y Legales.</w:t>
      </w:r>
      <w:r>
        <w:rPr>
          <w:rFonts w:eastAsia="MS Mincho;ＭＳ 明朝" w:cs="Times New Roman" w:ascii="Times New Roman" w:hAnsi="Times New Roman"/>
          <w:sz w:val="24"/>
          <w:shd w:fill="00FF00" w:val="clear"/>
        </w:rPr>
        <w:t xml:space="preserve"> Aprobado 14/04/11 Acta 961 (O-11-2152)</w:t>
      </w:r>
      <w:r>
        <w:rPr>
          <w:rFonts w:eastAsia="MS Mincho;ＭＳ 明朝" w:cs="Times New Roman" w:ascii="Times New Roman" w:hAnsi="Times New Roman"/>
          <w:sz w:val="24"/>
        </w:rPr>
        <w:t>.</w:t>
      </w:r>
      <w:r>
        <w:rPr>
          <w:rFonts w:eastAsia="MS Mincho;ＭＳ 明朝" w:cs="Times New Roman" w:ascii="Times New Roman" w:hAnsi="Times New Roman"/>
          <w:sz w:val="24"/>
          <w:shd w:fill="FFFF00" w:val="clear"/>
        </w:rPr>
        <w:t>Vetada por Resolución 1306-I-11. ACTA 964/11 – 01/06/11 – SE ACEPTO EL VETO – ORDENANZA NO VIGENTE.</w:t>
      </w:r>
      <w:r>
        <w:rPr>
          <w:rFonts w:eastAsia="MS Mincho;ＭＳ 明朝" w:cs="Times New Roman" w:ascii="Times New Roman" w:hAnsi="Times New Roman"/>
          <w:b/>
          <w:color w:val="FF0000"/>
          <w:sz w:val="24"/>
          <w:szCs w:val="24"/>
          <w:highlight w:val="cyan"/>
          <w:shd w:fill="FFFF00" w:val="clear"/>
          <w:lang w:val="es-MX"/>
        </w:rPr>
        <w:tab/>
        <w:t>LIBRO 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781/10</w:t>
      </w:r>
      <w:r>
        <w:rPr>
          <w:rFonts w:eastAsia="MS Mincho;ＭＳ 明朝" w:cs="Times New Roman" w:ascii="Times New Roman" w:hAnsi="Times New Roman"/>
          <w:sz w:val="24"/>
        </w:rPr>
        <w:t>: "Reglamentación servicio de automóviles de alquiler con chofer (remises). Abroga Ordenanza 1520-CM-05 y 2006-CM-09". Autor: Concejal Claudio Otano (CpD). Colaboradores: Victorio Reinaldo Soto; Javier Rodríguez; Marcelo Egers; Gustavo Zega; Adolfo Fernández; Miguel Feli, Alejandro Edgardo Saavedra; Roberto Painefil; Oscar Garrido; Gonzalo Massa; Héctor Di Lena; Ramón Borja Cortez; David González; Hernán Díaz; Ariel Amarillo; Alfredo Barrientos y Patricia Rodríguez (Secretaria Bloque CpD).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782/10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a pliego de licitación pública provisión vehículo 0 km minibús, 16 plazas, para traslado personas con discapacidad". Autor: Secretario de Gobierno, Jorge Franchini a/c Despacho Intendencia. Colaboradores: Secretaria de Desarrollo Social, Norma Gómez; Secretaria de Coordinación y Privada, Guillermina Alaniz; Oficina de Gestión para las Personas con Discapacidad, Germán Vega. Sobre tablas.</w:t>
      </w:r>
      <w:r>
        <w:rPr>
          <w:rFonts w:eastAsia="MS Mincho;ＭＳ 明朝" w:cs="Times New Roman" w:ascii="Times New Roman" w:hAnsi="Times New Roman"/>
          <w:sz w:val="24"/>
          <w:shd w:fill="00FF00" w:val="clear"/>
        </w:rPr>
        <w:t xml:space="preserve"> Aprobado 16/12/10 Acta 957 (O-10-2120)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783/10</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ordenanza 2082-CM-10". Autores: Concejales Silvia Paz y Prof. Alfredo Martín (FG-FpV). A Asesoría Letrada y a la comisión de Gobierno y Legales.</w:t>
      </w:r>
      <w:r>
        <w:rPr>
          <w:rFonts w:eastAsia="MS Mincho;ＭＳ 明朝" w:cs="Times New Roman" w:ascii="Times New Roman" w:hAnsi="Times New Roman"/>
          <w:sz w:val="24"/>
          <w:shd w:fill="00FF00" w:val="clear"/>
        </w:rPr>
        <w:t xml:space="preserve"> Aprobado 14/04/11 Acta 961 (O-11-2153)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784/10</w:t>
      </w:r>
      <w:r>
        <w:rPr>
          <w:rFonts w:eastAsia="MS Mincho;ＭＳ 明朝" w:cs="Times New Roman" w:ascii="Times New Roman" w:hAnsi="Times New Roman"/>
          <w:sz w:val="24"/>
        </w:rPr>
        <w:t xml:space="preserve">: "Declarar de </w:t>
      </w:r>
      <w:r>
        <w:rPr>
          <w:rFonts w:eastAsia="MS Mincho;ＭＳ 明朝" w:cs="Times New Roman" w:ascii="Times New Roman" w:hAnsi="Times New Roman"/>
          <w:sz w:val="24"/>
          <w:lang w:val="es-AR"/>
        </w:rPr>
        <w:t>interés social, autorizar planteo urbanístico del fraccionamiento de las parcelas denominadas catastralmente 19-2-J-111-02, 03, 04, 05, 06, 07, 09 y 10</w:t>
      </w:r>
      <w:r>
        <w:rPr>
          <w:rFonts w:eastAsia="MS Mincho;ＭＳ 明朝" w:cs="Times New Roman" w:ascii="Times New Roman" w:hAnsi="Times New Roman"/>
          <w:sz w:val="24"/>
        </w:rPr>
        <w:t>". Autor: Intendente Municipal, Sr. Marcelo Cascón. Colaboradores: Instituto Municipal de Tierras y Viviendas para el Hábitat Social; Secretario de Gobierno, Sr. Jorge Franchini y Secretario de Economía, Cdor. Juan José Decó. A Asesoría Letrada y a las comisiones de Obras y Planeamiento y de Gobierno y Legales.</w:t>
      </w:r>
      <w:r>
        <w:rPr>
          <w:rFonts w:eastAsia="MS Mincho;ＭＳ 明朝" w:cs="Times New Roman" w:ascii="Times New Roman" w:hAnsi="Times New Roman"/>
          <w:sz w:val="24"/>
          <w:shd w:fill="00FF00" w:val="clear"/>
        </w:rPr>
        <w:t xml:space="preserve"> Aprobado 01/06/11 Acta 964/11 (O-11-2179)</w:t>
      </w:r>
    </w:p>
    <w:p>
      <w:pPr>
        <w:pStyle w:val="Textosinformato"/>
        <w:tabs>
          <w:tab w:val="clear" w:pos="720"/>
          <w:tab w:val="left" w:pos="1935" w:leader="none"/>
        </w:tabs>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tab/>
      </w:r>
    </w:p>
    <w:p>
      <w:pPr>
        <w:pStyle w:val="Textosinformato"/>
        <w:jc w:val="both"/>
        <w:rPr/>
      </w:pPr>
      <w:r>
        <w:rPr>
          <w:rFonts w:eastAsia="MS Mincho;ＭＳ 明朝" w:cs="Times New Roman" w:ascii="Times New Roman" w:hAnsi="Times New Roman"/>
          <w:b/>
          <w:sz w:val="24"/>
          <w:u w:val="single"/>
        </w:rPr>
        <w:t>Proyecto de Ordenanza 785/10</w:t>
      </w:r>
      <w:r>
        <w:rPr>
          <w:rFonts w:eastAsia="MS Mincho;ＭＳ 明朝" w:cs="Times New Roman" w:ascii="Times New Roman" w:hAnsi="Times New Roman"/>
          <w:sz w:val="24"/>
        </w:rPr>
        <w:t>: "Define "área céntrica de alta congestión vehicular" y establece condiciones para Habilitaciones Comerciales". Autor: Concejal Hugo Cejas (SUR-FpV). Colaborador: Guillermo Corbella.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786/11</w:t>
      </w:r>
      <w:r>
        <w:rPr>
          <w:rFonts w:eastAsia="MS Mincho;ＭＳ 明朝" w:cs="Times New Roman" w:ascii="Times New Roman" w:hAnsi="Times New Roman"/>
          <w:sz w:val="24"/>
        </w:rPr>
        <w:t xml:space="preserve">: "Reglamentación para los comercios donde se desarrollan actividades físicas no competitiva". Autor: Intendente Municipal, Sr. Marcelo Cascón. Colaboradores: Secretaria de Coordinación y Privada, Sra. Guillermina Alaniz; Directora de Inspección General, Lic. Gabriela Costa, Departamento de Habilitaciones Comerciales, Sr. Fernando Agüera. Iniciativa: Concejal mandato cumplido, Sra. Sandra Guerrero. A Asesoría Letrada y a las comisiones de Servicios, Tránsito y Transporte y de Gobierno y Legales. </w:t>
      </w:r>
      <w:r>
        <w:rPr>
          <w:rFonts w:eastAsia="MS Mincho;ＭＳ 明朝" w:cs="Times New Roman" w:ascii="Times New Roman" w:hAnsi="Times New Roman"/>
          <w:sz w:val="28"/>
          <w:szCs w:val="24"/>
          <w:shd w:fill="FF0000" w:val="clear"/>
        </w:rPr>
        <w:t>RECHAZADO 15/09/11 ACTA 970/11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787/11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"Aprueba eximición pago de canon anual guías de turismo". Autor: Intendente Municipal, Sr. Marcelo Cascón. Colaboradores: Secretaria de Coordinación y Privada, Sra. Guillermina Alaniz; Secretario de Turismo, Sr. Daniel González y Secretaría de Turismo, Lic. Marcela Giovannini. A Asesoría Letrada y a las comisiones de Economía y de Gobierno y Legales. </w:t>
      </w:r>
      <w:r>
        <w:rPr>
          <w:rFonts w:eastAsia="MS Mincho;ＭＳ 明朝" w:cs="Times New Roman" w:ascii="Times New Roman" w:hAnsi="Times New Roman"/>
          <w:sz w:val="24"/>
          <w:shd w:fill="00FF00" w:val="clear"/>
        </w:rPr>
        <w:t>Aprobado 12/05/11 Acta 963 (O-11-2170)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788/11</w:t>
      </w:r>
      <w:r>
        <w:rPr>
          <w:rFonts w:eastAsia="MS Mincho;ＭＳ 明朝" w:cs="Times New Roman" w:ascii="Times New Roman" w:hAnsi="Times New Roman"/>
          <w:sz w:val="24"/>
        </w:rPr>
        <w:t>: "Comunicar gobernador Río Negro necesidad revisión ordenamiento territorial bosques nativos Bariloche". Autores: Concejales Lic. Darío Barriga y Lic. Arabela Carreras (SUR- FpV); Prof. Alfredo Martín y Silvia Paz (FG-FpV); Dr. Darío Rodríguez Duch (ARI) y Daniel Pardo (PPR). Colaboradores: Representantes de las siguiente organizaciones: Junta Vecinal Llao Llao, Junta Vecinal Colonia Suiza, Junta Vecinal Villa Los Coihues, Junta Vecinal Barrio Belgrano, Junta Vecinal Península San Pedro, Reserva Natural Urbana Morenito Ezquerra, Reserva Natural Urbana Laguna El Trébol, Servicio Forestal Andino, Asociación Lihue, Asociación Civil Árbol de Pie, APDH. Sobre tablas.</w:t>
      </w:r>
      <w:r>
        <w:rPr>
          <w:rFonts w:eastAsia="MS Mincho;ＭＳ 明朝" w:cs="Times New Roman" w:ascii="Times New Roman" w:hAnsi="Times New Roman"/>
          <w:sz w:val="24"/>
          <w:shd w:fill="00FF00" w:val="clear"/>
        </w:rPr>
        <w:t xml:space="preserve"> Aprobado 03/03/11 Acta 959 (C-11-699)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789/11</w:t>
      </w:r>
      <w:r>
        <w:rPr>
          <w:rFonts w:eastAsia="MS Mincho;ＭＳ 明朝" w:cs="Times New Roman" w:ascii="Times New Roman" w:hAnsi="Times New Roman"/>
          <w:sz w:val="24"/>
        </w:rPr>
        <w:t>: "Comunicar director Recursos Naturales necesidad revisión ordenamiento territorial bosques nativos Bariloche". Autores: Concejales Lic. Darío Barriga y Lic. Arabela Carreras (SUR- FpV); Prof. Alfredo Martín y Silvia Paz (FG-FpV); Dr. Darío Rodríguez Duch (ARI). Colaboradores: Representantes de las siguiente organizaciones: Junta Vecinal Llao Llao, Junta Vecinal Colonia Suiza, Junta Vecinal Villa Los Coihues, Junta Vecinal Barrio Belgrano, Junta Vecinal Península San Pedro, Reserva Natural Urbana Morenito Ezquerra, Reserva Natural Urbana Laguna El Trébol, Servicio Forestal Andino, Asociación Lihue, Asociación Civil Árbol de Pie, APDH. Sobre tablas.</w:t>
      </w:r>
      <w:r>
        <w:rPr>
          <w:rFonts w:eastAsia="MS Mincho;ＭＳ 明朝" w:cs="Times New Roman" w:ascii="Times New Roman" w:hAnsi="Times New Roman"/>
          <w:sz w:val="24"/>
          <w:shd w:fill="00FF00" w:val="clear"/>
        </w:rPr>
        <w:t xml:space="preserve"> Aprobado 03/03/11 Acta 959 (C-11-700)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790/11</w:t>
      </w:r>
      <w:r>
        <w:rPr>
          <w:rFonts w:eastAsia="MS Mincho;ＭＳ 明朝" w:cs="Times New Roman" w:ascii="Times New Roman" w:hAnsi="Times New Roman"/>
          <w:sz w:val="24"/>
        </w:rPr>
        <w:t>: "Comunicar Vice Gobernador de Río Negro necesidad revisión ordenamiento territorial bosques nativos Bariloche". Autores: Concejales Lic. Darío Barriga y Lic. Arabela Carreras (SUR- FpV); Prof. Alfredo Martín y Silvia Paz (FG-FpV); Dr. Darío Rodríguez Duch (ARI). Colaboradores: Representantes de las siguiente organizaciones: Junta Vecinal Llao Llao, Junta Vecinal Colonia Suiza, Junta Vecinal Villa Los Coihues, Junta Vecinal Barrio Belgrano, Junta Vecinal Península San Pedro, Reserva Natural Urbana Morenito Ezquerra, Reserva Natural Urbana Laguna El Trébol, Servicio Forestal Andino, Asociación Lihue, Asociación Civil Árbol de Pie, APDH. Sobre tablas.</w:t>
      </w:r>
      <w:r>
        <w:rPr>
          <w:rFonts w:eastAsia="MS Mincho;ＭＳ 明朝" w:cs="Times New Roman" w:ascii="Times New Roman" w:hAnsi="Times New Roman"/>
          <w:sz w:val="24"/>
          <w:shd w:fill="00FF00" w:val="clear"/>
        </w:rPr>
        <w:t xml:space="preserve"> Aprobado 03/03/11 Acta 959 (C-11-701)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791/11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"Declaración de interés social del fraccionamiento 01A-Mza. 240 Barrio San Francisco III". Autor: Intendente Municipal, Sr. Marcelo Cascón. Colaboradores: Secretario de Gobierno, Sr. Jorge Franchini y Presidente Instituto Municipal de Tierra y Vivienda para el Hábitat Social, Oscar Zamora. A Asesoría Letrada y a las comisiones de Obras y Planeamiento y de Gobierno y Legales.</w:t>
      </w:r>
      <w:r>
        <w:rPr>
          <w:rFonts w:eastAsia="MS Mincho;ＭＳ 明朝" w:cs="Times New Roman" w:ascii="Times New Roman" w:hAnsi="Times New Roman"/>
          <w:sz w:val="24"/>
          <w:shd w:fill="00FF00" w:val="clear"/>
        </w:rPr>
        <w:t xml:space="preserve"> Aprobado 01/06/11 Acta 964/11 (O-11-2180)</w:t>
      </w:r>
    </w:p>
    <w:p>
      <w:pPr>
        <w:pStyle w:val="Textosinformato"/>
        <w:ind w:left="708" w:right="0" w:hanging="708"/>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792/11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"Aceptar la propuesta presentada por el Polo Científico Tecnológico Ing. Robert Harán (INIBIOMA)". Autor: Intendente Municipal, Sr. Marcelo Cascón. Colaboradores: Concejales Alfredo Martín (FG- FpV) y Daniel Pardo (PPR); Secretaria de Coordinación y Privada, Sra. Guillermina Alaniz; Secretaria de Planeamiento y Medio Ambiente, Arq. Fabiela Orlandi; Subsecretaria de Gestión Urbana, Arq. Estela Arias y Subsecretaria de Medio Ambiente, Dra. Alicia Vanola. Sobre tablas.</w:t>
      </w:r>
      <w:r>
        <w:rPr>
          <w:rFonts w:eastAsia="MS Mincho;ＭＳ 明朝" w:cs="Times New Roman" w:ascii="Times New Roman" w:hAnsi="Times New Roman"/>
          <w:sz w:val="24"/>
          <w:shd w:fill="00FF00" w:val="clear"/>
        </w:rPr>
        <w:t xml:space="preserve"> Aprobado 03/03/11 Acta 959 (O-11-2133)</w:t>
      </w:r>
      <w:r>
        <w:rPr>
          <w:rFonts w:eastAsia="MS Mincho;ＭＳ 明朝" w:cs="Times New Roman" w:ascii="Times New Roman" w:hAnsi="Times New Roman"/>
          <w:sz w:val="24"/>
        </w:rPr>
        <w:t>.</w:t>
      </w:r>
    </w:p>
    <w:p>
      <w:pPr>
        <w:pStyle w:val="Textosinformato"/>
        <w:ind w:left="708" w:right="0" w:hanging="708"/>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793/11</w:t>
      </w:r>
      <w:r>
        <w:rPr>
          <w:rFonts w:eastAsia="MS Mincho;ＭＳ 明朝" w:cs="Times New Roman" w:ascii="Times New Roman" w:hAnsi="Times New Roman"/>
          <w:sz w:val="24"/>
        </w:rPr>
        <w:t>: "Régimen de empadronamiento de edificaciones construidas sin permiso municipal". Autor: Intendente Municipal, Sr. Marcelo Cascón. Colaboradores: Secretaria de Coordinación y Privada, Sra. Guillermina Alaniz; Secretaria de Planeamiento y Medio Ambiente, Arq. Fabiela Orlandi; Subsecretaria de Gestión Urbana, Arq. Estela Arias; Asesor Letrado, Dr. Sergio Dutschmann; Secretario de Gobierno, Jorge Franchini; Secretario de Economía, Cdor. Juan José Deco; Secretario de Obras y Servicios Públicos, Arq. Gabriel Cazalá y Director de Obras Particulares, Arq. Edgardo Vella.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ind w:left="708" w:right="0" w:hanging="708"/>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794/11</w:t>
      </w:r>
      <w:r>
        <w:rPr>
          <w:rFonts w:eastAsia="MS Mincho;ＭＳ 明朝" w:cs="Times New Roman" w:ascii="Times New Roman" w:hAnsi="Times New Roman"/>
          <w:sz w:val="24"/>
        </w:rPr>
        <w:t>: "Comunicar Gobernador y Legisladores voluntad de participación en designación jueces Superior Tribunal de Justicia". Autores: Concejales Lic. Arabela Carreras (SUR- FpV); Prof. Alfredo Martín (FG- FpV) y Dr. Darío Rodríguez Duch (ARI). Sobre tablas.</w:t>
      </w:r>
      <w:r>
        <w:rPr>
          <w:rFonts w:eastAsia="MS Mincho;ＭＳ 明朝" w:cs="Times New Roman" w:ascii="Times New Roman" w:hAnsi="Times New Roman"/>
          <w:sz w:val="24"/>
          <w:shd w:fill="00FF00" w:val="clear"/>
        </w:rPr>
        <w:t xml:space="preserve"> Aprobado 03/03/11 Acta 959 (</w:t>
      </w:r>
      <w:hyperlink r:id="rId20">
        <w:r>
          <w:rPr>
            <w:rStyle w:val="EnlacedeInternet"/>
            <w:rFonts w:eastAsia="MS Mincho;ＭＳ 明朝" w:cs="Times New Roman" w:ascii="Times New Roman" w:hAnsi="Times New Roman"/>
            <w:sz w:val="24"/>
            <w:shd w:fill="00FF00" w:val="clear"/>
          </w:rPr>
          <w:t>C-11-702</w:t>
        </w:r>
      </w:hyperlink>
      <w:r>
        <w:rPr>
          <w:rFonts w:eastAsia="MS Mincho;ＭＳ 明朝" w:cs="Times New Roman" w:ascii="Times New Roman" w:hAnsi="Times New Roman"/>
          <w:sz w:val="24"/>
          <w:shd w:fill="00FF00" w:val="clear"/>
        </w:rPr>
        <w:t>)</w:t>
      </w:r>
      <w:r>
        <w:rPr>
          <w:rFonts w:eastAsia="MS Mincho;ＭＳ 明朝" w:cs="Times New Roman" w:ascii="Times New Roman" w:hAnsi="Times New Roman"/>
          <w:sz w:val="24"/>
        </w:rPr>
        <w:t>.</w:t>
      </w:r>
    </w:p>
    <w:p>
      <w:pPr>
        <w:pStyle w:val="Textosinformato"/>
        <w:ind w:left="708" w:right="0" w:hanging="708"/>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795/11</w:t>
      </w:r>
      <w:r>
        <w:rPr>
          <w:rFonts w:eastAsia="MS Mincho;ＭＳ 明朝" w:cs="Times New Roman" w:ascii="Times New Roman" w:hAnsi="Times New Roman"/>
          <w:sz w:val="24"/>
        </w:rPr>
        <w:t>: "Firma acta acuerdo cesiones edificio único Superior Tribunal de Justicia". Autor: Intendente Municipal, Sr. Marcelo Cascón. Colaboradores: Secretaria de Coordinación y Privada, Sra. Guillermina Alaniz; Secretario de Gobierno, Sr. Jorge Franchini y Directora General de Control de Gestión, Lic. Luisa Hoffmann.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ind w:left="708" w:right="0" w:hanging="708"/>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796/11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a pliego de licitación pública para la provisión de 4000 mts. de leña de la Zona Programa Plan Calor 2011". Autor: Intendente Municipal, Sr. Marcelo Cascón. Colaboradores: Secretaria de Coordinación y Privada, Sra. Guillermina Alaniz; Secretario de Gobierno, Sr. Jorge Franchini y Secretaria de Desarrollo Social, Sra. Norma Gómez. Sobre tablas.</w:t>
      </w:r>
      <w:r>
        <w:rPr>
          <w:rFonts w:eastAsia="MS Mincho;ＭＳ 明朝" w:cs="Times New Roman" w:ascii="Times New Roman" w:hAnsi="Times New Roman"/>
          <w:sz w:val="24"/>
          <w:shd w:fill="00FF00" w:val="clear"/>
        </w:rPr>
        <w:t xml:space="preserve"> Aprobado 03/03/11 Acta 959 (O-11-2134)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797/11</w:t>
      </w:r>
      <w:r>
        <w:rPr>
          <w:rFonts w:eastAsia="MS Mincho;ＭＳ 明朝" w:cs="Times New Roman" w:ascii="Times New Roman" w:hAnsi="Times New Roman"/>
          <w:sz w:val="24"/>
        </w:rPr>
        <w:t>: "Abrogar ordenanzas relacionadas con los Códigos de Edificación, Planeamiento y Urbano". Autor: Intendente Municipal, Sr. Marcelo Cascón. Colaboradores: Secretario de Gobierno, Sr. Jorge Franchini; Secretaria de Planeamiento y Medio Ambiente, Arq. Fabiela Orlandi y Subsecretaria de Gestión Urbana, Arq. Estela Arias.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ind w:left="708" w:right="0" w:hanging="708"/>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798/11</w:t>
      </w:r>
      <w:r>
        <w:rPr>
          <w:rFonts w:eastAsia="MS Mincho;ＭＳ 明朝" w:cs="Times New Roman" w:ascii="Times New Roman" w:hAnsi="Times New Roman"/>
          <w:sz w:val="24"/>
        </w:rPr>
        <w:t>: "Autorizar al Departamento Ejecutivo a suscribir convenio con la Sra. Inés Alexandra Croce Albrecht". Autor: Intendente Municipal, Sr. Marcelo Cascón. Colaboradores: Secretario de Gobierno, Sr. Jorge Franchini y Comisión General de Transacciones. A Asesoría Letrada y a la comisión de Gobierno y Legales.</w:t>
      </w:r>
      <w:r>
        <w:rPr>
          <w:rFonts w:eastAsia="MS Mincho;ＭＳ 明朝" w:cs="Times New Roman" w:ascii="Times New Roman" w:hAnsi="Times New Roman"/>
          <w:sz w:val="24"/>
          <w:shd w:fill="00FF00" w:val="clear"/>
        </w:rPr>
        <w:t xml:space="preserve"> Aprobado 14/04/11 Acta 961 (O-11-2154)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799/11</w:t>
      </w:r>
      <w:r>
        <w:rPr>
          <w:rFonts w:eastAsia="MS Mincho;ＭＳ 明朝" w:cs="Times New Roman" w:ascii="Times New Roman" w:hAnsi="Times New Roman"/>
          <w:sz w:val="24"/>
        </w:rPr>
        <w:t>: "Prórroga Ordenanza 1675-CM-06". Autor: Intendente Municipal,  Sr. Marcelo Cascón. Colaboradores: Secretaria de Coordinación y Privada, Sra. Guillermina Alaniz; Secretario de Gobierno, Sr. Jorge Franchini y Directora General de Control de Gestión, Lic. Luisa Hoffmann. Sobre tablas.</w:t>
      </w:r>
      <w:r>
        <w:rPr>
          <w:rFonts w:eastAsia="MS Mincho;ＭＳ 明朝" w:cs="Times New Roman" w:ascii="Times New Roman" w:hAnsi="Times New Roman"/>
          <w:sz w:val="24"/>
          <w:shd w:fill="00FF00" w:val="clear"/>
        </w:rPr>
        <w:t xml:space="preserve"> Aprobado 03/03/11 Acta 959 (O-11-2135)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800/11</w:t>
      </w:r>
      <w:r>
        <w:rPr>
          <w:rFonts w:eastAsia="MS Mincho;ＭＳ 明朝" w:cs="Times New Roman" w:ascii="Times New Roman" w:hAnsi="Times New Roman"/>
          <w:sz w:val="24"/>
        </w:rPr>
        <w:t xml:space="preserve">: "Autorizar subdivisión simple del inmueble NC 19-1-A-083-02". Autor: Intendente Municipal, Sr. Marcelo Cascón. Colaboradores: Secretario de Gobierno, Sr. Jorge Franchini; Secretaría de Planeamiento y Medio Ambiente; Instituto Municipal de Tierras y Viviendas para el Hábitat Social; Asesor Letrado y Dirección de Catastro. A Asesoría Letrada y a las comisiones de Obras y Planeamiento y de Gobierno y Legales. </w:t>
      </w:r>
      <w:r>
        <w:rPr>
          <w:rFonts w:eastAsia="MS Mincho;ＭＳ 明朝" w:cs="Times New Roman" w:ascii="Times New Roman" w:hAnsi="Times New Roman"/>
          <w:sz w:val="24"/>
          <w:shd w:fill="00FF00" w:val="clear"/>
        </w:rPr>
        <w:t>Aprobado 12/05/11 Acta 963 (O-11-2171)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801/11</w:t>
      </w:r>
      <w:r>
        <w:rPr>
          <w:rFonts w:eastAsia="MS Mincho;ＭＳ 明朝" w:cs="Times New Roman" w:ascii="Times New Roman" w:hAnsi="Times New Roman"/>
          <w:sz w:val="24"/>
        </w:rPr>
        <w:t xml:space="preserve">: "Se crea el Programa de Fomento de la Industria Audiovisual en San Carlos de Bariloche". Autor: Concejal Daniel F. Pardo, (PPR); Colaboradores: Carolina Peredo; Agustín Martin. A Asesoría Letrada y a las comisiones de Economía y de Gobierno y Legales. </w:t>
      </w:r>
      <w:r>
        <w:rPr>
          <w:rFonts w:eastAsia="MS Mincho;ＭＳ 明朝" w:cs="Times New Roman" w:ascii="Times New Roman" w:hAnsi="Times New Roman"/>
          <w:sz w:val="24"/>
          <w:shd w:fill="FF0000" w:val="clear"/>
        </w:rPr>
        <w:t>RECHAZADO 18/08/11 ACTA 969/11</w:t>
      </w:r>
      <w:r>
        <w:rPr>
          <w:rFonts w:eastAsia="MS Mincho;ＭＳ 明朝" w:cs="Times New Roman" w:ascii="Times New Roman" w:hAnsi="Times New Roman"/>
          <w:b/>
          <w:color w:val="FF0000"/>
          <w:sz w:val="24"/>
          <w:szCs w:val="24"/>
          <w:highlight w:val="cyan"/>
          <w:shd w:fill="FFFF00" w:val="clear"/>
          <w:lang w:val="es-MX"/>
        </w:rPr>
        <w:tab/>
        <w:t>LIBRO 75</w:t>
      </w:r>
    </w:p>
    <w:p>
      <w:pPr>
        <w:pStyle w:val="Textosinformato"/>
        <w:ind w:left="708" w:right="0" w:hanging="708"/>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802/11</w:t>
      </w:r>
      <w:r>
        <w:rPr>
          <w:rFonts w:eastAsia="MS Mincho;ＭＳ 明朝" w:cs="Times New Roman" w:ascii="Times New Roman" w:hAnsi="Times New Roman"/>
          <w:sz w:val="24"/>
        </w:rPr>
        <w:t>: "Comunicar al Ministerio urgente necesidad de terminar con las obras en la escuela Nº 315". Autora: Concejal Lic. Arabela Carreras, (SUR- FpV); Colaboradora: Sra. Teresa Schunk, (SUR- FpV). Sobre tablas.</w:t>
      </w:r>
      <w:r>
        <w:rPr>
          <w:rFonts w:eastAsia="MS Mincho;ＭＳ 明朝" w:cs="Times New Roman" w:ascii="Times New Roman" w:hAnsi="Times New Roman"/>
          <w:sz w:val="24"/>
          <w:shd w:fill="00FF00" w:val="clear"/>
        </w:rPr>
        <w:t xml:space="preserve"> Aprobado 03/03/11 Acta 959 (C-11-703)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803/11</w:t>
      </w:r>
      <w:r>
        <w:rPr>
          <w:rFonts w:eastAsia="MS Mincho;ＭＳ 明朝" w:cs="Times New Roman" w:ascii="Times New Roman" w:hAnsi="Times New Roman"/>
          <w:sz w:val="24"/>
        </w:rPr>
        <w:t>: "Prestar acuerdo llamado licitación pública contratación cartelería vía pública gran formato". Autor: Intendente Municipal, Sr. Marcelo Cascón, Concejal Laura Alves, (CpD) y Concejal Alfredo Martín, (FG-FpV). Sobre tablas.</w:t>
      </w:r>
      <w:r>
        <w:rPr>
          <w:rFonts w:eastAsia="MS Mincho;ＭＳ 明朝" w:cs="Times New Roman" w:ascii="Times New Roman" w:hAnsi="Times New Roman"/>
          <w:sz w:val="24"/>
          <w:shd w:fill="00FF00" w:val="clear"/>
        </w:rPr>
        <w:t xml:space="preserve"> Aprobado 03/03/11 Acta 959 (O-11-2136)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804/11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"Potenciación gasoducto patagónico adecuación Ordenanzas 2113-CM-10 y 2115-CM-10. Autor: Intendente Municipal, Sr. Marcelo Cascón. Colaborador: Secretario de Gobierno, Sr. Jorge Franchini y Secretario de Obras Públicas, Arq. Gabriel Cazalá. Sobre tablas.</w:t>
      </w:r>
      <w:r>
        <w:rPr>
          <w:rFonts w:eastAsia="MS Mincho;ＭＳ 明朝" w:cs="Times New Roman" w:ascii="Times New Roman" w:hAnsi="Times New Roman"/>
          <w:sz w:val="24"/>
          <w:shd w:fill="00FF00" w:val="clear"/>
        </w:rPr>
        <w:t xml:space="preserve"> Aprobado 03/03/11 Acta 959 (O-11-2137)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805/11</w:t>
      </w:r>
      <w:r>
        <w:rPr>
          <w:rFonts w:eastAsia="MS Mincho;ＭＳ 明朝" w:cs="Times New Roman" w:ascii="Times New Roman" w:hAnsi="Times New Roman"/>
          <w:sz w:val="24"/>
        </w:rPr>
        <w:t>: "Modifica Ordenanza 1349-CM-03 Art. 7, distinción antiguo poblador. Texto ordenado". Autores: Concejales Laura Alves y Claudio Otano, (CpD). Iniciativa: Roberto Sosa Lukman. Sobre tablas.</w:t>
      </w:r>
      <w:r>
        <w:rPr>
          <w:rFonts w:eastAsia="MS Mincho;ＭＳ 明朝" w:cs="Times New Roman" w:ascii="Times New Roman" w:hAnsi="Times New Roman"/>
          <w:sz w:val="24"/>
          <w:shd w:fill="00FF00" w:val="clear"/>
        </w:rPr>
        <w:t xml:space="preserve"> Aprobado 03/03/11 Acta 959 (O-11-2138)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806/11</w:t>
      </w:r>
      <w:r>
        <w:rPr>
          <w:rFonts w:eastAsia="MS Mincho;ＭＳ 明朝" w:cs="Times New Roman" w:ascii="Times New Roman" w:hAnsi="Times New Roman"/>
          <w:sz w:val="24"/>
        </w:rPr>
        <w:t>: "Reconoce jurisdicción destacamento bomberos San Francisco III. Modifica Ordenanza 1862-CM-08. Abroga Ordenanza 2118-CM-10. Autores: Concejales Laura Alves, Claudio Otano, (CpD); Lic. Darío Barriga, (SUR- FpV); Prof. Alfredo Martín, Silvia Paz, (FG-FpV) y Silvana Camelli (PJCP). Colaboradora: Patricia Rodríguez, (CpD). Sobre tablas.</w:t>
      </w:r>
      <w:r>
        <w:rPr>
          <w:rFonts w:eastAsia="MS Mincho;ＭＳ 明朝" w:cs="Times New Roman" w:ascii="Times New Roman" w:hAnsi="Times New Roman"/>
          <w:sz w:val="24"/>
          <w:shd w:fill="00FF00" w:val="clear"/>
        </w:rPr>
        <w:t xml:space="preserve"> Aprobado 03/03/11 Acta 959 (O-11-2139)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807/11</w:t>
      </w:r>
      <w:r>
        <w:rPr>
          <w:rFonts w:eastAsia="MS Mincho;ＭＳ 明朝" w:cs="Times New Roman" w:ascii="Times New Roman" w:hAnsi="Times New Roman"/>
          <w:sz w:val="24"/>
        </w:rPr>
        <w:t>: "Creación Museo Municipal del Inmigrante y Comisión Permanente del Museo Municipal del Inmigrante". Autor: Presidente del Concejo Lic. Darío Barriga. Colaborador: Prof. René Barriga (SUR). Iniciativa: Sr. Diego Puente, Jefe Delegación Bariloche de la Dirección Nacional de Migraciones. A Asesoría Letrada y a las comisiones de Economía y de Gobierno y Legales.</w:t>
      </w:r>
      <w:r>
        <w:rPr>
          <w:rFonts w:eastAsia="MS Mincho;ＭＳ 明朝" w:cs="Times New Roman" w:ascii="Times New Roman" w:hAnsi="Times New Roman"/>
          <w:b/>
          <w:color w:val="FF0000"/>
          <w:sz w:val="24"/>
          <w:szCs w:val="24"/>
          <w:highlight w:val="cyan"/>
          <w:lang w:val="es-MX"/>
        </w:rPr>
        <w:tab/>
        <w:t>LIBRO 75</w:t>
      </w:r>
    </w:p>
    <w:p>
      <w:pPr>
        <w:pStyle w:val="Textosinformato"/>
        <w:ind w:left="708" w:right="0" w:hanging="708"/>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808/11</w:t>
      </w:r>
      <w:r>
        <w:rPr>
          <w:rFonts w:eastAsia="MS Mincho;ＭＳ 明朝" w:cs="Times New Roman" w:ascii="Times New Roman" w:hAnsi="Times New Roman"/>
          <w:sz w:val="24"/>
        </w:rPr>
        <w:t>: "Integración Junta Electoral Municipal". Autores: Concejales Lic. Darío Barriga, Lic. Arabela Carreras, (SUR-FpV); Claudio Otano, Laura Alves, (CpD); Prof. Alfredo Martín, Silvia Paz, (FG-FpV); Daniel Pardo (PPR); Silvana Camelli, (PJCP); Darío Rodríguez Duch, (ARI);  Sobre tablas.</w:t>
      </w:r>
      <w:r>
        <w:rPr>
          <w:rFonts w:eastAsia="MS Mincho;ＭＳ 明朝" w:cs="Times New Roman" w:ascii="Times New Roman" w:hAnsi="Times New Roman"/>
          <w:sz w:val="24"/>
          <w:shd w:fill="00FF00" w:val="clear"/>
        </w:rPr>
        <w:t xml:space="preserve"> Aprobado 03/03/11 Acta 959 (O-11-2140)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809/11</w:t>
      </w:r>
      <w:r>
        <w:rPr>
          <w:rFonts w:eastAsia="MS Mincho;ＭＳ 明朝" w:cs="Times New Roman" w:ascii="Times New Roman" w:hAnsi="Times New Roman"/>
          <w:sz w:val="24"/>
        </w:rPr>
        <w:t xml:space="preserve">: "Declarar de interés municipal y comunitario la implementación de las directrices de accesibilidad". Autora: Concejal Arabela Carreras, (SUR-FpV); Colaboradores: Sr. Germán Vega, Sra. Teresa Schunk (SUR-FpV). Sobre tablas. </w:t>
      </w:r>
      <w:r>
        <w:rPr>
          <w:rFonts w:eastAsia="MS Mincho;ＭＳ 明朝" w:cs="Times New Roman" w:ascii="Times New Roman" w:hAnsi="Times New Roman"/>
          <w:sz w:val="24"/>
          <w:shd w:fill="00FF00" w:val="clear"/>
        </w:rPr>
        <w:t>Aprobado 03/03/11 Acta 959 (D-11-1515)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810/11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interés municipal "Congreso Argentino-Chileno de estudios históricos e integración regional". Autora: Concejal Lic. Arabela Carreras, (SUR-FpV);   Colaboradores: Sra. Teresa Schunk (SUR-FpV). Iniciativa: Paula Nuñez (UNRN). Sobre tablas.</w:t>
      </w:r>
      <w:r>
        <w:rPr>
          <w:rFonts w:eastAsia="MS Mincho;ＭＳ 明朝" w:cs="Times New Roman" w:ascii="Times New Roman" w:hAnsi="Times New Roman"/>
          <w:sz w:val="24"/>
          <w:shd w:fill="00FF00" w:val="clear"/>
        </w:rPr>
        <w:t xml:space="preserve"> Aprobado 03/03/11 Acta 959 (D-11-1516)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811/11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comunitario la sala y ampliación de la biblioteca "Aime Paine". Autora: Concejal Arabela Carreras, (SUR-FpV); Colaboradores: Sr. Néstor Iglesias, Sra. Teresa Schunk (SUR-FpV). Sobre tablas. .</w:t>
      </w:r>
      <w:r>
        <w:rPr>
          <w:rFonts w:eastAsia="MS Mincho;ＭＳ 明朝" w:cs="Times New Roman" w:ascii="Times New Roman" w:hAnsi="Times New Roman"/>
          <w:sz w:val="24"/>
          <w:shd w:fill="00FF00" w:val="clear"/>
        </w:rPr>
        <w:t xml:space="preserve"> Aprobado 03/03/11 Acta 959 (D-11-1517)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812/11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"Aceptar donación esculturas "Kol-Homo Sapiens" y "Lugar de Mirada- Ciprés". Autor: Intendente Municipal, Sr. Marcelo Cascón. Coautoras: Secretaria de Coordinación y Privada, Sra. Guillermina Alaniz y Subsecretaria de Cultura, Sra. María Victoria Arroyo Menéndez. Colaboradores: Secretario de Gobierno, Sr. Jorge Franchini y Jefa de Espectáculos y Exposiciones, Sra. Natalia Pacheco. Sobre tablas.</w:t>
      </w:r>
      <w:r>
        <w:rPr>
          <w:rFonts w:eastAsia="MS Mincho;ＭＳ 明朝" w:cs="Times New Roman" w:ascii="Times New Roman" w:hAnsi="Times New Roman"/>
          <w:sz w:val="24"/>
          <w:shd w:fill="00FF00" w:val="clear"/>
        </w:rPr>
        <w:t xml:space="preserve"> Aprobado 03/03/11 Acta 959 (O-11-2141)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t>.</w:t>
      </w:r>
    </w:p>
    <w:p>
      <w:pPr>
        <w:pStyle w:val="Textosinformato"/>
        <w:jc w:val="both"/>
        <w:rPr/>
      </w:pPr>
      <w:r>
        <w:rPr>
          <w:rFonts w:eastAsia="MS Mincho;ＭＳ 明朝" w:cs="Times New Roman" w:ascii="Times New Roman" w:hAnsi="Times New Roman"/>
          <w:b/>
          <w:sz w:val="24"/>
          <w:u w:val="single"/>
        </w:rPr>
        <w:t>Proyecto de Ordenanza 813/11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firma convenio en el marco del programa operativo Plan Calor 2011 entre la dirección de Infraestructura dependiente del Ministerio de Familia de la Provincia de Río Negro y el Municipio de San Carlos de Bariloche". Autor: Intendente Municipal, Sr. Marcelo Cascón, Colaboradores: Secretario de Gobierno, Sr. Jorge Franchini; Secretario de Economía, Cdor. Juan José Deco y Secretaria de Desarrollo Social, Sra. Norma Gómez. Sobre tablas.</w:t>
      </w:r>
      <w:r>
        <w:rPr>
          <w:rFonts w:eastAsia="MS Mincho;ＭＳ 明朝" w:cs="Times New Roman" w:ascii="Times New Roman" w:hAnsi="Times New Roman"/>
          <w:sz w:val="24"/>
          <w:shd w:fill="00FF00" w:val="clear"/>
        </w:rPr>
        <w:t xml:space="preserve"> Aprobado 03/03/11 Acta 959 (O-11-2142)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814/11</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"Comunicar al Sr. Gobernador de la Provincia de Río Negro la posición de este concejo ante el estado de salud pública en Bariloche". Autores: Concejo Municipal en pleno. Sobre tablas. .</w:t>
      </w:r>
      <w:r>
        <w:rPr>
          <w:rFonts w:eastAsia="MS Mincho;ＭＳ 明朝" w:cs="Times New Roman" w:ascii="Times New Roman" w:hAnsi="Times New Roman"/>
          <w:sz w:val="24"/>
          <w:shd w:fill="00FF00" w:val="clear"/>
        </w:rPr>
        <w:t xml:space="preserve"> Aprobado 03/03/11 Acta 959 (</w:t>
      </w:r>
      <w:hyperlink r:id="rId21">
        <w:r>
          <w:rPr>
            <w:rStyle w:val="EnlacedeInternet"/>
            <w:rFonts w:eastAsia="MS Mincho;ＭＳ 明朝" w:cs="Times New Roman" w:ascii="Times New Roman" w:hAnsi="Times New Roman"/>
            <w:sz w:val="24"/>
            <w:shd w:fill="00FF00" w:val="clear"/>
          </w:rPr>
          <w:t>C-11-698</w:t>
        </w:r>
      </w:hyperlink>
      <w:r>
        <w:rPr>
          <w:rFonts w:eastAsia="MS Mincho;ＭＳ 明朝" w:cs="Times New Roman" w:ascii="Times New Roman" w:hAnsi="Times New Roman"/>
          <w:sz w:val="24"/>
          <w:shd w:fill="00FF00" w:val="clear"/>
        </w:rPr>
        <w:t>)</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815/11:</w:t>
      </w:r>
      <w:r>
        <w:rPr>
          <w:rFonts w:eastAsia="MS Mincho;ＭＳ 明朝" w:cs="Times New Roman" w:ascii="Times New Roman" w:hAnsi="Times New Roman"/>
          <w:sz w:val="24"/>
        </w:rPr>
        <w:t xml:space="preserve"> "Elevar Subsecretaría de Deportes a rango de Secretaría" Autor: Intendente municipal, Marcelo Cascón. Colaboradores: Secretario de Gobierno, Jorge Franchini y Secretario de Deportes, Juan Pablo Muena. Sobre tablas. .</w:t>
      </w:r>
      <w:r>
        <w:rPr>
          <w:rFonts w:eastAsia="MS Mincho;ＭＳ 明朝" w:cs="Times New Roman" w:ascii="Times New Roman" w:hAnsi="Times New Roman"/>
          <w:sz w:val="24"/>
          <w:shd w:fill="00FF00" w:val="clear"/>
        </w:rPr>
        <w:t xml:space="preserve"> Aprobado 17/03/11 Acta 959 (O-11-2144)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tabs>
          <w:tab w:val="clear" w:pos="720"/>
          <w:tab w:val="left" w:pos="360" w:leader="none"/>
        </w:tabs>
        <w:jc w:val="both"/>
        <w:rPr/>
      </w:pPr>
      <w:r>
        <w:rPr>
          <w:rFonts w:eastAsia="MS Mincho;ＭＳ 明朝" w:cs="Times New Roman" w:ascii="Times New Roman" w:hAnsi="Times New Roman"/>
          <w:b/>
          <w:sz w:val="24"/>
          <w:u w:val="single"/>
        </w:rPr>
        <w:t>Proyecto de Comunicación 816/11:</w:t>
      </w:r>
      <w:r>
        <w:rPr>
          <w:rFonts w:eastAsia="MS Mincho;ＭＳ 明朝" w:cs="Times New Roman" w:ascii="Times New Roman" w:hAnsi="Times New Roman"/>
          <w:sz w:val="24"/>
        </w:rPr>
        <w:t xml:space="preserve"> "Comunicar al Ejecutivo municipal la necesidad de proteger los espacios públicos verdes". Autores: Concejales Alfredo Martín y Silvia Paz (FG- FpV). Sobre tablas.</w:t>
      </w:r>
      <w:r>
        <w:rPr>
          <w:rFonts w:eastAsia="MS Mincho;ＭＳ 明朝" w:cs="Times New Roman" w:ascii="Times New Roman" w:hAnsi="Times New Roman"/>
          <w:sz w:val="24"/>
          <w:shd w:fill="00FF00" w:val="clear"/>
        </w:rPr>
        <w:t xml:space="preserve"> Aprobado 17/03/11 Acta 960 (C-11-704)</w:t>
      </w:r>
      <w:r>
        <w:rPr>
          <w:rFonts w:eastAsia="MS Mincho;ＭＳ 明朝" w:cs="Times New Roman" w:ascii="Times New Roman" w:hAnsi="Times New Roman"/>
          <w:sz w:val="24"/>
        </w:rPr>
        <w:t>.</w:t>
      </w:r>
    </w:p>
    <w:p>
      <w:pPr>
        <w:pStyle w:val="Textosinformato"/>
        <w:tabs>
          <w:tab w:val="left" w:pos="720" w:leader="none"/>
        </w:tabs>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tabs>
          <w:tab w:val="clear" w:pos="720"/>
          <w:tab w:val="left" w:pos="360" w:leader="none"/>
        </w:tabs>
        <w:jc w:val="both"/>
        <w:rPr/>
      </w:pPr>
      <w:r>
        <w:rPr>
          <w:rFonts w:eastAsia="MS Mincho;ＭＳ 明朝" w:cs="Times New Roman" w:ascii="Times New Roman" w:hAnsi="Times New Roman"/>
          <w:b/>
          <w:sz w:val="24"/>
          <w:u w:val="single"/>
        </w:rPr>
        <w:t>Proyecto de Declaración 817/11:</w:t>
      </w:r>
      <w:r>
        <w:rPr>
          <w:rFonts w:eastAsia="MS Mincho;ＭＳ 明朝" w:cs="Times New Roman" w:ascii="Times New Roman" w:hAnsi="Times New Roman"/>
          <w:sz w:val="24"/>
        </w:rPr>
        <w:t xml:space="preserve"> "Declarar de interés municipal y comunitario actividades realizadas por Asociación de Artesanos Bariloche año 2011". Autora: Concejal Arabela Carreras (SUR-FpV). Colaboradoras: Teresa Schunk (secretaria Sur-FpV) y Paula Peris (asesora técnica). Sobre tablas.</w:t>
      </w:r>
      <w:r>
        <w:rPr>
          <w:rFonts w:eastAsia="MS Mincho;ＭＳ 明朝" w:cs="Times New Roman" w:ascii="Times New Roman" w:hAnsi="Times New Roman"/>
          <w:sz w:val="24"/>
          <w:shd w:fill="00FF00" w:val="clear"/>
        </w:rPr>
        <w:t xml:space="preserve"> Aprobado 17/03/11 Acta 960 (D-11-1521)</w:t>
      </w:r>
      <w:r>
        <w:rPr>
          <w:rFonts w:eastAsia="MS Mincho;ＭＳ 明朝" w:cs="Times New Roman" w:ascii="Times New Roman" w:hAnsi="Times New Roman"/>
          <w:sz w:val="24"/>
        </w:rPr>
        <w:t>.</w:t>
      </w:r>
    </w:p>
    <w:p>
      <w:pPr>
        <w:pStyle w:val="Textosinformato"/>
        <w:tabs>
          <w:tab w:val="left" w:pos="720" w:leader="none"/>
        </w:tabs>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tabs>
          <w:tab w:val="clear" w:pos="720"/>
          <w:tab w:val="left" w:pos="360" w:leader="none"/>
        </w:tabs>
        <w:jc w:val="both"/>
        <w:rPr/>
      </w:pPr>
      <w:r>
        <w:rPr>
          <w:rFonts w:eastAsia="MS Mincho;ＭＳ 明朝" w:cs="Times New Roman" w:ascii="Times New Roman" w:hAnsi="Times New Roman"/>
          <w:b/>
          <w:sz w:val="24"/>
          <w:u w:val="single"/>
        </w:rPr>
        <w:t>Proyecto de Ordenanza 818/11</w:t>
      </w:r>
      <w:r>
        <w:rPr>
          <w:rFonts w:eastAsia="MS Mincho;ＭＳ 明朝" w:cs="Times New Roman" w:ascii="Times New Roman" w:hAnsi="Times New Roman"/>
          <w:sz w:val="24"/>
          <w:u w:val="single"/>
        </w:rPr>
        <w:t>:</w:t>
      </w:r>
      <w:r>
        <w:rPr>
          <w:rFonts w:eastAsia="MS Mincho;ＭＳ 明朝" w:cs="Times New Roman" w:ascii="Times New Roman" w:hAnsi="Times New Roman"/>
          <w:sz w:val="24"/>
        </w:rPr>
        <w:t xml:space="preserve"> "Garantizar, facilitar y fomentar acceso alimentos libres de gluten para celíacos". Autores: Concejales Darío Rodríguez Duch (ARI), Laura Alves (CpD) y Daniel Pardo (PPR). Colaboradores: Marcela Coretti y Andrea Lecusan, Asistencia al Celíaco de la Argentina (ACELA), Lic. Ana Ochoa Castellanos y Cristina Painefil (secretarias bloque ARI) y Patricia Rodríguez (CpD). A Asesoría Letrada y a la comisión de Gobierno y Legales.</w:t>
      </w:r>
      <w:r>
        <w:rPr>
          <w:rFonts w:eastAsia="MS Mincho;ＭＳ 明朝" w:cs="Times New Roman" w:ascii="Times New Roman" w:hAnsi="Times New Roman"/>
          <w:sz w:val="24"/>
          <w:shd w:fill="00FF00" w:val="clear"/>
        </w:rPr>
        <w:t xml:space="preserve"> Aprobado 14/04/11 Acta 961 (O-11-2155)</w:t>
      </w:r>
      <w:r>
        <w:rPr>
          <w:rFonts w:eastAsia="MS Mincho;ＭＳ 明朝" w:cs="Times New Roman" w:ascii="Times New Roman" w:hAnsi="Times New Roman"/>
          <w:sz w:val="24"/>
        </w:rPr>
        <w:t>.</w:t>
      </w:r>
    </w:p>
    <w:p>
      <w:pPr>
        <w:pStyle w:val="Textosinformato"/>
        <w:tabs>
          <w:tab w:val="left" w:pos="720" w:leader="none"/>
        </w:tabs>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819/11:</w:t>
      </w:r>
      <w:r>
        <w:rPr>
          <w:rFonts w:eastAsia="MS Mincho;ＭＳ 明朝" w:cs="Times New Roman" w:ascii="Times New Roman" w:hAnsi="Times New Roman"/>
          <w:sz w:val="24"/>
        </w:rPr>
        <w:t xml:space="preserve"> "Declarar de utilidad pública y sujeta a expropiación fracción de parcela para planta de clasificación, compostaje y disposición final". Autor: Intendente Municipal, Marcelo Cascón. Colaborador: Secretario de Gobierno, Jorge Franchini. A Asesoría Letrada y a la comisión de Gobierno y Legales. </w:t>
      </w:r>
      <w:r>
        <w:rPr>
          <w:rFonts w:eastAsia="MS Mincho;ＭＳ 明朝" w:cs="Times New Roman" w:ascii="Times New Roman" w:hAnsi="Times New Roman"/>
          <w:sz w:val="24"/>
          <w:shd w:fill="FF0000" w:val="clear"/>
        </w:rPr>
        <w:t>Rechazado acta 974/11 2/12/11</w:t>
      </w:r>
      <w:r>
        <w:rPr>
          <w:rFonts w:eastAsia="MS Mincho;ＭＳ 明朝" w:cs="Times New Roman" w:ascii="Times New Roman" w:hAnsi="Times New Roman"/>
          <w:b/>
          <w:color w:val="FF0000"/>
          <w:sz w:val="24"/>
          <w:szCs w:val="24"/>
          <w:highlight w:val="cyan"/>
          <w:shd w:fill="FFFF00" w:val="clear"/>
          <w:lang w:val="es-MX"/>
        </w:rPr>
        <w:tab/>
        <w:t>LIBRO 76</w:t>
      </w:r>
    </w:p>
    <w:p>
      <w:pPr>
        <w:pStyle w:val="Textosinformato"/>
        <w:tabs>
          <w:tab w:val="left" w:pos="720" w:leader="none"/>
        </w:tabs>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tabs>
          <w:tab w:val="clear" w:pos="720"/>
          <w:tab w:val="left" w:pos="360" w:leader="none"/>
        </w:tabs>
        <w:jc w:val="both"/>
        <w:rPr/>
      </w:pPr>
      <w:r>
        <w:rPr>
          <w:rFonts w:eastAsia="MS Mincho;ＭＳ 明朝" w:cs="Times New Roman" w:ascii="Times New Roman" w:hAnsi="Times New Roman"/>
          <w:b/>
          <w:sz w:val="24"/>
          <w:u w:val="single"/>
        </w:rPr>
        <w:t>Proyecto de Declaración 820/11</w:t>
      </w:r>
      <w:r>
        <w:rPr>
          <w:rFonts w:eastAsia="MS Mincho;ＭＳ 明朝" w:cs="Times New Roman" w:ascii="Times New Roman" w:hAnsi="Times New Roman"/>
          <w:sz w:val="24"/>
        </w:rPr>
        <w:t>: "Declarar de interés municipal el II Congreso Odontológico Patagonia 2011". Autor: Concejal Darío Rodríguez Duch (ARI). Colaboradores: Círculo Odontológico Bariloche; Lic. Ana Ochoa Castellanos y Cristina Painefil (secretarias bloque ARI). Sobre tablas.</w:t>
      </w:r>
      <w:r>
        <w:rPr>
          <w:rFonts w:eastAsia="MS Mincho;ＭＳ 明朝" w:cs="Times New Roman" w:ascii="Times New Roman" w:hAnsi="Times New Roman"/>
          <w:sz w:val="24"/>
          <w:shd w:fill="00FF00" w:val="clear"/>
        </w:rPr>
        <w:t xml:space="preserve"> Aprobado 17/03/11 Acta 960 (D-11-1522)</w:t>
      </w:r>
      <w:r>
        <w:rPr>
          <w:rFonts w:eastAsia="MS Mincho;ＭＳ 明朝" w:cs="Times New Roman" w:ascii="Times New Roman" w:hAnsi="Times New Roman"/>
          <w:sz w:val="24"/>
        </w:rPr>
        <w:t>.</w:t>
      </w:r>
    </w:p>
    <w:p>
      <w:pPr>
        <w:pStyle w:val="Normal"/>
        <w:jc w:val="both"/>
        <w:rPr>
          <w:rFonts w:eastAsia="MS Mincho;ＭＳ 明朝"/>
          <w:b/>
          <w:b/>
          <w:lang w:val="es-ES"/>
        </w:rPr>
      </w:pPr>
      <w:r>
        <w:rPr>
          <w:rFonts w:eastAsia="MS Mincho;ＭＳ 明朝"/>
          <w:b/>
          <w:lang w:val="es-ES"/>
        </w:rPr>
      </w:r>
    </w:p>
    <w:p>
      <w:pPr>
        <w:pStyle w:val="Textosinformato"/>
        <w:jc w:val="both"/>
        <w:rPr/>
      </w:pPr>
      <w:r>
        <w:rPr>
          <w:rFonts w:eastAsia="MS Mincho;ＭＳ 明朝" w:cs="Times New Roman" w:ascii="Times New Roman" w:hAnsi="Times New Roman"/>
          <w:b/>
          <w:sz w:val="24"/>
          <w:u w:val="single"/>
        </w:rPr>
        <w:t>Proyecto de Declaración 821/11</w:t>
      </w:r>
      <w:r>
        <w:rPr>
          <w:rFonts w:eastAsia="MS Mincho;ＭＳ 明朝" w:cs="Times New Roman" w:ascii="Times New Roman" w:hAnsi="Times New Roman"/>
          <w:sz w:val="24"/>
        </w:rPr>
        <w:t xml:space="preserve">: "Declaración evento de interés municipal y cultural seminario sobre danza terapia". Autor: Concejal Darío Barriga, (SUR-FpV). </w:t>
      </w:r>
      <w:r>
        <w:rPr>
          <w:rFonts w:eastAsia="MS Mincho;ＭＳ 明朝" w:cs="Times New Roman" w:ascii="Times New Roman" w:hAnsi="Times New Roman"/>
          <w:sz w:val="24"/>
          <w:shd w:fill="00FF00" w:val="clear"/>
        </w:rPr>
        <w:t>Aprobado 14/04/11 Acta 961 (D-11-1523)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822/11</w:t>
      </w:r>
      <w:r>
        <w:rPr>
          <w:rFonts w:eastAsia="MS Mincho;ＭＳ 明朝" w:cs="Times New Roman" w:ascii="Times New Roman" w:hAnsi="Times New Roman"/>
          <w:sz w:val="24"/>
        </w:rPr>
        <w:t>: "Declarar de interés municipal la "Carrera de Miguel". Autor: Intendente Municipal, Marcelo Cascón. Colaboradores: Secretario de Gobierno, Jorge Franchini;  Secretaria de Coordinación y Privada, Sra. Guillermina Alaníz y Directora General de Control de Gestión, Lic. Luisa Hoffmann.</w:t>
      </w:r>
      <w:r>
        <w:rPr>
          <w:rFonts w:eastAsia="MS Mincho;ＭＳ 明朝" w:cs="Times New Roman" w:ascii="Times New Roman" w:hAnsi="Times New Roman"/>
          <w:sz w:val="24"/>
          <w:shd w:fill="00FF00" w:val="clear"/>
        </w:rPr>
        <w:t xml:space="preserve"> Aprobado 14/04/11 Acta 961 (D-11-1524)</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823/11</w:t>
      </w:r>
      <w:r>
        <w:rPr>
          <w:rFonts w:eastAsia="MS Mincho;ＭＳ 明朝" w:cs="Times New Roman" w:ascii="Times New Roman" w:hAnsi="Times New Roman"/>
          <w:sz w:val="24"/>
        </w:rPr>
        <w:t xml:space="preserve">: "Declarar de utilidad pública sujeto a expropiación fracción lote 19-1-C-011-01A". Autores: Concejales Silvia Paz y Alfredo Martín (FG-FpV). </w:t>
      </w:r>
      <w:r>
        <w:rPr>
          <w:rFonts w:eastAsia="MS Mincho;ＭＳ 明朝" w:cs="Times New Roman" w:ascii="Times New Roman" w:hAnsi="Times New Roman"/>
          <w:sz w:val="24"/>
          <w:shd w:fill="00FF00" w:val="clear"/>
        </w:rPr>
        <w:t>Aprobado 12/05/11 Acta 963 (O-11-2172)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824/11</w:t>
      </w:r>
      <w:r>
        <w:rPr>
          <w:rFonts w:eastAsia="MS Mincho;ＭＳ 明朝" w:cs="Times New Roman" w:ascii="Times New Roman" w:hAnsi="Times New Roman"/>
          <w:sz w:val="24"/>
        </w:rPr>
        <w:t xml:space="preserve">: "Aceptar la donación de una impresora realizada por la firma Jacaranda Films S.A.". Autor: Intendente Municipal, Marcelo Cascón. Colaboradores: Secretario de Gobierno, Jorge Franchini;  Secretaria de Coordinación y Privada, Sra. Guillermina Alaníz y Subsecretaria de Cultura, Lic. Victoria Arroyo. </w:t>
      </w:r>
      <w:r>
        <w:rPr>
          <w:rFonts w:eastAsia="MS Mincho;ＭＳ 明朝" w:cs="Times New Roman" w:ascii="Times New Roman" w:hAnsi="Times New Roman"/>
          <w:sz w:val="24"/>
          <w:shd w:fill="00FF00" w:val="clear"/>
        </w:rPr>
        <w:t>Aprobado 14/04/11 Acta 961 (O-11-2156)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Comunicación 825/11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 Parques Nacionales desacuerdo con desaliento al desarrollo de Industria Audiovisual". Autor: Concejal Daniel Pardo (PPR). Colaboradora: Carolina Peredo. Iniciativa: Unión de Productores y Realizadores de San Carlos de Bariloche.</w:t>
      </w:r>
      <w:r>
        <w:rPr>
          <w:rFonts w:eastAsia="MS Mincho;ＭＳ 明朝" w:cs="Times New Roman" w:ascii="Times New Roman" w:hAnsi="Times New Roman"/>
          <w:sz w:val="24"/>
          <w:shd w:fill="00FF00" w:val="clear"/>
        </w:rPr>
        <w:t xml:space="preserve"> Aprobado 14/04/11 Acta 961 (C-11-705)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826/11:</w:t>
      </w:r>
      <w:r>
        <w:rPr>
          <w:rFonts w:eastAsia="MS Mincho;ＭＳ 明朝" w:cs="Times New Roman" w:ascii="Times New Roman" w:hAnsi="Times New Roman"/>
          <w:sz w:val="24"/>
        </w:rPr>
        <w:t xml:space="preserve"> "Declarar de interés municipal y educativo al libro "El Potrillo y la Mariposa" y el proyecto "Un Futuro de Cuentos"". Autora: Concejal Arabela Carreras (SUR FpV). Colaboradora: Teresa Schunk (SUR-FpV).</w:t>
      </w:r>
      <w:r>
        <w:rPr>
          <w:rFonts w:eastAsia="MS Mincho;ＭＳ 明朝" w:cs="Times New Roman" w:ascii="Times New Roman" w:hAnsi="Times New Roman"/>
          <w:sz w:val="24"/>
          <w:shd w:fill="00FF00" w:val="clear"/>
        </w:rPr>
        <w:t xml:space="preserve"> Aprobado 14/04/11 Acta 961 (D-11-1525)</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827/11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social, turístico, cultural y deportivo al Torneo de Ajedrez 109º aniversario Bariloche". Autor: Intendente Municipal, Marcelo Cascón. Colaborador: Secretario de Gobierno, Jorge Franchini; Secretaria de Coordinación y Privada, Sra. Guillermina Alaniz y Directora de Control de Gestión, Lic. Luisa Hoffman.</w:t>
      </w:r>
      <w:r>
        <w:rPr>
          <w:rFonts w:eastAsia="MS Mincho;ＭＳ 明朝" w:cs="Times New Roman" w:ascii="Times New Roman" w:hAnsi="Times New Roman"/>
          <w:sz w:val="24"/>
          <w:shd w:fill="00FF00" w:val="clear"/>
        </w:rPr>
        <w:t xml:space="preserve"> Aprobado 14/04/11 Acta 961 (D-11-1526)</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828/11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Comité Municipal Contra la Tortura y adhesión a leyes nacional 25.932 y provincial 4321". Autores: Concejales Darío Rodríguez Duch (ARI), Alfredo Martín (FG-FpV) y Arabela Carreras (SUR-FpV). Colaboradores: Dr. Martín Lozada, Juez de Instrucción en lo Criminal y Correccional de la III Circunscripción Judicial de la Provincia de Río Negro y Lic. Ana Ochoa Castellanos (ARI).</w:t>
      </w:r>
      <w:r>
        <w:rPr>
          <w:rFonts w:eastAsia="MS Mincho;ＭＳ 明朝" w:cs="Times New Roman" w:ascii="Times New Roman" w:hAnsi="Times New Roman"/>
          <w:sz w:val="24"/>
          <w:shd w:fill="00FF00" w:val="clear"/>
        </w:rPr>
        <w:t xml:space="preserve"> Aprobado 01/06/11 Acta 964/11 (O-11-2178)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829/11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Superior Tribunal de Justicia beneplácito por acceso al Lago Escondido". Autor: Concejal Alfredo Martín (FG-FpV). </w:t>
      </w:r>
      <w:r>
        <w:rPr>
          <w:rFonts w:eastAsia="MS Mincho;ＭＳ 明朝" w:cs="Times New Roman" w:ascii="Times New Roman" w:hAnsi="Times New Roman"/>
          <w:sz w:val="24"/>
          <w:shd w:fill="00FF00" w:val="clear"/>
        </w:rPr>
        <w:t>Aprobado 14/04/11 Acta 961 (C-11-706).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830/11</w:t>
      </w:r>
      <w:r>
        <w:rPr>
          <w:rFonts w:eastAsia="MS Mincho;ＭＳ 明朝" w:cs="Times New Roman" w:ascii="Times New Roman" w:hAnsi="Times New Roman"/>
          <w:sz w:val="24"/>
        </w:rPr>
        <w:t xml:space="preserve">: "Comunicar al Gobernador y Ministro de Educación necesidad de construir residencia en Pilcaniyeu". Autora: Concejal Lic. Arabela Carreras (SUR-FpV). Colaboradora: Teresa Schunck. Sobre tablas. </w:t>
      </w:r>
      <w:r>
        <w:rPr>
          <w:rFonts w:eastAsia="MS Mincho;ＭＳ 明朝" w:cs="Times New Roman" w:ascii="Times New Roman" w:hAnsi="Times New Roman"/>
          <w:sz w:val="24"/>
          <w:shd w:fill="00FF00" w:val="clear"/>
        </w:rPr>
        <w:t>Aprobado 14/04/11 Acta 961 (C-11-707).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º831/11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"Desadjudicar y adjudicar inmuebles de interés social barrio Arrayanes". Autor: Intendente Municipal, Marcelo Cascón. Colaborador: Secretario de Gobierno, Jorge Franchini; Presidente del Instituto Municipal de Tierra y Vivienda para el Hábitat Social, Oscar Alejo Zamora y equipo. A Asesoría Letrada y a la comisión de Gobierno y Legales. </w:t>
      </w:r>
      <w:r>
        <w:rPr>
          <w:rFonts w:eastAsia="MS Mincho;ＭＳ 明朝" w:cs="Times New Roman" w:ascii="Times New Roman" w:hAnsi="Times New Roman"/>
          <w:sz w:val="24"/>
          <w:shd w:fill="00FF00" w:val="clear"/>
        </w:rPr>
        <w:t>Aprobado 02/12/11. Acta 974/11. O-11-2247.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832/11</w:t>
      </w:r>
      <w:r>
        <w:rPr>
          <w:rFonts w:eastAsia="MS Mincho;ＭＳ 明朝" w:cs="Times New Roman" w:ascii="Times New Roman" w:hAnsi="Times New Roman"/>
          <w:sz w:val="24"/>
        </w:rPr>
        <w:t>: "Establece requisitos para otorgar soluciones habitacionales desde el Estado municipal. Define acciones por ocupaciones o usurpaciones". Autor: Concejal Hugo Cejas (SUR-FpV). Colaborador: Guillermo Corbella. A Asesoría Letrada y a la comisión de Gobierno y Legales.</w:t>
      </w:r>
      <w:r>
        <w:rPr>
          <w:rFonts w:eastAsia="MS Mincho;ＭＳ 明朝" w:cs="Times New Roman" w:ascii="Times New Roman" w:hAnsi="Times New Roman"/>
          <w:sz w:val="24"/>
          <w:szCs w:val="24"/>
          <w:shd w:fill="FF0000" w:val="clear"/>
        </w:rPr>
        <w:t xml:space="preserve"> RECHAZADO EL 11/07/11 ACTA 968/11..</w:t>
      </w:r>
      <w:r>
        <w:rPr>
          <w:rFonts w:eastAsia="MS Mincho;ＭＳ 明朝" w:cs="Times New Roman" w:ascii="Times New Roman" w:hAnsi="Times New Roman"/>
          <w:b/>
          <w:color w:val="FF0000"/>
          <w:sz w:val="24"/>
          <w:szCs w:val="24"/>
          <w:highlight w:val="cyan"/>
          <w:shd w:fill="FFFF00" w:val="clear"/>
          <w:lang w:val="es-MX"/>
        </w:rPr>
        <w:tab/>
        <w:t>LIBRO 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833/11</w:t>
      </w:r>
      <w:r>
        <w:rPr>
          <w:rFonts w:eastAsia="MS Mincho;ＭＳ 明朝" w:cs="Times New Roman" w:ascii="Times New Roman" w:hAnsi="Times New Roman"/>
          <w:sz w:val="24"/>
        </w:rPr>
        <w:t>: "Declarar de interés municipal las actividades del Centro de Jubilados y Pensionados Amancay – 2011". Autora: Concejal Lic. Arabela Carreras (SUR-FpV) Colaboradoras: Matilde Pedro y Teresa Schunk (SUR-FpV). Sobre tablas.</w:t>
      </w:r>
      <w:r>
        <w:rPr>
          <w:rFonts w:eastAsia="MS Mincho;ＭＳ 明朝" w:cs="Times New Roman" w:ascii="Times New Roman" w:hAnsi="Times New Roman"/>
          <w:sz w:val="24"/>
          <w:shd w:fill="00FF00" w:val="clear"/>
        </w:rPr>
        <w:t xml:space="preserve"> Aprobado 14/04/11 Acta 961 (D-11-1527)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834/11</w:t>
      </w:r>
      <w:r>
        <w:rPr>
          <w:rFonts w:eastAsia="MS Mincho;ＭＳ 明朝" w:cs="Times New Roman" w:ascii="Times New Roman" w:hAnsi="Times New Roman"/>
          <w:sz w:val="24"/>
        </w:rPr>
        <w:t>: "Aprobar la cartografía de zonificación de los Códigos de Planeamiento ´80 y Urbano ´95 de San Carlos de Bariloche". Autor: Secretario de Gobierno a/c Despacho Intendencia, Jorge Franchini. Colaboradoras: Secretaria de Planeamiento y Medio Ambiente, Arq. Fabiela Orlandi y Subsecretaria de Gestión Urbana, Arq. Estela Arias. A Asesoría Letrada y a las comisiones de Obras y Planeamiento y de Gobierno y Legales.</w:t>
      </w:r>
      <w:r>
        <w:rPr>
          <w:rFonts w:eastAsia="MS Mincho;ＭＳ 明朝" w:cs="Times New Roman" w:ascii="Times New Roman" w:hAnsi="Times New Roman"/>
          <w:sz w:val="24"/>
          <w:szCs w:val="24"/>
          <w:shd w:fill="00FF00" w:val="clear"/>
        </w:rPr>
        <w:t xml:space="preserve"> Aprobado 11/07/11. Acta 968 (O-11-2198).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835/11</w:t>
      </w:r>
      <w:r>
        <w:rPr>
          <w:rFonts w:eastAsia="MS Mincho;ＭＳ 明朝" w:cs="Times New Roman" w:ascii="Times New Roman" w:hAnsi="Times New Roman"/>
          <w:sz w:val="24"/>
        </w:rPr>
        <w:t>: "Establecer la emergencia habitacional en el ejido de San Carlos de Bariloche". Autor: Secretario de Gobierno a/c Despacho Intendencia, Jorge Franchini. Colaboradores: Secretaria de Planeamiento y Medio Ambiente, Arq. Fabiela Orlandi; Asesor Letrado, Dr. Sergio Dutschmann; Secretaria de Coordinación y Privada, Guillermina Alaniz y Presidente del Instituto Municipal de Tierra y Vivienda para el Hábitat Social. A Asesoría Letrada y a la comisión de Gobierno y Legales.</w:t>
      </w:r>
      <w:r>
        <w:rPr>
          <w:rFonts w:eastAsia="MS Mincho;ＭＳ 明朝" w:cs="Times New Roman" w:ascii="Times New Roman" w:hAnsi="Times New Roman"/>
          <w:sz w:val="24"/>
          <w:shd w:fill="00FF00" w:val="clear"/>
        </w:rPr>
        <w:t xml:space="preserve"> Aprobado 02/05/11 Acta 962/11 (</w:t>
      </w:r>
      <w:hyperlink r:id="rId22">
        <w:r>
          <w:rPr>
            <w:rStyle w:val="EnlacedeInternet"/>
            <w:rFonts w:eastAsia="MS Mincho;ＭＳ 明朝" w:cs="Times New Roman" w:ascii="Times New Roman" w:hAnsi="Times New Roman"/>
            <w:sz w:val="24"/>
            <w:shd w:fill="00FF00" w:val="clear"/>
          </w:rPr>
          <w:t>O-11-2165</w:t>
        </w:r>
      </w:hyperlink>
      <w:r>
        <w:rPr>
          <w:rFonts w:eastAsia="MS Mincho;ＭＳ 明朝" w:cs="Times New Roman" w:ascii="Times New Roman" w:hAnsi="Times New Roman"/>
          <w:sz w:val="24"/>
          <w:shd w:fill="00FF00" w:val="clear"/>
        </w:rPr>
        <w:t>)</w:t>
      </w:r>
      <w:r>
        <w:rPr>
          <w:rFonts w:eastAsia="MS Mincho;ＭＳ 明朝" w:cs="Times New Roman" w:ascii="Times New Roman" w:hAnsi="Times New Roman"/>
          <w:sz w:val="24"/>
        </w:rPr>
        <w:t>.</w:t>
      </w:r>
    </w:p>
    <w:p>
      <w:pPr>
        <w:pStyle w:val="Textosinformato"/>
        <w:jc w:val="both"/>
        <w:rPr/>
      </w:pPr>
      <w:r>
        <w:rPr/>
      </w:r>
    </w:p>
    <w:p>
      <w:pPr>
        <w:pStyle w:val="Textosinformato"/>
        <w:jc w:val="both"/>
        <w:rPr/>
      </w:pPr>
      <w:r>
        <w:rPr>
          <w:rFonts w:eastAsia="MS Mincho;ＭＳ 明朝" w:cs="Times New Roman" w:ascii="Times New Roman" w:hAnsi="Times New Roman"/>
          <w:b/>
          <w:sz w:val="24"/>
          <w:u w:val="single"/>
        </w:rPr>
        <w:t>Proyecto de Declaración 836/11</w:t>
      </w:r>
      <w:r>
        <w:rPr>
          <w:rFonts w:eastAsia="MS Mincho;ＭＳ 明朝" w:cs="Times New Roman" w:ascii="Times New Roman" w:hAnsi="Times New Roman"/>
          <w:sz w:val="24"/>
        </w:rPr>
        <w:t>: "Declarar de interés cultural y educativo el 11º Festival de Titiriteros Andariegos". Autor: Concejal Dr. Darío Rodríguez Duch (ARI). Colaboradoras: Mónica Segovia; Cristina Painefil y Lic. Ana Ochoa Castellanos (Asesoras Bloque ARI). Sobre tablas.</w:t>
      </w:r>
      <w:r>
        <w:rPr>
          <w:rFonts w:eastAsia="MS Mincho;ＭＳ 明朝" w:cs="Times New Roman" w:ascii="Times New Roman" w:hAnsi="Times New Roman"/>
          <w:sz w:val="24"/>
          <w:shd w:fill="00FF00" w:val="clear"/>
        </w:rPr>
        <w:t xml:space="preserve"> Aprobado 14/04/11 Acta 961 (</w:t>
      </w:r>
      <w:hyperlink r:id="rId23">
        <w:r>
          <w:rPr>
            <w:rStyle w:val="EnlacedeInternet"/>
            <w:rFonts w:eastAsia="MS Mincho;ＭＳ 明朝" w:cs="Times New Roman" w:ascii="Times New Roman" w:hAnsi="Times New Roman"/>
            <w:sz w:val="24"/>
            <w:shd w:fill="00FF00" w:val="clear"/>
          </w:rPr>
          <w:t>D-11-1528</w:t>
        </w:r>
      </w:hyperlink>
      <w:r>
        <w:rPr>
          <w:rFonts w:eastAsia="MS Mincho;ＭＳ 明朝" w:cs="Times New Roman" w:ascii="Times New Roman" w:hAnsi="Times New Roman"/>
          <w:sz w:val="24"/>
          <w:shd w:fill="00FF00" w:val="clear"/>
        </w:rPr>
        <w:t>)</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837/11</w:t>
      </w:r>
      <w:r>
        <w:rPr>
          <w:rFonts w:eastAsia="MS Mincho;ＭＳ 明朝" w:cs="Times New Roman" w:ascii="Times New Roman" w:hAnsi="Times New Roman"/>
          <w:sz w:val="24"/>
        </w:rPr>
        <w:t xml:space="preserve">: "Comunicar al Departamento Ejecutivo necesidad de estudio y reformulación tránsito Av. 12 de Octubre y Otto Goedecke". Autores: Concejales Laura Alves y Claudio Otano (CpD). Iniciativa: Arq. Alicia Albandoz (Asesora Bloque CpD en Unidad Coordinadora). Colaboradora: Patricia Rodríguez (Secretaria Bloque CpD). Sobre tablas. </w:t>
      </w:r>
      <w:r>
        <w:rPr>
          <w:rFonts w:eastAsia="MS Mincho;ＭＳ 明朝" w:cs="Times New Roman" w:ascii="Times New Roman" w:hAnsi="Times New Roman"/>
          <w:sz w:val="24"/>
          <w:shd w:fill="00FF00" w:val="clear"/>
        </w:rPr>
        <w:t>Aprobado 14/04/11 Acta 961 (</w:t>
      </w:r>
      <w:hyperlink r:id="rId24">
        <w:r>
          <w:rPr>
            <w:rStyle w:val="EnlacedeInternet"/>
            <w:rFonts w:eastAsia="MS Mincho;ＭＳ 明朝" w:cs="Times New Roman" w:ascii="Times New Roman" w:hAnsi="Times New Roman"/>
            <w:sz w:val="24"/>
            <w:shd w:fill="00FF00" w:val="clear"/>
          </w:rPr>
          <w:t>C-11-708</w:t>
        </w:r>
      </w:hyperlink>
      <w:r>
        <w:rPr>
          <w:rFonts w:eastAsia="MS Mincho;ＭＳ 明朝" w:cs="Times New Roman" w:ascii="Times New Roman" w:hAnsi="Times New Roman"/>
          <w:sz w:val="24"/>
          <w:shd w:fill="00FF00" w:val="clear"/>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838/11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Departamento Ejecutivo la necesidad de contar con un proyecto ejecutivo de nodo de conexión Av. Brown – Calle Vuelta de Obligado". Autores: Concejales Laura Alves y Claudio Otano (CpD). Colaboradoras: Arq. Alicia Albandoz (Asesora Bloque CpD en Unidad Coordinadora) y Patricia Rodríguez (Secretaria Bloque CpD). Sobre tablas. </w:t>
      </w:r>
      <w:r>
        <w:rPr>
          <w:rFonts w:eastAsia="MS Mincho;ＭＳ 明朝" w:cs="Times New Roman" w:ascii="Times New Roman" w:hAnsi="Times New Roman"/>
          <w:sz w:val="24"/>
          <w:shd w:fill="00FF00" w:val="clear"/>
        </w:rPr>
        <w:t>Aprobado 14/04/11 Acta 961 (C-11-709).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839/11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"Libreta Municipal de Capacitación y Residencia de la ciudad de San Carlos de Bariloche". Autor: Intendente Municipal, Marcelo Cascón. Colaborador: Secretario de Gobierno, Jorge Franchini; Secretaria de Coordinación y Privada, Sra. Guillermina Alaníz y Directora de Control de Gestión, Lic. Luisa Hoffman. A Asesoría Letrada y a las comisiones de Servicios, Tránsito y Transporte y de Gobierno y Legales. </w:t>
      </w:r>
      <w:r>
        <w:rPr>
          <w:rFonts w:eastAsia="MS Mincho;ＭＳ 明朝" w:cs="Times New Roman" w:ascii="Times New Roman" w:hAnsi="Times New Roman"/>
          <w:sz w:val="24"/>
          <w:shd w:fill="FF0000" w:val="clear"/>
        </w:rPr>
        <w:t>Rechazado acta 974/11 2/12/11</w:t>
      </w:r>
      <w:r>
        <w:rPr>
          <w:rFonts w:eastAsia="MS Mincho;ＭＳ 明朝" w:cs="Times New Roman" w:ascii="Times New Roman" w:hAnsi="Times New Roman"/>
          <w:b/>
          <w:color w:val="FF0000"/>
          <w:sz w:val="24"/>
          <w:szCs w:val="24"/>
          <w:highlight w:val="cyan"/>
          <w:shd w:fill="FFFF00" w:val="clear"/>
          <w:lang w:val="es-MX"/>
        </w:rPr>
        <w:tab/>
        <w:t>LIBRO 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840/11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la capacitación de agentes multiplicadores". Autor: Concejal Hugo Cejas (SUR-FpV). Colaborador: Guillermo Corbella. Sobre tablas.</w:t>
      </w:r>
      <w:r>
        <w:rPr>
          <w:rFonts w:eastAsia="MS Mincho;ＭＳ 明朝" w:cs="Times New Roman" w:ascii="Times New Roman" w:hAnsi="Times New Roman"/>
          <w:sz w:val="24"/>
          <w:shd w:fill="00FF00" w:val="clear"/>
        </w:rPr>
        <w:t xml:space="preserve"> Aprobado 14/04/11 Acta 961 (D-11-1529)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841/11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deportivo la 1º fecha del Campeonato Provincial de Patín Artístico y Competitivo". Autor: Concejal Daniel Pardo (PPR). Colaboradores: Roberto Antonio Menant y Marcos Mariano Sosa Lukman. Iniciativa: Alexandra Gallmann de "AG Patín", Escuela de Patinaje Artístico. Sobre tablas.</w:t>
      </w:r>
      <w:r>
        <w:rPr>
          <w:rFonts w:eastAsia="MS Mincho;ＭＳ 明朝" w:cs="Times New Roman" w:ascii="Times New Roman" w:hAnsi="Times New Roman"/>
          <w:sz w:val="24"/>
          <w:shd w:fill="00FF00" w:val="clear"/>
        </w:rPr>
        <w:t xml:space="preserve"> Aprobado 14/04/11 Acta 961 (D-11-1530)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842/11</w:t>
      </w:r>
      <w:r>
        <w:rPr>
          <w:rFonts w:eastAsia="MS Mincho;ＭＳ 明朝" w:cs="Times New Roman" w:ascii="Times New Roman" w:hAnsi="Times New Roman"/>
          <w:sz w:val="24"/>
        </w:rPr>
        <w:t>: "Declaración evento de interés municipal y comunitario Encuentro Nacional de Mujeres". Autores: Concejales Darío Barriga, Lic. Arabela Carreras (SUR-FpV); Silvia Paz y Prof. Alfredo Martín (FG-FpV); Claudio Otano (CpD); Dr. Darío Rodríguez Duch (ARI); Silvana Camelli (PCcP) y Francisco De Cesare (PS). Sobre tablas.</w:t>
      </w:r>
    </w:p>
    <w:p>
      <w:pPr>
        <w:pStyle w:val="Normal"/>
        <w:spacing w:lineRule="auto" w:line="240" w:before="0" w:after="240"/>
        <w:jc w:val="both"/>
        <w:rPr/>
      </w:pPr>
      <w:r>
        <w:rPr>
          <w:rFonts w:eastAsia="MS Mincho;ＭＳ 明朝" w:cs="Times New Roman"/>
          <w:sz w:val="24"/>
          <w:highlight w:val="green"/>
        </w:rPr>
        <w:t>Aprobado 14/04/11 Acta 961 (D-11-1531)</w:t>
      </w:r>
      <w:r>
        <w:rPr>
          <w:rFonts w:eastAsia="MS Mincho;ＭＳ 明朝" w:cs="Times New Roman"/>
          <w:sz w:val="24"/>
        </w:rPr>
        <w:t>.</w:t>
      </w:r>
    </w:p>
    <w:p>
      <w:pPr>
        <w:pStyle w:val="Textosinformato"/>
        <w:jc w:val="both"/>
        <w:rPr/>
      </w:pPr>
      <w:r>
        <w:rPr>
          <w:rFonts w:eastAsia="MS Mincho;ＭＳ 明朝" w:cs="Times New Roman" w:ascii="Times New Roman" w:hAnsi="Times New Roman"/>
          <w:b/>
          <w:sz w:val="24"/>
          <w:u w:val="single"/>
        </w:rPr>
        <w:t>Proyecto de Ordenanza 843/11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"Fomento a la construcción de infraestructura deportiva, cultural y mantenimiento de plazas". Autor: Concejal Daniel Pardo (PPR). Colaborador: Agustín E. Martin. A Asesoría Letrada y a las comisiones de Acción Social, Economía y de Gobierno y Legales.</w:t>
      </w:r>
      <w:r>
        <w:rPr>
          <w:rFonts w:eastAsia="MS Mincho;ＭＳ 明朝" w:cs="Times New Roman" w:ascii="Times New Roman" w:hAnsi="Times New Roman"/>
          <w:b/>
          <w:color w:val="FF0000"/>
          <w:sz w:val="24"/>
          <w:szCs w:val="24"/>
          <w:highlight w:val="cyan"/>
          <w:lang w:val="es-MX"/>
        </w:rPr>
        <w:tab/>
        <w:t>LIBRO 76</w:t>
      </w:r>
    </w:p>
    <w:p>
      <w:pPr>
        <w:pStyle w:val="Normal"/>
        <w:spacing w:lineRule="auto" w:line="240" w:before="0" w:after="240"/>
        <w:jc w:val="both"/>
        <w:rPr>
          <w:rFonts w:eastAsia="MS Mincho;ＭＳ 明朝" w:cs="Times New Roman"/>
          <w:sz w:val="24"/>
          <w:szCs w:val="24"/>
        </w:rPr>
      </w:pPr>
      <w:r>
        <w:rPr>
          <w:rFonts w:eastAsia="MS Mincho;ＭＳ 明朝" w:cs="Times New Roman"/>
          <w:sz w:val="24"/>
          <w:szCs w:val="24"/>
        </w:rPr>
      </w:r>
    </w:p>
    <w:p>
      <w:pPr>
        <w:pStyle w:val="Normal"/>
        <w:spacing w:lineRule="auto" w:line="240" w:before="0" w:after="240"/>
        <w:jc w:val="both"/>
        <w:rPr/>
      </w:pPr>
      <w:r>
        <w:rPr>
          <w:rFonts w:eastAsia="MS Mincho;ＭＳ 明朝" w:cs="Times New Roman"/>
          <w:b/>
          <w:sz w:val="24"/>
          <w:szCs w:val="24"/>
          <w:u w:val="single"/>
        </w:rPr>
        <w:t>Proyecto de Ordenanza 844/11</w:t>
      </w:r>
      <w:r>
        <w:rPr>
          <w:rFonts w:eastAsia="MS Mincho;ＭＳ 明朝" w:cs="Times New Roman"/>
          <w:sz w:val="24"/>
          <w:szCs w:val="24"/>
        </w:rPr>
        <w:t xml:space="preserve">: "Declaración de emergencia actual vertedero. Proceso de implementación sistema de tratamiento residuos regional". </w:t>
      </w:r>
      <w:r>
        <w:rPr>
          <w:rFonts w:eastAsia="MS Mincho;ＭＳ 明朝" w:cs="Times New Roman"/>
          <w:sz w:val="24"/>
          <w:shd w:fill="00FF00" w:val="clear"/>
        </w:rPr>
        <w:t>Aprobado 14/04/11 Acta 961/11 (O-11-2147)</w:t>
      </w:r>
      <w:r>
        <w:rPr>
          <w:rFonts w:eastAsia="MS Mincho;ＭＳ 明朝" w:cs="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845/11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"Declaración evento de interés municipal y comunitario Festival solidario  Comedores Comunitarios, Centros Abuelos, Salitas Barriales". Autor: Concejal Lic. Ángel Darío Barriga (SUR-FpV). Iniciativa: Sr. Raúl Benítez, Director FM Estación Terrena. Sobre Tablas.</w:t>
      </w:r>
      <w:r>
        <w:rPr>
          <w:rFonts w:eastAsia="MS Mincho;ＭＳ 明朝" w:cs="Times New Roman" w:ascii="Times New Roman" w:hAnsi="Times New Roman"/>
          <w:sz w:val="24"/>
          <w:shd w:fill="00FF00" w:val="clear"/>
        </w:rPr>
        <w:t xml:space="preserve"> Aprobado 02/05/11 Acta 962/11 (D-11-1533)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846/11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Poder Ejecutivo Municipal necesidad de proveer de recursos a Junta Electoral Municipal para llevar a cabo el sistema de elección por circuitos". Autora: Concejal Silvana Camelli (PCcP). Sobre Tablas.</w:t>
      </w:r>
      <w:r>
        <w:rPr>
          <w:rFonts w:eastAsia="MS Mincho;ＭＳ 明朝" w:cs="Times New Roman" w:ascii="Times New Roman" w:hAnsi="Times New Roman"/>
          <w:sz w:val="24"/>
          <w:shd w:fill="00FF00" w:val="clear"/>
        </w:rPr>
        <w:t xml:space="preserve"> Aprobado 02/05/11 Acta 962/11 (C-11-710)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847/11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"Autorización firma convenio con Ministerio Defensa. Denominación Parque Central Néstor Kirchner". Autora: Concejal Lic. Arabela Carreras (SUR-FpV). Colaboradores: Teresa Schunk; Prof. Pablo Zúcaro y Diseñador Industrial, Daniel Sanguinetti. A Asesoría Letrada y a la comisión de Gobierno y Legales.</w:t>
      </w:r>
      <w:r>
        <w:rPr>
          <w:rFonts w:eastAsia="MS Mincho;ＭＳ 明朝" w:cs="Times New Roman" w:ascii="Times New Roman" w:hAnsi="Times New Roman"/>
          <w:b/>
          <w:color w:val="FF0000"/>
          <w:sz w:val="24"/>
          <w:szCs w:val="24"/>
          <w:highlight w:val="cyan"/>
          <w:lang w:val="es-MX"/>
        </w:rPr>
        <w:tab/>
        <w:t>LIBRO 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848/11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"Suspender artículo 54º inciso b de la Ordenanza 669-CM-91". Autor: Intendente Municipal, Marcelo Cascón. Colaboradores: Secretario de Economía, Cdor. Juan José Deco y Secretario de Gobierno, Sr. Jorge Franchini. Sobre Tablas. .</w:t>
      </w:r>
      <w:r>
        <w:rPr>
          <w:rFonts w:eastAsia="MS Mincho;ＭＳ 明朝" w:cs="Times New Roman" w:ascii="Times New Roman" w:hAnsi="Times New Roman"/>
          <w:sz w:val="24"/>
          <w:shd w:fill="00FF00" w:val="clear"/>
        </w:rPr>
        <w:t xml:space="preserve"> Aprobado 02/05/11 Acta 962/11 (O-11-2160)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849/11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"Declaración evento de interés municipal y comunitario charla – debate ¿Elegimos las mujeres cómo y con quién parir?. Autor: Concejal Lic. Darío Barriga (SUR-FpV). Sobre Tablas.</w:t>
      </w:r>
      <w:r>
        <w:rPr>
          <w:rFonts w:eastAsia="MS Mincho;ＭＳ 明朝" w:cs="Times New Roman" w:ascii="Times New Roman" w:hAnsi="Times New Roman"/>
          <w:sz w:val="24"/>
          <w:shd w:fill="00FF00" w:val="clear"/>
        </w:rPr>
        <w:t xml:space="preserve"> Aprobado 02/05/11 Acta 962/11 (D-11-1534)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850/11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cultural el documental gastronómico </w:t>
      </w:r>
      <w:r>
        <w:rPr>
          <w:rFonts w:eastAsia="MS Mincho;ＭＳ 明朝" w:cs="Times New Roman" w:ascii="Times New Roman" w:hAnsi="Times New Roman"/>
          <w:i/>
          <w:sz w:val="24"/>
        </w:rPr>
        <w:t>Crónica apasionada de un suceso</w:t>
      </w:r>
      <w:r>
        <w:rPr>
          <w:rFonts w:eastAsia="MS Mincho;ＭＳ 明朝" w:cs="Times New Roman" w:ascii="Times New Roman" w:hAnsi="Times New Roman"/>
          <w:sz w:val="24"/>
        </w:rPr>
        <w:t>". Autora: Concejal Lic. Arabela Carreras (SUR-FpV). Colaboradora: Paula Peris (Asesora Técnica FpV). Sobre Tablas.</w:t>
      </w:r>
      <w:r>
        <w:rPr>
          <w:rFonts w:eastAsia="MS Mincho;ＭＳ 明朝" w:cs="Times New Roman" w:ascii="Times New Roman" w:hAnsi="Times New Roman"/>
          <w:sz w:val="24"/>
          <w:shd w:fill="00FF00" w:val="clear"/>
        </w:rPr>
        <w:t xml:space="preserve"> Aprobado 02/05/11 Acta 962/11 (D-11-1535)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851/11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cultural la muestra: </w:t>
      </w:r>
      <w:r>
        <w:rPr>
          <w:rFonts w:eastAsia="MS Mincho;ＭＳ 明朝" w:cs="Times New Roman" w:ascii="Times New Roman" w:hAnsi="Times New Roman"/>
          <w:i/>
          <w:sz w:val="24"/>
        </w:rPr>
        <w:t>DESDEN, un paseo por el presente de nuestro patrimonio olvidado</w:t>
      </w:r>
      <w:r>
        <w:rPr>
          <w:rFonts w:eastAsia="MS Mincho;ＭＳ 明朝" w:cs="Times New Roman" w:ascii="Times New Roman" w:hAnsi="Times New Roman"/>
          <w:sz w:val="24"/>
        </w:rPr>
        <w:t>". Autora: Concejal Lic. Arabela Carreras (SUR-FpV). Colaboradora: Paula Peris (Asesora Técnica FpV). Sobre Tablas.</w:t>
      </w:r>
      <w:r>
        <w:rPr>
          <w:rFonts w:eastAsia="MS Mincho;ＭＳ 明朝" w:cs="Times New Roman" w:ascii="Times New Roman" w:hAnsi="Times New Roman"/>
          <w:sz w:val="24"/>
          <w:shd w:fill="00FF00" w:val="clear"/>
        </w:rPr>
        <w:t xml:space="preserve"> Aprobado 02/05/11 Acta 962/11 (D-11-1536)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852/11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comunitario Jornada Internacional </w:t>
      </w:r>
      <w:r>
        <w:rPr>
          <w:rFonts w:eastAsia="MS Mincho;ＭＳ 明朝" w:cs="Times New Roman" w:ascii="Times New Roman" w:hAnsi="Times New Roman"/>
          <w:i/>
          <w:sz w:val="24"/>
        </w:rPr>
        <w:t>Manos limpias, salvan vidas</w:t>
      </w:r>
      <w:r>
        <w:rPr>
          <w:rFonts w:eastAsia="MS Mincho;ＭＳ 明朝" w:cs="Times New Roman" w:ascii="Times New Roman" w:hAnsi="Times New Roman"/>
          <w:sz w:val="24"/>
        </w:rPr>
        <w:t>". Autores: Concejales Prof. Alfredo Martín y Silvia Paz (FG-FpV). Sobre Tablas.</w:t>
      </w:r>
      <w:r>
        <w:rPr>
          <w:rFonts w:eastAsia="MS Mincho;ＭＳ 明朝" w:cs="Times New Roman" w:ascii="Times New Roman" w:hAnsi="Times New Roman"/>
          <w:sz w:val="24"/>
          <w:shd w:fill="00FF00" w:val="clear"/>
        </w:rPr>
        <w:t xml:space="preserve"> Aprobado 02/05/11 Acta 962/11 (D-11-1537)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853/11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"Desafectar uso espacio verde. Donación con cargo parte parcela a ADEFUL". Autor: Concejal Claudio Otano (CpD). Colaboradores: Comisión Directiva de ADEFUL – Cuerpo de Delegados. A Asesoría Letrada y a la comisión de Gobierno y Legales.</w:t>
      </w:r>
      <w:r>
        <w:rPr>
          <w:rFonts w:eastAsia="MS Mincho;ＭＳ 明朝" w:cs="Times New Roman" w:ascii="Times New Roman" w:hAnsi="Times New Roman"/>
          <w:sz w:val="24"/>
          <w:szCs w:val="24"/>
          <w:shd w:fill="00FF00" w:val="clear"/>
        </w:rPr>
        <w:t xml:space="preserve"> Aprobado 11/07/11. Acta 968 (O-11-2199).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854/11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suscripción convenio venta parcela 19-2-P-003-01B para desarrollo de proyecto Valle Azul". Autores: Intendente Municipal, Marcelo Cascón y Concejal Darío Rodríguez Duch (ARI). Colaboradores: Presidente del Instituto Municipal de Tierras y Vivienda para el Hábitat Social,  Oscar Zamora; Asesor Letrado Municipal, Dr. Sergio Dutschmann; Secretaria Coordinación y Privada, Guillermina Alaniz y Asesora Bloque CC-ARI del Concejo Municipal, Lic. Ana Ochoa Castellanos. Sobre Tablas.</w:t>
      </w:r>
      <w:r>
        <w:rPr>
          <w:rFonts w:eastAsia="MS Mincho;ＭＳ 明朝" w:cs="Times New Roman" w:ascii="Times New Roman" w:hAnsi="Times New Roman"/>
          <w:sz w:val="24"/>
          <w:shd w:fill="00FF00" w:val="clear"/>
        </w:rPr>
        <w:t xml:space="preserve"> Aprobado 02/05/11 Acta 962/11 (O-11-2158)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855/11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parcela en comodato a la Asociación Mutual "Germán Abdala" para fábrica de premoldeados". Autores: Intendente Municipal, Marcelo Cascón y Concejal Darío Rodríguez Duch (ARI). Colaborador: Secretario de Gobierno, Jorge Franchini e Instituto Municipal de Tierras y Vivienda para el Hábitat Social. Sobre Tablas. </w:t>
      </w:r>
      <w:r>
        <w:rPr>
          <w:rFonts w:eastAsia="MS Mincho;ＭＳ 明朝" w:cs="Times New Roman" w:ascii="Times New Roman" w:hAnsi="Times New Roman"/>
          <w:sz w:val="24"/>
          <w:shd w:fill="00FF00" w:val="clear"/>
        </w:rPr>
        <w:t xml:space="preserve"> Aprobado 02/05/11 Acta 962/11 (O-11-2159)</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856/11</w:t>
      </w:r>
      <w:r>
        <w:rPr>
          <w:rFonts w:eastAsia="MS Mincho;ＭＳ 明朝" w:cs="Times New Roman" w:ascii="Times New Roman" w:hAnsi="Times New Roman"/>
          <w:sz w:val="24"/>
        </w:rPr>
        <w:t xml:space="preserve">: "Adherir Ley Provincial 4497/09 – Régimen laboral especial - Soldados conscriptos ex combatientes de las FFAA Teatro de Operaciones de Malvinas 1982". Autor: Intendente Municipal, Marcelo Cascón. Colaboradores: Secretario de Gobierno, Jorge Franchini; Secretaria Coordinación y Privada, Guillermina Alaniz y Directora General de Control de Gestión, Lic. Luisa Hoffmann. A Asesoría Letrada y a las Comisiones de Acción Social y de Gobierno y Legales. . </w:t>
      </w:r>
      <w:r>
        <w:rPr>
          <w:rFonts w:eastAsia="MS Mincho;ＭＳ 明朝" w:cs="Times New Roman" w:ascii="Times New Roman" w:hAnsi="Times New Roman"/>
          <w:sz w:val="24"/>
          <w:shd w:fill="00FF00" w:val="clear"/>
        </w:rPr>
        <w:t xml:space="preserve"> Aprobado 18/08/11 Acta 969/11 (O-11-2213)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857/11</w:t>
      </w:r>
      <w:r>
        <w:rPr>
          <w:rFonts w:eastAsia="MS Mincho;ＭＳ 明朝" w:cs="Times New Roman" w:ascii="Times New Roman" w:hAnsi="Times New Roman"/>
          <w:sz w:val="24"/>
        </w:rPr>
        <w:t xml:space="preserve">: "Desadjudicar y adjudicar inmuebles de interés social barrios varios". Autor: Intendente Municipal, Marcelo Cascón. Colaboradores: Secretario de Gobierno, Jorge Franchini; Presidente del Instituto Municipal de Tierra y Vivienda para el Hábitat Social, Oscar Alejo Zamora y equipo técnico. A Asesoría Letrada y a las Comisiones de Obras y Planeamiento y de Gobierno y Legales. Aprobado 02/12/11. </w:t>
      </w:r>
      <w:r>
        <w:rPr>
          <w:rFonts w:eastAsia="MS Mincho;ＭＳ 明朝" w:cs="Times New Roman" w:ascii="Times New Roman" w:hAnsi="Times New Roman"/>
          <w:sz w:val="24"/>
          <w:shd w:fill="00FF00" w:val="clear"/>
        </w:rPr>
        <w:t>Acta 974/11. O-11-2248).</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858/11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evento de interés municipal tercera fecha del Campeonato Patagónico de Enduro". Autor: Intendente Municipal, Marcelo Cascón. Colaboradores: Secretario de Deportes, Prof. Juan Pablo Muena y Secretario de Gobierno, Jorge Franchini. Sobre tablas. </w:t>
      </w:r>
      <w:r>
        <w:rPr>
          <w:rFonts w:eastAsia="MS Mincho;ＭＳ 明朝" w:cs="Times New Roman" w:ascii="Times New Roman" w:hAnsi="Times New Roman"/>
          <w:sz w:val="24"/>
          <w:shd w:fill="00FF00" w:val="clear"/>
        </w:rPr>
        <w:t>Aprobado 12/05/11 Acta 963/11 (D-11-1540).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859/11</w:t>
      </w:r>
      <w:r>
        <w:rPr>
          <w:rFonts w:eastAsia="MS Mincho;ＭＳ 明朝" w:cs="Times New Roman" w:ascii="Times New Roman" w:hAnsi="Times New Roman"/>
          <w:sz w:val="24"/>
        </w:rPr>
        <w:t>: "Comunicar al Gobernador y Ministro de Educación necesidad de construir un edificio nuevo para el Jardín Nº 16 de Bariloche". Autora: Concejal Lic. Arabela Carreras (FpV-SUR). Colaboradora: Teresa Schunk (Secretaria FpV-SUR). Sobre tablas. ).</w:t>
      </w:r>
      <w:r>
        <w:rPr>
          <w:rFonts w:eastAsia="MS Mincho;ＭＳ 明朝" w:cs="Times New Roman" w:ascii="Times New Roman" w:hAnsi="Times New Roman"/>
          <w:sz w:val="24"/>
          <w:shd w:fill="00FF00" w:val="clear"/>
        </w:rPr>
        <w:t xml:space="preserve"> Aprobado 12/05/11 Acta 963/11 (C-11-711).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spacing w:lineRule="auto" w:line="240" w:before="0" w:after="240"/>
        <w:jc w:val="both"/>
        <w:rPr/>
      </w:pPr>
      <w:r>
        <w:rPr>
          <w:rFonts w:eastAsia="MS Mincho;ＭＳ 明朝" w:cs="Times New Roman"/>
          <w:b/>
          <w:sz w:val="24"/>
          <w:u w:val="single"/>
        </w:rPr>
        <w:t>Proyecto de Declaración 860/11</w:t>
      </w:r>
      <w:r>
        <w:rPr>
          <w:rFonts w:eastAsia="MS Mincho;ＭＳ 明朝" w:cs="Times New Roman"/>
          <w:b/>
          <w:sz w:val="24"/>
        </w:rPr>
        <w:t>:</w:t>
      </w:r>
      <w:r>
        <w:rPr>
          <w:rFonts w:eastAsia="MS Mincho;ＭＳ 明朝" w:cs="Times New Roman"/>
          <w:sz w:val="24"/>
        </w:rPr>
        <w:t xml:space="preserve"> "Declarar de interés municipal cultural III Intercambio Cultural Franco-Argentino de danza". Autores: Concejales Alfredo Martín y Silvia Paz (FG-FpV).</w:t>
      </w:r>
      <w:r>
        <w:rPr>
          <w:rFonts w:eastAsia="MS Mincho;ＭＳ 明朝" w:cs="Times New Roman"/>
          <w:sz w:val="24"/>
          <w:shd w:fill="00FF00" w:val="clear"/>
        </w:rPr>
        <w:t xml:space="preserve"> Aprobado 02/05/11 Acta 962/11 (D-11-1538)</w:t>
      </w:r>
    </w:p>
    <w:p>
      <w:pPr>
        <w:pStyle w:val="Textosinformato"/>
        <w:jc w:val="both"/>
        <w:rPr>
          <w:rFonts w:ascii="Times New Roman" w:hAnsi="Times New Roman" w:eastAsia="MS Mincho;ＭＳ 明朝" w:cs="Times New Roman"/>
          <w:sz w:val="24"/>
          <w:lang w:val="es-AR"/>
        </w:rPr>
      </w:pPr>
      <w:r>
        <w:rPr>
          <w:rFonts w:eastAsia="MS Mincho;ＭＳ 明朝" w:cs="Times New Roman" w:ascii="Times New Roman" w:hAnsi="Times New Roman"/>
          <w:sz w:val="24"/>
          <w:lang w:val="es-AR"/>
        </w:rPr>
      </w:r>
    </w:p>
    <w:p>
      <w:pPr>
        <w:pStyle w:val="Textosinformato"/>
        <w:jc w:val="both"/>
        <w:rPr/>
      </w:pPr>
      <w:r>
        <w:rPr>
          <w:rFonts w:eastAsia="MS Mincho;ＭＳ 明朝" w:cs="Times New Roman" w:ascii="Times New Roman" w:hAnsi="Times New Roman"/>
          <w:b/>
          <w:sz w:val="24"/>
          <w:u w:val="single"/>
        </w:rPr>
        <w:t>Proyecto de Declaración 861/11</w:t>
      </w:r>
      <w:r>
        <w:rPr>
          <w:rFonts w:eastAsia="MS Mincho;ＭＳ 明朝" w:cs="Times New Roman" w:ascii="Times New Roman" w:hAnsi="Times New Roman"/>
          <w:sz w:val="24"/>
        </w:rPr>
        <w:t xml:space="preserve">: "Declaración evento de interés municipal y educativo Expo Uni 2011". Autor: Concejal Lic. Ángel Darío Barriga (FpV-SUR). Sobre tablas. </w:t>
      </w:r>
      <w:r>
        <w:rPr>
          <w:rFonts w:eastAsia="MS Mincho;ＭＳ 明朝" w:cs="Times New Roman" w:ascii="Times New Roman" w:hAnsi="Times New Roman"/>
          <w:sz w:val="24"/>
          <w:shd w:fill="00FF00" w:val="clear"/>
        </w:rPr>
        <w:t>Aprobado 12/05/11 Acta 963/11 (D-11-1541)</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862/11</w:t>
      </w:r>
      <w:r>
        <w:rPr>
          <w:rFonts w:eastAsia="MS Mincho;ＭＳ 明朝" w:cs="Times New Roman" w:ascii="Times New Roman" w:hAnsi="Times New Roman"/>
          <w:sz w:val="24"/>
        </w:rPr>
        <w:t>: "Modificar Ordenanza Tarifaria Nº 678-CM-96". Autor: Intendente Municipal, Marcelo Cascón. Colaboradores: Secretario de Economía, Cdor. Juan José Deco; Secretario de Gobierno, Jorge Franchini y Asesor Letrado, Dr. Sergio Dutschmann. A Asesoría Letrada y a las Comisiones de Economía y de Gobierno y Legales. .</w:t>
      </w:r>
      <w:r>
        <w:rPr>
          <w:rFonts w:cs="Times New Roman" w:ascii="Times New Roman" w:hAnsi="Times New Roman"/>
          <w:sz w:val="24"/>
          <w:szCs w:val="24"/>
          <w:shd w:fill="00FF00" w:val="clear"/>
        </w:rPr>
        <w:t xml:space="preserve"> Aprobado 27/10/11. Acta 972/11 (O-11-2226).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spacing w:lineRule="auto" w:line="240" w:before="0" w:after="240"/>
        <w:jc w:val="both"/>
        <w:rPr/>
      </w:pPr>
      <w:r>
        <w:rPr>
          <w:rFonts w:eastAsia="MS Mincho;ＭＳ 明朝" w:cs="Times New Roman"/>
          <w:b/>
          <w:sz w:val="24"/>
          <w:u w:val="single"/>
        </w:rPr>
        <w:t>Proyecto de Comunicación 863/11</w:t>
      </w:r>
      <w:r>
        <w:rPr>
          <w:rFonts w:eastAsia="MS Mincho;ＭＳ 明朝" w:cs="Times New Roman"/>
          <w:sz w:val="24"/>
        </w:rPr>
        <w:t>: "Solicitar al Senado Nacional dar tratamiento ley protección integral para personas trasplantadas". Autores: Concejales Prof. Alfredo Martín y Silvia Paz (FpV-FG). Sobre tablas. ).</w:t>
      </w:r>
      <w:r>
        <w:rPr>
          <w:rFonts w:eastAsia="MS Mincho;ＭＳ 明朝" w:cs="Times New Roman"/>
          <w:sz w:val="24"/>
          <w:shd w:fill="00FF00" w:val="clear"/>
        </w:rPr>
        <w:t xml:space="preserve"> Aprobado 12/05/11 Acta 963/11 (C-11-712).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864/11</w:t>
      </w:r>
      <w:r>
        <w:rPr>
          <w:rFonts w:eastAsia="MS Mincho;ＭＳ 明朝" w:cs="Times New Roman" w:ascii="Times New Roman" w:hAnsi="Times New Roman"/>
          <w:sz w:val="24"/>
        </w:rPr>
        <w:t>: "Declarar interés municipal y cultural el Festival de Integración Artística. Arte y Cultura en los Barrios". Autora: Concejal Lic. Arabela Carreras (FpV-SUR). Colaboradora: Paula Peris (Asesora técnica FpV). Sobre tablas. ).</w:t>
      </w:r>
      <w:r>
        <w:rPr>
          <w:rFonts w:eastAsia="MS Mincho;ＭＳ 明朝" w:cs="Times New Roman" w:ascii="Times New Roman" w:hAnsi="Times New Roman"/>
          <w:sz w:val="24"/>
          <w:shd w:fill="00FF00" w:val="clear"/>
        </w:rPr>
        <w:t xml:space="preserve"> Aprobado 12/05/11 Acta 963/11 (</w:t>
      </w:r>
      <w:hyperlink r:id="rId25">
        <w:r>
          <w:rPr>
            <w:rStyle w:val="EnlacedeInternet"/>
            <w:rFonts w:eastAsia="MS Mincho;ＭＳ 明朝" w:cs="Times New Roman" w:ascii="Times New Roman" w:hAnsi="Times New Roman"/>
            <w:sz w:val="24"/>
            <w:shd w:fill="00FF00" w:val="clear"/>
          </w:rPr>
          <w:t>D-11-1542</w:t>
        </w:r>
      </w:hyperlink>
      <w:r>
        <w:rPr>
          <w:rFonts w:eastAsia="MS Mincho;ＭＳ 明朝" w:cs="Times New Roman" w:ascii="Times New Roman" w:hAnsi="Times New Roman"/>
          <w:sz w:val="24"/>
          <w:shd w:fill="00FF00" w:val="clear"/>
        </w:rPr>
        <w:t>)</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865/11</w:t>
      </w:r>
      <w:r>
        <w:rPr>
          <w:rFonts w:eastAsia="MS Mincho;ＭＳ 明朝" w:cs="Times New Roman" w:ascii="Times New Roman" w:hAnsi="Times New Roman"/>
          <w:sz w:val="24"/>
        </w:rPr>
        <w:t>: "Aprobar parámetros urbanísticos parcela 19-1C-583-05. Ampliación residencial turístico. Propietario: Ana Bello". Autor: Intendente Municipal, Marcelo Cascón. Colaboradores: Secretaria de Planeamiento y Medio Ambiente, Arq. Fabiela Orlandi; Secretario de Gobierno, Jorge Franchini; Asesor Letrado, Dr. Sergio Dutschmann y Subsecretaria de Gestión Urbana, Arq. Estela Arias.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866/11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metodología para ingreso a planta permanente del personal contratado de la Secretaría de Deportes". Autor: Intendente Municipal, Marcelo Cascón. Colaboradores: Secretario de Deportes, Prof. Juan Pablo Muena y Secretario de Gobierno, Jorge Franchini; Grupo de profesores en condiciones de pasar a planta permanente: Carlos Báez (Instructor de Judo); María Gauna (Prof. de Educación Física – Lic. en Kinesiología); Juan Carlos Garrido (Prof. de Educación Física); Diego González (Prof. de Educación Física); Andrea Laskay (Prof. de Educación Física); Cynthia Peralta (Prof. de Educación Física – Lic. en Actividades Físicas y Deportes); Claudio Zuñiga (Prof. de Educación Física) y SOYEM. A Asesoría Letrada y a las Comisiones de Economía y de Gobierno y Legales. </w:t>
      </w:r>
      <w:r>
        <w:rPr>
          <w:rFonts w:eastAsia="MS Mincho;ＭＳ 明朝" w:cs="Times New Roman" w:ascii="Times New Roman" w:hAnsi="Times New Roman"/>
          <w:sz w:val="24"/>
          <w:shd w:fill="00FF00" w:val="clear"/>
        </w:rPr>
        <w:t>Aprobado 02/12/11. Acta 974/11. (O-11-2249).</w:t>
      </w:r>
      <w:r>
        <w:rPr>
          <w:rFonts w:eastAsia="MS Mincho;ＭＳ 明朝" w:cs="Times New Roman" w:ascii="Times New Roman" w:hAnsi="Times New Roman"/>
          <w:sz w:val="24"/>
          <w:shd w:fill="00FFFF" w:val="clear"/>
        </w:rPr>
        <w:t xml:space="preserve"> Ordenanza vetada por Resolución 3649-I-2011. Acta 981/12 de 15/03/12 Acepatado el veto. Perdió vigencia la Ordenanza.</w:t>
      </w:r>
      <w:r>
        <w:rPr>
          <w:rFonts w:eastAsia="MS Mincho;ＭＳ 明朝" w:cs="Times New Roman" w:ascii="Times New Roman" w:hAnsi="Times New Roman"/>
          <w:b/>
          <w:color w:val="FF0000"/>
          <w:sz w:val="24"/>
          <w:szCs w:val="24"/>
          <w:highlight w:val="cyan"/>
          <w:shd w:fill="FFFF00" w:val="clear"/>
          <w:lang w:val="es-MX"/>
        </w:rPr>
        <w:tab/>
        <w:t>LIBRO 76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spacing w:lineRule="auto" w:line="240" w:before="0" w:after="240"/>
        <w:jc w:val="both"/>
        <w:rPr/>
      </w:pPr>
      <w:r>
        <w:rPr>
          <w:rFonts w:eastAsia="MS Mincho;ＭＳ 明朝" w:cs="Times New Roman"/>
          <w:b/>
          <w:sz w:val="24"/>
          <w:u w:val="single"/>
        </w:rPr>
        <w:t>Proyecto de Comunicación 867/11</w:t>
      </w:r>
      <w:r>
        <w:rPr>
          <w:rFonts w:eastAsia="MS Mincho;ＭＳ 明朝" w:cs="Times New Roman"/>
          <w:sz w:val="24"/>
        </w:rPr>
        <w:t>: "Solicitar al Congreso Nacional no bajar la edad de punibilidad a menores". Autores: Concejales Prof. Alfredo Martín y Silvia Paz (FpV-FG). Colaboradores: Consejo Local del Niño, Niña y Adolescente. Sobre tablas. ).</w:t>
      </w:r>
      <w:r>
        <w:rPr>
          <w:rFonts w:eastAsia="MS Mincho;ＭＳ 明朝" w:cs="Times New Roman"/>
          <w:sz w:val="24"/>
          <w:shd w:fill="00FF00" w:val="clear"/>
        </w:rPr>
        <w:t xml:space="preserve"> Aprobado 12/05/11 Acta 963/11 (</w:t>
      </w:r>
      <w:hyperlink r:id="rId26">
        <w:r>
          <w:rPr>
            <w:rStyle w:val="EnlacedeInternet"/>
            <w:rFonts w:eastAsia="MS Mincho;ＭＳ 明朝" w:cs="Times New Roman"/>
            <w:sz w:val="24"/>
            <w:shd w:fill="00FF00" w:val="clear"/>
          </w:rPr>
          <w:t>C-11-713</w:t>
        </w:r>
      </w:hyperlink>
      <w:r>
        <w:rPr>
          <w:rFonts w:eastAsia="MS Mincho;ＭＳ 明朝" w:cs="Times New Roman"/>
          <w:sz w:val="24"/>
          <w:shd w:fill="00FF00" w:val="clear"/>
        </w:rPr>
        <w:t>)</w:t>
      </w:r>
    </w:p>
    <w:p>
      <w:pPr>
        <w:pStyle w:val="Textosinformato"/>
        <w:jc w:val="both"/>
        <w:rPr/>
      </w:pPr>
      <w:r>
        <w:rPr>
          <w:rFonts w:eastAsia="MS Mincho;ＭＳ 明朝" w:cs="Times New Roman" w:ascii="Times New Roman" w:hAnsi="Times New Roman"/>
          <w:b/>
          <w:sz w:val="24"/>
          <w:u w:val="single"/>
        </w:rPr>
        <w:t>Proyecto de Ordenanza 868/11</w:t>
      </w:r>
      <w:r>
        <w:rPr>
          <w:rFonts w:eastAsia="MS Mincho;ＭＳ 明朝" w:cs="Times New Roman" w:ascii="Times New Roman" w:hAnsi="Times New Roman"/>
          <w:sz w:val="24"/>
        </w:rPr>
        <w:t xml:space="preserve">: "Subdivisión simple inmueble 19-3-A-042-03". Autores: Intendente Municipal, Marcelo Cascón y Concejal Laura Alves (CpD). Colaboradores: Instituto Municipal de Tierra y Vivienda para el Hábitat Social y Patricia Rodríguez (Secretaria Bloque CpD). Sobre tablas. </w:t>
      </w:r>
      <w:r>
        <w:rPr>
          <w:rFonts w:eastAsia="MS Mincho;ＭＳ 明朝" w:cs="Times New Roman" w:ascii="Times New Roman" w:hAnsi="Times New Roman"/>
          <w:sz w:val="24"/>
          <w:shd w:fill="00FF00" w:val="clear"/>
        </w:rPr>
        <w:t>Aprobado 12/05/11 Acta 963/11 (</w:t>
      </w:r>
      <w:hyperlink r:id="rId27">
        <w:r>
          <w:rPr>
            <w:rStyle w:val="EnlacedeInternet"/>
            <w:rFonts w:eastAsia="MS Mincho;ＭＳ 明朝" w:cs="Times New Roman" w:ascii="Times New Roman" w:hAnsi="Times New Roman"/>
            <w:sz w:val="24"/>
            <w:shd w:fill="00FF00" w:val="clear"/>
          </w:rPr>
          <w:t>O-11-2166</w:t>
        </w:r>
      </w:hyperlink>
      <w:r>
        <w:rPr>
          <w:rFonts w:eastAsia="MS Mincho;ＭＳ 明朝" w:cs="Times New Roman" w:ascii="Times New Roman" w:hAnsi="Times New Roman"/>
          <w:sz w:val="24"/>
          <w:shd w:fill="00FF00" w:val="clear"/>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869/11</w:t>
      </w:r>
      <w:r>
        <w:rPr>
          <w:rFonts w:eastAsia="MS Mincho;ＭＳ 明朝" w:cs="Times New Roman" w:ascii="Times New Roman" w:hAnsi="Times New Roman"/>
          <w:sz w:val="24"/>
        </w:rPr>
        <w:t>: "Ente Municipal Provisorio Regulador del Cerro Catedral". Autores: Concejal Silvana Camelli (PCcP); Claudio Otano, Laura Alves (CpD) y Lic. Ángel Darío Barriga (SUR-FpV). Colaboradora: Patricia Rodríguez (Secretaria Bloque CpD). Sobre tablas. ).</w:t>
      </w:r>
      <w:r>
        <w:rPr>
          <w:rFonts w:eastAsia="MS Mincho;ＭＳ 明朝" w:cs="Times New Roman" w:ascii="Times New Roman" w:hAnsi="Times New Roman"/>
          <w:sz w:val="24"/>
          <w:shd w:fill="00FF00" w:val="clear"/>
        </w:rPr>
        <w:t xml:space="preserve"> Aprobado 12/05/11 Acta 963/11 (</w:t>
      </w:r>
      <w:hyperlink r:id="rId28">
        <w:r>
          <w:rPr>
            <w:rStyle w:val="EnlacedeInternet"/>
            <w:rFonts w:eastAsia="MS Mincho;ＭＳ 明朝" w:cs="Times New Roman" w:ascii="Times New Roman" w:hAnsi="Times New Roman"/>
            <w:sz w:val="24"/>
            <w:shd w:fill="00FF00" w:val="clear"/>
          </w:rPr>
          <w:t>O-11-2167</w:t>
        </w:r>
      </w:hyperlink>
      <w:r>
        <w:rPr>
          <w:rFonts w:eastAsia="MS Mincho;ＭＳ 明朝" w:cs="Times New Roman" w:ascii="Times New Roman" w:hAnsi="Times New Roman"/>
          <w:sz w:val="24"/>
          <w:shd w:fill="00FF00" w:val="clear"/>
        </w:rPr>
        <w:t>)</w:t>
      </w:r>
      <w:r>
        <w:rPr>
          <w:rFonts w:eastAsia="MS Mincho;ＭＳ 明朝" w:cs="Times New Roman" w:ascii="Times New Roman" w:hAnsi="Times New Roman"/>
          <w:sz w:val="24"/>
          <w:shd w:fill="FFFF00" w:val="clear"/>
        </w:rPr>
        <w:t xml:space="preserve"> Vetada por Resolución </w:t>
      </w:r>
      <w:r>
        <w:rPr>
          <w:rFonts w:eastAsia="MS Mincho;ＭＳ 明朝" w:cs="Times New Roman" w:ascii="Times New Roman" w:hAnsi="Times New Roman"/>
          <w:bCs/>
          <w:sz w:val="24"/>
          <w:szCs w:val="24"/>
          <w:shd w:fill="FFFF00" w:val="clear"/>
        </w:rPr>
        <w:t>1560-I-2011</w:t>
      </w:r>
      <w:r>
        <w:rPr>
          <w:rFonts w:eastAsia="MS Mincho;ＭＳ 明朝" w:cs="Times New Roman" w:ascii="Times New Roman" w:hAnsi="Times New Roman"/>
          <w:sz w:val="24"/>
          <w:shd w:fill="FFFF00" w:val="clear"/>
        </w:rPr>
        <w:t>. ACTA 966/11 – 23/06/11 – SE ACEPTO EL VETO – ORDENANZA NO VIGENTE.</w:t>
      </w:r>
      <w:r>
        <w:rPr>
          <w:rFonts w:eastAsia="MS Mincho;ＭＳ 明朝" w:cs="Times New Roman" w:ascii="Times New Roman" w:hAnsi="Times New Roman"/>
          <w:b/>
          <w:color w:val="FF0000"/>
          <w:sz w:val="24"/>
          <w:szCs w:val="24"/>
          <w:highlight w:val="cyan"/>
          <w:shd w:fill="FFFF00" w:val="clear"/>
          <w:lang w:val="es-MX"/>
        </w:rPr>
        <w:tab/>
        <w:t>LIBRO 76</w:t>
      </w:r>
    </w:p>
    <w:p>
      <w:pPr>
        <w:pStyle w:val="Normal"/>
        <w:spacing w:lineRule="auto" w:line="240" w:before="0" w:after="240"/>
        <w:jc w:val="both"/>
        <w:rPr>
          <w:rFonts w:eastAsia="MS Mincho;ＭＳ 明朝" w:cs="Times New Roman"/>
          <w:b/>
          <w:b/>
          <w:sz w:val="24"/>
          <w:u w:val="single"/>
        </w:rPr>
      </w:pPr>
      <w:r>
        <w:rPr>
          <w:rFonts w:eastAsia="MS Mincho;ＭＳ 明朝" w:cs="Times New Roman"/>
          <w:b/>
          <w:sz w:val="24"/>
          <w:u w:val="single"/>
        </w:rPr>
      </w:r>
    </w:p>
    <w:p>
      <w:pPr>
        <w:pStyle w:val="Normal"/>
        <w:spacing w:lineRule="auto" w:line="240" w:before="0" w:after="240"/>
        <w:jc w:val="both"/>
        <w:rPr/>
      </w:pPr>
      <w:r>
        <w:rPr>
          <w:rFonts w:eastAsia="MS Mincho;ＭＳ 明朝" w:cs="Times New Roman"/>
          <w:b/>
          <w:sz w:val="24"/>
          <w:u w:val="single"/>
        </w:rPr>
        <w:t>Proyecto de Declaración 870/11</w:t>
      </w:r>
      <w:r>
        <w:rPr>
          <w:rFonts w:eastAsia="MS Mincho;ＭＳ 明朝" w:cs="Times New Roman"/>
          <w:sz w:val="24"/>
        </w:rPr>
        <w:t>: "Declarar de interés cultural y educativo el programa radial "Diferentes pero iguales". Autor: Concejal Dr. Darío Rodríguez Duch (ARI). Colaboradoras: Cristina Painefil y Lic. Ana Ochoa Castellanos (Asesoras Bloque ARI). Sobre tablas. ).</w:t>
      </w:r>
      <w:r>
        <w:rPr>
          <w:rFonts w:eastAsia="MS Mincho;ＭＳ 明朝" w:cs="Times New Roman"/>
          <w:sz w:val="24"/>
          <w:shd w:fill="00FF00" w:val="clear"/>
        </w:rPr>
        <w:t xml:space="preserve"> Aprobado 12/05/11 Acta 963/11 (</w:t>
      </w:r>
      <w:hyperlink r:id="rId29">
        <w:r>
          <w:rPr>
            <w:rStyle w:val="EnlacedeInternet"/>
            <w:rFonts w:eastAsia="MS Mincho;ＭＳ 明朝" w:cs="Times New Roman"/>
            <w:sz w:val="24"/>
            <w:shd w:fill="00FF00" w:val="clear"/>
          </w:rPr>
          <w:t>D-11-1543</w:t>
        </w:r>
      </w:hyperlink>
      <w:r>
        <w:rPr>
          <w:rFonts w:eastAsia="MS Mincho;ＭＳ 明朝" w:cs="Times New Roman"/>
          <w:sz w:val="24"/>
          <w:shd w:fill="00FF00" w:val="clear"/>
        </w:rPr>
        <w:t>)</w:t>
      </w:r>
      <w:r>
        <w:rPr>
          <w:rFonts w:eastAsia="MS Mincho;ＭＳ 明朝" w:cs="Times New Roman"/>
          <w:sz w:val="24"/>
        </w:rPr>
        <w:t>.</w:t>
      </w:r>
    </w:p>
    <w:p>
      <w:pPr>
        <w:pStyle w:val="Normal"/>
        <w:spacing w:lineRule="auto" w:line="240" w:before="0" w:after="240"/>
        <w:jc w:val="both"/>
        <w:rPr/>
      </w:pPr>
      <w:r>
        <w:rPr>
          <w:rFonts w:eastAsia="MS Mincho;ＭＳ 明朝" w:cs="Times New Roman"/>
          <w:b/>
          <w:sz w:val="24"/>
          <w:u w:val="single"/>
        </w:rPr>
        <w:t>Proyecto de Comunicación 871/11</w:t>
      </w:r>
      <w:r>
        <w:rPr>
          <w:rFonts w:eastAsia="MS Mincho;ＭＳ 明朝" w:cs="Times New Roman"/>
          <w:sz w:val="24"/>
        </w:rPr>
        <w:t>: "Comunicar al Poder Ejecutivo Nacional la necesidad de contar con el Programa Carne para Todos en San Carlos de Bariloche". Autor: Concejal Lic. Ángel Darío Barriga. Sobre tablas. ).</w:t>
      </w:r>
      <w:r>
        <w:rPr>
          <w:rFonts w:eastAsia="MS Mincho;ＭＳ 明朝" w:cs="Times New Roman"/>
          <w:sz w:val="24"/>
          <w:shd w:fill="00FF00" w:val="clear"/>
        </w:rPr>
        <w:t xml:space="preserve"> Aprobado 12/05/11 Acta 963/11 (</w:t>
      </w:r>
      <w:hyperlink r:id="rId30">
        <w:r>
          <w:rPr>
            <w:rStyle w:val="EnlacedeInternet"/>
            <w:rFonts w:eastAsia="MS Mincho;ＭＳ 明朝" w:cs="Times New Roman"/>
            <w:sz w:val="24"/>
            <w:shd w:fill="00FF00" w:val="clear"/>
          </w:rPr>
          <w:t>C-11-714</w:t>
        </w:r>
      </w:hyperlink>
      <w:r>
        <w:rPr>
          <w:rFonts w:eastAsia="MS Mincho;ＭＳ 明朝" w:cs="Times New Roman"/>
          <w:sz w:val="24"/>
          <w:shd w:fill="00FF00" w:val="clear"/>
        </w:rPr>
        <w:t>)</w:t>
      </w:r>
    </w:p>
    <w:p>
      <w:pPr>
        <w:pStyle w:val="Textosinformato"/>
        <w:jc w:val="both"/>
        <w:rPr/>
      </w:pPr>
      <w:r>
        <w:rPr>
          <w:rFonts w:eastAsia="MS Mincho;ＭＳ 明朝" w:cs="Times New Roman" w:ascii="Times New Roman" w:hAnsi="Times New Roman"/>
          <w:b/>
          <w:sz w:val="24"/>
          <w:u w:val="single"/>
        </w:rPr>
        <w:t>Proyecto de Ordenanza 872/11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"Desafectar del dominio público y afectar al dominio privado municipal parte del lote NC-19-2-K-003-A-04 y ceder a Aguas Rionegrinas". Autor: Intendente Municipal, Marcelo Cascón. Colaboradores: Secretario de Gobierno, Jorge Franchini; Secretaria Coordinación y Privada, Guillermina Alaníz; Asesor Letrado, Dr. Sergio Dutschmann y Dirección de Obras por Contrato. A Asesoría Letrada y a las Comisiones de Obras y Planeamiento y de Gobierno y Legales. Aprobado 02/12/11. </w:t>
      </w:r>
      <w:r>
        <w:rPr>
          <w:rFonts w:eastAsia="MS Mincho;ＭＳ 明朝" w:cs="Times New Roman" w:ascii="Times New Roman" w:hAnsi="Times New Roman"/>
          <w:sz w:val="24"/>
          <w:shd w:fill="00FF00" w:val="clear"/>
        </w:rPr>
        <w:t>Acta 872/11. (O-11-2250).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873/11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"Declaración evento de interés municipal y comunitario Proyecto Capacitación-micro créditos jóvenes sin empleo 2011". Autor: Concejal Lic. Ángel Darío Barriga (FpV-SUR). Sobre tablas.</w:t>
      </w:r>
      <w:r>
        <w:rPr>
          <w:rFonts w:eastAsia="MS Mincho;ＭＳ 明朝" w:cs="Times New Roman" w:ascii="Times New Roman" w:hAnsi="Times New Roman"/>
          <w:sz w:val="24"/>
          <w:shd w:fill="00FF00" w:val="clear"/>
        </w:rPr>
        <w:t xml:space="preserve"> Aprobado 01/06/11 Acta 964/11 (D-11-1544)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874/11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a Pliego de Licitación Pública para la adjudicación de la enfermería del Cerro Catedral". Autor: Intendente Municipal, Marcelo Cascón. Colaboradores: Secretario de Gobierno, Jorge Franchini;  Secretario de Economía, Cdor. Juan José Deco; Coordinador de la UIFICAT, Carlos Javier Aristegui y Delegado Delegación Cerro Catedral, Miguel Felley. A Asesoría Letrada y a la Comisión de Gobierno y Legales. Con tratamiento de preferencia 1º sesión.</w:t>
      </w:r>
      <w:r>
        <w:rPr>
          <w:rFonts w:eastAsia="MS Mincho;ＭＳ 明朝" w:cs="Times New Roman" w:ascii="Times New Roman" w:hAnsi="Times New Roman"/>
          <w:sz w:val="24"/>
          <w:szCs w:val="24"/>
          <w:shd w:fill="00FF00" w:val="clear"/>
        </w:rPr>
        <w:t xml:space="preserve"> Aprobado 11/07/11. Acta 968 (O-11-2200).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875/11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artículo 8° de la Ordenanza 1596-CM-06. Nueva prórroga". Autor: Concejal Hugo Cejas (FpV-SUR). Colaborador: Guillermo Corbella. Sobre tablas. ).</w:t>
      </w:r>
      <w:r>
        <w:rPr>
          <w:rFonts w:eastAsia="MS Mincho;ＭＳ 明朝" w:cs="Times New Roman" w:ascii="Times New Roman" w:hAnsi="Times New Roman"/>
          <w:sz w:val="24"/>
          <w:shd w:fill="00FF00" w:val="clear"/>
        </w:rPr>
        <w:t xml:space="preserve"> Aprobado 01/06/11 Acta 964/11 (O-11-2173)</w:t>
      </w:r>
    </w:p>
    <w:p>
      <w:pPr>
        <w:pStyle w:val="Textosinformato"/>
        <w:jc w:val="both"/>
        <w:rPr/>
      </w:pPr>
      <w:r>
        <w:rPr>
          <w:rFonts w:eastAsia="Times New Roman" w:cs="Times New Roman" w:ascii="Times New Roman" w:hAnsi="Times New Roman"/>
          <w:sz w:val="24"/>
        </w:rPr>
        <w:t xml:space="preserve">                                                                                                                                                                                                                                                         </w:t>
      </w:r>
      <w:r>
        <w:rPr>
          <w:rFonts w:eastAsia="MS Mincho;ＭＳ 明朝" w:cs="Times New Roman" w:ascii="Times New Roman" w:hAnsi="Times New Roman"/>
          <w:b/>
          <w:sz w:val="24"/>
          <w:u w:val="single"/>
        </w:rPr>
        <w:t>Proyecto de Ordenanza 876/11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Autorizar subdivisión simple. Inmueble NC 19-2E-578 y 19-2E-579". Autor: Intendente Municipal, Marcelo Cascón y Concejal Laura Alves (CpD). Colaboradores: Secretario de Gobierno, Jorge Franchini; Instituto Municipal de Tierras y Viviendas para el Hábitat Social, Oscar Zamora y Patricia Rodríguez (Secretaria Bloque CpD). A Asesoría Letrada y a las Comisiones de Obras y Planeamiento y de Gobierno y Legales. Con tratamiento de preferencia 1º sesión.</w:t>
      </w:r>
      <w:r>
        <w:rPr>
          <w:rFonts w:eastAsia="MS Mincho;ＭＳ 明朝" w:cs="Times New Roman" w:ascii="Times New Roman" w:hAnsi="Times New Roman"/>
          <w:sz w:val="24"/>
          <w:szCs w:val="24"/>
          <w:shd w:fill="00FF00" w:val="clear"/>
        </w:rPr>
        <w:t xml:space="preserve"> Aprobado 11/07/11. Acta 968 (O-11-2201).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877/11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"Apruébese el convenio de delegación de facultades de la ley de Lealtad Comercial y Metrología Legal, entre la Dirección de Comercio Interior de la Provincia de Río Negro y la Municipalidad de San Carlos de Bariloche". Autor: Intendente Municipal, Marcelo Cascón. Colaboradores: Secretario de Gobierno, Jorge Franchini; Secretaria Coordinación y Privada, Guillermina Alaníz y Director OMIDUC a/c Guillermo Perea. Sobre tablas.</w:t>
      </w:r>
      <w:r>
        <w:rPr>
          <w:rFonts w:eastAsia="MS Mincho;ＭＳ 明朝" w:cs="Times New Roman" w:ascii="Times New Roman" w:hAnsi="Times New Roman"/>
          <w:sz w:val="24"/>
          <w:shd w:fill="00FF00" w:val="clear"/>
        </w:rPr>
        <w:t xml:space="preserve"> Aprobado 01/06/11 Acta 964/11 (O-11-2174)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878/11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Ordenanza 2149-CM-11". Autora: Concejal Laura Alves (CpD). Colaboradora: Sra. Patricia Rodríguez (Secretaria Bloque CpD). Sobre tablas.</w:t>
      </w:r>
      <w:r>
        <w:rPr>
          <w:rFonts w:eastAsia="MS Mincho;ＭＳ 明朝" w:cs="Times New Roman" w:ascii="Times New Roman" w:hAnsi="Times New Roman"/>
          <w:sz w:val="24"/>
          <w:shd w:fill="00FF00" w:val="clear"/>
        </w:rPr>
        <w:t xml:space="preserve"> Aprobado 01/06/11 Acta 964/11 (O-11-2175)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879/11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Código Electoral Municipal". Autores: Concejales Silvana Camelli (PCcP); Francisco De Cesare (PS); Hugo Cejas, Lic. Darío Barriga y Lic. Arabela Carreras (FpV-SUR); Darío Rodríguez Duch (ARI); Laura Alves y Claudio Otano (CpD). Colaboradores: Prof. René Barriga; Diego Llorente y Carlos Catini. Sobre tablas.A COMISIÓN DE GOBIERNO Y LEGALES.</w:t>
      </w:r>
      <w:r>
        <w:rPr>
          <w:rFonts w:eastAsia="MS Mincho;ＭＳ 明朝" w:cs="Times New Roman" w:ascii="Times New Roman" w:hAnsi="Times New Roman"/>
          <w:b/>
          <w:color w:val="FF0000"/>
          <w:sz w:val="24"/>
          <w:szCs w:val="24"/>
          <w:highlight w:val="cyan"/>
          <w:lang w:val="es-MX"/>
        </w:rPr>
        <w:tab/>
        <w:t>LIBRO 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880/11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DPA la necesidad de cercado, desmalezamiento y saneo en su predio de Jardín Botánico".  Autor: Concejal Daniel Pardo (PPR). Colaboradores: Roberto Antonio Menant y Marcos Mariano Sosa Lukman (Juventud PPR). Iniciativa: Junta Vecinal Barrio Altos de Jardín Botánico. Sobre tablas.</w:t>
      </w:r>
      <w:r>
        <w:rPr>
          <w:rFonts w:eastAsia="MS Mincho;ＭＳ 明朝" w:cs="Times New Roman" w:ascii="Times New Roman" w:hAnsi="Times New Roman"/>
          <w:sz w:val="24"/>
          <w:shd w:fill="00FF00" w:val="clear"/>
        </w:rPr>
        <w:t xml:space="preserve"> Aprobado 01/06/11 Acta 964/11 (C-11-715)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881/11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"Desafectar dominio público y afectar a dominio privado municipal parcela 19-2-D-854 A-01, ceder al DPA y aceptar donación parcela 19-2-D-038-01D". Autor: Intendente Municipal Marcelo Cascón. Colaboradores: Secretaria de Planeamiento y Medio Ambiente, Arq. Fabiela Orlandi; Secretario de Gobierno, Jorge Franchini; Secretaria de Coordinación y Privada, Guillermina Alaniz; Asesor Letrado, Dr. Sergio Dutschman y Subsecretaria de Gestión Urbana, Arq. Estela Arias. A Asesoría Letrada y a la Comisiones de Obras y Planeamiento y de Gobierno y Legales. Con tratamiento de preferencia 1º sesión.</w:t>
      </w:r>
      <w:r>
        <w:rPr>
          <w:rFonts w:eastAsia="MS Mincho;ＭＳ 明朝" w:cs="Times New Roman" w:ascii="Times New Roman" w:hAnsi="Times New Roman"/>
          <w:sz w:val="24"/>
          <w:shd w:fill="00FF00" w:val="clear"/>
        </w:rPr>
        <w:t xml:space="preserve"> Aprobado 11/07/11 Acta 968/11 (O-11-2197)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882/11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"Comunicar al Ejecutivo Nacional y Provincial la necesidad de incorporar la cobertura del tratamiento equinoterapia en las prestaciones que deben brindar las obras sociales". Autores: Concejales Laura Alves y Claudio Otano (CpD). Colaboradoras: Macarena Rodríguez Alves y Patricia  Rodríguez (Secretarias CpD) y Ariel Adaro. Sobre tablas.</w:t>
      </w:r>
      <w:r>
        <w:rPr>
          <w:rFonts w:eastAsia="MS Mincho;ＭＳ 明朝" w:cs="Times New Roman" w:ascii="Times New Roman" w:hAnsi="Times New Roman"/>
          <w:sz w:val="24"/>
          <w:shd w:fill="00FF00" w:val="clear"/>
        </w:rPr>
        <w:t xml:space="preserve"> Aprobado 01/06/11 Acta 964/11 (C-11-716)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883/11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Ordenanzas 678-CM-96 y 679-CM-96. 2157-CM-11. Normativa para casas de juegos y apuestas – casinos". Autores: Concejales Lic. Ángel Darío Barriga (FpV-SUR); Claudio Otano, Laura Alves (CpD); Silvia Paz (FpV-FG); Silvana Camelli (PCcP); Dr. Darío Rodríguez Duch (ARI) y Francisco De Cesare (PS). Sobre tablas.</w:t>
      </w:r>
      <w:r>
        <w:rPr>
          <w:rFonts w:eastAsia="MS Mincho;ＭＳ 明朝" w:cs="Times New Roman" w:ascii="Times New Roman" w:hAnsi="Times New Roman"/>
          <w:sz w:val="24"/>
          <w:shd w:fill="00FF00" w:val="clear"/>
        </w:rPr>
        <w:t xml:space="preserve"> Aprobado 01/06/11 Acta 964/11 (O-11-2176)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Sangra2detindependiente"/>
        <w:ind w:left="0" w:right="0" w:hanging="0"/>
        <w:rPr/>
      </w:pPr>
      <w:r>
        <w:rPr>
          <w:rFonts w:eastAsia="MS Mincho;ＭＳ 明朝"/>
          <w:b/>
          <w:u w:val="single"/>
        </w:rPr>
        <w:t>Proyecto de Ordenanza 884/11</w:t>
      </w:r>
      <w:r>
        <w:rPr>
          <w:rFonts w:eastAsia="MS Mincho;ＭＳ 明朝"/>
          <w:b/>
        </w:rPr>
        <w:t>:</w:t>
      </w:r>
      <w:r>
        <w:rPr>
          <w:rFonts w:eastAsia="MS Mincho;ＭＳ 明朝"/>
        </w:rPr>
        <w:t xml:space="preserve"> "Declarar emergencia en San Carlos de Bariloche" Autor: Intendente Municipal, Marcelo Cascón y Concejo Municipal. Sobre Tablas</w:t>
      </w:r>
      <w:r>
        <w:rPr>
          <w:rFonts w:eastAsia="MS Mincho;ＭＳ 明朝"/>
          <w:shd w:fill="00FF00" w:val="clear"/>
        </w:rPr>
        <w:t xml:space="preserve"> Aprobado 08/06/11 Acta 964/11 (O-11-2181)</w:t>
      </w:r>
      <w:r>
        <w:rPr>
          <w:rFonts w:eastAsia="MS Mincho;ＭＳ 明朝"/>
        </w:rPr>
        <w:t>.</w:t>
      </w:r>
    </w:p>
    <w:p>
      <w:pPr>
        <w:pStyle w:val="Sangra2detindependiente"/>
        <w:ind w:left="0" w:right="0" w:hanging="0"/>
        <w:rPr/>
      </w:pPr>
      <w:r>
        <w:rPr/>
      </w:r>
    </w:p>
    <w:p>
      <w:pPr>
        <w:pStyle w:val="Textosinformato"/>
        <w:jc w:val="both"/>
        <w:rPr/>
      </w:pPr>
      <w:r>
        <w:rPr>
          <w:rFonts w:eastAsia="MS Mincho;ＭＳ 明朝" w:cs="Times New Roman" w:ascii="Times New Roman" w:hAnsi="Times New Roman"/>
          <w:b/>
          <w:sz w:val="24"/>
          <w:szCs w:val="24"/>
          <w:u w:val="single"/>
        </w:rPr>
        <w:t>Proyecto de Ordenanza 885/11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"Ceder Parcela para Villa Olímpica". Autor: Intendente Municipal, Marcelo Cascón. Colaboradores: Secretario de Gobierno, Jorge Franchini; Secretario de Deportes, Prof. Juan Pablo Muena. A Asesoría Letrada y a la comisión de Gobierno y Legales. </w:t>
      </w:r>
      <w:r>
        <w:rPr>
          <w:rFonts w:eastAsia="MS Mincho;ＭＳ 明朝" w:cs="Times New Roman" w:ascii="Times New Roman" w:hAnsi="Times New Roman"/>
          <w:sz w:val="24"/>
          <w:szCs w:val="24"/>
          <w:shd w:fill="FF0000" w:val="clear"/>
        </w:rPr>
        <w:t>RECHAZADO ACTA 969/11</w:t>
      </w:r>
      <w:r>
        <w:rPr>
          <w:rFonts w:eastAsia="MS Mincho;ＭＳ 明朝" w:cs="Times New Roman" w:ascii="Times New Roman" w:hAnsi="Times New Roman"/>
          <w:b/>
          <w:color w:val="FF0000"/>
          <w:sz w:val="24"/>
          <w:szCs w:val="24"/>
          <w:highlight w:val="cyan"/>
          <w:shd w:fill="FFFF00" w:val="clear"/>
          <w:lang w:val="es-MX"/>
        </w:rPr>
        <w:tab/>
        <w:t>LIBRO 76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886/11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"Crear el Programa de Desarrollo del Plan de Emergencia Volcánica Bariloche". Autores: Concejales Laura Alves y Claudio Otano (CpD). Colaboradora: Patricia Rodríguez (Secretaria Bloque CpD). A Asesoría Letrada y a la comisión de Gobierno y Legales.</w:t>
      </w:r>
      <w:r>
        <w:rPr>
          <w:rFonts w:eastAsia="MS Mincho;ＭＳ 明朝" w:cs="Times New Roman" w:ascii="Times New Roman" w:hAnsi="Times New Roman"/>
          <w:b/>
          <w:color w:val="FF0000"/>
          <w:sz w:val="24"/>
          <w:szCs w:val="24"/>
          <w:highlight w:val="cyan"/>
          <w:lang w:val="es-MX"/>
        </w:rPr>
        <w:tab/>
        <w:t>LIBRO 76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887/11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"Firma Convenio de reciprocidad Municipalidad de San Carlos de Bariloche y Municipalidad de Dina Huapi". Autor: Intendente Municipal, Marcelo Cascón. Colaboradores: Secretario de Gobierno, Jorge Franchini; Secretaria de Coordinación y Privada, Sra. Guillermina Alaniz y Directora General de Control de Gestión, Lic. Luisa Hoffmann. A Asesoría Letrada y a la comisión de Gobierno y Legales.</w:t>
      </w:r>
      <w:r>
        <w:rPr>
          <w:rFonts w:eastAsia="Times New Roman" w:cs="Times New Roman" w:ascii="Times New Roman" w:hAnsi="Times New Roman"/>
          <w:sz w:val="24"/>
          <w:szCs w:val="24"/>
        </w:rPr>
        <w:t xml:space="preserve"> </w:t>
      </w:r>
      <w:r>
        <w:rPr>
          <w:rFonts w:eastAsia="MS Mincho;ＭＳ 明朝" w:cs="Times New Roman" w:ascii="Times New Roman" w:hAnsi="Times New Roman"/>
          <w:sz w:val="28"/>
          <w:szCs w:val="24"/>
          <w:shd w:fill="FF0000" w:val="clear"/>
        </w:rPr>
        <w:t>RECHAZADO 15/09/11 ACTA 970/11</w:t>
      </w:r>
      <w:r>
        <w:rPr>
          <w:rFonts w:eastAsia="MS Mincho;ＭＳ 明朝" w:cs="Times New Roman" w:ascii="Times New Roman" w:hAnsi="Times New Roman"/>
          <w:b/>
          <w:color w:val="FF0000"/>
          <w:sz w:val="24"/>
          <w:szCs w:val="24"/>
          <w:highlight w:val="cyan"/>
          <w:shd w:fill="FFFF00" w:val="clear"/>
          <w:lang w:val="es-MX"/>
        </w:rPr>
        <w:tab/>
        <w:t>LIBRO 76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888/11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"Aceptar donación libros, revistas y folletos a Biblioteca Pública Municipal de Alba Franchi". Autor: Intendente Municipal, Sr. Marcelo Cascón. Colaboradores: Secretario de Gobierno, Jorge Franchini;  Secretaria de Coordinación y Privada, Sra. Guillermina Alaniz; Secretario de Economía, Cdor. Juan José Deco; Subsecretaria de Cultura, Lic. María Victoria Arroyo Menéndez y Jefa de Departamento de Espectáculos y Exposiciones, Sra. Natalia Pacheco. Sobre Tablas.</w:t>
      </w:r>
      <w:r>
        <w:rPr>
          <w:rFonts w:eastAsia="MS Mincho;ＭＳ 明朝" w:cs="Times New Roman" w:ascii="Times New Roman" w:hAnsi="Times New Roman"/>
          <w:sz w:val="24"/>
          <w:shd w:fill="00FF00" w:val="clear"/>
        </w:rPr>
        <w:t xml:space="preserve"> Aprobado 23/06/11. Acta 966 (O-11-2182)</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889/11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"Otorgamiento Personería Jurídica a la Junta Vecinal Nahuel Hué". Autor: Intendente Municipal, Marcelo Cascón. Colaboradores: Secretario de Gobierno, Jorge Franchini y Equipo de trabajo de la Dirección de Juntas Vecinales. A Asesoría Letrada y a las comisiones de Obras y Planeamiento y de Gobierno y Legales.</w:t>
      </w:r>
      <w:r>
        <w:rPr>
          <w:rFonts w:cs="Times New Roman" w:ascii="Times New Roman" w:hAnsi="Times New Roman"/>
          <w:sz w:val="24"/>
          <w:szCs w:val="24"/>
          <w:shd w:fill="00FF00" w:val="clear"/>
        </w:rPr>
        <w:t xml:space="preserve"> Aprobado 10/11/11. Acta 973/11 (O-11-2230).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szCs w:val="24"/>
          <w:u w:val="single"/>
        </w:rPr>
        <w:t>Proyecto de Ordenanza 890/11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"Renovación de contrato de comodato Vivienda González". Autora: Concejal Arabela Carreras (FpV-SUR). Colaboradora: Sra. Paula Peris (Asesora Técnica). A Asesoría Letrada y a la comisión de Gobierno y Legales.</w:t>
      </w:r>
      <w:r>
        <w:rPr>
          <w:rFonts w:eastAsia="MS Mincho;ＭＳ 明朝" w:cs="Times New Roman" w:ascii="Times New Roman" w:hAnsi="Times New Roman"/>
          <w:sz w:val="24"/>
          <w:szCs w:val="24"/>
          <w:shd w:fill="00FF00" w:val="clear"/>
        </w:rPr>
        <w:t xml:space="preserve"> Aprobado 11/07/11. Acta 968 (O-11-2202).</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891/11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"Declarar patrimonio cultural al edificio "Casa de Carlos Wiederhold". Autora: Concejal Arabela Carreras (FpV-SUR). Colaboradores: Sr. Hugo Lasalle y Teresa Schunk (FpV-SUR). A Asesoría Letrada y a la comisión de Gobierno y Legales. </w:t>
      </w:r>
      <w:r>
        <w:rPr>
          <w:rFonts w:cs="Times New Roman" w:ascii="Times New Roman" w:hAnsi="Times New Roman"/>
          <w:sz w:val="24"/>
          <w:szCs w:val="24"/>
          <w:shd w:fill="00FF00" w:val="clear"/>
        </w:rPr>
        <w:t>Aprobado 15/09/11. Acta 970/11 (O-11-2219).</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b/>
          <w:sz w:val="24"/>
          <w:szCs w:val="24"/>
          <w:u w:val="single"/>
        </w:rPr>
        <w:t>Proyecto de Ordenanza 892/11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"Encomendar Departamento Ejecutivo recuperación línea Municipal inmueble 19-2-C-032-05 destino derivador vehicular calle Book". Autores: Concejales Claudio Otano y Laura Alves (CpD). Colaboradoras: Patricia Rodríguez (secretaria bloque CpD) y Alicia Albandoz (Unidad Coordinadora bloque CpD). Sobre Tablas.</w:t>
      </w:r>
      <w:r>
        <w:rPr>
          <w:rFonts w:eastAsia="MS Mincho;ＭＳ 明朝" w:cs="Times New Roman" w:ascii="Times New Roman" w:hAnsi="Times New Roman"/>
          <w:sz w:val="24"/>
          <w:shd w:fill="00FF00" w:val="clear"/>
        </w:rPr>
        <w:t xml:space="preserve"> Aprobado 23/06/11. Acta 966 (O-11-2183)</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893/11</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rPr>
        <w:t xml:space="preserve"> "Ente Autárquico Municipal Fiscalizador de la concesión del Cerro Catedral". Autor: Intendente Municipal, Sr. Marcelo Cascón. Colaboradores: Secretario de Gobierno, Sr. Jorge Franchini; Secretaria de Coordinación y Privada, Sra. Guillermina Alaníz; Asesor Letrado, Dr. Sergio Dutchmann; Sr. Carlos Aristegui y Dr. Medrano. Sobre Tablas</w:t>
      </w:r>
      <w:r>
        <w:rPr>
          <w:rFonts w:eastAsia="MS Mincho;ＭＳ 明朝" w:cs="Times New Roman" w:ascii="Times New Roman" w:hAnsi="Times New Roman"/>
          <w:sz w:val="24"/>
          <w:szCs w:val="24"/>
          <w:shd w:fill="FF00FF" w:val="clear"/>
        </w:rPr>
        <w:t>.</w:t>
      </w:r>
      <w:r>
        <w:rPr>
          <w:rFonts w:eastAsia="MS Mincho;ＭＳ 明朝" w:cs="Times New Roman" w:ascii="Times New Roman" w:hAnsi="Times New Roman"/>
          <w:sz w:val="24"/>
          <w:shd w:fill="FF00FF" w:val="clear"/>
        </w:rPr>
        <w:t xml:space="preserve"> Aprobado en 1ra.lectura 23/06/11. Acta 966-.</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zCs w:val="24"/>
          <w:shd w:fill="00FF00" w:val="clear"/>
        </w:rPr>
        <w:t>Aprobado 11/07/11. Acta 968 (O-11-2203).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894/11:</w:t>
      </w:r>
      <w:r>
        <w:rPr>
          <w:rFonts w:eastAsia="MS Mincho;ＭＳ 明朝" w:cs="Times New Roman" w:ascii="Times New Roman" w:hAnsi="Times New Roman"/>
          <w:sz w:val="24"/>
          <w:szCs w:val="24"/>
        </w:rPr>
        <w:t xml:space="preserve"> "Aceptar donación de dos computadoras, libros varios, efectuado por el Club Rotario". Autor: Intendente Municipal, Marcelo Cascón. Colaboradores: Secretario de Gobierno, Jorge Franchini; Secretaria de Coordinación y Privada, Guillermina Alaniz y Subsecretaria de Cultura, Lic. M. Victoria Arroyo Menéndez. Sobre tablas. </w:t>
      </w:r>
      <w:r>
        <w:rPr>
          <w:rFonts w:eastAsia="MS Mincho;ＭＳ 明朝" w:cs="Times New Roman" w:ascii="Times New Roman" w:hAnsi="Times New Roman"/>
          <w:sz w:val="24"/>
          <w:szCs w:val="24"/>
          <w:shd w:fill="00FF00" w:val="clear"/>
        </w:rPr>
        <w:t>Aprobado 11/07/11. Acta 968 (O-11-2190).</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Textosinformato"/>
        <w:jc w:val="both"/>
        <w:rPr/>
      </w:pPr>
      <w:r>
        <w:rPr>
          <w:rFonts w:eastAsia="MS Mincho;ＭＳ 明朝" w:cs="Times New Roman" w:ascii="Times New Roman" w:hAnsi="Times New Roman"/>
          <w:b/>
          <w:sz w:val="24"/>
          <w:szCs w:val="24"/>
          <w:u w:val="single"/>
        </w:rPr>
        <w:t>Proyecto de Comunicación 895/11</w:t>
      </w:r>
      <w:r>
        <w:rPr>
          <w:rFonts w:eastAsia="MS Mincho;ＭＳ 明朝" w:cs="Times New Roman" w:ascii="Times New Roman" w:hAnsi="Times New Roman"/>
          <w:b/>
          <w:sz w:val="24"/>
          <w:szCs w:val="24"/>
        </w:rPr>
        <w:t xml:space="preserve">: </w:t>
      </w:r>
      <w:r>
        <w:rPr>
          <w:rFonts w:eastAsia="MS Mincho;ＭＳ 明朝" w:cs="Times New Roman" w:ascii="Times New Roman" w:hAnsi="Times New Roman"/>
          <w:sz w:val="24"/>
          <w:szCs w:val="24"/>
        </w:rPr>
        <w:t xml:space="preserve">"Comunicar al Poder Ejecutivo Nacional urgente aplicación subsidio a los combustibles en la ciudad de San Carlos de Bariloche. Autores: Intendente Municipal, Marcelo Cascón: Presidente del Concejo Municipal, Lic. Ángel Dario Barriga y concejales Arabela Carreras y Hugo Cejas, (SUR-FpV);Alfredo Martín y Silvia Paz, (FG-FpV); Claudio Otano y Laura Alves (CpD); Silvana Camelli (PCcP); Daniel Pardo, (PPR); Francisco De Cesare, (PS); Darío Rodríguez Duch, (ARI). </w:t>
      </w:r>
      <w:r>
        <w:rPr>
          <w:rFonts w:eastAsia="MS Mincho;ＭＳ 明朝" w:cs="Times New Roman" w:ascii="Times New Roman" w:hAnsi="Times New Roman"/>
          <w:sz w:val="24"/>
          <w:shd w:fill="00FF00" w:val="clear"/>
        </w:rPr>
        <w:t xml:space="preserve"> Aprobado 23/06/11. Acta 966 (C-11-717)</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b/>
          <w:b/>
          <w:sz w:val="24"/>
          <w:szCs w:val="24"/>
          <w:u w:val="single"/>
        </w:rPr>
      </w:pPr>
      <w:r>
        <w:rPr>
          <w:rFonts w:eastAsia="MS Mincho;ＭＳ 明朝" w:cs="Times New Roman" w:ascii="Times New Roman" w:hAnsi="Times New Roman"/>
          <w:b/>
          <w:sz w:val="24"/>
          <w:szCs w:val="24"/>
          <w:u w:val="single"/>
        </w:rPr>
      </w:r>
    </w:p>
    <w:p>
      <w:pPr>
        <w:pStyle w:val="Normal"/>
        <w:spacing w:lineRule="auto" w:line="240" w:before="0" w:after="240"/>
        <w:jc w:val="both"/>
        <w:rPr/>
      </w:pPr>
      <w:r>
        <w:rPr>
          <w:rFonts w:eastAsia="MS Mincho;ＭＳ 明朝" w:cs="Times New Roman"/>
          <w:b/>
          <w:sz w:val="24"/>
          <w:szCs w:val="24"/>
          <w:u w:val="single"/>
        </w:rPr>
        <w:t>Proyecto de Ordenanza 896/11</w:t>
      </w:r>
      <w:r>
        <w:rPr>
          <w:rFonts w:eastAsia="MS Mincho;ＭＳ 明朝" w:cs="Times New Roman"/>
          <w:sz w:val="24"/>
          <w:szCs w:val="24"/>
        </w:rPr>
        <w:t>: "Declaración de emergencia económica y social ampliación de la emergencia volcánica". Autor: Intendente Marcelo Cascón; Colaboradores. Secretario de Gobierno, Jorge Franchini; Secretaria de Coordinación y Privada, Guillermina Alaniz; Secretaria de Desarrollo Social, Norma Gómez; Secretario de Economía, Juan José Decco; Secretario de Obras y Servicios Públicos, Hugo Pyke; Secretario de Turismo, Daniel Gonzalez, Secretaria de Planeamiento y Medio Ambiente, Arq. Fabiela Orlando. .</w:t>
      </w:r>
      <w:r>
        <w:rPr>
          <w:rFonts w:eastAsia="MS Mincho;ＭＳ 明朝" w:cs="Times New Roman"/>
          <w:sz w:val="24"/>
          <w:shd w:fill="00FF00" w:val="clear"/>
        </w:rPr>
        <w:t xml:space="preserve"> Aprobado 23/06/11. Acta 966 (O-11-2188)</w:t>
      </w:r>
      <w:r>
        <w:rPr>
          <w:rFonts w:eastAsia="MS Mincho;ＭＳ 明朝" w:cs="Times New Roman"/>
          <w:sz w:val="24"/>
        </w:rPr>
        <w:t>.</w:t>
      </w:r>
    </w:p>
    <w:p>
      <w:pPr>
        <w:pStyle w:val="Textosinformato"/>
        <w:jc w:val="both"/>
        <w:rPr/>
      </w:pPr>
      <w:r>
        <w:rPr>
          <w:rFonts w:eastAsia="MS Mincho;ＭＳ 明朝" w:cs="Times New Roman" w:ascii="Times New Roman" w:hAnsi="Times New Roman"/>
          <w:b/>
          <w:sz w:val="24"/>
          <w:szCs w:val="24"/>
          <w:u w:val="single"/>
        </w:rPr>
        <w:t>Proyecto de Declaración 897/11</w:t>
      </w:r>
      <w:r>
        <w:rPr>
          <w:rFonts w:eastAsia="MS Mincho;ＭＳ 明朝" w:cs="Times New Roman" w:ascii="Times New Roman" w:hAnsi="Times New Roman"/>
          <w:sz w:val="24"/>
          <w:szCs w:val="24"/>
        </w:rPr>
        <w:t xml:space="preserve">: "Declaración evento de interés municipal y cultural III Encuentro Nacional de Danza y Canto". Autor: Concejal Lic. Ángel Darío Barriga (SUR-FpV). </w:t>
      </w:r>
      <w:r>
        <w:rPr>
          <w:rFonts w:eastAsia="MS Mincho;ＭＳ 明朝" w:cs="Times New Roman" w:ascii="Times New Roman" w:hAnsi="Times New Roman"/>
          <w:sz w:val="24"/>
          <w:szCs w:val="24"/>
          <w:shd w:fill="00FF00" w:val="clear"/>
        </w:rPr>
        <w:t>Aprobado 11/07/11. Acta 968 (D-11-1547).</w:t>
      </w:r>
    </w:p>
    <w:p>
      <w:pPr>
        <w:pStyle w:val="Textosinformato"/>
        <w:jc w:val="both"/>
        <w:rPr/>
      </w:pPr>
      <w:r>
        <w:rPr/>
      </w:r>
    </w:p>
    <w:p>
      <w:pPr>
        <w:pStyle w:val="Textosinformato"/>
        <w:jc w:val="both"/>
        <w:rPr/>
      </w:pPr>
      <w:r>
        <w:rPr>
          <w:rFonts w:cs="Times New Roman" w:ascii="Times New Roman" w:hAnsi="Times New Roman"/>
          <w:b/>
          <w:sz w:val="24"/>
          <w:szCs w:val="24"/>
          <w:u w:val="single"/>
        </w:rPr>
        <w:t>Proyecto de Ordenanza 898/11</w:t>
      </w:r>
      <w:r>
        <w:rPr>
          <w:rFonts w:cs="Times New Roman" w:ascii="Times New Roman" w:hAnsi="Times New Roman"/>
          <w:sz w:val="24"/>
          <w:szCs w:val="24"/>
        </w:rPr>
        <w:t xml:space="preserve">: "Modificación Ordenanza 2188-CM-11 Declarar Desastre Económico y Social". Autores: Intendente Municipal, </w:t>
      </w:r>
      <w:r>
        <w:rPr>
          <w:rFonts w:eastAsia="MS Mincho;ＭＳ 明朝" w:cs="Times New Roman" w:ascii="Times New Roman" w:hAnsi="Times New Roman"/>
          <w:sz w:val="24"/>
          <w:szCs w:val="24"/>
        </w:rPr>
        <w:t>Marcelo Cascón</w:t>
      </w:r>
      <w:r>
        <w:rPr>
          <w:rFonts w:cs="Times New Roman" w:ascii="Times New Roman" w:hAnsi="Times New Roman"/>
          <w:sz w:val="24"/>
          <w:szCs w:val="24"/>
        </w:rPr>
        <w:t>; Concejales, Lic. Ángel Barriga, Arabela Carreras, Hugo Cejas (SUR-FpV); Alfredo Martín, Silvia Paz (FG-FpV), Silvana Camelli (PCcP); Claudio Otano, Laura Alves (CpD); Daniel Pardo (PPR); Francisco De Cesare (PS) y Darío Rodríguez Duch (ARI). Colaboradores: Secretario de Gobierno, Jorge Franchini; Secretaria Coordinación y Privada, Guillermina Alaniz; Secretaria de  Desarrollo Social, Norma Gómez; Secretario de Turismo, Daniel González; Secretario de Economía, Cdor. Juan José Deco; Secretario Obras y Servicios Públicos, Hugo Pyke; Secretario de Deportes, Prof. Juan Pablo Muena y Secretaria de Planeamiento y Medio Ambiente, Arq. Fabiela Orlandi.</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shd w:fill="00FF00" w:val="clear"/>
        </w:rPr>
        <w:t xml:space="preserve"> Aprobado 27/06/11. Acta 967/11 (O-11-2189)</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899/11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"Fomento de la actividad musical en vivo". Autora: Concejal Lic. Arabela Carreras (SUR-FpV). Iniciativa: Asociación de Músicos de Bariloche, (MUEBA).Colaboradora: Paula Peris (Asesora Técnica FPV). A Asesoría Letrada y a la comisión de Gobierno y Legales. </w:t>
      </w:r>
      <w:r>
        <w:rPr>
          <w:rFonts w:eastAsia="MS Mincho;ＭＳ 明朝" w:cs="Times New Roman" w:ascii="Times New Roman" w:hAnsi="Times New Roman"/>
          <w:sz w:val="24"/>
          <w:szCs w:val="24"/>
          <w:shd w:fill="00FF00" w:val="clear"/>
        </w:rPr>
        <w:t>Aprobado 10/11/11. Acta 973 (O-11-2231).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900/11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"Declaración evento de interés municipal y comunitario II Jornadas Patagónicas de Cuidados Paliativos". Autor: Concejal Lic. Ángel Darío Barriga (SUR-FpV). Sobre tablas.</w:t>
      </w:r>
      <w:r>
        <w:rPr>
          <w:rFonts w:eastAsia="MS Mincho;ＭＳ 明朝" w:cs="Times New Roman" w:ascii="Times New Roman" w:hAnsi="Times New Roman"/>
          <w:sz w:val="24"/>
          <w:szCs w:val="24"/>
          <w:shd w:fill="00FF00" w:val="clear"/>
        </w:rPr>
        <w:t xml:space="preserve"> Aprobado 11/07/11. Acta 968 (D-11-1546).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901/11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"Aceptar donación impresora nueva, de la artista Fernanda Cavallaro". Autor: Intendente Municipal, Marcelo Cascón. Colaboradores: Secretaria de Coordinación y Privada, Guillermina Alaniz; Secretario de Gobierno, Jorge Franchini; Subsecretaria de Cultura Lic. María Victoria Arroyo Menéndez  y Jefa de Departamento de Espectáculos y Exposiciones, Sra. Natalia Pacheco. Sobre tablas.</w:t>
      </w:r>
      <w:r>
        <w:rPr>
          <w:rFonts w:eastAsia="MS Mincho;ＭＳ 明朝" w:cs="Times New Roman" w:ascii="Times New Roman" w:hAnsi="Times New Roman"/>
          <w:sz w:val="24"/>
          <w:szCs w:val="24"/>
          <w:shd w:fill="00FF00" w:val="clear"/>
        </w:rPr>
        <w:t xml:space="preserve"> Aprobado 11/07/11. Acta 968 (O-11-2191).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902/11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"Modificación de la jurisdicción de la junta vecinal Bella Vista II por incorporación de inmueble". Autor: Intendente Municipal, Marcelo Cascón. Colaboradores: Secretario de Gobierno, Jorge Franchini y Equipo de trabajo de  la Dirección de Juntas Vecinales. A Asesoría Letrada y a las comisiones de Obras y Planeamiento y de Gobierno y Legales. </w:t>
      </w:r>
      <w:r>
        <w:rPr>
          <w:rFonts w:cs="Times New Roman" w:ascii="Times New Roman" w:hAnsi="Times New Roman"/>
          <w:sz w:val="24"/>
          <w:szCs w:val="24"/>
          <w:shd w:fill="00FF00" w:val="clear"/>
        </w:rPr>
        <w:t>Aprobado 15/09/11. Acta 970/11 (O-11-2220).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Ordenanza 903/11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"Suspender el Art. 25 de la Ordenanza 1953-CM-09 por el desastre económico y social declarado". Autor: Intendente Municipal, Marcelo Cascón. Colaboradores: Secretario de Gobierno, Jorge Franchini; Secretaria de Coordinación y Privada, Guillermina Alaniz; Secretaria de Desarrollo Social, Norma Gómez; Secretario de Economía, Cdor. Juan José Deco, Secretario de Obras y Servicios Públicos, Hugo Pyke; Secretario de Turismo, Daniel González y Secretaria de Planeamiento y Medio Ambiente, Arq. Fabiela Orlandi. Sobre tablas.</w:t>
      </w:r>
      <w:r>
        <w:rPr>
          <w:rFonts w:eastAsia="MS Mincho;ＭＳ 明朝" w:cs="Times New Roman" w:ascii="Times New Roman" w:hAnsi="Times New Roman"/>
          <w:sz w:val="24"/>
          <w:szCs w:val="24"/>
          <w:shd w:fill="00FF00" w:val="clear"/>
        </w:rPr>
        <w:t xml:space="preserve"> Aprobado 11/07/11. Acta 968 (O-11-2192).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szCs w:val="24"/>
          <w:u w:val="single"/>
        </w:rPr>
        <w:t>Proyecto de Declaración 904/11</w:t>
      </w:r>
      <w:r>
        <w:rPr>
          <w:rFonts w:eastAsia="MS Mincho;ＭＳ 明朝" w:cs="Times New Roman" w:ascii="Times New Roman" w:hAnsi="Times New Roman"/>
          <w:b/>
          <w:sz w:val="24"/>
          <w:szCs w:val="24"/>
        </w:rPr>
        <w:t>:</w:t>
      </w:r>
      <w:r>
        <w:rPr>
          <w:rFonts w:eastAsia="MS Mincho;ＭＳ 明朝" w:cs="Times New Roman" w:ascii="Times New Roman" w:hAnsi="Times New Roman"/>
          <w:sz w:val="24"/>
          <w:szCs w:val="24"/>
        </w:rPr>
        <w:t xml:space="preserve"> "Declaración Evento de Interés Municipal y Comunitario Jornadas sobre abordaje en conflictos complejos". Autora: Concejal Silvana Camelli (PCcP). Iniciativa: Defensoría del Pueblo de San Carlos de Bariloche. </w:t>
      </w:r>
      <w:r>
        <w:rPr>
          <w:rFonts w:eastAsia="MS Mincho;ＭＳ 明朝" w:cs="Times New Roman" w:ascii="Times New Roman" w:hAnsi="Times New Roman"/>
          <w:sz w:val="24"/>
          <w:szCs w:val="24"/>
          <w:shd w:fill="00FF00" w:val="clear"/>
        </w:rPr>
        <w:t>Aprobado 11/07/11. Acta 968 (D-11-1548).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spacing w:lineRule="auto" w:line="240" w:before="0" w:after="0"/>
        <w:jc w:val="both"/>
        <w:rPr/>
      </w:pPr>
      <w:r>
        <w:rPr>
          <w:rFonts w:eastAsia="MS Mincho;ＭＳ 明朝" w:cs="Times New Roman"/>
          <w:b/>
          <w:sz w:val="24"/>
          <w:szCs w:val="24"/>
          <w:u w:val="single"/>
        </w:rPr>
        <w:t>Proyecto de Comunicación 905/11:</w:t>
      </w:r>
      <w:r>
        <w:rPr>
          <w:rFonts w:eastAsia="MS Mincho;ＭＳ 明朝" w:cs="Times New Roman"/>
          <w:sz w:val="24"/>
          <w:szCs w:val="24"/>
        </w:rPr>
        <w:t xml:space="preserve"> "</w:t>
      </w:r>
      <w:r>
        <w:rPr>
          <w:rFonts w:cs="Times New Roman"/>
          <w:sz w:val="24"/>
          <w:szCs w:val="24"/>
        </w:rPr>
        <w:t xml:space="preserve">Comunicar Necesidad De Tratamiento Inmediato Del Proyecto De Ley  Sancionado Por Cámara De Senadores Sobre Emergencia Economica". Autora: Arabela Carreras – FPV- SUR. </w:t>
      </w:r>
      <w:r>
        <w:rPr>
          <w:rFonts w:cs="Times New Roman"/>
          <w:sz w:val="24"/>
          <w:szCs w:val="24"/>
          <w:shd w:fill="00FF00" w:val="clear"/>
        </w:rPr>
        <w:t>Aprobado 11/07/11. Acta 968/11 (C-11-718)</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b/>
          <w:sz w:val="24"/>
          <w:u w:val="single"/>
        </w:rPr>
        <w:t>Proyecto de Ordenanza 906/11</w:t>
      </w:r>
      <w:r>
        <w:rPr>
          <w:rFonts w:eastAsia="MS Mincho;ＭＳ 明朝" w:cs="Times New Roman" w:ascii="Times New Roman" w:hAnsi="Times New Roman"/>
          <w:sz w:val="24"/>
        </w:rPr>
        <w:t xml:space="preserve">: "Modificación Ordenanzas 1891-CM-09 y 1907-CM-09. Comodato deroga Ordenanza 1916-CM-09 prorroga plazo – nuevo convenio Universidad Nacional del Comahue". Autora: Concejal Lic. Arabela Carreras (SUR-FpV). Colaboradora: Teresa Schunk (Secretaria SUR-FpV). A Asesoría Letrada y a las comisiones de Obras y Planeamiento y de Gobierno y Legales. </w:t>
      </w:r>
      <w:r>
        <w:rPr>
          <w:rFonts w:eastAsia="MS Mincho;ＭＳ 明朝" w:cs="Times New Roman" w:ascii="Times New Roman" w:hAnsi="Times New Roman"/>
          <w:sz w:val="24"/>
          <w:shd w:fill="00FF00" w:val="clear"/>
        </w:rPr>
        <w:t>Aprobado 02/12/11. Acta 974/11. (O-11-2251).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907/11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"Firma convenio marco de cooperación, asistencia técnica y complementación – Universidad del Salvador Fundación TECSAL". Autor: Intendente Municipal, Marcelo Cascón. Colaboradores: Secretario de Gobierno, Jorge Franchini; Secretaria de Coordinación y Privada, Guillermina Alaníz y Directora General de Control de Gestión, Lic. Luisa Hoffmann. Sobre tablas.</w:t>
      </w:r>
      <w:r>
        <w:rPr>
          <w:rFonts w:cs="Times New Roman" w:ascii="Times New Roman" w:hAnsi="Times New Roman"/>
          <w:sz w:val="24"/>
          <w:szCs w:val="24"/>
          <w:shd w:fill="00FF00" w:val="clear"/>
        </w:rPr>
        <w:t xml:space="preserve"> Aprobado 18/08/11. Acta 969/11 (O-11-2204)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908/11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"Apruébese convenio. Modifíquese el presupuesto municipal del año vigente". Autor: Intendente Municipal, Marcelo Cascón. Colaboradores: Secretario de Economía, Cdor. Juan José Deco; Secretario de Gobierno, Jorge Franchini; Secretario de Obras y Servicios Públicos, Hugo Pyke; Asesor Letrado, Dr. Sergio Dutschmann y IMTVHS, Oscar Zamora. A Asesoría Letrada y a las comisiones de Economía y de Gobierno y Legales.</w:t>
      </w:r>
      <w:r>
        <w:rPr>
          <w:rFonts w:eastAsia="MS Mincho;ＭＳ 明朝" w:cs="Times New Roman" w:ascii="Times New Roman" w:hAnsi="Times New Roman"/>
          <w:b/>
          <w:color w:val="FF0000"/>
          <w:sz w:val="24"/>
          <w:szCs w:val="24"/>
          <w:highlight w:val="cyan"/>
          <w:lang w:val="es-MX"/>
        </w:rPr>
        <w:tab/>
        <w:t>LIBRO 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909/11</w:t>
      </w:r>
      <w:r>
        <w:rPr>
          <w:rFonts w:eastAsia="MS Mincho;ＭＳ 明朝" w:cs="Times New Roman" w:ascii="Times New Roman" w:hAnsi="Times New Roman"/>
          <w:sz w:val="24"/>
        </w:rPr>
        <w:t>: "Autorizar al Departamento Ejecutivo suscripción convenio con Asociación Artistas Plásticos Bariloche". Autor: Intendente Municipal, Marcelo Cascón. Colaboradores: Secretario de Gobierno, Jorge Franchini; Secretaria de Coordinación y Privada, Guillermina Alaníz; Subsecretaria de Cultura, Lic. María Victoria Arroyo Menéndez y Jefa Departamento de Espectáculos y Exposiciones, Natalia Pacheco. A Asesoría Letrada y a la comisión de Gobierno y Legales. (</w:t>
      </w:r>
      <w:r>
        <w:rPr>
          <w:rFonts w:eastAsia="MS Mincho;ＭＳ 明朝" w:cs="Times New Roman" w:ascii="Times New Roman" w:hAnsi="Times New Roman"/>
          <w:sz w:val="24"/>
          <w:shd w:fill="FF0000" w:val="clear"/>
        </w:rPr>
        <w:t>Rechazado acta 974/11 2/12/11)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spacing w:lineRule="auto" w:line="240" w:before="0" w:after="0"/>
        <w:jc w:val="both"/>
        <w:rPr/>
      </w:pPr>
      <w:r>
        <w:rPr>
          <w:rFonts w:eastAsia="MS Mincho;ＭＳ 明朝" w:cs="Times New Roman"/>
          <w:b/>
          <w:sz w:val="24"/>
          <w:u w:val="single"/>
        </w:rPr>
        <w:t>Proyecto de Declaración 910/11</w:t>
      </w:r>
      <w:r>
        <w:rPr>
          <w:rFonts w:eastAsia="MS Mincho;ＭＳ 明朝" w:cs="Times New Roman"/>
          <w:b/>
          <w:sz w:val="24"/>
        </w:rPr>
        <w:t>:</w:t>
      </w:r>
      <w:r>
        <w:rPr>
          <w:rFonts w:eastAsia="MS Mincho;ＭＳ 明朝" w:cs="Times New Roman"/>
          <w:sz w:val="24"/>
        </w:rPr>
        <w:t xml:space="preserve"> "Declaración evento de interés municipal y educativo VIII Congreso Argentino de Entomología". Autor: Concejal Lic. Darío Barriga (SUR-FpV). Sobre tablas. .</w:t>
      </w:r>
      <w:r>
        <w:rPr>
          <w:rFonts w:cs="Times New Roman"/>
          <w:sz w:val="24"/>
          <w:szCs w:val="24"/>
          <w:shd w:fill="00FF00" w:val="clear"/>
        </w:rPr>
        <w:t xml:space="preserve"> Aprobado 18/08/11. Acta 969/11 (D-11-1549)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spacing w:lineRule="auto" w:line="240" w:before="0" w:after="0"/>
        <w:jc w:val="both"/>
        <w:rPr/>
      </w:pPr>
      <w:r>
        <w:rPr>
          <w:rFonts w:eastAsia="MS Mincho;ＭＳ 明朝" w:cs="Times New Roman"/>
          <w:b/>
          <w:sz w:val="24"/>
          <w:u w:val="single"/>
        </w:rPr>
        <w:t>Proyecto de Declaración 911/11</w:t>
      </w:r>
      <w:r>
        <w:rPr>
          <w:rFonts w:eastAsia="MS Mincho;ＭＳ 明朝" w:cs="Times New Roman"/>
          <w:b/>
          <w:sz w:val="24"/>
        </w:rPr>
        <w:t>:</w:t>
      </w:r>
      <w:r>
        <w:rPr>
          <w:rFonts w:eastAsia="MS Mincho;ＭＳ 明朝" w:cs="Times New Roman"/>
          <w:sz w:val="24"/>
        </w:rPr>
        <w:t xml:space="preserve"> "Declarar de interés municipal el 40º Congreso Juvenil Bautista". Autor: Intendente Municipal, Marcelo Cascón. Colaboradores: Secretario de Gobierno, Jorge Franchini; Secretaria de Coordinación y Privada, Guillermina Alaníz y Directora General de Control de Gestión, Lic. Luisa Hoffmann. Sobre tablas. .</w:t>
      </w:r>
      <w:r>
        <w:rPr>
          <w:rFonts w:cs="Times New Roman"/>
          <w:sz w:val="24"/>
          <w:szCs w:val="24"/>
          <w:shd w:fill="00FF00" w:val="clear"/>
        </w:rPr>
        <w:t xml:space="preserve"> Aprobado 18/08/11. Acta 969/11 (D-11-1550)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912/11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"Suspender por 90 días vigencia artículo 3 Ordenanza 2161-CM-11". Autor: Intendente Municipal, Marcelo Cascón. Colaboradores: Secretario de Gobierno, Jorge Franchini; Secretaria de Coordinación y Privada, Guillermina Alaníz y Secretario de Turismo, Daniel González. Sobre tablas. .</w:t>
      </w:r>
      <w:r>
        <w:rPr>
          <w:rFonts w:cs="Times New Roman" w:ascii="Times New Roman" w:hAnsi="Times New Roman"/>
          <w:sz w:val="24"/>
          <w:szCs w:val="24"/>
          <w:shd w:fill="00FF00" w:val="clear"/>
        </w:rPr>
        <w:t xml:space="preserve"> Aprobado 18/08/11. Acta 969/11 (O-11-2205)</w:t>
      </w:r>
      <w:r>
        <w:rPr>
          <w:rFonts w:cs="Times New Roman" w:ascii="Times New Roman" w:hAnsi="Times New Roman"/>
          <w:sz w:val="24"/>
          <w:szCs w:val="24"/>
        </w:rPr>
        <w:t xml:space="preserve"> </w:t>
      </w:r>
      <w:r>
        <w:rPr>
          <w:rFonts w:eastAsia="MS Mincho;ＭＳ 明朝" w:cs="Times New Roman" w:ascii="Times New Roman" w:hAnsi="Times New Roman"/>
          <w:sz w:val="24"/>
          <w:shd w:fill="FFFF00" w:val="clear"/>
        </w:rPr>
        <w:t>VETADA POR RESOLUCIÓN 2382-I-11. ACTA 972/11 – 27/10/11 – SE RATIFICÓ LA ORDENANZA- ORDENANZA VIGENTE</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913/11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"Aceptar donación del escultor Richard Massaccessi, la obra "Duende Patagónico". Autor: Intendente Municipal, Marcelo Cascón. Colaboradores: Secretario de Gobierno, Jorge Franchini; Secretaria de Coordinación y Privada, Guillermina Alaníz y Subsecretaria de Cultura, Lic. María Victoria Arroyo Menéndez. Sobre tablas. .</w:t>
      </w:r>
      <w:r>
        <w:rPr>
          <w:rFonts w:cs="Times New Roman" w:ascii="Times New Roman" w:hAnsi="Times New Roman"/>
          <w:sz w:val="24"/>
          <w:szCs w:val="24"/>
          <w:shd w:fill="00FF00" w:val="clear"/>
        </w:rPr>
        <w:t xml:space="preserve"> Aprobado 18/08/11. Acta 969/11 (O-11-2206)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914/11</w:t>
      </w:r>
      <w:r>
        <w:rPr>
          <w:rFonts w:eastAsia="MS Mincho;ＭＳ 明朝" w:cs="Times New Roman" w:ascii="Times New Roman" w:hAnsi="Times New Roman"/>
          <w:sz w:val="24"/>
        </w:rPr>
        <w:t xml:space="preserve">: "Declarar de interés social 270 viviendas. Cesión al IPPV inmueble 19-2-F-027-03". Autores: Intendente Municipal, Marcelo Cascón y Concejal Laura Alves (CpD). Colaboradores: Secretario de Gobierno, Jorge Franchini; Secretaria de Planeamiento y Medio Ambiente, Arq. Fabiela Orlandi, Asesor Letrado Municipal, Dr. Sergio Dutschmann; IMTVHS y Patricia Rodríguez (secretaria bloque CpD). A Asesoría Letrada y a las comisiones de Obras y Planeamiento y de Gobierno y Legales. </w:t>
      </w:r>
      <w:r>
        <w:rPr>
          <w:rFonts w:eastAsia="MS Mincho;ＭＳ 明朝" w:cs="Times New Roman" w:ascii="Times New Roman" w:hAnsi="Times New Roman"/>
          <w:sz w:val="24"/>
          <w:shd w:fill="00FF00" w:val="clear"/>
        </w:rPr>
        <w:t>Aprobado 02/12/11. Acta 974/11. (O-11-2252).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915/11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artículo 1º Ordenanza 124-C-86". Autor: Intendente Municipal, Marcelo Cascón. Colaboradores: Secretario de Gobierno, Jorge Franchini; Secretario de Economía, Cdor. Juan José Deco; Secretaria de Coordinación y Privada, Guillermina Alaníz y Asesor Letrado, Dr. Sergio Dutschmann. A Asesoría Letrada y a la comisión de Gobierno y Legales. </w:t>
      </w:r>
      <w:r>
        <w:rPr>
          <w:rFonts w:eastAsia="MS Mincho;ＭＳ 明朝" w:cs="Times New Roman" w:ascii="Times New Roman" w:hAnsi="Times New Roman"/>
          <w:sz w:val="24"/>
          <w:shd w:fill="00FF00" w:val="clear"/>
        </w:rPr>
        <w:t>Aprobado 02/12/11. Acta 974/11. (O-11-2253).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916/11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"Asignación nombres a calles Junta Vecinal Villa Lago Gutiérrez". Autor: Intendente Municipal, Marcelo Cascón. Colaboradores: Secretario de Gobierno, Jorge Franchini; Secretaria de Planeamiento y Medio Ambiente, Arq. Fabiela Orlandi; Subsecretaria de Gestión Urbana, Arq. Estela Arias; Asesor Letrado, Dr. Sergio Dutschumann y Dirección de Catastro. A Asesoría Letrada y a las comisiones de Obras y Planeamiento y de Gobierno y Legales.</w:t>
      </w:r>
      <w:r>
        <w:rPr>
          <w:rFonts w:cs="Times New Roman" w:ascii="Times New Roman" w:hAnsi="Times New Roman"/>
          <w:sz w:val="24"/>
          <w:szCs w:val="24"/>
          <w:shd w:fill="00FF00" w:val="clear"/>
        </w:rPr>
        <w:t>Aprobado 02/12/11. Acta 974/11 (O-11-2254).</w:t>
      </w:r>
    </w:p>
    <w:p>
      <w:pPr>
        <w:pStyle w:val="Textosinformato"/>
        <w:jc w:val="both"/>
        <w:rPr/>
      </w:pPr>
      <w:r>
        <w:rPr>
          <w:rFonts w:eastAsia="MS Mincho;ＭＳ 明朝" w:cs="Times New Roman" w:ascii="Times New Roman" w:hAnsi="Times New Roman"/>
          <w:b/>
          <w:sz w:val="24"/>
          <w:u w:val="single"/>
        </w:rPr>
        <w:t>Proyecto de Ordenanza 917/11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"Asignación nombres a calles Villa Catedral y Villa América". Autor: Intendente Municipal, Marcelo Cascón. Colaboradores: Secretario de Gobierno, Jorge Franchini; Secretaria de Planeamiento y Medio Ambiente, Arq. Fabiela Orlandi; Subsecretaria de Gestión Urbana, Arq. Estela Arias; Asesor Letrado, Dr. Sergio Dutschumann; Delegado Municipal Villa Catedral, Miguel Felley y Dirección de Catastro. A Asesoría Letrada y a las comisiones de Obras y Planeamiento y de Gobierno y Legales.</w:t>
      </w:r>
      <w:r>
        <w:rPr>
          <w:rFonts w:cs="Times New Roman" w:ascii="Times New Roman" w:hAnsi="Times New Roman"/>
          <w:sz w:val="24"/>
          <w:szCs w:val="24"/>
          <w:shd w:fill="00FF00" w:val="clear"/>
        </w:rPr>
        <w:t xml:space="preserve"> Aprobado 02/12/11. Acta 974/11 (O-11-2254).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918/11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a aprobar expediente de obra previa 21594-08 en la parcela 19-1F-026-02". Autor: Intendente Municipal, Marcelo Cascón. Colaboradores: Secretario de Gobierno, Jorge Franchini; Secretaria de Planeamiento y Medio Ambiente, Arq. Fabiela Orlandi y Subsecretaria de Gestión Urbana, Arq. Estela Arias.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919/11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Balance año 2008". Autor: Intendente Municipal, Marcelo Cascón. Colaboradores: Secretario de Gobierno, Jorge Franchini y Secretario de Economía, Cdor. Juan José Deco. A Asesoría Letrada y a las comisiones de Economía y de Gobierno y Legales.</w:t>
      </w:r>
      <w:r>
        <w:rPr>
          <w:rFonts w:cs="Times New Roman" w:ascii="Times New Roman" w:hAnsi="Times New Roman"/>
          <w:sz w:val="24"/>
          <w:szCs w:val="24"/>
          <w:shd w:fill="00FF00" w:val="clear"/>
        </w:rPr>
        <w:t xml:space="preserve"> Aprobado 02/12/11. Acta 974/11 (O-11-2256).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920/11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firma convenios aportes extraordinarios por emergencia climática entre el Ministerio de Familia de la Provincia de Río Negro y el Municipio de San Carlos de Bariloche". Autor: Intendente Municipal, Marcelo Cascón. Colaboradores: Secretario de Gobierno, Jorge Franchini y Secretaria de Desarrollo Social, Norma Gómez. Sobre tablas. .</w:t>
      </w:r>
      <w:r>
        <w:rPr>
          <w:rFonts w:cs="Times New Roman" w:ascii="Times New Roman" w:hAnsi="Times New Roman"/>
          <w:sz w:val="24"/>
          <w:szCs w:val="24"/>
          <w:shd w:fill="00FF00" w:val="clear"/>
        </w:rPr>
        <w:t xml:space="preserve"> Aprobado 18/08/11. Acta 969/11 (O-11-2207)</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921/11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"Prestar acuerdo a pliego de licitación pública para la provisión de 900 mts. de leña de la zona programa Plan Calor 2011". Autor: Intendente Municipal, Marcelo Cascón. Colaboradores: Secretario de Gobierno, Jorge Franchini y Secretaria de Desarrollo Social, Norma Gómez. Sobre tablas. .</w:t>
      </w:r>
      <w:r>
        <w:rPr>
          <w:rFonts w:cs="Times New Roman" w:ascii="Times New Roman" w:hAnsi="Times New Roman"/>
          <w:sz w:val="24"/>
          <w:szCs w:val="24"/>
          <w:shd w:fill="00FF00" w:val="clear"/>
        </w:rPr>
        <w:t xml:space="preserve"> Aprobado 18/08/11. Acta 969/11 (O-11-2208)</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922/11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"Se crea la oficina de Comercio Exterior". Autor: Concejal Daniel Pardo (PPR). Colaboradores: Dra. Verónica Iches y Dr. Agustín Martin. A Asesoría Letrada y a las comisiones de Economía  y de Gobierno y Legales. </w:t>
      </w:r>
      <w:r>
        <w:rPr>
          <w:rFonts w:eastAsia="MS Mincho;ＭＳ 明朝" w:cs="Times New Roman" w:ascii="Times New Roman" w:hAnsi="Times New Roman"/>
          <w:sz w:val="24"/>
          <w:szCs w:val="24"/>
          <w:shd w:fill="FFFF00" w:val="clear"/>
        </w:rPr>
        <w:t>Retirado en la sesión del 10 de noviembre de 2011, Acta 973/11.</w:t>
      </w:r>
      <w:r>
        <w:rPr>
          <w:rFonts w:eastAsia="MS Mincho;ＭＳ 明朝" w:cs="Times New Roman" w:ascii="Times New Roman" w:hAnsi="Times New Roman"/>
          <w:b/>
          <w:color w:val="FF0000"/>
          <w:sz w:val="24"/>
          <w:szCs w:val="24"/>
          <w:highlight w:val="cyan"/>
          <w:shd w:fill="FFFF00" w:val="clear"/>
          <w:lang w:val="es-MX"/>
        </w:rPr>
        <w:tab/>
        <w:t>LIBRO 77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923/11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del fondo voluntario de alumnos para los talleres de la Escuela de Arte La Llave". Autor: Intendente Municipal, Marcelo Cascón. Colaboradores: Secretario de Gobierno, Jorge Franchini; Secretaria de Coordinación y Privada, Guillermina Alaníz y Subsecretaria de Cultura, Lic. María Victoria Arroyo Menéndez. Sobre tablas. .</w:t>
      </w:r>
      <w:r>
        <w:rPr>
          <w:rFonts w:cs="Times New Roman" w:ascii="Times New Roman" w:hAnsi="Times New Roman"/>
          <w:sz w:val="24"/>
          <w:szCs w:val="24"/>
          <w:shd w:fill="00FF00" w:val="clear"/>
        </w:rPr>
        <w:t xml:space="preserve"> Aprobado 18/08/11. Acta 969/11 (O-11-2209)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924/11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"Afectar fracción de lote 19-2-D-Q38-1C al dominio público municipal con destino calle peatonal". Autor: Concejal Hugo Cejas (SUR-FpV). Colaborador: Guillermo Corbella. Sobre tablas. .</w:t>
      </w:r>
      <w:r>
        <w:rPr>
          <w:rFonts w:cs="Times New Roman" w:ascii="Times New Roman" w:hAnsi="Times New Roman"/>
          <w:sz w:val="24"/>
          <w:szCs w:val="24"/>
          <w:shd w:fill="00FF00" w:val="clear"/>
        </w:rPr>
        <w:t xml:space="preserve"> Aprobado 18/08/11. Acta 969/11 (O-11-2210)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spacing w:lineRule="auto" w:line="240" w:before="0" w:after="0"/>
        <w:jc w:val="both"/>
        <w:rPr/>
      </w:pPr>
      <w:r>
        <w:rPr>
          <w:rFonts w:eastAsia="MS Mincho;ＭＳ 明朝" w:cs="Times New Roman"/>
          <w:b/>
          <w:sz w:val="24"/>
          <w:u w:val="single"/>
        </w:rPr>
        <w:t>Proyecto de Declaración 925/11</w:t>
      </w:r>
      <w:r>
        <w:rPr>
          <w:rFonts w:eastAsia="MS Mincho;ＭＳ 明朝" w:cs="Times New Roman"/>
          <w:b/>
          <w:sz w:val="24"/>
        </w:rPr>
        <w:t>:</w:t>
      </w:r>
      <w:r>
        <w:rPr>
          <w:rFonts w:eastAsia="MS Mincho;ＭＳ 明朝" w:cs="Times New Roman"/>
          <w:sz w:val="24"/>
        </w:rPr>
        <w:t xml:space="preserve"> "Declarar evento de interés municipal y deportivo Tetratlón Catedral 2011". Autor: Concejal Lic. Darío Barriga (SUR-FpV). Iniciativa: Club Andino Bariloche. Sobre tablas. .</w:t>
      </w:r>
      <w:r>
        <w:rPr>
          <w:rFonts w:cs="Times New Roman"/>
          <w:sz w:val="24"/>
          <w:szCs w:val="24"/>
          <w:shd w:fill="00FF00" w:val="clear"/>
        </w:rPr>
        <w:t xml:space="preserve"> Aprobado 18/08/11. Acta 969/11 (D-11-1551)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spacing w:lineRule="auto" w:line="240" w:before="0" w:after="0"/>
        <w:jc w:val="both"/>
        <w:rPr/>
      </w:pPr>
      <w:r>
        <w:rPr>
          <w:rFonts w:eastAsia="MS Mincho;ＭＳ 明朝" w:cs="Times New Roman"/>
          <w:b/>
          <w:sz w:val="24"/>
          <w:u w:val="single"/>
        </w:rPr>
        <w:t>Proyecto de Declaración 926/11</w:t>
      </w:r>
      <w:r>
        <w:rPr>
          <w:rFonts w:eastAsia="MS Mincho;ＭＳ 明朝" w:cs="Times New Roman"/>
          <w:b/>
          <w:sz w:val="24"/>
        </w:rPr>
        <w:t>:</w:t>
      </w:r>
      <w:r>
        <w:rPr>
          <w:rFonts w:eastAsia="MS Mincho;ＭＳ 明朝" w:cs="Times New Roman"/>
          <w:sz w:val="24"/>
        </w:rPr>
        <w:t xml:space="preserve"> "Declaración evento de interés municipal y comunitario festival recreativo para niños". Autor: Concejal Lic. Darío Barriga (SUR-FpV). Sobre tablas. .</w:t>
      </w:r>
      <w:r>
        <w:rPr>
          <w:rFonts w:cs="Times New Roman"/>
          <w:sz w:val="24"/>
          <w:szCs w:val="24"/>
          <w:shd w:fill="00FF00" w:val="clear"/>
        </w:rPr>
        <w:t xml:space="preserve"> Aprobado 18/08/11. Acta 969/11 (D-11-1552)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927/11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el artículo 11 Ordenanza 815-CM-97. Abrogar Ordenanza Nº 1335-CM-03". Autor: Concejal Lic. Ángel Darío Barriga (SUR-FpV). Colaboradores: Prof. René Barriga y Sr. Carlos Catini. A Asesoría Letrada y a las comisiones de Servicios, Tránsito y Transporte y de Gobierno y Legales. </w:t>
      </w:r>
      <w:r>
        <w:rPr>
          <w:rFonts w:cs="Times New Roman" w:ascii="Times New Roman" w:hAnsi="Times New Roman"/>
          <w:sz w:val="24"/>
          <w:szCs w:val="24"/>
          <w:shd w:fill="00FF00" w:val="clear"/>
        </w:rPr>
        <w:t>Aprobado 02/12/11. Acta 974/11 (O-11-2257).</w:t>
      </w:r>
      <w:r>
        <w:rPr>
          <w:rFonts w:cs="Times New Roman" w:ascii="Times New Roman" w:hAnsi="Times New Roman"/>
          <w:sz w:val="24"/>
          <w:szCs w:val="24"/>
        </w:rPr>
        <w:t xml:space="preserve"> </w:t>
      </w:r>
      <w:r>
        <w:rPr>
          <w:rFonts w:eastAsia="MS Mincho;ＭＳ 明朝" w:cs="Times New Roman" w:ascii="Times New Roman" w:hAnsi="Times New Roman"/>
          <w:sz w:val="24"/>
          <w:shd w:fill="00FFFF" w:val="clear"/>
        </w:rPr>
        <w:t>Ordenanza vetada por Resolución 3649-I-2011. Acta 981/12 de 15/03/12 Acepatado el veto. Perdió vigencia la Ordenanza.</w:t>
      </w:r>
      <w:r>
        <w:rPr>
          <w:rFonts w:eastAsia="MS Mincho;ＭＳ 明朝" w:cs="Times New Roman" w:ascii="Times New Roman" w:hAnsi="Times New Roman"/>
          <w:b/>
          <w:color w:val="FF0000"/>
          <w:sz w:val="24"/>
          <w:szCs w:val="24"/>
          <w:highlight w:val="cyan"/>
          <w:shd w:fill="FFFF00" w:val="clear"/>
          <w:lang w:val="es-MX"/>
        </w:rPr>
        <w:tab/>
        <w:t>LIBRO 77</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928/11</w:t>
      </w:r>
      <w:r>
        <w:rPr>
          <w:rFonts w:eastAsia="MS Mincho;ＭＳ 明朝" w:cs="Times New Roman" w:ascii="Times New Roman" w:hAnsi="Times New Roman"/>
          <w:sz w:val="24"/>
        </w:rPr>
        <w:t>: "Se suspende por desastre económico, pago de canon ferias artesanales y pago derechos municipales venta ambulante". Autor: Intendente Municipal, Marcelo Cascón. Colaboradores: Secretario de Gobierno, Jorge Franchini y Secretaria de Coordinación y Privada, Guillermina Alaníz. Sobre tablas. .</w:t>
      </w:r>
      <w:r>
        <w:rPr>
          <w:rFonts w:cs="Times New Roman" w:ascii="Times New Roman" w:hAnsi="Times New Roman"/>
          <w:sz w:val="24"/>
          <w:szCs w:val="24"/>
          <w:shd w:fill="00FF00" w:val="clear"/>
        </w:rPr>
        <w:t xml:space="preserve"> Aprobado 18/08/11. Acta 969/11 (O-11-2211)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929/11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Ordenanza 678-CM-96, Art. 74, Uso de celular". Autores: Concejala Laura Alves y Concejal Claudio Otano (CpD). Colaboradoras: Macarena Rodríguez Alves y Patricia Rodríguez (Secretarias Bloque CpD). A Asesoría Letrada y a las comisiones de Servicios, Tránsito y Transporte y de Gobierno y Legales.</w:t>
      </w:r>
      <w:r>
        <w:rPr>
          <w:rFonts w:cs="Times New Roman" w:ascii="Times New Roman" w:hAnsi="Times New Roman"/>
          <w:sz w:val="24"/>
          <w:szCs w:val="24"/>
          <w:shd w:fill="00FF00" w:val="clear"/>
        </w:rPr>
        <w:t xml:space="preserve"> Aprobado 10/11/11. Acta 973/11 (O-11-2232).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930/11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"Disolución de la Junta Vecinal barrio Ada María Elflein y baja de la Personería Jurídica Municipal". Autor: Intendente Municipal, Marcelo Cascón. Colaboradores: Secretario de Gobierno, Jorge Franchini y Equipo de Trabajo de la Dirección de Juntas Vecinales. Sobre tablas. A Comisión de Gobierno y Legales.</w:t>
      </w:r>
      <w:r>
        <w:rPr>
          <w:rFonts w:eastAsia="MS Mincho;ＭＳ 明朝" w:cs="Times New Roman" w:ascii="Times New Roman" w:hAnsi="Times New Roman"/>
          <w:sz w:val="28"/>
          <w:szCs w:val="24"/>
          <w:shd w:fill="FF0000" w:val="clear"/>
        </w:rPr>
        <w:t xml:space="preserve"> RECHAZADO 15/09/11 ACTA 970/11</w:t>
      </w:r>
      <w:r>
        <w:rPr>
          <w:rFonts w:eastAsia="MS Mincho;ＭＳ 明朝" w:cs="Times New Roman" w:ascii="Times New Roman" w:hAnsi="Times New Roman"/>
          <w:b/>
          <w:color w:val="FF0000"/>
          <w:sz w:val="24"/>
          <w:szCs w:val="24"/>
          <w:highlight w:val="cyan"/>
          <w:shd w:fill="FFFF00" w:val="clear"/>
          <w:lang w:val="es-MX"/>
        </w:rPr>
        <w:tab/>
        <w:t>LIBRO 77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spacing w:lineRule="auto" w:line="240" w:before="0" w:after="0"/>
        <w:jc w:val="both"/>
        <w:rPr/>
      </w:pPr>
      <w:r>
        <w:rPr>
          <w:rFonts w:eastAsia="MS Mincho;ＭＳ 明朝" w:cs="Times New Roman"/>
          <w:b/>
          <w:sz w:val="24"/>
          <w:u w:val="single"/>
        </w:rPr>
        <w:t>Proyecto de Declaración 931/11</w:t>
      </w:r>
      <w:r>
        <w:rPr>
          <w:rFonts w:eastAsia="MS Mincho;ＭＳ 明朝" w:cs="Times New Roman"/>
          <w:b/>
          <w:sz w:val="24"/>
        </w:rPr>
        <w:t>:</w:t>
      </w:r>
      <w:r>
        <w:rPr>
          <w:rFonts w:eastAsia="MS Mincho;ＭＳ 明朝" w:cs="Times New Roman"/>
          <w:sz w:val="24"/>
        </w:rPr>
        <w:t xml:space="preserve"> "Declarar de interés municipal el III Simposio Internacional de Horizontes Humanos". Autor: Concejal Lic.Arabela Carreras (FpV-SUR). Colaboradoras: Lic. Bibiana Misischia y Sra. Teresa Schunk (Secretaria FpV-SUR). Sobre tablas. .</w:t>
      </w:r>
      <w:r>
        <w:rPr>
          <w:rFonts w:cs="Times New Roman"/>
          <w:sz w:val="24"/>
          <w:szCs w:val="24"/>
          <w:shd w:fill="00FF00" w:val="clear"/>
        </w:rPr>
        <w:t xml:space="preserve"> Aprobado 18/08/11. Acta 969/11 (D-11-1553)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spacing w:lineRule="auto" w:line="240" w:before="0" w:after="0"/>
        <w:jc w:val="both"/>
        <w:rPr/>
      </w:pPr>
      <w:r>
        <w:rPr>
          <w:rFonts w:eastAsia="MS Mincho;ＭＳ 明朝" w:cs="Times New Roman"/>
          <w:b/>
          <w:sz w:val="24"/>
          <w:u w:val="single"/>
        </w:rPr>
        <w:t>Proyecto de Declaración 932/11</w:t>
      </w:r>
      <w:r>
        <w:rPr>
          <w:rFonts w:eastAsia="MS Mincho;ＭＳ 明朝" w:cs="Times New Roman"/>
          <w:b/>
          <w:sz w:val="24"/>
        </w:rPr>
        <w:t>:</w:t>
      </w:r>
      <w:r>
        <w:rPr>
          <w:rFonts w:eastAsia="MS Mincho;ＭＳ 明朝" w:cs="Times New Roman"/>
          <w:sz w:val="24"/>
        </w:rPr>
        <w:t xml:space="preserve"> "Declarar de interés municipal estudio de investigación CESCAS, lucha contra enfermedades cardiovasculares". Autor: Concejal Daniel Pardo (PPR). Sobre tablas. .</w:t>
      </w:r>
      <w:r>
        <w:rPr>
          <w:rFonts w:cs="Times New Roman"/>
          <w:sz w:val="24"/>
          <w:szCs w:val="24"/>
          <w:shd w:fill="00FF00" w:val="clear"/>
        </w:rPr>
        <w:t xml:space="preserve"> Aprobado 18/08/11. Acta 969/11 (D-11-1554)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spacing w:lineRule="auto" w:line="240" w:before="0" w:after="0"/>
        <w:jc w:val="both"/>
        <w:rPr/>
      </w:pPr>
      <w:r>
        <w:rPr>
          <w:rFonts w:eastAsia="MS Mincho;ＭＳ 明朝" w:cs="Times New Roman"/>
          <w:b/>
          <w:sz w:val="24"/>
          <w:u w:val="single"/>
        </w:rPr>
        <w:t>Proyecto de Declaración 933/11</w:t>
      </w:r>
      <w:r>
        <w:rPr>
          <w:rFonts w:eastAsia="MS Mincho;ＭＳ 明朝" w:cs="Times New Roman"/>
          <w:b/>
          <w:sz w:val="24"/>
        </w:rPr>
        <w:t>:</w:t>
      </w:r>
      <w:r>
        <w:rPr>
          <w:rFonts w:eastAsia="MS Mincho;ＭＳ 明朝" w:cs="Times New Roman"/>
          <w:sz w:val="24"/>
        </w:rPr>
        <w:t xml:space="preserve"> "Declaración de interés municipal instalación Polo Productivo". Autores: Concejales Silvana Camelli (PCcP);  Lic. Darío Barriga, Hugo Cejas, Lic. Arabela Carreras (FpV-SUR); Laura Alves, Claudio Otano (CpD); Daniel Pardo (PPR); Prof. Alfredo Martín, Silvia Paz (FpV-FG); Dr. Darío Rodríguez Duch (ARI); Francisco De Cesare (PS). Sobre tablas.</w:t>
      </w:r>
      <w:r>
        <w:rPr>
          <w:rFonts w:cs="Times New Roman"/>
          <w:sz w:val="24"/>
          <w:szCs w:val="24"/>
          <w:shd w:fill="00FF00" w:val="clear"/>
        </w:rPr>
        <w:t xml:space="preserve"> Aprobado 18/08/11. Acta 969/11 (D-11-1555)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934/11</w:t>
      </w:r>
      <w:r>
        <w:rPr>
          <w:rFonts w:eastAsia="MS Mincho;ＭＳ 明朝" w:cs="Times New Roman" w:ascii="Times New Roman" w:hAnsi="Times New Roman"/>
          <w:sz w:val="24"/>
        </w:rPr>
        <w:t>: "Subdivisión simple 19-2F-026-05. Regularización dominial desadjudicar y adjudicar, Barrio La Paloma. Modifica Ordenanza 1331-CM-2003." Autores: Intendente Municipal, Marcelo Cascón y Concejal Laura Alves (CpD). Colaboradores: Secretario de Gobierno, Jorge Franchini; Instituto Municipal de Tierras y Viviendas para el Hábitat Social; Asesor Letrado Municipal, Dr. Sergio Duchtmann y Patricia Rodríguez (Secretaria Bloque Concertación para el Desarrollo). A Asesoría Letrada y a las comisiones de Obras y Planeamiento y de Gobierno y Legales.</w:t>
      </w:r>
      <w:r>
        <w:rPr>
          <w:rFonts w:cs="Times New Roman" w:ascii="Times New Roman" w:hAnsi="Times New Roman"/>
          <w:sz w:val="24"/>
          <w:szCs w:val="24"/>
          <w:shd w:fill="00FF00" w:val="clear"/>
        </w:rPr>
        <w:t xml:space="preserve"> Aprobado 02/12/11. Acta 974/11 (O-11-2258).</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935/11</w:t>
      </w:r>
      <w:r>
        <w:rPr>
          <w:rFonts w:eastAsia="MS Mincho;ＭＳ 明朝" w:cs="Times New Roman" w:ascii="Times New Roman" w:hAnsi="Times New Roman"/>
          <w:sz w:val="24"/>
        </w:rPr>
        <w:t>: "Acordar pliego licitación pública adquisición del Euro Diesel. Autor: Intendente Municipal, Marcelo Cascón. Colaboradores: Secretario de Gobierno, Jorge Franchini y Secretario de Obras y Servicios Públicos, Hugo Pyke. Sobre tablas. A COMISIÓN DE GOB Y LEG..</w:t>
      </w:r>
      <w:r>
        <w:rPr>
          <w:rFonts w:cs="Times New Roman" w:ascii="Times New Roman" w:hAnsi="Times New Roman"/>
          <w:sz w:val="24"/>
          <w:szCs w:val="24"/>
          <w:shd w:fill="00FF00" w:val="clear"/>
        </w:rPr>
        <w:t xml:space="preserve"> Aprobado 7/10/11. Acta 971/11 (O-11-2224).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936/11</w:t>
      </w:r>
      <w:r>
        <w:rPr>
          <w:rFonts w:eastAsia="MS Mincho;ＭＳ 明朝" w:cs="Times New Roman" w:ascii="Times New Roman" w:hAnsi="Times New Roman"/>
          <w:sz w:val="24"/>
        </w:rPr>
        <w:t>: "Ceder fracción de parcela 19-2-F-221-02A Provincia de Río Negro". Autores: Intendente Municipal, Marcelo Cascón y Concejal Daniel Pardo (PPR). Colaboradores: Dirección de Obras Particulares, Edgardo Vella y Fernanda Chueri (Secretaria bloque PPR). Iniciativa: Junta Vecinal San Francisco II y III. A Asesoría Letrada y a las comisiones de Obras y Planeamiento y de Gobierno y Legales. .</w:t>
      </w:r>
      <w:r>
        <w:rPr>
          <w:rFonts w:eastAsia="MS Mincho;ＭＳ 明朝" w:cs="Times New Roman" w:ascii="Times New Roman" w:hAnsi="Times New Roman"/>
          <w:sz w:val="24"/>
          <w:szCs w:val="24"/>
          <w:shd w:fill="FF00FF" w:val="clear"/>
          <w:lang w:val="es-MX"/>
        </w:rPr>
        <w:t xml:space="preserve"> Aprobado 10/11/11 – Acta 973/11 (APROBADO EN 1º VUELTA) )</w:t>
      </w:r>
      <w:r>
        <w:rPr>
          <w:rFonts w:cs="Times New Roman" w:ascii="Times New Roman" w:hAnsi="Times New Roman"/>
          <w:sz w:val="24"/>
          <w:szCs w:val="24"/>
          <w:shd w:fill="00FF00" w:val="clear"/>
        </w:rPr>
        <w:t xml:space="preserve"> Aprobado 02/12/11. Acta 974/11 (O-11-2259).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937/11</w:t>
      </w:r>
      <w:r>
        <w:rPr>
          <w:rFonts w:eastAsia="MS Mincho;ＭＳ 明朝" w:cs="Times New Roman" w:ascii="Times New Roman" w:hAnsi="Times New Roman"/>
          <w:sz w:val="24"/>
        </w:rPr>
        <w:t xml:space="preserve">: "Declarar evento de interés municipal la XXIII Edición 1000 Millas Sport de la República Argentina". Autor: Intendente Municipal, Marcelo Cascón. Colaboradores: Secretario de Gobierno, Jorge Franchini y Secretaria de Coordinación y Privada, Guillermina Alaníz. Sobre tablas. </w:t>
      </w:r>
      <w:r>
        <w:rPr>
          <w:rFonts w:cs="Times New Roman" w:ascii="Times New Roman" w:hAnsi="Times New Roman"/>
          <w:sz w:val="24"/>
          <w:szCs w:val="24"/>
          <w:shd w:fill="00FF00" w:val="clear"/>
        </w:rPr>
        <w:t>Aprobado 15/09/11. Acta 970/11 (D-11-1556).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938/11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parcela para Villa Olímpica". Autor: Concejal Hugo Cejas (FpV-SUR). Colaborador: Guillermo Corbella. Sobre tablas. </w:t>
      </w:r>
      <w:r>
        <w:rPr>
          <w:rFonts w:cs="Times New Roman" w:ascii="Times New Roman" w:hAnsi="Times New Roman"/>
          <w:sz w:val="24"/>
          <w:szCs w:val="24"/>
          <w:shd w:fill="00FF00" w:val="clear"/>
        </w:rPr>
        <w:t>Aprobado 15/09/11. Acta 970/11 (O-11-2214).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939/11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"Asignar nombre al centro comunitario barrio Las Mutisias "El Corazón del Alto". Autores: Concejales Silvia Paz y Alfredo Martín (FpV-FG). Iniciativa: Comisión Directiva Junta Vecinal Las Malvinas. Sobre tablas. </w:t>
      </w:r>
      <w:r>
        <w:rPr>
          <w:rFonts w:cs="Times New Roman" w:ascii="Times New Roman" w:hAnsi="Times New Roman"/>
          <w:sz w:val="24"/>
          <w:szCs w:val="24"/>
          <w:shd w:fill="00FF00" w:val="clear"/>
        </w:rPr>
        <w:t>Aprobado 15/09/11. Acta 970/11 (O-11-2215).</w:t>
      </w:r>
    </w:p>
    <w:p>
      <w:pPr>
        <w:pStyle w:val="Textosinformato"/>
        <w:jc w:val="both"/>
        <w:rPr/>
      </w:pPr>
      <w:r>
        <w:rPr>
          <w:rFonts w:eastAsia="MS Mincho;ＭＳ 明朝" w:cs="Times New Roman" w:ascii="Times New Roman" w:hAnsi="Times New Roman"/>
          <w:b/>
          <w:sz w:val="24"/>
          <w:u w:val="single"/>
        </w:rPr>
        <w:t>Proyecto de Ordenanza 940/11</w:t>
      </w:r>
      <w:r>
        <w:rPr>
          <w:rFonts w:eastAsia="MS Mincho;ＭＳ 明朝" w:cs="Times New Roman" w:ascii="Times New Roman" w:hAnsi="Times New Roman"/>
          <w:sz w:val="24"/>
        </w:rPr>
        <w:t>: "Desafectar dominio público. Afecta al dominio privado municipal. Autorizar subdivisión simple nomenclatura catastral 19-2-E-037-17. Adjudicar". Autor: Intendente Municipal, Marcelo Cascón. Colaboradores: Secretario de Gobierno, Jorge Franchini; Asesor Letrada, Sergio Duchumann e Instituto Municipal de Tierras y Viviendas para el Hábitat Social. A Asesoría Letrada y a las comisiones de Obras y Planeamiento y de Gobierno y Legales.</w:t>
      </w:r>
      <w:r>
        <w:rPr>
          <w:rFonts w:cs="Times New Roman" w:ascii="Times New Roman" w:hAnsi="Times New Roman"/>
          <w:sz w:val="24"/>
          <w:szCs w:val="24"/>
          <w:shd w:fill="00FF00" w:val="clear"/>
        </w:rPr>
        <w:t>Aprobado 02/12/11. Acta 974/11 (O-11-2260).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941/11</w:t>
      </w:r>
      <w:r>
        <w:rPr>
          <w:rFonts w:eastAsia="MS Mincho;ＭＳ 明朝" w:cs="Times New Roman" w:ascii="Times New Roman" w:hAnsi="Times New Roman"/>
          <w:sz w:val="24"/>
        </w:rPr>
        <w:t>: "Modificar Ordenanza 1856-CM-08 Consejo Municipal de la Juventud. Aprueba texto ordenado". Autora: Concejal Laura Alves (CpD). Colaboradora: Patricia Rodríguez (Secretaria Bloque CpD).Sobre tablas.</w:t>
      </w:r>
      <w:r>
        <w:rPr>
          <w:rFonts w:cs="Times New Roman" w:ascii="Times New Roman" w:hAnsi="Times New Roman"/>
          <w:sz w:val="24"/>
          <w:szCs w:val="24"/>
          <w:shd w:fill="00FF00" w:val="clear"/>
        </w:rPr>
        <w:t xml:space="preserve"> Aprobado 15/09/11. Acta 970/11 (O-11-2216).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942/11</w:t>
      </w:r>
      <w:r>
        <w:rPr>
          <w:rFonts w:eastAsia="MS Mincho;ＭＳ 明朝" w:cs="Times New Roman" w:ascii="Times New Roman" w:hAnsi="Times New Roman"/>
          <w:sz w:val="24"/>
        </w:rPr>
        <w:t xml:space="preserve">: "Acordar  pliego licitación pública adquisición de lubricantes y aditivos". Autor: Intendente Municipal, Marcelo Cascón. Colaboradores: Secretario de Gobierno, Jorge Franchini y Secretario de Economía, Cdor. Juan José Deco. Sobre tablas. </w:t>
      </w:r>
      <w:r>
        <w:rPr>
          <w:rFonts w:cs="Times New Roman" w:ascii="Times New Roman" w:hAnsi="Times New Roman"/>
          <w:sz w:val="24"/>
          <w:szCs w:val="24"/>
          <w:shd w:fill="00FF00" w:val="clear"/>
        </w:rPr>
        <w:t>Aprobado 15/09/11. Acta 970/11 (O-11-2217).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943/11</w:t>
      </w:r>
      <w:r>
        <w:rPr>
          <w:rFonts w:eastAsia="MS Mincho;ＭＳ 明朝" w:cs="Times New Roman" w:ascii="Times New Roman" w:hAnsi="Times New Roman"/>
          <w:sz w:val="24"/>
        </w:rPr>
        <w:t xml:space="preserve">: "Aceptar donación de Hipertehuelche S.A.". Autor: Intendente Municipal, Marcelo Cascón. Colaboradores: Secretario de Gobierno, Jorge Franchini y Secretaria de Desarrollo Social, Norma Gómez. Sobre tablas. </w:t>
      </w:r>
      <w:r>
        <w:rPr>
          <w:rFonts w:cs="Times New Roman" w:ascii="Times New Roman" w:hAnsi="Times New Roman"/>
          <w:sz w:val="24"/>
          <w:szCs w:val="24"/>
          <w:shd w:fill="00FF00" w:val="clear"/>
        </w:rPr>
        <w:t>Aprobado 15/09/11. Acta 970/11 (O-11-2218).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944/11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"Desadjudicar y adjudicar inmuebles de interés social en el barrio Nahuel Hue". Autor: Intendente Municipal, Marcelo Cascón. Colaboradores: Secretario de Gobierno, Jorge Franchini e Instituto Municipal de Tierra y Vivienda para el Hábitat Social.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945/11</w:t>
      </w:r>
      <w:r>
        <w:rPr>
          <w:rFonts w:eastAsia="MS Mincho;ＭＳ 明朝" w:cs="Times New Roman" w:ascii="Times New Roman" w:hAnsi="Times New Roman"/>
          <w:sz w:val="24"/>
        </w:rPr>
        <w:t>: "Declarar de interés cultural y educativo la "10 Jornada de Educadores de Inglés". Autor: Concejal Lic. Darío Barriga (SUR-FpV). Sobre tablas. .</w:t>
      </w:r>
      <w:r>
        <w:rPr>
          <w:rFonts w:cs="Times New Roman" w:ascii="Times New Roman" w:hAnsi="Times New Roman"/>
          <w:sz w:val="24"/>
          <w:szCs w:val="24"/>
          <w:shd w:fill="00FF00" w:val="clear"/>
        </w:rPr>
        <w:t xml:space="preserve"> Aprobado 15/09/11. Acta 970/11 (D-11-1557).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946/11</w:t>
      </w:r>
      <w:r>
        <w:rPr>
          <w:rFonts w:eastAsia="MS Mincho;ＭＳ 明朝" w:cs="Times New Roman" w:ascii="Times New Roman" w:hAnsi="Times New Roman"/>
          <w:sz w:val="24"/>
        </w:rPr>
        <w:t>: "Crear Archivo histórico digital municipal de San Carlos de Bariloche". Autora: Concejal Arabela Carreras (SUR-FpV). Colaboradoras: Daniela Gineste (CRUB); Dra. Laura Méndez (CRUB); Teresa Schunk (SUR-FpV) y Paula Peris (asesora técnica FpV). A Asesoría Letrada y a las comisiones de Economía y de Gobierno y Legales.</w:t>
      </w:r>
      <w:r>
        <w:rPr>
          <w:rFonts w:cs="Times New Roman" w:ascii="Times New Roman" w:hAnsi="Times New Roman"/>
          <w:sz w:val="24"/>
          <w:szCs w:val="24"/>
          <w:shd w:fill="00FF00" w:val="clear"/>
        </w:rPr>
        <w:t xml:space="preserve"> Aprobado 02/12/11. Acta 974/11 (O-11-2261).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Ordenanza 947/11</w:t>
      </w:r>
      <w:r>
        <w:rPr>
          <w:rFonts w:eastAsia="MS Mincho;ＭＳ 明朝" w:cs="Times New Roman" w:ascii="Times New Roman" w:hAnsi="Times New Roman"/>
          <w:sz w:val="24"/>
        </w:rPr>
        <w:t xml:space="preserve">: "Autorizar firma de convenio con el Ministerio de Agricultura, Ganadería y Pesca. Ampliación presupuestaria por recepción de aporte nacional para ayuda a productores agropecuarios". Autor: Intendente Municipal, Marcelo Cascón. Colaboradores: Secretario de Gobierno, Jorge Franchini y Secretario de Economía, Cdor. Juan José Deco. Sobre tablas. A comisión de Gobierno y Legales. </w:t>
      </w:r>
      <w:r>
        <w:rPr>
          <w:rFonts w:cs="Times New Roman" w:ascii="Times New Roman" w:hAnsi="Times New Roman"/>
          <w:sz w:val="24"/>
          <w:szCs w:val="24"/>
          <w:shd w:fill="00FF00" w:val="clear"/>
        </w:rPr>
        <w:t>Aprobado 10/11/11. Acta 973/11 (O-11-2229).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948/11</w:t>
      </w:r>
      <w:r>
        <w:rPr>
          <w:rFonts w:eastAsia="MS Mincho;ＭＳ 明朝" w:cs="Times New Roman" w:ascii="Times New Roman" w:hAnsi="Times New Roman"/>
          <w:sz w:val="24"/>
        </w:rPr>
        <w:t>: "Comunicar a la Legislatura Provincial necesidad de transferir bienes muebles del ENRECART al E.A.M.CE.C.". Autores: Concejales Silvana Camelli (PCcP) y Claudio Otano (CpD). Colaboradora: Patricia Rodríguez (secretaria bloque CpD). Sobre tablas. .</w:t>
      </w:r>
      <w:r>
        <w:rPr>
          <w:rFonts w:cs="Times New Roman" w:ascii="Times New Roman" w:hAnsi="Times New Roman"/>
          <w:sz w:val="24"/>
          <w:szCs w:val="24"/>
          <w:shd w:fill="00FF00" w:val="clear"/>
        </w:rPr>
        <w:t xml:space="preserve"> Aprobado 15/09/11. Acta 970/11 (C-11-720).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949/11</w:t>
      </w:r>
      <w:r>
        <w:rPr>
          <w:rFonts w:eastAsia="MS Mincho;ＭＳ 明朝" w:cs="Times New Roman" w:ascii="Times New Roman" w:hAnsi="Times New Roman"/>
          <w:sz w:val="24"/>
          <w:u w:val="single"/>
        </w:rPr>
        <w:t>:</w:t>
      </w:r>
      <w:r>
        <w:rPr>
          <w:rFonts w:eastAsia="MS Mincho;ＭＳ 明朝" w:cs="Times New Roman" w:ascii="Times New Roman" w:hAnsi="Times New Roman"/>
          <w:sz w:val="24"/>
        </w:rPr>
        <w:t xml:space="preserve"> "Desafectar uso espacio verde. Donación con cargo a Asocluba fracción parcelas 19-2K-262B; 19-2K-263A; 19-2K-272B; 19-2K-273A". Autor: Concejal Claudio Otano (CpD). Colaboradores: Comisión Deportiva de ASOCLUBA- cuerpo de Delegados y Patricia Rodríguez (secretaria bloque CpD). A Asesoría Letrada y a las comisiones de Obras y Planeamiento y de Gobierno y Legales. .</w:t>
      </w:r>
      <w:r>
        <w:rPr>
          <w:rFonts w:eastAsia="MS Mincho;ＭＳ 明朝" w:cs="Times New Roman" w:ascii="Times New Roman" w:hAnsi="Times New Roman"/>
          <w:sz w:val="24"/>
          <w:szCs w:val="24"/>
          <w:shd w:fill="FF00FF" w:val="clear"/>
          <w:lang w:val="es-MX"/>
        </w:rPr>
        <w:t xml:space="preserve"> Aprobado 10/11/11 – Acta 973/11 (APROBADO EN 1º VUELTA)</w:t>
      </w:r>
      <w:r>
        <w:rPr>
          <w:rFonts w:cs="Times New Roman" w:ascii="Times New Roman" w:hAnsi="Times New Roman"/>
          <w:sz w:val="24"/>
          <w:szCs w:val="24"/>
          <w:shd w:fill="00FF00" w:val="clear"/>
        </w:rPr>
        <w:t xml:space="preserve"> Aprobado 02/12/11. Acta 974/11 (O-11-2262).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950/11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"Adherir ley nacional de protección integral a las mujeres". Autor: Intendente Municipal, Marcelo Cascón. Colaboradores: Secretario de Gobierno, Jorge Franchini y Secretaria de Desarrollo Social, Norma Gómez. Sobre tablas.</w:t>
      </w:r>
    </w:p>
    <w:p>
      <w:pPr>
        <w:pStyle w:val="Textosinformato"/>
        <w:jc w:val="both"/>
        <w:rPr/>
      </w:pPr>
      <w:r>
        <w:rPr>
          <w:rFonts w:eastAsia="MS Mincho;ＭＳ 明朝" w:cs="Times New Roman" w:ascii="Times New Roman" w:hAnsi="Times New Roman"/>
          <w:sz w:val="24"/>
        </w:rPr>
        <w:t>.</w:t>
      </w:r>
      <w:r>
        <w:rPr>
          <w:rFonts w:cs="Times New Roman" w:ascii="Times New Roman" w:hAnsi="Times New Roman"/>
          <w:sz w:val="24"/>
          <w:szCs w:val="24"/>
          <w:shd w:fill="00FF00" w:val="clear"/>
        </w:rPr>
        <w:t xml:space="preserve"> Aprobado 7/10/11. Acta 971/11 (O-11-2221).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sz w:val="24"/>
          <w:u w:val="single"/>
        </w:rPr>
        <w:t>Proyecto de Declaración 951/11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el 25º Encuentro Internacional de Actualización Docente". Autor: Intendente Municipal, Marcelo Cascón. Colaboradoras: Secretaria de Coordinación y Privada, Guillermina Alaniz y Directora General de Control de Gestión, Lic. Luisa Hoffmann. Sobre tablas. .</w:t>
      </w:r>
      <w:r>
        <w:rPr>
          <w:rFonts w:cs="Times New Roman" w:ascii="Times New Roman" w:hAnsi="Times New Roman"/>
          <w:sz w:val="24"/>
          <w:szCs w:val="24"/>
          <w:shd w:fill="00FF00" w:val="clear"/>
        </w:rPr>
        <w:t xml:space="preserve"> Aprobado 7/10/11. Acta 971/11 (D-11-1558).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952/11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"Ampliación presupuestaria por recepción de aporte provincial en el marco de la emergencia". Autor: Intendente Municipal, Marcelo Cascón. Colaboradores: Secretario de Gobierno, Jorge Franchini; Secretario de Economía, Cdor. Juan José Deco y Directora General de Hacienda, Sra. Hebe R Book y Directora General de Control de Gestión, Lic. Luisa Hoffmann. Sobre tablas. .</w:t>
      </w:r>
      <w:r>
        <w:rPr>
          <w:rFonts w:cs="Times New Roman" w:ascii="Times New Roman" w:hAnsi="Times New Roman"/>
          <w:sz w:val="24"/>
          <w:szCs w:val="24"/>
          <w:shd w:fill="00FF00" w:val="clear"/>
        </w:rPr>
        <w:t xml:space="preserve"> Aprobado 7/10/11. Acta 971/11 (O-11-2222).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953/11</w:t>
      </w:r>
      <w:r>
        <w:rPr>
          <w:rFonts w:eastAsia="MS Mincho;ＭＳ 明朝" w:cs="Times New Roman" w:ascii="Times New Roman" w:hAnsi="Times New Roman"/>
          <w:sz w:val="24"/>
        </w:rPr>
        <w:t>: "Ampliación y reestructuración de Presupuesto 2011". Autor: Intendente Municipal, Marcelo Cascón. Colaboradores: Secretario de Gobierno, Jorge Franchini y Secretario de Economía, Cdor. Juan José Deco. Sobre tablas. .</w:t>
      </w:r>
      <w:r>
        <w:rPr>
          <w:rFonts w:cs="Times New Roman" w:ascii="Times New Roman" w:hAnsi="Times New Roman"/>
          <w:sz w:val="24"/>
          <w:szCs w:val="24"/>
          <w:shd w:fill="00FF00" w:val="clear"/>
        </w:rPr>
        <w:t xml:space="preserve"> Aprobado 7/10/11. Acta 971/11 (O-11-2223).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Times New Roman" w:cs="Times New Roman" w:ascii="Times New Roman" w:hAnsi="Times New Roman"/>
          <w:sz w:val="24"/>
        </w:rPr>
        <w:t xml:space="preserve"> </w:t>
      </w:r>
      <w:r>
        <w:rPr>
          <w:rFonts w:eastAsia="MS Mincho;ＭＳ 明朝" w:cs="Times New Roman" w:ascii="Times New Roman" w:hAnsi="Times New Roman"/>
          <w:b/>
          <w:sz w:val="24"/>
          <w:u w:val="single"/>
        </w:rPr>
        <w:t>Proyecto de Declaración 954/11</w:t>
      </w:r>
      <w:r>
        <w:rPr>
          <w:rFonts w:eastAsia="MS Mincho;ＭＳ 明朝" w:cs="Times New Roman" w:ascii="Times New Roman" w:hAnsi="Times New Roman"/>
          <w:sz w:val="24"/>
        </w:rPr>
        <w:t>: "Declarar de interés cultural al primer encuentro anual LGTB en Bariloche". Autor: Intendente Municipal, Marcelo Cascón. Colaboradores: Secretario de Gobierno, Jorge Franchini; Secretaria de Coordinación y Privada, Guillermina Alaniz; Subsecretaria de Cultura, María Victoria Arroyo Menéndez y Estela Mary Gingins. Sobre tablas. .</w:t>
      </w:r>
      <w:r>
        <w:rPr>
          <w:rFonts w:cs="Times New Roman" w:ascii="Times New Roman" w:hAnsi="Times New Roman"/>
          <w:sz w:val="24"/>
          <w:szCs w:val="24"/>
          <w:shd w:fill="00FF00" w:val="clear"/>
        </w:rPr>
        <w:t xml:space="preserve"> Aprobado 7/10/11. Acta 971/11 (D-11-1559).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955/11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las V Jornadas sobre el niño". Autores: Concejales Silvia Paz y Alfredo Martín (FG- FpV). Iniciativa: Centro Clínico de investigación perteneciente a la Fundación Centro Psicoanalítico Bariloche. Sobre tablas. .</w:t>
      </w:r>
      <w:r>
        <w:rPr>
          <w:rFonts w:cs="Times New Roman" w:ascii="Times New Roman" w:hAnsi="Times New Roman"/>
          <w:sz w:val="24"/>
          <w:szCs w:val="24"/>
          <w:shd w:fill="00FF00" w:val="clear"/>
        </w:rPr>
        <w:t xml:space="preserve"> Aprobado 7/10/11. Acta 971/11 (D-11-1560).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957/11</w:t>
      </w:r>
      <w:r>
        <w:rPr>
          <w:rFonts w:eastAsia="MS Mincho;ＭＳ 明朝" w:cs="Times New Roman" w:ascii="Times New Roman" w:hAnsi="Times New Roman"/>
          <w:sz w:val="24"/>
        </w:rPr>
        <w:t>: "Declarar de interés social. Desadjudicar y adjudicar  inmuebles barrios 2 de Abril y Unión." Autor: Intendente Municipal, Marcelo Cascón. Colaboradores: Secretario de Gobierno, Jorge Franchini; Secretaria de Planeamiento y Medio Ambiente, Arq. Fabiela Orlandi e Instituto Municipal de Tierra y Vivienda para el Hábitat Social. A Asesoría Letrada y a la comisión de Gobierno y Legales.</w:t>
      </w:r>
      <w:r>
        <w:rPr>
          <w:rFonts w:cs="Times New Roman" w:ascii="Times New Roman" w:hAnsi="Times New Roman"/>
          <w:sz w:val="24"/>
          <w:szCs w:val="24"/>
          <w:shd w:fill="00FF00" w:val="clear"/>
        </w:rPr>
        <w:t xml:space="preserve"> Aprobado 02/12/11. Acta 974/11 (O-11-2263).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958/11</w:t>
      </w:r>
      <w:r>
        <w:rPr>
          <w:rFonts w:eastAsia="MS Mincho;ＭＳ 明朝" w:cs="Times New Roman" w:ascii="Times New Roman" w:hAnsi="Times New Roman"/>
          <w:sz w:val="24"/>
        </w:rPr>
        <w:t xml:space="preserve">: "Autorizar suscripción convenio compra de tierra 425.000 m2 de inmueble 19-2H-10-2B". Autor: Intendente Municipal, Marcelo Cascón. Colaboradores: Secretario de Gobierno Jorge Franchini; Secretaria de Planeamiento y Medio Ambiente, Arq. Fabiela Orlandi; Asesor Letrado Municipal, Dr. Sergio Dutschmann y Directorio del Instituto Municipal de Tierra y Vivienda para el Hábitat Social. A Asesoría Letrada y a las comisiones de Obras y Planeamiento y de Gobierno y Legales. </w:t>
      </w:r>
      <w:r>
        <w:rPr>
          <w:rFonts w:cs="Times New Roman" w:ascii="Times New Roman" w:hAnsi="Times New Roman"/>
          <w:sz w:val="24"/>
          <w:szCs w:val="24"/>
          <w:shd w:fill="00FF00" w:val="clear"/>
        </w:rPr>
        <w:t>Aprobado 01/12/11. Acta 973/11 (O-11-2233).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959/11</w:t>
      </w:r>
      <w:r>
        <w:rPr>
          <w:rFonts w:eastAsia="MS Mincho;ＭＳ 明朝" w:cs="Times New Roman" w:ascii="Times New Roman" w:hAnsi="Times New Roman"/>
          <w:sz w:val="24"/>
        </w:rPr>
        <w:t>: "Declarar evento de interés municipal y cultural seminario de trabajo corporal, escena y máscaras". Autor: Presidente del Concejo Municipal, Darío Barriga. Iniciativa: Asociación Civil Huellas del Arte. Sobre tablas. .</w:t>
      </w:r>
      <w:r>
        <w:rPr>
          <w:rFonts w:cs="Times New Roman" w:ascii="Times New Roman" w:hAnsi="Times New Roman"/>
          <w:sz w:val="24"/>
          <w:szCs w:val="24"/>
          <w:shd w:fill="00FF00" w:val="clear"/>
        </w:rPr>
        <w:t xml:space="preserve"> Aprobado 7/10/11. Acta 971/11 (D-11-1561).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960/11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"Se adhiere al registro provincial de soldados convocados continentales ley 4626". Autor: Intendente Municipal, Marcelo Cascón. Colaborador: Secretario de Gobierno, Jorge Franchini. A Asesoría Letrada y a las comisiones de Acción Social y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961/11</w:t>
      </w:r>
      <w:r>
        <w:rPr>
          <w:rFonts w:eastAsia="MS Mincho;ＭＳ 明朝" w:cs="Times New Roman" w:ascii="Times New Roman" w:hAnsi="Times New Roman"/>
          <w:sz w:val="24"/>
        </w:rPr>
        <w:t>: "Declarar de interés municipal, cultural y turístico al proyecto documental "Egipto en la Argentina". Autor: Presidente del Concejo Municipal, Darío Barriga. Iniciativa: Sr. Roberto Venini. Sobre tablas. .</w:t>
      </w:r>
      <w:r>
        <w:rPr>
          <w:rFonts w:cs="Times New Roman" w:ascii="Times New Roman" w:hAnsi="Times New Roman"/>
          <w:sz w:val="24"/>
          <w:szCs w:val="24"/>
          <w:shd w:fill="00FF00" w:val="clear"/>
        </w:rPr>
        <w:t xml:space="preserve"> Aprobado 7/10/11. Acta 971/11 (D-11-1562).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962/11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comunitario el Programa Identidades Productivas". Autora: Concejal Arabela Carreras (FpV- SUR). Colaboradoras: Sra. Teresa Schunck (FpV-Sur) y Paula Peris (FpV), Técnica Cultural. Sobre tablas. .</w:t>
      </w:r>
      <w:r>
        <w:rPr>
          <w:rFonts w:cs="Times New Roman" w:ascii="Times New Roman" w:hAnsi="Times New Roman"/>
          <w:sz w:val="24"/>
          <w:szCs w:val="24"/>
          <w:shd w:fill="00FF00" w:val="clear"/>
        </w:rPr>
        <w:t xml:space="preserve"> Aprobado 7/10/11. Acta 971/11 (D-11-1563).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963/11</w:t>
      </w:r>
      <w:r>
        <w:rPr>
          <w:rFonts w:eastAsia="MS Mincho;ＭＳ 明朝" w:cs="Times New Roman" w:ascii="Times New Roman" w:hAnsi="Times New Roman"/>
          <w:sz w:val="24"/>
        </w:rPr>
        <w:t>: "Declarar evento de interés municipal y comunitario formación de mediadores comunitarios barriales". Autora: Concejal Arabela Carreras (FpV- SUR). Colaboradora: Sra. Teresa Schunck (FpV-Sur). Iniciativa: Defensoría del Pueblo de San Carlos de Bariloche. Sobre tablas. .</w:t>
      </w:r>
      <w:r>
        <w:rPr>
          <w:rFonts w:cs="Times New Roman" w:ascii="Times New Roman" w:hAnsi="Times New Roman"/>
          <w:sz w:val="24"/>
          <w:szCs w:val="24"/>
          <w:shd w:fill="00FF00" w:val="clear"/>
        </w:rPr>
        <w:t xml:space="preserve"> Aprobado 7/10/11. Acta 971/11 (D-11-1564).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964/11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comunitario el proyecto "Arte y cultura en los barrios". Autora: Concejal Arabela Carreras (FpV- SUR). Colaboradoras: Sra. Teresa Schunck (FpV-Sur) y Paula Peris (FpV), Técnica Cultural. Sobre tablas. .</w:t>
      </w:r>
      <w:r>
        <w:rPr>
          <w:rFonts w:cs="Times New Roman" w:ascii="Times New Roman" w:hAnsi="Times New Roman"/>
          <w:sz w:val="24"/>
          <w:szCs w:val="24"/>
          <w:shd w:fill="00FF00" w:val="clear"/>
        </w:rPr>
        <w:t xml:space="preserve"> Aprobado 7/10/11. Acta 971/11 (D-11-1565).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965/11</w:t>
      </w:r>
      <w:r>
        <w:rPr>
          <w:rFonts w:eastAsia="MS Mincho;ＭＳ 明朝" w:cs="Times New Roman" w:ascii="Times New Roman" w:hAnsi="Times New Roman"/>
          <w:sz w:val="24"/>
        </w:rPr>
        <w:t>: "Declarar evento de interés municipal la bicicleteada familiar año 2011". Autor: Concejal Hugo Cejas (FpV-Sur). Colaborador: Guillermo Corbella. Sobre tablas. .</w:t>
      </w:r>
      <w:r>
        <w:rPr>
          <w:rFonts w:cs="Times New Roman" w:ascii="Times New Roman" w:hAnsi="Times New Roman"/>
          <w:sz w:val="24"/>
          <w:szCs w:val="24"/>
          <w:shd w:fill="00FF00" w:val="clear"/>
        </w:rPr>
        <w:t xml:space="preserve"> Aprobado 7/10/11. Acta 971/11 (D-11-1566).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966/11</w:t>
      </w:r>
      <w:r>
        <w:rPr>
          <w:rFonts w:eastAsia="MS Mincho;ＭＳ 明朝" w:cs="Times New Roman" w:ascii="Times New Roman" w:hAnsi="Times New Roman"/>
          <w:sz w:val="24"/>
        </w:rPr>
        <w:t>: "Modificar artículo 17 Ordenanza 1272-CM-03 Parque Municipal Llao Llao". Autor: Concejal Daniel Pardo (PPR). Colaborador: Miguel Panero. Iniciativa: Ente Municipal Llao Llao y Coordinador Áreas Protegidas. A Asesoría Letrada y a la comisión de Gobierno y Legales.</w:t>
      </w:r>
      <w:r>
        <w:rPr>
          <w:rFonts w:cs="Times New Roman" w:ascii="Times New Roman" w:hAnsi="Times New Roman"/>
          <w:sz w:val="24"/>
          <w:szCs w:val="24"/>
          <w:shd w:fill="00FF00" w:val="clear"/>
        </w:rPr>
        <w:t xml:space="preserve"> Aprobado 02/12/11. Acta 974/11 (O-11-2265).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967/11</w:t>
      </w:r>
      <w:r>
        <w:rPr>
          <w:rFonts w:eastAsia="MS Mincho;ＭＳ 明朝" w:cs="Times New Roman" w:ascii="Times New Roman" w:hAnsi="Times New Roman"/>
          <w:sz w:val="24"/>
        </w:rPr>
        <w:t>: "Preadjudicar  270 viviendas. Proyecto Barda del Ñireco". Autor: Intendente Municipal, Marcelo Cascón. Colaboradores: Secretario de Gobierno, Jorge Franchini; Secretaria de Desarrollo Social, Norma Gómez; Secretaria de Planeamiento, Arq. Fabiela Orlandi; Oscar Zamora, Instituto Municipal de Tierra y Vivienda para el Hábitat Social; IPPV, Carlos Cañiú; Juntas Vecinales de los barrios Lera, 21 de Septiembre y San Cayetanito. A Asesoría Letrada y a las comisiones de Acción Social y de Gobierno y Legales. .</w:t>
      </w:r>
      <w:r>
        <w:rPr>
          <w:rFonts w:cs="Times New Roman" w:ascii="Times New Roman" w:hAnsi="Times New Roman"/>
          <w:sz w:val="24"/>
          <w:szCs w:val="24"/>
          <w:shd w:fill="00FF00" w:val="clear"/>
        </w:rPr>
        <w:t xml:space="preserve"> Aprobado 27/10/11. Acta 972/11 (O-11-2227).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968/11</w:t>
      </w:r>
      <w:r>
        <w:rPr>
          <w:rFonts w:eastAsia="MS Mincho;ＭＳ 明朝" w:cs="Times New Roman" w:ascii="Times New Roman" w:hAnsi="Times New Roman"/>
          <w:sz w:val="24"/>
        </w:rPr>
        <w:t xml:space="preserve">: "Declarar de interés municipal, cultural y turístico el libro "Cenizas" de José "Chiwi" Giambirtone". Autores: Concejales Laura Alves y Claudio Otano (CpD). Colaboradoras: Patricia Rodríguez y Macarena Rodríguez Alves (secretarias bloque CpD). Sobre tablas. </w:t>
      </w:r>
      <w:r>
        <w:rPr>
          <w:rFonts w:cs="Times New Roman" w:ascii="Times New Roman" w:hAnsi="Times New Roman"/>
          <w:sz w:val="24"/>
          <w:szCs w:val="24"/>
          <w:shd w:fill="00FF00" w:val="clear"/>
        </w:rPr>
        <w:t xml:space="preserve"> Aprobado 7/10/11. Acta 971/11 (D-11-1567).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969/11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contratos de comodato entre Asociación de Ayuda al Necesitado y la Municipalidad de San Carlos de Bariloche 1900,00 m2 de la manzana 19-2-E-177". Autor: Intendente Municipal, Marcelo Cascón. Colaboradores: Secretario de Gobierno, Jorge Franchini; Secretaria de Planeamiento y Medio Ambiente, Arq. Fabiela Orlandi e Instituto Municipal de Tierras y Viviendas para el Hábitat Social. A Asesoría Letrada y a las comisiones de Obras y Planeamiento y de Gobierno y Legales.</w:t>
      </w:r>
      <w:r>
        <w:rPr>
          <w:rFonts w:cs="Times New Roman" w:ascii="Times New Roman" w:hAnsi="Times New Roman"/>
          <w:sz w:val="24"/>
          <w:szCs w:val="24"/>
          <w:shd w:fill="00FF00" w:val="clear"/>
        </w:rPr>
        <w:t xml:space="preserve"> Aprobado 02/12/11. Acta 974/11 (O-11-2264).</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970/11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"Ordenanza Tarifaria para áreas protegidas, reservas naturales urbanas y espacios verdes de la Municipalidad de San Carlos de Bariloche". Autor: Concejal Daniel Pardo (PPR). Colaboradores: Secretaria de Planeamiento y Medio Ambiente, Arq. Fabiela Orlandi; Secretario de Turismo Municipal, Daniel González; Subsecretaria de Medio Ambiente, Dra. Alicia Vanola; de Áreas Protegidas, Arq. Carlos Muzio y Gpque, Ana Cendoya. Asesoría Letrada y a la comisiones de Economía y de Gobierno y Legales.</w:t>
      </w:r>
      <w:r>
        <w:rPr>
          <w:rFonts w:cs="Times New Roman" w:ascii="Times New Roman" w:hAnsi="Times New Roman"/>
          <w:sz w:val="24"/>
          <w:szCs w:val="24"/>
          <w:shd w:fill="00FF00" w:val="clear"/>
        </w:rPr>
        <w:t xml:space="preserve"> Aprobado 02/12/11. Acta 974/11 (O-11-2266).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971/11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"Ceder con cargo y en forma gratuita al Ministerio de Salud Pública de la Provincia de Río Negro el inmueble 19-2-J-292-01 con destino Centro Educativo Terapéutico". Autor: Intendente Municipal, Marcelo Cascón. Colaboradores: Secretario de Gobierno, Jorge Franchini; Secretaria de Planeamiento y Medio Ambiente, Arq. Fabiela Orlandi y Presidente del Instituto Municipal de Tierra y Vivienda para el Hábitat Social, Oscar Zamora.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972/11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construcción Sede Andina Universidad Nacional de Río Negro". Autora: Concejal Arabela Carreras (SUR-FpV). Colaboradora: Tersa Schunk (SUR-FpV). Sobre tablas.</w:t>
      </w:r>
      <w:r>
        <w:rPr>
          <w:rFonts w:cs="Times New Roman" w:ascii="Times New Roman" w:hAnsi="Times New Roman"/>
          <w:sz w:val="24"/>
          <w:szCs w:val="24"/>
          <w:shd w:fill="00FF00" w:val="clear"/>
        </w:rPr>
        <w:t xml:space="preserve"> Aprobado 27/10/11. Acta 972/11 (D-11-1568).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973/11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Pliego de Bases y Condiciones Licitación Plan de Manejo Reserva Ezquerra-Morenito". Autor: Intendente Municipal, Marcelo Cascón. Colaboradores: Secretario de Gobierno, Jorge Franchini y Secretaria de Planeamiento y Medio Ambiente, Arq. Fabiela Orlandi. A Asesoría Letrada y a la comisión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974/11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cultural evento Fiesta Vibra". Autor: Intendente Municipal, Marcelo Cascón. Colaboradores: Secretario de Gobierno, Jorge Franchini; Secretaria de Coordinación y Privada, Guillermina Alaníz; Subsecretaria de Cultura, Lic. María Victoria Arroyo Menéndez y Jefa Dpto. de Espectáculos y Exposiciones, Sra. Natalia Pacheco. Sobre tablas .</w:t>
      </w:r>
      <w:r>
        <w:rPr>
          <w:rFonts w:cs="Times New Roman" w:ascii="Times New Roman" w:hAnsi="Times New Roman"/>
          <w:sz w:val="24"/>
          <w:szCs w:val="24"/>
          <w:shd w:fill="00FF00" w:val="clear"/>
        </w:rPr>
        <w:t xml:space="preserve"> Aprobado 27/10/11. Acta 972/11 (D-11-1569).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975/11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de la Reserva Natural Urbana: "Isla de la Desembocadura del arroyo Casa de Piedra". Autor: Intendente Municipal, Marcelo Cascón. Colaboradores: Secretario de Gobierno, Jorge Franchini; Secretaria de Planeamiento y Medio Ambiente, Arq. Fabiela Orlandi; Subsecretaria de Medio Ambiente, Dra. Alicia Vanola y Arq. Carlos Muzio a cargo de Áreas Protegidas.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976/11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"Corrección Ordenanza N° 2076-CM-10". Autores: Concejales Silvia Paz y Prof. Alfredo Martín (FG-FpV). A Asesoría Letrada y a la comisión de Gobierno y Legales.</w:t>
      </w:r>
      <w:r>
        <w:rPr>
          <w:rFonts w:cs="Times New Roman" w:ascii="Times New Roman" w:hAnsi="Times New Roman"/>
          <w:sz w:val="24"/>
          <w:szCs w:val="24"/>
          <w:shd w:fill="00FF00" w:val="clear"/>
        </w:rPr>
        <w:t xml:space="preserve"> Aprobado 02/12/11. Acta 974/11 (O-11-2267).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977/11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y educativo las XIV Jornadas Barilochenses de Enfermería". Autores: Concejales Silvia Paz y Prof. Alfredo Martín (FG-FpV). Sobre tablas. </w:t>
      </w:r>
      <w:r>
        <w:rPr>
          <w:rFonts w:cs="Times New Roman" w:ascii="Times New Roman" w:hAnsi="Times New Roman"/>
          <w:sz w:val="24"/>
          <w:szCs w:val="24"/>
          <w:shd w:fill="00FF00" w:val="clear"/>
        </w:rPr>
        <w:t xml:space="preserve"> Aprobado 27/10/11. Acta 972/11 (D-11-1570).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Resolución 978/11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"Otorgar Premio al Mérito deportivo al remero barilochense Joaquín Iwan por Medalla de Oro en Juegos Panamericanos 2011". Autor: Concejal Daniel Pardo (PPR). Colaboradora: Verónica Iches. Sobre tablas. </w:t>
      </w:r>
      <w:r>
        <w:rPr>
          <w:rFonts w:cs="Times New Roman" w:ascii="Times New Roman" w:hAnsi="Times New Roman"/>
          <w:sz w:val="24"/>
          <w:szCs w:val="24"/>
          <w:shd w:fill="00FF00" w:val="clear"/>
        </w:rPr>
        <w:t>Aprobado 27/10/11. Acta 972/11 (R-11-406).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979/11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"Aceptación donación de dos parlantes efectuada por el Sr. Diego Linares". Autor: Intendente Municipal, Marcelo Cascón. Colaboradores: Secretaria Coordinación y Privada, Guillermina Alaniz; Secretario de Gobierno, Jorge Franchini y Subsecretaria de Cultura, Lic. M. Victoria Arroyo Menéndez. Sobre tablas. </w:t>
      </w:r>
      <w:r>
        <w:rPr>
          <w:rFonts w:cs="Times New Roman" w:ascii="Times New Roman" w:hAnsi="Times New Roman"/>
          <w:sz w:val="24"/>
          <w:szCs w:val="24"/>
          <w:shd w:fill="00FF00" w:val="clear"/>
        </w:rPr>
        <w:t>Aprobado 27/10/11. Acta 972/11 (O-11-2225).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980/11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"Exención pago de canon anual guías de turismo". Autor: Intendente Municipal, Marcelo Cascón. Colaboradores: Secretario de Turismo, Daniel González y Secretario de Gobierno, Jorge Franchini. A Asesoría Letrada y a la comisiones de Economía y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981/11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"Creación destino específico correspondiente al campus Universidad Nacional de Río Negro Sede Bariloche". Autor: Intendente Municipal, Marcelo Cascón. Colaboradores: Secretaria de Planeamiento y Medio Ambiente, Arq. Fabiela Orlandi y Secretario de Gobierno, Jorge Franchini. A Asesoría Letrada  y a las comisiones de Obras y Planeamiento y de Gobierno y Legales. Con solicitud de preferencia 1ra. Sesión. </w:t>
      </w:r>
      <w:r>
        <w:rPr>
          <w:rFonts w:eastAsia="MS Mincho;ＭＳ 明朝" w:cs="Times New Roman" w:ascii="Times New Roman" w:hAnsi="Times New Roman"/>
          <w:sz w:val="24"/>
          <w:szCs w:val="24"/>
          <w:shd w:fill="FF00FF" w:val="clear"/>
          <w:lang w:val="es-MX"/>
        </w:rPr>
        <w:t>Aprobado 10/11/11 – Acta 973/11 (APROBADO EN 1º VUELTA)</w:t>
      </w:r>
      <w:r>
        <w:rPr>
          <w:rFonts w:cs="Times New Roman" w:ascii="Times New Roman" w:hAnsi="Times New Roman"/>
          <w:sz w:val="24"/>
          <w:szCs w:val="24"/>
          <w:shd w:fill="00FF00" w:val="clear"/>
        </w:rPr>
        <w:t xml:space="preserve"> Aprobado 02/12/11. Acta 974/11 (O-11-2268).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"Exceptuar pago tasas municipales al Sr. Cartasegna Roberto Sergio". Autor: Intendente Municipal, Marcelo Cascón. Colaboradores: Secretario de Economía, Cdor. Juan José Deco y Secretario de Gobierno, Jorge Franchini. A Asesoría Letrada y a las comisiones de Economía y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983/11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 Ordenanzas 2158-CM-11, 2159-CM-11, 2165-CM-11". Autores: Comisión Legislativa: Concejal Lic. Darío Barriga, Pte. del Concejo Municipal. Colaboradora: Dra. Verónica Iches, Jefa Dpto. Digesto e Informática Legislativa. A Asesoría Letrada y a la comisión de Gobierno y Legales. </w:t>
      </w:r>
      <w:r>
        <w:rPr>
          <w:rFonts w:cs="Times New Roman" w:ascii="Times New Roman" w:hAnsi="Times New Roman"/>
          <w:sz w:val="24"/>
          <w:szCs w:val="24"/>
          <w:shd w:fill="00FF00" w:val="clear"/>
        </w:rPr>
        <w:t>Aprobado 02/12/11. Acta 974/11 (O-11-2235).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984/11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 Ordenanza 2150-CM-11 y 2151-CM-11". Autores: Comisión Legislativa: Concejal Lic. Darío Barriga, Presidente del Concejo Municipal. Colaboradora: Dra. Verónica Iches, Jefa Dpto. Digesto e Informática Legislativa. A Asesoría Letrada y a la comisión de Gobierno y Legales.</w:t>
      </w:r>
      <w:r>
        <w:rPr>
          <w:rFonts w:cs="Times New Roman" w:ascii="Times New Roman" w:hAnsi="Times New Roman"/>
          <w:sz w:val="24"/>
          <w:szCs w:val="24"/>
          <w:shd w:fill="00FF00" w:val="clear"/>
        </w:rPr>
        <w:t xml:space="preserve"> Aprobado 02/12/11. Acta 974/11 (O-11-2269).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"Autorizar firma del acta de transferencia de fondos, entre la Municipalidad de San Carlos de Bariloche, el Ministerio de Desarrollo Social de Nación, Secretaría de Coordinación y Monitoreo Institucional". Autor: Intendente Municipal, Marcelo Cascón. Colaboradores: Secretario de Gobierno, Jorge Franchini y Secretaria de Desarrollo Social, Norma Gómez. A Asesoría Letrada y a la comisión de Gobierno y Legales.</w:t>
      </w:r>
      <w:r>
        <w:rPr>
          <w:rFonts w:cs="Times New Roman" w:ascii="Times New Roman" w:hAnsi="Times New Roman"/>
          <w:sz w:val="24"/>
          <w:szCs w:val="24"/>
          <w:shd w:fill="00FF00" w:val="clear"/>
        </w:rPr>
        <w:t xml:space="preserve"> Aprobado 02/12/11. Acta 974/11 (O-11-2270).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986/11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"Desafecta dominio público y afecta al dominio privado municipal para nuevo emplazamiento Comisaría 28". Autor: Intendente Municipal, Marcelo Cascón. Colaboradores: Secretario de Gobierno, Jorge Franchini; Secretaria de Coordinación y Privada, Guillermina Alaniz; Secretaria de Planeamiento y Medio Ambiente, Arq. Fabiela Orlandi; Secretario de Obras y Servicios Públicos, Hugo Pyke; Arq. Gabriel Cazalá; Subsecretaria de Gestión Urbana, Arq. Estela Arias; Agrimensor Osvaldo Bonini; Asesor Letrado, Dr. Sergio Dutchmann y Dirección de Catastro. A Asesoría Letrada a las comisiones de Obras y Planeamiento y de Gobierno y Legales. Con solicitud de preferencia 1ra. Sesión. </w:t>
      </w:r>
      <w:r>
        <w:rPr>
          <w:rFonts w:eastAsia="MS Mincho;ＭＳ 明朝" w:cs="Times New Roman" w:ascii="Times New Roman" w:hAnsi="Times New Roman"/>
          <w:sz w:val="24"/>
          <w:szCs w:val="24"/>
          <w:shd w:fill="FF00FF" w:val="clear"/>
          <w:lang w:val="es-MX"/>
        </w:rPr>
        <w:t>Aprobado 10/11/11 – Acta 973/11 (APROBADO EN 1º VUELTA)</w:t>
      </w:r>
      <w:r>
        <w:rPr>
          <w:rFonts w:cs="Times New Roman" w:ascii="Times New Roman" w:hAnsi="Times New Roman"/>
          <w:sz w:val="24"/>
          <w:szCs w:val="24"/>
          <w:shd w:fill="00FF00" w:val="clear"/>
        </w:rPr>
        <w:t xml:space="preserve"> Aprobado 02/12/11. Acta 974/11 (O-11-2271).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987/11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"Aprobar Presupuesto Municipal Año 2012". Autor: Intendente Municipal, Marcelo Cascón. Colaboradores: Secretario de Economía, Cdor. Juan José Deco; Secretario de Gobierno, Jorge Franchini y Directora General de Ingresos Públicos, Cdora. Fabiola Scandroglio. A Asesoría Letrada y a las comisiones de Economía y de Gobierno y Legales. </w:t>
      </w:r>
      <w:r>
        <w:rPr>
          <w:rFonts w:eastAsia="MS Mincho;ＭＳ 明朝" w:cs="Times New Roman" w:ascii="Times New Roman" w:hAnsi="Times New Roman"/>
          <w:sz w:val="28"/>
          <w:szCs w:val="24"/>
          <w:shd w:fill="FF0000" w:val="clear"/>
        </w:rPr>
        <w:t>RECHAZADO sesión del día 10/11/11. ACTA 973/11</w:t>
      </w:r>
      <w:r>
        <w:rPr>
          <w:rFonts w:eastAsia="MS Mincho;ＭＳ 明朝" w:cs="Times New Roman" w:ascii="Times New Roman" w:hAnsi="Times New Roman"/>
          <w:b/>
          <w:color w:val="FF0000"/>
          <w:sz w:val="24"/>
          <w:szCs w:val="24"/>
          <w:highlight w:val="cyan"/>
          <w:shd w:fill="FFFF00" w:val="clear"/>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988/11:</w:t>
      </w:r>
      <w:r>
        <w:rPr>
          <w:rFonts w:eastAsia="MS Mincho;ＭＳ 明朝" w:cs="Times New Roman" w:ascii="Times New Roman" w:hAnsi="Times New Roman"/>
          <w:sz w:val="24"/>
        </w:rPr>
        <w:t xml:space="preserve"> "Desafecta bienes del dominio público. Autoriza permuta Sra. Breide". Autor: Intendente Municipal, Marcelo Cascón. Colaboradores: Secretario de Gobierno, Jorge Franchini y Comisión General de Transacciones. A Asesoría Letrada y a la comisión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bCs/>
          <w:sz w:val="24"/>
          <w:u w:val="single"/>
        </w:rPr>
        <w:t>Proyecto de Ordenanza 989/11:</w:t>
      </w:r>
      <w:r>
        <w:rPr>
          <w:rFonts w:eastAsia="MS Mincho;ＭＳ 明朝" w:cs="Times New Roman" w:ascii="Times New Roman" w:hAnsi="Times New Roman"/>
          <w:sz w:val="24"/>
        </w:rPr>
        <w:t xml:space="preserve"> "Aceptación donación computadora Compaq Presario modelo 1405 para la Dirección de Inspección General, División Publicidad". Autor: Intendente Municipal, Marcelo Cascón. Colaboradores: Secretario de Gobierno, Jorge Franchini y Secretario de Economía, Cdor. Juan José Deco. Sobre tablas. </w:t>
      </w:r>
      <w:r>
        <w:rPr>
          <w:rFonts w:cs="Times New Roman" w:ascii="Times New Roman" w:hAnsi="Times New Roman"/>
          <w:sz w:val="24"/>
          <w:szCs w:val="24"/>
          <w:shd w:fill="00FF00" w:val="clear"/>
        </w:rPr>
        <w:t>Aprobado 10/11/11. Acta 973/11 (O-11-2228).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990/11</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"Ceder en comodato a Junta Vecinal San Ignacio del Cerro Inmueble 19-2-B-448-01". Autor: Intendente Municipal, Marcelo Cascón. Colaboradores: Secretario de Gobierno, Jorge Franchini; Secretaria de Planeamiento y Medio Ambiente, Arq. Fabiela Orlandi e Instituto Municipal de Tierra y Vivienda para el Hábitat Social. A Asesoría Letrada y a las comisiones de Obras y Planeamiento y de Gobierno y Legales con solicitud de preferencia 1º.</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991/11</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"Afectar espacio verde al dominio privado municipal. Comodato a Asociación Biblioteca Popular Jorge Luis Borges. Autores: Comisión Legislativa: Concejales Silvana Camelli (PCcP); Dr. Darío Rodríguez Duch (ARI); Laura Alves (CPD); Hugo Cejas, Lic. Arabela Carreras (FpV-SUR); Daniel Pardo (PPR) y Prof. Alfredo Martín (FpV-FG). Colaboradora: Dra. Verónica Iches, Jefa a/c Dpto. Digesto.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992/11</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"Declaración de interés social subdivisión inmueble 19-2-K-406-01, 03 a 15, 22 a 24. Barrio Nahuel Hué". Autor: Intendente Municipal, Marcelo Cascón. Colaboradores: Secretario de Gobierno, Jorge Franchini; Secretaria de Planeamiento y Medio Ambiente, Arq. Fabiela Orlandi e Instituto Municipal de Tierras y Viviendas para el Hábitat Social.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Resolución 993/11</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"Creación Comisión Especial "Mesa 6 de Septiembre". Modificación Reglamento Interno Concejo Municipal". Autores: Concejales Silvia Paz, Prof. Alfredo Martín (FpV-FG); Daniel Pardo (PPR); Laura Alves (CpD); Lic. Arabela Carreras, Lic. Darío Barriga (FpV-SUR) y Dr. Darío Rodríguez Duch (ARI). Colaboradores: Integrantes actuales de la Mesa 6 de Septiembre. A Asesoría Letrada y a la comisión de Gobierno y Legales.</w:t>
      </w:r>
      <w:r>
        <w:rPr>
          <w:rFonts w:cs="Times New Roman" w:ascii="Times New Roman" w:hAnsi="Times New Roman"/>
          <w:sz w:val="24"/>
          <w:szCs w:val="24"/>
          <w:shd w:fill="00FF00" w:val="clear"/>
        </w:rPr>
        <w:t xml:space="preserve"> Aprobado 02/12/11. Acta 974/11 (O-11-2255).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994/11</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"Declarar evento de interés municipal el Recital de Danza anual del "Instituto Alondra". Autora: Concejal Lic. Arabela Carreras (SUR-FpV). Colaboradora: Teresa Schunk. Sobre tablas. </w:t>
      </w:r>
      <w:r>
        <w:rPr>
          <w:rFonts w:cs="Times New Roman" w:ascii="Times New Roman" w:hAnsi="Times New Roman"/>
          <w:sz w:val="24"/>
          <w:szCs w:val="24"/>
          <w:shd w:fill="00FF00" w:val="clear"/>
        </w:rPr>
        <w:t>Aprobado 10/11/11. Acta 973/11 (D-11-1571).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995/11</w:t>
      </w:r>
      <w:r>
        <w:rPr>
          <w:rFonts w:eastAsia="MS Mincho;ＭＳ 明朝" w:cs="Times New Roman" w:ascii="Times New Roman" w:hAnsi="Times New Roman"/>
          <w:sz w:val="24"/>
        </w:rPr>
        <w:t xml:space="preserve"> "Declarar de interés municipal y educativo proyecto  Aula-Taller por bandas de aprendizaje". Autora: Concejal Lic. Arabela Carreras (SUR-FpV). Colaboradora: Teresa Schunk. Sobre tablas. </w:t>
      </w:r>
      <w:r>
        <w:rPr>
          <w:rFonts w:cs="Times New Roman" w:ascii="Times New Roman" w:hAnsi="Times New Roman"/>
          <w:sz w:val="24"/>
          <w:szCs w:val="24"/>
          <w:shd w:fill="00FF00" w:val="clear"/>
        </w:rPr>
        <w:t>Aprobado 10/11/11. Acta 973/11 (D-11-1572).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996/11</w:t>
      </w:r>
      <w:r>
        <w:rPr>
          <w:rFonts w:eastAsia="MS Mincho;ＭＳ 明朝" w:cs="Times New Roman" w:ascii="Times New Roman" w:hAnsi="Times New Roman"/>
          <w:sz w:val="24"/>
        </w:rPr>
        <w:t xml:space="preserve">: "Se acepta donación de alcoholímetro por parte de la Mesa 6 de Septiembre". Autor: Intendente Municipal, Marcelo Cascón. Colaboradora: Secretaria de Coordinación y Privada, Guillermina Alaníz. Sobre tablas. </w:t>
      </w:r>
      <w:r>
        <w:rPr>
          <w:rFonts w:eastAsia="MS Mincho;ＭＳ 明朝" w:cs="Times New Roman" w:ascii="Times New Roman" w:hAnsi="Times New Roman"/>
          <w:sz w:val="24"/>
          <w:shd w:fill="00FF00" w:val="clear"/>
        </w:rPr>
        <w:t>Aprobado 02/12/11. Acta 974/11 (O-11-2236).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Comunicación 997/11</w:t>
      </w:r>
      <w:r>
        <w:rPr>
          <w:rFonts w:eastAsia="MS Mincho;ＭＳ 明朝" w:cs="Times New Roman" w:ascii="Times New Roman" w:hAnsi="Times New Roman"/>
          <w:sz w:val="24"/>
        </w:rPr>
        <w:t xml:space="preserve">: "Comunicar al Gobierno de Río Negro el respaldo al proyecto de construcción del Centro de Salud del Barrio La Cumbre". Autor: Concejal Daniel Pardo (PPR). Sobre tablas. </w:t>
      </w:r>
      <w:r>
        <w:rPr>
          <w:rFonts w:eastAsia="MS Mincho;ＭＳ 明朝" w:cs="Times New Roman" w:ascii="Times New Roman" w:hAnsi="Times New Roman"/>
          <w:sz w:val="24"/>
          <w:shd w:fill="00FF00" w:val="clear"/>
        </w:rPr>
        <w:t>Aprobado 02/12/11 CTA 974/11 (C-11-721).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998/11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"Se autoriza comodato MSCB-SKI CLUB". Autor: Intendente Municipal, Marcelo Cascón. Colaboradores: Secretaria de Coordinación y Privada, Guillermina Alaníz; Secretaria de Planeamiento y Medio Ambiente, Arq. Fabiela Orlandi y Secretario de Gobierno, Jorge Franchini.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999/11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"Asignación nombre a espacio verde nomenclatura catastral 19-1-D-220-31". Autor: Intendente Municipal, Marcelo Cascón. Colaboradores: Secretaria de Planeamiento y Medio Ambiente, Arq. Fabiela Orlandi; Secretaria de Coordinación y Privada, Guillermina Alaníz; Secretario de Gobierno, Jorge Franchini; Asesor Letrado, Dr. Sergio Dutschmann y Dirección de Catastro.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1000/11</w:t>
      </w:r>
      <w:r>
        <w:rPr>
          <w:rFonts w:eastAsia="MS Mincho;ＭＳ 明朝" w:cs="Times New Roman" w:ascii="Times New Roman" w:hAnsi="Times New Roman"/>
          <w:sz w:val="24"/>
        </w:rPr>
        <w:t>: "Modificación Ordenanza 194-C-86 y 427-CM-94. Funcionamiento Juntas Vecinales. Autor: Intendente Municipal, Marcelo Cascón. Colaboradores: Secretario de Gobierno, Jorge Franchini y Equipo de trabajo de la Dirección de Juntas Vecinales. A Asesoría Letrada y a la comisión de Gobierno y Legales.</w:t>
      </w:r>
      <w:r>
        <w:rPr>
          <w:rFonts w:eastAsia="MS Mincho;ＭＳ 明朝" w:cs="Times New Roman" w:ascii="Times New Roman" w:hAnsi="Times New Roman"/>
          <w:b/>
          <w:color w:val="FF0000"/>
          <w:sz w:val="24"/>
          <w:szCs w:val="24"/>
          <w:highlight w:val="cyan"/>
          <w:lang w:val="es-MX"/>
        </w:rPr>
        <w:tab/>
        <w:t>LIBRO 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1001/11</w:t>
      </w:r>
      <w:r>
        <w:rPr>
          <w:rFonts w:eastAsia="MS Mincho;ＭＳ 明朝" w:cs="Times New Roman" w:ascii="Times New Roman" w:hAnsi="Times New Roman"/>
          <w:sz w:val="24"/>
        </w:rPr>
        <w:t xml:space="preserve">: "Se suspende por desastre económico, cobro de canon a los guías para la obtención de credenciales". Autor: Intendente Municipal, Marcelo Cascón. Colaborador: Secretario de Gobierno, Jorge Franchini. Sobre tablas. </w:t>
      </w:r>
      <w:r>
        <w:rPr>
          <w:rFonts w:eastAsia="MS Mincho;ＭＳ 明朝" w:cs="Times New Roman" w:ascii="Times New Roman" w:hAnsi="Times New Roman"/>
          <w:sz w:val="24"/>
          <w:shd w:fill="00FF00" w:val="clear"/>
        </w:rPr>
        <w:t>Aprobado 02/12/11 Acta 974/11(O-11-2237).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1002/11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"Modificación Ordenanza 2082-CM-10 Reserva natural urbana Bosque Ermita". Autor: Concejal Alfredo Martín (FPV-FG). Sobre tablas. .</w:t>
      </w:r>
      <w:r>
        <w:rPr>
          <w:rFonts w:eastAsia="MS Mincho;ＭＳ 明朝" w:cs="Times New Roman" w:ascii="Times New Roman" w:hAnsi="Times New Roman"/>
          <w:sz w:val="24"/>
          <w:shd w:fill="00FF00" w:val="clear"/>
        </w:rPr>
        <w:t xml:space="preserve"> Aprobado 02/12/11 Acta 974 (O-11-2238)</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1003/11</w:t>
      </w:r>
      <w:r>
        <w:rPr>
          <w:rFonts w:eastAsia="MS Mincho;ＭＳ 明朝" w:cs="Times New Roman" w:ascii="Times New Roman" w:hAnsi="Times New Roman"/>
          <w:sz w:val="24"/>
        </w:rPr>
        <w:t>: "Ingreso a planta permanente empleados administración municipal discapacitados". Autor: Intendente Municipal Marcelo Cascón. Colaborador: Secretario de Gobierno, Jorge Franchini. A Asesoría Letrada y a la comisión de Gobierno y Legales.</w:t>
      </w:r>
      <w:r>
        <w:rPr>
          <w:rFonts w:eastAsia="MS Mincho;ＭＳ 明朝" w:cs="Times New Roman" w:ascii="Times New Roman" w:hAnsi="Times New Roman"/>
          <w:b/>
          <w:color w:val="FF0000"/>
          <w:sz w:val="24"/>
          <w:szCs w:val="24"/>
          <w:highlight w:val="cyan"/>
          <w:lang w:val="es-MX"/>
        </w:rPr>
        <w:tab/>
        <w:t>LIBRO 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rPr>
        <w:t>Proyecto de Ordenanza 1004/11:</w:t>
      </w:r>
      <w:r>
        <w:rPr>
          <w:rFonts w:eastAsia="MS Mincho;ＭＳ 明朝" w:cs="Times New Roman" w:ascii="Times New Roman" w:hAnsi="Times New Roman"/>
          <w:sz w:val="24"/>
        </w:rPr>
        <w:t xml:space="preserve"> "Complementaria Ord. Nº 2227-CM-11. Adjudicación 270 viviendas". Autor: Intendente Municipal, Marcelo Cascón. Colaboradores: Secretario de Gobierno, Jorge Franchini; Secretaria de Desarrollo Social, Norma Gómez; Instituto Municipal de Tierra y Vivienda para el Hábitat Social, Oscar Zamora; IPPV, Carlos Cañiú, Juntas Vecinales de los Barrios Lera, 21 de Septiembre y San Cayetanito. Sobre tablas.</w:t>
      </w:r>
      <w:r>
        <w:rPr>
          <w:sz w:val="24"/>
          <w:szCs w:val="24"/>
        </w:rPr>
        <w:t xml:space="preserve"> </w:t>
      </w:r>
      <w:r>
        <w:rPr>
          <w:rFonts w:eastAsia="MS Mincho;ＭＳ 明朝" w:cs="Times New Roman" w:ascii="Times New Roman" w:hAnsi="Times New Roman"/>
          <w:sz w:val="24"/>
          <w:szCs w:val="24"/>
        </w:rPr>
        <w:t>.</w:t>
      </w:r>
      <w:r>
        <w:rPr>
          <w:rFonts w:eastAsia="MS Mincho;ＭＳ 明朝" w:cs="Times New Roman" w:ascii="Times New Roman" w:hAnsi="Times New Roman"/>
          <w:sz w:val="24"/>
          <w:szCs w:val="24"/>
          <w:shd w:fill="00FF00" w:val="clear"/>
        </w:rPr>
        <w:t xml:space="preserve"> Aprobado 02/12/11 Acta 974 (O-11-2239)</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b/>
          <w:b/>
          <w:sz w:val="24"/>
          <w:u w:val="single"/>
        </w:rPr>
      </w:pPr>
      <w:r>
        <w:rPr>
          <w:rFonts w:eastAsia="MS Mincho;ＭＳ 明朝" w:cs="Times New Roman" w:ascii="Times New Roman" w:hAnsi="Times New Roman"/>
          <w:b/>
          <w:sz w:val="24"/>
          <w:u w:val="single"/>
        </w:rPr>
      </w:r>
    </w:p>
    <w:p>
      <w:pPr>
        <w:pStyle w:val="Textosinformato"/>
        <w:jc w:val="both"/>
        <w:rPr/>
      </w:pPr>
      <w:r>
        <w:rPr>
          <w:rFonts w:eastAsia="MS Mincho;ＭＳ 明朝" w:cs="Times New Roman" w:ascii="Times New Roman" w:hAnsi="Times New Roman"/>
          <w:b/>
          <w:sz w:val="24"/>
          <w:u w:val="single"/>
        </w:rPr>
        <w:t>Proyecto de Ordenanza 1005/11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"Modificar Ordenanza 1766-CM-07 servicio público de automóviles de alquiler con taxímetro". Autor: Intendente Municipal, Marcelo Cascón. Colaboradores: Secretario de Gobierno, Jorge Franchini y Asociación Propietarios de Taxis. Sobre tablas.</w:t>
      </w:r>
      <w:r>
        <w:rPr>
          <w:rFonts w:eastAsia="MS Mincho;ＭＳ 明朝" w:cs="Times New Roman" w:ascii="Times New Roman" w:hAnsi="Times New Roman"/>
          <w:b/>
          <w:color w:val="FF0000"/>
          <w:sz w:val="24"/>
          <w:szCs w:val="24"/>
          <w:highlight w:val="cyan"/>
          <w:lang w:val="es-MX"/>
        </w:rPr>
        <w:tab/>
        <w:t>LIBRO 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1006 /11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"Dar viabilidad a la propuesta según consulta preliminar N° 2579-EN-09 y notas N° 586-EN-10; 2276-EN-10; 855-2-11, parcela N° 19-2-E-113-20". Autor: Intendente Municipal, Marcelo Cascón. Colaboradores: Secretario de Gobierno, Jorge Franchini y Secretaria de Planeamiento y Medio Ambiente, Arq. Fabiela Orlandi. A Asesoría Letrada y a las comisiones de Obras y Planeamiento y de Gobierno y Legales.</w:t>
      </w:r>
      <w:r>
        <w:rPr>
          <w:rFonts w:eastAsia="MS Mincho;ＭＳ 明朝" w:cs="Times New Roman" w:ascii="Times New Roman" w:hAnsi="Times New Roman"/>
          <w:b/>
          <w:color w:val="FF0000"/>
          <w:sz w:val="24"/>
          <w:szCs w:val="24"/>
          <w:highlight w:val="cyan"/>
          <w:lang w:val="es-MX"/>
        </w:rPr>
        <w:tab/>
        <w:t>LIBRO 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1007/11</w:t>
      </w:r>
      <w:r>
        <w:rPr>
          <w:rFonts w:eastAsia="MS Mincho;ＭＳ 明朝" w:cs="Times New Roman" w:ascii="Times New Roman" w:hAnsi="Times New Roman"/>
          <w:sz w:val="24"/>
        </w:rPr>
        <w:t>: "Se autoriza firma convenio específico de asistencia técnica entre Conicet y la Municipalidad de San Carlos de Bariloche". Autor: Intendente Municipal, Marcelo Cascón. Colaboradores: Secretaria de Coordinación y Privada, Guillermina Alaníz y Secretario de Gobierno, Jorge Franchini. Sobre tablas. .</w:t>
      </w:r>
      <w:r>
        <w:rPr>
          <w:rFonts w:eastAsia="MS Mincho;ＭＳ 明朝" w:cs="Times New Roman" w:ascii="Times New Roman" w:hAnsi="Times New Roman"/>
          <w:sz w:val="24"/>
          <w:shd w:fill="00FF00" w:val="clear"/>
        </w:rPr>
        <w:t xml:space="preserve"> Aprobado 02/12/11 Acta 974 (O-11-2240)</w:t>
      </w:r>
      <w:r>
        <w:rPr>
          <w:rFonts w:eastAsia="MS Mincho;ＭＳ 明朝" w:cs="Times New Roman" w:ascii="Times New Roman" w:hAnsi="Times New Roman"/>
          <w:sz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1008/11</w:t>
      </w:r>
      <w:r>
        <w:rPr>
          <w:rFonts w:eastAsia="MS Mincho;ＭＳ 明朝" w:cs="Times New Roman" w:ascii="Times New Roman" w:hAnsi="Times New Roman"/>
          <w:sz w:val="24"/>
        </w:rPr>
        <w:t xml:space="preserve">: "Declarar de Interés Municipal y educativo proyecto de extensión "Peligrosidad Volcánica en el Área de Nahuel Huapi": Después de la Erupción". Autor: Concejal Daniel Pardo (PPR). Iniciativa: Dirección General de Defensa Civil, Municipalidad de San Carlos de Bariloche. Sobre tablas. Aprobado 02/12/11. </w:t>
      </w:r>
      <w:r>
        <w:rPr>
          <w:rFonts w:eastAsia="MS Mincho;ＭＳ 明朝" w:cs="Times New Roman" w:ascii="Times New Roman" w:hAnsi="Times New Roman"/>
          <w:sz w:val="24"/>
          <w:shd w:fill="00FF00" w:val="clear"/>
        </w:rPr>
        <w:t>Acta 974/11. (D-11- 1573).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1009/11:</w:t>
      </w:r>
      <w:r>
        <w:rPr>
          <w:rFonts w:eastAsia="MS Mincho;ＭＳ 明朝" w:cs="Times New Roman" w:ascii="Times New Roman" w:hAnsi="Times New Roman"/>
          <w:sz w:val="24"/>
        </w:rPr>
        <w:t xml:space="preserve"> "Designación Juez/a de Juzgado de Faltas N° 2 de la ciudad de San Carlos de Bariloche". Autores  Concejales Silvana Camelli (PCcP); Lic. Arabela Carreras (SUR-FpV); Daniel Pardo (PPR); Laura Alves, Claudio Otano (CpD); Silvia Paz, Prof. Alfredo Martín (FG-FpV) y Darío Rodríguez Duch (ARI). Colaboradores: Secretaría Legislativa. Sobre tablas. </w:t>
      </w:r>
      <w:r>
        <w:rPr>
          <w:rFonts w:cs="Times New Roman" w:ascii="Times New Roman" w:hAnsi="Times New Roman"/>
          <w:sz w:val="24"/>
          <w:szCs w:val="24"/>
          <w:shd w:fill="00FF00" w:val="clear"/>
        </w:rPr>
        <w:t>Aprobado 02/12/11. Acta 974/11 (O-11-2234).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1010/11</w:t>
      </w:r>
      <w:r>
        <w:rPr>
          <w:rFonts w:eastAsia="MS Mincho;ＭＳ 明朝" w:cs="Times New Roman" w:ascii="Times New Roman" w:hAnsi="Times New Roman"/>
          <w:sz w:val="24"/>
          <w:u w:val="single"/>
        </w:rPr>
        <w:t>:</w:t>
      </w:r>
      <w:r>
        <w:rPr>
          <w:rFonts w:eastAsia="MS Mincho;ＭＳ 明朝" w:cs="Times New Roman" w:ascii="Times New Roman" w:hAnsi="Times New Roman"/>
          <w:sz w:val="24"/>
        </w:rPr>
        <w:t xml:space="preserve"> "Declarar de Interés Municipal carreras cocinero profesional y pastelería Escuela de Arte Culinario". Autor: Concejal Daniel Pardo (PPR). Sobre tablas. </w:t>
      </w:r>
      <w:r>
        <w:rPr>
          <w:rFonts w:eastAsia="MS Mincho;ＭＳ 明朝" w:cs="Times New Roman" w:ascii="Times New Roman" w:hAnsi="Times New Roman"/>
          <w:sz w:val="24"/>
          <w:shd w:fill="00FF00" w:val="clear"/>
        </w:rPr>
        <w:t>Aprobado 02/12/11. Acta 974/11. (D-11-1574).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Ordenanza 1011/11</w:t>
      </w:r>
      <w:r>
        <w:rPr>
          <w:rFonts w:eastAsia="MS Mincho;ＭＳ 明朝" w:cs="Times New Roman" w:ascii="Times New Roman" w:hAnsi="Times New Roman"/>
          <w:sz w:val="24"/>
          <w:u w:val="single"/>
        </w:rPr>
        <w:t>:</w:t>
      </w:r>
      <w:r>
        <w:rPr>
          <w:rFonts w:eastAsia="MS Mincho;ＭＳ 明朝" w:cs="Times New Roman" w:ascii="Times New Roman" w:hAnsi="Times New Roman"/>
          <w:sz w:val="24"/>
        </w:rPr>
        <w:t xml:space="preserve"> "Se autoriza firma convenio compensación tasa y cumplimiento presupuesto participativo 2008 obra Gas Barrio Villa Lago Gutiérrez". Autor: Intendente Municipal, Marcelo Cascón. Colaborador: Secretario de Gobierno, Jorge Franchini. A Asesoría Letrada y a las comisiones de Economía y de Gobierno y Legales.</w:t>
      </w:r>
      <w:r>
        <w:rPr>
          <w:rFonts w:eastAsia="MS Mincho;ＭＳ 明朝" w:cs="Times New Roman" w:ascii="Times New Roman" w:hAnsi="Times New Roman"/>
          <w:b/>
          <w:color w:val="FF0000"/>
          <w:sz w:val="24"/>
          <w:szCs w:val="24"/>
          <w:highlight w:val="cyan"/>
          <w:lang w:val="es-MX"/>
        </w:rPr>
        <w:tab/>
        <w:t>LIBRO 79</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sz w:val="24"/>
          <w:u w:val="single"/>
        </w:rPr>
        <w:t>Proyecto de Declaración 1012/11</w:t>
      </w:r>
      <w:r>
        <w:rPr>
          <w:rFonts w:eastAsia="MS Mincho;ＭＳ 明朝" w:cs="Times New Roman" w:ascii="Times New Roman" w:hAnsi="Times New Roman"/>
          <w:b/>
          <w:sz w:val="24"/>
        </w:rPr>
        <w:t>:</w:t>
      </w:r>
      <w:r>
        <w:rPr>
          <w:rFonts w:eastAsia="MS Mincho;ＭＳ 明朝" w:cs="Times New Roman" w:ascii="Times New Roman" w:hAnsi="Times New Roman"/>
          <w:sz w:val="24"/>
        </w:rPr>
        <w:t xml:space="preserve"> "Declarar de Interés Municipal el tercer congreso el sur de la Argentina bajos cielos abiertos. "Con Dios si se puede". Autor: Presidente del Concejo Darío Barriga (SUR). Colaboradores: Catedral Familiar a las Naciones. Sobre tablas. </w:t>
      </w:r>
      <w:r>
        <w:rPr>
          <w:rFonts w:eastAsia="MS Mincho;ＭＳ 明朝" w:cs="Times New Roman" w:ascii="Times New Roman" w:hAnsi="Times New Roman"/>
          <w:sz w:val="24"/>
          <w:shd w:fill="00FF00" w:val="clear"/>
        </w:rPr>
        <w:t>Aprobado 02/12/11 Acta 974/11 (D-11-1577).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Normal"/>
        <w:spacing w:before="0" w:after="200"/>
        <w:jc w:val="both"/>
        <w:rPr>
          <w:rFonts w:eastAsia="MS Mincho;ＭＳ 明朝" w:cs="Times New Roman"/>
          <w:b/>
          <w:b/>
          <w:lang w:val="es-ES"/>
        </w:rPr>
      </w:pPr>
      <w:r>
        <w:rPr>
          <w:rFonts w:eastAsia="MS Mincho;ＭＳ 明朝" w:cs="Times New Roman"/>
          <w:b/>
          <w:lang w:val="es-ES"/>
        </w:rPr>
        <w:t>Actualizado al 12/12/11.</w:t>
      </w:r>
    </w:p>
    <w:p>
      <w:pPr>
        <w:sectPr>
          <w:headerReference w:type="default" r:id="rId31"/>
          <w:footerReference w:type="default" r:id="rId32"/>
          <w:type w:val="nextPage"/>
          <w:pgSz w:w="12240" w:h="20160"/>
          <w:pgMar w:left="1134" w:right="1134" w:gutter="0" w:header="709" w:top="1418" w:footer="709" w:bottom="1134"/>
          <w:pgNumType w:fmt="decimal"/>
          <w:formProt w:val="false"/>
          <w:textDirection w:val="lrTb"/>
          <w:docGrid w:type="default" w:linePitch="360" w:charSpace="0"/>
        </w:sectPr>
        <w:pStyle w:val="Normal"/>
        <w:spacing w:before="0" w:after="200"/>
        <w:jc w:val="both"/>
        <w:rPr>
          <w:rFonts w:eastAsia="MS Mincho;ＭＳ 明朝" w:cs="Times New Roman"/>
          <w:b/>
          <w:b/>
          <w:lang w:val="es-ES"/>
        </w:rPr>
      </w:pPr>
      <w:r>
        <w:rPr>
          <w:rFonts w:eastAsia="MS Mincho;ＭＳ 明朝" w:cs="Times New Roman"/>
          <w:b/>
          <w:lang w:val="es-ES"/>
        </w:rPr>
      </w:r>
    </w:p>
    <w:p>
      <w:pPr>
        <w:pStyle w:val="Normal"/>
        <w:tabs>
          <w:tab w:val="clear" w:pos="720"/>
          <w:tab w:val="right" w:pos="9356" w:leader="hyphen"/>
        </w:tabs>
        <w:jc w:val="both"/>
        <w:rPr>
          <w:b/>
          <w:b/>
          <w:sz w:val="24"/>
          <w:szCs w:val="24"/>
          <w:u w:val="single"/>
        </w:rPr>
      </w:pPr>
      <w:r>
        <w:rPr>
          <w:b/>
          <w:sz w:val="24"/>
          <w:szCs w:val="24"/>
          <w:u w:val="single"/>
        </w:rPr>
        <w:t>PROYECTOS GESTIÓN 2011-2015 – ACTUALIZADO AL 28/11/15</w:t>
      </w:r>
    </w:p>
    <w:p>
      <w:pPr>
        <w:pStyle w:val="Normal"/>
        <w:tabs>
          <w:tab w:val="clear" w:pos="720"/>
          <w:tab w:val="right" w:pos="9356" w:leader="hyphen"/>
        </w:tabs>
        <w:jc w:val="both"/>
        <w:rPr>
          <w:sz w:val="24"/>
          <w:szCs w:val="24"/>
          <w:u w:val="single"/>
        </w:rPr>
      </w:pPr>
      <w:r>
        <w:rPr>
          <w:sz w:val="24"/>
          <w:szCs w:val="24"/>
          <w:u w:val="single"/>
        </w:rPr>
      </w:r>
    </w:p>
    <w:p>
      <w:pPr>
        <w:pStyle w:val="Normal"/>
        <w:tabs>
          <w:tab w:val="clear" w:pos="720"/>
          <w:tab w:val="right" w:pos="9356" w:leader="hyphen"/>
        </w:tabs>
        <w:jc w:val="both"/>
        <w:rPr/>
      </w:pPr>
      <w:r>
        <w:rPr>
          <w:sz w:val="24"/>
          <w:szCs w:val="24"/>
          <w:u w:val="single"/>
        </w:rPr>
        <w:t>Proyecto de Ordenanza 001/11</w:t>
      </w:r>
      <w:r>
        <w:rPr>
          <w:sz w:val="24"/>
          <w:szCs w:val="24"/>
        </w:rPr>
        <w:t xml:space="preserve">: "Establecer nuevo organigrama Departamento Ejecutivo Municipal. Misiones y funciones". Autor: Intendente Municipal, Cdr. Omar Goye. Colaboradores: Sr. Jorge Alberto González y Dr. Roberto García Spitzer. Aprobado Acta 977/11 del 08/12/11 </w:t>
      </w:r>
      <w:r>
        <w:rPr>
          <w:sz w:val="24"/>
          <w:szCs w:val="24"/>
          <w:highlight w:val="green"/>
        </w:rPr>
        <w:t>(</w:t>
      </w:r>
      <w:hyperlink r:id="rId33">
        <w:r>
          <w:rPr>
            <w:rStyle w:val="EnlacedeInternet"/>
            <w:sz w:val="24"/>
            <w:szCs w:val="24"/>
            <w:highlight w:val="green"/>
          </w:rPr>
          <w:t>O-11-2272</w:t>
        </w:r>
      </w:hyperlink>
      <w:r>
        <w:rPr>
          <w:sz w:val="24"/>
          <w:szCs w:val="24"/>
          <w:highlight w:val="green"/>
        </w:rPr>
        <w:t>) Acta 977/11. 8 diciembre de 2011</w:t>
      </w:r>
    </w:p>
    <w:p>
      <w:pPr>
        <w:pStyle w:val="Normal"/>
        <w:rPr>
          <w:sz w:val="24"/>
          <w:szCs w:val="24"/>
        </w:rPr>
      </w:pPr>
      <w:r>
        <w:rPr>
          <w:sz w:val="24"/>
          <w:szCs w:val="24"/>
        </w:rPr>
      </w:r>
    </w:p>
    <w:p>
      <w:pPr>
        <w:pStyle w:val="Textosinformato"/>
        <w:jc w:val="both"/>
        <w:rPr/>
      </w:pPr>
      <w:r>
        <w:rPr>
          <w:rFonts w:eastAsia="MS Mincho;ＭＳ 明朝" w:cs="Times New Roman" w:ascii="Times New Roman" w:hAnsi="Times New Roman"/>
          <w:sz w:val="24"/>
          <w:szCs w:val="24"/>
          <w:u w:val="single"/>
        </w:rPr>
        <w:t>Proyecto de Ordenanza 002/11</w:t>
      </w:r>
      <w:r>
        <w:rPr>
          <w:rFonts w:eastAsia="MS Mincho;ＭＳ 明朝" w:cs="Times New Roman" w:ascii="Times New Roman" w:hAnsi="Times New Roman"/>
          <w:sz w:val="24"/>
          <w:szCs w:val="24"/>
        </w:rPr>
        <w:t xml:space="preserve">: "Modificar Art. 70º Ordenanza 678-CM-96 Monto arancelamiento servicio análisis de agua". Autores: Concejales Carlos Valeri, Alfredo Martín y Diego Benítez (FG). Colaboradores: Personal Laboratorio Bromatológico Municipal. A Asesoría Letrada y a las Comisiones de Economía y de Gobierno y Legales. </w:t>
      </w:r>
      <w:r>
        <w:rPr>
          <w:rFonts w:eastAsia="MS Mincho;ＭＳ 明朝" w:cs="Times New Roman" w:ascii="Times New Roman" w:hAnsi="Times New Roman"/>
          <w:sz w:val="24"/>
          <w:szCs w:val="24"/>
          <w:highlight w:val="red"/>
        </w:rPr>
        <w:t>RECHAZADO ACTA 982/12 29 MARZO</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Normal"/>
        <w:tabs>
          <w:tab w:val="clear" w:pos="720"/>
          <w:tab w:val="right" w:pos="9356" w:leader="hyphen"/>
        </w:tabs>
        <w:jc w:val="both"/>
        <w:rPr/>
      </w:pPr>
      <w:r>
        <w:rPr>
          <w:rFonts w:eastAsia="MS Mincho;ＭＳ 明朝"/>
          <w:sz w:val="24"/>
          <w:szCs w:val="24"/>
          <w:u w:val="single"/>
        </w:rPr>
        <w:t>Proyecto de Comunicación 003/11</w:t>
      </w:r>
      <w:r>
        <w:rPr>
          <w:rFonts w:eastAsia="MS Mincho;ＭＳ 明朝"/>
          <w:sz w:val="24"/>
          <w:szCs w:val="24"/>
        </w:rPr>
        <w:t xml:space="preserve">: "Comunicar al Ejecutivo Municipal implementación efectiva boleto eventual y boca expendios". Autores: Concejales Carlos Valeri, Alfredo Martín y Diego Benítez (FG). Sobre Tablas. </w:t>
      </w:r>
      <w:r>
        <w:rPr>
          <w:rFonts w:eastAsia="MS Mincho;ＭＳ 明朝"/>
          <w:sz w:val="24"/>
          <w:szCs w:val="24"/>
          <w:highlight w:val="green"/>
        </w:rPr>
        <w:t>(C-11-722).</w:t>
      </w:r>
      <w:r>
        <w:rPr>
          <w:sz w:val="24"/>
          <w:szCs w:val="24"/>
          <w:highlight w:val="green"/>
        </w:rPr>
        <w:t xml:space="preserve"> Acta 978/11. 22 diciembre de 2011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004/11</w:t>
      </w:r>
      <w:r>
        <w:rPr>
          <w:rFonts w:eastAsia="MS Mincho;ＭＳ 明朝" w:cs="Times New Roman" w:ascii="Times New Roman" w:hAnsi="Times New Roman"/>
          <w:sz w:val="24"/>
          <w:szCs w:val="24"/>
        </w:rPr>
        <w:t xml:space="preserve">: "Derogar Ordenanza Nº 1435-CM-04". Autores: Concejales Alejandro Ramos Mejía y Ramón Chiocconi (PJ). Colaboradora: Sra. Paula Baleiro. A Asesoría Letrada y a las Comisiones de Obras y Planeamiento y de Gobierno Legales. </w:t>
      </w:r>
      <w:r>
        <w:rPr>
          <w:rFonts w:eastAsia="MS Mincho;ＭＳ 明朝" w:cs="Times New Roman" w:ascii="Times New Roman" w:hAnsi="Times New Roman"/>
          <w:color w:val="FF0000"/>
          <w:sz w:val="24"/>
          <w:szCs w:val="24"/>
        </w:rPr>
        <w:t>Acta 23/12 de Comisión Legislativa: volvió a la Comisión de Obras y Planeamiento.</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yellow"/>
        </w:rPr>
        <w:t xml:space="preserve"> RETIRADO ACTA 1012/13 del  5 de diciembre de 2013.</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color w:val="FF0000"/>
          <w:sz w:val="24"/>
          <w:szCs w:val="24"/>
        </w:rPr>
      </w:pPr>
      <w:r>
        <w:rPr>
          <w:rFonts w:eastAsia="MS Mincho;ＭＳ 明朝" w:cs="Times New Roman" w:ascii="Times New Roman" w:hAnsi="Times New Roman"/>
          <w:color w:val="FF0000"/>
          <w:sz w:val="24"/>
          <w:szCs w:val="24"/>
        </w:rPr>
      </w:r>
    </w:p>
    <w:p>
      <w:pPr>
        <w:pStyle w:val="Textosinformato"/>
        <w:jc w:val="both"/>
        <w:rPr>
          <w:rFonts w:ascii="Times New Roman" w:hAnsi="Times New Roman" w:eastAsia="MS Mincho;ＭＳ 明朝" w:cs="Times New Roman"/>
          <w:color w:val="FF0000"/>
          <w:sz w:val="24"/>
          <w:szCs w:val="24"/>
        </w:rPr>
      </w:pPr>
      <w:r>
        <w:rPr>
          <w:rFonts w:eastAsia="MS Mincho;ＭＳ 明朝" w:cs="Times New Roman" w:ascii="Times New Roman" w:hAnsi="Times New Roman"/>
          <w:color w:val="FF0000"/>
          <w:sz w:val="24"/>
          <w:szCs w:val="24"/>
        </w:rPr>
      </w:r>
    </w:p>
    <w:p>
      <w:pPr>
        <w:pStyle w:val="Normal"/>
        <w:tabs>
          <w:tab w:val="clear" w:pos="720"/>
          <w:tab w:val="right" w:pos="9356" w:leader="hyphen"/>
        </w:tabs>
        <w:jc w:val="both"/>
        <w:rPr/>
      </w:pPr>
      <w:r>
        <w:rPr>
          <w:rFonts w:eastAsia="MS Mincho;ＭＳ 明朝"/>
          <w:sz w:val="24"/>
          <w:szCs w:val="24"/>
          <w:u w:val="single"/>
        </w:rPr>
        <w:t>Proyecto de Ordenanza 005/11</w:t>
      </w:r>
      <w:r>
        <w:rPr>
          <w:rFonts w:eastAsia="MS Mincho;ＭＳ 明朝"/>
          <w:sz w:val="24"/>
          <w:szCs w:val="24"/>
        </w:rPr>
        <w:t xml:space="preserve">: "Establecer la emergencia habitacional en el ejido de San Carlos de Bariloche". Autor: Concejal Ramón Chiocconi (PJ). Sobre Tablas. </w:t>
      </w:r>
      <w:r>
        <w:rPr>
          <w:rFonts w:eastAsia="MS Mincho;ＭＳ 明朝"/>
          <w:sz w:val="24"/>
          <w:szCs w:val="24"/>
          <w:highlight w:val="green"/>
        </w:rPr>
        <w:t>(O-11-2273).</w:t>
      </w:r>
      <w:r>
        <w:rPr>
          <w:sz w:val="24"/>
          <w:szCs w:val="24"/>
          <w:highlight w:val="green"/>
        </w:rPr>
        <w:t xml:space="preserve"> Acta 978/11. 22 diciembre de 2011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tabs>
          <w:tab w:val="clear" w:pos="720"/>
          <w:tab w:val="right" w:pos="9356" w:leader="hyphen"/>
        </w:tabs>
        <w:jc w:val="both"/>
        <w:rPr/>
      </w:pPr>
      <w:r>
        <w:rPr>
          <w:rFonts w:eastAsia="MS Mincho;ＭＳ 明朝"/>
          <w:sz w:val="24"/>
          <w:szCs w:val="24"/>
          <w:u w:val="single"/>
        </w:rPr>
        <w:t>Proyecto de Ordenanza 006/11</w:t>
      </w:r>
      <w:r>
        <w:rPr>
          <w:rFonts w:eastAsia="MS Mincho;ＭＳ 明朝"/>
          <w:sz w:val="24"/>
          <w:szCs w:val="24"/>
        </w:rPr>
        <w:t xml:space="preserve">: "Autorizar al Departamento Ejecutivo a utilizar descubierto bancario en forma temporaria". Autor: Intendente Municipal, Cdor. Omar Goye. Colaborador: Jefe de Gabinete, Sr. Jorge González y Secretario de Economía, Cdor. Mario Bevilacqua. Sobre Tablas. </w:t>
      </w:r>
      <w:r>
        <w:rPr>
          <w:rFonts w:eastAsia="MS Mincho;ＭＳ 明朝"/>
          <w:sz w:val="24"/>
          <w:szCs w:val="24"/>
          <w:highlight w:val="green"/>
        </w:rPr>
        <w:t>(O-11-2274).</w:t>
      </w:r>
      <w:r>
        <w:rPr>
          <w:sz w:val="24"/>
          <w:szCs w:val="24"/>
          <w:highlight w:val="green"/>
        </w:rPr>
        <w:t xml:space="preserve"> Acta 978/11. 22 diciembre de 2011</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007/11</w:t>
      </w:r>
      <w:r>
        <w:rPr>
          <w:rFonts w:eastAsia="MS Mincho;ＭＳ 明朝" w:cs="Times New Roman" w:ascii="Times New Roman" w:hAnsi="Times New Roman"/>
          <w:sz w:val="24"/>
          <w:szCs w:val="24"/>
        </w:rPr>
        <w:t xml:space="preserve">: "Complementar y agregar nuevas dependencias al organigrama del Departamento Ejecutivo municipal. Misiones y funciones". Autor: Intendente Municipal, Cdor. Omar Goye. Colaboradores: Jefe de Gabinete, Sr. Jorge Alberto González; Dr. Rodrigo García Spitzer y Sra. Nora Haydee Ceballos. Sobre Tablas. </w:t>
      </w:r>
      <w:r>
        <w:rPr>
          <w:rFonts w:eastAsia="MS Mincho;ＭＳ 明朝" w:cs="Times New Roman" w:ascii="Times New Roman" w:hAnsi="Times New Roman"/>
          <w:sz w:val="24"/>
          <w:szCs w:val="24"/>
          <w:highlight w:val="green"/>
        </w:rPr>
        <w:t>(O-11-2275).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008/11</w:t>
      </w:r>
      <w:r>
        <w:rPr>
          <w:rFonts w:eastAsia="MS Mincho;ＭＳ 明朝" w:cs="Times New Roman" w:ascii="Times New Roman" w:hAnsi="Times New Roman"/>
          <w:sz w:val="24"/>
          <w:szCs w:val="24"/>
        </w:rPr>
        <w:t xml:space="preserve">: "Exceptuar reintegro fondos específica dentro ejercicio financiero". Autor: Intendente Municipal, Cdor. Omar Goye. Colaboradores: Jefe de Gabinete, Sr. Jorge González y Secretario de Hacienda, Mario Bevilacqua. Sobre Tablas. </w:t>
      </w:r>
      <w:r>
        <w:rPr>
          <w:rFonts w:eastAsia="MS Mincho;ＭＳ 明朝" w:cs="Times New Roman" w:ascii="Times New Roman" w:hAnsi="Times New Roman"/>
          <w:sz w:val="24"/>
          <w:szCs w:val="24"/>
          <w:highlight w:val="green"/>
        </w:rPr>
        <w:t>(O-11-2276).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009/11</w:t>
      </w:r>
      <w:r>
        <w:rPr>
          <w:rFonts w:eastAsia="MS Mincho;ＭＳ 明朝" w:cs="Times New Roman" w:ascii="Times New Roman" w:hAnsi="Times New Roman"/>
          <w:sz w:val="24"/>
          <w:szCs w:val="24"/>
        </w:rPr>
        <w:t xml:space="preserve">: "Autorización de reestructuración del Presupuesto 2011". Autor: Intendente Municipal, Cdor. Omar Goye. Colaboradores: Jefe de Gabinete, Sr. Jorge González y Secretario de Hacienda, Mario Bevilacqua. Sobre Tablas. </w:t>
      </w:r>
      <w:r>
        <w:rPr>
          <w:rFonts w:eastAsia="MS Mincho;ＭＳ 明朝" w:cs="Times New Roman" w:ascii="Times New Roman" w:hAnsi="Times New Roman"/>
          <w:sz w:val="24"/>
          <w:szCs w:val="24"/>
          <w:highlight w:val="green"/>
        </w:rPr>
        <w:t>(O-11-2277).</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Comunicación 010/11</w:t>
      </w:r>
      <w:r>
        <w:rPr>
          <w:rFonts w:eastAsia="MS Mincho;ＭＳ 明朝" w:cs="Times New Roman" w:ascii="Times New Roman" w:hAnsi="Times New Roman"/>
          <w:sz w:val="24"/>
          <w:szCs w:val="24"/>
        </w:rPr>
        <w:t xml:space="preserve">: "Comunicar Poder Ejecutivo Nacional garantice condiciones operatividad Aeropuerto Bariloche". Autores: Comisión de Turismo, Concejales Diego Benítez (FG); Irma Haneck (SUR); Ramón Chiocconi, Alejandro Ramos Mejía (PJ); Mauro Gonzalez (PVpC) y Elena Welleschik (UCR). Sobre Tablas. </w:t>
      </w:r>
      <w:r>
        <w:rPr>
          <w:rFonts w:eastAsia="MS Mincho;ＭＳ 明朝" w:cs="Times New Roman" w:ascii="Times New Roman" w:hAnsi="Times New Roman"/>
          <w:sz w:val="24"/>
          <w:szCs w:val="24"/>
          <w:highlight w:val="green"/>
        </w:rPr>
        <w:t>(C-11-723).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Resolución 011/11</w:t>
      </w:r>
      <w:r>
        <w:rPr>
          <w:rFonts w:eastAsia="MS Mincho;ＭＳ 明朝" w:cs="Times New Roman" w:ascii="Times New Roman" w:hAnsi="Times New Roman"/>
          <w:sz w:val="24"/>
          <w:szCs w:val="24"/>
        </w:rPr>
        <w:t>: "Modificar Reglamento Interno Concejo Municipal". Autor: Concejal Leandro Lescano (AFSP). Colaboradores: Richard Gavini, Nora Skiendziel, Claudia Haneck y Dpto. Digesto. A Asesoría Letrada y Comisión de Gobierno y Legales.</w:t>
      </w:r>
      <w:r>
        <w:rPr>
          <w:rFonts w:eastAsia="MS Mincho;ＭＳ 明朝" w:cs="Times New Roman" w:ascii="Times New Roman" w:hAnsi="Times New Roman"/>
          <w:sz w:val="24"/>
          <w:szCs w:val="24"/>
          <w:highlight w:val="green"/>
        </w:rPr>
        <w:t>R</w:t>
      </w:r>
      <w:r>
        <w:rPr>
          <w:rFonts w:eastAsia="MS Mincho;ＭＳ 明朝" w:cs="Times New Roman" w:ascii="Times New Roman" w:hAnsi="Times New Roman"/>
          <w:b w:val="false"/>
          <w:bCs w:val="false"/>
          <w:color w:val="auto"/>
          <w:sz w:val="24"/>
          <w:szCs w:val="20"/>
          <w:highlight w:val="green"/>
          <w:u w:val="none"/>
          <w:lang w:bidi="ar-SA"/>
        </w:rPr>
        <w:t>-15-462– Acta 1035/15 del 9 de abril de 2015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012/12</w:t>
      </w:r>
      <w:r>
        <w:rPr>
          <w:rFonts w:eastAsia="MS Mincho;ＭＳ 明朝" w:cs="Times New Roman" w:ascii="Times New Roman" w:hAnsi="Times New Roman"/>
          <w:sz w:val="24"/>
          <w:szCs w:val="24"/>
        </w:rPr>
        <w:t>: "Modifica artículo 18º) Reglamentar SIMBOV, Ordenanza 1862-CM-08". Autores: Presidente Tribunal de Contralor, Dra. Daniela Elizabeth Nuñez; Vicepresidente del Tribunal de Contralor, Sr. Carlos Damián Fuentes y Vocal del Tribunal de Contralor, Ing. Carlos Héctor Freire. Colaborador: Cr. Ariel Gomis. A Asesoría Letrada y Comisión de Gobierno y Legales.</w:t>
      </w:r>
      <w:r>
        <w:rPr>
          <w:rFonts w:eastAsia="MS Mincho;ＭＳ 明朝" w:cs="Times New Roman" w:ascii="Times New Roman" w:hAnsi="Times New Roman"/>
          <w:sz w:val="24"/>
          <w:szCs w:val="24"/>
          <w:highlight w:val="green"/>
        </w:rPr>
        <w:t xml:space="preserve"> O-12-2279).</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tabs>
          <w:tab w:val="clear" w:pos="720"/>
          <w:tab w:val="right" w:pos="9356" w:leader="hyphen"/>
        </w:tabs>
        <w:jc w:val="both"/>
        <w:rPr/>
      </w:pPr>
      <w:r>
        <w:rPr>
          <w:rFonts w:eastAsia="MS Mincho;ＭＳ 明朝"/>
          <w:sz w:val="24"/>
          <w:szCs w:val="24"/>
          <w:u w:val="single"/>
        </w:rPr>
        <w:t>Proyecto de Ordenanza 013/12</w:t>
      </w:r>
      <w:r>
        <w:rPr>
          <w:rFonts w:eastAsia="MS Mincho;ＭＳ 明朝"/>
          <w:sz w:val="24"/>
          <w:szCs w:val="24"/>
        </w:rPr>
        <w:t xml:space="preserve">: "Adaptación de unidades TUP a las necesidades de las personas movilidad reducida". Autora: Concejal Elena María Welleschik (UCR). Colaborador: Sr. Vergilio Ramón Gentile. A Asesoría Letrada y a las Comisiones de Servicios, Tránsito y Transporte y Comisión de Gobierno y Legales. </w:t>
      </w:r>
      <w:r>
        <w:rPr>
          <w:rFonts w:eastAsia="MS Mincho;ＭＳ 明朝"/>
          <w:sz w:val="24"/>
          <w:szCs w:val="24"/>
          <w:highlight w:val="green"/>
        </w:rPr>
        <w:t>(C-12-728).</w:t>
      </w:r>
      <w:r>
        <w:rPr>
          <w:sz w:val="24"/>
          <w:szCs w:val="24"/>
          <w:highlight w:val="green"/>
        </w:rPr>
        <w:t xml:space="preserve"> Acta 982/12. 29 marzo de 2012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014/12</w:t>
      </w:r>
      <w:r>
        <w:rPr>
          <w:rFonts w:eastAsia="MS Mincho;ＭＳ 明朝" w:cs="Times New Roman" w:ascii="Times New Roman" w:hAnsi="Times New Roman"/>
          <w:sz w:val="24"/>
          <w:szCs w:val="24"/>
        </w:rPr>
        <w:t>: "</w:t>
      </w:r>
      <w:r>
        <w:rPr>
          <w:rFonts w:cs="Times New Roman" w:ascii="Times New Roman" w:hAnsi="Times New Roman"/>
          <w:sz w:val="24"/>
          <w:szCs w:val="24"/>
        </w:rPr>
        <w:t>Aceptar obras de artista premios adquisición salón  "Premio a las artes visuales 2010/2011</w:t>
      </w:r>
      <w:r>
        <w:rPr>
          <w:rFonts w:eastAsia="MS Mincho;ＭＳ 明朝" w:cs="Times New Roman" w:ascii="Times New Roman" w:hAnsi="Times New Roman"/>
          <w:sz w:val="24"/>
          <w:szCs w:val="24"/>
        </w:rPr>
        <w:t xml:space="preserve">". Autor: Intendente Municipal, Cr. Omar Goye. Colaboradores: jefe de Gabinete, Jorge González; Secretaria de Cultura, Tec. Paula Peris y Jefa de Departamento de Espectáculo y Exposiciones, Natalia Pacheco. </w:t>
      </w:r>
      <w:r>
        <w:rPr>
          <w:rFonts w:eastAsia="MS Mincho;ＭＳ 明朝" w:cs="Times New Roman" w:ascii="Times New Roman" w:hAnsi="Times New Roman"/>
          <w:sz w:val="24"/>
          <w:szCs w:val="24"/>
          <w:highlight w:val="green"/>
        </w:rPr>
        <w:t>O-12-2280).</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ind w:left="0" w:right="51" w:hanging="2"/>
        <w:jc w:val="both"/>
        <w:rPr/>
      </w:pPr>
      <w:r>
        <w:rPr>
          <w:rFonts w:eastAsia="MS Mincho;ＭＳ 明朝"/>
          <w:sz w:val="24"/>
          <w:szCs w:val="24"/>
          <w:u w:val="single"/>
        </w:rPr>
        <w:t>Proyecto de Ordenanza 015/12</w:t>
      </w:r>
      <w:r>
        <w:rPr>
          <w:rFonts w:eastAsia="MS Mincho;ＭＳ 明朝"/>
          <w:sz w:val="24"/>
          <w:szCs w:val="24"/>
        </w:rPr>
        <w:t>: "</w:t>
      </w:r>
      <w:r>
        <w:rPr>
          <w:sz w:val="24"/>
          <w:szCs w:val="24"/>
        </w:rPr>
        <w:t>Conformación del Consejo De Seguridad Bariloche y Plan Integral de Seguridad Ciudadana"</w:t>
      </w:r>
      <w:r>
        <w:rPr>
          <w:rFonts w:eastAsia="MS Mincho;ＭＳ 明朝"/>
          <w:sz w:val="24"/>
          <w:szCs w:val="24"/>
        </w:rPr>
        <w:t xml:space="preserve">. Autora: Concejal Elena María Welleschik (UCR). Colaborador: Sr. Virgilio Ramón Gentile. A Asesoría Letrada y Comisión de Gobierno y Legales. </w:t>
      </w:r>
      <w:r>
        <w:rPr>
          <w:rFonts w:eastAsia="MS Mincho;ＭＳ 明朝"/>
          <w:sz w:val="24"/>
          <w:highlight w:val="green"/>
        </w:rPr>
        <w:t>C- 12-742- Acta 992/12 del 01 de noviembre de 2012.</w:t>
      </w:r>
      <w:r>
        <w:rPr>
          <w:rFonts w:eastAsia="MS Mincho;ＭＳ 明朝"/>
          <w:sz w:val="24"/>
          <w:szCs w:val="24"/>
        </w:rPr>
        <w:t xml:space="preserve"> </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tabs>
          <w:tab w:val="clear" w:pos="720"/>
          <w:tab w:val="left" w:pos="180" w:leader="none"/>
        </w:tabs>
        <w:ind w:left="0" w:right="51" w:hanging="2"/>
        <w:jc w:val="both"/>
        <w:rPr/>
      </w:pPr>
      <w:r>
        <w:rPr>
          <w:rFonts w:eastAsia="MS Mincho;ＭＳ 明朝"/>
          <w:sz w:val="24"/>
          <w:szCs w:val="24"/>
          <w:u w:val="single"/>
        </w:rPr>
        <w:t>Proyecto de Comunicación 016/12</w:t>
      </w:r>
      <w:r>
        <w:rPr>
          <w:rFonts w:eastAsia="MS Mincho;ＭＳ 明朝"/>
          <w:sz w:val="24"/>
          <w:szCs w:val="24"/>
        </w:rPr>
        <w:t>: "S</w:t>
      </w:r>
      <w:r>
        <w:rPr>
          <w:sz w:val="24"/>
          <w:szCs w:val="24"/>
        </w:rPr>
        <w:t xml:space="preserve">olicitud abrogación art. 5 de la ley provincial Nro. 4738". </w:t>
      </w:r>
      <w:r>
        <w:rPr>
          <w:rFonts w:eastAsia="MS Mincho;ＭＳ 明朝"/>
          <w:sz w:val="24"/>
          <w:szCs w:val="24"/>
        </w:rPr>
        <w:t>Autores: Concejales Carmen Gim</w:t>
      </w:r>
      <w:r>
        <w:rPr>
          <w:rFonts w:eastAsia="MS Mincho;ＭＳ 明朝"/>
          <w:sz w:val="24"/>
          <w:szCs w:val="24"/>
          <w:lang w:val="es-AR"/>
        </w:rPr>
        <w:t>é</w:t>
      </w:r>
      <w:r>
        <w:rPr>
          <w:rFonts w:eastAsia="MS Mincho;ＭＳ 明朝"/>
          <w:sz w:val="24"/>
          <w:szCs w:val="24"/>
        </w:rPr>
        <w:t xml:space="preserve">nez y </w:t>
      </w:r>
      <w:r>
        <w:rPr>
          <w:rFonts w:eastAsia="MS Mincho;ＭＳ 明朝"/>
          <w:sz w:val="24"/>
          <w:szCs w:val="24"/>
          <w:lang w:val="es-AR"/>
        </w:rPr>
        <w:t>Leandro Lescano (AFSP)</w:t>
      </w:r>
      <w:r>
        <w:rPr>
          <w:rFonts w:eastAsia="MS Mincho;ＭＳ 明朝"/>
          <w:sz w:val="24"/>
          <w:szCs w:val="24"/>
        </w:rPr>
        <w:t xml:space="preserve">. Colaboradores: Rubén Caviglia y Analía Woloszczuk. A Asesoría Letrada y Comisión de Gobierno y Legales. </w:t>
      </w:r>
      <w:r>
        <w:rPr>
          <w:rFonts w:eastAsia="MS Mincho;ＭＳ 明朝"/>
          <w:sz w:val="24"/>
          <w:szCs w:val="24"/>
          <w:highlight w:val="red"/>
        </w:rPr>
        <w:t>RECHAZADO ACTA 981/12 15 marzo 2012</w:t>
      </w:r>
      <w:r>
        <w:rPr>
          <w:rFonts w:eastAsia="MS Mincho;ＭＳ 明朝" w:cs="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tabs>
          <w:tab w:val="clear" w:pos="720"/>
          <w:tab w:val="right" w:pos="9356" w:leader="hyphen"/>
        </w:tabs>
        <w:jc w:val="both"/>
        <w:rPr/>
      </w:pPr>
      <w:r>
        <w:rPr>
          <w:rFonts w:eastAsia="MS Mincho;ＭＳ 明朝"/>
          <w:sz w:val="24"/>
          <w:szCs w:val="24"/>
          <w:u w:val="single"/>
        </w:rPr>
        <w:t>Proyecto de Ordenanza 017/12</w:t>
      </w:r>
      <w:r>
        <w:rPr>
          <w:rFonts w:eastAsia="MS Mincho;ＭＳ 明朝"/>
          <w:sz w:val="24"/>
          <w:szCs w:val="24"/>
        </w:rPr>
        <w:t>: "</w:t>
      </w:r>
      <w:r>
        <w:rPr>
          <w:color w:val="000000"/>
          <w:sz w:val="24"/>
          <w:szCs w:val="24"/>
        </w:rPr>
        <w:t>Establecer sistema de estacionamiento medido en el microcentro</w:t>
      </w:r>
      <w:r>
        <w:rPr>
          <w:rFonts w:eastAsia="MS Mincho;ＭＳ 明朝"/>
          <w:sz w:val="24"/>
          <w:szCs w:val="24"/>
        </w:rPr>
        <w:t xml:space="preserve"> ". Autores: Concejales Alejandro Ramos Mejía, Ramón Chiocconi y María Eugenia Martini (PJ); Carmen Giménez y Leandro Lescano (AFSP);  Mauro Gonzalez (PVPC) y Elena María Welleschik (UCR) . A Asesoría Letrada y a las Comisiones de Servicios, Tránsito y Transporte y Comisión de Gobierno y Legales. </w:t>
      </w:r>
      <w:r>
        <w:rPr>
          <w:rFonts w:eastAsia="MS Mincho;ＭＳ 明朝"/>
          <w:sz w:val="24"/>
          <w:szCs w:val="24"/>
          <w:highlight w:val="green"/>
        </w:rPr>
        <w:t>(O-12-2284).</w:t>
      </w:r>
      <w:r>
        <w:rPr>
          <w:sz w:val="24"/>
          <w:szCs w:val="24"/>
          <w:highlight w:val="green"/>
        </w:rPr>
        <w:t xml:space="preserve"> Acta 982/12. 29 marzo de 2012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018/12</w:t>
      </w:r>
      <w:r>
        <w:rPr>
          <w:rFonts w:eastAsia="MS Mincho;ＭＳ 明朝" w:cs="Times New Roman" w:ascii="Times New Roman" w:hAnsi="Times New Roman"/>
          <w:sz w:val="24"/>
          <w:szCs w:val="24"/>
        </w:rPr>
        <w:t xml:space="preserve">: "Control de fauna canina en la vía pública". Autora: Concejal Elena María Welleschik (UCR). Colaborador: Sr. Virgilio Ramón Genitle. A Asesoría Letrada y a las Comisiones de Servicios, Tránsito y Transporte y Comisión de Gobierno y Legales. </w:t>
      </w:r>
      <w:r>
        <w:rPr>
          <w:rFonts w:eastAsia="MS Mincho;ＭＳ 明朝" w:cs="Times New Roman" w:ascii="Times New Roman" w:hAnsi="Times New Roman"/>
          <w:sz w:val="24"/>
        </w:rPr>
        <w:t>.</w:t>
      </w:r>
      <w:r>
        <w:rPr>
          <w:rFonts w:eastAsia="MS Mincho;ＭＳ 明朝" w:cs="Times New Roman" w:ascii="Times New Roman" w:hAnsi="Times New Roman"/>
          <w:sz w:val="24"/>
          <w:highlight w:val="green"/>
        </w:rPr>
        <w:t xml:space="preserve"> C-12-733 - Acta 985/12 del 31 de mayo de 2012.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019/12</w:t>
      </w:r>
      <w:r>
        <w:rPr>
          <w:rFonts w:eastAsia="MS Mincho;ＭＳ 明朝" w:cs="Times New Roman" w:ascii="Times New Roman" w:hAnsi="Times New Roman"/>
          <w:sz w:val="24"/>
          <w:szCs w:val="24"/>
        </w:rPr>
        <w:t>: "</w:t>
      </w:r>
      <w:r>
        <w:rPr>
          <w:rFonts w:cs="Times New Roman" w:ascii="Times New Roman" w:hAnsi="Times New Roman"/>
          <w:bCs/>
          <w:sz w:val="24"/>
          <w:szCs w:val="24"/>
        </w:rPr>
        <w:t>Establecer año de homenaje al creador de la bandera Don Manuel Belgrano"</w:t>
      </w:r>
      <w:r>
        <w:rPr>
          <w:rFonts w:eastAsia="MS Mincho;ＭＳ 明朝" w:cs="Times New Roman" w:ascii="Times New Roman" w:hAnsi="Times New Roman"/>
          <w:sz w:val="24"/>
          <w:szCs w:val="24"/>
        </w:rPr>
        <w:t>. Autora: Concejales Carmen Giménez (AFSP). Colaboradores: Analía Woloszczuk y Limay Brouckaert . A Asesoría Letrada y Comisión de Gobierno y Legales.</w:t>
      </w:r>
      <w:r>
        <w:rPr>
          <w:rFonts w:eastAsia="MS Mincho;ＭＳ 明朝" w:cs="Times New Roman" w:ascii="Times New Roman" w:hAnsi="Times New Roman"/>
          <w:sz w:val="24"/>
          <w:szCs w:val="24"/>
          <w:highlight w:val="green"/>
        </w:rPr>
        <w:t xml:space="preserve"> O-12-2281).</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Comunicación 020/12</w:t>
      </w:r>
      <w:r>
        <w:rPr>
          <w:rFonts w:eastAsia="MS Mincho;ＭＳ 明朝" w:cs="Times New Roman" w:ascii="Times New Roman" w:hAnsi="Times New Roman"/>
          <w:sz w:val="24"/>
          <w:szCs w:val="24"/>
        </w:rPr>
        <w:t xml:space="preserve">: "Solicitud de implementación de acciones en homenaje a Don Manuel Belgrano". Autora: Concejal Carmen Giménez (AFSP). Colaboradores: Analía Woloszczuk y Limay Brouckaert. A Asesoría Letrada y Comisión de Gobierno y Legales. </w:t>
      </w:r>
      <w:r>
        <w:rPr>
          <w:rFonts w:eastAsia="MS Mincho;ＭＳ 明朝" w:cs="Times New Roman" w:ascii="Times New Roman" w:hAnsi="Times New Roman"/>
          <w:sz w:val="24"/>
          <w:szCs w:val="24"/>
          <w:u w:val="single"/>
        </w:rPr>
        <w:t>Proyecto de Comunicación  021/12</w:t>
      </w:r>
      <w:r>
        <w:rPr>
          <w:rFonts w:eastAsia="MS Mincho;ＭＳ 明朝" w:cs="Times New Roman" w:ascii="Times New Roman" w:hAnsi="Times New Roman"/>
          <w:sz w:val="24"/>
          <w:szCs w:val="24"/>
        </w:rPr>
        <w:t xml:space="preserve">: "Informar al Ministerio de Educación Provincial la declaración de homenaje a Don Manuel Belgrano". Autora: Concejal Carmen Giménez (AFSP). Colaboradores: Analía Woloszczuk y Limay Brouckaert. A Asesoría Letrada y Comisión de Gobierno y Legales. </w:t>
      </w:r>
      <w:r>
        <w:rPr>
          <w:rFonts w:eastAsia="MS Mincho;ＭＳ 明朝" w:cs="Times New Roman" w:ascii="Times New Roman" w:hAnsi="Times New Roman"/>
          <w:sz w:val="24"/>
          <w:szCs w:val="24"/>
          <w:highlight w:val="green"/>
        </w:rPr>
        <w:t>C-12-725).</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Comunicación 022/12</w:t>
      </w:r>
      <w:r>
        <w:rPr>
          <w:rFonts w:eastAsia="MS Mincho;ＭＳ 明朝" w:cs="Times New Roman" w:ascii="Times New Roman" w:hAnsi="Times New Roman"/>
          <w:sz w:val="24"/>
          <w:szCs w:val="24"/>
        </w:rPr>
        <w:t>: "Comunicar Poder Ejecutivo Nacional necesidad de prórroga y emisión de normas para la aplicación Ley 26697". Autora: Concejales Irma Haneck  (SUR), Elena María Welleschik, Alejandro Ramos Mejía (PJ), Leandro Lescano (AFSP), Carmen Giménez (PS). Colaboradora: Dra. Melina Rios Faverio. Se solicitará su retiro por emitirse la Resolución 029-PCM-2012</w:t>
      </w:r>
      <w:r>
        <w:rPr>
          <w:rFonts w:eastAsia="MS Mincho;ＭＳ 明朝" w:cs="Times New Roman" w:ascii="Times New Roman" w:hAnsi="Times New Roman"/>
          <w:sz w:val="24"/>
          <w:szCs w:val="24"/>
          <w:highlight w:val="yellow"/>
        </w:rPr>
        <w:t>. RETIRADO ACTA 980/12 1 marzo</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023/12</w:t>
      </w:r>
      <w:r>
        <w:rPr>
          <w:rFonts w:eastAsia="MS Mincho;ＭＳ 明朝" w:cs="Times New Roman" w:ascii="Times New Roman" w:hAnsi="Times New Roman"/>
          <w:sz w:val="24"/>
          <w:szCs w:val="24"/>
        </w:rPr>
        <w:t xml:space="preserve">: "Creación de la escribanía general municipal". Autores: Concejales Mauro Gonzalez (PVPC) y Alejandro Ramos Mejía (PJ). Asesoría Letrada y a Comisión de Gobierno y Legales. </w:t>
      </w:r>
      <w:r>
        <w:rPr>
          <w:rFonts w:eastAsia="MS Mincho;ＭＳ 明朝" w:cs="Times New Roman" w:ascii="Times New Roman" w:hAnsi="Times New Roman"/>
          <w:sz w:val="24"/>
          <w:szCs w:val="24"/>
          <w:highlight w:val="yellow"/>
        </w:rPr>
        <w:t>RETIRADO ACTA 1010/13 DEL 15/11/13.</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tabs>
          <w:tab w:val="clear" w:pos="720"/>
          <w:tab w:val="right" w:pos="9356" w:leader="hyphen"/>
        </w:tabs>
        <w:jc w:val="both"/>
        <w:rPr/>
      </w:pPr>
      <w:r>
        <w:rPr>
          <w:rFonts w:eastAsia="MS Mincho;ＭＳ 明朝"/>
          <w:sz w:val="24"/>
          <w:szCs w:val="24"/>
          <w:u w:val="single"/>
        </w:rPr>
        <w:t>Proyecto de Ordenanza 024/12</w:t>
      </w:r>
      <w:r>
        <w:rPr>
          <w:rFonts w:eastAsia="MS Mincho;ＭＳ 明朝"/>
          <w:sz w:val="24"/>
          <w:szCs w:val="24"/>
        </w:rPr>
        <w:t xml:space="preserve">: "Abroga Ordenanza 2028-CM-10". Autores: Concejales Carmen Giménez y Leandro Lescano (AFSP); Alejandro Ramos Mejía (PJ); Mauro Gonzalez (PVPC) y Prof. Elena María Welleschik (UCR). Colaboradores: Julia Fernández, Analía Woloszczuk, Limay Brouckaert y Vecinos por la Carta (Fundación GEB).  A Asesoría Letrada y a Comisión de Gobierno y Legales.  </w:t>
      </w:r>
      <w:r>
        <w:rPr>
          <w:rFonts w:eastAsia="MS Mincho;ＭＳ 明朝"/>
          <w:sz w:val="24"/>
          <w:szCs w:val="24"/>
          <w:highlight w:val="green"/>
        </w:rPr>
        <w:t>(O-12-2285).</w:t>
      </w:r>
      <w:r>
        <w:rPr>
          <w:sz w:val="24"/>
          <w:szCs w:val="24"/>
          <w:highlight w:val="green"/>
        </w:rPr>
        <w:t xml:space="preserve"> Acta 982/12. 29 marzo de 2012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025/12</w:t>
      </w:r>
      <w:r>
        <w:rPr>
          <w:rFonts w:eastAsia="MS Mincho;ＭＳ 明朝" w:cs="Times New Roman" w:ascii="Times New Roman" w:hAnsi="Times New Roman"/>
          <w:sz w:val="24"/>
          <w:szCs w:val="24"/>
        </w:rPr>
        <w:t xml:space="preserve">: "Control de residuos verdes, voluminosos e inertes". Autora: Elena María Welleschik (UCR). Colaborador: Sr. Virgilio Ramón Gentile. A Asesoría Letrada y a Comisión de Servicios, Tránsito y Transporte y de Gobierno y Legales. </w:t>
      </w:r>
      <w:r>
        <w:rPr>
          <w:rFonts w:eastAsia="MS Mincho;ＭＳ 明朝" w:cs="Times New Roman" w:ascii="Times New Roman" w:hAnsi="Times New Roman"/>
          <w:sz w:val="24"/>
          <w:highlight w:val="green"/>
        </w:rPr>
        <w:t>O-12-2319 - Acta 987/12 del 5 de julio de 2012.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026/12</w:t>
      </w:r>
      <w:r>
        <w:rPr>
          <w:rFonts w:eastAsia="MS Mincho;ＭＳ 明朝" w:cs="Times New Roman" w:ascii="Times New Roman" w:hAnsi="Times New Roman"/>
          <w:sz w:val="24"/>
          <w:szCs w:val="24"/>
        </w:rPr>
        <w:t xml:space="preserve">: "Declarar de interés municipal y deportivo la "Carrera de Miguel"". Autores: Concejales Diego Benitez, Alfredo Martín y Carlos Valeri (FG). Colaboradores: Estudiantes graduados y docentes del CRUB (Centro Regional Universitario Bariloche) y Asociación HIJOS (Hijos e Hijas por la Identidad y la Justicia contra el Olvido y el Silencio) Bariloche. Gobierno y Legales. </w:t>
      </w:r>
      <w:r>
        <w:rPr>
          <w:rFonts w:eastAsia="MS Mincho;ＭＳ 明朝" w:cs="Times New Roman" w:ascii="Times New Roman" w:hAnsi="Times New Roman"/>
          <w:sz w:val="24"/>
          <w:szCs w:val="24"/>
          <w:highlight w:val="green"/>
        </w:rPr>
        <w:t>D-12-1587).</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Comunicación 027/12</w:t>
      </w:r>
      <w:r>
        <w:rPr>
          <w:rFonts w:eastAsia="MS Mincho;ＭＳ 明朝" w:cs="Times New Roman" w:ascii="Times New Roman" w:hAnsi="Times New Roman"/>
          <w:sz w:val="24"/>
          <w:szCs w:val="24"/>
        </w:rPr>
        <w:t xml:space="preserve">: "Comunicar al Gobernador y Ministro de Salud de la Provincia de Río Negro tomen medidas necesarias para instalación equipo acelerador lineal en Bariloche". Autores: Concejales María Eugenia Martini y Ramón Chiocconi (PJ). Gobierno y Legales </w:t>
      </w:r>
      <w:r>
        <w:rPr>
          <w:rFonts w:eastAsia="MS Mincho;ＭＳ 明朝" w:cs="Times New Roman" w:ascii="Times New Roman" w:hAnsi="Times New Roman"/>
          <w:sz w:val="24"/>
          <w:szCs w:val="24"/>
          <w:highlight w:val="green"/>
        </w:rPr>
        <w:t>C-12-726).</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tabs>
          <w:tab w:val="clear" w:pos="720"/>
          <w:tab w:val="right" w:pos="9356" w:leader="hyphen"/>
        </w:tabs>
        <w:jc w:val="both"/>
        <w:rPr/>
      </w:pPr>
      <w:r>
        <w:rPr>
          <w:rFonts w:eastAsia="MS Mincho;ＭＳ 明朝"/>
          <w:sz w:val="24"/>
          <w:szCs w:val="24"/>
          <w:u w:val="single"/>
        </w:rPr>
        <w:t>Proyecto de Ordenanza 028/12</w:t>
      </w:r>
      <w:r>
        <w:rPr>
          <w:rFonts w:eastAsia="MS Mincho;ＭＳ 明朝"/>
          <w:sz w:val="24"/>
          <w:szCs w:val="24"/>
        </w:rPr>
        <w:t>: "Declarar de interés turístico y deportivo el nombramiento de San Carlos de Bariloche como capital nacional del turismo aventura".  Autor: Intendente Municipal, Cr. Omar Goye. Colaboradores: jefe de Gabinete, Jorge González y Secretario de Turismo Vicente José Bua.  A Asesoría Letrada y a las comisiones de Turismo y de Gobierno y Legales.</w:t>
      </w:r>
      <w:r>
        <w:rPr>
          <w:rFonts w:eastAsia="MS Mincho;ＭＳ 明朝"/>
          <w:sz w:val="24"/>
          <w:szCs w:val="24"/>
          <w:highlight w:val="green"/>
        </w:rPr>
        <w:t xml:space="preserve"> (C-12-729).</w:t>
      </w:r>
      <w:r>
        <w:rPr>
          <w:sz w:val="24"/>
          <w:szCs w:val="24"/>
          <w:highlight w:val="green"/>
        </w:rPr>
        <w:t xml:space="preserve"> Acta 982/12. 29 marzo de 2012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029/12</w:t>
      </w:r>
      <w:r>
        <w:rPr>
          <w:rFonts w:eastAsia="MS Mincho;ＭＳ 明朝" w:cs="Times New Roman" w:ascii="Times New Roman" w:hAnsi="Times New Roman"/>
          <w:sz w:val="24"/>
          <w:szCs w:val="24"/>
        </w:rPr>
        <w:t>: "Establecer sistema integral de estacionamiento rotativo en el microcentro". Autores: Concejales Diego Benítez, Alfredo Martín y Carlos Valeri (FG). A Asesoría Letrada y a Comisiones de Servicios, Tránsito y Transporte, y de Gobierno y Legales.</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030/12</w:t>
      </w:r>
      <w:r>
        <w:rPr>
          <w:rFonts w:eastAsia="MS Mincho;ＭＳ 明朝" w:cs="Times New Roman" w:ascii="Times New Roman" w:hAnsi="Times New Roman"/>
          <w:sz w:val="24"/>
          <w:szCs w:val="24"/>
        </w:rPr>
        <w:t>: "Declarar Interés Municipal y Turístico Cumbre Latinoamericana de Turismo de reuniones". Autores: Comisión de Turismo: Concejales Diego Benítez (FG), Alejandro Ramos Mejía y Ramón Chiocconi (PJ); Carmen Giménez (AFSP); Mauro Gonzalez (PVPC); Elena María Welleschik (UCR) e Irma Haneck (SUR).  Se solicitará su retiro por haberse emitido la Resolución 043-PCM-2012</w:t>
      </w:r>
      <w:r>
        <w:rPr>
          <w:rFonts w:eastAsia="MS Mincho;ＭＳ 明朝" w:cs="Times New Roman" w:ascii="Times New Roman" w:hAnsi="Times New Roman"/>
          <w:sz w:val="24"/>
          <w:szCs w:val="24"/>
          <w:highlight w:val="yellow"/>
        </w:rPr>
        <w:t>. RETIRADO ACTA 980/12 1 MARZO</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031/12</w:t>
      </w:r>
      <w:r>
        <w:rPr>
          <w:rFonts w:eastAsia="MS Mincho;ＭＳ 明朝" w:cs="Times New Roman" w:ascii="Times New Roman" w:hAnsi="Times New Roman"/>
          <w:sz w:val="24"/>
          <w:szCs w:val="24"/>
        </w:rPr>
        <w:t xml:space="preserve">: "Eliminación de barreras físicas, urbanas y arquitectónicas". Autora: Concejal Elena María Welleschik. Colaboradores: Arq. Fabiela Orlandi, Sr. Virgilio Ramón Gentile y Sra. Fabiola Salerno. A Asesoría Letrada y a Comisiones de Servicios, Tránsito y Transporte, de Obras y Planeamiento, de Economía, de Acción Social y de Gobierno y Legales. </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green"/>
        </w:rPr>
        <w:t>O- 12-2335- Acta 990/12 del 11 de octubre de 2012.</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Comunicación 032/12</w:t>
      </w:r>
      <w:r>
        <w:rPr>
          <w:rFonts w:eastAsia="MS Mincho;ＭＳ 明朝" w:cs="Times New Roman" w:ascii="Times New Roman" w:hAnsi="Times New Roman"/>
          <w:sz w:val="24"/>
          <w:szCs w:val="24"/>
        </w:rPr>
        <w:t xml:space="preserve"> "Comunicación para la urgente reactivación del tren patagónico". Autores: Concejales Alejandro Ramos Mejía, Ramón Chiocconi y María Eugenia Martini (PJ); Arq. Carlos Valeri (FG); Carmen Giménez y Leandro Lescano (AFSP);  Mauro Gonzalez (PVPC) y Elena María Welleschik (UCR) . A Comisión de Gobierno y Legales. </w:t>
      </w:r>
      <w:r>
        <w:rPr>
          <w:rFonts w:eastAsia="MS Mincho;ＭＳ 明朝" w:cs="Times New Roman" w:ascii="Times New Roman" w:hAnsi="Times New Roman"/>
          <w:sz w:val="24"/>
          <w:szCs w:val="24"/>
          <w:highlight w:val="green"/>
        </w:rPr>
        <w:t>(C-12-727).</w:t>
      </w:r>
      <w:r>
        <w:rPr>
          <w:rFonts w:cs="Times New Roman" w:ascii="Times New Roman" w:hAnsi="Times New Roman"/>
          <w:sz w:val="24"/>
          <w:szCs w:val="24"/>
          <w:highlight w:val="green"/>
        </w:rPr>
        <w:t xml:space="preserve"> Acta 981/12 15 MARZO de 2012</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033/12:</w:t>
      </w:r>
      <w:r>
        <w:rPr>
          <w:rFonts w:eastAsia="MS Mincho;ＭＳ 明朝" w:cs="Times New Roman" w:ascii="Times New Roman" w:hAnsi="Times New Roman"/>
          <w:sz w:val="24"/>
          <w:szCs w:val="24"/>
        </w:rPr>
        <w:t xml:space="preserve"> "Declarar de interés municipal y cultural el disco compacto y el espectáculo "Cantos de Vida en el Sur"". Autores: Concejales María Eugenia Martini, Alejandro Ramos Mejía y Ramón Chiocconi (PJ). Colaboradora: Secretaria Legislativa, Roxana Barbieri. Se solicitará su retiro por haberse emitido la Resolución  064-PCM-12. </w:t>
      </w:r>
      <w:r>
        <w:rPr>
          <w:rFonts w:eastAsia="MS Mincho;ＭＳ 明朝" w:cs="Times New Roman" w:ascii="Times New Roman" w:hAnsi="Times New Roman"/>
          <w:sz w:val="24"/>
          <w:szCs w:val="24"/>
          <w:highlight w:val="yellow"/>
        </w:rPr>
        <w:t>RETIRADO ACTA 980/12 1 MARZO</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034/12</w:t>
      </w:r>
      <w:r>
        <w:rPr>
          <w:rFonts w:eastAsia="MS Mincho;ＭＳ 明朝" w:cs="Times New Roman" w:ascii="Times New Roman" w:hAnsi="Times New Roman"/>
          <w:sz w:val="24"/>
          <w:szCs w:val="24"/>
        </w:rPr>
        <w:t xml:space="preserve">: "Creación reserva natural urbana "Isla desembocadura arroyo casa de piedra"". Autores: Concejales Carlos Valeri, Alfredo Martín y Diego Benitez (FG). Iniciativa: Proyecto 957/11 gestión Concejo Municipal 2007-2011 y Arq. Carlos Muzio, Coordinador de Áreas Protegidas. A Asesoría Letrada y a las Comisiones de Obras y Planeamiento y de Gobierno y Legales.  </w:t>
      </w:r>
      <w:r>
        <w:rPr>
          <w:rFonts w:eastAsia="MS Mincho;ＭＳ 明朝" w:cs="Times New Roman" w:ascii="Times New Roman" w:hAnsi="Times New Roman"/>
          <w:sz w:val="24"/>
          <w:highlight w:val="green"/>
        </w:rPr>
        <w:t>O-12-2320 - Acta 987/12 del 5 de julio de 2012.</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035/12</w:t>
      </w:r>
      <w:r>
        <w:rPr>
          <w:rFonts w:eastAsia="MS Mincho;ＭＳ 明朝" w:cs="Times New Roman" w:ascii="Times New Roman" w:hAnsi="Times New Roman"/>
          <w:sz w:val="24"/>
          <w:szCs w:val="24"/>
        </w:rPr>
        <w:t xml:space="preserve">: "Prohibición entrega de bolsas plásticas". Autores: Concejales Leandro Lescano (AFSP) y Alejandro Ramos Mejía (PJ). A Asesoría Letrada y a las Comisiones de Servicios, Tránsito y Transporte y de Gobierno y Legales. </w:t>
      </w:r>
      <w:r>
        <w:rPr>
          <w:rFonts w:eastAsia="MS Mincho;ＭＳ 明朝" w:cs="Times New Roman" w:ascii="Times New Roman" w:hAnsi="Times New Roman"/>
          <w:sz w:val="24"/>
          <w:highlight w:val="green"/>
        </w:rPr>
        <w:t>O-12-2312 - Acta 986/12 del 21 de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036/12</w:t>
      </w:r>
      <w:r>
        <w:rPr>
          <w:rFonts w:eastAsia="MS Mincho;ＭＳ 明朝" w:cs="Times New Roman" w:ascii="Times New Roman" w:hAnsi="Times New Roman"/>
          <w:sz w:val="24"/>
        </w:rPr>
        <w:t xml:space="preserve">: "Mecanismo de información de las resoluciones de Intendencia". Autores: Concejales Leandro Lescano (AFSP) y Mauro Gonzalez (PVpC). Colaboradores: Vecinos por la Carta (Fundación GEB). A Asesoría Letrada y a la comisión de Gobierno y Legales. </w:t>
      </w:r>
      <w:r>
        <w:rPr>
          <w:rFonts w:eastAsia="MS Mincho;ＭＳ 明朝" w:cs="Times New Roman" w:ascii="Times New Roman" w:hAnsi="Times New Roman"/>
          <w:sz w:val="24"/>
          <w:highlight w:val="green"/>
        </w:rPr>
        <w:t>(O-12-2293) Acta 984/12 del 26 de abril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jc w:val="both"/>
        <w:rPr/>
      </w:pPr>
      <w:r>
        <w:rPr>
          <w:rFonts w:eastAsia="MS Mincho;ＭＳ 明朝"/>
          <w:sz w:val="24"/>
          <w:u w:val="single"/>
        </w:rPr>
        <w:t>Proyecto de Ordenanza 037/12</w:t>
      </w:r>
      <w:r>
        <w:rPr>
          <w:rFonts w:eastAsia="MS Mincho;ＭＳ 明朝"/>
          <w:sz w:val="24"/>
        </w:rPr>
        <w:t>: "Modificación Ordenanza 211-I-79 (Código de Edificación), Art. 0.0. Introducción y Art. 1 Reglamento Administrativo". Autores: Concejales Lic. María Eugenia Martini, Dr. Alejandro Ramos Mejía y Ramón Chiocconi (PJ). Colaboradores: Colegio de Arquitectos, Consejo de Ingeniería y Agrimensura, Secretaría de Desarrollo Estratégico, Subsecretaría de Gestión Urbana, Unidad Coordinadora del Consejo de Planificación Municipal, Dirección de Obras Particulares y Dirección de Catastro.  A Asesoría Letrada y a las comisiones de Obras y Planeamiento y de Gobierno y Legales. ).</w:t>
      </w:r>
      <w:r>
        <w:rPr>
          <w:rFonts w:eastAsia="MS Mincho;ＭＳ 明朝"/>
          <w:sz w:val="24"/>
          <w:highlight w:val="green"/>
        </w:rPr>
        <w:t xml:space="preserve"> O- 13-2380- Acta 998/13 del 7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038/12</w:t>
      </w:r>
      <w:r>
        <w:rPr>
          <w:rFonts w:eastAsia="MS Mincho;ＭＳ 明朝" w:cs="Times New Roman" w:ascii="Times New Roman" w:hAnsi="Times New Roman"/>
          <w:sz w:val="24"/>
        </w:rPr>
        <w:t xml:space="preserve">: "Suspende por emergencia económica pago canon ferias artesanales y pago derechos municipales venta ambulante". Autores: Concejales Ramón Chiocconi, María Eugenia Martini y Alejandro Ramos Mejía (PJ). A Asesoría Letrada y a las comisiones de Economía y de Gobierno y Legales. </w:t>
      </w:r>
      <w:r>
        <w:rPr>
          <w:rFonts w:eastAsia="MS Mincho;ＭＳ 明朝" w:cs="Times New Roman" w:ascii="Times New Roman" w:hAnsi="Times New Roman"/>
          <w:sz w:val="24"/>
          <w:highlight w:val="green"/>
        </w:rPr>
        <w:t>(O-12-2294) Acta 984/12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039/12</w:t>
      </w:r>
      <w:r>
        <w:rPr>
          <w:rFonts w:eastAsia="MS Mincho;ＭＳ 明朝" w:cs="Times New Roman" w:ascii="Times New Roman" w:hAnsi="Times New Roman"/>
          <w:sz w:val="24"/>
        </w:rPr>
        <w:t xml:space="preserve">: "Se declara Bariloche libre de actividad minera e hidrocarburífera". Autores: Concejales María Eugenia Martini, Alejandro Ramos Mejía, Ramón Chicconi (PJ); Prof. Alfredo Martín, Dr. Diego Benítez, Arq. Carlos Valeri (FG) y Mauro Gonzalez (PVpC). Sobre tablas. </w:t>
      </w:r>
      <w:r>
        <w:rPr>
          <w:rFonts w:eastAsia="MS Mincho;ＭＳ 明朝" w:cs="Times New Roman" w:ascii="Times New Roman" w:hAnsi="Times New Roman"/>
          <w:sz w:val="24"/>
          <w:szCs w:val="24"/>
          <w:highlight w:val="green"/>
        </w:rPr>
        <w:t>O-12-2278).</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040/12</w:t>
      </w:r>
      <w:r>
        <w:rPr>
          <w:rFonts w:eastAsia="MS Mincho;ＭＳ 明朝" w:cs="Times New Roman" w:ascii="Times New Roman" w:hAnsi="Times New Roman"/>
          <w:sz w:val="24"/>
        </w:rPr>
        <w:t xml:space="preserve">: "Declarar de interés municipal y cultural I Encuentro de Folklore de Adultos". Autores: Concejales Prof. Alfredo Martín, Dr. Diego Benítez y Arq. Carlos Valeri (FG). Sobre tablas. </w:t>
      </w:r>
      <w:r>
        <w:rPr>
          <w:rFonts w:eastAsia="MS Mincho;ＭＳ 明朝" w:cs="Times New Roman" w:ascii="Times New Roman" w:hAnsi="Times New Roman"/>
          <w:sz w:val="24"/>
          <w:highlight w:val="green"/>
        </w:rPr>
        <w:t>(</w:t>
      </w:r>
      <w:r>
        <w:rPr>
          <w:rFonts w:eastAsia="MS Mincho;ＭＳ 明朝" w:cs="Times New Roman" w:ascii="Times New Roman" w:hAnsi="Times New Roman"/>
          <w:sz w:val="24"/>
          <w:szCs w:val="24"/>
          <w:highlight w:val="green"/>
        </w:rPr>
        <w:t>D-12-1582).</w:t>
      </w:r>
      <w:r>
        <w:rPr>
          <w:rFonts w:cs="Times New Roman" w:ascii="Times New Roman" w:hAnsi="Times New Roman"/>
          <w:sz w:val="24"/>
          <w:szCs w:val="24"/>
          <w:highlight w:val="green"/>
        </w:rPr>
        <w:t xml:space="preserve"> Acta 981/12. 15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041/12</w:t>
      </w:r>
      <w:r>
        <w:rPr>
          <w:rFonts w:eastAsia="MS Mincho;ＭＳ 明朝" w:cs="Times New Roman" w:ascii="Times New Roman" w:hAnsi="Times New Roman"/>
          <w:sz w:val="24"/>
        </w:rPr>
        <w:t>: "Rechazo a derogación Ley 3981 y proyectos mineros con cianuro y mercurio". Autora: Concejal Prof. Elena M. Welleschik (UCR). Sobre tablas</w:t>
      </w:r>
      <w:r>
        <w:rPr>
          <w:rFonts w:eastAsia="MS Mincho;ＭＳ 明朝" w:cs="Times New Roman" w:ascii="Times New Roman" w:hAnsi="Times New Roman"/>
          <w:sz w:val="24"/>
          <w:highlight w:val="red"/>
        </w:rPr>
        <w:t>. RECHAZADO ACTA 982/12 15 MARZO</w:t>
      </w:r>
      <w:r>
        <w:rPr>
          <w:rFonts w:eastAsia="MS Mincho;ＭＳ 明朝" w:cs="Times New Roman" w:ascii="Times New Roman" w:hAnsi="Times New Roman"/>
          <w:sz w:val="24"/>
        </w:rPr>
        <w:t xml:space="preserve"> </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042/12</w:t>
      </w:r>
      <w:r>
        <w:rPr>
          <w:rFonts w:eastAsia="MS Mincho;ＭＳ 明朝" w:cs="Times New Roman" w:ascii="Times New Roman" w:hAnsi="Times New Roman"/>
          <w:sz w:val="24"/>
        </w:rPr>
        <w:t xml:space="preserve">: "Declarar de interés charla-taller Programa ADAJUS". Autor: Concejal Leandro Lescano (AFSP). Sobre tablas. </w:t>
      </w:r>
      <w:r>
        <w:rPr>
          <w:rFonts w:eastAsia="MS Mincho;ＭＳ 明朝" w:cs="Times New Roman" w:ascii="Times New Roman" w:hAnsi="Times New Roman"/>
          <w:sz w:val="24"/>
          <w:highlight w:val="green"/>
        </w:rPr>
        <w:t>(</w:t>
      </w:r>
      <w:r>
        <w:rPr>
          <w:rFonts w:eastAsia="MS Mincho;ＭＳ 明朝" w:cs="Times New Roman" w:ascii="Times New Roman" w:hAnsi="Times New Roman"/>
          <w:sz w:val="24"/>
          <w:szCs w:val="24"/>
          <w:highlight w:val="green"/>
        </w:rPr>
        <w:t>D-12-1583).</w:t>
      </w:r>
      <w:r>
        <w:rPr>
          <w:rFonts w:cs="Times New Roman" w:ascii="Times New Roman" w:hAnsi="Times New Roman"/>
          <w:sz w:val="24"/>
          <w:szCs w:val="24"/>
          <w:highlight w:val="green"/>
        </w:rPr>
        <w:t xml:space="preserve"> Acta 981/12. 15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043/12</w:t>
      </w:r>
      <w:r>
        <w:rPr>
          <w:rFonts w:eastAsia="MS Mincho;ＭＳ 明朝" w:cs="Times New Roman" w:ascii="Times New Roman" w:hAnsi="Times New Roman"/>
          <w:sz w:val="24"/>
        </w:rPr>
        <w:t xml:space="preserve">: "Modificación del artículo 1º Ordenanza 1452-CM-04. Montos de contratación Ordenanza 257-C-89". Autores: Tribunal de Contralor: Dra. Daniela Núñez; Damián Fuentes e Ing. Carlos Freire. Colaboradores: Cdora. Andrea Leiva, Sr. Miguel Silva, Cdor. Ariel Gomis, Cdor. Martín Olvar y Cdor. Manuel García. A Asesoría Letrada y a las comisiones de Economía y de Gobierno y Legales. </w:t>
      </w:r>
      <w:r>
        <w:rPr>
          <w:rFonts w:eastAsia="MS Mincho;ＭＳ 明朝" w:cs="Times New Roman" w:ascii="Times New Roman" w:hAnsi="Times New Roman"/>
          <w:sz w:val="24"/>
          <w:highlight w:val="green"/>
        </w:rPr>
        <w:t>O-12-2313 - Acta 986/12 del 21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044/12</w:t>
      </w:r>
      <w:r>
        <w:rPr>
          <w:rFonts w:eastAsia="MS Mincho;ＭＳ 明朝" w:cs="Times New Roman" w:ascii="Times New Roman" w:hAnsi="Times New Roman"/>
          <w:sz w:val="24"/>
        </w:rPr>
        <w:t>: "Declarar de interés municipal y cultural muestra "Tehuelches Meriodinales". Autora: Concejal Lic. María Eugenia Martini (PJ). Colaboradores: Secretaría de Comunicación Institucional. Sobre tablas.</w:t>
      </w:r>
      <w:r>
        <w:rPr>
          <w:rFonts w:eastAsia="MS Mincho;ＭＳ 明朝" w:cs="Times New Roman" w:ascii="Times New Roman" w:hAnsi="Times New Roman"/>
          <w:sz w:val="24"/>
          <w:highlight w:val="green"/>
        </w:rPr>
        <w:t xml:space="preserve"> (</w:t>
      </w:r>
      <w:r>
        <w:rPr>
          <w:rFonts w:eastAsia="MS Mincho;ＭＳ 明朝" w:cs="Times New Roman" w:ascii="Times New Roman" w:hAnsi="Times New Roman"/>
          <w:sz w:val="24"/>
          <w:szCs w:val="24"/>
          <w:highlight w:val="green"/>
        </w:rPr>
        <w:t>D-12-1584).</w:t>
      </w:r>
      <w:r>
        <w:rPr>
          <w:rFonts w:cs="Times New Roman" w:ascii="Times New Roman" w:hAnsi="Times New Roman"/>
          <w:sz w:val="24"/>
          <w:szCs w:val="24"/>
          <w:highlight w:val="green"/>
        </w:rPr>
        <w:t xml:space="preserve"> Acta 981/12. 15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045/12</w:t>
      </w:r>
      <w:r>
        <w:rPr>
          <w:rFonts w:eastAsia="MS Mincho;ＭＳ 明朝" w:cs="Times New Roman" w:ascii="Times New Roman" w:hAnsi="Times New Roman"/>
          <w:sz w:val="24"/>
        </w:rPr>
        <w:t xml:space="preserve">: "Declaración evento de interés municipal y cultural seminario de formación de Danza Terapia" Autora: Concejal Lic. María Eugenia Martini (PJ). Sobre tablas. </w:t>
      </w:r>
      <w:r>
        <w:rPr>
          <w:rFonts w:eastAsia="MS Mincho;ＭＳ 明朝" w:cs="Times New Roman" w:ascii="Times New Roman" w:hAnsi="Times New Roman"/>
          <w:sz w:val="24"/>
          <w:highlight w:val="green"/>
        </w:rPr>
        <w:t>(</w:t>
      </w:r>
      <w:r>
        <w:rPr>
          <w:rFonts w:eastAsia="MS Mincho;ＭＳ 明朝" w:cs="Times New Roman" w:ascii="Times New Roman" w:hAnsi="Times New Roman"/>
          <w:sz w:val="24"/>
          <w:szCs w:val="24"/>
          <w:highlight w:val="green"/>
        </w:rPr>
        <w:t>D-12-1585).</w:t>
      </w:r>
      <w:r>
        <w:rPr>
          <w:rFonts w:cs="Times New Roman" w:ascii="Times New Roman" w:hAnsi="Times New Roman"/>
          <w:sz w:val="24"/>
          <w:szCs w:val="24"/>
          <w:highlight w:val="green"/>
        </w:rPr>
        <w:t xml:space="preserve"> Acta 981/12. 15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Resolución 046/12</w:t>
      </w:r>
      <w:r>
        <w:rPr>
          <w:rFonts w:eastAsia="MS Mincho;ＭＳ 明朝" w:cs="Times New Roman" w:ascii="Times New Roman" w:hAnsi="Times New Roman"/>
          <w:sz w:val="24"/>
        </w:rPr>
        <w:t>: "Otorgar Premio al Mérito al equipo de mujeres del Servicio de Neonatología del Hospital Zonal". Autores: Concejales Lic. María Eugenia Martini y Dr. Alejandro Ramos Mejía y Ramón Chiocconi (PJ). Sobre tablas.</w:t>
      </w:r>
      <w:r>
        <w:rPr>
          <w:rFonts w:eastAsia="MS Mincho;ＭＳ 明朝" w:cs="Times New Roman" w:ascii="Times New Roman" w:hAnsi="Times New Roman"/>
          <w:sz w:val="24"/>
          <w:szCs w:val="24"/>
          <w:highlight w:val="green"/>
        </w:rPr>
        <w:t xml:space="preserve"> R-12-415).</w:t>
      </w:r>
      <w:r>
        <w:rPr>
          <w:rFonts w:cs="Times New Roman" w:ascii="Times New Roman" w:hAnsi="Times New Roman"/>
          <w:sz w:val="24"/>
          <w:szCs w:val="24"/>
          <w:highlight w:val="green"/>
        </w:rPr>
        <w:t xml:space="preserve"> Acta 981/12. 15 MARZO de 201</w:t>
      </w:r>
      <w:r>
        <w:rPr>
          <w:rFonts w:cs="Times New Roman" w:ascii="Times New Roman" w:hAnsi="Times New Roman"/>
          <w:sz w:val="24"/>
          <w:szCs w:val="24"/>
        </w:rPr>
        <w:t>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047/12</w:t>
      </w:r>
      <w:r>
        <w:rPr>
          <w:rFonts w:eastAsia="MS Mincho;ＭＳ 明朝" w:cs="Times New Roman" w:ascii="Times New Roman" w:hAnsi="Times New Roman"/>
          <w:sz w:val="24"/>
        </w:rPr>
        <w:t xml:space="preserve">: "Declarar de interés municipal y comunitario plenario asociación Defensores del Pueblo de Argentina". Autores: Concejales Arq. Carlos Valeri, Dr. Diego Benítez y Prof. Alfredo Martín (FG). Iniciativa: Defensoría del Pueblo de San Carlos de Bariloche. Sobre tablas. </w:t>
      </w:r>
      <w:r>
        <w:rPr>
          <w:rFonts w:eastAsia="MS Mincho;ＭＳ 明朝" w:cs="Times New Roman" w:ascii="Times New Roman" w:hAnsi="Times New Roman"/>
          <w:sz w:val="24"/>
          <w:highlight w:val="green"/>
        </w:rPr>
        <w:t>(</w:t>
      </w:r>
      <w:r>
        <w:rPr>
          <w:rFonts w:eastAsia="MS Mincho;ＭＳ 明朝" w:cs="Times New Roman" w:ascii="Times New Roman" w:hAnsi="Times New Roman"/>
          <w:sz w:val="24"/>
          <w:szCs w:val="24"/>
          <w:highlight w:val="green"/>
        </w:rPr>
        <w:t>D-12-1586).</w:t>
      </w:r>
      <w:r>
        <w:rPr>
          <w:rFonts w:cs="Times New Roman" w:ascii="Times New Roman" w:hAnsi="Times New Roman"/>
          <w:sz w:val="24"/>
          <w:szCs w:val="24"/>
          <w:highlight w:val="green"/>
        </w:rPr>
        <w:t xml:space="preserve"> Acta 981/12. 15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048/12</w:t>
      </w:r>
      <w:r>
        <w:rPr>
          <w:rFonts w:eastAsia="MS Mincho;ＭＳ 明朝" w:cs="Times New Roman" w:ascii="Times New Roman" w:hAnsi="Times New Roman"/>
          <w:sz w:val="24"/>
        </w:rPr>
        <w:t xml:space="preserve">: "Crea Comisión Reguladora del Sistema de Transporte Urbano de Pasajeros, da sus funciones y facultades". Autores: Concejales Lic. María Eugenia Martini, Dr. Alejandro Ramos Mejía y Ramón Chiocconi (PJ). A Asesoría Letrada y a las comisiones de Servicios, Tránsito y Transporte y de Gobierno y Legales. </w:t>
      </w:r>
      <w:r>
        <w:rPr>
          <w:rFonts w:eastAsia="MS Mincho;ＭＳ 明朝" w:cs="Times New Roman" w:ascii="Times New Roman" w:hAnsi="Times New Roman"/>
          <w:sz w:val="24"/>
          <w:highlight w:val="green"/>
        </w:rPr>
        <w:t>(O-12-2295) Acta 984/12.  26 de abril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049/12</w:t>
      </w:r>
      <w:r>
        <w:rPr>
          <w:rFonts w:eastAsia="MS Mincho;ＭＳ 明朝" w:cs="Times New Roman" w:ascii="Times New Roman" w:hAnsi="Times New Roman"/>
          <w:sz w:val="24"/>
        </w:rPr>
        <w:t xml:space="preserve">: "Declarar estar a favor del pedido nacional de restitución de las Islas Malvinas, Sandwich y Georgias del Sur". Autores: Concejales María Eugenia Martini, Ramón Chiocconi y Alejandro Ramos Mejía (PJ). Sobre tablas. </w:t>
      </w:r>
      <w:r>
        <w:rPr>
          <w:rFonts w:eastAsia="MS Mincho;ＭＳ 明朝" w:cs="Times New Roman" w:ascii="Times New Roman" w:hAnsi="Times New Roman"/>
          <w:sz w:val="24"/>
          <w:szCs w:val="24"/>
          <w:highlight w:val="green"/>
        </w:rPr>
        <w:t>D-12-1589).</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050/12</w:t>
      </w:r>
      <w:r>
        <w:rPr>
          <w:rFonts w:eastAsia="MS Mincho;ＭＳ 明朝" w:cs="Times New Roman" w:ascii="Times New Roman" w:hAnsi="Times New Roman"/>
          <w:sz w:val="24"/>
        </w:rPr>
        <w:t>: "Crear Escuela Municipal de Guardavidas". Autor: Intendente Municipal, Cdor. Omar Goye. Colaboradores: Jefe de Gabinete, Sr. Jorge González; Secretario de Deportes, Sr. Oscar Espósito. A Asesoría Letrada y a la comisión de Gobierno y Legales. .</w:t>
      </w:r>
      <w:r>
        <w:rPr>
          <w:rFonts w:eastAsia="MS Mincho;ＭＳ 明朝" w:cs="Times New Roman" w:ascii="Times New Roman" w:hAnsi="Times New Roman"/>
          <w:sz w:val="24"/>
          <w:highlight w:val="green"/>
        </w:rPr>
        <w:t xml:space="preserve"> O-12-2307 -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051/12</w:t>
      </w:r>
      <w:r>
        <w:rPr>
          <w:rFonts w:eastAsia="MS Mincho;ＭＳ 明朝" w:cs="Times New Roman" w:ascii="Times New Roman" w:hAnsi="Times New Roman"/>
          <w:sz w:val="24"/>
        </w:rPr>
        <w:t>: "Modificación Ordenanza 2268-CM-11. Creación destino específico correspondiente al Campus Universidad de Río Negro Sede Bariloche". Autor: Intendente Municipal, Cdor. Omar Goye. Colaboradores: Jefe de Gabinete, Sr. Jorge González y Secretario de Desarrollo Estrategico, Agrim. Raúl Braeckman. A Asesoría Letrada y a las comisiones de Obras y Planeamiento y de Gobierno y Legales.</w:t>
      </w:r>
      <w:r>
        <w:rPr>
          <w:rFonts w:eastAsia="MS Mincho;ＭＳ 明朝" w:cs="Times New Roman" w:ascii="Times New Roman" w:hAnsi="Times New Roman"/>
          <w:sz w:val="24"/>
          <w:highlight w:val="yellow"/>
        </w:rPr>
        <w:t xml:space="preserve"> RETIRADO ACTA 987/12 5 de julio 2012.</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052/12</w:t>
      </w:r>
      <w:r>
        <w:rPr>
          <w:rFonts w:eastAsia="MS Mincho;ＭＳ 明朝" w:cs="Times New Roman" w:ascii="Times New Roman" w:hAnsi="Times New Roman"/>
          <w:sz w:val="24"/>
        </w:rPr>
        <w:t xml:space="preserve">: "Ceder con cargo y en forma gratuita al Ministerio de Salud Pública de la Provincia de Río Negro el inmueble 19-2-J-292-01, con destinto Centro Educativo Terapéutico". Autor: Intendente Municipal, Cdor. Omar Goye. Colaboradores: Jefe de Gabinete, Sr. Jorge González e Instituto Municipal de Tierra y Vivienda para el Hábitat Social. A Asesoría Letrada y a las comisiones de Obras y Planeamiento y de Gobierno y Legales. . </w:t>
      </w:r>
      <w:r>
        <w:rPr>
          <w:rFonts w:eastAsia="MS Mincho;ＭＳ 明朝" w:cs="Times New Roman" w:ascii="Times New Roman" w:hAnsi="Times New Roman"/>
          <w:sz w:val="24"/>
          <w:highlight w:val="green"/>
        </w:rPr>
        <w:t>O- 12-2336- Acta 990/12 del 11 de octubre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053/12</w:t>
      </w:r>
      <w:r>
        <w:rPr>
          <w:rFonts w:eastAsia="MS Mincho;ＭＳ 明朝" w:cs="Times New Roman" w:ascii="Times New Roman" w:hAnsi="Times New Roman"/>
          <w:sz w:val="24"/>
        </w:rPr>
        <w:t xml:space="preserve">: "Declarar de interés educativo y comunitario el 75º aniversario Escuela Primaria Nº 129". Autora: Concejal Prof. Elena María Welleschik (UCR). Sobre tablas. </w:t>
      </w:r>
      <w:r>
        <w:rPr>
          <w:rFonts w:eastAsia="MS Mincho;ＭＳ 明朝" w:cs="Times New Roman" w:ascii="Times New Roman" w:hAnsi="Times New Roman"/>
          <w:sz w:val="24"/>
          <w:szCs w:val="24"/>
          <w:highlight w:val="green"/>
        </w:rPr>
        <w:t>D-12-1590).</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054/12</w:t>
      </w:r>
      <w:r>
        <w:rPr>
          <w:rFonts w:eastAsia="MS Mincho;ＭＳ 明朝" w:cs="Times New Roman" w:ascii="Times New Roman" w:hAnsi="Times New Roman"/>
          <w:sz w:val="24"/>
        </w:rPr>
        <w:t xml:space="preserve">: "Declarar de interés municipal colocación piedra fundacional monumento Caídos en Malvinas". Autores: Concejales María Eugenia Martini, Alejandro Ramos Mejía, Ramón Chiocconi (PJ); Leandro Lescano (AFSP); Irma Haneck (SUR) y Prof. Elena María Welleschik (UCR). Colaboradores: Centro de Ex Soldados Combatientes de Malvinas Bariloche. Sobre tablas. </w:t>
      </w:r>
      <w:r>
        <w:rPr>
          <w:rFonts w:eastAsia="MS Mincho;ＭＳ 明朝" w:cs="Times New Roman" w:ascii="Times New Roman" w:hAnsi="Times New Roman"/>
          <w:sz w:val="24"/>
          <w:szCs w:val="24"/>
          <w:highlight w:val="green"/>
        </w:rPr>
        <w:t>D-12-1591).</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055/12</w:t>
      </w:r>
      <w:r>
        <w:rPr>
          <w:rFonts w:eastAsia="MS Mincho;ＭＳ 明朝" w:cs="Times New Roman" w:ascii="Times New Roman" w:hAnsi="Times New Roman"/>
          <w:sz w:val="24"/>
        </w:rPr>
        <w:t xml:space="preserve">: "Reglamentar la circulación de cuatriciclos dentro del ejido municipal". Autora: Concejal Prof. Elena María Welleschik (UCR). Colaborador: Sr. Virgilio Ramón Gentile. A Asesoría Letrada y a las comisiones de Servicios, Tránsito y Transporte y de Gobierno y Legales. . </w:t>
      </w:r>
      <w:r>
        <w:rPr>
          <w:rFonts w:eastAsia="MS Mincho;ＭＳ 明朝" w:cs="Times New Roman" w:ascii="Times New Roman" w:hAnsi="Times New Roman"/>
          <w:sz w:val="24"/>
          <w:highlight w:val="green"/>
        </w:rPr>
        <w:t>O- 12-2337-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056/12</w:t>
      </w:r>
      <w:r>
        <w:rPr>
          <w:rFonts w:eastAsia="MS Mincho;ＭＳ 明朝" w:cs="Times New Roman" w:ascii="Times New Roman" w:hAnsi="Times New Roman"/>
          <w:sz w:val="24"/>
        </w:rPr>
        <w:t xml:space="preserve">: "Designar el nombre de "Héroes de Malvinas" a la Ruta de Circunvalación". Autor: Intendente Municipal, Cdor. Omar Goye. Colaboradores: Jefe de Gabinete, Sr. Jorge González y Secretario de Desarrollo Estratégico, Agrim. Raúl Braeckman. Sobre tablas. </w:t>
      </w:r>
      <w:r>
        <w:rPr>
          <w:rFonts w:eastAsia="MS Mincho;ＭＳ 明朝" w:cs="Times New Roman" w:ascii="Times New Roman" w:hAnsi="Times New Roman"/>
          <w:sz w:val="24"/>
          <w:szCs w:val="24"/>
          <w:highlight w:val="green"/>
        </w:rPr>
        <w:t>O-12-2282).</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057/12</w:t>
      </w:r>
      <w:r>
        <w:rPr>
          <w:rFonts w:eastAsia="MS Mincho;ＭＳ 明朝" w:cs="Times New Roman" w:ascii="Times New Roman" w:hAnsi="Times New Roman"/>
          <w:sz w:val="24"/>
        </w:rPr>
        <w:t xml:space="preserve">: "Destinar espacio verde parte parcela 19-2-F-028-01 – Incorporación artículo 27º Ordenanza 1747-CM-07". Autores: Concejales Arq. Carlos Valeri, Prof. Alfredo Martín y Dr. Diego Benítez (FG). A Asesoría Letrada y a las comisiones de Obras y Planeamiento y de Gobierno y Legales. </w:t>
      </w:r>
      <w:r>
        <w:rPr>
          <w:rFonts w:eastAsia="MS Mincho;ＭＳ 明朝" w:cs="Times New Roman" w:ascii="Times New Roman" w:hAnsi="Times New Roman"/>
          <w:sz w:val="24"/>
          <w:highlight w:val="green"/>
        </w:rPr>
        <w:t>O-12-2321 - Acta 987/12 del 5 de julio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058/12</w:t>
      </w:r>
      <w:r>
        <w:rPr>
          <w:rFonts w:eastAsia="MS Mincho;ＭＳ 明朝" w:cs="Times New Roman" w:ascii="Times New Roman" w:hAnsi="Times New Roman"/>
          <w:sz w:val="24"/>
        </w:rPr>
        <w:t xml:space="preserve">: "Declarar de interés comunitario al proyecto "Centro Cultural La Esquinita". Autor: Intendente Municipal, Cdor. Omar Goye. Colaboradores: Jefe de Gabinete, Sr. Jorge González; Secretaria de Cultura, Sra. Paula Cecilia Peris y Jefa Dpto. de Espectáculos y Exposiciones, Sra. Natalia Pacheco. Sobre tablas. </w:t>
      </w:r>
      <w:r>
        <w:rPr>
          <w:rFonts w:eastAsia="MS Mincho;ＭＳ 明朝" w:cs="Times New Roman" w:ascii="Times New Roman" w:hAnsi="Times New Roman"/>
          <w:sz w:val="24"/>
          <w:highlight w:val="yellow"/>
        </w:rPr>
        <w:t>Retirado Acta 968/12 de 21/6/12</w:t>
      </w:r>
      <w:r>
        <w:rPr>
          <w:rFonts w:eastAsia="MS Mincho;ＭＳ 明朝" w:cs="Times New Roman" w:ascii="Times New Roman" w:hAnsi="Times New Roman"/>
          <w:sz w:val="24"/>
        </w:rPr>
        <w:t>.</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Resolución 059/12:</w:t>
      </w:r>
      <w:r>
        <w:rPr>
          <w:rFonts w:eastAsia="MS Mincho;ＭＳ 明朝" w:cs="Times New Roman" w:ascii="Times New Roman" w:hAnsi="Times New Roman"/>
          <w:sz w:val="24"/>
        </w:rPr>
        <w:t xml:space="preserve"> "Entrega Premio al Mérito al Sr. Juan Bautista Barrientos". Autora: Concejal Irma Haneck (SUR). Colaboradora: Dra. Melina Ríos Faverio. A Asesoría Letrada y a las comisiones de Acción Social y de Gobierno y Legales. .</w:t>
      </w:r>
      <w:r>
        <w:rPr>
          <w:rFonts w:eastAsia="MS Mincho;ＭＳ 明朝" w:cs="Times New Roman" w:ascii="Times New Roman" w:hAnsi="Times New Roman"/>
          <w:sz w:val="24"/>
          <w:highlight w:val="green"/>
        </w:rPr>
        <w:t xml:space="preserve"> R-12-419 -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060/12</w:t>
      </w:r>
      <w:r>
        <w:rPr>
          <w:rFonts w:eastAsia="MS Mincho;ＭＳ 明朝" w:cs="Times New Roman" w:ascii="Times New Roman" w:hAnsi="Times New Roman"/>
          <w:sz w:val="24"/>
        </w:rPr>
        <w:t xml:space="preserve">: "Declarar de interés educativo y comunitario el 50º Aniversario Escuela Nº 71, General Don José de San Martín". Autores: Concejales Prof. Elena María Welleschik (UCR); Alejandro Ramos Mejía, Ramón Chiocconi (PJ), Irma Haneck (SUR), Carmen Giménez (AFSP) y Mauro Gonzalez (PVpC). Sobre tablas. </w:t>
      </w:r>
      <w:r>
        <w:rPr>
          <w:rFonts w:eastAsia="MS Mincho;ＭＳ 明朝" w:cs="Times New Roman" w:ascii="Times New Roman" w:hAnsi="Times New Roman"/>
          <w:sz w:val="24"/>
          <w:szCs w:val="24"/>
          <w:highlight w:val="green"/>
        </w:rPr>
        <w:t>D-12-1592).</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061/12:</w:t>
      </w:r>
      <w:r>
        <w:rPr>
          <w:rFonts w:eastAsia="MS Mincho;ＭＳ 明朝" w:cs="Times New Roman" w:ascii="Times New Roman" w:hAnsi="Times New Roman"/>
          <w:sz w:val="24"/>
        </w:rPr>
        <w:t xml:space="preserve"> "Declarar de interés 12º Festival Internacional de Titiriteros Andariegos". Autor: Concejal Leandro Lescano (AFSP). Sobre tablas. </w:t>
      </w:r>
      <w:r>
        <w:rPr>
          <w:rFonts w:eastAsia="MS Mincho;ＭＳ 明朝" w:cs="Times New Roman" w:ascii="Times New Roman" w:hAnsi="Times New Roman"/>
          <w:sz w:val="24"/>
          <w:szCs w:val="24"/>
          <w:highlight w:val="green"/>
        </w:rPr>
        <w:t>D-12-1593).</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062/12</w:t>
      </w:r>
      <w:r>
        <w:rPr>
          <w:rFonts w:eastAsia="MS Mincho;ＭＳ 明朝" w:cs="Times New Roman" w:ascii="Times New Roman" w:hAnsi="Times New Roman"/>
          <w:sz w:val="24"/>
        </w:rPr>
        <w:t xml:space="preserve">: "Prórroga plazos y modifica artículo 6º Ordenanza 1972-CM-2009". Autores: Comisión Legislativa: Concejales María Eugenia Martini, Alejandro Ramos Mejía (PJ); Arq. Carlos Valeri (FG); Leandro Lescano (AFSP); Mauro Gonzalez (PVpC); Prof. Elena María Welleschik (UCR) e Irma Haneck (SUR). Asesoría Letrada y a la comisión de Gobierno y Legales. </w:t>
      </w:r>
      <w:r>
        <w:rPr>
          <w:rFonts w:eastAsia="MS Mincho;ＭＳ 明朝" w:cs="Times New Roman" w:ascii="Times New Roman" w:hAnsi="Times New Roman"/>
          <w:sz w:val="24"/>
          <w:highlight w:val="green"/>
        </w:rPr>
        <w:t>O-12-2296 Acta 984/12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063/12</w:t>
      </w:r>
      <w:r>
        <w:rPr>
          <w:rFonts w:eastAsia="MS Mincho;ＭＳ 明朝" w:cs="Times New Roman" w:ascii="Times New Roman" w:hAnsi="Times New Roman"/>
          <w:sz w:val="24"/>
        </w:rPr>
        <w:t xml:space="preserve">: "Declaración evento de interés municipal turístico y cultural Fiesta de la Nieve Gay". Autores: Concejales María Eugenia Martini (PJ); Dr. Diego Benítez (FG); Leandro Lescano, Carmen Giménez (AFSP); Prof. Elena Welleschik (UCR), Irma Haneck (SUR) y Mauro Gonzalez (PVcP).  Sobre tablas. </w:t>
      </w:r>
      <w:r>
        <w:rPr>
          <w:rFonts w:eastAsia="MS Mincho;ＭＳ 明朝" w:cs="Times New Roman" w:ascii="Times New Roman" w:hAnsi="Times New Roman"/>
          <w:sz w:val="24"/>
          <w:szCs w:val="24"/>
          <w:highlight w:val="green"/>
        </w:rPr>
        <w:t>D-12-1594).</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064/12</w:t>
      </w:r>
      <w:r>
        <w:rPr>
          <w:rFonts w:eastAsia="MS Mincho;ＭＳ 明朝" w:cs="Times New Roman" w:ascii="Times New Roman" w:hAnsi="Times New Roman"/>
          <w:sz w:val="24"/>
        </w:rPr>
        <w:t xml:space="preserve">: "Declaración de interés municipal y cultural el libro "La reconstrucción". Autores: Concejales María Eugenia Martini (PJ); Dr. Diego Benítez (FG); Leandro Lescano, Carmen Giménez (AFSP); Irma Haneck (SUR); Mauro Gonzalez (PVpC) y Prof. Elena María Welleschik (UCR). Sobre tablas. </w:t>
      </w:r>
      <w:r>
        <w:rPr>
          <w:rFonts w:eastAsia="MS Mincho;ＭＳ 明朝" w:cs="Times New Roman" w:ascii="Times New Roman" w:hAnsi="Times New Roman"/>
          <w:sz w:val="24"/>
          <w:szCs w:val="24"/>
          <w:highlight w:val="green"/>
        </w:rPr>
        <w:t>D-12-1595).</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065/12</w:t>
      </w:r>
      <w:r>
        <w:rPr>
          <w:rFonts w:eastAsia="MS Mincho;ＭＳ 明朝" w:cs="Times New Roman" w:ascii="Times New Roman" w:hAnsi="Times New Roman"/>
          <w:sz w:val="24"/>
        </w:rPr>
        <w:t xml:space="preserve">: "Acordar pliego de licitación pública para la adquisición de indumentaria de vestir para inspectores, serenos e instituciones". Autor: Intendente Municipal, Cdor. Omar Goye. Colaboradores: Jefe de Gabinete, Sr. Jorge González; Secretario de Hacienda, Cdor. Marío Bevilacqua; Secretaria de la Función Pública y Control de Gestión, Sra. Nora Ceballos y Lic. Cristian Ampuero, a cargo Departamento de Seguridad e Higiene. A Asesoría Letrada y a la comisión de Gobierno y Legales. Con tratamiento preferencia 1º Sesión. </w:t>
      </w:r>
      <w:r>
        <w:rPr>
          <w:rFonts w:eastAsia="MS Mincho;ＭＳ 明朝" w:cs="Times New Roman" w:ascii="Times New Roman" w:hAnsi="Times New Roman"/>
          <w:sz w:val="24"/>
          <w:szCs w:val="24"/>
          <w:highlight w:val="green"/>
        </w:rPr>
        <w:t>O-12-2286).</w:t>
      </w:r>
      <w:r>
        <w:rPr>
          <w:rFonts w:cs="Times New Roman" w:ascii="Times New Roman" w:hAnsi="Times New Roman"/>
          <w:sz w:val="24"/>
          <w:szCs w:val="24"/>
          <w:highlight w:val="green"/>
        </w:rPr>
        <w:t xml:space="preserve"> Acta 983/12. 12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066/12</w:t>
      </w:r>
      <w:r>
        <w:rPr>
          <w:rFonts w:eastAsia="MS Mincho;ＭＳ 明朝" w:cs="Times New Roman" w:ascii="Times New Roman" w:hAnsi="Times New Roman"/>
          <w:sz w:val="24"/>
        </w:rPr>
        <w:t xml:space="preserve">: "Acordar pliego de licitación pública para la adquisición de elementos de protección personal". Autor: Intendente Municipal, Cdor. Omar Goye. Colaboradores: Jefe de Gabinete, Sr. Jorge González; Secretario de Hacienda, Cdor. Marío Bevilacqua; Secretaria de la Función Pública y Control de Gestión, Sra. Nora Ceballos y Lic. Cristian Ampuero, a cargo Departamento de Seguridad e Higiene. A Asesoría Letrada y a la comisión de Gobierno y Legales. Con tratamiento preferencia 1º Sesión. </w:t>
      </w:r>
      <w:r>
        <w:rPr>
          <w:rFonts w:eastAsia="MS Mincho;ＭＳ 明朝" w:cs="Times New Roman" w:ascii="Times New Roman" w:hAnsi="Times New Roman"/>
          <w:sz w:val="24"/>
          <w:highlight w:val="green"/>
        </w:rPr>
        <w:t>(</w:t>
      </w:r>
      <w:r>
        <w:rPr>
          <w:rFonts w:eastAsia="MS Mincho;ＭＳ 明朝" w:cs="Times New Roman" w:ascii="Times New Roman" w:hAnsi="Times New Roman"/>
          <w:sz w:val="24"/>
          <w:szCs w:val="24"/>
          <w:highlight w:val="green"/>
        </w:rPr>
        <w:t>O-12-2287).</w:t>
      </w:r>
      <w:r>
        <w:rPr>
          <w:rFonts w:cs="Times New Roman" w:ascii="Times New Roman" w:hAnsi="Times New Roman"/>
          <w:sz w:val="24"/>
          <w:szCs w:val="24"/>
          <w:highlight w:val="green"/>
        </w:rPr>
        <w:t xml:space="preserve"> Acta 983/12. 12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067/12</w:t>
      </w:r>
      <w:r>
        <w:rPr>
          <w:rFonts w:eastAsia="MS Mincho;ＭＳ 明朝" w:cs="Times New Roman" w:ascii="Times New Roman" w:hAnsi="Times New Roman"/>
          <w:sz w:val="24"/>
        </w:rPr>
        <w:t xml:space="preserve">: "Acordar pliego de licitación pública para la adquisición de indumentaria y calzado de seguridad". Autor: Intendente Municipal, Cdor. Omar Goye. Colaboradores: Jefe de Gabinete, Sr. Jorge González; Secretario de Hacienda, Cdor. Marío Bevilacqua; Secretaria de la Función Pública y Control de Gestión, Sra. Nora Ceballos y Lic. Cristian Ampuero, a cargo Departamento de Seguridad e Higiene. A Asesoría Letrada y a la comisión de Gobierno y Legales. Con tratamiento preferencia 1º Sesión. </w:t>
      </w:r>
      <w:r>
        <w:rPr>
          <w:rFonts w:eastAsia="MS Mincho;ＭＳ 明朝" w:cs="Times New Roman" w:ascii="Times New Roman" w:hAnsi="Times New Roman"/>
          <w:sz w:val="24"/>
          <w:highlight w:val="green"/>
        </w:rPr>
        <w:t>(</w:t>
      </w:r>
      <w:r>
        <w:rPr>
          <w:rFonts w:eastAsia="MS Mincho;ＭＳ 明朝" w:cs="Times New Roman" w:ascii="Times New Roman" w:hAnsi="Times New Roman"/>
          <w:sz w:val="24"/>
          <w:szCs w:val="24"/>
          <w:highlight w:val="green"/>
        </w:rPr>
        <w:t>O-12-2288).</w:t>
      </w:r>
      <w:r>
        <w:rPr>
          <w:rFonts w:cs="Times New Roman" w:ascii="Times New Roman" w:hAnsi="Times New Roman"/>
          <w:sz w:val="24"/>
          <w:szCs w:val="24"/>
          <w:highlight w:val="green"/>
        </w:rPr>
        <w:t xml:space="preserve"> Acta 983/12. 12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068/12</w:t>
      </w:r>
      <w:r>
        <w:rPr>
          <w:rFonts w:eastAsia="MS Mincho;ＭＳ 明朝" w:cs="Times New Roman" w:ascii="Times New Roman" w:hAnsi="Times New Roman"/>
          <w:sz w:val="24"/>
        </w:rPr>
        <w:t xml:space="preserve">: "Autorizar al Departamento Ejecutivo Municipal a utilizar descubierto bancario en forma temporaria". Autor: Jefe de Gabinete a cargo Despacho Intendencia, Sr. Jorge González. Colaborador: Secretario de Hacienda, Cdor. Marío Bevilacqua. Sobre tablas. </w:t>
      </w:r>
      <w:r>
        <w:rPr>
          <w:rFonts w:eastAsia="MS Mincho;ＭＳ 明朝" w:cs="Times New Roman" w:ascii="Times New Roman" w:hAnsi="Times New Roman"/>
          <w:sz w:val="24"/>
          <w:highlight w:val="green"/>
        </w:rPr>
        <w:t>(</w:t>
      </w:r>
      <w:r>
        <w:rPr>
          <w:rFonts w:eastAsia="MS Mincho;ＭＳ 明朝" w:cs="Times New Roman" w:ascii="Times New Roman" w:hAnsi="Times New Roman"/>
          <w:sz w:val="24"/>
          <w:szCs w:val="24"/>
          <w:highlight w:val="green"/>
        </w:rPr>
        <w:t>O-12-2283).</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069/12</w:t>
      </w:r>
      <w:r>
        <w:rPr>
          <w:rFonts w:eastAsia="MS Mincho;ＭＳ 明朝" w:cs="Times New Roman" w:ascii="Times New Roman" w:hAnsi="Times New Roman"/>
          <w:sz w:val="24"/>
        </w:rPr>
        <w:t xml:space="preserve">: "Declarar de interés municipal y comunitario el 2 de abril "Día Mundial Concientización sobre el Autismo". Autora: Concejal Prof. Elena Welleschik (UCR). Sobre tablas. </w:t>
      </w:r>
      <w:r>
        <w:rPr>
          <w:rFonts w:eastAsia="MS Mincho;ＭＳ 明朝" w:cs="Times New Roman" w:ascii="Times New Roman" w:hAnsi="Times New Roman"/>
          <w:sz w:val="24"/>
          <w:szCs w:val="24"/>
          <w:highlight w:val="green"/>
        </w:rPr>
        <w:t>D-12-1596).</w:t>
      </w:r>
      <w:r>
        <w:rPr>
          <w:rFonts w:cs="Times New Roman" w:ascii="Times New Roman" w:hAnsi="Times New Roman"/>
          <w:sz w:val="24"/>
          <w:szCs w:val="24"/>
          <w:highlight w:val="green"/>
        </w:rPr>
        <w:t xml:space="preserve"> Acta 982/12. 29 MARZO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070/12</w:t>
      </w:r>
      <w:r>
        <w:rPr>
          <w:rFonts w:eastAsia="MS Mincho;ＭＳ 明朝" w:cs="Times New Roman" w:ascii="Times New Roman" w:hAnsi="Times New Roman"/>
          <w:sz w:val="24"/>
        </w:rPr>
        <w:t>: "Modificación artículo 2º de la Ordenanza 1511-CM-05. Módulo fiscal". Autor: Intendente Municipal, Cdor. Omar Goye. Colaboradores: Jefe de Gabinete, Sr. Jorge González; Secretario de Hacienda, Cdor. Marío Bevilacqua y Asesor Letrado, Dr. Rodrigo García Spitzer. A Asesoría Letrada y a las Comisiones de Economía y de Gobierno y Legales. (</w:t>
      </w:r>
      <w:r>
        <w:rPr>
          <w:rFonts w:eastAsia="MS Mincho;ＭＳ 明朝" w:cs="Times New Roman" w:ascii="Times New Roman" w:hAnsi="Times New Roman"/>
          <w:sz w:val="24"/>
          <w:highlight w:val="yellow"/>
        </w:rPr>
        <w:t>RETIRADO ACTA 991/12 DE 1 DE NOVIEMBRE 2012)</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071/12</w:t>
      </w:r>
      <w:r>
        <w:rPr>
          <w:rFonts w:eastAsia="MS Mincho;ＭＳ 明朝" w:cs="Times New Roman" w:ascii="Times New Roman" w:hAnsi="Times New Roman"/>
          <w:sz w:val="24"/>
        </w:rPr>
        <w:t xml:space="preserve">: "Declaración de interés 2º Foro Interdisciplinario: Mujeres en Ciencia, Tecnología y Sociedad". Autor: Concejal Leandro Lescano (AFSP). Sobre tablas. </w:t>
      </w:r>
      <w:r>
        <w:rPr>
          <w:rFonts w:eastAsia="MS Mincho;ＭＳ 明朝" w:cs="Times New Roman" w:ascii="Times New Roman" w:hAnsi="Times New Roman"/>
          <w:sz w:val="24"/>
          <w:highlight w:val="green"/>
        </w:rPr>
        <w:t>D-12-1597 - Acta 983/12 del 12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072/12</w:t>
      </w:r>
      <w:r>
        <w:rPr>
          <w:rFonts w:eastAsia="MS Mincho;ＭＳ 明朝" w:cs="Times New Roman" w:ascii="Times New Roman" w:hAnsi="Times New Roman"/>
          <w:sz w:val="24"/>
        </w:rPr>
        <w:t xml:space="preserve">: "Declarar de interés educativo las "V Jornadas Internacionales de Investigación "La Educación Física entre prácticas innovadoras y abandono del trabajo docente". Autores: Concejales Ramón Chicconi, María Eugenia Martini y Alejandro Ramos Mejía (PJ). Colaboradora: Prof. Dora Vai. Sobre tablas. </w:t>
      </w:r>
      <w:r>
        <w:rPr>
          <w:rFonts w:eastAsia="MS Mincho;ＭＳ 明朝" w:cs="Times New Roman" w:ascii="Times New Roman" w:hAnsi="Times New Roman"/>
          <w:sz w:val="24"/>
          <w:highlight w:val="green"/>
        </w:rPr>
        <w:t>D-12-1598 - Acta 983/12 del 12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073/12</w:t>
      </w:r>
      <w:r>
        <w:rPr>
          <w:rFonts w:eastAsia="MS Mincho;ＭＳ 明朝" w:cs="Times New Roman" w:ascii="Times New Roman" w:hAnsi="Times New Roman"/>
          <w:sz w:val="24"/>
        </w:rPr>
        <w:t xml:space="preserve">: "Reglamentar habilitación de servicio especializado de autotransporte de personas con discapacidad". Autora: Concejal Elena María Welleschik (UCR). A Asesoría Letrada y a las Comisiones de Servicios, Tránsito y Transporte y de Gobierno y Legales. </w:t>
      </w:r>
      <w:r>
        <w:rPr>
          <w:rFonts w:eastAsia="MS Mincho;ＭＳ 明朝" w:cs="Times New Roman" w:ascii="Times New Roman" w:hAnsi="Times New Roman"/>
          <w:sz w:val="24"/>
          <w:highlight w:val="green"/>
        </w:rPr>
        <w:t>O- 12-2330- Acta 989/12 del 27 de septiembre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074/12</w:t>
      </w:r>
      <w:r>
        <w:rPr>
          <w:rFonts w:eastAsia="MS Mincho;ＭＳ 明朝" w:cs="Times New Roman" w:ascii="Times New Roman" w:hAnsi="Times New Roman"/>
          <w:sz w:val="24"/>
        </w:rPr>
        <w:t xml:space="preserve">: "Comunicar al Gobierno Provincial el rechazo a cualquier intervención en la concesión del Cerro Catedral". Autora: Concejal Irma Haneck (SUR). Colaboradora: Dra. Melina Ríos Faverio. A Asesoría Letrada y a la comisión de Gobierno y Legales. . </w:t>
      </w:r>
      <w:r>
        <w:rPr>
          <w:rFonts w:eastAsia="MS Mincho;ＭＳ 明朝" w:cs="Times New Roman" w:ascii="Times New Roman" w:hAnsi="Times New Roman"/>
          <w:sz w:val="24"/>
          <w:highlight w:val="green"/>
        </w:rPr>
        <w:t>(C</w:t>
      </w:r>
      <w:r>
        <w:rPr>
          <w:rFonts w:eastAsia="MS Mincho;ＭＳ 明朝" w:cs="Times New Roman" w:ascii="Times New Roman" w:hAnsi="Times New Roman"/>
          <w:sz w:val="24"/>
          <w:szCs w:val="24"/>
          <w:highlight w:val="green"/>
        </w:rPr>
        <w:t>-12-737).</w:t>
      </w:r>
      <w:r>
        <w:rPr>
          <w:rFonts w:cs="Times New Roman" w:ascii="Times New Roman" w:hAnsi="Times New Roman"/>
          <w:sz w:val="24"/>
          <w:szCs w:val="24"/>
          <w:highlight w:val="green"/>
        </w:rPr>
        <w:t xml:space="preserve"> Acta 987/12 del 5 julio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075/12</w:t>
      </w:r>
      <w:r>
        <w:rPr>
          <w:rFonts w:eastAsia="MS Mincho;ＭＳ 明朝" w:cs="Times New Roman" w:ascii="Times New Roman" w:hAnsi="Times New Roman"/>
          <w:sz w:val="24"/>
        </w:rPr>
        <w:t xml:space="preserve">: "Autorizar al SIMBOV venta del móvil Ford 350. Patente VAE 779". Autor: Concejal Mauro Gonzalez (PVpC). </w:t>
      </w:r>
      <w:r>
        <w:rPr>
          <w:rFonts w:eastAsia="MS Mincho;ＭＳ 明朝" w:cs="Times New Roman" w:ascii="Times New Roman" w:hAnsi="Times New Roman"/>
          <w:sz w:val="24"/>
          <w:highlight w:val="green"/>
        </w:rPr>
        <w:t>(O-2289-12) Acta 984/12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076/12</w:t>
      </w:r>
      <w:r>
        <w:rPr>
          <w:rFonts w:eastAsia="MS Mincho;ＭＳ 明朝" w:cs="Times New Roman" w:ascii="Times New Roman" w:hAnsi="Times New Roman"/>
          <w:sz w:val="24"/>
        </w:rPr>
        <w:t xml:space="preserve">: "Aceptar donación del Sr. Alfredo Jorge Wesley de dos cuadros con reproducciones". Autores: Concejales María Eugenia Martini, Ramón Chiocconi y Alejandro Ramos Mejía (PJ). Colaboradores: Secretaría de Comunicación Institucional. </w:t>
      </w:r>
      <w:r>
        <w:rPr>
          <w:rFonts w:eastAsia="MS Mincho;ＭＳ 明朝" w:cs="Times New Roman" w:ascii="Times New Roman" w:hAnsi="Times New Roman"/>
          <w:sz w:val="24"/>
          <w:highlight w:val="green"/>
        </w:rPr>
        <w:t>(O-12-2290) Acta 984/12.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077/12</w:t>
      </w:r>
      <w:r>
        <w:rPr>
          <w:rFonts w:eastAsia="MS Mincho;ＭＳ 明朝" w:cs="Times New Roman" w:ascii="Times New Roman" w:hAnsi="Times New Roman"/>
          <w:sz w:val="24"/>
        </w:rPr>
        <w:t xml:space="preserve">: "Declarar de interés municipal, social y comunitario Primeras Jornadas Patagónicas Primera Infancia". Autores: Concejales María Eugenia Martini; Alejandro Ramos Mejía (PJ); Prof. Alfredo Martín, Arq. Carlos Valeri (FG); Leandro Lescano (AFSP), Mauro Gonzalez (PVpC) y Elena Welleschik (UCR). </w:t>
      </w:r>
      <w:r>
        <w:rPr>
          <w:rFonts w:eastAsia="MS Mincho;ＭＳ 明朝" w:cs="Times New Roman" w:ascii="Times New Roman" w:hAnsi="Times New Roman"/>
          <w:sz w:val="24"/>
          <w:highlight w:val="green"/>
        </w:rPr>
        <w:t>(D-1599-CM-12) Acta 984/12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078/12</w:t>
      </w:r>
      <w:r>
        <w:rPr>
          <w:rFonts w:eastAsia="MS Mincho;ＭＳ 明朝" w:cs="Times New Roman" w:ascii="Times New Roman" w:hAnsi="Times New Roman"/>
          <w:sz w:val="24"/>
        </w:rPr>
        <w:t>: "Asegurar oferta de menús dietéticos en restaurantes". Autores: Concejales Leandro Lescano y Carmen Giménez (AFSP). Colaboradoras: Lic. Ana Lais De Napoli, Lic. Viviana García y Lic. Julia Fernández. A Asesoría Letrada y a las comisiones de Turismo y de Gobierno y Legales.</w:t>
      </w:r>
      <w:r>
        <w:rPr>
          <w:rFonts w:eastAsia="MS Mincho;ＭＳ 明朝" w:cs="Times New Roman" w:ascii="Times New Roman" w:hAnsi="Times New Roman"/>
          <w:sz w:val="24"/>
          <w:highlight w:val="green"/>
        </w:rPr>
        <w:t xml:space="preserve"> O-12-2348-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079/12</w:t>
      </w:r>
      <w:r>
        <w:rPr>
          <w:rFonts w:eastAsia="MS Mincho;ＭＳ 明朝" w:cs="Times New Roman" w:ascii="Times New Roman" w:hAnsi="Times New Roman"/>
          <w:sz w:val="24"/>
        </w:rPr>
        <w:t xml:space="preserve">: "Solicitar Ministerio de Salud inicio obras centro de salud barrios Frutillar y Malvinas". Autores: Concejales Arq. Carlos Valeri, Prof. Alfredo Martín y Dr. Diego Benítez (FG). </w:t>
      </w:r>
      <w:r>
        <w:rPr>
          <w:rFonts w:eastAsia="MS Mincho;ＭＳ 明朝" w:cs="Times New Roman" w:ascii="Times New Roman" w:hAnsi="Times New Roman"/>
          <w:sz w:val="24"/>
          <w:highlight w:val="green"/>
        </w:rPr>
        <w:t>(C-730-12) Acta 984/12 del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080/12</w:t>
      </w:r>
      <w:r>
        <w:rPr>
          <w:rFonts w:eastAsia="MS Mincho;ＭＳ 明朝" w:cs="Times New Roman" w:ascii="Times New Roman" w:hAnsi="Times New Roman"/>
          <w:sz w:val="24"/>
        </w:rPr>
        <w:t xml:space="preserve">: "Declarar interés municipal, educativo II Congreso Patagónico Educación Física y Formación Docente". Autores: Concejales Arq. Carlos Valeri, Prof. Alfredo Martín y Dr. Diego Benítez (FG). </w:t>
      </w:r>
      <w:r>
        <w:rPr>
          <w:rFonts w:eastAsia="MS Mincho;ＭＳ 明朝" w:cs="Times New Roman" w:ascii="Times New Roman" w:hAnsi="Times New Roman"/>
          <w:sz w:val="24"/>
          <w:highlight w:val="green"/>
        </w:rPr>
        <w:t>(D-1600-12) Acta 984/12 26 de abril 2012.</w:t>
      </w:r>
      <w:r>
        <w:rPr>
          <w:rFonts w:eastAsia="MS Mincho;ＭＳ 明朝" w:cs="Times New Roman" w:ascii="Times New Roman" w:hAnsi="Times New Roman"/>
          <w:sz w:val="24"/>
        </w:rPr>
        <w:t xml:space="preserve"> </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081/12</w:t>
      </w:r>
      <w:r>
        <w:rPr>
          <w:rFonts w:eastAsia="MS Mincho;ＭＳ 明朝" w:cs="Times New Roman" w:ascii="Times New Roman" w:hAnsi="Times New Roman"/>
          <w:sz w:val="24"/>
        </w:rPr>
        <w:t xml:space="preserve">: "Autorizar firma convenio de donación entre Municipalidad de San Carlos de Bariloche y Akzo Nobel Argentina S.A." Autor: Intendente Municipal, Cdor. Omar Goye. Colaborador: Jefe de Gabinete, Jorge González. Sobre tablas. </w:t>
      </w:r>
      <w:r>
        <w:rPr>
          <w:rFonts w:eastAsia="MS Mincho;ＭＳ 明朝" w:cs="Times New Roman" w:ascii="Times New Roman" w:hAnsi="Times New Roman"/>
          <w:sz w:val="24"/>
          <w:highlight w:val="green"/>
        </w:rPr>
        <w:t>(O-12-2292) Acta 974/12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082/12</w:t>
      </w:r>
      <w:r>
        <w:rPr>
          <w:rFonts w:eastAsia="MS Mincho;ＭＳ 明朝" w:cs="Times New Roman" w:ascii="Times New Roman" w:hAnsi="Times New Roman"/>
          <w:sz w:val="24"/>
        </w:rPr>
        <w:t xml:space="preserve">: "Declarar evento de interés municipal y deportivo el Campeonato Patagónico de Enduro". Autores: Concejales María Eugenia Martini; Alejandro Ramos Mejía y Ramón Chiocconi (PJ). Iniciativa: Secretario de Deportes, Oscar Espósito. </w:t>
      </w:r>
      <w:r>
        <w:rPr>
          <w:rFonts w:eastAsia="MS Mincho;ＭＳ 明朝" w:cs="Times New Roman" w:ascii="Times New Roman" w:hAnsi="Times New Roman"/>
          <w:sz w:val="24"/>
          <w:highlight w:val="green"/>
        </w:rPr>
        <w:t>(D-1601-12) Acta 984/12 26 de abril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083/12</w:t>
      </w:r>
      <w:r>
        <w:rPr>
          <w:rFonts w:eastAsia="MS Mincho;ＭＳ 明朝" w:cs="Times New Roman" w:ascii="Times New Roman" w:hAnsi="Times New Roman"/>
          <w:sz w:val="24"/>
        </w:rPr>
        <w:t>: "Promoción de la producción popular del hábitat". Autor: Concejal Mauro Gonzalez (PVpC). Colaboradores: Marcelo Frischknecht, Paula González y Alicia Ortiz.  A Asesoría Letrada y a las comisiones de Obras y Planeamiento y de Gobierno y Legales.</w:t>
      </w:r>
      <w:r>
        <w:rPr>
          <w:rFonts w:eastAsia="MS Mincho;ＭＳ 明朝" w:cs="Times New Roman" w:ascii="Times New Roman" w:hAnsi="Times New Roman"/>
          <w:b/>
          <w:color w:val="FF0000"/>
          <w:sz w:val="24"/>
          <w:szCs w:val="24"/>
          <w:highlight w:val="cyan"/>
          <w:shd w:fill="FFFF00" w:val="clear"/>
          <w:lang w:val="es-MX"/>
        </w:rPr>
        <w:tab/>
        <w:t>LIBRO 80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084/12</w:t>
      </w:r>
      <w:r>
        <w:rPr>
          <w:rFonts w:eastAsia="MS Mincho;ＭＳ 明朝" w:cs="Times New Roman" w:ascii="Times New Roman" w:hAnsi="Times New Roman"/>
          <w:sz w:val="24"/>
        </w:rPr>
        <w:t>: "Consolidación normativa. Establece reservas naturales urbanas en San Carlos de Bariloche". Autores: Comisión Legislativa: Concejales María Eugenia Martini, Alejandro Ramos Mejía (PJ); Arq. Carlos Valeri (FG) y Prof. Elena Welleschik (UCR). Colaboradora: Rosario Armas, Departamento de Digesto. A Asesoría Letrada y a la comisión de Gobierno y Legales. .</w:t>
      </w:r>
      <w:r>
        <w:rPr>
          <w:rFonts w:eastAsia="MS Mincho;ＭＳ 明朝" w:cs="Times New Roman" w:ascii="Times New Roman" w:hAnsi="Times New Roman"/>
          <w:sz w:val="24"/>
          <w:highlight w:val="green"/>
        </w:rPr>
        <w:t xml:space="preserve"> O-12-2308 -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085/12</w:t>
      </w:r>
      <w:r>
        <w:rPr>
          <w:rFonts w:eastAsia="MS Mincho;ＭＳ 明朝" w:cs="Times New Roman" w:ascii="Times New Roman" w:hAnsi="Times New Roman"/>
          <w:sz w:val="24"/>
        </w:rPr>
        <w:t xml:space="preserve">: "Modifica Ordenanza 1747-CM-07. Asigna nombre "Dojo Minami – Carlos Baez" Sala Gimnasio Nº 1". Autores: Comisión Legislativa: Concejales María Eugenia Martini, Alejandro Ramos Mejía (PJ); Arq. Carlos Valeri (FG), Leandro Lescano (AFSP) y Prof. Elena Welleschik (UCR). </w:t>
      </w:r>
      <w:r>
        <w:rPr>
          <w:rFonts w:eastAsia="MS Mincho;ＭＳ 明朝" w:cs="Times New Roman" w:ascii="Times New Roman" w:hAnsi="Times New Roman"/>
          <w:sz w:val="24"/>
          <w:highlight w:val="green"/>
        </w:rPr>
        <w:t>(O-12-2292) Acta 984/12 Acta 984/12 26 de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086/12</w:t>
      </w:r>
      <w:r>
        <w:rPr>
          <w:rFonts w:eastAsia="MS Mincho;ＭＳ 明朝" w:cs="Times New Roman" w:ascii="Times New Roman" w:hAnsi="Times New Roman"/>
          <w:sz w:val="24"/>
        </w:rPr>
        <w:t>: "Prorroga plazos y modifica artículo 4º Ordenanza 2002-CM-09". Autores: Comisión Legislativa: Concejales María Eugenia Martini, Alejandro Ramos Mejía (PJ); Arq. Carlos Valeri (FG), Leandro Lescano (AFSP) y Prof. Elena Welleschik (UCR). Colaboradora: Rosario Armas. Departamento Digesto e Informática Legislativa. .</w:t>
      </w:r>
      <w:r>
        <w:rPr>
          <w:rFonts w:eastAsia="MS Mincho;ＭＳ 明朝" w:cs="Times New Roman" w:ascii="Times New Roman" w:hAnsi="Times New Roman"/>
          <w:sz w:val="24"/>
          <w:highlight w:val="green"/>
        </w:rPr>
        <w:t xml:space="preserve"> O-12-2309 -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087/12</w:t>
      </w:r>
      <w:r>
        <w:rPr>
          <w:rFonts w:eastAsia="MS Mincho;ＭＳ 明朝" w:cs="Times New Roman" w:ascii="Times New Roman" w:hAnsi="Times New Roman"/>
          <w:sz w:val="24"/>
        </w:rPr>
        <w:t xml:space="preserve">: "Declarar de interés municipal Proyecto Radioterapia y Medicina Nuclear Bariloche". Autores: Cncejales María Eugenia Martini, Alejandro Ramos Mejía y Ramón Chiocconi (PJ).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-12-1602).</w:t>
      </w:r>
      <w:r>
        <w:rPr>
          <w:rFonts w:cs="Times New Roman" w:ascii="Times New Roman" w:hAnsi="Times New Roman"/>
          <w:sz w:val="24"/>
          <w:szCs w:val="24"/>
          <w:highlight w:val="green"/>
        </w:rPr>
        <w:t xml:space="preserve"> Acta 983/12 26 abril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Resolución 088/12</w:t>
      </w:r>
      <w:r>
        <w:rPr>
          <w:rFonts w:eastAsia="MS Mincho;ＭＳ 明朝" w:cs="Times New Roman" w:ascii="Times New Roman" w:hAnsi="Times New Roman"/>
          <w:sz w:val="24"/>
        </w:rPr>
        <w:t xml:space="preserve">: "Programa "Construyendo democracia, concejal por un día". Autores: Concejales Leandro Lescano, Carmen Giménez (AFSP) y María Eugenia Martini (PJ). Colaboradora: Lic. Julia Fernández y Fundación GEB. A Asesoría Letrada y a la comisión de Gobierno y Legales. </w:t>
      </w:r>
      <w:r>
        <w:rPr>
          <w:rFonts w:eastAsia="MS Mincho;ＭＳ 明朝" w:cs="Times New Roman" w:ascii="Times New Roman" w:hAnsi="Times New Roman"/>
          <w:sz w:val="24"/>
          <w:highlight w:val="green"/>
        </w:rPr>
        <w:t>R</w:t>
      </w:r>
      <w:r>
        <w:rPr>
          <w:rFonts w:eastAsia="MS Mincho;ＭＳ 明朝" w:cs="Times New Roman" w:ascii="Times New Roman" w:hAnsi="Times New Roman"/>
          <w:sz w:val="24"/>
          <w:szCs w:val="24"/>
          <w:highlight w:val="green"/>
        </w:rPr>
        <w:t>-12-421</w:t>
      </w:r>
      <w:r>
        <w:rPr>
          <w:rFonts w:cs="Times New Roman" w:ascii="Times New Roman" w:hAnsi="Times New Roman"/>
          <w:sz w:val="24"/>
          <w:szCs w:val="24"/>
          <w:highlight w:val="green"/>
        </w:rPr>
        <w:t xml:space="preserve"> Acta 987/12 del 5 julio de 2012</w:t>
      </w:r>
    </w:p>
    <w:p>
      <w:pPr>
        <w:pStyle w:val="Normal"/>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u w:val="single"/>
        </w:rPr>
        <w:t>Proyecto de Ordenanza 089/12</w:t>
      </w:r>
      <w:r>
        <w:rPr>
          <w:rFonts w:eastAsia="MS Mincho;ＭＳ 明朝" w:cs="Times New Roman" w:ascii="Times New Roman" w:hAnsi="Times New Roman"/>
          <w:sz w:val="24"/>
        </w:rPr>
        <w:t>: "Regulación recolección de residuos patológicos en San Carlos de Bariloche". Autores: Concejales María Eugenia Martini; Alejandro Ramos Mejía y Ramón Chiocconi (PJ). A Asesoría Letrada y a las comisiones de Servicios, Tránsito y Transporte y de Gobierno y Legales.</w:t>
      </w:r>
      <w:r>
        <w:rPr>
          <w:rFonts w:eastAsia="MS Mincho;ＭＳ 明朝" w:cs="Times New Roman" w:ascii="Times New Roman" w:hAnsi="Times New Roman"/>
          <w:sz w:val="24"/>
          <w:highlight w:val="green"/>
        </w:rPr>
        <w:t xml:space="preserve"> O-12-2349- Acta 991/12 del 01 de noviembre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szCs w:val="24"/>
          <w:u w:val="single"/>
        </w:rPr>
        <w:t>Proyecto de Ordenanza 090/12</w:t>
      </w:r>
      <w:r>
        <w:rPr>
          <w:rFonts w:eastAsia="MS Mincho;ＭＳ 明朝" w:cs="Times New Roman" w:ascii="Times New Roman" w:hAnsi="Times New Roman"/>
          <w:sz w:val="24"/>
          <w:szCs w:val="24"/>
        </w:rPr>
        <w:t xml:space="preserve">: "Cobro de arancel por uso del predio, de las academias de conductores y particulares". Autor: Intendente Municipal, Cdor. Omar Goye. Colaborador: Jefe de Gabinete, Jorge González. Iniciativa: José Vicente Alonso (Director de Tránsito y Transporte) y Mario Fuentes  (Jefe de Sección Licencias de Conducir). A Asesoría Letrada y a las comisiones de Economía y de Gobierno y Legales. </w:t>
      </w:r>
      <w:r>
        <w:rPr>
          <w:rFonts w:eastAsia="MS Mincho;ＭＳ 明朝" w:cs="Times New Roman" w:ascii="Times New Roman" w:hAnsi="Times New Roman"/>
          <w:sz w:val="24"/>
          <w:highlight w:val="yellow"/>
        </w:rPr>
        <w:t>RETIRADO ACTA 998/13 del 7 de marzo de 2013.</w:t>
      </w:r>
      <w:r>
        <w:rPr>
          <w:rFonts w:eastAsia="MS Mincho;ＭＳ 明朝" w:cs="Times New Roman" w:ascii="Times New Roman" w:hAnsi="Times New Roman"/>
          <w:b/>
          <w:color w:val="FF0000"/>
          <w:sz w:val="24"/>
          <w:szCs w:val="24"/>
          <w:highlight w:val="cyan"/>
          <w:shd w:fill="FFFF00" w:val="clear"/>
          <w:lang w:val="es-MX"/>
        </w:rPr>
        <w:tab/>
        <w:t>LIBRO 80</w:t>
      </w:r>
    </w:p>
    <w:p>
      <w:pPr>
        <w:pStyle w:val="Normal"/>
        <w:tabs>
          <w:tab w:val="clear" w:pos="720"/>
          <w:tab w:val="left" w:pos="180" w:leader="none"/>
        </w:tabs>
        <w:ind w:left="0" w:right="51" w:hanging="2"/>
        <w:jc w:val="both"/>
        <w:rPr>
          <w:rFonts w:eastAsia="MS Mincho;ＭＳ 明朝"/>
          <w:b/>
          <w:b/>
          <w:sz w:val="24"/>
          <w:szCs w:val="24"/>
        </w:rPr>
      </w:pPr>
      <w:r>
        <w:rPr>
          <w:rFonts w:eastAsia="MS Mincho;ＭＳ 明朝"/>
          <w:b/>
          <w:sz w:val="24"/>
          <w:szCs w:val="24"/>
        </w:rPr>
      </w:r>
    </w:p>
    <w:p>
      <w:pPr>
        <w:pStyle w:val="Textosinformato"/>
        <w:jc w:val="both"/>
        <w:rPr/>
      </w:pPr>
      <w:r>
        <w:rPr>
          <w:rFonts w:eastAsia="MS Mincho;ＭＳ 明朝" w:cs="Times New Roman" w:ascii="Times New Roman" w:hAnsi="Times New Roman"/>
          <w:sz w:val="24"/>
          <w:u w:val="single"/>
        </w:rPr>
        <w:t>Proyecto de Ordenanza 091/12</w:t>
      </w:r>
      <w:r>
        <w:rPr>
          <w:rFonts w:eastAsia="MS Mincho;ＭＳ 明朝" w:cs="Times New Roman" w:ascii="Times New Roman" w:hAnsi="Times New Roman"/>
          <w:sz w:val="24"/>
        </w:rPr>
        <w:t>: "Declarar de interés social. Autorizar subdivisión simple con cesión de calle. Inmueble 19-2-K-113-02". Autor: Intendente Municipal, Cdor. Omar Goye. Colaboradores: Jefe de Gabinete, Jorge González e Instituto Municipal de Tierras y Viviendas para el Hábitat Social. A Asesoría Letrada y a las comisiones de Obras y Planeamiento y de Gobierno y Legales.</w:t>
      </w:r>
    </w:p>
    <w:p>
      <w:pPr>
        <w:pStyle w:val="Textosinformato"/>
        <w:jc w:val="both"/>
        <w:rPr/>
      </w:pPr>
      <w:r>
        <w:rPr>
          <w:rFonts w:eastAsia="Times New Roman" w:cs="Times New Roman" w:ascii="Times New Roman" w:hAnsi="Times New Roman"/>
          <w:b/>
          <w:sz w:val="24"/>
        </w:rPr>
        <w:t xml:space="preserve"> </w:t>
      </w:r>
      <w:r>
        <w:rPr>
          <w:rFonts w:eastAsia="MS Mincho;ＭＳ 明朝" w:cs="Times New Roman" w:ascii="Times New Roman" w:hAnsi="Times New Roman"/>
          <w:b/>
          <w:sz w:val="24"/>
          <w:highlight w:val="yellow"/>
        </w:rPr>
        <w:t>Retirado acta 990/12 de 11 de octubre de 2012.</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092/12</w:t>
      </w:r>
      <w:r>
        <w:rPr>
          <w:rFonts w:eastAsia="MS Mincho;ＭＳ 明朝" w:cs="Times New Roman" w:ascii="Times New Roman" w:hAnsi="Times New Roman"/>
          <w:sz w:val="24"/>
        </w:rPr>
        <w:t>: "Modificación ordenanza 194-C-86 y 427-CM-94. Funcionamiento Juntas Vecinales". Autor: Intendente Municipal, Cdor. Omar Goye. Colaboradores: Jefe de Gabinete, Jorge González; Director General y Equipo de Trabajo de la Dirección General de Juntas Vecinales. A Asesoría Letrada y a la comisión de Gobierno y Legales.</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093/12</w:t>
      </w:r>
      <w:r>
        <w:rPr>
          <w:rFonts w:eastAsia="MS Mincho;ＭＳ 明朝" w:cs="Times New Roman" w:ascii="Times New Roman" w:hAnsi="Times New Roman"/>
          <w:sz w:val="24"/>
        </w:rPr>
        <w:t>: "Desafecta del dominio público y afecta al dominio privado fraccion parcela 19-3-C-C10-01A. Otorga comodato a Unión de Tranviarios del Automotor Seccional Bariloche (UTA)". Autor: Concejal Mauro Gonzalez (PVpC). Colaboradoras: Paula González y Alicia Ortiz. A Asesoría Letrada y a las comisiones de Obras y Planeamiento y de Gobierno y Legales.</w:t>
      </w:r>
      <w:r>
        <w:rPr>
          <w:rFonts w:eastAsia="MS Mincho;ＭＳ 明朝" w:cs="Times New Roman" w:ascii="Times New Roman" w:hAnsi="Times New Roman"/>
          <w:sz w:val="24"/>
          <w:highlight w:val="yellow"/>
        </w:rPr>
        <w:t xml:space="preserve"> RETIRADO ACTA 1000/13 del  9 de mayo de 2013.</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094/12</w:t>
      </w:r>
      <w:r>
        <w:rPr>
          <w:rFonts w:eastAsia="MS Mincho;ＭＳ 明朝" w:cs="Times New Roman" w:ascii="Times New Roman" w:hAnsi="Times New Roman"/>
          <w:sz w:val="24"/>
        </w:rPr>
        <w:t xml:space="preserve">: "Aceptar donación de PC destinado a la Secretaría de Desarrollo Humano". Autor: Intendente Municipal, Cdor. Omar Goye. Colaboradores: Secretaria de Desarrollo Humano, Prof. Diana Garrafa y Jefe de Gabinete, Jorge González. Sobre tablas. </w:t>
      </w:r>
      <w:r>
        <w:rPr>
          <w:rFonts w:eastAsia="MS Mincho;ＭＳ 明朝" w:cs="Times New Roman" w:ascii="Times New Roman" w:hAnsi="Times New Roman"/>
          <w:sz w:val="24"/>
          <w:highlight w:val="green"/>
        </w:rPr>
        <w:t>O-12-2298 -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095/12</w:t>
      </w:r>
      <w:r>
        <w:rPr>
          <w:rFonts w:eastAsia="MS Mincho;ＭＳ 明朝" w:cs="Times New Roman" w:ascii="Times New Roman" w:hAnsi="Times New Roman"/>
          <w:sz w:val="24"/>
        </w:rPr>
        <w:t xml:space="preserve">: "Desafectar dominio público municipal a privado parte 19-2-K-003A-15. Ceder Educación destino específico. Abroga Ordenanza 1898-CM-09". Autores: Concejales Arq. Carlos Valeri, Prof. Alfredo Martín y Dr. Diego Benítez (FG). Sobre tablas. </w:t>
      </w:r>
      <w:r>
        <w:rPr>
          <w:rFonts w:eastAsia="MS Mincho;ＭＳ 明朝" w:cs="Times New Roman" w:ascii="Times New Roman" w:hAnsi="Times New Roman"/>
          <w:sz w:val="24"/>
          <w:highlight w:val="green"/>
        </w:rPr>
        <w:t>O-12-2300 -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096/12</w:t>
      </w:r>
      <w:r>
        <w:rPr>
          <w:rFonts w:eastAsia="MS Mincho;ＭＳ 明朝" w:cs="Times New Roman" w:ascii="Times New Roman" w:hAnsi="Times New Roman"/>
          <w:sz w:val="24"/>
        </w:rPr>
        <w:t xml:space="preserve">: "Adherir a la ley provincial 4747. Emplear sistema de software libre". Autora: Concejal Carmen Giménez (AFSP). Colaboradores: Mariángeles Dallavía y Limay Brouckaert. A Asesoría Letrada y a la Comisión de Gobierno y Legales. . </w:t>
      </w:r>
      <w:r>
        <w:rPr>
          <w:rFonts w:eastAsia="MS Mincho;ＭＳ 明朝" w:cs="Times New Roman" w:ascii="Times New Roman" w:hAnsi="Times New Roman"/>
          <w:sz w:val="24"/>
          <w:highlight w:val="green"/>
        </w:rPr>
        <w:t>O- 12-2338- Acta 990/12 del 11 de octubre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097/12</w:t>
      </w:r>
      <w:r>
        <w:rPr>
          <w:rFonts w:eastAsia="MS Mincho;ＭＳ 明朝" w:cs="Times New Roman" w:ascii="Times New Roman" w:hAnsi="Times New Roman"/>
          <w:sz w:val="24"/>
        </w:rPr>
        <w:t>: "Otorgar distinción de ciudadano ilustre al Sr. Osvaldo Víctor Herranz". Autor: Concejal Mauro Gonzalez (PVpC). Colaboradores: Miguel López, Alejandra Benítez, Alicia Ortiz y Paula Gonzalez. Sobre tablas.</w:t>
      </w:r>
      <w:r>
        <w:rPr>
          <w:rFonts w:eastAsia="MS Mincho;ＭＳ 明朝" w:cs="Times New Roman" w:ascii="Times New Roman" w:hAnsi="Times New Roman"/>
          <w:sz w:val="24"/>
          <w:highlight w:val="green"/>
        </w:rPr>
        <w:t xml:space="preserve"> O-12-2301 -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098/12</w:t>
      </w:r>
      <w:r>
        <w:rPr>
          <w:rFonts w:eastAsia="MS Mincho;ＭＳ 明朝" w:cs="Times New Roman" w:ascii="Times New Roman" w:hAnsi="Times New Roman"/>
          <w:sz w:val="24"/>
        </w:rPr>
        <w:t>: "Declarar de interés turístico "BRC Friendly Map, impreso". Autores: Comisión de Turismo: Concejales Dr. Diego Benítez (FG); Ramón Chiocconi, Alejandro Ramos Mejía (PJ); Mauro Gonzalez (PVpC); Carmen Giménez (AFSP) y Prof. Elena Welleschik (UCR).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-12-1603).</w:t>
      </w:r>
      <w:r>
        <w:rPr>
          <w:rFonts w:cs="Times New Roman" w:ascii="Times New Roman" w:hAnsi="Times New Roman"/>
          <w:sz w:val="24"/>
          <w:szCs w:val="24"/>
          <w:highlight w:val="green"/>
        </w:rPr>
        <w:t xml:space="preserve">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099/12</w:t>
      </w:r>
      <w:r>
        <w:rPr>
          <w:rFonts w:eastAsia="MS Mincho;ＭＳ 明朝" w:cs="Times New Roman" w:ascii="Times New Roman" w:hAnsi="Times New Roman"/>
          <w:sz w:val="24"/>
        </w:rPr>
        <w:t>: "Autorizar firma convenio en el marco del Programa Operativo Plan Calor 2012 entre la Dirección de Bosques de la Provincia de Río Negro y el Municipio de San Carlos de Bariloche". Autor: Intendente Municipal, Cdor. Omar Goye. Colaboradores: Secretaria de Desarrollo Humano, Prof. Diana Garrafa y Jefe de Gabinete, Jorge González. Sobre tablas.</w:t>
      </w:r>
      <w:r>
        <w:rPr>
          <w:rFonts w:eastAsia="MS Mincho;ＭＳ 明朝" w:cs="Times New Roman" w:ascii="Times New Roman" w:hAnsi="Times New Roman"/>
          <w:sz w:val="24"/>
          <w:highlight w:val="green"/>
        </w:rPr>
        <w:t xml:space="preserve"> O-12-2302 -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100/12</w:t>
      </w:r>
      <w:r>
        <w:rPr>
          <w:rFonts w:eastAsia="MS Mincho;ＭＳ 明朝" w:cs="Times New Roman" w:ascii="Times New Roman" w:hAnsi="Times New Roman"/>
          <w:sz w:val="24"/>
        </w:rPr>
        <w:t xml:space="preserve">: "Autorizar firma convenio en el marco del Programa Operativo Plan Calor 2012 entre la Secretaría de Promoción de Derechos y Deberes del Ministerio de Desarrollo Social de la Provincia de Río Negro y el Municipio de San Carlos de Bariloche". Autor: Intendente Municipal, Cdor. Omar Goye. Colaboradores: Secretaria de Desarrollo Humano, Prof. Diana Garrafa y Jefe de Gabinete, Jorge González. Sobre tablas. </w:t>
      </w:r>
      <w:r>
        <w:rPr>
          <w:rFonts w:eastAsia="MS Mincho;ＭＳ 明朝" w:cs="Times New Roman" w:ascii="Times New Roman" w:hAnsi="Times New Roman"/>
          <w:sz w:val="24"/>
          <w:highlight w:val="green"/>
        </w:rPr>
        <w:t>O-12-2299 -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101/12</w:t>
      </w:r>
      <w:r>
        <w:rPr>
          <w:rFonts w:eastAsia="MS Mincho;ＭＳ 明朝" w:cs="Times New Roman" w:ascii="Times New Roman" w:hAnsi="Times New Roman"/>
          <w:sz w:val="24"/>
        </w:rPr>
        <w:t>: "Declarar interés educativo y comunitario "Museo de Ciencias Interactivo e Itinerante". Autores: Concejales Arq. Carlos Valeri, Prof. Alfredo Martín y Dr. Diego Benítez (FG).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-12-1604).</w:t>
      </w:r>
      <w:r>
        <w:rPr>
          <w:rFonts w:cs="Times New Roman" w:ascii="Times New Roman" w:hAnsi="Times New Roman"/>
          <w:sz w:val="24"/>
          <w:szCs w:val="24"/>
          <w:highlight w:val="green"/>
        </w:rPr>
        <w:t xml:space="preserve">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102/12</w:t>
      </w:r>
      <w:r>
        <w:rPr>
          <w:rFonts w:eastAsia="MS Mincho;ＭＳ 明朝" w:cs="Times New Roman" w:ascii="Times New Roman" w:hAnsi="Times New Roman"/>
          <w:sz w:val="24"/>
        </w:rPr>
        <w:t>: "Modificar Ordenanza 1893-CM-09, art. 1º y 3º. Eliminación art. 7". Autores: Comisión Legislativa: Concejales María Eugenia Martini, Alejandro Ramos Mejía (PJ); Arq. Carlos Valeri (FG); Leandro Lescano (AFSP); Prof. Elena Welleschik (UCR); Irma Haneck (SUR) y Mauro Gonzalez (PVpC). A Asesoría Letrada y a las comisiones de Obras y Planeamiento y de Gobierno y Legales. .</w:t>
      </w:r>
      <w:r>
        <w:rPr>
          <w:rFonts w:eastAsia="MS Mincho;ＭＳ 明朝" w:cs="Times New Roman" w:ascii="Times New Roman" w:hAnsi="Times New Roman"/>
          <w:sz w:val="24"/>
          <w:highlight w:val="yellow"/>
        </w:rPr>
        <w:t xml:space="preserve"> RETIRADO ACTA 1011/13 del  28 de noviembre de 2013.</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103/12</w:t>
      </w:r>
      <w:r>
        <w:rPr>
          <w:rFonts w:eastAsia="MS Mincho;ＭＳ 明朝" w:cs="Times New Roman" w:ascii="Times New Roman" w:hAnsi="Times New Roman"/>
          <w:sz w:val="24"/>
        </w:rPr>
        <w:t>: "Declarar interés cultural y educativo Programa Escuelas Patagónicas Danza y Estudio Coreográfico". Autores: Concejales Arq. Carlos Valeri, Prof. Alfredo Martín y Dr. Diego Benítez (FG).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-12-1605).</w:t>
      </w:r>
      <w:r>
        <w:rPr>
          <w:rFonts w:cs="Times New Roman" w:ascii="Times New Roman" w:hAnsi="Times New Roman"/>
          <w:sz w:val="24"/>
          <w:szCs w:val="24"/>
          <w:highlight w:val="green"/>
        </w:rPr>
        <w:t xml:space="preserve"> Acta 985/12 del 31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104/12</w:t>
      </w:r>
      <w:r>
        <w:rPr>
          <w:rFonts w:eastAsia="MS Mincho;ＭＳ 明朝" w:cs="Times New Roman" w:ascii="Times New Roman" w:hAnsi="Times New Roman"/>
          <w:sz w:val="24"/>
        </w:rPr>
        <w:t>: "Declarar de interés municipal el III Congreso Internacional de Turismo Idiomático". Autores: Concejales María Eugenia Martini y Ramón Chiocconi (PJ). Iniciativa: Sr. Vicente Búa, Secretario de Turismo Municipal.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-12-1606).</w:t>
      </w:r>
      <w:r>
        <w:rPr>
          <w:rFonts w:cs="Times New Roman" w:ascii="Times New Roman" w:hAnsi="Times New Roman"/>
          <w:sz w:val="24"/>
          <w:szCs w:val="24"/>
          <w:highlight w:val="green"/>
        </w:rPr>
        <w:t xml:space="preserve">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105/12</w:t>
      </w:r>
      <w:r>
        <w:rPr>
          <w:rFonts w:eastAsia="MS Mincho;ＭＳ 明朝" w:cs="Times New Roman" w:ascii="Times New Roman" w:hAnsi="Times New Roman"/>
          <w:sz w:val="24"/>
        </w:rPr>
        <w:t>: "Acordar Pliego de Licitación Pública adquisición de combustibles". Autor: Intendente Municipal, Cdor. Omar Goye. Colaboradores: Secretario de Obras y Servicios Públicos, Ing. Roberto Bartorelli; Secretario de Hacienda, Cdor. Mario Bevilacqua y Jefe de Gabinete, Jorge González. Sobre tablas.</w:t>
      </w:r>
      <w:r>
        <w:rPr>
          <w:rFonts w:eastAsia="MS Mincho;ＭＳ 明朝" w:cs="Times New Roman" w:ascii="Times New Roman" w:hAnsi="Times New Roman"/>
          <w:sz w:val="24"/>
          <w:highlight w:val="green"/>
        </w:rPr>
        <w:t xml:space="preserve"> O-12-2303 -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106/12</w:t>
      </w:r>
      <w:r>
        <w:rPr>
          <w:rFonts w:eastAsia="MS Mincho;ＭＳ 明朝" w:cs="Times New Roman" w:ascii="Times New Roman" w:hAnsi="Times New Roman"/>
          <w:sz w:val="24"/>
        </w:rPr>
        <w:t>: "Acordar Pliego de Licitación Pública adquisición de euro diesel". Autor: Intendente Municipal, Cdor. Omar Goye. Colaboradores: Secretario de Obras y Servicios Públicos, Ing. Roberto Bartorelli; Secretario de Hacienda, Cdor. Mario Bevilacqua y Jefe de Gabinete, Jorge González. Sobre tablas.</w:t>
      </w:r>
      <w:r>
        <w:rPr>
          <w:rFonts w:eastAsia="MS Mincho;ＭＳ 明朝" w:cs="Times New Roman" w:ascii="Times New Roman" w:hAnsi="Times New Roman"/>
          <w:sz w:val="24"/>
          <w:highlight w:val="green"/>
        </w:rPr>
        <w:t xml:space="preserve"> O-12-2304 -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107/12</w:t>
      </w:r>
      <w:r>
        <w:rPr>
          <w:rFonts w:eastAsia="MS Mincho;ＭＳ 明朝" w:cs="Times New Roman" w:ascii="Times New Roman" w:hAnsi="Times New Roman"/>
          <w:sz w:val="24"/>
        </w:rPr>
        <w:t xml:space="preserve">: "Declarar de interés municipal, cultural y educativo "Muestra Anual CAB-IB. Visita de la muestra itinerante Planetario-Buenos Aires". Autores: Concejales María Eugenia Martini; Alejandro Ramos Mejía y Ramón Chiocconi (PJ). </w:t>
      </w:r>
      <w:r>
        <w:rPr>
          <w:rFonts w:eastAsia="MS Mincho;ＭＳ 明朝" w:cs="Times New Roman" w:ascii="Times New Roman" w:hAnsi="Times New Roman"/>
          <w:b/>
          <w:sz w:val="24"/>
        </w:rPr>
        <w:t xml:space="preserve">Se solicitará el retiro por haberse emitido la Resolución 159-PCM-2012 sobre la misma materia. </w:t>
      </w:r>
      <w:r>
        <w:rPr>
          <w:rFonts w:eastAsia="MS Mincho;ＭＳ 明朝" w:cs="Times New Roman" w:ascii="Times New Roman" w:hAnsi="Times New Roman"/>
          <w:sz w:val="24"/>
          <w:szCs w:val="24"/>
          <w:highlight w:val="yellow"/>
        </w:rPr>
        <w:t>. RETIRADO - ACTA 985/12 – 31 de mayo de 2012.</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108/12</w:t>
      </w:r>
      <w:r>
        <w:rPr>
          <w:rFonts w:eastAsia="MS Mincho;ＭＳ 明朝" w:cs="Times New Roman" w:ascii="Times New Roman" w:hAnsi="Times New Roman"/>
          <w:sz w:val="24"/>
        </w:rPr>
        <w:t>: "Comunicar Poder Ejecutivo Nacional instalación Consulado brasileño en San Carlos de Bariloche". Autores: Concejales Arq. Carlos Valeri, Prof. Alfredo Martín y Dr. Diego Benítez (FG). Sobre tablas. .</w:t>
      </w:r>
      <w:r>
        <w:rPr>
          <w:rFonts w:eastAsia="MS Mincho;ＭＳ 明朝" w:cs="Times New Roman" w:ascii="Times New Roman" w:hAnsi="Times New Roman"/>
          <w:sz w:val="24"/>
          <w:highlight w:val="green"/>
        </w:rPr>
        <w:t xml:space="preserve"> C-12-732 -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109/12</w:t>
      </w:r>
      <w:r>
        <w:rPr>
          <w:rFonts w:eastAsia="MS Mincho;ＭＳ 明朝" w:cs="Times New Roman" w:ascii="Times New Roman" w:hAnsi="Times New Roman"/>
          <w:sz w:val="24"/>
        </w:rPr>
        <w:t>: "Autorizar firma convenio del Programa de Acciones para la Asistencia y Promoción Integral de las Familias en Situación de Vulnerabilidad social entre el Ministerio de Desarrollo Social de la Provincia de Río Negro y el Municipio de la ciudad de San Carlos de Bariloche". Autor: Intendente Municipal, Cdor. Omar Goye. Colaboradores: Secretaria de Desarrollo Humano, Prof. Diana Garrafa; Secretario de Hacienda, Cdor. Mario Bevilacqua y Jefe de Gabinete, Jorge González. Sobre tablas. .</w:t>
      </w:r>
      <w:r>
        <w:rPr>
          <w:rFonts w:eastAsia="MS Mincho;ＭＳ 明朝" w:cs="Times New Roman" w:ascii="Times New Roman" w:hAnsi="Times New Roman"/>
          <w:sz w:val="24"/>
          <w:highlight w:val="green"/>
        </w:rPr>
        <w:t xml:space="preserve"> O-12-2305 -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110/12</w:t>
      </w:r>
      <w:r>
        <w:rPr>
          <w:rFonts w:eastAsia="MS Mincho;ＭＳ 明朝" w:cs="Times New Roman" w:ascii="Times New Roman" w:hAnsi="Times New Roman"/>
          <w:sz w:val="24"/>
        </w:rPr>
        <w:t>: "Autorizar a la firma del convenio de Plan  Nacional de Seguridad Alimentaria entre el Ministerio de Desarrollo Social y Municipalidad de San Carlos de Bariloche". Autor: Intendente Municipal, Cdor. Omar Goye. Colaboradores: Secretaria de Desarrollo Humano, Prof. Diana Garrafa; Secretario de Hacienda, Cdor. Mario Bevilacqua y Jefe de Gabinete, Jorge González. Sobre tablas. .</w:t>
      </w:r>
      <w:r>
        <w:rPr>
          <w:rFonts w:eastAsia="MS Mincho;ＭＳ 明朝" w:cs="Times New Roman" w:ascii="Times New Roman" w:hAnsi="Times New Roman"/>
          <w:sz w:val="24"/>
          <w:highlight w:val="green"/>
        </w:rPr>
        <w:t xml:space="preserve"> O-12-2306 -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111/12</w:t>
      </w:r>
      <w:r>
        <w:rPr>
          <w:rFonts w:eastAsia="MS Mincho;ＭＳ 明朝" w:cs="Times New Roman" w:ascii="Times New Roman" w:hAnsi="Times New Roman"/>
          <w:sz w:val="24"/>
        </w:rPr>
        <w:t xml:space="preserve">: "Declarar de utilidad pública y pago obligatorio la obra red de gas en calle Parque Nacional Nahuel Huapi y Parque Baritu de Barrio Villa Los Coihues". Autor: Intendente Municipal, Cdor. Omar Goye. Colaboradores: Secretario de Obras y Servicios Públicos, Ing. Roberto Bartorelli; Secretario de Hacienda, Cdor. Mario Bevilacqua; Jefe de Gabinete, Jorge González y Dirección de Obras por Contrato. A Asesoría Letrada y a las comisiones de Obras y Planeamiento y de Gobierno y Legales. </w:t>
      </w:r>
      <w:r>
        <w:rPr>
          <w:rFonts w:eastAsia="MS Mincho;ＭＳ 明朝" w:cs="Times New Roman" w:ascii="Times New Roman" w:hAnsi="Times New Roman"/>
          <w:sz w:val="24"/>
          <w:highlight w:val="green"/>
        </w:rPr>
        <w:t>O- 12-2331- Acta 989/12 del 27 de septiembre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112/12</w:t>
      </w:r>
      <w:r>
        <w:rPr>
          <w:rFonts w:eastAsia="MS Mincho;ＭＳ 明朝" w:cs="Times New Roman" w:ascii="Times New Roman" w:hAnsi="Times New Roman"/>
          <w:sz w:val="24"/>
        </w:rPr>
        <w:t>: "Declarar de interés municipal "Seminario de Planeamiento Estratégico. Planificación estratégica de las ciudades". Autores: Concejales Ramón Chiocconi (PJ) y Prof. Elena Welleschik (UCR).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-12-1607).</w:t>
      </w:r>
      <w:r>
        <w:rPr>
          <w:rFonts w:cs="Times New Roman" w:ascii="Times New Roman" w:hAnsi="Times New Roman"/>
          <w:sz w:val="24"/>
          <w:szCs w:val="24"/>
          <w:highlight w:val="green"/>
        </w:rPr>
        <w:t xml:space="preserve"> Acta 985/12 del 31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P</w:t>
      </w:r>
      <w:r>
        <w:rPr>
          <w:rFonts w:eastAsia="MS Mincho;ＭＳ 明朝" w:cs="Times New Roman" w:ascii="Times New Roman" w:hAnsi="Times New Roman"/>
          <w:sz w:val="24"/>
          <w:u w:val="single"/>
        </w:rPr>
        <w:t>royecto de Declaración 113/12</w:t>
      </w:r>
      <w:r>
        <w:rPr>
          <w:rFonts w:eastAsia="MS Mincho;ＭＳ 明朝" w:cs="Times New Roman" w:ascii="Times New Roman" w:hAnsi="Times New Roman"/>
          <w:sz w:val="24"/>
        </w:rPr>
        <w:t>: "Declarar de interés municipal y comunitario el 30º aniversario Escuela de Aprendizaje de Oficios Nº 2". Autores: Concejales Leandro Lescano y Carmen Giménez (AFSP). Colaboradores: Limay Brouckaert y Analía Woloszczuk.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-12-1608).</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114/12</w:t>
      </w:r>
      <w:r>
        <w:rPr>
          <w:rFonts w:eastAsia="MS Mincho;ＭＳ 明朝" w:cs="Times New Roman" w:ascii="Times New Roman" w:hAnsi="Times New Roman"/>
          <w:sz w:val="24"/>
        </w:rPr>
        <w:t>:</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 xml:space="preserve">"Declaración de utilidad pública y sujeta a expropiación una fracción menor del inmueble denominado catastralmente como 19-2-H-H10-02B para lotes de interés social". Autores: Concejales María Eugenia Martini; Alejandro Ramos Mejía y Ramón Chiocconi (PJ). A Asesoría Letrada y a las comisiones de Obras y Planeamiento, de Economía y de Gobierno y Legales. Con tratamiento de preferencia próxima sesión. </w:t>
      </w:r>
      <w:r>
        <w:rPr>
          <w:rFonts w:eastAsia="MS Mincho;ＭＳ 明朝" w:cs="Times New Roman" w:ascii="Times New Roman" w:hAnsi="Times New Roman"/>
          <w:b/>
          <w:sz w:val="24"/>
        </w:rPr>
        <w:t xml:space="preserve">Solicitado su ingreso durante la sesión. </w:t>
      </w:r>
      <w:r>
        <w:rPr>
          <w:rFonts w:eastAsia="MS Mincho;ＭＳ 明朝" w:cs="Times New Roman" w:ascii="Times New Roman" w:hAnsi="Times New Roman"/>
          <w:sz w:val="24"/>
          <w:highlight w:val="green"/>
        </w:rPr>
        <w:t>O-12-2314 - Acta 986/12 del 21 de junio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115/12</w:t>
      </w:r>
      <w:r>
        <w:rPr>
          <w:rFonts w:eastAsia="MS Mincho;ＭＳ 明朝" w:cs="Times New Roman" w:ascii="Times New Roman" w:hAnsi="Times New Roman"/>
          <w:sz w:val="24"/>
        </w:rPr>
        <w:t>:</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"Suspensión provisional en las funciones de Defensor del Pueblo y reemplazo temporario".</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Autores: Concejales María Eugenia Martini; Alejandro Ramos Mejía, Ramón Chiocconi (PJ); Arq. Carlos Valeri, Prof. Alfredo Martín, Dr. Diego Benítez (FG); Leandro Lescano, Carmen Giménez (AFSP); Mauro Gonzalez (PVpC); Prof. Elena Welleschik (UCR) e Irma Haneck (SUR).</w:t>
      </w:r>
      <w:r>
        <w:rPr>
          <w:rFonts w:eastAsia="MS Mincho;ＭＳ 明朝" w:cs="Times New Roman" w:ascii="Times New Roman" w:hAnsi="Times New Roman"/>
          <w:b/>
          <w:sz w:val="24"/>
        </w:rPr>
        <w:t xml:space="preserve"> Solicitado su ingreso durante la sesión. </w:t>
      </w:r>
      <w:r>
        <w:rPr>
          <w:rFonts w:eastAsia="MS Mincho;ＭＳ 明朝" w:cs="Times New Roman" w:ascii="Times New Roman" w:hAnsi="Times New Roman"/>
          <w:sz w:val="24"/>
          <w:highlight w:val="green"/>
        </w:rPr>
        <w:t>O-12-2297 - Acta 985/12 del 31 de mayo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116/12</w:t>
      </w:r>
      <w:r>
        <w:rPr>
          <w:rFonts w:eastAsia="MS Mincho;ＭＳ 明朝" w:cs="Times New Roman" w:ascii="Times New Roman" w:hAnsi="Times New Roman"/>
          <w:sz w:val="24"/>
        </w:rPr>
        <w:t xml:space="preserve">: "Ingresar a planta permanente de empleados de la Administración Municipal discapacitados". Autor: Intendente Municipal, Cdor. Omar Goye. Colaboradores: Secretaria de la Función Pública y Control de Gestión, Nora Ceballos; Secretario Privado, Oscar Borchichi y Dirección de Recursos Humanos, Héctor Mazur. A Asesoría Letrada y a las comisiones de Economía y de Gobierno y Legales. </w:t>
      </w:r>
      <w:r>
        <w:rPr>
          <w:rFonts w:eastAsia="MS Mincho;ＭＳ 明朝" w:cs="Times New Roman" w:ascii="Times New Roman" w:hAnsi="Times New Roman"/>
          <w:sz w:val="24"/>
          <w:highlight w:val="green"/>
        </w:rPr>
        <w:t>O- 12-2332- Acta 989/12 del 27 de septiembre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jc w:val="both"/>
        <w:rPr/>
      </w:pPr>
      <w:r>
        <w:rPr>
          <w:rFonts w:eastAsia="MS Mincho;ＭＳ 明朝"/>
          <w:sz w:val="24"/>
          <w:u w:val="single"/>
        </w:rPr>
        <w:t>Proyecto de Ordenanza 117/12</w:t>
      </w:r>
      <w:r>
        <w:rPr>
          <w:rFonts w:eastAsia="MS Mincho;ＭＳ 明朝"/>
          <w:sz w:val="24"/>
        </w:rPr>
        <w:t>: "Declaración de utilidad pública y sujeta a expropiación el inmueble denominado catastralmente como 19-2-F-144-2-F3". Autor: Intendente Municipal, Cdor. Omar Goye. Colaboradores: Secretario de Desarrollo Estratégico, Agrim. Raúl Braeckman; Secretario Privado, Oscar Borchichi y Asesoría Letrada. A Asesoría Letrada y a las comisiones de Economía; de Obras y Planeamiento  y de Gobierno y Legales. ).</w:t>
      </w:r>
      <w:r>
        <w:rPr>
          <w:rFonts w:eastAsia="MS Mincho;ＭＳ 明朝"/>
          <w:sz w:val="24"/>
          <w:highlight w:val="green"/>
        </w:rPr>
        <w:t xml:space="preserve"> O- 13-2384- Acta 999/13 del 21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118/12</w:t>
      </w:r>
      <w:r>
        <w:rPr>
          <w:rFonts w:eastAsia="MS Mincho;ＭＳ 明朝" w:cs="Times New Roman" w:ascii="Times New Roman" w:hAnsi="Times New Roman"/>
          <w:sz w:val="24"/>
        </w:rPr>
        <w:t xml:space="preserve">: "Aprobar Balance año 2009". Autor: Intendente Municipal, Cdor. Omar Goye. Colaboradores: Secretario de Hacienda, Cdor. Mario Bevilacqua y Secretario Privado, Oscar Borchichi. Sobre tablas. </w:t>
      </w:r>
      <w:r>
        <w:rPr>
          <w:rFonts w:eastAsia="MS Mincho;ＭＳ 明朝" w:cs="Times New Roman" w:ascii="Times New Roman" w:hAnsi="Times New Roman"/>
          <w:sz w:val="24"/>
          <w:highlight w:val="green"/>
        </w:rPr>
        <w:t>O-12-2310 - Acta 986/12 del 21 de junio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119/12</w:t>
      </w:r>
      <w:r>
        <w:rPr>
          <w:rFonts w:eastAsia="MS Mincho;ＭＳ 明朝" w:cs="Times New Roman" w:ascii="Times New Roman" w:hAnsi="Times New Roman"/>
          <w:sz w:val="24"/>
        </w:rPr>
        <w:t>: "Desafectar dominio público y afectar dominio privado municipal parcela 19-3-A-203A-01, ceder a D.P.A". Autor: Intendente Municipal, Cdor. Omar Goye. Colaboradores: Secretario de Desarrollo Estratégico, Agrim. Raúl Braeckman; Jefe de Gabinete, Jorge Gonzalez; Secretario Privado, Oscar Borchichi; Subsecretario de Gestión Urbana, Arq. Raúl Martineau; Asesor Letrado, Dr. Rodrigo García Spitzer; Ing. Gabriel Sorá y Agrm. Mario Lupiano. Sobre tablas</w:t>
      </w:r>
      <w:r>
        <w:rPr>
          <w:rFonts w:eastAsia="MS Mincho;ＭＳ 明朝" w:cs="Times New Roman" w:ascii="Times New Roman" w:hAnsi="Times New Roman"/>
          <w:sz w:val="24"/>
          <w:highlight w:val="magenta"/>
        </w:rPr>
        <w:t>.(aprobado en 1º lectura en la comisión de Gobierno y Legales)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green"/>
        </w:rPr>
        <w:t>O-12-2322 - Acta 987/12 del 5 de julio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120/12</w:t>
      </w:r>
      <w:r>
        <w:rPr>
          <w:rFonts w:eastAsia="MS Mincho;ＭＳ 明朝" w:cs="Times New Roman" w:ascii="Times New Roman" w:hAnsi="Times New Roman"/>
          <w:sz w:val="24"/>
        </w:rPr>
        <w:t>: "Declarar interés comunitario y educativo el "Programa de Compromiso Social Universitario". Autores: Concejales Arq. Carlos Valeri; Prof. Alfredo Martín y Dr. Diego Benítez (FG).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-12-1609).</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121/12</w:t>
      </w:r>
      <w:r>
        <w:rPr>
          <w:rFonts w:eastAsia="MS Mincho;ＭＳ 明朝" w:cs="Times New Roman" w:ascii="Times New Roman" w:hAnsi="Times New Roman"/>
          <w:sz w:val="24"/>
        </w:rPr>
        <w:t>: "Declarar de interés municipal y educativo la "Expo Uni 2012". Autores: Concejales María Eugenia Martini; Ramón Chiocconi y Alejandro Ramos Mejía (PJ).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-12-1610).</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122/12</w:t>
      </w:r>
      <w:r>
        <w:rPr>
          <w:rFonts w:eastAsia="MS Mincho;ＭＳ 明朝" w:cs="Times New Roman" w:ascii="Times New Roman" w:hAnsi="Times New Roman"/>
          <w:sz w:val="24"/>
        </w:rPr>
        <w:t>: "Declarar de interés municipal y cultural encuentro "Bariloche Mágico y Solidario 2012". Autores: Concejales María Eugenia Martini; Ramón Chiocconi y Alejandro Ramos Mejía (PJ).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-12-1611).</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123/12</w:t>
      </w:r>
      <w:r>
        <w:rPr>
          <w:rFonts w:eastAsia="MS Mincho;ＭＳ 明朝" w:cs="Times New Roman" w:ascii="Times New Roman" w:hAnsi="Times New Roman"/>
          <w:sz w:val="24"/>
        </w:rPr>
        <w:t xml:space="preserve">: "Comunicar Poder Ejecutivo Provincial Prórroga Ley Nº 4665". Autora: Concejal Irma Haneck (SUR). Colaboradora: Dra. Melina Ríos Faverio. Sobre tablas. </w:t>
      </w:r>
      <w:r>
        <w:rPr>
          <w:rFonts w:eastAsia="MS Mincho;ＭＳ 明朝" w:cs="Times New Roman" w:ascii="Times New Roman" w:hAnsi="Times New Roman"/>
          <w:sz w:val="24"/>
          <w:highlight w:val="green"/>
        </w:rPr>
        <w:t>C-12-734 - Acta 986/12 del 21 de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124/12</w:t>
      </w:r>
      <w:r>
        <w:rPr>
          <w:rFonts w:eastAsia="MS Mincho;ＭＳ 明朝" w:cs="Times New Roman" w:ascii="Times New Roman" w:hAnsi="Times New Roman"/>
          <w:sz w:val="24"/>
        </w:rPr>
        <w:t>: "Declaración evento de interés municipal y educativo II Congreso Veterinario Patagónico". Autores: Concejales María Eugenia Martini, Alejandro Ramos Mejía (PJ) y Leandro Lescano (AFSP).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-12-1612).</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125/12</w:t>
      </w:r>
      <w:r>
        <w:rPr>
          <w:rFonts w:eastAsia="MS Mincho;ＭＳ 明朝" w:cs="Times New Roman" w:ascii="Times New Roman" w:hAnsi="Times New Roman"/>
          <w:sz w:val="24"/>
        </w:rPr>
        <w:t>: "Declarar de interés municipal la cartografía digital de San Carlos de Bariloche realizada por "Proyecto MAPEAR". Autores: Concejales María Eugenia Martini; Ramón Chiocconi y Alejandro Ramos Mejía (PJ).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-12-1613).</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126/12</w:t>
      </w:r>
      <w:r>
        <w:rPr>
          <w:rFonts w:eastAsia="MS Mincho;ＭＳ 明朝" w:cs="Times New Roman" w:ascii="Times New Roman" w:hAnsi="Times New Roman"/>
          <w:sz w:val="24"/>
        </w:rPr>
        <w:t>: "Depuración ordenanzas varias por desuetudo o caducidad. Consolida 120-I-78". Autores: Comisión Legislativa: Concejales Alejandro Ramos Mejía (PJ); Arq. Carlos Valeri (FG); Leandro Lescano (AFSP) e Irma Haneck (SUR). Colaboradores: Departamento Digesto e Informática Legislativa del Concejo Municipal; Secretarías y Departamentos de la Municipalidad de San Carlos de Bariloche consultados. A Asesoría Letrada y a las comisiones de Economía y de Gobierno y Legales.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-13-2450 – Acta 1007/13 del 23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127/12</w:t>
      </w:r>
      <w:r>
        <w:rPr>
          <w:rFonts w:eastAsia="MS Mincho;ＭＳ 明朝" w:cs="Times New Roman" w:ascii="Times New Roman" w:hAnsi="Times New Roman"/>
          <w:sz w:val="24"/>
        </w:rPr>
        <w:t xml:space="preserve">: "Comunicar Poder Ejecutivo Nacional continuación obras potenciación Gasoducto Cordillerano". Autores: Concejales Arq. Carlos Valeri; Prof. Alfredo Martín y Dr. Diego Benítez (FG). Sobre tablas. </w:t>
      </w:r>
      <w:r>
        <w:rPr>
          <w:rFonts w:eastAsia="MS Mincho;ＭＳ 明朝" w:cs="Times New Roman" w:ascii="Times New Roman" w:hAnsi="Times New Roman"/>
          <w:sz w:val="24"/>
          <w:highlight w:val="green"/>
        </w:rPr>
        <w:t>C-12-735 - Acta 986/12 del 21 de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128/12</w:t>
      </w:r>
      <w:r>
        <w:rPr>
          <w:rFonts w:eastAsia="MS Mincho;ＭＳ 明朝" w:cs="Times New Roman" w:ascii="Times New Roman" w:hAnsi="Times New Roman"/>
          <w:sz w:val="24"/>
        </w:rPr>
        <w:t xml:space="preserve">: "Modificación artículo 1º Ordenanza 1452-CM-04 montos de contratación Ley 286". Autores: Presidente del Tribunal de Contralor. Dra. Daniela Núñez, Vice-presidente del Tribunal, Sr. Damian Fuentes y vocal del Tribunal de Contralor, Ing. Carlos Freire. Colaboradores: Cdra. Andrea Leiva, Sr. Andrea Leiva, Sr. Miguel Silva, Cdor. Ariel Gomis, Cdor. Martín Olvar y Cdor. Manuel García. Se solicitará su retiro. </w:t>
      </w:r>
      <w:r>
        <w:rPr>
          <w:rFonts w:eastAsia="MS Mincho;ＭＳ 明朝" w:cs="Times New Roman" w:ascii="Times New Roman" w:hAnsi="Times New Roman"/>
          <w:sz w:val="24"/>
          <w:highlight w:val="yellow"/>
        </w:rPr>
        <w:t>Retirado Acta 986/12 del 21/6/12.</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129/12</w:t>
      </w:r>
      <w:r>
        <w:rPr>
          <w:rFonts w:eastAsia="MS Mincho;ＭＳ 明朝" w:cs="Times New Roman" w:ascii="Times New Roman" w:hAnsi="Times New Roman"/>
          <w:sz w:val="24"/>
        </w:rPr>
        <w:t>: "Declarar de interés municipal el Tetratlón Catedral 2012". Autores: Concejales María Eugenia Martini, Alejandro Ramos Mejía y Ramón Chiocconi (PJ). Iniciativa: Club Andino Bariloche.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-12-1614).</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130/12</w:t>
      </w:r>
      <w:r>
        <w:rPr>
          <w:rFonts w:eastAsia="MS Mincho;ＭＳ 明朝" w:cs="Times New Roman" w:ascii="Times New Roman" w:hAnsi="Times New Roman"/>
          <w:b/>
          <w:sz w:val="24"/>
        </w:rPr>
        <w:t xml:space="preserve">: </w:t>
      </w:r>
      <w:r>
        <w:rPr>
          <w:rFonts w:eastAsia="MS Mincho;ＭＳ 明朝" w:cs="Times New Roman" w:ascii="Times New Roman" w:hAnsi="Times New Roman"/>
          <w:sz w:val="24"/>
        </w:rPr>
        <w:t>"Declarar de interés municipal la presentación del grupo musical Beetups en Semana Beatle Latinoamericana". Autores: Concejales María Eugenia Martini, Alejandro Ramos Mejía y Ramón Chiocconi (PJ).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-12-1615).</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131/12</w:t>
      </w:r>
      <w:r>
        <w:rPr>
          <w:rFonts w:eastAsia="MS Mincho;ＭＳ 明朝" w:cs="Times New Roman" w:ascii="Times New Roman" w:hAnsi="Times New Roman"/>
          <w:sz w:val="24"/>
        </w:rPr>
        <w:t>: "Declarar de interés municipal, turístico y cultural el 2º Encuentro Residencia Creativa Inter Zona". Autora: Concejal María Eugenia Martini (PJ).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-12-1616).</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132/12</w:t>
      </w:r>
      <w:r>
        <w:rPr>
          <w:rFonts w:eastAsia="MS Mincho;ＭＳ 明朝" w:cs="Times New Roman" w:ascii="Times New Roman" w:hAnsi="Times New Roman"/>
          <w:sz w:val="24"/>
        </w:rPr>
        <w:t>: "Declarar de interés municipal y educativo "Noches Abiertas: Autismo y Psicoanálisis". Autores: Concejales María Eugenia Martini, Alejandro Ramos Mejía y Ramón Chiocconi (PJ).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-12-1617).</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133/12</w:t>
      </w:r>
      <w:r>
        <w:rPr>
          <w:rFonts w:eastAsia="MS Mincho;ＭＳ 明朝" w:cs="Times New Roman" w:ascii="Times New Roman" w:hAnsi="Times New Roman"/>
          <w:sz w:val="24"/>
        </w:rPr>
        <w:t>: "Eleva a rango Dirección de Veterinaria Zoonosis y alimentos de origen animal". Autora: Concejal Irma Haneck (SUR). A Asesoría Letrada y a las comisiones de Servicios, Tránsito y Transporte, de Economía y de Gobierno y Legales.</w:t>
      </w:r>
      <w:r>
        <w:rPr>
          <w:rFonts w:eastAsia="MS Mincho;ＭＳ 明朝" w:cs="Times New Roman" w:ascii="Times New Roman" w:hAnsi="Times New Roman"/>
          <w:sz w:val="24"/>
          <w:highlight w:val="green"/>
        </w:rPr>
        <w:t xml:space="preserve"> O-12-2350- Acta 991/12 del 01 de noviembre de 2012.</w:t>
      </w:r>
      <w:r>
        <w:rPr>
          <w:rFonts w:eastAsia="MS Mincho;ＭＳ 明朝" w:cs="Times New Roman" w:ascii="Times New Roman" w:hAnsi="Times New Roman"/>
          <w:b w:val="false"/>
          <w:bCs w:val="false"/>
          <w:sz w:val="24"/>
          <w:szCs w:val="24"/>
          <w:highlight w:val="magenta"/>
          <w:u w:val="none"/>
        </w:rPr>
        <w:t>VETADA POR RESOLUCION 3059-I-2012. Acta 996/14 del 15/01/13 SE RATIFICÓ LA ORDENANZA ORIGINAL. ORDENANZA VIGENTE.</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134/12</w:t>
      </w:r>
      <w:r>
        <w:rPr>
          <w:rFonts w:eastAsia="MS Mincho;ＭＳ 明朝" w:cs="Times New Roman" w:ascii="Times New Roman" w:hAnsi="Times New Roman"/>
          <w:sz w:val="24"/>
        </w:rPr>
        <w:t>: "Declarar de interés municipal el 28º Seminario Internacional "Cambio Climático y sus consecuencias". Autora: Concejal María Eugenia Martini (PJ).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-12-1618).</w:t>
      </w:r>
      <w:r>
        <w:rPr>
          <w:rFonts w:cs="Times New Roman" w:ascii="Times New Roman" w:hAnsi="Times New Roman"/>
          <w:sz w:val="24"/>
          <w:szCs w:val="24"/>
          <w:highlight w:val="green"/>
        </w:rPr>
        <w:t xml:space="preserve"> Acta 986/12 del 21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135/12</w:t>
      </w:r>
      <w:r>
        <w:rPr>
          <w:rFonts w:eastAsia="MS Mincho;ＭＳ 明朝" w:cs="Times New Roman" w:ascii="Times New Roman" w:hAnsi="Times New Roman"/>
          <w:sz w:val="24"/>
        </w:rPr>
        <w:t xml:space="preserve">: "Modificación artículo 1º Ordenanza 1452-CM-04 Montos de Contratación Ley 286". Autores: Concejales María Eugenia Martini y Ramón Chiocconi (PJ). Sobre tablas. </w:t>
      </w:r>
      <w:r>
        <w:rPr>
          <w:rFonts w:eastAsia="MS Mincho;ＭＳ 明朝" w:cs="Times New Roman" w:ascii="Times New Roman" w:hAnsi="Times New Roman"/>
          <w:sz w:val="24"/>
          <w:highlight w:val="green"/>
        </w:rPr>
        <w:t>O-12-2311 - Acta 986/12 del 21 de junio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136/12</w:t>
      </w:r>
      <w:r>
        <w:rPr>
          <w:rFonts w:eastAsia="MS Mincho;ＭＳ 明朝" w:cs="Times New Roman" w:ascii="Times New Roman" w:hAnsi="Times New Roman"/>
          <w:sz w:val="24"/>
        </w:rPr>
        <w:t>: "Ceder en comodato a Junta Vecinal Jockey. Inmueble 19-1-N-608-07". Autor: Secretario Privado a/c Despacho Intendencia, Oscar Borchichi. Colaboradores: Secretario de Desarrollo Estratégico, Arq. Raúl Braeckman; Secretario de Obras y Servicios Públicos, Ing. Roberto Bartorelli e Instituto Municipal de Tierras y Viviendas para el Hábitat Social. A Asesoría Letrada y a Comisiones de Obras y Planeamiento y de Gobierno y Legales.</w:t>
      </w:r>
      <w:r>
        <w:rPr>
          <w:rFonts w:eastAsia="MS Mincho;ＭＳ 明朝" w:cs="Times New Roman" w:ascii="Times New Roman" w:hAnsi="Times New Roman"/>
          <w:sz w:val="24"/>
          <w:highlight w:val="green"/>
        </w:rPr>
        <w:t xml:space="preserve"> O-12-2351- Acta 991/12 del 01 de noviembre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137/12</w:t>
      </w:r>
      <w:r>
        <w:rPr>
          <w:rFonts w:eastAsia="MS Mincho;ＭＳ 明朝" w:cs="Times New Roman" w:ascii="Times New Roman" w:hAnsi="Times New Roman"/>
          <w:sz w:val="24"/>
        </w:rPr>
        <w:t>: "Ceder en comodato a Junta Vecinal San Ignacio del Cerro. Inmueble 19-2-B-448-01". Autor: Secretario Privado a/c Despacho Intendencia, Oscar Borchichi. Colaboradores: Secretario de Desarrollo Estratégico, Arq. Raúl Braeckman; Secretario de Obras y Servicios Públicos, Ing. Roberto Bartorelli e Instituto Municipal de Tierras y Viviendas para el Hábitat Social. A Asesoría Letrada y a Comisiones de Obras y Planeamiento y de Gobierno y Legales.</w:t>
      </w:r>
      <w:r>
        <w:rPr>
          <w:rFonts w:eastAsia="MS Mincho;ＭＳ 明朝" w:cs="Times New Roman" w:ascii="Times New Roman" w:hAnsi="Times New Roman"/>
          <w:sz w:val="24"/>
          <w:highlight w:val="green"/>
        </w:rPr>
        <w:t xml:space="preserve"> O-12-2352-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138/12</w:t>
      </w:r>
      <w:r>
        <w:rPr>
          <w:rFonts w:eastAsia="MS Mincho;ＭＳ 明朝" w:cs="Times New Roman" w:ascii="Times New Roman" w:hAnsi="Times New Roman"/>
          <w:sz w:val="24"/>
        </w:rPr>
        <w:t>: "Declaración de interés social subdivisión inmueble 19-2-J-123-20 y 21. Barrio Frutillar. Adjudicar". Autor: Secretario Privado a/c Despacho Intendencia, Oscar Borchichi. Colaboradores: Secretario de Desarrollo Estratégico, Arq. Raúl Braeckman; Secretario de Obras y Servicios Públicos, Ing. Roberto Bartorelli e Instituto Municipal de Tierras y Viviendas para el Hábitat Social. A Asesoría Letrada y a Comisiones de Acción Social, de Obras y Planeamiento y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-13-2451 – Acta 1007/13 del 23 de septiembre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139/12</w:t>
      </w:r>
      <w:r>
        <w:rPr>
          <w:rFonts w:eastAsia="MS Mincho;ＭＳ 明朝" w:cs="Times New Roman" w:ascii="Times New Roman" w:hAnsi="Times New Roman"/>
          <w:sz w:val="24"/>
        </w:rPr>
        <w:t>: "Dejar sin efecto el artículo 1º de la Ordenanza Nº 1076-CM-00 y 1243-CM-02". Autor: Secretario Privado a/c Despacho Intendencia, Oscar Borchichi. Colaboradores: Secretario de Desarrollo Estratégico, Arq. Raúl Braeckman; Secretario de Obras y Servicios Públicos, Ing. Roberto Bartorelli y Gustavo Gennuso, Presidente del Instituto Municipal de Tierras y Viviendas para el Hábitat Social. A Asesoría Letrada y a Comisiones de Acción Social y de Gobierno y Legales.</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140/12</w:t>
      </w:r>
      <w:r>
        <w:rPr>
          <w:rFonts w:eastAsia="MS Mincho;ＭＳ 明朝" w:cs="Times New Roman" w:ascii="Times New Roman" w:hAnsi="Times New Roman"/>
          <w:sz w:val="24"/>
        </w:rPr>
        <w:t xml:space="preserve">: "Declarar de interés municipal, educativo y cultural actividades de la Fundación Música Viva de San Carlos de Bariloche". Autores: Concejales María Eugenia Martini y Ramón Chiocconi (PJ). Sobre Tablas. .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-12-1623).</w:t>
      </w:r>
      <w:r>
        <w:rPr>
          <w:rFonts w:cs="Times New Roman" w:ascii="Times New Roman" w:hAnsi="Times New Roman"/>
          <w:sz w:val="24"/>
          <w:szCs w:val="24"/>
          <w:highlight w:val="green"/>
        </w:rPr>
        <w:t xml:space="preserve"> Acta 987/12 del 5 julio de 2012</w:t>
      </w:r>
    </w:p>
    <w:p>
      <w:pPr>
        <w:pStyle w:val="Textosinformato"/>
        <w:jc w:val="both"/>
        <w:rPr>
          <w:rFonts w:ascii="Times New Roman" w:hAnsi="Times New Roman" w:cs="Times New Roman"/>
          <w:sz w:val="24"/>
          <w:szCs w:val="24"/>
        </w:rPr>
      </w:pPr>
      <w:r>
        <w:rPr>
          <w:rFonts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Declaración 141/12</w:t>
      </w:r>
      <w:r>
        <w:rPr>
          <w:rFonts w:eastAsia="MS Mincho;ＭＳ 明朝" w:cs="Times New Roman" w:ascii="Times New Roman" w:hAnsi="Times New Roman"/>
          <w:sz w:val="24"/>
        </w:rPr>
        <w:t xml:space="preserve">: "Declarar el rechazo a la destitución del Presidente Constitucional de la República de Paraguay". Autores: Concejales María Eugenia Martini; Ramón Chiocconi (PJ) y Mauro Gonzalez (PVpC). Sobre Tablas. .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-12-1624).</w:t>
      </w:r>
      <w:r>
        <w:rPr>
          <w:rFonts w:cs="Times New Roman" w:ascii="Times New Roman" w:hAnsi="Times New Roman"/>
          <w:sz w:val="24"/>
          <w:szCs w:val="24"/>
          <w:highlight w:val="green"/>
        </w:rPr>
        <w:t xml:space="preserve"> Acta 987/12 del 5 julio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142/12</w:t>
      </w:r>
      <w:r>
        <w:rPr>
          <w:rFonts w:eastAsia="MS Mincho;ＭＳ 明朝" w:cs="Times New Roman" w:ascii="Times New Roman" w:hAnsi="Times New Roman"/>
          <w:sz w:val="24"/>
        </w:rPr>
        <w:t xml:space="preserve">: "Ordenanza Fiscal y Tarifaria". Autor: Intendente Municipal, Cdor. Omar Goye. Colaboradores: Secretario de Hacienda, Cdor. Mario Bevilacqua; Secretario Privado, Oscar Borchichi; Subsecretario de Hacienda, Esc. Leandro Costa Brutten y Asesor Letrado, Dr. Rodrigo García Spitzer. A Asesoría Letrada y a Comisiones de Economía y de Gobierno y Legales. </w:t>
      </w:r>
      <w:r>
        <w:rPr>
          <w:rFonts w:eastAsia="MS Mincho;ＭＳ 明朝" w:cs="Times New Roman" w:ascii="Times New Roman" w:hAnsi="Times New Roman"/>
          <w:sz w:val="24"/>
          <w:highlight w:val="green"/>
        </w:rPr>
        <w:t>O- 12-2375- Acta 995/12 del 20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143/12</w:t>
      </w:r>
      <w:r>
        <w:rPr>
          <w:rFonts w:eastAsia="MS Mincho;ＭＳ 明朝" w:cs="Times New Roman" w:ascii="Times New Roman" w:hAnsi="Times New Roman"/>
          <w:sz w:val="24"/>
        </w:rPr>
        <w:t>: "Aprobar Presupuesto año 2012". Autor: Intendente Municipal, Cdor. Omar Goye. Colaboradores: Secretario de Hacienda, Cdor. Mario Bevilacqua y Secretario Privado, Oscar Borchichi. A Asesoría Letrada y a Comisiones de Economía y de Gobierno y Legales. (</w:t>
      </w:r>
      <w:r>
        <w:rPr>
          <w:rFonts w:eastAsia="MS Mincho;ＭＳ 明朝" w:cs="Times New Roman" w:ascii="Times New Roman" w:hAnsi="Times New Roman"/>
          <w:sz w:val="24"/>
          <w:highlight w:val="yellow"/>
        </w:rPr>
        <w:t>RETIRADO ACTA 991/12 DE 1 DE NOVIEMBRE 2012)</w:t>
      </w:r>
      <w:r>
        <w:rPr>
          <w:rFonts w:eastAsia="MS Mincho;ＭＳ 明朝" w:cs="Times New Roman" w:ascii="Times New Roman" w:hAnsi="Times New Roman"/>
          <w:b/>
          <w:color w:val="FF0000"/>
          <w:sz w:val="24"/>
          <w:szCs w:val="24"/>
          <w:highlight w:val="cyan"/>
          <w:shd w:fill="FFFF00" w:val="clear"/>
          <w:lang w:val="es-MX"/>
        </w:rPr>
        <w:tab/>
        <w:t>LIBRO 81</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144/12</w:t>
      </w:r>
      <w:r>
        <w:rPr>
          <w:rFonts w:eastAsia="MS Mincho;ＭＳ 明朝" w:cs="Times New Roman" w:ascii="Times New Roman" w:hAnsi="Times New Roman"/>
          <w:sz w:val="24"/>
        </w:rPr>
        <w:t xml:space="preserve">: "Modifica Ordenanza Nº 2314". Autor: Intendente Municipal, Cdor. Omar Goye. Colaboradores: Secretario Privado, Oscar Borchichi y Secretario de Obras y Servicios Públicos, Ing. Roberto Bartorelli y Asesor Letrado, Dr. Rodrigo García Spitzer. Se solicitará su retiro. </w:t>
      </w:r>
      <w:r>
        <w:rPr>
          <w:rFonts w:eastAsia="MS Mincho;ＭＳ 明朝" w:cs="Times New Roman" w:ascii="Times New Roman" w:hAnsi="Times New Roman"/>
          <w:sz w:val="24"/>
          <w:highlight w:val="yellow"/>
        </w:rPr>
        <w:t>RETIRADO ACTA 987/12 5 de julio 2012.</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145/12</w:t>
      </w:r>
      <w:r>
        <w:rPr>
          <w:rFonts w:eastAsia="MS Mincho;ＭＳ 明朝" w:cs="Times New Roman" w:ascii="Times New Roman" w:hAnsi="Times New Roman"/>
          <w:sz w:val="24"/>
        </w:rPr>
        <w:t>: "Autorizar al Departamento Ejecutivo Municipal a utilizar descubierto bancario en forma temporaria". Autor: Intendente Municipal, Cdor. Omar Goye. Colaboradores: Secretario de Hacienda, Cdor. Mario Bevilacqua y Secretario Privado, Oscar Borchichi. Se solicitará su retiro.</w:t>
      </w:r>
      <w:r>
        <w:rPr>
          <w:rFonts w:eastAsia="MS Mincho;ＭＳ 明朝" w:cs="Times New Roman" w:ascii="Times New Roman" w:hAnsi="Times New Roman"/>
          <w:sz w:val="24"/>
          <w:highlight w:val="yellow"/>
        </w:rPr>
        <w:t xml:space="preserve"> RETIRADO ACTA 987/12 5 de julio 2012.</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146/12</w:t>
      </w:r>
      <w:r>
        <w:rPr>
          <w:rFonts w:eastAsia="MS Mincho;ＭＳ 明朝" w:cs="Times New Roman" w:ascii="Times New Roman" w:hAnsi="Times New Roman"/>
          <w:sz w:val="24"/>
        </w:rPr>
        <w:t>: "Ordenanza de desendeudamiento y modernización del Estado Municipal". Autor: Intendente Municipal, Cdor. Omar Goye. Colaboradores: Secretario de Hacienda, Cdor. Mario Bevilacqua; Secretario Privado, Oscar Borchichi; Subsecretario de Hacienda, Esc. Leandro Costa Brutten y Asesor Letrado, Dr. Rodrigo García Spitzer. A Asesoría Letrada y a Comisiones de Economía y de Gobierno y Legales.</w:t>
      </w:r>
      <w:r>
        <w:rPr>
          <w:rFonts w:eastAsia="MS Mincho;ＭＳ 明朝" w:cs="Times New Roman" w:ascii="Times New Roman" w:hAnsi="Times New Roman"/>
          <w:sz w:val="24"/>
          <w:highlight w:val="yellow"/>
        </w:rPr>
        <w:t xml:space="preserve"> RETIRADO ACTA 998/13 del 7 de marzo de 2013.</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147/12</w:t>
      </w:r>
      <w:r>
        <w:rPr>
          <w:rFonts w:eastAsia="MS Mincho;ＭＳ 明朝" w:cs="Times New Roman" w:ascii="Times New Roman" w:hAnsi="Times New Roman"/>
          <w:sz w:val="24"/>
        </w:rPr>
        <w:t xml:space="preserve">: "Declarar utilidad pública sujeto expropiación una fracción del lote 19-2-N-N10-01A". Autor: Intendente Municipal, Cdor. Omar Goye. Colaboradores: Secretario de Desarrollo Estratégico, Arq. Raúl Braeckman; Secretario Privado, Oscar Borchichi; Subsecretario de Planeamiento Territorial, Arq. Carlos Muzio; Subsecretario de Gestión Urbana, Arq. Raúl Martiniau; Asesor Letrado, Dr. Rodrigo García Spitzer; Subsecretario de Medio Ambiente, Ing. Jorge Cendoya y Técnicos Miguel Anfuso y Silvia Perea. A Asesoría Letrada y a Comisiones de Acción Social, de Economía; de Obras y Planeamiento y de Gobierno y Legales. </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148/12</w:t>
      </w:r>
      <w:r>
        <w:rPr>
          <w:rFonts w:eastAsia="MS Mincho;ＭＳ 明朝" w:cs="Times New Roman" w:ascii="Times New Roman" w:hAnsi="Times New Roman"/>
          <w:sz w:val="24"/>
        </w:rPr>
        <w:t xml:space="preserve">: "Declarar de interés municipal y comunitario Jornada "Previa de la Noche sin Alcohol". Autores: Concejales Arq. Carlos Valeri, Prof. Alfredo Martín y Dr. Diego Benítez.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-12-1625).</w:t>
      </w:r>
      <w:r>
        <w:rPr>
          <w:rFonts w:cs="Times New Roman" w:ascii="Times New Roman" w:hAnsi="Times New Roman"/>
          <w:sz w:val="24"/>
          <w:szCs w:val="24"/>
          <w:highlight w:val="green"/>
        </w:rPr>
        <w:t xml:space="preserve"> Acta 987/12 del 5 julio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149/12</w:t>
      </w:r>
      <w:r>
        <w:rPr>
          <w:rFonts w:eastAsia="MS Mincho;ＭＳ 明朝" w:cs="Times New Roman" w:ascii="Times New Roman" w:hAnsi="Times New Roman"/>
          <w:sz w:val="24"/>
        </w:rPr>
        <w:t xml:space="preserve">: "Autorizar al Departamento Ejecutivo Municipal a utilizar descubierto bancario en forma temporaria". Autor: Intendente Municipal, Cdor. Omar Goye. Colaboradores: Secretario de Hacienda, Cdor. Mario Bevilacqua y Secretario Privado, Oscar Borchichi. Sobre Tablas. </w:t>
      </w:r>
      <w:r>
        <w:rPr>
          <w:rFonts w:eastAsia="MS Mincho;ＭＳ 明朝" w:cs="Times New Roman" w:ascii="Times New Roman" w:hAnsi="Times New Roman"/>
          <w:sz w:val="24"/>
          <w:highlight w:val="green"/>
        </w:rPr>
        <w:t>O-12-2316 - Acta 987/12 del 5 de julio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Times New Roman" w:cs="Times New Roman" w:ascii="Times New Roman" w:hAnsi="Times New Roman"/>
        </w:rPr>
        <w:t xml:space="preserve"> </w:t>
      </w:r>
      <w:r>
        <w:rPr>
          <w:rFonts w:eastAsia="MS Mincho;ＭＳ 明朝" w:cs="Times New Roman" w:ascii="Times New Roman" w:hAnsi="Times New Roman"/>
          <w:sz w:val="24"/>
          <w:szCs w:val="24"/>
          <w:u w:val="single"/>
        </w:rPr>
        <w:t>Proyecto de Comunicación 150/12</w:t>
      </w:r>
      <w:r>
        <w:rPr>
          <w:rFonts w:eastAsia="MS Mincho;ＭＳ 明朝" w:cs="Times New Roman" w:ascii="Times New Roman" w:hAnsi="Times New Roman"/>
          <w:sz w:val="24"/>
          <w:szCs w:val="24"/>
        </w:rPr>
        <w:t xml:space="preserve">: "Comunicar Ejecutivo Provincial arbitre medidas para nuevo edificio de la Escuela Especial Nº 6". Autores: Concejales Leandro Lescano, Carmen Giménez (AFSP); Ramón Chiocconi (PJ); Arq. Carlos Valeri (FG); Irma Haneck (SUR) y Elena Welleschik. Colaboradores: </w:t>
      </w:r>
      <w:r>
        <w:rPr>
          <w:rFonts w:cs="Times New Roman" w:ascii="Times New Roman" w:hAnsi="Times New Roman"/>
          <w:sz w:val="24"/>
          <w:szCs w:val="24"/>
        </w:rPr>
        <w:t xml:space="preserve">Adriana Barbato; Adriana Severiche; Agustina Cordonnier; Aldana Scordino; Alejandra Aguerre; Alejandra Pagnone; Andrea Fernández; Carola Almonacid; Carolina Dai; Cecilia Piccini; Cristina Escudero; Eliana Lillo; Elida Fondelli; Fernanda Gutiérrez; Flavia Pioldi; Florencia Figueroa; Gabriela Delli Quadri; Gonzalo Naveiro; Guadalupe Sánchez Elluchans; Gustavo Heredia; Laura Cassinelli; Lorena Bereau; Lorena Parga; Luciana Spoturno; Marcela Andrea Rébora; María Eugenia Bava; María Eugenia Pariani; María Eva Zoilo; María Luisa Sanz; María Noel Masri; María Verónica Jerman; María Verónica Kessel; María Victoria Correa; Maria Viglino; Mariela Diep; Matilde Araya; Milena Ditler; Mirtha Almeira; Mónica Fontenla; Mónica Segurado; Noelia Giacomoni; Pamela Barbagelata; Patricia Bayer; Patricia Buniak; Patricia Icare; Patricia Mana; René Díaz; Sebastián Russo; Silvana Florencia Fabris; Silvia Jorgina Muñoz; Silvina Díaz; Silvina Elena; Verónica Sousa; Victoria Vázquez; Natalia Flores; Analia Spatafora y Andrea Roncatti. Sobre Tablas. </w:t>
      </w:r>
      <w:r>
        <w:rPr>
          <w:rFonts w:eastAsia="MS Mincho;ＭＳ 明朝" w:cs="Times New Roman" w:ascii="Times New Roman" w:hAnsi="Times New Roman"/>
          <w:sz w:val="24"/>
          <w:szCs w:val="24"/>
          <w:highlight w:val="green"/>
        </w:rPr>
        <w:t>(C-12-736).</w:t>
      </w:r>
      <w:r>
        <w:rPr>
          <w:rFonts w:cs="Times New Roman" w:ascii="Times New Roman" w:hAnsi="Times New Roman"/>
          <w:sz w:val="24"/>
          <w:szCs w:val="24"/>
          <w:highlight w:val="green"/>
        </w:rPr>
        <w:t xml:space="preserve"> Acta 987/12 del 5 julio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151/12</w:t>
      </w:r>
      <w:r>
        <w:rPr>
          <w:rFonts w:eastAsia="MS Mincho;ＭＳ 明朝" w:cs="Times New Roman" w:ascii="Times New Roman" w:hAnsi="Times New Roman"/>
          <w:sz w:val="24"/>
        </w:rPr>
        <w:t xml:space="preserve">: "Prórroga Plan de Manejo RNU Morenito Ezquerra. Modifica artículo 16 Anexo I Ordenanza 2308-CM-12". Autores: Comisión Legislativa: Concejales Alejandro Ramos Mejía (PJ); Arq. Carlos Valeri (FG); Leandro Lescano (AFSP); Irma Haneck (SUR); Elena Welleschik (UCR) y Mauro Gonzalez (PVpC). Sobre Tablas. </w:t>
      </w:r>
      <w:r>
        <w:rPr>
          <w:rFonts w:eastAsia="MS Mincho;ＭＳ 明朝" w:cs="Times New Roman" w:ascii="Times New Roman" w:hAnsi="Times New Roman"/>
          <w:sz w:val="24"/>
          <w:highlight w:val="green"/>
        </w:rPr>
        <w:t>O-12-2317 - Acta 987/12 del 5 de julio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cs="Times New Roman" w:ascii="Times New Roman" w:hAnsi="Times New Roman"/>
          <w:sz w:val="24"/>
          <w:szCs w:val="24"/>
          <w:u w:val="single"/>
        </w:rPr>
        <w:t>Proyecto de Ordenanza 152/12:</w:t>
      </w:r>
      <w:r>
        <w:rPr>
          <w:rFonts w:cs="Times New Roman" w:ascii="Times New Roman" w:hAnsi="Times New Roman"/>
          <w:sz w:val="24"/>
          <w:szCs w:val="24"/>
        </w:rPr>
        <w:t xml:space="preserve"> "Modifica Ordenanza 2314</w:t>
        <w:softHyphen/>
        <w:t xml:space="preserve">CM-12. Autores: concejales María Eugenia Martini; Alejandro Ramos Mejía y Ramón Chiocconi (PJ). </w:t>
      </w:r>
      <w:r>
        <w:rPr>
          <w:rFonts w:eastAsia="MS Mincho;ＭＳ 明朝" w:cs="Times New Roman" w:ascii="Times New Roman" w:hAnsi="Times New Roman"/>
          <w:sz w:val="24"/>
          <w:highlight w:val="green"/>
        </w:rPr>
        <w:t>O-12-2318 - Acta 987/12 del 5 de julio de 2012.</w:t>
      </w:r>
    </w:p>
    <w:p>
      <w:pPr>
        <w:pStyle w:val="Normal"/>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u w:val="single"/>
        </w:rPr>
        <w:t>Proyecto de Ordenanza 153/12</w:t>
      </w:r>
      <w:r>
        <w:rPr>
          <w:rFonts w:eastAsia="MS Mincho;ＭＳ 明朝" w:cs="Times New Roman" w:ascii="Times New Roman" w:hAnsi="Times New Roman"/>
          <w:sz w:val="24"/>
        </w:rPr>
        <w:t xml:space="preserve">: "Prorroga plazos y modifica artículo 4º Ordenanza 2048-CM-10". Autores: Comisión Legislativa: Concejales María Eugenia Martini, Alejandro Ramos Mejía (PJ); Arq. Carlos Valeri (FG); Leandro Lescano (AFSP); Prof. Elena Welleschik (UCR); Irma Haneck (SUR) y Mauro Gonzalez (PVpC). </w:t>
      </w:r>
      <w:r>
        <w:rPr>
          <w:rFonts w:eastAsia="MS Mincho;ＭＳ 明朝" w:cs="Times New Roman" w:ascii="Times New Roman" w:hAnsi="Times New Roman"/>
          <w:sz w:val="24"/>
          <w:highlight w:val="green"/>
        </w:rPr>
        <w:t>O-12-2324 - Acta 988/12 del 30 de agosto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154/12</w:t>
      </w:r>
      <w:r>
        <w:rPr>
          <w:rFonts w:eastAsia="MS Mincho;ＭＳ 明朝" w:cs="Times New Roman" w:ascii="Times New Roman" w:hAnsi="Times New Roman"/>
          <w:sz w:val="24"/>
        </w:rPr>
        <w:t>: "Comunicar al Ejecutivo Municipal necesidad de convocar a la Comisión Seguimiento de Traspaso del Cerro Catedral". Autora: Concejal Prof. Elena Welleschik (UCR). A Asesoría Letrada y a las comisiones de Turismo y de Gobierno y Legales. (</w:t>
      </w:r>
      <w:r>
        <w:rPr>
          <w:rFonts w:eastAsia="MS Mincho;ＭＳ 明朝" w:cs="Times New Roman" w:ascii="Times New Roman" w:hAnsi="Times New Roman"/>
          <w:sz w:val="24"/>
          <w:highlight w:val="yellow"/>
        </w:rPr>
        <w:t>RETIRADO ACTA 991/12 DE 1 DE NOVIEMBRE 2012)</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155/12</w:t>
      </w:r>
      <w:r>
        <w:rPr>
          <w:rFonts w:eastAsia="MS Mincho;ＭＳ 明朝" w:cs="Times New Roman" w:ascii="Times New Roman" w:hAnsi="Times New Roman"/>
          <w:sz w:val="24"/>
        </w:rPr>
        <w:t xml:space="preserve">: "Requerir se dé cumplimiento Ordenanzas 1418-CM-04 y 2046-CM-10". Autora: Concejal Prof. Elena Welleschik (UCR). Colaboradores: Consejo Local para Personas con Discapacidad de San Carlos de Bariloche y Concejal Dr. Leandro Lescano (AFSP). </w:t>
      </w:r>
      <w:r>
        <w:rPr>
          <w:rFonts w:eastAsia="MS Mincho;ＭＳ 明朝" w:cs="Times New Roman" w:ascii="Times New Roman" w:hAnsi="Times New Roman"/>
          <w:sz w:val="24"/>
          <w:highlight w:val="green"/>
        </w:rPr>
        <w:t>C-12-738 - Acta 988/12 del 30 de agosto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156/12</w:t>
      </w:r>
      <w:r>
        <w:rPr>
          <w:rFonts w:eastAsia="MS Mincho;ＭＳ 明朝" w:cs="Times New Roman" w:ascii="Times New Roman" w:hAnsi="Times New Roman"/>
          <w:sz w:val="24"/>
        </w:rPr>
        <w:t xml:space="preserve">: "Autorizar firma Acta transferencia fondos con Ministerio Familia y CONIAR". Autor: Intendente Municipal, Cdor. Omar Goye. Colaboradores: Secretaria de Desarrollo Humano, Prof. Diana Garrafa; Secretario de Hacienda, Cdor. Mario Bevilacqua y Secretario Privado, Oscar Borchichi. </w:t>
      </w:r>
      <w:r>
        <w:rPr>
          <w:rFonts w:eastAsia="MS Mincho;ＭＳ 明朝" w:cs="Times New Roman" w:ascii="Times New Roman" w:hAnsi="Times New Roman"/>
          <w:sz w:val="24"/>
          <w:highlight w:val="green"/>
        </w:rPr>
        <w:t>O-12-2325 - Acta 988/12 del 30 de agosto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157/12</w:t>
      </w:r>
      <w:r>
        <w:rPr>
          <w:rFonts w:eastAsia="MS Mincho;ＭＳ 明朝" w:cs="Times New Roman" w:ascii="Times New Roman" w:hAnsi="Times New Roman"/>
          <w:sz w:val="24"/>
        </w:rPr>
        <w:t xml:space="preserve">: "Destinar a Plaza Espacio Verde 19-2-P-268 incorporación al anexo 2, artículo 28º, Ordenanza 1747-CM-07". Autor: Concejal Mauro Gonzalez (PVpC). Colaboradoras: Sra. Alicia Ortiz y Paula González. A Asesoría Letrada y a las comisiones de Obras y Planeamiento y de Gobierno y Legales. </w:t>
      </w:r>
      <w:r>
        <w:rPr>
          <w:rFonts w:eastAsia="MS Mincho;ＭＳ 明朝" w:cs="Times New Roman" w:ascii="Times New Roman" w:hAnsi="Times New Roman"/>
          <w:sz w:val="24"/>
          <w:highlight w:val="green"/>
        </w:rPr>
        <w:t>O- 12-2363-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158/12</w:t>
      </w:r>
      <w:r>
        <w:rPr>
          <w:rFonts w:eastAsia="MS Mincho;ＭＳ 明朝" w:cs="Times New Roman" w:ascii="Times New Roman" w:hAnsi="Times New Roman"/>
          <w:sz w:val="24"/>
        </w:rPr>
        <w:t xml:space="preserve">: "Declarar de interés municipal y comunitario el proyecto educativo "El Regreso del Manke", de la Escuela 129 Colonia Suiza". Autora: Concejal Prof. Elena Welleschik (UCR). Colaboradores: Dirección Escuela 129 de Colonia Suiza; Equipo Docente de la Escuela 19, Fabiana Castro; Gimena Velázquez y Graciela Perés; Periodista Natalia Lovece y Revista Animales XXI. </w:t>
      </w:r>
      <w:r>
        <w:rPr>
          <w:rFonts w:eastAsia="MS Mincho;ＭＳ 明朝" w:cs="Times New Roman" w:ascii="Times New Roman" w:hAnsi="Times New Roman"/>
          <w:sz w:val="24"/>
          <w:highlight w:val="green"/>
        </w:rPr>
        <w:t>D-12-1627 - Acta 988/12 del 30 de agosto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159/12</w:t>
      </w:r>
      <w:r>
        <w:rPr>
          <w:rFonts w:eastAsia="MS Mincho;ＭＳ 明朝" w:cs="Times New Roman" w:ascii="Times New Roman" w:hAnsi="Times New Roman"/>
          <w:sz w:val="24"/>
        </w:rPr>
        <w:t>: "Centros de Desarrollo Infantil (C.D.I) reglamentación". Autores: Concejales María Eugenia Martini; Alejandro Ramos Mejía y Ramón Chiocconi (PJ). Colaboradores: Patricia Fernández, Andrés Luetto, Nilda Painemil, Sandra Blasquiz, Miriam Ávila, Lucía Suárez, Alejandra Vallone, Norma Mitri, Alfonso Zuñiga, Alejandro Panes y Juan Manuel Cristiani. A Asesoría Letrada y comisiones de Acción Social y de Gobierno y Legales.</w:t>
      </w:r>
      <w:r>
        <w:rPr>
          <w:rFonts w:eastAsia="MS Mincho;ＭＳ 明朝" w:cs="Times New Roman" w:ascii="Times New Roman" w:hAnsi="Times New Roman"/>
          <w:sz w:val="24"/>
          <w:highlight w:val="green"/>
        </w:rPr>
        <w:t xml:space="preserve"> O- 12-2364-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160/12</w:t>
      </w:r>
      <w:r>
        <w:rPr>
          <w:rFonts w:eastAsia="MS Mincho;ＭＳ 明朝" w:cs="Times New Roman" w:ascii="Times New Roman" w:hAnsi="Times New Roman"/>
          <w:sz w:val="24"/>
        </w:rPr>
        <w:t xml:space="preserve">: "Declarar de interés municipal y cultural IV Seminario: "La expresión corporal y sus contenidos". Autores: Concejales María Eugenia Martini; Alejandro Ramos Mejía y Ramón Chiocconi (PJ). Se solicitará su retiro por haberse emitido la Resolución 255-PCM-12. RETIRADO. </w:t>
      </w:r>
      <w:r>
        <w:rPr>
          <w:rFonts w:eastAsia="MS Mincho;ＭＳ 明朝" w:cs="Times New Roman" w:ascii="Times New Roman" w:hAnsi="Times New Roman"/>
          <w:sz w:val="24"/>
          <w:highlight w:val="yellow"/>
        </w:rPr>
        <w:t>Acta 988/12 del 30 de agosto de 2012.</w:t>
      </w:r>
      <w:r>
        <w:rPr>
          <w:rFonts w:eastAsia="MS Mincho;ＭＳ 明朝" w:cs="Times New Roman" w:ascii="Times New Roman" w:hAnsi="Times New Roman"/>
          <w:sz w:val="24"/>
        </w:rPr>
        <w:t xml:space="preserve"> </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161/12</w:t>
      </w:r>
      <w:r>
        <w:rPr>
          <w:rFonts w:eastAsia="MS Mincho;ＭＳ 明朝" w:cs="Times New Roman" w:ascii="Times New Roman" w:hAnsi="Times New Roman"/>
          <w:sz w:val="24"/>
        </w:rPr>
        <w:t xml:space="preserve">: "Modifica Ordenanza 1618-CM-06. Conformación Directorio EMPROTUR". Autores: Concejales María Eugenia Martini y Alejandro Ramos Mejía (PJ). A Asesoría Letrada y a comisiones de Turismo y de Gobierno y Legales. </w:t>
      </w:r>
      <w:r>
        <w:rPr>
          <w:rFonts w:eastAsia="MS Mincho;ＭＳ 明朝" w:cs="Times New Roman" w:ascii="Times New Roman" w:hAnsi="Times New Roman"/>
          <w:sz w:val="24"/>
          <w:highlight w:val="green"/>
        </w:rPr>
        <w:t>O- 12-2365-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162/12:</w:t>
      </w:r>
      <w:r>
        <w:rPr>
          <w:rFonts w:eastAsia="MS Mincho;ＭＳ 明朝" w:cs="Times New Roman" w:ascii="Times New Roman" w:hAnsi="Times New Roman"/>
          <w:sz w:val="24"/>
        </w:rPr>
        <w:t xml:space="preserve"> "Declarar de interés municipal el Campeonato Infantil Patagónico de Esquí". Autores: Concejales María Eugenia Martini; Alejandro Ramos Mejía y Ramón Chiocconi (PJ). Iniciativa: Club Andino Bariloche. </w:t>
      </w:r>
      <w:r>
        <w:rPr>
          <w:rFonts w:eastAsia="MS Mincho;ＭＳ 明朝" w:cs="Times New Roman" w:ascii="Times New Roman" w:hAnsi="Times New Roman"/>
          <w:sz w:val="24"/>
          <w:highlight w:val="green"/>
        </w:rPr>
        <w:t>D- 12-1628. Acta 988/12 del 30 de agosto de 2012.</w:t>
      </w:r>
      <w:r>
        <w:rPr>
          <w:rFonts w:eastAsia="MS Mincho;ＭＳ 明朝" w:cs="Times New Roman" w:ascii="Times New Roman" w:hAnsi="Times New Roman"/>
          <w:sz w:val="24"/>
        </w:rPr>
        <w:t xml:space="preserve"> </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163/12</w:t>
      </w:r>
      <w:r>
        <w:rPr>
          <w:rFonts w:eastAsia="MS Mincho;ＭＳ 明朝" w:cs="Times New Roman" w:ascii="Times New Roman" w:hAnsi="Times New Roman"/>
          <w:sz w:val="24"/>
        </w:rPr>
        <w:t xml:space="preserve">: "Declarar de interés municipal la "Carrera de la Historia". Autores: Concejales María Eugenia Martini; Alejandro Ramos Mejía y Ramón Chiocconi (PJ). Iniciativa: Sr. Alejandro Delgado, con grupo de vecinos de Bariloche. </w:t>
      </w:r>
      <w:r>
        <w:rPr>
          <w:rFonts w:eastAsia="MS Mincho;ＭＳ 明朝" w:cs="Times New Roman" w:ascii="Times New Roman" w:hAnsi="Times New Roman"/>
          <w:sz w:val="24"/>
          <w:highlight w:val="green"/>
        </w:rPr>
        <w:t>D-12-1629 - Acta 988/12 del 30 de agosto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164/12:</w:t>
      </w:r>
      <w:r>
        <w:rPr>
          <w:rFonts w:eastAsia="MS Mincho;ＭＳ 明朝" w:cs="Times New Roman" w:ascii="Times New Roman" w:hAnsi="Times New Roman"/>
          <w:sz w:val="24"/>
        </w:rPr>
        <w:t xml:space="preserve"> "Regulación de graffitis, murales y expendio pinturas aerosoles". Autores: Concejales Arq. Carlos Valeri, Dr. Diego Benítez y Prof. Alfredo Martín (FG). Colaboradores: Sres. Enrique Quiroz, Martín Santos, Matías Soria y Cecilia Gasquet. Iniciativa: Natalia Ibáñez Schweblin- Proyecto de Ordenanza 700/10 – de Ex Intendente Municipal, Sr. Marcelo Cascón. A Asesoría Letrada y comisiones de Acción Social y de Gobierno y Legales. </w:t>
      </w:r>
      <w:r>
        <w:rPr>
          <w:rFonts w:eastAsia="MS Mincho;ＭＳ 明朝" w:cs="Times New Roman" w:ascii="Times New Roman" w:hAnsi="Times New Roman"/>
          <w:sz w:val="24"/>
          <w:highlight w:val="green"/>
        </w:rPr>
        <w:t>O- 12-2366- Acta 993/12 del 6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165/12</w:t>
      </w:r>
      <w:r>
        <w:rPr>
          <w:rFonts w:eastAsia="MS Mincho;ＭＳ 明朝" w:cs="Times New Roman" w:ascii="Times New Roman" w:hAnsi="Times New Roman"/>
          <w:sz w:val="24"/>
        </w:rPr>
        <w:t xml:space="preserve">: "Adherir al Decreto Nacional 1189-12, contratación YPF". Autores: Concejales Arq. Carlos Valeri, Dr. Diego Benítez y Prof. Alfredo Martín (FG). A Asesoría Letrada y a Comisión de Gobierno y Legales. . </w:t>
      </w:r>
      <w:r>
        <w:rPr>
          <w:rFonts w:eastAsia="MS Mincho;ＭＳ 明朝" w:cs="Times New Roman" w:ascii="Times New Roman" w:hAnsi="Times New Roman"/>
          <w:sz w:val="24"/>
          <w:highlight w:val="green"/>
        </w:rPr>
        <w:t>O- 12-2339-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166/12</w:t>
      </w:r>
      <w:r>
        <w:rPr>
          <w:rFonts w:eastAsia="MS Mincho;ＭＳ 明朝" w:cs="Times New Roman" w:ascii="Times New Roman" w:hAnsi="Times New Roman"/>
          <w:sz w:val="24"/>
        </w:rPr>
        <w:t xml:space="preserve">: "Adhesión al Decreto Provincial 1074/1985. Autorización firma convenio IAPS". Autor: Intendente Municipal, Cdor. Omar Goye. Colaboradores: Dr. Rodrigo Guillermo Cano; Jefe de Gabinete, Sr. Edgardo Romano; Secretaria de la Función Pública, Sra. Nora Haydee Ceballos. A Asesoría Letrada y a comisiones de Economía y de Gobierno y Legales. </w:t>
      </w:r>
      <w:r>
        <w:rPr>
          <w:rFonts w:eastAsia="MS Mincho;ＭＳ 明朝" w:cs="Times New Roman" w:ascii="Times New Roman" w:hAnsi="Times New Roman"/>
          <w:sz w:val="24"/>
          <w:highlight w:val="green"/>
        </w:rPr>
        <w:t>O- 12-2353-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167/12</w:t>
      </w:r>
      <w:r>
        <w:rPr>
          <w:rFonts w:eastAsia="MS Mincho;ＭＳ 明朝" w:cs="Times New Roman" w:ascii="Times New Roman" w:hAnsi="Times New Roman"/>
          <w:sz w:val="24"/>
        </w:rPr>
        <w:t xml:space="preserve">: "Prestar acuerdo para el llamado a licitación pública provisión de una grúa hidráulica para trabajos de volteo de árboles de gran altura". Autor: Intendente Municipal, Cdor. Omar Goye. Colaboradores: Jefe de Gabinete, Edgardo Romano, Secretario de Hacienda, Cdor. Mario Bevilacqua; Secretario de Obras y Servicios Públicos, Ing. Roberto Bartorelli. </w:t>
      </w:r>
      <w:r>
        <w:rPr>
          <w:rFonts w:eastAsia="MS Mincho;ＭＳ 明朝" w:cs="Times New Roman" w:ascii="Times New Roman" w:hAnsi="Times New Roman"/>
          <w:sz w:val="24"/>
          <w:highlight w:val="green"/>
        </w:rPr>
        <w:t>O-12-2326 - Acta 988/12 del 30 de agosto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168/12</w:t>
      </w:r>
      <w:r>
        <w:rPr>
          <w:rFonts w:eastAsia="MS Mincho;ＭＳ 明朝" w:cs="Times New Roman" w:ascii="Times New Roman" w:hAnsi="Times New Roman"/>
          <w:sz w:val="24"/>
        </w:rPr>
        <w:t xml:space="preserve">: "Modifica Ordenanza 1629-CM-06. Servicio Público de Automóviles de Alquiler con Taxímetro". Autores: Concejales María Eugenia Martini; Alejandro Ramos Mejía y Ramón Chiocconi (PJ). Colaboradora: Dra. Valeria Fernández Soler. A Asesoría Letrada y a comisiones de Servicios, Tránsito y Transporte y de Gobierno y Legales. </w:t>
      </w:r>
      <w:r>
        <w:rPr>
          <w:rFonts w:eastAsia="MS Mincho;ＭＳ 明朝" w:cs="Times New Roman" w:ascii="Times New Roman" w:hAnsi="Times New Roman"/>
          <w:sz w:val="24"/>
          <w:highlight w:val="green"/>
        </w:rPr>
        <w:t>O- 12-2367- Acta 993/12 del 6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169/12</w:t>
      </w:r>
      <w:r>
        <w:rPr>
          <w:rFonts w:eastAsia="MS Mincho;ＭＳ 明朝" w:cs="Times New Roman" w:ascii="Times New Roman" w:hAnsi="Times New Roman"/>
          <w:sz w:val="24"/>
        </w:rPr>
        <w:t xml:space="preserve">: "Modifica Ordenanza 604-CM-96. Registro Coordinadores Turismo Estudiantil". Autores: Concejales María Eugenia Martini y Alejandro Ramos Mejía (PJ). A Asesoría Letrada y comisiones de Turismo y de Gobierno y Legales. </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170/12</w:t>
      </w:r>
      <w:r>
        <w:rPr>
          <w:rFonts w:eastAsia="MS Mincho;ＭＳ 明朝" w:cs="Times New Roman" w:ascii="Times New Roman" w:hAnsi="Times New Roman"/>
          <w:sz w:val="24"/>
        </w:rPr>
        <w:t xml:space="preserve">: "Aprobar uso e indicadores urbanos para la parcela 19-1-P-038-01 del proyecto del supermercado "La Anónima". Expte. Nº 104-04". Autor: Intendente Municipal, Cdor. Omar Goye. Colaboradores: Secretario de Desarrollo Estratégico, Agrim. Raúl Braeckman; Jefe de Gabinete, Edgardo Romano; Secretario Privado, Oscar Borchichi y Subsecretario de Gestión Urbana, Arq. Raúl Martiniau. A Asesoría Letrada y a comisiones de Obras y Planeamiento y de Gobierno y Legales. </w:t>
      </w:r>
      <w:r>
        <w:rPr>
          <w:rFonts w:eastAsia="MS Mincho;ＭＳ 明朝" w:cs="Times New Roman" w:ascii="Times New Roman" w:hAnsi="Times New Roman"/>
          <w:sz w:val="24"/>
          <w:highlight w:val="green"/>
        </w:rPr>
        <w:t>O- 12-2341-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171/12</w:t>
      </w:r>
      <w:r>
        <w:rPr>
          <w:rFonts w:eastAsia="MS Mincho;ＭＳ 明朝" w:cs="Times New Roman" w:ascii="Times New Roman" w:hAnsi="Times New Roman"/>
          <w:sz w:val="24"/>
        </w:rPr>
        <w:t xml:space="preserve">: "Modifica Ordenanza 1884-CM-08. Creación Consejo Municipal Protección Derechos de las Niñas, Niños y Adolescentes". Autor: Concejal Mauro Gonzalez (PVpC). Colaboradores: Consejo Municipal para la Protección Integral de los Derechos de las Niñas, Niños y Adolescentes. Foro de Organizaciones por los Derechos de la Infancia en Bariloche. A Asesoría Letrada y a comisiones de Acción Social y de Gobierno y Legales. </w:t>
      </w:r>
      <w:r>
        <w:rPr>
          <w:rFonts w:eastAsia="MS Mincho;ＭＳ 明朝" w:cs="Times New Roman" w:ascii="Times New Roman" w:hAnsi="Times New Roman"/>
          <w:sz w:val="24"/>
          <w:highlight w:val="green"/>
        </w:rPr>
        <w:t>O- 12-2368- Acta 993/12 del 6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172/12</w:t>
      </w:r>
      <w:r>
        <w:rPr>
          <w:rFonts w:eastAsia="MS Mincho;ＭＳ 明朝" w:cs="Times New Roman" w:ascii="Times New Roman" w:hAnsi="Times New Roman"/>
          <w:sz w:val="24"/>
        </w:rPr>
        <w:t xml:space="preserve">: "Declarar de interés municipal y educativo "Centro Interactivo de Ciencia y Tecnología Nuclear". Autora: Concejal María Eugenia Martini (PJ). </w:t>
      </w:r>
      <w:r>
        <w:rPr>
          <w:rFonts w:eastAsia="MS Mincho;ＭＳ 明朝" w:cs="Times New Roman" w:ascii="Times New Roman" w:hAnsi="Times New Roman"/>
          <w:sz w:val="24"/>
          <w:highlight w:val="green"/>
        </w:rPr>
        <w:t>D-12-1626 - Acta 988/12 del 30 de agosto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173/12</w:t>
      </w:r>
      <w:r>
        <w:rPr>
          <w:rFonts w:eastAsia="MS Mincho;ＭＳ 明朝" w:cs="Times New Roman" w:ascii="Times New Roman" w:hAnsi="Times New Roman"/>
          <w:sz w:val="24"/>
        </w:rPr>
        <w:t xml:space="preserve">: "Aceptar donación de botines, correspondiente al medio aguinaldo concejales y contralor Frente Grande". Autores: Concejales Arq. Carlos Valeri, Dr. Diego Benítez y Prof. Alfredo Martín (FG). </w:t>
      </w:r>
      <w:r>
        <w:rPr>
          <w:rFonts w:eastAsia="MS Mincho;ＭＳ 明朝" w:cs="Times New Roman" w:ascii="Times New Roman" w:hAnsi="Times New Roman"/>
          <w:sz w:val="24"/>
          <w:highlight w:val="green"/>
        </w:rPr>
        <w:t>O12-2327- Acta 988/12 del 30 de agosto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174/12</w:t>
      </w:r>
      <w:r>
        <w:rPr>
          <w:rFonts w:eastAsia="MS Mincho;ＭＳ 明朝" w:cs="Times New Roman" w:ascii="Times New Roman" w:hAnsi="Times New Roman"/>
          <w:sz w:val="24"/>
        </w:rPr>
        <w:t xml:space="preserve">: "Declarar de interés municipal el Seminario "Instituciones y Organizaciones". Autores: Concejales María Eugenia Martini y Ramón Chiocconi (PJ). Iniciativa: Primera Escuela Privada de Psicología Social de Buenos Aires, sede Bariloche. </w:t>
      </w:r>
      <w:r>
        <w:rPr>
          <w:rFonts w:eastAsia="MS Mincho;ＭＳ 明朝" w:cs="Times New Roman" w:ascii="Times New Roman" w:hAnsi="Times New Roman"/>
          <w:sz w:val="24"/>
          <w:highlight w:val="green"/>
        </w:rPr>
        <w:t>D-12-1630 - Acta 988/12 del 30 de agosto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175/12</w:t>
      </w:r>
      <w:r>
        <w:rPr>
          <w:rFonts w:eastAsia="MS Mincho;ＭＳ 明朝" w:cs="Times New Roman" w:ascii="Times New Roman" w:hAnsi="Times New Roman"/>
          <w:sz w:val="24"/>
        </w:rPr>
        <w:t xml:space="preserve">: "Declarar de interés cultural el Libro "El grito silencioso, el último latido de Favaloro". Autor: Intendente Municipal, Cdor. Omar Goye. Colaboradores: Jefe de Gabinete, Edgardo Romano; Secretario Privado, Oscar Borchichi; Secretaria de Cultura, Paula Peris y Jefa Departamento de Espectáculos y Exposiciones, Natalia Pacheco. </w:t>
      </w:r>
      <w:r>
        <w:rPr>
          <w:rFonts w:eastAsia="MS Mincho;ＭＳ 明朝" w:cs="Times New Roman" w:ascii="Times New Roman" w:hAnsi="Times New Roman"/>
          <w:sz w:val="24"/>
          <w:highlight w:val="green"/>
        </w:rPr>
        <w:t>D-12-1631 - Acta 988/12 del 30 de agosto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176/12</w:t>
      </w:r>
      <w:r>
        <w:rPr>
          <w:rFonts w:eastAsia="MS Mincho;ＭＳ 明朝" w:cs="Times New Roman" w:ascii="Times New Roman" w:hAnsi="Times New Roman"/>
          <w:sz w:val="24"/>
        </w:rPr>
        <w:t xml:space="preserve">: "Declarar de utilidad pública y pago obligatorio la obra de red de gas en calles Malvina Soledad, Nehuen y Eluney, barrio La Lomita". Autor: Intendente Municipal, Cdor. Omar Goye. Colaboradores: Secretario de Obras y Servicios Públicos, Ing. Roberto Bartorelli; Jefe de Gabinete, Edgardo Romano; Secretario de Hacienda, Cdor. Mario Bevilacqua;  Secretario Privado, Oscar Borchichi y Dirección  de Obras por Contrato. </w:t>
      </w:r>
      <w:r>
        <w:rPr>
          <w:rFonts w:eastAsia="MS Mincho;ＭＳ 明朝" w:cs="Times New Roman" w:ascii="Times New Roman" w:hAnsi="Times New Roman"/>
          <w:sz w:val="24"/>
          <w:highlight w:val="green"/>
        </w:rPr>
        <w:t>O-12-2328 - Acta 988/12 del 30 de agosto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177/12</w:t>
      </w:r>
      <w:r>
        <w:rPr>
          <w:rFonts w:eastAsia="MS Mincho;ＭＳ 明朝" w:cs="Times New Roman" w:ascii="Times New Roman" w:hAnsi="Times New Roman"/>
          <w:sz w:val="24"/>
        </w:rPr>
        <w:t>: "Dar inmueble en comodato a Asociación Mutual Germán Abdala destino fábrica premoldeados. Abroga artículos 3º a 9º de la Ordenanza 2159-CM-11". Autor: Concejal Mauro Gonzalez (PVpC). Colaboradores: Instituto Municipal de Tierra y Vivienda para el Hábitat Social; Secretaría de Desarrollo Estratégico; Subsecretaría de Gestión Urbana; Subsecretaría de Planeamiento Territorial y Dirección de Catastro. A Asesoría Letrada y a comisiones de Obras y Planeamiento y de Gobierno y Legales. .</w:t>
      </w:r>
      <w:r>
        <w:rPr>
          <w:rFonts w:eastAsia="MS Mincho;ＭＳ 明朝" w:cs="Times New Roman" w:ascii="Times New Roman" w:hAnsi="Times New Roman"/>
          <w:sz w:val="24"/>
          <w:highlight w:val="yellow"/>
        </w:rPr>
        <w:t xml:space="preserve"> RETIRADO ACTA 1000/13 del  9 de mayo de 2013.</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rPr>
          <w:rFonts w:ascii="Times New Roman" w:hAnsi="Times New Roman" w:eastAsia="MS Mincho;ＭＳ 明朝" w:cs="Times New Roman"/>
          <w:sz w:val="24"/>
          <w:szCs w:val="24"/>
          <w:lang w:val="es-ES"/>
        </w:rPr>
      </w:pPr>
      <w:r>
        <w:rPr>
          <w:rFonts w:eastAsia="MS Mincho;ＭＳ 明朝" w:cs="Times New Roman" w:ascii="Times New Roman" w:hAnsi="Times New Roman"/>
          <w:sz w:val="24"/>
          <w:szCs w:val="24"/>
          <w:lang w:val="es-ES"/>
        </w:rPr>
      </w:r>
    </w:p>
    <w:p>
      <w:pPr>
        <w:pStyle w:val="Textosinformato"/>
        <w:jc w:val="both"/>
        <w:rPr/>
      </w:pPr>
      <w:r>
        <w:rPr>
          <w:rFonts w:cs="Times New Roman" w:ascii="Times New Roman" w:hAnsi="Times New Roman"/>
          <w:sz w:val="24"/>
          <w:szCs w:val="24"/>
          <w:u w:val="single"/>
        </w:rPr>
        <w:t>Proyecto de Ordenanza 178/12</w:t>
      </w:r>
      <w:r>
        <w:rPr>
          <w:rFonts w:cs="Times New Roman" w:ascii="Times New Roman" w:hAnsi="Times New Roman"/>
          <w:sz w:val="24"/>
          <w:szCs w:val="24"/>
        </w:rPr>
        <w:t xml:space="preserve">: "Suspensión provisional en las funciones de Defensor del Pueblo y reemplazo temporario". Autores: Concejales </w:t>
      </w:r>
      <w:r>
        <w:rPr>
          <w:rFonts w:eastAsia="MS Mincho;ＭＳ 明朝" w:cs="Times New Roman" w:ascii="Times New Roman" w:hAnsi="Times New Roman"/>
          <w:sz w:val="24"/>
        </w:rPr>
        <w:t xml:space="preserve">María Eugenia Martini y Ramón Chiocconi (PJ), Valeri, Martín y Benítez (FG); Lescano, Giménez (AFSP); Haneck (SUR); Welleschik (UCR). </w:t>
      </w:r>
      <w:r>
        <w:rPr>
          <w:rFonts w:eastAsia="MS Mincho;ＭＳ 明朝" w:cs="Times New Roman" w:ascii="Times New Roman" w:hAnsi="Times New Roman"/>
          <w:sz w:val="24"/>
          <w:highlight w:val="green"/>
        </w:rPr>
        <w:t>O- 12-2323- Acta 988/12 del 30 de agosto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179/12</w:t>
      </w:r>
      <w:r>
        <w:rPr>
          <w:rFonts w:eastAsia="MS Mincho;ＭＳ 明朝" w:cs="Times New Roman" w:ascii="Times New Roman" w:hAnsi="Times New Roman"/>
          <w:sz w:val="24"/>
        </w:rPr>
        <w:t>: "Creación de Línea de Emergencia 109". Autores: Concejales Arq. Carlos Valeri, Prof. Alfredo Martín y Dr. Diego Benítez (FG).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180/12</w:t>
      </w:r>
      <w:r>
        <w:rPr>
          <w:rFonts w:eastAsia="MS Mincho;ＭＳ 明朝" w:cs="Times New Roman" w:ascii="Times New Roman" w:hAnsi="Times New Roman"/>
          <w:sz w:val="24"/>
        </w:rPr>
        <w:t>: "Aceptar donación de Sr. Juan Martín Maldacena de rampa hidráulica HD". Autores: Concejales María Eugenia Martini y Ramón Chiocconi (PJ). Iniciativa: Dirección de Gestión para las Personas con Discapacidad, Secretaría de Desarrollo Humano de la Municipalidad de San Carlos de Bariloche. Sobre Tablas.</w:t>
      </w:r>
      <w:r>
        <w:rPr>
          <w:rFonts w:eastAsia="MS Mincho;ＭＳ 明朝" w:cs="Times New Roman" w:ascii="Times New Roman" w:hAnsi="Times New Roman"/>
          <w:sz w:val="24"/>
          <w:highlight w:val="green"/>
        </w:rPr>
        <w:t xml:space="preserve"> O- 12-2333- Acta 989/12 del 27 de septiembre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181/12</w:t>
      </w:r>
      <w:r>
        <w:rPr>
          <w:rFonts w:eastAsia="MS Mincho;ＭＳ 明朝" w:cs="Times New Roman" w:ascii="Times New Roman" w:hAnsi="Times New Roman"/>
          <w:sz w:val="24"/>
        </w:rPr>
        <w:t xml:space="preserve">: "Declarar evento de interés municipal, comunitario y cultural la 3º Exposición de Reciclado Fino". Autora: Concejal Carmen Giménez (AFSP). Colaboradores: Analía Woloszczuk y Limay Braouckaert. Iniciativa: Asociación Civil Árbol de Pie. Se solicitará su retiro por haberse emitido la Resolución 285-PCM-12. </w:t>
      </w:r>
      <w:r>
        <w:rPr>
          <w:rFonts w:eastAsia="MS Mincho;ＭＳ 明朝" w:cs="Times New Roman" w:ascii="Times New Roman" w:hAnsi="Times New Roman"/>
          <w:sz w:val="24"/>
          <w:highlight w:val="yellow"/>
        </w:rPr>
        <w:t>(RETIRADO ACTA 989//12 DEL 27/09/12).</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182/12</w:t>
      </w:r>
      <w:r>
        <w:rPr>
          <w:rFonts w:eastAsia="MS Mincho;ＭＳ 明朝" w:cs="Times New Roman" w:ascii="Times New Roman" w:hAnsi="Times New Roman"/>
          <w:sz w:val="24"/>
        </w:rPr>
        <w:t xml:space="preserve">: "Declarar interés municipal y educativo III Congreso y XXIII Jornada Latinoamericana Historia Económica". Autores: Concejales Arq. Carlos Valeri, Prof. Alfredo Martín y Dr. Diego Benítez (FG). Sobre Tablas. </w:t>
      </w:r>
      <w:r>
        <w:rPr>
          <w:rFonts w:eastAsia="MS Mincho;ＭＳ 明朝" w:cs="Times New Roman" w:ascii="Times New Roman" w:hAnsi="Times New Roman"/>
          <w:sz w:val="24"/>
          <w:highlight w:val="green"/>
        </w:rPr>
        <w:t>D- 12-1641- Acta 989/12 del 27 de septiembre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183/12</w:t>
      </w:r>
      <w:r>
        <w:rPr>
          <w:rFonts w:eastAsia="MS Mincho;ＭＳ 明朝" w:cs="Times New Roman" w:ascii="Times New Roman" w:hAnsi="Times New Roman"/>
          <w:sz w:val="24"/>
        </w:rPr>
        <w:t xml:space="preserve">: "Declarar interés municipal, cultural y educativo muestra itinerante "Ana Frank" y de la "Dictadura a la Democracia". Autores: Concejales Arq. Carlos Valeri, Prof. Alfredo Martín y Dr. Diego Benítez (FG). Sobre Tablas. </w:t>
      </w:r>
      <w:r>
        <w:rPr>
          <w:rFonts w:eastAsia="MS Mincho;ＭＳ 明朝" w:cs="Times New Roman" w:ascii="Times New Roman" w:hAnsi="Times New Roman"/>
          <w:sz w:val="24"/>
          <w:highlight w:val="green"/>
        </w:rPr>
        <w:t>D- 12-1642-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184/12</w:t>
      </w:r>
      <w:r>
        <w:rPr>
          <w:rFonts w:eastAsia="MS Mincho;ＭＳ 明朝" w:cs="Times New Roman" w:ascii="Times New Roman" w:hAnsi="Times New Roman"/>
          <w:sz w:val="24"/>
        </w:rPr>
        <w:t>: "Modificar artículo 1º del anexo I, Ordenanza 2308-CM-12- RNU Laguna El Trébol". Autores: Concejales Alejandro Ramos Mejía (PJ) y Arq. Carlos Valeri (FG). Colaboradores: Integrantes Reserva Natural Urbana Laguna El Trébol. A Asesoría Letrada y a comisiones de Obras y Planeamiento y de Gobierno y Legales. .</w:t>
      </w:r>
      <w:r>
        <w:rPr>
          <w:rFonts w:eastAsia="MS Mincho;ＭＳ 明朝" w:cs="Times New Roman" w:ascii="Times New Roman" w:hAnsi="Times New Roman"/>
          <w:sz w:val="24"/>
          <w:szCs w:val="24"/>
          <w:highlight w:val="green"/>
        </w:rPr>
        <w:t xml:space="preserve"> O-13-2398 – Acta 1000/13 del 9 de mayo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185/12</w:t>
      </w:r>
      <w:r>
        <w:rPr>
          <w:rFonts w:eastAsia="MS Mincho;ＭＳ 明朝" w:cs="Times New Roman" w:ascii="Times New Roman" w:hAnsi="Times New Roman"/>
          <w:sz w:val="24"/>
        </w:rPr>
        <w:t xml:space="preserve">: "Desafectar dominio público municipal a privado parte parcela 19-2-J-240-02A. Ceder Educación destino especifico". Autores: Concejales María Eugenia Martini, Ramón Chiocconi (PJ); Arq. Carlos Valeri, Prof. Alfredo Martín, Dr. Diego Benítez (FG); Prof. Elena Welleschik (UCR). Sobre Tablas. . </w:t>
      </w:r>
      <w:r>
        <w:rPr>
          <w:rFonts w:eastAsia="MS Mincho;ＭＳ 明朝" w:cs="Times New Roman" w:ascii="Times New Roman" w:hAnsi="Times New Roman"/>
          <w:sz w:val="24"/>
          <w:highlight w:val="green"/>
        </w:rPr>
        <w:t>O- 12-2340-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186/12</w:t>
      </w:r>
      <w:r>
        <w:rPr>
          <w:rFonts w:eastAsia="MS Mincho;ＭＳ 明朝" w:cs="Times New Roman" w:ascii="Times New Roman" w:hAnsi="Times New Roman"/>
          <w:sz w:val="24"/>
        </w:rPr>
        <w:t xml:space="preserve">: "Aceptar donación de la Secretaría General de la Presidencia de la Nación". Autor: Intendente Municipal, Cdor. Omar Goye. Colaboradores: Jefe de Gabinete, Sr. Edgardo Romano; Secretario Privado, Sr. Oscar Borchichi y Secretario de Hacienda, Mario Bevilacqua. Sobre Tablas. . </w:t>
      </w:r>
      <w:r>
        <w:rPr>
          <w:rFonts w:eastAsia="MS Mincho;ＭＳ 明朝" w:cs="Times New Roman" w:ascii="Times New Roman" w:hAnsi="Times New Roman"/>
          <w:sz w:val="24"/>
          <w:highlight w:val="green"/>
        </w:rPr>
        <w:t>O- 12-2334-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187/12</w:t>
      </w:r>
      <w:r>
        <w:rPr>
          <w:rFonts w:eastAsia="MS Mincho;ＭＳ 明朝" w:cs="Times New Roman" w:ascii="Times New Roman" w:hAnsi="Times New Roman"/>
          <w:sz w:val="24"/>
        </w:rPr>
        <w:t xml:space="preserve">: "Autorizar al Departamento Ejecutivo Municipal a utilizar descubierto bancario en forma temporaria". Autor: Intendente Municipal, Cdor. Omar Goye. Colaboradores: Jefe de Gabinete, Sr. Edgardo Romano; Secretario Privado, Sr. Oscar Borchichi y Secretario de Hacienda, Mario Bevilacqua. Sobre Tablas. </w:t>
      </w:r>
      <w:r>
        <w:rPr>
          <w:rFonts w:eastAsia="MS Mincho;ＭＳ 明朝" w:cs="Times New Roman" w:ascii="Times New Roman" w:hAnsi="Times New Roman"/>
          <w:sz w:val="24"/>
          <w:highlight w:val="green"/>
        </w:rPr>
        <w:t>O- 12-2329-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rPr/>
      </w:pPr>
      <w:r>
        <w:rPr>
          <w:rFonts w:eastAsia="MS Mincho;ＭＳ 明朝"/>
          <w:sz w:val="24"/>
          <w:u w:val="single"/>
        </w:rPr>
        <w:t>Proyecto de Ordenanza 188/12</w:t>
      </w:r>
      <w:r>
        <w:rPr>
          <w:rFonts w:eastAsia="MS Mincho;ＭＳ 明朝"/>
          <w:sz w:val="24"/>
        </w:rPr>
        <w:t xml:space="preserve">: "Establece emergencia vial en la ciudad".Autores: Concejales Leandro Lescano y Carmen Giménez (AFSP). Colaboradora: Julia Fernández. Asesoría Letrada y a comisiones de Servicios, Tránsito y Transporte y de Gobierno y Legales. </w:t>
      </w:r>
      <w:r>
        <w:rPr>
          <w:rFonts w:eastAsia="MS Mincho;ＭＳ 明朝"/>
          <w:sz w:val="24"/>
          <w:highlight w:val="green"/>
        </w:rPr>
        <w:t>O- 13-2381- Acta 998/13 del 7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189/12</w:t>
      </w:r>
      <w:r>
        <w:rPr>
          <w:rFonts w:eastAsia="MS Mincho;ＭＳ 明朝" w:cs="Times New Roman" w:ascii="Times New Roman" w:hAnsi="Times New Roman"/>
          <w:sz w:val="24"/>
        </w:rPr>
        <w:t xml:space="preserve">: "Declarar de interés municipal y cultural el Mes de la fotografía Bariloche, XVI Edición". Autores: Concejales María Eugenia Martini, Alejandro Ramos Mejía y Ramón Chiocconi (PJ). Iniciativa: Luis Bonich. Sobre Tablas. </w:t>
      </w:r>
      <w:r>
        <w:rPr>
          <w:rFonts w:eastAsia="MS Mincho;ＭＳ 明朝" w:cs="Times New Roman" w:ascii="Times New Roman" w:hAnsi="Times New Roman"/>
          <w:sz w:val="24"/>
          <w:highlight w:val="green"/>
        </w:rPr>
        <w:t>D- 12-1640-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190/12</w:t>
      </w:r>
      <w:r>
        <w:rPr>
          <w:rFonts w:eastAsia="MS Mincho;ＭＳ 明朝" w:cs="Times New Roman" w:ascii="Times New Roman" w:hAnsi="Times New Roman"/>
          <w:sz w:val="24"/>
        </w:rPr>
        <w:t xml:space="preserve">: "Declarar de interés municipal y turístico la Semana de la Aventura". Autores: Concejales María Eugenia Martini, Alejandro Ramos Mejía y Ramón Chiocconi (PJ). Iniciativa: Secretaría de Turismo Municipal. Sobre Tablas. </w:t>
      </w:r>
      <w:r>
        <w:rPr>
          <w:rFonts w:eastAsia="MS Mincho;ＭＳ 明朝" w:cs="Times New Roman" w:ascii="Times New Roman" w:hAnsi="Times New Roman"/>
          <w:sz w:val="24"/>
          <w:highlight w:val="green"/>
        </w:rPr>
        <w:t>D- 12-1639-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191/12</w:t>
      </w:r>
      <w:r>
        <w:rPr>
          <w:rFonts w:eastAsia="MS Mincho;ＭＳ 明朝" w:cs="Times New Roman" w:ascii="Times New Roman" w:hAnsi="Times New Roman"/>
          <w:sz w:val="24"/>
        </w:rPr>
        <w:t xml:space="preserve">: "Declarar de interés municipal y turístico el Beer Art". Autores: Concejales María Eugenia Martini, Alejandro Ramos Mejía y Ramón Chiocconi (PJ). Iniciativa: Secretaría de Turismo Municipal. Sobre Tablas. </w:t>
      </w:r>
      <w:r>
        <w:rPr>
          <w:rFonts w:eastAsia="MS Mincho;ＭＳ 明朝" w:cs="Times New Roman" w:ascii="Times New Roman" w:hAnsi="Times New Roman"/>
          <w:sz w:val="24"/>
          <w:highlight w:val="green"/>
        </w:rPr>
        <w:t>D- 12-1638- Acta 989/12 del 27 de septiembre de 2012.</w:t>
      </w:r>
    </w:p>
    <w:p>
      <w:pPr>
        <w:pStyle w:val="Textosinformato"/>
        <w:jc w:val="both"/>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Textosinformato"/>
        <w:jc w:val="both"/>
        <w:rPr/>
      </w:pPr>
      <w:r>
        <w:rPr>
          <w:rFonts w:eastAsia="MS Mincho;ＭＳ 明朝" w:cs="Times New Roman" w:ascii="Times New Roman" w:hAnsi="Times New Roman"/>
          <w:sz w:val="24"/>
          <w:u w:val="single"/>
        </w:rPr>
        <w:t>Proyecto de Declaración 192/12:</w:t>
      </w:r>
      <w:r>
        <w:rPr>
          <w:rFonts w:eastAsia="MS Mincho;ＭＳ 明朝" w:cs="Times New Roman" w:ascii="Times New Roman" w:hAnsi="Times New Roman"/>
          <w:sz w:val="24"/>
        </w:rPr>
        <w:t xml:space="preserve"> "Declarar de interés municipal Estreno Nacional de la Película "Ella se lo buscó". Autores: Concejales María Eugenia Martini, Alejandro Ramos Mejía y Ramón Chiocconi (PJ). Iniciativa: Comisión Organizadora de la Semana de Acciones por la No Violencia hacia las Mujeres. Sobre Tablas. </w:t>
      </w:r>
      <w:r>
        <w:rPr>
          <w:rFonts w:eastAsia="MS Mincho;ＭＳ 明朝" w:cs="Times New Roman" w:ascii="Times New Roman" w:hAnsi="Times New Roman"/>
          <w:sz w:val="24"/>
          <w:highlight w:val="green"/>
        </w:rPr>
        <w:t>D- 12-1637-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193/12</w:t>
      </w:r>
      <w:r>
        <w:rPr>
          <w:rFonts w:eastAsia="MS Mincho;ＭＳ 明朝" w:cs="Times New Roman" w:ascii="Times New Roman" w:hAnsi="Times New Roman"/>
          <w:sz w:val="24"/>
        </w:rPr>
        <w:t xml:space="preserve">: "Declarar de interés municipal Primer Congreso Patagónico de Arquitectura Bioclimática y Bioconstrucción". Autores: Concejales María Eugenia Martini, Alejandro Ramos Mejía y Ramón Chiocconi (PJ). Sobre Tablas. </w:t>
      </w:r>
      <w:r>
        <w:rPr>
          <w:rFonts w:eastAsia="MS Mincho;ＭＳ 明朝" w:cs="Times New Roman" w:ascii="Times New Roman" w:hAnsi="Times New Roman"/>
          <w:sz w:val="24"/>
          <w:highlight w:val="green"/>
        </w:rPr>
        <w:t>D- 12-1636-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194/12:</w:t>
      </w:r>
      <w:r>
        <w:rPr>
          <w:rFonts w:eastAsia="MS Mincho;ＭＳ 明朝" w:cs="Times New Roman" w:ascii="Times New Roman" w:hAnsi="Times New Roman"/>
          <w:sz w:val="24"/>
        </w:rPr>
        <w:t xml:space="preserve"> "Declarar de interés municipal la celebración del Día Provincial del agente sanitario". Autores: Concejales María Eugenia Martini, Alejandro Ramos Mejía y Ramón Chiocconi (PJ). Iniciativa: Hilda Rosa Carballo, Agente Sanitario. Sobre Tablas. </w:t>
      </w:r>
      <w:r>
        <w:rPr>
          <w:rFonts w:eastAsia="MS Mincho;ＭＳ 明朝" w:cs="Times New Roman" w:ascii="Times New Roman" w:hAnsi="Times New Roman"/>
          <w:sz w:val="24"/>
          <w:highlight w:val="green"/>
        </w:rPr>
        <w:t>D- 12-1643-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Resolución 195/12</w:t>
      </w:r>
      <w:r>
        <w:rPr>
          <w:rFonts w:eastAsia="MS Mincho;ＭＳ 明朝" w:cs="Times New Roman" w:ascii="Times New Roman" w:hAnsi="Times New Roman"/>
          <w:sz w:val="24"/>
        </w:rPr>
        <w:t xml:space="preserve">: "Resolución Concejo Municipal artículo 23º, inciso I, Ordenanza 1953-CM-09 Junta Vecinal Pinar del Lago". Autores: Comisión Legislativa concejales María Eugenia Martini, Alejandro Ramos Mejía (PJ); Carlos Valeri (FG); Leandro Lescano (AFSP), Mauro Gonzalez (PVpC) y Prof. Elena María Welleschik (UCR). Sobre Tablas. </w:t>
      </w:r>
      <w:r>
        <w:rPr>
          <w:rFonts w:eastAsia="MS Mincho;ＭＳ 明朝" w:cs="Times New Roman" w:ascii="Times New Roman" w:hAnsi="Times New Roman"/>
          <w:sz w:val="24"/>
          <w:highlight w:val="green"/>
        </w:rPr>
        <w:t>R-12 423 - Acta 989/12 del 27 de septiembre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196/12</w:t>
      </w:r>
      <w:r>
        <w:rPr>
          <w:rFonts w:eastAsia="MS Mincho;ＭＳ 明朝" w:cs="Times New Roman" w:ascii="Times New Roman" w:hAnsi="Times New Roman"/>
          <w:sz w:val="24"/>
        </w:rPr>
        <w:t xml:space="preserve">: "Declarar de interés cultural Festival de Danzas Folklóricas". Autor: Intendente Municipal, Cdor. Omar Goye. Colaboradores: Jefe de Gabinete, Sr. Edgardo Romano; Secretario Privado, Sr. Oscar Borchichi; Secretaria de Cultura, Paula Peris y Jefa Depto. Espectáculos y Exposiciones, Natalia Pacheco. Sobre Tablas. </w:t>
      </w:r>
      <w:r>
        <w:rPr>
          <w:rFonts w:eastAsia="MS Mincho;ＭＳ 明朝" w:cs="Times New Roman" w:ascii="Times New Roman" w:hAnsi="Times New Roman"/>
          <w:sz w:val="24"/>
          <w:highlight w:val="green"/>
        </w:rPr>
        <w:t>D- 12-1644- Acta 990/12 del 11 de octubre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197/12</w:t>
      </w:r>
      <w:r>
        <w:rPr>
          <w:rFonts w:eastAsia="MS Mincho;ＭＳ 明朝" w:cs="Times New Roman" w:ascii="Times New Roman" w:hAnsi="Times New Roman"/>
          <w:sz w:val="24"/>
        </w:rPr>
        <w:t xml:space="preserve">: "Declarar de interés municipal, cultural y educativo "Homenaje a Giuseppe Verdi". Autores: Comisión Legislativa: Concejales María Eugenia Martini, Alejandro Ramos Mejía (PJ); Arq. Carlos Valeri (FG); Leandro Lescano (AFSP); Mauro Gonzalez (PVpC); Irma Haneck (SUR) y Prof. Elena Welleschik (UCR). Sobre Tablas. </w:t>
      </w:r>
      <w:r>
        <w:rPr>
          <w:rFonts w:eastAsia="MS Mincho;ＭＳ 明朝" w:cs="Times New Roman" w:ascii="Times New Roman" w:hAnsi="Times New Roman"/>
          <w:sz w:val="24"/>
          <w:highlight w:val="green"/>
        </w:rPr>
        <w:t>D- 12-1645-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198/12</w:t>
      </w:r>
      <w:r>
        <w:rPr>
          <w:rFonts w:eastAsia="MS Mincho;ＭＳ 明朝" w:cs="Times New Roman" w:ascii="Times New Roman" w:hAnsi="Times New Roman"/>
          <w:sz w:val="24"/>
        </w:rPr>
        <w:t xml:space="preserve">: "Declarar de interés municipal, comunitario y cultural el 10º Certamen de Canto "Padrinos II". Autores: Concejales Arq. Carlos Valeri, Prof. Alfredo Martín y Dr. Diego Benítez (FG). Se solicitará su retiro por haberse emitido la </w:t>
      </w:r>
      <w:r>
        <w:rPr>
          <w:rFonts w:eastAsia="MS Mincho;ＭＳ 明朝" w:cs="Times New Roman" w:ascii="Times New Roman" w:hAnsi="Times New Roman"/>
          <w:sz w:val="24"/>
          <w:highlight w:val="yellow"/>
        </w:rPr>
        <w:t>Resolución 291-PCM-12. (RETIRADO ACTA 990/12 DE 11 DE OCTUBRE 2012)</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199/12</w:t>
      </w:r>
      <w:r>
        <w:rPr>
          <w:rFonts w:eastAsia="MS Mincho;ＭＳ 明朝" w:cs="Times New Roman" w:ascii="Times New Roman" w:hAnsi="Times New Roman"/>
          <w:sz w:val="24"/>
        </w:rPr>
        <w:t xml:space="preserve">: "Declarar evento de interés municipal y deportivo Encuentro de Fútbol Infantil Interclubes". Autores: Concejales María Eugenia Martini, Alejandro Ramos Mejía y Ramón Chiocconi (P.J.). Sobre Tablas. </w:t>
      </w:r>
      <w:r>
        <w:rPr>
          <w:rFonts w:eastAsia="MS Mincho;ＭＳ 明朝" w:cs="Times New Roman" w:ascii="Times New Roman" w:hAnsi="Times New Roman"/>
          <w:sz w:val="24"/>
          <w:highlight w:val="green"/>
        </w:rPr>
        <w:t>D- 12-1646-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200/12</w:t>
      </w:r>
      <w:r>
        <w:rPr>
          <w:rFonts w:eastAsia="MS Mincho;ＭＳ 明朝" w:cs="Times New Roman" w:ascii="Times New Roman" w:hAnsi="Times New Roman"/>
          <w:sz w:val="24"/>
        </w:rPr>
        <w:t xml:space="preserve">: "Declarar evento de interés municipal Congreso "Todo se puede hablar sin llegar a la violencia". Autores: Concejales María Eugenia Martini, Alejandro Ramos Mejía y Ramón Chiocconi (P.J.).  Sobre Tablas. </w:t>
      </w:r>
      <w:r>
        <w:rPr>
          <w:rFonts w:eastAsia="MS Mincho;ＭＳ 明朝" w:cs="Times New Roman" w:ascii="Times New Roman" w:hAnsi="Times New Roman"/>
          <w:sz w:val="24"/>
          <w:highlight w:val="green"/>
        </w:rPr>
        <w:t>D- 12-1647-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201/12</w:t>
      </w:r>
      <w:r>
        <w:rPr>
          <w:rFonts w:eastAsia="MS Mincho;ＭＳ 明朝" w:cs="Times New Roman" w:ascii="Times New Roman" w:hAnsi="Times New Roman"/>
          <w:sz w:val="24"/>
        </w:rPr>
        <w:t xml:space="preserve">: "Declarar evento de interés municipal Encuentro Nacional "Hacia la implementación de Políticas Territoriales de Prevención del Consumo de Sustancias Psicoactivas". Autores: Concejales María Eugenia Martini, Alejandro Ramos Mejía y Ramón Chiocconi (P.J.).  Sobre Tablas. </w:t>
      </w:r>
      <w:r>
        <w:rPr>
          <w:rFonts w:eastAsia="MS Mincho;ＭＳ 明朝" w:cs="Times New Roman" w:ascii="Times New Roman" w:hAnsi="Times New Roman"/>
          <w:sz w:val="24"/>
          <w:highlight w:val="green"/>
        </w:rPr>
        <w:t>D- 12-1648-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202/12</w:t>
      </w:r>
      <w:r>
        <w:rPr>
          <w:rFonts w:eastAsia="MS Mincho;ＭＳ 明朝" w:cs="Times New Roman" w:ascii="Times New Roman" w:hAnsi="Times New Roman"/>
          <w:sz w:val="24"/>
        </w:rPr>
        <w:t xml:space="preserve">: "Declarar de interés municipal el Programa "Conductor Designado" de Defensa Civil". Autores: Concejales María Eugenia Martini, Alejandro Ramos Mejía y Ramón Chiocconi (P.J.).  Sobre Tablas. </w:t>
      </w:r>
      <w:r>
        <w:rPr>
          <w:rFonts w:eastAsia="MS Mincho;ＭＳ 明朝" w:cs="Times New Roman" w:ascii="Times New Roman" w:hAnsi="Times New Roman"/>
          <w:sz w:val="24"/>
          <w:highlight w:val="green"/>
        </w:rPr>
        <w:t>D- 12-1649- Acta 990/12 del 11 de octubre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203/12</w:t>
      </w:r>
      <w:r>
        <w:rPr>
          <w:rFonts w:eastAsia="MS Mincho;ＭＳ 明朝" w:cs="Times New Roman" w:ascii="Times New Roman" w:hAnsi="Times New Roman"/>
          <w:sz w:val="24"/>
        </w:rPr>
        <w:t xml:space="preserve">: "Declarar de interés municipal y deportivo Campeonato Nacional de Patín Artístico "Copa González Molina". Autores: Concejales María Eugenia Martini, Alejandro Ramos Mejía y Ramón Chiocconi (P.J.).  Sobre Tablas. </w:t>
      </w:r>
      <w:r>
        <w:rPr>
          <w:rFonts w:eastAsia="MS Mincho;ＭＳ 明朝" w:cs="Times New Roman" w:ascii="Times New Roman" w:hAnsi="Times New Roman"/>
          <w:sz w:val="24"/>
          <w:highlight w:val="green"/>
        </w:rPr>
        <w:t>D- 12-1650-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204/12</w:t>
      </w:r>
      <w:r>
        <w:rPr>
          <w:rFonts w:eastAsia="MS Mincho;ＭＳ 明朝" w:cs="Times New Roman" w:ascii="Times New Roman" w:hAnsi="Times New Roman"/>
          <w:sz w:val="24"/>
        </w:rPr>
        <w:t xml:space="preserve">: "Declarar de interés municipal Proyecto "Integración Musical" del C.P.A". Autores: Concejales María Eugenia Martini, Alejandro Ramos Mejía y Ramón Chiocconi (P.J.).  Sobre Tablas. </w:t>
      </w:r>
      <w:r>
        <w:rPr>
          <w:rFonts w:eastAsia="MS Mincho;ＭＳ 明朝" w:cs="Times New Roman" w:ascii="Times New Roman" w:hAnsi="Times New Roman"/>
          <w:sz w:val="24"/>
          <w:highlight w:val="green"/>
        </w:rPr>
        <w:t>D- 12-1651- Acta 990/12 del 11 de octubre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205/12</w:t>
      </w:r>
      <w:r>
        <w:rPr>
          <w:rFonts w:eastAsia="MS Mincho;ＭＳ 明朝" w:cs="Times New Roman" w:ascii="Times New Roman" w:hAnsi="Times New Roman"/>
          <w:sz w:val="24"/>
        </w:rPr>
        <w:t xml:space="preserve">: "Solicitar al Ejecutivo Municipal presentación proyecto llamado a licitación Transporte Público Pasajeros". Autores: Concejales Arq. Carlos Valeri y Prof. Alfredo Martín (FG). Sobre Tablas. </w:t>
      </w:r>
      <w:r>
        <w:rPr>
          <w:rFonts w:eastAsia="MS Mincho;ＭＳ 明朝" w:cs="Times New Roman" w:ascii="Times New Roman" w:hAnsi="Times New Roman"/>
          <w:sz w:val="24"/>
          <w:highlight w:val="green"/>
        </w:rPr>
        <w:t>C-12-739- Acta 990/12 del 11 de octubre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206/12</w:t>
      </w:r>
      <w:r>
        <w:rPr>
          <w:rFonts w:eastAsia="MS Mincho;ＭＳ 明朝" w:cs="Times New Roman" w:ascii="Times New Roman" w:hAnsi="Times New Roman"/>
          <w:sz w:val="24"/>
        </w:rPr>
        <w:t xml:space="preserve">: "Autorización para la utilización de técnicas constructivas sustentables con tierra cruda". Autores: Concejales María Eugenia Martini, Alejandro Ramos Mejía y Ramón Chiocconi (P.J.). Colaboradores: Arq. Cristian Almeida, Organizaciones Faro Verde, Ecoencuentro y GPS. Asesoría Letrada y comisiones de Obras y Planeamiento y de Gobierno y Legales.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-13-2492 – Acta 1013/13 del 19 de diciembre de 2013</w:t>
      </w:r>
    </w:p>
    <w:p>
      <w:pPr>
        <w:pStyle w:val="Normal"/>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u w:val="single"/>
        </w:rPr>
        <w:t>Proyecto de Ordenanza 207/12</w:t>
      </w:r>
      <w:r>
        <w:rPr>
          <w:rFonts w:eastAsia="MS Mincho;ＭＳ 明朝" w:cs="Times New Roman" w:ascii="Times New Roman" w:hAnsi="Times New Roman"/>
          <w:sz w:val="24"/>
        </w:rPr>
        <w:t>: "Requerir al Ejecutivo Municipal relevamiento y reparación de aceras bajo su dominio". Autora: Concejal Irma Haneck (SUR). A Asesoría Letrada y a las Comisiones de Obras y Planeamiento y de Gobierno y Legales. A Asesoría Letrada y a Comisiones de Obras y Planeamiento y de Gobierno y Legales. .</w:t>
      </w:r>
      <w:r>
        <w:rPr>
          <w:rFonts w:eastAsia="MS Mincho;ＭＳ 明朝" w:cs="Times New Roman" w:ascii="Times New Roman" w:hAnsi="Times New Roman"/>
          <w:sz w:val="24"/>
          <w:szCs w:val="24"/>
          <w:highlight w:val="green"/>
        </w:rPr>
        <w:t xml:space="preserve"> O-13-2407– Acta 1003/13 del 6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208/12</w:t>
      </w:r>
      <w:r>
        <w:rPr>
          <w:rFonts w:eastAsia="MS Mincho;ＭＳ 明朝" w:cs="Times New Roman" w:ascii="Times New Roman" w:hAnsi="Times New Roman"/>
          <w:sz w:val="24"/>
        </w:rPr>
        <w:t xml:space="preserve">: "Creación figura pequeño matarife productor. Venta de ovinos y caprinos mes diciembre". Autores: Concejales Arq. Carlos Valeri, Dr. Diego Benítez y Prof. Alfredo Martín (FG). Sobre Tablas. </w:t>
      </w:r>
      <w:r>
        <w:rPr>
          <w:rFonts w:eastAsia="MS Mincho;ＭＳ 明朝" w:cs="Times New Roman" w:ascii="Times New Roman" w:hAnsi="Times New Roman"/>
          <w:sz w:val="24"/>
          <w:highlight w:val="green"/>
        </w:rPr>
        <w:t>O-12-2342- Acta 991/12 del 01 de noviembre de 2012.</w:t>
      </w:r>
      <w:r>
        <w:rPr>
          <w:rFonts w:eastAsia="MS Mincho;ＭＳ 明朝" w:cs="Times New Roman" w:ascii="Times New Roman" w:hAnsi="Times New Roman"/>
          <w:sz w:val="24"/>
        </w:rPr>
        <w:t xml:space="preserve"> </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Times New Roman" w:cs="Times New Roman" w:ascii="Times New Roman" w:hAnsi="Times New Roman"/>
          <w:sz w:val="24"/>
        </w:rPr>
        <w:t xml:space="preserve"> </w:t>
      </w:r>
      <w:r>
        <w:rPr>
          <w:rFonts w:eastAsia="MS Mincho;ＭＳ 明朝" w:cs="Times New Roman" w:ascii="Times New Roman" w:hAnsi="Times New Roman"/>
          <w:sz w:val="24"/>
          <w:u w:val="single"/>
        </w:rPr>
        <w:t>Proyecto de Comunicación 209/12</w:t>
      </w:r>
      <w:r>
        <w:rPr>
          <w:rFonts w:eastAsia="MS Mincho;ＭＳ 明朝" w:cs="Times New Roman" w:ascii="Times New Roman" w:hAnsi="Times New Roman"/>
          <w:sz w:val="24"/>
        </w:rPr>
        <w:t>: "Comunicar beneplácito por participación de Castillo y Aiassa en Carrera 7 Lagos". Autores: Concejales Leandro Lescano (AFSP); Alejandro Ramos Mejía (PJ); Prof. Alfredo Martín (FG) y Elena Welleschik (UCR). Se solicitará su retiro por haberse emitido la Resolución 303-PCM-12. (</w:t>
      </w:r>
      <w:r>
        <w:rPr>
          <w:rFonts w:eastAsia="MS Mincho;ＭＳ 明朝" w:cs="Times New Roman" w:ascii="Times New Roman" w:hAnsi="Times New Roman"/>
          <w:sz w:val="24"/>
          <w:highlight w:val="yellow"/>
        </w:rPr>
        <w:t>RETIRADO ACTA 991/12 DE 1 DE NOVIEMBRE 2012)</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Times New Roman" w:cs="Times New Roman" w:ascii="Times New Roman" w:hAnsi="Times New Roman"/>
          <w:sz w:val="24"/>
        </w:rPr>
        <w:t xml:space="preserve"> </w:t>
      </w:r>
      <w:r>
        <w:rPr>
          <w:rFonts w:eastAsia="MS Mincho;ＭＳ 明朝" w:cs="Times New Roman" w:ascii="Times New Roman" w:hAnsi="Times New Roman"/>
          <w:sz w:val="24"/>
          <w:u w:val="single"/>
        </w:rPr>
        <w:t>Proyecto de Comunicación 210/12</w:t>
      </w:r>
      <w:r>
        <w:rPr>
          <w:rFonts w:eastAsia="MS Mincho;ＭＳ 明朝" w:cs="Times New Roman" w:ascii="Times New Roman" w:hAnsi="Times New Roman"/>
          <w:sz w:val="24"/>
        </w:rPr>
        <w:t>: "Solicitar al Ejecutivo Municipal presentación  proyecto ingreso planta permanente personal Secretaría de Deportes". Autores: Concejales Arq. Carlos Valeri, Dr. Diego Benítez y Prof. Alfredo Martín (FG). Sobre tablas.</w:t>
      </w:r>
      <w:r>
        <w:rPr>
          <w:rFonts w:eastAsia="MS Mincho;ＭＳ 明朝" w:cs="Times New Roman" w:ascii="Times New Roman" w:hAnsi="Times New Roman"/>
          <w:sz w:val="24"/>
          <w:highlight w:val="green"/>
        </w:rPr>
        <w:t xml:space="preserve"> C- 12-740- Acta 991/12 del 01 de noviembre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211/12</w:t>
      </w:r>
      <w:r>
        <w:rPr>
          <w:rFonts w:eastAsia="MS Mincho;ＭＳ 明朝" w:cs="Times New Roman" w:ascii="Times New Roman" w:hAnsi="Times New Roman"/>
          <w:sz w:val="24"/>
        </w:rPr>
        <w:t xml:space="preserve">: "Declarar de interés celebración 25 años de FM del Barrio Virgen Misionera". Autores: Comisión Legislativa: Concejales María Eugenia Martini (PJ); Arq. Carlos Valeri (FG); Leandro Lescano (AFSP); Mauro Gonzalez (PVpC); Irma Haneck (SUR) y Prof. Elena Welleschik (UCR). Sobre tablas. </w:t>
      </w:r>
      <w:r>
        <w:rPr>
          <w:rFonts w:eastAsia="MS Mincho;ＭＳ 明朝" w:cs="Times New Roman" w:ascii="Times New Roman" w:hAnsi="Times New Roman"/>
          <w:sz w:val="24"/>
          <w:highlight w:val="green"/>
        </w:rPr>
        <w:t>D- 12-1653- Acta 991/12 del 01 de noviembre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212/12</w:t>
      </w:r>
      <w:r>
        <w:rPr>
          <w:rFonts w:eastAsia="MS Mincho;ＭＳ 明朝" w:cs="Times New Roman" w:ascii="Times New Roman" w:hAnsi="Times New Roman"/>
          <w:sz w:val="24"/>
        </w:rPr>
        <w:t>: "Declarar de interés municipal y cultural evento "Arte potencial para Niños". Autores: Concejales María Eugenia Martini, Alejo Ramos Mejía y Ramón Chiocconi (PJ). Sobre tablas.</w:t>
      </w:r>
      <w:r>
        <w:rPr>
          <w:rFonts w:eastAsia="MS Mincho;ＭＳ 明朝" w:cs="Times New Roman" w:ascii="Times New Roman" w:hAnsi="Times New Roman"/>
          <w:sz w:val="24"/>
          <w:highlight w:val="green"/>
        </w:rPr>
        <w:t xml:space="preserve"> D- 12-1654- Acta 991/12 del 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213/12</w:t>
      </w:r>
      <w:r>
        <w:rPr>
          <w:rFonts w:eastAsia="MS Mincho;ＭＳ 明朝" w:cs="Times New Roman" w:ascii="Times New Roman" w:hAnsi="Times New Roman"/>
          <w:sz w:val="24"/>
        </w:rPr>
        <w:t>: "Declarar evento de interés municipal "Desafío Monumental Día Mundial de la Diabetes". Autores: Concejales Carmen Giménez y Leandro Lescano (AFSP). Colaboradora: Analía Woloszczuk. Iniciativa: Grupo Diabetes Bariloche. Sobre tablas.</w:t>
      </w:r>
      <w:r>
        <w:rPr>
          <w:rFonts w:eastAsia="MS Mincho;ＭＳ 明朝" w:cs="Times New Roman" w:ascii="Times New Roman" w:hAnsi="Times New Roman"/>
          <w:sz w:val="24"/>
          <w:highlight w:val="green"/>
        </w:rPr>
        <w:t xml:space="preserve"> D- 12-1655-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214/12</w:t>
      </w:r>
      <w:r>
        <w:rPr>
          <w:rFonts w:eastAsia="MS Mincho;ＭＳ 明朝" w:cs="Times New Roman" w:ascii="Times New Roman" w:hAnsi="Times New Roman"/>
          <w:sz w:val="24"/>
        </w:rPr>
        <w:t xml:space="preserve">: "Prestar acuerdo llamado a licitación pública obra 95 viviendas e infraestructura MSCB". Autor: Jefe de Gabinete a/c Despacho Intendencia, Edgardo Romano. Colaboradores: Secretario de Obras y Servicios Públicos, Ing. Roberto Bartorelli; Secretario Privado, Oscar Borchichi e IMTVHS. Sobre Tablas. </w:t>
      </w:r>
      <w:r>
        <w:rPr>
          <w:rFonts w:eastAsia="MS Mincho;ＭＳ 明朝" w:cs="Times New Roman" w:ascii="Times New Roman" w:hAnsi="Times New Roman"/>
          <w:sz w:val="24"/>
          <w:highlight w:val="green"/>
        </w:rPr>
        <w:t>O-12-2343-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215/12</w:t>
      </w:r>
      <w:r>
        <w:rPr>
          <w:rFonts w:eastAsia="MS Mincho;ＭＳ 明朝" w:cs="Times New Roman" w:ascii="Times New Roman" w:hAnsi="Times New Roman"/>
          <w:sz w:val="24"/>
        </w:rPr>
        <w:t>: "Prestar acuerdo llamado a licitación pública obra 75 viviendas e infraestructura MSCB". Autor: Jefe de Gabinete a/c Despacho Intendencia, Edgardo Romano. Colaboradores: Secretario de Obras y Servicios Públicos, Ing. Roberto Bartorelli; Secretario Privado, Oscar Borchichi e IMTVHS. A Comisión Legislativa.</w:t>
      </w:r>
      <w:r>
        <w:rPr>
          <w:rFonts w:eastAsia="MS Mincho;ＭＳ 明朝" w:cs="Times New Roman" w:ascii="Times New Roman" w:hAnsi="Times New Roman"/>
          <w:sz w:val="24"/>
          <w:highlight w:val="green"/>
        </w:rPr>
        <w:t xml:space="preserve"> O- 12-2356 Acta 992/12 del 15 de noviembre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216/12</w:t>
      </w:r>
      <w:r>
        <w:rPr>
          <w:rFonts w:eastAsia="MS Mincho;ＭＳ 明朝" w:cs="Times New Roman" w:ascii="Times New Roman" w:hAnsi="Times New Roman"/>
          <w:sz w:val="24"/>
        </w:rPr>
        <w:t xml:space="preserve">: "Prestar acuerdo llamado a licitación pública obra 121 viviendas e infraestructura MSCB". Autor: Jefe de Gabinete a/c Despacho Intendencia, Edgardo Romano. Colaboradores: Secretario de Obras y Servicios Públicos, Ing. Roberto Bartorelli; Secretario Privado, Oscar Borchichi e IMTVHS. Sobre Tablas. </w:t>
      </w:r>
      <w:r>
        <w:rPr>
          <w:rFonts w:eastAsia="MS Mincho;ＭＳ 明朝" w:cs="Times New Roman" w:ascii="Times New Roman" w:hAnsi="Times New Roman"/>
          <w:sz w:val="24"/>
          <w:highlight w:val="green"/>
        </w:rPr>
        <w:t>O-12-2344- Acta 991/12 del 01 de noviembre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217/12</w:t>
      </w:r>
      <w:r>
        <w:rPr>
          <w:rFonts w:eastAsia="MS Mincho;ＭＳ 明朝" w:cs="Times New Roman" w:ascii="Times New Roman" w:hAnsi="Times New Roman"/>
          <w:sz w:val="24"/>
        </w:rPr>
        <w:t xml:space="preserve">: "Prestar acuerdo llamado a licitación pública obra 80 viviendas e infraestructura MSCB". Autor: Jefe de Gabinete a/c Despacho Intendencia, Edgardo Romano. Colaboradores: Secretario de Obras y Servicios Públicos, Ing. Roberto Bartorelli; Secretario Privado, Oscar Borchichi e IMTVHS. Sobre Tablas. </w:t>
      </w:r>
      <w:r>
        <w:rPr>
          <w:rFonts w:eastAsia="MS Mincho;ＭＳ 明朝" w:cs="Times New Roman" w:ascii="Times New Roman" w:hAnsi="Times New Roman"/>
          <w:sz w:val="24"/>
          <w:highlight w:val="green"/>
        </w:rPr>
        <w:t>O-12-2345- Acta 991/12 del 01 de noviembre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218/12</w:t>
      </w:r>
      <w:r>
        <w:rPr>
          <w:rFonts w:eastAsia="MS Mincho;ＭＳ 明朝" w:cs="Times New Roman" w:ascii="Times New Roman" w:hAnsi="Times New Roman"/>
          <w:sz w:val="24"/>
        </w:rPr>
        <w:t xml:space="preserve">: "Prestar acuerdo llamado a licitación pública obra 80 viviendas e infraestructura MSCB". Autor: Jefe de Gabinete a/c Despacho Intendencia, Edgardo Romano. Colaboradores: Secretario de Obras y Servicios Públicos, Ing. Roberto Bartorelli; Secretario Privado, Oscar Borchichi e IMTVHS. Sobre Tablas. </w:t>
      </w:r>
      <w:r>
        <w:rPr>
          <w:rFonts w:eastAsia="MS Mincho;ＭＳ 明朝" w:cs="Times New Roman" w:ascii="Times New Roman" w:hAnsi="Times New Roman"/>
          <w:sz w:val="24"/>
          <w:highlight w:val="green"/>
        </w:rPr>
        <w:t>O-12-2346-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Ordenanza 219/12</w:t>
      </w:r>
      <w:r>
        <w:rPr>
          <w:rFonts w:eastAsia="MS Mincho;ＭＳ 明朝"/>
          <w:sz w:val="24"/>
        </w:rPr>
        <w:t>: "Modificación Ordenanza 1330-CM-03 Boxes Terminal de Ómnibus". Autores: Concejales Leandro Lescano, Carmen Giménez (AFSP) y Prof. Elena Welleschik (UCR). Colaboradores: Consejo Local Consultivo para las Personas con Discapacidad y Julia Fernández. A Asesoría Letrada y a la Comisión de Gobierno y Legales. ).</w:t>
      </w:r>
      <w:r>
        <w:rPr>
          <w:rFonts w:eastAsia="MS Mincho;ＭＳ 明朝"/>
          <w:sz w:val="24"/>
          <w:highlight w:val="green"/>
        </w:rPr>
        <w:t xml:space="preserve"> O- 13-2382- Acta 998/13 del 7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220/12</w:t>
      </w:r>
      <w:r>
        <w:rPr>
          <w:rFonts w:eastAsia="MS Mincho;ＭＳ 明朝" w:cs="Times New Roman" w:ascii="Times New Roman" w:hAnsi="Times New Roman"/>
          <w:sz w:val="24"/>
        </w:rPr>
        <w:t>: "Modificación artículo 41 de la Ordenanza Nº 1953-CM-09. Incorporar Sistema Boleta Única de Sufragio". Autora: Concejal Elena Welleschik (UCR). Colaboradora: Lic. Carolina Marsella. A Asesoría Letrada y a la Comisión de Gobierno y Legales.</w:t>
      </w:r>
      <w:r>
        <w:rPr>
          <w:rFonts w:eastAsia="MS Mincho;ＭＳ 明朝" w:cs="Times New Roman" w:ascii="Times New Roman" w:hAnsi="Times New Roman"/>
          <w:sz w:val="24"/>
          <w:szCs w:val="24"/>
          <w:highlight w:val="green"/>
        </w:rPr>
        <w:t xml:space="preserve"> O-13-2399 – Acta 1000/13 del 9 de mayo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221/12</w:t>
      </w:r>
      <w:r>
        <w:rPr>
          <w:rFonts w:eastAsia="MS Mincho;ＭＳ 明朝" w:cs="Times New Roman" w:ascii="Times New Roman" w:hAnsi="Times New Roman"/>
          <w:sz w:val="24"/>
        </w:rPr>
        <w:t xml:space="preserve">: "Adherir Programa Nacional de Acercamiento al Autor. Instalación receptoría derecho autor". Autores: Concejales Arq. Carlos Valeri, Dr. Diego Benítez y Prof. Alfredo Martín (FG). A Asesoría Letrada y a la Comisión de Gobierno y Legales. Con Tratamiento de Preferencia 1º Sesión. </w:t>
      </w:r>
      <w:r>
        <w:rPr>
          <w:rFonts w:eastAsia="MS Mincho;ＭＳ 明朝" w:cs="Times New Roman" w:ascii="Times New Roman" w:hAnsi="Times New Roman"/>
          <w:sz w:val="24"/>
          <w:highlight w:val="green"/>
        </w:rPr>
        <w:t>O-12-2357 Acta 992/12 del 15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222/12</w:t>
      </w:r>
      <w:r>
        <w:rPr>
          <w:rFonts w:eastAsia="MS Mincho;ＭＳ 明朝" w:cs="Times New Roman" w:ascii="Times New Roman" w:hAnsi="Times New Roman"/>
          <w:sz w:val="24"/>
        </w:rPr>
        <w:t xml:space="preserve">: "Declarar Huésped de Honor a la Sra. Enriqueta Estela Barnes de Carlotto". Autores: Concejales Arq. Carlos Valeri, Dr. Diego Benítez y Prof. Alfredo Martín (FG). Sobre Tablas. </w:t>
      </w:r>
      <w:r>
        <w:rPr>
          <w:rFonts w:eastAsia="MS Mincho;ＭＳ 明朝" w:cs="Times New Roman" w:ascii="Times New Roman" w:hAnsi="Times New Roman"/>
          <w:sz w:val="24"/>
          <w:highlight w:val="green"/>
        </w:rPr>
        <w:t>D- 12-1656-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223/12</w:t>
      </w:r>
      <w:r>
        <w:rPr>
          <w:rFonts w:eastAsia="MS Mincho;ＭＳ 明朝" w:cs="Times New Roman" w:ascii="Times New Roman" w:hAnsi="Times New Roman"/>
          <w:sz w:val="24"/>
        </w:rPr>
        <w:t>: "Declarar de interés social, autorizar planteo urbanístico "Riberas del Ñireco" y aprobar parámetros urbanísticos ". Autor: Intendente Municipal, Cdor. Omar Goye. Colaboradores: Jefe de Gabinete, Edgardo Romano; Secretario de Desarrollo Estratégico, Agrim. Raúl Braeckman; Secretario Privado, Oscar Borchichi; Director del Instituto Municipal de Tierra y Vivienda para el Hábitat Social, Gustavo Gennuso y Cooperativa Rucas del Sur Ltda., Arq. Pablo Bullaude. A Asesoría Letrada y a comisión de Gobierno y Legales.</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Ordenanza 224/12</w:t>
      </w:r>
      <w:r>
        <w:rPr>
          <w:rFonts w:eastAsia="MS Mincho;ＭＳ 明朝"/>
          <w:sz w:val="24"/>
        </w:rPr>
        <w:t>: "Aceptar cesión parcela vertedero". Autor: Intendente Municipal, Cdor. Omar Goye. Colaboradores: Jefe de Gabinete, Edgardo Romano; Secretario de Desarrollo Estratégico, Agrim. Raúl Braeckman; Secretario Privado, Oscar Borchichi; Asesor Letrado, Dr. Rodrigo García Spitzer; Subsecretario de Planeamiento Territoral, Arq. Carlos R. Muzio; Subsecretario de Gestión Urbana, Arq. Raúl Martiniau; Subsecretario de Medio Ambiente, Ing. Jorge Cendoya y Técnicos Miguel Infuso y Silvia Perea. A Asesoría Letrada y a Comisión de Obras y Planeamiento y de Gobierno y Legales. ).</w:t>
      </w:r>
      <w:r>
        <w:rPr>
          <w:rFonts w:eastAsia="MS Mincho;ＭＳ 明朝"/>
          <w:sz w:val="24"/>
          <w:highlight w:val="green"/>
        </w:rPr>
        <w:t xml:space="preserve"> O- 13-2385- Acta 999/13 del 21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225/12</w:t>
      </w:r>
      <w:r>
        <w:rPr>
          <w:rFonts w:eastAsia="MS Mincho;ＭＳ 明朝" w:cs="Times New Roman" w:ascii="Times New Roman" w:hAnsi="Times New Roman"/>
          <w:sz w:val="24"/>
        </w:rPr>
        <w:t xml:space="preserve">: "Aceptación donación de 2 (dos) computadoras por parte de la Empresa Super Clin SRL". Autor: Intendente Municipal, Cdor. Omar Goye. Colaboradores: Jefe de Gabinete, Edgardo Romano; Secretario de Desarrollo Estratégico, Agrim. Raúl Braeckman; Secretario Privado, Oscar Borchichi; Secretario de Hacienda, Cdor. Mario Bevilacqua y Subsecretario de Gestión Urbana, Arq. Raúl Martiniau. Sobre Tablas. </w:t>
      </w:r>
      <w:r>
        <w:rPr>
          <w:rFonts w:eastAsia="MS Mincho;ＭＳ 明朝" w:cs="Times New Roman" w:ascii="Times New Roman" w:hAnsi="Times New Roman"/>
          <w:sz w:val="24"/>
          <w:highlight w:val="green"/>
        </w:rPr>
        <w:t>O-12-2347-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226/12</w:t>
      </w:r>
      <w:r>
        <w:rPr>
          <w:rFonts w:eastAsia="MS Mincho;ＭＳ 明朝" w:cs="Times New Roman" w:ascii="Times New Roman" w:hAnsi="Times New Roman"/>
          <w:sz w:val="24"/>
        </w:rPr>
        <w:t xml:space="preserve">: "Declarar de interés municipal y deportivo 1º Edición Carrera Comisión de Auxilio, Club Andino Bariloche". Autores: Concejales María Eugenia Martini, Alejo Ramos Mejía y Ramón Chiocconi (PJ). Sobre Tablas. </w:t>
      </w:r>
      <w:r>
        <w:rPr>
          <w:rFonts w:eastAsia="MS Mincho;ＭＳ 明朝" w:cs="Times New Roman" w:ascii="Times New Roman" w:hAnsi="Times New Roman"/>
          <w:sz w:val="24"/>
          <w:highlight w:val="green"/>
        </w:rPr>
        <w:t>D- 12-1657-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227/12</w:t>
      </w:r>
      <w:r>
        <w:rPr>
          <w:rFonts w:eastAsia="MS Mincho;ＭＳ 明朝" w:cs="Times New Roman" w:ascii="Times New Roman" w:hAnsi="Times New Roman"/>
          <w:sz w:val="24"/>
        </w:rPr>
        <w:t xml:space="preserve">: "Establecer nuevas normas de Servicio de Guardavidas en San Carlos de Bariloche". Autor: Intendente Municipal, Cdor. Omar Goye. Colaboradores: Secretaria de la Función Pública y Control de Gestión, Nora Ceballos; Secretario de Deportes, Oscar Espósito; Jefe de Gabinete, Edgardo Romano; Secretario Privado, Oscar Borchichi; Dirección  de Defensa Civil; Departamento de Personal y Asesoría Letrada del Ejecutivo. A Asesoría Letrada y a Comisión de Gobierno y Legales. Con Tratamiento de Preferencia 1º Sesión. </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228/12</w:t>
      </w:r>
      <w:r>
        <w:rPr>
          <w:rFonts w:eastAsia="MS Mincho;ＭＳ 明朝" w:cs="Times New Roman" w:ascii="Times New Roman" w:hAnsi="Times New Roman"/>
          <w:sz w:val="24"/>
        </w:rPr>
        <w:t xml:space="preserve">: "Declarar de interés municipal y educativo "Jornada Derechos Humanos, Identidad y Justicia". Autores: Concejales Arq. Carlos Valeri, Dr. Diego Benítez y Prof. Alfredo Martín (FG). Sobre Tablas. </w:t>
      </w:r>
      <w:r>
        <w:rPr>
          <w:rFonts w:eastAsia="MS Mincho;ＭＳ 明朝" w:cs="Times New Roman" w:ascii="Times New Roman" w:hAnsi="Times New Roman"/>
          <w:sz w:val="24"/>
          <w:highlight w:val="green"/>
        </w:rPr>
        <w:t>D- 12-1658-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229/12</w:t>
      </w:r>
      <w:r>
        <w:rPr>
          <w:rFonts w:eastAsia="MS Mincho;ＭＳ 明朝" w:cs="Times New Roman" w:ascii="Times New Roman" w:hAnsi="Times New Roman"/>
          <w:sz w:val="24"/>
        </w:rPr>
        <w:t xml:space="preserve">: "Declarar de interés municipal al "VIII Reunión del Foro Permanente de Fiscalías de Investigaciones Administrativas y Oficinas Anticorrupción". Autores: Comisión Legislativa: Concejales María Eugenia Martini, Alejandro Ramos Mejía (PJ); Arq. Carlos Valeri (FG); Leandro Lescano (AFSP); Irma Haneck (SUR) y Prof. Elena Welleschik (UCR). Sobre Tablas. </w:t>
      </w:r>
      <w:r>
        <w:rPr>
          <w:rFonts w:eastAsia="MS Mincho;ＭＳ 明朝" w:cs="Times New Roman" w:ascii="Times New Roman" w:hAnsi="Times New Roman"/>
          <w:sz w:val="24"/>
          <w:highlight w:val="green"/>
        </w:rPr>
        <w:t>D- 12-1659- Acta 991/12 del 01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230/12</w:t>
      </w:r>
      <w:r>
        <w:rPr>
          <w:rFonts w:eastAsia="MS Mincho;ＭＳ 明朝" w:cs="Times New Roman" w:ascii="Times New Roman" w:hAnsi="Times New Roman"/>
          <w:sz w:val="24"/>
        </w:rPr>
        <w:t xml:space="preserve">: "Declarar evento de interés municipal "Jornada de Capacitación en Prevención de la Violencia hacia las Mujeres". Autora: Concejal María Eugenia Martini (PJ). Sobre Tablas. </w:t>
      </w:r>
      <w:r>
        <w:rPr>
          <w:rFonts w:eastAsia="MS Mincho;ＭＳ 明朝" w:cs="Times New Roman" w:ascii="Times New Roman" w:hAnsi="Times New Roman"/>
          <w:sz w:val="24"/>
          <w:highlight w:val="green"/>
        </w:rPr>
        <w:t>D- 12-1660- Acta 991/12 del 01 de noviembre de 2012.</w:t>
      </w:r>
    </w:p>
    <w:p>
      <w:pPr>
        <w:pStyle w:val="Normal"/>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u w:val="single"/>
        </w:rPr>
        <w:t>Proyecto de Ordenanza 231/12</w:t>
      </w:r>
      <w:r>
        <w:rPr>
          <w:rFonts w:eastAsia="MS Mincho;ＭＳ 明朝" w:cs="Times New Roman" w:ascii="Times New Roman" w:hAnsi="Times New Roman"/>
          <w:sz w:val="24"/>
        </w:rPr>
        <w:t xml:space="preserve">: "Incorporar al dominio público el conjunto Centro Cívico". Autor: Intendente Municipal, Cdor. Omar Goye. Colaboradores: Jefe de Gabinete, Edgardo Romano; Secretario Privado, Oscar Borchichi y Secretario de Desarrollo Estratégico, Raúl Braeckman. A Asesoría Letrada y a comisión de Gobierno y Legales. </w:t>
      </w:r>
      <w:r>
        <w:rPr>
          <w:rFonts w:eastAsia="MS Mincho;ＭＳ 明朝" w:cs="Times New Roman" w:ascii="Times New Roman" w:hAnsi="Times New Roman"/>
          <w:b/>
          <w:color w:val="FF0000"/>
          <w:sz w:val="24"/>
          <w:szCs w:val="24"/>
          <w:highlight w:val="cyan"/>
          <w:shd w:fill="FFFF00" w:val="clear"/>
          <w:lang w:val="es-MX"/>
        </w:rPr>
        <w:tab/>
        <w:t>LIBRO 82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232/12</w:t>
      </w:r>
      <w:r>
        <w:rPr>
          <w:rFonts w:eastAsia="MS Mincho;ＭＳ 明朝" w:cs="Times New Roman" w:ascii="Times New Roman" w:hAnsi="Times New Roman"/>
          <w:sz w:val="24"/>
        </w:rPr>
        <w:t>: "Desadjudicar y adjudicar inmuebles de interés social en Barrio Nahuel Hue". Autor: Intendente Municipal, Cdor. Omar Goye. Colaboradores: Jefe de Gabinete, Edgardo Romano; Secretario Privado, Oscar Borchichi; Secretario de Desarrollo Estratégico, Raúl Braeckman e IMTVHS. A Asesoría Letrada y a comisiones de Acción Social; de Obras y Planeamiento y de Gobierno y Legales. Con Tratamiento de Preferencia.</w:t>
      </w:r>
      <w:r>
        <w:rPr>
          <w:rFonts w:eastAsia="MS Mincho;ＭＳ 明朝" w:cs="Times New Roman" w:ascii="Times New Roman" w:hAnsi="Times New Roman"/>
          <w:sz w:val="24"/>
          <w:highlight w:val="green"/>
        </w:rPr>
        <w:t xml:space="preserve"> O- 12-2376- Acta 995/12 del 20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233/12</w:t>
      </w:r>
      <w:r>
        <w:rPr>
          <w:rFonts w:eastAsia="MS Mincho;ＭＳ 明朝" w:cs="Times New Roman" w:ascii="Times New Roman" w:hAnsi="Times New Roman"/>
          <w:sz w:val="24"/>
        </w:rPr>
        <w:t xml:space="preserve">: "Prestar acuerdo al llamado a licitación pública para servicio Transporte Urbano de Pasajeros". Autor: Intendente Municipal, Cdor. Omar Goye. Colaboradores: Jefe de Gabinete, Edgardo Romano; Secretario Privado, Oscar Borchichi; Asesor Letrado, Dr. Rodrigo García Spitzer; Director General de Tránsito y Transporte,  José Alonso y Gustavo Wachs. A Asesoría Letrada y a comisiones de Servicios, Tránsito y Transporte y de Gobierno y Legales. </w:t>
      </w:r>
      <w:r>
        <w:rPr>
          <w:rFonts w:eastAsia="MS Mincho;ＭＳ 明朝" w:cs="Times New Roman" w:ascii="Times New Roman" w:hAnsi="Times New Roman"/>
          <w:sz w:val="24"/>
          <w:highlight w:val="yellow"/>
        </w:rPr>
        <w:t>RETIRADO ACTA 1000/13 del  9 de mayo de 2013.</w:t>
      </w:r>
      <w:r>
        <w:rPr>
          <w:rFonts w:eastAsia="MS Mincho;ＭＳ 明朝" w:cs="Times New Roman" w:ascii="Times New Roman" w:hAnsi="Times New Roman"/>
          <w:b/>
          <w:color w:val="FF0000"/>
          <w:sz w:val="24"/>
          <w:szCs w:val="24"/>
          <w:highlight w:val="cyan"/>
          <w:shd w:fill="FFFF00" w:val="clear"/>
          <w:lang w:val="es-MX"/>
        </w:rPr>
        <w:tab/>
        <w:t>LIBRO 83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234/12</w:t>
      </w:r>
      <w:r>
        <w:rPr>
          <w:rFonts w:eastAsia="MS Mincho;ＭＳ 明朝" w:cs="Times New Roman" w:ascii="Times New Roman" w:hAnsi="Times New Roman"/>
          <w:sz w:val="24"/>
        </w:rPr>
        <w:t xml:space="preserve">: "Exhibir e informar cartografía zonificación códigos planeamiento y urbano en inmobiliarias – Abroga Ordenanza 203-C-89". Autores: Concejales Arq. Carlos Valeri y Dr. Diego Benítez (FG). A Asesoría Letrada y a comisión de Obras y Planeamiento y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-13-2475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235/12</w:t>
      </w:r>
      <w:r>
        <w:rPr>
          <w:rFonts w:eastAsia="MS Mincho;ＭＳ 明朝" w:cs="Times New Roman" w:ascii="Times New Roman" w:hAnsi="Times New Roman"/>
          <w:sz w:val="24"/>
        </w:rPr>
        <w:t xml:space="preserve">: "Modifica Ordenanza 2284-CM-12. Establecer sistema de estacionamiento medido en el microcentro". Autores: Concejales María Eugenia Martini y Alejandro Ramos Mejía (PJ). Sobre Tablas. </w:t>
      </w:r>
      <w:r>
        <w:rPr>
          <w:rFonts w:eastAsia="MS Mincho;ＭＳ 明朝" w:cs="Times New Roman" w:ascii="Times New Roman" w:hAnsi="Times New Roman"/>
          <w:sz w:val="24"/>
          <w:highlight w:val="green"/>
        </w:rPr>
        <w:t>O- 12-2355- Acta 992/12 del 15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236/12</w:t>
      </w:r>
      <w:r>
        <w:rPr>
          <w:rFonts w:eastAsia="MS Mincho;ＭＳ 明朝" w:cs="Times New Roman" w:ascii="Times New Roman" w:hAnsi="Times New Roman"/>
          <w:sz w:val="24"/>
        </w:rPr>
        <w:t xml:space="preserve">: "Establecer en la documentación municipal el uso de la leyenda "2013, año del 30º Aniversario de la recuperación de la Democracia". Autora: concejal Prof. Elena María Welleschik (UCR). Sobre Tablas. </w:t>
      </w:r>
      <w:r>
        <w:rPr>
          <w:rFonts w:eastAsia="MS Mincho;ＭＳ 明朝" w:cs="Times New Roman" w:ascii="Times New Roman" w:hAnsi="Times New Roman"/>
          <w:sz w:val="24"/>
          <w:highlight w:val="green"/>
        </w:rPr>
        <w:t>O- 12-2355- Acta 992/12 del 15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237/12</w:t>
      </w:r>
      <w:r>
        <w:rPr>
          <w:rFonts w:eastAsia="MS Mincho;ＭＳ 明朝" w:cs="Times New Roman" w:ascii="Times New Roman" w:hAnsi="Times New Roman"/>
          <w:sz w:val="24"/>
        </w:rPr>
        <w:t xml:space="preserve">: "Declarar Emergencia Municipal en Violencia contra las Mujeres". Autoras: Concejales María Eugenia Martini (PJ); Carmen Giménez (AFSP) y Prof. Elena Welleschik (UCR). Colaboradores: Natalia Abelín, Fabiola Salerno Schmuck, Eliana Lagos, Comisión Pro Encuentro Nacional de Mujeres de Bariloche, Grupo Siemprevivas, Mujeres en Acción, Red de las Unas y las Otras, vecinas y mujeres en situación de violencia, ATE Bariloche, Dirección  de la Mujer de la Municipalidad de San Carlos de Bariloche, Proyecto Sur Bariloche y PC Revolucionario Bariloche. Iniciativa: Comisión Pro Encuentro Nacional de Mujeres de Bariloche, Grupo Siemprevivas, Mujeres en Acción, Red las Unas y las Otras, vecinas y mujeres en situación de violencia, ATE Bariloche, Dirección Municipal de la Mujer, Proyecto Sur Bariloche, PC Revolucionario Bariloche. A Asesoría Letrada y a comisión de Gobierno y Legales. Con Tratamiento de Preferencia primera Sesión. </w:t>
      </w:r>
      <w:r>
        <w:rPr>
          <w:rFonts w:eastAsia="MS Mincho;ＭＳ 明朝" w:cs="Times New Roman" w:ascii="Times New Roman" w:hAnsi="Times New Roman"/>
          <w:sz w:val="24"/>
          <w:highlight w:val="green"/>
        </w:rPr>
        <w:t>O- 12-2369-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238/12</w:t>
      </w:r>
      <w:r>
        <w:rPr>
          <w:rFonts w:eastAsia="MS Mincho;ＭＳ 明朝" w:cs="Times New Roman" w:ascii="Times New Roman" w:hAnsi="Times New Roman"/>
          <w:sz w:val="24"/>
        </w:rPr>
        <w:t xml:space="preserve">: "Declarar interés municipal y educativo 13º Feria del Libro de Autores Infantiles". Autores: Concejales Arq. Carlos Valeri, Prof. Alfredo Martín y Dr. Diego Benítez (FG). Sobre Tablas. </w:t>
      </w:r>
      <w:r>
        <w:rPr>
          <w:rFonts w:eastAsia="MS Mincho;ＭＳ 明朝" w:cs="Times New Roman" w:ascii="Times New Roman" w:hAnsi="Times New Roman"/>
          <w:sz w:val="24"/>
          <w:highlight w:val="green"/>
        </w:rPr>
        <w:t>D- 12-1661- Acta 992/12 del 15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239/12</w:t>
      </w:r>
      <w:r>
        <w:rPr>
          <w:rFonts w:eastAsia="MS Mincho;ＭＳ 明朝" w:cs="Times New Roman" w:ascii="Times New Roman" w:hAnsi="Times New Roman"/>
          <w:sz w:val="24"/>
        </w:rPr>
        <w:t xml:space="preserve">: "Abrogar Ordenanza 1741-CM-07. Derogar el Rango Temático 2 del Código Urbano Ordenanza 470-CM-95". Autor: Intendente Municipal, Cdor. Omar Goye. Colaboradores: Secretario Privado, Oscar Borchichi; Secretario de Desarrollo Estratégico, Agrim. Raúl Braeckman; Subsecretario de Gestión Urbana, Arq. Raúl Martiniau; Subsecretario de Planeamiento Territorial, Arq. Carlos Muzio; Subsecretario de Medio Ambiente, Ing. Jorge Cendoya y Asesor Letrado, Dr. García Spitzel. A Asesoría Letrada y a comisiones de Obras y Planeamiento y de Gobierno y Legales. </w:t>
      </w:r>
      <w:r>
        <w:rPr>
          <w:rFonts w:eastAsia="MS Mincho;ＭＳ 明朝" w:cs="Times New Roman" w:ascii="Times New Roman" w:hAnsi="Times New Roman"/>
          <w:b/>
          <w:color w:val="FF0000"/>
          <w:sz w:val="24"/>
          <w:szCs w:val="24"/>
          <w:highlight w:val="cyan"/>
          <w:shd w:fill="FFFF00" w:val="clear"/>
          <w:lang w:val="es-MX"/>
        </w:rPr>
        <w:tab/>
        <w:t>LIBRO 84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rPr/>
      </w:pPr>
      <w:r>
        <w:rPr>
          <w:rFonts w:eastAsia="MS Mincho;ＭＳ 明朝"/>
          <w:sz w:val="24"/>
          <w:u w:val="single"/>
        </w:rPr>
        <w:t>Proyecto de Declaración 240/12</w:t>
      </w:r>
      <w:r>
        <w:rPr>
          <w:rFonts w:eastAsia="MS Mincho;ＭＳ 明朝"/>
          <w:sz w:val="24"/>
        </w:rPr>
        <w:t xml:space="preserve">: "Declarar de interés municipal, cultural y deportivo Show de Patinaje sobre Hielo " </w:t>
      </w:r>
      <w:r>
        <w:rPr>
          <w:rFonts w:eastAsia="MS Mincho;ＭＳ 明朝"/>
          <w:sz w:val="24"/>
          <w:highlight w:val="green"/>
        </w:rPr>
        <w:t>D- 12-1662- Acta 992/12 del 15 de noviembre de 2012.</w:t>
      </w:r>
    </w:p>
    <w:p>
      <w:pPr>
        <w:pStyle w:val="Normal"/>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u w:val="single"/>
        </w:rPr>
        <w:t>Proyecto de Resolución 241/12</w:t>
      </w:r>
      <w:r>
        <w:rPr>
          <w:rFonts w:eastAsia="MS Mincho;ＭＳ 明朝" w:cs="Times New Roman" w:ascii="Times New Roman" w:hAnsi="Times New Roman"/>
          <w:sz w:val="24"/>
        </w:rPr>
        <w:t xml:space="preserve">: "Asignar con el nombre de Graciela Morán de Di Biase a la Biblioteca Legislativa del Concejo Deliberante". Autores: Concejales María Eugenia Martini, Ramón Chiocconi (PJ); Arq. Carlos Valeri (FG); Leandro Lescano, Carmen Giménez (AFSP); Irma Haneck (SUR) y Elena Welleschick (UCR). Iniciativa: Juan Carlos Álvarez y grupo de amigos de Graciela Morán de Di Biase. Sobre Tablas. </w:t>
      </w:r>
      <w:r>
        <w:rPr>
          <w:rFonts w:eastAsia="MS Mincho;ＭＳ 明朝" w:cs="Times New Roman" w:ascii="Times New Roman" w:hAnsi="Times New Roman"/>
          <w:sz w:val="24"/>
          <w:highlight w:val="green"/>
        </w:rPr>
        <w:t>R- 12-425- Acta 992/12 del 15 de noviembre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242/12</w:t>
      </w:r>
      <w:r>
        <w:rPr>
          <w:rFonts w:eastAsia="MS Mincho;ＭＳ 明朝" w:cs="Times New Roman" w:ascii="Times New Roman" w:hAnsi="Times New Roman"/>
          <w:sz w:val="24"/>
        </w:rPr>
        <w:t>: "Prestar acuerdo al pliego de licitación pública concesión de un local comercial en Terminal de Ómnibus de San Carlos de Bariloche para kiosco". Autor: Intendente Municipal, Cdor. Omar Goye. Colaboradores: Secretario de Obras y Servicios Públicos, Ing. Roberto Bartorelli; Secretario de Hacienda, Cdor. Mario Bevilacqua; Secretario de Privado, Oscar Borchichi; Asesoría Letrada y Dirección de Obras por Contratos. Sobre tablas.</w:t>
      </w:r>
      <w:r>
        <w:rPr>
          <w:rFonts w:eastAsia="MS Mincho;ＭＳ 明朝" w:cs="Times New Roman" w:ascii="Times New Roman" w:hAnsi="Times New Roman"/>
          <w:sz w:val="24"/>
          <w:highlight w:val="green"/>
        </w:rPr>
        <w:t xml:space="preserve"> O- 12-2358-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243/12</w:t>
      </w:r>
      <w:r>
        <w:rPr>
          <w:rFonts w:eastAsia="MS Mincho;ＭＳ 明朝" w:cs="Times New Roman" w:ascii="Times New Roman" w:hAnsi="Times New Roman"/>
          <w:sz w:val="24"/>
        </w:rPr>
        <w:t>: "Modificar Ordenanza 2259-CM-11. Ceder fracción parcela 19-2-F-221-02 a Provincia de Río Negro". Autores: Concejales Arq. Carlos Valeri; Prof. Alfredo Martín y Dr. Diego Benítez (FG). Sobre tablas.</w:t>
      </w:r>
      <w:r>
        <w:rPr>
          <w:rFonts w:eastAsia="MS Mincho;ＭＳ 明朝" w:cs="Times New Roman" w:ascii="Times New Roman" w:hAnsi="Times New Roman"/>
          <w:sz w:val="24"/>
          <w:highlight w:val="green"/>
        </w:rPr>
        <w:t xml:space="preserve"> O- 12-2359- Acta 993/12 del 6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244/12</w:t>
      </w:r>
      <w:r>
        <w:rPr>
          <w:rFonts w:eastAsia="MS Mincho;ＭＳ 明朝" w:cs="Times New Roman" w:ascii="Times New Roman" w:hAnsi="Times New Roman"/>
          <w:sz w:val="24"/>
        </w:rPr>
        <w:t>: "Régimen de licencia maternidad o adopción unificado personal político municipal". Autor: Intendente Municipal, Cdor. Omar Goye. Colaboradores: Secretario Privado, Oscar Borchichi; Secretaria de la Función Pública y Control de Gestión, Nora Ceballos; Asesoría Letrada, Dr. Rodrigo Cano y Dra. Silvia P. Barbero. A Asesoría Letrada y a la Comisión de Gobierno y Legales.</w:t>
      </w:r>
      <w:r>
        <w:rPr>
          <w:rFonts w:eastAsia="MS Mincho;ＭＳ 明朝" w:cs="Times New Roman" w:ascii="Times New Roman" w:hAnsi="Times New Roman"/>
          <w:sz w:val="24"/>
          <w:szCs w:val="24"/>
          <w:highlight w:val="green"/>
        </w:rPr>
        <w:t xml:space="preserve"> O-13-2400 – Acta 1000/13 del 9 de mayo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245/12</w:t>
      </w:r>
      <w:r>
        <w:rPr>
          <w:rFonts w:eastAsia="MS Mincho;ＭＳ 明朝" w:cs="Times New Roman" w:ascii="Times New Roman" w:hAnsi="Times New Roman"/>
          <w:sz w:val="24"/>
        </w:rPr>
        <w:t xml:space="preserve">: "Modificar Ordenanza 1953-CM-12 Código Electoral Municipal. Implementar voto 16 años". Autores: Concejales Arq. Carlos Valeri; Prof. Alfredo Martín y Dr. Diego Benítez (FG). Iniciativa: Juventud Frente Grande Bariloche. A Asesoría Letrada y a la Comisión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-14-2506 – Acta 1016/14 del 3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246/12</w:t>
      </w:r>
      <w:r>
        <w:rPr>
          <w:rFonts w:eastAsia="MS Mincho;ＭＳ 明朝" w:cs="Times New Roman" w:ascii="Times New Roman" w:hAnsi="Times New Roman"/>
          <w:sz w:val="24"/>
        </w:rPr>
        <w:t>: "Declarar evento de interés municipal y deportivo Exhibición Agility-Crisol de Razas". Autores: Concejales Arq. Carlos Valeri; Prof. Alfredo Martín y Dr. Diego Benítez (FG). Sobre tablas.</w:t>
      </w:r>
      <w:r>
        <w:rPr>
          <w:rFonts w:eastAsia="MS Mincho;ＭＳ 明朝" w:cs="Times New Roman" w:ascii="Times New Roman" w:hAnsi="Times New Roman"/>
          <w:sz w:val="24"/>
          <w:highlight w:val="green"/>
        </w:rPr>
        <w:t xml:space="preserve"> D- 12-1664-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247/12</w:t>
      </w:r>
      <w:r>
        <w:rPr>
          <w:rFonts w:eastAsia="MS Mincho;ＭＳ 明朝" w:cs="Times New Roman" w:ascii="Times New Roman" w:hAnsi="Times New Roman"/>
          <w:sz w:val="24"/>
        </w:rPr>
        <w:t>: "Declarar de interés municipal, turístico y educativo Circuito Histórico Peatonal con Intervenciones". Autores: Concejales Arq. Carlos Valeri; Prof. Alfredo Martín y Dr. Diego Benítez (FG). Sobre tablas. .</w:t>
      </w:r>
      <w:r>
        <w:rPr>
          <w:rFonts w:eastAsia="MS Mincho;ＭＳ 明朝" w:cs="Times New Roman" w:ascii="Times New Roman" w:hAnsi="Times New Roman"/>
          <w:sz w:val="24"/>
          <w:highlight w:val="green"/>
        </w:rPr>
        <w:t xml:space="preserve"> D- 12-1665-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248/12</w:t>
      </w:r>
      <w:r>
        <w:rPr>
          <w:rFonts w:eastAsia="MS Mincho;ＭＳ 明朝" w:cs="Times New Roman" w:ascii="Times New Roman" w:hAnsi="Times New Roman"/>
          <w:sz w:val="24"/>
        </w:rPr>
        <w:t>: "Adherir al Programa Argentino del Bicentenario para la Vivienda Única Familiar (Pro.Cre.Ar)". Autor: Intendente Municipal, Cdor. Omar Goye. Colaboradores: Secretario de Desarrollo Estratégico, Agrim. Raúl Braeckman; Secretario de Hacienda, Cdor. Mario Bevilacqua y Secretario de Privado, Oscar Borchichi. Sobre tablas.</w:t>
      </w:r>
      <w:r>
        <w:rPr>
          <w:rFonts w:eastAsia="MS Mincho;ＭＳ 明朝" w:cs="Times New Roman" w:ascii="Times New Roman" w:hAnsi="Times New Roman"/>
          <w:sz w:val="24"/>
          <w:highlight w:val="green"/>
        </w:rPr>
        <w:t xml:space="preserve"> O- 12-2360-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249/12</w:t>
      </w:r>
      <w:r>
        <w:rPr>
          <w:rFonts w:eastAsia="MS Mincho;ＭＳ 明朝" w:cs="Times New Roman" w:ascii="Times New Roman" w:hAnsi="Times New Roman"/>
          <w:sz w:val="24"/>
        </w:rPr>
        <w:t xml:space="preserve">: "Autorizar la suscripción de convenio. Aprobar medidas sobre fracciones expropiadas". Autor: Intendente Municipal, Cdor. Omar Goye. Colaboradores: Secretario de Desarrollo Estratégico, Agrim. Raúl Braeckman y Secretario de Privado, Oscar Borchichi. A Asesoría Letrada y a las Comisiones de Obras y Planeamiento y de Gobierno y Legales. </w:t>
      </w:r>
      <w:r>
        <w:rPr>
          <w:rFonts w:eastAsia="MS Mincho;ＭＳ 明朝" w:cs="Times New Roman" w:ascii="Times New Roman" w:hAnsi="Times New Roman"/>
          <w:sz w:val="24"/>
          <w:szCs w:val="24"/>
          <w:highlight w:val="yellow"/>
        </w:rPr>
        <w:t>RETIRADO ACTA 1013/13 DEL 19/12/13.</w:t>
      </w:r>
      <w:r>
        <w:rPr>
          <w:rFonts w:eastAsia="MS Mincho;ＭＳ 明朝" w:cs="Times New Roman" w:ascii="Times New Roman" w:hAnsi="Times New Roman"/>
          <w:b/>
          <w:color w:val="FF0000"/>
          <w:sz w:val="24"/>
          <w:szCs w:val="24"/>
          <w:highlight w:val="cyan"/>
          <w:shd w:fill="FFFF00" w:val="clear"/>
          <w:lang w:val="es-MX"/>
        </w:rPr>
        <w:tab/>
        <w:t>LIBRO 84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250/12</w:t>
      </w:r>
      <w:r>
        <w:rPr>
          <w:rFonts w:eastAsia="MS Mincho;ＭＳ 明朝" w:cs="Times New Roman" w:ascii="Times New Roman" w:hAnsi="Times New Roman"/>
          <w:sz w:val="24"/>
        </w:rPr>
        <w:t>: "Declarar de interés municipal y comunitario la trayectoria de la Asociación Civil Payamédicos Bariloche". Autora: Concejal Prof. Elena Welleschik (UCR). Sobre tablas. .</w:t>
      </w:r>
      <w:r>
        <w:rPr>
          <w:rFonts w:eastAsia="MS Mincho;ＭＳ 明朝" w:cs="Times New Roman" w:ascii="Times New Roman" w:hAnsi="Times New Roman"/>
          <w:sz w:val="24"/>
          <w:highlight w:val="green"/>
        </w:rPr>
        <w:t xml:space="preserve"> D- 12-1666-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251/12</w:t>
      </w:r>
      <w:r>
        <w:rPr>
          <w:rFonts w:eastAsia="MS Mincho;ＭＳ 明朝" w:cs="Times New Roman" w:ascii="Times New Roman" w:hAnsi="Times New Roman"/>
          <w:sz w:val="24"/>
        </w:rPr>
        <w:t>: "Autorización de reestructuración del Presupuesto 2012". Autor: Intendente Municipal, Cdor. Omar Goye. Colaboradores: Secretario de Hacienda, Cdor. Mario Bevilacqua y Secretario de Privado, Oscar Borchichi. Sobre tablas.</w:t>
      </w:r>
      <w:r>
        <w:rPr>
          <w:rFonts w:eastAsia="MS Mincho;ＭＳ 明朝" w:cs="Times New Roman" w:ascii="Times New Roman" w:hAnsi="Times New Roman"/>
          <w:sz w:val="24"/>
          <w:highlight w:val="green"/>
        </w:rPr>
        <w:t xml:space="preserve"> O- 12-2361-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252/12</w:t>
      </w:r>
      <w:r>
        <w:rPr>
          <w:rFonts w:eastAsia="MS Mincho;ＭＳ 明朝" w:cs="Times New Roman" w:ascii="Times New Roman" w:hAnsi="Times New Roman"/>
          <w:sz w:val="24"/>
        </w:rPr>
        <w:t>: "Comunicar Poder Ejecutivo y Poder Judicial de la Provincia de Río Negro urgente necesidad cumplimiento Ley Nacional 26485". Autores: Concejales María Eugenia Martini (PJ); Dr. Diego Benítez (FG); Leandro Lescano (AFSP); Mauro Gonzalez (PVpC), Irma Haneck (SUR) y Prof. Elena María Welleschik (UCR). Sobre tablas. .</w:t>
      </w:r>
      <w:r>
        <w:rPr>
          <w:rFonts w:eastAsia="MS Mincho;ＭＳ 明朝" w:cs="Times New Roman" w:ascii="Times New Roman" w:hAnsi="Times New Roman"/>
          <w:sz w:val="24"/>
          <w:highlight w:val="green"/>
        </w:rPr>
        <w:t xml:space="preserve"> C- 12-743-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253/12</w:t>
      </w:r>
      <w:r>
        <w:rPr>
          <w:rFonts w:eastAsia="MS Mincho;ＭＳ 明朝" w:cs="Times New Roman" w:ascii="Times New Roman" w:hAnsi="Times New Roman"/>
          <w:sz w:val="24"/>
        </w:rPr>
        <w:t>: "Adhesión a Ley Provincial 4795. Elaboración Protocolo Trata de Personas". Autores: Concejales Leandro Lescano, Carmen Giménez (AFSP) y María Eugenia Martini (PJ). A Asesoría Letrada y a las Comisiones de Acción Social y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-13-2478 – Acta 1011/13 del 28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254/12</w:t>
      </w:r>
      <w:r>
        <w:rPr>
          <w:rFonts w:eastAsia="MS Mincho;ＭＳ 明朝" w:cs="Times New Roman" w:ascii="Times New Roman" w:hAnsi="Times New Roman"/>
          <w:sz w:val="24"/>
        </w:rPr>
        <w:t>: "Comunicar Legislatura Provincial vería con agrado sanción Proy. 482-12. Kioscos saludables". Autores: Concejales Leandro Lescano, Carmen Giménez (AFSP). Colaboradora: Julia Fernández. Sobre tablas. .</w:t>
      </w:r>
      <w:r>
        <w:rPr>
          <w:rFonts w:eastAsia="MS Mincho;ＭＳ 明朝" w:cs="Times New Roman" w:ascii="Times New Roman" w:hAnsi="Times New Roman"/>
          <w:sz w:val="24"/>
          <w:highlight w:val="green"/>
        </w:rPr>
        <w:t xml:space="preserve"> C- 12-744-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255/12:</w:t>
      </w:r>
      <w:r>
        <w:rPr>
          <w:rFonts w:eastAsia="MS Mincho;ＭＳ 明朝" w:cs="Times New Roman" w:ascii="Times New Roman" w:hAnsi="Times New Roman"/>
          <w:sz w:val="24"/>
        </w:rPr>
        <w:t xml:space="preserve"> "Declarar interés municipal y deportivo 1º Edición Campeonato Internacional Fútbol Infantil Barilcohe Cup". Autores: Concejales Arq. Carlos Valeri, Dr. Diego Benítez y Prof. Alfredo Martín (FG). Sobre tablas. .</w:t>
      </w:r>
      <w:r>
        <w:rPr>
          <w:rFonts w:eastAsia="MS Mincho;ＭＳ 明朝" w:cs="Times New Roman" w:ascii="Times New Roman" w:hAnsi="Times New Roman"/>
          <w:sz w:val="24"/>
          <w:highlight w:val="green"/>
        </w:rPr>
        <w:t xml:space="preserve"> D- 12-1667- Acta 993/12 del 6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256/12</w:t>
      </w:r>
      <w:r>
        <w:rPr>
          <w:rFonts w:eastAsia="MS Mincho;ＭＳ 明朝" w:cs="Times New Roman" w:ascii="Times New Roman" w:hAnsi="Times New Roman"/>
          <w:sz w:val="24"/>
        </w:rPr>
        <w:t xml:space="preserve">: "Prevenir ruidos molestos". Autora: Concejal Irma Haneck (SUR). Colaboradora: Abog. Bárbara Figueirido. A Asesoría Letrada y a las Comisiones de Servicios, Tránsito y Transporte y de Gobierno y Legales. </w:t>
      </w:r>
      <w:r>
        <w:rPr>
          <w:rFonts w:eastAsia="MS Mincho;ＭＳ 明朝" w:cs="Times New Roman" w:ascii="Times New Roman" w:hAnsi="Times New Roman"/>
          <w:sz w:val="24"/>
          <w:szCs w:val="24"/>
          <w:highlight w:val="green"/>
        </w:rPr>
        <w:t>O-13-2401 – Acta 1000/13 del 9 de mayo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257/12</w:t>
      </w:r>
      <w:r>
        <w:rPr>
          <w:rFonts w:eastAsia="MS Mincho;ＭＳ 明朝" w:cs="Times New Roman" w:ascii="Times New Roman" w:hAnsi="Times New Roman"/>
          <w:sz w:val="24"/>
        </w:rPr>
        <w:t>: "Aprobar Balance 2010". Autor: Intendente Municipal, Cdor. Omar Goye. Colaboradores: Secretario de Hacienda, Cdor. Mario Bevilacqua y Secretario Privado, Oscar Borchichi. Sobre tablas.</w:t>
      </w:r>
      <w:r>
        <w:rPr>
          <w:rFonts w:eastAsia="MS Mincho;ＭＳ 明朝" w:cs="Times New Roman" w:ascii="Times New Roman" w:hAnsi="Times New Roman"/>
          <w:sz w:val="24"/>
          <w:highlight w:val="green"/>
        </w:rPr>
        <w:t xml:space="preserve"> O- 12-2370- Acta 994/12 del 13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258/12</w:t>
      </w:r>
      <w:r>
        <w:rPr>
          <w:rFonts w:eastAsia="MS Mincho;ＭＳ 明朝" w:cs="Times New Roman" w:ascii="Times New Roman" w:hAnsi="Times New Roman"/>
          <w:sz w:val="24"/>
        </w:rPr>
        <w:t>: "Prestar acuerdo al pliego de licitación pública adquisición motoniveladora destinada a EAMCEC". Autor: Intendente Municipal, Cdor. Omar Goye. Colaboradores: Secretario de Hacienda, Cdor. Mario Bevilacqua y Secretario Privado, Oscar Borchichi. Sobre tablas.</w:t>
      </w:r>
      <w:r>
        <w:rPr>
          <w:rFonts w:eastAsia="MS Mincho;ＭＳ 明朝" w:cs="Times New Roman" w:ascii="Times New Roman" w:hAnsi="Times New Roman"/>
          <w:sz w:val="24"/>
          <w:highlight w:val="green"/>
        </w:rPr>
        <w:t xml:space="preserve"> O- 12-2371- Acta 994/12 del 13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259/12</w:t>
      </w:r>
      <w:r>
        <w:rPr>
          <w:rFonts w:eastAsia="MS Mincho;ＭＳ 明朝" w:cs="Times New Roman" w:ascii="Times New Roman" w:hAnsi="Times New Roman"/>
          <w:sz w:val="24"/>
        </w:rPr>
        <w:t>: "Aprobar convenio descuento coparticipación". Autor: Intendente Municipal, Cdor. Omar Goye. Colaboradores: Secretario de Hacienda, Cdor. Mario Bevilacqua y Secretario Privado, Oscar Borchichi. Sobre tablas.</w:t>
      </w:r>
      <w:r>
        <w:rPr>
          <w:rFonts w:eastAsia="MS Mincho;ＭＳ 明朝" w:cs="Times New Roman" w:ascii="Times New Roman" w:hAnsi="Times New Roman"/>
          <w:sz w:val="24"/>
          <w:highlight w:val="green"/>
        </w:rPr>
        <w:t xml:space="preserve"> O- 12-2362- Acta 993/12 del 6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260/12</w:t>
      </w:r>
      <w:r>
        <w:rPr>
          <w:rFonts w:eastAsia="MS Mincho;ＭＳ 明朝" w:cs="Times New Roman" w:ascii="Times New Roman" w:hAnsi="Times New Roman"/>
          <w:sz w:val="24"/>
        </w:rPr>
        <w:t>: "Autorizar al Departamento Ejecutivo Municipal a utilizar descubierto bancario en forma temporaria". Autor: Intendente Municipal, Cdor. Omar Goye. Colaboradores: Secretario Privado, Oscar Borchichi y Subsecretario de Hacienda, Esc. Leandro Costa Brutten. Sobre tablas.</w:t>
      </w:r>
      <w:r>
        <w:rPr>
          <w:rFonts w:eastAsia="MS Mincho;ＭＳ 明朝" w:cs="Times New Roman" w:ascii="Times New Roman" w:hAnsi="Times New Roman"/>
          <w:sz w:val="24"/>
          <w:highlight w:val="green"/>
        </w:rPr>
        <w:t xml:space="preserve"> O- 12-2372- Acta 994/12 del 13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261/12</w:t>
      </w:r>
      <w:r>
        <w:rPr>
          <w:rFonts w:eastAsia="MS Mincho;ＭＳ 明朝" w:cs="Times New Roman" w:ascii="Times New Roman" w:hAnsi="Times New Roman"/>
          <w:sz w:val="24"/>
        </w:rPr>
        <w:t>: "Exceptuar reintegro fondos afectación específica dentro ejercicio financiero 2012". Autor: Intendente Municipal, Cdor. Omar Goye. Colaboradores: Secretario Privado, Oscar Borchichi y Asesor Letrado, Dr. Rodrigo García Spitzer. Sobre tablas.</w:t>
      </w:r>
      <w:r>
        <w:rPr>
          <w:rFonts w:eastAsia="MS Mincho;ＭＳ 明朝" w:cs="Times New Roman" w:ascii="Times New Roman" w:hAnsi="Times New Roman"/>
          <w:sz w:val="24"/>
          <w:highlight w:val="green"/>
        </w:rPr>
        <w:t xml:space="preserve"> O- 12-2373- Acta 994º/12 del 13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262/12</w:t>
      </w:r>
      <w:r>
        <w:rPr>
          <w:rFonts w:eastAsia="MS Mincho;ＭＳ 明朝" w:cs="Times New Roman" w:ascii="Times New Roman" w:hAnsi="Times New Roman"/>
          <w:sz w:val="24"/>
        </w:rPr>
        <w:t>: "Declarar de interés comunitario Programa de TV "Y entonces... ¿Cómo es?". Autor: Intendente Municipal, Cdor. Omar Goye. Colaboradores: Secretario Privado, Oscar Borchichi; Subsecretario de Cultura, Julio César Gianelli y Jefa Dto. De Espectáculos y Exposiciones, Natalia Pacheco. Sobre Tablas.</w:t>
      </w:r>
      <w:r>
        <w:rPr>
          <w:rFonts w:eastAsia="MS Mincho;ＭＳ 明朝" w:cs="Times New Roman" w:ascii="Times New Roman" w:hAnsi="Times New Roman"/>
          <w:sz w:val="24"/>
          <w:highlight w:val="green"/>
        </w:rPr>
        <w:t xml:space="preserve"> D-12-1673- Acta 995/12 del 20 de diciembre de 2012.</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263/12</w:t>
      </w:r>
      <w:r>
        <w:rPr>
          <w:rFonts w:eastAsia="MS Mincho;ＭＳ 明朝" w:cs="Times New Roman" w:ascii="Times New Roman" w:hAnsi="Times New Roman"/>
          <w:sz w:val="24"/>
        </w:rPr>
        <w:t xml:space="preserve">: "Adjudicar inmuebles de interés social en barrio Nahuel Hue". Autor: Intendente Municipal, Cdor. Omar Goye. Colaboradores: Secretario Privado, Oscar Borchichi; Secretario de Desarrollo Estratégico, Agrim. Raúl Braeckman e IMTVHS. A Asesoría Letrada y a las comisiones de Acción Social, de Obras y Planeamiento y de Gobierno y Legales. </w:t>
      </w:r>
      <w:r>
        <w:rPr>
          <w:rFonts w:eastAsia="MS Mincho;ＭＳ 明朝" w:cs="Times New Roman" w:ascii="Times New Roman" w:hAnsi="Times New Roman"/>
          <w:b/>
          <w:color w:val="FF0000"/>
          <w:sz w:val="24"/>
          <w:szCs w:val="24"/>
          <w:highlight w:val="cyan"/>
          <w:shd w:fill="FFFF00" w:val="clear"/>
          <w:lang w:val="es-MX"/>
        </w:rPr>
        <w:tab/>
        <w:t>LIBRO 84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264/12</w:t>
      </w:r>
      <w:r>
        <w:rPr>
          <w:rFonts w:eastAsia="MS Mincho;ＭＳ 明朝" w:cs="Times New Roman" w:ascii="Times New Roman" w:hAnsi="Times New Roman"/>
          <w:sz w:val="24"/>
        </w:rPr>
        <w:t xml:space="preserve">: "Modificar Ordenanza 1925-CM-09 Crear el Consejo Municipal de Adultos Mayores". Autores: Concejales Arq. Carlos Valeri, Prof. Alfredo Martín y Dr. Diego Benítez (FG). Iniciativa: Consejo Municipal de Adultos Mayores. Sobre Tablas. </w:t>
      </w:r>
      <w:r>
        <w:rPr>
          <w:rFonts w:eastAsia="MS Mincho;ＭＳ 明朝" w:cs="Times New Roman" w:ascii="Times New Roman" w:hAnsi="Times New Roman"/>
          <w:sz w:val="24"/>
          <w:highlight w:val="green"/>
        </w:rPr>
        <w:t>O- 12-2377- Acta 994/12 del 20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265/12</w:t>
      </w:r>
      <w:r>
        <w:rPr>
          <w:rFonts w:eastAsia="MS Mincho;ＭＳ 明朝" w:cs="Times New Roman" w:ascii="Times New Roman" w:hAnsi="Times New Roman"/>
          <w:sz w:val="24"/>
        </w:rPr>
        <w:t xml:space="preserve">: "Declarar de interés municipal cultural Primera Edición Patagonia Festival Internacional de Documental". Autores: Concejales Arq. Carlos Valeri, Prof. Alfredo Martín y Dr. Diego Benítez (FG). Sobre Tablas. </w:t>
      </w:r>
      <w:r>
        <w:rPr>
          <w:rFonts w:eastAsia="MS Mincho;ＭＳ 明朝" w:cs="Times New Roman" w:ascii="Times New Roman" w:hAnsi="Times New Roman"/>
          <w:sz w:val="24"/>
          <w:highlight w:val="green"/>
        </w:rPr>
        <w:t>D- 12-1672- Acta 995/12 del 20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266/12</w:t>
      </w:r>
      <w:r>
        <w:rPr>
          <w:rFonts w:eastAsia="MS Mincho;ＭＳ 明朝" w:cs="Times New Roman" w:ascii="Times New Roman" w:hAnsi="Times New Roman"/>
          <w:sz w:val="24"/>
        </w:rPr>
        <w:t xml:space="preserve">: "Ordenanza Fiscal". Autor: Intendente Municipal, Cdor. Omar Goye. Colaboradores: Secretario Privado, Oscar Borchichi y Secretario de Desarrollo Económico, Antonio Osvaldo Sánchez. Sobre Tablas. </w:t>
      </w:r>
      <w:r>
        <w:rPr>
          <w:rFonts w:eastAsia="MS Mincho;ＭＳ 明朝" w:cs="Times New Roman" w:ascii="Times New Roman" w:hAnsi="Times New Roman"/>
          <w:sz w:val="24"/>
          <w:highlight w:val="green"/>
        </w:rPr>
        <w:t>O- 12-2374- Acta 995/12 del 20 de diciembre de 2012.</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sz w:val="24"/>
          <w:u w:val="single"/>
        </w:rPr>
        <w:t>Proyecto de Ordenanza 267/12</w:t>
      </w:r>
      <w:r>
        <w:rPr>
          <w:rFonts w:eastAsia="MS Mincho;ＭＳ 明朝" w:cs="Times New Roman" w:ascii="Times New Roman" w:hAnsi="Times New Roman"/>
          <w:sz w:val="24"/>
        </w:rPr>
        <w:t xml:space="preserve">: "Incorporar Libro Segundo De las Infracciones a Ordenanza Tarifaria". Autor: Intendente Municipal, Cdor. Omar Goye. Colaboradores: Secretario Privado, Oscar Borchichi y Secretario de Desarrollo Económico, Antonio Osvaldo Sánchez. A Asesoría Letrada y Comisiones de Economía y de Gobierno Legales. </w:t>
      </w:r>
      <w:r>
        <w:rPr>
          <w:rFonts w:eastAsia="MS Mincho;ＭＳ 明朝" w:cs="Times New Roman" w:ascii="Times New Roman" w:hAnsi="Times New Roman"/>
          <w:b/>
          <w:color w:val="FF0000"/>
          <w:sz w:val="24"/>
          <w:szCs w:val="24"/>
          <w:highlight w:val="cyan"/>
          <w:shd w:fill="FFFF00" w:val="clear"/>
          <w:lang w:val="es-MX"/>
        </w:rPr>
        <w:tab/>
        <w:t>LIBRO 85</w:t>
      </w:r>
    </w:p>
    <w:p>
      <w:pPr>
        <w:pStyle w:val="Normal"/>
        <w:jc w:val="both"/>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szCs w:val="24"/>
          <w:u w:val="single"/>
        </w:rPr>
        <w:t>Proyecto de Ordenanza 268/12:</w:t>
      </w:r>
      <w:r>
        <w:rPr>
          <w:rFonts w:eastAsia="MS Mincho;ＭＳ 明朝" w:cs="Times New Roman" w:ascii="Times New Roman" w:hAnsi="Times New Roman"/>
          <w:sz w:val="24"/>
          <w:szCs w:val="24"/>
        </w:rPr>
        <w:t xml:space="preserve"> "Creación de un dispositivo de miniresidencia bajo la modalidad de vivienda tutelada, pública y gratuita municipal destinada a Adultos Mayores en situación de vulnerabilidad". Autor: Intendente Municipal, Cdor. Omar Goye. Colaboradores: Secretario Privado, Oscar Borchichi y Secretaría de Desarrollo Humano. </w:t>
      </w:r>
      <w:r>
        <w:rPr>
          <w:rFonts w:eastAsia="MS Mincho;ＭＳ 明朝" w:cs="Times New Roman" w:ascii="Times New Roman" w:hAnsi="Times New Roman"/>
          <w:sz w:val="24"/>
        </w:rPr>
        <w:t>A Asesoría Letrada y a las comisiones de Acción Social y de Gobierno y Legales.</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Ordenanza 269/12</w:t>
      </w:r>
      <w:r>
        <w:rPr>
          <w:rFonts w:eastAsia="MS Mincho;ＭＳ 明朝"/>
          <w:sz w:val="24"/>
          <w:szCs w:val="24"/>
        </w:rPr>
        <w:t xml:space="preserve">: "Obligatoriedad exhibición ordenanzas derechos de consumidores establecimientos gastronómicos". Autora: Concejal Irma Haneck (SUR). Colaboradora: Abog. Bárbara Figueirido. </w:t>
      </w:r>
      <w:r>
        <w:rPr>
          <w:rFonts w:eastAsia="MS Mincho;ＭＳ 明朝"/>
          <w:sz w:val="24"/>
        </w:rPr>
        <w:t xml:space="preserve">A Asesoría Letrada y a la comisión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b w:val="false"/>
          <w:bCs w:val="false"/>
          <w:color w:val="auto"/>
          <w:sz w:val="24"/>
          <w:szCs w:val="24"/>
          <w:highlight w:val="green"/>
          <w:u w:val="none"/>
          <w:lang w:val="es-ES" w:bidi="ar-SA"/>
        </w:rPr>
        <w:t>-14-2544– Acta 1022/14 del 21 de agosto de 2014.</w:t>
      </w:r>
    </w:p>
    <w:p>
      <w:pPr>
        <w:pStyle w:val="Normal"/>
        <w:jc w:val="both"/>
        <w:rPr>
          <w:sz w:val="24"/>
          <w:szCs w:val="24"/>
          <w:lang w:val="es-ES"/>
        </w:rPr>
      </w:pPr>
      <w:r>
        <w:rPr>
          <w:sz w:val="24"/>
          <w:szCs w:val="24"/>
          <w:lang w:val="es-ES"/>
        </w:rPr>
      </w:r>
    </w:p>
    <w:p>
      <w:pPr>
        <w:pStyle w:val="Normal"/>
        <w:jc w:val="both"/>
        <w:rPr/>
      </w:pPr>
      <w:r>
        <w:rPr>
          <w:rFonts w:eastAsia="MS Mincho;ＭＳ 明朝"/>
          <w:sz w:val="24"/>
          <w:u w:val="single"/>
        </w:rPr>
        <w:t>Proyecto de Ordenanza 270/13</w:t>
      </w:r>
      <w:r>
        <w:rPr>
          <w:rFonts w:eastAsia="MS Mincho;ＭＳ 明朝"/>
          <w:sz w:val="24"/>
        </w:rPr>
        <w:t>: "Suspensión precautoria en las funciones de Defensor del Pueblo y reemplazo temporario". Autores: Concejales María Eugenia Martini, Alejandro Ramos Mejía, Ramón Chiocconi (PJ); Arq. Carlos Valeri, Prof. Alfredo Martín, (FG); Leandro Lescano, Carmen Giménez (AFSP); Mauro Gonzalez (PVpC); Irma Haneck (SUR) y Elena Welleschik (UCR). Sobre tablas.</w:t>
      </w:r>
      <w:r>
        <w:rPr>
          <w:rFonts w:eastAsia="MS Mincho;ＭＳ 明朝"/>
          <w:sz w:val="24"/>
          <w:highlight w:val="green"/>
        </w:rPr>
        <w:t xml:space="preserve"> O- 12-2378- Acta 996/12 del 18 de enero de 2013.</w:t>
      </w:r>
    </w:p>
    <w:p>
      <w:pPr>
        <w:pStyle w:val="Normal"/>
        <w:jc w:val="both"/>
        <w:rPr>
          <w:rFonts w:eastAsia="MS Mincho;ＭＳ 明朝"/>
          <w:sz w:val="24"/>
        </w:rPr>
      </w:pPr>
      <w:r>
        <w:rPr>
          <w:rFonts w:eastAsia="MS Mincho;ＭＳ 明朝"/>
          <w:sz w:val="24"/>
        </w:rPr>
      </w:r>
    </w:p>
    <w:p>
      <w:pPr>
        <w:pStyle w:val="Normal"/>
        <w:tabs>
          <w:tab w:val="clear" w:pos="720"/>
          <w:tab w:val="left" w:pos="180" w:leader="none"/>
        </w:tabs>
        <w:ind w:left="0" w:right="51" w:hanging="2"/>
        <w:jc w:val="both"/>
        <w:rPr/>
      </w:pPr>
      <w:r>
        <w:rPr>
          <w:rFonts w:eastAsia="MS Mincho;ＭＳ 明朝"/>
          <w:sz w:val="24"/>
          <w:szCs w:val="24"/>
          <w:u w:val="single"/>
        </w:rPr>
        <w:t>Proyecto de Ordenanza 271/13</w:t>
      </w:r>
      <w:r>
        <w:rPr>
          <w:rFonts w:eastAsia="MS Mincho;ＭＳ 明朝"/>
          <w:sz w:val="24"/>
          <w:szCs w:val="24"/>
        </w:rPr>
        <w:t xml:space="preserve">: "Revocatoria de mandato del Concejal Alfredo Adolfo Martín de acuerdo a lo establecido por los artículos 154 y 155 de la Carta Orgánica Municipal (C.O.M.),  en consonancia con el artículo 38 y ccdtes de la misma". Autor: Intendente Municipal, Cdor. Omar Goye. Colaborador: Secretario Privado, Oscar Borchichi. A comisión de Gobierno y Legales. </w:t>
      </w:r>
      <w:r>
        <w:rPr>
          <w:rFonts w:eastAsia="MS Mincho;ＭＳ 明朝"/>
          <w:sz w:val="24"/>
        </w:rPr>
        <w:t xml:space="preserve">Con tratamiento preferencia 1º Sesión. </w:t>
      </w:r>
      <w:r>
        <w:rPr>
          <w:rFonts w:eastAsia="MS Mincho;ＭＳ 明朝"/>
          <w:sz w:val="24"/>
          <w:szCs w:val="24"/>
          <w:highlight w:val="red"/>
        </w:rPr>
        <w:t>RECHAZADO ACTA 999/13 21 marzo 201</w:t>
      </w:r>
      <w:r>
        <w:rPr>
          <w:rFonts w:eastAsia="MS Mincho;ＭＳ 明朝"/>
          <w:sz w:val="24"/>
          <w:szCs w:val="24"/>
        </w:rPr>
        <w:t>3</w:t>
      </w:r>
      <w:r>
        <w:rPr>
          <w:rFonts w:eastAsia="MS Mincho;ＭＳ 明朝" w:cs="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tabs>
          <w:tab w:val="clear" w:pos="720"/>
          <w:tab w:val="left" w:pos="180" w:leader="none"/>
        </w:tabs>
        <w:ind w:left="0" w:right="51" w:hanging="2"/>
        <w:jc w:val="both"/>
        <w:rPr/>
      </w:pPr>
      <w:r>
        <w:rPr>
          <w:rFonts w:eastAsia="MS Mincho;ＭＳ 明朝"/>
          <w:sz w:val="24"/>
          <w:szCs w:val="24"/>
          <w:u w:val="single"/>
        </w:rPr>
        <w:t>Proyecto de Ordenanza 272/13</w:t>
      </w:r>
      <w:r>
        <w:rPr>
          <w:rFonts w:eastAsia="MS Mincho;ＭＳ 明朝"/>
          <w:sz w:val="24"/>
          <w:szCs w:val="24"/>
        </w:rPr>
        <w:t xml:space="preserve">: "Revocatoria de mandato de la Concejal María Eugenia Martini de acuerdo a lo establecido por los artículos 154 y 155 de la Carta Orgánica Municipal (C.O.M.),  en consonancia con el artículo 38 y ccdtes de la misma". Autor: Intendente Municipal, Cdor. Omar Goye. Colaborador: Secretario Privado, Oscar Borchichi. A comisión de Gobierno y Legales. </w:t>
      </w:r>
      <w:r>
        <w:rPr>
          <w:rFonts w:eastAsia="MS Mincho;ＭＳ 明朝"/>
          <w:sz w:val="24"/>
        </w:rPr>
        <w:t xml:space="preserve">Con tratamiento preferencia 1º Sesión. </w:t>
      </w:r>
      <w:r>
        <w:rPr>
          <w:rFonts w:eastAsia="MS Mincho;ＭＳ 明朝"/>
          <w:sz w:val="24"/>
          <w:szCs w:val="24"/>
          <w:highlight w:val="red"/>
        </w:rPr>
        <w:t>RECHAZADO ACTA 999/13 21 marzo 201</w:t>
      </w:r>
      <w:r>
        <w:rPr>
          <w:rFonts w:eastAsia="MS Mincho;ＭＳ 明朝"/>
          <w:sz w:val="24"/>
          <w:szCs w:val="24"/>
        </w:rPr>
        <w:t>3</w:t>
      </w:r>
      <w:r>
        <w:rPr>
          <w:rFonts w:eastAsia="MS Mincho;ＭＳ 明朝" w:cs="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tabs>
          <w:tab w:val="clear" w:pos="720"/>
          <w:tab w:val="left" w:pos="180" w:leader="none"/>
        </w:tabs>
        <w:ind w:left="0" w:right="51" w:hanging="2"/>
        <w:jc w:val="both"/>
        <w:rPr/>
      </w:pPr>
      <w:r>
        <w:rPr>
          <w:rFonts w:eastAsia="MS Mincho;ＭＳ 明朝"/>
          <w:sz w:val="24"/>
          <w:szCs w:val="24"/>
          <w:u w:val="single"/>
        </w:rPr>
        <w:t>Proyecto de Ordenanza 273/13</w:t>
      </w:r>
      <w:r>
        <w:rPr>
          <w:rFonts w:eastAsia="MS Mincho;ＭＳ 明朝"/>
          <w:sz w:val="24"/>
          <w:szCs w:val="24"/>
        </w:rPr>
        <w:t xml:space="preserve">: "Revocatoria de mandato del Concejal Alejandro Ramos Mejía de acuerdo a lo establecido por los artículos 154 y 155 de la Carta Orgánica Municipal (C.O.M.),  en consonancia con el artículo 38 y ccdtes de la misma". Autor: Intendente Municipal, Cdor. Omar. Goye. Colaborador: Secretario Privado, Oscar Borchichi. A comisión de Gobierno y Legales. </w:t>
      </w:r>
      <w:r>
        <w:rPr>
          <w:rFonts w:eastAsia="MS Mincho;ＭＳ 明朝"/>
          <w:sz w:val="24"/>
        </w:rPr>
        <w:t xml:space="preserve">Con tratamiento preferencia 1º Sesión. </w:t>
      </w:r>
      <w:r>
        <w:rPr>
          <w:rFonts w:eastAsia="MS Mincho;ＭＳ 明朝"/>
          <w:sz w:val="24"/>
          <w:szCs w:val="24"/>
          <w:highlight w:val="red"/>
        </w:rPr>
        <w:t>RECHAZADO ACTA 999/13 21 marzo 201</w:t>
      </w:r>
      <w:r>
        <w:rPr>
          <w:rFonts w:eastAsia="MS Mincho;ＭＳ 明朝"/>
          <w:sz w:val="24"/>
          <w:szCs w:val="24"/>
        </w:rPr>
        <w:t>3</w:t>
      </w:r>
      <w:r>
        <w:rPr>
          <w:rFonts w:eastAsia="MS Mincho;ＭＳ 明朝" w:cs="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tabs>
          <w:tab w:val="clear" w:pos="720"/>
          <w:tab w:val="left" w:pos="180" w:leader="none"/>
        </w:tabs>
        <w:ind w:left="0" w:right="51" w:hanging="2"/>
        <w:jc w:val="both"/>
        <w:rPr/>
      </w:pPr>
      <w:r>
        <w:rPr>
          <w:rFonts w:eastAsia="MS Mincho;ＭＳ 明朝"/>
          <w:sz w:val="24"/>
          <w:szCs w:val="24"/>
          <w:u w:val="single"/>
        </w:rPr>
        <w:t>Proyecto de Ordenanza 274/13</w:t>
      </w:r>
      <w:r>
        <w:rPr>
          <w:rFonts w:eastAsia="MS Mincho;ＭＳ 明朝"/>
          <w:sz w:val="24"/>
          <w:szCs w:val="24"/>
        </w:rPr>
        <w:t xml:space="preserve">: "Revocatoria de mandato del Concejal Mauro Gonzalez de acuerdo a lo establecido por los artículos 154 y 155 de la Carta Orgánica Municipal (C.O.M.),  en consonancia con el artículo 38 y ccdtes de la misma". Autor: Intendente Municipal, Cdor. Omar. Goye. Colaborador: Secretario Privado, Oscar Borchichi. A comisión de Gobierno y Legales. </w:t>
      </w:r>
      <w:r>
        <w:rPr>
          <w:rFonts w:eastAsia="MS Mincho;ＭＳ 明朝"/>
          <w:sz w:val="24"/>
        </w:rPr>
        <w:t xml:space="preserve">Con tratamiento preferencia 1º Sesión. </w:t>
      </w:r>
      <w:r>
        <w:rPr>
          <w:rFonts w:eastAsia="MS Mincho;ＭＳ 明朝"/>
          <w:sz w:val="24"/>
          <w:szCs w:val="24"/>
          <w:highlight w:val="red"/>
        </w:rPr>
        <w:t>RECHAZADO ACTA 999/13 21 marzo 201</w:t>
      </w:r>
      <w:r>
        <w:rPr>
          <w:rFonts w:eastAsia="MS Mincho;ＭＳ 明朝"/>
          <w:sz w:val="24"/>
          <w:szCs w:val="24"/>
        </w:rPr>
        <w:t>3</w:t>
      </w:r>
      <w:r>
        <w:rPr>
          <w:rFonts w:eastAsia="MS Mincho;ＭＳ 明朝" w:cs="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tabs>
          <w:tab w:val="clear" w:pos="720"/>
          <w:tab w:val="left" w:pos="180" w:leader="none"/>
        </w:tabs>
        <w:ind w:left="0" w:right="51" w:hanging="2"/>
        <w:jc w:val="both"/>
        <w:rPr/>
      </w:pPr>
      <w:r>
        <w:rPr>
          <w:rFonts w:eastAsia="MS Mincho;ＭＳ 明朝"/>
          <w:sz w:val="24"/>
          <w:szCs w:val="24"/>
          <w:u w:val="single"/>
        </w:rPr>
        <w:t>Proyecto de Ordenanza 275/13</w:t>
      </w:r>
      <w:r>
        <w:rPr>
          <w:rFonts w:eastAsia="MS Mincho;ＭＳ 明朝"/>
          <w:sz w:val="24"/>
          <w:szCs w:val="24"/>
        </w:rPr>
        <w:t xml:space="preserve">: "Revocatoria de mandato del Concejal Carlos Alfredo Valeri de acuerdo a lo establecido por los artículos 154 y 155 de la Carta Orgánica Municipal (C.O.M.),  en consonancia con el artículo 38 y ccdtes de la misma". Autor: Intendente Municipal, Cdor. Omar. Goye. Colaborador: Secretario Privado, Oscar Borchichi. A comisión de Gobierno y Legales. </w:t>
      </w:r>
      <w:r>
        <w:rPr>
          <w:rFonts w:eastAsia="MS Mincho;ＭＳ 明朝"/>
          <w:sz w:val="24"/>
        </w:rPr>
        <w:t xml:space="preserve">Con tratamiento preferencia 1º Sesión. </w:t>
      </w:r>
      <w:r>
        <w:rPr>
          <w:rFonts w:eastAsia="MS Mincho;ＭＳ 明朝"/>
          <w:sz w:val="24"/>
          <w:szCs w:val="24"/>
          <w:highlight w:val="red"/>
        </w:rPr>
        <w:t>RECHAZADO ACTA 999/13 21 marzo 201</w:t>
      </w:r>
      <w:r>
        <w:rPr>
          <w:rFonts w:eastAsia="MS Mincho;ＭＳ 明朝"/>
          <w:sz w:val="24"/>
          <w:szCs w:val="24"/>
        </w:rPr>
        <w:t>3</w:t>
      </w:r>
      <w:r>
        <w:rPr>
          <w:rFonts w:eastAsia="MS Mincho;ＭＳ 明朝" w:cs="Times New Roman"/>
          <w:b/>
          <w:color w:val="FF0000"/>
          <w:sz w:val="24"/>
          <w:szCs w:val="24"/>
          <w:highlight w:val="cyan"/>
          <w:shd w:fill="FFFF00" w:val="clear"/>
          <w:lang w:val="es-MX"/>
        </w:rPr>
        <w:tab/>
        <w:t>LIBRO 85</w:t>
      </w:r>
    </w:p>
    <w:p>
      <w:pPr>
        <w:pStyle w:val="Normal"/>
        <w:tabs>
          <w:tab w:val="clear" w:pos="720"/>
          <w:tab w:val="left" w:pos="180" w:leader="none"/>
        </w:tabs>
        <w:ind w:left="0" w:right="51" w:hanging="2"/>
        <w:jc w:val="both"/>
        <w:rPr>
          <w:rFonts w:eastAsia="MS Mincho;ＭＳ 明朝"/>
          <w:sz w:val="24"/>
        </w:rPr>
      </w:pPr>
      <w:r>
        <w:rPr>
          <w:rFonts w:eastAsia="MS Mincho;ＭＳ 明朝"/>
          <w:sz w:val="24"/>
        </w:rPr>
      </w:r>
    </w:p>
    <w:p>
      <w:pPr>
        <w:pStyle w:val="Normal"/>
        <w:tabs>
          <w:tab w:val="clear" w:pos="720"/>
          <w:tab w:val="left" w:pos="180" w:leader="none"/>
        </w:tabs>
        <w:ind w:left="0" w:right="51" w:hanging="2"/>
        <w:jc w:val="both"/>
        <w:rPr/>
      </w:pPr>
      <w:r>
        <w:rPr>
          <w:rFonts w:eastAsia="MS Mincho;ＭＳ 明朝"/>
          <w:sz w:val="24"/>
          <w:szCs w:val="24"/>
          <w:u w:val="single"/>
        </w:rPr>
        <w:t>Proyecto de Ordenanza 276/13</w:t>
      </w:r>
      <w:r>
        <w:rPr>
          <w:rFonts w:eastAsia="MS Mincho;ＭＳ 明朝"/>
          <w:sz w:val="24"/>
          <w:szCs w:val="24"/>
        </w:rPr>
        <w:t xml:space="preserve">: "Revocatoria de mandato del Concejal Diego Augusto Benítez de acuerdo a lo establecido por los artículos 154 y 155 de la Carta Orgánica Municipal (C.O.M.),  en consonancia con el artículo 38 y ccdtes de la misma". Autor: Intendente Municipal, Cdor. Omar. Goye. Colaborador: Secretario Privado, Oscar Borchichi. A comisión de Gobierno y Legales. </w:t>
      </w:r>
      <w:r>
        <w:rPr>
          <w:rFonts w:eastAsia="MS Mincho;ＭＳ 明朝"/>
          <w:sz w:val="24"/>
        </w:rPr>
        <w:t xml:space="preserve">Con tratamiento preferencia 1º Sesión. </w:t>
      </w:r>
      <w:r>
        <w:rPr>
          <w:rFonts w:eastAsia="MS Mincho;ＭＳ 明朝"/>
          <w:sz w:val="24"/>
          <w:szCs w:val="24"/>
          <w:highlight w:val="red"/>
        </w:rPr>
        <w:t>RECHAZADO ACTA 999/13 21 marzo 201</w:t>
      </w:r>
      <w:r>
        <w:rPr>
          <w:rFonts w:eastAsia="MS Mincho;ＭＳ 明朝"/>
          <w:sz w:val="24"/>
          <w:szCs w:val="24"/>
        </w:rPr>
        <w:t>3</w:t>
      </w:r>
      <w:r>
        <w:rPr>
          <w:rFonts w:eastAsia="MS Mincho;ＭＳ 明朝" w:cs="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tabs>
          <w:tab w:val="clear" w:pos="720"/>
          <w:tab w:val="left" w:pos="180" w:leader="none"/>
        </w:tabs>
        <w:ind w:left="0" w:right="51" w:hanging="2"/>
        <w:jc w:val="both"/>
        <w:rPr/>
      </w:pPr>
      <w:r>
        <w:rPr>
          <w:rFonts w:eastAsia="MS Mincho;ＭＳ 明朝"/>
          <w:sz w:val="24"/>
          <w:szCs w:val="24"/>
          <w:u w:val="single"/>
        </w:rPr>
        <w:t>Proyecto de Ordenanza 277/13</w:t>
      </w:r>
      <w:r>
        <w:rPr>
          <w:rFonts w:eastAsia="MS Mincho;ＭＳ 明朝"/>
          <w:sz w:val="24"/>
          <w:szCs w:val="24"/>
        </w:rPr>
        <w:t xml:space="preserve">: "Revocatoria de mandato del Concejal Antonio Ramón Chiocconi de acuerdo a lo establecido por los artículos 154 y 155 de la Carta Orgánica Municipal (C.O.M.),  en consonancia con el artículo 38 y ccdtes de la misma". Autor: Intendente Municipal, Cdor. Omar. Goye. Colaborador: Secretario Privado, Oscar Borchichi. A comisión de Gobierno y Legales. </w:t>
      </w:r>
      <w:r>
        <w:rPr>
          <w:rFonts w:eastAsia="MS Mincho;ＭＳ 明朝"/>
          <w:sz w:val="24"/>
        </w:rPr>
        <w:t xml:space="preserve">Con tratamiento preferencia 1º Sesión. </w:t>
      </w:r>
      <w:r>
        <w:rPr>
          <w:rFonts w:eastAsia="MS Mincho;ＭＳ 明朝"/>
          <w:sz w:val="24"/>
          <w:szCs w:val="24"/>
          <w:highlight w:val="red"/>
        </w:rPr>
        <w:t>RECHAZADO ACTA 999/13 21 marzo 201</w:t>
      </w:r>
      <w:r>
        <w:rPr>
          <w:rFonts w:eastAsia="MS Mincho;ＭＳ 明朝"/>
          <w:sz w:val="24"/>
          <w:szCs w:val="24"/>
        </w:rPr>
        <w:t>3</w:t>
      </w:r>
      <w:r>
        <w:rPr>
          <w:rFonts w:eastAsia="MS Mincho;ＭＳ 明朝" w:cs="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Ordenanza 278/12</w:t>
      </w:r>
      <w:r>
        <w:rPr>
          <w:rFonts w:eastAsia="MS Mincho;ＭＳ 明朝"/>
          <w:sz w:val="24"/>
        </w:rPr>
        <w:t>: "Pedido de revocatoria de mandato al Intendente Omar Goye (art. 154º y 155º Carta Orgánica Municipal)" Autores: Concejales</w:t>
      </w:r>
      <w:r>
        <w:rPr>
          <w:rFonts w:eastAsia="MS Mincho;ＭＳ 明朝"/>
          <w:b/>
          <w:sz w:val="24"/>
        </w:rPr>
        <w:t xml:space="preserve"> </w:t>
      </w:r>
      <w:r>
        <w:rPr>
          <w:rFonts w:eastAsia="MS Mincho;ＭＳ 明朝"/>
          <w:sz w:val="24"/>
        </w:rPr>
        <w:t>Arq. Carlos Valeri, Prof. Alfredo Martín, Dr. Diego Benítez (FG); Mauro Gonzalez (PVpC); María Eugenia Martín, Ramón Chiocconi y Alejandro Ramos Mejía (PJ).</w:t>
      </w:r>
      <w:r>
        <w:rPr>
          <w:rFonts w:eastAsia="MS Mincho;ＭＳ 明朝"/>
          <w:sz w:val="24"/>
          <w:highlight w:val="green"/>
        </w:rPr>
        <w:t xml:space="preserve"> O- 12-2379- Acta 997/12 del 18 de enero de 2013.</w:t>
      </w:r>
    </w:p>
    <w:p>
      <w:pPr>
        <w:pStyle w:val="Normal"/>
        <w:jc w:val="both"/>
        <w:rPr>
          <w:rFonts w:eastAsia="MS Mincho;ＭＳ 明朝"/>
          <w:sz w:val="24"/>
        </w:rPr>
      </w:pPr>
      <w:r>
        <w:rPr>
          <w:rFonts w:eastAsia="MS Mincho;ＭＳ 明朝"/>
          <w:sz w:val="24"/>
        </w:rPr>
      </w:r>
    </w:p>
    <w:p>
      <w:pPr>
        <w:pStyle w:val="Normal"/>
        <w:jc w:val="both"/>
        <w:rPr/>
      </w:pPr>
      <w:r>
        <w:rPr>
          <w:rFonts w:eastAsia="MS Mincho;ＭＳ 明朝"/>
          <w:sz w:val="24"/>
          <w:szCs w:val="24"/>
          <w:u w:val="single"/>
        </w:rPr>
        <w:t>Proyecto de Comunicación 279/13</w:t>
      </w:r>
      <w:r>
        <w:rPr>
          <w:rFonts w:eastAsia="MS Mincho;ＭＳ 明朝"/>
          <w:sz w:val="24"/>
          <w:szCs w:val="24"/>
        </w:rPr>
        <w:t xml:space="preserve">: "Solicitar al Ejecutivo Municipal consideración iniciativa privada Bus Turístico Urbano". Autores: Concejales Arq. Carlos Valeri, Prof. Alfredo Martín y Dr. Diego Benítez (FG). </w:t>
      </w:r>
      <w:r>
        <w:rPr>
          <w:rFonts w:eastAsia="MS Mincho;ＭＳ 明朝"/>
          <w:sz w:val="24"/>
        </w:rPr>
        <w:t>).</w:t>
      </w:r>
      <w:r>
        <w:rPr>
          <w:rFonts w:eastAsia="MS Mincho;ＭＳ 明朝"/>
          <w:sz w:val="24"/>
          <w:highlight w:val="green"/>
        </w:rPr>
        <w:t xml:space="preserve"> C- 13-745-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280/13</w:t>
      </w:r>
      <w:r>
        <w:rPr>
          <w:rFonts w:eastAsia="MS Mincho;ＭＳ 明朝"/>
          <w:sz w:val="24"/>
          <w:szCs w:val="24"/>
        </w:rPr>
        <w:t xml:space="preserve">: "Declarar evento interés municipal y educativo "Seminario capacitación en Danza Terapia", Fundación Sonia López". Autores: Comisión Legislativa Arq. Carlos Valeri, Prof. Alfredo Martín (FG); Alejandro Ramos Mejía (PJ); Leandro Lescano (AFSP); Mauro Gonzalez (PVpC); Prof. Elena Welleschik (UCR) e Irma Haneck (SUR). </w:t>
      </w:r>
      <w:r>
        <w:rPr>
          <w:rFonts w:eastAsia="MS Mincho;ＭＳ 明朝"/>
          <w:sz w:val="24"/>
        </w:rPr>
        <w:t>).</w:t>
      </w:r>
      <w:r>
        <w:rPr>
          <w:rFonts w:eastAsia="MS Mincho;ＭＳ 明朝"/>
          <w:sz w:val="24"/>
          <w:highlight w:val="green"/>
        </w:rPr>
        <w:t xml:space="preserve"> D- 13-1676-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281/13</w:t>
      </w:r>
      <w:r>
        <w:rPr>
          <w:rFonts w:eastAsia="MS Mincho;ＭＳ 明朝"/>
          <w:sz w:val="24"/>
          <w:szCs w:val="24"/>
        </w:rPr>
        <w:t xml:space="preserve">: "Declarar evento interés municipal y deportivo "Gran Torneo Abierto Artes Marciales Copa Bariloche 2013". Autores: Comisión Legislativa Arq. Carlos Valeri, Prof. Alfredo Martín (FG); Alejandro Ramos Mejía (PJ); Leandro Lescano (AFSP); Mauro Gonzalez (PVpC); Prof. Elena Welleschik (UCR) e Irma Haneck (SUR). </w:t>
      </w:r>
      <w:r>
        <w:rPr>
          <w:rFonts w:eastAsia="MS Mincho;ＭＳ 明朝"/>
          <w:sz w:val="24"/>
        </w:rPr>
        <w:t>).</w:t>
      </w:r>
      <w:r>
        <w:rPr>
          <w:rFonts w:eastAsia="MS Mincho;ＭＳ 明朝"/>
          <w:sz w:val="24"/>
          <w:highlight w:val="green"/>
        </w:rPr>
        <w:t xml:space="preserve"> D- 13-1677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282/13</w:t>
      </w:r>
      <w:r>
        <w:rPr>
          <w:rFonts w:eastAsia="MS Mincho;ＭＳ 明朝"/>
          <w:sz w:val="24"/>
          <w:szCs w:val="24"/>
        </w:rPr>
        <w:t xml:space="preserve">: "Declarar evento interés municipal y educativo "Seminarios Asociación Civil Huellas del Arte". Autores: Comisión Legislativa Arq. Carlos Valeri, Prof. Alfredo Martín (FG); Alejandro Ramos Mejía (PJ); Leandro Lescano (AFSP); Mauro Gonzalez (PVpC); Prof. Elena Welleschik (UCR) e Irma Haneck (SUR). </w:t>
      </w:r>
      <w:r>
        <w:rPr>
          <w:rFonts w:eastAsia="MS Mincho;ＭＳ 明朝"/>
          <w:sz w:val="24"/>
        </w:rPr>
        <w:t>).</w:t>
      </w:r>
      <w:r>
        <w:rPr>
          <w:rFonts w:eastAsia="MS Mincho;ＭＳ 明朝"/>
          <w:sz w:val="24"/>
          <w:highlight w:val="green"/>
        </w:rPr>
        <w:t xml:space="preserve"> D- 13-1678-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283/13</w:t>
      </w:r>
      <w:r>
        <w:rPr>
          <w:rFonts w:eastAsia="MS Mincho;ＭＳ 明朝"/>
          <w:sz w:val="24"/>
          <w:szCs w:val="24"/>
        </w:rPr>
        <w:t xml:space="preserve">: "Declarar evento interés municipal y educativo "Jornadas prevención accidentes organizacionales y gestión de catástrofes naturales". Autores: Comisión Legislativa Arq. Carlos Valeri, Prof. Alfredo Martín (FG); Alejandro Ramos Mejía (PJ); Leandro Lescano (AFSP); Mauro Gonzalez (PVpC); Prof. Elena Welleschik (UCR) e Irma Haneck (SUR). </w:t>
      </w:r>
      <w:r>
        <w:rPr>
          <w:rFonts w:eastAsia="MS Mincho;ＭＳ 明朝"/>
          <w:sz w:val="24"/>
        </w:rPr>
        <w:t>).</w:t>
      </w:r>
      <w:r>
        <w:rPr>
          <w:rFonts w:eastAsia="MS Mincho;ＭＳ 明朝"/>
          <w:sz w:val="24"/>
          <w:highlight w:val="green"/>
        </w:rPr>
        <w:t xml:space="preserve"> D- 13-1679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Comunicación 284/13</w:t>
      </w:r>
      <w:r>
        <w:rPr>
          <w:rFonts w:eastAsia="MS Mincho;ＭＳ 明朝"/>
          <w:sz w:val="24"/>
          <w:szCs w:val="24"/>
        </w:rPr>
        <w:t xml:space="preserve">: "Solicitar informe Ejecutivo Provincial por medidas adoptar para resolver situación Escuela Especial Nº 6". Autora: Concejal Prof. Elena María Welleschik (UCR). Colaborador: Virgilio Gentile.  </w:t>
      </w:r>
      <w:r>
        <w:rPr>
          <w:rFonts w:eastAsia="MS Mincho;ＭＳ 明朝"/>
          <w:sz w:val="24"/>
        </w:rPr>
        <w:t>).</w:t>
      </w:r>
      <w:r>
        <w:rPr>
          <w:rFonts w:eastAsia="MS Mincho;ＭＳ 明朝"/>
          <w:sz w:val="24"/>
          <w:highlight w:val="green"/>
        </w:rPr>
        <w:t xml:space="preserve"> C- 13-746-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285/13</w:t>
      </w:r>
      <w:r>
        <w:rPr>
          <w:rFonts w:eastAsia="MS Mincho;ＭＳ 明朝" w:cs="Times New Roman" w:ascii="Times New Roman" w:hAnsi="Times New Roman"/>
          <w:sz w:val="24"/>
          <w:szCs w:val="24"/>
        </w:rPr>
        <w:t xml:space="preserve">: "Modificación del artículo 10º) y 36º) Ordenanza 1754-CM-07". Autores: Presidente del Tribunal de Contralor, Sr. Damian Fuentes, Vicepresidente del Tribunal de Contralor, Ing. Carlos Freire y Vocal del Tribunal de Contralor, Dra. Daniela Nuñez. Asesoría Letrada y a comisión de Gobierno y Legales. </w:t>
      </w:r>
      <w:r>
        <w:rPr>
          <w:rFonts w:eastAsia="MS Mincho;ＭＳ 明朝" w:cs="Times New Roman" w:ascii="Times New Roman" w:hAnsi="Times New Roman"/>
          <w:sz w:val="24"/>
          <w:szCs w:val="24"/>
          <w:highlight w:val="green"/>
        </w:rPr>
        <w:t>O-13-2402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286/13</w:t>
      </w:r>
      <w:r>
        <w:rPr>
          <w:rFonts w:eastAsia="MS Mincho;ＭＳ 明朝"/>
          <w:sz w:val="24"/>
          <w:szCs w:val="24"/>
        </w:rPr>
        <w:t xml:space="preserve">: "Declarar evento interés municipal y deportivo la 8º Edición Carrera de Miguel". Autores: Concejales Arq. Carlos Valeri, Prof. Alfredo Martín y Dr. Diego Benítez (FG). </w:t>
      </w:r>
      <w:r>
        <w:rPr>
          <w:rFonts w:eastAsia="MS Mincho;ＭＳ 明朝"/>
          <w:sz w:val="24"/>
        </w:rPr>
        <w:t>).</w:t>
      </w:r>
      <w:r>
        <w:rPr>
          <w:rFonts w:eastAsia="MS Mincho;ＭＳ 明朝"/>
          <w:sz w:val="24"/>
          <w:highlight w:val="green"/>
        </w:rPr>
        <w:t xml:space="preserve"> D- 13-1680-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287/13</w:t>
      </w:r>
      <w:r>
        <w:rPr>
          <w:rFonts w:eastAsia="MS Mincho;ＭＳ 明朝"/>
          <w:sz w:val="24"/>
          <w:szCs w:val="24"/>
        </w:rPr>
        <w:t xml:space="preserve">: "Declarar evento interés municipal y educativo "III Encuentro de Lenguas Indígenas Americanas". Autores: Concejales Arq. Carlos Valeri y Prof. Alfredo Martín (FG). </w:t>
      </w:r>
      <w:r>
        <w:rPr>
          <w:rFonts w:eastAsia="MS Mincho;ＭＳ 明朝"/>
          <w:sz w:val="24"/>
        </w:rPr>
        <w:t>).</w:t>
      </w:r>
      <w:r>
        <w:rPr>
          <w:rFonts w:eastAsia="MS Mincho;ＭＳ 明朝"/>
          <w:sz w:val="24"/>
          <w:highlight w:val="green"/>
        </w:rPr>
        <w:t xml:space="preserve"> D- 13-1681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288/13</w:t>
      </w:r>
      <w:r>
        <w:rPr>
          <w:rFonts w:eastAsia="MS Mincho;ＭＳ 明朝"/>
          <w:sz w:val="24"/>
          <w:szCs w:val="24"/>
        </w:rPr>
        <w:t xml:space="preserve">: "Declarar evento interés municipal y comunitario "Taller Ejercicio Profesional Sociedad Argentina Pediatría". Autores: Comisión Legislativa Arq. Carlos Valeri, Prof. Alfredo Martín (FG); Alejandro Ramos Mejía (PJ); Leandro Lescano (AFSP); Mauro Gonzalez (PVpC); Prof. Elena Welleschik (UCR) e Irma Haneck (SUR). </w:t>
      </w:r>
      <w:r>
        <w:rPr>
          <w:rFonts w:eastAsia="MS Mincho;ＭＳ 明朝"/>
          <w:sz w:val="24"/>
        </w:rPr>
        <w:t>).</w:t>
      </w:r>
      <w:r>
        <w:rPr>
          <w:rFonts w:eastAsia="MS Mincho;ＭＳ 明朝"/>
          <w:sz w:val="24"/>
          <w:highlight w:val="green"/>
        </w:rPr>
        <w:t xml:space="preserve"> D- 13-1682-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289/12:</w:t>
      </w:r>
      <w:r>
        <w:rPr>
          <w:rFonts w:eastAsia="MS Mincho;ＭＳ 明朝"/>
          <w:sz w:val="24"/>
          <w:szCs w:val="24"/>
        </w:rPr>
        <w:t xml:space="preserve"> "Declarar evento interés municipal, cultural y educativo "13º Festival Internacional de Títeres Andariegos". Autores: Comisión Legislativa Arq. Carlos Valeri, Prof. Alfredo Martín (FG); Alejandro Ramos Mejía (PJ); Leandro Lescano (AFSP); Mauro Gonzalez (PVpC); Prof. Elena Welleschik (UCR) e Irma Haneck (SUR). </w:t>
      </w:r>
      <w:r>
        <w:rPr>
          <w:rFonts w:eastAsia="MS Mincho;ＭＳ 明朝"/>
          <w:sz w:val="24"/>
        </w:rPr>
        <w:t>).</w:t>
      </w:r>
      <w:r>
        <w:rPr>
          <w:rFonts w:eastAsia="MS Mincho;ＭＳ 明朝"/>
          <w:sz w:val="24"/>
          <w:highlight w:val="green"/>
        </w:rPr>
        <w:t xml:space="preserve"> D- 13-1683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290/13:</w:t>
      </w:r>
      <w:r>
        <w:rPr>
          <w:rFonts w:eastAsia="MS Mincho;ＭＳ 明朝"/>
          <w:sz w:val="24"/>
          <w:szCs w:val="24"/>
        </w:rPr>
        <w:t xml:space="preserve"> "Declarar de interés municipal y educativo "V Eco Encuentro-Eco Civilización". Autores: Concejales Ramón Chiocconi y Alejandro Ramos Mejía (PJ). Iniciativa: Comisión organizadora Grupo Eco Civilización. </w:t>
      </w:r>
      <w:r>
        <w:rPr>
          <w:rFonts w:eastAsia="MS Mincho;ＭＳ 明朝"/>
          <w:sz w:val="24"/>
        </w:rPr>
        <w:t>).</w:t>
      </w:r>
      <w:r>
        <w:rPr>
          <w:rFonts w:eastAsia="MS Mincho;ＭＳ 明朝"/>
          <w:sz w:val="24"/>
          <w:highlight w:val="green"/>
        </w:rPr>
        <w:t xml:space="preserve"> D- 13-1684-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Ordenanza 291/13:</w:t>
      </w:r>
      <w:r>
        <w:rPr>
          <w:rFonts w:eastAsia="MS Mincho;ＭＳ 明朝"/>
          <w:sz w:val="24"/>
          <w:szCs w:val="24"/>
        </w:rPr>
        <w:t xml:space="preserve"> "Establecer nuevo organigrama Ejecutivo Municipal. Misiones y Funciones". Autora: Intendenta interina, Lic. María Eugenia Martini. Colaborador: Secretario de Desarrollo Económico, Fernando Javier del Campo.</w:t>
      </w:r>
      <w:r>
        <w:rPr>
          <w:rFonts w:eastAsia="MS Mincho;ＭＳ 明朝"/>
          <w:sz w:val="24"/>
          <w:highlight w:val="green"/>
        </w:rPr>
        <w:t xml:space="preserve"> O- 13-2383- Acta 998/13 del 7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292/13</w:t>
      </w:r>
      <w:r>
        <w:rPr>
          <w:rFonts w:eastAsia="MS Mincho;ＭＳ 明朝" w:cs="Times New Roman" w:ascii="Times New Roman" w:hAnsi="Times New Roman"/>
          <w:sz w:val="24"/>
          <w:szCs w:val="24"/>
        </w:rPr>
        <w:t xml:space="preserve">: "Comodato Fracción de 19-2-J-294-15 Junta Vecinal 400 Viviendas – Abroga Ordenanza 1496-CM-05". Autores: Concejales Arq. Carlos Valeri y Prof. Alfredo Martín (FG). A Asesoría Letrada y a comisiones de Obras y Planeamiento y de Gobierno y Legales.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-13-2493 – Acta 1013/13 del 19 de diciembre de 2013</w:t>
      </w:r>
    </w:p>
    <w:p>
      <w:pPr>
        <w:pStyle w:val="Normal"/>
        <w:jc w:val="both"/>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u w:val="single"/>
        </w:rPr>
        <w:t>Proyecto de Ordenanza 293/13</w:t>
      </w:r>
      <w:r>
        <w:rPr>
          <w:rFonts w:eastAsia="MS Mincho;ＭＳ 明朝" w:cs="Times New Roman" w:ascii="Times New Roman" w:hAnsi="Times New Roman"/>
          <w:sz w:val="24"/>
        </w:rPr>
        <w:t xml:space="preserve">: "Creación, conformación y funcionamiento del Ente Mixto de Promoción y Desarrollo Social de Bariloche (EMPRODES BARILOCHE). Autora: </w:t>
      </w:r>
      <w:r>
        <w:rPr>
          <w:rFonts w:eastAsia="MS Mincho;ＭＳ 明朝" w:cs="Times New Roman" w:ascii="Times New Roman" w:hAnsi="Times New Roman"/>
          <w:sz w:val="24"/>
          <w:szCs w:val="24"/>
        </w:rPr>
        <w:t xml:space="preserve">Intendenta Municipal interina, Lic. María Eugenia Martini. Colaboradores: Secretario de Hacienda, Ariel Silvio Gomiz y Subsecretario Técnico de Jefatura de Gabinete, Daniel Rubén Natapof. </w:t>
      </w:r>
      <w:r>
        <w:rPr>
          <w:rFonts w:eastAsia="MS Mincho;ＭＳ 明朝" w:cs="Times New Roman" w:ascii="Times New Roman" w:hAnsi="Times New Roman"/>
          <w:sz w:val="24"/>
        </w:rPr>
        <w:t>A Asesoría Letrada y a las comisiones de Acción Social; de Economía y de Gobierno y Legales.</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Comunicación 294/13</w:t>
      </w:r>
      <w:r>
        <w:rPr>
          <w:rFonts w:eastAsia="MS Mincho;ＭＳ 明朝"/>
          <w:sz w:val="24"/>
        </w:rPr>
        <w:t>: "Comunicar Legislatura de Río Negro sanción Proyecto de Ley nº 585/2011". Autores: Concejales Leandro Lescano, Carmen Giménez (AFSP) y Prof. Elena María Welleschik (UCR). Colaboradores: Consejo Local Consultivo para Personas con Discapacidad. ).</w:t>
      </w:r>
      <w:r>
        <w:rPr>
          <w:rFonts w:eastAsia="MS Mincho;ＭＳ 明朝"/>
          <w:sz w:val="24"/>
          <w:highlight w:val="green"/>
        </w:rPr>
        <w:t xml:space="preserve"> C- 13-747- Acta 999/13 del 21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Comunicación 295/13</w:t>
      </w:r>
      <w:r>
        <w:rPr>
          <w:rFonts w:eastAsia="MS Mincho;ＭＳ 明朝"/>
          <w:sz w:val="24"/>
        </w:rPr>
        <w:t>: "Comunicar Senado Nacional vería con agrado sanción Proyecto de Ley Expediente S-272/1. Representación igualitaria de varones y mujeres". Autores: Concejales Leandro Lescano y Carmen Giménez (AFSP). Colaboradoras: Analía Woluszczuk y Julia Fernández. ).</w:t>
      </w:r>
      <w:r>
        <w:rPr>
          <w:rFonts w:eastAsia="MS Mincho;ＭＳ 明朝"/>
          <w:sz w:val="24"/>
          <w:highlight w:val="green"/>
        </w:rPr>
        <w:t xml:space="preserve"> C- 13-748- Acta 999/13 del 21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Declaración 296/13</w:t>
      </w:r>
      <w:r>
        <w:rPr>
          <w:rFonts w:eastAsia="MS Mincho;ＭＳ 明朝"/>
          <w:sz w:val="24"/>
        </w:rPr>
        <w:t xml:space="preserve">: "Declarar de interés municipal el 50º Aniversario de la Fundación Bariloche". </w:t>
      </w:r>
      <w:r>
        <w:rPr>
          <w:rFonts w:eastAsia="MS Mincho;ＭＳ 明朝"/>
          <w:sz w:val="24"/>
          <w:szCs w:val="24"/>
        </w:rPr>
        <w:t xml:space="preserve">Autores: Concejales Alejandro Ramos Mejía y Ramón Chiocconi (PJ). Iniciativa: Comisión organizadora Fundación Bariloche. </w:t>
      </w:r>
      <w:r>
        <w:rPr>
          <w:rFonts w:eastAsia="MS Mincho;ＭＳ 明朝"/>
          <w:sz w:val="24"/>
        </w:rPr>
        <w:t>).</w:t>
      </w:r>
      <w:r>
        <w:rPr>
          <w:rFonts w:eastAsia="MS Mincho;ＭＳ 明朝"/>
          <w:sz w:val="24"/>
          <w:highlight w:val="green"/>
        </w:rPr>
        <w:t xml:space="preserve"> D- 13-1685- Acta 999/13 del 21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u w:val="single"/>
        </w:rPr>
        <w:t>Proyecto de Declaración 297/13</w:t>
      </w:r>
      <w:r>
        <w:rPr>
          <w:rFonts w:eastAsia="MS Mincho;ＭＳ 明朝"/>
          <w:sz w:val="24"/>
        </w:rPr>
        <w:t xml:space="preserve">: "Declarar de interés municipal, turístico y deportivo "Rally de las Américas -2º Gran Premio de la América del Sur 2013". </w:t>
      </w:r>
      <w:r>
        <w:rPr>
          <w:rFonts w:eastAsia="MS Mincho;ＭＳ 明朝"/>
          <w:sz w:val="24"/>
          <w:szCs w:val="24"/>
        </w:rPr>
        <w:t xml:space="preserve">Autores: Concejales Alejandro Ramos Mejía y Ramón Chiocconi (PJ). Iniciativa: Comisión organizadora Rally de las Américas. </w:t>
      </w:r>
      <w:r>
        <w:rPr>
          <w:rFonts w:eastAsia="MS Mincho;ＭＳ 明朝"/>
          <w:sz w:val="24"/>
        </w:rPr>
        <w:t>).</w:t>
      </w:r>
      <w:r>
        <w:rPr>
          <w:rFonts w:eastAsia="MS Mincho;ＭＳ 明朝"/>
          <w:sz w:val="24"/>
          <w:highlight w:val="green"/>
        </w:rPr>
        <w:t xml:space="preserve"> D- 13-1686- Acta 999/13 del 21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298/13</w:t>
      </w:r>
      <w:r>
        <w:rPr>
          <w:rFonts w:eastAsia="MS Mincho;ＭＳ 明朝" w:cs="Times New Roman" w:ascii="Times New Roman" w:hAnsi="Times New Roman"/>
          <w:sz w:val="24"/>
        </w:rPr>
        <w:t xml:space="preserve">: "Eleva rango Dirección de Bromatología – Misiones y Funciones". </w:t>
      </w:r>
      <w:r>
        <w:rPr>
          <w:rFonts w:eastAsia="MS Mincho;ＭＳ 明朝" w:cs="Times New Roman" w:ascii="Times New Roman" w:hAnsi="Times New Roman"/>
          <w:sz w:val="24"/>
          <w:szCs w:val="24"/>
        </w:rPr>
        <w:t xml:space="preserve">Autores: Concejales Arq. Carlos Valeri, Prof. Alfredo Martín y Dr. Diego Benítez (FG). A Asesoría Letrada y a comisión de Gobierno y Legales. </w:t>
      </w:r>
      <w:r>
        <w:rPr>
          <w:rFonts w:eastAsia="MS Mincho;ＭＳ 明朝" w:cs="Times New Roman" w:ascii="Times New Roman" w:hAnsi="Times New Roman"/>
          <w:sz w:val="24"/>
          <w:szCs w:val="24"/>
          <w:highlight w:val="green"/>
        </w:rPr>
        <w:t>O-13-2422–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299/13</w:t>
      </w:r>
      <w:r>
        <w:rPr>
          <w:rFonts w:eastAsia="MS Mincho;ＭＳ 明朝" w:cs="Times New Roman" w:ascii="Times New Roman" w:hAnsi="Times New Roman"/>
          <w:sz w:val="24"/>
        </w:rPr>
        <w:t xml:space="preserve">: "Dar comodato parte reserva fiscal 19-3-A-261-01 a Junta Vecinal Las Victorias". </w:t>
      </w:r>
      <w:r>
        <w:rPr>
          <w:rFonts w:eastAsia="MS Mincho;ＭＳ 明朝" w:cs="Times New Roman" w:ascii="Times New Roman" w:hAnsi="Times New Roman"/>
          <w:sz w:val="24"/>
          <w:szCs w:val="24"/>
        </w:rPr>
        <w:t xml:space="preserve">Autores: Concejales Arq. Carlos Valeri, Prof. Alfredo Martín y Dr. Diego Benítez (FG). A Asesoría Letrada y a comisiones de Obras y Planeamiento y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-13-2476 – Acta 1010/13 del 15 de noviembre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jc w:val="both"/>
        <w:rPr/>
      </w:pPr>
      <w:r>
        <w:rPr>
          <w:rFonts w:eastAsia="MS Mincho;ＭＳ 明朝"/>
          <w:sz w:val="24"/>
          <w:u w:val="single"/>
        </w:rPr>
        <w:t>Proyecto de Ordenanza 300/13</w:t>
      </w:r>
      <w:r>
        <w:rPr>
          <w:rFonts w:eastAsia="MS Mincho;ＭＳ 明朝"/>
          <w:sz w:val="24"/>
        </w:rPr>
        <w:t xml:space="preserve">: "Autorizar al Departamento Ejecutivo Municipal a utilizar descubierto bancario en forma temporaria". Autora: </w:t>
      </w:r>
      <w:r>
        <w:rPr>
          <w:rFonts w:eastAsia="MS Mincho;ＭＳ 明朝"/>
          <w:sz w:val="24"/>
          <w:szCs w:val="24"/>
        </w:rPr>
        <w:t xml:space="preserve">Intendenta Municipal interina, Lic. María Eugenia Martini. Colaborador: Secretario de Hacienda, Ariel Silvio Gomiz. </w:t>
      </w:r>
      <w:r>
        <w:rPr>
          <w:rFonts w:eastAsia="MS Mincho;ＭＳ 明朝"/>
          <w:sz w:val="24"/>
        </w:rPr>
        <w:t>).</w:t>
      </w:r>
      <w:r>
        <w:rPr>
          <w:rFonts w:eastAsia="MS Mincho;ＭＳ 明朝"/>
          <w:sz w:val="24"/>
          <w:highlight w:val="green"/>
        </w:rPr>
        <w:t xml:space="preserve"> O- 13-2386- Acta 999/13 del 21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Ordenanza 301/13</w:t>
      </w:r>
      <w:r>
        <w:rPr>
          <w:rFonts w:eastAsia="MS Mincho;ＭＳ 明朝"/>
          <w:sz w:val="24"/>
          <w:szCs w:val="24"/>
        </w:rPr>
        <w:t xml:space="preserve">: "Autorizar firma convenio entre el Ministerio de Desarrollo Social de la Nación y la Municipalidad de San Carlos de Bariloche". </w:t>
      </w:r>
      <w:r>
        <w:rPr>
          <w:rFonts w:eastAsia="MS Mincho;ＭＳ 明朝"/>
          <w:sz w:val="24"/>
        </w:rPr>
        <w:t xml:space="preserve">Autora: </w:t>
      </w:r>
      <w:r>
        <w:rPr>
          <w:rFonts w:eastAsia="MS Mincho;ＭＳ 明朝"/>
          <w:sz w:val="24"/>
          <w:szCs w:val="24"/>
        </w:rPr>
        <w:t xml:space="preserve">Intendenta Municipal interina, Lic. María Eugenia Martini. Colaborador: Secretario de Desarrollo Humano, Andrés Luetto. </w:t>
      </w:r>
      <w:r>
        <w:rPr>
          <w:rFonts w:eastAsia="MS Mincho;ＭＳ 明朝"/>
          <w:sz w:val="24"/>
        </w:rPr>
        <w:t>).</w:t>
      </w:r>
      <w:r>
        <w:rPr>
          <w:rFonts w:eastAsia="MS Mincho;ＭＳ 明朝"/>
          <w:sz w:val="24"/>
          <w:highlight w:val="green"/>
        </w:rPr>
        <w:t xml:space="preserve"> O- 13-2387- Acta 999/13 del 21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Ordenanza 302/13</w:t>
      </w:r>
      <w:r>
        <w:rPr>
          <w:rFonts w:eastAsia="MS Mincho;ＭＳ 明朝"/>
          <w:sz w:val="24"/>
          <w:szCs w:val="24"/>
        </w:rPr>
        <w:t xml:space="preserve">: "Autorizar firma convenio en el marco del Programa Operativo Plan Calor 2013 entre la Secretaría de Promoción y Protección de Derechos Sociales del Ministerio de Desarrollo Social de la Provincia de Río Negro y el Municipio de San Carlos de Bariloche". </w:t>
      </w:r>
      <w:r>
        <w:rPr>
          <w:rFonts w:eastAsia="MS Mincho;ＭＳ 明朝"/>
          <w:sz w:val="24"/>
        </w:rPr>
        <w:t xml:space="preserve">Autora: </w:t>
      </w:r>
      <w:r>
        <w:rPr>
          <w:rFonts w:eastAsia="MS Mincho;ＭＳ 明朝"/>
          <w:sz w:val="24"/>
          <w:szCs w:val="24"/>
        </w:rPr>
        <w:t xml:space="preserve">Intendenta Municipal interina, Lic. María Eugenia Martini. Colaborador: Secretario de Desarrollo Humano, Andrés Luetto. </w:t>
      </w:r>
      <w:r>
        <w:rPr>
          <w:rFonts w:eastAsia="MS Mincho;ＭＳ 明朝"/>
          <w:sz w:val="24"/>
          <w:highlight w:val="green"/>
        </w:rPr>
        <w:t>O- 13-2388- Acta 999/13 del 21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303/13:</w:t>
      </w:r>
      <w:r>
        <w:rPr>
          <w:rFonts w:eastAsia="MS Mincho;ＭＳ 明朝"/>
          <w:sz w:val="24"/>
          <w:szCs w:val="24"/>
        </w:rPr>
        <w:t xml:space="preserve"> "Declarar evento de interés municipal y educativo "Campaña vial manejate". Autores: Comisión Legislativa Arq. Carlos Valeri, Prof. Alfredo Martín (FG); Leandro Lescano (AFSP); Mauro Gonzalez (PVpC) e Irma Haneck (SUR). </w:t>
      </w:r>
      <w:r>
        <w:rPr>
          <w:rFonts w:eastAsia="MS Mincho;ＭＳ 明朝"/>
          <w:sz w:val="24"/>
          <w:szCs w:val="24"/>
          <w:highlight w:val="green"/>
        </w:rPr>
        <w:t>D</w:t>
      </w:r>
      <w:r>
        <w:rPr>
          <w:rFonts w:eastAsia="MS Mincho;ＭＳ 明朝"/>
          <w:sz w:val="24"/>
          <w:highlight w:val="green"/>
        </w:rPr>
        <w:t>- 13-1687- Acta 999/13 del 21 de marzo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Normal"/>
        <w:jc w:val="both"/>
        <w:rPr/>
      </w:pPr>
      <w:r>
        <w:rPr>
          <w:rFonts w:eastAsia="MS Mincho;ＭＳ 明朝"/>
          <w:sz w:val="24"/>
          <w:szCs w:val="24"/>
          <w:u w:val="single"/>
        </w:rPr>
        <w:t>Proyecto de Declaración 304/13:</w:t>
      </w:r>
      <w:r>
        <w:rPr>
          <w:rFonts w:eastAsia="MS Mincho;ＭＳ 明朝"/>
          <w:sz w:val="24"/>
          <w:szCs w:val="24"/>
        </w:rPr>
        <w:t xml:space="preserve"> "Declarar evento de interés municipal y educativo "Muestra anual educativa Centro Atómico Instituto Balseiro". Autores: Comisión Legislativa Arq. Carlos Valeri, Prof. Alfredo Martín (FG); Alejandro Ramos Mejía (PJ); Leandro Lescano (AFSP); Mauro Gonzalez (PVpC) e Irma Haneck (SUR). </w:t>
      </w:r>
      <w:r>
        <w:rPr>
          <w:rFonts w:eastAsia="MS Mincho;ＭＳ 明朝"/>
          <w:sz w:val="24"/>
        </w:rPr>
        <w:t>).</w:t>
      </w:r>
      <w:r>
        <w:rPr>
          <w:rFonts w:eastAsia="MS Mincho;ＭＳ 明朝"/>
          <w:sz w:val="24"/>
          <w:highlight w:val="green"/>
        </w:rPr>
        <w:t xml:space="preserve"> D- 13-1688- Acta 999/13 del 21 de marzo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szCs w:val="24"/>
          <w:u w:val="single"/>
        </w:rPr>
        <w:t>Proyecto de Ordenanza 305/13:</w:t>
      </w:r>
      <w:r>
        <w:rPr>
          <w:rFonts w:eastAsia="MS Mincho;ＭＳ 明朝"/>
          <w:sz w:val="24"/>
          <w:szCs w:val="24"/>
        </w:rPr>
        <w:t xml:space="preserve"> "Modificación Ordenanza 2364-CM-12 (Jardín Pudú Pudú)". Autores: Concejales Alejandro Ramos Mejía (PJ); Dr. Diego Benítez (FG); Leandro Lescano, Carmen Giménez (AFSP); Mauro Gonzalez (PVpC) e Irma Haneck (SUR). </w:t>
      </w:r>
      <w:r>
        <w:rPr>
          <w:rFonts w:eastAsia="MS Mincho;ＭＳ 明朝"/>
          <w:sz w:val="24"/>
        </w:rPr>
        <w:t>).</w:t>
      </w:r>
      <w:r>
        <w:rPr>
          <w:rFonts w:eastAsia="MS Mincho;ＭＳ 明朝"/>
          <w:sz w:val="24"/>
          <w:highlight w:val="green"/>
        </w:rPr>
        <w:t xml:space="preserve"> O- 13-2389- Acta 999/13 del 21 de marzo de 2013.</w:t>
      </w:r>
    </w:p>
    <w:p>
      <w:pPr>
        <w:pStyle w:val="Normal"/>
        <w:rPr>
          <w:sz w:val="24"/>
          <w:szCs w:val="24"/>
          <w:lang w:val="es-ES"/>
        </w:rPr>
      </w:pPr>
      <w:r>
        <w:rPr>
          <w:sz w:val="24"/>
          <w:szCs w:val="24"/>
          <w:lang w:val="es-ES"/>
        </w:rPr>
      </w:r>
    </w:p>
    <w:p>
      <w:pPr>
        <w:pStyle w:val="Normal"/>
        <w:rPr>
          <w:sz w:val="24"/>
          <w:szCs w:val="24"/>
          <w:lang w:val="es-ES"/>
        </w:rPr>
      </w:pPr>
      <w:r>
        <w:rPr>
          <w:sz w:val="24"/>
          <w:szCs w:val="24"/>
          <w:lang w:val="es-ES"/>
        </w:rPr>
      </w:r>
    </w:p>
    <w:p>
      <w:pPr>
        <w:pStyle w:val="Textosinformato"/>
        <w:jc w:val="both"/>
        <w:rPr/>
      </w:pPr>
      <w:r>
        <w:rPr>
          <w:rFonts w:eastAsia="MS Mincho;ＭＳ 明朝" w:cs="Times New Roman" w:ascii="Times New Roman" w:hAnsi="Times New Roman"/>
          <w:sz w:val="24"/>
          <w:u w:val="single"/>
        </w:rPr>
        <w:t>Proyecto de Ordenanza 306/13</w:t>
      </w:r>
      <w:r>
        <w:rPr>
          <w:rFonts w:eastAsia="MS Mincho;ＭＳ 明朝" w:cs="Times New Roman" w:ascii="Times New Roman" w:hAnsi="Times New Roman"/>
          <w:sz w:val="24"/>
        </w:rPr>
        <w:t xml:space="preserve">: "Aprobar Presupuesto Municipal año 2013". Autora: </w:t>
      </w:r>
      <w:r>
        <w:rPr>
          <w:rFonts w:eastAsia="MS Mincho;ＭＳ 明朝" w:cs="Times New Roman" w:ascii="Times New Roman" w:hAnsi="Times New Roman"/>
          <w:sz w:val="24"/>
          <w:szCs w:val="24"/>
        </w:rPr>
        <w:t xml:space="preserve">Intendenta Municipal Interina, Lic. María Eugenia Martini. Colaborador: Secretario de Hacienda, Ariel Silvio Gomis. A Asesoría Letrada y a comisiones  de Economía y de Gobierno y Legales. Con tratamiento de preferencia 1º sesión. </w:t>
      </w:r>
      <w:r>
        <w:rPr>
          <w:rFonts w:eastAsia="MS Mincho;ＭＳ 明朝" w:cs="Times New Roman" w:ascii="Times New Roman" w:hAnsi="Times New Roman"/>
          <w:sz w:val="24"/>
          <w:szCs w:val="24"/>
          <w:highlight w:val="green"/>
        </w:rPr>
        <w:t>O-13-2424– Acta 1004/13 del 27 de junio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sz w:val="24"/>
          <w:u w:val="single"/>
        </w:rPr>
        <w:t>Proyecto de Declaración 307/13</w:t>
      </w:r>
      <w:r>
        <w:rPr>
          <w:rFonts w:eastAsia="MS Mincho;ＭＳ 明朝" w:cs="Times New Roman" w:ascii="Times New Roman" w:hAnsi="Times New Roman"/>
          <w:sz w:val="24"/>
        </w:rPr>
        <w:t xml:space="preserve">: "Declarar evento interés municipal y deportivo "3º Fecha Campeonato Patagónico Enduro". </w:t>
      </w:r>
      <w:r>
        <w:rPr>
          <w:rFonts w:eastAsia="MS Mincho;ＭＳ 明朝" w:cs="Times New Roman" w:ascii="Times New Roman" w:hAnsi="Times New Roman"/>
          <w:sz w:val="24"/>
          <w:szCs w:val="24"/>
        </w:rPr>
        <w:t>Autores: Comisión Legislativa: Concejales Arq. Carlos Valeri, Prof. Alfredo Martín (FG); Ramón Chiocconi (PJ); Leandro Lescano (AFSP); Mauro Gonzalez (PVpC), Elena Welleschik (UCR) e Irma Haneck (SUR). Sobre Tablas.</w:t>
      </w:r>
      <w:r>
        <w:rPr>
          <w:rFonts w:eastAsia="MS Mincho;ＭＳ 明朝" w:cs="Times New Roman" w:ascii="Times New Roman" w:hAnsi="Times New Roman"/>
          <w:sz w:val="24"/>
          <w:szCs w:val="24"/>
          <w:highlight w:val="green"/>
        </w:rPr>
        <w:t xml:space="preserve"> D-13-1689 – Acta 1000/13 del 9 de mayo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308/13</w:t>
      </w:r>
      <w:r>
        <w:rPr>
          <w:rFonts w:eastAsia="MS Mincho;ＭＳ 明朝" w:cs="Times New Roman" w:ascii="Times New Roman" w:hAnsi="Times New Roman"/>
          <w:sz w:val="24"/>
        </w:rPr>
        <w:t xml:space="preserve">: "Declarar de interés municipal, deportivo y social "Senderos de Argentina-Huellas Andina". </w:t>
      </w:r>
      <w:r>
        <w:rPr>
          <w:rFonts w:eastAsia="MS Mincho;ＭＳ 明朝" w:cs="Times New Roman" w:ascii="Times New Roman" w:hAnsi="Times New Roman"/>
          <w:sz w:val="24"/>
          <w:szCs w:val="24"/>
        </w:rPr>
        <w:t xml:space="preserve">Autores: Comisión Legislativa: Arq. Carlos Valeri, Prof. Alfredo Martín (FG); Ramón Chiocconi (PJ); Leandro Lescano (AFSP); Mauro Gonzalez (PVpC); Elena Welleschik (UCR) e Irma Haneck (SUR). Iniciativa: Club Andino Bariloche. Sobre Tablas. </w:t>
      </w:r>
      <w:r>
        <w:rPr>
          <w:rFonts w:eastAsia="MS Mincho;ＭＳ 明朝" w:cs="Times New Roman" w:ascii="Times New Roman" w:hAnsi="Times New Roman"/>
          <w:sz w:val="24"/>
          <w:szCs w:val="24"/>
          <w:highlight w:val="green"/>
        </w:rPr>
        <w:t>D-13-1690 – Acta 1000/13 del 9 de mayo de 2013.</w:t>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sz w:val="24"/>
          <w:u w:val="single"/>
        </w:rPr>
        <w:t>Proyecto de Ordenanza 309/13</w:t>
      </w:r>
      <w:r>
        <w:rPr>
          <w:rFonts w:eastAsia="MS Mincho;ＭＳ 明朝" w:cs="Times New Roman" w:ascii="Times New Roman" w:hAnsi="Times New Roman"/>
          <w:sz w:val="24"/>
        </w:rPr>
        <w:t xml:space="preserve">: "Aprobar propuesta de pago. Modificar artículo 4º Ordenanza 2158-CM-11". Autora: </w:t>
      </w:r>
      <w:r>
        <w:rPr>
          <w:rFonts w:eastAsia="MS Mincho;ＭＳ 明朝" w:cs="Times New Roman" w:ascii="Times New Roman" w:hAnsi="Times New Roman"/>
          <w:sz w:val="24"/>
          <w:szCs w:val="24"/>
        </w:rPr>
        <w:t xml:space="preserve">Intendenta Municipal interina, Lic. María Eugenia Martini. Colaborador: Secretario de Hacienda, Ariel Silvio Gomis. A Asesoría Letrada y a comisión de Gobierno y Legales. </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310/13</w:t>
      </w:r>
      <w:r>
        <w:rPr>
          <w:rFonts w:eastAsia="MS Mincho;ＭＳ 明朝" w:cs="Times New Roman" w:ascii="Times New Roman" w:hAnsi="Times New Roman"/>
          <w:sz w:val="24"/>
        </w:rPr>
        <w:t xml:space="preserve">: "Declarar de interés municipal y comunitario las "1º Jornadas Nacionales de Juntas Evaluadoras de Discapacidad de la Región Patagónica". Autores: Concejales Prof. Elena María Welleschik (UCR) y Dr. Leandro Lescano (AFSP). Colaboradores: Junta Evaluadora de Discapacidad de San Carlos Bariloche. Sobre Tablas. </w:t>
      </w:r>
      <w:r>
        <w:rPr>
          <w:rFonts w:eastAsia="MS Mincho;ＭＳ 明朝" w:cs="Times New Roman" w:ascii="Times New Roman" w:hAnsi="Times New Roman"/>
          <w:sz w:val="24"/>
          <w:szCs w:val="24"/>
          <w:highlight w:val="green"/>
        </w:rPr>
        <w:t>D-13-1691 – Acta 1000/13 del 9 de mayo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311/13</w:t>
      </w:r>
      <w:r>
        <w:rPr>
          <w:rFonts w:eastAsia="MS Mincho;ＭＳ 明朝" w:cs="Times New Roman" w:ascii="Times New Roman" w:hAnsi="Times New Roman"/>
          <w:sz w:val="24"/>
        </w:rPr>
        <w:t xml:space="preserve">: "Consolidación reconocimiento denominación y jurisdicción Juntas Vecinales". </w:t>
      </w:r>
      <w:r>
        <w:rPr>
          <w:rFonts w:eastAsia="MS Mincho;ＭＳ 明朝" w:cs="Times New Roman" w:ascii="Times New Roman" w:hAnsi="Times New Roman"/>
          <w:sz w:val="24"/>
          <w:szCs w:val="24"/>
        </w:rPr>
        <w:t xml:space="preserve">Autores: Concejales Alejandro Ramos Mejía (PJ); Leandro Lescano (AFSP); Mauro Gonzalez (PVpC); Prof. Elena María Welleschik (UCR) e Irma Haneck (SUR). Colaboradores: Departamento de Digesto e Informática del Concejo Municipal a cargo de Juan Pablo Fratini; Biblioteca Legislativa del  Concejo Municipal a cargo de Jorgelina Vergara; Dirección  de Juntas Vecinales y Dirección  de Catastro. Iniciativa: Lic. Richard Gavini. A Asesoría Letrada y a comisión de Gobierno y Legales. </w:t>
      </w:r>
      <w:r>
        <w:rPr>
          <w:rFonts w:eastAsia="MS Mincho;ＭＳ 明朝" w:cs="Times New Roman" w:ascii="Times New Roman" w:hAnsi="Times New Roman"/>
          <w:sz w:val="24"/>
          <w:szCs w:val="24"/>
          <w:highlight w:val="green"/>
        </w:rPr>
        <w:t>O</w:t>
      </w:r>
      <w:r>
        <w:rPr>
          <w:rFonts w:eastAsia="MS Mincho;ＭＳ 明朝" w:cs="Times New Roman" w:ascii="Times New Roman" w:hAnsi="Times New Roman"/>
          <w:b w:val="false"/>
          <w:bCs w:val="false"/>
          <w:color w:val="auto"/>
          <w:sz w:val="24"/>
          <w:szCs w:val="24"/>
          <w:highlight w:val="green"/>
          <w:u w:val="none"/>
          <w:lang w:val="es-ES" w:bidi="ar-SA"/>
        </w:rPr>
        <w:t>-14-2546–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312/13</w:t>
      </w:r>
      <w:r>
        <w:rPr>
          <w:rFonts w:eastAsia="MS Mincho;ＭＳ 明朝" w:cs="Times New Roman" w:ascii="Times New Roman" w:hAnsi="Times New Roman"/>
          <w:sz w:val="24"/>
        </w:rPr>
        <w:t xml:space="preserve">: "Establecer plazos para remitir convenios o acuerdos" Autores: Concejales Alejandro Ramos Mejía, Ramón Chiocconi (PJ) y Mauro Gonzalez (PVpC). </w:t>
      </w:r>
      <w:r>
        <w:rPr>
          <w:rFonts w:eastAsia="MS Mincho;ＭＳ 明朝" w:cs="Times New Roman" w:ascii="Times New Roman" w:hAnsi="Times New Roman"/>
          <w:sz w:val="24"/>
          <w:szCs w:val="24"/>
        </w:rPr>
        <w:t xml:space="preserve">A Asesoría Letrada y a comisión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-13-2452 – Acta 1008/13 del 17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313/13</w:t>
      </w:r>
      <w:r>
        <w:rPr>
          <w:rFonts w:eastAsia="MS Mincho;ＭＳ 明朝" w:cs="Times New Roman" w:ascii="Times New Roman" w:hAnsi="Times New Roman"/>
          <w:sz w:val="24"/>
        </w:rPr>
        <w:t xml:space="preserve">: "Establecer periodicidad de reuniones Comisión de Transacciones". Autores: Concejales Alejandro Ramos Mejía, Ramón Chiocconi (PJ) y Mauro Gonzalez (PVpC). </w:t>
      </w:r>
      <w:r>
        <w:rPr>
          <w:rFonts w:eastAsia="MS Mincho;ＭＳ 明朝" w:cs="Times New Roman" w:ascii="Times New Roman" w:hAnsi="Times New Roman"/>
          <w:sz w:val="24"/>
          <w:szCs w:val="24"/>
        </w:rPr>
        <w:t xml:space="preserve">A Asesoría Letrada y a comisión de Gobierno y Legales. </w:t>
      </w:r>
      <w:r>
        <w:rPr>
          <w:rFonts w:eastAsia="MS Mincho;ＭＳ 明朝" w:cs="Times New Roman" w:ascii="Times New Roman" w:hAnsi="Times New Roman"/>
          <w:sz w:val="24"/>
          <w:szCs w:val="24"/>
          <w:highlight w:val="green"/>
        </w:rPr>
        <w:t>O-13-2423–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314/13</w:t>
      </w:r>
      <w:r>
        <w:rPr>
          <w:rFonts w:eastAsia="MS Mincho;ＭＳ 明朝" w:cs="Times New Roman" w:ascii="Times New Roman" w:hAnsi="Times New Roman"/>
          <w:sz w:val="24"/>
        </w:rPr>
        <w:t xml:space="preserve">: "Autorizar firma convenio comodato entre la Secretaría de Seguridad de la Provincia de Río Negro, la Policía de Río Negro y el Municipio de San Carlos de Bariloche". Autora: </w:t>
      </w:r>
      <w:r>
        <w:rPr>
          <w:rFonts w:eastAsia="MS Mincho;ＭＳ 明朝" w:cs="Times New Roman" w:ascii="Times New Roman" w:hAnsi="Times New Roman"/>
          <w:sz w:val="24"/>
          <w:szCs w:val="24"/>
        </w:rPr>
        <w:t xml:space="preserve">Intendenta Municipal interina, Lic. María Eugenia Martini. Colaborador: Secretario de Desarrollo Humano, Andrés Luetto. Sobre Tablas. </w:t>
      </w:r>
      <w:r>
        <w:rPr>
          <w:rFonts w:eastAsia="MS Mincho;ＭＳ 明朝" w:cs="Times New Roman" w:ascii="Times New Roman" w:hAnsi="Times New Roman"/>
          <w:sz w:val="24"/>
          <w:szCs w:val="24"/>
          <w:highlight w:val="green"/>
        </w:rPr>
        <w:t>O-13-2391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315/13</w:t>
      </w:r>
      <w:r>
        <w:rPr>
          <w:rFonts w:eastAsia="MS Mincho;ＭＳ 明朝" w:cs="Times New Roman" w:ascii="Times New Roman" w:hAnsi="Times New Roman"/>
          <w:sz w:val="24"/>
        </w:rPr>
        <w:t xml:space="preserve">: "Modificación Ordenanza Fiscal 2375-CM-2012". Autora: </w:t>
      </w:r>
      <w:r>
        <w:rPr>
          <w:rFonts w:eastAsia="MS Mincho;ＭＳ 明朝" w:cs="Times New Roman" w:ascii="Times New Roman" w:hAnsi="Times New Roman"/>
          <w:sz w:val="24"/>
          <w:szCs w:val="24"/>
        </w:rPr>
        <w:t xml:space="preserve">Intendenta Municipal interina, Lic. María Eugenia Martini. Colaboradores: Secretario de Hacienda, Ariel Silvio Gomis; Asesora Letrada, Dra. María Marta Peralta y Laura Loureyro. Sobre Tablas. </w:t>
      </w:r>
      <w:r>
        <w:rPr>
          <w:rFonts w:eastAsia="MS Mincho;ＭＳ 明朝" w:cs="Times New Roman" w:ascii="Times New Roman" w:hAnsi="Times New Roman"/>
          <w:sz w:val="24"/>
          <w:szCs w:val="24"/>
          <w:highlight w:val="green"/>
        </w:rPr>
        <w:t>O-13-2392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316/13</w:t>
      </w:r>
      <w:r>
        <w:rPr>
          <w:rFonts w:eastAsia="MS Mincho;ＭＳ 明朝" w:cs="Times New Roman" w:ascii="Times New Roman" w:hAnsi="Times New Roman"/>
          <w:sz w:val="24"/>
        </w:rPr>
        <w:t xml:space="preserve">: "Aprobar convenio de reciprocidad Agencia de Recaudación Tributaria". Autora: </w:t>
      </w:r>
      <w:r>
        <w:rPr>
          <w:rFonts w:eastAsia="MS Mincho;ＭＳ 明朝" w:cs="Times New Roman" w:ascii="Times New Roman" w:hAnsi="Times New Roman"/>
          <w:sz w:val="24"/>
          <w:szCs w:val="24"/>
        </w:rPr>
        <w:t xml:space="preserve">Intendenta Municipal interina, Lic. María Eugenia Martini. Colaboradores: Secretario de Hacienda, Ariel Silvio Gomis y Asesora Letrada, Dra. María Marta Peralta. Sobre Tablas. </w:t>
      </w:r>
      <w:r>
        <w:rPr>
          <w:rFonts w:eastAsia="MS Mincho;ＭＳ 明朝" w:cs="Times New Roman" w:ascii="Times New Roman" w:hAnsi="Times New Roman"/>
          <w:sz w:val="24"/>
          <w:szCs w:val="24"/>
          <w:highlight w:val="green"/>
        </w:rPr>
        <w:t>O-13-2393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317/13</w:t>
      </w:r>
      <w:r>
        <w:rPr>
          <w:rFonts w:eastAsia="MS Mincho;ＭＳ 明朝" w:cs="Times New Roman" w:ascii="Times New Roman" w:hAnsi="Times New Roman"/>
          <w:sz w:val="24"/>
        </w:rPr>
        <w:t xml:space="preserve">: "Modificar artículo 97, anexo I, Ordenanza 2374-CM-2012". Autores: Concejales Leandro Lescano, Carmen Giménez (AFSP); Irma Haneck (SUR) y Prof. Elena María Welleschik (UCR). </w:t>
      </w:r>
      <w:r>
        <w:rPr>
          <w:rFonts w:eastAsia="MS Mincho;ＭＳ 明朝" w:cs="Times New Roman" w:ascii="Times New Roman" w:hAnsi="Times New Roman"/>
          <w:sz w:val="24"/>
          <w:szCs w:val="24"/>
        </w:rPr>
        <w:t xml:space="preserve">A Asesoría Letrada y a comisión de Gobierno y Legales. </w:t>
      </w:r>
      <w:r>
        <w:rPr>
          <w:rFonts w:eastAsia="MS Mincho;ＭＳ 明朝" w:cs="Times New Roman" w:ascii="Times New Roman" w:hAnsi="Times New Roman"/>
          <w:sz w:val="24"/>
        </w:rPr>
        <w:t>.</w:t>
      </w:r>
      <w:r>
        <w:rPr>
          <w:rFonts w:eastAsia="MS Mincho;ＭＳ 明朝" w:cs="Times New Roman" w:ascii="Times New Roman" w:hAnsi="Times New Roman"/>
          <w:sz w:val="24"/>
          <w:szCs w:val="24"/>
          <w:highlight w:val="green"/>
        </w:rPr>
        <w:t xml:space="preserve"> O-13-2408– Acta 1003/13 del 6 de junio de 2013. </w:t>
      </w:r>
      <w:r>
        <w:rPr>
          <w:rFonts w:eastAsia="MS Mincho;ＭＳ 明朝" w:cs="Times New Roman" w:ascii="Times New Roman" w:hAnsi="Times New Roman"/>
          <w:sz w:val="24"/>
          <w:szCs w:val="24"/>
        </w:rPr>
        <w:t>(Tasa por servicios retribuidos)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318/13</w:t>
      </w:r>
      <w:r>
        <w:rPr>
          <w:rFonts w:eastAsia="MS Mincho;ＭＳ 明朝" w:cs="Times New Roman" w:ascii="Times New Roman" w:hAnsi="Times New Roman"/>
          <w:sz w:val="24"/>
        </w:rPr>
        <w:t>: "Solicita Poder Ejecutivo Municipal arbitre medidas necesarias por retiro PCB cercanías Escuela Nº 44". Autores: Co</w:t>
      </w:r>
      <w:r>
        <w:rPr>
          <w:rFonts w:eastAsia="MS Mincho;ＭＳ 明朝" w:cs="Times New Roman" w:ascii="Times New Roman" w:hAnsi="Times New Roman"/>
          <w:sz w:val="24"/>
          <w:szCs w:val="24"/>
        </w:rPr>
        <w:t xml:space="preserve">ncejales Prof. Alfredo Martín, Dr. Diego Benítez (FG); Alejandro Ramos Mejía, Ramón Chiocconi (PJ); Leandro Lescano, Carmen Giménez (AFSP); Mauro Gonzalez (PVpC), Prof. Elena Welleschik (UCR) e Irma Haneck (SUR). Sobre Tablas. </w:t>
      </w:r>
      <w:r>
        <w:rPr>
          <w:rFonts w:eastAsia="MS Mincho;ＭＳ 明朝" w:cs="Times New Roman" w:ascii="Times New Roman" w:hAnsi="Times New Roman"/>
          <w:sz w:val="24"/>
          <w:szCs w:val="24"/>
          <w:highlight w:val="green"/>
        </w:rPr>
        <w:t>C-13-749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rPr>
        <w:t xml:space="preserve">14.- </w:t>
      </w:r>
      <w:r>
        <w:rPr>
          <w:rFonts w:eastAsia="MS Mincho;ＭＳ 明朝" w:cs="Times New Roman" w:ascii="Times New Roman" w:hAnsi="Times New Roman"/>
          <w:sz w:val="24"/>
          <w:szCs w:val="24"/>
          <w:u w:val="single"/>
        </w:rPr>
        <w:t>Proyecto de Comunicación 319/13</w:t>
      </w:r>
      <w:r>
        <w:rPr>
          <w:rFonts w:eastAsia="MS Mincho;ＭＳ 明朝" w:cs="Times New Roman" w:ascii="Times New Roman" w:hAnsi="Times New Roman"/>
          <w:sz w:val="24"/>
          <w:szCs w:val="24"/>
        </w:rPr>
        <w:t xml:space="preserve">: "Comunicar Ejecutivo y Legislatura Provincial arbitre medidas urgentes para creación "Polo Tecnológico Industrial". Autores: Concejales Alejandro Ramos Mejía, Ramón Chiocconi (PJ) y Mauro Gonzalez (PVpC). Se solicitará su retiro por haberse emitido Resolución 091-PCM-13. </w:t>
      </w:r>
      <w:r>
        <w:rPr>
          <w:rFonts w:eastAsia="MS Mincho;ＭＳ 明朝" w:cs="Times New Roman" w:ascii="Times New Roman" w:hAnsi="Times New Roman"/>
          <w:sz w:val="24"/>
        </w:rPr>
        <w:t>.</w:t>
      </w:r>
      <w:r>
        <w:rPr>
          <w:rFonts w:eastAsia="MS Mincho;ＭＳ 明朝" w:cs="Times New Roman" w:ascii="Times New Roman" w:hAnsi="Times New Roman"/>
          <w:sz w:val="24"/>
          <w:highlight w:val="yellow"/>
        </w:rPr>
        <w:t xml:space="preserve"> RETIRADO ACTA 1000/13 del  9 de mayo de 2013.</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rPr>
        <w:t xml:space="preserve">15.- </w:t>
      </w:r>
      <w:r>
        <w:rPr>
          <w:rFonts w:eastAsia="MS Mincho;ＭＳ 明朝" w:cs="Times New Roman" w:ascii="Times New Roman" w:hAnsi="Times New Roman"/>
          <w:sz w:val="24"/>
          <w:szCs w:val="24"/>
          <w:u w:val="single"/>
        </w:rPr>
        <w:t>Proyecto de Ordenanza 320/13:</w:t>
      </w:r>
      <w:r>
        <w:rPr>
          <w:rFonts w:eastAsia="MS Mincho;ＭＳ 明朝" w:cs="Times New Roman" w:ascii="Times New Roman" w:hAnsi="Times New Roman"/>
          <w:sz w:val="24"/>
          <w:szCs w:val="24"/>
        </w:rPr>
        <w:t xml:space="preserve"> "Prórroga plazos RNU Bosque de la Ermita y Las Cartas – Modifica Anexo I Ordenanza 2308-CM-12". </w:t>
      </w:r>
      <w:r>
        <w:rPr>
          <w:rFonts w:eastAsia="MS Mincho;ＭＳ 明朝" w:cs="Times New Roman" w:ascii="Times New Roman" w:hAnsi="Times New Roman"/>
          <w:sz w:val="24"/>
        </w:rPr>
        <w:t>Autores: co</w:t>
      </w:r>
      <w:r>
        <w:rPr>
          <w:rFonts w:eastAsia="MS Mincho;ＭＳ 明朝" w:cs="Times New Roman" w:ascii="Times New Roman" w:hAnsi="Times New Roman"/>
          <w:sz w:val="24"/>
          <w:szCs w:val="24"/>
        </w:rPr>
        <w:t xml:space="preserve">ncejales Alejandro Ramos Mejía (PJ); Leandro Lescano (AFSP); Mauro Gonzalez (PVpC), Prof. Elena Welleschik (UCR) e Irma Haneck (SUR). Colaboradores: Departamento de Digesto e Informática Legislativa. Sobre Tablas. </w:t>
      </w:r>
      <w:r>
        <w:rPr>
          <w:rFonts w:eastAsia="MS Mincho;ＭＳ 明朝" w:cs="Times New Roman" w:ascii="Times New Roman" w:hAnsi="Times New Roman"/>
          <w:sz w:val="24"/>
          <w:szCs w:val="24"/>
          <w:highlight w:val="green"/>
        </w:rPr>
        <w:t>O-13-2394 – Acta 1000/13 del 9 de mayo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16.- </w:t>
      </w:r>
      <w:r>
        <w:rPr>
          <w:rFonts w:eastAsia="MS Mincho;ＭＳ 明朝" w:cs="Times New Roman" w:ascii="Times New Roman" w:hAnsi="Times New Roman"/>
          <w:sz w:val="24"/>
          <w:u w:val="single"/>
        </w:rPr>
        <w:t>Proyecto de Comunicación 321/13:</w:t>
      </w:r>
      <w:r>
        <w:rPr>
          <w:rFonts w:eastAsia="MS Mincho;ＭＳ 明朝" w:cs="Times New Roman" w:ascii="Times New Roman" w:hAnsi="Times New Roman"/>
          <w:sz w:val="24"/>
        </w:rPr>
        <w:t xml:space="preserve"> "Solicita Poder Ejecutivo Provincial, declare asueto el 3 de Mayo aniversario Bariloche". Autores: Concejales Leandro Lescano, Carmen Giménez (AFSP) y Elena Welleschik (UCR). </w:t>
      </w:r>
      <w:r>
        <w:rPr>
          <w:rFonts w:eastAsia="MS Mincho;ＭＳ 明朝" w:cs="Times New Roman" w:ascii="Times New Roman" w:hAnsi="Times New Roman"/>
          <w:sz w:val="24"/>
          <w:szCs w:val="24"/>
        </w:rPr>
        <w:t>Se solicitará su retiro por haberse emitido Resolución 103-PCM-13.</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yellow"/>
        </w:rPr>
        <w:t xml:space="preserve"> RETIRADO ACTA 1000/13 del  9 de mayo de 2013.</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322/13:</w:t>
      </w:r>
      <w:r>
        <w:rPr>
          <w:rFonts w:eastAsia="MS Mincho;ＭＳ 明朝" w:cs="Times New Roman" w:ascii="Times New Roman" w:hAnsi="Times New Roman"/>
          <w:sz w:val="24"/>
        </w:rPr>
        <w:t xml:space="preserve"> "Se designa a Andrea Fabiana Galaverna, DNI 17.579.182 para ocupar el cargo de Defensoría del Pueblo de acuerdo a los artículos 4,5 y 6 de la Ordenanza 1749-CM-07". Autores: co</w:t>
      </w:r>
      <w:r>
        <w:rPr>
          <w:rFonts w:eastAsia="MS Mincho;ＭＳ 明朝" w:cs="Times New Roman" w:ascii="Times New Roman" w:hAnsi="Times New Roman"/>
          <w:sz w:val="24"/>
          <w:szCs w:val="24"/>
        </w:rPr>
        <w:t xml:space="preserve">ncejales Arq. Carlos Valeri, Prof. Alfredo Martín, Dr. Diego Benítez (FG); Alejandro Ramos Mejía, Ramón Chiocconi (PJ); Leandro Lescano (AFSP); Mauro Gonzalez (PVpC), e Irma Haneck (SUR). Sobre Tablas. </w:t>
      </w:r>
      <w:r>
        <w:rPr>
          <w:rFonts w:eastAsia="MS Mincho;ＭＳ 明朝" w:cs="Times New Roman" w:ascii="Times New Roman" w:hAnsi="Times New Roman"/>
          <w:sz w:val="24"/>
          <w:szCs w:val="24"/>
          <w:highlight w:val="green"/>
        </w:rPr>
        <w:t>O-13-2390 – Acta 1001/13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323/13</w:t>
      </w:r>
      <w:r>
        <w:rPr>
          <w:rFonts w:eastAsia="MS Mincho;ＭＳ 明朝" w:cs="Times New Roman" w:ascii="Times New Roman" w:hAnsi="Times New Roman"/>
          <w:sz w:val="24"/>
        </w:rPr>
        <w:t xml:space="preserve">: "Prestar acuerdo al pliego de licitación pública para la provisión de cuatro (4) camiones equipados con compactadores de residuos urbanos domiciliarios". Autora: </w:t>
      </w:r>
      <w:r>
        <w:rPr>
          <w:rFonts w:eastAsia="MS Mincho;ＭＳ 明朝" w:cs="Times New Roman" w:ascii="Times New Roman" w:hAnsi="Times New Roman"/>
          <w:sz w:val="24"/>
          <w:szCs w:val="24"/>
        </w:rPr>
        <w:t xml:space="preserve">Intendenta Municipal Interina, Lic. María Eugenia Martini. Colaborador: Secretario de Obras y Servicios Públicos, Ing. Roberto Bartorelli. Sobre Tablas. </w:t>
      </w:r>
      <w:r>
        <w:rPr>
          <w:rFonts w:eastAsia="MS Mincho;ＭＳ 明朝" w:cs="Times New Roman" w:ascii="Times New Roman" w:hAnsi="Times New Roman"/>
          <w:sz w:val="24"/>
        </w:rPr>
        <w:t>.</w:t>
      </w:r>
      <w:r>
        <w:rPr>
          <w:rFonts w:eastAsia="MS Mincho;ＭＳ 明朝" w:cs="Times New Roman" w:ascii="Times New Roman" w:hAnsi="Times New Roman"/>
          <w:sz w:val="24"/>
          <w:szCs w:val="24"/>
          <w:highlight w:val="green"/>
        </w:rPr>
        <w:t xml:space="preserve"> O-13-2395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Declaración 324/13</w:t>
      </w:r>
      <w:r>
        <w:rPr>
          <w:rFonts w:eastAsia="MS Mincho;ＭＳ 明朝" w:cs="Times New Roman" w:ascii="Times New Roman" w:hAnsi="Times New Roman"/>
          <w:sz w:val="24"/>
        </w:rPr>
        <w:t xml:space="preserve">: "Declarar Ciudadano Ilustre de Bariloche al Sr. Rodrigo Dalziel". Autores: Concejales Alejandro Ramos Mejía y Ramón Chiocconi (PJ). Iniciativa: Coral Melipal. </w:t>
      </w:r>
      <w:r>
        <w:rPr>
          <w:rFonts w:eastAsia="MS Mincho;ＭＳ 明朝" w:cs="Times New Roman" w:ascii="Times New Roman" w:hAnsi="Times New Roman"/>
          <w:sz w:val="24"/>
          <w:szCs w:val="24"/>
        </w:rPr>
        <w:t>A Asesoría Letrada y a comisión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-13-2433–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325/13</w:t>
      </w:r>
      <w:r>
        <w:rPr>
          <w:rFonts w:eastAsia="MS Mincho;ＭＳ 明朝" w:cs="Times New Roman" w:ascii="Times New Roman" w:hAnsi="Times New Roman"/>
          <w:sz w:val="24"/>
        </w:rPr>
        <w:t xml:space="preserve">: "Integración Junta Electoral". Autores: concejales Alejandro Ramos Mejía y Ramón Chiocconi (PJ). </w:t>
      </w:r>
      <w:r>
        <w:rPr>
          <w:rFonts w:eastAsia="MS Mincho;ＭＳ 明朝" w:cs="Times New Roman" w:ascii="Times New Roman" w:hAnsi="Times New Roman"/>
          <w:sz w:val="24"/>
          <w:szCs w:val="24"/>
        </w:rPr>
        <w:t xml:space="preserve">A Asesoría Letrada y a comisión de Gobierno y Legales. </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326/13:</w:t>
      </w:r>
      <w:r>
        <w:rPr>
          <w:rFonts w:eastAsia="MS Mincho;ＭＳ 明朝" w:cs="Times New Roman" w:ascii="Times New Roman" w:hAnsi="Times New Roman"/>
          <w:sz w:val="24"/>
        </w:rPr>
        <w:t xml:space="preserve"> "Municipalización plena del servicio de Defensa de Usuarios y Consumidores en Río Negro". Autores: co</w:t>
      </w:r>
      <w:r>
        <w:rPr>
          <w:rFonts w:eastAsia="MS Mincho;ＭＳ 明朝" w:cs="Times New Roman" w:ascii="Times New Roman" w:hAnsi="Times New Roman"/>
          <w:sz w:val="24"/>
          <w:szCs w:val="24"/>
        </w:rPr>
        <w:t xml:space="preserve">ncejales Arq. Carlos Valeri, Prof. Alfredo Martín y  Dr. Diego Benítez (FG). A Asesoría Letrada y a comisión de Gobierno y Legales. </w:t>
      </w:r>
      <w:r>
        <w:rPr>
          <w:rFonts w:eastAsia="MS Mincho;ＭＳ 明朝" w:cs="Times New Roman" w:ascii="Times New Roman" w:hAnsi="Times New Roman"/>
          <w:sz w:val="24"/>
          <w:szCs w:val="24"/>
          <w:highlight w:val="green"/>
        </w:rPr>
        <w:t>C-13-754–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sz w:val="24"/>
          <w:szCs w:val="24"/>
          <w:u w:val="single"/>
        </w:rPr>
        <w:t>Proyecto de Ordenanza 327/13</w:t>
      </w:r>
      <w:r>
        <w:rPr>
          <w:rFonts w:eastAsia="MS Mincho;ＭＳ 明朝" w:cs="Times New Roman" w:ascii="Times New Roman" w:hAnsi="Times New Roman"/>
          <w:sz w:val="24"/>
          <w:szCs w:val="24"/>
        </w:rPr>
        <w:t xml:space="preserve">: "Regulación actividad enseñanza del Esquí y Snowboard- Modificar Ordenanza 1752-CM-07".  </w:t>
      </w:r>
      <w:r>
        <w:rPr>
          <w:rFonts w:eastAsia="MS Mincho;ＭＳ 明朝" w:cs="Times New Roman" w:ascii="Times New Roman" w:hAnsi="Times New Roman"/>
          <w:sz w:val="24"/>
        </w:rPr>
        <w:t xml:space="preserve">Autores: Concejales Alejandro Ramos Mejía y Ramón Chiocconi (PJ). </w:t>
      </w:r>
      <w:r>
        <w:rPr>
          <w:rFonts w:eastAsia="MS Mincho;ＭＳ 明朝" w:cs="Times New Roman" w:ascii="Times New Roman" w:hAnsi="Times New Roman"/>
          <w:sz w:val="24"/>
          <w:szCs w:val="24"/>
        </w:rPr>
        <w:t xml:space="preserve">A Asesoría Letrada y a comisión de Gobierno y Legales. </w:t>
      </w:r>
      <w:r>
        <w:rPr>
          <w:rFonts w:eastAsia="MS Mincho;ＭＳ 明朝" w:cs="Times New Roman" w:ascii="Times New Roman" w:hAnsi="Times New Roman"/>
          <w:b w:val="false"/>
          <w:bCs w:val="false"/>
          <w:sz w:val="24"/>
          <w:szCs w:val="24"/>
          <w:highlight w:val="green"/>
          <w:u w:val="none"/>
        </w:rPr>
        <w:t>O-14-2516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328/13:</w:t>
      </w:r>
      <w:r>
        <w:rPr>
          <w:rFonts w:eastAsia="MS Mincho;ＭＳ 明朝" w:cs="Times New Roman" w:ascii="Times New Roman" w:hAnsi="Times New Roman"/>
          <w:sz w:val="24"/>
        </w:rPr>
        <w:t xml:space="preserve"> "Aprobar boletos de compraventa celebrados en el marco de las Ordenanzas 2314-CM-12 y 2318-CM-12". Autora: </w:t>
      </w:r>
      <w:r>
        <w:rPr>
          <w:rFonts w:eastAsia="MS Mincho;ＭＳ 明朝" w:cs="Times New Roman" w:ascii="Times New Roman" w:hAnsi="Times New Roman"/>
          <w:sz w:val="24"/>
          <w:szCs w:val="24"/>
        </w:rPr>
        <w:t xml:space="preserve">Intendenta Municipal Interina, Lic. María Eugenia Martini. Colaboradores: Secretario de Desarrollo Estratégico, Horacio Fidel Fernández; Asesora Letrada, Dra. María Eugenia Peralta y María Laura Loureyro. A Asesoría Letrada y a comisión de Gobierno y Legales. Con tratamiento de preferencia 1º sesión. </w:t>
      </w:r>
      <w:r>
        <w:rPr>
          <w:rFonts w:eastAsia="MS Mincho;ＭＳ 明朝" w:cs="Times New Roman" w:ascii="Times New Roman" w:hAnsi="Times New Roman"/>
          <w:sz w:val="24"/>
        </w:rPr>
        <w:t>.</w:t>
      </w:r>
      <w:r>
        <w:rPr>
          <w:rFonts w:eastAsia="MS Mincho;ＭＳ 明朝" w:cs="Times New Roman" w:ascii="Times New Roman" w:hAnsi="Times New Roman"/>
          <w:sz w:val="24"/>
          <w:szCs w:val="24"/>
          <w:highlight w:val="green"/>
        </w:rPr>
        <w:t xml:space="preserve"> O-13-2406 – Acta 1002/13 del 23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329/13</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rPr>
        <w:t>"</w:t>
      </w:r>
      <w:r>
        <w:rPr>
          <w:rFonts w:eastAsia="MS Mincho;ＭＳ 明朝" w:cs="Times New Roman" w:ascii="Times New Roman" w:hAnsi="Times New Roman"/>
          <w:sz w:val="24"/>
          <w:szCs w:val="24"/>
        </w:rPr>
        <w:t>Declarar evento interés municipal y educativo "Expo Uni 2013". Autores: Comisión Legislativa: Arq. Carlos Valeri, Prof. Alfredo Martín (FG); Alejandro Ramos Mejía (PJ); Leandro Lescano (AFSP); Mauro Gonzalez (PVpC) y Elena Welleschik (UCR). Sobre Tablas.</w:t>
      </w:r>
      <w:r>
        <w:rPr>
          <w:rFonts w:eastAsia="MS Mincho;ＭＳ 明朝" w:cs="Times New Roman" w:ascii="Times New Roman" w:hAnsi="Times New Roman"/>
          <w:sz w:val="24"/>
          <w:szCs w:val="24"/>
          <w:highlight w:val="green"/>
        </w:rPr>
        <w:t xml:space="preserve"> D-13-1692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330/13</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rPr>
        <w:t>"</w:t>
      </w:r>
      <w:r>
        <w:rPr>
          <w:rFonts w:eastAsia="MS Mincho;ＭＳ 明朝" w:cs="Times New Roman" w:ascii="Times New Roman" w:hAnsi="Times New Roman"/>
          <w:sz w:val="24"/>
          <w:szCs w:val="24"/>
        </w:rPr>
        <w:t xml:space="preserve">Modificar nuevo organigrama político Ejecutivo Municipal, Misiones y Funciones". </w:t>
      </w:r>
      <w:r>
        <w:rPr>
          <w:rFonts w:eastAsia="MS Mincho;ＭＳ 明朝" w:cs="Times New Roman" w:ascii="Times New Roman" w:hAnsi="Times New Roman"/>
          <w:sz w:val="24"/>
        </w:rPr>
        <w:t xml:space="preserve">Autora: </w:t>
      </w:r>
      <w:r>
        <w:rPr>
          <w:rFonts w:eastAsia="MS Mincho;ＭＳ 明朝" w:cs="Times New Roman" w:ascii="Times New Roman" w:hAnsi="Times New Roman"/>
          <w:sz w:val="24"/>
          <w:szCs w:val="24"/>
        </w:rPr>
        <w:t>Intendenta Municipal Interina, Lic. María Eugenia Martini. Colaborador: Secretario de Hacienda, Ariel Silvio Gomis. Sobre Tablas.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szCs w:val="24"/>
          <w:highlight w:val="green"/>
        </w:rPr>
        <w:t xml:space="preserve"> O-13-2396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Comunicación 331/13:</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rPr>
        <w:t xml:space="preserve">"Comunicar Ejecutivo Provincial  urgente reglamentación Ley 4795". </w:t>
      </w:r>
      <w:r>
        <w:rPr>
          <w:rFonts w:eastAsia="MS Mincho;ＭＳ 明朝" w:cs="Times New Roman" w:ascii="Times New Roman" w:hAnsi="Times New Roman"/>
          <w:sz w:val="24"/>
          <w:szCs w:val="24"/>
        </w:rPr>
        <w:t>Autor: Concejal Mauro Gonzalez (PVpC). Sobre Tablas.</w:t>
      </w:r>
      <w:r>
        <w:rPr>
          <w:rFonts w:eastAsia="MS Mincho;ＭＳ 明朝" w:cs="Times New Roman" w:ascii="Times New Roman" w:hAnsi="Times New Roman"/>
          <w:sz w:val="24"/>
          <w:szCs w:val="24"/>
          <w:highlight w:val="green"/>
        </w:rPr>
        <w:t xml:space="preserve"> C-13-750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332/12</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rPr>
        <w:t xml:space="preserve">"Declarar de interés municipal II Jornadas Higiene Hospitalaria". </w:t>
      </w:r>
      <w:r>
        <w:rPr>
          <w:rFonts w:eastAsia="MS Mincho;ＭＳ 明朝" w:cs="Times New Roman" w:ascii="Times New Roman" w:hAnsi="Times New Roman"/>
          <w:sz w:val="24"/>
          <w:szCs w:val="24"/>
        </w:rPr>
        <w:t>Autor: Concejal Mauro Gonzalez (PVpC). Sobre Tablas.</w:t>
      </w:r>
      <w:r>
        <w:rPr>
          <w:rFonts w:eastAsia="MS Mincho;ＭＳ 明朝" w:cs="Times New Roman" w:ascii="Times New Roman" w:hAnsi="Times New Roman"/>
          <w:sz w:val="24"/>
          <w:szCs w:val="24"/>
          <w:highlight w:val="green"/>
        </w:rPr>
        <w:t xml:space="preserve"> D-13-1693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333/13</w:t>
      </w:r>
      <w:r>
        <w:rPr>
          <w:rFonts w:eastAsia="MS Mincho;ＭＳ 明朝" w:cs="Times New Roman" w:ascii="Times New Roman" w:hAnsi="Times New Roman"/>
          <w:sz w:val="24"/>
        </w:rPr>
        <w:t xml:space="preserve">: "Prestar acuerdo al pliego de licitación pública para la provisión  de un (1) autoelevador desplazador de uñas". Autora: </w:t>
      </w:r>
      <w:r>
        <w:rPr>
          <w:rFonts w:eastAsia="MS Mincho;ＭＳ 明朝" w:cs="Times New Roman" w:ascii="Times New Roman" w:hAnsi="Times New Roman"/>
          <w:sz w:val="24"/>
          <w:szCs w:val="24"/>
        </w:rPr>
        <w:t>Intendenta Municipal interina, Lic. María Eugenia Martini. Colaboradores: Secretario de Hacienda, Ariel Silvio Gomis y Secretario de Desarrollo Humano, Andrés Luetto. Sobre tablas.</w:t>
      </w:r>
      <w:r>
        <w:rPr>
          <w:rFonts w:eastAsia="MS Mincho;ＭＳ 明朝" w:cs="Times New Roman" w:ascii="Times New Roman" w:hAnsi="Times New Roman"/>
          <w:sz w:val="24"/>
          <w:szCs w:val="24"/>
          <w:highlight w:val="green"/>
        </w:rPr>
        <w:t xml:space="preserve"> O-13-2403 – Acta 1002/13 del 23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334/13</w:t>
      </w:r>
      <w:r>
        <w:rPr>
          <w:rFonts w:eastAsia="MS Mincho;ＭＳ 明朝" w:cs="Times New Roman" w:ascii="Times New Roman" w:hAnsi="Times New Roman"/>
          <w:sz w:val="24"/>
          <w:szCs w:val="24"/>
        </w:rPr>
        <w:t>: "Modificación Ordenanza Fiscal 2374-CM-12". Autores: Concejales Alejandro Ramos Mejía y Ramón Chiocconi (PJ). Colaboradores: Asesora Letrada, María Marta Peralta y Laura Loureyro.</w:t>
      </w:r>
      <w:r>
        <w:rPr>
          <w:rFonts w:eastAsia="MS Mincho;ＭＳ 明朝" w:cs="Times New Roman" w:ascii="Times New Roman" w:hAnsi="Times New Roman"/>
          <w:sz w:val="24"/>
          <w:szCs w:val="24"/>
          <w:highlight w:val="green"/>
        </w:rPr>
        <w:t xml:space="preserve"> O-13-2397 – Acta 1000/13 del 9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sz w:val="24"/>
          <w:u w:val="single"/>
        </w:rPr>
        <w:t>Proyecto de Declaración 335/13</w:t>
      </w:r>
      <w:r>
        <w:rPr>
          <w:rFonts w:eastAsia="MS Mincho;ＭＳ 明朝" w:cs="Times New Roman" w:ascii="Times New Roman" w:hAnsi="Times New Roman"/>
          <w:sz w:val="24"/>
        </w:rPr>
        <w:t>: "Declarar evento de interés municipal y comunitario "II Encuentro Patagónico de Celiaquía". Autores: Concejales Arq. Carlos Valeri, Prof. Alfredo Martín y Dr. Diego Benítez (FG).</w:t>
      </w:r>
      <w:r>
        <w:rPr>
          <w:rFonts w:eastAsia="MS Mincho;ＭＳ 明朝" w:cs="Times New Roman" w:ascii="Times New Roman" w:hAnsi="Times New Roman"/>
          <w:sz w:val="24"/>
          <w:szCs w:val="24"/>
        </w:rPr>
        <w:t xml:space="preserve"> Sobre tablas.</w:t>
      </w:r>
      <w:r>
        <w:rPr>
          <w:rFonts w:eastAsia="MS Mincho;ＭＳ 明朝" w:cs="Times New Roman" w:ascii="Times New Roman" w:hAnsi="Times New Roman"/>
          <w:sz w:val="24"/>
          <w:szCs w:val="24"/>
          <w:highlight w:val="green"/>
        </w:rPr>
        <w:t xml:space="preserve"> D-13-1698 – Acta 1002/13 del 23 de mayo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336/13</w:t>
      </w:r>
      <w:r>
        <w:rPr>
          <w:rFonts w:eastAsia="MS Mincho;ＭＳ 明朝" w:cs="Times New Roman" w:ascii="Times New Roman" w:hAnsi="Times New Roman"/>
          <w:sz w:val="24"/>
        </w:rPr>
        <w:t xml:space="preserve">: "Aceptar donación de PC completa efectuada por la firma Raíces SA". Autora: </w:t>
      </w:r>
      <w:r>
        <w:rPr>
          <w:rFonts w:eastAsia="MS Mincho;ＭＳ 明朝" w:cs="Times New Roman" w:ascii="Times New Roman" w:hAnsi="Times New Roman"/>
          <w:sz w:val="24"/>
          <w:szCs w:val="24"/>
        </w:rPr>
        <w:t>Intendenta Municipal interina, Lic. María Eugenia Martini. Colaboradores: Secretario de Cultura, Rubén Fernández y Dpto. de Cultura, Cristina Gómez. Sobre tablas.</w:t>
      </w:r>
      <w:r>
        <w:rPr>
          <w:rFonts w:eastAsia="MS Mincho;ＭＳ 明朝" w:cs="Times New Roman" w:ascii="Times New Roman" w:hAnsi="Times New Roman"/>
          <w:sz w:val="24"/>
          <w:szCs w:val="24"/>
          <w:highlight w:val="green"/>
        </w:rPr>
        <w:t xml:space="preserve"> O-13-2404 – Acta 1002/13 del 23 de mayo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337/13</w:t>
      </w:r>
      <w:r>
        <w:rPr>
          <w:rFonts w:eastAsia="MS Mincho;ＭＳ 明朝" w:cs="Times New Roman" w:ascii="Times New Roman" w:hAnsi="Times New Roman"/>
          <w:sz w:val="24"/>
        </w:rPr>
        <w:t xml:space="preserve">: "Creación Fondo Solidario voluntario de socios/as de la Biblioteca Pública Municipal". Autora: </w:t>
      </w:r>
      <w:r>
        <w:rPr>
          <w:rFonts w:eastAsia="MS Mincho;ＭＳ 明朝" w:cs="Times New Roman" w:ascii="Times New Roman" w:hAnsi="Times New Roman"/>
          <w:sz w:val="24"/>
          <w:szCs w:val="24"/>
        </w:rPr>
        <w:t>Intendenta Municipal interina, Lic. María Eugenia Martini. Colaboradores: Secretario de Cultura, Prof. Rubén Fernández; Bibliotecario Municipal, Eduardo Ehlers y Administrativa, Graciela Chodilef. A Asesoría Letrada y a la Comisión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-13-2434–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338/13</w:t>
      </w:r>
      <w:r>
        <w:rPr>
          <w:rFonts w:eastAsia="MS Mincho;ＭＳ 明朝" w:cs="Times New Roman" w:ascii="Times New Roman" w:hAnsi="Times New Roman"/>
          <w:sz w:val="24"/>
        </w:rPr>
        <w:t xml:space="preserve">: "Aprobar actas compromiso adhesión Programa de Inclusión Social. Estacionamiento Medido". Autora: </w:t>
      </w:r>
      <w:r>
        <w:rPr>
          <w:rFonts w:eastAsia="MS Mincho;ＭＳ 明朝" w:cs="Times New Roman" w:ascii="Times New Roman" w:hAnsi="Times New Roman"/>
          <w:sz w:val="24"/>
          <w:szCs w:val="24"/>
        </w:rPr>
        <w:t xml:space="preserve">Intendenta Municipal interina, Lic. María Eugenia Martini. Colaboradores: Secretario de Desarrollo Económico, Fernando Javier Del Campo; Asesora Letrada, Dra. María Marta Peralta y María Laura Loureyro. A Asesoría Letrada y a la Comisión de Gobierno y Legales. </w:t>
      </w:r>
      <w:r>
        <w:rPr>
          <w:rFonts w:eastAsia="MS Mincho;ＭＳ 明朝" w:cs="Times New Roman" w:ascii="Times New Roman" w:hAnsi="Times New Roman"/>
          <w:sz w:val="24"/>
          <w:szCs w:val="24"/>
          <w:highlight w:val="green"/>
        </w:rPr>
        <w:t>O-13-2409– Acta 1003/13 del 6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339/13</w:t>
      </w:r>
      <w:r>
        <w:rPr>
          <w:rFonts w:eastAsia="MS Mincho;ＭＳ 明朝" w:cs="Times New Roman" w:ascii="Times New Roman" w:hAnsi="Times New Roman"/>
          <w:sz w:val="24"/>
        </w:rPr>
        <w:t>: "Solicita Poder Ejecutivo Provincial incorporar recursos humanos al Hospital Zonal Ramón Carrillo". Autores: Concejales Leandro Lescano, Carmen Giménez (AFSP) e Irma Haneck (SUR). Sobre tablas.</w:t>
      </w:r>
      <w:r>
        <w:rPr>
          <w:rFonts w:eastAsia="MS Mincho;ＭＳ 明朝" w:cs="Times New Roman" w:ascii="Times New Roman" w:hAnsi="Times New Roman"/>
          <w:sz w:val="24"/>
          <w:szCs w:val="24"/>
          <w:highlight w:val="green"/>
        </w:rPr>
        <w:t xml:space="preserve"> C-13-753 – Acta 1002/13 del 23 de mayo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340/13</w:t>
      </w:r>
      <w:r>
        <w:rPr>
          <w:rFonts w:eastAsia="MS Mincho;ＭＳ 明朝" w:cs="Times New Roman" w:ascii="Times New Roman" w:hAnsi="Times New Roman"/>
          <w:sz w:val="24"/>
        </w:rPr>
        <w:t xml:space="preserve">: "Se adhiere a la ley provincial 4804. Regulación expendio de sal". Autores: Concejales Leandro Lescano y Carmen Giménez (AFSP). </w:t>
      </w:r>
      <w:r>
        <w:rPr>
          <w:rFonts w:eastAsia="MS Mincho;ＭＳ 明朝" w:cs="Times New Roman" w:ascii="Times New Roman" w:hAnsi="Times New Roman"/>
          <w:sz w:val="24"/>
          <w:szCs w:val="24"/>
        </w:rPr>
        <w:t xml:space="preserve">A Comisión de Gobierno y Legales. </w:t>
      </w:r>
      <w:r>
        <w:rPr>
          <w:rFonts w:eastAsia="MS Mincho;ＭＳ 明朝" w:cs="Times New Roman" w:ascii="Times New Roman" w:hAnsi="Times New Roman"/>
          <w:sz w:val="24"/>
          <w:szCs w:val="24"/>
          <w:highlight w:val="green"/>
        </w:rPr>
        <w:t>O-13-2410– Acta 1003/13 del 6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341/13</w:t>
      </w:r>
      <w:r>
        <w:rPr>
          <w:rFonts w:eastAsia="MS Mincho;ＭＳ 明朝" w:cs="Times New Roman" w:ascii="Times New Roman" w:hAnsi="Times New Roman"/>
          <w:sz w:val="24"/>
        </w:rPr>
        <w:t xml:space="preserve">: "Incorporar al patrimonio municipal obra de artista primer premio adquisición Salón Premio a las Artes Visuales 2012". Autora: </w:t>
      </w:r>
      <w:r>
        <w:rPr>
          <w:rFonts w:eastAsia="MS Mincho;ＭＳ 明朝" w:cs="Times New Roman" w:ascii="Times New Roman" w:hAnsi="Times New Roman"/>
          <w:sz w:val="24"/>
          <w:szCs w:val="24"/>
        </w:rPr>
        <w:t>Intendenta Municipal interina, Lic. María Eugenia Martini. Colaboradores: Secretario de Cultura, Prof. Rubén Fernández y Jefa Dpto. de Espectáculos y Exposiciones, Natalia Pacheco. Sobre tablas.</w:t>
      </w:r>
      <w:r>
        <w:rPr>
          <w:rFonts w:eastAsia="MS Mincho;ＭＳ 明朝" w:cs="Times New Roman" w:ascii="Times New Roman" w:hAnsi="Times New Roman"/>
          <w:sz w:val="24"/>
          <w:szCs w:val="24"/>
          <w:highlight w:val="green"/>
        </w:rPr>
        <w:t xml:space="preserve"> O-13-2405 – Acta 1002/13 del 23 de mayo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342/13</w:t>
      </w:r>
      <w:r>
        <w:rPr>
          <w:rFonts w:eastAsia="MS Mincho;ＭＳ 明朝" w:cs="Times New Roman" w:ascii="Times New Roman" w:hAnsi="Times New Roman"/>
          <w:sz w:val="24"/>
        </w:rPr>
        <w:t xml:space="preserve">: "Modifica anexo I y II Ordenanza 2033-CM-10, agrega Capítulo XXII: Día contra la homofobia y transfobia". Autores: Comisión Legislativa: Concejales Arq. Carlos Valeri, Prof. Alfredo Martín (FG); Alejandro Ramos Mejía (PJ); Leandro Lescano (AFSP); Irma Haneck (SUR); Mauro Gonzalez (PVpC) y Prof. Elena Welleschik (UCR). Iniciativa: Grupo Livertà. </w:t>
      </w:r>
      <w:r>
        <w:rPr>
          <w:rFonts w:eastAsia="MS Mincho;ＭＳ 明朝" w:cs="Times New Roman" w:ascii="Times New Roman" w:hAnsi="Times New Roman"/>
          <w:sz w:val="24"/>
          <w:szCs w:val="24"/>
        </w:rPr>
        <w:t xml:space="preserve">A Asesoría Letrada y a la Comisión de Gobierno y Legales. </w:t>
      </w:r>
      <w:r>
        <w:rPr>
          <w:rFonts w:eastAsia="MS Mincho;ＭＳ 明朝" w:cs="Times New Roman" w:ascii="Times New Roman" w:hAnsi="Times New Roman"/>
          <w:sz w:val="24"/>
          <w:szCs w:val="24"/>
          <w:highlight w:val="green"/>
        </w:rPr>
        <w:t>O-13-2411– Acta 1003/13 del 6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343/13</w:t>
      </w:r>
      <w:r>
        <w:rPr>
          <w:rFonts w:eastAsia="MS Mincho;ＭＳ 明朝" w:cs="Times New Roman" w:ascii="Times New Roman" w:hAnsi="Times New Roman"/>
          <w:sz w:val="24"/>
        </w:rPr>
        <w:t>: "Declarar de interés municipal Primer Encuentro Patagónico de Sindicatos de Prensa". Autores: Comisión Legislativa: Concejal Arq. Carlos Valeri, Prof. Alfredo Martín (FG); Alejandro Ramos Mejía (PJ); Leandro Lescano (AFSP) Irma Haneck (SUR), Mauro Gonzalez (PVpC) y Elena Welleschik (UCR). Colaboradores: Secretaría de Comunicación Institucional del Concejo Municipal. Sobre tablas.</w:t>
      </w:r>
      <w:r>
        <w:rPr>
          <w:rFonts w:eastAsia="MS Mincho;ＭＳ 明朝" w:cs="Times New Roman" w:ascii="Times New Roman" w:hAnsi="Times New Roman"/>
          <w:sz w:val="24"/>
          <w:szCs w:val="24"/>
          <w:highlight w:val="green"/>
        </w:rPr>
        <w:t xml:space="preserve"> D-13-1699 – Acta 1002/13 del 23 de mayo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344/13</w:t>
      </w:r>
      <w:r>
        <w:rPr>
          <w:rFonts w:eastAsia="MS Mincho;ＭＳ 明朝" w:cs="Times New Roman" w:ascii="Times New Roman" w:hAnsi="Times New Roman"/>
          <w:sz w:val="24"/>
        </w:rPr>
        <w:t xml:space="preserve">: "Declarar de interés municipal y comunitario la iniciativa "Café pendiente". </w:t>
      </w:r>
      <w:r>
        <w:rPr>
          <w:rFonts w:eastAsia="MS Mincho;ＭＳ 明朝" w:cs="Times New Roman" w:ascii="Times New Roman" w:hAnsi="Times New Roman"/>
          <w:sz w:val="24"/>
          <w:szCs w:val="24"/>
        </w:rPr>
        <w:t xml:space="preserve">Autores: Concejales Arq. Carlos Valeri, Prof. Alfredo Martín y Dr. Diego Benítez (FG). Iniciativa: Soledad Gadea y Julieta Pérez (Coordinadoras de la Iniciativa "Café pendiente" en la ciudad). Sobre tablas. </w:t>
      </w:r>
      <w:r>
        <w:rPr>
          <w:rFonts w:eastAsia="MS Mincho;ＭＳ 明朝" w:cs="Times New Roman" w:ascii="Times New Roman" w:hAnsi="Times New Roman"/>
          <w:sz w:val="24"/>
        </w:rPr>
        <w:t>.</w:t>
      </w:r>
      <w:r>
        <w:rPr>
          <w:rFonts w:eastAsia="MS Mincho;ＭＳ 明朝" w:cs="Times New Roman" w:ascii="Times New Roman" w:hAnsi="Times New Roman"/>
          <w:sz w:val="24"/>
          <w:szCs w:val="24"/>
          <w:highlight w:val="green"/>
        </w:rPr>
        <w:t xml:space="preserve"> D-13-1701 – Acta 1003/13 del 6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345/13</w:t>
      </w:r>
      <w:r>
        <w:rPr>
          <w:rFonts w:eastAsia="MS Mincho;ＭＳ 明朝" w:cs="Times New Roman" w:ascii="Times New Roman" w:hAnsi="Times New Roman"/>
          <w:sz w:val="24"/>
        </w:rPr>
        <w:t xml:space="preserve">: "Modifica Ordenanza 1356-CM-04. Reglamentación, interpelaciones y pedidos de informes". </w:t>
      </w:r>
      <w:r>
        <w:rPr>
          <w:rFonts w:eastAsia="MS Mincho;ＭＳ 明朝" w:cs="Times New Roman" w:ascii="Times New Roman" w:hAnsi="Times New Roman"/>
          <w:sz w:val="24"/>
          <w:szCs w:val="24"/>
        </w:rPr>
        <w:t xml:space="preserve">Autores: Concejales Leandro Lescano y Carmen Giménez (AFSP). A Asesoría Letrada y a la Comisión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-13-2453 – Acta 1008/13 del 17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346/13</w:t>
      </w:r>
      <w:r>
        <w:rPr>
          <w:rFonts w:eastAsia="MS Mincho;ＭＳ 明朝" w:cs="Times New Roman" w:ascii="Times New Roman" w:hAnsi="Times New Roman"/>
          <w:sz w:val="24"/>
        </w:rPr>
        <w:t xml:space="preserve">: "Dar en comodato lotes 19-3A-371-09 a la fundación "Cerca Tuyo" para la construcción de un centro oncológico". Autor: Secretario de Hacienda, Ariel Gomis a/c Despacho Intendencia Municipal. </w:t>
      </w:r>
      <w:r>
        <w:rPr>
          <w:rFonts w:eastAsia="MS Mincho;ＭＳ 明朝" w:cs="Times New Roman" w:ascii="Times New Roman" w:hAnsi="Times New Roman"/>
          <w:sz w:val="24"/>
          <w:szCs w:val="24"/>
        </w:rPr>
        <w:t>Colaboradores: Secretario de Obras y Servicios Públicos, Roberto Bartorelli e Instituto Municipal de Tierra y Vivienda para el Hábitat Social. A Asesoría Letrada y a las Comisiones de Obras y Planeamiento y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-13-2435–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347/13</w:t>
      </w:r>
      <w:r>
        <w:rPr>
          <w:rFonts w:eastAsia="MS Mincho;ＭＳ 明朝" w:cs="Times New Roman" w:ascii="Times New Roman" w:hAnsi="Times New Roman"/>
          <w:sz w:val="24"/>
        </w:rPr>
        <w:t xml:space="preserve">: "Prorrogar vigencia convenio marco de regularización contractual vigente sistema de transporte urbano de pasajeros. Acordar compensación extraordinaria". Autora: </w:t>
      </w:r>
      <w:r>
        <w:rPr>
          <w:rFonts w:eastAsia="MS Mincho;ＭＳ 明朝" w:cs="Times New Roman" w:ascii="Times New Roman" w:hAnsi="Times New Roman"/>
          <w:sz w:val="24"/>
          <w:szCs w:val="24"/>
        </w:rPr>
        <w:t xml:space="preserve">Intendenta Municipal interina, Lic. María Eugenia Martini. Colaboradores: Secretario de Obras y Servicios Públicos, Roberto Bartorell; Asesora Letrada, Dra. María Marta Peralta, Dra. María Laura Loureyro y Subsecretario de Coordinación y Gestión, Daniel Natapof. Sobre Tablas. </w:t>
      </w:r>
      <w:r>
        <w:rPr>
          <w:rFonts w:eastAsia="MS Mincho;ＭＳ 明朝" w:cs="Times New Roman" w:ascii="Times New Roman" w:hAnsi="Times New Roman"/>
          <w:sz w:val="24"/>
        </w:rPr>
        <w:t>.</w:t>
      </w:r>
      <w:r>
        <w:rPr>
          <w:rFonts w:eastAsia="MS Mincho;ＭＳ 明朝" w:cs="Times New Roman" w:ascii="Times New Roman" w:hAnsi="Times New Roman"/>
          <w:sz w:val="24"/>
          <w:szCs w:val="24"/>
          <w:highlight w:val="green"/>
        </w:rPr>
        <w:t xml:space="preserve"> O-13-2412– Acta 1003/13 del 6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348/13</w:t>
      </w:r>
      <w:r>
        <w:rPr>
          <w:rFonts w:eastAsia="MS Mincho;ＭＳ 明朝" w:cs="Times New Roman" w:ascii="Times New Roman" w:hAnsi="Times New Roman"/>
          <w:sz w:val="24"/>
        </w:rPr>
        <w:t xml:space="preserve">: "Desadjudicación y adjudicación lotes Barrio Vivero". Autor: Secretario de Hacienda, Ariel Gomis a/c Despacho Intendencia Municipal. </w:t>
      </w:r>
      <w:r>
        <w:rPr>
          <w:rFonts w:eastAsia="MS Mincho;ＭＳ 明朝" w:cs="Times New Roman" w:ascii="Times New Roman" w:hAnsi="Times New Roman"/>
          <w:sz w:val="24"/>
          <w:szCs w:val="24"/>
        </w:rPr>
        <w:t xml:space="preserve">Colaboradores: Secretario de Obras y Servicios Públicos, Roberto Bartorelli; Arq. Mariel Trigos e Instituto Municipal de Tierra y Vivienda para el Hábitat Social. A Asesoría Letrada y a las Comisiones de Acción Social y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-13-2436– Acta 1005/13 del 22 de agosto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Declaración 349/12</w:t>
      </w:r>
      <w:r>
        <w:rPr>
          <w:rFonts w:eastAsia="MS Mincho;ＭＳ 明朝" w:cs="Times New Roman" w:ascii="Times New Roman" w:hAnsi="Times New Roman"/>
          <w:sz w:val="24"/>
        </w:rPr>
        <w:t>: "Declarar evento interés municipal y deportivo "Tetratlón Catedral 2013". Autores: Comisión Legislativa: Concejales Prof. Alfredo Martín (FG); Alejandro Ramos Mejía, Ramón Chiocconi (PJ); Leandro Lescano (AFSP); Irma Haneck (SUR); Mauro Gonzalez (PVpC) y Elena Welleschik (UCR). Sobre Tablas. .</w:t>
      </w:r>
      <w:r>
        <w:rPr>
          <w:rFonts w:eastAsia="MS Mincho;ＭＳ 明朝" w:cs="Times New Roman" w:ascii="Times New Roman" w:hAnsi="Times New Roman"/>
          <w:sz w:val="24"/>
          <w:szCs w:val="24"/>
          <w:highlight w:val="green"/>
        </w:rPr>
        <w:t xml:space="preserve"> D-13-1703 – Acta 1003/13 del 6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350/13</w:t>
      </w:r>
      <w:r>
        <w:rPr>
          <w:rFonts w:eastAsia="MS Mincho;ＭＳ 明朝" w:cs="Times New Roman" w:ascii="Times New Roman" w:hAnsi="Times New Roman"/>
          <w:sz w:val="24"/>
        </w:rPr>
        <w:t xml:space="preserve">: "Declarar de interés cultural al "Concierto de Tango". Autora: </w:t>
      </w:r>
      <w:r>
        <w:rPr>
          <w:rFonts w:eastAsia="MS Mincho;ＭＳ 明朝" w:cs="Times New Roman" w:ascii="Times New Roman" w:hAnsi="Times New Roman"/>
          <w:sz w:val="24"/>
          <w:szCs w:val="24"/>
        </w:rPr>
        <w:t xml:space="preserve">Intendenta Municipal interina, Lic. María Eugenia Martini. Colaboradores: Secretario de Cultura, Rubén Fernández y Estela Mary Gingins. Sobre Tablas. </w:t>
      </w:r>
      <w:r>
        <w:rPr>
          <w:rFonts w:eastAsia="MS Mincho;ＭＳ 明朝" w:cs="Times New Roman" w:ascii="Times New Roman" w:hAnsi="Times New Roman"/>
          <w:sz w:val="24"/>
        </w:rPr>
        <w:t>.</w:t>
      </w:r>
      <w:r>
        <w:rPr>
          <w:rFonts w:eastAsia="MS Mincho;ＭＳ 明朝" w:cs="Times New Roman" w:ascii="Times New Roman" w:hAnsi="Times New Roman"/>
          <w:sz w:val="24"/>
          <w:szCs w:val="24"/>
          <w:highlight w:val="green"/>
        </w:rPr>
        <w:t xml:space="preserve"> D-13-1702 – Acta 1003/13 del 6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351/13</w:t>
      </w:r>
      <w:r>
        <w:rPr>
          <w:rFonts w:eastAsia="MS Mincho;ＭＳ 明朝" w:cs="Times New Roman" w:ascii="Times New Roman" w:hAnsi="Times New Roman"/>
          <w:sz w:val="24"/>
        </w:rPr>
        <w:t xml:space="preserve">: "Modificación Organigrama Ordenanza 2383-CM-03. Asesoría Letrada". Autor: Concejal Leandro Lescano (AFSP). A Asesoría Letrada y a la Comisión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 xml:space="preserve">-14-2500 – Acta 1015/14 del 20 de marzo de 2014. </w:t>
      </w:r>
      <w:r>
        <w:rPr>
          <w:rFonts w:eastAsia="MS Mincho;ＭＳ 明朝" w:cs="Times New Roman" w:ascii="Times New Roman" w:hAnsi="Times New Roman"/>
          <w:b w:val="false"/>
          <w:bCs w:val="false"/>
          <w:sz w:val="24"/>
          <w:szCs w:val="24"/>
          <w:highlight w:val="magenta"/>
          <w:u w:val="none"/>
        </w:rPr>
        <w:t>VETADA POR RESOLUCION 1656-I-2014. Acta 1017/14 del 29/04/14 se aceptó el veto. ,</w:t>
      </w:r>
      <w:r>
        <w:rPr>
          <w:rFonts w:eastAsia="MS Mincho;ＭＳ 明朝" w:cs="Times New Roman" w:ascii="Times New Roman" w:hAnsi="Times New Roman"/>
          <w:b/>
          <w:bCs w:val="false"/>
          <w:color w:val="FF0000"/>
          <w:sz w:val="24"/>
          <w:szCs w:val="24"/>
          <w:highlight w:val="cyan"/>
          <w:u w:val="none"/>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352/13</w:t>
      </w:r>
      <w:r>
        <w:rPr>
          <w:rFonts w:eastAsia="MS Mincho;ＭＳ 明朝" w:cs="Times New Roman" w:ascii="Times New Roman" w:hAnsi="Times New Roman"/>
          <w:sz w:val="24"/>
        </w:rPr>
        <w:t>: "Declarar de interés municipal y comunitario las "1º Jornadas de Cultura Sorda y Narración en Lengua de Señas Argentina". Autores: Concejales Prof. Elena Welleschik (UCR) y Leandro Lescano (AFSP). Colaboradores: Asociación Sordos de Río Negro – Subcomisión San Carlos de Bariloche. Sobre Tablas. .</w:t>
      </w:r>
      <w:r>
        <w:rPr>
          <w:rFonts w:eastAsia="MS Mincho;ＭＳ 明朝" w:cs="Times New Roman" w:ascii="Times New Roman" w:hAnsi="Times New Roman"/>
          <w:sz w:val="24"/>
          <w:szCs w:val="24"/>
          <w:highlight w:val="green"/>
        </w:rPr>
        <w:t xml:space="preserve"> D-13-1704– Acta 1003/13 del 6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353/13</w:t>
      </w:r>
      <w:r>
        <w:rPr>
          <w:rFonts w:eastAsia="MS Mincho;ＭＳ 明朝" w:cs="Times New Roman" w:ascii="Times New Roman" w:hAnsi="Times New Roman"/>
          <w:sz w:val="24"/>
        </w:rPr>
        <w:t xml:space="preserve">: "Aprobar balance año 2011 del Tribunal de Contralor". Autores: Presidente del  Tribunal de Contralor, Sr. Damián Fuentes; Vicepresidente, Ing. Carlos Freire y Vocal, Dra. Daniela Núñez. Sobre Tablas. </w:t>
      </w:r>
      <w:r>
        <w:rPr>
          <w:rFonts w:eastAsia="MS Mincho;ＭＳ 明朝" w:cs="Times New Roman" w:ascii="Times New Roman" w:hAnsi="Times New Roman"/>
          <w:sz w:val="24"/>
          <w:szCs w:val="24"/>
          <w:highlight w:val="green"/>
        </w:rPr>
        <w:t>O-13-2412– Acta 1004/13 del 27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354/13</w:t>
      </w:r>
      <w:r>
        <w:rPr>
          <w:rFonts w:eastAsia="MS Mincho;ＭＳ 明朝" w:cs="Times New Roman" w:ascii="Times New Roman" w:hAnsi="Times New Roman"/>
          <w:sz w:val="24"/>
        </w:rPr>
        <w:t xml:space="preserve">: "Aceptar donación: indumentaria y mercaderías varias". Autora: Intendenta Municipal interina, Lic. María Eugenia Martini. Colaboradores: Secretario de Hacienda, Ariel Gomis y Subsecretario de Coordinación y Gestión, Sr. Daniel Natapof. Sobre Tablas. </w:t>
      </w:r>
      <w:r>
        <w:rPr>
          <w:rFonts w:eastAsia="MS Mincho;ＭＳ 明朝" w:cs="Times New Roman" w:ascii="Times New Roman" w:hAnsi="Times New Roman"/>
          <w:sz w:val="24"/>
          <w:szCs w:val="24"/>
          <w:highlight w:val="green"/>
        </w:rPr>
        <w:t>O-13-2415–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355/13</w:t>
      </w:r>
      <w:r>
        <w:rPr>
          <w:rFonts w:eastAsia="MS Mincho;ＭＳ 明朝" w:cs="Times New Roman" w:ascii="Times New Roman" w:hAnsi="Times New Roman"/>
          <w:sz w:val="24"/>
        </w:rPr>
        <w:t xml:space="preserve">: "Modificación ordenanza 1678-CM-03 boxes terminal de ómnibus. Aprueba texto ordenado Ordenanza 1330-CM-03". Autora: Intendenta Municipal interina, Lic. María Eugenia Martini. Colaboradores: Secretario de Hacienda, Ariel Silvio Gomis; Asesor Letrada, María Marta Peralta y María Laura Loureyro; Dirección de Obras por Contrato, Virginia Gonsebatt y Adriana Conde. Sobre Tablas. </w:t>
      </w:r>
      <w:r>
        <w:rPr>
          <w:rFonts w:eastAsia="MS Mincho;ＭＳ 明朝" w:cs="Times New Roman" w:ascii="Times New Roman" w:hAnsi="Times New Roman"/>
          <w:sz w:val="24"/>
          <w:szCs w:val="24"/>
          <w:highlight w:val="green"/>
        </w:rPr>
        <w:t>O-13-2416–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356/13</w:t>
      </w:r>
      <w:r>
        <w:rPr>
          <w:rFonts w:eastAsia="MS Mincho;ＭＳ 明朝" w:cs="Times New Roman" w:ascii="Times New Roman" w:hAnsi="Times New Roman"/>
          <w:sz w:val="24"/>
        </w:rPr>
        <w:t xml:space="preserve">: "Aceptar donación 8 (ocho) televisores LCD 42" marca Sharp y 5 (cinco) reproductores Blu Ray Disc marca Samsung, comprendidos en la disposición Nº 124/12 (AD BARI)". Autora: Intendenta Municipal interina, Lic. María Eugenia Martini. Colaboradores: Secretario de Hacienda, Ariel Silvio Gomis y Subsecretario de Coordinación y Gestión, Sr. Daniel Natapof. Sobre Tablas. </w:t>
      </w:r>
      <w:r>
        <w:rPr>
          <w:rFonts w:eastAsia="MS Mincho;ＭＳ 明朝" w:cs="Times New Roman" w:ascii="Times New Roman" w:hAnsi="Times New Roman"/>
          <w:sz w:val="24"/>
          <w:szCs w:val="24"/>
          <w:highlight w:val="green"/>
        </w:rPr>
        <w:t>O-13-2417–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357/13</w:t>
      </w:r>
      <w:r>
        <w:rPr>
          <w:rFonts w:eastAsia="MS Mincho;ＭＳ 明朝" w:cs="Times New Roman" w:ascii="Times New Roman" w:hAnsi="Times New Roman"/>
          <w:sz w:val="24"/>
        </w:rPr>
        <w:t xml:space="preserve">: "Aceptar donación de una camioneta tipo todo terreno, marca Toyota modelo Land Cruiser, año de fabricación 1984, doble tracción, chasis Nº FJ40-369772 y motor Nº 2F832315, previsto en la disposición Nº 65/12 (AD BARI). Autora: Intendenta Municipal interina, Lic. María Eugenia Martini. Colaboradores: Secretario de Hacienda, Ariel Silvio Gomis y Subsecretario de Coordinación y Gestión, Sr. Daniel Natapof. Sobre Tablas. </w:t>
      </w:r>
      <w:r>
        <w:rPr>
          <w:rFonts w:eastAsia="MS Mincho;ＭＳ 明朝" w:cs="Times New Roman" w:ascii="Times New Roman" w:hAnsi="Times New Roman"/>
          <w:sz w:val="24"/>
          <w:szCs w:val="24"/>
          <w:highlight w:val="green"/>
        </w:rPr>
        <w:t>O-13-2418–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358/13</w:t>
      </w:r>
      <w:r>
        <w:rPr>
          <w:rFonts w:eastAsia="MS Mincho;ＭＳ 明朝" w:cs="Times New Roman" w:ascii="Times New Roman" w:hAnsi="Times New Roman"/>
          <w:sz w:val="24"/>
        </w:rPr>
        <w:t xml:space="preserve">: "Declarar de interés municipal y cultural encuentro Bariloche Mágico y Solidario 2013". Autores: Comisión Legislativa: Concejales Alejandro Ramos Mejía, Ramón Chiocconi (PJ); Prof. Alfredo Martín, Arq. Carlos Valeri (FG); Prof. Elena Welleschik (UCR); Irma Haneck (SUR); Leandro Lescano (AFSP) y Mauro Gonzalez (PVpC). Sobre Tablas. </w:t>
      </w:r>
      <w:r>
        <w:rPr>
          <w:rFonts w:eastAsia="MS Mincho;ＭＳ 明朝" w:cs="Times New Roman" w:ascii="Times New Roman" w:hAnsi="Times New Roman"/>
          <w:sz w:val="24"/>
          <w:szCs w:val="24"/>
          <w:highlight w:val="green"/>
        </w:rPr>
        <w:t>D-13-1706–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359/13</w:t>
      </w:r>
      <w:r>
        <w:rPr>
          <w:rFonts w:eastAsia="MS Mincho;ＭＳ 明朝" w:cs="Times New Roman" w:ascii="Times New Roman" w:hAnsi="Times New Roman"/>
          <w:sz w:val="24"/>
        </w:rPr>
        <w:t xml:space="preserve">: "Aceptación donación de un radio reproductor". Autora: Intendenta Municipal interina, Lic. María Eugenia Martini. Colaboradores: Secretario de Cultura, Prof. Rubén Oscar Fernández y Admt. Estela Gingins. Sobre Tablas. </w:t>
      </w:r>
      <w:r>
        <w:rPr>
          <w:rFonts w:eastAsia="MS Mincho;ＭＳ 明朝" w:cs="Times New Roman" w:ascii="Times New Roman" w:hAnsi="Times New Roman"/>
          <w:sz w:val="24"/>
          <w:szCs w:val="24"/>
          <w:highlight w:val="green"/>
        </w:rPr>
        <w:t>O-13-2419–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360/13:</w:t>
      </w:r>
      <w:r>
        <w:rPr>
          <w:rFonts w:eastAsia="MS Mincho;ＭＳ 明朝" w:cs="Times New Roman" w:ascii="Times New Roman" w:hAnsi="Times New Roman"/>
          <w:sz w:val="24"/>
        </w:rPr>
        <w:t xml:space="preserve"> "Aprobar balance año 2010 del Tribunal de Contralor". Autores: Presidente del Tribunal de Contralor, Sr. Damián Fuentes; Vicepresidente, Ing. Carlos Freire y Vocal, Dra. Daniela Núñez. Sobre Tablas. </w:t>
      </w:r>
      <w:r>
        <w:rPr>
          <w:rFonts w:eastAsia="MS Mincho;ＭＳ 明朝" w:cs="Times New Roman" w:ascii="Times New Roman" w:hAnsi="Times New Roman"/>
          <w:sz w:val="24"/>
          <w:szCs w:val="24"/>
          <w:highlight w:val="green"/>
        </w:rPr>
        <w:t>O-13-2413– Acta 1004/13 del 27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361/13</w:t>
      </w:r>
      <w:r>
        <w:rPr>
          <w:rFonts w:eastAsia="MS Mincho;ＭＳ 明朝" w:cs="Times New Roman" w:ascii="Times New Roman" w:hAnsi="Times New Roman"/>
          <w:sz w:val="24"/>
        </w:rPr>
        <w:t xml:space="preserve">: "Declarar evento interés municipal y educativo "V Jornadas de Historia Social de la Patagonia". Autores: Concejales Arq. Carlos Valeri, Prof. Alfredo Martín y Dr. Diego Benítez (FG). Sobre Tablas. </w:t>
      </w:r>
      <w:r>
        <w:rPr>
          <w:rFonts w:eastAsia="MS Mincho;ＭＳ 明朝" w:cs="Times New Roman" w:ascii="Times New Roman" w:hAnsi="Times New Roman"/>
          <w:sz w:val="24"/>
          <w:szCs w:val="24"/>
          <w:highlight w:val="green"/>
        </w:rPr>
        <w:t>D-13-1707– Acta 1004/13 del 27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362/13</w:t>
      </w:r>
      <w:r>
        <w:rPr>
          <w:rFonts w:eastAsia="MS Mincho;ＭＳ 明朝" w:cs="Times New Roman" w:ascii="Times New Roman" w:hAnsi="Times New Roman"/>
          <w:sz w:val="24"/>
        </w:rPr>
        <w:t xml:space="preserve">: "Modificación Ordenanzas 139-I-83 y 2350-CM-12". Autora: Intendenta Municipal interina, Lic. María Eugenia Martini. Colaborador: Secretario de Hacienda, Ariel Gomis; Asesora Letrada, María Marta Peralta y María Laura Loureyro. A Asesoría Letrada y a Comisión de Gobierno y Legales. </w:t>
      </w:r>
      <w:r>
        <w:rPr>
          <w:rFonts w:eastAsia="MS Mincho;ＭＳ 明朝" w:cs="Times New Roman" w:ascii="Times New Roman" w:hAnsi="Times New Roman"/>
          <w:sz w:val="24"/>
          <w:highlight w:val="yellow"/>
          <w:u w:val="none"/>
        </w:rPr>
        <w:t>RETIRADO acta 1024/14 del  18 de septiembre de 2014.</w:t>
      </w:r>
      <w:r>
        <w:rPr>
          <w:rFonts w:eastAsia="MS Mincho;ＭＳ 明朝" w:cs="Times New Roman" w:ascii="Times New Roman" w:hAnsi="Times New Roman"/>
          <w:b/>
          <w:color w:val="FF0000"/>
          <w:sz w:val="24"/>
          <w:szCs w:val="24"/>
          <w:highlight w:val="cyan"/>
          <w:u w:val="none"/>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363/13</w:t>
      </w:r>
      <w:r>
        <w:rPr>
          <w:rFonts w:eastAsia="MS Mincho;ＭＳ 明朝" w:cs="Times New Roman" w:ascii="Times New Roman" w:hAnsi="Times New Roman"/>
          <w:sz w:val="24"/>
        </w:rPr>
        <w:t xml:space="preserve">: "Modificar artículo 2º Ordenanza 2385-CM-13". Autora: Intendenta Municipal interina, Lic. María Eugenia Martini. Colaborador: Secretario de Desarrollo Estratégico, Horacio Fidel Fernández. Sobre Tablas. </w:t>
      </w:r>
      <w:r>
        <w:rPr>
          <w:rFonts w:eastAsia="MS Mincho;ＭＳ 明朝" w:cs="Times New Roman" w:ascii="Times New Roman" w:hAnsi="Times New Roman"/>
          <w:sz w:val="24"/>
          <w:szCs w:val="24"/>
          <w:highlight w:val="green"/>
        </w:rPr>
        <w:t>O-13-2420– Acta 1004/13 del 27 de junio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364/13</w:t>
      </w:r>
      <w:r>
        <w:rPr>
          <w:rFonts w:eastAsia="MS Mincho;ＭＳ 明朝" w:cs="Times New Roman" w:ascii="Times New Roman" w:hAnsi="Times New Roman"/>
          <w:sz w:val="24"/>
        </w:rPr>
        <w:t xml:space="preserve">: "Declarar evento de interés municipal, turístico y cultural Segunda Fiesta de la Nieve Gay". Autores: </w:t>
      </w:r>
      <w:r>
        <w:rPr>
          <w:rFonts w:eastAsia="MS Mincho;ＭＳ 明朝" w:cs="Times New Roman" w:ascii="Times New Roman" w:hAnsi="Times New Roman"/>
          <w:sz w:val="24"/>
          <w:szCs w:val="24"/>
        </w:rPr>
        <w:t xml:space="preserve">Comisión Legislativa: Arq. Carlos Valeri, Prof. Alfredo Martín (FG); Alejandro Ramos Mejía, Ramón Chiocconi (PJ); Leandro Lescano, Carmen Giménez (AFSP); Mauro Gonzalez (PVpC); Elena Welleschik (UCR) e Irma Haneck (SUR). Sobre Tablas. </w:t>
      </w:r>
      <w:r>
        <w:rPr>
          <w:rFonts w:eastAsia="MS Mincho;ＭＳ 明朝" w:cs="Times New Roman" w:ascii="Times New Roman" w:hAnsi="Times New Roman"/>
          <w:sz w:val="24"/>
          <w:szCs w:val="24"/>
          <w:highlight w:val="green"/>
        </w:rPr>
        <w:t>D-13-1708–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365/13:</w:t>
      </w:r>
      <w:r>
        <w:rPr>
          <w:rFonts w:eastAsia="MS Mincho;ＭＳ 明朝" w:cs="Times New Roman" w:ascii="Times New Roman" w:hAnsi="Times New Roman"/>
          <w:sz w:val="24"/>
        </w:rPr>
        <w:t xml:space="preserve"> "Prohibición de venta de combustibles a quienes no lleven puesto el casco reglamentario". Autor: Concejal Ramón Chiocconi (PJ). A Asesoría Letrada y a Comisiones de Economía y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-13-2454 –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366/13</w:t>
      </w:r>
      <w:r>
        <w:rPr>
          <w:rFonts w:eastAsia="MS Mincho;ＭＳ 明朝" w:cs="Times New Roman" w:ascii="Times New Roman" w:hAnsi="Times New Roman"/>
          <w:sz w:val="24"/>
        </w:rPr>
        <w:t xml:space="preserve">: "Modificar el artículo 15º Ordenanza 1862-CM-08 (SIMBOV)". Autor: Concejal Mauro Gonzalez (PVpC). A Asesoría Letrada y a Comisiones de Economía y de Gobierno y Legales. Con Tratamiento de Preferencia próxima sesión.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-13-2437– Acta 1005/13 del 22 de agosto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367/13</w:t>
      </w:r>
      <w:r>
        <w:rPr>
          <w:rFonts w:eastAsia="MS Mincho;ＭＳ 明朝" w:cs="Times New Roman" w:ascii="Times New Roman" w:hAnsi="Times New Roman"/>
          <w:sz w:val="24"/>
        </w:rPr>
        <w:t xml:space="preserve">: Modifica Ordenanza 2399-CM-13 y su anexo. Autores: Concejales Carlos Valeri; Alfredo Martín, Irma Haneck, Carmen Giménez y Elena Welleschik. </w:t>
      </w:r>
      <w:r>
        <w:rPr>
          <w:rFonts w:eastAsia="MS Mincho;ＭＳ 明朝" w:cs="Times New Roman" w:ascii="Times New Roman" w:hAnsi="Times New Roman"/>
          <w:sz w:val="24"/>
          <w:highlight w:val="green"/>
        </w:rPr>
        <w:t>O-13-2421 – Acta 1004/13 del 27/06/13.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368/13</w:t>
      </w:r>
      <w:r>
        <w:rPr>
          <w:rFonts w:eastAsia="MS Mincho;ＭＳ 明朝" w:cs="Times New Roman" w:ascii="Times New Roman" w:hAnsi="Times New Roman"/>
          <w:sz w:val="24"/>
        </w:rPr>
        <w:t xml:space="preserve">: "Declarar evento interés municipal 10º aniversario programa radial Patagonia Camino y Tiempo". Autores: Concejales Arq. Carlos Valeri, Prof. Alfredo Martín y Dr. Diego Benítez (FG). </w:t>
      </w:r>
      <w:r>
        <w:rPr>
          <w:rFonts w:eastAsia="MS Mincho;ＭＳ 明朝" w:cs="Times New Roman" w:ascii="Times New Roman" w:hAnsi="Times New Roman"/>
          <w:sz w:val="24"/>
          <w:szCs w:val="24"/>
          <w:highlight w:val="green"/>
        </w:rPr>
        <w:t>D-13-1709– Acta 1004/13 del 27 de junio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369/13</w:t>
      </w:r>
      <w:r>
        <w:rPr>
          <w:rFonts w:eastAsia="MS Mincho;ＭＳ 明朝" w:cs="Times New Roman" w:ascii="Times New Roman" w:hAnsi="Times New Roman"/>
          <w:sz w:val="24"/>
        </w:rPr>
        <w:t xml:space="preserve">: "Adecuar plazas en espacios inclusivos; plazo de 180 días". Autores: Concejales Leandro Lescano; Carmen Giménez (AFSP); Prof. Elena Welleschik (UCR). Iniciativa y Colaboradores: Consejo Local Consultivo para las Personas con Discapacidad, Comisión Municipal para la Protección Integral de los Derechos de los Niños, Niñas y Adolescentes, Claudio Bio, Martín Sabattini, Manuel Rapoport, Carmen Blanc, Jackie Oestreicher, Vivian Mathis.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-13-2425– Acta 1005/13 del 22 de agosto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370/13</w:t>
      </w:r>
      <w:r>
        <w:rPr>
          <w:rFonts w:eastAsia="MS Mincho;ＭＳ 明朝" w:cs="Times New Roman" w:ascii="Times New Roman" w:hAnsi="Times New Roman"/>
          <w:sz w:val="24"/>
        </w:rPr>
        <w:t>: "Aceptación donación de un eufonio Stagg y 2 flautas Stagg, mediante el programa social de orquestas infantiles y juveniles". Autora: Intendenta Municipal Interina, Lic. María Eugenia Martini. Colaboradores: Secretario de Cultura, Prof. Rubén Fernández y la Directora de la Escuela Municipal de Arte La Llave, Lic. Patricia Redondo.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-13-2426–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371/13</w:t>
      </w:r>
      <w:r>
        <w:rPr>
          <w:rFonts w:eastAsia="MS Mincho;ＭＳ 明朝" w:cs="Times New Roman" w:ascii="Times New Roman" w:hAnsi="Times New Roman"/>
          <w:sz w:val="24"/>
        </w:rPr>
        <w:t>: "Declarar de utilidad pública y pago obligatorio la obra red de gas en calles San José Obrero e Islas del Sur. Barrio Malvinas". Autora: Intendenta Municipal Interina, Lic. María Eugenia Martini. Colaboradores: Secretario de Obras y Servicios Públicos, Ing. Roberto Bartorelli; Secretario de Hacienda, Ariel Silvio Gomis y Dirección de Obras por Contrato.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-13-2427–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372/13</w:t>
      </w:r>
      <w:r>
        <w:rPr>
          <w:rFonts w:eastAsia="MS Mincho;ＭＳ 明朝" w:cs="Times New Roman" w:ascii="Times New Roman" w:hAnsi="Times New Roman"/>
          <w:sz w:val="24"/>
        </w:rPr>
        <w:t>: "Autorizar a la señora Intendenta Municipal a suscribir convenio con el I.P.P.V". Autora: Intendenta Municipal Interina, Lic. María Eugenia Martini. Colaboradores: Secretario de Hacienda, Ariel Silvio Gomis, Instituto Municipal de Tierra y Vivienda para el Hábitat Social. A Asesoría Letrada y a la Comisión de Gobierno y Legales.</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373/13</w:t>
      </w:r>
      <w:r>
        <w:rPr>
          <w:rFonts w:eastAsia="MS Mincho;ＭＳ 明朝" w:cs="Times New Roman" w:ascii="Times New Roman" w:hAnsi="Times New Roman"/>
          <w:sz w:val="24"/>
        </w:rPr>
        <w:t xml:space="preserve">: "Comunicar Legislatura Río Negro se adhiera Ley Nacional 26862. Fertilización asistida". Autores: Concejales Leandro Lescano, Carmen Giménez (AFSP). Colaboradora: Julia Fernández.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sz w:val="24"/>
          <w:szCs w:val="24"/>
          <w:highlight w:val="green"/>
        </w:rPr>
        <w:t>-13-755– Acta 1005/13 del 22 de agosto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374/13</w:t>
      </w:r>
      <w:r>
        <w:rPr>
          <w:rFonts w:eastAsia="MS Mincho;ＭＳ 明朝" w:cs="Times New Roman" w:ascii="Times New Roman" w:hAnsi="Times New Roman"/>
          <w:sz w:val="24"/>
        </w:rPr>
        <w:t>: "Modifica Anexo I de la Ordenanza 2374-CM-12. Ordenanza Fiscal". Autores: Concejales Leandro Lescano, Carmen Giménez (AFSP).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-13-2428–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375/13</w:t>
      </w:r>
      <w:r>
        <w:rPr>
          <w:rFonts w:eastAsia="MS Mincho;ＭＳ 明朝" w:cs="Times New Roman" w:ascii="Times New Roman" w:hAnsi="Times New Roman"/>
          <w:sz w:val="24"/>
        </w:rPr>
        <w:t>: "Establecer facultad a los consorcios I.P.P.V. para constituirse como junta vecinal". Autores: Concejales Arq. Carlos Valeri, Dr. Diego Benítez y Prof. Alfredo Martín (FG). A Asesoría Letrada y a la Comisión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-13-2455 – Acta 1008/13 del 17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376/13</w:t>
      </w:r>
      <w:r>
        <w:rPr>
          <w:rFonts w:eastAsia="MS Mincho;ＭＳ 明朝" w:cs="Times New Roman" w:ascii="Times New Roman" w:hAnsi="Times New Roman"/>
          <w:sz w:val="24"/>
        </w:rPr>
        <w:t xml:space="preserve">: "Solicita Poder Ejecutivo Provincial instale central línea 911 en Bariloche". Autores: Concejales Leandro Lescano, Carmen Giménez (AFSP); Prof. Elena Welleschik (UCR) e Irma Haneck (SUR).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sz w:val="24"/>
          <w:szCs w:val="24"/>
          <w:highlight w:val="green"/>
        </w:rPr>
        <w:t>-13-756–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377/13</w:t>
      </w:r>
      <w:r>
        <w:rPr>
          <w:rFonts w:eastAsia="MS Mincho;ＭＳ 明朝" w:cs="Times New Roman" w:ascii="Times New Roman" w:hAnsi="Times New Roman"/>
          <w:sz w:val="24"/>
        </w:rPr>
        <w:t>: "Autorizar a la señora Intendente Municipal a suscribir convenio con I.P.P.V". Autora: Intendenta Municipal interina, Lic. María Eugenia Martini. Colaboradores: Secretario de Hacienda, Ariel Silvio Gomis e Instituto Municipal de Tierra y Vivienda para el Hábitat Social.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-13-2429–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378/13</w:t>
      </w:r>
      <w:r>
        <w:rPr>
          <w:rFonts w:eastAsia="MS Mincho;ＭＳ 明朝" w:cs="Times New Roman" w:ascii="Times New Roman" w:hAnsi="Times New Roman"/>
          <w:sz w:val="24"/>
        </w:rPr>
        <w:t>: "Implementación de un sistema de video vigilancia urbana para la ciudad de San Carlos de Bariloche". Autora: Intendenta Municipal interina, Lic. María Eugenia Martini. Colaboradores: Secretario de Hacienda, Ariel Silvio Gomis y Secretario de Seguridad Ciudadana, Diego Puente. A Asesoría Letrada y a las Comisiones de Economía y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-13-2456 – Acta 1008/13 del 17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379/13</w:t>
      </w:r>
      <w:r>
        <w:rPr>
          <w:rFonts w:eastAsia="MS Mincho;ＭＳ 明朝" w:cs="Times New Roman" w:ascii="Times New Roman" w:hAnsi="Times New Roman"/>
          <w:sz w:val="24"/>
        </w:rPr>
        <w:t>: "Donar al Centro de Jubilados y Pensionados Amancay un televisor LCD 42" Modelo LE42SB45U – Marca Sharp – Número de Patrimonio Municipal 41859 – Comprendidos en la Ordenanza Nº 2417-CM-13 Disposición 124/12". Autora: Intendenta Municipal interina, Lic. María Eugenia Martini. Colaborador: Secretario de Hacienda, Ariel Silvio Gomis.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-13-2430–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380/13</w:t>
      </w:r>
      <w:r>
        <w:rPr>
          <w:rFonts w:eastAsia="MS Mincho;ＭＳ 明朝" w:cs="Times New Roman" w:ascii="Times New Roman" w:hAnsi="Times New Roman"/>
          <w:sz w:val="24"/>
        </w:rPr>
        <w:t xml:space="preserve">: "Régimen especial de empadronamiento de edificaciones construidas sin permiso municipal". Autora: Intendenta Municipal interina, Lic. María Eugenia Martini. Colaboradores: Secretario de Obras y Servicios Públicos, Ing. Roberto Bartorelli; Subsecretaría de Gestión Urbana, Mónica Vulcano; Dirección de Planeamiento, Edgardo Vella, Ana Winter; Dirección de Obras Particulares, Ramón González. A Asesoría Letrada y a las Comisiones de Obras y Planeamiento y de Gobierno y Legales.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-13-2494 – Acta 1013/13 del 19 de diciembre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381/13</w:t>
      </w:r>
      <w:r>
        <w:rPr>
          <w:rFonts w:eastAsia="MS Mincho;ＭＳ 明朝" w:cs="Times New Roman" w:ascii="Times New Roman" w:hAnsi="Times New Roman"/>
          <w:sz w:val="24"/>
        </w:rPr>
        <w:t xml:space="preserve">: "Declarar de Interés Municipal y Cultural "II Encuentro de Folklore Adultos". Autor: Concejal Alfredo Martín (FG). Sobre tablas. </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-13-1710–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382/13</w:t>
      </w:r>
      <w:r>
        <w:rPr>
          <w:rFonts w:eastAsia="MS Mincho;ＭＳ 明朝" w:cs="Times New Roman" w:ascii="Times New Roman" w:hAnsi="Times New Roman"/>
          <w:sz w:val="24"/>
        </w:rPr>
        <w:t>: "Aceptación donación de 23 sillas de plástico apilables color blanco, por la Fundación Gente Nueva". Autora: Intendenta Municipal interina, Lic. María Eugenia Martini. Colaboradores: Secretario de Cultura, Rubén Oscar Fernández y Directora de la Escuela Municipal de Arte La Llave, Lic. Patricia Redondo.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-13-2431–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383/13</w:t>
      </w:r>
      <w:r>
        <w:rPr>
          <w:rFonts w:eastAsia="MS Mincho;ＭＳ 明朝" w:cs="Times New Roman" w:ascii="Times New Roman" w:hAnsi="Times New Roman"/>
          <w:sz w:val="24"/>
        </w:rPr>
        <w:t>: "Declarar de interés cultural, educativo y turístico las 11º Jornadas de Educadores de Inglés". Autores: Comisión Legislativa: Concejales Leandro Lescano, Carmen Giménez (AFSP); Ramón Chiocconi (PJ); Prof. Alfredo Martín (FG); Irma Haneck (SUR); Prof. Elena Welleschik (UCR) y Mauro Gonzalez (PVpC).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-13-1711–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384/13</w:t>
      </w:r>
      <w:r>
        <w:rPr>
          <w:rFonts w:eastAsia="MS Mincho;ＭＳ 明朝" w:cs="Times New Roman" w:ascii="Times New Roman" w:hAnsi="Times New Roman"/>
          <w:sz w:val="24"/>
        </w:rPr>
        <w:t>: "Declarar de interés municipal y cultural Festival Internacional 013 Danza Teatro". Autores: Comisión Legislativa: Concejales Leandro Lescano, Carmen Giménez (AFSP); Ramón Chiocconi (PJ); Prof. Alfredo Martín (FG); Irma Haneck (SUR); Prof. Elena Welleschik (UCR) y Mauro Gonzalez (PVpC).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-13-1712–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385/13</w:t>
      </w:r>
      <w:r>
        <w:rPr>
          <w:rFonts w:eastAsia="MS Mincho;ＭＳ 明朝" w:cs="Times New Roman" w:ascii="Times New Roman" w:hAnsi="Times New Roman"/>
          <w:sz w:val="24"/>
        </w:rPr>
        <w:t>: "Declarar de interés municipal, cultural y social "Ecoferia Bendita Tierra". Autor: Concejal Ramón Chiocconi (PJ). Iniciativa: Grupo participantes Ecoferia.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-13-1713–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386/13</w:t>
      </w:r>
      <w:r>
        <w:rPr>
          <w:rFonts w:eastAsia="MS Mincho;ＭＳ 明朝" w:cs="Times New Roman" w:ascii="Times New Roman" w:hAnsi="Times New Roman"/>
          <w:sz w:val="24"/>
        </w:rPr>
        <w:t>: "Declarar de interés municipal y cultural "Art Boomerang, Programa Federal para las Artes". Autor: Concejal Ramón Chiocconi (PJ). Iniciativa: Grupo de artistas del programa Art Boomerang.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-13-1714–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387/13</w:t>
      </w:r>
      <w:r>
        <w:rPr>
          <w:rFonts w:eastAsia="MS Mincho;ＭＳ 明朝" w:cs="Times New Roman" w:ascii="Times New Roman" w:hAnsi="Times New Roman"/>
          <w:sz w:val="24"/>
        </w:rPr>
        <w:t>: "Declarar de interés educativo la 98º Reunión Nacional de Física". Autor: Concejal Ramón Chiocconi (PJ). Iniciativa: Comité Organizador 98º Reunión Nacional de Física – Centro Atómico Bariloche.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-13-1715–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388/13</w:t>
      </w:r>
      <w:r>
        <w:rPr>
          <w:rFonts w:eastAsia="MS Mincho;ＭＳ 明朝" w:cs="Times New Roman" w:ascii="Times New Roman" w:hAnsi="Times New Roman"/>
          <w:sz w:val="24"/>
        </w:rPr>
        <w:t>: "Declarar de interés municipal, cultural y social el Ciclo Extraordinario de la caña Colihue". Autor: Concejal Ramón Chiocconi (PJ). Iniciativa: Subsecretaría de Ciencia, Tecnología y Desarrollo de la Producción.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-13-1716–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389/13</w:t>
      </w:r>
      <w:r>
        <w:rPr>
          <w:rFonts w:eastAsia="MS Mincho;ＭＳ 明朝" w:cs="Times New Roman" w:ascii="Times New Roman" w:hAnsi="Times New Roman"/>
          <w:sz w:val="24"/>
        </w:rPr>
        <w:t>: "Adherir Ley Provincial 4865. Día Provincial Prevención Consumo Alcohol y Drogas". Autores: Concejales Prof. Alfredo Martín y Dr. Diego Benítez (FG).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-13-2432–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390/13</w:t>
      </w:r>
      <w:r>
        <w:rPr>
          <w:rFonts w:eastAsia="MS Mincho;ＭＳ 明朝" w:cs="Times New Roman" w:ascii="Times New Roman" w:hAnsi="Times New Roman"/>
          <w:sz w:val="24"/>
        </w:rPr>
        <w:t>: "Comodato parcela 19-1-N-925-01 a Obispado Bariloche para construcción SUME". Autores: Concejales Ramón Chiocconi y Alejandro Ramos Mejía (PJ). Iniciativa: Obispado de Bariloche - Cáritas. A Asesoría Letrada y a las Comisiones de Obras y Planeamiento y de Gobierno y Legales.</w:t>
      </w:r>
      <w:r>
        <w:rPr>
          <w:rFonts w:eastAsia="MS Mincho;ＭＳ 明朝" w:cs="Times New Roman" w:ascii="Times New Roman" w:hAnsi="Times New Roman"/>
          <w:b/>
          <w:color w:val="FF0000"/>
          <w:sz w:val="24"/>
          <w:szCs w:val="24"/>
          <w:highlight w:val="cyan"/>
          <w:shd w:fill="FFFF00" w:val="clear"/>
          <w:lang w:val="es-MX"/>
        </w:rPr>
        <w:tab/>
        <w:t>LIBRO 85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391/13</w:t>
      </w:r>
      <w:r>
        <w:rPr>
          <w:rFonts w:eastAsia="MS Mincho;ＭＳ 明朝" w:cs="Times New Roman" w:ascii="Times New Roman" w:hAnsi="Times New Roman"/>
          <w:sz w:val="24"/>
        </w:rPr>
        <w:t xml:space="preserve">: "Adquisición de un quirófano móvil". Autora: </w:t>
      </w:r>
      <w:r>
        <w:rPr>
          <w:rFonts w:eastAsia="MS Mincho;ＭＳ 明朝" w:cs="Times New Roman" w:ascii="Times New Roman" w:hAnsi="Times New Roman"/>
          <w:sz w:val="24"/>
          <w:szCs w:val="24"/>
        </w:rPr>
        <w:t xml:space="preserve">Concejal Prof. María Elena Welleschik (UCR). A Asesoría Letrada y a las Comisiones de Servicios, Tránsito y Transporte, de Economía y de Gobierno y Legales. </w:t>
      </w:r>
      <w:r>
        <w:rPr>
          <w:rFonts w:eastAsia="MS Mincho;ＭＳ 明朝" w:cs="Times New Roman" w:ascii="Times New Roman" w:hAnsi="Times New Roman"/>
          <w:sz w:val="24"/>
          <w:szCs w:val="24"/>
          <w:highlight w:val="yellow"/>
        </w:rPr>
        <w:t>RETIRADO ACTA 1013/13 DEL 19/12/13.</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392/13</w:t>
      </w:r>
      <w:r>
        <w:rPr>
          <w:rFonts w:eastAsia="MS Mincho;ＭＳ 明朝" w:cs="Times New Roman" w:ascii="Times New Roman" w:hAnsi="Times New Roman"/>
          <w:sz w:val="24"/>
        </w:rPr>
        <w:t>: "Declarar evento de interés municipal y educativo "jornadas Pedagógicas 2013, I. F. D. C. Bariloche". Autores: Concejales Prof. Alfredo Martín y Dr. Diego Benítez (FG).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-13-1717– Acta 1005/13 del 22 de agosto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393/13</w:t>
      </w:r>
      <w:r>
        <w:rPr>
          <w:rFonts w:eastAsia="MS Mincho;ＭＳ 明朝" w:cs="Times New Roman" w:ascii="Times New Roman" w:hAnsi="Times New Roman"/>
          <w:sz w:val="24"/>
        </w:rPr>
        <w:t xml:space="preserve">: "Declarar de interés educativo el Taller de Formación para la Memoria Reciente: Multiplicado el Arte y la Conciencia". Autores: Concejales Alejandro Ramos Mejía y Ramón Chiocconi (PJ). Iniciativa: Docentes Grupo Arte y Conciencia d4e Huergo, del CEM Nº 2 y 104 de San Carlos de Bariloche.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-13-1718 – Acta 1005/13 del 22 de agosto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394/13</w:t>
      </w:r>
      <w:r>
        <w:rPr>
          <w:rFonts w:eastAsia="MS Mincho;ＭＳ 明朝" w:cs="Times New Roman" w:ascii="Times New Roman" w:hAnsi="Times New Roman"/>
          <w:sz w:val="24"/>
        </w:rPr>
        <w:t>: "Ratificar la firma de convenio entre la Secretaría Nacional de Niñez, Adolescencia y Familia, y la Municipalidad de San Carlos de Bariloche. Aprobar la ampliación de partidas presupuestarias de ingresos y egresos". Autora: Intendenta Municipal Interina, Lic. María Eugenia Martini. Colaborador: Secretario de Desarrollo Humano, Sr. Andrés Rubén Luetto.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-13-2443 – Acta 1007/13 del 23 de septiembre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395/13</w:t>
      </w:r>
      <w:r>
        <w:rPr>
          <w:rFonts w:eastAsia="MS Mincho;ＭＳ 明朝" w:cs="Times New Roman" w:ascii="Times New Roman" w:hAnsi="Times New Roman"/>
          <w:sz w:val="24"/>
        </w:rPr>
        <w:t>: "Autorizar firma convenio entre la Secretaría Nacional de Niñez, Adolescencia y Familia y la Municipalidad de San Carlos de Bariloche". Autora: Intendenta Municipal Interina, Lic. María Eugenia Martini. Colaborador: Secretario de Desarrollo Humano, Sr. Andrés Rubén Luetto.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-13-2444 – Acta 1007/13 del 23 de septiembre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396/13</w:t>
      </w:r>
      <w:r>
        <w:rPr>
          <w:rFonts w:eastAsia="MS Mincho;ＭＳ 明朝" w:cs="Times New Roman" w:ascii="Times New Roman" w:hAnsi="Times New Roman"/>
          <w:sz w:val="24"/>
        </w:rPr>
        <w:t>: "Ratificar firma convenio entre la Secretaría Nacional de Niñez, Adolescencia y Familia, y la Municipalidad de San Carlos de Bariloche. Aprobar la ampliación de partidas presupuestarias de ingreso y egreso". Autora: Intendenta Municipal Interina, Lic. María Eugenia Martini. Colaborador: Secretario de Desarrollo Humano, Sr. Andrés Rubén Luetto.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-13-2445 – Acta 1007/13 del 23 de septiembre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397/13</w:t>
      </w:r>
      <w:r>
        <w:rPr>
          <w:rFonts w:eastAsia="MS Mincho;ＭＳ 明朝" w:cs="Times New Roman" w:ascii="Times New Roman" w:hAnsi="Times New Roman"/>
          <w:sz w:val="24"/>
        </w:rPr>
        <w:t>: "Ratificar firma convenio entre la Asociación Conciencia y la Municipalidad de San Carlos de Bariloche". Autora: Intendenta Municipal Interina, Lic. María Eugenia Martini. Colaborador: Secretario de Desarrollo Humano, Sr. Andrés Rubén Luetto.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-13-2446 – Acta 1007/13 del 23 de septiembre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398/13</w:t>
      </w:r>
      <w:r>
        <w:rPr>
          <w:rFonts w:eastAsia="MS Mincho;ＭＳ 明朝" w:cs="Times New Roman" w:ascii="Times New Roman" w:hAnsi="Times New Roman"/>
          <w:sz w:val="24"/>
        </w:rPr>
        <w:t>: "Acordar pliego licitación pública adquisición de combustible": Autora: Intendenta Municipal Interina, Lic. María Eugenia Martini. Colaborador: Secretario de Obras y Servicios Públicos, Ing. Roberto Bartorelli.</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-13-2439 – Acta 1006/13 del 19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399/13</w:t>
      </w:r>
      <w:r>
        <w:rPr>
          <w:rFonts w:eastAsia="MS Mincho;ＭＳ 明朝" w:cs="Times New Roman" w:ascii="Times New Roman" w:hAnsi="Times New Roman"/>
          <w:sz w:val="24"/>
        </w:rPr>
        <w:t>: "Se crea el programa Circuito Religioso en San Carlos de Bariloche". Autora: Concejal Prof. María Elena Welleschik (UCR). Colaborador: Ricardo Almonacid. A Asesoría Letrada y a las Comisiones de Turismo y de Gobierno y Legales.</w:t>
      </w:r>
      <w:r>
        <w:rPr>
          <w:rFonts w:eastAsia="MS Mincho;ＭＳ 明朝" w:cs="Times New Roman" w:ascii="Times New Roman" w:hAnsi="Times New Roman"/>
          <w:sz w:val="24"/>
          <w:highlight w:val="green"/>
        </w:rPr>
        <w:t xml:space="preserve"> 0</w:t>
      </w:r>
      <w:r>
        <w:rPr>
          <w:rFonts w:eastAsia="MS Mincho;ＭＳ 明朝" w:cs="Times New Roman" w:ascii="Times New Roman" w:hAnsi="Times New Roman"/>
          <w:sz w:val="24"/>
          <w:szCs w:val="24"/>
          <w:highlight w:val="green"/>
        </w:rPr>
        <w:t>-13-2495 – Acta 1013/13 del 19 de diciembre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400/13</w:t>
      </w:r>
      <w:r>
        <w:rPr>
          <w:rFonts w:eastAsia="MS Mincho;ＭＳ 明朝" w:cs="Times New Roman" w:ascii="Times New Roman" w:hAnsi="Times New Roman"/>
          <w:sz w:val="24"/>
        </w:rPr>
        <w:t>: "Prestar acuerdo al segundo llamado a licitación pública obras pavimento hormigón Diagonal Capraro, Onelli (entre Moreno y ex-Ruta Nacional 258) y Elordi (entre La Paz y Diagonal Capraro)". Autora: Intendenta Municipal Interina, Lic. María Eugenia Martini. Colaborador: Secretario de Obras y Servicios Públicos, Ing. Roberto Bartorelli y Oscar de Paz, Director de Obras por Contrato.</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-13-2440 – Acta 1006/13 del 19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401/13</w:t>
      </w:r>
      <w:r>
        <w:rPr>
          <w:rFonts w:eastAsia="MS Mincho;ＭＳ 明朝" w:cs="Times New Roman" w:ascii="Times New Roman" w:hAnsi="Times New Roman"/>
          <w:sz w:val="24"/>
        </w:rPr>
        <w:t xml:space="preserve">: "Declarar evento interés municipal y educativo "XXVIII Jornadas Nacionales de Hidatidosis". Autores: Concejales Arq. Carlos Valeri, Dr. Diego Benítez y Prof. Alfredo Martín (FG).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-13-1723 – Acta 1007/13 del 23 de septiembre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402/13</w:t>
      </w:r>
      <w:r>
        <w:rPr>
          <w:rFonts w:eastAsia="MS Mincho;ＭＳ 明朝" w:cs="Times New Roman" w:ascii="Times New Roman" w:hAnsi="Times New Roman"/>
          <w:sz w:val="24"/>
        </w:rPr>
        <w:t xml:space="preserve">: "Declarar Huésped de Honor en Bariloche al Profesor Serge Haroche": Autores: Concejales Ramón Chiocconi y Alejandro Ramos Mejía (PJ).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-13-1722 – Acta 1007/13 del 23 de septiembre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403/13</w:t>
      </w:r>
      <w:r>
        <w:rPr>
          <w:rFonts w:eastAsia="MS Mincho;ＭＳ 明朝" w:cs="Times New Roman" w:ascii="Times New Roman" w:hAnsi="Times New Roman"/>
          <w:sz w:val="24"/>
        </w:rPr>
        <w:t>: "Prórroga Plan de manejo RNU Morenito Ezquerra. Modifica Ordenanza 2308-CM-12. Aprueba texto ordenado". Autores: Comisión Legislativa: Concejales Ramón Chiocconi, Alejandro Ramos Mejía (PJ); Prof. Alfredo Martín (FG); Leandro Lescano (AFSP); Prof. Elena Welleschik (UCR); Irma Haneck (SUR) y Mauro Gonzalez (PVpC).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-13-2447 – Acta 1007/13 del 23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404/13</w:t>
      </w:r>
      <w:r>
        <w:rPr>
          <w:rFonts w:eastAsia="MS Mincho;ＭＳ 明朝" w:cs="Times New Roman" w:ascii="Times New Roman" w:hAnsi="Times New Roman"/>
          <w:sz w:val="24"/>
        </w:rPr>
        <w:t xml:space="preserve">: "Consolida ordenanzas fiscales. Módulo Fiscal". Autores: Comisión Legislativa: Concejales Ramón Chiocconi, Alejandro Ramos Mejía (PJ); Prof. Alfredo Martín (FG); Mauro Gonzalez (PVpC); Irma Haneck (SUR); Leandro Lescano (AFSP) y Prof. María Elena Welleschik (UCR). Colaboradores: Departamento Contable Concejo Municipal, Asesoría Letrada, Departamento Digesto e Informática Legislativa Concejo Municipal. Iniciativa: Comisión Especial de Digesto. A las Comisiones de Economía y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-14-2501 – Acta 1015/14 del 20 de marzo de 2014.</w:t>
      </w:r>
    </w:p>
    <w:p>
      <w:pPr>
        <w:pStyle w:val="Textosinformato"/>
        <w:jc w:val="both"/>
        <w:rPr>
          <w:rFonts w:ascii="Times New Roman" w:hAnsi="Times New Roman" w:eastAsia="MS Mincho;ＭＳ 明朝" w:cs="Times New Roman"/>
          <w:b w:val="false"/>
          <w:b w:val="false"/>
          <w:bCs w:val="false"/>
          <w:sz w:val="24"/>
          <w:szCs w:val="24"/>
          <w:highlight w:val="green"/>
          <w:u w:val="none"/>
        </w:rPr>
      </w:pPr>
      <w:r>
        <w:rPr>
          <w:rFonts w:eastAsia="MS Mincho;ＭＳ 明朝" w:cs="Times New Roman" w:ascii="Times New Roman" w:hAnsi="Times New Roman"/>
          <w:b w:val="false"/>
          <w:bCs w:val="false"/>
          <w:sz w:val="24"/>
          <w:szCs w:val="24"/>
          <w:highlight w:val="green"/>
          <w:u w:val="none"/>
        </w:rPr>
      </w:r>
    </w:p>
    <w:p>
      <w:pPr>
        <w:pStyle w:val="Textosinformato"/>
        <w:jc w:val="both"/>
        <w:rPr/>
      </w:pPr>
      <w:r>
        <w:rPr>
          <w:rFonts w:eastAsia="MS Mincho;ＭＳ 明朝" w:cs="Times New Roman" w:ascii="Times New Roman" w:hAnsi="Times New Roman"/>
          <w:sz w:val="24"/>
          <w:u w:val="single"/>
        </w:rPr>
        <w:t>Proyecto de Ordenanza 405/13</w:t>
      </w:r>
      <w:r>
        <w:rPr>
          <w:rFonts w:eastAsia="MS Mincho;ＭＳ 明朝" w:cs="Times New Roman" w:ascii="Times New Roman" w:hAnsi="Times New Roman"/>
          <w:sz w:val="24"/>
        </w:rPr>
        <w:t>: "Prestar acuerdo al llamado licitación pública para alquiler de máquinas topadoras sobre orugas para Vertedero Municipal". Autora: Intendenta Municipal Interina, Lic. María Eugenia Martini. Colaboradores: Secretario de Desarrollo Estratégico, Horacio Fidel Fernández y Secretario de Hacienda, Ariel Silvio Gomis.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-13-2441 – Acta 1006/13 del 19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406/13</w:t>
      </w:r>
      <w:r>
        <w:rPr>
          <w:rFonts w:eastAsia="MS Mincho;ＭＳ 明朝" w:cs="Times New Roman" w:ascii="Times New Roman" w:hAnsi="Times New Roman"/>
          <w:sz w:val="24"/>
        </w:rPr>
        <w:t>: "Ampliación presupuestaria por recepción de aporte provincial en el marco del "Programa para mitigar los efectos de la sequía y la acumulación de cenizas volcánicas en la ganadería de Río Negro". Autor: Secretario de Hacienda, Ariel Silvio Gomis a/c Despacho Intendencia. Colaboradores: Secretario de Desarrollo Económico, Fernando Javier del Campo y Daniela Agustina Ortiz.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-13-2448 – Acta 1007/13 del 23 de septiembre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407/13</w:t>
      </w:r>
      <w:r>
        <w:rPr>
          <w:rFonts w:eastAsia="MS Mincho;ＭＳ 明朝" w:cs="Times New Roman" w:ascii="Times New Roman" w:hAnsi="Times New Roman"/>
          <w:sz w:val="24"/>
        </w:rPr>
        <w:t>: "Declarar de interés municipal, cultural y social el "Encuentro con nuestras tradiciones". Autores: Comisión Legislativa: Concejales Ramón Chiocconi, Alejandro Ramos Mejía (PJ); Arq. Carlos Valeri, Prof. Alfredo Martín (FG); Leandro Lescano (AFSP); Irma Haneck (SUR) y Mauro Gonzalez (PVpC). Iniciativa: Asociación Civil Folklórica Namuncurá.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-13-1724 – Acta 1007/13 del 23 de septiembre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Comunicación 408/13</w:t>
      </w:r>
      <w:r>
        <w:rPr>
          <w:rFonts w:eastAsia="MS Mincho;ＭＳ 明朝"/>
          <w:sz w:val="24"/>
        </w:rPr>
        <w:t xml:space="preserve">: "Comunicar al Ministerio de Seguridad vería con agrado difusión de la implementación de Resolución Ministerial 506/2013". Autora: Concejal Carmen Giménez (AFSP). Colaboradoras: Analía Woloszcuk y Julia Fernández. Sobre tablas. </w:t>
      </w:r>
      <w:r>
        <w:rPr>
          <w:rFonts w:eastAsia="MS Mincho;ＭＳ 明朝"/>
          <w:sz w:val="24"/>
          <w:highlight w:val="green"/>
        </w:rPr>
        <w:t>C</w:t>
      </w:r>
      <w:r>
        <w:rPr>
          <w:rFonts w:eastAsia="MS Mincho;ＭＳ 明朝"/>
          <w:sz w:val="24"/>
          <w:szCs w:val="24"/>
          <w:highlight w:val="green"/>
        </w:rPr>
        <w:t>-13-757 – Acta 1007/13 del 23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409/13</w:t>
      </w:r>
      <w:r>
        <w:rPr>
          <w:rFonts w:eastAsia="MS Mincho;ＭＳ 明朝" w:cs="Times New Roman" w:ascii="Times New Roman" w:hAnsi="Times New Roman"/>
          <w:sz w:val="24"/>
        </w:rPr>
        <w:t>: "Declarar de interés municipal y cultural Encuentro Coral XIII Cita en Primavera". Autores: Comisión Legislativa: Concejales Ramón Chiocconi, Alejandro Ramos Mejía (PJ); Prof. Alfredo Martín (FG); Leandro Lescano (AFSP); Prof. Elena Welleschik (UCR); Irma Haneck (SUR) y Mauro Gonzalez (PVpC).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-13-1725 – Acta 1007/13 del 23 de septiembre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410/13</w:t>
      </w:r>
      <w:r>
        <w:rPr>
          <w:rFonts w:eastAsia="MS Mincho;ＭＳ 明朝" w:cs="Times New Roman" w:ascii="Times New Roman" w:hAnsi="Times New Roman"/>
          <w:sz w:val="24"/>
        </w:rPr>
        <w:t xml:space="preserve">: "Consolida texto Ordenanza 1330-CM-03". Autores: Comisión Legislativa: Concejales Alejandro Ramos Mejía (PJ); Arq. Carlos Valeri, Prof. Alfredo Martín (FG); Leandro Lescano (AFSP); Irma Haneck (SUR); Prof. Elena Welleschik (UCR) y Mauro Gonzalez (PVpC). A la Comisión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-14-2502 – Acta 1015/14 del 20 de marzo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411/13</w:t>
      </w:r>
      <w:r>
        <w:rPr>
          <w:rFonts w:eastAsia="MS Mincho;ＭＳ 明朝" w:cs="Times New Roman" w:ascii="Times New Roman" w:hAnsi="Times New Roman"/>
          <w:sz w:val="24"/>
        </w:rPr>
        <w:t>: "Contrato de servicios de consultoría entre Ministerio de Desarrollo Social de la Nación y Municipio". Autora: Intendenta Municipal interina, Lic. María Eugenia Martini. Colaboradores: Secretario de Desarrollo Humano, Sr. Andrés Rubén Luetto y Secretario de Hacienda, Ariel Gomis.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-13-2449 – Acta 1007/13 del 23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412/13</w:t>
      </w:r>
      <w:r>
        <w:rPr>
          <w:rFonts w:eastAsia="MS Mincho;ＭＳ 明朝" w:cs="Times New Roman" w:ascii="Times New Roman" w:hAnsi="Times New Roman"/>
          <w:sz w:val="24"/>
        </w:rPr>
        <w:t xml:space="preserve">: "Aprobar Presupuesto IMTVHS año 2013". Autora: Intendenta Municipal interina, Lic. María Eugenia Martini. Colaborador: Secretario de Hacienda, Ariel Gomis. A Asesoría Letrada y a las Comisiones de Economía y de Gobierno y Legales. </w:t>
      </w:r>
      <w:r>
        <w:rPr>
          <w:rFonts w:eastAsia="MS Mincho;ＭＳ 明朝" w:cs="Times New Roman" w:ascii="Times New Roman" w:hAnsi="Times New Roman"/>
          <w:b w:val="false"/>
          <w:bCs w:val="false"/>
          <w:sz w:val="24"/>
          <w:highlight w:val="green"/>
        </w:rPr>
        <w:t>O</w:t>
      </w:r>
      <w:r>
        <w:rPr>
          <w:rFonts w:eastAsia="MS Mincho;ＭＳ 明朝" w:cs="Times New Roman" w:ascii="Times New Roman" w:hAnsi="Times New Roman"/>
          <w:b w:val="false"/>
          <w:bCs w:val="false"/>
          <w:sz w:val="24"/>
          <w:szCs w:val="24"/>
          <w:highlight w:val="green"/>
        </w:rPr>
        <w:t>-14-2498 – Acta 1014/14 del 6 de marzo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jc w:val="both"/>
        <w:rPr/>
      </w:pPr>
      <w:r>
        <w:rPr>
          <w:rFonts w:eastAsia="MS Mincho;ＭＳ 明朝"/>
          <w:sz w:val="24"/>
          <w:u w:val="single"/>
        </w:rPr>
        <w:t>Proyecto de Comunicación 413/13</w:t>
      </w:r>
      <w:r>
        <w:rPr>
          <w:rFonts w:eastAsia="MS Mincho;ＭＳ 明朝"/>
          <w:sz w:val="24"/>
        </w:rPr>
        <w:t>: "Comunicar Senado Nacional vería con agrado sanción proyecto de comunicación expediente 295-S-2013 constitución del Consejo Federal creado por ley 26.842". Autoras: Concejales Carmen Giménez (AFSP) y Prof. Elena Welleschik (UCR). Colaboradora: Analía Woloszczuk. Sobre tablas. ).</w:t>
      </w:r>
      <w:r>
        <w:rPr>
          <w:rFonts w:eastAsia="MS Mincho;ＭＳ 明朝"/>
          <w:sz w:val="24"/>
          <w:highlight w:val="green"/>
        </w:rPr>
        <w:t xml:space="preserve"> C</w:t>
      </w:r>
      <w:r>
        <w:rPr>
          <w:rFonts w:eastAsia="MS Mincho;ＭＳ 明朝"/>
          <w:sz w:val="24"/>
          <w:szCs w:val="24"/>
          <w:highlight w:val="green"/>
        </w:rPr>
        <w:t>-13-758 – Acta 1007/13 del 23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414/13</w:t>
      </w:r>
      <w:r>
        <w:rPr>
          <w:rFonts w:eastAsia="MS Mincho;ＭＳ 明朝" w:cs="Times New Roman" w:ascii="Times New Roman" w:hAnsi="Times New Roman"/>
          <w:sz w:val="24"/>
        </w:rPr>
        <w:t>: "Asignación nombres a calles Junta Vecinal Calfu Ruca". Autora: Intendenta Municipal interina, Lic. María Eugenia Martini. Colaboradores: Secretario de Desarrollo Estratégico, Mg. Horacio Fernández. A Asesoría Letrada y a la Comisión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-13-2467 – Acta 1009/13 del 30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415/13</w:t>
      </w:r>
      <w:r>
        <w:rPr>
          <w:rFonts w:eastAsia="MS Mincho;ＭＳ 明朝" w:cs="Times New Roman" w:ascii="Times New Roman" w:hAnsi="Times New Roman"/>
          <w:sz w:val="24"/>
        </w:rPr>
        <w:t>: Establecer nuevo organigrama político". Autores: Intendenta Municipal, Lic. María Eugenia Martini. Colaborador: Secretario de Hacienda: Ariel Gomis.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-13-2438 – Acta 1006/13 del 19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416/13</w:t>
      </w:r>
      <w:r>
        <w:rPr>
          <w:rFonts w:eastAsia="MS Mincho;ＭＳ 明朝" w:cs="Times New Roman" w:ascii="Times New Roman" w:hAnsi="Times New Roman"/>
          <w:sz w:val="24"/>
        </w:rPr>
        <w:t>: "Expropiación parcela 19-6-500601 con destino Parque Tecnológico Productivo Bariloche". Autor: Concejal Ramón Chiocconi (PJ).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-13-2442 – Acta 1006/13 del 19 de septiembre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417/13</w:t>
      </w:r>
      <w:r>
        <w:rPr>
          <w:rFonts w:eastAsia="MS Mincho;ＭＳ 明朝" w:cs="Times New Roman" w:ascii="Times New Roman" w:hAnsi="Times New Roman"/>
          <w:sz w:val="24"/>
        </w:rPr>
        <w:t xml:space="preserve">: "Se prohíbe uso y aplicación de insecticidas neonicotinoides en todo el ejido de San Carlos de Bariloche". Autora: Concejal Prof. Elena Welleschik (UCR). </w:t>
      </w:r>
      <w:r>
        <w:rPr>
          <w:rFonts w:eastAsia="MS Mincho;ＭＳ 明朝" w:cs="Times New Roman" w:ascii="Times New Roman" w:hAnsi="Times New Roman"/>
          <w:sz w:val="24"/>
          <w:szCs w:val="24"/>
        </w:rPr>
        <w:t xml:space="preserve">Colaboradores: Asociación Civil Árbol de Pie. A Asesoría Letrada, y </w:t>
      </w:r>
      <w:r>
        <w:rPr>
          <w:rFonts w:eastAsia="MS Mincho;ＭＳ 明朝" w:cs="Times New Roman" w:ascii="Times New Roman" w:hAnsi="Times New Roman"/>
          <w:sz w:val="24"/>
        </w:rPr>
        <w:t>a las comisiones de Servicios, Tránsito y Transporte y de Gobierno y Legales.</w:t>
      </w:r>
      <w:r>
        <w:rPr>
          <w:rFonts w:eastAsia="MS Mincho;ＭＳ 明朝" w:cs="Times New Roman" w:ascii="Times New Roman" w:hAnsi="Times New Roman"/>
          <w:sz w:val="24"/>
          <w:highlight w:val="yellow"/>
        </w:rPr>
        <w:t>RETIRADO – ACTA 1027/14 DEL 06/11/14.</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418/13</w:t>
      </w:r>
      <w:r>
        <w:rPr>
          <w:rFonts w:eastAsia="MS Mincho;ＭＳ 明朝" w:cs="Times New Roman" w:ascii="Times New Roman" w:hAnsi="Times New Roman"/>
          <w:sz w:val="24"/>
        </w:rPr>
        <w:t xml:space="preserve">: "Declarar de interés municipal y cultural espectáculo de tango y folklore, Raíces Argentinas". Autores: Concejales Arq. Carlos Valeri, Prof. Alfredo Martín y Dr. Diego Benítez (FG).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-13-1728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419/13</w:t>
      </w:r>
      <w:r>
        <w:rPr>
          <w:rFonts w:eastAsia="MS Mincho;ＭＳ 明朝" w:cs="Times New Roman" w:ascii="Times New Roman" w:hAnsi="Times New Roman"/>
          <w:sz w:val="24"/>
        </w:rPr>
        <w:t xml:space="preserve">: "Modificación artículo 1º) Ordenanza 2313-CM-12 montos de contratación Ordenanza 257-C-89". Autora: Intendenta Municipal, Lic. María Eugenia Martini. Colaboradores: Secretario de Hacienda, Ariel Gomis y Director de Obras por Contrato, Oscar De Paz.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-13-2457 – Acta 1008/13 del 17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420/13</w:t>
      </w:r>
      <w:r>
        <w:rPr>
          <w:rFonts w:eastAsia="MS Mincho;ＭＳ 明朝" w:cs="Times New Roman" w:ascii="Times New Roman" w:hAnsi="Times New Roman"/>
          <w:sz w:val="24"/>
        </w:rPr>
        <w:t xml:space="preserve">: "Declarar de interés municipal y comunitario el programa "Uniendo Metas Jóvenes para el Futuro". Autora: Concejal Elena Welleschik (UCR). </w:t>
      </w:r>
      <w:r>
        <w:rPr>
          <w:rFonts w:eastAsia="MS Mincho;ＭＳ 明朝" w:cs="Times New Roman" w:ascii="Times New Roman" w:hAnsi="Times New Roman"/>
          <w:sz w:val="24"/>
          <w:szCs w:val="24"/>
        </w:rPr>
        <w:t xml:space="preserve">Colaboradores: Asociación Conciencia. </w:t>
      </w:r>
      <w:r>
        <w:rPr>
          <w:rFonts w:eastAsia="MS Mincho;ＭＳ 明朝" w:cs="Times New Roman" w:ascii="Times New Roman" w:hAnsi="Times New Roman"/>
          <w:sz w:val="24"/>
        </w:rPr>
        <w:t xml:space="preserve">Se solicitará el retiro por haberse emitido la Resolución 241-PCM-2013. </w:t>
      </w:r>
      <w:r>
        <w:rPr>
          <w:rFonts w:eastAsia="MS Mincho;ＭＳ 明朝" w:cs="Times New Roman" w:ascii="Times New Roman" w:hAnsi="Times New Roman"/>
          <w:sz w:val="24"/>
          <w:szCs w:val="24"/>
          <w:highlight w:val="yellow"/>
        </w:rPr>
        <w:t>RETIRADO ACTA 1008/13 DEL 17/10/13.</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rFonts w:ascii="Times New Roman" w:hAnsi="Times New Roman" w:eastAsia="MS Mincho;ＭＳ 明朝" w:cs="Times New Roman"/>
          <w:b/>
          <w:b/>
          <w:sz w:val="24"/>
          <w:szCs w:val="24"/>
        </w:rPr>
      </w:pPr>
      <w:r>
        <w:rPr>
          <w:rFonts w:eastAsia="MS Mincho;ＭＳ 明朝" w:cs="Times New Roman" w:ascii="Times New Roman" w:hAnsi="Times New Roman"/>
          <w:b/>
          <w:sz w:val="24"/>
          <w:szCs w:val="24"/>
        </w:rPr>
      </w:r>
    </w:p>
    <w:p>
      <w:pPr>
        <w:pStyle w:val="Textosinformato"/>
        <w:jc w:val="both"/>
        <w:rPr/>
      </w:pPr>
      <w:r>
        <w:rPr>
          <w:rFonts w:eastAsia="MS Mincho;ＭＳ 明朝" w:cs="Times New Roman" w:ascii="Times New Roman" w:hAnsi="Times New Roman"/>
          <w:sz w:val="24"/>
          <w:u w:val="single"/>
        </w:rPr>
        <w:t>Proyecto de Ordenanza 421/13</w:t>
      </w:r>
      <w:r>
        <w:rPr>
          <w:rFonts w:eastAsia="MS Mincho;ＭＳ 明朝" w:cs="Times New Roman" w:ascii="Times New Roman" w:hAnsi="Times New Roman"/>
          <w:sz w:val="24"/>
        </w:rPr>
        <w:t xml:space="preserve">: "Modifica plazos Ordenanza 2381-CM-13. Emergencia Vial". Autores: Concejales Leandro Lescano y Carmen Giménez (AFSP).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-13-2458 – Acta 1008/13 del 17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422/13</w:t>
      </w:r>
      <w:r>
        <w:rPr>
          <w:rFonts w:eastAsia="MS Mincho;ＭＳ 明朝" w:cs="Times New Roman" w:ascii="Times New Roman" w:hAnsi="Times New Roman"/>
          <w:sz w:val="24"/>
        </w:rPr>
        <w:t xml:space="preserve">: "Creación de programa de precios de referencia". Autores: Concejales Ramón Chiocconi, Alejandro Ramos Mejía (PJ) y Mauro Gonzalez (PVpC). Colaborador: Secretario de Desarrollo Económico, Fernando Javier del Campo. A Asesoría Letrada y a las comisiones de Economía y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-14-2507 – Acta 1016/14 del 3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423/13</w:t>
      </w:r>
      <w:r>
        <w:rPr>
          <w:rFonts w:eastAsia="MS Mincho;ＭＳ 明朝" w:cs="Times New Roman" w:ascii="Times New Roman" w:hAnsi="Times New Roman"/>
          <w:sz w:val="24"/>
        </w:rPr>
        <w:t xml:space="preserve">: "Declarar de interés municipal y deportivo "Las 1000 Millas Sport de la Argentina". Autores: Concejales Ramón Chiocconi, Alejandro Ramos Mejía y Prof. Edith Garro (PJ). Iniciativa Comité Organizador.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-13-1729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424/13</w:t>
      </w:r>
      <w:r>
        <w:rPr>
          <w:rFonts w:eastAsia="MS Mincho;ＭＳ 明朝" w:cs="Times New Roman" w:ascii="Times New Roman" w:hAnsi="Times New Roman"/>
          <w:sz w:val="24"/>
        </w:rPr>
        <w:t xml:space="preserve">: "Declarar de interés municipal y turístico la "Semana de la Aventura". Autores: Concejales Ramón Chiocconi, Alejandro Ramos Mejía y Prof. Edith Garro (PJ). Iniciativa: Secretaría de Turismo Municipal.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-13-1730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jc w:val="both"/>
        <w:rPr/>
      </w:pPr>
      <w:r>
        <w:rPr>
          <w:rFonts w:eastAsia="MS Mincho;ＭＳ 明朝"/>
          <w:sz w:val="24"/>
          <w:u w:val="single"/>
        </w:rPr>
        <w:t>Proyecto de Comunicación 425/13</w:t>
      </w:r>
      <w:r>
        <w:rPr>
          <w:rFonts w:eastAsia="MS Mincho;ＭＳ 明朝"/>
          <w:sz w:val="24"/>
        </w:rPr>
        <w:t>: "Solicitar dar inicio al proceso de hermanamiento con ciudad de Gramado Brasil". Autores: Concejales Arq. Carlos Valeri, Prof. Alfredo Martín y Dr. Diego Benítez (FG). Sobre Tablas. ).</w:t>
      </w:r>
      <w:r>
        <w:rPr>
          <w:rFonts w:eastAsia="MS Mincho;ＭＳ 明朝"/>
          <w:sz w:val="24"/>
          <w:highlight w:val="green"/>
        </w:rPr>
        <w:t xml:space="preserve"> C</w:t>
      </w:r>
      <w:r>
        <w:rPr>
          <w:rFonts w:eastAsia="MS Mincho;ＭＳ 明朝"/>
          <w:sz w:val="24"/>
          <w:szCs w:val="24"/>
          <w:highlight w:val="green"/>
        </w:rPr>
        <w:t>-13-760 –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426/13</w:t>
      </w:r>
      <w:r>
        <w:rPr>
          <w:rFonts w:eastAsia="MS Mincho;ＭＳ 明朝" w:cs="Times New Roman" w:ascii="Times New Roman" w:hAnsi="Times New Roman"/>
          <w:sz w:val="24"/>
        </w:rPr>
        <w:t xml:space="preserve">: "Crear Radio Pública Municipal FM 99,7 MHZ". Autores: Concejales Ramón Chiocconi, Alejandro Ramos Mejía, Prof. Edith Garro (PJ) y Mauro Gonzalez (PVpC). A Asesoría Letrada y a Comisión de Gobierno y Legales. </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427/13</w:t>
      </w:r>
      <w:r>
        <w:rPr>
          <w:rFonts w:eastAsia="MS Mincho;ＭＳ 明朝" w:cs="Times New Roman" w:ascii="Times New Roman" w:hAnsi="Times New Roman"/>
          <w:sz w:val="24"/>
        </w:rPr>
        <w:t xml:space="preserve">: "Aprobar Balance año 2011". Autora: Intendenta Municipal, Lic. María Eugenia Martini. Colaboradores: Secretario de Hacienda, Ariel Gomis y Secretario de Gobierno, Alejo Arias.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-13-2459 –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428/13</w:t>
      </w:r>
      <w:r>
        <w:rPr>
          <w:rFonts w:eastAsia="MS Mincho;ＭＳ 明朝" w:cs="Times New Roman" w:ascii="Times New Roman" w:hAnsi="Times New Roman"/>
          <w:sz w:val="24"/>
        </w:rPr>
        <w:t xml:space="preserve">: "Declarar evento de interés municipal y cultural Proyecto Guardia de la Nieve". Autores: Concejales Arq. Carlos Valeri, Prof. Alfredo Martín y Dr. Diego Benítez (FG).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-13-1731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Declaración 429/13</w:t>
      </w:r>
      <w:r>
        <w:rPr>
          <w:rFonts w:eastAsia="MS Mincho;ＭＳ 明朝"/>
          <w:sz w:val="24"/>
        </w:rPr>
        <w:t>: "Declarar apoyo a la Ley 26522 de servicios de comunicación audiovisual". Autores: Concejales Ramón Chiocconi y Prof. Edith Garro (PJ). Sobre Tablas. ).</w:t>
      </w:r>
      <w:r>
        <w:rPr>
          <w:rFonts w:eastAsia="MS Mincho;ＭＳ 明朝"/>
          <w:sz w:val="24"/>
          <w:highlight w:val="green"/>
        </w:rPr>
        <w:t xml:space="preserve"> C</w:t>
      </w:r>
      <w:r>
        <w:rPr>
          <w:rFonts w:eastAsia="MS Mincho;ＭＳ 明朝"/>
          <w:sz w:val="24"/>
          <w:szCs w:val="24"/>
          <w:highlight w:val="green"/>
        </w:rPr>
        <w:t>-13-759–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430/13</w:t>
      </w:r>
      <w:r>
        <w:rPr>
          <w:rFonts w:eastAsia="MS Mincho;ＭＳ 明朝" w:cs="Times New Roman" w:ascii="Times New Roman" w:hAnsi="Times New Roman"/>
          <w:sz w:val="24"/>
        </w:rPr>
        <w:t xml:space="preserve">: "Declarar de interés municipal y científico XLIII Congreso de la Sociedad Argentina de Genética". Autores: Concejales Ramón Chiocconi, Alejandro Ramos Mejía (PJ); Arq. Carlos Valeri (FG); Leandro Lescano (AFSP) y Mauro Gonzalez (PVpC).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-13-1732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431/13</w:t>
      </w:r>
      <w:r>
        <w:rPr>
          <w:rFonts w:eastAsia="MS Mincho;ＭＳ 明朝" w:cs="Times New Roman" w:ascii="Times New Roman" w:hAnsi="Times New Roman"/>
          <w:sz w:val="24"/>
        </w:rPr>
        <w:t xml:space="preserve">: "Declarar de interés municipal "El 60 Aniversario del Centro de Educación Técnica Nº 2 "Jorge Newbery". Autores: Concejales Ramón Chiocconi, Alejandro Ramos Mejía (PJ); Arq. Carlos Valeri (FG); Leandro Lescano (AFSP) y Mauro Gonzalez (PVpC).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-13-1733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432/13</w:t>
      </w:r>
      <w:r>
        <w:rPr>
          <w:rFonts w:eastAsia="MS Mincho;ＭＳ 明朝" w:cs="Times New Roman" w:ascii="Times New Roman" w:hAnsi="Times New Roman"/>
          <w:sz w:val="24"/>
        </w:rPr>
        <w:t xml:space="preserve">: "Declarar de interés municipal las VI Jornadas sobre el Niño". Autores: Concejales Ramón Chiocconi, Alejandro Ramos Mejía (PJ); Arq. Carlos Valeri (FG); Leandro Lescano (AFSP) y Mauro Gonzalez (PVpC). Iniciativa: Fundación Centro Psicoanalítico Bariloche.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-13-1734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433/13</w:t>
      </w:r>
      <w:r>
        <w:rPr>
          <w:rFonts w:eastAsia="MS Mincho;ＭＳ 明朝" w:cs="Times New Roman" w:ascii="Times New Roman" w:hAnsi="Times New Roman"/>
          <w:sz w:val="24"/>
        </w:rPr>
        <w:t xml:space="preserve">: "Declarar de interés municipal el Programa de Becas FURP –USA/2014". Autora: Concejal Elena Welleschik (UCR).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-13-1735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434/13:</w:t>
      </w:r>
      <w:r>
        <w:rPr>
          <w:rFonts w:eastAsia="MS Mincho;ＭＳ 明朝" w:cs="Times New Roman" w:ascii="Times New Roman" w:hAnsi="Times New Roman"/>
          <w:sz w:val="24"/>
        </w:rPr>
        <w:t xml:space="preserve"> "Aceptar la donación de dos computadoras notebooks y un televisor LED efectuado por la firma Arcos Dorados S.A.". Autora: Intendenta Municipal, Lic. María Eugenia Martini. Colaboradores: Secretario de Desarrollo Humano, Lic. Andrés Luetto; Secretario de Gobierno, Alejo Arias y Directora a cargo de la Dirección de Institución, Lic. Patricia Fernández.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-13-2460 – Acta 1008/13 del 17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435/13</w:t>
      </w:r>
      <w:r>
        <w:rPr>
          <w:rFonts w:eastAsia="MS Mincho;ＭＳ 明朝" w:cs="Times New Roman" w:ascii="Times New Roman" w:hAnsi="Times New Roman"/>
          <w:sz w:val="24"/>
        </w:rPr>
        <w:t xml:space="preserve">: "Ampliación presupuestaria por recepción de aporte nacional en el marco del Programa de Desarrollo de la Agricultura familiar urbano-rural, Promoción de la Agricultura familiar de la micro-región y organización del consumo responsable". Autora: Intendenta Municipal, Lic. María Eugenia Martini. Colaboradores: Secretario de Gobierno, Alejo Arias; Secretario de Hacienda, Ariel Gomis, Secretario de Desarrollo Económico, Fernando del Campo y Sras Linares Elizabeth y Natalia Robles Madrid.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-13-2461 –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436/13</w:t>
      </w:r>
      <w:r>
        <w:rPr>
          <w:rFonts w:eastAsia="MS Mincho;ＭＳ 明朝" w:cs="Times New Roman" w:ascii="Times New Roman" w:hAnsi="Times New Roman"/>
          <w:sz w:val="24"/>
        </w:rPr>
        <w:t>: "Acordar Pliego Licitación Pública adquisición de lubricantes y aditivos". Autora: Intendenta Municipal, Lic. María Eugenia Martini. Colaboradores: Secretario de Gobierno, Alejo Arias; Secretario de Hacienda, Ariel Gomis, Secretario de Obras y Servicios Públicos, Roberto Bartorelli y Dirección de Mecánica General, Director Roberto Maciel.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-13-2462 –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437/13</w:t>
      </w:r>
      <w:r>
        <w:rPr>
          <w:rFonts w:eastAsia="MS Mincho;ＭＳ 明朝" w:cs="Times New Roman" w:ascii="Times New Roman" w:hAnsi="Times New Roman"/>
          <w:sz w:val="24"/>
        </w:rPr>
        <w:t xml:space="preserve">: "Declarar evento de interés municipal "Día Mundial de la Diabetes 2013". Autores: Concejales Leandro Lescano y Carmen Giménez (AFSP). Colaboradoras: Analía Woloszczuk y Julia Fernández. Iniciativa: Grupo Diabetes Bariloche.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-13-1736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438/13</w:t>
      </w:r>
      <w:r>
        <w:rPr>
          <w:rFonts w:eastAsia="MS Mincho;ＭＳ 明朝" w:cs="Times New Roman" w:ascii="Times New Roman" w:hAnsi="Times New Roman"/>
          <w:sz w:val="24"/>
        </w:rPr>
        <w:t xml:space="preserve">: "Declarar de interés municipal "La obra que acompaña la Asociación Civil de Laicos Nuestra Señora del Nahuel Huapi". Concejales Ramón Chiocconi, Alejandro Ramos Mejía (PJ); Leandro Lescano (AFSP); Irma Haneck (SUR) y Elena Welleschik (UCR). Iniciativa: Stella Maris Bottiglieri.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-13-1737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439/13</w:t>
      </w:r>
      <w:r>
        <w:rPr>
          <w:rFonts w:eastAsia="MS Mincho;ＭＳ 明朝" w:cs="Times New Roman" w:ascii="Times New Roman" w:hAnsi="Times New Roman"/>
          <w:sz w:val="24"/>
        </w:rPr>
        <w:t xml:space="preserve">: "Declarar de interés municipal "Jornada de reflexión modificación Ley Provincial 2055". Autores: Concejales Leandro Lescano (AFSP) y Elena Welleschik (UCR). Iniciativa: Oficina de Gestión para Personas con Discapacidad.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-13-1738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440/13</w:t>
      </w:r>
      <w:r>
        <w:rPr>
          <w:rFonts w:eastAsia="MS Mincho;ＭＳ 明朝" w:cs="Times New Roman" w:ascii="Times New Roman" w:hAnsi="Times New Roman"/>
          <w:sz w:val="24"/>
        </w:rPr>
        <w:t>: Declarar de interés municipal lal29º Jornada de Actualización Técnica sobre Hormigón Elaborado". Autores: Concejales Ramón Chiocconi, Alejandro Ramos Mejía y Edith Garro (PJ).</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-13-1739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441/13</w:t>
      </w:r>
      <w:r>
        <w:rPr>
          <w:rFonts w:eastAsia="MS Mincho;ＭＳ 明朝" w:cs="Times New Roman" w:ascii="Times New Roman" w:hAnsi="Times New Roman"/>
          <w:sz w:val="24"/>
        </w:rPr>
        <w:t>: "Declarar de interés municipal y cultural el Festival de Cine de Cine de Montaña "Reel Rock Tour 2013". Autores: Concejales Ramón Chiocconi, y Edith Garro (PJ).</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-13-1740 – Acta 1008/13 del 17 de octubre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Comunicación 442/13</w:t>
      </w:r>
      <w:r>
        <w:rPr>
          <w:rFonts w:eastAsia="MS Mincho;ＭＳ 明朝"/>
          <w:sz w:val="24"/>
        </w:rPr>
        <w:t>: Comunicar Cámara de Senadores se vería con agrado aprobación proyecto 5833-D-2012". Autor: Mauro Gonzalez (PVpC).</w:t>
      </w:r>
      <w:r>
        <w:rPr>
          <w:rFonts w:eastAsia="MS Mincho;ＭＳ 明朝"/>
          <w:sz w:val="24"/>
          <w:highlight w:val="green"/>
        </w:rPr>
        <w:t xml:space="preserve"> C</w:t>
      </w:r>
      <w:r>
        <w:rPr>
          <w:rFonts w:eastAsia="MS Mincho;ＭＳ 明朝"/>
          <w:sz w:val="24"/>
          <w:szCs w:val="24"/>
          <w:highlight w:val="green"/>
        </w:rPr>
        <w:t>-13-761 –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sz w:val="24"/>
          <w:u w:val="single"/>
        </w:rPr>
        <w:t>Proyecto de Ordenanza 443/13</w:t>
      </w:r>
      <w:r>
        <w:rPr>
          <w:rFonts w:eastAsia="MS Mincho;ＭＳ 明朝" w:cs="Times New Roman" w:ascii="Times New Roman" w:hAnsi="Times New Roman"/>
          <w:sz w:val="24"/>
        </w:rPr>
        <w:t>: Prestar acuerdo al llamado a licitación pública Sistema de video vigilancia". Autora: Intendenta Municipal, Lic. María Eugenia Martini.</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-13-2463 – Acta 1008/13 del 17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444/13</w:t>
      </w:r>
      <w:r>
        <w:rPr>
          <w:rFonts w:eastAsia="MS Mincho;ＭＳ 明朝" w:cs="Times New Roman" w:ascii="Times New Roman" w:hAnsi="Times New Roman"/>
          <w:sz w:val="24"/>
        </w:rPr>
        <w:t>: "Se designa a Guillermina Alaniz Gatius como integrante de la Junta Electoral Municipal". Autores: Concejales Elena Welleschik (UCR); Irma Haneck (SUR); Leandro Lescano y Carmen Giménez (AFSP).  A Comisión de Gobierno y Legales.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445/13</w:t>
      </w:r>
      <w:r>
        <w:rPr>
          <w:rFonts w:eastAsia="MS Mincho;ＭＳ 明朝" w:cs="Times New Roman" w:ascii="Times New Roman" w:hAnsi="Times New Roman"/>
          <w:sz w:val="24"/>
        </w:rPr>
        <w:t>: "Designar Jorge Newbery a la rotonda acceso Avenida 12 de Octubre". Autor: Concejal Leandro Lescano (AFSP). Colaboradoras: Julia Fernández y Analía Woloszczuk. A Comisión de Gobierno y Legales.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-13-2484 – Acta 1012/13 del 05 de diciembre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446/13</w:t>
      </w:r>
      <w:r>
        <w:rPr>
          <w:rFonts w:eastAsia="MS Mincho;ＭＳ 明朝" w:cs="Times New Roman" w:ascii="Times New Roman" w:hAnsi="Times New Roman"/>
          <w:sz w:val="24"/>
        </w:rPr>
        <w:t xml:space="preserve">: "Prestar acuerdo al permiso provisorio otorgado a las Grutas S.A. para la explotación del servicio público de transporte urbano de pasajeros (líneas)". Autora: </w:t>
      </w:r>
      <w:r>
        <w:rPr>
          <w:rFonts w:eastAsia="MS Mincho;ＭＳ 明朝" w:cs="Times New Roman" w:ascii="Times New Roman" w:hAnsi="Times New Roman"/>
          <w:sz w:val="24"/>
          <w:szCs w:val="24"/>
        </w:rPr>
        <w:t xml:space="preserve">Intendenta Municipal, Lic. María Eugenia Martini. Colaboradores: Secretario de Gobierno, Alejo Arias; Asesora Letrada, Dra. María Marta Peralta, Dra. María Laura Loureyro y Subsecretario de Tránsito y Transporte, Francisco Pego. Sobre tablas. </w:t>
      </w:r>
      <w:r>
        <w:rPr>
          <w:rFonts w:eastAsia="MS Mincho;ＭＳ 明朝" w:cs="Times New Roman" w:ascii="Times New Roman" w:hAnsi="Times New Roman"/>
          <w:sz w:val="24"/>
        </w:rPr>
        <w:t>.</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-13-2464 – Acta 1009/13 del 30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447/13</w:t>
      </w:r>
      <w:r>
        <w:rPr>
          <w:rFonts w:eastAsia="MS Mincho;ＭＳ 明朝" w:cs="Times New Roman" w:ascii="Times New Roman" w:hAnsi="Times New Roman"/>
          <w:sz w:val="24"/>
        </w:rPr>
        <w:t xml:space="preserve">: "Prestar acuerdo llamado licitación pública explotación comercial por medio de publicidad en carteleras y señaladores de calle". Autora: </w:t>
      </w:r>
      <w:r>
        <w:rPr>
          <w:rFonts w:eastAsia="MS Mincho;ＭＳ 明朝" w:cs="Times New Roman" w:ascii="Times New Roman" w:hAnsi="Times New Roman"/>
          <w:sz w:val="24"/>
          <w:szCs w:val="24"/>
        </w:rPr>
        <w:t>Intendenta Municipal, Lic. María Eugenia Martini. Colaboradores: Secretario de Gobierno, Alejo Arias; Asesora Letrada, Dra. María Marta Peralta, Dra. María Laura Loureyro y Director de Obras por Contrato, Oscar de Paz.</w:t>
      </w:r>
      <w:r>
        <w:rPr>
          <w:rFonts w:eastAsia="MS Mincho;ＭＳ 明朝" w:cs="Times New Roman" w:ascii="Times New Roman" w:hAnsi="Times New Roman"/>
          <w:sz w:val="24"/>
        </w:rPr>
        <w:t xml:space="preserve"> A Comisión de Gobierno y Legales. Con tratamiento de preferencia 1º sesión.</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-13-2477 – Acta 1010/13 del 15 de noviembre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448/13</w:t>
      </w:r>
      <w:r>
        <w:rPr>
          <w:rFonts w:eastAsia="MS Mincho;ＭＳ 明朝" w:cs="Times New Roman" w:ascii="Times New Roman" w:hAnsi="Times New Roman"/>
          <w:sz w:val="24"/>
        </w:rPr>
        <w:t xml:space="preserve">: "Prestar acuerdo a los convenios para la ejecución de la obra denominada Potenciación Sistema Cordillerano Patagónico". Autora: </w:t>
      </w:r>
      <w:r>
        <w:rPr>
          <w:rFonts w:eastAsia="MS Mincho;ＭＳ 明朝" w:cs="Times New Roman" w:ascii="Times New Roman" w:hAnsi="Times New Roman"/>
          <w:sz w:val="24"/>
          <w:szCs w:val="24"/>
        </w:rPr>
        <w:t>Intendenta Municipal, Lic. María Eugenia Martini. Colaboradores: Secretario de Gobierno, Alejo Arias; Secretario de Desarrollo Estratégico, Horacio Fernández; Asesora Letrada, Dra. María Marta Peralta y Director de Obras por Contrato, Oscar de Paz. Sobre tablas.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-13-2465 – Acta 1009/13 del 30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449/13</w:t>
      </w:r>
      <w:r>
        <w:rPr>
          <w:rFonts w:eastAsia="MS Mincho;ＭＳ 明朝" w:cs="Times New Roman" w:ascii="Times New Roman" w:hAnsi="Times New Roman"/>
          <w:sz w:val="24"/>
        </w:rPr>
        <w:t xml:space="preserve">: "Aprueba Acta de Compromiso de Reafirmación Democrática". Autores: </w:t>
      </w:r>
      <w:r>
        <w:rPr>
          <w:rFonts w:eastAsia="MS Mincho;ＭＳ 明朝" w:cs="Times New Roman" w:ascii="Times New Roman" w:hAnsi="Times New Roman"/>
          <w:sz w:val="24"/>
          <w:szCs w:val="24"/>
        </w:rPr>
        <w:t>Intendenta Municipal, Lic. María Eugenia Martini y concejales Prof. Elena Welleschik (UCR); Prof. Edith Garro (PJ); Arq. Carlos Valeri, Prof. Alfredo Martín (FG); Leandro Lescano, Carmen Giménez (AFSP); Irma Haneck (SUR). Sobre tablas.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-13-2466 – Acta 1009/13 del 30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jc w:val="both"/>
        <w:rPr/>
      </w:pPr>
      <w:r>
        <w:rPr>
          <w:rFonts w:eastAsia="MS Mincho;ＭＳ 明朝"/>
          <w:sz w:val="24"/>
          <w:u w:val="single"/>
        </w:rPr>
        <w:t>Proyecto de Comunicación 450/13</w:t>
      </w:r>
      <w:r>
        <w:rPr>
          <w:rFonts w:eastAsia="MS Mincho;ＭＳ 明朝"/>
          <w:sz w:val="24"/>
        </w:rPr>
        <w:t xml:space="preserve">: "Solicitar incorporación Bariloche acuerdo, interinstitucional para la Protección del Consumidor visitante, del Mercosur". Autores: Concejales: Arq. Carlos Valeri, Prof. Alfredo Martín, Dr. Diego Benítez. Sobre tablas. </w:t>
      </w:r>
      <w:r>
        <w:rPr>
          <w:rFonts w:eastAsia="MS Mincho;ＭＳ 明朝"/>
          <w:sz w:val="24"/>
          <w:highlight w:val="green"/>
        </w:rPr>
        <w:t>C</w:t>
      </w:r>
      <w:r>
        <w:rPr>
          <w:rFonts w:eastAsia="MS Mincho;ＭＳ 明朝"/>
          <w:sz w:val="24"/>
          <w:szCs w:val="24"/>
          <w:highlight w:val="green"/>
        </w:rPr>
        <w:t>-13-762 – Acta 1009/13 del 30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451/13</w:t>
      </w:r>
      <w:r>
        <w:rPr>
          <w:rFonts w:eastAsia="MS Mincho;ＭＳ 明朝" w:cs="Times New Roman" w:ascii="Times New Roman" w:hAnsi="Times New Roman"/>
          <w:sz w:val="24"/>
        </w:rPr>
        <w:t xml:space="preserve">: "Desafectar uso reserva fiscal. Dar en comodato parcelas 19-2P-187-02 y 19-2P-187-03 Asociación Club Unión Bariloche". Autores: Concejales Ramón Chiocconi; Alejandro Ramos Mejía y Prof. Edith Garro (PJ). Colaboradores: Comisión Directiva de la Asociación Civil Club Deportivo, Social y Cultural Unión Bariloche, Dr. Ramos Mejía. A Asesoría Letrada y a las Comisiones de Obras y Planeamiento y de Gobierno y Legales. </w:t>
      </w:r>
      <w:r>
        <w:rPr>
          <w:rFonts w:eastAsia="MS Mincho;ＭＳ 明朝" w:cs="Times New Roman" w:ascii="Times New Roman" w:hAnsi="Times New Roman"/>
          <w:b w:val="false"/>
          <w:bCs w:val="false"/>
          <w:sz w:val="24"/>
          <w:szCs w:val="24"/>
          <w:highlight w:val="green"/>
          <w:u w:val="none"/>
        </w:rPr>
        <w:t>O-14-2525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452/13</w:t>
      </w:r>
      <w:r>
        <w:rPr>
          <w:rFonts w:eastAsia="MS Mincho;ＭＳ 明朝" w:cs="Times New Roman" w:ascii="Times New Roman" w:hAnsi="Times New Roman"/>
          <w:sz w:val="24"/>
        </w:rPr>
        <w:t>: "Obras por contribución de mejoras financiamiento público. Modifica Ordenanza 2145-CM-11". Autores: Concejales Ramón Chiocconi y Prof. Edith Garro (PJ). A Asesoría Letrada y a las Comisiones de Obras y Planeamiento y de Gobierno y Legales.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453/13</w:t>
      </w:r>
      <w:r>
        <w:rPr>
          <w:rFonts w:eastAsia="MS Mincho;ＭＳ 明朝" w:cs="Times New Roman" w:ascii="Times New Roman" w:hAnsi="Times New Roman"/>
          <w:sz w:val="24"/>
        </w:rPr>
        <w:t>: "Declarar de interés municipal la Fiesta de la Tradición y la Integración Cultural Villa Los Coihues". Autores: C</w:t>
      </w:r>
      <w:r>
        <w:rPr>
          <w:rFonts w:eastAsia="MS Mincho;ＭＳ 明朝" w:cs="Times New Roman" w:ascii="Times New Roman" w:hAnsi="Times New Roman"/>
          <w:sz w:val="24"/>
          <w:szCs w:val="24"/>
        </w:rPr>
        <w:t xml:space="preserve">oncejales Ramón Chiocconi, Alejandro Ramos Mejía (PJ); Arq. Carlos Valeri (FG); Leandro Lescano (AFSP); Mauro Gonzalez (PVpC);  Prof. Elena Welleschik (UCR) e Irma Haneck (SUR).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-13-1745 – Acta 1009/13 del 30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454/13</w:t>
      </w:r>
      <w:r>
        <w:rPr>
          <w:rFonts w:eastAsia="MS Mincho;ＭＳ 明朝" w:cs="Times New Roman" w:ascii="Times New Roman" w:hAnsi="Times New Roman"/>
          <w:sz w:val="24"/>
        </w:rPr>
        <w:t>: "Declarar de interés municipal el Desafío Nacional de Habilidades Bomberiles y Desafío OBA". Autores: Comisión Legislativa. Iniciativa: Defensa Civil.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-13-1746 – Acta 1009/13 del 30 de octubre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455/13</w:t>
      </w:r>
      <w:r>
        <w:rPr>
          <w:rFonts w:eastAsia="MS Mincho;ＭＳ 明朝" w:cs="Times New Roman" w:ascii="Times New Roman" w:hAnsi="Times New Roman"/>
          <w:sz w:val="24"/>
        </w:rPr>
        <w:t xml:space="preserve">: "Declaración de interés municipal la Carrera "The North face Endurance Challenge 2013". Autores: Concejales Ramón Chiocconi, Alejandro Ramos Mejía y Prof. Edith Garro (PJ). Iniciativa: Club de Corredores.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-13-1747 – Acta 1009/13 del 30 de octubre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sz w:val="24"/>
          <w:u w:val="single"/>
        </w:rPr>
        <w:t>Proyecto de Comunicación 456/13</w:t>
      </w:r>
      <w:r>
        <w:rPr>
          <w:rFonts w:eastAsia="MS Mincho;ＭＳ 明朝"/>
          <w:sz w:val="24"/>
        </w:rPr>
        <w:t xml:space="preserve">: "Solicitar al Ejecutivo Municipal brindar lotes del banco de Tierras a familias sorteadas PROCREAR". Concejales Arq. Carlos Valeri, Dr. Diego Benítez y Prof. Alfredo Martín (FG). </w:t>
      </w:r>
      <w:r>
        <w:rPr>
          <w:rFonts w:eastAsia="MS Mincho;ＭＳ 明朝"/>
          <w:sz w:val="24"/>
          <w:highlight w:val="green"/>
        </w:rPr>
        <w:t>C</w:t>
      </w:r>
      <w:r>
        <w:rPr>
          <w:rFonts w:eastAsia="MS Mincho;ＭＳ 明朝"/>
          <w:sz w:val="24"/>
          <w:szCs w:val="24"/>
          <w:highlight w:val="green"/>
        </w:rPr>
        <w:t>-13-763 – Acta 1009/13 del 30 de octubre de 2013</w:t>
      </w:r>
    </w:p>
    <w:p>
      <w:pPr>
        <w:pStyle w:val="Normal"/>
        <w:jc w:val="both"/>
        <w:rPr>
          <w:rFonts w:eastAsia="MS Mincho;ＭＳ 明朝"/>
          <w:sz w:val="24"/>
        </w:rPr>
      </w:pPr>
      <w:r>
        <w:rPr>
          <w:rFonts w:eastAsia="MS Mincho;ＭＳ 明朝"/>
          <w:sz w:val="24"/>
        </w:rPr>
      </w:r>
    </w:p>
    <w:p>
      <w:pPr>
        <w:pStyle w:val="Textosinformato"/>
        <w:jc w:val="both"/>
        <w:rPr/>
      </w:pPr>
      <w:r>
        <w:rPr>
          <w:rFonts w:eastAsia="MS Mincho;ＭＳ 明朝" w:cs="Times New Roman" w:ascii="Times New Roman" w:hAnsi="Times New Roman"/>
          <w:sz w:val="24"/>
          <w:u w:val="single"/>
        </w:rPr>
        <w:t>Proyecto de Ordenanza 457/13</w:t>
      </w:r>
      <w:r>
        <w:rPr>
          <w:rFonts w:eastAsia="MS Mincho;ＭＳ 明朝" w:cs="Times New Roman" w:ascii="Times New Roman" w:hAnsi="Times New Roman"/>
          <w:sz w:val="24"/>
        </w:rPr>
        <w:t>: "Régimen excepción ratificación declaración utilidad pública y pago obligatorio. Modifica Ordenanza 2063-CM-10". Autores: Concejales Alejandro Ramos Mejía, Edith Garro y Ramón Chiocconi (PJ).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-13-2468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458/13</w:t>
      </w:r>
      <w:r>
        <w:rPr>
          <w:rFonts w:eastAsia="MS Mincho;ＭＳ 明朝" w:cs="Times New Roman" w:ascii="Times New Roman" w:hAnsi="Times New Roman"/>
          <w:sz w:val="24"/>
        </w:rPr>
        <w:t xml:space="preserve">: "Aceptar donación mural </w:t>
      </w:r>
      <w:r>
        <w:rPr>
          <w:rFonts w:eastAsia="MS Mincho;ＭＳ 明朝" w:cs="Times New Roman" w:ascii="Times New Roman" w:hAnsi="Times New Roman"/>
          <w:i/>
          <w:sz w:val="24"/>
        </w:rPr>
        <w:t>Juntos podemos más</w:t>
      </w:r>
      <w:r>
        <w:rPr>
          <w:rFonts w:eastAsia="MS Mincho;ＭＳ 明朝" w:cs="Times New Roman" w:ascii="Times New Roman" w:hAnsi="Times New Roman"/>
          <w:sz w:val="24"/>
        </w:rPr>
        <w:t>, de Carlos "Chingolo" Casalla". Autora: Intendenta Municipal, María Eugenia Martini. Coautor: Secretario de Cultura, Rubén Oscar Fernández. Colaboradores: Secretario de Gobierno, Alejo Arias y Jefa del Departamento de Espectáculos y Exposiciones, Sra. Natalia Pacheco. Sobre Tablas.</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-13-2469–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459/13</w:t>
      </w:r>
      <w:r>
        <w:rPr>
          <w:rFonts w:eastAsia="MS Mincho;ＭＳ 明朝" w:cs="Times New Roman" w:ascii="Times New Roman" w:hAnsi="Times New Roman"/>
          <w:sz w:val="24"/>
        </w:rPr>
        <w:t xml:space="preserve">: "Declarar evento de interés municipal, social y comunitario la </w:t>
      </w:r>
      <w:r>
        <w:rPr>
          <w:rFonts w:eastAsia="MS Mincho;ＭＳ 明朝" w:cs="Times New Roman" w:ascii="Times New Roman" w:hAnsi="Times New Roman"/>
          <w:i/>
          <w:sz w:val="24"/>
        </w:rPr>
        <w:t>19º edición Pan Dulce Solidario 2013</w:t>
      </w:r>
      <w:r>
        <w:rPr>
          <w:rFonts w:eastAsia="MS Mincho;ＭＳ 明朝" w:cs="Times New Roman" w:ascii="Times New Roman" w:hAnsi="Times New Roman"/>
          <w:sz w:val="24"/>
        </w:rPr>
        <w:t>". Autores: Concejales Dr. Diego Benítez y Arq. Carlos Valeri (FG)</w:t>
      </w:r>
      <w:r>
        <w:rPr>
          <w:rFonts w:eastAsia="MS Mincho;ＭＳ 明朝" w:cs="Times New Roman" w:ascii="Times New Roman" w:hAnsi="Times New Roman"/>
          <w:sz w:val="24"/>
          <w:szCs w:val="24"/>
        </w:rPr>
        <w:t>.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-13-1749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460/13</w:t>
      </w:r>
      <w:r>
        <w:rPr>
          <w:rFonts w:eastAsia="MS Mincho;ＭＳ 明朝" w:cs="Times New Roman" w:ascii="Times New Roman" w:hAnsi="Times New Roman"/>
          <w:sz w:val="24"/>
        </w:rPr>
        <w:t xml:space="preserve">: "Se modifica la Ordenanza 1773-CM-07: Banca del Vecino". Autores: Concejales Leandro Lescano y Carmen Giménez (AFSP); Elena Welleschik (UCR) e Irma Haneck (SUR).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-13-2470 – Acta 1010/13 del 15 de noviembre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461/13</w:t>
      </w:r>
      <w:r>
        <w:rPr>
          <w:rFonts w:eastAsia="MS Mincho;ＭＳ 明朝" w:cs="Times New Roman" w:ascii="Times New Roman" w:hAnsi="Times New Roman"/>
          <w:sz w:val="24"/>
        </w:rPr>
        <w:t xml:space="preserve">: "Aprobar Presupuesto Municipal año 2014". Autora: </w:t>
      </w:r>
      <w:r>
        <w:rPr>
          <w:rFonts w:eastAsia="MS Mincho;ＭＳ 明朝" w:cs="Times New Roman" w:ascii="Times New Roman" w:hAnsi="Times New Roman"/>
          <w:sz w:val="24"/>
          <w:szCs w:val="24"/>
        </w:rPr>
        <w:t xml:space="preserve">Intendenta Municipal, Lic. María Eugenia Martini. Colaboradores: Secretario de Gobierno, Alejo Arias y Secretario de Hacienda, Cdr. Ariel Gomis. A Asesoría Letrada y a las comisiones de Economía y de Gobierno y Legales.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-13-2485 – Acta 1013/13 del 19 de diciembre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462/13</w:t>
      </w:r>
      <w:r>
        <w:rPr>
          <w:rFonts w:eastAsia="MS Mincho;ＭＳ 明朝" w:cs="Times New Roman" w:ascii="Times New Roman" w:hAnsi="Times New Roman"/>
          <w:sz w:val="24"/>
          <w:szCs w:val="24"/>
        </w:rPr>
        <w:t xml:space="preserve">: "Declarar de interés municipal, cultural y educativo aniversario creación escuelas públicas gestión social Gente Nueva". Autores: </w:t>
      </w:r>
      <w:r>
        <w:rPr>
          <w:rFonts w:eastAsia="MS Mincho;ＭＳ 明朝" w:cs="Times New Roman" w:ascii="Times New Roman" w:hAnsi="Times New Roman"/>
          <w:sz w:val="24"/>
        </w:rPr>
        <w:t xml:space="preserve">Concejales Ramón Chiocconi y Alejandro Ramos Mejía (PJ); Arq. Carlos Valeri (FG); Leandro Lescano (AFSP); Mauro Gonzalez (PVpC); Irma Haneck (SUR) y Prof. Elena Welleschik (UCR). </w:t>
      </w:r>
      <w:r>
        <w:rPr>
          <w:rFonts w:eastAsia="MS Mincho;ＭＳ 明朝" w:cs="Times New Roman" w:ascii="Times New Roman" w:hAnsi="Times New Roman"/>
          <w:sz w:val="24"/>
          <w:szCs w:val="24"/>
        </w:rPr>
        <w:t xml:space="preserve">Iniciativa: Graciela Belli.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-13-1748 – Acta 1010/13 del 15 de noviembre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463/13</w:t>
      </w:r>
      <w:r>
        <w:rPr>
          <w:rFonts w:eastAsia="MS Mincho;ＭＳ 明朝" w:cs="Times New Roman" w:ascii="Times New Roman" w:hAnsi="Times New Roman"/>
          <w:sz w:val="24"/>
          <w:szCs w:val="24"/>
        </w:rPr>
        <w:t xml:space="preserve">: "Adhesión al decreto nacional 902/2012 eximición licencias derechos de construcción créditos Pro.Cre.Ar." Autora: Intendenta Municipal, María Eugenia Martini. Colaboradores: Secretario de Gobierno, Alejo Arias; Asesora Letrada, María Marta Peralta; Secretario de Hacienda, Cdr. Ariel Gomis y Secretario de Desarrollo Estratégico, Horacio Fernández.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-13-2471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464/13</w:t>
      </w:r>
      <w:r>
        <w:rPr>
          <w:rFonts w:eastAsia="MS Mincho;ＭＳ 明朝" w:cs="Times New Roman" w:ascii="Times New Roman" w:hAnsi="Times New Roman"/>
          <w:sz w:val="24"/>
        </w:rPr>
        <w:t>: "Crear Consejo Asesor de Zoonosis Urbanas y Bienestar Animal". Autora: Concejal Prof. Elena Welleschik. Colaborador: Dr. Horacio Vautier. A Asesoría Letrada y a las comisiones de Servicios, Tránsito y Transporte y de Gobierno y Legales.</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465/13:</w:t>
      </w:r>
      <w:r>
        <w:rPr>
          <w:rFonts w:eastAsia="MS Mincho;ＭＳ 明朝" w:cs="Times New Roman" w:ascii="Times New Roman" w:hAnsi="Times New Roman"/>
          <w:sz w:val="24"/>
        </w:rPr>
        <w:t xml:space="preserve"> "Declarar de interés municipal el estudio del registro de infartos en Bariloche". Autores: Concejales Ramón Chiocconi y Alejandro Ramos Mejía (PJ); Arq. Carlos Valeri (FG); Leandro Lescano (AFSP); Mauro Gonzalez (PVpC) y Prof. Elena Welleschik (UCR). Iniciativa: Sociedad Argentina de Cardiología.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-13-1750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466/13</w:t>
      </w:r>
      <w:r>
        <w:rPr>
          <w:rFonts w:eastAsia="MS Mincho;ＭＳ 明朝" w:cs="Times New Roman" w:ascii="Times New Roman" w:hAnsi="Times New Roman"/>
          <w:sz w:val="24"/>
        </w:rPr>
        <w:t xml:space="preserve">: "Declarar de interés municipal, turístico y deportivo el show de patinaje sobre hielo </w:t>
      </w:r>
      <w:r>
        <w:rPr>
          <w:rFonts w:eastAsia="MS Mincho;ＭＳ 明朝" w:cs="Times New Roman" w:ascii="Times New Roman" w:hAnsi="Times New Roman"/>
          <w:i/>
          <w:sz w:val="24"/>
        </w:rPr>
        <w:t>Un cuento de Navidad</w:t>
      </w:r>
      <w:r>
        <w:rPr>
          <w:rFonts w:eastAsia="MS Mincho;ＭＳ 明朝" w:cs="Times New Roman" w:ascii="Times New Roman" w:hAnsi="Times New Roman"/>
          <w:sz w:val="24"/>
        </w:rPr>
        <w:t xml:space="preserve">". Autores: Concejales Ramón Chiocconi y Alejandro Ramos Mejía (PJ); Arq. Carlos Valeri (FG); Leandro Lescano (AFSP); Mauro Gonzalez (PVpC) y Prof. Elena Welleschik (UCR).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-13-1751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467/13</w:t>
      </w:r>
      <w:r>
        <w:rPr>
          <w:rFonts w:eastAsia="MS Mincho;ＭＳ 明朝" w:cs="Times New Roman" w:ascii="Times New Roman" w:hAnsi="Times New Roman"/>
          <w:sz w:val="24"/>
        </w:rPr>
        <w:t xml:space="preserve">: "Declarar de interés municipal el Programa de Producción Social del Hábitat" Autores: Concejales Ramón Chiocconi, Alejandro Ramos Mejía y Edith Garro (PJ). Iniciativa: Asociación Civil "NorteSur".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-13-1752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468/13:</w:t>
      </w:r>
      <w:r>
        <w:rPr>
          <w:rFonts w:eastAsia="MS Mincho;ＭＳ 明朝" w:cs="Times New Roman" w:ascii="Times New Roman" w:hAnsi="Times New Roman"/>
          <w:sz w:val="24"/>
        </w:rPr>
        <w:t xml:space="preserve"> "Declarar evento de interés municipal educativo y cultural seminarios de capacitación Asociación Civil Huella del Arte". Autores: Concejales Arq. Carlos Valeri y Prof Alfredo Martín (FG).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-13-1753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469/1</w:t>
      </w:r>
      <w:r>
        <w:rPr>
          <w:rFonts w:eastAsia="MS Mincho;ＭＳ 明朝" w:cs="Times New Roman" w:ascii="Times New Roman" w:hAnsi="Times New Roman"/>
          <w:sz w:val="24"/>
        </w:rPr>
        <w:t xml:space="preserve">3: Declarar de interés municipal y comunitario Jornada Solidaria Mc Día Feliz". Autor: Concejal Leandro Lescano (AFSP).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-13-1754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470/13</w:t>
      </w:r>
      <w:r>
        <w:rPr>
          <w:rFonts w:eastAsia="MS Mincho;ＭＳ 明朝" w:cs="Times New Roman" w:ascii="Times New Roman" w:hAnsi="Times New Roman"/>
          <w:sz w:val="24"/>
        </w:rPr>
        <w:t xml:space="preserve">: "Asignación, denominación de calle e incorporación al dominio público". Autora: </w:t>
      </w:r>
      <w:r>
        <w:rPr>
          <w:rFonts w:eastAsia="MS Mincho;ＭＳ 明朝" w:cs="Times New Roman" w:ascii="Times New Roman" w:hAnsi="Times New Roman"/>
          <w:sz w:val="24"/>
          <w:szCs w:val="24"/>
        </w:rPr>
        <w:t>Concejal Prof. Elena María Welleschik (UCR). Colaborador: Virgilio Ramón Gentile. A Asesoría Letrada y a la Comisión de Gobierno y Legales.</w:t>
      </w:r>
      <w:r>
        <w:rPr>
          <w:rFonts w:eastAsia="MS Mincho;ＭＳ 明朝" w:cs="Times New Roman" w:ascii="Times New Roman" w:hAnsi="Times New Roman"/>
          <w:sz w:val="24"/>
          <w:szCs w:val="24"/>
          <w:highlight w:val="yellow"/>
        </w:rPr>
        <w:t>RETIRADO – ACTA 1027/14 DEL 06/11/14.</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471/13</w:t>
      </w:r>
      <w:r>
        <w:rPr>
          <w:rFonts w:eastAsia="MS Mincho;ＭＳ 明朝" w:cs="Times New Roman" w:ascii="Times New Roman" w:hAnsi="Times New Roman"/>
          <w:sz w:val="24"/>
        </w:rPr>
        <w:t xml:space="preserve">: "Ratificar firma convenio entre la Secretaría Nacional Niñez, Adolescencia y Familia, y la Municipalidad Bariloche. Aprobar ampliación partidas presupuestarias". </w:t>
      </w:r>
      <w:r>
        <w:rPr>
          <w:rFonts w:eastAsia="MS Mincho;ＭＳ 明朝" w:cs="Times New Roman" w:ascii="Times New Roman" w:hAnsi="Times New Roman"/>
          <w:sz w:val="24"/>
          <w:szCs w:val="24"/>
        </w:rPr>
        <w:t>Autora: Intendenta Municipal, María Eugenia Martini. Colaboradores: Secretario de Gobierno, Alejo Arias; Secretario de Hacienda, Cdr. Ariel Gomis y Secretario de Desarrollo Humano, Andrés Luetto.</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-13-2472 – Acta 1010/13 del 15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472/13</w:t>
      </w:r>
      <w:r>
        <w:rPr>
          <w:rFonts w:eastAsia="MS Mincho;ＭＳ 明朝" w:cs="Times New Roman" w:ascii="Times New Roman" w:hAnsi="Times New Roman"/>
          <w:sz w:val="24"/>
        </w:rPr>
        <w:t>: "Modificación Ordenanza Fiscal 2374-CM-12". Autora: Intendenta Municipal, Lic. María Eugenia Martini. Colaboradores: Secretario de Hacienda, Ariel Gomis y Secretario de Gobierno, Alejo Arias. A Asesoría Letrada y a las Comisiones de Obras y Planeamiento, de Economía y de Gobierno y Legales.</w:t>
      </w:r>
      <w:r>
        <w:rPr>
          <w:rFonts w:eastAsia="MS Mincho;ＭＳ 明朝" w:cs="Times New Roman" w:ascii="Times New Roman" w:hAnsi="Times New Roman"/>
          <w:sz w:val="24"/>
          <w:szCs w:val="24"/>
        </w:rPr>
        <w:t xml:space="preserve">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-13-2486 – Acta 1013/13 del 19 de diciembre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473/13</w:t>
      </w:r>
      <w:r>
        <w:rPr>
          <w:rFonts w:eastAsia="MS Mincho;ＭＳ 明朝" w:cs="Times New Roman" w:ascii="Times New Roman" w:hAnsi="Times New Roman"/>
          <w:sz w:val="24"/>
        </w:rPr>
        <w:t xml:space="preserve">: "Ratificar firma convenio entre la Secretaría Nacional Niñez, Adolescencia y Familia, y la Municipalidad Bariloche. Aprobar ampliación partidas presupuestarias". </w:t>
      </w:r>
      <w:r>
        <w:rPr>
          <w:rFonts w:eastAsia="MS Mincho;ＭＳ 明朝" w:cs="Times New Roman" w:ascii="Times New Roman" w:hAnsi="Times New Roman"/>
          <w:sz w:val="24"/>
          <w:szCs w:val="24"/>
        </w:rPr>
        <w:t xml:space="preserve">Autora: Intendenta Municipal, María Eugenia Martini. Colaboradores: Secretario de Gobierno, Alejo Arias; Secretario de Hacienda, Cdr. Ariel Gomis y Secretario de Desarrollo Humano, Andrés Luetto. </w:t>
      </w:r>
      <w:r>
        <w:rPr>
          <w:rFonts w:eastAsia="MS Mincho;ＭＳ 明朝" w:cs="Times New Roman" w:ascii="Times New Roman" w:hAnsi="Times New Roman"/>
          <w:sz w:val="24"/>
          <w:highlight w:val="green"/>
        </w:rPr>
        <w:t>O</w:t>
      </w:r>
      <w:r>
        <w:rPr>
          <w:rFonts w:eastAsia="MS Mincho;ＭＳ 明朝" w:cs="Times New Roman" w:ascii="Times New Roman" w:hAnsi="Times New Roman"/>
          <w:sz w:val="24"/>
          <w:szCs w:val="24"/>
          <w:highlight w:val="green"/>
        </w:rPr>
        <w:t>-13-2473 – Acta 1010/13 del 15 de noviembre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474/13</w:t>
      </w:r>
      <w:r>
        <w:rPr>
          <w:rFonts w:eastAsia="MS Mincho;ＭＳ 明朝" w:cs="Times New Roman" w:ascii="Times New Roman" w:hAnsi="Times New Roman"/>
          <w:sz w:val="24"/>
          <w:szCs w:val="24"/>
        </w:rPr>
        <w:t>: "Declarar Huésped de Honor en Bariloche al Sr. Daisaku Ikeda de San Carlos de Bariloche". Autores: Concejales Ramón Chiocconi, Alejandro Ramos Mejía (PJ); Arq. Carlos Valeri (FG); Leandro Lescano (AFSP) y Prof. Elena Welleschik (UCR). A la Comisión de Gobierno y Legales.</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Declaración 475/13</w:t>
      </w:r>
      <w:r>
        <w:rPr>
          <w:rFonts w:eastAsia="MS Mincho;ＭＳ 明朝" w:cs="Times New Roman" w:ascii="Times New Roman" w:hAnsi="Times New Roman"/>
          <w:sz w:val="24"/>
          <w:szCs w:val="24"/>
        </w:rPr>
        <w:t>: "Declarar de interés municipal y cultural la exposición Semillas de la Esperanza". Autores: Concejales Ramón Chiocconi, Alejandro Ramos Mejía (PJ); Arq. Carlos Valeri (FG); Leandro Lescano (AFSP) y Prof. Elena Welleschik (UCR).</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-13-1755 – Acta 1010/13 del 15 de noviembre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szCs w:val="24"/>
          <w:u w:val="single"/>
        </w:rPr>
        <w:t>Proyecto de Ordenanza 476/13</w:t>
      </w:r>
      <w:r>
        <w:rPr>
          <w:rFonts w:eastAsia="MS Mincho;ＭＳ 明朝" w:cs="Times New Roman" w:ascii="Times New Roman" w:hAnsi="Times New Roman"/>
          <w:sz w:val="24"/>
          <w:szCs w:val="24"/>
        </w:rPr>
        <w:t>: "Prestar acuerdo llamado a licitación pública adquisición chasis 0 km. con cabina simple equipado con barredora aspiradora de calles, de fabricación nacional". Autora: Intendenta Municipal, María Eugenia Martini. Colaboradores: Secretario de Gobierno, Alejo Arias y Secretario de Obras y Servicios Públicos, ing. Roberto Bartorelli.</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-13-2474 – Acta 1010/13 del 15 de noviembre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Declaración 477/13</w:t>
      </w:r>
      <w:r>
        <w:rPr>
          <w:rFonts w:eastAsia="MS Mincho;ＭＳ 明朝" w:cs="Times New Roman" w:ascii="Times New Roman" w:hAnsi="Times New Roman"/>
          <w:sz w:val="24"/>
        </w:rPr>
        <w:t>: "Declarar de interés municipal y comunitario el Foro Nacional "De habitantes a ciudadanos". Autores: Concejales Prof. Elena María Welleschik (UCR); Leandro Lescano y Carmen Giménez (AFSP). Sobre tablas.</w:t>
      </w:r>
      <w:r>
        <w:rPr>
          <w:rFonts w:eastAsia="MS Mincho;ＭＳ 明朝" w:cs="Times New Roman" w:ascii="Times New Roman" w:hAnsi="Times New Roman"/>
          <w:sz w:val="24"/>
          <w:szCs w:val="24"/>
          <w:highlight w:val="green"/>
        </w:rPr>
        <w:t xml:space="preserve"> D-13-1758 – Acta 1011/13 del 28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478/13</w:t>
      </w:r>
      <w:r>
        <w:rPr>
          <w:rFonts w:eastAsia="MS Mincho;ＭＳ 明朝" w:cs="Times New Roman" w:ascii="Times New Roman" w:hAnsi="Times New Roman"/>
          <w:sz w:val="24"/>
        </w:rPr>
        <w:t>: "Solicitar banco Nación la instalación de más terminales electrónicas". Autora: Concejal Irma Haneck (SUR). Colaboradora: María Mercedes Lasmartres. Sobre tablas.</w:t>
      </w:r>
      <w:r>
        <w:rPr>
          <w:rFonts w:eastAsia="MS Mincho;ＭＳ 明朝" w:cs="Times New Roman" w:ascii="Times New Roman" w:hAnsi="Times New Roman"/>
          <w:sz w:val="24"/>
          <w:szCs w:val="24"/>
          <w:highlight w:val="green"/>
        </w:rPr>
        <w:t xml:space="preserve"> C-13-764 – Acta 1011/13 del 28 de noviembre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479/13</w:t>
      </w:r>
      <w:r>
        <w:rPr>
          <w:rFonts w:eastAsia="MS Mincho;ＭＳ 明朝" w:cs="Times New Roman" w:ascii="Times New Roman" w:hAnsi="Times New Roman"/>
          <w:sz w:val="24"/>
        </w:rPr>
        <w:t xml:space="preserve">: "Ingresar a planta permanente empleados municipales – personas con discapacidad". Autores: Concejales Ramón Chiocconi, Alejandro ramos Mejía (PJ); Prof. Alfredo Martín, Dr. Diego Benítez (FG); Leandro Lescano, Carmen Giménez (AFSP); Irma Haneck (SUR) y Prof. Elena María Welleschik (UCR). Colaboradores: Sindicato Obreros y Empleados Municipales (SOYEM). Sobre tablas. .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-13-2479 – Acta 1011/13 del 28 de noviembre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480/13</w:t>
      </w:r>
      <w:r>
        <w:rPr>
          <w:rFonts w:eastAsia="MS Mincho;ＭＳ 明朝" w:cs="Times New Roman" w:ascii="Times New Roman" w:hAnsi="Times New Roman"/>
          <w:sz w:val="24"/>
        </w:rPr>
        <w:t xml:space="preserve">: "Creación reserva natural urbana Cerro Carbón fines educativos, preservación ambiental, turísticos". Autora: Concejal Irma Haneck (SUR). Iniciativa: Alumnos CEM 44, 4to. 1era. y 4to. 2da. Ciclos lectivos 2012 y 2013. Colaboradores: Abogada Bárbara M. Figueirido; Arq. Eduardo Reddy y Prof. René Barriga. A Asesoría Letrada y a las Comisiones de Obras y Planeamiento y de Gobierno y Legales.  </w:t>
      </w:r>
      <w:r>
        <w:rPr>
          <w:rFonts w:eastAsia="MS Mincho;ＭＳ 明朝" w:cs="Times New Roman" w:ascii="Times New Roman" w:hAnsi="Times New Roman"/>
          <w:sz w:val="24"/>
          <w:highlight w:val="green"/>
        </w:rPr>
        <w:t>O-14-2562 –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481/13</w:t>
      </w:r>
      <w:r>
        <w:rPr>
          <w:rFonts w:eastAsia="MS Mincho;ＭＳ 明朝" w:cs="Times New Roman" w:ascii="Times New Roman" w:hAnsi="Times New Roman"/>
          <w:sz w:val="24"/>
        </w:rPr>
        <w:t xml:space="preserve">: "Institúyase el Programa de padrinazgo de plazas y espacios públicos". Autor: Concejal Leandro Lescano (AFSP). Iniciativa: Alumnos 5to. A (Orientación Contables), Colegio Primo Capraro: Agustina Anatrini, Cristian Gil, Estefanía Banach, Gian Luca Mercante, Leticia Mazufri, Delfina Medan, Felipe Gattas, Carla Sille, Milagros Triventi, Ailin Bergter, Micaela Dieser, Sebastián Anasal, Guido Imperiales, Bárbara Bustamante y Lucas Mischis. Colaboradora: Rosario Armas. A Asesoría Letrada y a la Comisión de Gobierno y Legales. </w:t>
      </w:r>
      <w:r>
        <w:rPr>
          <w:rFonts w:eastAsia="MS Mincho;ＭＳ 明朝" w:cs="Times New Roman" w:ascii="Times New Roman" w:hAnsi="Times New Roman"/>
          <w:b w:val="false"/>
          <w:bCs w:val="false"/>
          <w:sz w:val="24"/>
          <w:highlight w:val="green"/>
        </w:rPr>
        <w:t>O</w:t>
      </w:r>
      <w:r>
        <w:rPr>
          <w:rFonts w:eastAsia="MS Mincho;ＭＳ 明朝" w:cs="Times New Roman" w:ascii="Times New Roman" w:hAnsi="Times New Roman"/>
          <w:b w:val="false"/>
          <w:bCs w:val="false"/>
          <w:sz w:val="24"/>
          <w:szCs w:val="24"/>
          <w:highlight w:val="green"/>
        </w:rPr>
        <w:t>-14-2496 – Acta 1014/14 del 6 de marzo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482/13</w:t>
      </w:r>
      <w:r>
        <w:rPr>
          <w:rFonts w:eastAsia="MS Mincho;ＭＳ 明朝" w:cs="Times New Roman" w:ascii="Times New Roman" w:hAnsi="Times New Roman"/>
          <w:sz w:val="24"/>
        </w:rPr>
        <w:t xml:space="preserve">: "Declarar de utilidad pública y pago obligatorio la obra red de gas en calles Eluney y Trochita Patagónica. Barrio Nahuel Hue". Autora: Intendenta Municipal, Lic. María Eugenia Martini. Colaboradores: Secretario de Obras y Servicios Públicos, Ing. Roberto Bartorelli; Secretario de Gobierno, Alejo Arias y Dirección  de Obras por Contrato.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-13-2480 – Acta 1011/13 del 28 de noviembre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483/13</w:t>
      </w:r>
      <w:r>
        <w:rPr>
          <w:rFonts w:eastAsia="MS Mincho;ＭＳ 明朝" w:cs="Times New Roman" w:ascii="Times New Roman" w:hAnsi="Times New Roman"/>
          <w:sz w:val="24"/>
        </w:rPr>
        <w:t xml:space="preserve">: "Declarar de utilidad pública y pago obligatorio la obra primera etapa de pavimentación calles Palacios entre Anasagasti y 25 de Mayo, Anasagasti entre Frey y Palacios y Fagnano entre Frey y Rolando". Autora: Intendenta Municipal, Lic. María Eugenia Martini. Colaboradores: Secretario de Obras y Servicios Públicos, Ing. Roberto Bartorelli; Secretario de Gobierno, Alejo Arias y Dirección de Obras por Contrato.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-13-2481 – Acta 1011/13 del 28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484/13</w:t>
      </w:r>
      <w:r>
        <w:rPr>
          <w:rFonts w:eastAsia="MS Mincho;ＭＳ 明朝" w:cs="Times New Roman" w:ascii="Times New Roman" w:hAnsi="Times New Roman"/>
          <w:sz w:val="24"/>
        </w:rPr>
        <w:t>: "Declara de interés deportivo y comunitario Primer Copa AAAVYT Bariloche, Río Negro". Autores: Concejales Leandro Lescano y Carmen Giménez (AFSP). Sobre tablas.</w:t>
      </w:r>
      <w:r>
        <w:rPr>
          <w:rFonts w:eastAsia="MS Mincho;ＭＳ 明朝" w:cs="Times New Roman" w:ascii="Times New Roman" w:hAnsi="Times New Roman"/>
          <w:sz w:val="24"/>
          <w:szCs w:val="24"/>
          <w:highlight w:val="green"/>
        </w:rPr>
        <w:t xml:space="preserve"> D-13-1759 – Acta 1011/13 del 28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485/13</w:t>
      </w:r>
      <w:r>
        <w:rPr>
          <w:rFonts w:eastAsia="MS Mincho;ＭＳ 明朝" w:cs="Times New Roman" w:ascii="Times New Roman" w:hAnsi="Times New Roman"/>
          <w:sz w:val="24"/>
        </w:rPr>
        <w:t>: "Declarar de interés municipal el IV Encuentro 2013 de Federación Argentina de Profesionales de Servicio Social". Autores: Concejales Ramón Chiocconi, Alejandro Ramos Mejía y Edith Garro (PJ). Sobre tablas.</w:t>
      </w:r>
      <w:r>
        <w:rPr>
          <w:rFonts w:eastAsia="MS Mincho;ＭＳ 明朝" w:cs="Times New Roman" w:ascii="Times New Roman" w:hAnsi="Times New Roman"/>
          <w:sz w:val="24"/>
          <w:szCs w:val="24"/>
          <w:highlight w:val="green"/>
        </w:rPr>
        <w:t xml:space="preserve"> D-13-1760 – Acta 1011/13 del 28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szCs w:val="24"/>
        </w:rPr>
        <w:t xml:space="preserve">11.- </w:t>
      </w:r>
      <w:r>
        <w:rPr>
          <w:rFonts w:eastAsia="MS Mincho;ＭＳ 明朝" w:cs="Times New Roman" w:ascii="Times New Roman" w:hAnsi="Times New Roman"/>
          <w:sz w:val="24"/>
          <w:szCs w:val="24"/>
          <w:u w:val="single"/>
        </w:rPr>
        <w:t>Proyecto de Declaración 486/13</w:t>
      </w:r>
      <w:r>
        <w:rPr>
          <w:rFonts w:eastAsia="MS Mincho;ＭＳ 明朝" w:cs="Times New Roman" w:ascii="Times New Roman" w:hAnsi="Times New Roman"/>
          <w:sz w:val="24"/>
          <w:szCs w:val="24"/>
        </w:rPr>
        <w:t>: "Declarar de interés municipal el evento "Expo Mujer". Autores: Concejales Ramón Chiocconi, Alejandro Ramos Mejía (PJ); Arq. Carlos Valeri (FG) y Prof. Elena María Welleschik (UCR). Iniciativa: José Echeverría. Sobre tablas.</w:t>
      </w:r>
      <w:r>
        <w:rPr>
          <w:rFonts w:eastAsia="MS Mincho;ＭＳ 明朝" w:cs="Times New Roman" w:ascii="Times New Roman" w:hAnsi="Times New Roman"/>
          <w:sz w:val="24"/>
          <w:szCs w:val="24"/>
          <w:highlight w:val="green"/>
        </w:rPr>
        <w:t xml:space="preserve"> D-13-1761 – Acta 1011/13 del 28 de noviembre de 2013</w:t>
      </w:r>
    </w:p>
    <w:p>
      <w:pPr>
        <w:pStyle w:val="NormalWeb"/>
        <w:spacing w:before="0" w:after="0"/>
        <w:jc w:val="both"/>
        <w:rPr>
          <w:rFonts w:eastAsia="MS Mincho;ＭＳ 明朝"/>
        </w:rPr>
      </w:pPr>
      <w:r>
        <w:rPr>
          <w:rFonts w:eastAsia="MS Mincho;ＭＳ 明朝"/>
        </w:rPr>
      </w:r>
    </w:p>
    <w:p>
      <w:pPr>
        <w:pStyle w:val="NormalWeb"/>
        <w:spacing w:before="0" w:after="0"/>
        <w:jc w:val="both"/>
        <w:rPr/>
      </w:pPr>
      <w:r>
        <w:rPr>
          <w:rFonts w:eastAsia="MS Mincho;ＭＳ 明朝"/>
          <w:u w:val="single"/>
        </w:rPr>
        <w:t>Proyecto de Comunicación 487/13</w:t>
      </w:r>
      <w:r>
        <w:rPr>
          <w:rFonts w:eastAsia="MS Mincho;ＭＳ 明朝"/>
        </w:rPr>
        <w:t>: "Comunicar al Ejecutivo Municipal la urgente necesidad de acondicionar la pileta municipal". Autores: Concejales Arq. Carlos Valeri, Dr. Diego Benítez y Prof. Alfredo Martín (FG). Iniciativa: Alumnos 3º Grado, turno tarde, Escuela Nº 266. A la Comisión de Gobierno y Legales.</w:t>
      </w:r>
      <w:r>
        <w:rPr>
          <w:rFonts w:eastAsia="MS Mincho;ＭＳ 明朝"/>
          <w:highlight w:val="green"/>
        </w:rPr>
        <w:t xml:space="preserve"> C-13-767 – Acta 1012/13 del 05 de diciembre de 2013</w:t>
      </w:r>
    </w:p>
    <w:p>
      <w:pPr>
        <w:pStyle w:val="NormalWeb"/>
        <w:spacing w:before="0" w:after="0"/>
        <w:jc w:val="both"/>
        <w:rPr>
          <w:rFonts w:eastAsia="MS Mincho;ＭＳ 明朝"/>
        </w:rPr>
      </w:pPr>
      <w:r>
        <w:rPr>
          <w:rFonts w:eastAsia="MS Mincho;ＭＳ 明朝"/>
        </w:rPr>
      </w:r>
    </w:p>
    <w:p>
      <w:pPr>
        <w:pStyle w:val="Textosinformato"/>
        <w:jc w:val="both"/>
        <w:rPr/>
      </w:pPr>
      <w:r>
        <w:rPr>
          <w:rFonts w:eastAsia="MS Mincho;ＭＳ 明朝" w:cs="Times New Roman" w:ascii="Times New Roman" w:hAnsi="Times New Roman"/>
          <w:sz w:val="24"/>
          <w:szCs w:val="24"/>
          <w:u w:val="single"/>
        </w:rPr>
        <w:t>Proyecto de Comunicación 488/13</w:t>
      </w:r>
      <w:r>
        <w:rPr>
          <w:rFonts w:eastAsia="MS Mincho;ＭＳ 明朝" w:cs="Times New Roman" w:ascii="Times New Roman" w:hAnsi="Times New Roman"/>
          <w:sz w:val="24"/>
          <w:szCs w:val="24"/>
        </w:rPr>
        <w:t>: "Solicitar al Ejecutivo Provincial instalación centro cultural Edificio D.P:a: Bariloche". Autores: Concejales Arq. Carlos Valeri y Dr. Diego Benítez (FG). Iniciativa: CEM 99, curso 3º 2º, 3º 1º T.M. y 3º 1º T.T – Concejal por un día. Sobre tablas.</w:t>
      </w:r>
      <w:r>
        <w:rPr>
          <w:rFonts w:eastAsia="MS Mincho;ＭＳ 明朝" w:cs="Times New Roman" w:ascii="Times New Roman" w:hAnsi="Times New Roman"/>
          <w:sz w:val="24"/>
          <w:szCs w:val="24"/>
          <w:highlight w:val="green"/>
        </w:rPr>
        <w:t xml:space="preserve"> C-13-765 – Acta 1011/13 del 28 de noviembre de 2013</w:t>
      </w:r>
    </w:p>
    <w:p>
      <w:pPr>
        <w:pStyle w:val="Textosinformato"/>
        <w:jc w:val="both"/>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Comunicación 489/13</w:t>
      </w:r>
      <w:r>
        <w:rPr>
          <w:rFonts w:eastAsia="MS Mincho;ＭＳ 明朝" w:cs="Times New Roman" w:ascii="Times New Roman" w:hAnsi="Times New Roman"/>
          <w:sz w:val="24"/>
        </w:rPr>
        <w:t>: Comunicar Ejecutivo y Legislatura Provincial necesidad creación hogar CAINA varones Bariloche". Autor: Concejal Mauro Gonzalez. Colaboradores: Alumnos de 3º 2º del CEM Nº 36 Turno tarde.</w:t>
      </w:r>
      <w:r>
        <w:rPr>
          <w:rFonts w:eastAsia="MS Mincho;ＭＳ 明朝" w:cs="Times New Roman" w:ascii="Times New Roman" w:hAnsi="Times New Roman"/>
          <w:sz w:val="24"/>
          <w:szCs w:val="24"/>
          <w:highlight w:val="green"/>
        </w:rPr>
        <w:t xml:space="preserve"> C-13-766 – Acta 1011/13 del 28 de noviembre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490/13</w:t>
      </w:r>
      <w:r>
        <w:rPr>
          <w:rFonts w:eastAsia="MS Mincho;ＭＳ 明朝" w:cs="Times New Roman" w:ascii="Times New Roman" w:hAnsi="Times New Roman"/>
          <w:sz w:val="24"/>
        </w:rPr>
        <w:t xml:space="preserve">: "Unificación y redistribución predial Mzanas, 19-2-K-262a, 262b, 263a, 263b, 272a, 272b, 273a y 273b, Barrio Malvinas". Autores: </w:t>
      </w:r>
      <w:r>
        <w:rPr>
          <w:rFonts w:eastAsia="MS Mincho;ＭＳ 明朝" w:cs="Times New Roman" w:ascii="Times New Roman" w:hAnsi="Times New Roman"/>
          <w:sz w:val="24"/>
          <w:szCs w:val="24"/>
        </w:rPr>
        <w:t xml:space="preserve">Intendenta Municipal, Lic. María Eugenia Martini y Concejal Mauro Gonzalez (PVpC). Colaboradores: Secretario de Desarrollo Estratégico, Sr. Horacio Fernández; Subsecretario de Planeamiento Territorial, Arq. Marcelo Frischknecht; Arq. Carlos Pérez Lean; Téc. Jorge Albertoli y Lic. Miguel Panero. A Asesoría Letrada y a las Comisiones de Obras y Planeamiento y de Gobierno y Legales. </w:t>
      </w:r>
      <w:r>
        <w:rPr>
          <w:rFonts w:eastAsia="MS Mincho;ＭＳ 明朝" w:cs="Times New Roman" w:ascii="Times New Roman" w:hAnsi="Times New Roman"/>
          <w:b w:val="false"/>
          <w:bCs w:val="false"/>
          <w:sz w:val="24"/>
          <w:szCs w:val="24"/>
          <w:highlight w:val="green"/>
          <w:u w:val="none"/>
        </w:rPr>
        <w:t>O-14-2517 – Acta 1017/14 del 29 de abril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491/13</w:t>
      </w:r>
      <w:r>
        <w:rPr>
          <w:rFonts w:eastAsia="MS Mincho;ＭＳ 明朝" w:cs="Times New Roman" w:ascii="Times New Roman" w:hAnsi="Times New Roman"/>
          <w:sz w:val="24"/>
        </w:rPr>
        <w:t xml:space="preserve">: "Autorizar a la señora Intendenta Municipal a suscribir convenio con el Poder Judicial, PRO.CRE.AR y Sr. Juan Manuel Valcarcel". Autora: </w:t>
      </w:r>
      <w:r>
        <w:rPr>
          <w:rFonts w:eastAsia="MS Mincho;ＭＳ 明朝" w:cs="Times New Roman" w:ascii="Times New Roman" w:hAnsi="Times New Roman"/>
          <w:sz w:val="24"/>
          <w:szCs w:val="24"/>
        </w:rPr>
        <w:t xml:space="preserve">Intendenta Municipal, Lic. María Eugenia Martini. Colaboradores: Secretario de Desarrollo Estratégico, Sr. Horacio Fernández; Secretario de Gobierno, Alejo Arias y Subsecretario de Planeamiento Territorial, Arq. Marcelo Frischknecht. A Asesoría Letrada y a las Comisiones de Obras y Planeamiento y de Gobierno y Legales. Con tratamiento de preferencia 1º sesión.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-13-2489 – Acta 1013/13 del 19 de diciembre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492/13</w:t>
      </w:r>
      <w:r>
        <w:rPr>
          <w:rFonts w:eastAsia="MS Mincho;ＭＳ 明朝" w:cs="Times New Roman" w:ascii="Times New Roman" w:hAnsi="Times New Roman"/>
          <w:sz w:val="24"/>
        </w:rPr>
        <w:t xml:space="preserve">: "Audiencias Públicas Juveniles en Bariloche". Autor: Concejal Ramón Chiocconi (PJ). Iniciativa: Alumnos 3er. Año CEM Nº 2: Martín Calello, Luciano Conde; Rodrigo Godoy; Rocío Mendoza y Axel Montero. Colaboradoras: Lucía Pretz y Ana Gerón, docente Educación para la ciudadanía. A Asesoría Letrada y a la Comisión de Gobierno y Legales. </w:t>
      </w:r>
      <w:r>
        <w:rPr>
          <w:rFonts w:eastAsia="MS Mincho;ＭＳ 明朝" w:cs="Times New Roman" w:ascii="Times New Roman" w:hAnsi="Times New Roman"/>
          <w:b w:val="false"/>
          <w:bCs w:val="false"/>
          <w:sz w:val="24"/>
          <w:szCs w:val="24"/>
          <w:highlight w:val="green"/>
          <w:u w:val="none"/>
        </w:rPr>
        <w:t>O-14-2524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493/13</w:t>
      </w:r>
      <w:r>
        <w:rPr>
          <w:rFonts w:eastAsia="MS Mincho;ＭＳ 明朝" w:cs="Times New Roman" w:ascii="Times New Roman" w:hAnsi="Times New Roman"/>
          <w:sz w:val="24"/>
        </w:rPr>
        <w:t xml:space="preserve">: "Aprueba convenios de colaboración y transferencia adhesión al Decreto Provincial 1729/2013 "Programa Más Cerca, Más Municipios, Mejor País, Más Patria". Autora: </w:t>
      </w:r>
      <w:r>
        <w:rPr>
          <w:rFonts w:eastAsia="MS Mincho;ＭＳ 明朝" w:cs="Times New Roman" w:ascii="Times New Roman" w:hAnsi="Times New Roman"/>
          <w:sz w:val="24"/>
          <w:szCs w:val="24"/>
        </w:rPr>
        <w:t>Intendenta Municipal, Lic. María Eugenia Martini. Colaboradores: Secretario de Desarrollo  Estratégico, Sr. Horacio Fernández; Secretario de Gobierno, Alejo Arias y Subsecretario de Planeamiento Territorial, Arq. Marcelo Frischknecht. Sobre tablas.</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-13-2482 – Acta 1012/13 del 05 de diciembre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494/13</w:t>
      </w:r>
      <w:r>
        <w:rPr>
          <w:rFonts w:eastAsia="MS Mincho;ＭＳ 明朝" w:cs="Times New Roman" w:ascii="Times New Roman" w:hAnsi="Times New Roman"/>
          <w:sz w:val="24"/>
        </w:rPr>
        <w:t>: "Instituir la Fiesta Municipal de la Cerveza Artesanal en Bariloche". Autores: Concejales Ramón Chiocconi, Alejandro Ramos Mejía y Edith Garro (PJ). Sobre tablas. .</w:t>
      </w:r>
      <w:r>
        <w:rPr>
          <w:rFonts w:eastAsia="MS Mincho;ＭＳ 明朝" w:cs="Times New Roman" w:ascii="Times New Roman" w:hAnsi="Times New Roman"/>
          <w:sz w:val="24"/>
          <w:highlight w:val="green"/>
        </w:rPr>
        <w:t xml:space="preserve"> O</w:t>
      </w:r>
      <w:r>
        <w:rPr>
          <w:rFonts w:eastAsia="MS Mincho;ＭＳ 明朝" w:cs="Times New Roman" w:ascii="Times New Roman" w:hAnsi="Times New Roman"/>
          <w:sz w:val="24"/>
          <w:szCs w:val="24"/>
          <w:highlight w:val="green"/>
        </w:rPr>
        <w:t>-13-2483 – Acta 1012/13 del 05 de diciembre de 2013</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495/13</w:t>
      </w:r>
      <w:r>
        <w:rPr>
          <w:rFonts w:eastAsia="MS Mincho;ＭＳ 明朝" w:cs="Times New Roman" w:ascii="Times New Roman" w:hAnsi="Times New Roman"/>
          <w:sz w:val="24"/>
        </w:rPr>
        <w:t>: "Declarar de interés municipal la Campaña de la Unión Vegetarianos Patagónicos". Autores: Comisión Legislativa: Concejales Ramón Chiocconi (PJ); Leandro Lescano (AFSP); Irma Haneck (SUR) y Prof. Elena Welleschik (UCR). Iniciativa: Jorge T. Bogner. Sobre tablas.</w:t>
      </w:r>
      <w:r>
        <w:rPr>
          <w:rFonts w:eastAsia="MS Mincho;ＭＳ 明朝" w:cs="Times New Roman" w:ascii="Times New Roman" w:hAnsi="Times New Roman"/>
          <w:sz w:val="24"/>
          <w:highlight w:val="green"/>
        </w:rPr>
        <w:t xml:space="preserve"> D</w:t>
      </w:r>
      <w:r>
        <w:rPr>
          <w:rFonts w:eastAsia="MS Mincho;ＭＳ 明朝" w:cs="Times New Roman" w:ascii="Times New Roman" w:hAnsi="Times New Roman"/>
          <w:sz w:val="24"/>
          <w:szCs w:val="24"/>
          <w:highlight w:val="green"/>
        </w:rPr>
        <w:t>-13-1763 – Acta 1012/13 del 05 de diciembre de 2013</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496/13</w:t>
      </w:r>
      <w:r>
        <w:rPr>
          <w:rFonts w:eastAsia="MS Mincho;ＭＳ 明朝" w:cs="Times New Roman" w:ascii="Times New Roman" w:hAnsi="Times New Roman"/>
          <w:sz w:val="24"/>
        </w:rPr>
        <w:t xml:space="preserve">: "Creación fondo rotatorio para el sector de la economía social y la agricultura familiar". Autora: Intendenta Municipal, Lic. María Eugenia Martini. Colaboradores: Secretario de Desarrollo Económico, Fernando del Campo; Secretario de Gobierno, Alejo Arias; Secretario de Economía, Ariel Gomis; Subsecretario de Desarrollo Local y Economía Social, Sebastián Terrero. A Asesoría Letrada y a las Comisiones de Economía y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-14-2503 – Acta 1015/14 del 20 de marzo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497/13</w:t>
      </w:r>
      <w:r>
        <w:rPr>
          <w:rFonts w:eastAsia="MS Mincho;ＭＳ 明朝" w:cs="Times New Roman" w:ascii="Times New Roman" w:hAnsi="Times New Roman"/>
          <w:sz w:val="24"/>
        </w:rPr>
        <w:t>: "Modificación Ordenanza Fiscal 2375-CM-13". Autora: Intendenta Municipal, Lic. María Eugenia Martini. Colaboradores: Secretario de Hacienda, Ariel Gomis; Asesoría Letrada, María Marta Peralta y Laura Loureyro. Sobre tablas.</w:t>
      </w:r>
      <w:r>
        <w:rPr>
          <w:rFonts w:eastAsia="MS Mincho;ＭＳ 明朝" w:cs="Times New Roman" w:ascii="Times New Roman" w:hAnsi="Times New Roman"/>
          <w:sz w:val="24"/>
          <w:highlight w:val="green"/>
        </w:rPr>
        <w:t xml:space="preserve"> 0</w:t>
      </w:r>
      <w:r>
        <w:rPr>
          <w:rFonts w:eastAsia="MS Mincho;ＭＳ 明朝" w:cs="Times New Roman" w:ascii="Times New Roman" w:hAnsi="Times New Roman"/>
          <w:sz w:val="24"/>
          <w:szCs w:val="24"/>
          <w:highlight w:val="green"/>
        </w:rPr>
        <w:t>-13-2487 – Acta 1013/13 del 19 de diciembre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498/13</w:t>
      </w:r>
      <w:r>
        <w:rPr>
          <w:rFonts w:eastAsia="MS Mincho;ＭＳ 明朝" w:cs="Times New Roman" w:ascii="Times New Roman" w:hAnsi="Times New Roman"/>
          <w:sz w:val="24"/>
        </w:rPr>
        <w:t xml:space="preserve">: "Régimen especial de empadronamiento de edificaciones construidas sin permiso municipal". Autora: Intendenta Municipal, Lic. María Eugenia Martini. Colaboradores: Secretario de Desarrollo Estratégico, Mg. Horacio Fernández, Subsecretaría de Gestión Urbana, Mónica Vulcano; Dirección de Planeamiento, Edgardo Vela y Ana Winter y Dirección de Obras Particulares, Ramón Gonzalez. </w:t>
      </w:r>
      <w:r>
        <w:rPr>
          <w:rFonts w:eastAsia="MS Mincho;ＭＳ 明朝" w:cs="Times New Roman" w:ascii="Times New Roman" w:hAnsi="Times New Roman"/>
          <w:sz w:val="24"/>
          <w:szCs w:val="24"/>
          <w:highlight w:val="yellow"/>
        </w:rPr>
        <w:t>RETIRADO ACTA 1013/13 DEL 19/12/13.</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499/13</w:t>
      </w:r>
      <w:r>
        <w:rPr>
          <w:rFonts w:eastAsia="MS Mincho;ＭＳ 明朝" w:cs="Times New Roman" w:ascii="Times New Roman" w:hAnsi="Times New Roman"/>
          <w:sz w:val="24"/>
        </w:rPr>
        <w:t>: "Comunicar Cámara de Senadores se vería con agrado aprobación proyecto Nº S-4014/13". Autora: Concejal Prof. Elena Welleschik (UCR).</w:t>
      </w:r>
      <w:r>
        <w:rPr>
          <w:rFonts w:eastAsia="MS Mincho;ＭＳ 明朝" w:cs="Times New Roman" w:ascii="Times New Roman" w:hAnsi="Times New Roman"/>
          <w:sz w:val="24"/>
          <w:szCs w:val="24"/>
          <w:highlight w:val="yellow"/>
        </w:rPr>
        <w:t xml:space="preserve"> RETIRADO ACTA 1013/13 DEL 19/12/13.</w:t>
      </w:r>
      <w:r>
        <w:rPr>
          <w:rFonts w:eastAsia="MS Mincho;ＭＳ 明朝" w:cs="Times New Roman" w:ascii="Times New Roman" w:hAnsi="Times New Roman"/>
          <w:b/>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500/13</w:t>
      </w:r>
      <w:r>
        <w:rPr>
          <w:rFonts w:eastAsia="MS Mincho;ＭＳ 明朝" w:cs="Times New Roman" w:ascii="Times New Roman" w:hAnsi="Times New Roman"/>
          <w:sz w:val="24"/>
        </w:rPr>
        <w:t xml:space="preserve">: "Declarar de interés municipal y cultural la "Temporada 2013-2014" Asociación Camping Musical Bariloche". Autora: Intendenta Municipal, Lic. María Eugenia Martini. Colaboradores: Secretario de Cultura, Prof. Rubén Oscar Fernández; Secretario de Gobierno, Alejo Arias; Jefa a cargo del Departamento Administrativo de Cultura, Sra. Graciela Chodilef.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-13-1764 – Acta 1013/13 del 19 de diciembre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501/13</w:t>
      </w:r>
      <w:r>
        <w:rPr>
          <w:rFonts w:eastAsia="MS Mincho;ＭＳ 明朝" w:cs="Times New Roman" w:ascii="Times New Roman" w:hAnsi="Times New Roman"/>
          <w:sz w:val="24"/>
        </w:rPr>
        <w:t xml:space="preserve">: "Declarar de interés municipal y cultural el libro "Bienvenidos a Ciudaventura" del escritor barilochense Matías Pérez de Villa (Mat 16)". Autora: Intendenta Municipal, Lic. María Eugenia Martini. Colaboradores: Secretario de Cultura, Prof. Rubén Oscar Fernández; Secretario de Gobierno, Alejo Arias; Jefa a cargo del Departamento Administrativo de Cultura, Sra. Graciela Chodilef.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-13-1765 – Acta 1013/13 del 19 de diciembre de 2013</w:t>
      </w:r>
      <w:r>
        <w:rPr>
          <w:rFonts w:eastAsia="MS Mincho;ＭＳ 明朝" w:cs="Times New Roman" w:ascii="Times New Roman" w:hAnsi="Times New Roman"/>
          <w:sz w:val="24"/>
          <w:szCs w:val="24"/>
        </w:rPr>
        <w:t>.</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502/13</w:t>
      </w:r>
      <w:r>
        <w:rPr>
          <w:rFonts w:eastAsia="MS Mincho;ＭＳ 明朝" w:cs="Times New Roman" w:ascii="Times New Roman" w:hAnsi="Times New Roman"/>
          <w:sz w:val="24"/>
        </w:rPr>
        <w:t xml:space="preserve">: "Modificar Anexos I y II de la Ordenanza 2033-CM-10: Consolidación normativa. Establece calendario de conmemoraciones, efemérides y celebraciones municipales". Autora: Intendenta Municipal, Lic. María Eugenia Martini. Colaboradores: Secretario de Desarrollo Estratégico, Mg. Horacio Fernández; Secretario de Gobierno, Alejo Arias; Subsecretaria de Medio Ambiente, Ing. Susana Moyano y responsable del Plan de Educación Ambiental; Lic. Gabriela Costa. A Asesoría Letrada y a la Comisión de Gobierno y Legales. </w:t>
      </w:r>
      <w:r>
        <w:rPr>
          <w:rFonts w:eastAsia="MS Mincho;ＭＳ 明朝" w:cs="Times New Roman" w:ascii="Times New Roman" w:hAnsi="Times New Roman"/>
          <w:b w:val="false"/>
          <w:bCs w:val="false"/>
          <w:sz w:val="24"/>
          <w:szCs w:val="24"/>
          <w:highlight w:val="green"/>
          <w:u w:val="none"/>
        </w:rPr>
        <w:t>O-14-2526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503/13</w:t>
      </w:r>
      <w:r>
        <w:rPr>
          <w:rFonts w:eastAsia="MS Mincho;ＭＳ 明朝" w:cs="Times New Roman" w:ascii="Times New Roman" w:hAnsi="Times New Roman"/>
          <w:sz w:val="24"/>
        </w:rPr>
        <w:t xml:space="preserve">: "Declara de utilidad pública y pago obligatorio la obra segunda etapa de pavimentación calles 25 de Mayo, Fagnano, Anasagasti, Goedecke y John O’Connor". Autora: Intendenta Municipal, Lic. María Eugenia Martini. Colaboradores: Secretario de Obras y Servicios Públicos, Ing. Roberto Bartorelli; Secretario de gobierno, Alejo Arias  y Dirección de Obras por Contrato. Sobre tablas.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-13-2490 – Acta 1013/13 del 19 de diciembre de 2013</w:t>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ＭＳ 明朝" w:cs="Times New Roman" w:ascii="Times New Roman" w:hAnsi="Times New Roman"/>
          <w:sz w:val="24"/>
          <w:u w:val="single"/>
        </w:rPr>
        <w:t>Proyecto de Ordenanza 504/12</w:t>
      </w:r>
      <w:r>
        <w:rPr>
          <w:rFonts w:eastAsia="MS Mincho;ＭＳ 明朝" w:cs="Times New Roman" w:ascii="Times New Roman" w:hAnsi="Times New Roman"/>
          <w:sz w:val="24"/>
        </w:rPr>
        <w:t>: "Donación con cargo parcelas 19-2-E-062-01A y 19-2E-062-03, al Departamento Provincial de Aguas, Río Negro". Intendenta Municipal, Lic. María Eugenia Martini. Colaboradores: Secretario de Desarrollo Estratégico, Mg. Horacio Fernández; Secretario de Gobierno, Alejo Arias y Subsecretaria de Medio Ambiente, Ing. Susana Moyano. A Asesoría Letrada y a  las Comisiones de Obras y Planeamiento y de Gobierno y Legales.</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-14-2518 – Acta 1017/14 del 29 de abril de 2014.</w:t>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Times New Roman" w:cs="Times New Roman" w:ascii="Times New Roman" w:hAnsi="Times New Roman"/>
          <w:sz w:val="24"/>
        </w:rPr>
        <w:t xml:space="preserve"> </w:t>
      </w:r>
      <w:r>
        <w:rPr>
          <w:rFonts w:eastAsia="MS Mincho;ＭＳ 明朝" w:cs="Times New Roman" w:ascii="Times New Roman" w:hAnsi="Times New Roman"/>
          <w:sz w:val="24"/>
          <w:u w:val="single"/>
        </w:rPr>
        <w:t>Proyecto de Ordenanza 505/13</w:t>
      </w:r>
      <w:r>
        <w:rPr>
          <w:rFonts w:eastAsia="MS Mincho;ＭＳ 明朝" w:cs="Times New Roman" w:ascii="Times New Roman" w:hAnsi="Times New Roman"/>
          <w:sz w:val="24"/>
        </w:rPr>
        <w:t xml:space="preserve">: "Modifica determinación Componente B. Tasa Inspección, Seguridad e Higiene. Deroga Ordenanzas 2161-CM-13 y 1811-CM-08". Autora: Intendenta Municipal, Lic. María Eugenia Martini. Colaboradores: Secretario de Hacienda, Ariel Gomis; Asesoría Letrada, María Marta Peralta y Laura Loureyro. Sobre tablas.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-13-2488 – Acta 1013/13 del 19 de diciembre de 2013</w:t>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ＭＳ 明朝" w:cs="Times New Roman" w:ascii="Times New Roman" w:hAnsi="Times New Roman"/>
          <w:sz w:val="24"/>
          <w:u w:val="single"/>
        </w:rPr>
        <w:t>Proyecto de Ordenanza 506/13</w:t>
      </w:r>
      <w:r>
        <w:rPr>
          <w:rFonts w:eastAsia="MS Mincho;ＭＳ 明朝" w:cs="Times New Roman" w:ascii="Times New Roman" w:hAnsi="Times New Roman"/>
          <w:sz w:val="24"/>
        </w:rPr>
        <w:t xml:space="preserve">: "Declarar de interés público la construcción  del Centro Científico Tecnológico Comahue-CONICET". Autores: Concejales Ramón Chiocconi, Alejandro Ramos Mejía y Edith Garro (PJ). Colaboradora: Clara Chiocconi. Sobre tablas. </w:t>
      </w:r>
      <w:r>
        <w:rPr>
          <w:rFonts w:eastAsia="MS Mincho;ＭＳ 明朝" w:cs="Times New Roman" w:ascii="Times New Roman" w:hAnsi="Times New Roman"/>
          <w:sz w:val="24"/>
          <w:highlight w:val="green"/>
        </w:rPr>
        <w:t>0</w:t>
      </w:r>
      <w:r>
        <w:rPr>
          <w:rFonts w:eastAsia="MS Mincho;ＭＳ 明朝" w:cs="Times New Roman" w:ascii="Times New Roman" w:hAnsi="Times New Roman"/>
          <w:sz w:val="24"/>
          <w:szCs w:val="24"/>
          <w:highlight w:val="green"/>
        </w:rPr>
        <w:t>-13-2491 – Acta 1013/13 del 19 de diciembre de 2013</w:t>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ＭＳ 明朝" w:cs="Times New Roman" w:ascii="Times New Roman" w:hAnsi="Times New Roman"/>
          <w:sz w:val="24"/>
          <w:u w:val="single"/>
        </w:rPr>
        <w:t>Proyecto de Declaración 507/13</w:t>
      </w:r>
      <w:r>
        <w:rPr>
          <w:rFonts w:eastAsia="MS Mincho;ＭＳ 明朝" w:cs="Times New Roman" w:ascii="Times New Roman" w:hAnsi="Times New Roman"/>
          <w:sz w:val="24"/>
        </w:rPr>
        <w:t xml:space="preserve">: "Declarar de interés municipal y deportivo la Carrera 4 Refugios CAB-2014". Autores: Comisión Legislativa: Concejales Ramón Chiocconi, Alejandro Ramos Mejía y Edith Garro (PJ); Arq. Carlos Valeri (FG); Irma Haneck (SUR) y Prof. Elena Welleschik (UCR). Iniciativa: CAB.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sz w:val="24"/>
          <w:szCs w:val="24"/>
          <w:highlight w:val="green"/>
        </w:rPr>
        <w:t>-13-1766 – Acta 1013/13 del 19 de diciembre de 2013</w:t>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ＭＳ 明朝" w:cs="Times New Roman" w:ascii="Times New Roman" w:hAnsi="Times New Roman"/>
          <w:sz w:val="24"/>
          <w:u w:val="single"/>
        </w:rPr>
        <w:t>Proyecto de Comunicación 508/13</w:t>
      </w:r>
      <w:r>
        <w:rPr>
          <w:rFonts w:eastAsia="MS Mincho;ＭＳ 明朝" w:cs="Times New Roman" w:ascii="Times New Roman" w:hAnsi="Times New Roman"/>
          <w:sz w:val="24"/>
        </w:rPr>
        <w:t xml:space="preserve">: "Solicitar dar inicio al proceso de hermanamiento con ciudad de L´Aquila, Italia". Autores: Concejales Ramón Chiocconi, Alejandro Ramos Mejía y Edith Garro (PJ).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sz w:val="24"/>
          <w:szCs w:val="24"/>
          <w:highlight w:val="green"/>
        </w:rPr>
        <w:t>-13-768 – Acta 1013/13 del 19 de diciembre de 2013</w:t>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ＭＳ 明朝" w:cs="Times New Roman" w:ascii="Times New Roman" w:hAnsi="Times New Roman"/>
          <w:sz w:val="24"/>
          <w:u w:val="single"/>
        </w:rPr>
        <w:t>Proyecto de Ordenanza 509/13</w:t>
      </w:r>
      <w:r>
        <w:rPr>
          <w:rFonts w:eastAsia="MS Mincho;ＭＳ 明朝" w:cs="Times New Roman" w:ascii="Times New Roman" w:hAnsi="Times New Roman"/>
          <w:sz w:val="24"/>
        </w:rPr>
        <w:t xml:space="preserve">: "Donación con cargo parcela al Poder Judicial de la Provincia de Río Negro". Autora: Intendenta Municipal, Lic. María Eugenia Martini. Colaboradores: Secretario de Desarrollo Estratégico, Mg. Horacio Fernández; Asesoría Letrada, Dra. María Marta Peralta y Dra. Laura Loureyro. Sobre tablas. Acta 1013/13 del 19 de diciembre de 2013 aprobado en primera lectura. Aprobado en segunda lectura. </w:t>
      </w:r>
      <w:r>
        <w:rPr>
          <w:rFonts w:eastAsia="MS Mincho;ＭＳ 明朝" w:cs="Times New Roman" w:ascii="Times New Roman" w:hAnsi="Times New Roman"/>
          <w:b w:val="false"/>
          <w:bCs w:val="false"/>
          <w:sz w:val="24"/>
          <w:highlight w:val="green"/>
        </w:rPr>
        <w:t>O</w:t>
      </w:r>
      <w:r>
        <w:rPr>
          <w:rFonts w:eastAsia="MS Mincho;ＭＳ 明朝" w:cs="Times New Roman" w:ascii="Times New Roman" w:hAnsi="Times New Roman"/>
          <w:b w:val="false"/>
          <w:bCs w:val="false"/>
          <w:sz w:val="24"/>
          <w:szCs w:val="24"/>
          <w:highlight w:val="green"/>
        </w:rPr>
        <w:t>-14-2497 – Acta 1014/14 del 6 de marzo de 2014</w:t>
      </w:r>
    </w:p>
    <w:p>
      <w:pPr>
        <w:pStyle w:val="Textosinformato1"/>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Arial Unicode MS" w:cs="Times New Roman" w:ascii="Times New Roman" w:hAnsi="Times New Roman"/>
          <w:b w:val="false"/>
          <w:bCs w:val="false"/>
          <w:sz w:val="24"/>
          <w:u w:val="single"/>
        </w:rPr>
        <w:t>Proyecto de Ordenanza 510/14</w:t>
      </w:r>
      <w:r>
        <w:rPr>
          <w:rFonts w:eastAsia="MS Mincho;Arial Unicode MS" w:cs="Times New Roman" w:ascii="Times New Roman" w:hAnsi="Times New Roman"/>
          <w:b w:val="false"/>
          <w:bCs w:val="false"/>
          <w:sz w:val="24"/>
        </w:rPr>
        <w:t xml:space="preserve">: "Ampliación presupuestaria por recepción de aporte del Ministerio de Trabajo, Empleo y Seguridad Social de Nación en el marco del Programa Construir Empleo (Proyecto CIDES)". Autora: Intendenta Municipal, Lic. María Eugenia Martini. Colaboradores: Secretario de Desarrollo Económico, Fernando del Campo; Secretario de Gobierno, Alejo Arias; Secretario de Hacienda, Ariel Gomis y Antonio De Gasperi. Sobre tablas. </w:t>
      </w:r>
      <w:r>
        <w:rPr>
          <w:rFonts w:eastAsia="MS Mincho;ＭＳ 明朝" w:cs="Times New Roman" w:ascii="Times New Roman" w:hAnsi="Times New Roman"/>
          <w:b w:val="false"/>
          <w:bCs w:val="false"/>
          <w:sz w:val="24"/>
          <w:szCs w:val="24"/>
          <w:highlight w:val="yellow"/>
        </w:rPr>
        <w:t xml:space="preserve"> RETIRADO ACTA 1014/14 DEL 06/03/14.</w:t>
      </w:r>
      <w:r>
        <w:rPr>
          <w:rFonts w:eastAsia="MS Mincho;ＭＳ 明朝" w:cs="Times New Roman" w:ascii="Times New Roman" w:hAnsi="Times New Roman"/>
          <w:b/>
          <w:bCs w:val="false"/>
          <w:color w:val="FF0000"/>
          <w:sz w:val="24"/>
          <w:szCs w:val="24"/>
          <w:highlight w:val="cyan"/>
          <w:shd w:fill="FFFF00" w:val="clear"/>
          <w:lang w:val="es-MX"/>
        </w:rPr>
        <w:tab/>
        <w:t>LIBRO 86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Arial Unicode MS" w:cs="Times New Roman" w:ascii="Times New Roman" w:hAnsi="Times New Roman"/>
          <w:sz w:val="24"/>
          <w:u w:val="single"/>
        </w:rPr>
        <w:t>Proyecto de Ordenanza 511/14:</w:t>
      </w:r>
      <w:r>
        <w:rPr>
          <w:rFonts w:eastAsia="MS Mincho;Arial Unicode MS" w:cs="Times New Roman" w:ascii="Times New Roman" w:hAnsi="Times New Roman"/>
          <w:sz w:val="24"/>
          <w:u w:val="none"/>
        </w:rPr>
        <w:t xml:space="preserve"> "Centro de Desarrollo de Niñez y Adolescencia Cumen Ruca". Autor: Presidente del Concejo Municipal, Ramón Chiocconi, a cargo de la Intendencia Municipal. Colaboradores: Secretario de Gobierno, Alejo Arias y Dirección de Instituciones. A Asesoría Letrada, y a comisiones de Acción Social y de Gobierno y Legales.</w:t>
      </w:r>
      <w:r>
        <w:rPr>
          <w:rFonts w:eastAsia="MS Mincho;ＭＳ 明朝" w:cs="Times New Roman" w:ascii="Times New Roman" w:hAnsi="Times New Roman"/>
          <w:sz w:val="24"/>
          <w:highlight w:val="green"/>
          <w:u w:val="none"/>
        </w:rPr>
        <w:t>O</w:t>
      </w:r>
      <w:r>
        <w:rPr>
          <w:rFonts w:eastAsia="MS Mincho;ＭＳ 明朝" w:cs="Times New Roman" w:ascii="Times New Roman" w:hAnsi="Times New Roman"/>
          <w:b w:val="false"/>
          <w:bCs w:val="false"/>
          <w:color w:val="auto"/>
          <w:sz w:val="24"/>
          <w:szCs w:val="24"/>
          <w:highlight w:val="green"/>
          <w:u w:val="none"/>
          <w:lang w:val="es-ES" w:bidi="ar-SA"/>
        </w:rPr>
        <w:t>-14-2547– Acta 1022/14 del 21 de agosto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Comunicación 512/14:</w:t>
      </w:r>
      <w:r>
        <w:rPr>
          <w:rFonts w:eastAsia="MS Mincho;Arial Unicode MS" w:cs="Times New Roman" w:ascii="Times New Roman" w:hAnsi="Times New Roman"/>
          <w:sz w:val="24"/>
          <w:u w:val="none"/>
        </w:rPr>
        <w:t xml:space="preserve"> "Se comunica Gobierno Nacional arbitre medidas necesarias para instalar Comisión Médica en la ciudad". Autores: Concejales Leandro Lescano y Carmen Giménez (AFSP). Sobre tablas. </w:t>
      </w:r>
      <w:r>
        <w:rPr>
          <w:rFonts w:eastAsia="MS Mincho;ＭＳ 明朝" w:cs="Times New Roman" w:ascii="Times New Roman" w:hAnsi="Times New Roman"/>
          <w:b w:val="false"/>
          <w:bCs w:val="false"/>
          <w:sz w:val="24"/>
          <w:highlight w:val="green"/>
          <w:u w:val="none"/>
        </w:rPr>
        <w:t>C</w:t>
      </w:r>
      <w:r>
        <w:rPr>
          <w:rFonts w:eastAsia="MS Mincho;ＭＳ 明朝" w:cs="Times New Roman" w:ascii="Times New Roman" w:hAnsi="Times New Roman"/>
          <w:b w:val="false"/>
          <w:bCs w:val="false"/>
          <w:sz w:val="24"/>
          <w:szCs w:val="24"/>
          <w:highlight w:val="green"/>
          <w:u w:val="none"/>
        </w:rPr>
        <w:t>-14-770 – Acta 1014/14 del 6 de marzo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Declaración 513/14:</w:t>
      </w:r>
      <w:r>
        <w:rPr>
          <w:rFonts w:eastAsia="MS Mincho;Arial Unicode MS" w:cs="Times New Roman" w:ascii="Times New Roman" w:hAnsi="Times New Roman"/>
          <w:sz w:val="24"/>
          <w:u w:val="none"/>
        </w:rPr>
        <w:t xml:space="preserve"> "Declarar ciudadano ilustre de Bariloche al Sr. Gabino Tapia". Autora: Intendenta Municipal, Lic. María Eugenia Martini. Colaboradores: Secretario de Gobierno, Alejo Arias y Jefa de Dpto. de Espectáculos y Exposiciones, Sra. Natalia Pacheco. Iniciativa: Secretario de Cultura, Rubén Fernández. A comisión de Gobierno y Legales.</w:t>
      </w:r>
      <w:r>
        <w:rPr>
          <w:rFonts w:eastAsia="MS Mincho;ＭＳ 明朝" w:cs="Times New Roman" w:ascii="Times New Roman" w:hAnsi="Times New Roman"/>
          <w:b/>
          <w:color w:val="FF0000"/>
          <w:sz w:val="24"/>
          <w:szCs w:val="24"/>
          <w:highlight w:val="cyan"/>
          <w:u w:val="none"/>
          <w:shd w:fill="FFFF00" w:val="clear"/>
          <w:lang w:val="es-MX"/>
        </w:rPr>
        <w:tab/>
        <w:t>LIBRO 86</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514/14:</w:t>
      </w:r>
      <w:r>
        <w:rPr>
          <w:rFonts w:eastAsia="MS Mincho;Arial Unicode MS" w:cs="Times New Roman" w:ascii="Times New Roman" w:hAnsi="Times New Roman"/>
          <w:sz w:val="24"/>
          <w:u w:val="none"/>
        </w:rPr>
        <w:t xml:space="preserve"> "Declarar de utilidad pública y pago obligatorio la obra red cloacal Barrio Las Margaritas". Autora: Intendenta Municipal, Lic. María Eugenia Martini. Colaboradores: Secretario de Obras y Servicios Públicos, Ing. Roberto Bartorelli; Secretario de Gobierno, Alejo Arias; Secretario de Hacienda, Ariel Gomis y Dirección de Obras por Contrato. A Asesoría Letrada, y a comisión de Gobierno y Legales. Con tratamiento de preferencia en próxima sesión.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-14-2504 – Acta 1015/14 del 20 de marzo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1"/>
        <w:jc w:val="both"/>
        <w:rPr/>
      </w:pPr>
      <w:r>
        <w:rPr>
          <w:rFonts w:eastAsia="MS Mincho;Arial Unicode MS" w:cs="Times New Roman" w:ascii="Times New Roman" w:hAnsi="Times New Roman"/>
          <w:sz w:val="24"/>
          <w:u w:val="single"/>
        </w:rPr>
        <w:t>Proyecto de Ordenanza 515/14:</w:t>
      </w:r>
      <w:r>
        <w:rPr>
          <w:rFonts w:eastAsia="MS Mincho;Arial Unicode MS" w:cs="Times New Roman" w:ascii="Times New Roman" w:hAnsi="Times New Roman"/>
          <w:sz w:val="24"/>
          <w:u w:val="none"/>
        </w:rPr>
        <w:t xml:space="preserve"> "Crear Comisión Permanente Organizadora de la Fiesta Nacional del Curanto". Autora: Concejal, Prof. Elena Welleschik (UCR). A Asesoría Letrada, y a comisiones de Turismo y de Gobierno y Legales. </w:t>
      </w:r>
      <w:r>
        <w:rPr>
          <w:rFonts w:eastAsia="MS Mincho;ＭＳ 明朝" w:cs="Times New Roman" w:ascii="Times New Roman" w:hAnsi="Times New Roman"/>
          <w:sz w:val="24"/>
          <w:highlight w:val="yellow"/>
          <w:u w:val="none"/>
        </w:rPr>
        <w:t>RETIRADO acta 1024/14 del  18 de setiembre de 2014.</w:t>
      </w:r>
      <w:r>
        <w:rPr>
          <w:rFonts w:eastAsia="MS Mincho;ＭＳ 明朝" w:cs="Times New Roman" w:ascii="Times New Roman" w:hAnsi="Times New Roman"/>
          <w:b/>
          <w:color w:val="FF0000"/>
          <w:sz w:val="24"/>
          <w:szCs w:val="24"/>
          <w:highlight w:val="cyan"/>
          <w:u w:val="none"/>
          <w:shd w:fill="FFFF00" w:val="clear"/>
          <w:lang w:val="es-MX"/>
        </w:rPr>
        <w:tab/>
        <w:t>LIBRO 86</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Declaración 516/14:</w:t>
      </w:r>
      <w:r>
        <w:rPr>
          <w:rFonts w:eastAsia="MS Mincho;Arial Unicode MS" w:cs="Times New Roman" w:ascii="Times New Roman" w:hAnsi="Times New Roman"/>
          <w:sz w:val="24"/>
          <w:u w:val="none"/>
        </w:rPr>
        <w:t xml:space="preserve"> "Declarar de interés cultural y educativo el libro "Lisandro Fierro, el lado oscuro de la sociedad", del escritor Mauricio Pablo Domínguez". Autora: Concejal, Prof. Elena María Welleschik. Colaboradores: Cooperativa de Viviendas, Consumo y Obras Públicas Cerro Ventana. Se solicitará su retiro por haberse emitido Resolución 034-PCM-14.</w:t>
      </w:r>
      <w:r>
        <w:rPr>
          <w:rFonts w:eastAsia="MS Mincho;ＭＳ 明朝" w:cs="Times New Roman" w:ascii="Times New Roman" w:hAnsi="Times New Roman"/>
          <w:sz w:val="24"/>
          <w:highlight w:val="yellow"/>
          <w:u w:val="none"/>
        </w:rPr>
        <w:t xml:space="preserve"> RETIRADO acta 1014/14 del  6 de marzo de 2014.</w:t>
      </w:r>
      <w:r>
        <w:rPr>
          <w:rFonts w:eastAsia="MS Mincho;ＭＳ 明朝" w:cs="Times New Roman" w:ascii="Times New Roman" w:hAnsi="Times New Roman"/>
          <w:b/>
          <w:color w:val="FF0000"/>
          <w:sz w:val="24"/>
          <w:szCs w:val="24"/>
          <w:highlight w:val="cyan"/>
          <w:u w:val="none"/>
          <w:shd w:fill="FFFF00" w:val="clear"/>
          <w:lang w:val="es-MX"/>
        </w:rPr>
        <w:tab/>
        <w:t>LIBRO 86</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517/14:</w:t>
      </w:r>
      <w:r>
        <w:rPr>
          <w:rFonts w:eastAsia="MS Mincho;Arial Unicode MS" w:cs="Times New Roman" w:ascii="Times New Roman" w:hAnsi="Times New Roman"/>
          <w:sz w:val="24"/>
          <w:u w:val="none"/>
        </w:rPr>
        <w:t xml:space="preserve"> "Aprobar ocupación tercio libre parcela 19-2-E-148-06A- Wanessa S.R.L.". Autora: Intendenta Municipal, Lic. María Eugenia Martini. Colaboradores: Secretario de Gobierno, Alejo Arias y Secretario de Desarrollo Estratégico, Mg. Horacio Fernández. A Asesoría Letrada, y a comisiones de Obras y Planeamiento y de Gobierno y Legales. </w:t>
      </w:r>
      <w:r>
        <w:rPr>
          <w:rFonts w:eastAsia="MS Mincho;ＭＳ 明朝" w:cs="Times New Roman" w:ascii="Times New Roman" w:hAnsi="Times New Roman"/>
          <w:b w:val="false"/>
          <w:bCs w:val="false"/>
          <w:sz w:val="24"/>
          <w:szCs w:val="24"/>
          <w:highlight w:val="green"/>
          <w:u w:val="none"/>
        </w:rPr>
        <w:t>O-14-2538– Acta 1020/14 del 26 de junio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518/14:</w:t>
      </w:r>
      <w:r>
        <w:rPr>
          <w:rFonts w:eastAsia="MS Mincho;Arial Unicode MS" w:cs="Times New Roman" w:ascii="Times New Roman" w:hAnsi="Times New Roman"/>
          <w:sz w:val="24"/>
          <w:u w:val="none"/>
        </w:rPr>
        <w:t xml:space="preserve"> "Aprobar el proyecto de urbanización de la parcela 19-2-F-F20-08L. Autora: Intendenta Municipal, Lic. María Eugenia Martini. Colaboradores: Secretario de Gobierno, Alejo Arias; Secretario de Desarrollo Estratégico, Mg. Horacio Fernández; Subsecretaría de Gestión Urbana; Subsecretaría de Planeamiento Territorial y Dirección de Planeamiento. A Asesoría Letrada, y a comisiones de Obras y Planeamiento y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-14-2527 – Acta 1018/14 del 15 de mayo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519/14:</w:t>
      </w:r>
      <w:r>
        <w:rPr>
          <w:rFonts w:eastAsia="MS Mincho;Arial Unicode MS" w:cs="Times New Roman" w:ascii="Times New Roman" w:hAnsi="Times New Roman"/>
          <w:sz w:val="24"/>
          <w:u w:val="none"/>
        </w:rPr>
        <w:t xml:space="preserve"> "Aceptar donaciones de material de esquí". Autora: Intendenta Municipal, Lic. María Eugenia Martini. Colaboradores: Secretario de Gobierno, Alejo Arias y Secretario de Deportes, Roberto Camba Delgado.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-14-2499 – Acta 1014/14 del 6 de marzo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520/14:</w:t>
      </w:r>
      <w:r>
        <w:rPr>
          <w:rFonts w:eastAsia="MS Mincho;Arial Unicode MS" w:cs="Times New Roman" w:ascii="Times New Roman" w:hAnsi="Times New Roman"/>
          <w:sz w:val="24"/>
          <w:u w:val="none"/>
        </w:rPr>
        <w:t xml:space="preserve"> "Se desafecta del dominio público municipal las fracciones denominadas 27, 28 y la parcela 19-3A-021-05B afectándolas al dominio privado municipal. Se cede a título gratuito al  I.P..P.V dichas fracciones". Autora: Intendenta Municipal, Lic. María Eugenia Martini. Colaboradores: Secretario de Desarrollo Estratégico, Horacio Fernández y Presidente del IMTVHS, Dr. Jorge Paolinelli. A Asesoría Letrada, y a comisiones de Obras y Planeamiento y de Gobierno y Legales.</w:t>
      </w:r>
      <w:r>
        <w:rPr>
          <w:rFonts w:eastAsia="MS Mincho;ＭＳ 明朝" w:cs="Times New Roman" w:ascii="Times New Roman" w:hAnsi="Times New Roman"/>
          <w:b w:val="false"/>
          <w:bCs w:val="false"/>
          <w:sz w:val="24"/>
          <w:szCs w:val="24"/>
          <w:highlight w:val="green"/>
          <w:u w:val="none"/>
        </w:rPr>
        <w:t>O-14-2530 – Acta 1021/14 del 12 de junio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521/14:</w:t>
      </w:r>
      <w:r>
        <w:rPr>
          <w:rFonts w:eastAsia="MS Mincho;Arial Unicode MS" w:cs="Times New Roman" w:ascii="Times New Roman" w:hAnsi="Times New Roman"/>
          <w:sz w:val="24"/>
          <w:u w:val="none"/>
        </w:rPr>
        <w:t xml:space="preserve"> "Prohibir pintadas y afiches con propagandas políticas en bienes de interés urbano". Autora: Concejal Edith Garro (PJ). A Asesoría Letrada, y a comisión de Gobierno y Legales.</w:t>
      </w:r>
      <w:r>
        <w:rPr>
          <w:rFonts w:eastAsia="MS Mincho;ＭＳ 明朝" w:cs="Times New Roman" w:ascii="Times New Roman" w:hAnsi="Times New Roman"/>
          <w:b/>
          <w:color w:val="FF0000"/>
          <w:sz w:val="24"/>
          <w:szCs w:val="24"/>
          <w:highlight w:val="cyan"/>
          <w:u w:val="none"/>
          <w:shd w:fill="FFFF00" w:val="clear"/>
          <w:lang w:val="es-MX"/>
        </w:rPr>
        <w:tab/>
        <w:t>LIBRO 86</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522/14:</w:t>
      </w:r>
      <w:r>
        <w:rPr>
          <w:rFonts w:eastAsia="MS Mincho;Arial Unicode MS" w:cs="Times New Roman" w:ascii="Times New Roman" w:hAnsi="Times New Roman"/>
          <w:sz w:val="24"/>
          <w:u w:val="none"/>
        </w:rPr>
        <w:t xml:space="preserve"> "Donar con cargo al Consejo Provincial de Educación parte parcela 19-3-A10-01E y 19-3-A10-01B- destino específico". Autores: Concejales Arq. Carlos Valeri, Prof. Alfredo Martín y Dr. Diego Benítez (FG). Colaborador: Secretario de Desarrollo Estratégico, Mg. Horacio Fernández. A Asesoría Letrada, y a comisiones de Obras y Planeamiento y de Gobierno y Legales. </w:t>
      </w:r>
      <w:r>
        <w:rPr>
          <w:rFonts w:eastAsia="MS Mincho;ＭＳ 明朝" w:cs="Times New Roman" w:ascii="Times New Roman" w:hAnsi="Times New Roman"/>
          <w:b w:val="false"/>
          <w:bCs w:val="false"/>
          <w:sz w:val="24"/>
          <w:szCs w:val="24"/>
          <w:highlight w:val="green"/>
          <w:u w:val="none"/>
        </w:rPr>
        <w:t>O-14-2539– Acta 1020/14 del 26 de junio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523/14:</w:t>
      </w:r>
      <w:r>
        <w:rPr>
          <w:rFonts w:eastAsia="MS Mincho;Arial Unicode MS" w:cs="Times New Roman" w:ascii="Times New Roman" w:hAnsi="Times New Roman"/>
          <w:sz w:val="24"/>
          <w:u w:val="none"/>
        </w:rPr>
        <w:t xml:space="preserve"> "Adhesión a Ley 26.858- Acceso, deambulación y permanencia de perros guía o de asistencia". Autoras: Concejales Carmen Giménez (AFSP) y Prof. Elena Welleschik (UCR). Colaboradores: Prof. Patricia Mariscotti, Prof. Mariana Savarese, Marcos Gabriel Reiszer, María Emilia Pisani, Josefina Davico Savarese, Deborah Lopez, Sabrina Fuselli, Melina Gómez, Lucas Losa, Facundo Antonio Quilencheo Melone, Pablo Paolinelli (Alumnos de 3° Año "A", Instituto Dante Alighieri). A Asesoría Letrada, y a comisión de Gobierno y Legales. </w:t>
      </w:r>
      <w:r>
        <w:rPr>
          <w:rFonts w:eastAsia="MS Mincho;ＭＳ 明朝" w:cs="Times New Roman" w:ascii="Times New Roman" w:hAnsi="Times New Roman"/>
          <w:sz w:val="24"/>
          <w:highlight w:val="green"/>
          <w:u w:val="none"/>
        </w:rPr>
        <w:t>O-14-2577 – Acta 1027/14 del 6 de noviembre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524/14:</w:t>
      </w:r>
      <w:r>
        <w:rPr>
          <w:rFonts w:eastAsia="MS Mincho;Arial Unicode MS" w:cs="Times New Roman" w:ascii="Times New Roman" w:hAnsi="Times New Roman"/>
          <w:sz w:val="24"/>
          <w:u w:val="none"/>
        </w:rPr>
        <w:t xml:space="preserve"> "Accesibilidad al transporte y espacios públicos- Pautas para el llamado a licitación TUP". Autoras: Concejales Carmen Giménez (AFSP) y Prof. Elena Welleschik (UCR). Colaboradores: Prof. Patricia Mariscotti, Prof. Mariana Savarese, Marcos Gabriel Reiszer, María Emilia Pisani, Josefina Davico Savarese, Deborah Lopez, Sabrina Fuselli, Melina Gómez, Lucas Losa, Facundo Antonio Quilencheo Melone, Pablo Paolinelli (Alumnos de 3° Año "A", Instituto Dante Alighieri). A Asesoría Letrada, y a comisiones de Servicios, Tránsito y Transporte y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-14-2529 – Acta 1018/14 del 15 de mayo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525/14:</w:t>
      </w:r>
      <w:r>
        <w:rPr>
          <w:rFonts w:eastAsia="MS Mincho;Arial Unicode MS" w:cs="Times New Roman" w:ascii="Times New Roman" w:hAnsi="Times New Roman"/>
          <w:sz w:val="24"/>
          <w:u w:val="none"/>
        </w:rPr>
        <w:t xml:space="preserve"> "Destinar espacio verde fracción manzana 19-2-C-432- Incorpora Artículo 28 Ordenanza 1747-CM-07". Autores: Concejales Arq. Carlos Valeri, Prof. Alfredo Martín y Dr. Diego Benítez (FG). A Asesoría Letrada, y a comisiones de Obras y Planeamiento y de Gobierno y Legales.  </w:t>
      </w:r>
      <w:r>
        <w:rPr>
          <w:rFonts w:eastAsia="MS Mincho;ＭＳ 明朝" w:cs="Times New Roman" w:ascii="Times New Roman" w:hAnsi="Times New Roman"/>
          <w:b w:val="false"/>
          <w:bCs w:val="false"/>
          <w:sz w:val="24"/>
          <w:szCs w:val="24"/>
          <w:highlight w:val="green"/>
          <w:u w:val="none"/>
        </w:rPr>
        <w:t>O-14-2531 – Acta 1019/14 del 12 de junio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Comunicación 526/14:</w:t>
      </w:r>
      <w:r>
        <w:rPr>
          <w:rFonts w:eastAsia="MS Mincho;Arial Unicode MS" w:cs="Times New Roman" w:ascii="Times New Roman" w:hAnsi="Times New Roman"/>
          <w:sz w:val="24"/>
          <w:u w:val="none"/>
        </w:rPr>
        <w:t xml:space="preserve"> "Comunicar Ejecutivo Provincial arbitre medidas para nuevo edificio Escuela Especial N° 6 y solicitar informe". Autores: Concejales Prof. Elena Welleschik (UCR), Carmen Giménez y Leandro Lescano (AFSP). Sobre tablas. </w:t>
      </w:r>
      <w:r>
        <w:rPr>
          <w:rFonts w:eastAsia="MS Mincho;ＭＳ 明朝" w:cs="Times New Roman" w:ascii="Times New Roman" w:hAnsi="Times New Roman"/>
          <w:b w:val="false"/>
          <w:bCs w:val="false"/>
          <w:sz w:val="24"/>
          <w:highlight w:val="green"/>
          <w:u w:val="none"/>
        </w:rPr>
        <w:t>C</w:t>
      </w:r>
      <w:r>
        <w:rPr>
          <w:rFonts w:eastAsia="MS Mincho;ＭＳ 明朝" w:cs="Times New Roman" w:ascii="Times New Roman" w:hAnsi="Times New Roman"/>
          <w:b w:val="false"/>
          <w:bCs w:val="false"/>
          <w:sz w:val="24"/>
          <w:szCs w:val="24"/>
          <w:highlight w:val="green"/>
          <w:u w:val="none"/>
        </w:rPr>
        <w:t>-14-771 – Acta 1014/14 del 6 de marzo de 2014</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527/14:</w:t>
      </w:r>
      <w:r>
        <w:rPr>
          <w:rFonts w:eastAsia="MS Mincho;Arial Unicode MS" w:cs="Times New Roman" w:ascii="Times New Roman" w:hAnsi="Times New Roman"/>
          <w:sz w:val="24"/>
          <w:u w:val="none"/>
        </w:rPr>
        <w:t xml:space="preserve"> "Desafectar dominio público municipal a privado parte parcela 19-2-P-004-04- Ceder a Ministerio de Educación con destino específico". Autora: Intendenta Municipal, Lic. María Eugenia Martini. Colaboradores: Concejal Ramón Chiocconi, Secretario de Desarrollo Económico, Fernando del Campo, Secretario de Desarrollo Estratégico, Mg. Horacio Fernández, Subsecretario de Planeamiento Territorial, Dr. Arq. Marcelo Frischknecht. A Asesoría Letrada, y a comisiones de Obras y Planeamiento y de Gobierno y Legales. Con tratamiento de preferencia en próxima sesión.</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Ordenanza 528/14:</w:t>
      </w:r>
      <w:r>
        <w:rPr>
          <w:rFonts w:eastAsia="MS Mincho;Arial Unicode MS" w:cs="Times New Roman" w:ascii="Times New Roman" w:hAnsi="Times New Roman"/>
          <w:sz w:val="24"/>
          <w:u w:val="none"/>
        </w:rPr>
        <w:t xml:space="preserve"> "Aceptar donaciones inmuebles y derechos". Autora: Intendenta Municipal, Lic. María Eugenia Martini. Colaboradores: Secretario de Desarrollo Estratégico, Mg. Horacio Fernández e IMTVHS, Dr. Jorge Paolinelli y Dra. Mirta Rogel. A Asesoría Letrada y a comisión de Gobierno y Legales.</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1"/>
        <w:jc w:val="both"/>
        <w:rPr>
          <w:rFonts w:ascii="Times New Roman" w:hAnsi="Times New Roman" w:eastAsia="MS Mincho;Arial Unicode MS" w:cs="Times New Roman"/>
          <w:sz w:val="24"/>
          <w:u w:val="none"/>
        </w:rPr>
      </w:pPr>
      <w:r>
        <w:rPr>
          <w:rFonts w:eastAsia="MS Mincho;Arial Unicode MS" w:cs="Times New Roman" w:ascii="Times New Roman" w:hAnsi="Times New Roman"/>
          <w:sz w:val="24"/>
          <w:u w:val="none"/>
        </w:rPr>
      </w:r>
    </w:p>
    <w:p>
      <w:pPr>
        <w:pStyle w:val="Textosinformato1"/>
        <w:jc w:val="both"/>
        <w:rPr/>
      </w:pPr>
      <w:r>
        <w:rPr>
          <w:rFonts w:eastAsia="MS Mincho;Arial Unicode MS" w:cs="Times New Roman" w:ascii="Times New Roman" w:hAnsi="Times New Roman"/>
          <w:sz w:val="24"/>
          <w:u w:val="single"/>
        </w:rPr>
        <w:t>Proyecto de Declaración 529/14</w:t>
      </w:r>
      <w:r>
        <w:rPr>
          <w:rFonts w:eastAsia="MS Mincho;Arial Unicode MS" w:cs="Times New Roman" w:ascii="Times New Roman" w:hAnsi="Times New Roman"/>
          <w:sz w:val="24"/>
          <w:u w:val="none"/>
        </w:rPr>
        <w:t xml:space="preserve">: "Declarar de interés municipal el libro "La Polaca" de la escritora Myrta Shalom". Autores: Concejales Leandro Lescano y Carmen Giménez (AFSP). Colaboradora: Analía Woloszczuk.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-14-1771 – Acta 1014/14 del 6 de marzo de 2014</w:t>
      </w:r>
    </w:p>
    <w:p>
      <w:pPr>
        <w:pStyle w:val="Textosinformato1"/>
        <w:jc w:val="both"/>
        <w:rPr>
          <w:rFonts w:ascii="Times New Roman" w:hAnsi="Times New Roman" w:eastAsia="MS Mincho;Arial Unicode MS" w:cs="Times New Roman"/>
          <w:b/>
          <w:b/>
          <w:sz w:val="24"/>
        </w:rPr>
      </w:pPr>
      <w:r>
        <w:rPr>
          <w:rFonts w:eastAsia="MS Mincho;Arial Unicode MS" w:cs="Times New Roman" w:ascii="Times New Roman" w:hAnsi="Times New Roman"/>
          <w:b/>
          <w:sz w:val="24"/>
        </w:rPr>
      </w:r>
    </w:p>
    <w:p>
      <w:pPr>
        <w:pStyle w:val="Textosinformato1"/>
        <w:jc w:val="both"/>
        <w:rPr/>
      </w:pPr>
      <w:r>
        <w:rPr>
          <w:rFonts w:eastAsia="MS Mincho;Arial Unicode MS" w:cs="Times New Roman" w:ascii="Times New Roman" w:hAnsi="Times New Roman"/>
          <w:b w:val="false"/>
          <w:bCs w:val="false"/>
          <w:sz w:val="24"/>
          <w:u w:val="single"/>
        </w:rPr>
        <w:t>Proyecto de Ordenanza 530/14</w:t>
      </w:r>
      <w:r>
        <w:rPr>
          <w:rFonts w:eastAsia="MS Mincho;Arial Unicode MS" w:cs="Times New Roman" w:ascii="Times New Roman" w:hAnsi="Times New Roman"/>
          <w:b w:val="false"/>
          <w:bCs w:val="false"/>
          <w:sz w:val="24"/>
          <w:u w:val="none"/>
        </w:rPr>
        <w:t>: "</w:t>
      </w:r>
      <w:r>
        <w:rPr>
          <w:rFonts w:eastAsia="MS Mincho;Arial Unicode MS" w:cs="Times New Roman" w:ascii="Times New Roman" w:hAnsi="Times New Roman"/>
          <w:b w:val="false"/>
          <w:bCs w:val="false"/>
          <w:sz w:val="24"/>
        </w:rPr>
        <w:t xml:space="preserve">Desafectar dominio público municipal a privado parte parcela 19-2-F-221-02, ceder a Ministerio de Educación con destino específico". </w:t>
      </w:r>
      <w:r>
        <w:rPr>
          <w:rFonts w:eastAsia="MS Mincho;Arial Unicode MS" w:cs="Times New Roman" w:ascii="Times New Roman" w:hAnsi="Times New Roman"/>
          <w:b w:val="false"/>
          <w:bCs w:val="false"/>
          <w:sz w:val="24"/>
          <w:u w:val="none"/>
        </w:rPr>
        <w:t xml:space="preserve">Autora: Intendenta Municipal, Lic. María Eugenia Martini. Colaboradores: Concejal Ramón Chiocconi; Secretario de Desarrollo Económico, Fernando del Campo; Secretario de Desarrollo Estratégico, Mg. Horacio Fernández; Subsecretario de Planeamiento Territorial, Arq. Marcelo Frischknecht y Delegado Regional de Educación, Pablo Zúcaro. A Asesoría Letrada, y a comisiones de Obras y Planeamiento y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-14-2519 – Acta 1017/14 del 29 de abril de 2014.</w:t>
      </w:r>
    </w:p>
    <w:p>
      <w:pPr>
        <w:pStyle w:val="Textosinformato1"/>
        <w:jc w:val="both"/>
        <w:rPr>
          <w:rFonts w:ascii="Times New Roman" w:hAnsi="Times New Roman" w:eastAsia="MS Mincho;Arial Unicode MS" w:cs="Times New Roman"/>
          <w:b w:val="false"/>
          <w:b w:val="false"/>
          <w:bCs w:val="false"/>
          <w:sz w:val="24"/>
          <w:u w:val="none"/>
        </w:rPr>
      </w:pPr>
      <w:r>
        <w:rPr>
          <w:rFonts w:eastAsia="MS Mincho;Arial Unicode MS" w:cs="Times New Roman" w:ascii="Times New Roman" w:hAnsi="Times New Roman"/>
          <w:b w:val="false"/>
          <w:bCs w:val="false"/>
          <w:sz w:val="24"/>
          <w:u w:val="none"/>
        </w:rPr>
      </w:r>
    </w:p>
    <w:p>
      <w:pPr>
        <w:pStyle w:val="Textosinformato1"/>
        <w:jc w:val="both"/>
        <w:rPr/>
      </w:pPr>
      <w:r>
        <w:rPr>
          <w:rFonts w:eastAsia="MS Mincho;Arial Unicode MS" w:cs="Times New Roman" w:ascii="Times New Roman" w:hAnsi="Times New Roman"/>
          <w:b w:val="false"/>
          <w:bCs w:val="false"/>
          <w:sz w:val="24"/>
          <w:u w:val="single"/>
        </w:rPr>
        <w:t>Proyecto de Declaración 531/14:</w:t>
      </w:r>
      <w:r>
        <w:rPr>
          <w:rFonts w:eastAsia="MS Mincho;Arial Unicode MS" w:cs="Times New Roman" w:ascii="Times New Roman" w:hAnsi="Times New Roman"/>
          <w:b w:val="false"/>
          <w:bCs w:val="false"/>
          <w:sz w:val="24"/>
        </w:rPr>
        <w:t xml:space="preserve"> "Declarar de interés municipal y cultural el grupo musical "Oke Trio". Autores: Concejales Ramón Chiocconi, Alejandro Ramos Mejía y Edith Garro (PJ). Sobre tablas.  </w:t>
      </w:r>
      <w:r>
        <w:rPr>
          <w:rFonts w:eastAsia="MS Mincho;ＭＳ 明朝" w:cs="Times New Roman" w:ascii="Times New Roman" w:hAnsi="Times New Roman"/>
          <w:b w:val="false"/>
          <w:bCs w:val="false"/>
          <w:sz w:val="24"/>
          <w:highlight w:val="green"/>
        </w:rPr>
        <w:t>D</w:t>
      </w:r>
      <w:r>
        <w:rPr>
          <w:rFonts w:eastAsia="MS Mincho;ＭＳ 明朝" w:cs="Times New Roman" w:ascii="Times New Roman" w:hAnsi="Times New Roman"/>
          <w:b w:val="false"/>
          <w:bCs w:val="false"/>
          <w:sz w:val="24"/>
          <w:szCs w:val="24"/>
          <w:highlight w:val="green"/>
        </w:rPr>
        <w:t>-14-1772 – Acta 1014/14 del 6 de marzo de 2014</w:t>
      </w:r>
    </w:p>
    <w:p>
      <w:pPr>
        <w:pStyle w:val="Textosinformato1"/>
        <w:jc w:val="both"/>
        <w:rPr>
          <w:rFonts w:ascii="Times New Roman" w:hAnsi="Times New Roman" w:eastAsia="MS Mincho;Arial Unicode MS" w:cs="Times New Roman"/>
          <w:b w:val="false"/>
          <w:b w:val="false"/>
          <w:bCs w:val="false"/>
          <w:sz w:val="24"/>
        </w:rPr>
      </w:pPr>
      <w:r>
        <w:rPr>
          <w:rFonts w:eastAsia="MS Mincho;Arial Unicode MS" w:cs="Times New Roman" w:ascii="Times New Roman" w:hAnsi="Times New Roman"/>
          <w:b w:val="false"/>
          <w:bCs w:val="false"/>
          <w:sz w:val="24"/>
        </w:rPr>
      </w:r>
    </w:p>
    <w:p>
      <w:pPr>
        <w:pStyle w:val="Textosinformato1"/>
        <w:jc w:val="both"/>
        <w:rPr/>
      </w:pPr>
      <w:r>
        <w:rPr>
          <w:rFonts w:eastAsia="MS Mincho;Arial Unicode MS" w:cs="Times New Roman" w:ascii="Times New Roman" w:hAnsi="Times New Roman"/>
          <w:b w:val="false"/>
          <w:bCs w:val="false"/>
          <w:sz w:val="24"/>
          <w:u w:val="single"/>
        </w:rPr>
        <w:t>Proyecto de Declaración 532/1</w:t>
      </w:r>
      <w:r>
        <w:rPr>
          <w:rFonts w:eastAsia="MS Mincho;Arial Unicode MS" w:cs="Times New Roman" w:ascii="Times New Roman" w:hAnsi="Times New Roman"/>
          <w:b w:val="false"/>
          <w:bCs w:val="false"/>
          <w:sz w:val="24"/>
        </w:rPr>
        <w:t xml:space="preserve">4: "Declarar de interés municipal la Semana del Cerebro". Autores: Concejales Ramón Chiocconi, Alejandro Ramos Mejía (PJ); Arq. Carlos Valeri (FG) y Prof. Elena Welleschik (UCR). Sobre tablas. </w:t>
      </w:r>
      <w:r>
        <w:rPr>
          <w:rFonts w:eastAsia="MS Mincho;ＭＳ 明朝" w:cs="Times New Roman" w:ascii="Times New Roman" w:hAnsi="Times New Roman"/>
          <w:b w:val="false"/>
          <w:bCs w:val="false"/>
          <w:sz w:val="24"/>
          <w:highlight w:val="green"/>
        </w:rPr>
        <w:t>D</w:t>
      </w:r>
      <w:r>
        <w:rPr>
          <w:rFonts w:eastAsia="MS Mincho;ＭＳ 明朝" w:cs="Times New Roman" w:ascii="Times New Roman" w:hAnsi="Times New Roman"/>
          <w:b w:val="false"/>
          <w:bCs w:val="false"/>
          <w:sz w:val="24"/>
          <w:szCs w:val="24"/>
          <w:highlight w:val="green"/>
        </w:rPr>
        <w:t>-14-1767 – Acta 1014/14 del 6 de marzo de 2014.</w:t>
      </w:r>
    </w:p>
    <w:p>
      <w:pPr>
        <w:pStyle w:val="Textosinformato1"/>
        <w:jc w:val="both"/>
        <w:rPr>
          <w:rFonts w:ascii="Times New Roman" w:hAnsi="Times New Roman" w:eastAsia="MS Mincho;Arial Unicode MS" w:cs="Times New Roman"/>
          <w:b w:val="false"/>
          <w:b w:val="false"/>
          <w:bCs w:val="false"/>
          <w:sz w:val="24"/>
        </w:rPr>
      </w:pPr>
      <w:r>
        <w:rPr>
          <w:rFonts w:eastAsia="MS Mincho;Arial Unicode MS" w:cs="Times New Roman" w:ascii="Times New Roman" w:hAnsi="Times New Roman"/>
          <w:b w:val="false"/>
          <w:bCs w:val="false"/>
          <w:sz w:val="24"/>
        </w:rPr>
      </w:r>
    </w:p>
    <w:p>
      <w:pPr>
        <w:pStyle w:val="Textosinformato1"/>
        <w:jc w:val="both"/>
        <w:rPr/>
      </w:pPr>
      <w:r>
        <w:rPr>
          <w:rFonts w:eastAsia="MS Mincho;Arial Unicode MS" w:cs="Times New Roman" w:ascii="Times New Roman" w:hAnsi="Times New Roman"/>
          <w:b w:val="false"/>
          <w:bCs w:val="false"/>
          <w:sz w:val="24"/>
          <w:u w:val="single"/>
        </w:rPr>
        <w:t>Proyecto de Declaración 533/14:</w:t>
      </w:r>
      <w:r>
        <w:rPr>
          <w:rFonts w:eastAsia="MS Mincho;Arial Unicode MS" w:cs="Times New Roman" w:ascii="Times New Roman" w:hAnsi="Times New Roman"/>
          <w:b w:val="false"/>
          <w:bCs w:val="false"/>
          <w:sz w:val="24"/>
        </w:rPr>
        <w:t xml:space="preserve"> "Declarar de interés municipal y cultural "XIV Festival Internacional Titiriteros Andariegos". A</w:t>
      </w:r>
      <w:r>
        <w:rPr>
          <w:rFonts w:eastAsia="MS Mincho;Arial Unicode MS" w:cs="Times New Roman" w:ascii="Times New Roman" w:hAnsi="Times New Roman"/>
          <w:b w:val="false"/>
          <w:bCs w:val="false"/>
          <w:sz w:val="24"/>
          <w:u w:val="none"/>
        </w:rPr>
        <w:t xml:space="preserve">utores: Concejales Arq. Carlos Valeri, Prof. Alfredo Martín y Dr. Diego Benítez (FG).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-14-1773 – Acta 1014/14 del 6 de marzo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 xml:space="preserve">Proyecto de Ordenanza 534/14: </w:t>
      </w:r>
      <w:r>
        <w:rPr>
          <w:rFonts w:eastAsia="MS Mincho;ＭＳ 明朝" w:cs="Times New Roman" w:ascii="Times New Roman" w:hAnsi="Times New Roman"/>
          <w:sz w:val="24"/>
          <w:u w:val="none"/>
        </w:rPr>
        <w:t xml:space="preserve"> "Deroga Ordenanzas 2284-CM-12 y 2354-CM-12 Sistema de Estacionamiento Medido en el microcentro". Autora: Intendenta Municipal, Lic. María Eugenia Martini. Colaboradores: Secretario de Desarrollo Económico, Fernando del Campo y Subsecretario de Tránsito y Transporte, Franciso Pego. A: Asesoría Letrada, y a las comisiones de Economía y Gobierno y Legales.</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-14-2508 – Acta 1016/14 del 3 de abril de 2014.</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Resolución 535/14:</w:t>
      </w:r>
      <w:r>
        <w:rPr>
          <w:rFonts w:eastAsia="MS Mincho;ＭＳ 明朝" w:cs="Times New Roman" w:ascii="Times New Roman" w:hAnsi="Times New Roman"/>
          <w:sz w:val="24"/>
          <w:u w:val="none"/>
        </w:rPr>
        <w:t xml:space="preserve"> "Se hace lugar al pedido de recusación impetrado por Omar Goye". Autores: Comisión Legislativa: Concejales Ramón Chiocconi, Alejandro Ramos Mejía (PJ); Arq. Carlos Valeri (FG), Leandro Lescano (AFSP), Mauro Gonzalez (PvpC) y Prof. Elena Welleschik (UCR). Sobre tablas. </w:t>
      </w:r>
      <w:r>
        <w:rPr>
          <w:rFonts w:eastAsia="MS Mincho;ＭＳ 明朝" w:cs="Times New Roman" w:ascii="Times New Roman" w:hAnsi="Times New Roman"/>
          <w:b w:val="false"/>
          <w:bCs w:val="false"/>
          <w:sz w:val="24"/>
          <w:highlight w:val="green"/>
          <w:u w:val="none"/>
        </w:rPr>
        <w:t>R</w:t>
      </w:r>
      <w:r>
        <w:rPr>
          <w:rFonts w:eastAsia="MS Mincho;ＭＳ 明朝" w:cs="Times New Roman" w:ascii="Times New Roman" w:hAnsi="Times New Roman"/>
          <w:b w:val="false"/>
          <w:bCs w:val="false"/>
          <w:sz w:val="24"/>
          <w:szCs w:val="24"/>
          <w:highlight w:val="green"/>
          <w:u w:val="none"/>
        </w:rPr>
        <w:t>-14-445 – Acta 1014/14 del 6 de marzo de 2014</w:t>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Normal"/>
        <w:jc w:val="both"/>
        <w:rPr/>
      </w:pPr>
      <w:r>
        <w:rPr>
          <w:rFonts w:eastAsia="MS Mincho;ＭＳ 明朝" w:cs="Times New Roman" w:ascii="Times New Roman" w:hAnsi="Times New Roman"/>
          <w:sz w:val="24"/>
          <w:u w:val="single"/>
        </w:rPr>
        <w:t>Proyecto de Ordenanza 536/14</w:t>
      </w:r>
      <w:r>
        <w:rPr>
          <w:rFonts w:eastAsia="MS Mincho;ＭＳ 明朝" w:cs="Times New Roman" w:ascii="Times New Roman" w:hAnsi="Times New Roman"/>
          <w:sz w:val="24"/>
        </w:rPr>
        <w:t xml:space="preserve">: "Declarar en estado de emergencia al Hospital área Programa Ramón Carrillo". Autora: Concejal Prof. Elena Welleschik (UCR). A Asesoría Letrada y a Comisión de Gobierno y Legales. Con tratamiento de preferencia próxima sesión. </w:t>
      </w:r>
      <w:r>
        <w:rPr>
          <w:rFonts w:eastAsia="MS Mincho;ＭＳ 明朝" w:cs="Times New Roman" w:ascii="Times New Roman" w:hAnsi="Times New Roman"/>
          <w:b w:val="false"/>
          <w:bCs w:val="false"/>
          <w:sz w:val="24"/>
          <w:highlight w:val="green"/>
          <w:u w:val="none"/>
        </w:rPr>
        <w:t>C</w:t>
      </w:r>
      <w:r>
        <w:rPr>
          <w:rFonts w:eastAsia="MS Mincho;ＭＳ 明朝" w:cs="Times New Roman" w:ascii="Times New Roman" w:hAnsi="Times New Roman"/>
          <w:b w:val="false"/>
          <w:bCs w:val="false"/>
          <w:sz w:val="24"/>
          <w:szCs w:val="24"/>
          <w:highlight w:val="green"/>
          <w:u w:val="none"/>
        </w:rPr>
        <w:t>-14-772 – Acta 1016/14 del 3 de abril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537/14</w:t>
      </w:r>
      <w:r>
        <w:rPr>
          <w:rFonts w:eastAsia="MS Mincho;ＭＳ 明朝" w:cs="Times New Roman" w:ascii="Times New Roman" w:hAnsi="Times New Roman"/>
          <w:sz w:val="24"/>
        </w:rPr>
        <w:t xml:space="preserve">: "Obliga la instalación de aro magnético para hipoacúsicos y señalización adecuada". Autora: Concejal Prof. Elena Welleschik (UCR). Colaboradores: Prof. Regina Calvo Díaz (Prof. de Educación Especial en Discapacidad Mental, Prof. en Lengua de Señas) y Fabiola Salerno Schmuck. A Asesoría Letrada y a Comisión de Gobierno y Legales.  </w:t>
      </w:r>
      <w:r>
        <w:rPr>
          <w:rFonts w:eastAsia="MS Mincho;ＭＳ 明朝" w:cs="Times New Roman" w:ascii="Times New Roman" w:hAnsi="Times New Roman"/>
          <w:b w:val="false"/>
          <w:bCs w:val="false"/>
          <w:sz w:val="24"/>
          <w:szCs w:val="24"/>
          <w:highlight w:val="green"/>
          <w:u w:val="none"/>
        </w:rPr>
        <w:t>O-14-2532 –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538/14</w:t>
      </w:r>
      <w:r>
        <w:rPr>
          <w:rFonts w:eastAsia="MS Mincho;ＭＳ 明朝" w:cs="Times New Roman" w:ascii="Times New Roman" w:hAnsi="Times New Roman"/>
          <w:sz w:val="24"/>
        </w:rPr>
        <w:t xml:space="preserve">: "Adhesión Ley Provincial 4272 circulación de bicicletas". Autores: Concejales Leandro Lescano y Carmen Giménez (AFSP). Colaboradores: Pablo Bullaude, Alfredo Milano y Julia Fernández.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-14-2505 – Acta 1015/14 del 20 de marzo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539/14</w:t>
      </w:r>
      <w:r>
        <w:rPr>
          <w:rFonts w:eastAsia="MS Mincho;ＭＳ 明朝" w:cs="Times New Roman" w:ascii="Times New Roman" w:hAnsi="Times New Roman"/>
          <w:sz w:val="24"/>
        </w:rPr>
        <w:t xml:space="preserve">: "Regularizar inmueble en Barrio Las Mutisias". </w:t>
      </w:r>
      <w:r>
        <w:rPr>
          <w:rFonts w:eastAsia="MS Mincho;Arial Unicode MS" w:cs="Times New Roman" w:ascii="Times New Roman" w:hAnsi="Times New Roman"/>
          <w:sz w:val="24"/>
        </w:rPr>
        <w:t xml:space="preserve">Autora: </w:t>
      </w:r>
      <w:r>
        <w:rPr>
          <w:rFonts w:eastAsia="MS Mincho;Arial Unicode MS" w:cs="Times New Roman" w:ascii="Times New Roman" w:hAnsi="Times New Roman"/>
          <w:sz w:val="24"/>
          <w:szCs w:val="24"/>
        </w:rPr>
        <w:t xml:space="preserve">Intendenta Municipal, Lic. María Eugenia Martini. Colaboradores: Secretario de Gobierno, Daniel Natapof; Secretario de Desarrollo Estratégico, Horacio Fernández y el Presidente del Directorio del IMTVHS, Dr. Jorge Paolinelli. A Asesoría Letrada y a Comisiones de Acción Social y de Gobierno y Legales. </w:t>
      </w:r>
      <w:r>
        <w:rPr>
          <w:rFonts w:eastAsia="MS Mincho;Arial Unicode MS" w:cs="Times New Roman" w:ascii="Times New Roman" w:hAnsi="Times New Roman"/>
          <w:sz w:val="24"/>
          <w:szCs w:val="24"/>
          <w:highlight w:val="green"/>
        </w:rPr>
        <w:t>O-15-2678. Acta 1043/15 del 19 de noviembre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540/14</w:t>
      </w:r>
      <w:r>
        <w:rPr>
          <w:rFonts w:eastAsia="MS Mincho;ＭＳ 明朝" w:cs="Times New Roman" w:ascii="Times New Roman" w:hAnsi="Times New Roman"/>
          <w:sz w:val="24"/>
        </w:rPr>
        <w:t xml:space="preserve">: "Declarar de interés municipal y cultural el evento jornadas de patrimonio y sustentabilidad". Autores: Comisión Legislativa; Concejales Ramón Chiocconi, Alejandro Ramos Mejía (PJ); Arq. Carlos Valeri (FG); Leandro Lescano (AFSP); Mauro Gonzalez (PVpC) y Elena Welleschik (UCR).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-14-1775 – Acta 1015/14 del 20 de marzo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541/14</w:t>
      </w:r>
      <w:r>
        <w:rPr>
          <w:rFonts w:eastAsia="MS Mincho;ＭＳ 明朝" w:cs="Times New Roman" w:ascii="Times New Roman" w:hAnsi="Times New Roman"/>
          <w:sz w:val="24"/>
        </w:rPr>
        <w:t xml:space="preserve">: "Declarar de interés municipal y cultural el Miami Short Film Festival". Autores: Concejales Ramón Chiocconi, Alejandro Ramos Mejía y Prof. Edith Garro (PJ). Iniciativa: Miguel Ángel Rossi.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-14-1776 – Acta 1016/14 del 3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542/14</w:t>
      </w:r>
      <w:r>
        <w:rPr>
          <w:rFonts w:eastAsia="MS Mincho;ＭＳ 明朝" w:cs="Times New Roman" w:ascii="Times New Roman" w:hAnsi="Times New Roman"/>
          <w:sz w:val="24"/>
          <w:u w:val="none"/>
        </w:rPr>
        <w:t xml:space="preserve">: "Declarar ciudadanos ilustres a los Veteranos de Guerra, Cambatientes en Islas Malvinas e Islas del Atlántico Sur". Autores: Concejales Ramón Chiocconi, Alejandro Ramos Mejía, Prfo. Edith Garro (PJ) y Mauro Gonzalez (PVpC). A Asesoría Letrada y a Comisión de Gobierno y Legales.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543/14</w:t>
      </w:r>
      <w:r>
        <w:rPr>
          <w:rFonts w:eastAsia="MS Mincho;ＭＳ 明朝" w:cs="Times New Roman" w:ascii="Times New Roman" w:hAnsi="Times New Roman"/>
          <w:sz w:val="24"/>
        </w:rPr>
        <w:t xml:space="preserve">: "Regulación venta y consumo alcohol -consolidación instituir la licencia para la venta de bebidas alcohólicas". Autores: Concejales Ramón Chiocconi, Alejandro Ramos Mejía, Edith Garro (PJ) y Mauro Gonzalez (PVpC). A Asesoría Letrada y a Comisiones de Acción Social y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b w:val="false"/>
          <w:bCs w:val="false"/>
          <w:color w:val="auto"/>
          <w:sz w:val="24"/>
          <w:szCs w:val="24"/>
          <w:highlight w:val="green"/>
          <w:u w:val="none"/>
          <w:lang w:val="es-ES" w:bidi="ar-SA"/>
        </w:rPr>
        <w:t>-14-2548– Acta 1022/14 del 21 de agosto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544/14</w:t>
      </w:r>
      <w:r>
        <w:rPr>
          <w:rFonts w:eastAsia="MS Mincho;ＭＳ 明朝" w:cs="Times New Roman" w:ascii="Times New Roman" w:hAnsi="Times New Roman"/>
          <w:sz w:val="24"/>
        </w:rPr>
        <w:t xml:space="preserve">: "Ética de la función pública, adherir Ley Provincial  3550". Autores: Concejales Arq. Carlos Valeri, Prof. Alfredo Martín y Dr. Diego Benítez (FG). A Asesoría Letrada y a Comisión de Gobierno y Legales.  </w:t>
      </w:r>
      <w:r>
        <w:rPr>
          <w:rFonts w:eastAsia="MS Mincho;ＭＳ 明朝" w:cs="Times New Roman" w:ascii="Times New Roman" w:hAnsi="Times New Roman"/>
          <w:sz w:val="24"/>
          <w:highlight w:val="green"/>
        </w:rPr>
        <w:t>O-14-2554 – Acta 1024/14 del 18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545/14</w:t>
      </w:r>
      <w:r>
        <w:rPr>
          <w:rFonts w:eastAsia="MS Mincho;ＭＳ 明朝" w:cs="Times New Roman" w:ascii="Times New Roman" w:hAnsi="Times New Roman"/>
          <w:sz w:val="24"/>
        </w:rPr>
        <w:t xml:space="preserve">: "Establecer en la documentación municipal el uso de la leyenda "2014, año de Homenaje al Almirante Guillermo Brown, en el Bicentenario del Combate Naval de Montevideo". Autora: Intendenta Municipal, Lic. María Eugenia Martini. Colaborador: Secretario de Gobierno, Daniel Natapof.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-2531 Acta 1016/14 del 3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546/14</w:t>
      </w:r>
      <w:r>
        <w:rPr>
          <w:rFonts w:eastAsia="MS Mincho;ＭＳ 明朝" w:cs="Times New Roman" w:ascii="Times New Roman" w:hAnsi="Times New Roman"/>
          <w:sz w:val="24"/>
        </w:rPr>
        <w:t xml:space="preserve">: "Donar a la Asociación Bomberos Voluntarios "Ruca Cura" un camión propiedad de la Municipalidad de San Carlos de Bariloche". Autora: Intendenta Municipal, Lic. María Eugenia Martini. Colaboradores: Secretario de Gobierno, Daniel Natapof y Secretario de Hacienda, Ariel Gomis. A Comisión de Gobierno y Legales.  </w:t>
      </w:r>
      <w:r>
        <w:rPr>
          <w:rFonts w:eastAsia="MS Mincho;ＭＳ 明朝" w:cs="Times New Roman" w:ascii="Times New Roman" w:hAnsi="Times New Roman"/>
          <w:b w:val="false"/>
          <w:bCs w:val="false"/>
          <w:sz w:val="24"/>
          <w:szCs w:val="24"/>
          <w:highlight w:val="green"/>
          <w:u w:val="none"/>
        </w:rPr>
        <w:t>O-14-2533–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547/14</w:t>
      </w:r>
      <w:r>
        <w:rPr>
          <w:rFonts w:eastAsia="MS Mincho;ＭＳ 明朝" w:cs="Times New Roman" w:ascii="Times New Roman" w:hAnsi="Times New Roman"/>
          <w:sz w:val="24"/>
        </w:rPr>
        <w:t xml:space="preserve">: "Declarar de interés municipal 5º Encuentro Nacional de Bartenders Clásico Bariloche 2014". Autores: Concejales Arq. Carlos Valeri, Prof. Alfredo Martín y Dr. Diego Benítez (FG).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-14-1777 – Acta 1016/14 del 3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548/14</w:t>
      </w:r>
      <w:r>
        <w:rPr>
          <w:rFonts w:eastAsia="MS Mincho;ＭＳ 明朝" w:cs="Times New Roman" w:ascii="Times New Roman" w:hAnsi="Times New Roman"/>
          <w:sz w:val="24"/>
        </w:rPr>
        <w:t xml:space="preserve">: "Declarar de interés cultural y educativa la muestra anual del Centro Atómico Bariloche e Instituto Balseiro". Autores: Comisión Legislativa Concejales Ramón Chiocconi, Alejandro Ramos Mejía (PJ); Arq. Carlos Valeri (FG); Leandro Lescano (AFSP); Mauro Gonzalez (PVpC) y Elena Welleschik (UCR).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-14-1778 – Acta 1016/14 del 3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549/14</w:t>
      </w:r>
      <w:r>
        <w:rPr>
          <w:rFonts w:eastAsia="MS Mincho;ＭＳ 明朝" w:cs="Times New Roman" w:ascii="Times New Roman" w:hAnsi="Times New Roman"/>
          <w:sz w:val="24"/>
        </w:rPr>
        <w:t xml:space="preserve">: "Consolidación normas montos de contratación". Autores: Comisión Legislativa Concejales Ramón Chiocconi, Alejandro Ramos Mejía (PJ); Arq. Carlos Valeri (FG); Leandro Lescano (AFSP); Mauro Gonzalez (PVpC) y Elena Welleschik (UCR). A Asesoría Letrada y a Comisiones de Economía y de Gobierno y Legales.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-14-2528 – Acta 1018/14 del 15 de mayo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val="false"/>
          <w:bCs w:val="false"/>
          <w:sz w:val="24"/>
          <w:u w:val="single"/>
        </w:rPr>
        <w:t>Proyecto de Ordenanza 550/14</w:t>
      </w:r>
      <w:r>
        <w:rPr>
          <w:rFonts w:eastAsia="MS Mincho;ＭＳ 明朝" w:cs="Times New Roman" w:ascii="Times New Roman" w:hAnsi="Times New Roman"/>
          <w:b w:val="false"/>
          <w:bCs w:val="false"/>
          <w:sz w:val="24"/>
        </w:rPr>
        <w:t xml:space="preserve">: "Modificacion Ordenanza 2494-CM-13. Regimen Especial Empadronamiento de Edificaciones construidas sin permiso municipal".  Autor: Concejal Ramos Mejía (PJ).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-14-2510 – Acta 1016/14 del 3 de abril de 2014.</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b w:val="false"/>
          <w:bCs w:val="false"/>
          <w:sz w:val="24"/>
          <w:u w:val="single"/>
        </w:rPr>
        <w:t>Proyecto de Ordenanza 551/14</w:t>
      </w:r>
      <w:r>
        <w:rPr>
          <w:rFonts w:eastAsia="MS Mincho;ＭＳ 明朝" w:cs="Times New Roman" w:ascii="Times New Roman" w:hAnsi="Times New Roman"/>
          <w:b w:val="false"/>
          <w:bCs w:val="false"/>
          <w:sz w:val="24"/>
        </w:rPr>
        <w:t xml:space="preserve">: "Desafectar dominio. Afectar dominio privado fracción parcela 19-2-K-205-B-02 construcción casa educativa terapéutica (SEDRONAR). Autora: Intendenta Municipal, Lic. María Eugenia Martini. Colaborador: Secretario de Gobierno, Daniel Ruben Natapof.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-14-2520 – Acta 1017/14 del 29 de abril de 2014.</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sz w:val="24"/>
          <w:u w:val="single"/>
        </w:rPr>
        <w:t>Proyecto de Ordenanza 552/14</w:t>
      </w:r>
      <w:r>
        <w:rPr>
          <w:rFonts w:eastAsia="MS Mincho;ＭＳ 明朝" w:cs="Times New Roman" w:ascii="Times New Roman" w:hAnsi="Times New Roman"/>
          <w:sz w:val="24"/>
        </w:rPr>
        <w:t xml:space="preserve">: "Modificación Ordenanza 2487-CM-13". Autores: Concejales Leandro Lescano (AFSP); Prof. Alfredo Martín (FG) y Prof. Elena Welleschik (UCR).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-14-2511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553/14</w:t>
      </w:r>
      <w:r>
        <w:rPr>
          <w:rFonts w:eastAsia="MS Mincho;ＭＳ 明朝" w:cs="Times New Roman" w:ascii="Times New Roman" w:hAnsi="Times New Roman"/>
          <w:sz w:val="24"/>
        </w:rPr>
        <w:t xml:space="preserve">: "Declarar de utilidad pública y pago obligatorio la obra red de gas Villa Lago Gutiérrez". Autora: Intendenta Municipal, Lic. María Eugenia Martini. Colaboradores: Secretario de Obras y Servicios Públicos, Ing. Roberto Bartorelli; Secretario de Hacienda, Cdor. Ariel Silvio Gomis; Secretario de Gobierno, Daniel Rubén Natapof y Dirección de Obras por Contrato.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-14-2512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554/14</w:t>
      </w:r>
      <w:r>
        <w:rPr>
          <w:rFonts w:eastAsia="MS Mincho;ＭＳ 明朝" w:cs="Times New Roman" w:ascii="Times New Roman" w:hAnsi="Times New Roman"/>
          <w:sz w:val="24"/>
        </w:rPr>
        <w:t xml:space="preserve">: "Declarar de interés municipal el Campeonato Patagónico de Enduro". Autores: Comisión Legislativa: Concejales Ramón Chiocconi, Alejandro Ramos Mejía (PJ); Arq. Carlos Valeri (FG); Leandro Lescano (AFSP); Prof. Elena Welleschik (UCR) y Mauro Gonzalez (PvpC).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sz w:val="24"/>
          <w:szCs w:val="24"/>
          <w:highlight w:val="green"/>
          <w:u w:val="none"/>
        </w:rPr>
        <w:t>-14-1779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555/14</w:t>
      </w:r>
      <w:r>
        <w:rPr>
          <w:rFonts w:eastAsia="MS Mincho;ＭＳ 明朝" w:cs="Times New Roman" w:ascii="Times New Roman" w:hAnsi="Times New Roman"/>
          <w:sz w:val="24"/>
        </w:rPr>
        <w:t xml:space="preserve">: "Comunicar al Poder Judicial necesidad de pronta resolución favorable desalojo Puerto San Carlos". Autores: Concejales Ramón Chiocconi, Alejandro Ramos Mejía, Edith Garro (PJ) y Mauro Gonzalez (PvpC). Sobre Tablas. </w:t>
      </w:r>
      <w:r>
        <w:rPr>
          <w:rFonts w:eastAsia="MS Mincho;ＭＳ 明朝" w:cs="Times New Roman" w:ascii="Times New Roman" w:hAnsi="Times New Roman"/>
          <w:b w:val="false"/>
          <w:bCs w:val="false"/>
          <w:sz w:val="24"/>
          <w:highlight w:val="green"/>
          <w:u w:val="none"/>
        </w:rPr>
        <w:t>C</w:t>
      </w:r>
      <w:r>
        <w:rPr>
          <w:rFonts w:eastAsia="MS Mincho;ＭＳ 明朝" w:cs="Times New Roman" w:ascii="Times New Roman" w:hAnsi="Times New Roman"/>
          <w:b w:val="false"/>
          <w:bCs w:val="false"/>
          <w:sz w:val="24"/>
          <w:szCs w:val="24"/>
          <w:highlight w:val="green"/>
          <w:u w:val="none"/>
        </w:rPr>
        <w:t>-14-774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556/14</w:t>
      </w:r>
      <w:r>
        <w:rPr>
          <w:rFonts w:eastAsia="MS Mincho;ＭＳ 明朝" w:cs="Times New Roman" w:ascii="Times New Roman" w:hAnsi="Times New Roman"/>
          <w:sz w:val="24"/>
        </w:rPr>
        <w:t xml:space="preserve">: "Adhesión Ley Nº 4904. Accesibilidad información en las páginas web. Personas con discapacidad". Autores: Concejales Leandro Lecano (AFSP) y Prof. Elena Welleschik (UCR).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-14-2513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557/14</w:t>
      </w:r>
      <w:r>
        <w:rPr>
          <w:rFonts w:eastAsia="MS Mincho;ＭＳ 明朝" w:cs="Times New Roman" w:ascii="Times New Roman" w:hAnsi="Times New Roman"/>
          <w:sz w:val="24"/>
        </w:rPr>
        <w:t xml:space="preserve">: "Distribución administrativa honorarios regulados en ejecuciones fiscales". Autora: Intendenta Municipal, Lic. María Eugenia Martini. Colaborador: Secretario de Gobierno, Daniel Rubén Natapof.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558/14</w:t>
      </w:r>
      <w:r>
        <w:rPr>
          <w:rFonts w:eastAsia="MS Mincho;ＭＳ 明朝" w:cs="Times New Roman" w:ascii="Times New Roman" w:hAnsi="Times New Roman"/>
          <w:sz w:val="24"/>
        </w:rPr>
        <w:t xml:space="preserve">: "Funcionamiento de establecimientos comerciales de múltiples puntos de venta "Ferias Multipunto" en el ámbito de la Municipalidad de San Carlos de Barilche". Autora: Intendenta Municipal, Lic. María Eugenia Martini. Colaborador: Secretario de Gobierno, Daniel Rubén Natapof. A Asesoría Letrada y a Comisiones de Economía y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559/14</w:t>
      </w:r>
      <w:r>
        <w:rPr>
          <w:rFonts w:eastAsia="MS Mincho;ＭＳ 明朝" w:cs="Times New Roman" w:ascii="Times New Roman" w:hAnsi="Times New Roman"/>
          <w:sz w:val="24"/>
        </w:rPr>
        <w:t xml:space="preserve">: "Aceptar la donación de un televisor y un reproductor VHS para la Biblioteca Pública Presidente Raúl Ricardo Alfonsín". Autora: Intendenta Municipal, Lic. María Eugenia Martini. Colaboradores: Secretario de Cultura, Rubén Oscar Fernández; Secretario de Gobierno, Daniel Rubén Natapof y Técnica Silvana Marisa Ranquehue.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-14-2514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560/14</w:t>
      </w:r>
      <w:r>
        <w:rPr>
          <w:rFonts w:eastAsia="MS Mincho;ＭＳ 明朝" w:cs="Times New Roman" w:ascii="Times New Roman" w:hAnsi="Times New Roman"/>
          <w:sz w:val="24"/>
        </w:rPr>
        <w:t xml:space="preserve">: "Aceptar donación de cuadro". Autora: Intendenta Municipal, Lic. María Eugenia Martini. Colaborador: Secretario de Gobierno, Daniel Rubén Natapof. Sobre Tablas. </w:t>
      </w:r>
      <w:r>
        <w:rPr>
          <w:rFonts w:eastAsia="MS Mincho;ＭＳ 明朝" w:cs="Times New Roman" w:ascii="Times New Roman" w:hAnsi="Times New Roman"/>
          <w:b w:val="false"/>
          <w:bCs w:val="false"/>
          <w:sz w:val="24"/>
          <w:highlight w:val="green"/>
          <w:u w:val="none"/>
        </w:rPr>
        <w:t>O</w:t>
      </w:r>
      <w:r>
        <w:rPr>
          <w:rFonts w:eastAsia="MS Mincho;ＭＳ 明朝" w:cs="Times New Roman" w:ascii="Times New Roman" w:hAnsi="Times New Roman"/>
          <w:b w:val="false"/>
          <w:bCs w:val="false"/>
          <w:sz w:val="24"/>
          <w:szCs w:val="24"/>
          <w:highlight w:val="green"/>
          <w:u w:val="none"/>
        </w:rPr>
        <w:t>-14-2515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561/14</w:t>
      </w:r>
      <w:r>
        <w:rPr>
          <w:rFonts w:eastAsia="MS Mincho;ＭＳ 明朝" w:cs="Times New Roman" w:ascii="Times New Roman" w:hAnsi="Times New Roman"/>
          <w:sz w:val="24"/>
        </w:rPr>
        <w:t xml:space="preserve">: "Modifica Código Electoral Municipal. Incorpora elecciones abiertas y simultáneas. Segunda vuelta". Autor: Concejal Leandro Lescano (AFSP).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562/14</w:t>
      </w:r>
      <w:r>
        <w:rPr>
          <w:rFonts w:eastAsia="MS Mincho;ＭＳ 明朝" w:cs="Times New Roman" w:ascii="Times New Roman" w:hAnsi="Times New Roman"/>
          <w:sz w:val="24"/>
        </w:rPr>
        <w:t xml:space="preserve">: "Reconocimiento al CEM 44 por "Premio Presidencial a las Escuelas Solidarias 2013". Autora: Concejal Irma Haneck (SUR). Colaboradora: Abogada Mercedes Lasmartres.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sz w:val="24"/>
          <w:szCs w:val="24"/>
          <w:highlight w:val="green"/>
          <w:u w:val="none"/>
        </w:rPr>
        <w:t>-14-1780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563/14</w:t>
      </w:r>
      <w:r>
        <w:rPr>
          <w:rFonts w:eastAsia="MS Mincho;ＭＳ 明朝" w:cs="Times New Roman" w:ascii="Times New Roman" w:hAnsi="Times New Roman"/>
          <w:sz w:val="24"/>
        </w:rPr>
        <w:t xml:space="preserve">: "Modifica Ordenanza 1953-CM-09, Código Electoral Municipal, deroga artículo 3º, inciso D". Autores: Concejales Ramón Chiocconi, Alejandro Ramos Mejía (PJ) y Mauro Gonzalez (PVpC). A Asesoría Letrada y a Comisión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b w:val="false"/>
          <w:bCs w:val="false"/>
          <w:color w:val="auto"/>
          <w:sz w:val="24"/>
          <w:szCs w:val="24"/>
          <w:highlight w:val="green"/>
          <w:u w:val="none"/>
          <w:lang w:val="es-ES" w:bidi="ar-SA"/>
        </w:rPr>
        <w:t>-14-2549–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564/14</w:t>
      </w:r>
      <w:r>
        <w:rPr>
          <w:rFonts w:eastAsia="MS Mincho;ＭＳ 明朝" w:cs="Times New Roman" w:ascii="Times New Roman" w:hAnsi="Times New Roman"/>
          <w:sz w:val="24"/>
        </w:rPr>
        <w:t xml:space="preserve">: "Comunicar Legislatura de Río Negro sanción del proyecto de ley 215/13". Autores: Concejales Prof. Elena Welleschik (UCR), Leandro Lescano y Carmen Giménez (AFSP).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565/14</w:t>
      </w:r>
      <w:r>
        <w:rPr>
          <w:rFonts w:eastAsia="MS Mincho;ＭＳ 明朝" w:cs="Times New Roman" w:ascii="Times New Roman" w:hAnsi="Times New Roman"/>
          <w:sz w:val="24"/>
        </w:rPr>
        <w:t>:  Comunicar al Poder Ejecutivo Nacional, Poder Ejecutivo Provincial, Dto. Ejecutivo Municipal intervengan sobre requerimiento de comunidad educativa Nº 48".</w:t>
        <w:tab/>
        <w:t xml:space="preserve"> Autores: Concejales Edith Garro, Ramón Chiocconi (PJ); Alfredo Martín, Carlos Valeri (FG) y Mauro Gonzalez (PvpC). </w:t>
      </w:r>
      <w:r>
        <w:rPr>
          <w:rFonts w:eastAsia="MS Mincho;ＭＳ 明朝" w:cs="Times New Roman" w:ascii="Times New Roman" w:hAnsi="Times New Roman"/>
          <w:b w:val="false"/>
          <w:bCs w:val="false"/>
          <w:sz w:val="24"/>
          <w:highlight w:val="green"/>
          <w:u w:val="none"/>
        </w:rPr>
        <w:t>C</w:t>
      </w:r>
      <w:r>
        <w:rPr>
          <w:rFonts w:eastAsia="MS Mincho;ＭＳ 明朝" w:cs="Times New Roman" w:ascii="Times New Roman" w:hAnsi="Times New Roman"/>
          <w:b w:val="false"/>
          <w:bCs w:val="false"/>
          <w:sz w:val="24"/>
          <w:szCs w:val="24"/>
          <w:highlight w:val="green"/>
          <w:u w:val="none"/>
        </w:rPr>
        <w:t>-14-775 – Acta 1017/14 del 29 de abril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566/14</w:t>
      </w:r>
      <w:r>
        <w:rPr>
          <w:rFonts w:eastAsia="MS Mincho;ＭＳ 明朝" w:cs="Times New Roman" w:ascii="Times New Roman" w:hAnsi="Times New Roman"/>
          <w:sz w:val="24"/>
        </w:rPr>
        <w:t xml:space="preserve">: "Crea Comisión Especial de Festejos". Autora: Concejal Prof. Elena Welleschik (UCR). A Asesoría Letrada y a comisiones de Turismo y de Gobierno y Legales. </w:t>
      </w:r>
      <w:r>
        <w:rPr>
          <w:rFonts w:eastAsia="MS Mincho;ＭＳ 明朝" w:cs="Times New Roman" w:ascii="Times New Roman" w:hAnsi="Times New Roman"/>
          <w:sz w:val="24"/>
          <w:highlight w:val="green"/>
        </w:rPr>
        <w:t>O-14-2551 – Acta 1023/14 del 2 de septiembre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567/14</w:t>
      </w:r>
      <w:r>
        <w:rPr>
          <w:rFonts w:eastAsia="MS Mincho;ＭＳ 明朝" w:cs="Times New Roman" w:ascii="Times New Roman" w:hAnsi="Times New Roman"/>
          <w:sz w:val="24"/>
        </w:rPr>
        <w:t xml:space="preserve">: "Declarar de interés municipal y comunitario 2da. Jornada de Radiaciones no Ionizantes". Autor: Prof. Alfredo Martín (FG). Colaboradora: Subsecretaria de Gestiones Urbanas, Sra. Silvia Perea.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-14-1782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568/14</w:t>
      </w:r>
      <w:r>
        <w:rPr>
          <w:rFonts w:eastAsia="MS Mincho;ＭＳ 明朝" w:cs="Times New Roman" w:ascii="Times New Roman" w:hAnsi="Times New Roman"/>
          <w:sz w:val="24"/>
        </w:rPr>
        <w:t xml:space="preserve">: "Declarar de interés municipal y cultural el Expo Arte Bariloche 2014". Autores: Concejales Ramón Chiocconi, Alejandro Ramos Mejía y Prof. Edith Garro (PJ). Iniciativa: Raquel Guerra.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-14-1783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569/14</w:t>
      </w:r>
      <w:r>
        <w:rPr>
          <w:rFonts w:eastAsia="MS Mincho;ＭＳ 明朝" w:cs="Times New Roman" w:ascii="Times New Roman" w:hAnsi="Times New Roman"/>
          <w:sz w:val="24"/>
        </w:rPr>
        <w:t xml:space="preserve">: "Aprobar ocupación tercio libre, uso no conforme y estacionamiento en la parcela 19-2-E-142-16 propiedad de José Benito Nogueira y Señora". Autora: Intendenta Municipal, Lic. María Eugenia Martini. Colaboradores: Secretario de Gobierno, Daniel Rubén Natapof; Secretario de Desarrollo Estratégico, Mg. Horacio Fidel Fernández; Subscretaría de Medio Ambiente; Subsecretario de Planeamiento Territorial y Subsecretario de Gestión Urbana. A Asesoría Letrada y a comisiones de Obras y Planeamiento y de Gobierno y Legales. </w:t>
      </w:r>
      <w:r>
        <w:rPr>
          <w:rFonts w:eastAsia="MS Mincho;ＭＳ 明朝" w:cs="Times New Roman" w:ascii="Times New Roman" w:hAnsi="Times New Roman"/>
          <w:sz w:val="24"/>
          <w:highlight w:val="green"/>
        </w:rPr>
        <w:t>O-14-2578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570/14</w:t>
      </w:r>
      <w:r>
        <w:rPr>
          <w:rFonts w:eastAsia="MS Mincho;ＭＳ 明朝" w:cs="Times New Roman" w:ascii="Times New Roman" w:hAnsi="Times New Roman"/>
          <w:sz w:val="24"/>
        </w:rPr>
        <w:t xml:space="preserve">: "Declarar de interés municipal Expo Feria de Agricultura Familiar". Autores: Concejales Arq. Carlos Valeri, Prof. Alfredo Martín y Dr. Diego Benítez (FG).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-14-1784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571/14</w:t>
      </w:r>
      <w:r>
        <w:rPr>
          <w:rFonts w:eastAsia="MS Mincho;ＭＳ 明朝" w:cs="Times New Roman" w:ascii="Times New Roman" w:hAnsi="Times New Roman"/>
          <w:sz w:val="24"/>
        </w:rPr>
        <w:t xml:space="preserve">: "Modificar Ordenanza 1794-CM-07 Plan de Manejo RNU Laguna El Trébol". Autores: Concejales Arq. Carlos Valeri, Prof. Alfredo Martín y Dr. Diego Benítez (FG). Colaboradores: Comisión Mixta Reserva Urbana Laguna El Trébol. A Asesoría Letrada y a comisión de Gobierno y Legales. </w:t>
      </w:r>
      <w:r>
        <w:rPr>
          <w:rFonts w:eastAsia="MS Mincho;ＭＳ 明朝" w:cs="Times New Roman" w:ascii="Times New Roman" w:hAnsi="Times New Roman"/>
          <w:sz w:val="24"/>
          <w:highlight w:val="green"/>
        </w:rPr>
        <w:t>O-14-2569 –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572/14</w:t>
      </w:r>
      <w:r>
        <w:rPr>
          <w:rFonts w:eastAsia="MS Mincho;ＭＳ 明朝" w:cs="Times New Roman" w:ascii="Times New Roman" w:hAnsi="Times New Roman"/>
          <w:sz w:val="24"/>
        </w:rPr>
        <w:t xml:space="preserve">: "No otorgar habilitación comercial para actividades mineras en San Carlos de Bariloche". Autora: Concejal Prof. Elena Welleschik (UCR).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573/14</w:t>
      </w:r>
      <w:r>
        <w:rPr>
          <w:rFonts w:eastAsia="MS Mincho;ＭＳ 明朝" w:cs="Times New Roman" w:ascii="Times New Roman" w:hAnsi="Times New Roman"/>
          <w:sz w:val="24"/>
        </w:rPr>
        <w:t xml:space="preserve">: "Solicitar urgente traspaso poder concedente servicio energía eléctrica". Autores: Concejales Ramón Chiocconi, Alejandro Ramos Mejía, Prof. Edith Garro (PJ); Leandro Lescano, Carmen Giménez (AFSP); Arq. Carlos Valeri, Prof. Alfredo Martín,  (FG); Elena Welleschik (UCR) y Mauro Gonzalez (PVpC). A comisión de Gobierno y Legales. </w:t>
      </w:r>
      <w:r>
        <w:rPr>
          <w:rFonts w:eastAsia="MS Mincho;ＭＳ 明朝" w:cs="Times New Roman" w:ascii="Times New Roman" w:hAnsi="Times New Roman"/>
          <w:b w:val="false"/>
          <w:bCs w:val="false"/>
          <w:sz w:val="24"/>
          <w:szCs w:val="24"/>
          <w:highlight w:val="green"/>
          <w:u w:val="none"/>
        </w:rPr>
        <w:t>C-14-778 –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574/14</w:t>
      </w:r>
      <w:r>
        <w:rPr>
          <w:rFonts w:eastAsia="MS Mincho;ＭＳ 明朝" w:cs="Times New Roman" w:ascii="Times New Roman" w:hAnsi="Times New Roman"/>
          <w:sz w:val="24"/>
        </w:rPr>
        <w:t xml:space="preserve">: "Prestar acuerdo al llamado a licitación pública para la construcción del Centro de Salud Nahuel Hue, Malvinas, Programa de Mejoramiento Barrial III". </w:t>
      </w:r>
      <w:r>
        <w:rPr>
          <w:rFonts w:eastAsia="MS Mincho;Arial Unicode MS" w:cs="Times New Roman" w:ascii="Times New Roman" w:hAnsi="Times New Roman"/>
          <w:sz w:val="24"/>
        </w:rPr>
        <w:t xml:space="preserve">Autora: </w:t>
      </w:r>
      <w:r>
        <w:rPr>
          <w:rFonts w:eastAsia="MS Mincho;Arial Unicode MS" w:cs="Times New Roman" w:ascii="Times New Roman" w:hAnsi="Times New Roman"/>
          <w:sz w:val="24"/>
          <w:szCs w:val="24"/>
        </w:rPr>
        <w:t xml:space="preserve">Intendenta Municipal, Lic. María Eugenia Martini. Colaboradores: Secretario de Gobierno, Daniel Rubén Natapof; Secretario de Desarrollo Estratégico, Mg. Horacio Fernández y  Subsecretario de Planeamiento Territorial, Dr. Arq. Marcelo Frischkneckt. Sobre Tablas. </w:t>
      </w:r>
      <w:r>
        <w:rPr>
          <w:rFonts w:eastAsia="MS Mincho;ＭＳ 明朝" w:cs="Times New Roman" w:ascii="Times New Roman" w:hAnsi="Times New Roman"/>
          <w:b w:val="false"/>
          <w:bCs w:val="false"/>
          <w:sz w:val="24"/>
          <w:szCs w:val="24"/>
          <w:highlight w:val="green"/>
          <w:u w:val="none"/>
        </w:rPr>
        <w:t>O-14-2521 – Acta 1018/14 del 15 de mayo de 2014.</w:t>
      </w:r>
    </w:p>
    <w:p>
      <w:pPr>
        <w:pStyle w:val="Textosinformato"/>
        <w:jc w:val="both"/>
        <w:rPr>
          <w:rFonts w:ascii="Times New Roman" w:hAnsi="Times New Roman" w:eastAsia="MS Mincho;Arial Unicode MS" w:cs="Times New Roman"/>
          <w:sz w:val="24"/>
          <w:szCs w:val="24"/>
        </w:rPr>
      </w:pPr>
      <w:r>
        <w:rPr>
          <w:rFonts w:eastAsia="MS Mincho;Arial Unicode MS"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575/14</w:t>
      </w:r>
      <w:r>
        <w:rPr>
          <w:rFonts w:eastAsia="MS Mincho;ＭＳ 明朝" w:cs="Times New Roman" w:ascii="Times New Roman" w:hAnsi="Times New Roman"/>
          <w:sz w:val="24"/>
        </w:rPr>
        <w:t xml:space="preserve">: "Comunicar Poder Ejecutivo y Legislatura Río Negro debate abierto modificación Ley Nº 532. Código Contravencional". Autor: Concejal Mauro Gonzalez (PVpC). Colaboradora: Dra. Paula Gonzalez. Sobre Tablas. </w:t>
      </w:r>
      <w:r>
        <w:rPr>
          <w:rFonts w:eastAsia="MS Mincho;ＭＳ 明朝" w:cs="Times New Roman" w:ascii="Times New Roman" w:hAnsi="Times New Roman"/>
          <w:b w:val="false"/>
          <w:bCs w:val="false"/>
          <w:sz w:val="24"/>
          <w:highlight w:val="green"/>
          <w:u w:val="none"/>
        </w:rPr>
        <w:t>C</w:t>
      </w:r>
      <w:r>
        <w:rPr>
          <w:rFonts w:eastAsia="MS Mincho;ＭＳ 明朝" w:cs="Times New Roman" w:ascii="Times New Roman" w:hAnsi="Times New Roman"/>
          <w:b w:val="false"/>
          <w:bCs w:val="false"/>
          <w:sz w:val="24"/>
          <w:szCs w:val="24"/>
          <w:highlight w:val="green"/>
          <w:u w:val="none"/>
        </w:rPr>
        <w:t>-14-776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576/14</w:t>
      </w:r>
      <w:r>
        <w:rPr>
          <w:rFonts w:eastAsia="MS Mincho;ＭＳ 明朝" w:cs="Times New Roman" w:ascii="Times New Roman" w:hAnsi="Times New Roman"/>
          <w:sz w:val="24"/>
        </w:rPr>
        <w:t xml:space="preserve">: "Se declara de interés "Taller para la enseñanza de producción de materiales sustentables para la construcción" que se realizará en el Colegio "Nehuén Peumán". Autor: Concejal Lendro Lescano (AFSP). Sobre Tablas. </w:t>
      </w:r>
      <w:r>
        <w:rPr>
          <w:rFonts w:eastAsia="MS Mincho;ＭＳ 明朝" w:cs="Times New Roman" w:ascii="Times New Roman" w:hAnsi="Times New Roman"/>
          <w:b w:val="false"/>
          <w:bCs w:val="false"/>
          <w:sz w:val="24"/>
          <w:highlight w:val="green"/>
          <w:u w:val="none"/>
        </w:rPr>
        <w:t>D-</w:t>
      </w:r>
      <w:r>
        <w:rPr>
          <w:rFonts w:eastAsia="MS Mincho;ＭＳ 明朝" w:cs="Times New Roman" w:ascii="Times New Roman" w:hAnsi="Times New Roman"/>
          <w:b w:val="false"/>
          <w:bCs w:val="false"/>
          <w:sz w:val="24"/>
          <w:szCs w:val="24"/>
          <w:highlight w:val="green"/>
          <w:u w:val="none"/>
        </w:rPr>
        <w:t>14-1785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577/14</w:t>
      </w:r>
      <w:r>
        <w:rPr>
          <w:rFonts w:eastAsia="MS Mincho;ＭＳ 明朝" w:cs="Times New Roman" w:ascii="Times New Roman" w:hAnsi="Times New Roman"/>
          <w:sz w:val="24"/>
        </w:rPr>
        <w:t xml:space="preserve">: "Designación titular juez de Juzgado de Faltas Nº 1 de la ciudad de San Carlos de Bariloche". Autores: Comisión Legislativa Concejales Ramón Chiocconi (PJ); Arq. Carlos Valeri (FG); Leandro Lescano (AFSP) y Elena Welleschik (UCR). Sobre Tablas. </w:t>
      </w:r>
      <w:r>
        <w:rPr>
          <w:rFonts w:eastAsia="MS Mincho;ＭＳ 明朝" w:cs="Times New Roman" w:ascii="Times New Roman" w:hAnsi="Times New Roman"/>
          <w:b w:val="false"/>
          <w:bCs w:val="false"/>
          <w:sz w:val="24"/>
          <w:szCs w:val="24"/>
          <w:highlight w:val="green"/>
          <w:u w:val="none"/>
        </w:rPr>
        <w:t>O-14-2522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578/14</w:t>
      </w:r>
      <w:r>
        <w:rPr>
          <w:rFonts w:eastAsia="MS Mincho;ＭＳ 明朝" w:cs="Times New Roman" w:ascii="Times New Roman" w:hAnsi="Times New Roman"/>
          <w:sz w:val="24"/>
        </w:rPr>
        <w:t xml:space="preserve">: "Designación titular juez de Juzgado de Faltas Nº 1 de la ciudad de San Carlos de Bariloche". Autores: Comisión Legislativa Concejales Ramón Chiocconi (PJ); Arq. Carlos Valeri (FG); Leandro Lescano (AFSP) y Elena Welleschik (UCR). Sobre Tablas. </w:t>
      </w:r>
      <w:r>
        <w:rPr>
          <w:rFonts w:eastAsia="MS Mincho;ＭＳ 明朝" w:cs="Times New Roman" w:ascii="Times New Roman" w:hAnsi="Times New Roman"/>
          <w:sz w:val="24"/>
          <w:highlight w:val="yellow"/>
        </w:rPr>
        <w:t xml:space="preserve"> RETIRADO ACTA 1018/14 del 15 de mayo de 2014.</w:t>
      </w:r>
      <w:r>
        <w:rPr>
          <w:rFonts w:eastAsia="MS Mincho;ＭＳ 明朝" w:cs="Times New Roman" w:ascii="Times New Roman" w:hAnsi="Times New Roman"/>
          <w:sz w:val="24"/>
          <w:highlight w:val="yellow"/>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579/14</w:t>
      </w:r>
      <w:r>
        <w:rPr>
          <w:rFonts w:eastAsia="MS Mincho;ＭＳ 明朝" w:cs="Times New Roman" w:ascii="Times New Roman" w:hAnsi="Times New Roman"/>
          <w:sz w:val="24"/>
        </w:rPr>
        <w:t xml:space="preserve">: "Designación suplente juez de Juzgado de Faltas Nº 1 de la ciudad de San Carlos de Bariloche". Autores: Comisión Legislativa Concejales Ramón Chiocconi (PJ); Arq. Carlos Valeri (FG); Leandro Lescano (AFSP) y Elena Welleschik (UCR). Sobre Tablas. </w:t>
      </w:r>
      <w:r>
        <w:rPr>
          <w:rFonts w:eastAsia="MS Mincho;ＭＳ 明朝" w:cs="Times New Roman" w:ascii="Times New Roman" w:hAnsi="Times New Roman"/>
          <w:sz w:val="24"/>
          <w:highlight w:val="yellow"/>
        </w:rPr>
        <w:t xml:space="preserve"> RETIRADO ACTA 1018/14 del 15 de mayo de 2014.</w:t>
      </w:r>
      <w:r>
        <w:rPr>
          <w:rFonts w:eastAsia="MS Mincho;ＭＳ 明朝" w:cs="Times New Roman" w:ascii="Times New Roman" w:hAnsi="Times New Roman"/>
          <w:sz w:val="24"/>
          <w:highlight w:val="yellow"/>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580/14</w:t>
      </w:r>
      <w:r>
        <w:rPr>
          <w:rFonts w:eastAsia="MS Mincho;ＭＳ 明朝" w:cs="Times New Roman" w:ascii="Times New Roman" w:hAnsi="Times New Roman"/>
          <w:sz w:val="24"/>
        </w:rPr>
        <w:t xml:space="preserve">: "Designación suplente juez de Juzgado de Faltas Nº 1 de la ciudad de San Carlos de Bariloche". Autores: Comisión Legislativa Concejales Ramón Chiocconi (PJ); Arq. Carlos Valeri (FG); Leandro Lescano (AFSP) y Elena Welleschik (UCR). Sobre Tablas. </w:t>
      </w:r>
      <w:r>
        <w:rPr>
          <w:rFonts w:eastAsia="MS Mincho;ＭＳ 明朝" w:cs="Times New Roman" w:ascii="Times New Roman" w:hAnsi="Times New Roman"/>
          <w:b w:val="false"/>
          <w:bCs w:val="false"/>
          <w:sz w:val="24"/>
          <w:szCs w:val="24"/>
          <w:highlight w:val="green"/>
          <w:u w:val="none"/>
        </w:rPr>
        <w:t>O-14-2523 – Acta 1018/14 del 15 de mayo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581/14</w:t>
      </w:r>
      <w:r>
        <w:rPr>
          <w:rFonts w:eastAsia="MS Mincho;ＭＳ 明朝" w:cs="Times New Roman" w:ascii="Times New Roman" w:hAnsi="Times New Roman"/>
          <w:sz w:val="24"/>
        </w:rPr>
        <w:t xml:space="preserve">: "Comunicar Poder Ejecutivo y Legislatura Provincial necesidad aplicar mecanismos participación ciudadana por construcción Penal Federal". Autora: Concejal Prof. Elena Welleschik (UCR).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582/14</w:t>
      </w:r>
      <w:r>
        <w:rPr>
          <w:rFonts w:eastAsia="MS Mincho;ＭＳ 明朝" w:cs="Times New Roman" w:ascii="Times New Roman" w:hAnsi="Times New Roman"/>
          <w:sz w:val="24"/>
        </w:rPr>
        <w:t xml:space="preserve">: "Convocatoria a Referendum Popular por construcción Penal Federal". Autora: Concejal Prof. Elena Welleschik (UCR).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583/14</w:t>
      </w:r>
      <w:r>
        <w:rPr>
          <w:rFonts w:eastAsia="MS Mincho;ＭＳ 明朝" w:cs="Times New Roman" w:ascii="Times New Roman" w:hAnsi="Times New Roman"/>
          <w:sz w:val="24"/>
        </w:rPr>
        <w:t xml:space="preserve">: "Comunicar Ejecutivo Municipal necesidad Rango III con participación ciudadana, por construcción Penal Federal". Autora: Concejal Prof. Elena Welleschik (UCR).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584/14</w:t>
      </w:r>
      <w:r>
        <w:rPr>
          <w:rFonts w:eastAsia="MS Mincho;ＭＳ 明朝" w:cs="Times New Roman" w:ascii="Times New Roman" w:hAnsi="Times New Roman"/>
          <w:sz w:val="24"/>
        </w:rPr>
        <w:t xml:space="preserve">: "Aprobar Plan de Desarrollo Urbano Área Ruta Nacional 40 Circunvalación de Bariloche". Autora: Intendenta Municipal, Lic. María Eugenia Martini. Colaboradores: Secretario de Gobierno, Daniel Natapof; Secretario de Desarrollo Estratégico, Mg. Horacio Fidel Fernández y Subsecretario de Planeamiento Territorial, Dr. Arq. Marcelo Frischknecht. A Asesoría Letrada y a Comisiones de Obras y Planeamiento y de Gobierno y Legales en forma conjunta. Con Tratamiento de Preferencia próxima sesión. </w:t>
      </w:r>
      <w:r>
        <w:rPr>
          <w:rFonts w:eastAsia="MS Mincho;ＭＳ 明朝" w:cs="Times New Roman" w:ascii="Times New Roman" w:hAnsi="Times New Roman"/>
          <w:b w:val="false"/>
          <w:bCs w:val="false"/>
          <w:sz w:val="24"/>
          <w:szCs w:val="24"/>
          <w:highlight w:val="green"/>
          <w:u w:val="none"/>
        </w:rPr>
        <w:t>O-14-2540– Acta 1020/14 del 26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585/14</w:t>
      </w:r>
      <w:r>
        <w:rPr>
          <w:rFonts w:eastAsia="MS Mincho;ＭＳ 明朝" w:cs="Times New Roman" w:ascii="Times New Roman" w:hAnsi="Times New Roman"/>
          <w:sz w:val="24"/>
        </w:rPr>
        <w:t xml:space="preserve">: "Declarar interés municipal y cultural 1º Encuentro Intercultural e inclusivo". Autores: Concejales Arq. Carlos Valeri, Prof. Alfredo Martín y Dr. Diego Benítez (FG). Se solicitará su retiro por haberse emitido Resolución 143-PCM-14. </w:t>
      </w:r>
      <w:r>
        <w:rPr>
          <w:rFonts w:eastAsia="MS Mincho;ＭＳ 明朝" w:cs="Times New Roman" w:ascii="Times New Roman" w:hAnsi="Times New Roman"/>
          <w:sz w:val="24"/>
          <w:highlight w:val="yellow"/>
        </w:rPr>
        <w:t>RETIRADO  - ACTA 1019/14 de 12/06/14.</w:t>
      </w:r>
      <w:r>
        <w:rPr>
          <w:rFonts w:eastAsia="MS Mincho;ＭＳ 明朝" w:cs="Times New Roman" w:ascii="Times New Roman" w:hAnsi="Times New Roman"/>
          <w:sz w:val="24"/>
          <w:highlight w:val="yellow"/>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highlight w:val="yellow"/>
        </w:rPr>
      </w:pPr>
      <w:r>
        <w:rPr>
          <w:rFonts w:eastAsia="MS Mincho;ＭＳ 明朝" w:cs="Times New Roman" w:ascii="Times New Roman" w:hAnsi="Times New Roman"/>
          <w:sz w:val="24"/>
          <w:highlight w:val="yellow"/>
        </w:rPr>
      </w:r>
    </w:p>
    <w:p>
      <w:pPr>
        <w:pStyle w:val="Textosinformato"/>
        <w:jc w:val="both"/>
        <w:rPr/>
      </w:pPr>
      <w:r>
        <w:rPr>
          <w:rFonts w:eastAsia="MS Mincho;ＭＳ 明朝" w:cs="Times New Roman" w:ascii="Times New Roman" w:hAnsi="Times New Roman"/>
          <w:sz w:val="24"/>
          <w:u w:val="single"/>
        </w:rPr>
        <w:t>Proyecto de Ordenanza 586/14</w:t>
      </w:r>
      <w:r>
        <w:rPr>
          <w:rFonts w:eastAsia="MS Mincho;ＭＳ 明朝" w:cs="Times New Roman" w:ascii="Times New Roman" w:hAnsi="Times New Roman"/>
          <w:sz w:val="24"/>
        </w:rPr>
        <w:t xml:space="preserve">: "Crea comisión mixta promover Corredor Biocéanico Sur". Autor: Concejal Leandro Lescano (AFSP). A Asesoría Letrada y a Comisión de Gobierno y Legales. </w:t>
      </w:r>
      <w:r>
        <w:rPr>
          <w:rFonts w:eastAsia="MS Mincho;ＭＳ 明朝" w:cs="Times New Roman" w:ascii="Times New Roman" w:hAnsi="Times New Roman"/>
          <w:sz w:val="24"/>
          <w:highlight w:val="green"/>
        </w:rPr>
        <w:t>C-14-790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587/14</w:t>
      </w:r>
      <w:r>
        <w:rPr>
          <w:rFonts w:eastAsia="MS Mincho;ＭＳ 明朝" w:cs="Times New Roman" w:ascii="Times New Roman" w:hAnsi="Times New Roman"/>
          <w:sz w:val="24"/>
        </w:rPr>
        <w:t xml:space="preserve">: "Declarar interés municipal y educativo primeras jornadas "Buenas Prácticas con Adultos Mayores". Autores: Concejales Arq. Carlos Valeri, Prof. Alfredo Martín y Dr. Diego Benítez (FG). Sobre Tablas. </w:t>
      </w:r>
      <w:r>
        <w:rPr>
          <w:rFonts w:eastAsia="MS Mincho;ＭＳ 明朝" w:cs="Times New Roman" w:ascii="Times New Roman" w:hAnsi="Times New Roman"/>
          <w:b w:val="false"/>
          <w:bCs w:val="false"/>
          <w:sz w:val="24"/>
          <w:szCs w:val="24"/>
          <w:highlight w:val="green"/>
          <w:u w:val="none"/>
        </w:rPr>
        <w:t>C-14-1787–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588/14</w:t>
      </w:r>
      <w:r>
        <w:rPr>
          <w:rFonts w:eastAsia="MS Mincho;ＭＳ 明朝" w:cs="Times New Roman" w:ascii="Times New Roman" w:hAnsi="Times New Roman"/>
          <w:sz w:val="24"/>
        </w:rPr>
        <w:t>: "Declarar interés municipal y cultural seminario encuentro con  Johann Sebastián Bach". Autores: Concejales Arq. Carlos Valeri, Prof. Alfredo Martín y Dr. Diego Benítez (FG). Se solicitará su retiro por haberse emitido Resolución 145-PCM-14.</w:t>
      </w:r>
      <w:r>
        <w:rPr>
          <w:rFonts w:eastAsia="MS Mincho;ＭＳ 明朝" w:cs="Times New Roman" w:ascii="Times New Roman" w:hAnsi="Times New Roman"/>
          <w:sz w:val="24"/>
          <w:highlight w:val="yellow"/>
        </w:rPr>
        <w:t>RETIRADO  - ACTA 1019/14 de 12/06/14.</w:t>
      </w:r>
      <w:r>
        <w:rPr>
          <w:rFonts w:eastAsia="MS Mincho;ＭＳ 明朝" w:cs="Times New Roman" w:ascii="Times New Roman" w:hAnsi="Times New Roman"/>
          <w:sz w:val="24"/>
          <w:highlight w:val="yellow"/>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589/14</w:t>
      </w:r>
      <w:r>
        <w:rPr>
          <w:rFonts w:eastAsia="MS Mincho;ＭＳ 明朝" w:cs="Times New Roman" w:ascii="Times New Roman" w:hAnsi="Times New Roman"/>
          <w:sz w:val="24"/>
        </w:rPr>
        <w:t xml:space="preserve">: "Modificar Ordenanza 1753-CM-07, artículo 4º". Autora: Intendenta Municipal, Lic. María Eugenia Martini. Colaboradores: Secretario de Gobierno, Daniel Natapof; Director O.M.I.D.U.C., Técnico Guillermo Walter Perea y Asesora Letrada O.M.I.D.U.C., Dra. Silvia Barbero.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590/14</w:t>
      </w:r>
      <w:r>
        <w:rPr>
          <w:rFonts w:eastAsia="MS Mincho;ＭＳ 明朝" w:cs="Times New Roman" w:ascii="Times New Roman" w:hAnsi="Times New Roman"/>
          <w:sz w:val="24"/>
        </w:rPr>
        <w:t xml:space="preserve">: "Aprobar Balance año 2012 del Tribunal de Contralor". Autores: Presidente Tribunal de Contralor, Carlos Freire; Vicepresidente Tribunal de Contralor, Daniela Nuñez y Vocal del Tribunal de Contralor, Damian Fuentes. A Asesoría Letrada y a Comisiones de Economía  y de Gobierno y Legales. </w:t>
      </w:r>
      <w:r>
        <w:rPr>
          <w:rFonts w:eastAsia="MS Mincho;ＭＳ 明朝" w:cs="Times New Roman" w:ascii="Times New Roman" w:hAnsi="Times New Roman"/>
          <w:sz w:val="24"/>
          <w:highlight w:val="green"/>
        </w:rPr>
        <w:t>O</w:t>
      </w:r>
      <w:r>
        <w:rPr>
          <w:rFonts w:eastAsia="MS Mincho;ＭＳ 明朝" w:cs="Times New Roman" w:ascii="Times New Roman" w:hAnsi="Times New Roman"/>
          <w:b w:val="false"/>
          <w:bCs w:val="false"/>
          <w:color w:val="auto"/>
          <w:sz w:val="24"/>
          <w:szCs w:val="24"/>
          <w:highlight w:val="green"/>
          <w:u w:val="none"/>
          <w:lang w:val="es-ES" w:bidi="ar-SA"/>
        </w:rPr>
        <w:t>-14-2550–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591/14</w:t>
      </w:r>
      <w:r>
        <w:rPr>
          <w:rFonts w:eastAsia="MS Mincho;ＭＳ 明朝" w:cs="Times New Roman" w:ascii="Times New Roman" w:hAnsi="Times New Roman"/>
          <w:sz w:val="24"/>
        </w:rPr>
        <w:t xml:space="preserve">: "Aceptar donación inmueble de IPPV". Autora: Intendenta Municipal, Lic. María Eugenia Martini. Colaboradores: Secretario de Gobierno, Daniel Natapof; Secretario de Desarrollo Estratégico, Mg. Horacio Fidel Fernández y el I.M.T.V.H.S., Dr. Jorge Paolinelli. A Asesoría Letrada y a Comisión de Gobierno y Legales. </w:t>
      </w:r>
      <w:r>
        <w:rPr>
          <w:rFonts w:eastAsia="MS Mincho;ＭＳ 明朝" w:cs="Times New Roman" w:ascii="Times New Roman" w:hAnsi="Times New Roman"/>
          <w:b w:val="false"/>
          <w:bCs w:val="false"/>
          <w:sz w:val="24"/>
          <w:szCs w:val="24"/>
          <w:highlight w:val="green"/>
          <w:u w:val="none"/>
        </w:rPr>
        <w:t>O-14-2541– Acta 1020/14 del 26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592/14</w:t>
      </w:r>
      <w:r>
        <w:rPr>
          <w:rFonts w:eastAsia="MS Mincho;ＭＳ 明朝" w:cs="Times New Roman" w:ascii="Times New Roman" w:hAnsi="Times New Roman"/>
          <w:sz w:val="24"/>
        </w:rPr>
        <w:t xml:space="preserve">: "Modificar la Ordenanza 126-I-79 de Habilitaciones Comerciales Capítulo XLIII Paseo Ciudadano". Autora: Intendenta Municipal, Lic. María Eugenia Martini. Colaboradores: Secretario de Gobierno, Daniel Natapof; Secretario de Turismo, Fabian Szewczuk; Subsecretario de Tránsito y Transporte, Francisco Pego y Concejal Dr. Diego Benítez (FG). A Asesoría Letrada y a Comisiones de Turismo y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593/14</w:t>
      </w:r>
      <w:r>
        <w:rPr>
          <w:rFonts w:eastAsia="MS Mincho;ＭＳ 明朝" w:cs="Times New Roman" w:ascii="Times New Roman" w:hAnsi="Times New Roman"/>
          <w:sz w:val="24"/>
        </w:rPr>
        <w:t xml:space="preserve">: "Declarar interés municipal y cultural el III Congreso Patagónico "Educación Física y Formación Docente: Problemáticas, debates y desafíos". Autora:  Concejal Prof. Edith Garro (PJ). Iniciativa: Fabian Martins. Sobre Tablas. </w:t>
      </w:r>
      <w:r>
        <w:rPr>
          <w:rFonts w:eastAsia="MS Mincho;ＭＳ 明朝" w:cs="Times New Roman" w:ascii="Times New Roman" w:hAnsi="Times New Roman"/>
          <w:b w:val="false"/>
          <w:bCs w:val="false"/>
          <w:sz w:val="24"/>
          <w:szCs w:val="24"/>
          <w:highlight w:val="green"/>
          <w:u w:val="none"/>
        </w:rPr>
        <w:t>C-14-1789–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594/14</w:t>
      </w:r>
      <w:r>
        <w:rPr>
          <w:rFonts w:eastAsia="MS Mincho;ＭＳ 明朝" w:cs="Times New Roman" w:ascii="Times New Roman" w:hAnsi="Times New Roman"/>
          <w:sz w:val="24"/>
        </w:rPr>
        <w:t xml:space="preserve">: "Declarar interés municipal el 80º aniversario Comisión de Auxilio del Club Andino Bariloche". Autores: Concejales Ramón Chiocconi (PJ) y Arq. Carlos Valeri (FG).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sz w:val="24"/>
          <w:szCs w:val="24"/>
          <w:highlight w:val="green"/>
          <w:u w:val="none"/>
        </w:rPr>
        <w:t>-14-1788–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595/14</w:t>
      </w:r>
      <w:r>
        <w:rPr>
          <w:rFonts w:eastAsia="MS Mincho;ＭＳ 明朝" w:cs="Times New Roman" w:ascii="Times New Roman" w:hAnsi="Times New Roman"/>
          <w:sz w:val="24"/>
        </w:rPr>
        <w:t xml:space="preserve">: "Declarar de interés municipal y cultural Festival de "Teatro Nevadas Internacionales de Teatro de Bariloche".  Autores: Concejales Alejandro Ramos Mejía y Prof. Edith Garro (PJ). Iniciativa: Maximiliano Altieri. Sobre Tablas. </w:t>
      </w:r>
      <w:r>
        <w:rPr>
          <w:rFonts w:eastAsia="MS Mincho;ＭＳ 明朝" w:cs="Times New Roman" w:ascii="Times New Roman" w:hAnsi="Times New Roman"/>
          <w:b w:val="false"/>
          <w:bCs w:val="false"/>
          <w:sz w:val="24"/>
          <w:szCs w:val="24"/>
          <w:highlight w:val="green"/>
          <w:u w:val="none"/>
        </w:rPr>
        <w:t>D-14-1790–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Resolución 596/14</w:t>
      </w:r>
      <w:r>
        <w:rPr>
          <w:rFonts w:eastAsia="MS Mincho;ＭＳ 明朝" w:cs="Times New Roman" w:ascii="Times New Roman" w:hAnsi="Times New Roman"/>
          <w:sz w:val="24"/>
        </w:rPr>
        <w:t>: "Resolución Concejo Municipal artículo 23, inciso 1, Ordenanza 1953-CM-09. Junta Vecinal Península San Pedro". Autores: Comsión Legislativa:  Concejales Ramón Chiocconi, Ramos Mejía (PJ); Arq. Carlos Valeri (FG); Leandro Lescano (AFSP); Prof. Elena Welleschik (UCR); Irma Haneck (SUR); y Mauro Gonzalez (PVpC). . Colaboradora: Asesora Letrada Concejo Municipal, Dra. Josefina González Elizondo. Sobre Tablas.  R</w:t>
      </w:r>
      <w:r>
        <w:rPr>
          <w:rFonts w:eastAsia="MS Mincho;ＭＳ 明朝" w:cs="Times New Roman" w:ascii="Times New Roman" w:hAnsi="Times New Roman"/>
          <w:sz w:val="24"/>
          <w:highlight w:val="green"/>
        </w:rPr>
        <w:t>-14-448 –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597/14</w:t>
      </w:r>
      <w:r>
        <w:rPr>
          <w:rFonts w:eastAsia="MS Mincho;ＭＳ 明朝" w:cs="Times New Roman" w:ascii="Times New Roman" w:hAnsi="Times New Roman"/>
          <w:sz w:val="24"/>
        </w:rPr>
        <w:t xml:space="preserve">: "Plazas saludables para la comunidad en espacios públicos". Autores: Concejales Prof. Edith Garro y Ramón Chiocconi (PJ). Colaboradores: Leticia Cárdenas, Juan Filipovich y Patricia Torres. A Asesoría Letrada y a Comisiones de Obras y Planeamiento y de  Gobierno y Legales. </w:t>
      </w:r>
      <w:r>
        <w:rPr>
          <w:rFonts w:eastAsia="MS Mincho;ＭＳ 明朝" w:cs="Times New Roman" w:ascii="Times New Roman" w:hAnsi="Times New Roman"/>
          <w:sz w:val="24"/>
          <w:highlight w:val="green"/>
        </w:rPr>
        <w:t>O-14-2568 –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598/14</w:t>
      </w:r>
      <w:r>
        <w:rPr>
          <w:rFonts w:eastAsia="MS Mincho;ＭＳ 明朝" w:cs="Times New Roman" w:ascii="Times New Roman" w:hAnsi="Times New Roman"/>
          <w:sz w:val="24"/>
        </w:rPr>
        <w:t xml:space="preserve">: "Corramos para ayudar", competencia solidaria nativa tours 5 km organizada por Issports". Autora: Concejal Prof. Edith Garro (PJ). Colaboradora: Leticia Cárdenas. Sobre Tablas. </w:t>
      </w:r>
      <w:r>
        <w:rPr>
          <w:rFonts w:eastAsia="MS Mincho;ＭＳ 明朝" w:cs="Times New Roman" w:ascii="Times New Roman" w:hAnsi="Times New Roman"/>
          <w:b w:val="false"/>
          <w:bCs w:val="false"/>
          <w:color w:val="auto"/>
          <w:sz w:val="24"/>
          <w:szCs w:val="24"/>
          <w:highlight w:val="green"/>
          <w:u w:val="none"/>
          <w:lang w:val="es-ES" w:bidi="ar-SA"/>
        </w:rPr>
        <w:t>D-14-1791– Acta 1019/14 del 12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599/14</w:t>
      </w:r>
      <w:r>
        <w:rPr>
          <w:rFonts w:eastAsia="MS Mincho;ＭＳ 明朝" w:cs="Times New Roman" w:ascii="Times New Roman" w:hAnsi="Times New Roman"/>
          <w:sz w:val="24"/>
        </w:rPr>
        <w:t>: "Declarar de interés social, adjudicar inmuebles designado catastralmente 19-2-J-120A. Barrio El Frutillar". Autora: Intendenta Municipal, Lic. María Eugenia Martini. Colaboradores: Secretario de Gobierno, Daniel Natapof; Secretario de Desarrollo Estratégico, Mg. Horacio Fidel Fernández y Presidente del Instituto Municipal de Tierra y Vivienda para el Habitat Social, Dr. Jorge Paolinelli. A Asesoría Letrada y a las Comisiones de Acción Social, Obras y Planeamiento y de Gobierno y Legales.</w:t>
      </w:r>
      <w:r>
        <w:rPr>
          <w:rFonts w:eastAsia="MS Mincho;ＭＳ 明朝" w:cs="Times New Roman" w:ascii="Times New Roman" w:hAnsi="Times New Roman"/>
          <w:sz w:val="24"/>
          <w:highlight w:val="green"/>
        </w:rPr>
        <w:t xml:space="preserve"> O-15-2663. Acta 1042/15 del 5 de noviembre de 2015.</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600/14</w:t>
      </w:r>
      <w:r>
        <w:rPr>
          <w:rFonts w:eastAsia="MS Mincho;ＭＳ 明朝" w:cs="Times New Roman" w:ascii="Times New Roman" w:hAnsi="Times New Roman"/>
          <w:sz w:val="24"/>
        </w:rPr>
        <w:t xml:space="preserve">: "Comunicar a la Honorable Cámara de Diputados de la Nación se vería con agrado la aprobación del Proyecto 5110-D-2013". Autores: Concejales Ramón Chiocconi, Alejandro Ramos Mejía y Prof. Edith Garro (PJ). Colaborador: Diego Puente. Sobre tablas. </w:t>
      </w:r>
      <w:r>
        <w:rPr>
          <w:rFonts w:eastAsia="MS Mincho;ＭＳ 明朝" w:cs="Times New Roman" w:ascii="Times New Roman" w:hAnsi="Times New Roman"/>
          <w:b w:val="false"/>
          <w:bCs w:val="false"/>
          <w:sz w:val="24"/>
          <w:szCs w:val="24"/>
          <w:highlight w:val="green"/>
          <w:u w:val="none"/>
        </w:rPr>
        <w:t>C-14-779 – Acta 1020/14 del 26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601/14</w:t>
      </w:r>
      <w:r>
        <w:rPr>
          <w:rFonts w:eastAsia="MS Mincho;ＭＳ 明朝" w:cs="Times New Roman" w:ascii="Times New Roman" w:hAnsi="Times New Roman"/>
          <w:sz w:val="24"/>
        </w:rPr>
        <w:t xml:space="preserve">: "Aprobar suscripción convenios con la Dirección Nacional de Vialidad". Autora: Intendenta Municipal, Lic. María Eugenia Martini. Colaboradores: Secretario de Gobierno, Daniel Natapof; Secretario de Obras y Servicios Públicos, Ing. Roberto Bartorelli; Secretario de Hacienda, Cdor. Rodolfo Guillermo Pérez Gallinger y Dirección de Obras por Contrato. Sobre tablas. </w:t>
      </w:r>
      <w:r>
        <w:rPr>
          <w:rFonts w:eastAsia="MS Mincho;ＭＳ 明朝" w:cs="Times New Roman" w:ascii="Times New Roman" w:hAnsi="Times New Roman"/>
          <w:b w:val="false"/>
          <w:bCs w:val="false"/>
          <w:sz w:val="24"/>
          <w:szCs w:val="24"/>
          <w:highlight w:val="green"/>
          <w:u w:val="none"/>
        </w:rPr>
        <w:t>O-14-2534– Acta 1020/14 del 26 de junio de 2014</w:t>
      </w:r>
      <w:r>
        <w:rPr>
          <w:rFonts w:eastAsia="MS Mincho;ＭＳ 明朝" w:cs="Times New Roman" w:ascii="Times New Roman" w:hAnsi="Times New Roman"/>
          <w:b w:val="false"/>
          <w:bCs w:val="false"/>
          <w:sz w:val="24"/>
          <w:szCs w:val="24"/>
          <w:u w:val="none"/>
        </w:rPr>
        <w:t xml:space="preserve"> (pavimentación calles varias)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602/14</w:t>
      </w:r>
      <w:r>
        <w:rPr>
          <w:rFonts w:eastAsia="MS Mincho;ＭＳ 明朝" w:cs="Times New Roman" w:ascii="Times New Roman" w:hAnsi="Times New Roman"/>
          <w:sz w:val="24"/>
        </w:rPr>
        <w:t xml:space="preserve">: "Declarar evento de interés comunitario la jornada "LSA con Propósito". Autora: Concejal Prof. Elena María Welleschik (UCR). Sobre tablas. </w:t>
      </w:r>
      <w:r>
        <w:rPr>
          <w:rFonts w:eastAsia="MS Mincho;ＭＳ 明朝" w:cs="Times New Roman" w:ascii="Times New Roman" w:hAnsi="Times New Roman"/>
          <w:b w:val="false"/>
          <w:bCs w:val="false"/>
          <w:color w:val="auto"/>
          <w:sz w:val="24"/>
          <w:szCs w:val="24"/>
          <w:highlight w:val="green"/>
          <w:u w:val="none"/>
          <w:lang w:val="es-ES" w:bidi="ar-SA"/>
        </w:rPr>
        <w:t>D-14-1796– Acta 1020/14 del 26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603/14</w:t>
      </w:r>
      <w:r>
        <w:rPr>
          <w:rFonts w:eastAsia="MS Mincho;ＭＳ 明朝" w:cs="Times New Roman" w:ascii="Times New Roman" w:hAnsi="Times New Roman"/>
          <w:sz w:val="24"/>
        </w:rPr>
        <w:t xml:space="preserve">: "Designar "Plazoleta de las Colectividades Latinoamericanas", al predio ubicado entre las calles 25 de Mayo, Quaglia, Anasagasti y Morales (denominación catastral 19 – Circunscripción 2, Sección E, Manzana 190)". Autora: Intendenta Municipal, Lic.0María Eugenia Martini. Colaboradores: Secretario de Gobierno, Daniel Natapof; Secretario de Cultura, Rubén Oscar Fernández. Sobre tablas. </w:t>
      </w:r>
      <w:r>
        <w:rPr>
          <w:rFonts w:eastAsia="MS Mincho;ＭＳ 明朝" w:cs="Times New Roman" w:ascii="Times New Roman" w:hAnsi="Times New Roman"/>
          <w:b w:val="false"/>
          <w:bCs w:val="false"/>
          <w:sz w:val="24"/>
          <w:szCs w:val="24"/>
          <w:highlight w:val="green"/>
          <w:u w:val="none"/>
        </w:rPr>
        <w:t>O-14-2535– Acta 1020/14 del 26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604/14</w:t>
      </w:r>
      <w:r>
        <w:rPr>
          <w:rFonts w:eastAsia="MS Mincho;ＭＳ 明朝" w:cs="Times New Roman" w:ascii="Times New Roman" w:hAnsi="Times New Roman"/>
          <w:sz w:val="24"/>
        </w:rPr>
        <w:t>: "Regulación pauta oficial". Autores: Intendenta Municipal, Lic. María Eugenia Martini y Concejales Ramón Chiocconi, Alejandro Ramos Mejía (PJ); Leandro Lescano, Carmen Giménez (AFSP). Colaboradores: Julia Fernández, Francisco Poppe, Juan Carlos Jalil y Analía Woluszczuk. A Asesoría Letrada y a la Comisión de Gobierno y Legales.</w:t>
      </w:r>
      <w:r>
        <w:rPr>
          <w:rFonts w:eastAsia="MS Mincho;ＭＳ 明朝" w:cs="Times New Roman" w:ascii="Times New Roman" w:hAnsi="Times New Roman"/>
          <w:sz w:val="24"/>
          <w:highlight w:val="green"/>
          <w:lang w:bidi="ar-SA"/>
        </w:rPr>
        <w:t xml:space="preserve"> O-15-2636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605/14</w:t>
      </w:r>
      <w:r>
        <w:rPr>
          <w:rFonts w:eastAsia="MS Mincho;ＭＳ 明朝" w:cs="Times New Roman" w:ascii="Times New Roman" w:hAnsi="Times New Roman"/>
          <w:sz w:val="24"/>
        </w:rPr>
        <w:t xml:space="preserve">: "Modificación Ordenanza 2488-CM-13". Autores: Concejales Leandro Lescano (AFSP); Alejandro Ramos Mejía (PJ) ; Irma Haneck (SUR) y Diego Benítez (FG). Sobre tablas. </w:t>
      </w:r>
      <w:r>
        <w:rPr>
          <w:rFonts w:eastAsia="MS Mincho;ＭＳ 明朝" w:cs="Times New Roman" w:ascii="Times New Roman" w:hAnsi="Times New Roman"/>
          <w:b w:val="false"/>
          <w:bCs w:val="false"/>
          <w:sz w:val="24"/>
          <w:szCs w:val="24"/>
          <w:highlight w:val="green"/>
          <w:u w:val="none"/>
        </w:rPr>
        <w:t>O-14-2536– Acta 1020/14 del 26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606/14</w:t>
      </w:r>
      <w:r>
        <w:rPr>
          <w:rFonts w:eastAsia="MS Mincho;ＭＳ 明朝" w:cs="Times New Roman" w:ascii="Times New Roman" w:hAnsi="Times New Roman"/>
          <w:sz w:val="24"/>
        </w:rPr>
        <w:t xml:space="preserve">: "Modificación Ordenanza 2375-CM-13". Autores: Concejales Leandro Lescano (AFSP); Diego Benítez (FG) e Irma Haneck (SUR). A Asesoría Letrada y a las Comisiones de Economía y de Gobierno y Legales. </w:t>
      </w:r>
      <w:r>
        <w:rPr>
          <w:rFonts w:eastAsia="MS Mincho;ＭＳ 明朝" w:cs="Times New Roman" w:ascii="Times New Roman" w:hAnsi="Times New Roman"/>
          <w:sz w:val="24"/>
          <w:highlight w:val="green"/>
        </w:rPr>
        <w:t>O-14-2563 –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607/14</w:t>
      </w:r>
      <w:r>
        <w:rPr>
          <w:rFonts w:eastAsia="MS Mincho;ＭＳ 明朝" w:cs="Times New Roman" w:ascii="Times New Roman" w:hAnsi="Times New Roman"/>
          <w:sz w:val="24"/>
        </w:rPr>
        <w:t xml:space="preserve">: "Modificación Ordenanza 2488-CM-13". Autores: Concejales Leandro Lescano (AFSP); Alejandro Ramos Mejía (PJ), Diego Benítez (FG) e Irma Haneck (SUR). Sobre tablas. </w:t>
      </w:r>
      <w:r>
        <w:rPr>
          <w:rFonts w:eastAsia="MS Mincho;ＭＳ 明朝" w:cs="Times New Roman" w:ascii="Times New Roman" w:hAnsi="Times New Roman"/>
          <w:b w:val="false"/>
          <w:bCs w:val="false"/>
          <w:sz w:val="24"/>
          <w:szCs w:val="24"/>
          <w:highlight w:val="green"/>
          <w:u w:val="none"/>
        </w:rPr>
        <w:t>O-14-2537– Acta 1020/14 del 26 de junio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608/14</w:t>
      </w:r>
      <w:r>
        <w:rPr>
          <w:rFonts w:eastAsia="MS Mincho;ＭＳ 明朝" w:cs="Times New Roman" w:ascii="Times New Roman" w:hAnsi="Times New Roman"/>
          <w:sz w:val="24"/>
        </w:rPr>
        <w:t xml:space="preserve">: "Declarar de interés municipal, cultural y turístico Ciclo de Escritores Invierno Planeta". Autora: Intendenta Municipal, Lic. María Eugenia Martini. Colaboradores: Secretario de Gobierno, Daniel Natapof; Secretario de Cultura, Rubén Oscar Fernández. Sobre tablas. </w:t>
      </w:r>
      <w:r>
        <w:rPr>
          <w:rFonts w:eastAsia="MS Mincho;ＭＳ 明朝" w:cs="Times New Roman" w:ascii="Times New Roman" w:hAnsi="Times New Roman"/>
          <w:b w:val="false"/>
          <w:bCs w:val="false"/>
          <w:color w:val="auto"/>
          <w:sz w:val="24"/>
          <w:szCs w:val="24"/>
          <w:highlight w:val="green"/>
          <w:u w:val="none"/>
          <w:lang w:val="es-ES" w:bidi="ar-SA"/>
        </w:rPr>
        <w:t>D-14-1797– Acta 1020/14 del 26 de junio de 2014.</w:t>
      </w:r>
    </w:p>
    <w:p>
      <w:pPr>
        <w:pStyle w:val="Textosinformato"/>
        <w:widowControl/>
        <w:bidi w:val="0"/>
        <w:jc w:val="both"/>
        <w:rPr>
          <w:rFonts w:ascii="Times New Roman" w:hAnsi="Times New Roman" w:eastAsia="MS Mincho;ＭＳ 明朝" w:cs="Times New Roman"/>
          <w:color w:val="auto"/>
          <w:sz w:val="24"/>
          <w:lang w:val="es-ES" w:bidi="ar-SA"/>
        </w:rPr>
      </w:pPr>
      <w:r>
        <w:rPr>
          <w:rFonts w:eastAsia="MS Mincho;ＭＳ 明朝" w:cs="Times New Roman" w:ascii="Times New Roman" w:hAnsi="Times New Roman"/>
          <w:color w:val="auto"/>
          <w:sz w:val="24"/>
          <w:lang w:val="es-ES" w:bidi="ar-SA"/>
        </w:rPr>
      </w:r>
    </w:p>
    <w:p>
      <w:pPr>
        <w:pStyle w:val="Textosinformato"/>
        <w:widowControl/>
        <w:numPr>
          <w:ilvl w:val="0"/>
          <w:numId w:val="0"/>
        </w:numPr>
        <w:bidi w:val="0"/>
        <w:ind w:left="720" w:right="0" w:hanging="0"/>
        <w:jc w:val="both"/>
        <w:rPr/>
      </w:pPr>
      <w:r>
        <w:rPr>
          <w:rFonts w:eastAsia="MS Mincho;ＭＳ 明朝" w:cs="Times New Roman" w:ascii="Times New Roman" w:hAnsi="Times New Roman"/>
          <w:color w:val="auto"/>
          <w:sz w:val="24"/>
          <w:u w:val="single"/>
          <w:lang w:val="es-ES" w:bidi="ar-SA"/>
        </w:rPr>
        <w:t>Proyecto de Declaración 609/14</w:t>
      </w:r>
      <w:r>
        <w:rPr>
          <w:rFonts w:eastAsia="MS Mincho;ＭＳ 明朝" w:cs="Times New Roman" w:ascii="Times New Roman" w:hAnsi="Times New Roman"/>
          <w:color w:val="auto"/>
          <w:sz w:val="24"/>
          <w:lang w:val="es-ES" w:bidi="ar-SA"/>
        </w:rPr>
        <w:t xml:space="preserve">: "Centro de Día de Cuidados Paliativos". Autora: Concejal Edith Garro (PJ). Colaboradores: Servicio de Cuidados Paliativos, Dr. Alejandro Nespral. Sobre tablas. </w:t>
      </w:r>
      <w:r>
        <w:rPr>
          <w:rFonts w:eastAsia="MS Mincho;ＭＳ 明朝" w:cs="Times New Roman" w:ascii="Times New Roman" w:hAnsi="Times New Roman"/>
          <w:b w:val="false"/>
          <w:bCs w:val="false"/>
          <w:color w:val="auto"/>
          <w:sz w:val="24"/>
          <w:szCs w:val="24"/>
          <w:highlight w:val="green"/>
          <w:u w:val="none"/>
          <w:lang w:val="es-ES" w:bidi="ar-SA"/>
        </w:rPr>
        <w:t>D-14-1798– Acta 1020/14 del 26 de junio de 2014.</w:t>
      </w:r>
    </w:p>
    <w:p>
      <w:pPr>
        <w:pStyle w:val="Textosinformato"/>
        <w:widowControl/>
        <w:bidi w:val="0"/>
        <w:ind w:left="0" w:right="0" w:hanging="0"/>
        <w:jc w:val="both"/>
        <w:rPr>
          <w:rFonts w:ascii="Times New Roman" w:hAnsi="Times New Roman" w:eastAsia="MS Mincho;ＭＳ 明朝" w:cs="Times New Roman"/>
          <w:color w:val="auto"/>
          <w:sz w:val="24"/>
          <w:lang w:val="es-ES" w:bidi="ar-SA"/>
        </w:rPr>
      </w:pPr>
      <w:r>
        <w:rPr>
          <w:rFonts w:eastAsia="MS Mincho;ＭＳ 明朝" w:cs="Times New Roman" w:ascii="Times New Roman" w:hAnsi="Times New Roman"/>
          <w:color w:val="auto"/>
          <w:sz w:val="24"/>
          <w:lang w:val="es-ES" w:bidi="ar-SA"/>
        </w:rPr>
      </w:r>
    </w:p>
    <w:p>
      <w:pPr>
        <w:pStyle w:val="Textosinformato"/>
        <w:widowControl/>
        <w:bidi w:val="0"/>
        <w:ind w:left="0" w:right="0" w:hanging="0"/>
        <w:jc w:val="both"/>
        <w:rPr/>
      </w:pPr>
      <w:r>
        <w:rPr>
          <w:rFonts w:eastAsia="MS Mincho;ＭＳ 明朝" w:cs="Times New Roman" w:ascii="Times New Roman" w:hAnsi="Times New Roman"/>
          <w:color w:val="auto"/>
          <w:sz w:val="24"/>
          <w:u w:val="single"/>
          <w:lang w:val="es-ES" w:bidi="ar-SA"/>
        </w:rPr>
        <w:t>Proyecto de Declaración 610/14</w:t>
      </w:r>
      <w:r>
        <w:rPr>
          <w:rFonts w:eastAsia="MS Mincho;ＭＳ 明朝" w:cs="Times New Roman" w:ascii="Times New Roman" w:hAnsi="Times New Roman"/>
          <w:color w:val="auto"/>
          <w:sz w:val="24"/>
          <w:lang w:val="es-ES" w:bidi="ar-SA"/>
        </w:rPr>
        <w:t xml:space="preserve">: "Declarar de interés municipal la obra de teatro "Dónde...dónde la uses". Autora: Concejal Irma Haneck (SUR). Sobre tablas. </w:t>
      </w:r>
      <w:r>
        <w:rPr>
          <w:rFonts w:eastAsia="MS Mincho;ＭＳ 明朝" w:cs="Times New Roman" w:ascii="Times New Roman" w:hAnsi="Times New Roman"/>
          <w:b w:val="false"/>
          <w:bCs w:val="false"/>
          <w:color w:val="auto"/>
          <w:sz w:val="24"/>
          <w:szCs w:val="24"/>
          <w:highlight w:val="green"/>
          <w:u w:val="none"/>
          <w:lang w:val="es-ES" w:bidi="ar-SA"/>
        </w:rPr>
        <w:t>D-14-1799– Acta 1020/14 del 26 de junio de 2014.</w:t>
      </w:r>
    </w:p>
    <w:p>
      <w:pPr>
        <w:pStyle w:val="Textosinformato"/>
        <w:widowControl/>
        <w:bidi w:val="0"/>
        <w:ind w:left="0" w:right="0" w:hanging="0"/>
        <w:jc w:val="both"/>
        <w:rPr>
          <w:rFonts w:ascii="Times New Roman" w:hAnsi="Times New Roman" w:eastAsia="MS Mincho;ＭＳ 明朝" w:cs="Times New Roman"/>
          <w:b w:val="false"/>
          <w:b w:val="false"/>
          <w:bCs w:val="false"/>
          <w:color w:val="auto"/>
          <w:sz w:val="24"/>
          <w:szCs w:val="24"/>
          <w:highlight w:val="green"/>
          <w:u w:val="none"/>
          <w:lang w:val="es-ES" w:bidi="ar-SA"/>
        </w:rPr>
      </w:pPr>
      <w:r>
        <w:rPr>
          <w:rFonts w:eastAsia="MS Mincho;ＭＳ 明朝" w:cs="Times New Roman" w:ascii="Times New Roman" w:hAnsi="Times New Roman"/>
          <w:b w:val="false"/>
          <w:bCs w:val="false"/>
          <w:color w:val="auto"/>
          <w:sz w:val="24"/>
          <w:szCs w:val="24"/>
          <w:highlight w:val="green"/>
          <w:u w:val="none"/>
          <w:lang w:val="es-ES" w:bidi="ar-SA"/>
        </w:rPr>
      </w:r>
    </w:p>
    <w:p>
      <w:pPr>
        <w:pStyle w:val="Textosinformato"/>
        <w:widowControl/>
        <w:bidi w:val="0"/>
        <w:ind w:left="0" w:right="0" w:hanging="0"/>
        <w:jc w:val="both"/>
        <w:rPr>
          <w:rFonts w:ascii="Times New Roman" w:hAnsi="Times New Roman" w:eastAsia="MS Mincho;ＭＳ 明朝" w:cs="Times New Roman"/>
          <w:b w:val="false"/>
          <w:b w:val="false"/>
          <w:bCs w:val="false"/>
          <w:color w:val="auto"/>
          <w:sz w:val="24"/>
          <w:szCs w:val="24"/>
          <w:highlight w:val="green"/>
          <w:u w:val="none"/>
          <w:lang w:val="es-ES" w:bidi="ar-SA"/>
        </w:rPr>
      </w:pPr>
      <w:r>
        <w:rPr>
          <w:rFonts w:eastAsia="MS Mincho;ＭＳ 明朝" w:cs="Times New Roman" w:ascii="Times New Roman" w:hAnsi="Times New Roman"/>
          <w:b w:val="false"/>
          <w:bCs w:val="false"/>
          <w:color w:val="auto"/>
          <w:sz w:val="24"/>
          <w:szCs w:val="24"/>
          <w:highlight w:val="green"/>
          <w:u w:val="none"/>
          <w:lang w:val="es-ES" w:bidi="ar-SA"/>
        </w:rPr>
      </w:r>
    </w:p>
    <w:p>
      <w:pPr>
        <w:pStyle w:val="Textosinformato"/>
        <w:jc w:val="both"/>
        <w:rPr/>
      </w:pPr>
      <w:r>
        <w:rPr>
          <w:rFonts w:eastAsia="MS Mincho;ＭＳ 明朝" w:cs="Times New Roman" w:ascii="Times New Roman" w:hAnsi="Times New Roman"/>
          <w:sz w:val="24"/>
          <w:u w:val="single"/>
        </w:rPr>
        <w:t>Proyecto de Ordenanza 611/14</w:t>
      </w:r>
      <w:r>
        <w:rPr>
          <w:rFonts w:eastAsia="MS Mincho;ＭＳ 明朝" w:cs="Times New Roman" w:ascii="Times New Roman" w:hAnsi="Times New Roman"/>
          <w:sz w:val="24"/>
        </w:rPr>
        <w:t xml:space="preserve">: "Modificar Ordenanza 2243-CM-11, otorgar en comodato a la  Asociación Madres Cuidadoras inmueble 19-2-E-037-014". Autores: Concejales Arq. Carlos Valeri, Prof. Alfredo Martín y Dr. Diego Benítez (FG). A Comisión de Gobierno y Legales. </w:t>
      </w:r>
      <w:r>
        <w:rPr>
          <w:rFonts w:eastAsia="MS Mincho;ＭＳ 明朝" w:cs="Times New Roman" w:ascii="Times New Roman" w:hAnsi="Times New Roman"/>
          <w:sz w:val="24"/>
          <w:highlight w:val="green"/>
        </w:rPr>
        <w:t>O-14-2564 – Acta 1025/14 del 2 de octubre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612/14</w:t>
      </w:r>
      <w:r>
        <w:rPr>
          <w:rFonts w:eastAsia="MS Mincho;ＭＳ 明朝" w:cs="Times New Roman" w:ascii="Times New Roman" w:hAnsi="Times New Roman"/>
          <w:sz w:val="24"/>
        </w:rPr>
        <w:t xml:space="preserve">: "Solicitar sanción proyecto 3123-D-2014 a la Honorable Cámara de Diputados". Autores: Concejales Arq. Carlos Valeri, Prof. Alfredo Martín y Dr. Diego Benítez (FG).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b w:val="false"/>
          <w:bCs w:val="false"/>
          <w:color w:val="auto"/>
          <w:sz w:val="24"/>
          <w:szCs w:val="24"/>
          <w:highlight w:val="green"/>
          <w:u w:val="none"/>
          <w:lang w:val="es-ES" w:bidi="ar-SA"/>
        </w:rPr>
        <w:t>-14-780 -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613/14</w:t>
      </w:r>
      <w:r>
        <w:rPr>
          <w:rFonts w:eastAsia="MS Mincho;ＭＳ 明朝" w:cs="Times New Roman" w:ascii="Times New Roman" w:hAnsi="Times New Roman"/>
          <w:sz w:val="24"/>
        </w:rPr>
        <w:t>: "Declarar evento de interés municipal y comunitario el Programa "Uniendo Metas Jóvenes para el futuro". Autora: Concejal Elena Welleschik (UCR). Colaboradores: Asociación CONCIENCIA Bariloche. Sobre tablas.</w:t>
      </w:r>
      <w:r>
        <w:rPr>
          <w:rFonts w:eastAsia="MS Mincho;ＭＳ 明朝" w:cs="Times New Roman" w:ascii="Times New Roman" w:hAnsi="Times New Roman"/>
          <w:b w:val="false"/>
          <w:bCs w:val="false"/>
          <w:color w:val="auto"/>
          <w:sz w:val="24"/>
          <w:szCs w:val="24"/>
          <w:highlight w:val="green"/>
          <w:u w:val="none"/>
          <w:lang w:val="es-ES" w:bidi="ar-SA"/>
        </w:rPr>
        <w:t>D-14-1800–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614/14</w:t>
      </w:r>
      <w:r>
        <w:rPr>
          <w:rFonts w:eastAsia="MS Mincho;ＭＳ 明朝" w:cs="Times New Roman" w:ascii="Times New Roman" w:hAnsi="Times New Roman"/>
          <w:sz w:val="24"/>
        </w:rPr>
        <w:t xml:space="preserve">: "Derogar Ordenanza 2013-CM-10". Autor: Secretario de Gobierno, Daniel Natapof a cargo Intendencia Municipal. Colaboradores: Secretario de Hacienda, Cdor. Rodolfo Guillermo Pérez Gallinger y Asesoría Letrada Departamento Ejecutivo Municipal. A Asesoría Letrada y a Comisión de Gobierno y Legales. Con Tratamiento de Preferencia próxima sesión. </w:t>
      </w:r>
      <w:r>
        <w:rPr>
          <w:rFonts w:eastAsia="MS Mincho;ＭＳ 明朝" w:cs="Times New Roman" w:ascii="Times New Roman" w:hAnsi="Times New Roman"/>
          <w:sz w:val="24"/>
          <w:highlight w:val="green"/>
        </w:rPr>
        <w:t>O-14-2555 – Acta 1024/14 del 18 de septiembre de 2014</w:t>
      </w:r>
    </w:p>
    <w:p>
      <w:pPr>
        <w:pStyle w:val="Textosinformato"/>
        <w:jc w:val="both"/>
        <w:rPr>
          <w:rFonts w:ascii="Times New Roman" w:hAnsi="Times New Roman" w:eastAsia="MS Mincho;ＭＳ 明朝" w:cs="Times New Roman"/>
          <w:b w:val="false"/>
          <w:b w:val="false"/>
          <w:bCs w:val="false"/>
          <w:color w:val="auto"/>
          <w:sz w:val="24"/>
          <w:szCs w:val="24"/>
          <w:highlight w:val="green"/>
          <w:u w:val="none"/>
          <w:lang w:val="es-ES" w:bidi="ar-SA"/>
        </w:rPr>
      </w:pPr>
      <w:r>
        <w:rPr>
          <w:rFonts w:eastAsia="MS Mincho;ＭＳ 明朝" w:cs="Times New Roman" w:ascii="Times New Roman" w:hAnsi="Times New Roman"/>
          <w:b w:val="false"/>
          <w:bCs w:val="false"/>
          <w:color w:val="auto"/>
          <w:sz w:val="24"/>
          <w:szCs w:val="24"/>
          <w:highlight w:val="green"/>
          <w:u w:val="none"/>
          <w:lang w:val="es-ES" w:bidi="ar-SA"/>
        </w:rPr>
      </w:r>
    </w:p>
    <w:p>
      <w:pPr>
        <w:pStyle w:val="Textosinformato"/>
        <w:jc w:val="both"/>
        <w:rPr/>
      </w:pPr>
      <w:r>
        <w:rPr>
          <w:rFonts w:eastAsia="MS Mincho;ＭＳ 明朝" w:cs="Times New Roman" w:ascii="Times New Roman" w:hAnsi="Times New Roman"/>
          <w:b w:val="false"/>
          <w:bCs w:val="false"/>
          <w:color w:val="auto"/>
          <w:sz w:val="24"/>
          <w:szCs w:val="24"/>
          <w:u w:val="single"/>
          <w:lang w:val="es-ES" w:bidi="ar-SA"/>
        </w:rPr>
        <w:t>Proyecto de Ordenanza 615/14</w:t>
      </w:r>
      <w:r>
        <w:rPr>
          <w:rFonts w:eastAsia="MS Mincho;ＭＳ 明朝" w:cs="Times New Roman" w:ascii="Times New Roman" w:hAnsi="Times New Roman"/>
          <w:b w:val="false"/>
          <w:bCs w:val="false"/>
          <w:color w:val="auto"/>
          <w:sz w:val="24"/>
          <w:szCs w:val="24"/>
          <w:u w:val="none"/>
          <w:lang w:val="es-ES" w:bidi="ar-SA"/>
        </w:rPr>
        <w:t xml:space="preserve">: "Prestar acuerdo llamado licitación de obra pública -PROMEBA III, Pampa de Huenuleu". Autora: Intendenta Municipal, Lic. María Eugenia Martini. Colaboradores: Secretario de Gobierno, Daniel Natapof; Secretario de Desarrollo Estratégico, Mg. Horacio Fernández; Secretario de Desarrollo Humano, Andrés Luetto; Subsecretaria de Políticas Territoriales Inclusivas, Mirta Godoy; Subsecretaria de Políticas Inclusivas, Gabriela Leton; Subsecretario de Planeamiento Territorial, Dr. Arq. Marcelo Frischknecht.  Sobre Tablas. </w:t>
      </w:r>
      <w:r>
        <w:rPr>
          <w:rFonts w:eastAsia="MS Mincho;ＭＳ 明朝" w:cs="Times New Roman" w:ascii="Times New Roman" w:hAnsi="Times New Roman"/>
          <w:b w:val="false"/>
          <w:bCs w:val="false"/>
          <w:color w:val="auto"/>
          <w:sz w:val="24"/>
          <w:szCs w:val="24"/>
          <w:highlight w:val="green"/>
          <w:u w:val="none"/>
          <w:lang w:val="es-ES" w:bidi="ar-SA"/>
        </w:rPr>
        <w:t>O-14-2542– Acta 1021/14 del 08 de julio de 2014.</w:t>
      </w:r>
    </w:p>
    <w:p>
      <w:pPr>
        <w:pStyle w:val="Textosinformato"/>
        <w:jc w:val="both"/>
        <w:rPr>
          <w:rFonts w:ascii="Times New Roman" w:hAnsi="Times New Roman" w:eastAsia="MS Mincho;ＭＳ 明朝" w:cs="Times New Roman"/>
          <w:b w:val="false"/>
          <w:b w:val="false"/>
          <w:bCs w:val="false"/>
          <w:color w:val="auto"/>
          <w:sz w:val="24"/>
          <w:szCs w:val="24"/>
          <w:highlight w:val="green"/>
          <w:u w:val="none"/>
          <w:lang w:val="es-ES" w:bidi="ar-SA"/>
        </w:rPr>
      </w:pPr>
      <w:r>
        <w:rPr>
          <w:rFonts w:eastAsia="MS Mincho;ＭＳ 明朝" w:cs="Times New Roman" w:ascii="Times New Roman" w:hAnsi="Times New Roman"/>
          <w:b w:val="false"/>
          <w:bCs w:val="false"/>
          <w:color w:val="auto"/>
          <w:sz w:val="24"/>
          <w:szCs w:val="24"/>
          <w:highlight w:val="green"/>
          <w:u w:val="none"/>
          <w:lang w:val="es-ES" w:bidi="ar-SA"/>
        </w:rPr>
      </w:r>
    </w:p>
    <w:p>
      <w:pPr>
        <w:pStyle w:val="Textosinformato"/>
        <w:jc w:val="both"/>
        <w:rPr/>
      </w:pPr>
      <w:r>
        <w:rPr>
          <w:rFonts w:eastAsia="MS Mincho;ＭＳ 明朝" w:cs="Times New Roman" w:ascii="Times New Roman" w:hAnsi="Times New Roman"/>
          <w:sz w:val="24"/>
          <w:u w:val="single"/>
        </w:rPr>
        <w:t>Proyecto de Ordenanza 616/14</w:t>
      </w:r>
      <w:r>
        <w:rPr>
          <w:rFonts w:eastAsia="MS Mincho;ＭＳ 明朝" w:cs="Times New Roman" w:ascii="Times New Roman" w:hAnsi="Times New Roman"/>
          <w:sz w:val="24"/>
        </w:rPr>
        <w:t xml:space="preserve">: "Aceptar la donación de una computadora efectuada por el Pbro. José María Lynch". Autora: Intendenta Municipal, Lic. María Eugenia Martini. Colaboradores: Secretario de Gobierno, Daniel Natapof; Secretario de Desarrollo Humano, Andrés Rubén Luetto y Directora a cargo de la Dirección de Instituciones, Lic. Patricia Fernández.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b w:val="false"/>
          <w:bCs w:val="false"/>
          <w:color w:val="auto"/>
          <w:sz w:val="24"/>
          <w:szCs w:val="24"/>
          <w:highlight w:val="green"/>
          <w:u w:val="none"/>
          <w:lang w:val="es-ES" w:bidi="ar-SA"/>
        </w:rPr>
        <w:t>-14-2543–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617/14</w:t>
      </w:r>
      <w:r>
        <w:rPr>
          <w:rFonts w:eastAsia="MS Mincho;ＭＳ 明朝" w:cs="Times New Roman" w:ascii="Times New Roman" w:hAnsi="Times New Roman"/>
          <w:sz w:val="24"/>
        </w:rPr>
        <w:t xml:space="preserve">: "Declarar de interés municipal y cultural la exhibición y seminario de Karate Do dictado por el Sensei Masatoshi Miy Azato". Autor: Presidente Concejo Municipal, Ramón Chiocconi (PJ). Iniciativa: Fernando Bodi. Sobre Tablas. </w:t>
      </w:r>
      <w:r>
        <w:rPr>
          <w:rFonts w:eastAsia="MS Mincho;ＭＳ 明朝" w:cs="Times New Roman" w:ascii="Times New Roman" w:hAnsi="Times New Roman"/>
          <w:b w:val="false"/>
          <w:bCs w:val="false"/>
          <w:color w:val="auto"/>
          <w:sz w:val="24"/>
          <w:szCs w:val="24"/>
          <w:highlight w:val="green"/>
          <w:u w:val="none"/>
          <w:lang w:val="es-ES" w:bidi="ar-SA"/>
        </w:rPr>
        <w:t>D-14-1801–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618/14</w:t>
      </w:r>
      <w:r>
        <w:rPr>
          <w:rFonts w:eastAsia="MS Mincho;ＭＳ 明朝" w:cs="Times New Roman" w:ascii="Times New Roman" w:hAnsi="Times New Roman"/>
          <w:sz w:val="24"/>
        </w:rPr>
        <w:t xml:space="preserve">: "Declarar de interés municipal y cultural el proyecto cinematográfico "Bajo Superficie". Autores: Concejales Arq. Carlos Valeri, Prof. Alfredo Martín y Dr. Diego Benítez (FG). Se solicitará su retiro por haberse emitido Resolución 224-PCM-14. </w:t>
      </w:r>
      <w:r>
        <w:rPr>
          <w:rFonts w:eastAsia="MS Mincho;ＭＳ 明朝" w:cs="Times New Roman" w:ascii="Times New Roman" w:hAnsi="Times New Roman"/>
          <w:sz w:val="24"/>
          <w:highlight w:val="yellow"/>
          <w:u w:val="none"/>
        </w:rPr>
        <w:t xml:space="preserve">RETIRADO acta 1022/14 del  21 de agosto de 2014. </w:t>
      </w:r>
      <w:r>
        <w:rPr>
          <w:rFonts w:eastAsia="MS Mincho;ＭＳ 明朝" w:cs="Times New Roman" w:ascii="Times New Roman" w:hAnsi="Times New Roman"/>
          <w:b/>
          <w:color w:val="FF0000"/>
          <w:sz w:val="24"/>
          <w:szCs w:val="24"/>
          <w:highlight w:val="cyan"/>
          <w:u w:val="none"/>
          <w:shd w:fill="FFFF00" w:val="clear"/>
          <w:lang w:val="es-MX"/>
        </w:rPr>
        <w:tab/>
        <w:t>LIBRO 87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619/14</w:t>
      </w:r>
      <w:r>
        <w:rPr>
          <w:rFonts w:eastAsia="MS Mincho;ＭＳ 明朝" w:cs="Times New Roman" w:ascii="Times New Roman" w:hAnsi="Times New Roman"/>
          <w:sz w:val="24"/>
        </w:rPr>
        <w:t xml:space="preserve">: "Declaración municipal y cultural participación barilochense, IV concurso de la Historieta Argentina 2013 Juan Arancio". Autores: Concejales Arq. Carlos Valeri, Prof. Alfredo Martín y Dr. Diego Benítez (FG). Sobre Tablas. </w:t>
      </w:r>
      <w:r>
        <w:rPr>
          <w:rFonts w:eastAsia="MS Mincho;ＭＳ 明朝" w:cs="Times New Roman" w:ascii="Times New Roman" w:hAnsi="Times New Roman"/>
          <w:b w:val="false"/>
          <w:bCs w:val="false"/>
          <w:color w:val="auto"/>
          <w:sz w:val="24"/>
          <w:szCs w:val="24"/>
          <w:highlight w:val="green"/>
          <w:u w:val="none"/>
          <w:lang w:val="es-ES" w:bidi="ar-SA"/>
        </w:rPr>
        <w:t>D-14-1802–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620/14</w:t>
      </w:r>
      <w:r>
        <w:rPr>
          <w:rFonts w:eastAsia="MS Mincho;ＭＳ 明朝" w:cs="Times New Roman" w:ascii="Times New Roman" w:hAnsi="Times New Roman"/>
          <w:sz w:val="24"/>
        </w:rPr>
        <w:t>: "Moldifica Ordenanza 1760-CM-07 Habilitación Casinos¨. Autores: Concejales Leandro Lescano y Carmen Giménez (AFSP). A Asesoría Letrada y a  Comisiones de Economía y de Gobierno y Legales.</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621/14</w:t>
      </w:r>
      <w:r>
        <w:rPr>
          <w:rFonts w:eastAsia="MS Mincho;ＭＳ 明朝" w:cs="Times New Roman" w:ascii="Times New Roman" w:hAnsi="Times New Roman"/>
          <w:sz w:val="24"/>
        </w:rPr>
        <w:t xml:space="preserve">: "Comodato de una cabaña en el inmueble ubicado según NC 19-2-E-581-01 a la "Asociación Civil Centro de Abuelos Amanecer". Autora: Intendenta Municipal, Lic. María Eugenia Martini. Colaboradores: Secretario de Gobierno, Daniel Natapof; y Secretario de Desarrollo  Humano, Lic. Andrés Rubén Luetto. A Asesoría Letrada y a  Comisiones de Obras y Planeamiento y de Gobierno y Legales. </w:t>
      </w:r>
      <w:r>
        <w:rPr>
          <w:rFonts w:eastAsia="MS Mincho;ＭＳ 明朝" w:cs="Times New Roman" w:ascii="Times New Roman" w:hAnsi="Times New Roman"/>
          <w:b w:val="false"/>
          <w:bCs w:val="false"/>
          <w:color w:val="auto"/>
          <w:sz w:val="24"/>
          <w:szCs w:val="20"/>
          <w:highlight w:val="green"/>
          <w:u w:val="none"/>
          <w:lang w:bidi="ar-SA"/>
        </w:rPr>
        <w:t>O-15-2624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622/14</w:t>
      </w:r>
      <w:r>
        <w:rPr>
          <w:rFonts w:eastAsia="MS Mincho;ＭＳ 明朝" w:cs="Times New Roman" w:ascii="Times New Roman" w:hAnsi="Times New Roman"/>
          <w:sz w:val="24"/>
        </w:rPr>
        <w:t xml:space="preserve">: "Autorizar planteo urbanísitico y transferencia de inmuebles". Autor: Secretario de Gobierno, Daniel Natapof a cargo despacho Intendencia Municipal. Colaboradores: Secretario de Obras y Servicios Públicos, Roberto Bartorelli; Presidente del IMTVHS, Dr. Jorge Paolinelli y Dra. Mirta Rogel. A Asesoría Letrada y a Comisiones de Obras y Planeamiento y de Gobierno y Legales. </w:t>
      </w:r>
      <w:r>
        <w:rPr>
          <w:rFonts w:eastAsia="MS Mincho;ＭＳ 明朝" w:cs="Times New Roman" w:ascii="Times New Roman" w:hAnsi="Times New Roman"/>
          <w:b w:val="false"/>
          <w:bCs w:val="false"/>
          <w:sz w:val="24"/>
          <w:highlight w:val="green"/>
        </w:rPr>
        <w:t>O</w:t>
      </w:r>
      <w:r>
        <w:rPr>
          <w:rFonts w:eastAsia="MS Mincho;ＭＳ 明朝" w:cs="Times New Roman" w:ascii="Times New Roman" w:hAnsi="Times New Roman"/>
          <w:b w:val="false"/>
          <w:bCs w:val="false"/>
          <w:color w:val="auto"/>
          <w:sz w:val="24"/>
          <w:szCs w:val="20"/>
          <w:highlight w:val="green"/>
          <w:u w:val="none"/>
          <w:lang w:bidi="ar-SA"/>
        </w:rPr>
        <w:t>-14-2586 – Acta 1029/14 del 11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623/14</w:t>
      </w:r>
      <w:r>
        <w:rPr>
          <w:rFonts w:eastAsia="MS Mincho;ＭＳ 明朝" w:cs="Times New Roman" w:ascii="Times New Roman" w:hAnsi="Times New Roman"/>
          <w:sz w:val="24"/>
        </w:rPr>
        <w:t xml:space="preserve">: "Declarar de interés municipal y educativo el XXI Congreso sobre métodos numéricos y sus aplicaciones". Autores: Concejales Ramón Chiocconi (PJ) y Leandro Lescano (AFSP). Iniciativa: Mariano Cantero. Sobre Tablas. </w:t>
      </w:r>
      <w:r>
        <w:rPr>
          <w:rFonts w:eastAsia="MS Mincho;ＭＳ 明朝" w:cs="Times New Roman" w:ascii="Times New Roman" w:hAnsi="Times New Roman"/>
          <w:b w:val="false"/>
          <w:bCs w:val="false"/>
          <w:color w:val="auto"/>
          <w:sz w:val="24"/>
          <w:szCs w:val="24"/>
          <w:highlight w:val="green"/>
          <w:u w:val="none"/>
          <w:lang w:val="es-ES" w:bidi="ar-SA"/>
        </w:rPr>
        <w:t>D-14-1803–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624/14</w:t>
      </w:r>
      <w:r>
        <w:rPr>
          <w:rFonts w:eastAsia="MS Mincho;ＭＳ 明朝" w:cs="Times New Roman" w:ascii="Times New Roman" w:hAnsi="Times New Roman"/>
          <w:sz w:val="24"/>
        </w:rPr>
        <w:t xml:space="preserve">: "Declarar de interés municipal turístico y cultural Fiesta de la Nieve Gay". Autores: Concejales Ramón Chiocconi (PJ) y Leandro Lescano (AFSP). Iniciativa: Cristian Signorelli. Sobre Tablas. </w:t>
      </w:r>
      <w:r>
        <w:rPr>
          <w:rFonts w:eastAsia="MS Mincho;ＭＳ 明朝" w:cs="Times New Roman" w:ascii="Times New Roman" w:hAnsi="Times New Roman"/>
          <w:b w:val="false"/>
          <w:bCs w:val="false"/>
          <w:color w:val="auto"/>
          <w:sz w:val="24"/>
          <w:szCs w:val="24"/>
          <w:highlight w:val="green"/>
          <w:u w:val="none"/>
          <w:lang w:val="es-ES" w:bidi="ar-SA"/>
        </w:rPr>
        <w:t>D-14-1804–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625/14</w:t>
      </w:r>
      <w:r>
        <w:rPr>
          <w:rFonts w:eastAsia="MS Mincho;ＭＳ 明朝" w:cs="Times New Roman" w:ascii="Times New Roman" w:hAnsi="Times New Roman"/>
          <w:sz w:val="24"/>
        </w:rPr>
        <w:t xml:space="preserve">: "Declarar interés municipal y educativo jornada "Lo Educativo entre Iguales". Autores: Concejales Arq. Carlos Valeri, Prof. Alfredo Martín y Dr. Diego Benítez (FG). Sobre Tablas. </w:t>
      </w:r>
      <w:r>
        <w:rPr>
          <w:rFonts w:eastAsia="MS Mincho;ＭＳ 明朝" w:cs="Times New Roman" w:ascii="Times New Roman" w:hAnsi="Times New Roman"/>
          <w:b w:val="false"/>
          <w:bCs w:val="false"/>
          <w:color w:val="auto"/>
          <w:sz w:val="24"/>
          <w:szCs w:val="24"/>
          <w:highlight w:val="green"/>
          <w:u w:val="none"/>
          <w:lang w:val="es-ES" w:bidi="ar-SA"/>
        </w:rPr>
        <w:t>D-14-1805–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626/14</w:t>
      </w:r>
      <w:r>
        <w:rPr>
          <w:rFonts w:eastAsia="MS Mincho;ＭＳ 明朝" w:cs="Times New Roman" w:ascii="Times New Roman" w:hAnsi="Times New Roman"/>
          <w:sz w:val="24"/>
        </w:rPr>
        <w:t xml:space="preserve">: "Solicitar dar prioridad choferes taxis con antigüedad para la adquisición de licencias". Autores: Concejales Arq. Carlos Valeri, Prof. Alfredo Martín; Dr. Diego Benítez (FG); Leandro Lescano y Carmen Giménez (AFSP).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b w:val="false"/>
          <w:bCs w:val="false"/>
          <w:color w:val="auto"/>
          <w:sz w:val="24"/>
          <w:szCs w:val="24"/>
          <w:highlight w:val="green"/>
          <w:u w:val="none"/>
          <w:lang w:val="es-ES" w:bidi="ar-SA"/>
        </w:rPr>
        <w:t>-14-781–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627/14</w:t>
      </w:r>
      <w:r>
        <w:rPr>
          <w:rFonts w:eastAsia="MS Mincho;ＭＳ 明朝" w:cs="Times New Roman" w:ascii="Times New Roman" w:hAnsi="Times New Roman"/>
          <w:sz w:val="24"/>
        </w:rPr>
        <w:t xml:space="preserve">: "Declarar de interés municipal y educativo proyecto Jornadas Pedagógicas 2014 IFDC". Autores: Concejales Arq. Carlos Valeri, Prof. Alfredo Martín; Dr. Diego Benítez (FG). Sobre Tablas. </w:t>
      </w:r>
      <w:r>
        <w:rPr>
          <w:rFonts w:eastAsia="MS Mincho;ＭＳ 明朝" w:cs="Times New Roman" w:ascii="Times New Roman" w:hAnsi="Times New Roman"/>
          <w:b w:val="false"/>
          <w:bCs w:val="false"/>
          <w:color w:val="auto"/>
          <w:sz w:val="24"/>
          <w:szCs w:val="24"/>
          <w:highlight w:val="green"/>
          <w:u w:val="none"/>
          <w:lang w:val="es-ES" w:bidi="ar-SA"/>
        </w:rPr>
        <w:t>D-14-1806–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628/14</w:t>
      </w:r>
      <w:r>
        <w:rPr>
          <w:rFonts w:eastAsia="MS Mincho;ＭＳ 明朝" w:cs="Times New Roman" w:ascii="Times New Roman" w:hAnsi="Times New Roman"/>
          <w:sz w:val="24"/>
        </w:rPr>
        <w:t xml:space="preserve">: "Aceptar la donación de una computadora efectuada por AMEC". Autora: Intendenta Municipal, Lic. María Eugenia Martini. Colaboradores: Secretario de Gobierno, Daniel Natapof; Secretario de Desarrollo Humano, Lic. Andrés Rubén Luetto y Directora a/c de la Dirección de Instituciones, Lic. Patricia Fernández. Sobre Tablas. </w:t>
      </w:r>
      <w:r>
        <w:rPr>
          <w:rFonts w:eastAsia="MS Mincho;ＭＳ 明朝" w:cs="Times New Roman" w:ascii="Times New Roman" w:hAnsi="Times New Roman"/>
          <w:sz w:val="24"/>
          <w:highlight w:val="green"/>
        </w:rPr>
        <w:t>O</w:t>
      </w:r>
      <w:r>
        <w:rPr>
          <w:rFonts w:eastAsia="MS Mincho;ＭＳ 明朝" w:cs="Times New Roman" w:ascii="Times New Roman" w:hAnsi="Times New Roman"/>
          <w:b w:val="false"/>
          <w:bCs w:val="false"/>
          <w:color w:val="auto"/>
          <w:sz w:val="24"/>
          <w:szCs w:val="24"/>
          <w:highlight w:val="green"/>
          <w:u w:val="none"/>
          <w:lang w:val="es-ES" w:bidi="ar-SA"/>
        </w:rPr>
        <w:t>-14-2544–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629/14</w:t>
      </w:r>
      <w:r>
        <w:rPr>
          <w:rFonts w:eastAsia="MS Mincho;ＭＳ 明朝" w:cs="Times New Roman" w:ascii="Times New Roman" w:hAnsi="Times New Roman"/>
          <w:sz w:val="24"/>
        </w:rPr>
        <w:t xml:space="preserve">: "Se declara de interés proyecto de reacondicionamiento térmico de la edilicia residencial existente en San Carlos de Bariloche". Autor: Concejal Leandro Lescano (AFSP). Sobre Tablas. </w:t>
      </w:r>
      <w:r>
        <w:rPr>
          <w:rFonts w:eastAsia="MS Mincho;ＭＳ 明朝" w:cs="Times New Roman" w:ascii="Times New Roman" w:hAnsi="Times New Roman"/>
          <w:b w:val="false"/>
          <w:bCs w:val="false"/>
          <w:color w:val="auto"/>
          <w:sz w:val="24"/>
          <w:szCs w:val="24"/>
          <w:highlight w:val="green"/>
          <w:u w:val="none"/>
          <w:lang w:val="es-ES" w:bidi="ar-SA"/>
        </w:rPr>
        <w:t>D-14-1807–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630/14</w:t>
      </w:r>
      <w:r>
        <w:rPr>
          <w:rFonts w:eastAsia="MS Mincho;ＭＳ 明朝" w:cs="Times New Roman" w:ascii="Times New Roman" w:hAnsi="Times New Roman"/>
          <w:sz w:val="24"/>
        </w:rPr>
        <w:t xml:space="preserve">: "Aceptar donación de inmuebles. Declarar de interés social. Afectar al Banco de Tierras IMTVHS". Autora: Intendenta Municipal, Lic. María Eugenia Martini. Colaboradores: Secretario de Gobierno, Daniel Natapof; Secretario de Desarrollo Estratégico, Horacio Fernández y Presidente del IMTVHS, Dr. Jorge Paolinelli. A Asesoría Letrada y a Comisiones de Obras y Planeamiento y de Gobierno y Legales.  </w:t>
      </w:r>
      <w:r>
        <w:rPr>
          <w:rFonts w:eastAsia="MS Mincho;ＭＳ 明朝" w:cs="Times New Roman" w:ascii="Times New Roman" w:hAnsi="Times New Roman"/>
          <w:sz w:val="24"/>
          <w:highlight w:val="green"/>
        </w:rPr>
        <w:t>O-14-2583 – Acta 1028/14 del 27 de noviembre de 2014.</w:t>
      </w:r>
    </w:p>
    <w:p>
      <w:pPr>
        <w:pStyle w:val="Textosinformato"/>
        <w:jc w:val="both"/>
        <w:rPr>
          <w:rFonts w:ascii="Times New Roman" w:hAnsi="Times New Roman" w:eastAsia="MS Mincho;ＭＳ 明朝" w:cs="Times New Roman"/>
          <w:b w:val="false"/>
          <w:b w:val="false"/>
          <w:bCs w:val="false"/>
          <w:color w:val="auto"/>
          <w:sz w:val="24"/>
          <w:szCs w:val="24"/>
          <w:highlight w:val="green"/>
          <w:u w:val="none"/>
          <w:lang w:val="es-ES" w:bidi="ar-SA"/>
        </w:rPr>
      </w:pPr>
      <w:r>
        <w:rPr>
          <w:rFonts w:eastAsia="MS Mincho;ＭＳ 明朝" w:cs="Times New Roman" w:ascii="Times New Roman" w:hAnsi="Times New Roman"/>
          <w:b w:val="false"/>
          <w:bCs w:val="false"/>
          <w:color w:val="auto"/>
          <w:sz w:val="24"/>
          <w:szCs w:val="24"/>
          <w:highlight w:val="green"/>
          <w:u w:val="none"/>
          <w:lang w:val="es-ES" w:bidi="ar-SA"/>
        </w:rPr>
      </w:r>
    </w:p>
    <w:p>
      <w:pPr>
        <w:pStyle w:val="Textosinformato"/>
        <w:jc w:val="both"/>
        <w:rPr/>
      </w:pPr>
      <w:r>
        <w:rPr>
          <w:rFonts w:eastAsia="MS Mincho;ＭＳ 明朝" w:cs="Times New Roman" w:ascii="Times New Roman" w:hAnsi="Times New Roman"/>
          <w:sz w:val="24"/>
          <w:u w:val="single"/>
        </w:rPr>
        <w:t>Proyecto de Ordenanza 631/14</w:t>
      </w:r>
      <w:r>
        <w:rPr>
          <w:rFonts w:eastAsia="MS Mincho;ＭＳ 明朝" w:cs="Times New Roman" w:ascii="Times New Roman" w:hAnsi="Times New Roman"/>
          <w:sz w:val="24"/>
        </w:rPr>
        <w:t xml:space="preserve">: "Marco Regulatorio Turismo de Aventura" Autores: Concejales Arq. Carlos Valeri, Dr. Diego Benítez y Prof. Alfredo Martín (FG). A Asesoría Letrada y a Comisiones de Turismo y de Gobierno y Legales. </w:t>
      </w:r>
      <w:r>
        <w:rPr>
          <w:rFonts w:eastAsia="MS Mincho;ＭＳ 明朝" w:cs="Times New Roman" w:ascii="Times New Roman" w:hAnsi="Times New Roman"/>
          <w:b w:val="false"/>
          <w:bCs w:val="false"/>
          <w:color w:val="auto"/>
          <w:sz w:val="24"/>
          <w:szCs w:val="20"/>
          <w:highlight w:val="green"/>
          <w:u w:val="none"/>
          <w:lang w:bidi="ar-SA"/>
        </w:rPr>
        <w:t>O-15-2620 –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632/14</w:t>
      </w:r>
      <w:r>
        <w:rPr>
          <w:rFonts w:eastAsia="MS Mincho;ＭＳ 明朝" w:cs="Times New Roman" w:ascii="Times New Roman" w:hAnsi="Times New Roman"/>
          <w:sz w:val="24"/>
        </w:rPr>
        <w:t xml:space="preserve">: "Declarar de interés municipal y deportivo el 7º Congreso Internacional de Pilates, Fitness y Wellness". Autor: Presidente del Concejo Municipal, Ramón Chiocconi. Iniciativa: Cecilia Cano Russo. Sobre Tablas. </w:t>
      </w:r>
      <w:r>
        <w:rPr>
          <w:rFonts w:eastAsia="MS Mincho;ＭＳ 明朝" w:cs="Times New Roman" w:ascii="Times New Roman" w:hAnsi="Times New Roman"/>
          <w:b w:val="false"/>
          <w:bCs w:val="false"/>
          <w:color w:val="auto"/>
          <w:sz w:val="24"/>
          <w:szCs w:val="24"/>
          <w:highlight w:val="green"/>
          <w:u w:val="none"/>
          <w:lang w:val="es-ES" w:bidi="ar-SA"/>
        </w:rPr>
        <w:t>D-14-1808–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633/14</w:t>
      </w:r>
      <w:r>
        <w:rPr>
          <w:rFonts w:eastAsia="MS Mincho;ＭＳ 明朝" w:cs="Times New Roman" w:ascii="Times New Roman" w:hAnsi="Times New Roman"/>
          <w:sz w:val="24"/>
        </w:rPr>
        <w:t xml:space="preserve">: Modificación Ordenanza 2488-CM-13". Autores: Concejales Leandro Lescano (AFSP); Alejandro Ramos Mejía (PJ); Irma Haneck (FG) y Elena Welleschik (UCR). Colaboradora: Cdra. Lilian Baroni. A Comisión de Gobierno y Legales. </w:t>
      </w:r>
      <w:r>
        <w:rPr>
          <w:rFonts w:eastAsia="MS Mincho;ＭＳ 明朝" w:cs="Times New Roman" w:ascii="Times New Roman" w:hAnsi="Times New Roman"/>
          <w:sz w:val="24"/>
          <w:highlight w:val="green"/>
        </w:rPr>
        <w:t>O-14-2552 – Acta 1023/14 del 2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634/14</w:t>
      </w:r>
      <w:r>
        <w:rPr>
          <w:rFonts w:eastAsia="MS Mincho;ＭＳ 明朝" w:cs="Times New Roman" w:ascii="Times New Roman" w:hAnsi="Times New Roman"/>
          <w:sz w:val="24"/>
        </w:rPr>
        <w:t xml:space="preserve">: Modificación Ordenanza 2488-CM-13". Autores: Concejales Leandro Lescano (AFSP); Alejandro Ramos Mejía (PJ); Irma Haneck (FG) y Elena Welleschik (UCR). Colaboradora: Cdra. Lilian Baroni. A Comisión de Gobierno y Legales. </w:t>
      </w:r>
      <w:r>
        <w:rPr>
          <w:rFonts w:eastAsia="MS Mincho;ＭＳ 明朝" w:cs="Times New Roman" w:ascii="Times New Roman" w:hAnsi="Times New Roman"/>
          <w:sz w:val="24"/>
          <w:highlight w:val="yellow"/>
        </w:rPr>
        <w:t>RETIRADO – ACTA 1023/14 DEL 02/09/14.</w:t>
      </w:r>
      <w:r>
        <w:rPr>
          <w:rFonts w:eastAsia="MS Mincho;ＭＳ 明朝" w:cs="Times New Roman" w:ascii="Times New Roman" w:hAnsi="Times New Roman"/>
          <w:sz w:val="24"/>
          <w:highlight w:val="yellow"/>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635/14</w:t>
      </w:r>
      <w:r>
        <w:rPr>
          <w:rFonts w:eastAsia="MS Mincho;ＭＳ 明朝" w:cs="Times New Roman" w:ascii="Times New Roman" w:hAnsi="Times New Roman"/>
          <w:sz w:val="24"/>
        </w:rPr>
        <w:t xml:space="preserve">: "Aprobar la ampliación presupuestaria 2014". Autora: Intendenta Municipal, Lic. María Eugenia Martini. Colaboradores: Secretario de Gobierno, Daniel Natapof; Secretario de Desarrollo Estratégico, Horacio Fernández; Secretario de Obras Públicas, Roberto Bartorelli; Secretario de Hacienda, Guillermo Gallinger y Secretario de Desarrollo Económico, Fernando del Campo.  </w:t>
      </w:r>
      <w:r>
        <w:rPr>
          <w:rFonts w:eastAsia="MS Mincho;ＭＳ 明朝" w:cs="Times New Roman" w:ascii="Times New Roman" w:hAnsi="Times New Roman"/>
          <w:sz w:val="24"/>
          <w:highlight w:val="green"/>
        </w:rPr>
        <w:t>O-14-2553 – Acta 1023/14 del 2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 xml:space="preserve">Proyecto de Ordenanza 636/14: </w:t>
      </w:r>
      <w:r>
        <w:rPr>
          <w:rFonts w:eastAsia="MS Mincho;ＭＳ 明朝" w:cs="Times New Roman" w:ascii="Times New Roman" w:hAnsi="Times New Roman"/>
          <w:sz w:val="24"/>
        </w:rPr>
        <w:t xml:space="preserve">"Relevamiento y determinación dominio lotes linderos costas, lagos, ríos y arroyos". Autores: Concejales Arq. Carlos Valeri, Dr. Diego Benítez y Prof. Alfredo Martín (FG). A Asesoría Letrada y a Comisiones de Obras y Planeamiento y de Gobierno y Legales. </w:t>
      </w:r>
      <w:r>
        <w:rPr>
          <w:rFonts w:eastAsia="MS Mincho;ＭＳ 明朝" w:cs="Times New Roman" w:ascii="Times New Roman" w:hAnsi="Times New Roman"/>
          <w:b w:val="false"/>
          <w:bCs w:val="false"/>
          <w:sz w:val="24"/>
          <w:highlight w:val="green"/>
        </w:rPr>
        <w:t>O</w:t>
      </w:r>
      <w:r>
        <w:rPr>
          <w:rFonts w:eastAsia="MS Mincho;ＭＳ 明朝" w:cs="Times New Roman" w:ascii="Times New Roman" w:hAnsi="Times New Roman"/>
          <w:b w:val="false"/>
          <w:bCs w:val="false"/>
          <w:color w:val="auto"/>
          <w:sz w:val="24"/>
          <w:szCs w:val="20"/>
          <w:highlight w:val="green"/>
          <w:u w:val="none"/>
          <w:lang w:bidi="ar-SA"/>
        </w:rPr>
        <w:t>-14-2587 – Acta 1029/14 del 11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637/14</w:t>
      </w:r>
      <w:r>
        <w:rPr>
          <w:rFonts w:eastAsia="MS Mincho;ＭＳ 明朝" w:cs="Times New Roman" w:ascii="Times New Roman" w:hAnsi="Times New Roman"/>
          <w:sz w:val="24"/>
          <w:u w:val="none"/>
        </w:rPr>
        <w:t xml:space="preserve">: "Declarar de interés municipal y cultural segunda Fiesta de la Palabra-Feria del Libro". Autor: Concejal Mauro Gonzalez (PVpC). Sobre Tablas. </w:t>
      </w:r>
      <w:r>
        <w:rPr>
          <w:rFonts w:eastAsia="MS Mincho;ＭＳ 明朝" w:cs="Times New Roman" w:ascii="Times New Roman" w:hAnsi="Times New Roman"/>
          <w:b w:val="false"/>
          <w:bCs w:val="false"/>
          <w:color w:val="auto"/>
          <w:sz w:val="24"/>
          <w:szCs w:val="24"/>
          <w:highlight w:val="green"/>
          <w:u w:val="none"/>
          <w:lang w:val="es-ES" w:bidi="ar-SA"/>
        </w:rPr>
        <w:t>D-14-1809– Acta 1022/14 del 21 de agosto de 2014.</w:t>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sz w:val="24"/>
          <w:u w:val="single"/>
        </w:rPr>
        <w:t>Proyecto de Declaración 638/14</w:t>
      </w:r>
      <w:r>
        <w:rPr>
          <w:rFonts w:eastAsia="MS Mincho;ＭＳ 明朝" w:cs="Times New Roman" w:ascii="Times New Roman" w:hAnsi="Times New Roman"/>
          <w:sz w:val="24"/>
        </w:rPr>
        <w:t xml:space="preserve">: "Declarar de interés cultural 14 Encuentro Patagonazo, presentación libro "Anunk" de Oscar Payaguala". Autor: Concejal Mauro Gonzalez (PVpC). Colaborador: Néstor Cheuqueman. Sobre Tablas. </w:t>
      </w:r>
      <w:r>
        <w:rPr>
          <w:rFonts w:eastAsia="MS Mincho;ＭＳ 明朝" w:cs="Times New Roman" w:ascii="Times New Roman" w:hAnsi="Times New Roman"/>
          <w:b w:val="false"/>
          <w:bCs w:val="false"/>
          <w:color w:val="auto"/>
          <w:sz w:val="24"/>
          <w:szCs w:val="24"/>
          <w:highlight w:val="green"/>
          <w:u w:val="none"/>
          <w:lang w:val="es-ES" w:bidi="ar-SA"/>
        </w:rPr>
        <w:t>D-14-1810–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639/14</w:t>
      </w:r>
      <w:r>
        <w:rPr>
          <w:rFonts w:eastAsia="MS Mincho;ＭＳ 明朝" w:cs="Times New Roman" w:ascii="Times New Roman" w:hAnsi="Times New Roman"/>
          <w:sz w:val="24"/>
        </w:rPr>
        <w:t xml:space="preserve">: "Declarar de Interés Municipal y Cultural la Fiesta por el Día del Niño en Bº Malvinas". Autores: Concejales Alejandro Ramos Mejía, Ramón Chiocconi y Edith Garro (PJ). Iniciativa: Sergio Herrero, Presidente Junta Vecinal Barrio Malvinas. Sobre Tablas. </w:t>
      </w:r>
      <w:r>
        <w:rPr>
          <w:rFonts w:eastAsia="MS Mincho;ＭＳ 明朝" w:cs="Times New Roman" w:ascii="Times New Roman" w:hAnsi="Times New Roman"/>
          <w:b w:val="false"/>
          <w:bCs w:val="false"/>
          <w:color w:val="auto"/>
          <w:sz w:val="24"/>
          <w:szCs w:val="24"/>
          <w:highlight w:val="green"/>
          <w:u w:val="none"/>
          <w:lang w:val="es-ES" w:bidi="ar-SA"/>
        </w:rPr>
        <w:t>D-14-1811– Acta 1022/14 del 21 de agosto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640/14</w:t>
      </w:r>
      <w:r>
        <w:rPr>
          <w:rFonts w:eastAsia="MS Mincho;ＭＳ 明朝" w:cs="Times New Roman" w:ascii="Times New Roman" w:hAnsi="Times New Roman"/>
          <w:sz w:val="24"/>
        </w:rPr>
        <w:t xml:space="preserve">: "Crea Comisión Organizadora del Carnaval Registro de Murgas y Comparsas". Autora: Intendenta Municipal, Lic. María Eugenia Martini y Concejal Mauro Gonzalez. A Asesoría Letrada y comisiones de Acción Social y Gobierno y Legales. </w:t>
      </w:r>
      <w:r>
        <w:rPr>
          <w:rFonts w:eastAsia="MS Mincho;ＭＳ 明朝" w:cs="Times New Roman" w:ascii="Times New Roman" w:hAnsi="Times New Roman"/>
          <w:sz w:val="24"/>
          <w:highlight w:val="green"/>
        </w:rPr>
        <w:t>O-14-2579 – Acta 1027/14 del 6 de noviembre de 2014.</w:t>
      </w:r>
    </w:p>
    <w:p>
      <w:pPr>
        <w:pStyle w:val="Textosinformato"/>
        <w:jc w:val="both"/>
        <w:rPr>
          <w:sz w:val="24"/>
          <w:szCs w:val="24"/>
        </w:rPr>
      </w:pPr>
      <w:r>
        <w:rPr>
          <w:sz w:val="24"/>
          <w:szCs w:val="24"/>
        </w:rPr>
      </w:r>
    </w:p>
    <w:p>
      <w:pPr>
        <w:pStyle w:val="Textosinformato"/>
        <w:widowControl/>
        <w:bidi w:val="0"/>
        <w:jc w:val="both"/>
        <w:rPr/>
      </w:pPr>
      <w:r>
        <w:rPr>
          <w:rFonts w:eastAsia="MS Mincho;ＭＳ 明朝" w:cs="Times New Roman" w:ascii="Times New Roman" w:hAnsi="Times New Roman"/>
          <w:color w:val="auto"/>
          <w:sz w:val="24"/>
          <w:szCs w:val="24"/>
          <w:u w:val="single"/>
          <w:lang w:bidi="ar-SA"/>
        </w:rPr>
        <w:t>Proyecto de Ordenanza 641/14:</w:t>
      </w:r>
      <w:r>
        <w:rPr>
          <w:rFonts w:eastAsia="MS Mincho;ＭＳ 明朝" w:cs="Times New Roman" w:ascii="Times New Roman" w:hAnsi="Times New Roman"/>
          <w:color w:val="auto"/>
          <w:sz w:val="24"/>
          <w:szCs w:val="24"/>
          <w:lang w:bidi="ar-SA"/>
        </w:rPr>
        <w:t xml:space="preserve"> "Establecer nuevo organigrama político Ejecutivo Municipal. Misiones y funciones". Autora: Intendenta Municipal, Lic. María Eugenia Martini. Colaborador: Secretario de Gobierno, Daniel Natapof.  </w:t>
      </w:r>
      <w:r>
        <w:rPr>
          <w:rFonts w:eastAsia="MS Mincho;ＭＳ 明朝" w:cs="Times New Roman" w:ascii="Times New Roman" w:hAnsi="Times New Roman"/>
          <w:color w:val="auto"/>
          <w:sz w:val="24"/>
          <w:szCs w:val="24"/>
          <w:highlight w:val="green"/>
          <w:lang w:bidi="ar-SA"/>
        </w:rPr>
        <w:t>O-14-2556 – Acta 1024/14 del 18 de septiembre de 2014</w:t>
      </w:r>
    </w:p>
    <w:p>
      <w:pPr>
        <w:pStyle w:val="Textosinformato"/>
        <w:widowControl/>
        <w:bidi w:val="0"/>
        <w:jc w:val="both"/>
        <w:rPr>
          <w:rFonts w:ascii="Times New Roman" w:hAnsi="Times New Roman" w:eastAsia="MS Mincho;ＭＳ 明朝" w:cs="Times New Roman"/>
          <w:color w:val="auto"/>
          <w:sz w:val="24"/>
          <w:szCs w:val="24"/>
          <w:lang w:bidi="ar-SA"/>
        </w:rPr>
      </w:pPr>
      <w:r>
        <w:rPr>
          <w:rFonts w:eastAsia="MS Mincho;ＭＳ 明朝" w:cs="Times New Roman" w:ascii="Times New Roman" w:hAnsi="Times New Roman"/>
          <w:color w:val="auto"/>
          <w:sz w:val="24"/>
          <w:szCs w:val="24"/>
          <w:lang w:bidi="ar-SA"/>
        </w:rPr>
      </w:r>
    </w:p>
    <w:p>
      <w:pPr>
        <w:pStyle w:val="Textosinformato"/>
        <w:widowControl/>
        <w:bidi w:val="0"/>
        <w:jc w:val="both"/>
        <w:rPr/>
      </w:pPr>
      <w:r>
        <w:rPr>
          <w:rFonts w:eastAsia="MS Mincho;ＭＳ 明朝" w:cs="Times New Roman" w:ascii="Times New Roman" w:hAnsi="Times New Roman"/>
          <w:color w:val="auto"/>
          <w:sz w:val="24"/>
          <w:szCs w:val="20"/>
          <w:u w:val="single"/>
          <w:lang w:bidi="ar-SA"/>
        </w:rPr>
        <w:t>Proyecto de Ordenanza 642/14:</w:t>
      </w:r>
      <w:r>
        <w:rPr>
          <w:rFonts w:eastAsia="MS Mincho;ＭＳ 明朝" w:cs="Times New Roman" w:ascii="Times New Roman" w:hAnsi="Times New Roman"/>
          <w:color w:val="auto"/>
          <w:sz w:val="24"/>
          <w:szCs w:val="20"/>
          <w:lang w:bidi="ar-SA"/>
        </w:rPr>
        <w:t xml:space="preserve"> "Modificación Ordenanza 2350-CM-12 Ordenanza 2422-CM-13". Autora: Intendenta Municipal, Lic. María Eugenia Martini. Colaborador: Secretario de Gobierno, Daniel Natapof.  </w:t>
      </w:r>
      <w:r>
        <w:rPr>
          <w:rFonts w:eastAsia="MS Mincho;ＭＳ 明朝" w:cs="Times New Roman" w:ascii="Times New Roman" w:hAnsi="Times New Roman"/>
          <w:color w:val="auto"/>
          <w:sz w:val="24"/>
          <w:szCs w:val="20"/>
          <w:highlight w:val="green"/>
          <w:lang w:bidi="ar-SA"/>
        </w:rPr>
        <w:t>O-14-2557 – Acta 1024/14 del 18 de septiembre de 2014</w:t>
      </w:r>
    </w:p>
    <w:p>
      <w:pPr>
        <w:pStyle w:val="Normal"/>
        <w:numPr>
          <w:ilvl w:val="0"/>
          <w:numId w:val="0"/>
        </w:numPr>
        <w:ind w:left="720" w:right="0" w:hanging="0"/>
        <w:rPr>
          <w:sz w:val="24"/>
          <w:szCs w:val="24"/>
        </w:rPr>
      </w:pPr>
      <w:r>
        <w:rPr>
          <w:sz w:val="24"/>
          <w:szCs w:val="24"/>
        </w:rPr>
      </w:r>
    </w:p>
    <w:p>
      <w:pPr>
        <w:pStyle w:val="Normal"/>
        <w:numPr>
          <w:ilvl w:val="0"/>
          <w:numId w:val="0"/>
        </w:numPr>
        <w:ind w:left="720" w:right="0" w:hanging="0"/>
        <w:jc w:val="both"/>
        <w:rPr/>
      </w:pPr>
      <w:r>
        <w:rPr>
          <w:sz w:val="24"/>
          <w:szCs w:val="24"/>
          <w:u w:val="single"/>
        </w:rPr>
        <w:t>Proyecto de Comunicación 643/14</w:t>
      </w:r>
      <w:r>
        <w:rPr>
          <w:sz w:val="24"/>
          <w:szCs w:val="24"/>
        </w:rPr>
        <w:t xml:space="preserve">: "Comunicar Ejecutivo Municipal necesidad asignar por Resolución remuneración Virreyna y Princesas de la Fiesta Nacional de la Nieve". Autora: Concejal Prof. Elena Welleschick (UCR). </w:t>
      </w:r>
      <w:r>
        <w:rPr>
          <w:rFonts w:eastAsia="MS Mincho;ＭＳ 明朝" w:cs="Times New Roman" w:ascii="Times New Roman" w:hAnsi="Times New Roman"/>
          <w:sz w:val="24"/>
          <w:szCs w:val="24"/>
          <w:highlight w:val="green"/>
          <w:u w:val="none"/>
        </w:rPr>
        <w:t>C</w:t>
      </w:r>
      <w:r>
        <w:rPr>
          <w:rFonts w:eastAsia="MS Mincho;ＭＳ 明朝" w:cs="Times New Roman" w:ascii="Times New Roman" w:hAnsi="Times New Roman"/>
          <w:b w:val="false"/>
          <w:bCs w:val="false"/>
          <w:color w:val="auto"/>
          <w:sz w:val="24"/>
          <w:szCs w:val="24"/>
          <w:highlight w:val="green"/>
          <w:u w:val="none"/>
          <w:lang w:val="es-ES" w:bidi="ar-SA"/>
        </w:rPr>
        <w:t>-14-782– Acta 1024/14 del 18 de septiembre de 2014.</w:t>
      </w:r>
    </w:p>
    <w:p>
      <w:pPr>
        <w:pStyle w:val="Textosinformato"/>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r>
    </w:p>
    <w:p>
      <w:pPr>
        <w:pStyle w:val="Textosinformato"/>
        <w:jc w:val="both"/>
        <w:rPr/>
      </w:pPr>
      <w:r>
        <w:rPr>
          <w:rFonts w:eastAsia="MS Mincho;ＭＳ 明朝" w:cs="Times New Roman" w:ascii="Times New Roman" w:hAnsi="Times New Roman"/>
          <w:sz w:val="24"/>
          <w:u w:val="single"/>
        </w:rPr>
        <w:t>Proyecto de Ordenanza 644/14:</w:t>
      </w:r>
      <w:r>
        <w:rPr>
          <w:rFonts w:eastAsia="MS Mincho;ＭＳ 明朝" w:cs="Times New Roman" w:ascii="Times New Roman" w:hAnsi="Times New Roman"/>
          <w:sz w:val="24"/>
        </w:rPr>
        <w:t xml:space="preserve"> "Adhesión parcial leyes 4113 y 4150 escrituración viviendas  IPPV con deudas municipales. Abroga Ordenanza 765-CM-97". Autores: Concejales Arq. Carlos Valeri, Dr. Diego Benítez, Prof. Alfredo Martín (FG); Irma Haneck (FG) y Elena Welleschi. (UCR). Iniciativa: Comisión de Economía. Colaboradores: Departamento de Digesto e Informatica Legislativa.  </w:t>
      </w:r>
      <w:r>
        <w:rPr>
          <w:rFonts w:eastAsia="MS Mincho;ＭＳ 明朝" w:cs="Times New Roman" w:ascii="Times New Roman" w:hAnsi="Times New Roman"/>
          <w:sz w:val="24"/>
          <w:highlight w:val="green"/>
        </w:rPr>
        <w:t>O-14-2558 – Acta 1024/14 del 18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Normal"/>
        <w:jc w:val="both"/>
        <w:rPr/>
      </w:pPr>
      <w:r>
        <w:rPr>
          <w:rFonts w:eastAsia="MS Mincho;ＭＳ 明朝" w:cs="Times New Roman" w:ascii="Times New Roman" w:hAnsi="Times New Roman"/>
          <w:sz w:val="24"/>
          <w:u w:val="single"/>
        </w:rPr>
        <w:t>Proyecto de Ordenanza 645/14</w:t>
      </w:r>
      <w:r>
        <w:rPr>
          <w:rFonts w:eastAsia="MS Mincho;ＭＳ 明朝" w:cs="Times New Roman" w:ascii="Times New Roman" w:hAnsi="Times New Roman"/>
          <w:sz w:val="24"/>
        </w:rPr>
        <w:t xml:space="preserve">: "Mecanismo de información descubierto bancario". Autores: Concejales Leandro Lescano y Carmen Giménez (AFSP); Arq. Carlos Valeri, Dr. Diego Benítez y Prof. Alfredo Martín (FG); Prof. Elena Welleschik (UCR) e Irma Haneck (SUR). Sobre Tablas.  </w:t>
      </w:r>
      <w:r>
        <w:rPr>
          <w:rFonts w:eastAsia="MS Mincho;ＭＳ 明朝" w:cs="Times New Roman" w:ascii="Times New Roman" w:hAnsi="Times New Roman"/>
          <w:sz w:val="24"/>
          <w:highlight w:val="green"/>
        </w:rPr>
        <w:t>O-14-2559 – Acta 1024/14 del 18 de septiembre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646/14</w:t>
      </w:r>
      <w:r>
        <w:rPr>
          <w:rFonts w:eastAsia="MS Mincho;ＭＳ 明朝" w:cs="Times New Roman" w:ascii="Times New Roman" w:hAnsi="Times New Roman"/>
          <w:sz w:val="24"/>
        </w:rPr>
        <w:t xml:space="preserve">: "Declarar de interés municipal y cultural actividades "Mensaje de Paz" en Bariloche". Autores: Concejales Arq. Carlos Valeri, Prof. Alfredo Martín y Dr Diego Benítez (FG). Iniciativa: Vecinas Luz Rapoport y Elizabeth Ann Mendoza, voluntarias Fundación Palabras de Paz Mundial – Words of Peace Global en San Carlos de Bariloche. Sobre Tablas. </w:t>
      </w:r>
      <w:r>
        <w:rPr>
          <w:rFonts w:eastAsia="MS Mincho;ＭＳ 明朝" w:cs="Times New Roman" w:ascii="Times New Roman" w:hAnsi="Times New Roman"/>
          <w:b w:val="false"/>
          <w:bCs w:val="false"/>
          <w:sz w:val="24"/>
          <w:szCs w:val="24"/>
          <w:highlight w:val="green"/>
          <w:u w:val="none"/>
        </w:rPr>
        <w:t>D-14-1815– Acta 1024/14 del 18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647/14</w:t>
      </w:r>
      <w:r>
        <w:rPr>
          <w:rFonts w:eastAsia="MS Mincho;ＭＳ 明朝" w:cs="Times New Roman" w:ascii="Times New Roman" w:hAnsi="Times New Roman"/>
          <w:sz w:val="24"/>
        </w:rPr>
        <w:t xml:space="preserve">: "Modificación y consolidación Ordenanza 1271-CM-03, Ente Autárquico Parque Municipal Llao Llao". Autores: Concejales Arq. Carlos Valeri, Prof. Alfredo Martín y Dr. Diego Benítez (FG). Colaboradores: Comisión Mixta Ente Autárquico Administrador y Científico- Técnico del Parque Municipal Llao Llao. Sobre Tablas. </w:t>
      </w:r>
      <w:r>
        <w:rPr>
          <w:rFonts w:eastAsia="MS Mincho;ＭＳ 明朝" w:cs="Times New Roman" w:ascii="Times New Roman" w:hAnsi="Times New Roman"/>
          <w:sz w:val="24"/>
          <w:highlight w:val="green"/>
        </w:rPr>
        <w:t>O-14-2560 – Acta 1024/14 del 18 de septiembre de 2014.</w:t>
      </w:r>
    </w:p>
    <w:p>
      <w:pPr>
        <w:pStyle w:val="Textosinformato"/>
        <w:jc w:val="both"/>
        <w:rPr>
          <w:rFonts w:ascii="Times New Roman" w:hAnsi="Times New Roman" w:eastAsia="MS Mincho;ＭＳ 明朝" w:cs="Times New Roman"/>
          <w:sz w:val="24"/>
          <w:highlight w:val="green"/>
        </w:rPr>
      </w:pPr>
      <w:r>
        <w:rPr>
          <w:rFonts w:eastAsia="MS Mincho;ＭＳ 明朝" w:cs="Times New Roman" w:ascii="Times New Roman" w:hAnsi="Times New Roman"/>
          <w:sz w:val="24"/>
          <w:highlight w:val="green"/>
        </w:rPr>
      </w:r>
    </w:p>
    <w:p>
      <w:pPr>
        <w:pStyle w:val="Textosinformato"/>
        <w:jc w:val="both"/>
        <w:rPr/>
      </w:pPr>
      <w:r>
        <w:rPr>
          <w:rFonts w:eastAsia="MS Mincho;ＭＳ 明朝" w:cs="Times New Roman" w:ascii="Times New Roman" w:hAnsi="Times New Roman"/>
          <w:sz w:val="24"/>
          <w:u w:val="single"/>
        </w:rPr>
        <w:t>Proyecto de Declaración 648/14</w:t>
      </w:r>
      <w:r>
        <w:rPr>
          <w:rFonts w:eastAsia="MS Mincho;ＭＳ 明朝" w:cs="Times New Roman" w:ascii="Times New Roman" w:hAnsi="Times New Roman"/>
          <w:sz w:val="24"/>
        </w:rPr>
        <w:t xml:space="preserve">: "Declarar de interés municipal, artístico y cultural XIV Edición Cita en Primavera". Autor: Concejal Leandro Lescano (AFSP). Sobre Tablas. </w:t>
      </w:r>
      <w:r>
        <w:rPr>
          <w:rFonts w:eastAsia="MS Mincho;ＭＳ 明朝" w:cs="Times New Roman" w:ascii="Times New Roman" w:hAnsi="Times New Roman"/>
          <w:b w:val="false"/>
          <w:bCs w:val="false"/>
          <w:sz w:val="24"/>
          <w:szCs w:val="24"/>
          <w:highlight w:val="green"/>
          <w:u w:val="none"/>
        </w:rPr>
        <w:t>D-14-1817– Acta 1024/14 del 18 de septiembre de 2014.</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Declaración 649/14:</w:t>
      </w:r>
      <w:r>
        <w:rPr>
          <w:rFonts w:eastAsia="MS Mincho;ＭＳ 明朝" w:cs="Times New Roman" w:ascii="Times New Roman" w:hAnsi="Times New Roman"/>
          <w:sz w:val="24"/>
        </w:rPr>
        <w:t xml:space="preserve"> "Declarar evento de interés municipal y educativo las XIII Jornadas Regionales de la Zona Comahue". Autora: Concejal Prof. Elena Welleschik (UCR). Sobre Tablas. </w:t>
      </w:r>
      <w:r>
        <w:rPr>
          <w:rFonts w:eastAsia="MS Mincho;ＭＳ 明朝" w:cs="Times New Roman" w:ascii="Times New Roman" w:hAnsi="Times New Roman"/>
          <w:b w:val="false"/>
          <w:bCs w:val="false"/>
          <w:sz w:val="24"/>
          <w:szCs w:val="24"/>
          <w:highlight w:val="green"/>
          <w:u w:val="none"/>
        </w:rPr>
        <w:t>D-14-1816– Acta 1024/14 del 18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650/14</w:t>
      </w:r>
      <w:r>
        <w:rPr>
          <w:rFonts w:eastAsia="MS Mincho;ＭＳ 明朝" w:cs="Times New Roman" w:ascii="Times New Roman" w:hAnsi="Times New Roman"/>
          <w:sz w:val="24"/>
        </w:rPr>
        <w:t xml:space="preserve">: "Aprobar pliego de bases y condiciones para la licitación del sistema urbano de transporte de pasajeros". Autora: Intendenta Municipal, Lic. María Eugenia Martini. Colaboradores: Secretario de Gobierno, Daniel Natapof y Subsecretario de Tránsito y Transporte, Francisco Pego. A Asesoría Letrada y de las Comisiones de Servicios, Tránsito y Transporte, de  Economía y de Gobierno y Legales en conjunto. </w:t>
      </w:r>
      <w:r>
        <w:rPr>
          <w:rFonts w:eastAsia="MS Mincho;ＭＳ 明朝" w:cs="Times New Roman" w:ascii="Times New Roman" w:hAnsi="Times New Roman"/>
          <w:b w:val="false"/>
          <w:bCs w:val="false"/>
          <w:color w:val="auto"/>
          <w:sz w:val="24"/>
          <w:szCs w:val="20"/>
          <w:highlight w:val="green"/>
          <w:u w:val="none"/>
          <w:lang w:bidi="ar-SA"/>
        </w:rPr>
        <w:t>O-15-2621 –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651/14</w:t>
      </w:r>
      <w:r>
        <w:rPr>
          <w:rFonts w:eastAsia="MS Mincho;ＭＳ 明朝" w:cs="Times New Roman" w:ascii="Times New Roman" w:hAnsi="Times New Roman"/>
          <w:sz w:val="24"/>
        </w:rPr>
        <w:t xml:space="preserve">: "Declarar de interés municipal la jornada sobre perspectiva de género". Autora: Concejal Carmen Giménez (AFSP). Colaboradora: Analía Woloszczuk. Sobre Tablas. </w:t>
      </w:r>
      <w:r>
        <w:rPr>
          <w:rFonts w:eastAsia="MS Mincho;ＭＳ 明朝" w:cs="Times New Roman" w:ascii="Times New Roman" w:hAnsi="Times New Roman"/>
          <w:b w:val="false"/>
          <w:bCs w:val="false"/>
          <w:sz w:val="24"/>
          <w:szCs w:val="24"/>
          <w:highlight w:val="green"/>
          <w:u w:val="none"/>
        </w:rPr>
        <w:t>D-14-1818– Acta 1024/14 del 18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652/14</w:t>
      </w:r>
      <w:r>
        <w:rPr>
          <w:rFonts w:eastAsia="MS Mincho;ＭＳ 明朝" w:cs="Times New Roman" w:ascii="Times New Roman" w:hAnsi="Times New Roman"/>
          <w:sz w:val="24"/>
        </w:rPr>
        <w:t xml:space="preserve">: "Comunicar al Ejecutivo Provincial necesidad cumplimiento Art. 27º Ley Provincial 3695". Autor: Concejal Mauro Gonzalez (PVpC). Sobre Tablas. </w:t>
      </w:r>
      <w:r>
        <w:rPr>
          <w:rFonts w:eastAsia="MS Mincho;ＭＳ 明朝" w:cs="Times New Roman" w:ascii="Times New Roman" w:hAnsi="Times New Roman"/>
          <w:sz w:val="24"/>
          <w:highlight w:val="green"/>
          <w:u w:val="none"/>
        </w:rPr>
        <w:t>C</w:t>
      </w:r>
      <w:r>
        <w:rPr>
          <w:rFonts w:eastAsia="MS Mincho;ＭＳ 明朝" w:cs="Times New Roman" w:ascii="Times New Roman" w:hAnsi="Times New Roman"/>
          <w:b w:val="false"/>
          <w:bCs w:val="false"/>
          <w:color w:val="auto"/>
          <w:sz w:val="24"/>
          <w:szCs w:val="24"/>
          <w:highlight w:val="green"/>
          <w:u w:val="none"/>
          <w:lang w:val="es-ES" w:bidi="ar-SA"/>
        </w:rPr>
        <w:t>-14-783– Acta 1024/14 del 18 de septiembre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653/14</w:t>
      </w:r>
      <w:r>
        <w:rPr>
          <w:rFonts w:eastAsia="MS Mincho;ＭＳ 明朝" w:cs="Times New Roman" w:ascii="Times New Roman" w:hAnsi="Times New Roman"/>
          <w:sz w:val="24"/>
        </w:rPr>
        <w:t xml:space="preserve">: "Solicitar cumplimiento de la Ordenanza 952-CM-99 y derogación Resolución 2325-I-2012. Cableado subterráneo". Autores: Concejales Arq. Carlos Valeri, Prof. Alfredo Martín y Dr. Diego Benítez (FG). Sobre Tablas. </w:t>
      </w:r>
      <w:r>
        <w:rPr>
          <w:rFonts w:eastAsia="MS Mincho;ＭＳ 明朝" w:cs="Times New Roman" w:ascii="Times New Roman" w:hAnsi="Times New Roman"/>
          <w:sz w:val="24"/>
          <w:highlight w:val="green"/>
          <w:u w:val="none"/>
        </w:rPr>
        <w:t>C</w:t>
      </w:r>
      <w:r>
        <w:rPr>
          <w:rFonts w:eastAsia="MS Mincho;ＭＳ 明朝" w:cs="Times New Roman" w:ascii="Times New Roman" w:hAnsi="Times New Roman"/>
          <w:b w:val="false"/>
          <w:bCs w:val="false"/>
          <w:color w:val="auto"/>
          <w:sz w:val="24"/>
          <w:szCs w:val="24"/>
          <w:highlight w:val="green"/>
          <w:u w:val="none"/>
          <w:lang w:val="es-ES" w:bidi="ar-SA"/>
        </w:rPr>
        <w:t>-14-784– Acta 1024/14 del 18 de septiembre de 2014.</w:t>
      </w:r>
    </w:p>
    <w:p>
      <w:pPr>
        <w:pStyle w:val="Textosinformato"/>
        <w:jc w:val="both"/>
        <w:rPr>
          <w:rFonts w:ascii="Times New Roman" w:hAnsi="Times New Roman" w:eastAsia="MS Mincho;ＭＳ 明朝" w:cs="Times New Roman"/>
          <w:sz w:val="24"/>
          <w:u w:val="single"/>
        </w:rPr>
      </w:pPr>
      <w:r>
        <w:rPr>
          <w:rFonts w:eastAsia="MS Mincho;ＭＳ 明朝" w:cs="Times New Roman" w:ascii="Times New Roman" w:hAnsi="Times New Roman"/>
          <w:sz w:val="24"/>
          <w:u w:val="single"/>
        </w:rPr>
      </w:r>
    </w:p>
    <w:p>
      <w:pPr>
        <w:pStyle w:val="Textosinformato"/>
        <w:jc w:val="both"/>
        <w:rPr/>
      </w:pPr>
      <w:r>
        <w:rPr>
          <w:rFonts w:eastAsia="MS Mincho;ＭＳ 明朝" w:cs="Times New Roman" w:ascii="Times New Roman" w:hAnsi="Times New Roman"/>
          <w:sz w:val="24"/>
          <w:u w:val="single"/>
        </w:rPr>
        <w:t>Proyecto de Ordenanza 654/14</w:t>
      </w:r>
      <w:r>
        <w:rPr>
          <w:rFonts w:eastAsia="MS Mincho;ＭＳ 明朝" w:cs="Times New Roman" w:ascii="Times New Roman" w:hAnsi="Times New Roman"/>
          <w:sz w:val="24"/>
          <w:u w:val="none"/>
        </w:rPr>
        <w:t xml:space="preserve">: "Traslado y puesta en valor "Casa de Carlos Wiederhold". Autores: Concejales Arq. Carlos Valeri, Prof. Alfredo Martín y Dr. Diego Benítez (FG). Colaboradores: Comisión de Patrimonio Histórico. A Asesoría Letrada y de las Comisiones de Obras y Planeamiento y de Gobierno y Legales.  </w:t>
      </w:r>
      <w:r>
        <w:rPr>
          <w:rFonts w:eastAsia="MS Mincho;ＭＳ 明朝" w:cs="Times New Roman" w:ascii="Times New Roman" w:hAnsi="Times New Roman"/>
          <w:b/>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Ordenanza 655/14</w:t>
      </w:r>
      <w:r>
        <w:rPr>
          <w:rFonts w:eastAsia="MS Mincho;ＭＳ 明朝" w:cs="Times New Roman" w:ascii="Times New Roman" w:hAnsi="Times New Roman"/>
          <w:sz w:val="24"/>
          <w:u w:val="none"/>
        </w:rPr>
        <w:t xml:space="preserve">: "Crear Comisión de Promoción del sector Foresto Industrial". Autores: Concejales Ramón Chiocconi; Alejandro Ramos Mejía y Edith Garro (PJ). A Asesoría Letrada y de la Comisión de Gobierno y Legales.  </w:t>
      </w:r>
      <w:r>
        <w:rPr>
          <w:rFonts w:eastAsia="MS Mincho;ＭＳ 明朝" w:cs="Times New Roman" w:ascii="Times New Roman" w:hAnsi="Times New Roman"/>
          <w:sz w:val="24"/>
          <w:highlight w:val="green"/>
          <w:u w:val="none"/>
        </w:rPr>
        <w:t>O-14-2584 – Acta 1028/14 del 27 de noviembre de 2014.</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Declaración 656/14</w:t>
      </w:r>
      <w:r>
        <w:rPr>
          <w:rFonts w:eastAsia="MS Mincho;ＭＳ 明朝" w:cs="Times New Roman" w:ascii="Times New Roman" w:hAnsi="Times New Roman"/>
          <w:sz w:val="24"/>
          <w:u w:val="none"/>
        </w:rPr>
        <w:t xml:space="preserve">: "Declarar evento de interés municipal comunitario el "Rally por la Vida". Autora: Concejal Prof. Elena Welleschik (UCR). Sobre Tablas. </w:t>
      </w:r>
      <w:r>
        <w:rPr>
          <w:rFonts w:eastAsia="MS Mincho;ＭＳ 明朝" w:cs="Times New Roman" w:ascii="Times New Roman" w:hAnsi="Times New Roman"/>
          <w:b w:val="false"/>
          <w:bCs w:val="false"/>
          <w:sz w:val="24"/>
          <w:szCs w:val="24"/>
          <w:highlight w:val="green"/>
          <w:u w:val="none"/>
        </w:rPr>
        <w:t>D-14-1819– Acta 1024/14 del 18 de septiembre de 2014.</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Comunicación 657/14</w:t>
      </w:r>
      <w:r>
        <w:rPr>
          <w:rFonts w:eastAsia="MS Mincho;ＭＳ 明朝" w:cs="Times New Roman" w:ascii="Times New Roman" w:hAnsi="Times New Roman"/>
          <w:sz w:val="24"/>
          <w:u w:val="none"/>
        </w:rPr>
        <w:t xml:space="preserve">: "Comunicar Senado de la Provincia de Buenos Aires la necesidad de iniciar enjuiciamiento juez Victor Violini". Autores: Concejales Ramón Chiocconi, Alejandro Ramos Mejía, Edith Garro (PJ); Arq. Carlos Valeri, Prof. Alfredo Martín, Dr. Diego Benítez (FG); Mauro Gonzalez (PvpC); Irma Haneck (SUR); Elena Welleschik (UCR) y Leandro Lescano (AFSP). </w:t>
      </w:r>
      <w:r>
        <w:rPr>
          <w:rFonts w:eastAsia="MS Mincho;ＭＳ 明朝" w:cs="Times New Roman" w:ascii="Times New Roman" w:hAnsi="Times New Roman"/>
          <w:sz w:val="24"/>
          <w:highlight w:val="green"/>
          <w:u w:val="none"/>
        </w:rPr>
        <w:t>C</w:t>
      </w:r>
      <w:r>
        <w:rPr>
          <w:rFonts w:eastAsia="MS Mincho;ＭＳ 明朝" w:cs="Times New Roman" w:ascii="Times New Roman" w:hAnsi="Times New Roman"/>
          <w:b w:val="false"/>
          <w:bCs w:val="false"/>
          <w:color w:val="auto"/>
          <w:sz w:val="24"/>
          <w:szCs w:val="24"/>
          <w:highlight w:val="green"/>
          <w:u w:val="none"/>
          <w:lang w:val="es-ES" w:bidi="ar-SA"/>
        </w:rPr>
        <w:t>-14-785– Acta 1024/14 del 18 de septiembre de 2014.</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Ordenanza 658/14</w:t>
      </w:r>
      <w:r>
        <w:rPr>
          <w:rFonts w:eastAsia="MS Mincho;ＭＳ 明朝" w:cs="Times New Roman" w:ascii="Times New Roman" w:hAnsi="Times New Roman"/>
          <w:sz w:val="24"/>
          <w:u w:val="none"/>
        </w:rPr>
        <w:t xml:space="preserve">: "Declaración de interés social subdivisión inmuebles barrio frutillar". Autora: Intendenta Municipal, Lic. María Eugenia Martini. Colaboradores: Secretario de Gobierno, Ruben Natapof; Secretario de Desarrollo Estratégico, Mg. Horacio Fernández y presidente del IMTVHS, Dr. Jorge Paolinelli. Girado a: Asesoría Letrada y a las comisiones de Obras y Planeamiento y de Gobierno y Legales. </w:t>
      </w:r>
      <w:r>
        <w:rPr>
          <w:rFonts w:eastAsia="MS Mincho;ＭＳ 明朝" w:cs="Times New Roman" w:ascii="Times New Roman" w:hAnsi="Times New Roman"/>
          <w:color w:val="auto"/>
          <w:sz w:val="24"/>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O-15-2640 – Acta 1038/15 del 18 de junio de 2015</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Ordenanza 659/14</w:t>
      </w:r>
      <w:r>
        <w:rPr>
          <w:rFonts w:eastAsia="MS Mincho;ＭＳ 明朝" w:cs="Times New Roman" w:ascii="Times New Roman" w:hAnsi="Times New Roman"/>
          <w:sz w:val="24"/>
          <w:u w:val="none"/>
        </w:rPr>
        <w:t xml:space="preserve">: "Prestar acuerdo llamado licitación contratación agencia comunicación y publicidad, administración página de facebook para Bariloche Destino Turístico. EMPROTUR". Autora: Intendenta Municipal, Lic. María Eugenia Martini. Girado a: Asesoría Letrada y a la comisión de Gobierno y Legales. Con tratamiento de preferencia en la próxima sesión. </w:t>
      </w:r>
      <w:r>
        <w:rPr>
          <w:rFonts w:eastAsia="MS Mincho;ＭＳ 明朝" w:cs="Times New Roman" w:ascii="Times New Roman" w:hAnsi="Times New Roman"/>
          <w:sz w:val="24"/>
          <w:highlight w:val="green"/>
          <w:u w:val="none"/>
        </w:rPr>
        <w:t>O-14-2565 – Acta 1025/14 del 2 de octubre de 2014.</w:t>
      </w:r>
    </w:p>
    <w:p>
      <w:pPr>
        <w:pStyle w:val="Textosinformato"/>
        <w:jc w:val="both"/>
        <w:rPr>
          <w:rFonts w:ascii="Times New Roman" w:hAnsi="Times New Roman" w:eastAsia="MS Mincho;ＭＳ 明朝" w:cs="Times New Roman"/>
          <w:sz w:val="24"/>
          <w:u w:val="none"/>
        </w:rPr>
      </w:pPr>
      <w:r>
        <w:rPr>
          <w:rFonts w:eastAsia="MS Mincho;ＭＳ 明朝" w:cs="Times New Roman" w:ascii="Times New Roman" w:hAnsi="Times New Roman"/>
          <w:sz w:val="24"/>
          <w:u w:val="none"/>
        </w:rPr>
      </w:r>
    </w:p>
    <w:p>
      <w:pPr>
        <w:pStyle w:val="Textosinformato"/>
        <w:jc w:val="both"/>
        <w:rPr/>
      </w:pPr>
      <w:r>
        <w:rPr>
          <w:rFonts w:eastAsia="MS Mincho;ＭＳ 明朝" w:cs="Times New Roman" w:ascii="Times New Roman" w:hAnsi="Times New Roman"/>
          <w:sz w:val="24"/>
          <w:u w:val="single"/>
        </w:rPr>
        <w:t>Proyecto de Declaración 660/14</w:t>
      </w:r>
      <w:r>
        <w:rPr>
          <w:rFonts w:eastAsia="MS Mincho;ＭＳ 明朝" w:cs="Times New Roman" w:ascii="Times New Roman" w:hAnsi="Times New Roman"/>
          <w:sz w:val="24"/>
        </w:rPr>
        <w:t xml:space="preserve">: "Declarar evento de interés municipal y cultural XIV Congreso Internacional de Geografía". Autora: Intendenta Municipal, Lic. María Eugenia Martini. Colaboradores: Secretario de Desarrollo Estratégico, Mg. Horacio Fernández; Secretario de Gobierno, Daniel Natapof y Subsecreataria de Medio Ambiente, Ing. Ag. Susana Moyano. Sobre tablas. </w:t>
      </w:r>
      <w:r>
        <w:rPr>
          <w:rFonts w:eastAsia="MS Mincho;ＭＳ 明朝" w:cs="Times New Roman" w:ascii="Times New Roman" w:hAnsi="Times New Roman"/>
          <w:b w:val="false"/>
          <w:bCs w:val="false"/>
          <w:sz w:val="24"/>
          <w:szCs w:val="24"/>
          <w:highlight w:val="green"/>
          <w:u w:val="none"/>
        </w:rPr>
        <w:t>D-14-1822– Acta 1025/14 del 2 de octubre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661/14</w:t>
      </w:r>
      <w:r>
        <w:rPr>
          <w:rFonts w:eastAsia="MS Mincho;ＭＳ 明朝" w:cs="Times New Roman" w:ascii="Times New Roman" w:hAnsi="Times New Roman"/>
          <w:sz w:val="24"/>
        </w:rPr>
        <w:t xml:space="preserve">: "Desafectar dominio público y afectar al dominio privado. Aprobar convenio transferencia tramo Ruta 82, Av. Cerro Catedral y Av. De la Virreina. Dirección Vialidad rionegrina". Autores: Concejales Arq. Carlos Valeri, Prof. Alfredo Martín y Dr. Diego Benítez (FG). A las Comisiones de Obras y Planeamiento y de Gobierno y Legales. Con Tratamiento de Preferencia próxima sesión. </w:t>
      </w:r>
      <w:r>
        <w:rPr>
          <w:rFonts w:eastAsia="MS Mincho;ＭＳ 明朝" w:cs="Times New Roman" w:ascii="Times New Roman" w:hAnsi="Times New Roman"/>
          <w:sz w:val="24"/>
          <w:highlight w:val="magenta"/>
        </w:rPr>
        <w:t xml:space="preserve">APROBADO EN PRIMERA LECTURA EL 24/10/14 – Acta 1026/14. </w:t>
      </w:r>
      <w:r>
        <w:rPr>
          <w:rFonts w:eastAsia="MS Mincho;ＭＳ 明朝" w:cs="Times New Roman" w:ascii="Times New Roman" w:hAnsi="Times New Roman"/>
          <w:b w:val="false"/>
          <w:bCs w:val="false"/>
          <w:color w:val="auto"/>
          <w:sz w:val="24"/>
          <w:szCs w:val="20"/>
          <w:highlight w:val="green"/>
          <w:u w:val="none"/>
          <w:lang w:bidi="ar-SA"/>
        </w:rPr>
        <w:t>O-14-2596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662/14</w:t>
      </w:r>
      <w:r>
        <w:rPr>
          <w:rFonts w:eastAsia="MS Mincho;ＭＳ 明朝" w:cs="Times New Roman" w:ascii="Times New Roman" w:hAnsi="Times New Roman"/>
          <w:sz w:val="24"/>
        </w:rPr>
        <w:t xml:space="preserve">: "Comunica Ejecutivo Municipal no dictar disposición de veda climática". Autores: Concejales Leandro Lescano (AFSP) y Alejandro Ramos Mejía (PJ). Colaboradora: Nora Falcone. Sobre tablas. </w:t>
      </w:r>
      <w:r>
        <w:rPr>
          <w:rFonts w:eastAsia="MS Mincho;ＭＳ 明朝" w:cs="Times New Roman" w:ascii="Times New Roman" w:hAnsi="Times New Roman"/>
          <w:sz w:val="24"/>
          <w:highlight w:val="green"/>
        </w:rPr>
        <w:t>C-14-786 –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663/14</w:t>
      </w:r>
      <w:r>
        <w:rPr>
          <w:rFonts w:eastAsia="MS Mincho;ＭＳ 明朝" w:cs="Times New Roman" w:ascii="Times New Roman" w:hAnsi="Times New Roman"/>
          <w:sz w:val="24"/>
        </w:rPr>
        <w:t xml:space="preserve">: "Comunicar al I.M.T.V.H.S. dé cumplimiento al artículo 11º, inc. 1 de la Ordenanza 1815-CM-08". Autores: Concejales Arq. Carlos Valeri, Prof. Alfredo Martín y Dr. Diego Benítez (FG). Sobre tablas. </w:t>
      </w:r>
      <w:r>
        <w:rPr>
          <w:rFonts w:eastAsia="MS Mincho;ＭＳ 明朝" w:cs="Times New Roman" w:ascii="Times New Roman" w:hAnsi="Times New Roman"/>
          <w:sz w:val="24"/>
          <w:highlight w:val="green"/>
        </w:rPr>
        <w:t>C-14-787 –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664/14</w:t>
      </w:r>
      <w:r>
        <w:rPr>
          <w:rFonts w:eastAsia="MS Mincho;ＭＳ 明朝" w:cs="Times New Roman" w:ascii="Times New Roman" w:hAnsi="Times New Roman"/>
          <w:sz w:val="24"/>
        </w:rPr>
        <w:t xml:space="preserve">: "Declarar de interés municipal y cultural la muestra artística de Piso3 espacio de arte en la Feria EGGO 2014". Autores: Comisión Legislativa: Concejales Ramón Chiocconi (PJ); Arq. Carlos Valeri (FG); Leandro Lescano (AFSP); Irma Haneck (SUR) y Mauro Gonzalez (PvpC). Iniciativa: Arq. Silvia Barbosa; Prof. Roxana Moreno y Lic. Ingrid Roddick. Sobre tablas. </w:t>
      </w:r>
      <w:r>
        <w:rPr>
          <w:rFonts w:eastAsia="MS Mincho;ＭＳ 明朝" w:cs="Times New Roman" w:ascii="Times New Roman" w:hAnsi="Times New Roman"/>
          <w:b w:val="false"/>
          <w:bCs w:val="false"/>
          <w:sz w:val="24"/>
          <w:szCs w:val="24"/>
          <w:highlight w:val="green"/>
          <w:u w:val="none"/>
        </w:rPr>
        <w:t>D-14-1823–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665/14</w:t>
      </w:r>
      <w:r>
        <w:rPr>
          <w:rFonts w:eastAsia="MS Mincho;ＭＳ 明朝" w:cs="Times New Roman" w:ascii="Times New Roman" w:hAnsi="Times New Roman"/>
          <w:sz w:val="24"/>
        </w:rPr>
        <w:t xml:space="preserve">: "Declarar de interés municipal y educativo el Encuentro para y con Educadores". Autores: Comisión Legislativa: Concejales Ramón Chiocconi (PJ); Arq. Carlos Valeri (FG); Leandro Lescano (AFSP); Irma Haneck (SUR) y Mauro Gonzalez (PvpC). Iniciativa: Adriana Lizaso. Sobre tablas. </w:t>
      </w:r>
      <w:r>
        <w:rPr>
          <w:rFonts w:eastAsia="MS Mincho;ＭＳ 明朝" w:cs="Times New Roman" w:ascii="Times New Roman" w:hAnsi="Times New Roman"/>
          <w:b w:val="false"/>
          <w:bCs w:val="false"/>
          <w:sz w:val="24"/>
          <w:szCs w:val="24"/>
          <w:highlight w:val="green"/>
          <w:u w:val="none"/>
        </w:rPr>
        <w:t>D-14-1824–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666/14</w:t>
      </w:r>
      <w:r>
        <w:rPr>
          <w:rFonts w:eastAsia="MS Mincho;ＭＳ 明朝" w:cs="Times New Roman" w:ascii="Times New Roman" w:hAnsi="Times New Roman"/>
          <w:sz w:val="24"/>
        </w:rPr>
        <w:t xml:space="preserve">: "Declarar de interés municipal y educativo las Jornadas Educativas "Despacio Escuela". Autores: Comisión Legislativa: Concejales Ramón Chiocconi (PJ); Arq. Carlos Valeri (FG); Leandro Lescano (AFSP); Irma Haneck (SUR) y Mauro Gonzalez (PvpC). Inciativa: Carlos Carnota y Fabián Aparicio. Sobre tablas. </w:t>
      </w:r>
      <w:r>
        <w:rPr>
          <w:rFonts w:eastAsia="MS Mincho;ＭＳ 明朝" w:cs="Times New Roman" w:ascii="Times New Roman" w:hAnsi="Times New Roman"/>
          <w:b w:val="false"/>
          <w:bCs w:val="false"/>
          <w:sz w:val="24"/>
          <w:szCs w:val="24"/>
          <w:highlight w:val="green"/>
          <w:u w:val="none"/>
        </w:rPr>
        <w:t>D-14-1825–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667/14</w:t>
      </w:r>
      <w:r>
        <w:rPr>
          <w:rFonts w:eastAsia="MS Mincho;ＭＳ 明朝" w:cs="Times New Roman" w:ascii="Times New Roman" w:hAnsi="Times New Roman"/>
          <w:sz w:val="24"/>
        </w:rPr>
        <w:t xml:space="preserve">: "Declarar de interés municipal y educativo el 7º Congreso de Educación de Gestión Social". Autores: Concejales Ramón Chiocconi y Prof. Edith Garro (PJ). Iniciativa: Graciela Belli (Fundación Gente Nueva). Sobre tablas. </w:t>
      </w:r>
      <w:r>
        <w:rPr>
          <w:rFonts w:eastAsia="MS Mincho;ＭＳ 明朝" w:cs="Times New Roman" w:ascii="Times New Roman" w:hAnsi="Times New Roman"/>
          <w:b w:val="false"/>
          <w:bCs w:val="false"/>
          <w:sz w:val="24"/>
          <w:szCs w:val="24"/>
          <w:highlight w:val="green"/>
          <w:u w:val="none"/>
        </w:rPr>
        <w:t>D-14-1826–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668/14</w:t>
      </w:r>
      <w:r>
        <w:rPr>
          <w:rFonts w:eastAsia="MS Mincho;ＭＳ 明朝" w:cs="Times New Roman" w:ascii="Times New Roman" w:hAnsi="Times New Roman"/>
          <w:sz w:val="24"/>
        </w:rPr>
        <w:t xml:space="preserve">: "Prorrogar plazo de inscripción al Régimen Especial de empadronamiento de edificaciones construidas sin permiso municipal". Autora: Intendenta Municipal, Lic. María Eugenia Martini. Colaboradores: Secretario de Desarrollo Estratégico, Mg. Horacio Fernández; Secretario de Gobierno, Daniel Natapof; Subsecretario de Gestión Urbana, Arq. Eduardo Reddy  y Director de Obras Particulares, Ramón González. Sobre tablas. </w:t>
      </w:r>
      <w:r>
        <w:rPr>
          <w:rFonts w:eastAsia="MS Mincho;ＭＳ 明朝" w:cs="Times New Roman" w:ascii="Times New Roman" w:hAnsi="Times New Roman"/>
          <w:sz w:val="24"/>
          <w:highlight w:val="green"/>
        </w:rPr>
        <w:t>O-14-2561 –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669/14</w:t>
      </w:r>
      <w:r>
        <w:rPr>
          <w:rFonts w:eastAsia="MS Mincho;ＭＳ 明朝" w:cs="Times New Roman" w:ascii="Times New Roman" w:hAnsi="Times New Roman"/>
          <w:sz w:val="24"/>
        </w:rPr>
        <w:t xml:space="preserve">: "Se declara de interés deportivo carrera "The North Face Endurance Challenge 2014". Autores: Concejales Leandro Lescano, Carmen Giménez (AFSP); Ramón Chiocconi, Alejandro Ramos Mejía (PJ); Irma Haneck (SUR) y Mauro Gonzalez (PVpC). Sobre tablas. </w:t>
      </w:r>
      <w:r>
        <w:rPr>
          <w:rFonts w:eastAsia="MS Mincho;ＭＳ 明朝" w:cs="Times New Roman" w:ascii="Times New Roman" w:hAnsi="Times New Roman"/>
          <w:b w:val="false"/>
          <w:bCs w:val="false"/>
          <w:sz w:val="24"/>
          <w:szCs w:val="24"/>
          <w:highlight w:val="green"/>
          <w:u w:val="none"/>
        </w:rPr>
        <w:t>D-14-1827– Acta 1025/14 del 2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670/14</w:t>
      </w:r>
      <w:r>
        <w:rPr>
          <w:rFonts w:eastAsia="MS Mincho;ＭＳ 明朝" w:cs="Times New Roman" w:ascii="Times New Roman" w:hAnsi="Times New Roman"/>
          <w:sz w:val="24"/>
        </w:rPr>
        <w:t xml:space="preserve">: "Declara de interés municipal y deportivo la XXVI Edición de las 1000 Millas Sport". Autores: Concejales Leandro Lescano, Carmen Giménez (AFSP);  Alejandro Ramos Mejía (PJ); Irma Haneck (SUR) y Mauro Gonzalez (PVpC). Sobre tablas. </w:t>
      </w:r>
      <w:r>
        <w:rPr>
          <w:rFonts w:eastAsia="MS Mincho;ＭＳ 明朝" w:cs="Times New Roman" w:ascii="Times New Roman" w:hAnsi="Times New Roman"/>
          <w:b w:val="false"/>
          <w:bCs w:val="false"/>
          <w:sz w:val="24"/>
          <w:szCs w:val="24"/>
          <w:highlight w:val="green"/>
          <w:u w:val="none"/>
        </w:rPr>
        <w:t>D-14-1828– Acta 1025/14 del 2 de octubre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val="false"/>
          <w:bCs w:val="false"/>
          <w:sz w:val="24"/>
          <w:u w:val="single"/>
        </w:rPr>
        <w:t>Proyecto de Declaración 671/14</w:t>
      </w:r>
      <w:r>
        <w:rPr>
          <w:rFonts w:eastAsia="MS Mincho;ＭＳ 明朝" w:cs="Times New Roman" w:ascii="Times New Roman" w:hAnsi="Times New Roman"/>
          <w:b w:val="false"/>
          <w:bCs w:val="false"/>
          <w:sz w:val="24"/>
          <w:u w:val="none"/>
        </w:rPr>
        <w:t xml:space="preserve">: "Declarar de interés municipal y cultural la muestra internacional de cine y ciudad Ciudades Reveladas". Autores: Concejales Ramón Chiocconi (PJ); Arq. Carlos Valeri (FG); Leandro Lescano (AFSP) e Irma Haneck (SUR). Sobre Tablas. </w:t>
      </w:r>
      <w:r>
        <w:rPr>
          <w:rFonts w:eastAsia="MS Mincho;ＭＳ 明朝" w:cs="Times New Roman" w:ascii="Times New Roman" w:hAnsi="Times New Roman"/>
          <w:b w:val="false"/>
          <w:bCs w:val="false"/>
          <w:sz w:val="24"/>
          <w:szCs w:val="24"/>
          <w:highlight w:val="green"/>
          <w:u w:val="none"/>
        </w:rPr>
        <w:t>D-14-1829– Acta 1025/14 del 2 de octubre de 2014.</w:t>
      </w:r>
    </w:p>
    <w:p>
      <w:pPr>
        <w:pStyle w:val="Textosinformato"/>
        <w:jc w:val="both"/>
        <w:rPr>
          <w:rFonts w:ascii="Times New Roman" w:hAnsi="Times New Roman" w:eastAsia="MS Mincho;ＭＳ 明朝" w:cs="Times New Roman"/>
          <w:b w:val="false"/>
          <w:b w:val="false"/>
          <w:bCs w:val="false"/>
          <w:sz w:val="24"/>
          <w:u w:val="none"/>
        </w:rPr>
      </w:pPr>
      <w:r>
        <w:rPr>
          <w:rFonts w:eastAsia="MS Mincho;ＭＳ 明朝" w:cs="Times New Roman" w:ascii="Times New Roman" w:hAnsi="Times New Roman"/>
          <w:b w:val="false"/>
          <w:bCs w:val="false"/>
          <w:sz w:val="24"/>
          <w:u w:val="none"/>
        </w:rPr>
      </w:r>
    </w:p>
    <w:p>
      <w:pPr>
        <w:pStyle w:val="Textosinformato"/>
        <w:jc w:val="both"/>
        <w:rPr/>
      </w:pPr>
      <w:r>
        <w:rPr>
          <w:rFonts w:eastAsia="MS Mincho;ＭＳ 明朝" w:cs="Times New Roman" w:ascii="Times New Roman" w:hAnsi="Times New Roman"/>
          <w:sz w:val="24"/>
          <w:u w:val="single"/>
        </w:rPr>
        <w:t>Proyecto de Comunicación 672/14</w:t>
      </w:r>
      <w:r>
        <w:rPr>
          <w:rFonts w:eastAsia="MS Mincho;ＭＳ 明朝" w:cs="Times New Roman" w:ascii="Times New Roman" w:hAnsi="Times New Roman"/>
          <w:sz w:val="24"/>
        </w:rPr>
        <w:t xml:space="preserve">: "Comunicar Ejecutivo urgente necesidad incorporar dominio público parte inmueble 19-F-F20-08M destino calle pública". Autora: Concejal Prof. Elena Welleschik (UCR). Colaborador: Virgilio Ramón Gentile. Sobre tablas. </w:t>
      </w:r>
      <w:r>
        <w:rPr>
          <w:rFonts w:eastAsia="MS Mincho;ＭＳ 明朝" w:cs="Times New Roman" w:ascii="Times New Roman" w:hAnsi="Times New Roman"/>
          <w:sz w:val="24"/>
          <w:highlight w:val="green"/>
        </w:rPr>
        <w:t>C-14-788 –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673/14</w:t>
      </w:r>
      <w:r>
        <w:rPr>
          <w:rFonts w:eastAsia="MS Mincho;ＭＳ 明朝" w:cs="Times New Roman" w:ascii="Times New Roman" w:hAnsi="Times New Roman"/>
          <w:sz w:val="24"/>
        </w:rPr>
        <w:t xml:space="preserve">: "Prestar acuerdo al llamado a licitación pública ejecución red de gas natural en el Barrio Villa Lago Gutiérrez". Autora: Intendenta Municipal, Lic. María Eugenia Martini. Colaboradores: Secretario de Obras y Servicios Públicos, Ing. Roberto Bartorelli; Secretario de Gobierno, Lic. Daniel Rubén Natapof y Dirección de Obras por Contrato. Sobre tablas. </w:t>
      </w:r>
      <w:r>
        <w:rPr>
          <w:rFonts w:eastAsia="MS Mincho;ＭＳ 明朝" w:cs="Times New Roman" w:ascii="Times New Roman" w:hAnsi="Times New Roman"/>
          <w:sz w:val="24"/>
          <w:highlight w:val="green"/>
        </w:rPr>
        <w:t>O-14-2566 –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674/14</w:t>
      </w:r>
      <w:r>
        <w:rPr>
          <w:rFonts w:eastAsia="MS Mincho;ＭＳ 明朝" w:cs="Times New Roman" w:ascii="Times New Roman" w:hAnsi="Times New Roman"/>
          <w:sz w:val="24"/>
        </w:rPr>
        <w:t xml:space="preserve">: "Declarar interés municipal y comunitario el VII Congreso de Parasitología". Autores: Concejales Arq. Carlos Valeri, Prof. Alfredo Martín y Dr. Diego Benítez (FG).  Sobre tablas. </w:t>
      </w:r>
      <w:r>
        <w:rPr>
          <w:rFonts w:eastAsia="MS Mincho;ＭＳ 明朝" w:cs="Times New Roman" w:ascii="Times New Roman" w:hAnsi="Times New Roman"/>
          <w:b w:val="false"/>
          <w:bCs w:val="false"/>
          <w:sz w:val="24"/>
          <w:szCs w:val="24"/>
          <w:highlight w:val="green"/>
          <w:u w:val="none"/>
        </w:rPr>
        <w:t>D-14-1831–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675/14</w:t>
      </w:r>
      <w:r>
        <w:rPr>
          <w:rFonts w:eastAsia="MS Mincho;ＭＳ 明朝" w:cs="Times New Roman" w:ascii="Times New Roman" w:hAnsi="Times New Roman"/>
          <w:sz w:val="24"/>
        </w:rPr>
        <w:t xml:space="preserve">: "Interés municipal y comunitario 20º Edición Pan Dulce Solidario Bariloche". Autores: Concejales Arq. Carlos Valeri, Prof. Alfredo Martín y Dr. Diego Benítez (FG). Iniciativa: Sr. Nicolás Martínez – Grupo Pan Dulce Solidario Bariloche. Sobre tablas. </w:t>
      </w:r>
      <w:r>
        <w:rPr>
          <w:rFonts w:eastAsia="MS Mincho;ＭＳ 明朝" w:cs="Times New Roman" w:ascii="Times New Roman" w:hAnsi="Times New Roman"/>
          <w:b w:val="false"/>
          <w:bCs w:val="false"/>
          <w:sz w:val="24"/>
          <w:szCs w:val="24"/>
          <w:highlight w:val="green"/>
          <w:u w:val="none"/>
        </w:rPr>
        <w:t>D-14-1832–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676/14</w:t>
      </w:r>
      <w:r>
        <w:rPr>
          <w:rFonts w:eastAsia="MS Mincho;ＭＳ 明朝" w:cs="Times New Roman" w:ascii="Times New Roman" w:hAnsi="Times New Roman"/>
          <w:sz w:val="24"/>
        </w:rPr>
        <w:t xml:space="preserve">: "Declarar interés municipal y comunitario 1º Encuentro de Mediadores Escolares 2014". Autores: Concejales Arq. Carlos Valeri, Prof. Alfredo Martín y Dr. Diego Benítez (FG). Sobre tablas. </w:t>
      </w:r>
      <w:r>
        <w:rPr>
          <w:rFonts w:eastAsia="MS Mincho;ＭＳ 明朝" w:cs="Times New Roman" w:ascii="Times New Roman" w:hAnsi="Times New Roman"/>
          <w:b w:val="false"/>
          <w:bCs w:val="false"/>
          <w:sz w:val="24"/>
          <w:szCs w:val="24"/>
          <w:highlight w:val="green"/>
          <w:u w:val="none"/>
        </w:rPr>
        <w:t>D-14-1833–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677/14</w:t>
      </w:r>
      <w:r>
        <w:rPr>
          <w:rFonts w:eastAsia="MS Mincho;ＭＳ 明朝" w:cs="Times New Roman" w:ascii="Times New Roman" w:hAnsi="Times New Roman"/>
          <w:sz w:val="24"/>
        </w:rPr>
        <w:t xml:space="preserve">: "Declarar de interés municipal el concierto llamado Intercambio Cultural y Musical, organizado por el Instituto Primo Capraro". Autora: Intendenta Municipal, Lic. María Eugenia Martini. Colaboradores: Secretario de Cultura, Rubén Oscar Fernández y Secretario de Gobierno, Lic. Daniel Rubén Natapof. Sobre tablas. </w:t>
      </w:r>
      <w:r>
        <w:rPr>
          <w:rFonts w:eastAsia="MS Mincho;ＭＳ 明朝" w:cs="Times New Roman" w:ascii="Times New Roman" w:hAnsi="Times New Roman"/>
          <w:b w:val="false"/>
          <w:bCs w:val="false"/>
          <w:sz w:val="24"/>
          <w:szCs w:val="24"/>
          <w:highlight w:val="green"/>
          <w:u w:val="none"/>
        </w:rPr>
        <w:t>D-14-1834–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678/14</w:t>
      </w:r>
      <w:r>
        <w:rPr>
          <w:rFonts w:eastAsia="MS Mincho;ＭＳ 明朝" w:cs="Times New Roman" w:ascii="Times New Roman" w:hAnsi="Times New Roman"/>
          <w:sz w:val="24"/>
        </w:rPr>
        <w:t xml:space="preserve">: "Declarar evento de interés municipal y comunitario el Encuentro de Paz en Bariloche". Autora: Prof. Elena Welleschik (UCR). Sobre tablas. </w:t>
      </w:r>
      <w:r>
        <w:rPr>
          <w:rFonts w:eastAsia="MS Mincho;ＭＳ 明朝" w:cs="Times New Roman" w:ascii="Times New Roman" w:hAnsi="Times New Roman"/>
          <w:b w:val="false"/>
          <w:bCs w:val="false"/>
          <w:sz w:val="24"/>
          <w:szCs w:val="24"/>
          <w:highlight w:val="green"/>
          <w:u w:val="none"/>
        </w:rPr>
        <w:t>D-14-1835–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679/14</w:t>
      </w:r>
      <w:r>
        <w:rPr>
          <w:rFonts w:eastAsia="MS Mincho;ＭＳ 明朝" w:cs="Times New Roman" w:ascii="Times New Roman" w:hAnsi="Times New Roman"/>
          <w:sz w:val="24"/>
        </w:rPr>
        <w:t>: "Abrogar ordenanzas 194-CM-87 y 628-CM-91. Dar en comodato parcela 19-3-C-10-01-C a la Asociación Civil Club Deportivo Cruz del Sur". Autores: Concejales Ramón Chiocconi y Edith Garro (PJ). Colaboradores: Comisión Directiva de la Asociación Civil Club Deportivo Cruz del Sur. Carlos Arrative, Carlos Sánchez, Walter Crespo y el Presidente de la Liga de Fútbol Bariloche, Daniel Pardo. A Asesoría Letrada y a las Comisiones de Obras y Planeamiento y de Gobierno y Legales.</w:t>
      </w:r>
      <w:r>
        <w:rPr>
          <w:rFonts w:eastAsia="MS Mincho;ＭＳ 明朝" w:cs="Times New Roman" w:ascii="Times New Roman" w:hAnsi="Times New Roman"/>
          <w:b w:val="false"/>
          <w:bCs w:val="false"/>
          <w:color w:val="auto"/>
          <w:sz w:val="24"/>
          <w:szCs w:val="20"/>
          <w:highlight w:val="green"/>
          <w:u w:val="none"/>
          <w:lang w:bidi="ar-SA"/>
        </w:rPr>
        <w:t>O-14-2597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680/14</w:t>
      </w:r>
      <w:r>
        <w:rPr>
          <w:rFonts w:eastAsia="MS Mincho;ＭＳ 明朝" w:cs="Times New Roman" w:ascii="Times New Roman" w:hAnsi="Times New Roman"/>
          <w:sz w:val="24"/>
        </w:rPr>
        <w:t xml:space="preserve">: "Declarar de interés municipal y cultural la 2º Edición de "Bariloche Mágico y Solidario". Autores: Concejales Ramón Chiocconi y Edith Garro (PJ). Iniciativa: Juan Pablo Arrigoni. Sobre tablas. </w:t>
      </w:r>
      <w:r>
        <w:rPr>
          <w:rFonts w:eastAsia="MS Mincho;ＭＳ 明朝" w:cs="Times New Roman" w:ascii="Times New Roman" w:hAnsi="Times New Roman"/>
          <w:b w:val="false"/>
          <w:bCs w:val="false"/>
          <w:sz w:val="24"/>
          <w:szCs w:val="24"/>
          <w:highlight w:val="green"/>
          <w:u w:val="none"/>
        </w:rPr>
        <w:t>D-14-1836–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681/14</w:t>
      </w:r>
      <w:r>
        <w:rPr>
          <w:rFonts w:eastAsia="MS Mincho;ＭＳ 明朝" w:cs="Times New Roman" w:ascii="Times New Roman" w:hAnsi="Times New Roman"/>
          <w:sz w:val="24"/>
        </w:rPr>
        <w:t xml:space="preserve">: "Declarar de interés municipal y educativo las conferencias sobre obesidad dictadas por la Dra. Mónica Katz". Autores: Concejales Ramón Chiocconi, Edith Garro (PJ); Arq. Carlos Valeri (FG) y Leandro Lescano (AFSP). Iniciativa: Julia Mercedes Ferrer de Valdés (Nutricionista MPRN 2204). Sobre tablas. </w:t>
      </w:r>
      <w:r>
        <w:rPr>
          <w:rFonts w:eastAsia="MS Mincho;ＭＳ 明朝" w:cs="Times New Roman" w:ascii="Times New Roman" w:hAnsi="Times New Roman"/>
          <w:b w:val="false"/>
          <w:bCs w:val="false"/>
          <w:sz w:val="24"/>
          <w:szCs w:val="24"/>
          <w:highlight w:val="green"/>
          <w:u w:val="none"/>
        </w:rPr>
        <w:t>D-14-1837–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682/14</w:t>
      </w:r>
      <w:r>
        <w:rPr>
          <w:rFonts w:eastAsia="MS Mincho;ＭＳ 明朝" w:cs="Times New Roman" w:ascii="Times New Roman" w:hAnsi="Times New Roman"/>
          <w:sz w:val="24"/>
        </w:rPr>
        <w:t xml:space="preserve">: "Se declara de interés municipal el Encuentro Día del Veganismo en Bariloche". Autor: Concejal Leandro Lescano (AFSP). Sobre tablas. </w:t>
      </w:r>
      <w:r>
        <w:rPr>
          <w:rFonts w:eastAsia="MS Mincho;ＭＳ 明朝" w:cs="Times New Roman" w:ascii="Times New Roman" w:hAnsi="Times New Roman"/>
          <w:b w:val="false"/>
          <w:bCs w:val="false"/>
          <w:sz w:val="24"/>
          <w:szCs w:val="24"/>
          <w:highlight w:val="green"/>
          <w:u w:val="none"/>
        </w:rPr>
        <w:t>D-14-1838– Acta 1026/14 del 24 de octubre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Ordenanza 683/14</w:t>
      </w:r>
      <w:r>
        <w:rPr>
          <w:rFonts w:eastAsia="MS Mincho;ＭＳ 明朝" w:cs="Times New Roman" w:ascii="Times New Roman" w:hAnsi="Times New Roman"/>
          <w:b w:val="false"/>
          <w:bCs w:val="false"/>
          <w:sz w:val="24"/>
          <w:u w:val="none"/>
        </w:rPr>
        <w:t xml:space="preserve">: "Prestar acuerdo al llamado a licitación pública construcción Casa Educativa Terapéutica". Autora: Intendenta Municipal, Lic. María Eugenia Martini. Colaboradores: Secretario de Gobierno, Lic. Daniel Rubén Natapof; Secretario de Hacienda, Rodolfo Guillermo Pérez Gallinger; Secretario de Desarrollo Estratégico, Mg. Horacio Fernández y Subsecretario de Planeamiento Territorial, Dr. Arq. Marcelo Frischknecht. Sobre tablas. </w:t>
      </w:r>
      <w:r>
        <w:rPr>
          <w:rFonts w:eastAsia="MS Mincho;ＭＳ 明朝" w:cs="Times New Roman" w:ascii="Times New Roman" w:hAnsi="Times New Roman"/>
          <w:b w:val="false"/>
          <w:bCs w:val="false"/>
          <w:sz w:val="24"/>
          <w:highlight w:val="green"/>
          <w:u w:val="none"/>
        </w:rPr>
        <w:t>O-14-2567 – Acta 1026/14 del 24 de octubre de 2014.</w:t>
      </w:r>
    </w:p>
    <w:p>
      <w:pPr>
        <w:pStyle w:val="Textosinformato"/>
        <w:jc w:val="both"/>
        <w:rPr>
          <w:rFonts w:ascii="Times New Roman" w:hAnsi="Times New Roman" w:eastAsia="MS Mincho;ＭＳ 明朝" w:cs="Times New Roman"/>
          <w:b w:val="false"/>
          <w:b w:val="false"/>
          <w:bCs w:val="false"/>
          <w:sz w:val="24"/>
          <w:u w:val="none"/>
        </w:rPr>
      </w:pPr>
      <w:r>
        <w:rPr>
          <w:rFonts w:eastAsia="MS Mincho;ＭＳ 明朝" w:cs="Times New Roman" w:ascii="Times New Roman" w:hAnsi="Times New Roman"/>
          <w:b w:val="false"/>
          <w:bCs w:val="false"/>
          <w:sz w:val="24"/>
          <w:u w:val="none"/>
        </w:rPr>
      </w:r>
    </w:p>
    <w:p>
      <w:pPr>
        <w:pStyle w:val="Textosinformato"/>
        <w:jc w:val="both"/>
        <w:rPr/>
      </w:pPr>
      <w:r>
        <w:rPr>
          <w:rFonts w:eastAsia="MS Mincho;ＭＳ 明朝" w:cs="Times New Roman" w:ascii="Times New Roman" w:hAnsi="Times New Roman"/>
          <w:b w:val="false"/>
          <w:bCs w:val="false"/>
          <w:sz w:val="24"/>
          <w:u w:val="single"/>
        </w:rPr>
        <w:t>Proyecto de Ordenanza 684/14</w:t>
      </w:r>
      <w:r>
        <w:rPr>
          <w:rFonts w:eastAsia="MS Mincho;ＭＳ 明朝" w:cs="Times New Roman" w:ascii="Times New Roman" w:hAnsi="Times New Roman"/>
          <w:b w:val="false"/>
          <w:bCs w:val="false"/>
          <w:sz w:val="24"/>
          <w:u w:val="none"/>
        </w:rPr>
        <w:t>: "Interés municipal y cultural evento folclórico "Fiesta de los Lagos" Bariloche. Autores: Concejales Arq. Carlos Valeri, Prof. Alfredo Martín y Dr. Diego Benítez (FG). Sobre tablas.</w:t>
      </w:r>
      <w:r>
        <w:rPr>
          <w:rFonts w:eastAsia="MS Mincho;ＭＳ 明朝" w:cs="Times New Roman" w:ascii="Times New Roman" w:hAnsi="Times New Roman"/>
          <w:b w:val="false"/>
          <w:bCs w:val="false"/>
          <w:sz w:val="24"/>
          <w:szCs w:val="24"/>
          <w:highlight w:val="green"/>
          <w:u w:val="none"/>
        </w:rPr>
        <w:t>D-14-1839– Acta 1026/14 del 24 de octubre de 2014.</w:t>
      </w:r>
    </w:p>
    <w:p>
      <w:pPr>
        <w:pStyle w:val="Textosinformato"/>
        <w:jc w:val="both"/>
        <w:rPr>
          <w:rFonts w:ascii="Times New Roman" w:hAnsi="Times New Roman" w:eastAsia="MS Mincho;ＭＳ 明朝" w:cs="Times New Roman"/>
          <w:b w:val="false"/>
          <w:b w:val="false"/>
          <w:bCs w:val="false"/>
          <w:sz w:val="24"/>
          <w:u w:val="none"/>
        </w:rPr>
      </w:pPr>
      <w:r>
        <w:rPr>
          <w:rFonts w:eastAsia="MS Mincho;ＭＳ 明朝" w:cs="Times New Roman" w:ascii="Times New Roman" w:hAnsi="Times New Roman"/>
          <w:b w:val="false"/>
          <w:bCs w:val="false"/>
          <w:sz w:val="24"/>
          <w:u w:val="none"/>
        </w:rPr>
      </w:r>
    </w:p>
    <w:p>
      <w:pPr>
        <w:pStyle w:val="Textosinformato"/>
        <w:jc w:val="both"/>
        <w:rPr/>
      </w:pPr>
      <w:r>
        <w:rPr>
          <w:rFonts w:eastAsia="MS Mincho;ＭＳ 明朝" w:cs="Times New Roman" w:ascii="Times New Roman" w:hAnsi="Times New Roman"/>
          <w:sz w:val="24"/>
          <w:u w:val="single"/>
        </w:rPr>
        <w:t>Proyecto de Declaración 685/14</w:t>
      </w:r>
      <w:r>
        <w:rPr>
          <w:rFonts w:eastAsia="MS Mincho;ＭＳ 明朝" w:cs="Times New Roman" w:ascii="Times New Roman" w:hAnsi="Times New Roman"/>
          <w:sz w:val="24"/>
        </w:rPr>
        <w:t xml:space="preserve">: "Declarar de interés municipal, educativo y comunitario el "Proyecto Yungas" del CEM Nº 36". Autora: Concejal Prof. Elena Welleschik (UCR). Se solicitará el retiro por haberse emitido la Resolución 343-PCM-14. </w:t>
      </w:r>
      <w:r>
        <w:rPr>
          <w:rFonts w:eastAsia="MS Mincho;ＭＳ 明朝" w:cs="Times New Roman" w:ascii="Times New Roman" w:hAnsi="Times New Roman"/>
          <w:sz w:val="24"/>
          <w:highlight w:val="yellow"/>
        </w:rPr>
        <w:t>RETIRADO – ACTA 1027/14 DEL 06/11/14.</w:t>
      </w:r>
      <w:r>
        <w:rPr>
          <w:rFonts w:eastAsia="MS Mincho;ＭＳ 明朝" w:cs="Times New Roman" w:ascii="Times New Roman" w:hAnsi="Times New Roman"/>
          <w:sz w:val="24"/>
          <w:highlight w:val="yellow"/>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Comunicación 686/14</w:t>
      </w:r>
      <w:r>
        <w:rPr>
          <w:rFonts w:eastAsia="MS Mincho;ＭＳ 明朝" w:cs="Times New Roman" w:ascii="Times New Roman" w:hAnsi="Times New Roman"/>
          <w:sz w:val="24"/>
        </w:rPr>
        <w:t xml:space="preserve">: "Se comunica al Ejecutivo Nacional, Ejecutivo Provincial Ejecutivo Municipal y S.E.N.A.S.A. la preocupación por el uso y comercialización de insecticidas neonicotinoides". Autora: Concejal Prof. Elena María Welleschik (UCR). Sobre tablas. </w:t>
      </w:r>
      <w:r>
        <w:rPr>
          <w:rFonts w:eastAsia="MS Mincho;ＭＳ 明朝" w:cs="Times New Roman" w:ascii="Times New Roman" w:hAnsi="Times New Roman"/>
          <w:sz w:val="24"/>
          <w:highlight w:val="green"/>
        </w:rPr>
        <w:t>C-14-789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687/14</w:t>
      </w:r>
      <w:r>
        <w:rPr>
          <w:rFonts w:eastAsia="MS Mincho;ＭＳ 明朝" w:cs="Times New Roman" w:ascii="Times New Roman" w:hAnsi="Times New Roman"/>
          <w:sz w:val="24"/>
        </w:rPr>
        <w:t xml:space="preserve">: "Extender plazo de presentación de plan de manejo RNU La Ermita". Autores: Concejales Prof. Alfredo Martín, Arq. Carlos Valeri y Dr Diego Benítez (FG). Sobre tablas. </w:t>
      </w:r>
      <w:r>
        <w:rPr>
          <w:rFonts w:eastAsia="MS Mincho;ＭＳ 明朝" w:cs="Times New Roman" w:ascii="Times New Roman" w:hAnsi="Times New Roman"/>
          <w:sz w:val="24"/>
          <w:highlight w:val="green"/>
        </w:rPr>
        <w:t>O-14-2570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688/14</w:t>
      </w:r>
      <w:r>
        <w:rPr>
          <w:rFonts w:eastAsia="MS Mincho;ＭＳ 明朝" w:cs="Times New Roman" w:ascii="Times New Roman" w:hAnsi="Times New Roman"/>
          <w:sz w:val="24"/>
        </w:rPr>
        <w:t xml:space="preserve">: "De interés municipal cultural y comunitario festival de danzas "Fantasía del Medio Oriente". Autores: Concejales Prof. Alfredo Martín, Arq. Carlos Valeri y Dr. Diego Benítez (FG). Sobre tablas. </w:t>
      </w:r>
      <w:r>
        <w:rPr>
          <w:rFonts w:eastAsia="MS Mincho;ＭＳ 明朝" w:cs="Times New Roman" w:ascii="Times New Roman" w:hAnsi="Times New Roman"/>
          <w:b w:val="false"/>
          <w:bCs w:val="false"/>
          <w:sz w:val="24"/>
          <w:szCs w:val="24"/>
          <w:highlight w:val="green"/>
          <w:u w:val="none"/>
        </w:rPr>
        <w:t>D-14-1841– Acta 1027/14 del 6 de noviembre de 2014.</w:t>
      </w:r>
    </w:p>
    <w:p>
      <w:pPr>
        <w:pStyle w:val="Textosinformato"/>
        <w:jc w:val="both"/>
        <w:rPr>
          <w:rFonts w:ascii="Times New Roman" w:hAnsi="Times New Roman" w:eastAsia="Times New Roman" w:cs="Times New Roman"/>
          <w:sz w:val="24"/>
        </w:rPr>
      </w:pPr>
      <w:r>
        <w:rPr>
          <w:rFonts w:eastAsia="Times New Roman" w:cs="Times New Roman" w:ascii="Times New Roman" w:hAnsi="Times New Roman"/>
          <w:sz w:val="24"/>
        </w:rPr>
        <w:t xml:space="preserve"> </w:t>
      </w:r>
    </w:p>
    <w:p>
      <w:pPr>
        <w:pStyle w:val="Textosinformato"/>
        <w:jc w:val="both"/>
        <w:rPr/>
      </w:pPr>
      <w:r>
        <w:rPr>
          <w:rFonts w:eastAsia="MS Mincho;ＭＳ 明朝" w:cs="Times New Roman" w:ascii="Times New Roman" w:hAnsi="Times New Roman"/>
          <w:sz w:val="24"/>
          <w:u w:val="single"/>
        </w:rPr>
        <w:t>Proyecto de Ordenanza 689/14</w:t>
      </w:r>
      <w:r>
        <w:rPr>
          <w:rFonts w:eastAsia="MS Mincho;ＭＳ 明朝" w:cs="Times New Roman" w:ascii="Times New Roman" w:hAnsi="Times New Roman"/>
          <w:sz w:val="24"/>
        </w:rPr>
        <w:t>: "Declarar de interés social subdivisión de lote 19-2-E-284-03 y adjudicar parcelas resultantes". Autora: Intendenta Municipal, Lic. María Eugenia Martini. Colaboradores: Secretario de Desarrollo Estratégico, Mg. Horacio Fidel Fernández; Secretario de Gobierno, Lic. Daniel Rubén Natapof y Dr. Jorge Paolinelli, Instituto Municipal de Tierra y Vivienda para el Habitat Social. A Asesoría Letrada y a las Comisiones de Obras y Planeamiento y de Gobierno y Legales.</w:t>
      </w:r>
      <w:r>
        <w:rPr>
          <w:rFonts w:eastAsia="MS Mincho;ＭＳ 明朝" w:cs="Times New Roman" w:ascii="Times New Roman" w:hAnsi="Times New Roman"/>
          <w:b w:val="false"/>
          <w:bCs w:val="false"/>
          <w:color w:val="auto"/>
          <w:sz w:val="24"/>
          <w:szCs w:val="20"/>
          <w:highlight w:val="green"/>
          <w:u w:val="none"/>
          <w:lang w:bidi="ar-SA"/>
        </w:rPr>
        <w:t>O-15-2625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690/14</w:t>
      </w:r>
      <w:r>
        <w:rPr>
          <w:rFonts w:eastAsia="MS Mincho;ＭＳ 明朝" w:cs="Times New Roman" w:ascii="Times New Roman" w:hAnsi="Times New Roman"/>
          <w:sz w:val="24"/>
        </w:rPr>
        <w:t xml:space="preserve">: "Prestar acuerdo llamado a licitación pública obra 100 viviendas e infraestructura en San Carlos de Bariloche". Autora: Intendenta Municipal, Lic. María Eugenia Martini. Colaboradores: Secretario de Desarrollo Estratégico, Mg. Horacio Fidel Fernández y Secretario de Gobierno, Lic. Daniel Rubén Natapof. Sobre tablas. </w:t>
      </w:r>
      <w:r>
        <w:rPr>
          <w:rFonts w:eastAsia="MS Mincho;ＭＳ 明朝" w:cs="Times New Roman" w:ascii="Times New Roman" w:hAnsi="Times New Roman"/>
          <w:sz w:val="24"/>
          <w:highlight w:val="green"/>
        </w:rPr>
        <w:t>O-14-2571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691/14</w:t>
      </w:r>
      <w:r>
        <w:rPr>
          <w:rFonts w:eastAsia="MS Mincho;ＭＳ 明朝" w:cs="Times New Roman" w:ascii="Times New Roman" w:hAnsi="Times New Roman"/>
          <w:sz w:val="24"/>
        </w:rPr>
        <w:t xml:space="preserve">: "Prestar acuerdo llamado a licitación pública obra 100 viviendas e infraestructura en San Carlos de Bariloche". Autora: Intendenta Municipal, Lic. María Eugenia Martini. Colaboradores: Secretario de Desarrollo Estratégico, Mg. Horacio Fidel Fernández y Secretario de Gobierno, Lic. Daniel Rubén Natapof. Sobre tablas. </w:t>
      </w:r>
      <w:r>
        <w:rPr>
          <w:rFonts w:eastAsia="MS Mincho;ＭＳ 明朝" w:cs="Times New Roman" w:ascii="Times New Roman" w:hAnsi="Times New Roman"/>
          <w:sz w:val="24"/>
          <w:highlight w:val="green"/>
        </w:rPr>
        <w:t>O-14-2572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692/14</w:t>
      </w:r>
      <w:r>
        <w:rPr>
          <w:rFonts w:eastAsia="MS Mincho;ＭＳ 明朝" w:cs="Times New Roman" w:ascii="Times New Roman" w:hAnsi="Times New Roman"/>
          <w:sz w:val="24"/>
        </w:rPr>
        <w:t xml:space="preserve">: "Prestar acuerdo llamado a licitación pública obra 75 viviendas e infraestructura en San Carlos de Bariloche". Autora: Intendenta Municipal, Lic. María Eugenia Martini. Colaboradores: Secretario de Desarrollo Estratégico, Mg. Horacio Fidel Fernández y Secretario de Gobierno, Lic. Daniel Rubén Natapof. Sobre tablas. </w:t>
      </w:r>
      <w:r>
        <w:rPr>
          <w:rFonts w:eastAsia="MS Mincho;ＭＳ 明朝" w:cs="Times New Roman" w:ascii="Times New Roman" w:hAnsi="Times New Roman"/>
          <w:sz w:val="24"/>
          <w:highlight w:val="green"/>
        </w:rPr>
        <w:t>O-14-2573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693/14</w:t>
      </w:r>
      <w:r>
        <w:rPr>
          <w:rFonts w:eastAsia="MS Mincho;ＭＳ 明朝" w:cs="Times New Roman" w:ascii="Times New Roman" w:hAnsi="Times New Roman"/>
          <w:sz w:val="24"/>
        </w:rPr>
        <w:t xml:space="preserve">: "Prestar acuerdo llamado a licitación pública obra 120 viviendas e infraestructura en San Carlos de Bariloche". Autora: Intendenta Municipal, Lic. María Eugenia Martini. Colaboradores: Secretario de Desarrollo Estratégico, Mg. Horacio Fidel Fernández; Secretario de Gobierno, Lic. Daniel Rubén Natapof y Dr. Jorge Paolinelli, Instituto Municipal de Tierra y Vivienda para el Habitat Social. Sobre tablas. </w:t>
      </w:r>
      <w:r>
        <w:rPr>
          <w:rFonts w:eastAsia="MS Mincho;ＭＳ 明朝" w:cs="Times New Roman" w:ascii="Times New Roman" w:hAnsi="Times New Roman"/>
          <w:sz w:val="24"/>
          <w:highlight w:val="green"/>
        </w:rPr>
        <w:t>O-14-2574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694/14</w:t>
      </w:r>
      <w:r>
        <w:rPr>
          <w:rFonts w:eastAsia="MS Mincho;ＭＳ 明朝" w:cs="Times New Roman" w:ascii="Times New Roman" w:hAnsi="Times New Roman"/>
          <w:sz w:val="24"/>
        </w:rPr>
        <w:t xml:space="preserve">: "Prestar acuerdo llamado a licitación pública obra 100 viviendas e infraestructura en San Carlos de Bariloche". Autora: Intendenta Municipal, Lic. María Eugenia Martini. Colaboradores: Secretario de Desarrollo Estratégico, Mg. Horacio Fidel Fernández y Secretario de Gobierno, Lic. Daniel Rubén Natapof. Sobre tablas. </w:t>
      </w:r>
      <w:r>
        <w:rPr>
          <w:rFonts w:eastAsia="MS Mincho;ＭＳ 明朝" w:cs="Times New Roman" w:ascii="Times New Roman" w:hAnsi="Times New Roman"/>
          <w:sz w:val="24"/>
          <w:highlight w:val="green"/>
        </w:rPr>
        <w:t>O-14-2575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695/14</w:t>
      </w:r>
      <w:r>
        <w:rPr>
          <w:rFonts w:eastAsia="MS Mincho;ＭＳ 明朝" w:cs="Times New Roman" w:ascii="Times New Roman" w:hAnsi="Times New Roman"/>
          <w:sz w:val="24"/>
        </w:rPr>
        <w:t>: "Modifica Ordenanza Tarifaria 2375-CM-12. Actualización de  valores tributos municipales". Autora: Intendenta Municipal, Lic. María Eugenia Martini. Colaboradores: Secretario de Hacienda, Cdor. Rodolfo Guillermo Pérez Gallinguer y Secretario de Gobierno, Lic. Daniel Rubén Natapof. A Asesoría Letrada y a las Comisiones de Economía y de Gobierno y Legales.</w:t>
      </w:r>
      <w:r>
        <w:rPr>
          <w:rFonts w:eastAsia="MS Mincho;ＭＳ 明朝" w:cs="Times New Roman" w:ascii="Times New Roman" w:hAnsi="Times New Roman"/>
          <w:b w:val="false"/>
          <w:bCs w:val="false"/>
          <w:color w:val="auto"/>
          <w:sz w:val="24"/>
          <w:szCs w:val="20"/>
          <w:highlight w:val="green"/>
          <w:u w:val="none"/>
          <w:lang w:bidi="ar-SA"/>
        </w:rPr>
        <w:t>O-14-2598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696/14</w:t>
      </w:r>
      <w:r>
        <w:rPr>
          <w:rFonts w:eastAsia="MS Mincho;ＭＳ 明朝" w:cs="Times New Roman" w:ascii="Times New Roman" w:hAnsi="Times New Roman"/>
          <w:sz w:val="24"/>
        </w:rPr>
        <w:t>: "Aprueba anexo II Libro Segundo Infracciones a la Ordenanza Tarifaria 2375-CM-12". Autora: Intendenta Municipal, Lic. María Eugenia Martini. Colaboradores: Secretario de Hacienda, Cdor. Rodolfo Guillermo Pérez Gallinguer y Secretario de Gobierno, Lic. Daniel Rubén Natapof. A Asesoría Letrada y a las Comisiones de Economía y de Gobierno y Legales.</w:t>
      </w:r>
      <w:r>
        <w:rPr>
          <w:rFonts w:eastAsia="MS Mincho;ＭＳ 明朝" w:cs="Times New Roman" w:ascii="Times New Roman" w:hAnsi="Times New Roman"/>
          <w:b w:val="false"/>
          <w:bCs w:val="false"/>
          <w:color w:val="auto"/>
          <w:sz w:val="24"/>
          <w:szCs w:val="20"/>
          <w:highlight w:val="green"/>
          <w:u w:val="none"/>
          <w:lang w:bidi="ar-SA"/>
        </w:rPr>
        <w:t>O-15-2605 – Acta 1031/15 del 11 de febrero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697/14</w:t>
      </w:r>
      <w:r>
        <w:rPr>
          <w:rFonts w:eastAsia="MS Mincho;ＭＳ 明朝" w:cs="Times New Roman" w:ascii="Times New Roman" w:hAnsi="Times New Roman"/>
          <w:sz w:val="24"/>
        </w:rPr>
        <w:t xml:space="preserve">: "Modifica artículo 5ºbis Ordenanza Tarifaria 2375-CM-12. Valuación fiscal municipal". Autora: Intendenta Municipal, Lic. María Eugenia Martini. Colaboradores: Secretario de Hacienda, Cdor. Rodolfo Guillermo Pérez Gallinguer y Secretario de Gobierno, Lic. Daniel Rubén Natapof. A Asesoría Letrada y a las Comisiones de Economía y de Gobierno y Legales. </w:t>
      </w:r>
      <w:r>
        <w:rPr>
          <w:rFonts w:eastAsia="MS Mincho;ＭＳ 明朝" w:cs="Times New Roman" w:ascii="Times New Roman" w:hAnsi="Times New Roman"/>
          <w:b w:val="false"/>
          <w:bCs w:val="false"/>
          <w:color w:val="auto"/>
          <w:sz w:val="24"/>
          <w:szCs w:val="20"/>
          <w:highlight w:val="green"/>
          <w:u w:val="none"/>
          <w:lang w:bidi="ar-SA"/>
        </w:rPr>
        <w:t>O-14-2599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698/14</w:t>
      </w:r>
      <w:r>
        <w:rPr>
          <w:rFonts w:eastAsia="MS Mincho;ＭＳ 明朝" w:cs="Times New Roman" w:ascii="Times New Roman" w:hAnsi="Times New Roman"/>
          <w:sz w:val="24"/>
        </w:rPr>
        <w:t xml:space="preserve">: "Modifica artículo 2º Ordenanza 1511-CM-05. Valor Módulo Fiscal". Autora: Intendenta Municipal, Lic. María Eugenia Martini. Colaboradores: Secretario de Hacienda, Cdor. Rodolfo Guillermo Pérez Gallinguer y Secretario de Gobierno, Lic. Daniel Rubén Natapof. A Asesoría Letrada y a las Comisiones de Economía y de Gobierno y Legales. </w:t>
      </w:r>
      <w:r>
        <w:rPr>
          <w:rFonts w:eastAsia="MS Mincho;ＭＳ 明朝" w:cs="Times New Roman" w:ascii="Times New Roman" w:hAnsi="Times New Roman"/>
          <w:b w:val="false"/>
          <w:bCs w:val="false"/>
          <w:color w:val="auto"/>
          <w:sz w:val="24"/>
          <w:szCs w:val="20"/>
          <w:highlight w:val="green"/>
          <w:u w:val="none"/>
          <w:lang w:bidi="ar-SA"/>
        </w:rPr>
        <w:t>O-14-2600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699/14</w:t>
      </w:r>
      <w:r>
        <w:rPr>
          <w:rFonts w:eastAsia="MS Mincho;ＭＳ 明朝" w:cs="Times New Roman" w:ascii="Times New Roman" w:hAnsi="Times New Roman"/>
          <w:sz w:val="24"/>
        </w:rPr>
        <w:t xml:space="preserve">: "Aprueba Presupuesto Municipal año 2015". Autora: Intendenta Municipal, Lic. María Eugenia Martini. Colaboradores: Secretario de Hacienda, Cdor. Rodolfo Guillermo Pérez Gallinguer y Secretario de Gobierno, Lic. Daniel Rubén Natapof. A Asesoría Letrada y a las Comisiones de Economía y de Gobierno y Legales. </w:t>
      </w:r>
      <w:r>
        <w:rPr>
          <w:rFonts w:eastAsia="MS Mincho;ＭＳ 明朝" w:cs="Times New Roman" w:ascii="Times New Roman" w:hAnsi="Times New Roman"/>
          <w:b w:val="false"/>
          <w:bCs w:val="false"/>
          <w:color w:val="auto"/>
          <w:sz w:val="24"/>
          <w:szCs w:val="20"/>
          <w:highlight w:val="green"/>
          <w:u w:val="none"/>
          <w:lang w:bidi="ar-SA"/>
        </w:rPr>
        <w:t>O-14-2601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700/14</w:t>
      </w:r>
      <w:r>
        <w:rPr>
          <w:rFonts w:eastAsia="MS Mincho;ＭＳ 明朝" w:cs="Times New Roman" w:ascii="Times New Roman" w:hAnsi="Times New Roman"/>
          <w:sz w:val="24"/>
        </w:rPr>
        <w:t xml:space="preserve">: "Otorgar Premio al Mérito científico a INVAP S.E. por el desarrollo de Satélites ARSAT". Autores: Concejales Arq. Carlos Valeri; Prof. Alfredo Martín, Dr. Diego Benítez (FG).  Sobre tablas. </w:t>
      </w:r>
      <w:r>
        <w:rPr>
          <w:rFonts w:eastAsia="MS Mincho;ＭＳ 明朝" w:cs="Times New Roman" w:ascii="Times New Roman" w:hAnsi="Times New Roman"/>
          <w:sz w:val="24"/>
          <w:highlight w:val="green"/>
        </w:rPr>
        <w:t>O-14-2576 –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701/14</w:t>
      </w:r>
      <w:r>
        <w:rPr>
          <w:rFonts w:eastAsia="MS Mincho;ＭＳ 明朝" w:cs="Times New Roman" w:ascii="Times New Roman" w:hAnsi="Times New Roman"/>
          <w:sz w:val="24"/>
        </w:rPr>
        <w:t xml:space="preserve">: "Declarar Huésped de Honor al Sr. Sensei Masatoshi Miyazato (10mo. Dan-Hanshi)". Autores: Concejales Arq. Carlos Valeri; Prof. Alfredo Martín, Dr. Diego Benítez (FG). Sobre tablas. </w:t>
      </w:r>
      <w:r>
        <w:rPr>
          <w:rFonts w:eastAsia="MS Mincho;ＭＳ 明朝" w:cs="Times New Roman" w:ascii="Times New Roman" w:hAnsi="Times New Roman"/>
          <w:b w:val="false"/>
          <w:bCs w:val="false"/>
          <w:sz w:val="24"/>
          <w:szCs w:val="24"/>
          <w:highlight w:val="green"/>
          <w:u w:val="none"/>
        </w:rPr>
        <w:t>D-14-1842–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702/14</w:t>
      </w:r>
      <w:r>
        <w:rPr>
          <w:rFonts w:eastAsia="MS Mincho;ＭＳ 明朝" w:cs="Times New Roman" w:ascii="Times New Roman" w:hAnsi="Times New Roman"/>
          <w:sz w:val="24"/>
        </w:rPr>
        <w:t>: "Sistema de control y seguimiento de servicios públicos por sistema de posicionamiento satelital (GPS)". Autores: Concejales Ramón Chiocconi y Edith Garro (PJ). Colaborador: Néstor Echarte. A Asesoría Letrada y a las Comisiones de Servicios, Tránsito y Transporte y de Gobierno y Legales.</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703/14</w:t>
      </w:r>
      <w:r>
        <w:rPr>
          <w:rFonts w:eastAsia="MS Mincho;ＭＳ 明朝" w:cs="Times New Roman" w:ascii="Times New Roman" w:hAnsi="Times New Roman"/>
          <w:sz w:val="24"/>
        </w:rPr>
        <w:t xml:space="preserve">: "Declarar de interés municipal, social y comunitario el evento "Argentina Yoga Fest". Autores: Comisión Legislativa: Concejales Ramón Chiocconi (PJ) y Prof. Elena Welleschik (UCR). Iniciativa: Lucrecia Martin. Sobre tablas. </w:t>
      </w:r>
      <w:r>
        <w:rPr>
          <w:rFonts w:eastAsia="MS Mincho;ＭＳ 明朝" w:cs="Times New Roman" w:ascii="Times New Roman" w:hAnsi="Times New Roman"/>
          <w:b w:val="false"/>
          <w:bCs w:val="false"/>
          <w:sz w:val="24"/>
          <w:szCs w:val="24"/>
          <w:highlight w:val="green"/>
          <w:u w:val="none"/>
        </w:rPr>
        <w:t>D-14-1843– Acta 1027/14 del 6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704/14</w:t>
      </w:r>
      <w:r>
        <w:rPr>
          <w:rFonts w:eastAsia="MS Mincho;ＭＳ 明朝" w:cs="Times New Roman" w:ascii="Times New Roman" w:hAnsi="Times New Roman"/>
          <w:sz w:val="24"/>
        </w:rPr>
        <w:t>: "Asignación nombres a dos calles Junta Vecinal Ladera Norte. Incorpora artículos Ordenanza 1747-CM-07". Autores: Concejales Arq. Carlos Valeri; Prof. Alfredo Martín y Dr. Diego Benítez (FG). Iniciativa: Junta Vecinal Ladera Norte. A Asesoría Letrada y a las Comisiones de Obras y Planeamiento y de Gobierno y Legales.</w:t>
      </w:r>
      <w:r>
        <w:rPr>
          <w:rFonts w:eastAsia="MS Mincho;ＭＳ 明朝" w:cs="Times New Roman" w:ascii="Times New Roman" w:hAnsi="Times New Roman"/>
          <w:b w:val="false"/>
          <w:bCs w:val="false"/>
          <w:color w:val="auto"/>
          <w:sz w:val="24"/>
          <w:szCs w:val="20"/>
          <w:highlight w:val="green"/>
          <w:u w:val="none"/>
          <w:lang w:bidi="ar-SA"/>
        </w:rPr>
        <w:t>O-15-2626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705/14</w:t>
      </w:r>
      <w:r>
        <w:rPr>
          <w:rFonts w:eastAsia="MS Mincho;ＭＳ 明朝" w:cs="Times New Roman" w:ascii="Times New Roman" w:hAnsi="Times New Roman"/>
          <w:sz w:val="24"/>
        </w:rPr>
        <w:t>: "Adhesión Consejo Federal de Legisladores Comunales (COFELCO)". Autor: Concejal Leandro Lescano (AFSP). A Asesoría Letrada y a la Comisión de Gobierno y Legales.</w:t>
      </w:r>
      <w:r>
        <w:rPr>
          <w:rFonts w:eastAsia="MS Mincho;ＭＳ 明朝" w:cs="Times New Roman" w:ascii="Times New Roman" w:hAnsi="Times New Roman"/>
          <w:b w:val="false"/>
          <w:bCs w:val="false"/>
          <w:color w:val="auto"/>
          <w:sz w:val="24"/>
          <w:szCs w:val="20"/>
          <w:highlight w:val="green"/>
          <w:u w:val="none"/>
          <w:lang w:bidi="ar-SA"/>
        </w:rPr>
        <w:t>O-14-2602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706/14</w:t>
      </w:r>
      <w:r>
        <w:rPr>
          <w:rFonts w:eastAsia="MS Mincho;ＭＳ 明朝" w:cs="Times New Roman" w:ascii="Times New Roman" w:hAnsi="Times New Roman"/>
          <w:sz w:val="24"/>
        </w:rPr>
        <w:t xml:space="preserve">: "Licencia por paternidad. Ampliación, consolidación normativa licencia por maternidad". Autores: Concejales Mauro Gonzalez (PVpC); Alejandro Ramos Mejía y Edith Garro (PJ). A Asesoría Letrada y a la Comisión de Gobierno y Legales. </w:t>
      </w:r>
      <w:r>
        <w:rPr>
          <w:rFonts w:eastAsia="MS Mincho;ＭＳ 明朝" w:cs="Times New Roman" w:ascii="Times New Roman" w:hAnsi="Times New Roman"/>
          <w:sz w:val="24"/>
          <w:highlight w:val="green"/>
        </w:rPr>
        <w:t>O-14-2585 – Acta 1028/14 del 27 de noviembre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val="false"/>
          <w:bCs w:val="false"/>
          <w:sz w:val="24"/>
          <w:u w:val="single"/>
        </w:rPr>
        <w:t>Proyecto de Declaración 707/14</w:t>
      </w:r>
      <w:r>
        <w:rPr>
          <w:rFonts w:eastAsia="MS Mincho;ＭＳ 明朝" w:cs="Times New Roman" w:ascii="Times New Roman" w:hAnsi="Times New Roman"/>
          <w:b w:val="false"/>
          <w:bCs w:val="false"/>
          <w:sz w:val="24"/>
        </w:rPr>
        <w:t xml:space="preserve">: "Se declara de interés municipal y comunitario la jornada solidaria Mc Día Felíz 2014". Autor: Concejal Leandro Lescano (AFSP). Sobre tablas. </w:t>
      </w:r>
      <w:r>
        <w:rPr>
          <w:rFonts w:eastAsia="MS Mincho;ＭＳ 明朝" w:cs="Times New Roman" w:ascii="Times New Roman" w:hAnsi="Times New Roman"/>
          <w:b w:val="false"/>
          <w:bCs w:val="false"/>
          <w:sz w:val="24"/>
          <w:szCs w:val="24"/>
          <w:highlight w:val="green"/>
          <w:u w:val="none"/>
        </w:rPr>
        <w:t>D-14-1844– Acta 1027/14 del 6 de noviembre de 2014.</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b w:val="false"/>
          <w:bCs w:val="false"/>
          <w:sz w:val="24"/>
          <w:u w:val="single"/>
        </w:rPr>
        <w:t>Proyecto de Ordenanza 708/14</w:t>
      </w:r>
      <w:r>
        <w:rPr>
          <w:rFonts w:eastAsia="MS Mincho;ＭＳ 明朝" w:cs="Times New Roman" w:ascii="Times New Roman" w:hAnsi="Times New Roman"/>
          <w:b w:val="false"/>
          <w:bCs w:val="false"/>
          <w:sz w:val="24"/>
        </w:rPr>
        <w:t xml:space="preserve">: "Suspender la vigencia del Capítulo IV Ordenanza 2308-CM-12 (RNU Las Cartas)". Autores: Concejales Irma Haneck (SUR) y Leandro Lescano (AFSP). Colaboradora:  M. Mercedes Lasmartres. A Asesoría Letrada y a la Comisión de Gobierno y Legales. Con tratamiento de preferencia 1º sesión. </w:t>
      </w:r>
      <w:r>
        <w:rPr>
          <w:rFonts w:eastAsia="MS Mincho;ＭＳ 明朝" w:cs="Times New Roman" w:ascii="Times New Roman" w:hAnsi="Times New Roman"/>
          <w:b w:val="false"/>
          <w:bCs w:val="false"/>
          <w:sz w:val="24"/>
          <w:highlight w:val="red"/>
        </w:rPr>
        <w:t>RECHAZADO – ACTA 1028/14 del 27/11/14.</w:t>
      </w:r>
      <w:r>
        <w:rPr>
          <w:rFonts w:eastAsia="MS Mincho;ＭＳ 明朝" w:cs="Times New Roman" w:ascii="Times New Roman" w:hAnsi="Times New Roman"/>
          <w:b w:val="false"/>
          <w:bCs w:val="false"/>
          <w:sz w:val="24"/>
          <w:highlight w:val="red"/>
          <w:u w:val="none"/>
        </w:rPr>
        <w:t xml:space="preserve"> </w:t>
      </w:r>
      <w:r>
        <w:rPr>
          <w:rFonts w:eastAsia="MS Mincho;ＭＳ 明朝" w:cs="Times New Roman" w:ascii="Times New Roman" w:hAnsi="Times New Roman"/>
          <w:b/>
          <w:bCs w:val="false"/>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b w:val="false"/>
          <w:bCs w:val="false"/>
          <w:sz w:val="24"/>
          <w:u w:val="single"/>
        </w:rPr>
        <w:t>Proyecto de Ordenanza 709/14</w:t>
      </w:r>
      <w:r>
        <w:rPr>
          <w:rFonts w:eastAsia="MS Mincho;ＭＳ 明朝" w:cs="Times New Roman" w:ascii="Times New Roman" w:hAnsi="Times New Roman"/>
          <w:b w:val="false"/>
          <w:bCs w:val="false"/>
          <w:sz w:val="24"/>
        </w:rPr>
        <w:t>: "Se crea Fondo Municipal Educativo y Turístico "Joven x Joven". Autores: Concejales Arq. Carlos Valeri; Prof. Alfredo Martín y Dr. Diego Benítez (FG). A Asesoría Letrada y a la Comisiones de Turismo, de Economía y de Gobierno y Legales.</w:t>
      </w:r>
      <w:r>
        <w:rPr>
          <w:rFonts w:eastAsia="MS Mincho;ＭＳ 明朝" w:cs="Times New Roman" w:ascii="Times New Roman" w:hAnsi="Times New Roman"/>
          <w:b w:val="false"/>
          <w:bCs w:val="false"/>
          <w:sz w:val="24"/>
          <w:u w:val="none"/>
        </w:rPr>
        <w:t xml:space="preserve"> </w:t>
      </w:r>
      <w:r>
        <w:rPr>
          <w:rFonts w:eastAsia="MS Mincho;ＭＳ 明朝" w:cs="Times New Roman" w:ascii="Times New Roman" w:hAnsi="Times New Roman"/>
          <w:b/>
          <w:bCs w:val="false"/>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b w:val="false"/>
          <w:bCs w:val="false"/>
          <w:sz w:val="24"/>
          <w:u w:val="single"/>
        </w:rPr>
        <w:t>Proyecto de Declaración 710/14</w:t>
      </w:r>
      <w:r>
        <w:rPr>
          <w:rFonts w:eastAsia="MS Mincho;ＭＳ 明朝" w:cs="Times New Roman" w:ascii="Times New Roman" w:hAnsi="Times New Roman"/>
          <w:b w:val="false"/>
          <w:bCs w:val="false"/>
          <w:sz w:val="24"/>
          <w:u w:val="none"/>
        </w:rPr>
        <w:t>: "</w:t>
      </w:r>
      <w:r>
        <w:rPr>
          <w:rFonts w:eastAsia="MS Mincho;ＭＳ 明朝" w:cs="Times New Roman" w:ascii="Times New Roman" w:hAnsi="Times New Roman"/>
          <w:b w:val="false"/>
          <w:bCs w:val="false"/>
          <w:sz w:val="24"/>
        </w:rPr>
        <w:t xml:space="preserve">Declarar evento de interés municipal y cultural 3º Muestra de Arte por la Vida". Autora: Concejal Carmen Giménez (AFSP). Iniciativa y colaboradora: Cristina Painefil. Sobre tablas. </w:t>
      </w:r>
      <w:r>
        <w:rPr>
          <w:rFonts w:eastAsia="MS Mincho;ＭＳ 明朝" w:cs="Times New Roman" w:ascii="Times New Roman" w:hAnsi="Times New Roman"/>
          <w:b w:val="false"/>
          <w:bCs w:val="false"/>
          <w:sz w:val="24"/>
          <w:szCs w:val="24"/>
          <w:highlight w:val="green"/>
          <w:u w:val="none"/>
        </w:rPr>
        <w:t>D-14-1845– Acta 1027/14 del 6 de noviembre de 2014.</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b w:val="false"/>
          <w:bCs w:val="false"/>
          <w:sz w:val="24"/>
          <w:u w:val="single"/>
        </w:rPr>
        <w:t>Proyecto de Resolución 711/14</w:t>
      </w:r>
      <w:r>
        <w:rPr>
          <w:rFonts w:eastAsia="MS Mincho;ＭＳ 明朝" w:cs="Times New Roman" w:ascii="Times New Roman" w:hAnsi="Times New Roman"/>
          <w:b w:val="false"/>
          <w:bCs w:val="false"/>
          <w:sz w:val="24"/>
          <w:u w:val="none"/>
        </w:rPr>
        <w:t xml:space="preserve">: "Establecer Sistema de Gestión de Calidad Legislativa". Autores: Comisión Legisltiva: Concejales Ramón Chiocconi, Alejandro Ramos Mejía (PJ); Arq. Carlos Valeri (FG); Leandro Lescano, Carmen Giménez (AFSP); Irma Haneck (SUR); Prof. Elena Welleschik (UCR) y Mauro Gonzalez (PVpC). Colaboradoras: Miriam Mujanovic; Nora Skiendziel; Claudia Haneck y Roxana Barbieri. Sobre tablas. </w:t>
      </w:r>
      <w:r>
        <w:rPr>
          <w:rFonts w:eastAsia="MS Mincho;ＭＳ 明朝" w:cs="Times New Roman" w:ascii="Times New Roman" w:hAnsi="Times New Roman"/>
          <w:b w:val="false"/>
          <w:bCs w:val="false"/>
          <w:sz w:val="24"/>
          <w:szCs w:val="24"/>
          <w:highlight w:val="green"/>
          <w:u w:val="none"/>
        </w:rPr>
        <w:t>R-14-452  – Acta 1027/14 del 6 de noviembre de 2014.</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bidi="ar-SA"/>
        </w:rPr>
      </w:pPr>
      <w:r>
        <w:rPr>
          <w:rFonts w:eastAsia="MS Mincho;ＭＳ 明朝" w:cs="Times New Roman" w:ascii="Times New Roman" w:hAnsi="Times New Roman"/>
          <w:b w:val="false"/>
          <w:bCs w:val="false"/>
          <w:color w:val="auto"/>
          <w:sz w:val="24"/>
          <w:szCs w:val="20"/>
          <w:highlight w:val="green"/>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712/14</w:t>
      </w:r>
      <w:r>
        <w:rPr>
          <w:rFonts w:eastAsia="MS Mincho;ＭＳ 明朝" w:cs="Times New Roman" w:ascii="Times New Roman" w:hAnsi="Times New Roman"/>
          <w:b w:val="false"/>
          <w:bCs w:val="false"/>
          <w:color w:val="auto"/>
          <w:sz w:val="24"/>
          <w:szCs w:val="20"/>
          <w:u w:val="none"/>
          <w:lang w:bidi="ar-SA"/>
        </w:rPr>
        <w:t xml:space="preserve">: "Modificación del artículo 1 de la Ordenanza 2231-CM-11". Autores: Intendenta Municipal, Lic. maría Eugenia Martini y Concejal Mauro Gonzalez (PvpC). Colaboradores: Secretario de Gobierno, Lic. Daniel Ruben Natapof; Secretaría de Cultura y Silvana Andreo. </w:t>
      </w:r>
      <w:r>
        <w:rPr>
          <w:rFonts w:eastAsia="MS Mincho;ＭＳ 明朝" w:cs="Times New Roman" w:ascii="Times New Roman" w:hAnsi="Times New Roman"/>
          <w:b w:val="false"/>
          <w:bCs w:val="false"/>
          <w:color w:val="auto"/>
          <w:sz w:val="24"/>
          <w:szCs w:val="20"/>
          <w:highlight w:val="green"/>
          <w:u w:val="none"/>
          <w:lang w:bidi="ar-SA"/>
        </w:rPr>
        <w:t>O-15-2627 – Acta 1036/15 del 7 de mayo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bidi="ar-SA"/>
        </w:rPr>
      </w:pPr>
      <w:r>
        <w:rPr>
          <w:rFonts w:eastAsia="MS Mincho;ＭＳ 明朝" w:cs="Times New Roman" w:ascii="Times New Roman" w:hAnsi="Times New Roman"/>
          <w:b w:val="false"/>
          <w:bCs w:val="false"/>
          <w:color w:val="auto"/>
          <w:sz w:val="24"/>
          <w:szCs w:val="20"/>
          <w:u w:val="none"/>
          <w:lang w:bidi="ar-SA"/>
        </w:rPr>
      </w:r>
    </w:p>
    <w:p>
      <w:pPr>
        <w:pStyle w:val="Textosinformato"/>
        <w:jc w:val="both"/>
        <w:rPr/>
      </w:pPr>
      <w:r>
        <w:rPr>
          <w:rFonts w:eastAsia="MS Mincho;ＭＳ 明朝" w:cs="Times New Roman" w:ascii="Times New Roman" w:hAnsi="Times New Roman"/>
          <w:sz w:val="24"/>
        </w:rPr>
        <w:t xml:space="preserve">1.- </w:t>
      </w:r>
      <w:r>
        <w:rPr>
          <w:rFonts w:eastAsia="MS Mincho;ＭＳ 明朝" w:cs="Times New Roman" w:ascii="Times New Roman" w:hAnsi="Times New Roman"/>
          <w:sz w:val="24"/>
          <w:u w:val="single"/>
        </w:rPr>
        <w:t>Proyecto de Ordenanza 713/14</w:t>
      </w:r>
      <w:r>
        <w:rPr>
          <w:rFonts w:eastAsia="MS Mincho;ＭＳ 明朝" w:cs="Times New Roman" w:ascii="Times New Roman" w:hAnsi="Times New Roman"/>
          <w:sz w:val="24"/>
        </w:rPr>
        <w:t>: "Aprobar acuerdos y</w:t>
      </w:r>
      <w:r>
        <w:rPr>
          <w:rFonts w:eastAsia="MS Mincho;ＭＳ 明朝" w:cs="Times New Roman" w:ascii="Times New Roman" w:hAnsi="Times New Roman"/>
          <w:b/>
          <w:sz w:val="24"/>
        </w:rPr>
        <w:t xml:space="preserve"> </w:t>
      </w:r>
      <w:r>
        <w:rPr>
          <w:rFonts w:eastAsia="MS Mincho;ＭＳ 明朝" w:cs="Times New Roman" w:ascii="Times New Roman" w:hAnsi="Times New Roman"/>
          <w:b w:val="false"/>
          <w:bCs w:val="false"/>
          <w:sz w:val="24"/>
        </w:rPr>
        <w:t xml:space="preserve">adjudicar inmuebles de interés social. Planteo urbanístico 26 hectáreas y media". Autora: Intendenta Municipal, Lic. María Eugenia Martini. Colaboradores: Secretario de Gobierno, Daniel Natapof; Secretario de Desarrollo Estratégico, Mg. Horacio Fidel Fernández y Presidente del IMTVHS, Dr. Jorge Paolinelli. A Asesoría Letrada y a Comisión de Gobierno y Legales. </w:t>
      </w:r>
      <w:r>
        <w:rPr>
          <w:rFonts w:eastAsia="MS Mincho;ＭＳ 明朝" w:cs="Times New Roman" w:ascii="Times New Roman" w:hAnsi="Times New Roman"/>
          <w:b w:val="false"/>
          <w:bCs w:val="false"/>
          <w:color w:val="auto"/>
          <w:sz w:val="24"/>
          <w:szCs w:val="20"/>
          <w:highlight w:val="green"/>
          <w:u w:val="none"/>
          <w:lang w:bidi="ar-SA"/>
        </w:rPr>
        <w:t>O-15-2647 – Acta 1038/15 del 18 de junio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2.- </w:t>
      </w:r>
      <w:r>
        <w:rPr>
          <w:rFonts w:eastAsia="MS Mincho;ＭＳ 明朝" w:cs="Times New Roman" w:ascii="Times New Roman" w:hAnsi="Times New Roman"/>
          <w:sz w:val="24"/>
          <w:u w:val="single"/>
        </w:rPr>
        <w:t>Proyecto de Declaración 714/14</w:t>
      </w:r>
      <w:r>
        <w:rPr>
          <w:rFonts w:eastAsia="MS Mincho;ＭＳ 明朝" w:cs="Times New Roman" w:ascii="Times New Roman" w:hAnsi="Times New Roman"/>
          <w:sz w:val="24"/>
        </w:rPr>
        <w:t xml:space="preserve">: "Declarar de interés cultural el libro "Palabras Diferentes" de Sandra Rivera". Autor: Concejal Leandro Lescano (AFSP). Sobre Tablas. </w:t>
      </w:r>
      <w:r>
        <w:rPr>
          <w:rFonts w:eastAsia="MS Mincho;ＭＳ 明朝" w:cs="Times New Roman" w:ascii="Times New Roman" w:hAnsi="Times New Roman"/>
          <w:sz w:val="24"/>
          <w:highlight w:val="green"/>
        </w:rPr>
        <w:t>D-14-1848 – Acta 1028/14 del 27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3.- </w:t>
      </w:r>
      <w:r>
        <w:rPr>
          <w:rFonts w:eastAsia="MS Mincho;ＭＳ 明朝" w:cs="Times New Roman" w:ascii="Times New Roman" w:hAnsi="Times New Roman"/>
          <w:sz w:val="24"/>
          <w:u w:val="single"/>
        </w:rPr>
        <w:t>Proyecto de Ordenanza 715/14</w:t>
      </w:r>
      <w:r>
        <w:rPr>
          <w:rFonts w:eastAsia="MS Mincho;ＭＳ 明朝" w:cs="Times New Roman" w:ascii="Times New Roman" w:hAnsi="Times New Roman"/>
          <w:sz w:val="24"/>
        </w:rPr>
        <w:t xml:space="preserve">: "Modificación art. 8º Ordenanza 1271-CM-03, Ente Autárquico  Parque Municipal Llao Llao". Autores: Concejales Prof. Alfredo Martín y Dr. Diego Benítez (FG).  </w:t>
      </w:r>
      <w:r>
        <w:rPr>
          <w:rFonts w:eastAsia="MS Mincho;ＭＳ 明朝" w:cs="Times New Roman" w:ascii="Times New Roman" w:hAnsi="Times New Roman"/>
          <w:sz w:val="24"/>
          <w:highlight w:val="green"/>
        </w:rPr>
        <w:t>O-14-2580 – Acta 1028/14 del 27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4.- </w:t>
      </w:r>
      <w:r>
        <w:rPr>
          <w:rFonts w:eastAsia="MS Mincho;ＭＳ 明朝" w:cs="Times New Roman" w:ascii="Times New Roman" w:hAnsi="Times New Roman"/>
          <w:sz w:val="24"/>
          <w:u w:val="single"/>
        </w:rPr>
        <w:t>Proyecto de Ordenanza 716/14</w:t>
      </w:r>
      <w:r>
        <w:rPr>
          <w:rFonts w:eastAsia="MS Mincho;ＭＳ 明朝" w:cs="Times New Roman" w:ascii="Times New Roman" w:hAnsi="Times New Roman"/>
          <w:sz w:val="24"/>
        </w:rPr>
        <w:t xml:space="preserve">: "Se aprueba el cuadro tarifario del Ente Autárquico Parque Municipal Llao Llao. Ordenanza 1271-CM-03". Autores: Concejales Prof. Alfredo Martín y Dr. Diego Benítez (FG).  </w:t>
      </w:r>
      <w:r>
        <w:rPr>
          <w:rFonts w:eastAsia="MS Mincho;ＭＳ 明朝" w:cs="Times New Roman" w:ascii="Times New Roman" w:hAnsi="Times New Roman"/>
          <w:sz w:val="24"/>
          <w:highlight w:val="green"/>
        </w:rPr>
        <w:t>O-14-2581 – Acta 1028/14 del 27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5.- </w:t>
      </w:r>
      <w:r>
        <w:rPr>
          <w:rFonts w:eastAsia="MS Mincho;ＭＳ 明朝" w:cs="Times New Roman" w:ascii="Times New Roman" w:hAnsi="Times New Roman"/>
          <w:sz w:val="24"/>
          <w:u w:val="single"/>
        </w:rPr>
        <w:t>Proyecto de Ordenanza 717/14</w:t>
      </w:r>
      <w:r>
        <w:rPr>
          <w:rFonts w:eastAsia="MS Mincho;ＭＳ 明朝" w:cs="Times New Roman" w:ascii="Times New Roman" w:hAnsi="Times New Roman"/>
          <w:sz w:val="24"/>
        </w:rPr>
        <w:t xml:space="preserve">: "Donación parcela 19-2-E-552-06, Asociación Civil Grupo Encuentro. Abroga Ordenanza 1643-CM-06". Autores:  </w:t>
      </w:r>
      <w:r>
        <w:rPr>
          <w:rFonts w:eastAsia="MS Mincho;ＭＳ 明朝" w:cs="Times New Roman" w:ascii="Times New Roman" w:hAnsi="Times New Roman"/>
          <w:b w:val="false"/>
          <w:bCs w:val="false"/>
          <w:sz w:val="24"/>
        </w:rPr>
        <w:t xml:space="preserve">Intendenta Municipal, Lic. María Eugenia Martini y Concejal Mauro Gonzalez (PVpC). A Asesoría Letrada y a Comisión de Gobierno y Legales. </w:t>
      </w:r>
      <w:r>
        <w:rPr>
          <w:rFonts w:eastAsia="MS Mincho;ＭＳ 明朝" w:cs="Times New Roman" w:ascii="Times New Roman" w:hAnsi="Times New Roman"/>
          <w:b w:val="false"/>
          <w:bCs w:val="false"/>
          <w:color w:val="auto"/>
          <w:sz w:val="24"/>
          <w:szCs w:val="20"/>
          <w:highlight w:val="green"/>
          <w:u w:val="none"/>
          <w:lang w:bidi="ar-SA"/>
        </w:rPr>
        <w:t>O-15-2613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6.- </w:t>
      </w:r>
      <w:r>
        <w:rPr>
          <w:rFonts w:eastAsia="MS Mincho;ＭＳ 明朝" w:cs="Times New Roman" w:ascii="Times New Roman" w:hAnsi="Times New Roman"/>
          <w:sz w:val="24"/>
          <w:u w:val="single"/>
        </w:rPr>
        <w:t>Proyecto de Declaración 718/14</w:t>
      </w:r>
      <w:r>
        <w:rPr>
          <w:rFonts w:eastAsia="MS Mincho;ＭＳ 明朝" w:cs="Times New Roman" w:ascii="Times New Roman" w:hAnsi="Times New Roman"/>
          <w:sz w:val="24"/>
        </w:rPr>
        <w:t xml:space="preserve">: "Declarar de interés municipal y educativo la II Jornada de "Integración Escolar de Niños y Jóvenes con Discapacidad". Autores: Comisión Legislativa: Concejales: Ramón Chiocconi (PJ); Leandro Lescano (AFSP); Elena Welleschick (UCR) e Irma Haneck (SUR). Iniciativa: Laura Fernanda Cotelo. Sobre Tablas.  </w:t>
      </w:r>
      <w:r>
        <w:rPr>
          <w:rFonts w:eastAsia="MS Mincho;ＭＳ 明朝" w:cs="Times New Roman" w:ascii="Times New Roman" w:hAnsi="Times New Roman"/>
          <w:sz w:val="24"/>
          <w:highlight w:val="green"/>
        </w:rPr>
        <w:t>D-14-1849 – Acta 1028/14 del 27 de noviembre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7.- </w:t>
      </w:r>
      <w:r>
        <w:rPr>
          <w:rFonts w:eastAsia="MS Mincho;ＭＳ 明朝" w:cs="Times New Roman" w:ascii="Times New Roman" w:hAnsi="Times New Roman"/>
          <w:sz w:val="24"/>
          <w:u w:val="single"/>
        </w:rPr>
        <w:t>Proyecto de Ordenanza 719/14</w:t>
      </w:r>
      <w:r>
        <w:rPr>
          <w:rFonts w:eastAsia="MS Mincho;ＭＳ 明朝" w:cs="Times New Roman" w:ascii="Times New Roman" w:hAnsi="Times New Roman"/>
          <w:sz w:val="24"/>
        </w:rPr>
        <w:t xml:space="preserve">: "Disposiciones generales cambio climático". Autores:  </w:t>
      </w:r>
      <w:r>
        <w:rPr>
          <w:rFonts w:eastAsia="MS Mincho;ＭＳ 明朝" w:cs="Times New Roman" w:ascii="Times New Roman" w:hAnsi="Times New Roman"/>
          <w:b w:val="false"/>
          <w:bCs w:val="false"/>
          <w:sz w:val="24"/>
        </w:rPr>
        <w:t xml:space="preserve">Intendenta Municipal, Lic. María Eugenia Martini y Concejal Leandro Lescano (AFSP). Colaborador:  Secretario de Desarrollo Estratégico, Mg. Horacio Fidel Fernández. A Asesoría Letrada y a Comisión de Gobierno y Legales. </w:t>
      </w:r>
      <w:r>
        <w:rPr>
          <w:rFonts w:eastAsia="MS Mincho;ＭＳ 明朝" w:cs="Times New Roman" w:ascii="Times New Roman" w:hAnsi="Times New Roman"/>
          <w:b w:val="false"/>
          <w:bCs w:val="false"/>
          <w:color w:val="auto"/>
          <w:sz w:val="24"/>
          <w:szCs w:val="20"/>
          <w:highlight w:val="green"/>
          <w:u w:val="none"/>
          <w:lang w:bidi="ar-SA"/>
        </w:rPr>
        <w:t>O-15-2616 – Acta 1033/15 del 26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8.- </w:t>
      </w:r>
      <w:r>
        <w:rPr>
          <w:rFonts w:eastAsia="MS Mincho;ＭＳ 明朝" w:cs="Times New Roman" w:ascii="Times New Roman" w:hAnsi="Times New Roman"/>
          <w:sz w:val="24"/>
          <w:u w:val="single"/>
        </w:rPr>
        <w:t>Proyecto de Ordenanza 720/14</w:t>
      </w:r>
      <w:r>
        <w:rPr>
          <w:rFonts w:eastAsia="MS Mincho;ＭＳ 明朝" w:cs="Times New Roman" w:ascii="Times New Roman" w:hAnsi="Times New Roman"/>
          <w:sz w:val="24"/>
        </w:rPr>
        <w:t xml:space="preserve">: "Reconocimiento del Municipio de San Carlos de Bariloche como Municipio Intercultural". Autores: Comisión Legislativa: Concejales Ramón Chiocconi (PJ) y Prof. Alfredo Martín (FG). Iniciativa: Espacio de Articulación Mapuche de Construcción Política. A Asesoría Letrada y a Comisión de Gobierno y Legales. </w:t>
      </w:r>
      <w:r>
        <w:rPr>
          <w:rFonts w:eastAsia="MS Mincho;ＭＳ 明朝" w:cs="Times New Roman" w:ascii="Times New Roman" w:hAnsi="Times New Roman"/>
          <w:color w:val="auto"/>
          <w:sz w:val="24"/>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O-15-2641 – Acta 1038/15 del 18 de junio de 2015</w:t>
      </w:r>
    </w:p>
    <w:p>
      <w:pPr>
        <w:pStyle w:val="Textosinformato"/>
        <w:numPr>
          <w:ilvl w:val="0"/>
          <w:numId w:val="3"/>
        </w:numPr>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rPr>
        <w:t xml:space="preserve">9.- </w:t>
      </w:r>
      <w:r>
        <w:rPr>
          <w:rFonts w:eastAsia="MS Mincho;ＭＳ 明朝" w:cs="Times New Roman" w:ascii="Times New Roman" w:hAnsi="Times New Roman"/>
          <w:sz w:val="24"/>
          <w:u w:val="single"/>
        </w:rPr>
        <w:t>Proyecto de Ordenanza 721/14</w:t>
      </w:r>
      <w:r>
        <w:rPr>
          <w:rFonts w:eastAsia="MS Mincho;ＭＳ 明朝" w:cs="Times New Roman" w:ascii="Times New Roman" w:hAnsi="Times New Roman"/>
          <w:sz w:val="24"/>
        </w:rPr>
        <w:t xml:space="preserve">: "Modifica Ordenanza 1862-CM-08. Establece Presidencia del SIMBOV. Integración Directorio. Monto Contribuciones. Asignación de Recursos". Autores:  </w:t>
      </w:r>
      <w:r>
        <w:rPr>
          <w:rFonts w:eastAsia="MS Mincho;ＭＳ 明朝" w:cs="Times New Roman" w:ascii="Times New Roman" w:hAnsi="Times New Roman"/>
          <w:b w:val="false"/>
          <w:bCs w:val="false"/>
          <w:sz w:val="24"/>
        </w:rPr>
        <w:t xml:space="preserve">Intendenta Municipal, Lic. María Eugenia Martini y Concejal Mauro Gonzalez (PVpC). A Asesoría Letrada y a Comisiones de Economía y de Gobierno y Legales. </w:t>
      </w:r>
      <w:r>
        <w:rPr>
          <w:rFonts w:eastAsia="MS Mincho;ＭＳ 明朝" w:cs="Times New Roman" w:ascii="Times New Roman" w:hAnsi="Times New Roman"/>
          <w:b w:val="false"/>
          <w:bCs w:val="false"/>
          <w:color w:val="auto"/>
          <w:sz w:val="24"/>
          <w:szCs w:val="20"/>
          <w:highlight w:val="green"/>
          <w:u w:val="none"/>
          <w:lang w:bidi="ar-SA"/>
        </w:rPr>
        <w:t>O-15-2615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rPr>
        <w:t xml:space="preserve">10.- </w:t>
      </w:r>
      <w:r>
        <w:rPr>
          <w:rFonts w:eastAsia="MS Mincho;ＭＳ 明朝" w:cs="Times New Roman" w:ascii="Times New Roman" w:hAnsi="Times New Roman"/>
          <w:b w:val="false"/>
          <w:bCs w:val="false"/>
          <w:sz w:val="24"/>
          <w:u w:val="single"/>
        </w:rPr>
        <w:t>Proyecto de Ordenanza 722/14:</w:t>
      </w:r>
      <w:r>
        <w:rPr>
          <w:rFonts w:eastAsia="MS Mincho;ＭＳ 明朝" w:cs="Times New Roman" w:ascii="Times New Roman" w:hAnsi="Times New Roman"/>
          <w:b w:val="false"/>
          <w:bCs w:val="false"/>
          <w:sz w:val="24"/>
        </w:rPr>
        <w:t xml:space="preserve"> "Autorizar al Departamento Ejecutivo a suscribir convenio con el Instituto Nacional de Teatro. Prestar acuerdo al llamado a licitación pública Teatro de Bariloche". Autora: Intendenta Municipal, Lic. María Eugenia Martini. Colaboradores: Secretario de Gobierno, Daniel Natapof; Secretario de Desarrollo Estratégico, Mg. Horacio Fidel Fernández; Subsecretario de Planeamiento Territorial, Dr. Arq. Marcelo Frischknecht y Secretario de Cultura, Prof. Rubén Oscar Fernández. A Asesoría Letrada y a Comisión de Gobierno y Legales. Con tratamiento de Preferencia Primera Sesión. </w:t>
      </w:r>
      <w:r>
        <w:rPr>
          <w:rFonts w:eastAsia="MS Mincho;ＭＳ 明朝" w:cs="Times New Roman" w:ascii="Times New Roman" w:hAnsi="Times New Roman"/>
          <w:b w:val="false"/>
          <w:bCs w:val="false"/>
          <w:sz w:val="24"/>
          <w:highlight w:val="green"/>
        </w:rPr>
        <w:t>O</w:t>
      </w:r>
      <w:r>
        <w:rPr>
          <w:rFonts w:eastAsia="MS Mincho;ＭＳ 明朝" w:cs="Times New Roman" w:ascii="Times New Roman" w:hAnsi="Times New Roman"/>
          <w:b w:val="false"/>
          <w:bCs w:val="false"/>
          <w:color w:val="auto"/>
          <w:sz w:val="24"/>
          <w:szCs w:val="20"/>
          <w:highlight w:val="green"/>
          <w:u w:val="none"/>
          <w:lang w:bidi="ar-SA"/>
        </w:rPr>
        <w:t>-14-2588 – Acta 1029/14 del 11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rPr>
        <w:t xml:space="preserve">11.- </w:t>
      </w:r>
      <w:r>
        <w:rPr>
          <w:rFonts w:eastAsia="MS Mincho;ＭＳ 明朝" w:cs="Times New Roman" w:ascii="Times New Roman" w:hAnsi="Times New Roman"/>
          <w:b w:val="false"/>
          <w:bCs w:val="false"/>
          <w:sz w:val="24"/>
          <w:u w:val="single"/>
        </w:rPr>
        <w:t>Proyecto de Ordenanza 723/14</w:t>
      </w:r>
      <w:r>
        <w:rPr>
          <w:rFonts w:eastAsia="MS Mincho;ＭＳ 明朝" w:cs="Times New Roman" w:ascii="Times New Roman" w:hAnsi="Times New Roman"/>
          <w:b w:val="false"/>
          <w:bCs w:val="false"/>
          <w:sz w:val="24"/>
        </w:rPr>
        <w:t xml:space="preserve">: "Ampliación presupuestaria por recepción de Aporte Nacional en el marco del convenio 296/14". Autora: Intendenta Municipal, Lic. María Eugenia Martini. Colaboradores: Secretario de Gobierno, Daniel Natapof; Secretario de Hacienda, Rodolfo Guillermo Pérez Gallinger; Secretario de Desarrollo Económico, Fernando Del Campo, Cid Paola Carina. A Comisión de Gobierno y Legales. </w:t>
      </w:r>
      <w:r>
        <w:rPr>
          <w:rFonts w:eastAsia="MS Mincho;ＭＳ 明朝" w:cs="Times New Roman" w:ascii="Times New Roman" w:hAnsi="Times New Roman"/>
          <w:b w:val="false"/>
          <w:bCs w:val="false"/>
          <w:sz w:val="24"/>
          <w:highlight w:val="green"/>
        </w:rPr>
        <w:t>O</w:t>
      </w:r>
      <w:r>
        <w:rPr>
          <w:rFonts w:eastAsia="MS Mincho;ＭＳ 明朝" w:cs="Times New Roman" w:ascii="Times New Roman" w:hAnsi="Times New Roman"/>
          <w:b w:val="false"/>
          <w:bCs w:val="false"/>
          <w:color w:val="auto"/>
          <w:sz w:val="24"/>
          <w:szCs w:val="20"/>
          <w:highlight w:val="green"/>
          <w:u w:val="none"/>
          <w:lang w:bidi="ar-SA"/>
        </w:rPr>
        <w:t>-14-2589 – Acta 1029/14 del 11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none"/>
          <w:lang w:bidi="ar-SA"/>
        </w:rPr>
        <w:t xml:space="preserve">12.- </w:t>
      </w:r>
      <w:r>
        <w:rPr>
          <w:rFonts w:eastAsia="MS Mincho;ＭＳ 明朝" w:cs="Times New Roman" w:ascii="Times New Roman" w:hAnsi="Times New Roman"/>
          <w:b w:val="false"/>
          <w:bCs w:val="false"/>
          <w:color w:val="auto"/>
          <w:sz w:val="24"/>
          <w:szCs w:val="20"/>
          <w:u w:val="single"/>
          <w:lang w:bidi="ar-SA"/>
        </w:rPr>
        <w:t>Proyecto de Ordenanza 724/14</w:t>
      </w:r>
      <w:r>
        <w:rPr>
          <w:rFonts w:eastAsia="MS Mincho;ＭＳ 明朝" w:cs="Times New Roman" w:ascii="Times New Roman" w:hAnsi="Times New Roman"/>
          <w:b w:val="false"/>
          <w:bCs w:val="false"/>
          <w:color w:val="auto"/>
          <w:sz w:val="24"/>
          <w:szCs w:val="20"/>
          <w:u w:val="none"/>
          <w:lang w:bidi="ar-SA"/>
        </w:rPr>
        <w:t xml:space="preserve">: "Declarar de interés social y autorizar subdivisón simple parcelas 19-1-P-712-01 y 722-01". Autora: Intendenta Municipal, Lic. María Eugenia Martini. Colaboradores: Secretario de Gobierno, Daniel Natapof; Secretario de Desarrollo Estratégico, Mg. Horacio Fidel Fernández; Secretario de Gestión Urbana, Arq. Eduardo Reddy; Presidente Instituto Municipal de Tierra y Vivienda para el Hábitat Social, Dr. Jorge Paolinelli y Dirección de Catastro, Beatriz Sánchez. A Asesoría Letrada y a Comisiones de Obras y Planeamiento y de Gobierno y Legales. </w:t>
      </w:r>
      <w:r>
        <w:rPr>
          <w:rFonts w:eastAsia="MS Mincho;ＭＳ 明朝" w:cs="Times New Roman" w:ascii="Times New Roman" w:hAnsi="Times New Roman"/>
          <w:b w:val="false"/>
          <w:bCs w:val="false"/>
          <w:color w:val="auto"/>
          <w:sz w:val="24"/>
          <w:szCs w:val="20"/>
          <w:highlight w:val="cyan"/>
          <w:u w:val="none"/>
          <w:lang w:bidi="ar-SA"/>
        </w:rPr>
        <w:t>Acta 1042/15 del 5 de noviembre de 2015. Vuelve a comisión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88</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bidi="ar-SA"/>
        </w:rPr>
      </w:pPr>
      <w:r>
        <w:rPr>
          <w:rFonts w:eastAsia="MS Mincho;ＭＳ 明朝" w:cs="Times New Roman" w:ascii="Times New Roman" w:hAnsi="Times New Roman"/>
          <w:b w:val="false"/>
          <w:bCs w:val="false"/>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Comunicación 725/14</w:t>
      </w:r>
      <w:r>
        <w:rPr>
          <w:rFonts w:eastAsia="MS Mincho;ＭＳ 明朝" w:cs="Times New Roman" w:ascii="Times New Roman" w:hAnsi="Times New Roman"/>
          <w:b w:val="false"/>
          <w:bCs w:val="false"/>
          <w:color w:val="auto"/>
          <w:sz w:val="24"/>
          <w:szCs w:val="20"/>
          <w:u w:val="none"/>
          <w:lang w:bidi="ar-SA"/>
        </w:rPr>
        <w:t xml:space="preserve">: "Se comunica al  Ejecutivo Provincial preocupación por hechos de violencia de género y necesidad reglamentar ley provincial Nº 4845". Autora: Concejal Prof. Elena Welleschik (UCR). Colaboradoras: Analía Woloszczuk y Fabiola Salerno Schmuck.. </w:t>
      </w:r>
      <w:r>
        <w:rPr>
          <w:rFonts w:eastAsia="MS Mincho;ＭＳ 明朝" w:cs="Times New Roman" w:ascii="Times New Roman" w:hAnsi="Times New Roman"/>
          <w:b w:val="false"/>
          <w:bCs w:val="false"/>
          <w:color w:val="auto"/>
          <w:sz w:val="24"/>
          <w:szCs w:val="20"/>
          <w:highlight w:val="green"/>
          <w:u w:val="none"/>
          <w:lang w:bidi="ar-SA"/>
        </w:rPr>
        <w:t>C</w:t>
      </w:r>
      <w:r>
        <w:rPr>
          <w:rFonts w:eastAsia="MS Mincho;ＭＳ 明朝" w:cs="Times New Roman" w:ascii="Times New Roman" w:hAnsi="Times New Roman"/>
          <w:b w:val="false"/>
          <w:bCs w:val="false"/>
          <w:color w:val="auto"/>
          <w:sz w:val="24"/>
          <w:szCs w:val="24"/>
          <w:highlight w:val="green"/>
          <w:u w:val="none"/>
          <w:lang w:bidi="ar-SA"/>
        </w:rPr>
        <w:t>-14-791– Acta 1028/14 del 27 de noviembre de 2014.</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bidi="ar-SA"/>
        </w:rPr>
      </w:pPr>
      <w:r>
        <w:rPr>
          <w:rFonts w:eastAsia="MS Mincho;ＭＳ 明朝" w:cs="Times New Roman" w:ascii="Times New Roman" w:hAnsi="Times New Roman"/>
          <w:b w:val="false"/>
          <w:bCs w:val="false"/>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726/14</w:t>
      </w:r>
      <w:r>
        <w:rPr>
          <w:rFonts w:eastAsia="MS Mincho;ＭＳ 明朝" w:cs="Times New Roman" w:ascii="Times New Roman" w:hAnsi="Times New Roman"/>
          <w:b w:val="false"/>
          <w:bCs w:val="false"/>
          <w:color w:val="auto"/>
          <w:sz w:val="24"/>
          <w:szCs w:val="20"/>
          <w:u w:val="none"/>
          <w:lang w:bidi="ar-SA"/>
        </w:rPr>
        <w:t xml:space="preserve">: "Autorizar al Departamento Ejecutivo Municipal a superar el límite de transferencias y compensaciones entre partidas del Presupuesto para el ejercicio 2014". Autora: Intendenta Municipal, Lic. María Eugenia Martini. Colaboradores: Secretario de Gobierno, Daniel Natapof y Secretario de Hacienda, Cdro- Rodolof Guillermo Pérez Gallinger. </w:t>
      </w:r>
      <w:r>
        <w:rPr>
          <w:rFonts w:eastAsia="MS Mincho;ＭＳ 明朝" w:cs="Times New Roman" w:ascii="Times New Roman" w:hAnsi="Times New Roman"/>
          <w:b w:val="false"/>
          <w:bCs w:val="false"/>
          <w:color w:val="auto"/>
          <w:sz w:val="24"/>
          <w:szCs w:val="20"/>
          <w:highlight w:val="green"/>
          <w:u w:val="none"/>
          <w:lang w:bidi="ar-SA"/>
        </w:rPr>
        <w:t>O-14-2582 – Acta 1028/14 del 27 de noviembre de 2014.</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bidi="ar-SA"/>
        </w:rPr>
      </w:pPr>
      <w:r>
        <w:rPr>
          <w:rFonts w:eastAsia="MS Mincho;ＭＳ 明朝" w:cs="Times New Roman" w:ascii="Times New Roman" w:hAnsi="Times New Roman"/>
          <w:b w:val="false"/>
          <w:bCs w:val="false"/>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727/14</w:t>
      </w:r>
      <w:r>
        <w:rPr>
          <w:rFonts w:eastAsia="MS Mincho;ＭＳ 明朝" w:cs="Times New Roman" w:ascii="Times New Roman" w:hAnsi="Times New Roman"/>
          <w:b w:val="false"/>
          <w:bCs w:val="false"/>
          <w:color w:val="auto"/>
          <w:sz w:val="24"/>
          <w:szCs w:val="20"/>
          <w:u w:val="none"/>
          <w:lang w:bidi="ar-SA"/>
        </w:rPr>
        <w:t xml:space="preserve">: Modifica art. 20 Ordenanza 2375-CM-12 y 12.5  Ordenanza Nº 901-CM-98". Autores: Concejales Leandro Lescano (AFSP); Irma Haneck (SUR) y Prof. Elena Welleschik (UCR). A Asesoría Letrada y a las comisiones de Economía y de Gobierno y Legales. </w:t>
      </w:r>
      <w:r>
        <w:rPr>
          <w:rFonts w:eastAsia="MS Mincho;ＭＳ 明朝" w:cs="Times New Roman" w:ascii="Times New Roman" w:hAnsi="Times New Roman"/>
          <w:b/>
          <w:bCs w:val="false"/>
          <w:color w:val="FF0000"/>
          <w:sz w:val="24"/>
          <w:szCs w:val="24"/>
          <w:highlight w:val="cyan"/>
          <w:u w:val="none"/>
          <w:shd w:fill="FFFF00" w:val="clear"/>
          <w:lang w:val="es-MX" w:bidi="ar-SA"/>
        </w:rPr>
        <w:tab/>
        <w:t>LIBRO 88</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bidi="ar-SA"/>
        </w:rPr>
      </w:pPr>
      <w:r>
        <w:rPr>
          <w:rFonts w:eastAsia="MS Mincho;ＭＳ 明朝" w:cs="Times New Roman" w:ascii="Times New Roman" w:hAnsi="Times New Roman"/>
          <w:b w:val="false"/>
          <w:bCs w:val="false"/>
          <w:color w:val="auto"/>
          <w:sz w:val="24"/>
          <w:szCs w:val="20"/>
          <w:u w:val="none"/>
          <w:lang w:bidi="ar-SA"/>
        </w:rPr>
      </w:r>
    </w:p>
    <w:p>
      <w:pPr>
        <w:pStyle w:val="Normal"/>
        <w:jc w:val="both"/>
        <w:rPr/>
      </w:pPr>
      <w:r>
        <w:rPr>
          <w:rFonts w:eastAsia="MS Mincho;ＭＳ 明朝" w:cs="Times New Roman" w:ascii="Times New Roman" w:hAnsi="Times New Roman"/>
          <w:sz w:val="24"/>
          <w:u w:val="single"/>
        </w:rPr>
        <w:t>Proyecto de Declaración 728/14</w:t>
      </w:r>
      <w:r>
        <w:rPr>
          <w:rFonts w:eastAsia="MS Mincho;ＭＳ 明朝" w:cs="Times New Roman" w:ascii="Times New Roman" w:hAnsi="Times New Roman"/>
          <w:sz w:val="24"/>
        </w:rPr>
        <w:t>: "Declarar interés municipal Marcha del Orgullo Gays, a realizarse el día 6 de diciembre en nuestra ciudad". Autor: Concejal Mauro Gonzalez (PVpC).  Colaborador: LaColectiva Generando Generxs. Se solicitará su retiro por haberse emitido la Resolución 399-PCM-14.</w:t>
      </w:r>
      <w:r>
        <w:rPr>
          <w:rFonts w:eastAsia="MS Mincho;ＭＳ 明朝" w:cs="Times New Roman" w:ascii="Times New Roman" w:hAnsi="Times New Roman"/>
          <w:b/>
          <w:sz w:val="24"/>
        </w:rPr>
        <w:t xml:space="preserve"> </w:t>
      </w:r>
      <w:r>
        <w:rPr>
          <w:rFonts w:eastAsia="MS Mincho;ＭＳ 明朝" w:cs="Times New Roman" w:ascii="Times New Roman" w:hAnsi="Times New Roman"/>
          <w:b w:val="false"/>
          <w:bCs w:val="false"/>
          <w:sz w:val="24"/>
          <w:highlight w:val="yellow"/>
        </w:rPr>
        <w:t>RETIRADO ACTA 1029/14 del 11 de diciembre de 2014.</w:t>
      </w:r>
      <w:r>
        <w:rPr>
          <w:rFonts w:eastAsia="MS Mincho;ＭＳ 明朝" w:cs="Times New Roman" w:ascii="Times New Roman" w:hAnsi="Times New Roman"/>
          <w:b w:val="false"/>
          <w:bCs w:val="false"/>
          <w:sz w:val="24"/>
          <w:highlight w:val="yellow"/>
          <w:u w:val="none"/>
        </w:rPr>
        <w:t xml:space="preserve"> </w:t>
      </w:r>
      <w:r>
        <w:rPr>
          <w:rFonts w:eastAsia="MS Mincho;ＭＳ 明朝" w:cs="Times New Roman"/>
          <w:b/>
          <w:bCs w:val="false"/>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729/14</w:t>
      </w:r>
      <w:r>
        <w:rPr>
          <w:rFonts w:eastAsia="MS Mincho;ＭＳ 明朝" w:cs="Times New Roman" w:ascii="Times New Roman" w:hAnsi="Times New Roman"/>
          <w:sz w:val="24"/>
        </w:rPr>
        <w:t xml:space="preserve">: "Suspender vigencia Ordenanza 2013-CM-10". Autora: Intendenta Municipal, Lic. María Eugenia Martini. Colaboradores: Secretario de Hacienda, Cdor. Rodolfo Guillermo Pérez Gallinger y Secretario de Gobierno, Lic. Daniel Rubén Natapof. A Comisión de Gobierno y Legales. Con tratamiento de Preferencia primera sesión. </w:t>
      </w:r>
      <w:r>
        <w:rPr>
          <w:rFonts w:eastAsia="MS Mincho;ＭＳ 明朝" w:cs="Times New Roman" w:ascii="Times New Roman" w:hAnsi="Times New Roman"/>
          <w:b w:val="false"/>
          <w:bCs w:val="false"/>
          <w:color w:val="auto"/>
          <w:sz w:val="24"/>
          <w:szCs w:val="20"/>
          <w:highlight w:val="green"/>
          <w:u w:val="none"/>
          <w:lang w:bidi="ar-SA"/>
        </w:rPr>
        <w:t>O-14-2603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730/14</w:t>
      </w:r>
      <w:r>
        <w:rPr>
          <w:rFonts w:eastAsia="MS Mincho;ＭＳ 明朝" w:cs="Times New Roman" w:ascii="Times New Roman" w:hAnsi="Times New Roman"/>
          <w:sz w:val="24"/>
        </w:rPr>
        <w:t xml:space="preserve">: "Aprobar pase a planta permanente de personal contratado". Autora: Intendenta Municipal, Lic. María Eugenia Martini. Colaboradores: Secretario de Gobierno, Lic. Daniel Rubén Natapof y Asesoría Letrada. A </w:t>
      </w:r>
      <w:r>
        <w:rPr>
          <w:rFonts w:eastAsia="MS Mincho;ＭＳ 明朝" w:cs="Times New Roman" w:ascii="Times New Roman" w:hAnsi="Times New Roman"/>
          <w:strike/>
          <w:sz w:val="24"/>
        </w:rPr>
        <w:t>Asesoría Letrada y a</w:t>
      </w:r>
      <w:r>
        <w:rPr>
          <w:rFonts w:eastAsia="MS Mincho;ＭＳ 明朝" w:cs="Times New Roman" w:ascii="Times New Roman" w:hAnsi="Times New Roman"/>
          <w:sz w:val="24"/>
        </w:rPr>
        <w:t xml:space="preserve"> Comisión de Gobierno y Legales. Con tratamiento de Preferencia primera sesión. </w:t>
      </w:r>
      <w:r>
        <w:rPr>
          <w:rFonts w:eastAsia="MS Mincho;ＭＳ 明朝" w:cs="Times New Roman" w:ascii="Times New Roman" w:hAnsi="Times New Roman"/>
          <w:b w:val="false"/>
          <w:bCs w:val="false"/>
          <w:color w:val="auto"/>
          <w:sz w:val="24"/>
          <w:szCs w:val="20"/>
          <w:highlight w:val="green"/>
          <w:u w:val="none"/>
          <w:lang w:bidi="ar-SA"/>
        </w:rPr>
        <w:t>O-14-2604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731/14</w:t>
      </w:r>
      <w:r>
        <w:rPr>
          <w:rFonts w:eastAsia="MS Mincho;ＭＳ 明朝" w:cs="Times New Roman" w:ascii="Times New Roman" w:hAnsi="Times New Roman"/>
          <w:sz w:val="24"/>
        </w:rPr>
        <w:t xml:space="preserve">: "Declarar de interés municipal, turístico y deportivo el show de patinaje sobre hielo Un Mundo Maravilloso". Autores: Comisión Legislativa: Concejal Ramón Chiocconi (PJ). Iniciativa: Estrella Marinucci (Presidente ACEPHBA). Sobre Tablas. </w:t>
      </w:r>
      <w:r>
        <w:rPr>
          <w:rFonts w:eastAsia="MS Mincho;ＭＳ 明朝" w:cs="Times New Roman" w:ascii="Times New Roman" w:hAnsi="Times New Roman"/>
          <w:b w:val="false"/>
          <w:bCs w:val="false"/>
          <w:color w:val="auto"/>
          <w:sz w:val="24"/>
          <w:szCs w:val="20"/>
          <w:highlight w:val="green"/>
          <w:u w:val="none"/>
          <w:lang w:bidi="ar-SA"/>
        </w:rPr>
        <w:t>D-14-1850 – Acta 1029/14 del 11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732/14</w:t>
      </w:r>
      <w:r>
        <w:rPr>
          <w:rFonts w:eastAsia="MS Mincho;ＭＳ 明朝" w:cs="Times New Roman" w:ascii="Times New Roman" w:hAnsi="Times New Roman"/>
          <w:sz w:val="24"/>
        </w:rPr>
        <w:t xml:space="preserve">: "Declarar de interés el Balance Social Cooperativo del Banco Credicoop Ltdo". Autor: Concejal Ramón Chiocconi (PJ). Iniciativa: Abel Basti. Sobre Tablas. </w:t>
      </w:r>
      <w:r>
        <w:rPr>
          <w:rFonts w:eastAsia="MS Mincho;ＭＳ 明朝" w:cs="Times New Roman" w:ascii="Times New Roman" w:hAnsi="Times New Roman"/>
          <w:b w:val="false"/>
          <w:bCs w:val="false"/>
          <w:color w:val="auto"/>
          <w:sz w:val="24"/>
          <w:szCs w:val="20"/>
          <w:highlight w:val="green"/>
          <w:u w:val="none"/>
          <w:lang w:bidi="ar-SA"/>
        </w:rPr>
        <w:t>D-14-1851 – Acta 1029/14 del 11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733/14</w:t>
      </w:r>
      <w:r>
        <w:rPr>
          <w:rFonts w:eastAsia="MS Mincho;ＭＳ 明朝" w:cs="Times New Roman" w:ascii="Times New Roman" w:hAnsi="Times New Roman"/>
          <w:b w:val="false"/>
          <w:bCs w:val="false"/>
          <w:color w:val="auto"/>
          <w:sz w:val="24"/>
          <w:szCs w:val="20"/>
          <w:u w:val="none"/>
          <w:lang w:bidi="ar-SA"/>
        </w:rPr>
        <w:t xml:space="preserve">: "Se modifica artículo 19, inciso B Ordenanza 1618-CM-06. Reformulación conformación y funcionamiento del Emprotur Bariloche". Autor: Concejal Leandro Lescano (AFSP). A Comisión de Gobierno y Legales.  </w:t>
      </w:r>
      <w:r>
        <w:rPr>
          <w:rFonts w:eastAsia="MS Mincho;ＭＳ 明朝" w:cs="Times New Roman" w:ascii="Times New Roman" w:hAnsi="Times New Roman"/>
          <w:b w:val="false"/>
          <w:bCs w:val="false"/>
          <w:color w:val="auto"/>
          <w:sz w:val="24"/>
          <w:szCs w:val="20"/>
          <w:highlight w:val="green"/>
          <w:u w:val="none"/>
          <w:lang w:bidi="ar-SA"/>
        </w:rPr>
        <w:t>O-15-2614 – Acta 1032/15 del 9 de marzo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bidi="ar-SA"/>
        </w:rPr>
      </w:pPr>
      <w:r>
        <w:rPr>
          <w:rFonts w:eastAsia="MS Mincho;ＭＳ 明朝" w:cs="Times New Roman" w:ascii="Times New Roman" w:hAnsi="Times New Roman"/>
          <w:b w:val="false"/>
          <w:bCs w:val="false"/>
          <w:color w:val="auto"/>
          <w:sz w:val="24"/>
          <w:szCs w:val="20"/>
          <w:u w:val="none"/>
          <w:lang w:bidi="ar-SA"/>
        </w:rPr>
      </w:r>
    </w:p>
    <w:p>
      <w:pPr>
        <w:pStyle w:val="Normal"/>
        <w:jc w:val="both"/>
        <w:rPr/>
      </w:pPr>
      <w:r>
        <w:rPr>
          <w:rFonts w:eastAsia="MS Mincho;ＭＳ 明朝" w:cs="Times New Roman" w:ascii="Times New Roman" w:hAnsi="Times New Roman"/>
          <w:sz w:val="24"/>
          <w:u w:val="single"/>
        </w:rPr>
        <w:t>Proyecto de Declaración 734/14</w:t>
      </w:r>
      <w:r>
        <w:rPr>
          <w:rFonts w:eastAsia="MS Mincho;ＭＳ 明朝" w:cs="Times New Roman" w:ascii="Times New Roman" w:hAnsi="Times New Roman"/>
          <w:sz w:val="24"/>
        </w:rPr>
        <w:t xml:space="preserve">: "Declarar de interés municipal y deportivo el Desafío Lago Nahuel Huapi y el Aguas Abiertas Lago Gutiérrez 2015". Autores: Concejales Ramón Chiocconi y Edith Garro (PJ). Iniciativa: Alejandro Mansilla y Roxana Pescader. </w:t>
      </w:r>
      <w:r>
        <w:rPr>
          <w:rFonts w:eastAsia="MS Mincho;ＭＳ 明朝" w:cs="Times New Roman" w:ascii="Times New Roman" w:hAnsi="Times New Roman"/>
          <w:b w:val="false"/>
          <w:bCs w:val="false"/>
          <w:sz w:val="24"/>
        </w:rPr>
        <w:t xml:space="preserve">Sobre Tablas. </w:t>
      </w:r>
      <w:r>
        <w:rPr>
          <w:rFonts w:eastAsia="MS Mincho;ＭＳ 明朝" w:cs="Times New Roman" w:ascii="Times New Roman" w:hAnsi="Times New Roman"/>
          <w:b w:val="false"/>
          <w:bCs w:val="false"/>
          <w:color w:val="auto"/>
          <w:sz w:val="24"/>
          <w:szCs w:val="20"/>
          <w:highlight w:val="green"/>
          <w:u w:val="none"/>
          <w:lang w:bidi="ar-SA"/>
        </w:rPr>
        <w:t>D-14-1853 – Acta 1030/14 del 19 de diciembre de 2014.</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735/14</w:t>
      </w:r>
      <w:r>
        <w:rPr>
          <w:rFonts w:eastAsia="MS Mincho;ＭＳ 明朝" w:cs="Times New Roman" w:ascii="Times New Roman" w:hAnsi="Times New Roman"/>
          <w:sz w:val="24"/>
        </w:rPr>
        <w:t xml:space="preserve">: "Se declara de interés municipal el Curso de Especialización en Inclusión Social". Autores: Comisión Legislativa: Concejales Ramón Chiocconi, Edith Garro (PJ); Leandro Lescano (AFSP) e Irma Haneck (SUR). Sobre Tablas. </w:t>
      </w:r>
      <w:r>
        <w:rPr>
          <w:rFonts w:eastAsia="MS Mincho;ＭＳ 明朝" w:cs="Times New Roman" w:ascii="Times New Roman" w:hAnsi="Times New Roman"/>
          <w:b w:val="false"/>
          <w:bCs w:val="false"/>
          <w:color w:val="auto"/>
          <w:sz w:val="24"/>
          <w:szCs w:val="20"/>
          <w:highlight w:val="green"/>
          <w:u w:val="none"/>
          <w:lang w:bidi="ar-SA"/>
        </w:rPr>
        <w:t>D-14-1854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736/14</w:t>
      </w:r>
      <w:r>
        <w:rPr>
          <w:rFonts w:eastAsia="MS Mincho;ＭＳ 明朝" w:cs="Times New Roman" w:ascii="Times New Roman" w:hAnsi="Times New Roman"/>
          <w:sz w:val="24"/>
          <w:u w:val="none"/>
        </w:rPr>
        <w:t xml:space="preserve">: "Declarar de interés municipal y deportivo el Triatlón "Escape de la Isla Huemul". Autores: Concejales Ramón Chiocconi y Edith Garro (PJ). Iniciativa: Carlos Aiassa, Subcomisión de Triatlón Club Los Pehuenes. Sobre Tablas. </w:t>
      </w:r>
      <w:r>
        <w:rPr>
          <w:rFonts w:eastAsia="MS Mincho;ＭＳ 明朝" w:cs="Times New Roman" w:ascii="Times New Roman" w:hAnsi="Times New Roman"/>
          <w:b w:val="false"/>
          <w:bCs w:val="false"/>
          <w:color w:val="auto"/>
          <w:sz w:val="24"/>
          <w:szCs w:val="20"/>
          <w:highlight w:val="green"/>
          <w:u w:val="none"/>
          <w:lang w:bidi="ar-SA"/>
        </w:rPr>
        <w:t>D-14-1855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737/14</w:t>
      </w:r>
      <w:r>
        <w:rPr>
          <w:rFonts w:eastAsia="MS Mincho;ＭＳ 明朝" w:cs="Times New Roman" w:ascii="Times New Roman" w:hAnsi="Times New Roman"/>
          <w:sz w:val="24"/>
        </w:rPr>
        <w:t xml:space="preserve">: "Declarar de interés municipal y cultural el evento "Campaña Evangelística Bariloche, Jesús te ama". Autores: Comisión Legislativa: Concejales Ramón Chiocconi, Edith Garro (PJ); Leandro Lescano (AFSP) e Irma Haneck (SUR). Iniciativa: Diego Alejandro Quatrocchi. Sobre Tablas. </w:t>
      </w:r>
      <w:r>
        <w:rPr>
          <w:rFonts w:eastAsia="MS Mincho;ＭＳ 明朝" w:cs="Times New Roman" w:ascii="Times New Roman" w:hAnsi="Times New Roman"/>
          <w:b w:val="false"/>
          <w:bCs w:val="false"/>
          <w:color w:val="auto"/>
          <w:sz w:val="24"/>
          <w:szCs w:val="20"/>
          <w:highlight w:val="green"/>
          <w:u w:val="none"/>
          <w:lang w:bidi="ar-SA"/>
        </w:rPr>
        <w:t>D-14-1856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738/14</w:t>
      </w:r>
      <w:r>
        <w:rPr>
          <w:rFonts w:eastAsia="MS Mincho;ＭＳ 明朝" w:cs="Times New Roman" w:ascii="Times New Roman" w:hAnsi="Times New Roman"/>
          <w:sz w:val="24"/>
        </w:rPr>
        <w:t xml:space="preserve">: "Eximir rendición de fondos de afectación específica correspondiente a Ejercicio Financiero 2014". Autora: Intendenta Municipal, Lic. María Eugenia Martini. Colaboradores: Secretario de Hacienda, Cdor. Rodolfo Guillermo Pérez Gallinger; Secretario de Gobierno, Lic. Daniel Rubén Natapof y Subsecretario de Hacienda, Dr. Horacio Fabián Brucellaria. Sobre Tablas. </w:t>
      </w:r>
      <w:r>
        <w:rPr>
          <w:rFonts w:eastAsia="MS Mincho;ＭＳ 明朝" w:cs="Times New Roman" w:ascii="Times New Roman" w:hAnsi="Times New Roman"/>
          <w:b w:val="false"/>
          <w:bCs w:val="false"/>
          <w:color w:val="auto"/>
          <w:sz w:val="24"/>
          <w:szCs w:val="20"/>
          <w:highlight w:val="green"/>
          <w:u w:val="none"/>
          <w:lang w:bidi="ar-SA"/>
        </w:rPr>
        <w:t>O-14-2590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739/14</w:t>
      </w:r>
      <w:r>
        <w:rPr>
          <w:rFonts w:eastAsia="MS Mincho;ＭＳ 明朝" w:cs="Times New Roman" w:ascii="Times New Roman" w:hAnsi="Times New Roman"/>
          <w:sz w:val="24"/>
        </w:rPr>
        <w:t xml:space="preserve">: "Declarar de interés social fraccionamiento de porción de parcela 19-2-F-F20-02D. Autorizar planteo urbanístico". Autora: Intendenta Municipal, Lic. María Eugenia Martini. Colaboradores: Secretario de Desarrollo Estratégico, Mg. Horacio Fidel Fernández; Secretario de Gobierno, Lic. Daniel Rubén Natapof y Subsecretario de Planeamiento Territorial, Dr. Arq. Marcelo Frischknecht. Sobre Tablas. </w:t>
      </w:r>
      <w:r>
        <w:rPr>
          <w:rFonts w:eastAsia="MS Mincho;ＭＳ 明朝" w:cs="Times New Roman" w:ascii="Times New Roman" w:hAnsi="Times New Roman"/>
          <w:b w:val="false"/>
          <w:bCs w:val="false"/>
          <w:color w:val="auto"/>
          <w:sz w:val="24"/>
          <w:szCs w:val="20"/>
          <w:highlight w:val="green"/>
          <w:u w:val="none"/>
          <w:lang w:bidi="ar-SA"/>
        </w:rPr>
        <w:t>O-14-2591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740/14</w:t>
      </w:r>
      <w:r>
        <w:rPr>
          <w:rFonts w:eastAsia="MS Mincho;ＭＳ 明朝" w:cs="Times New Roman" w:ascii="Times New Roman" w:hAnsi="Times New Roman"/>
          <w:sz w:val="24"/>
        </w:rPr>
        <w:t xml:space="preserve">: "Establecer medidas precautorias sobre área de vulnerabilidad ambiental en la ladera Norte del Cerro Otto". Autora: Intendenta Municipal, Lic. María Eugenia Martini. Colaboradores: Secretario de Desarrollo Estratégico, Mg. Horacio Fidel Fernández; Secretario de Gobierno, Lic. Daniel Rubén Natapof; Subsecretaria de Medio Ambiente, Lic. Susana Moyano; Subsecretario de Planeamiento Territorial, Dr. Arq. Marcelo Frischknecht; Fernando Salvare y Cristian Jiménez, Servicio Forestal Andino, Dirección de Bosques. A Asesoría Letrada y a las Comisiones de Obras y Planeamiento y de Gobierno y Legales. </w:t>
      </w:r>
      <w:r>
        <w:rPr>
          <w:rFonts w:eastAsia="MS Mincho;ＭＳ 明朝" w:cs="Times New Roman" w:ascii="Times New Roman" w:hAnsi="Times New Roman"/>
          <w:b w:val="false"/>
          <w:bCs w:val="false"/>
          <w:color w:val="auto"/>
          <w:sz w:val="24"/>
          <w:szCs w:val="20"/>
          <w:highlight w:val="green"/>
          <w:u w:val="none"/>
          <w:lang w:bidi="ar-SA"/>
        </w:rPr>
        <w:t>O-15-2612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741/14</w:t>
      </w:r>
      <w:r>
        <w:rPr>
          <w:rFonts w:eastAsia="MS Mincho;ＭＳ 明朝" w:cs="Times New Roman" w:ascii="Times New Roman" w:hAnsi="Times New Roman"/>
          <w:sz w:val="24"/>
        </w:rPr>
        <w:t xml:space="preserve">: "Modifica rubro Comedor Escolar determinación Componente B, Tasa de Inspección, Seguridad e Higiene". Autores: Concejales Leandro Lescano y Carmen Giménez (AFSP). Sobre Tablas. </w:t>
      </w:r>
      <w:r>
        <w:rPr>
          <w:rFonts w:eastAsia="MS Mincho;ＭＳ 明朝" w:cs="Times New Roman" w:ascii="Times New Roman" w:hAnsi="Times New Roman"/>
          <w:b w:val="false"/>
          <w:bCs w:val="false"/>
          <w:color w:val="auto"/>
          <w:sz w:val="24"/>
          <w:szCs w:val="20"/>
          <w:highlight w:val="green"/>
          <w:u w:val="none"/>
          <w:lang w:bidi="ar-SA"/>
        </w:rPr>
        <w:t>O-14-2592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742/14</w:t>
      </w:r>
      <w:r>
        <w:rPr>
          <w:rFonts w:eastAsia="MS Mincho;ＭＳ 明朝" w:cs="Times New Roman" w:ascii="Times New Roman" w:hAnsi="Times New Roman"/>
          <w:sz w:val="24"/>
        </w:rPr>
        <w:t xml:space="preserve">: "Declarar de interés municipal y cultural iniciativa "Música para Todos". Autores: Concejales Dr. Diego Benítez, Arq. Carlos Valeri y Prof. Alfredo Martín (FG). Iniciativa: Facundo Maximiliano Altamirano. Sobre Tablas. </w:t>
      </w:r>
      <w:r>
        <w:rPr>
          <w:rFonts w:eastAsia="MS Mincho;ＭＳ 明朝" w:cs="Times New Roman" w:ascii="Times New Roman" w:hAnsi="Times New Roman"/>
          <w:b w:val="false"/>
          <w:bCs w:val="false"/>
          <w:color w:val="auto"/>
          <w:sz w:val="24"/>
          <w:szCs w:val="20"/>
          <w:highlight w:val="green"/>
          <w:u w:val="none"/>
          <w:lang w:bidi="ar-SA"/>
        </w:rPr>
        <w:t>D-14-1857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743/14</w:t>
      </w:r>
      <w:r>
        <w:rPr>
          <w:rFonts w:eastAsia="MS Mincho;ＭＳ 明朝" w:cs="Times New Roman" w:ascii="Times New Roman" w:hAnsi="Times New Roman"/>
          <w:sz w:val="24"/>
        </w:rPr>
        <w:t xml:space="preserve">: "Prestar acuerdo llamado a licitación pública obras complementarias barrio 645 Viviendas en San Carlos de Bariloche". Autora: Intendenta Municipal, Lic. María Eugenia Martini. Colaboradores: Secretario de Desarrollo Estratégico, Mg. Horacio Fidel Fernández; Secretario de Gobierno, Lic. Daniel Rubén Natapof y Secretario de Hacienda, Cdor. Rodolfo Guillermo Pérez Gallinger. Sobre Tablas. </w:t>
      </w:r>
      <w:r>
        <w:rPr>
          <w:rFonts w:eastAsia="MS Mincho;ＭＳ 明朝" w:cs="Times New Roman" w:ascii="Times New Roman" w:hAnsi="Times New Roman"/>
          <w:b w:val="false"/>
          <w:bCs w:val="false"/>
          <w:color w:val="auto"/>
          <w:sz w:val="24"/>
          <w:szCs w:val="20"/>
          <w:highlight w:val="green"/>
          <w:u w:val="none"/>
          <w:lang w:bidi="ar-SA"/>
        </w:rPr>
        <w:t>O-14-2593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744/14</w:t>
      </w:r>
      <w:r>
        <w:rPr>
          <w:rFonts w:eastAsia="MS Mincho;ＭＳ 明朝" w:cs="Times New Roman" w:ascii="Times New Roman" w:hAnsi="Times New Roman"/>
          <w:sz w:val="24"/>
        </w:rPr>
        <w:t xml:space="preserve">: "Aceptar la donación de impresora efectuada por la firma Password SRL". Autora: Intendenta Municipal, Lic. María Eugenia Martini. Colaboradores: Secretario de Cultura, Rubén Fernández; Secretario de Gobierno, Lic. Daniel Rubén Natapof y  Cristina Gómez, Departamento de Cultura. Sobre Tablas. </w:t>
      </w:r>
      <w:r>
        <w:rPr>
          <w:rFonts w:eastAsia="MS Mincho;ＭＳ 明朝" w:cs="Times New Roman" w:ascii="Times New Roman" w:hAnsi="Times New Roman"/>
          <w:b w:val="false"/>
          <w:bCs w:val="false"/>
          <w:color w:val="auto"/>
          <w:sz w:val="24"/>
          <w:szCs w:val="20"/>
          <w:highlight w:val="green"/>
          <w:u w:val="none"/>
          <w:lang w:bidi="ar-SA"/>
        </w:rPr>
        <w:t>O-14-2594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745/14</w:t>
      </w:r>
      <w:r>
        <w:rPr>
          <w:rFonts w:eastAsia="MS Mincho;ＭＳ 明朝" w:cs="Times New Roman" w:ascii="Times New Roman" w:hAnsi="Times New Roman"/>
          <w:sz w:val="24"/>
        </w:rPr>
        <w:t xml:space="preserve">: "Modifica artículo 54, inciso b) Ordenanza 669-CM-91". Autores: Concejales Leandro Lescano, Carmen Giménez (AFSP); Irma Haneck (SUR) y Prof. Elena Welleschik (UCR). A Asesoría Letrada y las Comisiones de Economía y de Gobierno y Legales. </w:t>
      </w:r>
      <w:r>
        <w:rPr>
          <w:rFonts w:eastAsia="MS Mincho;ＭＳ 明朝" w:cs="Times New Roman" w:ascii="Times New Roman" w:hAnsi="Times New Roman"/>
          <w:b/>
          <w:bCs w:val="false"/>
          <w:color w:val="FF0000"/>
          <w:sz w:val="24"/>
          <w:szCs w:val="24"/>
          <w:highlight w:val="cyan"/>
          <w:u w:val="none"/>
          <w:shd w:fill="FFFF00" w:val="clear"/>
          <w:lang w:val="es-MX" w:bidi="ar-SA"/>
        </w:rPr>
        <w:tab/>
        <w:t>LIBRO 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746/14</w:t>
      </w:r>
      <w:r>
        <w:rPr>
          <w:rFonts w:eastAsia="MS Mincho;ＭＳ 明朝" w:cs="Times New Roman" w:ascii="Times New Roman" w:hAnsi="Times New Roman"/>
          <w:sz w:val="24"/>
        </w:rPr>
        <w:t xml:space="preserve">: "Declarar de interés municipal y educativo el Taller Interdisciplinario "Bariloche Mi Lugar". Autor: Concejal Ramón Chiocconi (PJ). Iniciativa: Juan Manuel Gonzalez. Sobre Tablas. </w:t>
      </w:r>
      <w:r>
        <w:rPr>
          <w:rFonts w:eastAsia="MS Mincho;ＭＳ 明朝" w:cs="Times New Roman" w:ascii="Times New Roman" w:hAnsi="Times New Roman"/>
          <w:b w:val="false"/>
          <w:bCs w:val="false"/>
          <w:color w:val="auto"/>
          <w:sz w:val="24"/>
          <w:szCs w:val="20"/>
          <w:highlight w:val="green"/>
          <w:u w:val="none"/>
          <w:lang w:bidi="ar-SA"/>
        </w:rPr>
        <w:t>D-14-1858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747/14</w:t>
      </w:r>
      <w:r>
        <w:rPr>
          <w:rFonts w:eastAsia="MS Mincho;ＭＳ 明朝" w:cs="Times New Roman" w:ascii="Times New Roman" w:hAnsi="Times New Roman"/>
          <w:sz w:val="24"/>
        </w:rPr>
        <w:t xml:space="preserve">: "Declarar de interés municipal el proyecto "Cadena a Pichi Malal I". Autores: Comisión Legislativa: Concejal Ramón Chiocconi (PJ). Iniciativa: Asocación Civil ALFA, Registro 2882, Agrupación Néstor Kirchner; Asociación Civil PROYCA y Asociación Civil Gotitas de Esfuerzo.  Sobre Tablas. </w:t>
      </w:r>
      <w:r>
        <w:rPr>
          <w:rFonts w:eastAsia="MS Mincho;ＭＳ 明朝" w:cs="Times New Roman" w:ascii="Times New Roman" w:hAnsi="Times New Roman"/>
          <w:b w:val="false"/>
          <w:bCs w:val="false"/>
          <w:color w:val="auto"/>
          <w:sz w:val="24"/>
          <w:szCs w:val="20"/>
          <w:highlight w:val="green"/>
          <w:u w:val="none"/>
          <w:lang w:bidi="ar-SA"/>
        </w:rPr>
        <w:t>D-14-1859 – Acta 1030/14 del 19 de diciembre de 2014.</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748/14</w:t>
      </w:r>
      <w:r>
        <w:rPr>
          <w:rFonts w:eastAsia="MS Mincho;ＭＳ 明朝" w:cs="Times New Roman" w:ascii="Times New Roman" w:hAnsi="Times New Roman"/>
          <w:b w:val="false"/>
          <w:bCs w:val="false"/>
          <w:color w:val="auto"/>
          <w:sz w:val="24"/>
          <w:szCs w:val="20"/>
          <w:u w:val="none"/>
          <w:lang w:bidi="ar-SA"/>
        </w:rPr>
        <w:t xml:space="preserve">: "Prorrogar vigencia Ordenanza Nº 2369-CM-12". Autoras: Concejales Prof. Elena Welleschik (UCR) y Carmen Giménez (AFSP). Sobre Tablas. </w:t>
      </w:r>
      <w:r>
        <w:rPr>
          <w:rFonts w:eastAsia="MS Mincho;ＭＳ 明朝" w:cs="Times New Roman" w:ascii="Times New Roman" w:hAnsi="Times New Roman"/>
          <w:b w:val="false"/>
          <w:bCs w:val="false"/>
          <w:color w:val="auto"/>
          <w:sz w:val="24"/>
          <w:szCs w:val="20"/>
          <w:highlight w:val="green"/>
          <w:u w:val="none"/>
          <w:lang w:bidi="ar-SA"/>
        </w:rPr>
        <w:t>O-14-2595 – Acta 1030/14 del 19 de diciembre de 2014.</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bidi="ar-SA"/>
        </w:rPr>
      </w:pPr>
      <w:r>
        <w:rPr>
          <w:rFonts w:eastAsia="MS Mincho;ＭＳ 明朝" w:cs="Times New Roman" w:ascii="Times New Roman" w:hAnsi="Times New Roman"/>
          <w:b w:val="false"/>
          <w:bCs w:val="false"/>
          <w:color w:val="auto"/>
          <w:sz w:val="24"/>
          <w:szCs w:val="20"/>
          <w:highlight w:val="green"/>
          <w:u w:val="none"/>
          <w:lang w:bidi="ar-SA"/>
        </w:rPr>
      </w:r>
    </w:p>
    <w:p>
      <w:pPr>
        <w:pStyle w:val="Textosinformato"/>
        <w:jc w:val="both"/>
        <w:rPr/>
      </w:pPr>
      <w:r>
        <w:rPr>
          <w:rFonts w:eastAsia="MS Mincho;ＭＳ 明朝" w:cs="Times New Roman" w:ascii="Times New Roman" w:hAnsi="Times New Roman"/>
          <w:sz w:val="24"/>
          <w:u w:val="single"/>
        </w:rPr>
        <w:t>Proyecto de Declaración 749/14</w:t>
      </w:r>
      <w:r>
        <w:rPr>
          <w:rFonts w:eastAsia="MS Mincho;ＭＳ 明朝" w:cs="Times New Roman" w:ascii="Times New Roman" w:hAnsi="Times New Roman"/>
          <w:sz w:val="24"/>
        </w:rPr>
        <w:t xml:space="preserve">: "Declarar de interés municipal y deportivo el torneo de fútbol infantil General Roca 2015 en Bariloche". Autores: Concejales Arq. Carlos Valeri, Prof. Alfredo Martín y Dr. Diego Benítez (FG). </w:t>
      </w:r>
      <w:r>
        <w:rPr>
          <w:rFonts w:eastAsia="MS Mincho;ＭＳ 明朝" w:cs="Times New Roman" w:ascii="Times New Roman" w:hAnsi="Times New Roman"/>
          <w:b w:val="false"/>
          <w:bCs w:val="false"/>
          <w:sz w:val="24"/>
        </w:rPr>
        <w:t xml:space="preserve">Se solicitará su retiro por haberse emitido Resolución 442-PCM-14. </w:t>
      </w:r>
      <w:r>
        <w:rPr>
          <w:rFonts w:eastAsia="MS Mincho;ＭＳ 明朝" w:cs="Times New Roman" w:ascii="Times New Roman" w:hAnsi="Times New Roman"/>
          <w:b w:val="false"/>
          <w:bCs w:val="false"/>
          <w:sz w:val="24"/>
          <w:highlight w:val="yellow"/>
        </w:rPr>
        <w:t>RETIRADO ACTA 1032/14 del 9 de marzo de 2015.</w:t>
      </w:r>
      <w:r>
        <w:rPr>
          <w:rFonts w:eastAsia="MS Mincho;ＭＳ 明朝" w:cs="Times New Roman" w:ascii="Times New Roman" w:hAnsi="Times New Roman"/>
          <w:b w:val="false"/>
          <w:bCs w:val="false"/>
          <w:sz w:val="24"/>
          <w:highlight w:val="yellow"/>
          <w:u w:val="none"/>
        </w:rPr>
        <w:t xml:space="preserve"> </w:t>
      </w:r>
      <w:r>
        <w:rPr>
          <w:rFonts w:eastAsia="MS Mincho;ＭＳ 明朝" w:cs="Times New Roman" w:ascii="Times New Roman" w:hAnsi="Times New Roman"/>
          <w:b/>
          <w:bCs w:val="false"/>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750/14</w:t>
      </w:r>
      <w:r>
        <w:rPr>
          <w:rFonts w:eastAsia="MS Mincho;ＭＳ 明朝" w:cs="Times New Roman" w:ascii="Times New Roman" w:hAnsi="Times New Roman"/>
          <w:sz w:val="24"/>
        </w:rPr>
        <w:t xml:space="preserve">: "Declarar de interés municipal y cultural el Proyecto Cinematográfico "1+". Autores: Concejales Arq. Carlos Valeri, Prof. Alfredo Martín y Dr. Diego Benítez (FG). </w:t>
      </w:r>
      <w:r>
        <w:rPr>
          <w:rFonts w:eastAsia="MS Mincho;ＭＳ 明朝" w:cs="Times New Roman" w:ascii="Times New Roman" w:hAnsi="Times New Roman"/>
          <w:b w:val="false"/>
          <w:bCs w:val="false"/>
          <w:sz w:val="24"/>
        </w:rPr>
        <w:t xml:space="preserve">Se solicitará su retiro por haberse emitido Resolución 441-PCM-14. </w:t>
      </w:r>
      <w:r>
        <w:rPr>
          <w:rFonts w:eastAsia="MS Mincho;ＭＳ 明朝" w:cs="Times New Roman" w:ascii="Times New Roman" w:hAnsi="Times New Roman"/>
          <w:b w:val="false"/>
          <w:bCs w:val="false"/>
          <w:sz w:val="24"/>
          <w:highlight w:val="yellow"/>
        </w:rPr>
        <w:t>RETIRADO ACTA 1032/14 del 9 de marzo de 2015.</w:t>
      </w:r>
      <w:r>
        <w:rPr>
          <w:rFonts w:eastAsia="MS Mincho;ＭＳ 明朝" w:cs="Times New Roman" w:ascii="Times New Roman" w:hAnsi="Times New Roman"/>
          <w:b w:val="false"/>
          <w:bCs w:val="false"/>
          <w:sz w:val="24"/>
          <w:highlight w:val="yellow"/>
          <w:u w:val="none"/>
        </w:rPr>
        <w:t xml:space="preserve"> </w:t>
      </w:r>
      <w:r>
        <w:rPr>
          <w:rFonts w:eastAsia="MS Mincho;ＭＳ 明朝" w:cs="Times New Roman" w:ascii="Times New Roman" w:hAnsi="Times New Roman"/>
          <w:b/>
          <w:bCs w:val="false"/>
          <w:color w:val="FF0000"/>
          <w:sz w:val="24"/>
          <w:szCs w:val="24"/>
          <w:highlight w:val="cyan"/>
          <w:u w:val="none"/>
          <w:shd w:fill="FFFF00" w:val="clear"/>
          <w:lang w:val="es-MX"/>
        </w:rPr>
        <w:tab/>
        <w:t>LIBRO 88</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751/15</w:t>
      </w:r>
      <w:r>
        <w:rPr>
          <w:rFonts w:eastAsia="MS Mincho;ＭＳ 明朝" w:cs="Times New Roman" w:ascii="Times New Roman" w:hAnsi="Times New Roman"/>
          <w:sz w:val="24"/>
        </w:rPr>
        <w:t>: "Incorpora a Ordenanza 2033-CM-10 – 24 de abril Día de Acción por la tolerancia y el respeto entre los pueblos". Autores: Concejales Arq. Carlos Valeri, Prof. Alfredo Martín y Dr. Diego Benítez (FG). Sobre Tablas.</w:t>
      </w:r>
      <w:r>
        <w:rPr>
          <w:rFonts w:eastAsia="MS Mincho;ＭＳ 明朝" w:cs="Times New Roman" w:ascii="Times New Roman" w:hAnsi="Times New Roman"/>
          <w:b w:val="false"/>
          <w:bCs w:val="false"/>
          <w:color w:val="auto"/>
          <w:sz w:val="24"/>
          <w:szCs w:val="20"/>
          <w:highlight w:val="green"/>
          <w:u w:val="none"/>
          <w:lang w:bidi="ar-SA"/>
        </w:rPr>
        <w:t>O-15-2607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752/15</w:t>
      </w:r>
      <w:r>
        <w:rPr>
          <w:rFonts w:eastAsia="MS Mincho;ＭＳ 明朝" w:cs="Times New Roman" w:ascii="Times New Roman" w:hAnsi="Times New Roman"/>
          <w:sz w:val="24"/>
        </w:rPr>
        <w:t xml:space="preserve">: "Prestar acuerdo al permiso provisorio otorgado a favor de Autobuses Santa Fe S.R.L. para la explotación del servicio público de transporte urbano de pasajeros  (líneas)". Autora: Intendenta Municipal, Lic. María Eugenia Martini. Colaboradores: Secretario de Desarrollo Estratégico, Mg. Horacio Fernández; Secretario de Gobierno, Lic. Daniel Natapof; Asesor Letrado, Dr. Ricardo Enrique Medrano y Subsecretario de Tránsito y Transporte, Francisco Pego. A Asesoría Letrada y a Comisión de Gobierno y Legales. </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b/>
          <w:color w:val="FF0000"/>
          <w:sz w:val="24"/>
          <w:szCs w:val="24"/>
          <w:highlight w:val="cyan"/>
          <w:u w:val="none"/>
          <w:shd w:fill="FFFF00" w:val="clear"/>
          <w:lang w:val="es-MX"/>
        </w:rPr>
        <w:tab/>
        <w:t>LIBRO 89A y</w:t>
        <w:tab/>
        <w:t>89B</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753/15</w:t>
      </w:r>
      <w:r>
        <w:rPr>
          <w:rFonts w:eastAsia="MS Mincho;ＭＳ 明朝" w:cs="Times New Roman" w:ascii="Times New Roman" w:hAnsi="Times New Roman"/>
          <w:sz w:val="24"/>
        </w:rPr>
        <w:t xml:space="preserve">: "Regulación uso agua en temporada estival". Autores: Concejales Arq. Carlos Valeri y Prof. Alfredo Martín (FG). Colaboradores: Ing. Gabriel Sorá, ex Delegado de la Regional Andina del Departamento Provincial de Aguas. A Asesoría Letrada y a Comisiones de Servicios, Tránsito y Transporte y de Gobierno y Legales. </w:t>
      </w:r>
      <w:r>
        <w:rPr>
          <w:rFonts w:eastAsia="MS Mincho;ＭＳ 明朝" w:cs="Times New Roman" w:ascii="Times New Roman" w:hAnsi="Times New Roman"/>
          <w:b/>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754/15</w:t>
      </w:r>
      <w:r>
        <w:rPr>
          <w:rFonts w:eastAsia="MS Mincho;ＭＳ 明朝" w:cs="Times New Roman" w:ascii="Times New Roman" w:hAnsi="Times New Roman"/>
          <w:sz w:val="24"/>
        </w:rPr>
        <w:t>: "Ingresar a planta permanente empleado municipal. Persona con discapacidad". Autor: Concejal Leandro Lescano (AFSP). COLABORADORES: Sindicato Obreros y Empleados Municipales (SOYEM).</w:t>
      </w:r>
      <w:r>
        <w:rPr>
          <w:rFonts w:eastAsia="MS Mincho;ＭＳ 明朝" w:cs="Times New Roman" w:ascii="Times New Roman" w:hAnsi="Times New Roman"/>
          <w:b w:val="false"/>
          <w:bCs w:val="false"/>
          <w:color w:val="auto"/>
          <w:sz w:val="24"/>
          <w:szCs w:val="20"/>
          <w:highlight w:val="green"/>
          <w:u w:val="none"/>
          <w:lang w:bidi="ar-SA"/>
        </w:rPr>
        <w:t>O-15-2606 – Acta 1031/15 del 11 de febrero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755/15</w:t>
      </w:r>
      <w:r>
        <w:rPr>
          <w:rFonts w:eastAsia="MS Mincho;ＭＳ 明朝" w:cs="Times New Roman" w:ascii="Times New Roman" w:hAnsi="Times New Roman"/>
          <w:sz w:val="24"/>
        </w:rPr>
        <w:t xml:space="preserve">: "Marco regulatorio de residencias de adultos mayores en Bariloche. Adhesión Ley 3640". Autores: Concejales Arq. Carlos Valeri, Prof. Alfredo Martín y Dr. Diego Benítez (FG). Iniciativa: Consejo Municipal de Adultos Mayores (Ordenanza 1925-CM-09). A Asesoría Letrada y a Comisiones de Acción Social y de Gobierno y Legales. </w:t>
      </w:r>
      <w:r>
        <w:rPr>
          <w:rFonts w:eastAsia="MS Mincho;ＭＳ 明朝" w:cs="Times New Roman" w:ascii="Times New Roman" w:hAnsi="Times New Roman"/>
          <w:b/>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756/15</w:t>
      </w:r>
      <w:r>
        <w:rPr>
          <w:rFonts w:eastAsia="MS Mincho;ＭＳ 明朝" w:cs="Times New Roman" w:ascii="Times New Roman" w:hAnsi="Times New Roman"/>
          <w:sz w:val="24"/>
        </w:rPr>
        <w:t xml:space="preserve">: "Se modifica Ordenanza Nº 2271-CM-11 emplazamiento Comisaría 28". Autores: Concejales Arq. Carlos Valeri, Prof. Alfredo Martín y Dr. Diego Benítez (FG). Sobre Tablas. </w:t>
      </w:r>
      <w:r>
        <w:rPr>
          <w:rFonts w:eastAsia="MS Mincho;ＭＳ 明朝" w:cs="Times New Roman" w:ascii="Times New Roman" w:hAnsi="Times New Roman"/>
          <w:b w:val="false"/>
          <w:bCs w:val="false"/>
          <w:color w:val="auto"/>
          <w:sz w:val="24"/>
          <w:szCs w:val="20"/>
          <w:highlight w:val="green"/>
          <w:u w:val="none"/>
          <w:lang w:bidi="ar-SA"/>
        </w:rPr>
        <w:t>O-15-2608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757/15</w:t>
      </w:r>
      <w:r>
        <w:rPr>
          <w:rFonts w:eastAsia="MS Mincho;ＭＳ 明朝" w:cs="Times New Roman" w:ascii="Times New Roman" w:hAnsi="Times New Roman"/>
          <w:sz w:val="24"/>
        </w:rPr>
        <w:t xml:space="preserve">: "Régimen de estímulo a la actividad económica. Adhesión Ley Provincial Nº 4618". Autora: Intendenta Municipal, Lic. María Eugenia Martini. Colaboradores: Secretario de Desarrollo Económico, Fernando Javier Del Campo y Secretario de Gobierno, Lic. Daniel Rubén Natapof. A Asesoría Letrada y a Comisión de Economía. </w:t>
      </w:r>
      <w:r>
        <w:rPr>
          <w:rFonts w:eastAsia="MS Mincho;ＭＳ 明朝" w:cs="Times New Roman" w:ascii="Times New Roman" w:hAnsi="Times New Roman"/>
          <w:b/>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758/15</w:t>
      </w:r>
      <w:r>
        <w:rPr>
          <w:rFonts w:eastAsia="MS Mincho;ＭＳ 明朝" w:cs="Times New Roman" w:ascii="Times New Roman" w:hAnsi="Times New Roman"/>
          <w:sz w:val="24"/>
        </w:rPr>
        <w:t xml:space="preserve">: "Se declara de interés municipal actividades en el marco del 50º aniversario Club Regatas". Autor: Concejal Leandro Lescano (AFSP).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-15-1860–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759/15</w:t>
      </w:r>
      <w:r>
        <w:rPr>
          <w:rFonts w:eastAsia="MS Mincho;ＭＳ 明朝" w:cs="Times New Roman" w:ascii="Times New Roman" w:hAnsi="Times New Roman"/>
          <w:sz w:val="24"/>
        </w:rPr>
        <w:t xml:space="preserve">: "Posibilitar acceso al agua potable en dependencias municipales". Autora: Concejal Carmen Giménez (AFSP). Colaboradora: Analía Woloszczuk. A Asesoría Letrada y a Comisiones de Economía y de Gobierno y Legales. </w:t>
      </w:r>
      <w:r>
        <w:rPr>
          <w:rFonts w:eastAsia="MS Mincho;ＭＳ 明朝" w:cs="Times New Roman" w:ascii="Times New Roman" w:hAnsi="Times New Roman"/>
          <w:b/>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760/15</w:t>
      </w:r>
      <w:r>
        <w:rPr>
          <w:rFonts w:eastAsia="MS Mincho;ＭＳ 明朝" w:cs="Times New Roman" w:ascii="Times New Roman" w:hAnsi="Times New Roman"/>
          <w:sz w:val="24"/>
        </w:rPr>
        <w:t xml:space="preserve">: "Recomendaciones a padres, madres y educadores en compra de juegos y juguetes". Autora: Concejal Carmen Giménez (AFSP). Colaboradora: Analía Woloszczuk. A Comisión de Acción Social. </w:t>
      </w:r>
      <w:r>
        <w:rPr>
          <w:rFonts w:eastAsia="MS Mincho;ＭＳ 明朝" w:cs="Times New Roman" w:ascii="Times New Roman" w:hAnsi="Times New Roman"/>
          <w:b/>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761/15</w:t>
      </w:r>
      <w:r>
        <w:rPr>
          <w:rFonts w:eastAsia="MS Mincho;ＭＳ 明朝" w:cs="Times New Roman" w:ascii="Times New Roman" w:hAnsi="Times New Roman"/>
          <w:sz w:val="24"/>
        </w:rPr>
        <w:t xml:space="preserve">: "Declarar de interés municipal y cultural el VIII Encuentro Nacional de Danza". Autores: Concejales Arq. Carlos Valeri, Prof. Alfredo Martín y Dr. Diego Benítez (FG).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-15-1861–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762/15</w:t>
      </w:r>
      <w:r>
        <w:rPr>
          <w:rFonts w:eastAsia="MS Mincho;ＭＳ 明朝" w:cs="Times New Roman" w:ascii="Times New Roman" w:hAnsi="Times New Roman"/>
          <w:sz w:val="24"/>
        </w:rPr>
        <w:t xml:space="preserve">: "Solicitar incorporación de cajero automático en Terminal de Ómnibus de San Carlos de Bariloche". Autores: Concejales Arq. Carlos Valeri y  Dr. Diego Benítez (FG).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b w:val="false"/>
          <w:bCs w:val="false"/>
          <w:color w:val="auto"/>
          <w:sz w:val="24"/>
          <w:szCs w:val="20"/>
          <w:highlight w:val="green"/>
          <w:u w:val="none"/>
          <w:lang w:bidi="ar-SA"/>
        </w:rPr>
        <w:t>-15-792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763/15</w:t>
      </w:r>
      <w:r>
        <w:rPr>
          <w:rFonts w:eastAsia="MS Mincho;ＭＳ 明朝" w:cs="Times New Roman" w:ascii="Times New Roman" w:hAnsi="Times New Roman"/>
          <w:sz w:val="24"/>
        </w:rPr>
        <w:t xml:space="preserve">: " Declarar de interés municipal y cultural "A la luz de las palabras" puesta en escena por Agrupación Cantar y Contar". Autora Concejal Edith Garro (PJ). Colaboradores: Patricia Torres; Biblioteca Aimé Painé; Pablo Beato; Raúl Omar Carrasco; Grupo Ensamble.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-15-1862–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764/15</w:t>
      </w:r>
      <w:r>
        <w:rPr>
          <w:rFonts w:eastAsia="MS Mincho;ＭＳ 明朝" w:cs="Times New Roman" w:ascii="Times New Roman" w:hAnsi="Times New Roman"/>
          <w:sz w:val="24"/>
        </w:rPr>
        <w:t xml:space="preserve">: "Autorizar la tramitación y firma de contrato de leasing". Autora: Intendenta Municipal, Lic. María Eugenia Martini. Colaboradores: Secretario de  Hacienda, Cdor. Rodlofo Guillermo Pérez Gallinger y Secretario de Gobierno, Lic. Daniel Natapof. Sobre Tablas. </w:t>
      </w:r>
      <w:r>
        <w:rPr>
          <w:rFonts w:eastAsia="MS Mincho;ＭＳ 明朝" w:cs="Times New Roman" w:ascii="Times New Roman" w:hAnsi="Times New Roman"/>
          <w:b w:val="false"/>
          <w:bCs w:val="false"/>
          <w:color w:val="auto"/>
          <w:sz w:val="24"/>
          <w:szCs w:val="20"/>
          <w:highlight w:val="green"/>
          <w:u w:val="none"/>
          <w:lang w:bidi="ar-SA"/>
        </w:rPr>
        <w:t>O-15-2622 –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765/15</w:t>
      </w:r>
      <w:r>
        <w:rPr>
          <w:rFonts w:eastAsia="MS Mincho;ＭＳ 明朝" w:cs="Times New Roman" w:ascii="Times New Roman" w:hAnsi="Times New Roman"/>
          <w:sz w:val="24"/>
        </w:rPr>
        <w:t xml:space="preserve">: "Aprobar Balance año 2013 del Tribunal de Contralor". Autores: Presidente del Tribunal de Contralor, Sr. Damián Fuentes; Vice Presidente, Dra. Daniela Nuñez y vocal Ing. Carlos Freire. A Asesoría Letrada y a Comisiones de Economía y de Gobierno y Legales. </w:t>
      </w:r>
      <w:r>
        <w:rPr>
          <w:rFonts w:eastAsia="MS Mincho;ＭＳ 明朝" w:cs="Times New Roman" w:ascii="Times New Roman" w:hAnsi="Times New Roman"/>
          <w:b w:val="false"/>
          <w:bCs w:val="false"/>
          <w:color w:val="auto"/>
          <w:sz w:val="24"/>
          <w:szCs w:val="20"/>
          <w:highlight w:val="green"/>
          <w:u w:val="none"/>
          <w:lang w:bidi="ar-SA"/>
        </w:rPr>
        <w:t>O-15-2628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766/15</w:t>
      </w:r>
      <w:r>
        <w:rPr>
          <w:rFonts w:eastAsia="MS Mincho;ＭＳ 明朝" w:cs="Times New Roman" w:ascii="Times New Roman" w:hAnsi="Times New Roman"/>
          <w:sz w:val="24"/>
        </w:rPr>
        <w:t xml:space="preserve">: "Se declara de interés deportivo 3º Torneo Bariloche Cup Internacional". Autor: Concejal Leandro Lescano (AFSP).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-15-1863–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767/15</w:t>
      </w:r>
      <w:r>
        <w:rPr>
          <w:rFonts w:eastAsia="MS Mincho;ＭＳ 明朝" w:cs="Times New Roman" w:ascii="Times New Roman" w:hAnsi="Times New Roman"/>
          <w:sz w:val="24"/>
        </w:rPr>
        <w:t xml:space="preserve">: "Comunicar al Poder Ejecutivo Provincial la importancia de la reglamentación de la Ley Nº 4972 "Las Malvinas son argentinas". Autora: Concejal Edith Garro (PJ). Colaboradoras: Karina Chueri y Patricia Torres.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b w:val="false"/>
          <w:bCs w:val="false"/>
          <w:color w:val="auto"/>
          <w:sz w:val="24"/>
          <w:szCs w:val="20"/>
          <w:highlight w:val="green"/>
          <w:u w:val="none"/>
          <w:lang w:bidi="ar-SA"/>
        </w:rPr>
        <w:t>-15-793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768/15</w:t>
      </w:r>
      <w:r>
        <w:rPr>
          <w:rFonts w:eastAsia="MS Mincho;ＭＳ 明朝" w:cs="Times New Roman" w:ascii="Times New Roman" w:hAnsi="Times New Roman"/>
          <w:sz w:val="24"/>
        </w:rPr>
        <w:t xml:space="preserve">: "Modifica Anexos I y II Ordenanza 2033-CM-10, Agrega Capítulo XXIV: Día de la acción por la tolerancia y el respeto entre los pueblos". Autora: Intendenta Municipal, Lic. María Eugenia Martini. Colaboradores: Secretario de Cultura, Rubén Oscar Fernández y Secretario de Gobierno, Lic. Daniel Rubén Natapof. A Comisión de Gobierno y Legales. </w:t>
      </w:r>
      <w:r>
        <w:rPr>
          <w:rFonts w:eastAsia="MS Mincho;ＭＳ 明朝" w:cs="Times New Roman" w:ascii="Times New Roman" w:hAnsi="Times New Roman"/>
          <w:b/>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769/15</w:t>
      </w:r>
      <w:r>
        <w:rPr>
          <w:rFonts w:eastAsia="MS Mincho;ＭＳ 明朝" w:cs="Times New Roman" w:ascii="Times New Roman" w:hAnsi="Times New Roman"/>
          <w:sz w:val="24"/>
        </w:rPr>
        <w:t xml:space="preserve">: "Declarar Huèsped de Honor de San Carlos de Bariloche a la nadadora Enriqueta Duarte". Autora: Intendenta Municipal, Lic. María Eugenia Martini. Colaboradores: Secretario de Deportes, Gastón Ciampini. Se solicitará su retiro por haberse emitido  la Resolución 066-PCM-14. </w:t>
      </w:r>
      <w:r>
        <w:rPr>
          <w:rFonts w:eastAsia="MS Mincho;ＭＳ 明朝" w:cs="Times New Roman" w:ascii="Times New Roman" w:hAnsi="Times New Roman"/>
          <w:b w:val="false"/>
          <w:bCs w:val="false"/>
          <w:sz w:val="24"/>
          <w:highlight w:val="yellow"/>
        </w:rPr>
        <w:t>RETIRADO ACTA 1032/14 del 9 de marzo de 2015.</w:t>
      </w:r>
      <w:r>
        <w:rPr>
          <w:rFonts w:eastAsia="MS Mincho;ＭＳ 明朝" w:cs="Times New Roman" w:ascii="Times New Roman" w:hAnsi="Times New Roman"/>
          <w:b/>
          <w:bCs w:val="false"/>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Declaración 770/15</w:t>
      </w:r>
      <w:r>
        <w:rPr>
          <w:rFonts w:eastAsia="MS Mincho;ＭＳ 明朝" w:cs="Times New Roman" w:ascii="Times New Roman" w:hAnsi="Times New Roman"/>
          <w:sz w:val="24"/>
        </w:rPr>
        <w:t xml:space="preserve">: "Declarar de interés municipal y cultural el "Congreso Nacional de Jóvenes y Dorcas 2015". Autores: Comisión Legislativa: concejales Ramón Chiocconi; Edith Garro (PJ) e Irma Haneck (SUR).  Iniciativa: Pr. Héctor Daniel Chavez.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-15-1864–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771/15:</w:t>
      </w:r>
      <w:r>
        <w:rPr>
          <w:rFonts w:eastAsia="MS Mincho;ＭＳ 明朝" w:cs="Times New Roman" w:ascii="Times New Roman" w:hAnsi="Times New Roman"/>
          <w:sz w:val="24"/>
        </w:rPr>
        <w:t xml:space="preserve"> "Declarar Monumento Histórico Municipal Centro Cívico e Intendencia de Parques Nacionales". Autores: Comisión Legislativa: concejales Ramón Chiocconi; Edith Garro (PJ) e Irma Haneck (SUR).  Iniciativa: Ente Asesor de Preservación del Patrimonio Cultural. Sobre Tablas. </w:t>
      </w:r>
      <w:r>
        <w:rPr>
          <w:rFonts w:eastAsia="MS Mincho;ＭＳ 明朝" w:cs="Times New Roman" w:ascii="Times New Roman" w:hAnsi="Times New Roman"/>
          <w:b w:val="false"/>
          <w:bCs w:val="false"/>
          <w:color w:val="auto"/>
          <w:sz w:val="24"/>
          <w:szCs w:val="20"/>
          <w:highlight w:val="green"/>
          <w:u w:val="none"/>
          <w:lang w:bidi="ar-SA"/>
        </w:rPr>
        <w:t>O-15-2609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772/15</w:t>
      </w:r>
      <w:r>
        <w:rPr>
          <w:rFonts w:eastAsia="MS Mincho;ＭＳ 明朝" w:cs="Times New Roman" w:ascii="Times New Roman" w:hAnsi="Times New Roman"/>
          <w:sz w:val="24"/>
        </w:rPr>
        <w:t xml:space="preserve">: "Comunicar al Ejecutivo Municipal dé cumplimiento a la Ordenanza 2450-CM-13 (Texto Ordenado de la Ordenanza 120-I-78)". Autora: Concejal Elena Welleschik (UCR).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b w:val="false"/>
          <w:bCs w:val="false"/>
          <w:color w:val="auto"/>
          <w:sz w:val="24"/>
          <w:szCs w:val="20"/>
          <w:highlight w:val="green"/>
          <w:u w:val="none"/>
          <w:lang w:bidi="ar-SA"/>
        </w:rPr>
        <w:t>-15-794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773/15</w:t>
      </w:r>
      <w:r>
        <w:rPr>
          <w:rFonts w:eastAsia="MS Mincho;ＭＳ 明朝" w:cs="Times New Roman" w:ascii="Times New Roman" w:hAnsi="Times New Roman"/>
          <w:sz w:val="24"/>
        </w:rPr>
        <w:t xml:space="preserve">: "Modifica anexo II Ordenanza 2375-CM-12 incorporado por modificación Ordenanza 2605-CM-15". Autores: Comisión Legislativa: concejales Alejandro Ramos Mejía (PJ); Leandro Lescano (AFSP), Mauro Gonzalez (PVpC) y Elena Welleschik (UCR). Sobre Tablas. </w:t>
      </w:r>
      <w:r>
        <w:rPr>
          <w:rFonts w:eastAsia="MS Mincho;ＭＳ 明朝" w:cs="Times New Roman" w:ascii="Times New Roman" w:hAnsi="Times New Roman"/>
          <w:b w:val="false"/>
          <w:bCs w:val="false"/>
          <w:color w:val="auto"/>
          <w:sz w:val="24"/>
          <w:szCs w:val="20"/>
          <w:highlight w:val="green"/>
          <w:u w:val="none"/>
          <w:lang w:bidi="ar-SA"/>
        </w:rPr>
        <w:t>O-15-2610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774/15</w:t>
      </w:r>
      <w:r>
        <w:rPr>
          <w:rFonts w:eastAsia="MS Mincho;ＭＳ 明朝" w:cs="Times New Roman" w:ascii="Times New Roman" w:hAnsi="Times New Roman"/>
          <w:sz w:val="24"/>
        </w:rPr>
        <w:t xml:space="preserve">: "Liquidación Tasa de Inspección, Seguridad e Higiene. Estaciones de Servicio". Autores: Comisión Legislativa: concejales Alejandro Ramos Mejía (PJ); Leandro Lescano (AFSP), Mauro Gonzalez (PVpC) y Elena Welleschik (UCR). Sobre Tablas. </w:t>
      </w:r>
      <w:r>
        <w:rPr>
          <w:rFonts w:eastAsia="MS Mincho;ＭＳ 明朝" w:cs="Times New Roman" w:ascii="Times New Roman" w:hAnsi="Times New Roman"/>
          <w:b w:val="false"/>
          <w:bCs w:val="false"/>
          <w:color w:val="auto"/>
          <w:sz w:val="24"/>
          <w:szCs w:val="20"/>
          <w:highlight w:val="green"/>
          <w:u w:val="none"/>
          <w:lang w:bidi="ar-SA"/>
        </w:rPr>
        <w:t>O-15-2611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775/15</w:t>
      </w:r>
      <w:r>
        <w:rPr>
          <w:rFonts w:eastAsia="MS Mincho;ＭＳ 明朝" w:cs="Times New Roman" w:ascii="Times New Roman" w:hAnsi="Times New Roman"/>
          <w:sz w:val="24"/>
        </w:rPr>
        <w:t xml:space="preserve">: "Comunicar al Honorable Senado de la Nación la urgente necesidad que se dé tratamiento proyecto Expte. 3896-S-2013". Autora: concejal Elena Welleschik (UCR). Sobre Tablas. </w:t>
      </w:r>
      <w:r>
        <w:rPr>
          <w:rFonts w:eastAsia="MS Mincho;ＭＳ 明朝" w:cs="Times New Roman" w:ascii="Times New Roman" w:hAnsi="Times New Roman"/>
          <w:sz w:val="24"/>
          <w:highlight w:val="green"/>
        </w:rPr>
        <w:t>C</w:t>
      </w:r>
      <w:r>
        <w:rPr>
          <w:rFonts w:eastAsia="MS Mincho;ＭＳ 明朝" w:cs="Times New Roman" w:ascii="Times New Roman" w:hAnsi="Times New Roman"/>
          <w:b w:val="false"/>
          <w:bCs w:val="false"/>
          <w:color w:val="auto"/>
          <w:sz w:val="24"/>
          <w:szCs w:val="20"/>
          <w:highlight w:val="green"/>
          <w:u w:val="none"/>
          <w:lang w:bidi="ar-SA"/>
        </w:rPr>
        <w:t>-15-795 – Acta 1032/15 del 9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776/15</w:t>
      </w:r>
      <w:r>
        <w:rPr>
          <w:rFonts w:eastAsia="MS Mincho;ＭＳ 明朝" w:cs="Times New Roman" w:ascii="Times New Roman" w:hAnsi="Times New Roman"/>
          <w:sz w:val="24"/>
        </w:rPr>
        <w:t xml:space="preserve">: "Declarar de interés municipal, deportivo y educativo el Evento "La Carrera de Miguel". Autores: Concejales Arq. Carlos Valeri y  Dr. Diego Benítez (FG).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-15-1865– Acta 1032/15 del 9 de marzo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bidi="ar-SA"/>
        </w:rPr>
      </w:pPr>
      <w:r>
        <w:rPr>
          <w:rFonts w:eastAsia="MS Mincho;ＭＳ 明朝" w:cs="Times New Roman" w:ascii="Times New Roman" w:hAnsi="Times New Roman"/>
          <w:b w:val="false"/>
          <w:bCs w:val="false"/>
          <w:color w:val="auto"/>
          <w:sz w:val="24"/>
          <w:szCs w:val="20"/>
          <w:highlight w:val="green"/>
          <w:u w:val="none"/>
          <w:lang w:bidi="ar-SA"/>
        </w:rPr>
      </w:r>
    </w:p>
    <w:p>
      <w:pPr>
        <w:pStyle w:val="Textosinformato"/>
        <w:jc w:val="both"/>
        <w:rPr/>
      </w:pPr>
      <w:r>
        <w:rPr>
          <w:rFonts w:eastAsia="MS Mincho;ＭＳ 明朝" w:cs="Times New Roman" w:ascii="Times New Roman" w:hAnsi="Times New Roman"/>
          <w:sz w:val="24"/>
          <w:u w:val="single"/>
        </w:rPr>
        <w:t>Proyecto de Ordenanza 777/15</w:t>
      </w:r>
      <w:r>
        <w:rPr>
          <w:rFonts w:eastAsia="MS Mincho;ＭＳ 明朝" w:cs="Times New Roman" w:ascii="Times New Roman" w:hAnsi="Times New Roman"/>
          <w:sz w:val="24"/>
        </w:rPr>
        <w:t xml:space="preserve">: "Establecer nuevo organigrama político Ejecutivo Municipal. Misiones y Funciones". Autora: Intendenta Municipal, Lic. María Eugenia Martini. Colaborador:  Secretario de Gobierno, Lic. Daniel Natapof. </w:t>
      </w:r>
      <w:r>
        <w:rPr>
          <w:rFonts w:eastAsia="MS Mincho;ＭＳ 明朝" w:cs="Times New Roman" w:ascii="Times New Roman" w:hAnsi="Times New Roman"/>
          <w:b w:val="false"/>
          <w:bCs w:val="false"/>
          <w:sz w:val="24"/>
        </w:rPr>
        <w:t xml:space="preserve">A Asesoría Letrada y a Comisión de Gobierno y Legales. </w:t>
      </w:r>
      <w:r>
        <w:rPr>
          <w:rFonts w:eastAsia="MS Mincho;ＭＳ 明朝" w:cs="Times New Roman" w:ascii="Times New Roman" w:hAnsi="Times New Roman"/>
          <w:b w:val="false"/>
          <w:bCs w:val="false"/>
          <w:color w:val="auto"/>
          <w:sz w:val="24"/>
          <w:szCs w:val="20"/>
          <w:highlight w:val="green"/>
          <w:u w:val="none"/>
          <w:lang w:bidi="ar-SA"/>
        </w:rPr>
        <w:t>O-15-2629 – Acta 1036/15 del 7 de mayo de 2015</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778/15</w:t>
      </w:r>
      <w:r>
        <w:rPr>
          <w:rFonts w:eastAsia="MS Mincho;ＭＳ 明朝" w:cs="Times New Roman" w:ascii="Times New Roman" w:hAnsi="Times New Roman"/>
          <w:sz w:val="24"/>
        </w:rPr>
        <w:t xml:space="preserve">: "Establecer organigrama Secretaría de Políticas Tributarias". Autora: Intendenta Municipal, Lic. María Eugenia Martini. Colaborador:  Secretario de Gobierno, Lic. Daniel Natapof. A </w:t>
      </w:r>
      <w:r>
        <w:rPr>
          <w:rFonts w:eastAsia="MS Mincho;ＭＳ 明朝" w:cs="Times New Roman" w:ascii="Times New Roman" w:hAnsi="Times New Roman"/>
          <w:b w:val="false"/>
          <w:bCs w:val="false"/>
          <w:sz w:val="24"/>
        </w:rPr>
        <w:t xml:space="preserve">Asesoría Letrada y a Comisión de Gobierno y Legales. </w:t>
      </w:r>
      <w:r>
        <w:rPr>
          <w:rFonts w:eastAsia="MS Mincho;ＭＳ 明朝" w:cs="Times New Roman" w:ascii="Times New Roman" w:hAnsi="Times New Roman"/>
          <w:b w:val="false"/>
          <w:bCs w:val="false"/>
          <w:color w:val="auto"/>
          <w:sz w:val="24"/>
          <w:szCs w:val="20"/>
          <w:highlight w:val="green"/>
          <w:u w:val="none"/>
          <w:lang w:bidi="ar-SA"/>
        </w:rPr>
        <w:t>O-15-2630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779/15</w:t>
      </w:r>
      <w:r>
        <w:rPr>
          <w:rFonts w:eastAsia="MS Mincho;ＭＳ 明朝" w:cs="Times New Roman" w:ascii="Times New Roman" w:hAnsi="Times New Roman"/>
          <w:sz w:val="24"/>
        </w:rPr>
        <w:t xml:space="preserve">: "Se instituye Bariloche Tolerancia Cero Alcohol al conducir, modificación artículo 52º. Ordenanza 2605-CM-15 y deroga artículo 24. Ordenanza 2548-CM-14". Autores: Concejales  Leandro Lescano (AFSP) y Arq. Carlos Valeri (FG). Colaboradores: Mesa 6 de Septiembre. </w:t>
      </w:r>
      <w:r>
        <w:rPr>
          <w:rFonts w:eastAsia="MS Mincho;ＭＳ 明朝" w:cs="Times New Roman" w:ascii="Times New Roman" w:hAnsi="Times New Roman"/>
          <w:b w:val="false"/>
          <w:bCs w:val="false"/>
          <w:sz w:val="24"/>
        </w:rPr>
        <w:t xml:space="preserve">A Asesoría Letrada y a Comisión de Gobierno y Legales. </w:t>
      </w:r>
      <w:r>
        <w:rPr>
          <w:rFonts w:eastAsia="MS Mincho;ＭＳ 明朝" w:cs="Times New Roman" w:ascii="Times New Roman" w:hAnsi="Times New Roman"/>
          <w:b/>
          <w:bCs w:val="false"/>
          <w:color w:val="FF0000"/>
          <w:sz w:val="24"/>
          <w:szCs w:val="24"/>
          <w:highlight w:val="cyan"/>
          <w:u w:val="none"/>
          <w:shd w:fill="FFFF00" w:val="clear"/>
          <w:lang w:val="es-MX"/>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780/15</w:t>
      </w:r>
      <w:r>
        <w:rPr>
          <w:rFonts w:eastAsia="MS Mincho;ＭＳ 明朝" w:cs="Times New Roman" w:ascii="Times New Roman" w:hAnsi="Times New Roman"/>
          <w:sz w:val="24"/>
        </w:rPr>
        <w:t xml:space="preserve">: "Se modifica Ordenanza 1815-CM-15. IMTVHS". Autores:  Concejales  Leandro Lescano y Carmen Giménez (AFSP). </w:t>
      </w:r>
      <w:r>
        <w:rPr>
          <w:rFonts w:eastAsia="MS Mincho;ＭＳ 明朝" w:cs="Times New Roman" w:ascii="Times New Roman" w:hAnsi="Times New Roman"/>
          <w:b w:val="false"/>
          <w:bCs w:val="false"/>
          <w:sz w:val="24"/>
        </w:rPr>
        <w:t xml:space="preserve">A Asesoría Letrada y a Comisión de Gobierno y Legales. Con Tratamiento de Preferencia Primera Sesión. </w:t>
      </w:r>
      <w:r>
        <w:rPr>
          <w:rFonts w:eastAsia="MS Mincho;ＭＳ 明朝" w:cs="Times New Roman" w:ascii="Times New Roman" w:hAnsi="Times New Roman"/>
          <w:b w:val="false"/>
          <w:bCs w:val="false"/>
          <w:color w:val="auto"/>
          <w:sz w:val="24"/>
          <w:szCs w:val="20"/>
          <w:highlight w:val="green"/>
          <w:u w:val="none"/>
          <w:lang w:bidi="ar-SA"/>
        </w:rPr>
        <w:t>O-15-2623 –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781/15</w:t>
      </w:r>
      <w:r>
        <w:rPr>
          <w:rFonts w:eastAsia="MS Mincho;ＭＳ 明朝" w:cs="Times New Roman" w:ascii="Times New Roman" w:hAnsi="Times New Roman"/>
          <w:sz w:val="24"/>
        </w:rPr>
        <w:t xml:space="preserve">: "Declarar de interés cultural la presentación de Indra Mantras". Autor: Concejal Leandro Lescano (AFSP).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-15-1875– Acta 1033/15 del 26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782/15</w:t>
      </w:r>
      <w:r>
        <w:rPr>
          <w:rFonts w:eastAsia="MS Mincho;ＭＳ 明朝" w:cs="Times New Roman" w:ascii="Times New Roman" w:hAnsi="Times New Roman"/>
          <w:sz w:val="24"/>
        </w:rPr>
        <w:t xml:space="preserve">: "Declarar de interés municipal, educativo y cultural los Seminarios 2015 de Asociación Huellas del Arte". Autores: Concejales Ramón Chiocconi (PJ) e Irma Haneck (SUR). Iniciativa: María de los Ángeles Castro.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-15-1876– Acta 1033/15 del 26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783/15</w:t>
      </w:r>
      <w:r>
        <w:rPr>
          <w:rFonts w:eastAsia="MS Mincho;ＭＳ 明朝" w:cs="Times New Roman" w:ascii="Times New Roman" w:hAnsi="Times New Roman"/>
          <w:sz w:val="24"/>
        </w:rPr>
        <w:t xml:space="preserve">: "Declarar interés municipal, educativo y cultural "Prácticas corporales con adultos mayores: Abordaje integral". Autores: Concejales Arq. Carlos Valeri, Prof. Alfredo Martín y Dr. Diego Benítez (FG).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-15-1877 – Acta 1033/15 del 26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784/15</w:t>
      </w:r>
      <w:r>
        <w:rPr>
          <w:rFonts w:eastAsia="MS Mincho;ＭＳ 明朝" w:cs="Times New Roman" w:ascii="Times New Roman" w:hAnsi="Times New Roman"/>
          <w:sz w:val="24"/>
        </w:rPr>
        <w:t xml:space="preserve">: "Declarar de interés municipal, educativo y comunitario la proyección del film "Sordo" del Director Marcos Martínez". Autora: Concejal Elena Welleschik (UCR).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-15-1878 – Acta 1033/15 del 26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785/15</w:t>
      </w:r>
      <w:r>
        <w:rPr>
          <w:rFonts w:eastAsia="MS Mincho;ＭＳ 明朝" w:cs="Times New Roman" w:ascii="Times New Roman" w:hAnsi="Times New Roman"/>
          <w:sz w:val="24"/>
        </w:rPr>
        <w:t xml:space="preserve">: "Declarar de interés municipal y cultural la visita de la Orquesta Sol Mío". Autor: Concejal Ramón Chiocconi (PJ).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-15-1879 – Acta 1033/15 del 26 de marzo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bidi="ar-SA"/>
        </w:rPr>
      </w:pPr>
      <w:r>
        <w:rPr>
          <w:rFonts w:eastAsia="MS Mincho;ＭＳ 明朝" w:cs="Times New Roman" w:ascii="Times New Roman" w:hAnsi="Times New Roman"/>
          <w:b w:val="false"/>
          <w:bCs w:val="false"/>
          <w:color w:val="auto"/>
          <w:sz w:val="24"/>
          <w:szCs w:val="20"/>
          <w:highlight w:val="green"/>
          <w:u w:val="none"/>
          <w:lang w:bidi="ar-SA"/>
        </w:rPr>
      </w:r>
    </w:p>
    <w:p>
      <w:pPr>
        <w:pStyle w:val="Textosinformato"/>
        <w:jc w:val="both"/>
        <w:rPr/>
      </w:pPr>
      <w:r>
        <w:rPr>
          <w:rFonts w:eastAsia="MS Mincho;ＭＳ 明朝" w:cs="Times New Roman" w:ascii="Times New Roman" w:hAnsi="Times New Roman"/>
          <w:sz w:val="24"/>
          <w:u w:val="single"/>
        </w:rPr>
        <w:t>Proyecto de Ordenanza 786/15</w:t>
      </w:r>
      <w:r>
        <w:rPr>
          <w:rFonts w:eastAsia="MS Mincho;ＭＳ 明朝" w:cs="Times New Roman" w:ascii="Times New Roman" w:hAnsi="Times New Roman"/>
          <w:sz w:val="24"/>
        </w:rPr>
        <w:t>: "Suspender vigencia Ordenanza 2013-CM-10". Seguros Horizonte. Autora: Intendenta Municipal, Lic. María Eugenia Martini. Colaboradores: Secretario de Gobierno, Lic. Daniel Rubén Natapof y Cdor. Rodolfo Guillermo Pérez Gallinger.</w:t>
      </w:r>
      <w:r>
        <w:rPr>
          <w:rFonts w:eastAsia="MS Mincho;ＭＳ 明朝" w:cs="Times New Roman" w:ascii="Times New Roman" w:hAnsi="Times New Roman"/>
          <w:b/>
          <w:sz w:val="24"/>
        </w:rPr>
        <w:t xml:space="preserve"> </w:t>
      </w:r>
      <w:r>
        <w:rPr>
          <w:rFonts w:eastAsia="MS Mincho;ＭＳ 明朝" w:cs="Times New Roman" w:ascii="Times New Roman" w:hAnsi="Times New Roman"/>
          <w:b w:val="false"/>
          <w:bCs w:val="false"/>
          <w:sz w:val="24"/>
        </w:rPr>
        <w:t xml:space="preserve">A Asesoría Letrada y a Comisión de Gobierno y Legales. Con Tratamiento de Preferencia próxima sesión. </w:t>
      </w:r>
      <w:r>
        <w:rPr>
          <w:rFonts w:eastAsia="MS Mincho;ＭＳ 明朝" w:cs="Times New Roman" w:ascii="Times New Roman" w:hAnsi="Times New Roman"/>
          <w:b w:val="false"/>
          <w:bCs w:val="false"/>
          <w:color w:val="auto"/>
          <w:sz w:val="24"/>
          <w:szCs w:val="20"/>
          <w:highlight w:val="green"/>
          <w:u w:val="none"/>
          <w:lang w:bidi="ar-SA"/>
        </w:rPr>
        <w:t>O-15-2631 – Acta 1036/15 del 7 de mayo de 2015</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787/15</w:t>
      </w:r>
      <w:r>
        <w:rPr>
          <w:rFonts w:eastAsia="MS Mincho;ＭＳ 明朝" w:cs="Times New Roman" w:ascii="Times New Roman" w:hAnsi="Times New Roman"/>
          <w:sz w:val="24"/>
        </w:rPr>
        <w:t xml:space="preserve">: ""Integración Junta Electoral Municipal período 2015/2019". Autores: Concejales Ramón Chiocconi, Edith Garro (PJ); Arq. Carlos Valeri, Prof. Alfredo Martín, Dr. Diego Benítez (FG); Leandro Lescano, Carmen Giménez (AFSP); Irma Haneck (SUR) y Elena Welleschik (UCR). </w:t>
      </w:r>
      <w:r>
        <w:rPr>
          <w:rFonts w:eastAsia="MS Mincho;ＭＳ 明朝" w:cs="Times New Roman" w:ascii="Times New Roman" w:hAnsi="Times New Roman"/>
          <w:b w:val="false"/>
          <w:bCs w:val="false"/>
          <w:color w:val="auto"/>
          <w:sz w:val="24"/>
          <w:szCs w:val="20"/>
          <w:highlight w:val="green"/>
          <w:u w:val="none"/>
          <w:lang w:bidi="ar-SA"/>
        </w:rPr>
        <w:t>O-15-2617 – Acta 1034/15 del 31 de marzo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788/15</w:t>
      </w:r>
      <w:r>
        <w:rPr>
          <w:rFonts w:eastAsia="MS Mincho;ＭＳ 明朝" w:cs="Times New Roman" w:ascii="Times New Roman" w:hAnsi="Times New Roman"/>
          <w:sz w:val="24"/>
        </w:rPr>
        <w:t xml:space="preserve">: "Declarar de interés municipal XXIII Jornadas Científicas de la Magistratura". Autor: Concejal Ramón Chiocconi (PJ). Colaboradores: Secretaría de Comunicación Institucional Concejo Municipal.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-15-1881–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789/15</w:t>
      </w:r>
      <w:r>
        <w:rPr>
          <w:rFonts w:eastAsia="MS Mincho;ＭＳ 明朝" w:cs="Times New Roman" w:ascii="Times New Roman" w:hAnsi="Times New Roman"/>
          <w:sz w:val="24"/>
        </w:rPr>
        <w:t xml:space="preserve">: "Unificación de manzanas. Subdivisión en parcelas. Asignación de usos. Nominación "Plaza de los Planetas". Barrio Nueva Jamaica". Autora: Intendenta Municipal, Lic. María Eugenia Martini. Colaboradores: Secretario de Gobierno, Lic. Daniel Rubén Natapof; Secretario de Desarrollo Estratégico, Mg. Horacio Fernández; Secretario de Desarrollo Humano, Lic. Andrés Luetto; Subsecretaria de Políticas Territoriales, Mirta Godoy; Subsecretario de Obras y Servicios Públicos, Diego Platt; Director de Juntas Vecinales, Marcelo Cayumil; Directora de Catastro Municipal, Beatriz Sánchez; Subsecretario de Planeamiento Territorial, Dr. Arq. Marcelo Frischknecht; Agr. Federico Migliora y vecinos de Nueva Jamaica. </w:t>
      </w:r>
      <w:r>
        <w:rPr>
          <w:rFonts w:eastAsia="MS Mincho;ＭＳ 明朝" w:cs="Times New Roman" w:ascii="Times New Roman" w:hAnsi="Times New Roman"/>
          <w:b w:val="false"/>
          <w:bCs w:val="false"/>
          <w:sz w:val="24"/>
        </w:rPr>
        <w:t xml:space="preserve">A Asesoría Letrada y a Comisiones de Obras y Planeamiento y de Gobierno y Legales. </w:t>
      </w:r>
      <w:r>
        <w:rPr>
          <w:rFonts w:eastAsia="MS Mincho;ＭＳ 明朝" w:cs="Times New Roman" w:ascii="Times New Roman" w:hAnsi="Times New Roman"/>
          <w:b w:val="false"/>
          <w:bCs w:val="false"/>
          <w:color w:val="auto"/>
          <w:sz w:val="24"/>
          <w:szCs w:val="20"/>
          <w:lang w:val="es-ES" w:eastAsia="zh-CN" w:bidi="ar-SA"/>
        </w:rPr>
        <w:t xml:space="preserve"> </w:t>
      </w:r>
      <w:r>
        <w:rPr>
          <w:rFonts w:eastAsia="MS Mincho;ＭＳ 明朝" w:cs="Times New Roman" w:ascii="Times New Roman" w:hAnsi="Times New Roman"/>
          <w:b w:val="false"/>
          <w:bCs w:val="false"/>
          <w:color w:val="auto"/>
          <w:sz w:val="24"/>
          <w:szCs w:val="20"/>
          <w:highlight w:val="green"/>
          <w:lang w:val="es-ES" w:eastAsia="zh-CN" w:bidi="ar-SA"/>
        </w:rPr>
        <w:t>O</w:t>
      </w:r>
      <w:r>
        <w:rPr>
          <w:rFonts w:eastAsia="MS Mincho;ＭＳ 明朝" w:cs="Times New Roman" w:ascii="Times New Roman" w:hAnsi="Times New Roman"/>
          <w:b w:val="false"/>
          <w:bCs w:val="false"/>
          <w:color w:val="auto"/>
          <w:sz w:val="24"/>
          <w:szCs w:val="20"/>
          <w:highlight w:val="green"/>
          <w:u w:val="none"/>
          <w:lang w:val="es-ES" w:eastAsia="zh-CN" w:bidi="ar-SA"/>
        </w:rPr>
        <w:t>-15-2648 – Acta 1039/15 del 02 de julio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790/15</w:t>
      </w:r>
      <w:r>
        <w:rPr>
          <w:rFonts w:eastAsia="MS Mincho;ＭＳ 明朝" w:cs="Times New Roman" w:ascii="Times New Roman" w:hAnsi="Times New Roman"/>
          <w:sz w:val="24"/>
        </w:rPr>
        <w:t xml:space="preserve">: "Declarar de interés municipal el 6º Encuentro Nacional de Bartenders Clásico Bariloche 2015". Autor: Concejal Ramón Chiocconi (PJ). Iniciativa: Gustavo Cayuman y Mariana Oyarzo  (Cocktails Bariloche).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-15-1882–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791/15</w:t>
      </w:r>
      <w:r>
        <w:rPr>
          <w:rFonts w:eastAsia="MS Mincho;ＭＳ 明朝" w:cs="Times New Roman" w:ascii="Times New Roman" w:hAnsi="Times New Roman"/>
          <w:sz w:val="24"/>
        </w:rPr>
        <w:t xml:space="preserve">: "Declarar de interés municipal y educativo el VII Coloquio anual Diversidad en ciencias-ciencias diversas y el IV Taller Binacional Argentino-Chileno".  Autores: Comisión Legislativa: Concejales Ramón Chiocconi (PJ) y Dr. Diego Benítez (FG). Iniciativa: José Luis Lanata.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-15-1883–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792/15</w:t>
      </w:r>
      <w:r>
        <w:rPr>
          <w:rFonts w:eastAsia="MS Mincho;ＭＳ 明朝" w:cs="Times New Roman" w:ascii="Times New Roman" w:hAnsi="Times New Roman"/>
          <w:sz w:val="24"/>
        </w:rPr>
        <w:t xml:space="preserve">: "Otorgar distinción de Ciudadana Ilustre a la Doctora Martha Mabel Olivera". Autor: Concejal Mauro Gonzalez (PVpC). Sobre Tablas. </w:t>
      </w:r>
      <w:r>
        <w:rPr>
          <w:rFonts w:eastAsia="MS Mincho;ＭＳ 明朝" w:cs="Times New Roman" w:ascii="Times New Roman" w:hAnsi="Times New Roman"/>
          <w:b w:val="false"/>
          <w:bCs w:val="false"/>
          <w:color w:val="auto"/>
          <w:sz w:val="24"/>
          <w:szCs w:val="20"/>
          <w:highlight w:val="green"/>
          <w:u w:val="none"/>
          <w:lang w:bidi="ar-SA"/>
        </w:rPr>
        <w:t>O-15-2618–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793/15</w:t>
      </w:r>
      <w:r>
        <w:rPr>
          <w:rFonts w:eastAsia="MS Mincho;ＭＳ 明朝" w:cs="Times New Roman" w:ascii="Times New Roman" w:hAnsi="Times New Roman"/>
          <w:sz w:val="24"/>
        </w:rPr>
        <w:t xml:space="preserve">: "Declarar de interés municipal y educativo 25º Aniversario Jardín de Infantes nº 44". Autores: Concejales Ramón Chiocconi y Edith Garro (PJ). Iniciativa: Secretaria Legislativa, Roxana Barbieri y Equipo Directivo y Docente Jardín nº 44.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-15-1885–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794/15</w:t>
      </w:r>
      <w:r>
        <w:rPr>
          <w:rFonts w:eastAsia="MS Mincho;ＭＳ 明朝" w:cs="Times New Roman" w:ascii="Times New Roman" w:hAnsi="Times New Roman"/>
          <w:sz w:val="24"/>
        </w:rPr>
        <w:t xml:space="preserve">: "Adhesión a la Ley Provincial nº 3831". Autora: Intendenta Municipal, Lic. María Eugenia Martini. Colaboradores: Secretario de Gobierno, Lic. Daniel Rubén Natapof y Subsecretario de Tránsito y Transporte, Francisco Pego. Sobre Tablas. </w:t>
      </w:r>
      <w:r>
        <w:rPr>
          <w:rFonts w:eastAsia="MS Mincho;ＭＳ 明朝" w:cs="Times New Roman" w:ascii="Times New Roman" w:hAnsi="Times New Roman"/>
          <w:b w:val="false"/>
          <w:bCs w:val="false"/>
          <w:color w:val="auto"/>
          <w:sz w:val="24"/>
          <w:szCs w:val="20"/>
          <w:highlight w:val="green"/>
          <w:u w:val="none"/>
          <w:lang w:bidi="ar-SA"/>
        </w:rPr>
        <w:t>O-15-2619 –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795/15:</w:t>
      </w:r>
      <w:r>
        <w:rPr>
          <w:rFonts w:eastAsia="MS Mincho;ＭＳ 明朝" w:cs="Times New Roman" w:ascii="Times New Roman" w:hAnsi="Times New Roman"/>
          <w:sz w:val="24"/>
        </w:rPr>
        <w:t xml:space="preserve"> "Declarar de interés municipal y cultural el Carrusel de San Carlos de Bariloche". Autor: Concejal Ramón Chiocconi (PJ). Iniciativa: Guillermo Vila.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-15-1884– Acta 1035/15 del 9 de abril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796/15</w:t>
      </w:r>
      <w:r>
        <w:rPr>
          <w:rFonts w:eastAsia="MS Mincho;ＭＳ 明朝" w:cs="Times New Roman" w:ascii="Times New Roman" w:hAnsi="Times New Roman"/>
          <w:sz w:val="24"/>
        </w:rPr>
        <w:t xml:space="preserve">: "Aprobar el plan de manejo y el plan de particularizado de la Reserva Natural Urbana Lago Morenito- Laguna Ezquerra". Autor: Secretario de Gobierno, Daniel Natapof, a/c Intendencia Municipal. Colaboradores: Secretario de Desarrollo Estratégico, Mg. Horacio Fernández; Subsecretario de Planeamiento Territorial, Arq. Marcelo Frischknecht y Subsecreataria de Medio Ambiente, Ing. Ag. Susana Moyano. </w:t>
      </w:r>
      <w:r>
        <w:rPr>
          <w:rFonts w:eastAsia="MS Mincho;ＭＳ 明朝" w:cs="Times New Roman" w:ascii="Times New Roman" w:hAnsi="Times New Roman"/>
          <w:b w:val="false"/>
          <w:bCs w:val="false"/>
          <w:sz w:val="24"/>
        </w:rPr>
        <w:t xml:space="preserve">A Asesoría Letrada y a las Comisiones de Obras y Planeamiento y de Gobierno y Legales. </w:t>
      </w:r>
      <w:r>
        <w:rPr>
          <w:rFonts w:eastAsia="MS Mincho;ＭＳ 明朝" w:cs="Times New Roman" w:ascii="Times New Roman" w:hAnsi="Times New Roman"/>
          <w:b w:val="false"/>
          <w:bCs w:val="false"/>
          <w:sz w:val="24"/>
          <w:highlight w:val="green"/>
        </w:rPr>
        <w:t>O-15-2691. Acta 1044/15 del 03 de diciembre de 2015.</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797/15</w:t>
      </w:r>
      <w:r>
        <w:rPr>
          <w:rFonts w:eastAsia="MS Mincho;ＭＳ 明朝" w:cs="Times New Roman" w:ascii="Times New Roman" w:hAnsi="Times New Roman"/>
          <w:sz w:val="24"/>
        </w:rPr>
        <w:t xml:space="preserve">: "Depuración normativa en materia de tránsito y transporte.  Abrogaciones". Autora: Concejal Edith Garro (PJ): Colaboradoras: Dra. Karina Chueri y Patricia Torres. Iniciativa: Departamento de Digesto e Informática Legislativa. Dr. Juan Frattini. A Asesoría Letrada y a la Comisión de Gobierno y Legales. </w:t>
      </w:r>
      <w:r>
        <w:rPr>
          <w:rFonts w:eastAsia="MS Mincho;ＭＳ 明朝" w:cs="Times New Roman" w:ascii="Times New Roman" w:hAnsi="Times New Roman"/>
          <w:color w:val="auto"/>
          <w:sz w:val="24"/>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O-15-2642 – Acta 1038/15 del 18 de junio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798/15</w:t>
      </w:r>
      <w:r>
        <w:rPr>
          <w:rFonts w:eastAsia="MS Mincho;ＭＳ 明朝" w:cs="Times New Roman" w:ascii="Times New Roman" w:hAnsi="Times New Roman"/>
          <w:sz w:val="24"/>
        </w:rPr>
        <w:t>: "Modificación Ordenanza 2092-CM-10; se crea el Fondo Fiduciario para el desarrollo y la inclusión social". Autor: Concejal Leandro Lescano (AFSP). Colaboradores: Darío Rodríguez Duch y Daniel Pardo. Sobre tablas.</w:t>
      </w:r>
      <w:r>
        <w:rPr>
          <w:rFonts w:eastAsia="MS Mincho;ＭＳ 明朝" w:cs="Times New Roman" w:ascii="Times New Roman" w:hAnsi="Times New Roman"/>
          <w:b w:val="false"/>
          <w:bCs w:val="false"/>
          <w:color w:val="auto"/>
          <w:sz w:val="24"/>
          <w:szCs w:val="20"/>
          <w:highlight w:val="green"/>
          <w:u w:val="none"/>
          <w:lang w:bidi="ar-SA"/>
        </w:rPr>
        <w:t>O-15-2632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Comunicación 799/15</w:t>
      </w:r>
      <w:r>
        <w:rPr>
          <w:rFonts w:eastAsia="MS Mincho;ＭＳ 明朝" w:cs="Times New Roman" w:ascii="Times New Roman" w:hAnsi="Times New Roman"/>
          <w:sz w:val="24"/>
        </w:rPr>
        <w:t>: "Comunicar a Poderes Ejecutivo y Legislativo de la Provincia de Río Negro rechazo al proyecto de Ley 152-15, Ley de Creación del Parque y del Ente Productivo, Tecnológico e Industrial de Bariloche". Autor: Concejal Mauro Gonzalez (PVpC). A la Comisión de Gobierno y Legales. Con tratamiento de preferencia 1º sesión.</w:t>
      </w:r>
      <w:r>
        <w:rPr>
          <w:rFonts w:eastAsia="MS Mincho;ＭＳ 明朝" w:cs="Times New Roman" w:ascii="Times New Roman" w:hAnsi="Times New Roman"/>
          <w:b/>
          <w:color w:val="FF0000"/>
          <w:sz w:val="24"/>
          <w:szCs w:val="24"/>
          <w:highlight w:val="cyan"/>
          <w:u w:val="none"/>
          <w:shd w:fill="FFFF00" w:val="clear"/>
          <w:lang w:val="es-MX"/>
        </w:rPr>
        <w:tab/>
        <w:t xml:space="preserve">LIBRO 90 </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800/15</w:t>
      </w:r>
      <w:r>
        <w:rPr>
          <w:rFonts w:eastAsia="MS Mincho;ＭＳ 明朝" w:cs="Times New Roman" w:ascii="Times New Roman" w:hAnsi="Times New Roman"/>
          <w:sz w:val="24"/>
        </w:rPr>
        <w:t>: "Se declara de interés municipal las actividades en el marco del Turismo Rural Comunitario". Autores: Concejales Leandro Lescano (AFSP) y Elena Welleschik (UCR). Sobre tablas.</w:t>
      </w:r>
      <w:r>
        <w:rPr>
          <w:rFonts w:eastAsia="MS Mincho;ＭＳ 明朝" w:cs="Times New Roman" w:ascii="Times New Roman" w:hAnsi="Times New Roman"/>
          <w:color w:val="auto"/>
          <w:sz w:val="24"/>
          <w:szCs w:val="24"/>
          <w:u w:val="none"/>
        </w:rPr>
        <w:t xml:space="preserve">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-15-1889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801/15</w:t>
      </w:r>
      <w:r>
        <w:rPr>
          <w:rFonts w:eastAsia="MS Mincho;ＭＳ 明朝" w:cs="Times New Roman" w:ascii="Times New Roman" w:hAnsi="Times New Roman"/>
          <w:sz w:val="24"/>
        </w:rPr>
        <w:t>: "Declarar interés municipal ,cultural, educativo y social Festival Internacional Titiriteros Andariegos". Autores: Concejales Arq. Carlos Valeri; Dr. Diego Benítez y Prof. Alfredo Martín (FG).  Sobre tablas.</w:t>
      </w:r>
      <w:r>
        <w:rPr>
          <w:rFonts w:eastAsia="MS Mincho;ＭＳ 明朝" w:cs="Times New Roman" w:ascii="Times New Roman" w:hAnsi="Times New Roman"/>
          <w:color w:val="auto"/>
          <w:sz w:val="24"/>
          <w:szCs w:val="24"/>
          <w:u w:val="none"/>
        </w:rPr>
        <w:t xml:space="preserve">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-15-1890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802/15</w:t>
      </w:r>
      <w:r>
        <w:rPr>
          <w:rFonts w:eastAsia="MS Mincho;ＭＳ 明朝" w:cs="Times New Roman" w:ascii="Times New Roman" w:hAnsi="Times New Roman"/>
          <w:sz w:val="24"/>
        </w:rPr>
        <w:t>: "Declarar de interés municipal el proyecto y 1º Jornada de recolección de residuos electrónicos RAEE". Autor: Concejal Ramón Chiocconi (PJ). Sobre tablas.</w:t>
      </w:r>
      <w:r>
        <w:rPr>
          <w:rFonts w:eastAsia="MS Mincho;ＭＳ 明朝" w:cs="Times New Roman" w:ascii="Times New Roman" w:hAnsi="Times New Roman"/>
          <w:color w:val="auto"/>
          <w:sz w:val="24"/>
          <w:szCs w:val="24"/>
          <w:u w:val="none"/>
        </w:rPr>
        <w:t xml:space="preserve">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-15-1888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803/15</w:t>
      </w:r>
      <w:r>
        <w:rPr>
          <w:rFonts w:eastAsia="MS Mincho;ＭＳ 明朝" w:cs="Times New Roman" w:ascii="Times New Roman" w:hAnsi="Times New Roman"/>
          <w:sz w:val="24"/>
        </w:rPr>
        <w:t>: "Declarar de interés municipal y cultural jornadas de salud etnocultural". Autor: Concejal Ramón Chiocconi (PJ). Sobre tablas.</w:t>
      </w:r>
      <w:r>
        <w:rPr>
          <w:rFonts w:eastAsia="MS Mincho;ＭＳ 明朝" w:cs="Times New Roman" w:ascii="Times New Roman" w:hAnsi="Times New Roman"/>
          <w:color w:val="auto"/>
          <w:sz w:val="24"/>
          <w:szCs w:val="24"/>
          <w:u w:val="none"/>
        </w:rPr>
        <w:t xml:space="preserve">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-15-1891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804/15</w:t>
      </w:r>
      <w:r>
        <w:rPr>
          <w:rFonts w:eastAsia="MS Mincho;ＭＳ 明朝" w:cs="Times New Roman" w:ascii="Times New Roman" w:hAnsi="Times New Roman"/>
          <w:sz w:val="24"/>
        </w:rPr>
        <w:t>: "Modifica artículo 52º, Anexo II, Libro Segundo Infracciones Ordenanza Tarifaria 2375-CM-12". Autor: Concejal Leandro Lescano (AFSP). Sobre tablas.</w:t>
      </w:r>
      <w:r>
        <w:rPr>
          <w:rFonts w:eastAsia="MS Mincho;ＭＳ 明朝" w:cs="Times New Roman" w:ascii="Times New Roman" w:hAnsi="Times New Roman"/>
          <w:b w:val="false"/>
          <w:bCs w:val="false"/>
          <w:color w:val="auto"/>
          <w:sz w:val="24"/>
          <w:szCs w:val="20"/>
          <w:highlight w:val="green"/>
          <w:u w:val="none"/>
          <w:lang w:bidi="ar-SA"/>
        </w:rPr>
        <w:t>O-15-2633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spacing w:before="0" w:after="0"/>
        <w:jc w:val="both"/>
        <w:rPr/>
      </w:pPr>
      <w:r>
        <w:rPr>
          <w:rFonts w:eastAsia="MS Mincho;ＭＳ 明朝" w:cs="Times New Roman" w:ascii="Times New Roman" w:hAnsi="Times New Roman"/>
          <w:color w:val="auto"/>
          <w:sz w:val="24"/>
          <w:szCs w:val="24"/>
          <w:u w:val="single"/>
        </w:rPr>
        <w:t>Proyecto de Declaración 805/15</w:t>
      </w:r>
      <w:r>
        <w:rPr>
          <w:rFonts w:eastAsia="MS Mincho;ＭＳ 明朝" w:cs="Times New Roman" w:ascii="Times New Roman" w:hAnsi="Times New Roman"/>
          <w:color w:val="auto"/>
          <w:sz w:val="24"/>
          <w:szCs w:val="24"/>
          <w:u w:val="none"/>
        </w:rPr>
        <w:t xml:space="preserve">: "Declarar de interés deportivo y municipal la Carrera MTB (Mountain Bike) 113º Aniversario Bariloche". Autor: Concejal Dr. Diego Benítez (FG). Sobre tablas.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-15-1892 – Acta 1036/15 del 7 de mayo de 2015</w:t>
      </w:r>
    </w:p>
    <w:p>
      <w:pPr>
        <w:pStyle w:val="Textosinformato"/>
        <w:spacing w:before="0" w:after="0"/>
        <w:jc w:val="both"/>
        <w:rPr>
          <w:rFonts w:ascii="Times New Roman" w:hAnsi="Times New Roman" w:eastAsia="MS Mincho;ＭＳ 明朝" w:cs="Times New Roman"/>
          <w:color w:val="auto"/>
          <w:sz w:val="24"/>
          <w:szCs w:val="24"/>
          <w:u w:val="none"/>
        </w:rPr>
      </w:pPr>
      <w:r>
        <w:rPr>
          <w:rFonts w:eastAsia="MS Mincho;ＭＳ 明朝" w:cs="Times New Roman" w:ascii="Times New Roman" w:hAnsi="Times New Roman"/>
          <w:color w:val="auto"/>
          <w:sz w:val="24"/>
          <w:szCs w:val="24"/>
          <w:u w:val="none"/>
        </w:rPr>
      </w:r>
    </w:p>
    <w:p>
      <w:pPr>
        <w:pStyle w:val="Textosinformato"/>
        <w:spacing w:before="0" w:after="0"/>
        <w:jc w:val="both"/>
        <w:rPr/>
      </w:pPr>
      <w:r>
        <w:rPr>
          <w:rFonts w:eastAsia="MS Mincho;ＭＳ 明朝" w:cs="Times New Roman" w:ascii="Times New Roman" w:hAnsi="Times New Roman"/>
          <w:color w:val="auto"/>
          <w:sz w:val="24"/>
          <w:szCs w:val="24"/>
          <w:u w:val="single"/>
        </w:rPr>
        <w:t>Proyecto de Ordenanza 806/15</w:t>
      </w:r>
      <w:r>
        <w:rPr>
          <w:rFonts w:eastAsia="MS Mincho;ＭＳ 明朝" w:cs="Times New Roman" w:ascii="Times New Roman" w:hAnsi="Times New Roman"/>
          <w:color w:val="auto"/>
          <w:sz w:val="24"/>
          <w:szCs w:val="24"/>
          <w:u w:val="none"/>
        </w:rPr>
        <w:t>: "Cambio de nombre de tres calles del Barrio El Maitén". Autora: Concejal Edith Garro (PJ): Iniciativa: Comisión Directiva de Junta Vecinal El Maitén. Colaboradoras: Leticia Cárdenas y Patricia Torres. A Asesoría Letrada y a las Comisiones de Obras y Planeamiento y de Gobierno y Legales.</w:t>
      </w:r>
      <w:r>
        <w:rPr>
          <w:rFonts w:eastAsia="MS Mincho;ＭＳ 明朝" w:cs="Times New Roman" w:ascii="Times New Roman" w:hAnsi="Times New Roman"/>
          <w:b w:val="false"/>
          <w:bCs w:val="false"/>
          <w:color w:val="auto"/>
          <w:sz w:val="24"/>
          <w:szCs w:val="20"/>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O-15-2649 – Acta 1039/15 del 02 de julio de 2015.</w:t>
      </w:r>
    </w:p>
    <w:p>
      <w:pPr>
        <w:pStyle w:val="Textosinformato"/>
        <w:spacing w:before="0" w:after="0"/>
        <w:jc w:val="both"/>
        <w:rPr>
          <w:rFonts w:ascii="Times New Roman" w:hAnsi="Times New Roman" w:eastAsia="MS Mincho;ＭＳ 明朝" w:cs="Times New Roman"/>
          <w:color w:val="auto"/>
          <w:sz w:val="24"/>
          <w:szCs w:val="24"/>
          <w:u w:val="none"/>
        </w:rPr>
      </w:pPr>
      <w:r>
        <w:rPr>
          <w:rFonts w:eastAsia="MS Mincho;ＭＳ 明朝" w:cs="Times New Roman" w:ascii="Times New Roman" w:hAnsi="Times New Roman"/>
          <w:color w:val="auto"/>
          <w:sz w:val="24"/>
          <w:szCs w:val="24"/>
          <w:u w:val="none"/>
        </w:rPr>
      </w:r>
    </w:p>
    <w:p>
      <w:pPr>
        <w:pStyle w:val="Textosinformato"/>
        <w:spacing w:before="0" w:after="0"/>
        <w:jc w:val="both"/>
        <w:rPr/>
      </w:pPr>
      <w:r>
        <w:rPr>
          <w:rFonts w:eastAsia="MS Mincho;ＭＳ 明朝" w:cs="Times New Roman" w:ascii="Times New Roman" w:hAnsi="Times New Roman"/>
          <w:color w:val="auto"/>
          <w:sz w:val="24"/>
          <w:szCs w:val="24"/>
          <w:u w:val="single"/>
        </w:rPr>
        <w:t>Proyecto de Declaración 807/15</w:t>
      </w:r>
      <w:r>
        <w:rPr>
          <w:rFonts w:eastAsia="MS Mincho;ＭＳ 明朝" w:cs="Times New Roman" w:ascii="Times New Roman" w:hAnsi="Times New Roman"/>
          <w:color w:val="auto"/>
          <w:sz w:val="24"/>
          <w:szCs w:val="24"/>
          <w:u w:val="none"/>
        </w:rPr>
        <w:t xml:space="preserve">: "Declarar de interés municipal y educativo la capacitación "El cuerpo y las emociones en el aula. Técnicas de conciencia corporal, de respiración, de relajación y de concentración". Autor: Concejal Ramón Chiocconi (PJ). Iniciativa: Eugenia Danegger. Sobre tablas.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-15-1893 – Acta 1036/15 del 7 de mayo de 2015</w:t>
      </w:r>
    </w:p>
    <w:p>
      <w:pPr>
        <w:pStyle w:val="Textosinformato"/>
        <w:spacing w:before="0" w:after="0"/>
        <w:jc w:val="both"/>
        <w:rPr>
          <w:rFonts w:ascii="Times New Roman" w:hAnsi="Times New Roman" w:eastAsia="MS Mincho;ＭＳ 明朝" w:cs="Times New Roman"/>
          <w:color w:val="auto"/>
          <w:sz w:val="24"/>
          <w:szCs w:val="24"/>
        </w:rPr>
      </w:pPr>
      <w:r>
        <w:rPr>
          <w:rFonts w:eastAsia="MS Mincho;ＭＳ 明朝" w:cs="Times New Roman" w:ascii="Times New Roman" w:hAnsi="Times New Roman"/>
          <w:color w:val="auto"/>
          <w:sz w:val="24"/>
          <w:szCs w:val="24"/>
        </w:rPr>
      </w:r>
    </w:p>
    <w:p>
      <w:pPr>
        <w:pStyle w:val="Textosinformato"/>
        <w:jc w:val="both"/>
        <w:rPr/>
      </w:pPr>
      <w:r>
        <w:rPr>
          <w:rFonts w:eastAsia="MS Mincho;ＭＳ 明朝" w:cs="Times New Roman" w:ascii="Times New Roman" w:hAnsi="Times New Roman"/>
          <w:color w:val="auto"/>
          <w:sz w:val="24"/>
          <w:szCs w:val="24"/>
          <w:u w:val="single"/>
        </w:rPr>
        <w:t>Proyecto de Declaración 808/15</w:t>
      </w:r>
      <w:r>
        <w:rPr>
          <w:rFonts w:eastAsia="MS Mincho;ＭＳ 明朝" w:cs="Times New Roman" w:ascii="Times New Roman" w:hAnsi="Times New Roman"/>
          <w:color w:val="auto"/>
          <w:sz w:val="24"/>
          <w:szCs w:val="24"/>
          <w:u w:val="none"/>
        </w:rPr>
        <w:t xml:space="preserve">: "Declarar evento de interés municipal, educativo, cultural "Historia del tejido, muestra desfile. Fiesta de la creatividad". Autores: Concejales Carmen Giménez y Leandro Lescano (AFSP). Iniciativa: María Cristina García y Limay Brouckaert. Sobre tablas.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-15-1894–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color w:val="auto"/>
          <w:sz w:val="24"/>
          <w:szCs w:val="24"/>
          <w:u w:val="single"/>
        </w:rPr>
        <w:t>Proyecto de Declaración 809/15</w:t>
      </w:r>
      <w:r>
        <w:rPr>
          <w:rFonts w:eastAsia="MS Mincho;ＭＳ 明朝" w:cs="Times New Roman" w:ascii="Times New Roman" w:hAnsi="Times New Roman"/>
          <w:color w:val="auto"/>
          <w:sz w:val="24"/>
          <w:szCs w:val="24"/>
          <w:u w:val="none"/>
        </w:rPr>
        <w:t xml:space="preserve">: "Declarar de interés municipal la 2º fecha del Campeonato Argentino y la 3º fecha del Campeonato Patagónico de Enduro". Autor: Concejal Ramón Chiocconi (PJ). Iniciativa: Oscar Díaz (Vicepresidente Asociación Civil de Enduro y Motocross). Sobre tablas.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-15-1895 – Acta 1036/15 del 7 de mayo de 2015</w:t>
      </w:r>
    </w:p>
    <w:p>
      <w:pPr>
        <w:pStyle w:val="Textosinformato"/>
        <w:jc w:val="both"/>
        <w:rPr>
          <w:rFonts w:ascii="Times New Roman" w:hAnsi="Times New Roman" w:eastAsia="MS Mincho;ＭＳ 明朝" w:cs="Times New Roman"/>
          <w:color w:val="auto"/>
          <w:sz w:val="24"/>
          <w:szCs w:val="24"/>
        </w:rPr>
      </w:pPr>
      <w:r>
        <w:rPr>
          <w:rFonts w:eastAsia="MS Mincho;ＭＳ 明朝" w:cs="Times New Roman" w:ascii="Times New Roman" w:hAnsi="Times New Roman"/>
          <w:color w:val="auto"/>
          <w:sz w:val="24"/>
          <w:szCs w:val="24"/>
        </w:rPr>
      </w:r>
    </w:p>
    <w:p>
      <w:pPr>
        <w:pStyle w:val="Textosinformato"/>
        <w:jc w:val="both"/>
        <w:rPr/>
      </w:pPr>
      <w:r>
        <w:rPr>
          <w:rFonts w:eastAsia="MS Mincho;ＭＳ 明朝" w:cs="Times New Roman" w:ascii="Times New Roman" w:hAnsi="Times New Roman"/>
          <w:color w:val="auto"/>
          <w:sz w:val="24"/>
          <w:szCs w:val="24"/>
          <w:u w:val="single"/>
        </w:rPr>
        <w:t>Proyecto de Declaración 810/15</w:t>
      </w:r>
      <w:r>
        <w:rPr>
          <w:rFonts w:eastAsia="MS Mincho;ＭＳ 明朝" w:cs="Times New Roman" w:ascii="Times New Roman" w:hAnsi="Times New Roman"/>
          <w:color w:val="auto"/>
          <w:sz w:val="24"/>
          <w:szCs w:val="24"/>
          <w:u w:val="none"/>
        </w:rPr>
        <w:t xml:space="preserve">: "Declarar de interés el balance social cooperativo del Banco Credicoop Ltdo".  Autores: Concejales Ramón Chiocconi y Edith Garro (PJ). Iniciativa: Abel Basti. Sobre tablas.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-15-1896 – Acta 1036/15 del 7 de mayo de 2015</w:t>
      </w:r>
    </w:p>
    <w:p>
      <w:pPr>
        <w:pStyle w:val="Textosinformato"/>
        <w:jc w:val="both"/>
        <w:rPr>
          <w:rFonts w:ascii="Times New Roman" w:hAnsi="Times New Roman" w:eastAsia="MS Mincho;ＭＳ 明朝" w:cs="Times New Roman"/>
          <w:color w:val="auto"/>
          <w:sz w:val="24"/>
          <w:szCs w:val="24"/>
        </w:rPr>
      </w:pPr>
      <w:r>
        <w:rPr>
          <w:rFonts w:eastAsia="MS Mincho;ＭＳ 明朝" w:cs="Times New Roman" w:ascii="Times New Roman" w:hAnsi="Times New Roman"/>
          <w:color w:val="auto"/>
          <w:sz w:val="24"/>
          <w:szCs w:val="24"/>
        </w:rPr>
      </w:r>
    </w:p>
    <w:p>
      <w:pPr>
        <w:pStyle w:val="Textosinformato"/>
        <w:jc w:val="both"/>
        <w:rPr/>
      </w:pPr>
      <w:r>
        <w:rPr>
          <w:rFonts w:eastAsia="MS Mincho;ＭＳ 明朝" w:cs="Times New Roman" w:ascii="Times New Roman" w:hAnsi="Times New Roman"/>
          <w:color w:val="auto"/>
          <w:sz w:val="24"/>
          <w:szCs w:val="24"/>
          <w:u w:val="single"/>
        </w:rPr>
        <w:t>Proyecto de Comunicación 811/15</w:t>
      </w:r>
      <w:r>
        <w:rPr>
          <w:rFonts w:eastAsia="MS Mincho;ＭＳ 明朝" w:cs="Times New Roman" w:ascii="Times New Roman" w:hAnsi="Times New Roman"/>
          <w:color w:val="auto"/>
          <w:sz w:val="24"/>
          <w:szCs w:val="24"/>
          <w:u w:val="none"/>
        </w:rPr>
        <w:t xml:space="preserve">: "Solicitar a Vialidad Nacional obras en la Ruta 40 tramo Bariloche – El Bolsón". Autora: Concejal Irma Haneck (SUR). Colaboradora: Ab. Mercedes Lasmartres. Sobre tablas. </w:t>
      </w:r>
      <w:r>
        <w:rPr>
          <w:rFonts w:eastAsia="MS Mincho;ＭＳ 明朝" w:cs="Times New Roman" w:ascii="Times New Roman" w:hAnsi="Times New Roman"/>
          <w:color w:val="auto"/>
          <w:sz w:val="24"/>
          <w:szCs w:val="24"/>
          <w:highlight w:val="green"/>
          <w:u w:val="none"/>
        </w:rPr>
        <w:t>C</w:t>
      </w:r>
      <w:r>
        <w:rPr>
          <w:rFonts w:eastAsia="MS Mincho;ＭＳ 明朝" w:cs="Times New Roman" w:ascii="Times New Roman" w:hAnsi="Times New Roman"/>
          <w:b w:val="false"/>
          <w:bCs w:val="false"/>
          <w:color w:val="auto"/>
          <w:sz w:val="24"/>
          <w:szCs w:val="20"/>
          <w:highlight w:val="green"/>
          <w:u w:val="none"/>
          <w:lang w:bidi="ar-SA"/>
        </w:rPr>
        <w:t>-15-796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812/15</w:t>
      </w:r>
      <w:r>
        <w:rPr>
          <w:rFonts w:eastAsia="MS Mincho;ＭＳ 明朝" w:cs="Times New Roman" w:ascii="Times New Roman" w:hAnsi="Times New Roman"/>
          <w:sz w:val="24"/>
        </w:rPr>
        <w:t xml:space="preserve">: "Adhesión a la Ley 26811. Día nacional de la lucha contra la violencia institucional". Autores: Concejales Ramón Chiocconi y Alejandro Ramos Mejía (PJ). </w:t>
      </w:r>
      <w:r>
        <w:rPr>
          <w:rFonts w:eastAsia="MS Mincho;ＭＳ 明朝" w:cs="Times New Roman" w:ascii="Times New Roman" w:hAnsi="Times New Roman"/>
          <w:color w:val="auto"/>
          <w:sz w:val="24"/>
          <w:szCs w:val="24"/>
          <w:u w:val="none"/>
        </w:rPr>
        <w:t xml:space="preserve"> Sobre tablas. </w:t>
      </w:r>
      <w:r>
        <w:rPr>
          <w:rFonts w:eastAsia="MS Mincho;ＭＳ 明朝" w:cs="Times New Roman" w:ascii="Times New Roman" w:hAnsi="Times New Roman"/>
          <w:b w:val="false"/>
          <w:bCs w:val="false"/>
          <w:color w:val="auto"/>
          <w:sz w:val="24"/>
          <w:szCs w:val="20"/>
          <w:highlight w:val="green"/>
          <w:u w:val="none"/>
          <w:lang w:bidi="ar-SA"/>
        </w:rPr>
        <w:t>O-15-2634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813/15</w:t>
      </w:r>
      <w:r>
        <w:rPr>
          <w:rFonts w:eastAsia="MS Mincho;ＭＳ 明朝" w:cs="Times New Roman" w:ascii="Times New Roman" w:hAnsi="Times New Roman"/>
          <w:sz w:val="24"/>
        </w:rPr>
        <w:t xml:space="preserve">: "Declarar interés municipal y educativo Jornadas Provinciales  Comahue y participación XXI Congreso Nacional UNADENI". Autor: Concejal Prof. Alfredo Martín (FG). </w:t>
      </w:r>
      <w:r>
        <w:rPr>
          <w:rFonts w:eastAsia="MS Mincho;ＭＳ 明朝" w:cs="Times New Roman" w:ascii="Times New Roman" w:hAnsi="Times New Roman"/>
          <w:color w:val="auto"/>
          <w:sz w:val="24"/>
          <w:szCs w:val="24"/>
          <w:u w:val="none"/>
        </w:rPr>
        <w:t xml:space="preserve"> Sobre tablas. </w:t>
      </w:r>
      <w:r>
        <w:rPr>
          <w:rFonts w:eastAsia="MS Mincho;ＭＳ 明朝" w:cs="Times New Roman" w:ascii="Times New Roman" w:hAnsi="Times New Roman"/>
          <w:color w:val="auto"/>
          <w:sz w:val="24"/>
          <w:szCs w:val="24"/>
          <w:highlight w:val="green"/>
          <w:u w:val="none"/>
        </w:rPr>
        <w:t>D</w:t>
      </w:r>
      <w:r>
        <w:rPr>
          <w:rFonts w:eastAsia="MS Mincho;ＭＳ 明朝" w:cs="Times New Roman" w:ascii="Times New Roman" w:hAnsi="Times New Roman"/>
          <w:b w:val="false"/>
          <w:bCs w:val="false"/>
          <w:color w:val="auto"/>
          <w:sz w:val="24"/>
          <w:szCs w:val="20"/>
          <w:highlight w:val="green"/>
          <w:u w:val="none"/>
          <w:lang w:bidi="ar-SA"/>
        </w:rPr>
        <w:t>-15-1897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814/15</w:t>
      </w:r>
      <w:r>
        <w:rPr>
          <w:rFonts w:eastAsia="MS Mincho;ＭＳ 明朝" w:cs="Times New Roman" w:ascii="Times New Roman" w:hAnsi="Times New Roman"/>
          <w:sz w:val="24"/>
        </w:rPr>
        <w:t>: "Aprueba Acta Acuerdo año 2015. Modifica tasa y valores para el Sistema de Estacionamiento Medido y Solidario. Incorpora un representante de organizaciones sociales a mesa de gestión y seguimiento del SEMS". Autora: Intendenta Municipal, Lic. María Eugenia Martini. Colaboradores: Secretario de Desarrollo Económico, Fernando del Campo; Secretario de Gobierno, Lic. Daniel Natapof; Asesor Letrado del Municipio,  Ricardo Medrano y Subsecretario de Tránsito y Transporte, Francisco Pego. A Asesoría Letrada y a la Comisión de Economía. Con tratamiento de preferencia 1º sesión.</w:t>
      </w:r>
      <w:r>
        <w:rPr>
          <w:rFonts w:eastAsia="MS Mincho;ＭＳ 明朝" w:cs="Times New Roman" w:ascii="Times New Roman" w:hAnsi="Times New Roman"/>
          <w:sz w:val="24"/>
          <w:highlight w:val="green"/>
          <w:lang w:bidi="ar-SA"/>
        </w:rPr>
        <w:t xml:space="preserve"> O-15-2637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815/15</w:t>
      </w:r>
      <w:r>
        <w:rPr>
          <w:rFonts w:eastAsia="MS Mincho;ＭＳ 明朝" w:cs="Times New Roman" w:ascii="Times New Roman" w:hAnsi="Times New Roman"/>
          <w:sz w:val="24"/>
        </w:rPr>
        <w:t xml:space="preserve">: "Aceptación de la donación de una cámara digital fotográfica para la Escuela de Arte La Llave". Autora: Intendenta Municipal, Lic. María Eugenia Martini. Colaboradores: Secretario de Cultura, Prof. Rubén Oscar Fernández; Secretario de Gobierno, Lic. Daniel Natapof y Jefa de Departamento de Coordinación de la Escuela Municipal de Arte La Llave, Lic. Mercedes Rodríguez Traba. Sobre tablas. </w:t>
      </w:r>
      <w:r>
        <w:rPr>
          <w:rFonts w:eastAsia="MS Mincho;ＭＳ 明朝" w:cs="Times New Roman" w:ascii="Times New Roman" w:hAnsi="Times New Roman"/>
          <w:b w:val="false"/>
          <w:bCs w:val="false"/>
          <w:color w:val="auto"/>
          <w:sz w:val="24"/>
          <w:szCs w:val="20"/>
          <w:highlight w:val="green"/>
          <w:u w:val="none"/>
          <w:lang w:bidi="ar-SA"/>
        </w:rPr>
        <w:t>O-15-2635 – Acta 1036/15 del 7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rPr/>
      </w:pPr>
      <w:r>
        <w:rPr>
          <w:rFonts w:eastAsia="MS Mincho;ＭＳ 明朝" w:cs="Times New Roman" w:ascii="Times New Roman" w:hAnsi="Times New Roman"/>
          <w:sz w:val="24"/>
          <w:u w:val="single"/>
          <w:lang w:bidi="ar-SA"/>
        </w:rPr>
        <w:t>Proyecto de Ordenanza 816/15</w:t>
      </w:r>
      <w:r>
        <w:rPr>
          <w:rFonts w:eastAsia="MS Mincho;ＭＳ 明朝" w:cs="Times New Roman" w:ascii="Times New Roman" w:hAnsi="Times New Roman"/>
          <w:sz w:val="24"/>
          <w:lang w:bidi="ar-SA"/>
        </w:rPr>
        <w:t>: "Modifica ordenanza 1752-CM-07. Regualción Esquí y Snowboard". Autora: Concejal Edith Garro (PJ). A Asesoría Letrada y a la Comisión de Gobierno y Legales.</w:t>
      </w:r>
      <w:r>
        <w:rPr>
          <w:rFonts w:eastAsia="MS Mincho;ＭＳ 明朝" w:cs="Times New Roman" w:ascii="Times New Roman" w:hAnsi="Times New Roman"/>
          <w:color w:val="auto"/>
          <w:sz w:val="24"/>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O-15-2643 – Acta 1038/15 del 18 de junio de 2015</w:t>
      </w:r>
    </w:p>
    <w:p>
      <w:pPr>
        <w:pStyle w:val="Textosinformato"/>
        <w:jc w:val="both"/>
        <w:rPr>
          <w:rFonts w:ascii="Times New Roman" w:hAnsi="Times New Roman" w:eastAsia="MS Mincho;ＭＳ 明朝" w:cs="Times New Roman"/>
          <w:sz w:val="24"/>
          <w:lang w:bidi="ar-SA"/>
        </w:rPr>
      </w:pPr>
      <w:r>
        <w:rPr>
          <w:rFonts w:eastAsia="MS Mincho;ＭＳ 明朝" w:cs="Times New Roman" w:ascii="Times New Roman" w:hAnsi="Times New Roman"/>
          <w:sz w:val="24"/>
          <w:lang w:bidi="ar-SA"/>
        </w:rPr>
      </w:r>
    </w:p>
    <w:p>
      <w:pPr>
        <w:pStyle w:val="Textosinformato"/>
        <w:jc w:val="both"/>
        <w:rPr>
          <w:rFonts w:ascii="Times New Roman" w:hAnsi="Times New Roman" w:eastAsia="MS Mincho;ＭＳ 明朝" w:cs="Times New Roman"/>
          <w:sz w:val="24"/>
          <w:lang w:bidi="ar-SA"/>
        </w:rPr>
      </w:pPr>
      <w:r>
        <w:rPr>
          <w:rFonts w:eastAsia="MS Mincho;ＭＳ 明朝" w:cs="Times New Roman" w:ascii="Times New Roman" w:hAnsi="Times New Roman"/>
          <w:sz w:val="24"/>
          <w:lang w:bidi="ar-SA"/>
        </w:rPr>
      </w:r>
    </w:p>
    <w:p>
      <w:pPr>
        <w:pStyle w:val="Textosinformato"/>
        <w:jc w:val="both"/>
        <w:rPr/>
      </w:pPr>
      <w:r>
        <w:rPr>
          <w:rFonts w:eastAsia="MS Mincho;ＭＳ 明朝" w:cs="Times New Roman" w:ascii="Times New Roman" w:hAnsi="Times New Roman"/>
          <w:sz w:val="24"/>
          <w:u w:val="single"/>
        </w:rPr>
        <w:t>Proyecto de Declaración 817/15</w:t>
      </w:r>
      <w:r>
        <w:rPr>
          <w:rFonts w:eastAsia="MS Mincho;ＭＳ 明朝" w:cs="Times New Roman" w:ascii="Times New Roman" w:hAnsi="Times New Roman"/>
          <w:sz w:val="24"/>
        </w:rPr>
        <w:t xml:space="preserve">: "Declarar de interés municipal, sanitario y educativo "Jornada Interdisciplinaria de Diabetes para Enfermería". Autores: Concejales Prof. Alfredo Martín, Dr. Diego Benítez y Adhelma San Martín (FG). Se solicitará su retiro por haberse emitido la Resolución 146-PCM-15. </w:t>
      </w:r>
      <w:r>
        <w:rPr>
          <w:rFonts w:eastAsia="MS Mincho;ＭＳ 明朝" w:cs="Times New Roman" w:ascii="Times New Roman" w:hAnsi="Times New Roman"/>
          <w:b w:val="false"/>
          <w:bCs w:val="false"/>
          <w:sz w:val="24"/>
          <w:highlight w:val="yellow"/>
        </w:rPr>
        <w:t>RETIRADO ACTA 1037/18 del 21 de mayoo de 2015.</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818/15</w:t>
      </w:r>
      <w:r>
        <w:rPr>
          <w:rFonts w:eastAsia="MS Mincho;ＭＳ 明朝" w:cs="Times New Roman" w:ascii="Times New Roman" w:hAnsi="Times New Roman"/>
          <w:sz w:val="24"/>
        </w:rPr>
        <w:t>: "Crear Veedurías Ciudadanas". Autores: Concejales Ramón Chiocconi y Alejandro Ramos Mejía (PJ). A Asesoría Letrada y a la Comisión de Gobierno y Legales.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819/15</w:t>
      </w:r>
      <w:r>
        <w:rPr>
          <w:rFonts w:eastAsia="MS Mincho;ＭＳ 明朝" w:cs="Times New Roman" w:ascii="Times New Roman" w:hAnsi="Times New Roman"/>
          <w:sz w:val="24"/>
        </w:rPr>
        <w:t>: "Declarar de interés municipal y cultural el Proyecto Puertas Abiertas". Autores: Concejales Ramón Chiocconi y Alejandro Ramos Mejía (PJ). Sobre tablas.</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-15-1898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820/15</w:t>
      </w:r>
      <w:r>
        <w:rPr>
          <w:rFonts w:eastAsia="MS Mincho;ＭＳ 明朝" w:cs="Times New Roman" w:ascii="Times New Roman" w:hAnsi="Times New Roman"/>
          <w:sz w:val="24"/>
        </w:rPr>
        <w:t xml:space="preserve">: "Establecer Campaña Pirotecnia Cero en San Carlos de Bariloche". Autores: Concejales Prof. Elena Welleschik (UCR) y Ramón Chiocconi (PJ). Iniciativa: Merendero Los Peques y Yolanda Margarita Quintriqueo. A Asesoría Letrada y a la Comisión de Gobierno y Legales. </w:t>
      </w:r>
      <w:r>
        <w:rPr>
          <w:rFonts w:eastAsia="MS Mincho;ＭＳ 明朝" w:cs="Times New Roman" w:ascii="Times New Roman" w:hAnsi="Times New Roman"/>
          <w:sz w:val="24"/>
          <w:highlight w:val="green"/>
        </w:rPr>
        <w:t>O-15-2679. Acta 1043/15 del 19 de noviembre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821/15</w:t>
      </w:r>
      <w:r>
        <w:rPr>
          <w:rFonts w:eastAsia="MS Mincho;ＭＳ 明朝" w:cs="Times New Roman" w:ascii="Times New Roman" w:hAnsi="Times New Roman"/>
          <w:sz w:val="24"/>
        </w:rPr>
        <w:t xml:space="preserve">: "Festival de Software Libre, Flisol, en Bariloche". Autora: Concejal Edith Garro (PJ). Iniciativa: Javier Barcena (Coordinador Flisol en Bariloche). Colaboradora: Patricia Torres.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-15-1899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822/15</w:t>
      </w:r>
      <w:r>
        <w:rPr>
          <w:rFonts w:eastAsia="MS Mincho;ＭＳ 明朝" w:cs="Times New Roman" w:ascii="Times New Roman" w:hAnsi="Times New Roman"/>
          <w:sz w:val="24"/>
        </w:rPr>
        <w:t xml:space="preserve">: "Declarar de interés municipal y educativo ExpoUni 2015". Autores: Comisión Legislativa: Concejales Ramón Chiocconi, Alejandro Ramos Mejía, Edith Garro (PJ); Dr. Diego Benítez (FG); Leandro Lescano (AFSP); Irma Haneck (SUR); Elena Welleschik (UCR) y Mauro Gonzalez (PVpC). Iniciativa: Evelina Beatriz Stieger, Directora.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-15-1900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823/15</w:t>
      </w:r>
      <w:r>
        <w:rPr>
          <w:rFonts w:eastAsia="MS Mincho;ＭＳ 明朝" w:cs="Times New Roman" w:ascii="Times New Roman" w:hAnsi="Times New Roman"/>
          <w:sz w:val="24"/>
        </w:rPr>
        <w:t>: "Aceptar donación de PC efectuada por la productora Luciana Basevich". Autora: Intendenta Municipal, Lic. María Eugenia Martini. Colaboradores: Secretario de Cultura, Prof. Rubén Oscar Fernández; Secretario de Gobierno, Lic. Daniel Rubén Natapof y Departamento Fiscalizador de Cultura, Sra. Cristina Gómez. Sobre tablas.</w:t>
      </w:r>
      <w:r>
        <w:rPr>
          <w:rFonts w:eastAsia="MS Mincho;ＭＳ 明朝" w:cs="Times New Roman" w:ascii="Times New Roman" w:hAnsi="Times New Roman"/>
          <w:sz w:val="24"/>
          <w:highlight w:val="green"/>
          <w:lang w:bidi="ar-SA"/>
        </w:rPr>
        <w:t xml:space="preserve"> O-15-2638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824/15</w:t>
      </w:r>
      <w:r>
        <w:rPr>
          <w:rFonts w:eastAsia="MS Mincho;ＭＳ 明朝" w:cs="Times New Roman" w:ascii="Times New Roman" w:hAnsi="Times New Roman"/>
          <w:sz w:val="24"/>
        </w:rPr>
        <w:t xml:space="preserve">: "Declarar de interés municipal y deportivo 1º Torneo-Muestra Nacional Taekwon-Do A.E.I.T.". Autor: Concejal Mauro Gonzalez (PVpC).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-15-1901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825/15</w:t>
      </w:r>
      <w:r>
        <w:rPr>
          <w:rFonts w:eastAsia="MS Mincho;ＭＳ 明朝" w:cs="Times New Roman" w:ascii="Times New Roman" w:hAnsi="Times New Roman"/>
          <w:sz w:val="24"/>
        </w:rPr>
        <w:t>: "Modifica Ordenanza Tarifaria 2375-CM-12. Coeficiente corrector venta cigarrillos por mayor". Autores: Concejales Leandro Lescano (AFSP); Irma Haneck (SUR) y Elena Welleschik (UCR).  A la Comisión de Gobierno y Legales.</w:t>
      </w:r>
      <w:r>
        <w:rPr>
          <w:rFonts w:eastAsia="MS Mincho;ＭＳ 明朝" w:cs="Times New Roman" w:ascii="Times New Roman" w:hAnsi="Times New Roman"/>
          <w:color w:val="auto"/>
          <w:sz w:val="24"/>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O-15-2644 – Acta 1038/15 del 18 de junio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826/15</w:t>
      </w:r>
      <w:r>
        <w:rPr>
          <w:rFonts w:eastAsia="MS Mincho;ＭＳ 明朝" w:cs="Times New Roman" w:ascii="Times New Roman" w:hAnsi="Times New Roman"/>
          <w:sz w:val="24"/>
        </w:rPr>
        <w:t xml:space="preserve">: "Declarar de interés municipal, educativo y cultural el Proyecto de Voluntariado Universitario con la Asociación de Recicladores Bariloche". Autores: Concejales Ramón Chiocconi y Alejandro Ramos Mejía (PJ). Iniciativa: Dra. Carolina Laura Morales, Investigadora Adjunta CONICET. Sobre tablas. </w:t>
      </w:r>
      <w:r>
        <w:rPr>
          <w:rFonts w:eastAsia="MS Mincho;ＭＳ 明朝" w:cs="Times New Roman" w:ascii="Times New Roman" w:hAnsi="Times New Roman"/>
          <w:sz w:val="24"/>
          <w:highlight w:val="green"/>
        </w:rPr>
        <w:t>D</w:t>
      </w:r>
      <w:r>
        <w:rPr>
          <w:rFonts w:eastAsia="MS Mincho;ＭＳ 明朝" w:cs="Times New Roman" w:ascii="Times New Roman" w:hAnsi="Times New Roman"/>
          <w:b w:val="false"/>
          <w:bCs w:val="false"/>
          <w:color w:val="auto"/>
          <w:sz w:val="24"/>
          <w:szCs w:val="20"/>
          <w:highlight w:val="green"/>
          <w:u w:val="none"/>
          <w:lang w:bidi="ar-SA"/>
        </w:rPr>
        <w:t>-15-1902 – Acta 1037/15 del 21 de mayo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lang w:bidi="ar-SA"/>
        </w:rPr>
        <w:t>Proyecto de Ordenanza 827/15</w:t>
      </w:r>
      <w:r>
        <w:rPr>
          <w:rFonts w:eastAsia="MS Mincho;ＭＳ 明朝" w:cs="Times New Roman" w:ascii="Times New Roman" w:hAnsi="Times New Roman"/>
          <w:sz w:val="24"/>
          <w:lang w:bidi="ar-SA"/>
        </w:rPr>
        <w:t>: "Ampliación presupuestaria por recepción aporte nacional en el marco del convenio 246/15". Autora: Intendenta Municipal, Lic. María Eugenia Martini. Colaboradores: Secretario de Deporte, Gastón Ciampini; Secretario de Gobierno, Lic. Daniel Rubén Natapof y Secretario de Hacienda, Cdor. Rodolfo Pérez Gallinger. Sobre tablas.</w:t>
      </w:r>
      <w:r>
        <w:rPr>
          <w:rFonts w:eastAsia="MS Mincho;ＭＳ 明朝" w:cs="Times New Roman" w:ascii="Times New Roman" w:hAnsi="Times New Roman"/>
          <w:sz w:val="24"/>
          <w:highlight w:val="green"/>
          <w:lang w:bidi="ar-SA"/>
        </w:rPr>
        <w:t xml:space="preserve"> O-15-2639 – Acta 1037/15 del 21 de mayo de 2015.</w:t>
      </w:r>
    </w:p>
    <w:p>
      <w:pPr>
        <w:pStyle w:val="Textosinformato"/>
        <w:jc w:val="both"/>
        <w:rPr>
          <w:rFonts w:ascii="Times New Roman" w:hAnsi="Times New Roman" w:eastAsia="MS Mincho;ＭＳ 明朝" w:cs="Times New Roman"/>
          <w:sz w:val="24"/>
          <w:lang w:bidi="ar-SA"/>
        </w:rPr>
      </w:pPr>
      <w:r>
        <w:rPr>
          <w:rFonts w:eastAsia="MS Mincho;ＭＳ 明朝" w:cs="Times New Roman" w:ascii="Times New Roman" w:hAnsi="Times New Roman"/>
          <w:sz w:val="24"/>
          <w:lang w:bidi="ar-SA"/>
        </w:rPr>
      </w:r>
    </w:p>
    <w:p>
      <w:pPr>
        <w:pStyle w:val="Textosinformato"/>
        <w:jc w:val="both"/>
        <w:rPr/>
      </w:pPr>
      <w:r>
        <w:rPr>
          <w:rFonts w:eastAsia="MS Mincho;ＭＳ 明朝" w:cs="Times New Roman" w:ascii="Times New Roman" w:hAnsi="Times New Roman"/>
          <w:sz w:val="24"/>
          <w:u w:val="single"/>
        </w:rPr>
        <w:t>Proyecto de Ordenanza 828/15</w:t>
      </w:r>
      <w:r>
        <w:rPr>
          <w:rFonts w:eastAsia="MS Mincho;ＭＳ 明朝" w:cs="Times New Roman" w:ascii="Times New Roman" w:hAnsi="Times New Roman"/>
          <w:sz w:val="24"/>
        </w:rPr>
        <w:t>: "Modificar Ordenanza 2011-CM-2010". Autora: Intendenta Municipal, Lic. María Eugenia Martini. Colaboradores: Secretario de Gobierno, Daniel Natapof; Secretario de Desarrollo Estratégico, Mg. Horacio Fernández e Instituto Municipal de Tierra y Vivienda para el Hábitat Social. A Asesoría Letrada y a la Comisión de Gobierno y Legales.</w:t>
      </w:r>
      <w:r>
        <w:rPr>
          <w:rFonts w:eastAsia="MS Mincho;ＭＳ 明朝" w:cs="Times New Roman" w:ascii="Times New Roman" w:hAnsi="Times New Roman"/>
          <w:sz w:val="24"/>
          <w:highlight w:val="green"/>
        </w:rPr>
        <w:t xml:space="preserve"> O-15-2664. Acta 1042/15 del 5 de noviembre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829/15</w:t>
      </w:r>
      <w:r>
        <w:rPr>
          <w:rFonts w:eastAsia="MS Mincho;ＭＳ 明朝" w:cs="Times New Roman" w:ascii="Times New Roman" w:hAnsi="Times New Roman"/>
          <w:sz w:val="24"/>
        </w:rPr>
        <w:t>: "Creación del Mercado Comunitario Municipal y Ente Autárquico para el Abastecimiento Público". Autora: Intendenta Municipal, Lic. María Eugenia Martini. Colaboradores: Secretario de Desarrollo Económico, Fernando del Campo; Secretario de Gobierno, Daniel Natapof y Subsecretario de Economía Social y Desarrollo Local, Sebastián Terrero. A Asesoría Letrada y a la Comisión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830/15</w:t>
      </w:r>
      <w:r>
        <w:rPr>
          <w:rFonts w:eastAsia="MS Mincho;ＭＳ 明朝" w:cs="Times New Roman" w:ascii="Times New Roman" w:hAnsi="Times New Roman"/>
          <w:sz w:val="24"/>
        </w:rPr>
        <w:t xml:space="preserve">: "Definir y aprobar como guía de planeamiento al Plan de Ordenamiento Territorial 2011". Autora: Concejal Prof. Elena Welleschik (UCR). Colaboradores: Arq. Fabiela Orlandi y Fabiola Salerno Schmuck. A Asesoría Letrada y a las Comisiones de Obras y Planeamiento y de Gobierno y Legales. </w:t>
      </w:r>
      <w:r>
        <w:rPr>
          <w:rFonts w:eastAsia="MS Mincho;ＭＳ 明朝" w:cs="Times New Roman" w:ascii="Times New Roman" w:hAnsi="Times New Roman"/>
          <w:sz w:val="24"/>
          <w:highlight w:val="cyan"/>
        </w:rPr>
        <w:t>Acta 1042/15 del 5 de noviembre de 2015. Vuelve a comisión de Gobierno y Legales. Acta 1043/15 del 19 de noviembre de 2015 Vuelve a comisión de Gobierno y Legales.</w:t>
      </w:r>
      <w:r>
        <w:rPr>
          <w:rFonts w:eastAsia="MS Mincho;ＭＳ 明朝" w:cs="Times New Roman" w:ascii="Times New Roman" w:hAnsi="Times New Roman"/>
          <w:sz w:val="24"/>
          <w:highlight w:val="green"/>
        </w:rPr>
        <w:t xml:space="preserve"> O-15-2692. Acta 1044/15 del 03 de diciembre de 2015. </w:t>
      </w:r>
      <w:r>
        <w:rPr>
          <w:rFonts w:eastAsia="MS Mincho;ＭＳ 明朝" w:cs="Times New Roman" w:ascii="Times New Roman" w:hAnsi="Times New Roman"/>
          <w:sz w:val="24"/>
          <w:highlight w:val="magenta"/>
        </w:rPr>
        <w:t>Vetada por Resolución 148-I-2016 Acta 1049/16.</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831/15</w:t>
      </w:r>
      <w:r>
        <w:rPr>
          <w:rFonts w:eastAsia="MS Mincho;ＭＳ 明朝" w:cs="Times New Roman" w:ascii="Times New Roman" w:hAnsi="Times New Roman"/>
          <w:sz w:val="24"/>
        </w:rPr>
        <w:t>: "Modificación Ordenanza 2636-CM-15". Autores: Comisión Legislativa: Concejales Leandro Lescano (AFSP); Alejandro Ramos Mejía (PJ); Prof. Elena Welleschik (UCR); Irma Haneck (SUR); Mauro Gonzalez (PVpC) y Dr. Diego Benítez (FG). Sobre tablas.</w:t>
      </w:r>
      <w:r>
        <w:rPr>
          <w:rFonts w:eastAsia="MS Mincho;ＭＳ 明朝" w:cs="Times New Roman" w:ascii="Times New Roman" w:hAnsi="Times New Roman"/>
          <w:color w:val="auto"/>
          <w:sz w:val="24"/>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O-15-2645 – Acta 1038/15 del 18 de junio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832/15:</w:t>
      </w:r>
      <w:r>
        <w:rPr>
          <w:rFonts w:eastAsia="MS Mincho;ＭＳ 明朝" w:cs="Times New Roman" w:ascii="Times New Roman" w:hAnsi="Times New Roman"/>
          <w:sz w:val="24"/>
          <w:u w:val="none"/>
        </w:rPr>
        <w:t xml:space="preserve"> "Asignación nombres a calles barrio Altos de Pinar del Sol". Autora: Intendenta Municipal, Lic. María Eugenia Martini. Colaboradores: Secretario de Gobierno, Daniel Natapof; Secretario de Desarrollo Estratégico, Mg. Horacio Fernández; Subsecretario de Gestión Urbana, Arq. Eduardo Gabriel Reddy; Asesor Letrado, Dr. Ricardo Medrano y Dirección de Catastro. A Asesoría Letrada y a las Comisiones de Obras y Planeamiento y de Gobierno y Legales. </w:t>
      </w:r>
      <w:r>
        <w:rPr>
          <w:rFonts w:eastAsia="MS Mincho;ＭＳ 明朝" w:cs="Times New Roman" w:ascii="Times New Roman" w:hAnsi="Times New Roman"/>
          <w:b w:val="false"/>
          <w:bCs w:val="false"/>
          <w:color w:val="auto"/>
          <w:sz w:val="24"/>
          <w:szCs w:val="20"/>
          <w:highlight w:val="green"/>
          <w:u w:val="none"/>
          <w:lang w:val="es-ES" w:eastAsia="zh-CN" w:bidi="ar-SA"/>
        </w:rPr>
        <w:t>O-15-2661 – Acta 1041/15 8 de octubre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833/15</w:t>
      </w:r>
      <w:r>
        <w:rPr>
          <w:rFonts w:eastAsia="MS Mincho;ＭＳ 明朝" w:cs="Times New Roman" w:ascii="Times New Roman" w:hAnsi="Times New Roman"/>
          <w:sz w:val="24"/>
        </w:rPr>
        <w:t>: "Declarar de interés municipal y cultural Encuentro Intercultural de Saberes y Artes Mapuche. Taiñ Rakizuamûn Entulepaiñ". Autor: Concejal Ramón Chiocconi (PJ). Se solicitará su retiro por haberse emitido la Resolución 174-PCM-15.</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834/15</w:t>
      </w:r>
      <w:r>
        <w:rPr>
          <w:rFonts w:eastAsia="MS Mincho;ＭＳ 明朝" w:cs="Times New Roman" w:ascii="Times New Roman" w:hAnsi="Times New Roman"/>
          <w:sz w:val="24"/>
        </w:rPr>
        <w:t xml:space="preserve">: "Declarar de interés municipal, social y comunitario el evento por el Día Internacional del Yoga". Autores: Comisión Legislativa: Concejal Ramón Chiocconi (PJ). Iniciativa: Lucrecia Martin. Sobre tablas. </w:t>
      </w:r>
      <w:r>
        <w:rPr>
          <w:rFonts w:eastAsia="MS Mincho;ＭＳ 明朝" w:cs="Times New Roman" w:ascii="Times New Roman" w:hAnsi="Times New Roman"/>
          <w:color w:val="auto"/>
          <w:sz w:val="24"/>
          <w:highlight w:val="green"/>
          <w:u w:val="none"/>
          <w:lang w:val="es-ES" w:eastAsia="zh-CN" w:bidi="ar-SA"/>
        </w:rPr>
        <w:t>D</w:t>
      </w:r>
      <w:r>
        <w:rPr>
          <w:rFonts w:eastAsia="MS Mincho;ＭＳ 明朝" w:cs="Times New Roman" w:ascii="Times New Roman" w:hAnsi="Times New Roman"/>
          <w:b w:val="false"/>
          <w:bCs w:val="false"/>
          <w:color w:val="auto"/>
          <w:sz w:val="24"/>
          <w:szCs w:val="20"/>
          <w:highlight w:val="green"/>
          <w:u w:val="none"/>
          <w:lang w:val="es-ES" w:eastAsia="zh-CN" w:bidi="ar-SA"/>
        </w:rPr>
        <w:t>-15-1905 – Acta 1038/15 del 18 de junio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color w:val="auto"/>
          <w:sz w:val="24"/>
          <w:u w:val="single"/>
          <w:lang w:val="es-ES" w:eastAsia="zh-CN" w:bidi="ar-SA"/>
        </w:rPr>
        <w:t>Proyecto de Ordenanza 835/15</w:t>
      </w:r>
      <w:r>
        <w:rPr>
          <w:rFonts w:eastAsia="MS Mincho;ＭＳ 明朝" w:cs="Times New Roman" w:ascii="Times New Roman" w:hAnsi="Times New Roman"/>
          <w:color w:val="auto"/>
          <w:sz w:val="24"/>
          <w:u w:val="none"/>
          <w:lang w:val="es-ES" w:eastAsia="zh-CN" w:bidi="ar-SA"/>
        </w:rPr>
        <w:t xml:space="preserve">: "Incorporar al patrimonio cultural obras premiadas Salón de Artes Visuales 2014". Autora: Intendenta Municipal, Lic. María Eugenia Martini. Colaboradores: Secretario de Gobierno, Lic. Daniel Rubén Natapof; Secretario de Cultura, Rubén Oscar Fernández y Jefa Dpto. de Espectáculos y Exposiciones, Natalia Pacheco. Sobre tablas. </w:t>
      </w:r>
      <w:r>
        <w:rPr>
          <w:rFonts w:eastAsia="MS Mincho;ＭＳ 明朝" w:cs="Times New Roman" w:ascii="Times New Roman" w:hAnsi="Times New Roman"/>
          <w:b w:val="false"/>
          <w:bCs w:val="false"/>
          <w:color w:val="auto"/>
          <w:sz w:val="24"/>
          <w:szCs w:val="20"/>
          <w:highlight w:val="green"/>
          <w:u w:val="none"/>
          <w:lang w:val="es-ES" w:eastAsia="zh-CN" w:bidi="ar-SA"/>
        </w:rPr>
        <w:t>O-15-2646 – Acta 1038/15 del 18 de junio de 2015</w:t>
      </w:r>
    </w:p>
    <w:p>
      <w:pPr>
        <w:pStyle w:val="Textosinformato"/>
        <w:jc w:val="both"/>
        <w:rPr>
          <w:rFonts w:ascii="Times New Roman" w:hAnsi="Times New Roman" w:eastAsia="MS Mincho;ＭＳ 明朝" w:cs="Times New Roman"/>
          <w:color w:val="auto"/>
          <w:sz w:val="24"/>
          <w:lang w:val="es-ES" w:eastAsia="zh-CN" w:bidi="ar-SA"/>
        </w:rPr>
      </w:pPr>
      <w:r>
        <w:rPr>
          <w:rFonts w:eastAsia="MS Mincho;ＭＳ 明朝" w:cs="Times New Roman" w:ascii="Times New Roman" w:hAnsi="Times New Roman"/>
          <w:color w:val="auto"/>
          <w:sz w:val="24"/>
          <w:lang w:val="es-ES" w:eastAsia="zh-CN" w:bidi="ar-SA"/>
        </w:rPr>
      </w:r>
    </w:p>
    <w:p>
      <w:pPr>
        <w:pStyle w:val="Textosinformato"/>
        <w:jc w:val="both"/>
        <w:rPr/>
      </w:pPr>
      <w:r>
        <w:rPr>
          <w:rFonts w:eastAsia="MS Mincho;ＭＳ 明朝" w:cs="Times New Roman" w:ascii="Times New Roman" w:hAnsi="Times New Roman"/>
          <w:color w:val="auto"/>
          <w:sz w:val="24"/>
          <w:u w:val="none"/>
          <w:lang w:val="es-ES" w:eastAsia="zh-CN" w:bidi="ar-SA"/>
        </w:rPr>
        <w:t>P</w:t>
      </w:r>
      <w:r>
        <w:rPr>
          <w:rFonts w:eastAsia="MS Mincho;ＭＳ 明朝" w:cs="Times New Roman" w:ascii="Times New Roman" w:hAnsi="Times New Roman"/>
          <w:color w:val="auto"/>
          <w:sz w:val="24"/>
          <w:u w:val="single"/>
          <w:lang w:val="es-ES" w:eastAsia="zh-CN" w:bidi="ar-SA"/>
        </w:rPr>
        <w:t>royecto de Declaración 836/15</w:t>
      </w:r>
      <w:r>
        <w:rPr>
          <w:rFonts w:eastAsia="MS Mincho;ＭＳ 明朝" w:cs="Times New Roman" w:ascii="Times New Roman" w:hAnsi="Times New Roman"/>
          <w:color w:val="auto"/>
          <w:sz w:val="24"/>
          <w:u w:val="none"/>
          <w:lang w:val="es-ES" w:eastAsia="zh-CN" w:bidi="ar-SA"/>
        </w:rPr>
        <w:t xml:space="preserve">: "Declarar de interés municipal y cultural el proyecto coro taller del Jardín de Infantes Nº 3". Autores: Concejal Ramón Chiocconi (PJ) y Prof. Elena Welleschik (UCR). Iniciativa: Alejandra Riolffi, Directora Jardín de Infantes Nº 3. Sobre tablas. </w:t>
      </w:r>
      <w:r>
        <w:rPr>
          <w:rFonts w:eastAsia="MS Mincho;ＭＳ 明朝" w:cs="Times New Roman" w:ascii="Times New Roman" w:hAnsi="Times New Roman"/>
          <w:color w:val="auto"/>
          <w:sz w:val="24"/>
          <w:highlight w:val="green"/>
          <w:u w:val="none"/>
          <w:lang w:val="es-ES" w:eastAsia="zh-CN" w:bidi="ar-SA"/>
        </w:rPr>
        <w:t>D</w:t>
      </w:r>
      <w:r>
        <w:rPr>
          <w:rFonts w:eastAsia="MS Mincho;ＭＳ 明朝" w:cs="Times New Roman" w:ascii="Times New Roman" w:hAnsi="Times New Roman"/>
          <w:b w:val="false"/>
          <w:bCs w:val="false"/>
          <w:color w:val="auto"/>
          <w:sz w:val="24"/>
          <w:szCs w:val="20"/>
          <w:highlight w:val="green"/>
          <w:u w:val="none"/>
          <w:lang w:val="es-ES" w:eastAsia="zh-CN" w:bidi="ar-SA"/>
        </w:rPr>
        <w:t>-15-1906 – Acta 1038/15 del 18 de junio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837/15</w:t>
      </w:r>
      <w:r>
        <w:rPr>
          <w:rFonts w:eastAsia="MS Mincho;ＭＳ 明朝" w:cs="Times New Roman" w:ascii="Times New Roman" w:hAnsi="Times New Roman"/>
          <w:sz w:val="24"/>
          <w:u w:val="none"/>
        </w:rPr>
        <w:t>: "</w:t>
      </w:r>
      <w:r>
        <w:rPr>
          <w:rFonts w:eastAsia="MS Mincho;ＭＳ 明朝" w:cs="Times New Roman" w:ascii="Times New Roman" w:hAnsi="Times New Roman"/>
          <w:sz w:val="24"/>
        </w:rPr>
        <w:t>Declarar de interés municipal, turístico y cultural la 4º Fiesta de la Nieve de la Nieve Gay por la Diversidad". Autores: Comisión Legislativa: Concejales Ramón Chiocconi (PJ); Prof. Elena Welleschik (UCR). Iniciativa: Cristian Signorelli. Sobre tablas.</w:t>
      </w:r>
      <w:r>
        <w:rPr>
          <w:rFonts w:eastAsia="MS Mincho;ＭＳ 明朝" w:cs="Times New Roman" w:ascii="Times New Roman" w:hAnsi="Times New Roman"/>
          <w:color w:val="auto"/>
          <w:sz w:val="24"/>
          <w:u w:val="none"/>
          <w:lang w:val="es-ES" w:eastAsia="zh-CN" w:bidi="ar-SA"/>
        </w:rPr>
        <w:t xml:space="preserve"> </w:t>
      </w:r>
      <w:r>
        <w:rPr>
          <w:rFonts w:eastAsia="MS Mincho;ＭＳ 明朝" w:cs="Times New Roman" w:ascii="Times New Roman" w:hAnsi="Times New Roman"/>
          <w:color w:val="auto"/>
          <w:sz w:val="24"/>
          <w:highlight w:val="green"/>
          <w:u w:val="none"/>
          <w:lang w:val="es-ES" w:eastAsia="zh-CN" w:bidi="ar-SA"/>
        </w:rPr>
        <w:t>D</w:t>
      </w:r>
      <w:r>
        <w:rPr>
          <w:rFonts w:eastAsia="MS Mincho;ＭＳ 明朝" w:cs="Times New Roman" w:ascii="Times New Roman" w:hAnsi="Times New Roman"/>
          <w:b w:val="false"/>
          <w:bCs w:val="false"/>
          <w:color w:val="auto"/>
          <w:sz w:val="24"/>
          <w:szCs w:val="20"/>
          <w:highlight w:val="green"/>
          <w:u w:val="none"/>
          <w:lang w:val="es-ES" w:eastAsia="zh-CN" w:bidi="ar-SA"/>
        </w:rPr>
        <w:t>-15-1907 – Acta 1038/15 del 18 de junio de 2015</w:t>
      </w:r>
    </w:p>
    <w:p>
      <w:pPr>
        <w:pStyle w:val="Textosinformato"/>
        <w:jc w:val="both"/>
        <w:rPr>
          <w:rFonts w:ascii="Times New Roman" w:hAnsi="Times New Roman" w:eastAsia="MS Mincho;ＭＳ 明朝" w:cs="Times New Roman"/>
          <w:sz w:val="24"/>
          <w:lang w:bidi="ar-SA"/>
        </w:rPr>
      </w:pPr>
      <w:r>
        <w:rPr>
          <w:rFonts w:eastAsia="MS Mincho;ＭＳ 明朝" w:cs="Times New Roman" w:ascii="Times New Roman" w:hAnsi="Times New Roman"/>
          <w:sz w:val="24"/>
          <w:lang w:bidi="ar-SA"/>
        </w:rPr>
      </w:r>
    </w:p>
    <w:p>
      <w:pPr>
        <w:pStyle w:val="Textosinformato"/>
        <w:jc w:val="both"/>
        <w:rPr/>
      </w:pPr>
      <w:r>
        <w:rPr>
          <w:rFonts w:eastAsia="MS Mincho;ＭＳ 明朝" w:cs="Times New Roman" w:ascii="Times New Roman" w:hAnsi="Times New Roman"/>
          <w:sz w:val="24"/>
          <w:u w:val="single"/>
          <w:lang w:bidi="ar-SA"/>
        </w:rPr>
        <w:t>Proyecto de Comunicación 838/15</w:t>
      </w:r>
      <w:r>
        <w:rPr>
          <w:rFonts w:eastAsia="MS Mincho;ＭＳ 明朝" w:cs="Times New Roman" w:ascii="Times New Roman" w:hAnsi="Times New Roman"/>
          <w:sz w:val="24"/>
          <w:lang w:bidi="ar-SA"/>
        </w:rPr>
        <w:t xml:space="preserve">: "Comunicar a la Honorable cámara de Diputados la solicitud de aprobación del Proyecto de Ley – Expediente Senado Nº 1167-S-2015 – Rebaja de Naftas ". Autores: Concejales Ramón Chiocconi (PJ). </w:t>
      </w:r>
      <w:r>
        <w:rPr>
          <w:rFonts w:eastAsia="MS Mincho;ＭＳ 明朝" w:cs="Times New Roman" w:ascii="Times New Roman" w:hAnsi="Times New Roman"/>
          <w:color w:val="auto"/>
          <w:sz w:val="24"/>
          <w:highlight w:val="green"/>
          <w:u w:val="none"/>
          <w:lang w:val="es-ES" w:eastAsia="zh-CN" w:bidi="ar-SA"/>
        </w:rPr>
        <w:t>C</w:t>
      </w:r>
      <w:r>
        <w:rPr>
          <w:rFonts w:eastAsia="MS Mincho;ＭＳ 明朝" w:cs="Times New Roman" w:ascii="Times New Roman" w:hAnsi="Times New Roman"/>
          <w:b w:val="false"/>
          <w:bCs w:val="false"/>
          <w:color w:val="auto"/>
          <w:sz w:val="24"/>
          <w:szCs w:val="20"/>
          <w:highlight w:val="green"/>
          <w:u w:val="none"/>
          <w:lang w:val="es-ES" w:eastAsia="zh-CN" w:bidi="ar-SA"/>
        </w:rPr>
        <w:t>-15-797 – Acta 1038/15 del 18 de junio de 2015</w:t>
      </w:r>
    </w:p>
    <w:p>
      <w:pPr>
        <w:pStyle w:val="Textosinformato"/>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r>
    </w:p>
    <w:p>
      <w:pPr>
        <w:pStyle w:val="Textosinformato"/>
        <w:jc w:val="both"/>
        <w:rPr/>
      </w:pPr>
      <w:r>
        <w:rPr>
          <w:rFonts w:eastAsia="MS Mincho;ＭＳ 明朝" w:cs="Times New Roman" w:ascii="Times New Roman" w:hAnsi="Times New Roman"/>
          <w:sz w:val="24"/>
          <w:u w:val="single"/>
        </w:rPr>
        <w:t>Proyecto de Ordenanza 839/15</w:t>
      </w:r>
      <w:r>
        <w:rPr>
          <w:rFonts w:eastAsia="MS Mincho;ＭＳ 明朝" w:cs="Times New Roman" w:ascii="Times New Roman" w:hAnsi="Times New Roman"/>
          <w:sz w:val="24"/>
        </w:rPr>
        <w:t>: "Prestar acuerdo al llamado a licitación pública para la ejecución de la red de agua potable en Barrio Península San Pedro de la ciudad de San Carlos de Bariloche". Autora: Intendenta Municipal, Lic. María Eugenia Martini. Colaboradores: Secretario de Desarrollo Estratégico, Mg. Horacio Fidel Fernández; Secretario de Gobierno, Lic. Daniel Rubén Natapof y Secretario de Hacienda, Cdor. Guillermo Pérez Gallinger.</w:t>
      </w:r>
      <w:r>
        <w:rPr>
          <w:rFonts w:eastAsia="MS Mincho;ＭＳ 明朝" w:cs="Times New Roman" w:ascii="Times New Roman" w:hAnsi="Times New Roman"/>
          <w:b/>
          <w:sz w:val="24"/>
        </w:rPr>
        <w:t xml:space="preserve"> </w:t>
      </w:r>
      <w:r>
        <w:rPr>
          <w:rFonts w:eastAsia="MS Mincho;ＭＳ 明朝" w:cs="Times New Roman" w:ascii="Times New Roman" w:hAnsi="Times New Roman"/>
          <w:b w:val="false"/>
          <w:bCs w:val="false"/>
          <w:sz w:val="24"/>
        </w:rPr>
        <w:t xml:space="preserve">Sobre Tablas. </w:t>
      </w:r>
      <w:r>
        <w:rPr>
          <w:rFonts w:eastAsia="MS Mincho;ＭＳ 明朝" w:cs="Times New Roman" w:ascii="Times New Roman" w:hAnsi="Times New Roman"/>
          <w:b w:val="false"/>
          <w:bCs w:val="false"/>
          <w:color w:val="auto"/>
          <w:sz w:val="24"/>
          <w:szCs w:val="20"/>
          <w:lang w:val="es-ES" w:eastAsia="zh-CN" w:bidi="ar-SA"/>
        </w:rPr>
        <w:t xml:space="preserve"> </w:t>
      </w:r>
      <w:r>
        <w:rPr>
          <w:rFonts w:eastAsia="MS Mincho;ＭＳ 明朝" w:cs="Times New Roman" w:ascii="Times New Roman" w:hAnsi="Times New Roman"/>
          <w:b w:val="false"/>
          <w:bCs w:val="false"/>
          <w:color w:val="auto"/>
          <w:sz w:val="24"/>
          <w:szCs w:val="20"/>
          <w:highlight w:val="green"/>
          <w:lang w:val="es-ES" w:eastAsia="zh-CN" w:bidi="ar-SA"/>
        </w:rPr>
        <w:t>O</w:t>
      </w:r>
      <w:r>
        <w:rPr>
          <w:rFonts w:eastAsia="MS Mincho;ＭＳ 明朝" w:cs="Times New Roman" w:ascii="Times New Roman" w:hAnsi="Times New Roman"/>
          <w:b w:val="false"/>
          <w:bCs w:val="false"/>
          <w:color w:val="auto"/>
          <w:sz w:val="24"/>
          <w:szCs w:val="20"/>
          <w:highlight w:val="green"/>
          <w:u w:val="none"/>
          <w:lang w:val="es-ES" w:eastAsia="zh-CN" w:bidi="ar-SA"/>
        </w:rPr>
        <w:t>-15-2650 – Acta 1039/15 del 02 de julio de 2015.</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Ordenanza 840/15</w:t>
      </w:r>
      <w:r>
        <w:rPr>
          <w:rFonts w:eastAsia="MS Mincho;ＭＳ 明朝" w:cs="Times New Roman" w:ascii="Times New Roman" w:hAnsi="Times New Roman"/>
          <w:sz w:val="24"/>
        </w:rPr>
        <w:t xml:space="preserve">: "Modificación arts. 2º y 3º de la Ordenanza 2530-CM-14". Autora: Intendenta Municipal, Lic. María Eugenia Martini. Colaboradores: Secretario de Desarrollo Estratégico, Mg. Horacio Fidel Fernández; Secretario de Gobierno, Lic. Daniel Rubén Natapof y Presidente del IMTVHS, Dr. Jorge Paolinelli. A Asesoría Letrada y a Comisiones de Obras y Planeamiento y de Gobierno y Legales. </w:t>
      </w:r>
    </w:p>
    <w:p>
      <w:pPr>
        <w:pStyle w:val="Textosinformato"/>
        <w:jc w:val="both"/>
        <w:rPr>
          <w:rFonts w:ascii="Times New Roman" w:hAnsi="Times New Roman" w:eastAsia="MS Mincho;ＭＳ 明朝" w:cs="Times New Roman"/>
          <w:sz w:val="24"/>
          <w:highlight w:val="green"/>
        </w:rPr>
      </w:pPr>
      <w:r>
        <w:rPr>
          <w:rFonts w:eastAsia="MS Mincho;ＭＳ 明朝" w:cs="Times New Roman" w:ascii="Times New Roman" w:hAnsi="Times New Roman"/>
          <w:sz w:val="24"/>
          <w:highlight w:val="green"/>
        </w:rPr>
        <w:t>O-15-2665. Acta 1042/15 del 5 de noviembre de 2015. 2ª lectura.</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841/15</w:t>
      </w:r>
      <w:r>
        <w:rPr>
          <w:rFonts w:eastAsia="MS Mincho;ＭＳ 明朝" w:cs="Times New Roman" w:ascii="Times New Roman" w:hAnsi="Times New Roman"/>
          <w:sz w:val="24"/>
        </w:rPr>
        <w:t xml:space="preserve">: "Prestar acuerdo al llamado a licitación pública para la adquisición de tres camiones chasis equipados con cajas compactadoras de residuos". Autora: Intendenta Municipal, Lic. María Eugenia Martini. Colaboradores: Secretario de Desarrollo Estratégico, Mg. Horacio Fidel Fernández; Secretario de Gobierno, Lic. Daniel Rubén Natapof y  Secretario de Hacienda, Cdor. Guillermo Pérez Gallinger. Sobre Tablas. </w:t>
      </w:r>
      <w:r>
        <w:rPr>
          <w:rFonts w:eastAsia="MS Mincho;ＭＳ 明朝" w:cs="Times New Roman" w:ascii="Times New Roman" w:hAnsi="Times New Roman"/>
          <w:b w:val="false"/>
          <w:bCs w:val="false"/>
          <w:color w:val="auto"/>
          <w:sz w:val="24"/>
          <w:szCs w:val="20"/>
          <w:lang w:val="es-ES" w:eastAsia="zh-CN" w:bidi="ar-SA"/>
        </w:rPr>
        <w:t xml:space="preserve"> </w:t>
      </w:r>
      <w:r>
        <w:rPr>
          <w:rFonts w:eastAsia="MS Mincho;ＭＳ 明朝" w:cs="Times New Roman" w:ascii="Times New Roman" w:hAnsi="Times New Roman"/>
          <w:b w:val="false"/>
          <w:bCs w:val="false"/>
          <w:color w:val="auto"/>
          <w:sz w:val="24"/>
          <w:szCs w:val="20"/>
          <w:highlight w:val="green"/>
          <w:lang w:val="es-ES" w:eastAsia="zh-CN" w:bidi="ar-SA"/>
        </w:rPr>
        <w:t>O</w:t>
      </w:r>
      <w:r>
        <w:rPr>
          <w:rFonts w:eastAsia="MS Mincho;ＭＳ 明朝" w:cs="Times New Roman" w:ascii="Times New Roman" w:hAnsi="Times New Roman"/>
          <w:b w:val="false"/>
          <w:bCs w:val="false"/>
          <w:color w:val="auto"/>
          <w:sz w:val="24"/>
          <w:szCs w:val="20"/>
          <w:highlight w:val="green"/>
          <w:u w:val="none"/>
          <w:lang w:val="es-ES" w:eastAsia="zh-CN" w:bidi="ar-SA"/>
        </w:rPr>
        <w:t>-15-2651 – Acta 1039/15 del 02 de julio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842/15</w:t>
      </w:r>
      <w:r>
        <w:rPr>
          <w:rFonts w:eastAsia="MS Mincho;ＭＳ 明朝" w:cs="Times New Roman" w:ascii="Times New Roman" w:hAnsi="Times New Roman"/>
          <w:sz w:val="24"/>
        </w:rPr>
        <w:t xml:space="preserve">: "Se aprueba convenio. Aceptar donación de mejoras sobre parcela municipal 19-2-F-027-03". Autora: Intendenta Municipal, Lic. María Eugenia Martini. Colaboradores: Secretario de Gobierno, Lic. Daniel Rubén Natapof y Secretario de Cultura, Prof. Rubén Oscar Fernández. Sobre Tablas. </w:t>
      </w:r>
      <w:r>
        <w:rPr>
          <w:rFonts w:eastAsia="MS Mincho;ＭＳ 明朝" w:cs="Times New Roman" w:ascii="Times New Roman" w:hAnsi="Times New Roman"/>
          <w:b w:val="false"/>
          <w:bCs w:val="false"/>
          <w:color w:val="auto"/>
          <w:sz w:val="24"/>
          <w:szCs w:val="20"/>
          <w:lang w:val="es-ES" w:eastAsia="zh-CN" w:bidi="ar-SA"/>
        </w:rPr>
        <w:t xml:space="preserve"> </w:t>
      </w:r>
      <w:r>
        <w:rPr>
          <w:rFonts w:eastAsia="MS Mincho;ＭＳ 明朝" w:cs="Times New Roman" w:ascii="Times New Roman" w:hAnsi="Times New Roman"/>
          <w:b w:val="false"/>
          <w:bCs w:val="false"/>
          <w:color w:val="auto"/>
          <w:sz w:val="24"/>
          <w:szCs w:val="20"/>
          <w:highlight w:val="green"/>
          <w:lang w:val="es-ES" w:eastAsia="zh-CN" w:bidi="ar-SA"/>
        </w:rPr>
        <w:t>O</w:t>
      </w:r>
      <w:r>
        <w:rPr>
          <w:rFonts w:eastAsia="MS Mincho;ＭＳ 明朝" w:cs="Times New Roman" w:ascii="Times New Roman" w:hAnsi="Times New Roman"/>
          <w:b w:val="false"/>
          <w:bCs w:val="false"/>
          <w:color w:val="auto"/>
          <w:sz w:val="24"/>
          <w:szCs w:val="20"/>
          <w:highlight w:val="green"/>
          <w:u w:val="none"/>
          <w:lang w:val="es-ES" w:eastAsia="zh-CN" w:bidi="ar-SA"/>
        </w:rPr>
        <w:t>-15-2652 – Acta 1039/15 del 02 de julio de 2015.</w:t>
      </w:r>
    </w:p>
    <w:p>
      <w:pPr>
        <w:pStyle w:val="Textosinformato"/>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r>
    </w:p>
    <w:p>
      <w:pPr>
        <w:pStyle w:val="Textosinformato"/>
        <w:jc w:val="both"/>
        <w:rPr/>
      </w:pPr>
      <w:r>
        <w:rPr>
          <w:rFonts w:eastAsia="MS Mincho;ＭＳ 明朝" w:cs="Times New Roman" w:ascii="Times New Roman" w:hAnsi="Times New Roman"/>
          <w:sz w:val="24"/>
          <w:u w:val="single"/>
        </w:rPr>
        <w:t>Proyecto de Ordenanza 843/15</w:t>
      </w:r>
      <w:r>
        <w:rPr>
          <w:rFonts w:eastAsia="MS Mincho;ＭＳ 明朝" w:cs="Times New Roman" w:ascii="Times New Roman" w:hAnsi="Times New Roman"/>
          <w:sz w:val="24"/>
        </w:rPr>
        <w:t xml:space="preserve">: "Se determinan precios lotes de interés social". Autora: Intendenta Municipal, Lic. María Eugenia Martini. Colaboradores: Secretario de Desarrollo Estratégico, Mg. Horacio Fidel Fernández; Secretario de Gobierno, Lic. Daniel Rubén Natapof y Presidente del IMTVHS, Dr. Jorge Paolinelli. A Asesoría Letrada y a Comisiones de Acción Social y de Gobierno y Legales. </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844/15</w:t>
      </w:r>
      <w:r>
        <w:rPr>
          <w:rFonts w:eastAsia="MS Mincho;ＭＳ 明朝" w:cs="Times New Roman" w:ascii="Times New Roman" w:hAnsi="Times New Roman"/>
          <w:sz w:val="24"/>
        </w:rPr>
        <w:t xml:space="preserve">: "Declarar Visitante Ilustre al Sr. Armín Derlis Diez Pérez, Cónsul General de la República del Paraguay". Autores: Concejales Prof. Alfredo Martín, Dr. Diego Benítez y Adhelma San Martín (FG). Sobre Tablas. </w:t>
      </w:r>
      <w:r>
        <w:rPr>
          <w:rFonts w:eastAsia="MS Mincho;ＭＳ 明朝" w:cs="Times New Roman" w:ascii="Times New Roman" w:hAnsi="Times New Roman"/>
          <w:b w:val="false"/>
          <w:bCs w:val="false"/>
          <w:color w:val="auto"/>
          <w:sz w:val="24"/>
          <w:szCs w:val="20"/>
          <w:lang w:val="es-ES" w:eastAsia="zh-CN" w:bidi="ar-SA"/>
        </w:rPr>
        <w:t xml:space="preserve"> </w:t>
      </w:r>
      <w:r>
        <w:rPr>
          <w:rFonts w:eastAsia="MS Mincho;ＭＳ 明朝" w:cs="Times New Roman" w:ascii="Times New Roman" w:hAnsi="Times New Roman"/>
          <w:b w:val="false"/>
          <w:bCs w:val="false"/>
          <w:color w:val="auto"/>
          <w:sz w:val="24"/>
          <w:szCs w:val="20"/>
          <w:highlight w:val="green"/>
          <w:lang w:val="es-ES" w:eastAsia="zh-CN" w:bidi="ar-SA"/>
        </w:rPr>
        <w:t>D</w:t>
      </w:r>
      <w:r>
        <w:rPr>
          <w:rFonts w:eastAsia="MS Mincho;ＭＳ 明朝" w:cs="Times New Roman" w:ascii="Times New Roman" w:hAnsi="Times New Roman"/>
          <w:b w:val="false"/>
          <w:bCs w:val="false"/>
          <w:color w:val="auto"/>
          <w:sz w:val="24"/>
          <w:szCs w:val="20"/>
          <w:highlight w:val="green"/>
          <w:u w:val="none"/>
          <w:lang w:val="es-ES" w:eastAsia="zh-CN" w:bidi="ar-SA"/>
        </w:rPr>
        <w:t>-15-1910 – Acta 1039/15 del 02 de julio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Ordenanza 845/15</w:t>
      </w:r>
      <w:r>
        <w:rPr>
          <w:rFonts w:eastAsia="MS Mincho;ＭＳ 明朝" w:cs="Times New Roman" w:ascii="Times New Roman" w:hAnsi="Times New Roman"/>
          <w:sz w:val="24"/>
        </w:rPr>
        <w:t>: "Reconocimiento jurisdicción y otorgamiento personería jurídica municipal a la Junta Vecinal Alto de Pinar del Sol". Autora: Intendenta Municipal, Lic. María Eugenia Martini. Colaboradores: Secretario de Gobierno, Lic. Daniel Rubén Natapof; Secretario de Desarrollo Estratégico, Mg. Horacio Fidel Fernández y Dirección General de Juntas Vecinales. A Asesoría Letrada y a Comisión de Gobierno y Legales.</w:t>
      </w:r>
      <w:r>
        <w:rPr>
          <w:rFonts w:eastAsia="MS Mincho;ＭＳ 明朝" w:cs="Times New Roman" w:ascii="Times New Roman" w:hAnsi="Times New Roman"/>
          <w:sz w:val="24"/>
          <w:highlight w:val="green"/>
        </w:rPr>
        <w:t xml:space="preserve"> O-15-2655 – Acta 1040/15 del 17 de septiembre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lang w:bidi="ar-SA"/>
        </w:rPr>
      </w:pPr>
      <w:r>
        <w:rPr>
          <w:rFonts w:eastAsia="MS Mincho;ＭＳ 明朝" w:cs="Times New Roman" w:ascii="Times New Roman" w:hAnsi="Times New Roman"/>
          <w:b w:val="false"/>
          <w:bCs w:val="false"/>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846/15</w:t>
      </w:r>
      <w:r>
        <w:rPr>
          <w:rFonts w:eastAsia="MS Mincho;ＭＳ 明朝" w:cs="Times New Roman" w:ascii="Times New Roman" w:hAnsi="Times New Roman"/>
          <w:b w:val="false"/>
          <w:bCs w:val="false"/>
          <w:color w:val="auto"/>
          <w:sz w:val="24"/>
          <w:szCs w:val="20"/>
          <w:lang w:val="es-ES" w:eastAsia="zh-CN" w:bidi="ar-SA"/>
        </w:rPr>
        <w:t>:</w:t>
      </w:r>
      <w:r>
        <w:rPr>
          <w:rFonts w:eastAsia="MS Mincho;ＭＳ 明朝" w:cs="Times New Roman" w:ascii="Times New Roman" w:hAnsi="Times New Roman"/>
          <w:color w:val="auto"/>
          <w:sz w:val="24"/>
          <w:szCs w:val="20"/>
          <w:lang w:val="es-ES" w:eastAsia="zh-CN" w:bidi="ar-SA"/>
        </w:rPr>
        <w:t xml:space="preserve"> "Establecer distinción "Mujeres que dejaron Huella en Bariloche". Modifica Ordenanza 1349/03 y 2033/10". Autores: Concejales Ramón Chiocconi; Alejandro Ramos Mejía y Edith Garro (PJ). A Comisión de Gobierno y Legales.</w:t>
      </w:r>
      <w:r>
        <w:rPr>
          <w:rFonts w:eastAsia="MS Mincho;ＭＳ 明朝" w:cs="Times New Roman" w:ascii="Times New Roman" w:hAnsi="Times New Roman"/>
          <w:color w:val="auto"/>
          <w:sz w:val="24"/>
          <w:szCs w:val="20"/>
          <w:highlight w:val="green"/>
          <w:lang w:val="es-ES" w:eastAsia="zh-CN" w:bidi="ar-SA"/>
        </w:rPr>
        <w:t xml:space="preserve"> O-15-2656 – Acta 1040/15 del 17 de septiembre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847/15</w:t>
      </w:r>
      <w:r>
        <w:rPr>
          <w:rFonts w:eastAsia="MS Mincho;ＭＳ 明朝" w:cs="Times New Roman" w:ascii="Times New Roman" w:hAnsi="Times New Roman"/>
          <w:b w:val="false"/>
          <w:bCs w:val="false"/>
          <w:color w:val="auto"/>
          <w:sz w:val="24"/>
          <w:szCs w:val="20"/>
          <w:lang w:val="es-ES" w:eastAsia="zh-CN" w:bidi="ar-SA"/>
        </w:rPr>
        <w:t>:</w:t>
      </w:r>
      <w:r>
        <w:rPr>
          <w:rFonts w:eastAsia="MS Mincho;ＭＳ 明朝" w:cs="Times New Roman" w:ascii="Times New Roman" w:hAnsi="Times New Roman"/>
          <w:b/>
          <w:bCs/>
          <w:color w:val="auto"/>
          <w:sz w:val="24"/>
          <w:szCs w:val="20"/>
          <w:lang w:val="es-ES" w:eastAsia="zh-CN" w:bidi="ar-SA"/>
        </w:rPr>
        <w:t xml:space="preserve"> </w:t>
      </w:r>
      <w:r>
        <w:rPr>
          <w:rFonts w:eastAsia="MS Mincho;ＭＳ 明朝" w:cs="Times New Roman" w:ascii="Times New Roman" w:hAnsi="Times New Roman"/>
          <w:b w:val="false"/>
          <w:bCs w:val="false"/>
          <w:color w:val="auto"/>
          <w:sz w:val="24"/>
          <w:szCs w:val="20"/>
          <w:lang w:val="es-ES" w:eastAsia="zh-CN" w:bidi="ar-SA"/>
        </w:rPr>
        <w:t xml:space="preserve">"Declarar de interés municipal y educativo taller Bandera en Telas Escuela 16". Autora: Concejal Irma Haneck (SUR). Colaboradora: M. Mercedes Lasmartres. </w:t>
      </w:r>
      <w:r>
        <w:rPr>
          <w:rFonts w:eastAsia="MS Mincho;ＭＳ 明朝" w:cs="Times New Roman" w:ascii="Times New Roman" w:hAnsi="Times New Roman"/>
          <w:b w:val="false"/>
          <w:bCs w:val="false"/>
          <w:color w:val="auto"/>
          <w:sz w:val="24"/>
          <w:szCs w:val="20"/>
          <w:highlight w:val="green"/>
          <w:lang w:val="es-ES" w:eastAsia="zh-CN" w:bidi="ar-SA"/>
        </w:rPr>
        <w:t>D</w:t>
      </w:r>
      <w:r>
        <w:rPr>
          <w:rFonts w:eastAsia="MS Mincho;ＭＳ 明朝" w:cs="Times New Roman" w:ascii="Times New Roman" w:hAnsi="Times New Roman"/>
          <w:b w:val="false"/>
          <w:bCs w:val="false"/>
          <w:color w:val="auto"/>
          <w:sz w:val="24"/>
          <w:szCs w:val="20"/>
          <w:highlight w:val="green"/>
          <w:u w:val="none"/>
          <w:lang w:val="es-ES" w:eastAsia="zh-CN" w:bidi="ar-SA"/>
        </w:rPr>
        <w:t>-15-1911 – Acta 1039/15 del 02 de julio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848/15</w:t>
      </w:r>
      <w:r>
        <w:rPr>
          <w:rFonts w:eastAsia="MS Mincho;ＭＳ 明朝" w:cs="Times New Roman" w:ascii="Times New Roman" w:hAnsi="Times New Roman"/>
          <w:b w:val="false"/>
          <w:bCs w:val="false"/>
          <w:color w:val="auto"/>
          <w:sz w:val="24"/>
          <w:szCs w:val="20"/>
          <w:lang w:val="es-ES" w:eastAsia="zh-CN" w:bidi="ar-SA"/>
        </w:rPr>
        <w:t>:</w:t>
      </w:r>
      <w:r>
        <w:rPr>
          <w:rFonts w:eastAsia="MS Mincho;ＭＳ 明朝" w:cs="Times New Roman" w:ascii="Times New Roman" w:hAnsi="Times New Roman"/>
          <w:b/>
          <w:bCs/>
          <w:color w:val="auto"/>
          <w:sz w:val="24"/>
          <w:szCs w:val="20"/>
          <w:lang w:val="es-ES" w:eastAsia="zh-CN" w:bidi="ar-SA"/>
        </w:rPr>
        <w:t xml:space="preserve"> </w:t>
      </w:r>
      <w:r>
        <w:rPr>
          <w:rFonts w:eastAsia="MS Mincho;ＭＳ 明朝" w:cs="Times New Roman" w:ascii="Times New Roman" w:hAnsi="Times New Roman"/>
          <w:b w:val="false"/>
          <w:bCs w:val="false"/>
          <w:color w:val="auto"/>
          <w:sz w:val="24"/>
          <w:szCs w:val="20"/>
          <w:lang w:val="es-ES" w:eastAsia="zh-CN" w:bidi="ar-SA"/>
        </w:rPr>
        <w:t xml:space="preserve">"Declarar de interés municipal Campaña Itinerante Musical organizada por Oveja Negra". Autora: Concejal Edith Garro. Iniciativa: Martín Pargade del Colectivo Militante Oveja Negra. Colaboradora: Patricia Torres.  </w:t>
      </w:r>
      <w:r>
        <w:rPr>
          <w:rFonts w:eastAsia="MS Mincho;ＭＳ 明朝" w:cs="Times New Roman" w:ascii="Times New Roman" w:hAnsi="Times New Roman"/>
          <w:b w:val="false"/>
          <w:bCs w:val="false"/>
          <w:color w:val="auto"/>
          <w:sz w:val="24"/>
          <w:szCs w:val="20"/>
          <w:highlight w:val="green"/>
          <w:lang w:val="es-ES" w:eastAsia="zh-CN" w:bidi="ar-SA"/>
        </w:rPr>
        <w:t>D</w:t>
      </w:r>
      <w:r>
        <w:rPr>
          <w:rFonts w:eastAsia="MS Mincho;ＭＳ 明朝" w:cs="Times New Roman" w:ascii="Times New Roman" w:hAnsi="Times New Roman"/>
          <w:b w:val="false"/>
          <w:bCs w:val="false"/>
          <w:color w:val="auto"/>
          <w:sz w:val="24"/>
          <w:szCs w:val="20"/>
          <w:highlight w:val="green"/>
          <w:u w:val="none"/>
          <w:lang w:val="es-ES" w:eastAsia="zh-CN" w:bidi="ar-SA"/>
        </w:rPr>
        <w:t>-15-1912 – Acta 1039/15 del 02 de julio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lang w:val="es-ES" w:eastAsia="zh-CN" w:bidi="ar-SA"/>
        </w:rPr>
      </w:pPr>
      <w:r>
        <w:rPr>
          <w:rFonts w:eastAsia="MS Mincho;ＭＳ 明朝" w:cs="Times New Roman" w:ascii="Times New Roman" w:hAnsi="Times New Roman"/>
          <w:b w:val="false"/>
          <w:bCs w:val="false"/>
          <w:color w:val="auto"/>
          <w:sz w:val="24"/>
          <w:szCs w:val="20"/>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849/15</w:t>
      </w:r>
      <w:r>
        <w:rPr>
          <w:rFonts w:eastAsia="MS Mincho;ＭＳ 明朝" w:cs="Times New Roman" w:ascii="Times New Roman" w:hAnsi="Times New Roman"/>
          <w:b w:val="false"/>
          <w:bCs w:val="false"/>
          <w:color w:val="auto"/>
          <w:sz w:val="24"/>
          <w:szCs w:val="20"/>
          <w:lang w:val="es-ES" w:eastAsia="zh-CN" w:bidi="ar-SA"/>
        </w:rPr>
        <w:t xml:space="preserve">: "Modifica Reglamento Eléctrico. Determina tipificación subterránea de conductores de distribución eléctrica, telecomunicaciones y redes de datos en la calle Bartolomé Mitre".  Autora: Intendenta Municipal, Lic. María Eugenia Martini. Colaboradores: Secretario de Gobierno, Lic. Daniel Rubén Natapof; Secretario de Desarrollo Estratégico, Mg. Horacio Fernández y Subsecretario de Planeamiento Territorial, Arq. Pablo Bullaude.  </w:t>
      </w:r>
      <w:r>
        <w:rPr>
          <w:rFonts w:eastAsia="MS Mincho;ＭＳ 明朝" w:cs="Times New Roman" w:ascii="Times New Roman" w:hAnsi="Times New Roman"/>
          <w:b w:val="false"/>
          <w:bCs w:val="false"/>
          <w:color w:val="auto"/>
          <w:sz w:val="24"/>
          <w:szCs w:val="20"/>
          <w:highlight w:val="green"/>
          <w:lang w:val="es-ES" w:eastAsia="zh-CN" w:bidi="ar-SA"/>
        </w:rPr>
        <w:t>O</w:t>
      </w:r>
      <w:r>
        <w:rPr>
          <w:rFonts w:eastAsia="MS Mincho;ＭＳ 明朝" w:cs="Times New Roman" w:ascii="Times New Roman" w:hAnsi="Times New Roman"/>
          <w:b w:val="false"/>
          <w:bCs w:val="false"/>
          <w:color w:val="auto"/>
          <w:sz w:val="24"/>
          <w:szCs w:val="20"/>
          <w:highlight w:val="green"/>
          <w:u w:val="none"/>
          <w:lang w:val="es-ES" w:eastAsia="zh-CN" w:bidi="ar-SA"/>
        </w:rPr>
        <w:t>-15-2653– Acta 1039/15 del 02 de julio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lang w:val="es-ES" w:eastAsia="zh-CN" w:bidi="ar-SA"/>
        </w:rPr>
      </w:pPr>
      <w:r>
        <w:rPr>
          <w:rFonts w:eastAsia="MS Mincho;ＭＳ 明朝" w:cs="Times New Roman" w:ascii="Times New Roman" w:hAnsi="Times New Roman"/>
          <w:b w:val="false"/>
          <w:bCs w:val="false"/>
          <w:color w:val="auto"/>
          <w:sz w:val="24"/>
          <w:szCs w:val="20"/>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850/15</w:t>
      </w:r>
      <w:r>
        <w:rPr>
          <w:rFonts w:eastAsia="MS Mincho;ＭＳ 明朝" w:cs="Times New Roman" w:ascii="Times New Roman" w:hAnsi="Times New Roman"/>
          <w:b w:val="false"/>
          <w:bCs w:val="false"/>
          <w:color w:val="auto"/>
          <w:sz w:val="24"/>
          <w:szCs w:val="20"/>
          <w:lang w:val="es-ES" w:eastAsia="zh-CN" w:bidi="ar-SA"/>
        </w:rPr>
        <w:t>: "Suspender vigencia Ordenanza 2013-CM-10" (Horizonte Seguros). Autora: Intendenta Municipal, Lic. María Eugenia Martini. Colaboradores: Secretario de Gobierno, Lic. Daniel Rubén Natapof y Secretario de Hacienda, Cdor. Rodolfo  Guillermo Pérez Gallinger. A la Comisión de Gobierno y Legales.</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90</w:t>
      </w:r>
    </w:p>
    <w:p>
      <w:pPr>
        <w:pStyle w:val="Textosinformato"/>
        <w:widowControl/>
        <w:bidi w:val="0"/>
        <w:jc w:val="both"/>
        <w:rPr>
          <w:rFonts w:ascii="Times New Roman" w:hAnsi="Times New Roman" w:eastAsia="MS Mincho;ＭＳ 明朝" w:cs="Times New Roman"/>
          <w:b w:val="false"/>
          <w:b w:val="false"/>
          <w:bCs w:val="false"/>
          <w:color w:val="auto"/>
          <w:sz w:val="24"/>
          <w:szCs w:val="20"/>
          <w:lang w:val="es-ES" w:eastAsia="zh-CN" w:bidi="ar-SA"/>
        </w:rPr>
      </w:pPr>
      <w:r>
        <w:rPr>
          <w:rFonts w:eastAsia="MS Mincho;ＭＳ 明朝" w:cs="Times New Roman" w:ascii="Times New Roman" w:hAnsi="Times New Roman"/>
          <w:b w:val="false"/>
          <w:bCs w:val="false"/>
          <w:color w:val="auto"/>
          <w:sz w:val="24"/>
          <w:szCs w:val="20"/>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851/15</w:t>
      </w:r>
      <w:r>
        <w:rPr>
          <w:rFonts w:eastAsia="MS Mincho;ＭＳ 明朝" w:cs="Times New Roman" w:ascii="Times New Roman" w:hAnsi="Times New Roman"/>
          <w:b w:val="false"/>
          <w:bCs w:val="false"/>
          <w:color w:val="auto"/>
          <w:sz w:val="24"/>
          <w:szCs w:val="20"/>
          <w:lang w:val="es-ES" w:eastAsia="zh-CN" w:bidi="ar-SA"/>
        </w:rPr>
        <w:t xml:space="preserve">: "Prestar acuerdo al llamado a licitación pública para la construcción de un gimnasio en el Bº Jockey Club de la ciudad de San Carlos de Bariloche".  Autora: Intendenta Municipal, Lic. María Eugenia Martini. Colaboradores: Secretario de Gobierno, Lic. Daniel Rubén Natapof; Secretario de Desarrollo Estratégico, Mg. Horacio Fernández; Secretario de Hacienda, Cdor. Rodolfo  Guillermo Pérez Gallinger;  Secretaría de Obras y Servicios Públicos y Dirección de Obras por Contrato. </w:t>
      </w:r>
      <w:r>
        <w:rPr>
          <w:rFonts w:eastAsia="MS Mincho;ＭＳ 明朝" w:cs="Times New Roman" w:ascii="Times New Roman" w:hAnsi="Times New Roman"/>
          <w:b w:val="false"/>
          <w:bCs w:val="false"/>
          <w:color w:val="auto"/>
          <w:sz w:val="24"/>
          <w:szCs w:val="20"/>
          <w:highlight w:val="green"/>
          <w:lang w:val="es-ES" w:eastAsia="zh-CN" w:bidi="ar-SA"/>
        </w:rPr>
        <w:t>O</w:t>
      </w:r>
      <w:r>
        <w:rPr>
          <w:rFonts w:eastAsia="MS Mincho;ＭＳ 明朝" w:cs="Times New Roman" w:ascii="Times New Roman" w:hAnsi="Times New Roman"/>
          <w:b w:val="false"/>
          <w:bCs w:val="false"/>
          <w:color w:val="auto"/>
          <w:sz w:val="24"/>
          <w:szCs w:val="20"/>
          <w:highlight w:val="green"/>
          <w:u w:val="none"/>
          <w:lang w:val="es-ES" w:eastAsia="zh-CN" w:bidi="ar-SA"/>
        </w:rPr>
        <w:t>-15-2654 – Acta 1039/15 del 02 de julio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852/15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w:t>
      </w:r>
      <w:r>
        <w:rPr>
          <w:rFonts w:eastAsia="MS Mincho;ＭＳ 明朝" w:cs="Times New Roman" w:ascii="Times New Roman" w:hAnsi="Times New Roman"/>
          <w:b w:val="false"/>
          <w:bCs w:val="false"/>
          <w:color w:val="auto"/>
          <w:sz w:val="24"/>
          <w:szCs w:val="20"/>
          <w:lang w:bidi="ar-SA"/>
        </w:rPr>
        <w:t>"Extender plazo de presentación de plan de manejo RNU Las Cartas – Modificación Ordenanza 2308-CM-12". Autora: Intendenta Municipal, Lic. María Eugenia Martini. Colaboradores: Secretario de Desarrollo Estratégico, Mg. Horacio Fernández; Secretario de Gobierno, Lic. Daniel Rubén Natapof y Subsecretaria de Medio Ambiente, Ing. Susana Moyano. Sobre tablas.</w:t>
      </w:r>
      <w:r>
        <w:rPr>
          <w:rFonts w:eastAsia="MS Mincho;ＭＳ 明朝" w:cs="Times New Roman" w:ascii="Times New Roman" w:hAnsi="Times New Roman"/>
          <w:b w:val="false"/>
          <w:bCs w:val="false"/>
          <w:color w:val="auto"/>
          <w:sz w:val="24"/>
          <w:szCs w:val="20"/>
          <w:highlight w:val="green"/>
          <w:lang w:bidi="ar-SA"/>
        </w:rPr>
        <w:t xml:space="preserve"> O-15-2657 – 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853/15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"Autorizar al Departamento Ejecutivo a suscribir convenio Club Los Pehuenes". Autores: Concejales Leandro Lescano (AFSP) y Alejandro Ramos Mejía (PJ). A Asesoría Letrada y a la Comisión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854/15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"Declarar de interés municipal y cultural el libro "Risueños" de la autora Guada Suárez. Autores: Concejales Dr. Diego Benítez; Adhelma San Martín y Prof. Alfredo Martín (FG). Se solicitará su retiro por haberse emitido la Resolución 213-PCM-15. </w:t>
      </w:r>
      <w:r>
        <w:rPr>
          <w:rFonts w:eastAsia="MS Mincho;ＭＳ 明朝" w:cs="Times New Roman" w:ascii="Times New Roman" w:hAnsi="Times New Roman"/>
          <w:color w:val="auto"/>
          <w:sz w:val="24"/>
          <w:szCs w:val="20"/>
          <w:highlight w:val="yellow"/>
          <w:lang w:bidi="ar-SA"/>
        </w:rPr>
        <w:t xml:space="preserve"> Retirado– </w:t>
      </w:r>
      <w:r>
        <w:rPr>
          <w:rFonts w:eastAsia="MS Mincho;ＭＳ 明朝" w:cs="Times New Roman" w:ascii="Times New Roman" w:hAnsi="Times New Roman"/>
          <w:b w:val="false"/>
          <w:bCs w:val="false"/>
          <w:color w:val="auto"/>
          <w:sz w:val="24"/>
          <w:szCs w:val="20"/>
          <w:highlight w:val="yellow"/>
          <w:lang w:bidi="ar-SA"/>
        </w:rPr>
        <w:t>Acta 1040/15 del 17 de septiembre de 2015.</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855/15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"Modificación del capítulo IX artículos 20, 21 y 22 del Anexo I de la Ordenanza 2033-CM-2010 Calendario de Conmemoraciones, Efemérides y Celebraciones municipales". Autores: Comisión Legislativa: Concejales Ramón Chiocconi y Alejandro Ramos Mejía (PJ). Colaboradores: Berta Sebastián, Club Andino Bariloche. Sobre tablas. </w:t>
      </w:r>
      <w:r>
        <w:rPr>
          <w:rFonts w:eastAsia="MS Mincho;ＭＳ 明朝" w:cs="Times New Roman" w:ascii="Times New Roman" w:hAnsi="Times New Roman"/>
          <w:color w:val="auto"/>
          <w:sz w:val="24"/>
          <w:szCs w:val="20"/>
          <w:highlight w:val="green"/>
          <w:lang w:bidi="ar-SA"/>
        </w:rPr>
        <w:t xml:space="preserve">O-15-2658 - </w:t>
      </w:r>
      <w:r>
        <w:rPr>
          <w:rFonts w:eastAsia="MS Mincho;ＭＳ 明朝" w:cs="Times New Roman" w:ascii="Times New Roman" w:hAnsi="Times New Roman"/>
          <w:b w:val="false"/>
          <w:bCs w:val="false"/>
          <w:color w:val="auto"/>
          <w:sz w:val="24"/>
          <w:szCs w:val="20"/>
          <w:highlight w:val="green"/>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856/15</w:t>
      </w:r>
      <w:r>
        <w:rPr>
          <w:rFonts w:eastAsia="MS Mincho;ＭＳ 明朝" w:cs="Times New Roman" w:ascii="Times New Roman" w:hAnsi="Times New Roman"/>
          <w:color w:val="auto"/>
          <w:sz w:val="24"/>
          <w:szCs w:val="20"/>
          <w:lang w:bidi="ar-SA"/>
        </w:rPr>
        <w:t>: "Aprobar el plan de manejo y el plan particularizado de la Reserva natural urbana  Bosque de la Ermita". Autora: Intendenta Municipal, Lic. María Eugenia Martini. Colaboradores: Secretario de Desarrollo Estratégico, Mg. Horacio Fidel Fernández; Secretario de Gobierno, Lic. Daniel Rubén Natapof; Subsecretario de Planeamiento Territorial, Arq. Pablo Bullaude y Subsecretaria de Medio Ambiente, Ing. Susana Moyano. A Asesoría Letrada y a las Comisiones de Obras y Planeamiento y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857/15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"Dar en comodato el inmueble 19-2-J-289-02 a la Asociación Nativa Guarani "Angu - A" para la construcción de la sede". Autora: Intendenta Municipal, Lic. María Eugenia Martini. Colaboradores: Secretario de Desarrollo Estratégico, Mg. Horacio Fidel Fernández; Secretario de Gobierno, Lic. Daniel Rubén Natapof e Instituto Municipal de Tierra y Vivienda para el Hábitat Social. A Asesoría Letrada y a las Comisiones de Obras y Planeamiento y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90</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858/15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"Declarar de interés municipal y comunitario XXVI  Congreso Interprovincial, XV Nacional e Internacional de Entidades Vecinales". Autores: Concejales Prof. Alfredo Martín; Adhelma San Martín y Dr. Diego Benítez (FG). Sobre tablas. </w:t>
      </w:r>
      <w:r>
        <w:rPr>
          <w:rFonts w:eastAsia="MS Mincho;ＭＳ 明朝" w:cs="Times New Roman" w:ascii="Times New Roman" w:hAnsi="Times New Roman"/>
          <w:color w:val="auto"/>
          <w:sz w:val="24"/>
          <w:szCs w:val="20"/>
          <w:highlight w:val="green"/>
          <w:lang w:bidi="ar-SA"/>
        </w:rPr>
        <w:t xml:space="preserve">D-15-1913 - </w:t>
      </w:r>
      <w:r>
        <w:rPr>
          <w:rFonts w:eastAsia="MS Mincho;ＭＳ 明朝" w:cs="Times New Roman" w:ascii="Times New Roman" w:hAnsi="Times New Roman"/>
          <w:b w:val="false"/>
          <w:bCs w:val="false"/>
          <w:color w:val="auto"/>
          <w:sz w:val="24"/>
          <w:szCs w:val="20"/>
          <w:highlight w:val="green"/>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859/15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"Aprobación del acuerdo entre el IMTVHS y los titulares de los inmuebles bajo la NC 19-1-C-167-07, 19-1-C-167-08, 19-1-C-146-02 y 19-1-C-146-03". Autora: Intendenta Municipal, Lic. María Eugenia Martini. Colaboradores: Secretario de Desarrollo Estratégico, Mg. Horacio Fidel Fernández; Secretario de Gobierno, Lic. Daniel Rubén Natapof y Presidente IMTVHS, Dr. Jorge Paolinelli. A Asesoría Letrada y a la Comisión de Gobierno y Legales. </w:t>
      </w:r>
      <w:r>
        <w:rPr>
          <w:rFonts w:eastAsia="MS Mincho;ＭＳ 明朝" w:cs="Times New Roman" w:ascii="Times New Roman" w:hAnsi="Times New Roman"/>
          <w:color w:val="auto"/>
          <w:sz w:val="24"/>
          <w:szCs w:val="20"/>
          <w:highlight w:val="yellow"/>
          <w:lang w:bidi="ar-SA"/>
        </w:rPr>
        <w:t xml:space="preserve">Acta 1042/15 del 5 de noviembre de 2015. Aprobado en 1ª lectura. </w:t>
      </w:r>
      <w:r>
        <w:rPr>
          <w:rFonts w:eastAsia="MS Mincho;ＭＳ 明朝" w:cs="Times New Roman" w:ascii="Times New Roman" w:hAnsi="Times New Roman"/>
          <w:color w:val="auto"/>
          <w:sz w:val="24"/>
          <w:szCs w:val="20"/>
          <w:highlight w:val="green"/>
          <w:lang w:bidi="ar-SA"/>
        </w:rPr>
        <w:t>O-15-2680. Acta 1043/15 del 19 del noviembre de 2015 en 2ª lectura.</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860/15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"Emergencia social habitacional y programa de regularización del dominio barrio Don Bosco – KM 20". Autora: Intendenta Municipal, Lic. María Eugenia Martini. Colaboradores: Secretario de Desarrollo Estratégico, Mg. Horacio Fidel Fernández; Secretario de Gobierno, Lic. Daniel Rubén Natapof; Directorio, Dirección de Abordaje Territorial y Dirección de Asuntos Jurídicos del IMTVHS. A Asesoría Letrada y a las Comisiones de Obras y Planeamiento; de Economía y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91</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861/15</w:t>
      </w:r>
      <w:r>
        <w:rPr>
          <w:rFonts w:eastAsia="MS Mincho;ＭＳ 明朝" w:cs="Times New Roman" w:ascii="Times New Roman" w:hAnsi="Times New Roman"/>
          <w:b/>
          <w:bCs/>
          <w:color w:val="auto"/>
          <w:sz w:val="24"/>
          <w:szCs w:val="20"/>
          <w:lang w:bidi="ar-SA"/>
        </w:rPr>
        <w:t>:</w:t>
      </w:r>
      <w:r>
        <w:rPr>
          <w:rFonts w:eastAsia="MS Mincho;ＭＳ 明朝" w:cs="Times New Roman" w:ascii="Times New Roman" w:hAnsi="Times New Roman"/>
          <w:color w:val="auto"/>
          <w:sz w:val="24"/>
          <w:szCs w:val="20"/>
          <w:lang w:bidi="ar-SA"/>
        </w:rPr>
        <w:t xml:space="preserve"> "Autorizar la subdivisión de la parcela 19-2-N-N10-02 y afectar la nueva parcela resultante a reserva fiscal para equipamiento urbano, con destino cementerio". Autora: Intendenta Municipal, Lic. María Eugenia Martini. Colaboradores: Secretario de Desarrollo Estratégico, Mg. Horacio Fidel Fernández y Secretario de Gobierno, Lic. Daniel Rubén Natapof. A Asesoría Letrada y a las Comisiones de Obras y Planeamiento y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91</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Comunicación 862/15</w:t>
      </w:r>
      <w:r>
        <w:rPr>
          <w:rFonts w:eastAsia="MS Mincho;ＭＳ 明朝" w:cs="Times New Roman" w:ascii="Times New Roman" w:hAnsi="Times New Roman"/>
          <w:color w:val="auto"/>
          <w:sz w:val="24"/>
          <w:szCs w:val="20"/>
          <w:lang w:bidi="ar-SA"/>
        </w:rPr>
        <w:t>: "Solicitar al rector de la Universidad Nacional del Comahue la apertura de la Licenciatura en Comunicación Social en la sede de nuestra ciudad". Autores: Concejales Alejandro Ramos Mejía y Ramón Chiocconi (PJ). Sobre tablas</w:t>
      </w:r>
      <w:r>
        <w:rPr>
          <w:rFonts w:eastAsia="MS Mincho;ＭＳ 明朝" w:cs="Times New Roman" w:ascii="Times New Roman" w:hAnsi="Times New Roman"/>
          <w:color w:val="auto"/>
          <w:sz w:val="24"/>
          <w:szCs w:val="20"/>
          <w:highlight w:val="green"/>
          <w:lang w:bidi="ar-SA"/>
        </w:rPr>
        <w:t xml:space="preserve">. C-15-798 - </w:t>
      </w:r>
      <w:r>
        <w:rPr>
          <w:rFonts w:eastAsia="MS Mincho;ＭＳ 明朝" w:cs="Times New Roman" w:ascii="Times New Roman" w:hAnsi="Times New Roman"/>
          <w:b w:val="false"/>
          <w:bCs w:val="false"/>
          <w:color w:val="auto"/>
          <w:sz w:val="24"/>
          <w:szCs w:val="20"/>
          <w:highlight w:val="green"/>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863/15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"Declarar de interés municipal y educativo las 1º Jornadas de Ciencia y Tecnología Cervecera". Autor: Concejal Ramón Chiocconi (PJ). Iniciativa: Lic. Clara Bruzone (Lab. de Microbiología Aplicada y Biotecnología - Centro Regional Universitario Bariloche – INIBIOMA). Sobre tablas. </w:t>
      </w:r>
      <w:r>
        <w:rPr>
          <w:rFonts w:eastAsia="MS Mincho;ＭＳ 明朝" w:cs="Times New Roman" w:ascii="Times New Roman" w:hAnsi="Times New Roman"/>
          <w:color w:val="auto"/>
          <w:sz w:val="24"/>
          <w:szCs w:val="20"/>
          <w:highlight w:val="green"/>
          <w:lang w:bidi="ar-SA"/>
        </w:rPr>
        <w:t xml:space="preserve">D-15-1914 - </w:t>
      </w:r>
      <w:r>
        <w:rPr>
          <w:rFonts w:eastAsia="MS Mincho;ＭＳ 明朝" w:cs="Times New Roman" w:ascii="Times New Roman" w:hAnsi="Times New Roman"/>
          <w:b w:val="false"/>
          <w:bCs w:val="false"/>
          <w:color w:val="auto"/>
          <w:sz w:val="24"/>
          <w:szCs w:val="20"/>
          <w:highlight w:val="green"/>
          <w:lang w:bidi="ar-SA"/>
        </w:rPr>
        <w:t>Acta 1040/15 del 17 de septiembre de 2015.</w:t>
      </w:r>
    </w:p>
    <w:p>
      <w:pPr>
        <w:pStyle w:val="Normal"/>
        <w:jc w:val="both"/>
        <w:rPr/>
      </w:pPr>
      <w:r>
        <w:rPr>
          <w:rFonts w:eastAsia="MS Mincho;ＭＳ 明朝" w:cs="Times New Roman" w:ascii="Times New Roman" w:hAnsi="Times New Roman"/>
          <w:b w:val="false"/>
          <w:bCs w:val="false"/>
          <w:sz w:val="24"/>
          <w:u w:val="single"/>
        </w:rPr>
        <w:t>Proyecto de Declaración 864/15</w:t>
      </w:r>
      <w:r>
        <w:rPr>
          <w:rFonts w:eastAsia="MS Mincho;ＭＳ 明朝" w:cs="Times New Roman" w:ascii="Times New Roman" w:hAnsi="Times New Roman"/>
          <w:b w:val="false"/>
          <w:bCs w:val="false"/>
          <w:sz w:val="24"/>
          <w:u w:val="none"/>
        </w:rPr>
        <w:t>:</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sz w:val="24"/>
        </w:rPr>
        <w:t xml:space="preserve">"Declarar de interés municipal y educativo la "Conferencia Internacional de Trastornos del Espectro del Autismo". Autor: Concejal Ramón Chiocconi (PJ). Iniciativa: Mercedes De Lorenzis.  Sobre tablas. </w:t>
      </w:r>
      <w:r>
        <w:rPr>
          <w:rFonts w:eastAsia="MS Mincho;ＭＳ 明朝" w:cs="Times New Roman" w:ascii="Times New Roman" w:hAnsi="Times New Roman"/>
          <w:sz w:val="24"/>
          <w:highlight w:val="green"/>
        </w:rPr>
        <w:t>D-15-1915 -</w:t>
      </w:r>
      <w:r>
        <w:rPr>
          <w:rFonts w:eastAsia="MS Mincho;ＭＳ 明朝" w:cs="Times New Roman" w:ascii="Times New Roman" w:hAnsi="Times New Roman"/>
          <w:sz w:val="24"/>
        </w:rPr>
        <w:t xml:space="preserve"> </w:t>
      </w:r>
      <w:r>
        <w:rPr>
          <w:rFonts w:eastAsia="MS Mincho;ＭＳ 明朝" w:cs="Times New Roman" w:ascii="Times New Roman" w:hAnsi="Times New Roman"/>
          <w:b w:val="false"/>
          <w:bCs w:val="false"/>
          <w:color w:val="auto"/>
          <w:sz w:val="24"/>
          <w:szCs w:val="20"/>
          <w:highlight w:val="green"/>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Normal"/>
        <w:jc w:val="both"/>
        <w:rPr/>
      </w:pPr>
      <w:r>
        <w:rPr>
          <w:rFonts w:eastAsia="MS Mincho;ＭＳ 明朝" w:cs="Times New Roman" w:ascii="Times New Roman" w:hAnsi="Times New Roman"/>
          <w:b w:val="false"/>
          <w:bCs w:val="false"/>
          <w:sz w:val="24"/>
          <w:u w:val="single"/>
        </w:rPr>
        <w:t>Proyecto de Declaración 865/15</w:t>
      </w:r>
      <w:r>
        <w:rPr>
          <w:rFonts w:eastAsia="MS Mincho;ＭＳ 明朝" w:cs="Times New Roman" w:ascii="Times New Roman" w:hAnsi="Times New Roman"/>
          <w:b w:val="false"/>
          <w:bCs w:val="false"/>
          <w:sz w:val="24"/>
          <w:u w:val="none"/>
        </w:rPr>
        <w:t xml:space="preserve">: </w:t>
      </w:r>
      <w:r>
        <w:rPr>
          <w:rFonts w:eastAsia="MS Mincho;ＭＳ 明朝" w:cs="Times New Roman" w:ascii="Times New Roman" w:hAnsi="Times New Roman"/>
          <w:sz w:val="24"/>
        </w:rPr>
        <w:t>"Declarar de interés municipal y comunitario el 1º evento Semana del Árbol". Autores: Concejales Dr. Diego Benítez y Adhelma San Martín (FG). Se solicitará su retiro por haberse emitido la</w:t>
      </w:r>
      <w:r>
        <w:rPr>
          <w:rFonts w:eastAsia="MS Mincho;ＭＳ 明朝" w:cs="Times New Roman" w:ascii="Times New Roman" w:hAnsi="Times New Roman"/>
          <w:sz w:val="24"/>
          <w:highlight w:val="yellow"/>
        </w:rPr>
        <w:t xml:space="preserve"> Resolución Nº 273-PCM-15.</w:t>
      </w:r>
      <w:r>
        <w:rPr>
          <w:rFonts w:eastAsia="MS Mincho;ＭＳ 明朝" w:cs="Times New Roman" w:ascii="Times New Roman" w:hAnsi="Times New Roman"/>
          <w:sz w:val="24"/>
        </w:rPr>
        <w:t xml:space="preserve"> </w:t>
      </w:r>
      <w:r>
        <w:rPr>
          <w:rFonts w:eastAsia="MS Mincho;ＭＳ 明朝" w:cs="Times New Roman" w:ascii="Times New Roman" w:hAnsi="Times New Roman"/>
          <w:sz w:val="24"/>
          <w:highlight w:val="yellow"/>
        </w:rPr>
        <w:t xml:space="preserve">Retirado - </w:t>
      </w:r>
      <w:r>
        <w:rPr>
          <w:rFonts w:eastAsia="MS Mincho;ＭＳ 明朝" w:cs="Times New Roman" w:ascii="Times New Roman" w:hAnsi="Times New Roman"/>
          <w:b w:val="false"/>
          <w:bCs w:val="false"/>
          <w:color w:val="auto"/>
          <w:sz w:val="24"/>
          <w:szCs w:val="20"/>
          <w:highlight w:val="yellow"/>
          <w:lang w:bidi="ar-SA"/>
        </w:rPr>
        <w:t>Acta 1040/15 del 17 de septiembre de 2015.</w:t>
      </w:r>
      <w:r>
        <w:rPr>
          <w:rFonts w:eastAsia="MS Mincho;ＭＳ 明朝" w:cs="Times New Roman"/>
          <w:b/>
          <w:bCs w:val="false"/>
          <w:color w:val="FF0000"/>
          <w:sz w:val="24"/>
          <w:szCs w:val="24"/>
          <w:highlight w:val="cyan"/>
          <w:u w:val="none"/>
          <w:shd w:fill="FFFF00" w:val="clear"/>
          <w:lang w:val="es-MX" w:bidi="ar-SA"/>
        </w:rPr>
        <w:tab/>
        <w:t>LIBRO 91</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866/15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w:t>
      </w:r>
      <w:r>
        <w:rPr>
          <w:rFonts w:eastAsia="MS Mincho;ＭＳ 明朝" w:cs="Times New Roman" w:ascii="Times New Roman" w:hAnsi="Times New Roman"/>
          <w:color w:val="auto"/>
          <w:sz w:val="24"/>
          <w:szCs w:val="20"/>
          <w:lang w:bidi="ar-SA"/>
        </w:rPr>
        <w:t xml:space="preserve">"Se modifica Ordenanza 2596-CM-14, Av. Cerro Catedral. Avenida de la Virreina. Pavimentación". Autores: Concejales Dr. Diego Benítez y Adhelma San Martín (FG). Sobre tablas. </w:t>
      </w:r>
      <w:r>
        <w:rPr>
          <w:rFonts w:eastAsia="MS Mincho;ＭＳ 明朝" w:cs="Times New Roman" w:ascii="Times New Roman" w:hAnsi="Times New Roman"/>
          <w:color w:val="auto"/>
          <w:sz w:val="24"/>
          <w:szCs w:val="20"/>
          <w:highlight w:val="green"/>
          <w:lang w:bidi="ar-SA"/>
        </w:rPr>
        <w:t xml:space="preserve">O-15-2659 -  </w:t>
      </w:r>
      <w:r>
        <w:rPr>
          <w:rFonts w:eastAsia="MS Mincho;ＭＳ 明朝" w:cs="Times New Roman" w:ascii="Times New Roman" w:hAnsi="Times New Roman"/>
          <w:b w:val="false"/>
          <w:bCs w:val="false"/>
          <w:color w:val="auto"/>
          <w:sz w:val="24"/>
          <w:szCs w:val="20"/>
          <w:highlight w:val="green"/>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Normal"/>
        <w:jc w:val="both"/>
        <w:rPr/>
      </w:pPr>
      <w:r>
        <w:rPr>
          <w:rFonts w:eastAsia="MS Mincho;ＭＳ 明朝" w:cs="Times New Roman" w:ascii="Times New Roman" w:hAnsi="Times New Roman"/>
          <w:b w:val="false"/>
          <w:bCs w:val="false"/>
          <w:sz w:val="24"/>
          <w:u w:val="single"/>
        </w:rPr>
        <w:t>Proyecto de Declaración 867/15</w:t>
      </w:r>
      <w:r>
        <w:rPr>
          <w:rFonts w:eastAsia="MS Mincho;ＭＳ 明朝" w:cs="Times New Roman" w:ascii="Times New Roman" w:hAnsi="Times New Roman"/>
          <w:b w:val="false"/>
          <w:bCs w:val="false"/>
          <w:sz w:val="24"/>
        </w:rPr>
        <w:t>:</w:t>
      </w:r>
      <w:r>
        <w:rPr>
          <w:rFonts w:eastAsia="MS Mincho;ＭＳ 明朝" w:cs="Times New Roman" w:ascii="Times New Roman" w:hAnsi="Times New Roman"/>
          <w:sz w:val="24"/>
        </w:rPr>
        <w:t xml:space="preserve"> "Declarar de interés municipal y comunitario las celebraciones barriales por el Día del Niño". Autores: Comisión Legislativa: Concejales Ramón Chiocconi (PJ); Dr. Diego Benítez (FG); Leandro Lescano (AFSP); Irma Haneck (SUR) y Prof. Elena Welleschik (UCR). Sobre tablas. </w:t>
      </w:r>
      <w:r>
        <w:rPr>
          <w:rFonts w:eastAsia="MS Mincho;ＭＳ 明朝" w:cs="Times New Roman" w:ascii="Times New Roman" w:hAnsi="Times New Roman"/>
          <w:sz w:val="24"/>
          <w:highlight w:val="green"/>
        </w:rPr>
        <w:t xml:space="preserve">D-15-1916 - </w:t>
      </w:r>
      <w:r>
        <w:rPr>
          <w:rFonts w:eastAsia="MS Mincho;ＭＳ 明朝" w:cs="Times New Roman" w:ascii="Times New Roman" w:hAnsi="Times New Roman"/>
          <w:b w:val="false"/>
          <w:bCs w:val="false"/>
          <w:color w:val="auto"/>
          <w:sz w:val="24"/>
          <w:szCs w:val="20"/>
          <w:highlight w:val="green"/>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Comunicación 868/15</w:t>
      </w:r>
      <w:r>
        <w:rPr>
          <w:rFonts w:eastAsia="MS Mincho;ＭＳ 明朝" w:cs="Times New Roman" w:ascii="Times New Roman" w:hAnsi="Times New Roman"/>
          <w:color w:val="auto"/>
          <w:sz w:val="24"/>
          <w:szCs w:val="20"/>
          <w:u w:val="none"/>
          <w:lang w:bidi="ar-SA"/>
        </w:rPr>
        <w:t>:</w:t>
      </w:r>
      <w:r>
        <w:rPr>
          <w:rFonts w:eastAsia="MS Mincho;ＭＳ 明朝" w:cs="Times New Roman" w:ascii="Times New Roman" w:hAnsi="Times New Roman"/>
          <w:color w:val="auto"/>
          <w:sz w:val="24"/>
          <w:szCs w:val="20"/>
          <w:lang w:bidi="ar-SA"/>
        </w:rPr>
        <w:t xml:space="preserve"> "Comunicar al AFSCA la necesidad de arbitrar los medios necesarios para el funcionamiento del Canal Wall Kintum". Autores: Comisión Legislativa:  Concejales Ramón Chiocconi (PJ) y Dr. Diego Benítez (FG). Sobre tablas. </w:t>
      </w:r>
      <w:r>
        <w:rPr>
          <w:rFonts w:eastAsia="MS Mincho;ＭＳ 明朝" w:cs="Times New Roman" w:ascii="Times New Roman" w:hAnsi="Times New Roman"/>
          <w:color w:val="auto"/>
          <w:sz w:val="24"/>
          <w:szCs w:val="20"/>
          <w:highlight w:val="green"/>
          <w:lang w:bidi="ar-SA"/>
        </w:rPr>
        <w:t xml:space="preserve">C-15-799 - </w:t>
      </w:r>
      <w:r>
        <w:rPr>
          <w:rFonts w:eastAsia="MS Mincho;ＭＳ 明朝" w:cs="Times New Roman" w:ascii="Times New Roman" w:hAnsi="Times New Roman"/>
          <w:b w:val="false"/>
          <w:bCs w:val="false"/>
          <w:color w:val="auto"/>
          <w:sz w:val="24"/>
          <w:szCs w:val="20"/>
          <w:highlight w:val="green"/>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869/15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lang w:bidi="ar-SA"/>
        </w:rPr>
        <w:t xml:space="preserve"> "Reglamentación de espacios culturales autogestivos". Autor: Concejal Ramón Chiocconi (PJ). Iniciativa: F.A.I.N.A. A Asesoría Letrada y a las Comisiones de Desarrollo Humano, Deportes y Cultura y de Gobierno y Legales.</w:t>
      </w:r>
      <w:r>
        <w:rPr>
          <w:rFonts w:eastAsia="MS Mincho;ＭＳ 明朝" w:cs="Times New Roman" w:ascii="Times New Roman" w:hAnsi="Times New Roman"/>
          <w:color w:val="auto"/>
          <w:sz w:val="24"/>
          <w:szCs w:val="20"/>
          <w:highlight w:val="green"/>
          <w:lang w:bidi="ar-SA"/>
        </w:rPr>
        <w:t xml:space="preserve"> O-15-2693. Acta 1044/15 del 03 de diciembre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870/15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lang w:bidi="ar-SA"/>
        </w:rPr>
        <w:t xml:space="preserve"> "Crea programa primer empleo. Crea registro". Autor: Concejal Mauro Gonzalez (PVpC). A Asesoría Letrada y a las Comisiones de Economía y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91</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ind w:left="45" w:right="0" w:hanging="0"/>
        <w:jc w:val="both"/>
        <w:rPr/>
      </w:pPr>
      <w:r>
        <w:rPr>
          <w:rFonts w:eastAsia="MS Mincho;ＭＳ 明朝" w:cs="Times New Roman" w:ascii="Times New Roman" w:hAnsi="Times New Roman"/>
          <w:b w:val="false"/>
          <w:bCs w:val="false"/>
          <w:color w:val="auto"/>
          <w:sz w:val="24"/>
          <w:szCs w:val="20"/>
          <w:u w:val="single"/>
          <w:lang w:bidi="ar-SA"/>
        </w:rPr>
        <w:t>Proyecto de Ordenanza 871/15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"Define restricción administrativa costas ríos y lagos". Autores: Concejales Ramón Chocconi, Alejandro Ramos Mejía, Edith Garro (PJ). Colaboradores: Dr. Juan Pablo Frattini y Dra. Sofía Bordenave. A Asesoría Letrada y a la Comisión de Gobierno y Legales. </w:t>
      </w:r>
      <w:r>
        <w:rPr>
          <w:rFonts w:eastAsia="MS Mincho;ＭＳ 明朝" w:cs="Times New Roman" w:ascii="Times New Roman" w:hAnsi="Times New Roman"/>
          <w:color w:val="auto"/>
          <w:sz w:val="24"/>
          <w:szCs w:val="20"/>
          <w:highlight w:val="green"/>
          <w:lang w:bidi="ar-SA"/>
        </w:rPr>
        <w:t>O-15-2694. Acta 1044/15 del 03 de diciembre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872/15:</w:t>
      </w:r>
      <w:r>
        <w:rPr>
          <w:rFonts w:eastAsia="MS Mincho;ＭＳ 明朝" w:cs="Times New Roman" w:ascii="Times New Roman" w:hAnsi="Times New Roman"/>
          <w:color w:val="auto"/>
          <w:sz w:val="24"/>
          <w:szCs w:val="20"/>
          <w:u w:val="none"/>
          <w:lang w:bidi="ar-SA"/>
        </w:rPr>
        <w:t xml:space="preserve"> "Declarar de interés municipal y cultural el canal Wallkintun TV". Autor: Concejal Ramón Chiocconi (PJ). Sobre tablas. </w:t>
      </w:r>
      <w:r>
        <w:rPr>
          <w:rFonts w:eastAsia="MS Mincho;ＭＳ 明朝" w:cs="Times New Roman" w:ascii="Times New Roman" w:hAnsi="Times New Roman"/>
          <w:color w:val="auto"/>
          <w:sz w:val="24"/>
          <w:szCs w:val="20"/>
          <w:highlight w:val="green"/>
          <w:u w:val="none"/>
          <w:lang w:bidi="ar-SA"/>
        </w:rPr>
        <w:t>D-15-1917 -</w:t>
      </w:r>
      <w:r>
        <w:rPr>
          <w:rFonts w:eastAsia="MS Mincho;ＭＳ 明朝" w:cs="Times New Roman" w:ascii="Times New Roman" w:hAnsi="Times New Roman"/>
          <w:color w:val="auto"/>
          <w:sz w:val="24"/>
          <w:szCs w:val="20"/>
          <w:u w:val="none"/>
          <w:lang w:bidi="ar-SA"/>
        </w:rPr>
        <w:t xml:space="preserve"> </w:t>
      </w:r>
      <w:r>
        <w:rPr>
          <w:rFonts w:eastAsia="MS Mincho;ＭＳ 明朝" w:cs="Times New Roman" w:ascii="Times New Roman" w:hAnsi="Times New Roman"/>
          <w:b w:val="false"/>
          <w:bCs w:val="false"/>
          <w:color w:val="auto"/>
          <w:sz w:val="24"/>
          <w:szCs w:val="20"/>
          <w:highlight w:val="green"/>
          <w:u w:val="none"/>
          <w:lang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873/15:</w:t>
      </w:r>
      <w:r>
        <w:rPr>
          <w:rFonts w:eastAsia="MS Mincho;ＭＳ 明朝" w:cs="Times New Roman" w:ascii="Times New Roman" w:hAnsi="Times New Roman"/>
          <w:color w:val="auto"/>
          <w:sz w:val="24"/>
          <w:szCs w:val="20"/>
          <w:u w:val="none"/>
          <w:lang w:bidi="ar-SA"/>
        </w:rPr>
        <w:t xml:space="preserve"> "Declaración de interés municipal y educativo el concurso IB50K". Autor: Concejal Leandro Lescano (AFSP). Sobre tablas.</w:t>
      </w:r>
      <w:r>
        <w:rPr>
          <w:rFonts w:eastAsia="MS Mincho;ＭＳ 明朝" w:cs="Times New Roman" w:ascii="Times New Roman" w:hAnsi="Times New Roman"/>
          <w:color w:val="auto"/>
          <w:sz w:val="24"/>
          <w:szCs w:val="20"/>
          <w:highlight w:val="green"/>
          <w:u w:val="none"/>
          <w:lang w:bidi="ar-SA"/>
        </w:rPr>
        <w:t xml:space="preserve"> D-15-1918</w:t>
      </w:r>
      <w:r>
        <w:rPr>
          <w:rFonts w:eastAsia="MS Mincho;ＭＳ 明朝" w:cs="Times New Roman" w:ascii="Times New Roman" w:hAnsi="Times New Roman"/>
          <w:color w:val="auto"/>
          <w:sz w:val="24"/>
          <w:szCs w:val="20"/>
          <w:u w:val="none"/>
          <w:lang w:bidi="ar-SA"/>
        </w:rPr>
        <w:t xml:space="preserve"> -</w:t>
      </w:r>
      <w:r>
        <w:rPr>
          <w:rFonts w:eastAsia="MS Mincho;ＭＳ 明朝" w:cs="Times New Roman" w:ascii="Times New Roman" w:hAnsi="Times New Roman"/>
          <w:b w:val="false"/>
          <w:bCs w:val="false"/>
          <w:color w:val="auto"/>
          <w:sz w:val="24"/>
          <w:szCs w:val="20"/>
          <w:highlight w:val="green"/>
          <w:u w:val="none"/>
          <w:lang w:bidi="ar-SA"/>
        </w:rPr>
        <w:t>Acta 1040/15 del 17 de septiembre de 2015.</w:t>
      </w:r>
      <w:r>
        <w:rPr>
          <w:rFonts w:eastAsia="MS Mincho;ＭＳ 明朝" w:cs="Times New Roman" w:ascii="Times New Roman" w:hAnsi="Times New Roman"/>
          <w:color w:val="auto"/>
          <w:sz w:val="24"/>
          <w:szCs w:val="20"/>
          <w:u w:val="none"/>
          <w:lang w:bidi="ar-SA"/>
        </w:rPr>
        <w:t xml:space="preserve"> </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874/15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"Aceptar donación de DEA efectuada por el Consejo Nacional de Bomberos de la República Argentina". Autora: Intendenta Municipal, Lic. María Eugenia Martini. Colaboradores: Secretario de Gobierno, Lic. Daniel Natapof y Director General de Defensa Civil, Pablo Cavalli. Sobre tablas. </w:t>
      </w:r>
      <w:r>
        <w:rPr>
          <w:rFonts w:eastAsia="MS Mincho;ＭＳ 明朝" w:cs="Times New Roman" w:ascii="Times New Roman" w:hAnsi="Times New Roman"/>
          <w:color w:val="auto"/>
          <w:sz w:val="24"/>
          <w:szCs w:val="20"/>
          <w:highlight w:val="green"/>
          <w:u w:val="none"/>
          <w:lang w:bidi="ar-SA"/>
        </w:rPr>
        <w:t xml:space="preserve">O-15-2660 - </w:t>
      </w:r>
      <w:r>
        <w:rPr>
          <w:rFonts w:eastAsia="MS Mincho;ＭＳ 明朝" w:cs="Times New Roman" w:ascii="Times New Roman" w:hAnsi="Times New Roman"/>
          <w:b w:val="false"/>
          <w:bCs w:val="false"/>
          <w:color w:val="auto"/>
          <w:sz w:val="24"/>
          <w:szCs w:val="20"/>
          <w:highlight w:val="green"/>
          <w:u w:val="none"/>
          <w:lang w:bidi="ar-SA"/>
        </w:rPr>
        <w:t>Acta 1040/15 del 17 de septiembre de 2015.</w:t>
      </w:r>
      <w:r>
        <w:rPr>
          <w:rFonts w:eastAsia="MS Mincho;ＭＳ 明朝" w:cs="Times New Roman" w:ascii="Times New Roman" w:hAnsi="Times New Roman"/>
          <w:color w:val="auto"/>
          <w:sz w:val="24"/>
          <w:szCs w:val="20"/>
          <w:u w:val="none"/>
          <w:lang w:bidi="ar-SA"/>
        </w:rPr>
        <w:t xml:space="preserve"> </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875/15</w:t>
      </w:r>
      <w:r>
        <w:rPr>
          <w:rFonts w:eastAsia="MS Mincho;ＭＳ 明朝" w:cs="Times New Roman" w:ascii="Times New Roman" w:hAnsi="Times New Roman"/>
          <w:b w:val="false"/>
          <w:bCs w:val="false"/>
          <w:color w:val="auto"/>
          <w:sz w:val="24"/>
          <w:szCs w:val="20"/>
          <w:lang w:bidi="ar-SA"/>
        </w:rPr>
        <w:t>:</w:t>
      </w:r>
      <w:r>
        <w:rPr>
          <w:rFonts w:eastAsia="MS Mincho;ＭＳ 明朝" w:cs="Times New Roman" w:ascii="Times New Roman" w:hAnsi="Times New Roman"/>
          <w:color w:val="auto"/>
          <w:sz w:val="24"/>
          <w:szCs w:val="20"/>
          <w:lang w:bidi="ar-SA"/>
        </w:rPr>
        <w:t xml:space="preserve"> "Declarar de interés municipal y educativo el XVIII Congreso Argentino Argentino de Salud "Desafíos Educar para Crecer". </w:t>
      </w:r>
      <w:r>
        <w:rPr>
          <w:rFonts w:eastAsia="MS Mincho;ＭＳ 明朝" w:cs="Times New Roman" w:ascii="Times New Roman" w:hAnsi="Times New Roman"/>
          <w:color w:val="auto"/>
          <w:sz w:val="24"/>
          <w:szCs w:val="20"/>
          <w:u w:val="none"/>
          <w:lang w:val="es-ES" w:eastAsia="zh-CN" w:bidi="ar-SA"/>
        </w:rPr>
        <w:t>Autor: Concejal Ramón Chiocconi (PJ). Iniciativa: Cdor. Leandro M. Girves (Gerente OSDE Filial Bariloche). Sobre tablas.</w:t>
      </w:r>
      <w:r>
        <w:rPr>
          <w:rFonts w:eastAsia="MS Mincho;ＭＳ 明朝" w:cs="Times New Roman" w:ascii="Times New Roman" w:hAnsi="Times New Roman"/>
          <w:color w:val="auto"/>
          <w:sz w:val="24"/>
          <w:szCs w:val="20"/>
          <w:highlight w:val="green"/>
          <w:u w:val="none"/>
          <w:lang w:val="es-ES" w:eastAsia="zh-CN" w:bidi="ar-SA"/>
        </w:rPr>
        <w:t xml:space="preserve"> D-15-1919 -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r>
        <w:rPr>
          <w:rFonts w:eastAsia="MS Mincho;ＭＳ 明朝" w:cs="Times New Roman" w:ascii="Times New Roman" w:hAnsi="Times New Roman"/>
          <w:color w:val="auto"/>
          <w:sz w:val="24"/>
          <w:szCs w:val="20"/>
          <w:u w:val="none"/>
          <w:lang w:val="es-ES" w:eastAsia="zh-CN" w:bidi="ar-SA"/>
        </w:rPr>
        <w:t xml:space="preserve"> </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Declaración 876/15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"Declarar de interés municipal y turístico la 7º Edición de la Semana de la Aventura organizada por la ATAP". </w:t>
      </w:r>
      <w:r>
        <w:rPr>
          <w:rFonts w:eastAsia="MS Mincho;ＭＳ 明朝" w:cs="Times New Roman" w:ascii="Times New Roman" w:hAnsi="Times New Roman"/>
          <w:color w:val="auto"/>
          <w:sz w:val="24"/>
          <w:szCs w:val="20"/>
          <w:u w:val="none"/>
          <w:lang w:val="es-ES" w:eastAsia="zh-CN" w:bidi="ar-SA"/>
        </w:rPr>
        <w:t xml:space="preserve">Autor: Concejal Ramón Chiocconi (PJ). Iniciativa: Christian Castex (Presidente ATAP). Sobre tablas. </w:t>
      </w:r>
      <w:r>
        <w:rPr>
          <w:rFonts w:eastAsia="MS Mincho;ＭＳ 明朝" w:cs="Times New Roman" w:ascii="Times New Roman" w:hAnsi="Times New Roman"/>
          <w:color w:val="auto"/>
          <w:sz w:val="24"/>
          <w:szCs w:val="20"/>
          <w:highlight w:val="green"/>
          <w:u w:val="none"/>
          <w:lang w:val="es-ES" w:eastAsia="zh-CN" w:bidi="ar-SA"/>
        </w:rPr>
        <w:t xml:space="preserve">D-15-1920 -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widowControl/>
        <w:bidi w:val="0"/>
        <w:jc w:val="both"/>
        <w:rPr>
          <w:rFonts w:ascii="Times New Roman" w:hAnsi="Times New Roman" w:eastAsia="MS Mincho;ＭＳ 明朝" w:cs="Times New Roman"/>
          <w:color w:val="auto"/>
          <w:sz w:val="24"/>
          <w:szCs w:val="20"/>
          <w:lang w:bidi="ar-SA"/>
        </w:rPr>
      </w:pPr>
      <w:r>
        <w:rPr>
          <w:rFonts w:eastAsia="MS Mincho;ＭＳ 明朝" w:cs="Times New Roman" w:ascii="Times New Roman" w:hAnsi="Times New Roman"/>
          <w:color w:val="auto"/>
          <w:sz w:val="24"/>
          <w:szCs w:val="20"/>
          <w:lang w:bidi="ar-SA"/>
        </w:rPr>
      </w:r>
    </w:p>
    <w:p>
      <w:pPr>
        <w:pStyle w:val="Normal"/>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877/15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"Declarar de interés municipal y educativo las IV Jornadas Internacionales de Violencia de Género". Autores: Comisión Legislativa: Concejal Ramón Chiocconi; Dr. Diego Benítez (FG); Leandro Lescano (AFSP); Irma Haneck (SUR) y Prof. Elena Welleschik (UCR). Iniciativa: Dra. Silvina Baquero Lazcano (Procuradora General, Poder Judicial de Río Negro). Sobre tablas.</w:t>
      </w:r>
      <w:r>
        <w:rPr>
          <w:rFonts w:eastAsia="MS Mincho;ＭＳ 明朝" w:cs="Times New Roman" w:ascii="Times New Roman" w:hAnsi="Times New Roman"/>
          <w:color w:val="auto"/>
          <w:sz w:val="24"/>
          <w:szCs w:val="20"/>
          <w:highlight w:val="green"/>
          <w:u w:val="none"/>
          <w:lang w:val="es-ES" w:eastAsia="zh-CN" w:bidi="ar-SA"/>
        </w:rPr>
        <w:t xml:space="preserve"> D- 15- 1921</w:t>
      </w:r>
      <w:r>
        <w:rPr>
          <w:rFonts w:eastAsia="MS Mincho;ＭＳ 明朝" w:cs="Times New Roman" w:ascii="Times New Roman" w:hAnsi="Times New Roman"/>
          <w:color w:val="auto"/>
          <w:sz w:val="24"/>
          <w:szCs w:val="20"/>
          <w:u w:val="none"/>
          <w:lang w:val="es-ES" w:eastAsia="zh-CN" w:bidi="ar-SA"/>
        </w:rPr>
        <w:t xml:space="preserve"> </w:t>
      </w:r>
      <w:r>
        <w:rPr>
          <w:rFonts w:eastAsia="MS Mincho;ＭＳ 明朝" w:cs="Times New Roman" w:ascii="Times New Roman" w:hAnsi="Times New Roman"/>
          <w:color w:val="auto"/>
          <w:sz w:val="24"/>
          <w:szCs w:val="20"/>
          <w:highlight w:val="green"/>
          <w:u w:val="none"/>
          <w:lang w:val="es-ES" w:eastAsia="zh-CN" w:bidi="ar-SA"/>
        </w:rPr>
        <w:t xml:space="preserve">-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878/15</w:t>
      </w:r>
      <w:r>
        <w:rPr>
          <w:rFonts w:eastAsia="MS Mincho;ＭＳ 明朝" w:cs="Times New Roman" w:ascii="Times New Roman" w:hAnsi="Times New Roman"/>
          <w:color w:val="auto"/>
          <w:sz w:val="24"/>
          <w:szCs w:val="20"/>
          <w:u w:val="none"/>
          <w:lang w:val="es-ES" w:eastAsia="zh-CN" w:bidi="ar-SA"/>
        </w:rPr>
        <w:t xml:space="preserve">: "Declarar de interés municipal y educativo la segunda escuela avanzada José A. Balseiro de "Protección Radiológica". Autor: Concejal Ramón Chiocconi (PJ). Iniciativa: Carlos Fernández (Director de la escuela JAB) y Pablo Andrés (Miembro Organizador). Sobre tablas. </w:t>
      </w:r>
      <w:r>
        <w:rPr>
          <w:rFonts w:eastAsia="MS Mincho;ＭＳ 明朝" w:cs="Times New Roman" w:ascii="Times New Roman" w:hAnsi="Times New Roman"/>
          <w:color w:val="auto"/>
          <w:sz w:val="24"/>
          <w:szCs w:val="20"/>
          <w:highlight w:val="green"/>
          <w:u w:val="none"/>
          <w:lang w:val="es-ES" w:eastAsia="zh-CN" w:bidi="ar-SA"/>
        </w:rPr>
        <w:t xml:space="preserve">D-15-1922 -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879/15</w:t>
      </w:r>
      <w:r>
        <w:rPr>
          <w:rFonts w:eastAsia="MS Mincho;ＭＳ 明朝" w:cs="Times New Roman" w:ascii="Times New Roman" w:hAnsi="Times New Roman"/>
          <w:color w:val="auto"/>
          <w:sz w:val="24"/>
          <w:szCs w:val="20"/>
          <w:u w:val="none"/>
          <w:lang w:val="es-ES" w:eastAsia="zh-CN" w:bidi="ar-SA"/>
        </w:rPr>
        <w:t xml:space="preserve">: "Se declara de interés deportivo 1º Torneo Promocional Amistad". Autor: Concejal Leandro Lescano (AFSP). Sobre tablas. </w:t>
      </w:r>
      <w:r>
        <w:rPr>
          <w:rFonts w:eastAsia="MS Mincho;ＭＳ 明朝" w:cs="Times New Roman" w:ascii="Times New Roman" w:hAnsi="Times New Roman"/>
          <w:color w:val="auto"/>
          <w:sz w:val="24"/>
          <w:szCs w:val="20"/>
          <w:highlight w:val="green"/>
          <w:u w:val="none"/>
          <w:lang w:val="es-ES" w:eastAsia="zh-CN" w:bidi="ar-SA"/>
        </w:rPr>
        <w:t xml:space="preserve">D-15-1923 -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880/15:</w:t>
      </w:r>
      <w:r>
        <w:rPr>
          <w:rFonts w:eastAsia="MS Mincho;ＭＳ 明朝" w:cs="Times New Roman" w:ascii="Times New Roman" w:hAnsi="Times New Roman"/>
          <w:color w:val="auto"/>
          <w:sz w:val="24"/>
          <w:szCs w:val="20"/>
          <w:u w:val="none"/>
          <w:lang w:val="es-ES" w:eastAsia="zh-CN" w:bidi="ar-SA"/>
        </w:rPr>
        <w:t xml:space="preserve"> "Obliga la instalación de asientos adecuados para personas obesas". Autores: Concejales Ramón Chiocconi y Edith Garro (PJ). Iniciativa: Julio Acavallo (INADI-Río Negro). A asesoría Letrada y a la Comisiones de Desarrollo Humano, Deportes y Cultura y de Gobierno y Legales. </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91</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881/15</w:t>
      </w:r>
      <w:r>
        <w:rPr>
          <w:rFonts w:eastAsia="MS Mincho;ＭＳ 明朝" w:cs="Times New Roman" w:ascii="Times New Roman" w:hAnsi="Times New Roman"/>
          <w:color w:val="auto"/>
          <w:sz w:val="24"/>
          <w:szCs w:val="20"/>
          <w:u w:val="none"/>
          <w:lang w:val="es-ES" w:eastAsia="zh-CN" w:bidi="ar-SA"/>
        </w:rPr>
        <w:t xml:space="preserve">:"Reforma Ordenanza Nº 2155-CM-2011 obliga a lugares de espectáculos públicos a admisión o provisión de alimentos  para celíacos. Autores: Concejales Ramón Chiocconi y Edith Garro (PJ). Iniciativa: Julio Acavallo (INADI-Río Negro). A Asesoría Letrada y a la Comisión de Gobierno y Legales. </w:t>
      </w:r>
      <w:r>
        <w:rPr>
          <w:rFonts w:eastAsia="MS Mincho;ＭＳ 明朝" w:cs="Times New Roman" w:ascii="Times New Roman" w:hAnsi="Times New Roman"/>
          <w:color w:val="auto"/>
          <w:sz w:val="24"/>
          <w:szCs w:val="20"/>
          <w:highlight w:val="green"/>
          <w:u w:val="none"/>
          <w:lang w:val="es-ES" w:eastAsia="zh-CN" w:bidi="ar-SA"/>
        </w:rPr>
        <w:t>O-15-2695. Acta 1044/15 del 03 de diciembre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882/15</w:t>
      </w:r>
      <w:r>
        <w:rPr>
          <w:rFonts w:eastAsia="MS Mincho;ＭＳ 明朝" w:cs="Times New Roman" w:ascii="Times New Roman" w:hAnsi="Times New Roman"/>
          <w:color w:val="auto"/>
          <w:sz w:val="24"/>
          <w:szCs w:val="20"/>
          <w:u w:val="none"/>
          <w:lang w:val="es-ES" w:eastAsia="zh-CN" w:bidi="ar-SA"/>
        </w:rPr>
        <w:t>: "Declarar de interés municipal, artístico y cultural Encuentro Coral XV Cita en Primavera". Autora: Concejal Prof. Elena Welleschik (UCR). Sobre tablas.</w:t>
      </w:r>
      <w:r>
        <w:rPr>
          <w:rFonts w:eastAsia="MS Mincho;ＭＳ 明朝" w:cs="Times New Roman" w:ascii="Times New Roman" w:hAnsi="Times New Roman"/>
          <w:color w:val="auto"/>
          <w:sz w:val="24"/>
          <w:szCs w:val="20"/>
          <w:highlight w:val="green"/>
          <w:u w:val="none"/>
          <w:lang w:val="es-ES" w:eastAsia="zh-CN" w:bidi="ar-SA"/>
        </w:rPr>
        <w:t xml:space="preserve"> D-15-1924 -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883/15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"Prestar acuerdo al llamado de Licitación Pública concesión de un local comercial en la terminal de ómnibus de la ciudad de San Carlos de Bariloche para guarda de equipajes". Autora: Intendenta Municipal, Lic. María Eugenia Martini. Colaboradores: Secretario de Desarrollo Estratégico, Mg. Horacio Fidel Fernandez; Secretario de Gobierno, Lic. Daniel Natapof; Secretario de Hacienda, Guillermo Pérez Gallinger;  Subsecretario de Tránsito y Transporte Francisco Pego y Dirección de Obras por Contrato. A Asesoría Letrada y a la Comisión de Gobierno y Legales. </w:t>
      </w:r>
      <w:r>
        <w:rPr>
          <w:rFonts w:eastAsia="MS Mincho;ＭＳ 明朝" w:cs="Times New Roman" w:ascii="Times New Roman" w:hAnsi="Times New Roman"/>
          <w:color w:val="auto"/>
          <w:sz w:val="24"/>
          <w:szCs w:val="20"/>
          <w:highlight w:val="green"/>
          <w:u w:val="none"/>
          <w:lang w:val="es-ES" w:eastAsia="zh-CN" w:bidi="ar-SA"/>
        </w:rPr>
        <w:t>O-15-2666. Acta 1042/15 del 5 de noviembre de 2015.</w:t>
      </w:r>
    </w:p>
    <w:p>
      <w:pPr>
        <w:pStyle w:val="Textosinformato"/>
        <w:jc w:val="both"/>
        <w:rPr>
          <w:rFonts w:ascii="Times New Roman" w:hAnsi="Times New Roman" w:eastAsia="MS Mincho;ＭＳ 明朝" w:cs="Times New Roman"/>
          <w:color w:val="auto"/>
          <w:sz w:val="24"/>
          <w:szCs w:val="20"/>
          <w:highlight w:val="green"/>
          <w:lang w:val="es-ES" w:eastAsia="zh-CN" w:bidi="ar-SA"/>
        </w:rPr>
      </w:pPr>
      <w:r>
        <w:rPr>
          <w:rFonts w:eastAsia="MS Mincho;ＭＳ 明朝" w:cs="Times New Roman" w:ascii="Times New Roman" w:hAnsi="Times New Roman"/>
          <w:color w:val="auto"/>
          <w:sz w:val="24"/>
          <w:szCs w:val="20"/>
          <w:highlight w:val="green"/>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884/15:</w:t>
      </w:r>
      <w:r>
        <w:rPr>
          <w:rFonts w:eastAsia="MS Mincho;ＭＳ 明朝" w:cs="Times New Roman" w:ascii="Times New Roman" w:hAnsi="Times New Roman"/>
          <w:color w:val="auto"/>
          <w:sz w:val="24"/>
          <w:szCs w:val="20"/>
          <w:u w:val="none"/>
          <w:lang w:val="es-ES" w:eastAsia="zh-CN" w:bidi="ar-SA"/>
        </w:rPr>
        <w:t xml:space="preserve"> "Declarar de interés municipal, artístico y cultural el libro "La Brujita Alegría" de María Liliana Odano. Autora: Concejal Prof. Elena Welleschik (UCR). Sobre tablas.</w:t>
      </w:r>
      <w:r>
        <w:rPr>
          <w:rFonts w:eastAsia="MS Mincho;ＭＳ 明朝" w:cs="Times New Roman" w:ascii="Times New Roman" w:hAnsi="Times New Roman"/>
          <w:color w:val="auto"/>
          <w:sz w:val="24"/>
          <w:szCs w:val="20"/>
          <w:highlight w:val="green"/>
          <w:u w:val="none"/>
          <w:lang w:val="es-ES" w:eastAsia="zh-CN" w:bidi="ar-SA"/>
        </w:rPr>
        <w:t xml:space="preserve"> D-15-1925 -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885/15</w:t>
      </w:r>
      <w:r>
        <w:rPr>
          <w:rFonts w:eastAsia="MS Mincho;ＭＳ 明朝" w:cs="Times New Roman" w:ascii="Times New Roman" w:hAnsi="Times New Roman"/>
          <w:color w:val="auto"/>
          <w:sz w:val="24"/>
          <w:szCs w:val="20"/>
          <w:u w:val="none"/>
          <w:lang w:val="es-ES" w:eastAsia="zh-CN" w:bidi="ar-SA"/>
        </w:rPr>
        <w:t>: "Declarar de interés cultural y educativo "II Jornadas de Juego, Cultura y Educ-Accion". Autor: Concejal Ramón Chiocconi (PJ). Sobre tablas.</w:t>
      </w:r>
      <w:r>
        <w:rPr>
          <w:rFonts w:eastAsia="MS Mincho;ＭＳ 明朝" w:cs="Times New Roman" w:ascii="Times New Roman" w:hAnsi="Times New Roman"/>
          <w:color w:val="auto"/>
          <w:sz w:val="24"/>
          <w:szCs w:val="20"/>
          <w:highlight w:val="green"/>
          <w:u w:val="none"/>
          <w:lang w:val="es-ES" w:eastAsia="zh-CN" w:bidi="ar-SA"/>
        </w:rPr>
        <w:t xml:space="preserve"> D-15-1926 -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sz w:val="24"/>
          <w:u w:val="single"/>
        </w:rPr>
        <w:t>Proyecto de Declaración 886/15</w:t>
      </w:r>
      <w:r>
        <w:rPr>
          <w:rFonts w:eastAsia="MS Mincho;ＭＳ 明朝" w:cs="Times New Roman" w:ascii="Times New Roman" w:hAnsi="Times New Roman"/>
          <w:b w:val="false"/>
          <w:bCs w:val="false"/>
          <w:sz w:val="24"/>
        </w:rPr>
        <w:t>:</w:t>
      </w:r>
      <w:r>
        <w:rPr>
          <w:rFonts w:eastAsia="MS Mincho;ＭＳ 明朝" w:cs="Times New Roman" w:ascii="Times New Roman" w:hAnsi="Times New Roman"/>
          <w:sz w:val="24"/>
        </w:rPr>
        <w:t xml:space="preserve"> "Declarar de interés cultural y municipal el show "Piazzolla" de la artista barilochense Belén Alvarez". Autor: Concejal Leandro Lescano (AFSP). Sobre tablas. </w:t>
      </w:r>
      <w:r>
        <w:rPr>
          <w:rFonts w:eastAsia="MS Mincho;ＭＳ 明朝" w:cs="Times New Roman" w:ascii="Times New Roman" w:hAnsi="Times New Roman"/>
          <w:sz w:val="24"/>
          <w:highlight w:val="green"/>
        </w:rPr>
        <w:t xml:space="preserve">D-15- 1927 -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Declaración 887/15</w:t>
      </w:r>
      <w:r>
        <w:rPr>
          <w:rFonts w:eastAsia="MS Mincho;ＭＳ 明朝" w:cs="Times New Roman" w:ascii="Times New Roman" w:hAnsi="Times New Roman"/>
          <w:sz w:val="24"/>
        </w:rPr>
        <w:t xml:space="preserve">: "Declarar de interés municipal, educativo y turístico 3º edición Workshop Día Mundial del Turismo". Autores: Concejales Prof. Alfredo Martín, Dr. Diego Benítez y Adhelma San Martín (FG). Sobre tablas. </w:t>
      </w:r>
      <w:r>
        <w:rPr>
          <w:rFonts w:eastAsia="MS Mincho;ＭＳ 明朝" w:cs="Times New Roman" w:ascii="Times New Roman" w:hAnsi="Times New Roman"/>
          <w:sz w:val="24"/>
          <w:highlight w:val="green"/>
        </w:rPr>
        <w:t xml:space="preserve">D-15-1928 -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Declaración 888/15</w:t>
      </w:r>
      <w:r>
        <w:rPr>
          <w:rFonts w:eastAsia="MS Mincho;ＭＳ 明朝" w:cs="Times New Roman" w:ascii="Times New Roman" w:hAnsi="Times New Roman"/>
          <w:sz w:val="24"/>
        </w:rPr>
        <w:t xml:space="preserve">: "Declarar evento de interés municipal y comunitario el "Rally por la vida 2015". Autora: Concejal Prof. Elena Welleschik (UCR). Sobre tablas. </w:t>
      </w:r>
      <w:r>
        <w:rPr>
          <w:rFonts w:eastAsia="MS Mincho;ＭＳ 明朝" w:cs="Times New Roman" w:ascii="Times New Roman" w:hAnsi="Times New Roman"/>
          <w:sz w:val="24"/>
          <w:highlight w:val="green"/>
        </w:rPr>
        <w:t xml:space="preserve">D-15-1929 -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Comunicación 889/15</w:t>
      </w:r>
      <w:r>
        <w:rPr>
          <w:rFonts w:eastAsia="MS Mincho;ＭＳ 明朝" w:cs="Times New Roman" w:ascii="Times New Roman" w:hAnsi="Times New Roman"/>
          <w:sz w:val="24"/>
          <w:u w:val="single"/>
        </w:rPr>
        <w:t>:</w:t>
      </w:r>
      <w:r>
        <w:rPr>
          <w:rFonts w:eastAsia="MS Mincho;ＭＳ 明朝" w:cs="Times New Roman" w:ascii="Times New Roman" w:hAnsi="Times New Roman"/>
          <w:sz w:val="24"/>
        </w:rPr>
        <w:t xml:space="preserve"> "Comunicar al Ministerio de Educación de Río Negro garantice infraestructura y funcionamiento Instituto de Formación Docente continua Bariloche". Autores: Comisión Legislativa: Concejales Ramón Chiocconi (PJ); Leandro Lescano (AFSP); Irma Haneck (SUR); Prof. Elena Welleschik (UCR) y Mauro Gonzalez (PVpC). Sobre tablas.</w:t>
      </w:r>
      <w:r>
        <w:rPr>
          <w:rFonts w:eastAsia="MS Mincho;ＭＳ 明朝" w:cs="Times New Roman" w:ascii="Times New Roman" w:hAnsi="Times New Roman"/>
          <w:sz w:val="24"/>
          <w:highlight w:val="green"/>
        </w:rPr>
        <w:t xml:space="preserve"> C-15-800 - </w:t>
      </w:r>
      <w:r>
        <w:rPr>
          <w:rFonts w:eastAsia="MS Mincho;ＭＳ 明朝" w:cs="Times New Roman" w:ascii="Times New Roman" w:hAnsi="Times New Roman"/>
          <w:b w:val="false"/>
          <w:bCs w:val="false"/>
          <w:color w:val="auto"/>
          <w:sz w:val="24"/>
          <w:szCs w:val="20"/>
          <w:highlight w:val="green"/>
          <w:u w:val="none"/>
          <w:lang w:val="es-ES" w:eastAsia="zh-CN" w:bidi="ar-SA"/>
        </w:rPr>
        <w:t>Acta 1040/15 del 17 de septiembre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890/15:</w:t>
      </w:r>
      <w:r>
        <w:rPr>
          <w:rFonts w:eastAsia="MS Mincho;ＭＳ 明朝" w:cs="Times New Roman" w:ascii="Times New Roman" w:hAnsi="Times New Roman"/>
          <w:color w:val="auto"/>
          <w:sz w:val="24"/>
          <w:szCs w:val="20"/>
          <w:u w:val="none"/>
          <w:lang w:bidi="ar-SA"/>
        </w:rPr>
        <w:t xml:space="preserve"> "Donar con cargo Universidad Nacional Río Negro parcela 19-2-P-003-01B-182. Colegio técnico preuniversitario". Autora: Intendenta Municipal, Lic. María Eugenia Martini. Colaboradores: Secretario de Desarrollo Estratégico, Mg. Horacio Fernández; y Secretario de Gobierno, Lic. Daniel Natapof.</w:t>
      </w:r>
      <w:r>
        <w:rPr>
          <w:rFonts w:eastAsia="MS Mincho;ＭＳ 明朝" w:cs="Times New Roman" w:ascii="Times New Roman" w:hAnsi="Times New Roman"/>
          <w:b w:val="false"/>
          <w:bCs w:val="false"/>
          <w:color w:val="auto"/>
          <w:sz w:val="24"/>
          <w:szCs w:val="20"/>
          <w:u w:val="none"/>
          <w:lang w:bidi="ar-SA"/>
        </w:rPr>
        <w:t xml:space="preserve"> A Asesoría Letrada y a comisiones de Obras y Planeamiento y de Gobierno y Legales. </w:t>
      </w:r>
      <w:r>
        <w:rPr>
          <w:rFonts w:eastAsia="MS Mincho;ＭＳ 明朝" w:cs="Times New Roman" w:ascii="Times New Roman" w:hAnsi="Times New Roman"/>
          <w:b w:val="false"/>
          <w:bCs w:val="false"/>
          <w:color w:val="auto"/>
          <w:sz w:val="24"/>
          <w:szCs w:val="20"/>
          <w:highlight w:val="yellow"/>
          <w:u w:val="none"/>
          <w:lang w:bidi="ar-SA"/>
        </w:rPr>
        <w:t xml:space="preserve">Acta 1042/15 del 5 de noviembre de 2015. Aprobado 1ª lectura. </w:t>
      </w:r>
      <w:r>
        <w:rPr>
          <w:rFonts w:eastAsia="MS Mincho;ＭＳ 明朝" w:cs="Times New Roman" w:ascii="Times New Roman" w:hAnsi="Times New Roman"/>
          <w:b w:val="false"/>
          <w:bCs w:val="false"/>
          <w:color w:val="auto"/>
          <w:sz w:val="24"/>
          <w:szCs w:val="20"/>
          <w:highlight w:val="green"/>
          <w:u w:val="none"/>
          <w:lang w:bidi="ar-SA"/>
        </w:rPr>
        <w:t>O-15-2681. Acta 1043/15 del 19 de noviembre de 2015. 2ª lectura.</w:t>
      </w:r>
    </w:p>
    <w:p>
      <w:pPr>
        <w:pStyle w:val="Textosinformato"/>
        <w:widowControl/>
        <w:bidi w:val="0"/>
        <w:jc w:val="both"/>
        <w:rPr>
          <w:rFonts w:ascii="Times New Roman" w:hAnsi="Times New Roman" w:eastAsia="MS Mincho;ＭＳ 明朝" w:cs="Times New Roman"/>
          <w:color w:val="auto"/>
          <w:sz w:val="24"/>
          <w:szCs w:val="20"/>
          <w:highlight w:val="yellow"/>
          <w:lang w:bidi="ar-SA"/>
        </w:rPr>
      </w:pPr>
      <w:r>
        <w:rPr>
          <w:rFonts w:eastAsia="MS Mincho;ＭＳ 明朝" w:cs="Times New Roman" w:ascii="Times New Roman" w:hAnsi="Times New Roman"/>
          <w:color w:val="auto"/>
          <w:sz w:val="24"/>
          <w:szCs w:val="20"/>
          <w:highlight w:val="yellow"/>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891/15</w:t>
      </w:r>
      <w:r>
        <w:rPr>
          <w:rFonts w:eastAsia="MS Mincho;ＭＳ 明朝" w:cs="Times New Roman" w:ascii="Times New Roman" w:hAnsi="Times New Roman"/>
          <w:color w:val="auto"/>
          <w:sz w:val="24"/>
          <w:szCs w:val="20"/>
          <w:u w:val="single"/>
          <w:lang w:bidi="ar-SA"/>
        </w:rPr>
        <w:t>:</w:t>
      </w:r>
      <w:r>
        <w:rPr>
          <w:rFonts w:eastAsia="MS Mincho;ＭＳ 明朝" w:cs="Times New Roman" w:ascii="Times New Roman" w:hAnsi="Times New Roman"/>
          <w:color w:val="auto"/>
          <w:sz w:val="24"/>
          <w:szCs w:val="20"/>
          <w:u w:val="none"/>
          <w:lang w:bidi="ar-SA"/>
        </w:rPr>
        <w:t xml:space="preserve"> "Establece distinción para guías de turismo. Modifica Anexo I de la Ordenanza 1349-CM-03. Establece Exención". Autora: Intendenta Municipal, Lic. María Eugenia Martini. Colaboradores: Secretario de Gobierno, Lic. Daniel Natapof; Secretario de Turismo Fabian Szewczuk. A Asesoría Letrada y a comisión de Gobierno Legales. Con tratamiento de preferencia 1ª sesión.</w:t>
      </w:r>
      <w:r>
        <w:rPr>
          <w:rFonts w:eastAsia="MS Mincho;ＭＳ 明朝" w:cs="Times New Roman" w:ascii="Times New Roman" w:hAnsi="Times New Roman"/>
          <w:color w:val="auto"/>
          <w:sz w:val="24"/>
          <w:szCs w:val="20"/>
          <w:highlight w:val="green"/>
          <w:u w:val="none"/>
          <w:lang w:bidi="ar-SA"/>
        </w:rPr>
        <w:t xml:space="preserve"> O-15-2667. Acta 1042/15 del 5 de noviembre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892/15:</w:t>
      </w:r>
      <w:r>
        <w:rPr>
          <w:rFonts w:eastAsia="MS Mincho;ＭＳ 明朝" w:cs="Times New Roman" w:ascii="Times New Roman" w:hAnsi="Times New Roman"/>
          <w:color w:val="auto"/>
          <w:sz w:val="24"/>
          <w:szCs w:val="20"/>
          <w:u w:val="none"/>
          <w:lang w:bidi="ar-SA"/>
        </w:rPr>
        <w:t xml:space="preserve"> "Declarar de interés social y aprobar planteo urbanístico 92 lotes Barrio La Habana". Autora: Intendenta Municipal, Lic. María Eugenia Martini. Colaboradores: Secretario de Desarrollo Estratégico, Mg. Horacio Fernández; Secretario de Gobierno, Lic. Daniel Natapof, Presidente del IMTVHS, Dr. Jorge Paolinelli. A Asesoría Letrada y a comisiones</w:t>
      </w:r>
      <w:r>
        <w:rPr>
          <w:rFonts w:eastAsia="MS Mincho;ＭＳ 明朝" w:cs="Times New Roman" w:ascii="Times New Roman" w:hAnsi="Times New Roman"/>
          <w:b w:val="false"/>
          <w:bCs w:val="false"/>
          <w:color w:val="auto"/>
          <w:sz w:val="24"/>
          <w:szCs w:val="20"/>
          <w:u w:val="none"/>
          <w:lang w:bidi="ar-SA"/>
        </w:rPr>
        <w:t xml:space="preserve"> de Obras y Planeamiento y de Gobierno y Legales. </w:t>
      </w:r>
      <w:r>
        <w:rPr>
          <w:rFonts w:eastAsia="MS Mincho;ＭＳ 明朝" w:cs="Times New Roman" w:ascii="Times New Roman" w:hAnsi="Times New Roman"/>
          <w:b w:val="false"/>
          <w:bCs w:val="false"/>
          <w:color w:val="auto"/>
          <w:sz w:val="24"/>
          <w:szCs w:val="20"/>
          <w:highlight w:val="green"/>
          <w:u w:val="none"/>
          <w:lang w:bidi="ar-SA"/>
        </w:rPr>
        <w:t>O-15-2696. Acta 1044/15 del 03 de diciembre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893/15</w:t>
      </w:r>
      <w:r>
        <w:rPr>
          <w:rFonts w:eastAsia="MS Mincho;ＭＳ 明朝" w:cs="Times New Roman" w:ascii="Times New Roman" w:hAnsi="Times New Roman"/>
          <w:color w:val="auto"/>
          <w:sz w:val="24"/>
          <w:szCs w:val="20"/>
          <w:u w:val="single"/>
          <w:lang w:bidi="ar-SA"/>
        </w:rPr>
        <w:t>:</w:t>
      </w:r>
      <w:r>
        <w:rPr>
          <w:rFonts w:eastAsia="MS Mincho;ＭＳ 明朝" w:cs="Times New Roman" w:ascii="Times New Roman" w:hAnsi="Times New Roman"/>
          <w:color w:val="auto"/>
          <w:sz w:val="24"/>
          <w:szCs w:val="20"/>
          <w:u w:val="none"/>
          <w:lang w:bidi="ar-SA"/>
        </w:rPr>
        <w:t xml:space="preserve"> "Se aprueba convenio. Autoriza aceptación de donación de inmueble. Declaración de interés social. Afecta al banco de tierras IMTVHS". Autora: Intendenta Municipal, Lic. María Eugenia Martini. Colaboradores: Secretario de Desarrollo Estratégico, Mg. Horacio Fernández; Secretario de Gobierno, Lic. Daniel Natapof y Presidente del IMTVHS, Dr. Jorge Paolinelli. A Asesoría Letrada y a comisiones</w:t>
      </w:r>
      <w:r>
        <w:rPr>
          <w:rFonts w:eastAsia="MS Mincho;ＭＳ 明朝" w:cs="Times New Roman" w:ascii="Times New Roman" w:hAnsi="Times New Roman"/>
          <w:b w:val="false"/>
          <w:bCs w:val="false"/>
          <w:color w:val="auto"/>
          <w:sz w:val="24"/>
          <w:szCs w:val="20"/>
          <w:u w:val="none"/>
          <w:lang w:bidi="ar-SA"/>
        </w:rPr>
        <w:t xml:space="preserve"> de Obras y Planeamiento y de Gobierno y Legales. </w:t>
      </w:r>
      <w:r>
        <w:rPr>
          <w:rFonts w:eastAsia="MS Mincho;ＭＳ 明朝" w:cs="Times New Roman" w:ascii="Times New Roman" w:hAnsi="Times New Roman"/>
          <w:b w:val="false"/>
          <w:bCs w:val="false"/>
          <w:color w:val="auto"/>
          <w:sz w:val="24"/>
          <w:szCs w:val="20"/>
          <w:highlight w:val="green"/>
          <w:u w:val="none"/>
          <w:lang w:bidi="ar-SA"/>
        </w:rPr>
        <w:t>O-15-2668. Acta 1042/15 del 5 de noviembre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894/15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"Se desafecta una fracción de la calle 1º de mayo de 1651,87 m2 del barrio Mutisias, de dominio público municipal y se lo afecta al dominio privado municipal y al banco de tierras". Autora: Intendenta Municipal, Lic. María Eugenia Martini. Colaboradores: Secretario de Desarrollo Estratégico, Mg. Horacio Fernández; Secretario de Gobierno, Lic. Daniel Natapof y Presidente del IMTVHS, Dr. Jorge Paolinelli. A Asesoría Letrada y a comisiones</w:t>
      </w:r>
      <w:r>
        <w:rPr>
          <w:rFonts w:eastAsia="MS Mincho;ＭＳ 明朝" w:cs="Times New Roman" w:ascii="Times New Roman" w:hAnsi="Times New Roman"/>
          <w:b w:val="false"/>
          <w:bCs w:val="false"/>
          <w:color w:val="auto"/>
          <w:sz w:val="24"/>
          <w:szCs w:val="20"/>
          <w:u w:val="none"/>
          <w:lang w:bidi="ar-SA"/>
        </w:rPr>
        <w:t xml:space="preserve"> de Obras y Planeamiento y de Gobierno y Legales.</w:t>
      </w:r>
      <w:r>
        <w:rPr>
          <w:rFonts w:eastAsia="MS Mincho;ＭＳ 明朝" w:cs="Times New Roman" w:ascii="Times New Roman" w:hAnsi="Times New Roman"/>
          <w:b w:val="false"/>
          <w:bCs w:val="false"/>
          <w:color w:val="auto"/>
          <w:sz w:val="24"/>
          <w:szCs w:val="20"/>
          <w:highlight w:val="green"/>
          <w:u w:val="none"/>
          <w:lang w:bidi="ar-SA"/>
        </w:rPr>
        <w:t xml:space="preserve"> O-15-2697. Acta 1044/15 del 03 e diciembre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895/15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"Aprobar convenio marco entre la Municipalidad de San Carlos de Bariloche y la Cooperativa La Pionera Patagónica Ltda." (mercado comunitario). Autora: Intendenta Municipal, Lic. María Eugenia Martini. Colaboradores: Secretario de Gobierno, Lic. Daniel Natapof, Secretario de Desarrollo Económico, Fernando Del Campo y Subsecretario de Desarrollo Local y Economía Social, Sebastián Terrero. A comisión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91</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896/15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"Prestar acuerdo al llamado de licitación pública concesión de un local comercial en la terminal de ómnibus de la ciudad de San Carlos de Bariloche para snack bar". Autora: Intendenta Municipal, Lic. María Eugenia Martini. Colaboradores: Secretario de Desarrollo Estratégico, Mg. Horacio Fernández; Secretario de Gobierno, Lic. Daniel Natapof, Secretario de Hacienda, Cdr. Guillermo Pérez Gallinger y Subsecretario de Transito y Transporte Francisco Pego y Dirección de Obras por Contrato. Sobre tablas. </w:t>
      </w:r>
      <w:r>
        <w:rPr>
          <w:rFonts w:eastAsia="MS Mincho;ＭＳ 明朝" w:cs="Times New Roman" w:ascii="Times New Roman" w:hAnsi="Times New Roman"/>
          <w:color w:val="auto"/>
          <w:sz w:val="24"/>
          <w:szCs w:val="20"/>
          <w:highlight w:val="green"/>
          <w:u w:val="none"/>
          <w:lang w:val="es-ES" w:eastAsia="zh-CN" w:bidi="ar-SA"/>
        </w:rPr>
        <w:t>(O-15-2662). Acta 1041/15 del</w:t>
      </w:r>
      <w:r>
        <w:rPr>
          <w:rFonts w:eastAsia="MS Mincho;ＭＳ 明朝" w:cs="Times New Roman" w:ascii="Times New Roman" w:hAnsi="Times New Roman"/>
          <w:color w:val="auto"/>
          <w:sz w:val="24"/>
          <w:szCs w:val="24"/>
          <w:highlight w:val="green"/>
          <w:u w:val="none"/>
          <w:lang w:val="es-ES" w:eastAsia="zh-CN" w:bidi="ar-SA"/>
        </w:rPr>
        <w:t xml:space="preserve"> 8 de octubre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Normal"/>
        <w:jc w:val="both"/>
        <w:rPr/>
      </w:pPr>
      <w:r>
        <w:rPr>
          <w:rFonts w:eastAsia="MS Mincho;ＭＳ 明朝" w:cs="Times New Roman" w:ascii="Times New Roman" w:hAnsi="Times New Roman"/>
          <w:b w:val="false"/>
          <w:bCs w:val="false"/>
          <w:sz w:val="24"/>
          <w:u w:val="single"/>
        </w:rPr>
        <w:t>Proyecto de Ordenanza 897/15</w:t>
      </w:r>
      <w:r>
        <w:rPr>
          <w:rFonts w:eastAsia="MS Mincho;ＭＳ 明朝" w:cs="Times New Roman" w:ascii="Times New Roman" w:hAnsi="Times New Roman"/>
          <w:b w:val="false"/>
          <w:bCs w:val="false"/>
          <w:sz w:val="24"/>
        </w:rPr>
        <w:t>:</w:t>
      </w:r>
      <w:r>
        <w:rPr>
          <w:rFonts w:eastAsia="MS Mincho;ＭＳ 明朝" w:cs="Times New Roman" w:ascii="Times New Roman" w:hAnsi="Times New Roman"/>
          <w:sz w:val="24"/>
        </w:rPr>
        <w:t xml:space="preserve"> "Se modifica Ordenanza 1206-CM-02". </w:t>
      </w:r>
      <w:r>
        <w:rPr>
          <w:rFonts w:eastAsia="MS Mincho;ＭＳ 明朝" w:cs="Times New Roman" w:ascii="Times New Roman" w:hAnsi="Times New Roman"/>
          <w:sz w:val="24"/>
          <w:u w:val="none"/>
        </w:rPr>
        <w:t>Autora: Intendenta Municipal, Lic. María Eugenia Martini. Colaboradores: Secretario de Desarrollo Estratégico, Mg. Horacio Fernández; Secretario de Gobierno, Lic. Daniel Natapof y Presidente del IMTVHS, Dr. Jorge Paolinelli. A Asesoría Letrada y a comisión</w:t>
      </w:r>
      <w:r>
        <w:rPr>
          <w:rFonts w:eastAsia="MS Mincho;ＭＳ 明朝" w:cs="Times New Roman" w:ascii="Times New Roman" w:hAnsi="Times New Roman"/>
          <w:b w:val="false"/>
          <w:bCs w:val="false"/>
          <w:sz w:val="24"/>
          <w:u w:val="none"/>
        </w:rPr>
        <w:t xml:space="preserve"> de Gobierno y Legales. </w:t>
      </w:r>
      <w:r>
        <w:rPr>
          <w:rFonts w:eastAsia="MS Mincho;ＭＳ 明朝" w:cs="Times New Roman" w:ascii="Times New Roman" w:hAnsi="Times New Roman"/>
          <w:b w:val="false"/>
          <w:bCs w:val="false"/>
          <w:sz w:val="24"/>
          <w:highlight w:val="green"/>
          <w:u w:val="none"/>
        </w:rPr>
        <w:t>O-15-2669. Acta 1042/15 del 5 de noviembre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898/15</w:t>
      </w:r>
      <w:r>
        <w:rPr>
          <w:rFonts w:eastAsia="MS Mincho;ＭＳ 明朝" w:cs="Times New Roman" w:ascii="Times New Roman" w:hAnsi="Times New Roman"/>
          <w:color w:val="auto"/>
          <w:sz w:val="24"/>
          <w:szCs w:val="20"/>
          <w:u w:val="none"/>
          <w:lang w:bidi="ar-SA"/>
        </w:rPr>
        <w:t>: "Se declara de interés social. Se desafecta y se afecta al dominio público municipal. Se adjudica". Autora: Intendenta Municipal, Lic. María Eugenia Martini. Colaboradores: Secretario de Desarrollo Estratégico, Mg. Horacio Fernández; Secretario de Gobierno, Lic. Daniel Natapof y Presidente del IMTVHS, Dr. Jorge Paolinelli. A Asesoría Letrada y a comisiones</w:t>
      </w:r>
      <w:r>
        <w:rPr>
          <w:rFonts w:eastAsia="MS Mincho;ＭＳ 明朝" w:cs="Times New Roman" w:ascii="Times New Roman" w:hAnsi="Times New Roman"/>
          <w:b w:val="false"/>
          <w:bCs w:val="false"/>
          <w:color w:val="auto"/>
          <w:sz w:val="24"/>
          <w:szCs w:val="20"/>
          <w:u w:val="none"/>
          <w:lang w:bidi="ar-SA"/>
        </w:rPr>
        <w:t xml:space="preserve"> de Obras y Planeamiento y de Gobierno y Legales.</w:t>
      </w:r>
      <w:r>
        <w:rPr>
          <w:rFonts w:eastAsia="MS Mincho;ＭＳ 明朝" w:cs="Times New Roman" w:ascii="Times New Roman" w:hAnsi="Times New Roman"/>
          <w:b w:val="false"/>
          <w:bCs w:val="false"/>
          <w:color w:val="auto"/>
          <w:sz w:val="24"/>
          <w:szCs w:val="20"/>
          <w:highlight w:val="green"/>
          <w:u w:val="none"/>
          <w:lang w:bidi="ar-SA"/>
        </w:rPr>
        <w:t xml:space="preserve"> O-15-2698. Acta 1044/15 del 03 de diciembre de 2015.</w:t>
      </w:r>
    </w:p>
    <w:p>
      <w:pPr>
        <w:pStyle w:val="Textosinformato"/>
        <w:widowControl/>
        <w:bidi w:val="0"/>
        <w:jc w:val="both"/>
        <w:rPr>
          <w:rFonts w:ascii="Times New Roman" w:hAnsi="Times New Roman" w:eastAsia="MS Mincho;ＭＳ 明朝" w:cs="Times New Roman"/>
          <w:color w:val="auto"/>
          <w:sz w:val="24"/>
          <w:szCs w:val="20"/>
          <w:highlight w:val="green"/>
          <w:u w:val="none"/>
          <w:lang w:bidi="ar-SA"/>
        </w:rPr>
      </w:pPr>
      <w:r>
        <w:rPr>
          <w:rFonts w:eastAsia="MS Mincho;ＭＳ 明朝" w:cs="Times New Roman" w:ascii="Times New Roman" w:hAnsi="Times New Roman"/>
          <w:color w:val="auto"/>
          <w:sz w:val="24"/>
          <w:szCs w:val="20"/>
          <w:highlight w:val="green"/>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899/15</w:t>
      </w:r>
      <w:r>
        <w:rPr>
          <w:rFonts w:eastAsia="MS Mincho;ＭＳ 明朝" w:cs="Times New Roman" w:ascii="Times New Roman" w:hAnsi="Times New Roman"/>
          <w:b w:val="false"/>
          <w:bCs w:val="false"/>
          <w:color w:val="auto"/>
          <w:sz w:val="24"/>
          <w:szCs w:val="20"/>
          <w:u w:val="none"/>
          <w:lang w:bidi="ar-SA"/>
        </w:rPr>
        <w:t xml:space="preserve">: </w:t>
      </w:r>
      <w:r>
        <w:rPr>
          <w:rFonts w:eastAsia="MS Mincho;ＭＳ 明朝" w:cs="Times New Roman" w:ascii="Times New Roman" w:hAnsi="Times New Roman"/>
          <w:color w:val="auto"/>
          <w:sz w:val="24"/>
          <w:szCs w:val="20"/>
          <w:u w:val="none"/>
          <w:lang w:bidi="ar-SA"/>
        </w:rPr>
        <w:t xml:space="preserve">"Dar en comodato el inmueble 19-2-K-500-05 a la Asociación Civil Colectivo Al Margen, para la construcción de la sede". Autora: Intendenta Municipal, Lic. María Eugenia Martini. Colaboradores: Secretario de Desarrollo Estratégico, Mg. Horacio Fernández; Secretario de Gobierno, Lic. Daniel Natapof e IMTVHS. A Asesoría Letrada y a comisión de Gobierno Legales. </w:t>
      </w:r>
      <w:r>
        <w:rPr>
          <w:rFonts w:eastAsia="MS Mincho;ＭＳ 明朝" w:cs="Times New Roman" w:ascii="Times New Roman" w:hAnsi="Times New Roman"/>
          <w:color w:val="auto"/>
          <w:sz w:val="24"/>
          <w:szCs w:val="20"/>
          <w:highlight w:val="cyan"/>
          <w:u w:val="none"/>
          <w:lang w:bidi="ar-SA"/>
        </w:rPr>
        <w:t xml:space="preserve">Con tratamiento de preferencia 1ª sesión. </w:t>
      </w:r>
      <w:r>
        <w:rPr>
          <w:rFonts w:eastAsia="MS Mincho;ＭＳ 明朝" w:cs="Times New Roman" w:ascii="Times New Roman" w:hAnsi="Times New Roman"/>
          <w:color w:val="auto"/>
          <w:sz w:val="24"/>
          <w:szCs w:val="20"/>
          <w:highlight w:val="green"/>
          <w:u w:val="none"/>
          <w:lang w:bidi="ar-SA"/>
        </w:rPr>
        <w:t>O-15-2670. Acta 1042/15 del 5 de noviembre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900/15:</w:t>
      </w:r>
      <w:r>
        <w:rPr>
          <w:rFonts w:eastAsia="MS Mincho;ＭＳ 明朝" w:cs="Times New Roman" w:ascii="Times New Roman" w:hAnsi="Times New Roman"/>
          <w:color w:val="auto"/>
          <w:sz w:val="24"/>
          <w:szCs w:val="20"/>
          <w:u w:val="none"/>
          <w:lang w:bidi="ar-SA"/>
        </w:rPr>
        <w:t xml:space="preserve"> "Aceptación donación inmueble Barrio San Francisco II 19-2F-202-18 y 19-2-F-200-01". Autora: Intendenta Municipal, Lic. María Eugenia Martini. Colaboradores: Secretario de Desarrollo Estratégico, Mg. Horacio Fernández; Secretario de Gobierno, Lic. Daniel Natapof y Presidente del IMTVHS, Dr. Jorge Paolinelli. A Asesoría Letrada y a comisión </w:t>
      </w:r>
      <w:r>
        <w:rPr>
          <w:rFonts w:eastAsia="MS Mincho;ＭＳ 明朝" w:cs="Times New Roman" w:ascii="Times New Roman" w:hAnsi="Times New Roman"/>
          <w:b w:val="false"/>
          <w:bCs w:val="false"/>
          <w:color w:val="auto"/>
          <w:sz w:val="24"/>
          <w:szCs w:val="20"/>
          <w:u w:val="none"/>
          <w:lang w:bidi="ar-SA"/>
        </w:rPr>
        <w:t xml:space="preserve"> de Gobierno y Legales. </w:t>
      </w:r>
      <w:r>
        <w:rPr>
          <w:rFonts w:eastAsia="MS Mincho;ＭＳ 明朝" w:cs="Times New Roman" w:ascii="Times New Roman" w:hAnsi="Times New Roman"/>
          <w:b w:val="false"/>
          <w:bCs w:val="false"/>
          <w:color w:val="auto"/>
          <w:sz w:val="24"/>
          <w:szCs w:val="20"/>
          <w:highlight w:val="green"/>
          <w:u w:val="none"/>
          <w:lang w:bidi="ar-SA"/>
        </w:rPr>
        <w:t>O-15-2682. Acta 1043/15 del 19 de noviembre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bidi="ar-SA"/>
        </w:rPr>
      </w:pPr>
      <w:r>
        <w:rPr>
          <w:rFonts w:eastAsia="MS Mincho;ＭＳ 明朝" w:cs="Times New Roman" w:ascii="Times New Roman" w:hAnsi="Times New Roman"/>
          <w:b w:val="false"/>
          <w:bCs w:val="false"/>
          <w:color w:val="auto"/>
          <w:sz w:val="24"/>
          <w:szCs w:val="20"/>
          <w:highlight w:val="green"/>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901/15</w:t>
      </w:r>
      <w:r>
        <w:rPr>
          <w:rFonts w:eastAsia="MS Mincho;ＭＳ 明朝" w:cs="Times New Roman" w:ascii="Times New Roman" w:hAnsi="Times New Roman"/>
          <w:b w:val="false"/>
          <w:bCs w:val="false"/>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"Se declara de interés social reunificación y fraccionamiento parcela 19-2-B-651-01. Desafecta de dominio público, se afecta al dominio privado y se cede parte de calle Manuel Gómez Carrillo". Autora: Intendenta Municipal, Lic. María Eugenia Martini. Colaboradores: Secretario de Desarrollo Estratégico, Mg. Horacio Fernández; Secretario de Gobierno, Lic. Daniel Natapof y Presidente del IMTVHS, Dr. Jorge Paolinelli. A Asesoría Letrada y a comisiones</w:t>
      </w:r>
      <w:r>
        <w:rPr>
          <w:rFonts w:eastAsia="MS Mincho;ＭＳ 明朝" w:cs="Times New Roman" w:ascii="Times New Roman" w:hAnsi="Times New Roman"/>
          <w:b w:val="false"/>
          <w:bCs w:val="false"/>
          <w:color w:val="auto"/>
          <w:sz w:val="24"/>
          <w:szCs w:val="20"/>
          <w:u w:val="none"/>
          <w:lang w:bidi="ar-SA"/>
        </w:rPr>
        <w:t xml:space="preserve"> de Obras y Planeamiento y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91</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Normal"/>
        <w:jc w:val="both"/>
        <w:rPr/>
      </w:pPr>
      <w:r>
        <w:rPr>
          <w:rFonts w:eastAsia="MS Mincho;ＭＳ 明朝" w:cs="Times New Roman" w:ascii="Times New Roman" w:hAnsi="Times New Roman"/>
          <w:b w:val="false"/>
          <w:bCs w:val="false"/>
          <w:sz w:val="24"/>
          <w:u w:val="single"/>
        </w:rPr>
        <w:t>Proyecto de Ordenanza 902/15</w:t>
      </w:r>
      <w:r>
        <w:rPr>
          <w:rFonts w:eastAsia="MS Mincho;ＭＳ 明朝" w:cs="Times New Roman" w:ascii="Times New Roman" w:hAnsi="Times New Roman"/>
          <w:b w:val="false"/>
          <w:bCs w:val="false"/>
          <w:sz w:val="24"/>
          <w:u w:val="none"/>
        </w:rPr>
        <w:t>:</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sz w:val="24"/>
        </w:rPr>
        <w:t>"Se aprueba convenio autoriza aceptación de donación de inmueble. Declaración de interés social. Afecta al banco de tierras IMTVHS".</w:t>
      </w:r>
      <w:r>
        <w:rPr>
          <w:rFonts w:eastAsia="MS Mincho;ＭＳ 明朝" w:cs="Times New Roman" w:ascii="Times New Roman" w:hAnsi="Times New Roman"/>
          <w:sz w:val="24"/>
          <w:u w:val="none"/>
        </w:rPr>
        <w:t>Autora: Intendenta Municipal, Lic. María Eugenia Martini. Colaboradores: Secretario de Desarrollo Estratégico, Mg. Horacio Fernández; Secretario de Gobierno, Lic. Daniel Natapof y Presidente del IMTVHS, Dr. Jorge Paolinelli. A Asesoría Letrada y a comisiones</w:t>
      </w:r>
      <w:r>
        <w:rPr>
          <w:rFonts w:eastAsia="MS Mincho;ＭＳ 明朝" w:cs="Times New Roman" w:ascii="Times New Roman" w:hAnsi="Times New Roman"/>
          <w:b w:val="false"/>
          <w:bCs w:val="false"/>
          <w:sz w:val="24"/>
          <w:u w:val="none"/>
        </w:rPr>
        <w:t xml:space="preserve"> de Obras y Planeamiento y de Gobierno y Legales.</w:t>
      </w:r>
      <w:r>
        <w:rPr>
          <w:rFonts w:eastAsia="MS Mincho;ＭＳ 明朝" w:cs="Times New Roman" w:ascii="Times New Roman" w:hAnsi="Times New Roman"/>
          <w:b w:val="false"/>
          <w:bCs w:val="false"/>
          <w:color w:val="auto"/>
          <w:sz w:val="24"/>
          <w:szCs w:val="20"/>
          <w:u w:val="none"/>
          <w:lang w:bidi="ar-SA"/>
        </w:rPr>
        <w:t xml:space="preserve"> </w:t>
      </w:r>
      <w:r>
        <w:rPr>
          <w:rFonts w:eastAsia="MS Mincho;ＭＳ 明朝" w:cs="Times New Roman" w:ascii="Times New Roman" w:hAnsi="Times New Roman"/>
          <w:b w:val="false"/>
          <w:bCs w:val="false"/>
          <w:color w:val="auto"/>
          <w:sz w:val="24"/>
          <w:szCs w:val="20"/>
          <w:highlight w:val="green"/>
          <w:u w:val="none"/>
          <w:lang w:bidi="ar-SA"/>
        </w:rPr>
        <w:t>O-15-2671.Acta 1042/15 del 5 de noviembre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903/15</w:t>
      </w:r>
      <w:r>
        <w:rPr>
          <w:rFonts w:eastAsia="MS Mincho;ＭＳ 明朝" w:cs="Times New Roman" w:ascii="Times New Roman" w:hAnsi="Times New Roman"/>
          <w:b w:val="false"/>
          <w:bCs w:val="false"/>
          <w:color w:val="auto"/>
          <w:sz w:val="24"/>
          <w:szCs w:val="20"/>
          <w:u w:val="none"/>
          <w:lang w:bidi="ar-SA"/>
        </w:rPr>
        <w:t xml:space="preserve">: </w:t>
      </w:r>
      <w:r>
        <w:rPr>
          <w:rFonts w:eastAsia="MS Mincho;ＭＳ 明朝" w:cs="Times New Roman" w:ascii="Times New Roman" w:hAnsi="Times New Roman"/>
          <w:color w:val="auto"/>
          <w:sz w:val="24"/>
          <w:szCs w:val="20"/>
          <w:u w:val="none"/>
          <w:lang w:bidi="ar-SA"/>
        </w:rPr>
        <w:t>"Dejar sin efecto restricción administrativa. Declarar de interés social subdivisión parcelas San Francisco II y III. Afectar el uso de espacios verdes al acceso y comunicación con la vía pública". Autora: Intendenta Municipal, Lic. María Eugenia Martini. Colaboradores: Secretario de Desarrollo Estratégico, Mg. Horacio Fernández; Secretario de Gobierno, Lic. Daniel Natapof y Presidente del IMTVHS, Dr. Jorge Paolinelli. A Asesoría Letrada y a comisiones</w:t>
      </w:r>
      <w:r>
        <w:rPr>
          <w:rFonts w:eastAsia="MS Mincho;ＭＳ 明朝" w:cs="Times New Roman" w:ascii="Times New Roman" w:hAnsi="Times New Roman"/>
          <w:b w:val="false"/>
          <w:bCs w:val="false"/>
          <w:color w:val="auto"/>
          <w:sz w:val="24"/>
          <w:szCs w:val="20"/>
          <w:u w:val="none"/>
          <w:lang w:bidi="ar-SA"/>
        </w:rPr>
        <w:t xml:space="preserve"> de Obras y Planeamiento y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91 B</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Normal"/>
        <w:jc w:val="both"/>
        <w:rPr/>
      </w:pPr>
      <w:r>
        <w:rPr>
          <w:rFonts w:eastAsia="MS Mincho;ＭＳ 明朝" w:cs="Times New Roman" w:ascii="Times New Roman" w:hAnsi="Times New Roman"/>
          <w:b w:val="false"/>
          <w:bCs w:val="false"/>
          <w:sz w:val="24"/>
          <w:u w:val="single"/>
        </w:rPr>
        <w:t>Proyecto de Ordenanza 904/15</w:t>
      </w:r>
      <w:r>
        <w:rPr>
          <w:rFonts w:eastAsia="MS Mincho;ＭＳ 明朝" w:cs="Times New Roman" w:ascii="Times New Roman" w:hAnsi="Times New Roman"/>
          <w:b w:val="false"/>
          <w:bCs w:val="false"/>
          <w:sz w:val="24"/>
          <w:u w:val="none"/>
        </w:rPr>
        <w:t>:</w:t>
      </w:r>
      <w:r>
        <w:rPr>
          <w:rFonts w:eastAsia="MS Mincho;ＭＳ 明朝" w:cs="Times New Roman" w:ascii="Times New Roman" w:hAnsi="Times New Roman"/>
          <w:sz w:val="24"/>
          <w:u w:val="none"/>
        </w:rPr>
        <w:t xml:space="preserve"> </w:t>
      </w:r>
      <w:r>
        <w:rPr>
          <w:rFonts w:eastAsia="MS Mincho;ＭＳ 明朝" w:cs="Times New Roman" w:ascii="Times New Roman" w:hAnsi="Times New Roman"/>
          <w:sz w:val="24"/>
        </w:rPr>
        <w:t xml:space="preserve">"Se aprueba convenio. Autoriza donación en pago. Declaración de interés social. Afecta al banco de tierras IMTVHS". </w:t>
      </w:r>
      <w:r>
        <w:rPr>
          <w:rFonts w:eastAsia="MS Mincho;ＭＳ 明朝" w:cs="Times New Roman" w:ascii="Times New Roman" w:hAnsi="Times New Roman"/>
          <w:sz w:val="24"/>
          <w:u w:val="none"/>
        </w:rPr>
        <w:t>Autora: Intendenta Municipal, Lic. María Eugenia Martini. Colaboradores: Secretario de Desarrollo Estratégico, Mg. Horacio Fernández; Secretario de Gobierno, Lic. Daniel Natapof y Presidente del IMTVHS, Dr. Jorge Paolinelli. A Asesoría Letrada y a comisiones</w:t>
      </w:r>
      <w:r>
        <w:rPr>
          <w:rFonts w:eastAsia="MS Mincho;ＭＳ 明朝" w:cs="Times New Roman" w:ascii="Times New Roman" w:hAnsi="Times New Roman"/>
          <w:b w:val="false"/>
          <w:bCs w:val="false"/>
          <w:sz w:val="24"/>
          <w:u w:val="none"/>
        </w:rPr>
        <w:t xml:space="preserve"> de Obras y Planeamiento y de Gobierno y Legales.</w:t>
      </w:r>
      <w:r>
        <w:rPr>
          <w:rFonts w:eastAsia="MS Mincho;ＭＳ 明朝" w:cs="Times New Roman" w:ascii="Times New Roman" w:hAnsi="Times New Roman"/>
          <w:b w:val="false"/>
          <w:bCs w:val="false"/>
          <w:sz w:val="24"/>
          <w:highlight w:val="green"/>
          <w:u w:val="none"/>
        </w:rPr>
        <w:t xml:space="preserve"> O-15-2699. Acta 1044/15 del 03 de diciembre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Ordenanza 905/15</w:t>
      </w:r>
      <w:r>
        <w:rPr>
          <w:rFonts w:eastAsia="MS Mincho;ＭＳ 明朝" w:cs="Times New Roman" w:ascii="Times New Roman" w:hAnsi="Times New Roman"/>
          <w:b w:val="false"/>
          <w:bCs w:val="false"/>
          <w:sz w:val="24"/>
        </w:rPr>
        <w:t>:</w:t>
      </w:r>
      <w:r>
        <w:rPr>
          <w:rFonts w:eastAsia="MS Mincho;ＭＳ 明朝" w:cs="Times New Roman" w:ascii="Times New Roman" w:hAnsi="Times New Roman"/>
          <w:sz w:val="24"/>
        </w:rPr>
        <w:t xml:space="preserve"> "Dar en comodato el inmueble 19-2-B-042-06 a la Asociación Civil Bomberos Voluntarios Melipal para la construcción de un centro de entrenamiento y la sede social". </w:t>
      </w:r>
      <w:r>
        <w:rPr>
          <w:rFonts w:eastAsia="MS Mincho;ＭＳ 明朝" w:cs="Times New Roman" w:ascii="Times New Roman" w:hAnsi="Times New Roman"/>
          <w:sz w:val="24"/>
          <w:u w:val="none"/>
        </w:rPr>
        <w:t>Autora: Intendenta Municipal, Lic. María Eugenia Martini. Colaboradores: Secretario de Desarrollo Estratégico, Mg. Horacio Fernández; Secretario de Gobierno, Lic. Daniel Natapof e IMTVHS. A Asesoría Letrada y a comisión</w:t>
      </w:r>
      <w:r>
        <w:rPr>
          <w:rFonts w:eastAsia="MS Mincho;ＭＳ 明朝" w:cs="Times New Roman" w:ascii="Times New Roman" w:hAnsi="Times New Roman"/>
          <w:b w:val="false"/>
          <w:bCs w:val="false"/>
          <w:sz w:val="24"/>
          <w:u w:val="none"/>
        </w:rPr>
        <w:t xml:space="preserve"> de Gobierno y Legales.</w:t>
      </w:r>
      <w:r>
        <w:rPr>
          <w:rFonts w:eastAsia="MS Mincho;ＭＳ 明朝" w:cs="Times New Roman" w:ascii="Times New Roman" w:hAnsi="Times New Roman"/>
          <w:b w:val="false"/>
          <w:bCs w:val="false"/>
          <w:sz w:val="24"/>
          <w:highlight w:val="green"/>
          <w:u w:val="none"/>
        </w:rPr>
        <w:t xml:space="preserve"> O-15-2700 . Acta 1044/15 del 03 de diciembre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Ordenanza 906/15</w:t>
      </w:r>
      <w:r>
        <w:rPr>
          <w:rFonts w:eastAsia="MS Mincho;ＭＳ 明朝" w:cs="Times New Roman" w:ascii="Times New Roman" w:hAnsi="Times New Roman"/>
          <w:b w:val="false"/>
          <w:bCs w:val="false"/>
          <w:sz w:val="24"/>
          <w:u w:val="none"/>
        </w:rPr>
        <w:t>:</w:t>
      </w:r>
      <w:r>
        <w:rPr>
          <w:rFonts w:eastAsia="MS Mincho;ＭＳ 明朝" w:cs="Times New Roman" w:ascii="Times New Roman" w:hAnsi="Times New Roman"/>
          <w:sz w:val="24"/>
        </w:rPr>
        <w:t xml:space="preserve"> "Se aprueba boleto de compraventa de inmuebles Barrio Lera. Ingresan al banco de tierras del IMTVHS". </w:t>
      </w:r>
      <w:r>
        <w:rPr>
          <w:rFonts w:eastAsia="MS Mincho;ＭＳ 明朝" w:cs="Times New Roman" w:ascii="Times New Roman" w:hAnsi="Times New Roman"/>
          <w:sz w:val="24"/>
          <w:u w:val="none"/>
        </w:rPr>
        <w:t>Autora: Intendenta Municipal, Lic. María Eugenia Martini. Colaboradores: Secretario de Desarrollo Estratégico, Mg. Horacio Fernández; Secretario de Gobierno, Lic. Daniel Natapof y Presidente del IMTVHS, Dr. Jorge Paolinelli. A Asesoría Letrada y a comisiones de Desarrollo Humano y de</w:t>
      </w:r>
      <w:r>
        <w:rPr>
          <w:rFonts w:eastAsia="MS Mincho;ＭＳ 明朝" w:cs="Times New Roman" w:ascii="Times New Roman" w:hAnsi="Times New Roman"/>
          <w:b w:val="false"/>
          <w:bCs w:val="false"/>
          <w:sz w:val="24"/>
          <w:u w:val="none"/>
        </w:rPr>
        <w:t xml:space="preserve"> Gobierno y Legales.</w:t>
      </w:r>
      <w:r>
        <w:rPr>
          <w:rFonts w:eastAsia="MS Mincho;ＭＳ 明朝" w:cs="Times New Roman" w:ascii="Times New Roman" w:hAnsi="Times New Roman"/>
          <w:b w:val="false"/>
          <w:bCs w:val="false"/>
          <w:sz w:val="24"/>
          <w:highlight w:val="green"/>
          <w:u w:val="none"/>
        </w:rPr>
        <w:t xml:space="preserve"> O-15-2701. Acta 1044/15 del 03 de diciembre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bidi="ar-SA"/>
        </w:rPr>
        <w:t>Proyecto de Ordenanza 907/15</w:t>
      </w:r>
      <w:r>
        <w:rPr>
          <w:rFonts w:eastAsia="MS Mincho;ＭＳ 明朝" w:cs="Times New Roman" w:ascii="Times New Roman" w:hAnsi="Times New Roman"/>
          <w:color w:val="auto"/>
          <w:sz w:val="24"/>
          <w:szCs w:val="20"/>
          <w:u w:val="none"/>
          <w:lang w:bidi="ar-SA"/>
        </w:rPr>
        <w:t>: "Aprobar permisos provisorios para uso de espacio del dominio público y/o municipal en área Puerto San Carlos". Autora: Intendenta Municipal, Lic. María Eugenia Martini. Colaborador: Secretario de Gobierno, Lic. Daniel Natapof. A Asesoría Letrada y a comisión</w:t>
      </w:r>
      <w:r>
        <w:rPr>
          <w:rFonts w:eastAsia="MS Mincho;ＭＳ 明朝" w:cs="Times New Roman" w:ascii="Times New Roman" w:hAnsi="Times New Roman"/>
          <w:b w:val="false"/>
          <w:bCs w:val="false"/>
          <w:color w:val="auto"/>
          <w:sz w:val="24"/>
          <w:szCs w:val="20"/>
          <w:u w:val="none"/>
          <w:lang w:bidi="ar-SA"/>
        </w:rPr>
        <w:t xml:space="preserve"> de Gobierno y Legales.</w:t>
      </w:r>
      <w:r>
        <w:rPr>
          <w:rFonts w:eastAsia="MS Mincho;ＭＳ 明朝" w:cs="Times New Roman" w:ascii="Times New Roman" w:hAnsi="Times New Roman"/>
          <w:b/>
          <w:bCs w:val="false"/>
          <w:color w:val="FF0000"/>
          <w:sz w:val="24"/>
          <w:szCs w:val="24"/>
          <w:highlight w:val="cyan"/>
          <w:u w:val="none"/>
          <w:shd w:fill="FFFF00" w:val="clear"/>
          <w:lang w:val="es-MX" w:bidi="ar-SA"/>
        </w:rPr>
        <w:tab/>
        <w:t>LIBRO 91 B</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Normal"/>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908/15</w:t>
      </w:r>
      <w:r>
        <w:rPr>
          <w:rFonts w:eastAsia="MS Mincho;ＭＳ 明朝" w:cs="Times New Roman" w:ascii="Times New Roman" w:hAnsi="Times New Roman"/>
          <w:b w:val="false"/>
          <w:bCs w:val="false"/>
          <w:color w:val="auto"/>
          <w:sz w:val="24"/>
          <w:szCs w:val="20"/>
          <w:lang w:val="es-ES" w:eastAsia="zh-CN" w:bidi="ar-SA"/>
        </w:rPr>
        <w:t>:</w:t>
      </w:r>
      <w:r>
        <w:rPr>
          <w:rFonts w:eastAsia="MS Mincho;ＭＳ 明朝" w:cs="Times New Roman" w:ascii="Times New Roman" w:hAnsi="Times New Roman"/>
          <w:color w:val="auto"/>
          <w:sz w:val="24"/>
          <w:szCs w:val="20"/>
          <w:lang w:val="es-ES" w:eastAsia="zh-CN" w:bidi="ar-SA"/>
        </w:rPr>
        <w:t xml:space="preserve"> "Aprobar Balance año 2012". </w:t>
      </w:r>
      <w:r>
        <w:rPr>
          <w:rFonts w:eastAsia="MS Mincho;ＭＳ 明朝" w:cs="Times New Roman" w:ascii="Times New Roman" w:hAnsi="Times New Roman"/>
          <w:color w:val="auto"/>
          <w:sz w:val="24"/>
          <w:szCs w:val="20"/>
          <w:u w:val="none"/>
          <w:lang w:val="es-ES" w:eastAsia="zh-CN" w:bidi="ar-SA"/>
        </w:rPr>
        <w:t>Autora: Intendenta Municipal, Lic. María Eugenia Martini. Colaboradores: Secretario de Gobierno, Lic. Daniel Natapof, Secretario de Hacienda, Cdr. Guillermo Pérez Gallinger. A Asesoría Letrada y a comisiones de Economía y</w:t>
      </w:r>
      <w:r>
        <w:rPr>
          <w:rFonts w:eastAsia="MS Mincho;ＭＳ 明朝" w:cs="Times New Roman" w:ascii="Times New Roman" w:hAnsi="Times New Roman"/>
          <w:b w:val="false"/>
          <w:bCs w:val="false"/>
          <w:color w:val="auto"/>
          <w:sz w:val="24"/>
          <w:szCs w:val="20"/>
          <w:u w:val="none"/>
          <w:lang w:val="es-ES" w:eastAsia="zh-CN" w:bidi="ar-SA"/>
        </w:rPr>
        <w:t xml:space="preserve"> de Gobierno y Legales.</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O-15-2702. Acta 1044/15 del 03 de diciembre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909/15:</w:t>
      </w:r>
      <w:r>
        <w:rPr>
          <w:rFonts w:eastAsia="MS Mincho;ＭＳ 明朝" w:cs="Times New Roman" w:ascii="Times New Roman" w:hAnsi="Times New Roman"/>
          <w:color w:val="auto"/>
          <w:sz w:val="24"/>
          <w:szCs w:val="20"/>
          <w:u w:val="none"/>
          <w:lang w:val="es-ES" w:eastAsia="zh-CN" w:bidi="ar-SA"/>
        </w:rPr>
        <w:t xml:space="preserve"> "Desadjudicar y adjudicar inmuebles de interés social Barrio 2 de Abril y Unión". Autora: Intendenta Municipal, Lic. María Eugenia Martini. Colaboradores: Secretario de Desarrollo Estratégico, Mg. Horacio Fernández; Secretario de Gobierno, Lic. Daniel Natapof y Presidente del IMTVHS, Dr. Jorge Paolinelli. A Asesoría Letrada y a comisiones de Desarrollo Humano y de</w:t>
      </w:r>
      <w:r>
        <w:rPr>
          <w:rFonts w:eastAsia="MS Mincho;ＭＳ 明朝" w:cs="Times New Roman" w:ascii="Times New Roman" w:hAnsi="Times New Roman"/>
          <w:b w:val="false"/>
          <w:bCs w:val="false"/>
          <w:color w:val="auto"/>
          <w:sz w:val="24"/>
          <w:szCs w:val="20"/>
          <w:u w:val="none"/>
          <w:lang w:val="es-ES" w:eastAsia="zh-CN" w:bidi="ar-SA"/>
        </w:rPr>
        <w:t xml:space="preserve"> Gobierno y Legales.</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91 B</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910/15:</w:t>
      </w:r>
      <w:r>
        <w:rPr>
          <w:rFonts w:eastAsia="MS Mincho;ＭＳ 明朝" w:cs="Times New Roman" w:ascii="Times New Roman" w:hAnsi="Times New Roman"/>
          <w:color w:val="auto"/>
          <w:sz w:val="24"/>
          <w:szCs w:val="20"/>
          <w:u w:val="none"/>
          <w:lang w:val="es-ES" w:eastAsia="zh-CN" w:bidi="ar-SA"/>
        </w:rPr>
        <w:t xml:space="preserve"> "Modifica Ordenanza 2613-CM-15, donación parcela 19-2-E-552-06 Asociación Civil Grupo Encuentro. Abroga Ordenanza 1643-CM-06". Autor: Concejal Mauro Gonzalez (PVpC). Sobre tablas.</w:t>
      </w:r>
      <w:r>
        <w:rPr>
          <w:rFonts w:eastAsia="MS Mincho;ＭＳ 明朝" w:cs="Times New Roman" w:ascii="Times New Roman" w:hAnsi="Times New Roman"/>
          <w:color w:val="auto"/>
          <w:sz w:val="24"/>
          <w:szCs w:val="20"/>
          <w:highlight w:val="green"/>
          <w:u w:val="none"/>
          <w:lang w:val="es-ES" w:eastAsia="zh-CN" w:bidi="ar-SA"/>
        </w:rPr>
        <w:t xml:space="preserve"> Aprobado en primera lectura Acta 1041/15 del 8 de octubre de 2015. O-15-2672. Acta 1042/14 del 5 de noviembre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u w:val="single"/>
        </w:rPr>
        <w:t>Proyecto de Ordenanza 911/15:</w:t>
      </w:r>
      <w:r>
        <w:rPr>
          <w:rFonts w:eastAsia="MS Mincho;ＭＳ 明朝" w:cs="Times New Roman" w:ascii="Times New Roman" w:hAnsi="Times New Roman"/>
          <w:b w:val="false"/>
          <w:bCs w:val="false"/>
          <w:sz w:val="24"/>
        </w:rPr>
        <w:t xml:space="preserve"> </w:t>
      </w:r>
      <w:r>
        <w:rPr>
          <w:rFonts w:eastAsia="MS Mincho;ＭＳ 明朝" w:cs="Times New Roman" w:ascii="Times New Roman" w:hAnsi="Times New Roman"/>
          <w:sz w:val="24"/>
        </w:rPr>
        <w:t xml:space="preserve">"Acordar Pliego de Licitación Pública adquisición de lubricantes y aditivos". Autora: </w:t>
      </w:r>
      <w:r>
        <w:rPr>
          <w:rFonts w:eastAsia="MS Mincho;ＭＳ 明朝" w:cs="Times New Roman" w:ascii="Times New Roman" w:hAnsi="Times New Roman"/>
          <w:color w:val="auto"/>
          <w:sz w:val="24"/>
          <w:szCs w:val="20"/>
          <w:u w:val="none"/>
          <w:lang w:val="es-ES" w:eastAsia="zh-CN" w:bidi="ar-SA"/>
        </w:rPr>
        <w:t>Intendenta Municipal, Lic. María Eugenia Martini. Colaboradores: Secretario de Desarrollo Estratégico, Mg. Horacio Fernández; Secretario de Gobierno, Lic. Daniel Natapof, Secretario de Hacienda, Cdr. Guillermo Pérez Gallinger, Director  de Mecánica General,  Roberto Maciel. A comisión de Gobierno y Legales c</w:t>
      </w:r>
      <w:r>
        <w:rPr>
          <w:rFonts w:eastAsia="MS Mincho;ＭＳ 明朝" w:cs="Times New Roman" w:ascii="Times New Roman" w:hAnsi="Times New Roman"/>
          <w:color w:val="auto"/>
          <w:sz w:val="24"/>
          <w:szCs w:val="20"/>
          <w:highlight w:val="cyan"/>
          <w:u w:val="none"/>
          <w:lang w:val="es-ES" w:eastAsia="zh-CN" w:bidi="ar-SA"/>
        </w:rPr>
        <w:t>on tratamiento de preferencia 1ª sesión.</w:t>
      </w:r>
      <w:r>
        <w:rPr>
          <w:rFonts w:eastAsia="MS Mincho;ＭＳ 明朝" w:cs="Times New Roman" w:ascii="Times New Roman" w:hAnsi="Times New Roman"/>
          <w:b w:val="false"/>
          <w:bCs w:val="false"/>
          <w:color w:val="auto"/>
          <w:sz w:val="24"/>
          <w:szCs w:val="20"/>
          <w:highlight w:val="cyan"/>
          <w:u w:val="none"/>
          <w:lang w:val="es-ES" w:eastAsia="zh-CN" w:bidi="ar-SA"/>
        </w:rPr>
        <w:t>.</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O-15-2673. Acta 1042/15 del 5 de noviembre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912/15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"Se declara de interés municipal cultural y educativo, el programa radial Imágenes Sensoriales". Autores: concejales Dr. Diego Benítez, Adhelma San Martín, Prof. Alfredo Martín (FG). Sobres tablas.</w:t>
      </w:r>
      <w:r>
        <w:rPr>
          <w:rFonts w:eastAsia="MS Mincho;ＭＳ 明朝" w:cs="Times New Roman" w:ascii="Times New Roman" w:hAnsi="Times New Roman"/>
          <w:color w:val="auto"/>
          <w:sz w:val="24"/>
          <w:szCs w:val="20"/>
          <w:highlight w:val="green"/>
          <w:u w:val="none"/>
          <w:lang w:val="es-ES" w:eastAsia="zh-CN" w:bidi="ar-SA"/>
        </w:rPr>
        <w:t>(D-15-1932). Acta 1041/15 del</w:t>
      </w:r>
      <w:r>
        <w:rPr>
          <w:rFonts w:eastAsia="MS Mincho;ＭＳ 明朝" w:cs="Times New Roman" w:ascii="Times New Roman" w:hAnsi="Times New Roman"/>
          <w:color w:val="auto"/>
          <w:sz w:val="24"/>
          <w:szCs w:val="24"/>
          <w:highlight w:val="green"/>
          <w:u w:val="none"/>
          <w:lang w:val="es-ES" w:eastAsia="zh-CN" w:bidi="ar-SA"/>
        </w:rPr>
        <w:t xml:space="preserve"> 8 de octubre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913/15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"Declarar de interés municipal comunitario y educativo la labor y trayectoria del Centro de Rehabilitación Integral Patagónico". Autores: Comisión Legislativa, concejales Ramón Chiocconi (PJ), Leandro Lescano (AFSP) y Elena Welleschik (UCR). Sobres tablas.</w:t>
      </w:r>
      <w:r>
        <w:rPr>
          <w:rFonts w:eastAsia="MS Mincho;ＭＳ 明朝" w:cs="Times New Roman" w:ascii="Times New Roman" w:hAnsi="Times New Roman"/>
          <w:color w:val="auto"/>
          <w:sz w:val="24"/>
          <w:szCs w:val="20"/>
          <w:highlight w:val="green"/>
          <w:u w:val="none"/>
          <w:lang w:val="es-ES" w:eastAsia="zh-CN" w:bidi="ar-SA"/>
        </w:rPr>
        <w:t xml:space="preserve"> (D-15-1933). Acta 1041/15 del</w:t>
      </w:r>
      <w:r>
        <w:rPr>
          <w:rFonts w:eastAsia="MS Mincho;ＭＳ 明朝" w:cs="Times New Roman" w:ascii="Times New Roman" w:hAnsi="Times New Roman"/>
          <w:color w:val="auto"/>
          <w:sz w:val="24"/>
          <w:szCs w:val="24"/>
          <w:highlight w:val="green"/>
          <w:u w:val="none"/>
          <w:lang w:val="es-ES" w:eastAsia="zh-CN" w:bidi="ar-SA"/>
        </w:rPr>
        <w:t xml:space="preserve"> 8 de octubre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sz w:val="24"/>
        </w:rPr>
        <w:t>P</w:t>
      </w:r>
      <w:r>
        <w:rPr>
          <w:rFonts w:eastAsia="MS Mincho;ＭＳ 明朝" w:cs="Times New Roman" w:ascii="Times New Roman" w:hAnsi="Times New Roman"/>
          <w:b w:val="false"/>
          <w:bCs w:val="false"/>
          <w:color w:val="auto"/>
          <w:sz w:val="24"/>
          <w:szCs w:val="20"/>
          <w:u w:val="single"/>
          <w:lang w:val="es-ES" w:eastAsia="zh-CN" w:bidi="ar-SA"/>
        </w:rPr>
        <w:t>royecto de Declaración 914/15:</w:t>
      </w:r>
      <w:r>
        <w:rPr>
          <w:rFonts w:eastAsia="MS Mincho;ＭＳ 明朝" w:cs="Times New Roman" w:ascii="Times New Roman" w:hAnsi="Times New Roman"/>
          <w:color w:val="auto"/>
          <w:sz w:val="24"/>
          <w:szCs w:val="20"/>
          <w:u w:val="none"/>
          <w:lang w:val="es-ES" w:eastAsia="zh-CN" w:bidi="ar-SA"/>
        </w:rPr>
        <w:t xml:space="preserve"> "Declarar de interés municipal y cultural Proyecto Imaginarias: acuarelas para estimular la imaginación". Autores: Comisión Legislativa, concejales Ramón Chiocconi (PJ), Leandro Lescano (AFSP) y Elena Welleschik (UCR). Sobres tablas. </w:t>
      </w:r>
      <w:r>
        <w:rPr>
          <w:rFonts w:eastAsia="MS Mincho;ＭＳ 明朝" w:cs="Times New Roman" w:ascii="Times New Roman" w:hAnsi="Times New Roman"/>
          <w:color w:val="auto"/>
          <w:sz w:val="24"/>
          <w:szCs w:val="20"/>
          <w:highlight w:val="green"/>
          <w:u w:val="none"/>
          <w:lang w:val="es-ES" w:eastAsia="zh-CN" w:bidi="ar-SA"/>
        </w:rPr>
        <w:t>(D-15-1934). Acta 1041/15 del</w:t>
      </w:r>
      <w:r>
        <w:rPr>
          <w:rFonts w:eastAsia="MS Mincho;ＭＳ 明朝" w:cs="Times New Roman" w:ascii="Times New Roman" w:hAnsi="Times New Roman"/>
          <w:color w:val="auto"/>
          <w:sz w:val="24"/>
          <w:szCs w:val="24"/>
          <w:highlight w:val="green"/>
          <w:u w:val="none"/>
          <w:lang w:val="es-ES" w:eastAsia="zh-CN" w:bidi="ar-SA"/>
        </w:rPr>
        <w:t xml:space="preserve"> 8 de octubre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915/15:</w:t>
      </w:r>
      <w:r>
        <w:rPr>
          <w:rFonts w:eastAsia="MS Mincho;ＭＳ 明朝" w:cs="Times New Roman" w:ascii="Times New Roman" w:hAnsi="Times New Roman"/>
          <w:color w:val="auto"/>
          <w:sz w:val="24"/>
          <w:szCs w:val="20"/>
          <w:u w:val="none"/>
          <w:lang w:val="es-ES" w:eastAsia="zh-CN" w:bidi="ar-SA"/>
        </w:rPr>
        <w:t xml:space="preserve"> "Declarar evento de interés municipal deportivo la XXVII edición de las 1000 Millas Sport". Autores: concejales Ramón Chiocconi y Edith Garro (PJ). Sobre tablas.</w:t>
      </w:r>
      <w:r>
        <w:rPr>
          <w:rFonts w:eastAsia="MS Mincho;ＭＳ 明朝" w:cs="Times New Roman" w:ascii="Times New Roman" w:hAnsi="Times New Roman"/>
          <w:color w:val="auto"/>
          <w:sz w:val="24"/>
          <w:szCs w:val="20"/>
          <w:highlight w:val="green"/>
          <w:u w:val="none"/>
          <w:lang w:val="es-ES" w:eastAsia="zh-CN" w:bidi="ar-SA"/>
        </w:rPr>
        <w:t>(D-15-1935). Acta 1041/15 del</w:t>
      </w:r>
      <w:r>
        <w:rPr>
          <w:rFonts w:eastAsia="MS Mincho;ＭＳ 明朝" w:cs="Times New Roman" w:ascii="Times New Roman" w:hAnsi="Times New Roman"/>
          <w:color w:val="auto"/>
          <w:sz w:val="24"/>
          <w:szCs w:val="24"/>
          <w:highlight w:val="green"/>
          <w:u w:val="none"/>
          <w:lang w:val="es-ES" w:eastAsia="zh-CN" w:bidi="ar-SA"/>
        </w:rPr>
        <w:t xml:space="preserve"> 8 de octubre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916/15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"Declarar de interés municipal y cultural el evento Niños y Jóvenes de Bariloche en La Música". Autores: concejales Ramón Chiocconi y Edith Garro (PJ). Iniciativa: Banco Credicoop. Sobre tablas. </w:t>
      </w:r>
      <w:r>
        <w:rPr>
          <w:rFonts w:eastAsia="MS Mincho;ＭＳ 明朝" w:cs="Times New Roman" w:ascii="Times New Roman" w:hAnsi="Times New Roman"/>
          <w:color w:val="auto"/>
          <w:sz w:val="24"/>
          <w:szCs w:val="20"/>
          <w:highlight w:val="green"/>
          <w:u w:val="none"/>
          <w:lang w:val="es-ES" w:eastAsia="zh-CN" w:bidi="ar-SA"/>
        </w:rPr>
        <w:t>(D-15-1936). Acta 1041/15 del</w:t>
      </w:r>
      <w:r>
        <w:rPr>
          <w:rFonts w:eastAsia="MS Mincho;ＭＳ 明朝" w:cs="Times New Roman" w:ascii="Times New Roman" w:hAnsi="Times New Roman"/>
          <w:color w:val="auto"/>
          <w:sz w:val="24"/>
          <w:szCs w:val="24"/>
          <w:highlight w:val="green"/>
          <w:u w:val="none"/>
          <w:lang w:val="es-ES" w:eastAsia="zh-CN" w:bidi="ar-SA"/>
        </w:rPr>
        <w:t xml:space="preserve"> 8 de octubre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917/15:</w:t>
      </w:r>
      <w:r>
        <w:rPr>
          <w:rFonts w:eastAsia="MS Mincho;ＭＳ 明朝" w:cs="Times New Roman" w:ascii="Times New Roman" w:hAnsi="Times New Roman"/>
          <w:color w:val="auto"/>
          <w:sz w:val="24"/>
          <w:szCs w:val="20"/>
          <w:u w:val="none"/>
          <w:lang w:val="es-ES" w:eastAsia="zh-CN" w:bidi="ar-SA"/>
        </w:rPr>
        <w:t xml:space="preserve"> "Declarar de interés municipal y cultural el Centro Numismático Filatélico Bariloche". Autores: concejales Ramón Chiocconi y Edith Garro (PJ). Iniciativa: Centro Numismático y Filatélico Bariloche. Sobre tablas. </w:t>
      </w:r>
      <w:r>
        <w:rPr>
          <w:rFonts w:eastAsia="MS Mincho;ＭＳ 明朝" w:cs="Times New Roman" w:ascii="Times New Roman" w:hAnsi="Times New Roman"/>
          <w:color w:val="auto"/>
          <w:sz w:val="24"/>
          <w:szCs w:val="20"/>
          <w:highlight w:val="green"/>
          <w:u w:val="none"/>
          <w:lang w:val="es-ES" w:eastAsia="zh-CN" w:bidi="ar-SA"/>
        </w:rPr>
        <w:t>(D-15-1937). Acta 1041/15 del</w:t>
      </w:r>
      <w:r>
        <w:rPr>
          <w:rFonts w:eastAsia="MS Mincho;ＭＳ 明朝" w:cs="Times New Roman" w:ascii="Times New Roman" w:hAnsi="Times New Roman"/>
          <w:color w:val="auto"/>
          <w:sz w:val="24"/>
          <w:szCs w:val="24"/>
          <w:highlight w:val="green"/>
          <w:u w:val="none"/>
          <w:lang w:val="es-ES" w:eastAsia="zh-CN" w:bidi="ar-SA"/>
        </w:rPr>
        <w:t xml:space="preserve"> 8 de octubre de 2015.</w:t>
      </w:r>
    </w:p>
    <w:p>
      <w:pPr>
        <w:pStyle w:val="Textosinformato"/>
        <w:jc w:val="both"/>
        <w:rPr>
          <w:rFonts w:ascii="Times New Roman" w:hAnsi="Times New Roman" w:eastAsia="MS Mincho;ＭＳ 明朝" w:cs="Times New Roman"/>
          <w:b w:val="false"/>
          <w:b w:val="false"/>
          <w:bCs w:val="false"/>
          <w:color w:val="auto"/>
          <w:sz w:val="24"/>
          <w:szCs w:val="20"/>
          <w:u w:val="none"/>
          <w:lang w:val="es-ES" w:eastAsia="zh-CN" w:bidi="ar-SA"/>
        </w:rPr>
      </w:pPr>
      <w:r>
        <w:rPr>
          <w:rFonts w:eastAsia="MS Mincho;ＭＳ 明朝" w:cs="Times New Roman" w:ascii="Times New Roman" w:hAnsi="Times New Roman"/>
          <w:b w:val="false"/>
          <w:bCs w:val="false"/>
          <w:color w:val="auto"/>
          <w:sz w:val="24"/>
          <w:szCs w:val="20"/>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0"/>
          <w:u w:val="none"/>
          <w:lang w:val="es-ES" w:eastAsia="zh-CN" w:bidi="ar-SA"/>
        </w:rPr>
      </w:pPr>
      <w:r>
        <w:rPr>
          <w:rFonts w:eastAsia="MS Mincho;ＭＳ 明朝" w:cs="Times New Roman" w:ascii="Times New Roman" w:hAnsi="Times New Roman"/>
          <w:b w:val="false"/>
          <w:bCs w:val="false"/>
          <w:color w:val="auto"/>
          <w:sz w:val="24"/>
          <w:szCs w:val="20"/>
          <w:u w:val="none"/>
          <w:lang w:val="es-ES" w:eastAsia="zh-CN" w:bidi="ar-SA"/>
        </w:rPr>
      </w:r>
    </w:p>
    <w:p>
      <w:pPr>
        <w:pStyle w:val="Textosinformato"/>
        <w:jc w:val="both"/>
        <w:rPr/>
      </w:pPr>
      <w:r>
        <w:rPr>
          <w:rFonts w:eastAsia="MS Mincho;ＭＳ 明朝" w:cs="Times New Roman" w:ascii="Times New Roman" w:hAnsi="Times New Roman"/>
          <w:b/>
          <w:bCs/>
          <w:color w:val="auto"/>
          <w:sz w:val="24"/>
          <w:szCs w:val="20"/>
          <w:u w:val="single"/>
          <w:lang w:val="es-ES" w:eastAsia="zh-CN" w:bidi="ar-SA"/>
        </w:rPr>
        <w:t>Proyecto de Declaración 918/15:</w:t>
      </w:r>
      <w:r>
        <w:rPr>
          <w:rFonts w:eastAsia="MS Mincho;ＭＳ 明朝" w:cs="Times New Roman" w:ascii="Times New Roman" w:hAnsi="Times New Roman"/>
          <w:color w:val="auto"/>
          <w:sz w:val="24"/>
          <w:szCs w:val="20"/>
          <w:u w:val="none"/>
          <w:lang w:val="es-ES" w:eastAsia="zh-CN" w:bidi="ar-SA"/>
        </w:rPr>
        <w:t xml:space="preserve"> "Declarar de interés municipal y cultural Festival Internacional de cine y video de los pueblos indígenas". Autores: concejales Ramón Chiocconi, Alejandro Ramos Mejía y Edith Garro (PJ). Sobre tablas.</w:t>
      </w:r>
      <w:r>
        <w:rPr>
          <w:rFonts w:eastAsia="MS Mincho;ＭＳ 明朝" w:cs="Times New Roman" w:ascii="Times New Roman" w:hAnsi="Times New Roman"/>
          <w:color w:val="auto"/>
          <w:sz w:val="24"/>
          <w:szCs w:val="20"/>
          <w:highlight w:val="green"/>
          <w:u w:val="none"/>
          <w:lang w:val="es-ES" w:eastAsia="zh-CN" w:bidi="ar-SA"/>
        </w:rPr>
        <w:t>(D</w:t>
      </w:r>
      <w:r>
        <w:rPr>
          <w:rFonts w:eastAsia="MS Mincho;ＭＳ 明朝" w:cs="Times New Roman" w:ascii="Times New Roman" w:hAnsi="Times New Roman"/>
          <w:color w:val="auto"/>
          <w:sz w:val="24"/>
          <w:szCs w:val="24"/>
          <w:highlight w:val="green"/>
          <w:u w:val="none"/>
          <w:lang w:val="es-ES" w:eastAsia="zh-CN" w:bidi="ar-SA"/>
        </w:rPr>
        <w:t>-15-1938). Acta 1041/15 del 8 de octubre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bidi="ar-SA"/>
        </w:rPr>
      </w:pPr>
      <w:r>
        <w:rPr>
          <w:rFonts w:eastAsia="MS Mincho;ＭＳ 明朝" w:cs="Times New Roman" w:ascii="Times New Roman" w:hAnsi="Times New Roman"/>
          <w:b w:val="false"/>
          <w:bCs w:val="false"/>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bCs/>
          <w:color w:val="auto"/>
          <w:sz w:val="24"/>
          <w:szCs w:val="20"/>
          <w:u w:val="single"/>
          <w:lang w:bidi="ar-SA"/>
        </w:rPr>
        <w:t>Proyecto de Ordenanza 919/15</w:t>
      </w:r>
      <w:r>
        <w:rPr>
          <w:rFonts w:eastAsia="MS Mincho;ＭＳ 明朝" w:cs="Times New Roman" w:ascii="Times New Roman" w:hAnsi="Times New Roman"/>
          <w:color w:val="auto"/>
          <w:sz w:val="24"/>
          <w:szCs w:val="20"/>
          <w:u w:val="single"/>
          <w:lang w:bidi="ar-SA"/>
        </w:rPr>
        <w:t>:</w:t>
      </w:r>
      <w:r>
        <w:rPr>
          <w:rFonts w:eastAsia="MS Mincho;ＭＳ 明朝" w:cs="Times New Roman" w:ascii="Times New Roman" w:hAnsi="Times New Roman"/>
          <w:color w:val="auto"/>
          <w:sz w:val="24"/>
          <w:szCs w:val="20"/>
          <w:u w:val="none"/>
          <w:lang w:bidi="ar-SA"/>
        </w:rPr>
        <w:t xml:space="preserve"> "Declarar área de desarrollo prioritario y aprobar plan especial de estructuración urbana". Autora: Intendenta </w:t>
      </w:r>
      <w:r>
        <w:rPr>
          <w:rFonts w:eastAsia="MS Mincho;ＭＳ 明朝" w:cs="Times New Roman" w:ascii="Times New Roman" w:hAnsi="Times New Roman"/>
          <w:color w:val="auto"/>
          <w:sz w:val="24"/>
          <w:szCs w:val="20"/>
          <w:u w:val="none"/>
          <w:lang w:val="es-ES" w:eastAsia="zh-CN" w:bidi="ar-SA"/>
        </w:rPr>
        <w:t>Municipal, Lic. María Eugenia Martini. Colaboradores: Secretario de Desarrollo Estratégico, Mg. Horacio Fernández; Secretario de Gobierno, Lic. Daniel Natapof. A Asesoría Letrada y a comisiones</w:t>
      </w:r>
      <w:r>
        <w:rPr>
          <w:rFonts w:eastAsia="MS Mincho;ＭＳ 明朝" w:cs="Times New Roman" w:ascii="Times New Roman" w:hAnsi="Times New Roman"/>
          <w:b w:val="false"/>
          <w:bCs w:val="false"/>
          <w:color w:val="auto"/>
          <w:sz w:val="24"/>
          <w:szCs w:val="20"/>
          <w:u w:val="none"/>
          <w:lang w:val="es-ES" w:eastAsia="zh-CN" w:bidi="ar-SA"/>
        </w:rPr>
        <w:t xml:space="preserve"> de Obras y Planeamiento y de Gobierno y Legales.</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O-15-2674. Acta 1042/15 del 5 de noviembre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Textosinformato"/>
        <w:widowControl/>
        <w:bidi w:val="0"/>
        <w:jc w:val="both"/>
        <w:rPr/>
      </w:pPr>
      <w:r>
        <w:rPr>
          <w:rFonts w:eastAsia="MS Mincho;ＭＳ 明朝" w:cs="Times New Roman" w:ascii="Times New Roman" w:hAnsi="Times New Roman"/>
          <w:b/>
          <w:bCs/>
          <w:color w:val="auto"/>
          <w:sz w:val="24"/>
          <w:szCs w:val="20"/>
          <w:u w:val="single"/>
          <w:lang w:bidi="ar-SA"/>
        </w:rPr>
        <w:t>Proyecto de Resolución 920/15</w:t>
      </w:r>
      <w:r>
        <w:rPr>
          <w:rFonts w:eastAsia="MS Mincho;ＭＳ 明朝" w:cs="Times New Roman" w:ascii="Times New Roman" w:hAnsi="Times New Roman"/>
          <w:b/>
          <w:bCs/>
          <w:color w:val="auto"/>
          <w:sz w:val="24"/>
          <w:szCs w:val="20"/>
          <w:u w:val="none"/>
          <w:lang w:bidi="ar-SA"/>
        </w:rPr>
        <w:t>:</w:t>
      </w:r>
      <w:r>
        <w:rPr>
          <w:rFonts w:eastAsia="MS Mincho;ＭＳ 明朝" w:cs="Times New Roman" w:ascii="Times New Roman" w:hAnsi="Times New Roman"/>
          <w:color w:val="auto"/>
          <w:sz w:val="24"/>
          <w:szCs w:val="20"/>
          <w:u w:val="none"/>
          <w:lang w:bidi="ar-SA"/>
        </w:rPr>
        <w:t xml:space="preserve"> "Modifica Reglamento Interno del Departamento Deliberante de San Carlos de Bariloche. Incorpora digitalización de sesiones". Autores: Comisión Legislativa, Concejales Ramón Chiocconi, Alejandro Ramos Mejía (PJ), Leandro Lescano (AFSP), Irma Haneck (SUR), Elena Welleschik (UCR), Mauro Gonzalez (PvPC), Dr. Diego Benítez (FG). Sobre tablas. </w:t>
      </w:r>
      <w:r>
        <w:rPr>
          <w:rFonts w:eastAsia="MS Mincho;ＭＳ 明朝" w:cs="Times New Roman" w:ascii="Times New Roman" w:hAnsi="Times New Roman"/>
          <w:color w:val="auto"/>
          <w:sz w:val="24"/>
          <w:szCs w:val="20"/>
          <w:highlight w:val="green"/>
          <w:u w:val="none"/>
          <w:lang w:val="es-ES" w:eastAsia="zh-CN" w:bidi="ar-SA"/>
        </w:rPr>
        <w:t>(R</w:t>
      </w:r>
      <w:r>
        <w:rPr>
          <w:rFonts w:eastAsia="MS Mincho;ＭＳ 明朝" w:cs="Times New Roman" w:ascii="Times New Roman" w:hAnsi="Times New Roman"/>
          <w:color w:val="auto"/>
          <w:sz w:val="24"/>
          <w:szCs w:val="24"/>
          <w:highlight w:val="green"/>
          <w:u w:val="none"/>
          <w:lang w:val="es-ES" w:eastAsia="zh-CN" w:bidi="ar-SA"/>
        </w:rPr>
        <w:t>-15-467). Acta 1041/15 del 8 de octubre de 2015.</w:t>
      </w:r>
    </w:p>
    <w:p>
      <w:pPr>
        <w:pStyle w:val="Textosinformato"/>
        <w:widowControl/>
        <w:bidi w:val="0"/>
        <w:jc w:val="both"/>
        <w:rPr>
          <w:rFonts w:ascii="Times New Roman" w:hAnsi="Times New Roman" w:eastAsia="MS Mincho;ＭＳ 明朝" w:cs="Times New Roman"/>
          <w:color w:val="auto"/>
          <w:sz w:val="24"/>
          <w:szCs w:val="20"/>
          <w:u w:val="none"/>
          <w:lang w:bidi="ar-SA"/>
        </w:rPr>
      </w:pPr>
      <w:r>
        <w:rPr>
          <w:rFonts w:eastAsia="MS Mincho;ＭＳ 明朝" w:cs="Times New Roman" w:ascii="Times New Roman" w:hAnsi="Times New Roman"/>
          <w:color w:val="auto"/>
          <w:sz w:val="24"/>
          <w:szCs w:val="20"/>
          <w:u w:val="none"/>
          <w:lang w:bidi="ar-SA"/>
        </w:rPr>
      </w:r>
    </w:p>
    <w:p>
      <w:pPr>
        <w:pStyle w:val="Normal"/>
        <w:jc w:val="both"/>
        <w:rPr/>
      </w:pPr>
      <w:r>
        <w:rPr>
          <w:rFonts w:eastAsia="MS Mincho;ＭＳ 明朝" w:cs="Times New Roman" w:ascii="Times New Roman" w:hAnsi="Times New Roman"/>
          <w:b/>
          <w:bCs/>
          <w:sz w:val="24"/>
          <w:u w:val="single"/>
        </w:rPr>
        <w:t>Proyecto de Ordenanza 921/15</w:t>
      </w:r>
      <w:r>
        <w:rPr>
          <w:rFonts w:eastAsia="MS Mincho;ＭＳ 明朝" w:cs="Times New Roman" w:ascii="Times New Roman" w:hAnsi="Times New Roman"/>
          <w:b/>
          <w:bCs/>
          <w:sz w:val="24"/>
          <w:u w:val="none"/>
        </w:rPr>
        <w:t>:</w:t>
      </w:r>
      <w:r>
        <w:rPr>
          <w:rFonts w:eastAsia="MS Mincho;ＭＳ 明朝" w:cs="Times New Roman" w:ascii="Times New Roman" w:hAnsi="Times New Roman"/>
          <w:b w:val="false"/>
          <w:bCs w:val="false"/>
          <w:sz w:val="24"/>
          <w:u w:val="none"/>
        </w:rPr>
        <w:t xml:space="preserve"> "Aprobar convenio de aportes extraordinarios". Autora: Intendenta Municipal, Lic. María Eugenia Martini. Colaboradores: Secretario de Gobierno, Lic. Daniel Natapof y Secretario de Hacienda, Cdor. Guillermo Pérez Gallinger. A Asesoría Letrada y a la Comisión de Gobierno y Legales.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color w:val="auto"/>
          <w:sz w:val="24"/>
          <w:szCs w:val="20"/>
          <w:u w:val="single"/>
          <w:lang w:val="es-ES" w:eastAsia="zh-CN" w:bidi="ar-SA"/>
        </w:rPr>
        <w:t>Proyecto de Ordenanza 922/15</w:t>
      </w:r>
      <w:r>
        <w:rPr>
          <w:rFonts w:eastAsia="MS Mincho;ＭＳ 明朝" w:cs="Times New Roman" w:ascii="Times New Roman" w:hAnsi="Times New Roman"/>
          <w:b w:val="false"/>
          <w:bCs w:val="false"/>
          <w:color w:val="auto"/>
          <w:sz w:val="24"/>
          <w:szCs w:val="20"/>
          <w:u w:val="none"/>
          <w:lang w:val="es-ES" w:eastAsia="zh-CN" w:bidi="ar-SA"/>
        </w:rPr>
        <w:t xml:space="preserve">: "Aceptación de la donación de una cámara digital fotográfica reflex Minolta y máquina fotográfica cajón para la Escuela de Arte La Llave". Autora: Intendenta Municipal, Lic. María Eugenia Martini. Colaboradores: Secretario de Gobierno, Lic. Daniel Natapof; Secretario de Cultura, Prof. Rubén Fernández y Jefa de Departamento de Coordinación de la Escuela Municipal de Arte La Llave, Lic. Mercedes Rodríguez Traba. Sobre tablas. </w:t>
      </w:r>
      <w:r>
        <w:rPr>
          <w:rFonts w:eastAsia="MS Mincho;ＭＳ 明朝" w:cs="Times New Roman" w:ascii="Times New Roman" w:hAnsi="Times New Roman"/>
          <w:b w:val="false"/>
          <w:bCs w:val="false"/>
          <w:color w:val="auto"/>
          <w:sz w:val="24"/>
          <w:szCs w:val="20"/>
          <w:highlight w:val="green"/>
          <w:u w:val="none"/>
          <w:lang w:val="es-ES" w:eastAsia="zh-CN" w:bidi="ar-SA"/>
        </w:rPr>
        <w:t>O-15-2675. Acta 1042/15 del 5 de noviembre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color w:val="auto"/>
          <w:sz w:val="24"/>
          <w:szCs w:val="20"/>
          <w:u w:val="single"/>
          <w:lang w:val="es-ES" w:eastAsia="zh-CN" w:bidi="ar-SA"/>
        </w:rPr>
        <w:t>Proyecto de Ordenanza 923/15</w:t>
      </w:r>
      <w:r>
        <w:rPr>
          <w:rFonts w:eastAsia="MS Mincho;ＭＳ 明朝" w:cs="Times New Roman" w:ascii="Times New Roman" w:hAnsi="Times New Roman"/>
          <w:b w:val="false"/>
          <w:bCs w:val="false"/>
          <w:color w:val="auto"/>
          <w:sz w:val="24"/>
          <w:szCs w:val="20"/>
          <w:u w:val="none"/>
          <w:lang w:val="es-ES" w:eastAsia="zh-CN" w:bidi="ar-SA"/>
        </w:rPr>
        <w:t>: "Creación Sistema de Información Económica Local (SIEL)".  Autora: Intendenta Municipal, Lic. María Eugenia Martini. Colaboradores: Secretario de Gobierno, Lic. Daniel Natapof; Secretario de Desarrollo Económico, Fernando Del Campo; Directora General de Estadísticas, Mariana Ramos Mejía y Coordinador Proyecto PROFIP II, Mariano Costa. A Asesoría Letrada y  a las Comisiones de Economía y de Gobierno y Legales.</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91 B</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bCs/>
          <w:color w:val="auto"/>
          <w:sz w:val="24"/>
          <w:szCs w:val="20"/>
          <w:u w:val="single"/>
          <w:lang w:val="es-ES" w:eastAsia="zh-CN" w:bidi="ar-SA"/>
        </w:rPr>
        <w:t>Proyecto de Ordenanza 924/15</w:t>
      </w:r>
      <w:r>
        <w:rPr>
          <w:rFonts w:eastAsia="MS Mincho;ＭＳ 明朝" w:cs="Times New Roman" w:ascii="Times New Roman" w:hAnsi="Times New Roman"/>
          <w:b w:val="false"/>
          <w:bCs w:val="false"/>
          <w:color w:val="auto"/>
          <w:sz w:val="24"/>
          <w:szCs w:val="20"/>
          <w:u w:val="none"/>
          <w:lang w:val="es-ES" w:eastAsia="zh-CN" w:bidi="ar-SA"/>
        </w:rPr>
        <w:t xml:space="preserve">: "Acepta donación de computadora personal". Autora: Intendenta Municipal, Lic. María Eugenia Martini. Colaboradores: Secretario de Gobierno, Lic. Daniel Natapof y Secretario de Desarrollo Humano, Andrés Luetto. Sobre tablas. </w:t>
      </w:r>
      <w:r>
        <w:rPr>
          <w:rFonts w:eastAsia="MS Mincho;ＭＳ 明朝" w:cs="Times New Roman" w:ascii="Times New Roman" w:hAnsi="Times New Roman"/>
          <w:b w:val="false"/>
          <w:bCs w:val="false"/>
          <w:color w:val="auto"/>
          <w:sz w:val="24"/>
          <w:szCs w:val="20"/>
          <w:highlight w:val="green"/>
          <w:u w:val="none"/>
          <w:lang w:val="es-ES" w:eastAsia="zh-CN" w:bidi="ar-SA"/>
        </w:rPr>
        <w:t>O-15-2676. Acta 1042/15 del 5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Comunicación 925/15</w:t>
      </w:r>
      <w:r>
        <w:rPr>
          <w:rFonts w:eastAsia="MS Mincho;ＭＳ 明朝" w:cs="Times New Roman" w:ascii="Times New Roman" w:hAnsi="Times New Roman"/>
          <w:color w:val="auto"/>
          <w:sz w:val="24"/>
          <w:szCs w:val="20"/>
          <w:u w:val="none"/>
          <w:lang w:val="es-ES" w:eastAsia="zh-CN" w:bidi="ar-SA"/>
        </w:rPr>
        <w:t xml:space="preserve">: </w:t>
      </w:r>
      <w:r>
        <w:rPr>
          <w:rFonts w:eastAsia="MS Mincho;ＭＳ 明朝" w:cs="Times New Roman" w:ascii="Times New Roman" w:hAnsi="Times New Roman"/>
          <w:color w:val="auto"/>
          <w:sz w:val="24"/>
          <w:szCs w:val="20"/>
          <w:lang w:val="es-ES" w:eastAsia="zh-CN" w:bidi="ar-SA"/>
        </w:rPr>
        <w:t>"Solicitar al Gobernador urgente protección del predio CEM 97 y realización de obras". Autora: Concejal Irma Haneck (SUR). Colaboradores: CEM 97, Profesora Laura de La Rosa; alumnos Juan José Liendro y Daniela García. Sobre tablas.</w:t>
      </w:r>
      <w:r>
        <w:rPr>
          <w:rFonts w:eastAsia="MS Mincho;ＭＳ 明朝" w:cs="Times New Roman" w:ascii="Times New Roman" w:hAnsi="Times New Roman"/>
          <w:color w:val="auto"/>
          <w:sz w:val="24"/>
          <w:szCs w:val="20"/>
          <w:highlight w:val="green"/>
          <w:lang w:val="es-ES" w:eastAsia="zh-CN" w:bidi="ar-SA"/>
        </w:rPr>
        <w:t xml:space="preserve"> C-15-803. </w:t>
      </w:r>
      <w:r>
        <w:rPr>
          <w:rFonts w:eastAsia="MS Mincho;ＭＳ 明朝" w:cs="Times New Roman" w:ascii="Times New Roman" w:hAnsi="Times New Roman"/>
          <w:b w:val="false"/>
          <w:bCs w:val="false"/>
          <w:color w:val="auto"/>
          <w:sz w:val="24"/>
          <w:szCs w:val="20"/>
          <w:highlight w:val="green"/>
          <w:u w:val="none"/>
          <w:lang w:val="es-ES" w:eastAsia="zh-CN" w:bidi="ar-SA"/>
        </w:rPr>
        <w:t>Acta 1042/15 del 5 de noviembre de 2015.</w:t>
      </w:r>
    </w:p>
    <w:p>
      <w:pPr>
        <w:pStyle w:val="Textosinformato"/>
        <w:jc w:val="both"/>
        <w:rPr>
          <w:rFonts w:ascii="Times New Roman" w:hAnsi="Times New Roman" w:eastAsia="MS Mincho;ＭＳ 明朝" w:cs="Times New Roman"/>
          <w:b w:val="false"/>
          <w:b w:val="false"/>
          <w:bCs w:val="false"/>
          <w:color w:val="auto"/>
          <w:sz w:val="24"/>
          <w:szCs w:val="20"/>
          <w:lang w:val="es-ES" w:eastAsia="zh-CN" w:bidi="ar-SA"/>
        </w:rPr>
      </w:pPr>
      <w:r>
        <w:rPr>
          <w:rFonts w:eastAsia="MS Mincho;ＭＳ 明朝" w:cs="Times New Roman" w:ascii="Times New Roman" w:hAnsi="Times New Roman"/>
          <w:b w:val="false"/>
          <w:bCs w:val="false"/>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926/15</w:t>
      </w:r>
      <w:r>
        <w:rPr>
          <w:rFonts w:eastAsia="MS Mincho;ＭＳ 明朝" w:cs="Times New Roman" w:ascii="Times New Roman" w:hAnsi="Times New Roman"/>
          <w:color w:val="auto"/>
          <w:sz w:val="24"/>
          <w:szCs w:val="20"/>
          <w:u w:val="none"/>
          <w:lang w:val="es-ES" w:eastAsia="zh-CN" w:bidi="ar-SA"/>
        </w:rPr>
        <w:t>: "Se crea la beca para escuelas públicas de gestión social Chillkantun". Autora: Concejal, Prof. Elena Welleschik (UCR). Iniciativa y Colaboradores: estudiantes Nicolás Cabrera, Jorge Navarro (3º año); Débora Castillo, Tatiana Ojeda, Karina Alegría, Camila Coria (4º año); Damián Compay, Antonella Sánchez (5º año). Docentes: Lorena Arroyo y Florencia Taylor (Escuela Antú Ruca). A Asesoría Letrada y a las Comisiones de Desarrollo Humano; de Economía y de Gobierno y Legales.</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91 B</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927/15</w:t>
      </w:r>
      <w:r>
        <w:rPr>
          <w:rFonts w:eastAsia="MS Mincho;ＭＳ 明朝" w:cs="Times New Roman" w:ascii="Times New Roman" w:hAnsi="Times New Roman"/>
          <w:color w:val="auto"/>
          <w:sz w:val="24"/>
          <w:szCs w:val="20"/>
          <w:u w:val="none"/>
          <w:lang w:val="es-ES" w:eastAsia="zh-CN" w:bidi="ar-SA"/>
        </w:rPr>
        <w:t>: "Comodato parcela 19-2-H-H10-02B-10 Asociación Civil San Cayetano Dervi Club". Autores: Concejales Dr. Diego Benítez, Prof. Alfredo Martín y Adhelma San Martín (FG). A Asesoría Letrada y  a la Comisión de Gobierno y Legales c</w:t>
      </w:r>
      <w:r>
        <w:rPr>
          <w:rFonts w:eastAsia="MS Mincho;ＭＳ 明朝" w:cs="Times New Roman" w:ascii="Times New Roman" w:hAnsi="Times New Roman"/>
          <w:color w:val="auto"/>
          <w:sz w:val="24"/>
          <w:szCs w:val="20"/>
          <w:highlight w:val="cyan"/>
          <w:u w:val="none"/>
          <w:lang w:val="es-ES" w:eastAsia="zh-CN" w:bidi="ar-SA"/>
        </w:rPr>
        <w:t xml:space="preserve">on tratamiento de preferencia 1ª sesión. </w:t>
      </w:r>
      <w:r>
        <w:rPr>
          <w:rFonts w:eastAsia="MS Mincho;ＭＳ 明朝" w:cs="Times New Roman" w:ascii="Times New Roman" w:hAnsi="Times New Roman"/>
          <w:b w:val="false"/>
          <w:bCs w:val="false"/>
          <w:color w:val="auto"/>
          <w:sz w:val="24"/>
          <w:szCs w:val="20"/>
          <w:highlight w:val="cyan"/>
          <w:u w:val="none"/>
          <w:lang w:val="es-ES" w:eastAsia="zh-CN" w:bidi="ar-SA"/>
        </w:rPr>
        <w:t xml:space="preserve">Acta 1042/15 del 5 de noviembre de 2015. </w:t>
      </w:r>
      <w:r>
        <w:rPr>
          <w:rFonts w:eastAsia="MS Mincho;ＭＳ 明朝" w:cs="Times New Roman" w:ascii="Times New Roman" w:hAnsi="Times New Roman"/>
          <w:b w:val="false"/>
          <w:bCs w:val="false"/>
          <w:color w:val="auto"/>
          <w:sz w:val="24"/>
          <w:szCs w:val="20"/>
          <w:highlight w:val="green"/>
          <w:u w:val="none"/>
          <w:lang w:val="es-ES" w:eastAsia="zh-CN" w:bidi="ar-SA"/>
        </w:rPr>
        <w:t>O-15-2683. Acta 1043/15 del 19 de noviembre de 2015 2ª lectura.</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928/15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"Declarar de interés municipal The North Face Challenge Bariloche 2015". Autores: Concejal Ramón Chiocconi (PJ). Iniciativa: Sebastián Tagle, Director Club de Corredores. Sobre tablas.</w:t>
      </w:r>
      <w:r>
        <w:rPr>
          <w:rFonts w:eastAsia="MS Mincho;ＭＳ 明朝" w:cs="Times New Roman" w:ascii="Times New Roman" w:hAnsi="Times New Roman"/>
          <w:color w:val="auto"/>
          <w:sz w:val="24"/>
          <w:szCs w:val="20"/>
          <w:highlight w:val="green"/>
          <w:u w:val="none"/>
          <w:lang w:val="es-ES" w:eastAsia="zh-CN" w:bidi="ar-SA"/>
        </w:rPr>
        <w:t xml:space="preserve"> D-15-1939. </w:t>
      </w:r>
      <w:r>
        <w:rPr>
          <w:rFonts w:eastAsia="MS Mincho;ＭＳ 明朝" w:cs="Times New Roman" w:ascii="Times New Roman" w:hAnsi="Times New Roman"/>
          <w:b w:val="false"/>
          <w:bCs w:val="false"/>
          <w:color w:val="auto"/>
          <w:sz w:val="24"/>
          <w:szCs w:val="20"/>
          <w:highlight w:val="green"/>
          <w:u w:val="none"/>
          <w:lang w:val="es-ES" w:eastAsia="zh-CN" w:bidi="ar-SA"/>
        </w:rPr>
        <w:t>Acta 1042/15 del 5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929/15</w:t>
      </w:r>
      <w:r>
        <w:rPr>
          <w:rFonts w:eastAsia="MS Mincho;ＭＳ 明朝" w:cs="Times New Roman" w:ascii="Times New Roman" w:hAnsi="Times New Roman"/>
          <w:b w:val="false"/>
          <w:bCs w:val="false"/>
          <w:color w:val="auto"/>
          <w:sz w:val="24"/>
          <w:szCs w:val="20"/>
          <w:u w:val="none"/>
          <w:lang w:val="es-ES" w:eastAsia="zh-CN" w:bidi="ar-SA"/>
        </w:rPr>
        <w:t xml:space="preserve">: </w:t>
      </w:r>
      <w:r>
        <w:rPr>
          <w:rFonts w:eastAsia="MS Mincho;ＭＳ 明朝" w:cs="Times New Roman" w:ascii="Times New Roman" w:hAnsi="Times New Roman"/>
          <w:color w:val="auto"/>
          <w:sz w:val="24"/>
          <w:szCs w:val="20"/>
          <w:u w:val="none"/>
          <w:lang w:val="es-ES" w:eastAsia="zh-CN" w:bidi="ar-SA"/>
        </w:rPr>
        <w:t xml:space="preserve">"Declarar de interés municipal y cultural el Concierto por la Paz por un mundo sin genocidio. Autores: Concejal Ramón Chiocconi (PJ). Iniciativa: Aspé Sarafian. Sobre tablas. </w:t>
      </w:r>
      <w:r>
        <w:rPr>
          <w:rFonts w:eastAsia="MS Mincho;ＭＳ 明朝" w:cs="Times New Roman" w:ascii="Times New Roman" w:hAnsi="Times New Roman"/>
          <w:color w:val="auto"/>
          <w:sz w:val="24"/>
          <w:szCs w:val="20"/>
          <w:highlight w:val="green"/>
          <w:u w:val="none"/>
          <w:lang w:val="es-ES" w:eastAsia="zh-CN" w:bidi="ar-SA"/>
        </w:rPr>
        <w:t xml:space="preserve">D-15-1940. </w:t>
      </w:r>
      <w:r>
        <w:rPr>
          <w:rFonts w:eastAsia="MS Mincho;ＭＳ 明朝" w:cs="Times New Roman" w:ascii="Times New Roman" w:hAnsi="Times New Roman"/>
          <w:b w:val="false"/>
          <w:bCs w:val="false"/>
          <w:color w:val="auto"/>
          <w:sz w:val="24"/>
          <w:szCs w:val="20"/>
          <w:highlight w:val="green"/>
          <w:u w:val="none"/>
          <w:lang w:val="es-ES" w:eastAsia="zh-CN" w:bidi="ar-SA"/>
        </w:rPr>
        <w:t>Acta 1042/15 del 5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930/15:</w:t>
      </w:r>
      <w:r>
        <w:rPr>
          <w:rFonts w:eastAsia="MS Mincho;ＭＳ 明朝" w:cs="Times New Roman" w:ascii="Times New Roman" w:hAnsi="Times New Roman"/>
          <w:color w:val="auto"/>
          <w:sz w:val="24"/>
          <w:szCs w:val="20"/>
          <w:u w:val="none"/>
          <w:lang w:val="es-ES" w:eastAsia="zh-CN" w:bidi="ar-SA"/>
        </w:rPr>
        <w:t xml:space="preserve"> "Aceptar donación de dos desfibriladores por la Federación Farmacéutica Argentina". </w:t>
      </w:r>
      <w:r>
        <w:rPr>
          <w:rFonts w:eastAsia="MS Mincho;ＭＳ 明朝" w:cs="Times New Roman" w:ascii="Times New Roman" w:hAnsi="Times New Roman"/>
          <w:b w:val="false"/>
          <w:bCs w:val="false"/>
          <w:color w:val="auto"/>
          <w:sz w:val="24"/>
          <w:szCs w:val="20"/>
          <w:u w:val="none"/>
          <w:lang w:val="es-ES" w:eastAsia="zh-CN" w:bidi="ar-SA"/>
        </w:rPr>
        <w:t>Autora: Intendenta Municipal, Lic. María Eugenia Martini. Colaboradores: Secretario de Gobierno, Lic. Daniel Natapof y Secretario de Deportes, Prof. Gastón Ciampini. Sobre tablas.</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O-15-2677. Acta 1042/15 del 5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931/15</w:t>
      </w:r>
      <w:r>
        <w:rPr>
          <w:rFonts w:eastAsia="MS Mincho;ＭＳ 明朝" w:cs="Times New Roman" w:ascii="Times New Roman" w:hAnsi="Times New Roman"/>
          <w:b w:val="false"/>
          <w:bCs w:val="false"/>
          <w:color w:val="auto"/>
          <w:sz w:val="24"/>
          <w:szCs w:val="20"/>
          <w:u w:val="none"/>
          <w:lang w:val="es-ES" w:eastAsia="zh-CN" w:bidi="ar-SA"/>
        </w:rPr>
        <w:t xml:space="preserve">: </w:t>
      </w:r>
      <w:r>
        <w:rPr>
          <w:rFonts w:eastAsia="MS Mincho;ＭＳ 明朝" w:cs="Times New Roman" w:ascii="Times New Roman" w:hAnsi="Times New Roman"/>
          <w:color w:val="auto"/>
          <w:sz w:val="24"/>
          <w:szCs w:val="20"/>
          <w:u w:val="none"/>
          <w:lang w:val="es-ES" w:eastAsia="zh-CN" w:bidi="ar-SA"/>
        </w:rPr>
        <w:t xml:space="preserve">"Se modifican usos espacio verde y reservas fiscales. Se entrega en comodato parcela 19-2-J-292-10 a Asociación Carreras de Calle". </w:t>
      </w:r>
      <w:r>
        <w:rPr>
          <w:rFonts w:eastAsia="MS Mincho;ＭＳ 明朝" w:cs="Times New Roman" w:ascii="Times New Roman" w:hAnsi="Times New Roman"/>
          <w:b w:val="false"/>
          <w:bCs w:val="false"/>
          <w:color w:val="auto"/>
          <w:sz w:val="24"/>
          <w:szCs w:val="20"/>
          <w:u w:val="none"/>
          <w:lang w:val="es-ES" w:eastAsia="zh-CN" w:bidi="ar-SA"/>
        </w:rPr>
        <w:t xml:space="preserve">Autora: Intendenta Municipal, Lic. María Eugenia Martini. Colaboradores: Secretario de Gobierno, Lic. Daniel Natapof; Secretario de Desarrollo Estratégico, Mg. Horacio Fernández y Presidente IMTVHS Jorge Paolinelli. A Asesoría Letrada y  a las Comisiones de Obras y Planeamiento y de Gobierno y Legales. </w:t>
      </w:r>
      <w:r>
        <w:rPr>
          <w:rFonts w:eastAsia="MS Mincho;ＭＳ 明朝" w:cs="Times New Roman" w:ascii="Times New Roman" w:hAnsi="Times New Roman"/>
          <w:b w:val="false"/>
          <w:bCs w:val="false"/>
          <w:color w:val="auto"/>
          <w:sz w:val="24"/>
          <w:szCs w:val="20"/>
          <w:highlight w:val="green"/>
          <w:u w:val="none"/>
          <w:lang w:val="es-ES" w:eastAsia="zh-CN" w:bidi="ar-SA"/>
        </w:rPr>
        <w:t>O-15-2703. Acta 1044/15 del 03 de dic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932/15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"Comodato parcela 19-2-F-273-01 Asociación Civil Escuela Deportiva Social y Cultural Quilmes". Autora: Concejal Edith Garro (PJ). Colaboradores: Luis Mora, Leticia Cárdenas y Patricia Torres. A Asesoría Letrada y  a la Comisión de Gobierno y Legales. </w:t>
      </w:r>
      <w:r>
        <w:rPr>
          <w:rFonts w:eastAsia="MS Mincho;ＭＳ 明朝" w:cs="Times New Roman" w:ascii="Times New Roman" w:hAnsi="Times New Roman"/>
          <w:color w:val="auto"/>
          <w:sz w:val="24"/>
          <w:szCs w:val="20"/>
          <w:highlight w:val="green"/>
          <w:u w:val="none"/>
          <w:lang w:val="es-ES" w:eastAsia="zh-CN" w:bidi="ar-SA"/>
        </w:rPr>
        <w:t>O-15-2704. Acta 1044/15 del 03 de diciembre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Resolución 933/15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"Autorización solicitud prórroga presupuesto municipal". Autores: Comisión Legislativa: Concejales Ramón Chiocconi (PJ); Prof. Elena Welleschik (UCR) y Mauro Gonzalez (PVpC). </w:t>
      </w:r>
      <w:r>
        <w:rPr>
          <w:rFonts w:eastAsia="MS Mincho;ＭＳ 明朝" w:cs="Times New Roman" w:ascii="Times New Roman" w:hAnsi="Times New Roman"/>
          <w:b w:val="false"/>
          <w:bCs w:val="false"/>
          <w:color w:val="auto"/>
          <w:sz w:val="24"/>
          <w:szCs w:val="20"/>
          <w:u w:val="none"/>
          <w:lang w:val="es-ES" w:eastAsia="zh-CN" w:bidi="ar-SA"/>
        </w:rPr>
        <w:t>Sobre tablas.</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R-15-469. Acta 1042/15 del 5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934/15:</w:t>
      </w:r>
      <w:r>
        <w:rPr>
          <w:rFonts w:eastAsia="MS Mincho;ＭＳ 明朝" w:cs="Times New Roman" w:ascii="Times New Roman" w:hAnsi="Times New Roman"/>
          <w:b w:val="false"/>
          <w:bCs w:val="false"/>
          <w:color w:val="auto"/>
          <w:sz w:val="24"/>
          <w:szCs w:val="20"/>
          <w:u w:val="none"/>
          <w:lang w:val="es-ES" w:eastAsia="zh-CN" w:bidi="ar-SA"/>
        </w:rPr>
        <w:t xml:space="preserve"> "Otorgar en comodato inmueble 19-2-F-276-10. Junta vecinal Newenche para construcción de la sede". Autor: Concejal Edith Garro (PJ). A Asesoría Letrada y comisión de Gobierno y Legales. c</w:t>
      </w:r>
      <w:r>
        <w:rPr>
          <w:rFonts w:eastAsia="MS Mincho;ＭＳ 明朝" w:cs="Times New Roman" w:ascii="Times New Roman" w:hAnsi="Times New Roman"/>
          <w:b w:val="false"/>
          <w:bCs w:val="false"/>
          <w:color w:val="auto"/>
          <w:sz w:val="24"/>
          <w:szCs w:val="20"/>
          <w:highlight w:val="cyan"/>
          <w:u w:val="none"/>
          <w:lang w:val="es-ES" w:eastAsia="zh-CN" w:bidi="ar-SA"/>
        </w:rPr>
        <w:t>on tratamiento de preferencia 1ª sesión. Acta 1042/15 del 5 de noviembre de 2015.</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O-15-2684. Acta 1043/15 del 19 de noviembre de 2015. 2ª lectura.</w:t>
      </w:r>
    </w:p>
    <w:p>
      <w:pPr>
        <w:pStyle w:val="Textosinformato"/>
        <w:widowControl/>
        <w:bidi w:val="0"/>
        <w:jc w:val="both"/>
        <w:rPr>
          <w:rFonts w:ascii="Times New Roman" w:hAnsi="Times New Roman" w:eastAsia="MS Mincho;ＭＳ 明朝" w:cs="Times New Roman"/>
          <w:b/>
          <w:b/>
          <w:bCs/>
          <w:color w:val="auto"/>
          <w:sz w:val="24"/>
          <w:szCs w:val="20"/>
          <w:highlight w:val="green"/>
          <w:u w:val="none"/>
          <w:lang w:val="es-ES" w:eastAsia="zh-CN" w:bidi="ar-SA"/>
        </w:rPr>
      </w:pPr>
      <w:r>
        <w:rPr>
          <w:rFonts w:eastAsia="MS Mincho;ＭＳ 明朝" w:cs="Times New Roman" w:ascii="Times New Roman" w:hAnsi="Times New Roman"/>
          <w:b/>
          <w:bCs/>
          <w:color w:val="auto"/>
          <w:sz w:val="24"/>
          <w:szCs w:val="20"/>
          <w:highlight w:val="green"/>
          <w:u w:val="none"/>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935/15:</w:t>
      </w:r>
      <w:r>
        <w:rPr>
          <w:rFonts w:eastAsia="MS Mincho;ＭＳ 明朝" w:cs="Times New Roman" w:ascii="Times New Roman" w:hAnsi="Times New Roman"/>
          <w:b w:val="false"/>
          <w:bCs w:val="false"/>
          <w:color w:val="auto"/>
          <w:sz w:val="24"/>
          <w:szCs w:val="20"/>
          <w:u w:val="none"/>
          <w:lang w:val="es-ES" w:eastAsia="zh-CN" w:bidi="ar-SA"/>
        </w:rPr>
        <w:t xml:space="preserve"> "Modifica Ordenanza 2506-CM-14. Boleta Única de Sufragio". Autora: Concejal Prof. Elena Welleschik (UCR).A Asesoría Letrada y comisión de Gobierno y Legales. c</w:t>
      </w:r>
      <w:r>
        <w:rPr>
          <w:rFonts w:eastAsia="MS Mincho;ＭＳ 明朝" w:cs="Times New Roman" w:ascii="Times New Roman" w:hAnsi="Times New Roman"/>
          <w:b w:val="false"/>
          <w:bCs w:val="false"/>
          <w:color w:val="auto"/>
          <w:sz w:val="24"/>
          <w:szCs w:val="20"/>
          <w:highlight w:val="cyan"/>
          <w:u w:val="none"/>
          <w:lang w:val="es-ES" w:eastAsia="zh-CN" w:bidi="ar-SA"/>
        </w:rPr>
        <w:t xml:space="preserve">on tratamiento de preferencia 1ª sesión. Acta 1042/15 del 5 de noviembre de 2015. Acta 1043/15 del 19 de noviembre de 2015. Vuelve a comision de Gobierno y Legales. </w:t>
      </w:r>
      <w:r>
        <w:rPr>
          <w:rFonts w:eastAsia="MS Mincho;ＭＳ 明朝" w:cs="Times New Roman" w:ascii="Times New Roman" w:hAnsi="Times New Roman"/>
          <w:b w:val="false"/>
          <w:bCs w:val="false"/>
          <w:color w:val="auto"/>
          <w:sz w:val="24"/>
          <w:szCs w:val="20"/>
          <w:highlight w:val="green"/>
          <w:u w:val="none"/>
          <w:lang w:val="es-ES" w:eastAsia="zh-CN" w:bidi="ar-SA"/>
        </w:rPr>
        <w:t>O-15-2705. Acta 1044/15 del 03 de diciembre 2015.</w:t>
      </w:r>
    </w:p>
    <w:p>
      <w:pPr>
        <w:pStyle w:val="Textosinformato"/>
        <w:widowControl/>
        <w:bidi w:val="0"/>
        <w:jc w:val="both"/>
        <w:rPr>
          <w:rFonts w:ascii="Times New Roman" w:hAnsi="Times New Roman" w:eastAsia="MS Mincho;ＭＳ 明朝" w:cs="Times New Roman"/>
          <w:b/>
          <w:b/>
          <w:bCs/>
          <w:color w:val="auto"/>
          <w:sz w:val="24"/>
          <w:szCs w:val="20"/>
          <w:highlight w:val="green"/>
          <w:u w:val="none"/>
          <w:lang w:val="es-ES" w:eastAsia="zh-CN" w:bidi="ar-SA"/>
        </w:rPr>
      </w:pPr>
      <w:r>
        <w:rPr>
          <w:rFonts w:eastAsia="MS Mincho;ＭＳ 明朝" w:cs="Times New Roman" w:ascii="Times New Roman" w:hAnsi="Times New Roman"/>
          <w:b/>
          <w:bCs/>
          <w:color w:val="auto"/>
          <w:sz w:val="24"/>
          <w:szCs w:val="20"/>
          <w:highlight w:val="green"/>
          <w:u w:val="none"/>
          <w:lang w:val="es-ES" w:eastAsia="zh-CN" w:bidi="ar-SA"/>
        </w:rPr>
      </w:r>
    </w:p>
    <w:p>
      <w:pPr>
        <w:pStyle w:val="Textosinformato"/>
        <w:widowControl/>
        <w:bidi w:val="0"/>
        <w:jc w:val="both"/>
        <w:rPr>
          <w:rFonts w:ascii="Times New Roman" w:hAnsi="Times New Roman" w:eastAsia="MS Mincho;ＭＳ 明朝" w:cs="Times New Roman"/>
          <w:b/>
          <w:b/>
          <w:bCs/>
          <w:color w:val="auto"/>
          <w:sz w:val="24"/>
          <w:szCs w:val="20"/>
          <w:highlight w:val="green"/>
          <w:u w:val="single"/>
          <w:lang w:val="es-ES" w:eastAsia="zh-CN" w:bidi="ar-SA"/>
        </w:rPr>
      </w:pPr>
      <w:r>
        <w:rPr>
          <w:rFonts w:eastAsia="MS Mincho;ＭＳ 明朝" w:cs="Times New Roman" w:ascii="Times New Roman" w:hAnsi="Times New Roman"/>
          <w:b/>
          <w:bCs/>
          <w:color w:val="auto"/>
          <w:sz w:val="24"/>
          <w:szCs w:val="20"/>
          <w:highlight w:val="green"/>
          <w:u w:val="single"/>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936/15:</w:t>
      </w:r>
      <w:r>
        <w:rPr>
          <w:rFonts w:eastAsia="MS Mincho;ＭＳ 明朝" w:cs="Times New Roman" w:ascii="Times New Roman" w:hAnsi="Times New Roman"/>
          <w:b w:val="false"/>
          <w:bCs w:val="false"/>
          <w:color w:val="auto"/>
          <w:sz w:val="24"/>
          <w:szCs w:val="20"/>
          <w:u w:val="none"/>
          <w:lang w:val="es-ES" w:eastAsia="zh-CN" w:bidi="ar-SA"/>
        </w:rPr>
        <w:t xml:space="preserve"> "Declarar de interés municipal, educativo y comunitario Terceras Jornadas Nefrológicas trasplante Renal". Autores: Concejales Adhelam San martín, Prof. Alfredo Martín y Dr. Diego Benítez (FG). Sobre tablas. </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t>D-15-1941. Acta 1042/15 del 5 de noviembre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r>
    </w:p>
    <w:p>
      <w:pPr>
        <w:pStyle w:val="Normal"/>
        <w:jc w:val="both"/>
        <w:rPr/>
      </w:pPr>
      <w:r>
        <w:rPr>
          <w:rFonts w:eastAsia="MS Mincho;ＭＳ 明朝" w:cs="Times New Roman" w:ascii="Times New Roman" w:hAnsi="Times New Roman"/>
          <w:b w:val="false"/>
          <w:bCs w:val="false"/>
          <w:sz w:val="24"/>
          <w:u w:val="single"/>
        </w:rPr>
        <w:t>Proyecto de Ordenanza 937/15</w:t>
      </w:r>
      <w:r>
        <w:rPr>
          <w:rFonts w:eastAsia="MS Mincho;ＭＳ 明朝" w:cs="Times New Roman" w:ascii="Times New Roman" w:hAnsi="Times New Roman"/>
          <w:b w:val="false"/>
          <w:bCs w:val="false"/>
          <w:sz w:val="24"/>
          <w:u w:val="none"/>
        </w:rPr>
        <w:t xml:space="preserve">: "Se modifica Ordenanza 1804-CM-08, art. 1º". Autoras: Concejales Carmen Giménez (AFSP) y Prof. Elena Welleschik (UCR). Sobre Tablas. </w:t>
      </w:r>
      <w:r>
        <w:rPr>
          <w:rFonts w:eastAsia="MS Mincho;ＭＳ 明朝" w:cs="Times New Roman" w:ascii="Times New Roman" w:hAnsi="Times New Roman"/>
          <w:b w:val="false"/>
          <w:bCs w:val="false"/>
          <w:sz w:val="24"/>
          <w:highlight w:val="green"/>
          <w:u w:val="none"/>
        </w:rPr>
        <w:t>O-15- 2685. Acta 1043/15 del 19 de noviembre de 2015.</w:t>
      </w:r>
    </w:p>
    <w:p>
      <w:pPr>
        <w:pStyle w:val="Normal"/>
        <w:jc w:val="both"/>
        <w:rPr>
          <w:rFonts w:ascii="Times New Roman" w:hAnsi="Times New Roman" w:eastAsia="MS Mincho;ＭＳ 明朝" w:cs="Times New Roman"/>
          <w:b w:val="false"/>
          <w:b w:val="false"/>
          <w:bCs w:val="false"/>
          <w:sz w:val="24"/>
          <w:u w:val="none"/>
        </w:rPr>
      </w:pPr>
      <w:r>
        <w:rPr>
          <w:rFonts w:eastAsia="MS Mincho;ＭＳ 明朝" w:cs="Times New Roman" w:ascii="Times New Roman" w:hAnsi="Times New Roman"/>
          <w:b w:val="false"/>
          <w:bCs w:val="false"/>
          <w:sz w:val="24"/>
          <w:u w:val="none"/>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938/15</w:t>
      </w:r>
      <w:r>
        <w:rPr>
          <w:rFonts w:eastAsia="MS Mincho;ＭＳ 明朝" w:cs="Times New Roman" w:ascii="Times New Roman" w:hAnsi="Times New Roman"/>
          <w:b w:val="false"/>
          <w:bCs w:val="false"/>
          <w:color w:val="auto"/>
          <w:sz w:val="24"/>
          <w:szCs w:val="20"/>
          <w:u w:val="none"/>
          <w:lang w:val="es-ES" w:eastAsia="zh-CN" w:bidi="ar-SA"/>
        </w:rPr>
        <w:t xml:space="preserve">: "Aprueba contratos de obras complementarias de infraestructura y anexos". Autora: Intendenta Municipal, Lic. María Eugenia Martini. Colaboradores: Secretario de Desarrollo Estratégico, Horacio Fernández. Sobre Tablas. </w:t>
      </w:r>
      <w:r>
        <w:rPr>
          <w:rFonts w:eastAsia="MS Mincho;ＭＳ 明朝" w:cs="Times New Roman" w:ascii="Times New Roman" w:hAnsi="Times New Roman"/>
          <w:b w:val="false"/>
          <w:bCs w:val="false"/>
          <w:color w:val="auto"/>
          <w:sz w:val="24"/>
          <w:szCs w:val="20"/>
          <w:highlight w:val="green"/>
          <w:u w:val="none"/>
          <w:lang w:val="es-ES" w:eastAsia="zh-CN" w:bidi="ar-SA"/>
        </w:rPr>
        <w:t>O-15-2686. Acta 1043/15 del 19 de noviembre de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939/15</w:t>
      </w:r>
      <w:r>
        <w:rPr>
          <w:rFonts w:eastAsia="MS Mincho;ＭＳ 明朝" w:cs="Times New Roman" w:ascii="Times New Roman" w:hAnsi="Times New Roman"/>
          <w:b/>
          <w:bCs/>
          <w:color w:val="auto"/>
          <w:sz w:val="24"/>
          <w:szCs w:val="20"/>
          <w:u w:val="none"/>
          <w:lang w:val="es-ES" w:eastAsia="zh-CN" w:bidi="ar-SA"/>
        </w:rPr>
        <w:t>:</w:t>
      </w:r>
      <w:r>
        <w:rPr>
          <w:rFonts w:eastAsia="MS Mincho;ＭＳ 明朝" w:cs="Times New Roman" w:ascii="Times New Roman" w:hAnsi="Times New Roman"/>
          <w:b w:val="false"/>
          <w:bCs w:val="false"/>
          <w:color w:val="auto"/>
          <w:sz w:val="24"/>
          <w:szCs w:val="20"/>
          <w:u w:val="none"/>
          <w:lang w:val="es-ES" w:eastAsia="zh-CN" w:bidi="ar-SA"/>
        </w:rPr>
        <w:t xml:space="preserve"> "Aprueba reglamento de quemas. Aprueba convenio con el SPLIF. Abroga Ordenanza 1666-CM-06". Autora: Intendenta Municipal, Lic. María Eugenia Martini. Colaboradores: Secretario de Desarrollo Estratégico, Horacio Fernández; Secretario de Gobierno, Lic. Daniel Rubén Natapof; Subsecretaria de Medio Ambiente, Ing. Susana del Valle Moyano y Director de Defensa Civil, Pablo Cavalli. A Asesoría Letrada y a Comisión de Gobierno y Legales.</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O-15-2706. Acta 1044/15 del 03 de diciembre de 2015.</w:t>
      </w:r>
    </w:p>
    <w:p>
      <w:pPr>
        <w:pStyle w:val="Textosinformato"/>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940/15</w:t>
      </w:r>
      <w:r>
        <w:rPr>
          <w:rFonts w:eastAsia="MS Mincho;ＭＳ 明朝" w:cs="Times New Roman" w:ascii="Times New Roman" w:hAnsi="Times New Roman"/>
          <w:b w:val="false"/>
          <w:bCs w:val="false"/>
          <w:color w:val="auto"/>
          <w:sz w:val="24"/>
          <w:szCs w:val="20"/>
          <w:u w:val="none"/>
          <w:lang w:val="es-ES" w:eastAsia="zh-CN" w:bidi="ar-SA"/>
        </w:rPr>
        <w:t xml:space="preserve">: "Crea el servicio de vivienda tutelada compartida destinada a adultos mayores". Autora: Intendenta Municipal, Lic. María Eugenia Martini. Colaboradores: Secretario de Gobierno, Lic. Daniel Natapof y Secretario de Desarrollo Humano, Andrés Luetto. A Asesoría Letrada y a Comisiones de </w:t>
      </w:r>
      <w:r>
        <w:rPr>
          <w:rFonts w:eastAsia="MS Mincho;ＭＳ 明朝" w:cs="Times New Roman" w:ascii="Times New Roman" w:hAnsi="Times New Roman"/>
          <w:b w:val="false"/>
          <w:bCs w:val="false"/>
          <w:color w:val="auto"/>
          <w:sz w:val="24"/>
          <w:szCs w:val="24"/>
          <w:u w:val="none"/>
          <w:lang w:val="es-ES" w:eastAsia="zh-CN" w:bidi="ar-SA"/>
        </w:rPr>
        <w:t xml:space="preserve">Desarrollo Humano, Deportes y Cultura y de </w:t>
      </w:r>
      <w:r>
        <w:rPr>
          <w:rFonts w:eastAsia="MS Mincho;ＭＳ 明朝" w:cs="Times New Roman" w:ascii="Times New Roman" w:hAnsi="Times New Roman"/>
          <w:b w:val="false"/>
          <w:bCs w:val="false"/>
          <w:color w:val="auto"/>
          <w:sz w:val="24"/>
          <w:szCs w:val="20"/>
          <w:u w:val="none"/>
          <w:lang w:val="es-ES" w:eastAsia="zh-CN" w:bidi="ar-SA"/>
        </w:rPr>
        <w:t>Gobierno y Legales.</w:t>
      </w:r>
      <w:r>
        <w:rPr>
          <w:rFonts w:eastAsia="MS Mincho;ＭＳ 明朝" w:cs="Times New Roman" w:ascii="Times New Roman" w:hAnsi="Times New Roman"/>
          <w:b w:val="false"/>
          <w:bCs w:val="false"/>
          <w:color w:val="auto"/>
          <w:sz w:val="24"/>
          <w:szCs w:val="20"/>
          <w:highlight w:val="white"/>
          <w:u w:val="none"/>
          <w:lang w:val="es-ES" w:eastAsia="zh-CN" w:bidi="ar-SA"/>
        </w:rPr>
        <w:t xml:space="preserve"> Acta 1043/15 del 19 de noviembre de 2015.</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91 B</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941/15</w:t>
      </w:r>
      <w:r>
        <w:rPr>
          <w:rFonts w:eastAsia="MS Mincho;ＭＳ 明朝" w:cs="Times New Roman" w:ascii="Times New Roman" w:hAnsi="Times New Roman"/>
          <w:b w:val="false"/>
          <w:bCs w:val="false"/>
          <w:color w:val="auto"/>
          <w:sz w:val="24"/>
          <w:szCs w:val="20"/>
          <w:u w:val="none"/>
          <w:lang w:val="es-ES" w:eastAsia="zh-CN" w:bidi="ar-SA"/>
        </w:rPr>
        <w:t>:</w:t>
      </w:r>
      <w:r>
        <w:rPr>
          <w:rFonts w:eastAsia="MS Mincho;ＭＳ 明朝" w:cs="Times New Roman" w:ascii="Times New Roman" w:hAnsi="Times New Roman"/>
          <w:color w:val="auto"/>
          <w:sz w:val="24"/>
          <w:szCs w:val="20"/>
          <w:u w:val="none"/>
          <w:lang w:val="es-ES" w:eastAsia="zh-CN" w:bidi="ar-SA"/>
        </w:rPr>
        <w:t xml:space="preserve"> "Modifica Ordenanza 2652-CM-15". Autores: Comisión Legislativa: Concejales Ramón Chiocconi, Alejandro Ramos Mejía (PJ); Irma Haneck (SUR); Dr. Diego Benítez (FG); Prof. Elena Welleschik (UCR) y Leandro Lescano (AFSP). Sobre Tablas. </w:t>
      </w:r>
      <w:r>
        <w:rPr>
          <w:rFonts w:eastAsia="MS Mincho;ＭＳ 明朝" w:cs="Times New Roman" w:ascii="Times New Roman" w:hAnsi="Times New Roman"/>
          <w:color w:val="auto"/>
          <w:sz w:val="24"/>
          <w:szCs w:val="20"/>
          <w:highlight w:val="green"/>
          <w:u w:val="none"/>
          <w:lang w:val="es-ES" w:eastAsia="zh-CN" w:bidi="ar-SA"/>
        </w:rPr>
        <w:t xml:space="preserve">O-15-2687. </w:t>
      </w:r>
      <w:r>
        <w:rPr>
          <w:rFonts w:eastAsia="MS Mincho;ＭＳ 明朝" w:cs="Times New Roman" w:ascii="Times New Roman" w:hAnsi="Times New Roman"/>
          <w:b w:val="false"/>
          <w:bCs w:val="false"/>
          <w:color w:val="auto"/>
          <w:sz w:val="24"/>
          <w:szCs w:val="20"/>
          <w:highlight w:val="green"/>
          <w:u w:val="none"/>
          <w:lang w:val="es-ES" w:eastAsia="zh-CN" w:bidi="ar-SA"/>
        </w:rPr>
        <w:t>Acta 1043/15 del 19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942/15</w:t>
      </w:r>
      <w:r>
        <w:rPr>
          <w:rFonts w:eastAsia="MS Mincho;ＭＳ 明朝" w:cs="Times New Roman" w:ascii="Times New Roman" w:hAnsi="Times New Roman"/>
          <w:b w:val="false"/>
          <w:bCs w:val="false"/>
          <w:color w:val="auto"/>
          <w:sz w:val="24"/>
          <w:szCs w:val="20"/>
          <w:lang w:val="es-ES" w:eastAsia="zh-CN" w:bidi="ar-SA"/>
        </w:rPr>
        <w:t>:</w:t>
      </w:r>
      <w:r>
        <w:rPr>
          <w:rFonts w:eastAsia="MS Mincho;ＭＳ 明朝" w:cs="Times New Roman" w:ascii="Times New Roman" w:hAnsi="Times New Roman"/>
          <w:color w:val="auto"/>
          <w:sz w:val="24"/>
          <w:szCs w:val="20"/>
          <w:lang w:val="es-ES" w:eastAsia="zh-CN" w:bidi="ar-SA"/>
        </w:rPr>
        <w:t xml:space="preserve"> "Ingresar a planta permanente de empleados de la Administración Municipal con discapacidad". Autor: Concejal </w:t>
      </w:r>
      <w:r>
        <w:rPr>
          <w:rFonts w:eastAsia="MS Mincho;ＭＳ 明朝" w:cs="Times New Roman" w:ascii="Times New Roman" w:hAnsi="Times New Roman"/>
          <w:b w:val="false"/>
          <w:bCs w:val="false"/>
          <w:color w:val="auto"/>
          <w:sz w:val="24"/>
          <w:szCs w:val="20"/>
          <w:lang w:val="es-ES" w:eastAsia="zh-CN" w:bidi="ar-SA"/>
        </w:rPr>
        <w:t>Leandro Lescano.</w:t>
      </w:r>
      <w:r>
        <w:rPr>
          <w:rFonts w:eastAsia="MS Mincho;ＭＳ 明朝" w:cs="Times New Roman" w:ascii="Times New Roman" w:hAnsi="Times New Roman"/>
          <w:color w:val="auto"/>
          <w:sz w:val="24"/>
          <w:szCs w:val="20"/>
          <w:lang w:val="es-ES" w:eastAsia="zh-CN" w:bidi="ar-SA"/>
        </w:rPr>
        <w:t xml:space="preserve"> Colaboradores: Soyem. Sobre Tablas.</w:t>
      </w:r>
      <w:r>
        <w:rPr>
          <w:rFonts w:eastAsia="MS Mincho;ＭＳ 明朝" w:cs="Times New Roman" w:ascii="Times New Roman" w:hAnsi="Times New Roman"/>
          <w:color w:val="auto"/>
          <w:sz w:val="24"/>
          <w:szCs w:val="20"/>
          <w:highlight w:val="green"/>
          <w:lang w:val="es-ES" w:eastAsia="zh-CN" w:bidi="ar-SA"/>
        </w:rPr>
        <w:t xml:space="preserve"> O-15-2688. </w:t>
      </w:r>
      <w:r>
        <w:rPr>
          <w:rFonts w:eastAsia="MS Mincho;ＭＳ 明朝" w:cs="Times New Roman" w:ascii="Times New Roman" w:hAnsi="Times New Roman"/>
          <w:b w:val="false"/>
          <w:bCs w:val="false"/>
          <w:color w:val="auto"/>
          <w:sz w:val="24"/>
          <w:szCs w:val="20"/>
          <w:highlight w:val="green"/>
          <w:u w:val="none"/>
          <w:lang w:val="es-ES" w:eastAsia="zh-CN" w:bidi="ar-SA"/>
        </w:rPr>
        <w:t>Acta 1043/15 del 19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943/15</w:t>
      </w:r>
      <w:r>
        <w:rPr>
          <w:rFonts w:eastAsia="MS Mincho;ＭＳ 明朝" w:cs="Times New Roman" w:ascii="Times New Roman" w:hAnsi="Times New Roman"/>
          <w:b w:val="false"/>
          <w:bCs w:val="false"/>
          <w:color w:val="auto"/>
          <w:sz w:val="24"/>
          <w:szCs w:val="20"/>
          <w:lang w:val="es-ES" w:eastAsia="zh-CN" w:bidi="ar-SA"/>
        </w:rPr>
        <w:t>:</w:t>
      </w:r>
      <w:r>
        <w:rPr>
          <w:rFonts w:eastAsia="MS Mincho;ＭＳ 明朝" w:cs="Times New Roman" w:ascii="Times New Roman" w:hAnsi="Times New Roman"/>
          <w:color w:val="auto"/>
          <w:sz w:val="24"/>
          <w:szCs w:val="20"/>
          <w:lang w:val="es-ES" w:eastAsia="zh-CN" w:bidi="ar-SA"/>
        </w:rPr>
        <w:t xml:space="preserve"> "Modifica Ordenanza 2489-CM-13. Amplía plazos de venta a precio promocional PRO.CRE.AR". Autores: Concejales Prof. Alfredo Martín, Dr. Diego Benítez y Adhelma San Martín (FG). Sobre Tablas.</w:t>
      </w:r>
      <w:r>
        <w:rPr>
          <w:rFonts w:eastAsia="MS Mincho;ＭＳ 明朝" w:cs="Times New Roman" w:ascii="Times New Roman" w:hAnsi="Times New Roman"/>
          <w:color w:val="auto"/>
          <w:sz w:val="24"/>
          <w:szCs w:val="20"/>
          <w:highlight w:val="green"/>
          <w:lang w:val="es-ES" w:eastAsia="zh-CN" w:bidi="ar-SA"/>
        </w:rPr>
        <w:t xml:space="preserve"> O-15-2689. </w:t>
      </w:r>
      <w:r>
        <w:rPr>
          <w:rFonts w:eastAsia="MS Mincho;ＭＳ 明朝" w:cs="Times New Roman" w:ascii="Times New Roman" w:hAnsi="Times New Roman"/>
          <w:b w:val="false"/>
          <w:bCs w:val="false"/>
          <w:color w:val="auto"/>
          <w:sz w:val="24"/>
          <w:szCs w:val="20"/>
          <w:highlight w:val="green"/>
          <w:u w:val="none"/>
          <w:lang w:val="es-ES" w:eastAsia="zh-CN" w:bidi="ar-SA"/>
        </w:rPr>
        <w:t>Acta 1043/15 del 19 de noviembre de 2015.</w:t>
      </w:r>
    </w:p>
    <w:p>
      <w:pPr>
        <w:pStyle w:val="Textosinformato"/>
        <w:jc w:val="both"/>
        <w:rPr>
          <w:rFonts w:ascii="Times New Roman" w:hAnsi="Times New Roman" w:eastAsia="MS Mincho;ＭＳ 明朝" w:cs="Times New Roman"/>
          <w:color w:val="auto"/>
          <w:sz w:val="24"/>
          <w:szCs w:val="20"/>
          <w:lang w:val="es-ES" w:eastAsia="zh-CN" w:bidi="ar-SA"/>
        </w:rPr>
      </w:pPr>
      <w:r>
        <w:rPr>
          <w:rFonts w:eastAsia="MS Mincho;ＭＳ 明朝" w:cs="Times New Roman" w:ascii="Times New Roman" w:hAnsi="Times New Roman"/>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944/15</w:t>
      </w:r>
      <w:r>
        <w:rPr>
          <w:rFonts w:eastAsia="MS Mincho;ＭＳ 明朝" w:cs="Times New Roman" w:ascii="Times New Roman" w:hAnsi="Times New Roman"/>
          <w:b w:val="false"/>
          <w:bCs w:val="false"/>
          <w:color w:val="auto"/>
          <w:sz w:val="24"/>
          <w:szCs w:val="20"/>
          <w:lang w:val="es-ES" w:eastAsia="zh-CN" w:bidi="ar-SA"/>
        </w:rPr>
        <w:t>:</w:t>
      </w:r>
      <w:r>
        <w:rPr>
          <w:rFonts w:eastAsia="MS Mincho;ＭＳ 明朝" w:cs="Times New Roman" w:ascii="Times New Roman" w:hAnsi="Times New Roman"/>
          <w:color w:val="auto"/>
          <w:sz w:val="24"/>
          <w:szCs w:val="20"/>
          <w:lang w:val="es-ES" w:eastAsia="zh-CN" w:bidi="ar-SA"/>
        </w:rPr>
        <w:t xml:space="preserve"> "Declarar de interés jornadas de Educación y Revalorización de Flora Nativa". Autores: Concejales Prof. Alfredo Martín, Dr. Diego Benítez y Adhelma San Martín (FG). </w:t>
      </w:r>
      <w:r>
        <w:rPr>
          <w:rFonts w:eastAsia="MS Mincho;ＭＳ 明朝" w:cs="Times New Roman" w:ascii="Times New Roman" w:hAnsi="Times New Roman"/>
          <w:b w:val="false"/>
          <w:bCs w:val="false"/>
          <w:color w:val="auto"/>
          <w:sz w:val="24"/>
          <w:szCs w:val="20"/>
          <w:lang w:val="es-ES" w:eastAsia="zh-CN" w:bidi="ar-SA"/>
        </w:rPr>
        <w:t>Sobre Tablas.</w:t>
      </w:r>
      <w:r>
        <w:rPr>
          <w:rFonts w:eastAsia="MS Mincho;ＭＳ 明朝" w:cs="Times New Roman" w:ascii="Times New Roman" w:hAnsi="Times New Roman"/>
          <w:b w:val="false"/>
          <w:bCs w:val="false"/>
          <w:color w:val="auto"/>
          <w:sz w:val="24"/>
          <w:szCs w:val="20"/>
          <w:highlight w:val="green"/>
          <w:lang w:val="es-ES" w:eastAsia="zh-CN" w:bidi="ar-SA"/>
        </w:rPr>
        <w:t xml:space="preserve"> D-15-1915. </w:t>
      </w:r>
      <w:r>
        <w:rPr>
          <w:rFonts w:eastAsia="MS Mincho;ＭＳ 明朝" w:cs="Times New Roman" w:ascii="Times New Roman" w:hAnsi="Times New Roman"/>
          <w:b w:val="false"/>
          <w:bCs w:val="false"/>
          <w:color w:val="auto"/>
          <w:sz w:val="24"/>
          <w:szCs w:val="20"/>
          <w:highlight w:val="green"/>
          <w:u w:val="none"/>
          <w:lang w:val="es-ES" w:eastAsia="zh-CN" w:bidi="ar-SA"/>
        </w:rPr>
        <w:t>Acta 1043/15 del 19 de noviembre de 2015.</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945/15</w:t>
      </w:r>
      <w:r>
        <w:rPr>
          <w:rFonts w:eastAsia="MS Mincho;ＭＳ 明朝" w:cs="Times New Roman" w:ascii="Times New Roman" w:hAnsi="Times New Roman"/>
          <w:b w:val="false"/>
          <w:bCs w:val="false"/>
          <w:color w:val="auto"/>
          <w:sz w:val="24"/>
          <w:szCs w:val="20"/>
          <w:lang w:val="es-ES" w:eastAsia="zh-CN" w:bidi="ar-SA"/>
        </w:rPr>
        <w:t>: "Se declara de interés municipal y cultural el disco "Canciones para siempre". Autor: Concejal Leandro Lescano (AFSP). Colaborador: Dúo Ocarina. Sobre Tablas.</w:t>
      </w:r>
      <w:r>
        <w:rPr>
          <w:rFonts w:eastAsia="MS Mincho;ＭＳ 明朝" w:cs="Times New Roman" w:ascii="Times New Roman" w:hAnsi="Times New Roman"/>
          <w:b w:val="false"/>
          <w:bCs w:val="false"/>
          <w:color w:val="auto"/>
          <w:sz w:val="24"/>
          <w:szCs w:val="20"/>
          <w:highlight w:val="green"/>
          <w:lang w:val="es-ES" w:eastAsia="zh-CN" w:bidi="ar-SA"/>
        </w:rPr>
        <w:t xml:space="preserve"> D-15-1946. </w:t>
      </w:r>
      <w:r>
        <w:rPr>
          <w:rFonts w:eastAsia="MS Mincho;ＭＳ 明朝" w:cs="Times New Roman" w:ascii="Times New Roman" w:hAnsi="Times New Roman"/>
          <w:b w:val="false"/>
          <w:bCs w:val="false"/>
          <w:color w:val="auto"/>
          <w:sz w:val="24"/>
          <w:szCs w:val="20"/>
          <w:highlight w:val="green"/>
          <w:u w:val="none"/>
          <w:lang w:val="es-ES" w:eastAsia="zh-CN" w:bidi="ar-SA"/>
        </w:rPr>
        <w:t>Acta 1043/15 del 19 de noviembre de 2015.</w:t>
      </w:r>
    </w:p>
    <w:p>
      <w:pPr>
        <w:pStyle w:val="Textosinformato"/>
        <w:jc w:val="both"/>
        <w:rPr>
          <w:rFonts w:ascii="Times New Roman" w:hAnsi="Times New Roman" w:eastAsia="MS Mincho;ＭＳ 明朝" w:cs="Times New Roman"/>
          <w:b/>
          <w:b/>
          <w:bCs w:val="false"/>
          <w:color w:val="auto"/>
          <w:sz w:val="24"/>
          <w:szCs w:val="20"/>
          <w:lang w:val="es-ES" w:eastAsia="zh-CN" w:bidi="ar-SA"/>
        </w:rPr>
      </w:pPr>
      <w:r>
        <w:rPr>
          <w:rFonts w:eastAsia="MS Mincho;ＭＳ 明朝" w:cs="Times New Roman" w:ascii="Times New Roman" w:hAnsi="Times New Roman"/>
          <w:b/>
          <w:bCs w:val="false"/>
          <w:color w:val="auto"/>
          <w:sz w:val="24"/>
          <w:szCs w:val="20"/>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0"/>
          <w:lang w:val="es-ES" w:eastAsia="zh-CN" w:bidi="ar-SA"/>
        </w:rPr>
      </w:pPr>
      <w:r>
        <w:rPr>
          <w:rFonts w:eastAsia="MS Mincho;ＭＳ 明朝" w:cs="Times New Roman" w:ascii="Times New Roman" w:hAnsi="Times New Roman"/>
          <w:b w:val="false"/>
          <w:bCs w:val="false"/>
          <w:color w:val="auto"/>
          <w:sz w:val="24"/>
          <w:szCs w:val="20"/>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946/15</w:t>
      </w:r>
      <w:r>
        <w:rPr>
          <w:rFonts w:eastAsia="MS Mincho;ＭＳ 明朝" w:cs="Times New Roman" w:ascii="Times New Roman" w:hAnsi="Times New Roman"/>
          <w:b w:val="false"/>
          <w:bCs w:val="false"/>
          <w:color w:val="auto"/>
          <w:sz w:val="24"/>
          <w:szCs w:val="20"/>
          <w:lang w:val="es-ES" w:eastAsia="zh-CN" w:bidi="ar-SA"/>
        </w:rPr>
        <w:t xml:space="preserve">: "Aprobar los casos particulares evaluados por comisión mixta para pase a planta permanente de personal contratado con ingreso anterior al 31/12/2013, complementando la Ordenanza 2604-CM-2014". </w:t>
      </w:r>
      <w:r>
        <w:rPr>
          <w:rFonts w:eastAsia="MS Mincho;Arial Unicode MS" w:cs="Times New Roman" w:ascii="Times New Roman" w:hAnsi="Times New Roman"/>
          <w:b w:val="false"/>
          <w:bCs w:val="false"/>
          <w:color w:val="auto"/>
          <w:sz w:val="24"/>
          <w:szCs w:val="20"/>
          <w:u w:val="none"/>
          <w:lang w:val="es-ES" w:eastAsia="zh-CN" w:bidi="ar-SA"/>
        </w:rPr>
        <w:t xml:space="preserve">Autora: </w:t>
      </w:r>
      <w:r>
        <w:rPr>
          <w:rFonts w:eastAsia="MS Mincho;Arial Unicode MS" w:cs="Times New Roman" w:ascii="Times New Roman" w:hAnsi="Times New Roman"/>
          <w:b w:val="false"/>
          <w:bCs w:val="false"/>
          <w:color w:val="auto"/>
          <w:sz w:val="24"/>
          <w:szCs w:val="24"/>
          <w:u w:val="none"/>
          <w:lang w:val="es-ES" w:eastAsia="zh-CN" w:bidi="ar-SA"/>
        </w:rPr>
        <w:t>Intendenta Municipal, Lic. María Eugenia Martini. Colaboradores: Secretario de Gobierno, Lic. Daniel Rubén Natapof y Subsecretaria de Gestión, Lic. Mirta Elvira.</w:t>
      </w:r>
      <w:r>
        <w:rPr>
          <w:rFonts w:eastAsia="MS Mincho;ＭＳ 明朝" w:cs="Times New Roman" w:ascii="Times New Roman" w:hAnsi="Times New Roman"/>
          <w:b w:val="false"/>
          <w:bCs w:val="false"/>
          <w:color w:val="auto"/>
          <w:sz w:val="24"/>
          <w:szCs w:val="20"/>
          <w:u w:val="none"/>
          <w:lang w:val="es-ES" w:eastAsia="zh-CN" w:bidi="ar-SA"/>
        </w:rPr>
        <w:t xml:space="preserve"> Sobre Tablas. </w:t>
      </w:r>
      <w:r>
        <w:rPr>
          <w:rFonts w:eastAsia="MS Mincho;ＭＳ 明朝" w:cs="Times New Roman" w:ascii="Times New Roman" w:hAnsi="Times New Roman"/>
          <w:b w:val="false"/>
          <w:bCs w:val="false"/>
          <w:color w:val="auto"/>
          <w:sz w:val="24"/>
          <w:szCs w:val="20"/>
          <w:highlight w:val="green"/>
          <w:u w:val="none"/>
          <w:lang w:val="es-ES" w:eastAsia="zh-CN" w:bidi="ar-SA"/>
        </w:rPr>
        <w:t>O-15-2690. Acta 1043/15 del 19 de noviembre de 2015.</w:t>
      </w:r>
    </w:p>
    <w:p>
      <w:pPr>
        <w:pStyle w:val="Textosinformato"/>
        <w:jc w:val="both"/>
        <w:rPr>
          <w:rFonts w:ascii="Times New Roman" w:hAnsi="Times New Roman" w:eastAsia="MS Mincho;ＭＳ 明朝" w:cs="Times New Roman"/>
          <w:b w:val="false"/>
          <w:b w:val="false"/>
          <w:bCs w:val="false"/>
          <w:color w:val="auto"/>
          <w:sz w:val="24"/>
          <w:szCs w:val="20"/>
          <w:lang w:val="es-ES" w:eastAsia="zh-CN" w:bidi="ar-SA"/>
        </w:rPr>
      </w:pPr>
      <w:r>
        <w:rPr>
          <w:rFonts w:eastAsia="MS Mincho;ＭＳ 明朝" w:cs="Times New Roman" w:ascii="Times New Roman" w:hAnsi="Times New Roman"/>
          <w:b w:val="false"/>
          <w:bCs w:val="false"/>
          <w:color w:val="auto"/>
          <w:sz w:val="24"/>
          <w:szCs w:val="20"/>
          <w:lang w:val="es-ES" w:eastAsia="zh-CN" w:bidi="ar-SA"/>
        </w:rPr>
      </w:r>
    </w:p>
    <w:p>
      <w:pPr>
        <w:pStyle w:val="Textosinformato"/>
        <w:jc w:val="both"/>
        <w:rPr/>
      </w:pPr>
      <w:r>
        <w:rPr>
          <w:rFonts w:eastAsia="MS Mincho;Arial Unicode MS" w:cs="Times New Roman" w:ascii="Times New Roman" w:hAnsi="Times New Roman"/>
          <w:b w:val="false"/>
          <w:bCs w:val="false"/>
          <w:color w:val="auto"/>
          <w:sz w:val="24"/>
          <w:szCs w:val="24"/>
          <w:u w:val="single"/>
          <w:lang w:val="es-ES" w:eastAsia="zh-CN" w:bidi="ar-SA"/>
        </w:rPr>
        <w:t>Proyecto de Ordenanza 947/15</w:t>
      </w:r>
      <w:r>
        <w:rPr>
          <w:rFonts w:eastAsia="MS Mincho;Arial Unicode MS" w:cs="Times New Roman" w:ascii="Times New Roman" w:hAnsi="Times New Roman"/>
          <w:b w:val="false"/>
          <w:bCs w:val="false"/>
          <w:color w:val="auto"/>
          <w:sz w:val="24"/>
          <w:szCs w:val="24"/>
          <w:u w:val="none"/>
          <w:lang w:val="es-ES" w:eastAsia="zh-CN" w:bidi="ar-SA"/>
        </w:rPr>
        <w:t xml:space="preserve">: "Gestión integral de residuos sólidos urbanos (GIRSU)". </w:t>
      </w:r>
      <w:r>
        <w:rPr>
          <w:rFonts w:eastAsia="MS Mincho;ＭＳ 明朝" w:cs="Times New Roman" w:ascii="Times New Roman" w:hAnsi="Times New Roman"/>
          <w:b w:val="false"/>
          <w:bCs w:val="false"/>
          <w:color w:val="auto"/>
          <w:sz w:val="24"/>
          <w:szCs w:val="20"/>
          <w:u w:val="none"/>
          <w:lang w:val="es-ES" w:eastAsia="zh-CN" w:bidi="ar-SA"/>
        </w:rPr>
        <w:t xml:space="preserve"> </w:t>
      </w:r>
      <w:r>
        <w:rPr>
          <w:rFonts w:eastAsia="MS Mincho;Arial Unicode MS" w:cs="Times New Roman" w:ascii="Times New Roman" w:hAnsi="Times New Roman"/>
          <w:b w:val="false"/>
          <w:bCs w:val="false"/>
          <w:color w:val="auto"/>
          <w:sz w:val="24"/>
          <w:szCs w:val="20"/>
          <w:u w:val="none"/>
          <w:lang w:val="es-ES" w:eastAsia="zh-CN" w:bidi="ar-SA"/>
        </w:rPr>
        <w:t xml:space="preserve">Autora: </w:t>
      </w:r>
      <w:r>
        <w:rPr>
          <w:rFonts w:eastAsia="MS Mincho;Arial Unicode MS" w:cs="Times New Roman" w:ascii="Times New Roman" w:hAnsi="Times New Roman"/>
          <w:b w:val="false"/>
          <w:bCs w:val="false"/>
          <w:color w:val="auto"/>
          <w:sz w:val="24"/>
          <w:szCs w:val="24"/>
          <w:u w:val="none"/>
          <w:lang w:val="es-ES" w:eastAsia="zh-CN" w:bidi="ar-SA"/>
        </w:rPr>
        <w:t>Intendenta Municipal, Lic. María Eugenia Martini. Colaboradores: Secretario de Gobierno, Lic. Daniel Rubén Natapof; Asociación Recicladores Bariloche (ARB); Fundación Arelauquen, Analía Arpes; Ministerio de Desarrollo Social de la Nación, Gastón Rodríguez; Susana Moyano y Fernando Del Campo.</w:t>
      </w:r>
      <w:r>
        <w:rPr>
          <w:rFonts w:eastAsia="MS Mincho;ＭＳ 明朝" w:cs="Times New Roman" w:ascii="Times New Roman" w:hAnsi="Times New Roman"/>
          <w:b w:val="false"/>
          <w:bCs w:val="false"/>
          <w:color w:val="auto"/>
          <w:sz w:val="24"/>
          <w:szCs w:val="20"/>
          <w:u w:val="none"/>
          <w:lang w:val="es-ES" w:eastAsia="zh-CN" w:bidi="ar-SA"/>
        </w:rPr>
        <w:t xml:space="preserve"> A Asesoría Letrada y a Comisiones de </w:t>
      </w:r>
      <w:r>
        <w:rPr>
          <w:rFonts w:eastAsia="MS Mincho;ＭＳ 明朝" w:cs="Times New Roman" w:ascii="Times New Roman" w:hAnsi="Times New Roman"/>
          <w:b w:val="false"/>
          <w:bCs w:val="false"/>
          <w:color w:val="auto"/>
          <w:sz w:val="24"/>
          <w:szCs w:val="24"/>
          <w:u w:val="none"/>
          <w:lang w:val="es-ES" w:eastAsia="zh-CN" w:bidi="ar-SA"/>
        </w:rPr>
        <w:t xml:space="preserve">Turismo y Medio Ambiente; de </w:t>
      </w:r>
      <w:r>
        <w:rPr>
          <w:rFonts w:eastAsia="MS Mincho;ＭＳ 明朝" w:cs="Times New Roman" w:ascii="Times New Roman" w:hAnsi="Times New Roman"/>
          <w:b w:val="false"/>
          <w:bCs w:val="false"/>
          <w:color w:val="auto"/>
          <w:sz w:val="24"/>
          <w:szCs w:val="20"/>
          <w:u w:val="none"/>
          <w:lang w:val="es-ES" w:eastAsia="zh-CN" w:bidi="ar-SA"/>
        </w:rPr>
        <w:t xml:space="preserve">Servicios, Tránsito y Transporte y de Gobierno y Legales. </w:t>
      </w:r>
      <w:r>
        <w:rPr>
          <w:rFonts w:eastAsia="MS Mincho;ＭＳ 明朝" w:cs="Times New Roman" w:ascii="Times New Roman" w:hAnsi="Times New Roman"/>
          <w:b w:val="false"/>
          <w:bCs w:val="false"/>
          <w:color w:val="auto"/>
          <w:sz w:val="24"/>
          <w:szCs w:val="20"/>
          <w:highlight w:val="cyan"/>
          <w:u w:val="none"/>
          <w:lang w:val="es-ES" w:eastAsia="zh-CN" w:bidi="ar-SA"/>
        </w:rPr>
        <w:t>Con tratamiento de preferncia 1ª sesión. Acta</w:t>
      </w:r>
      <w:r>
        <w:rPr>
          <w:rFonts w:eastAsia="MS Mincho;ＭＳ 明朝" w:cs="Times New Roman" w:ascii="Times New Roman" w:hAnsi="Times New Roman"/>
          <w:b w:val="false"/>
          <w:bCs w:val="false"/>
          <w:color w:val="auto"/>
          <w:sz w:val="24"/>
          <w:szCs w:val="20"/>
          <w:highlight w:val="cyan"/>
          <w:u w:val="none"/>
          <w:lang w:val="es-ES" w:eastAsia="zh-CN" w:bidi="ar-SA"/>
        </w:rPr>
        <w:t>1043/15 del 19 de noviembre de 2015.</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91 B</w:t>
      </w:r>
    </w:p>
    <w:p>
      <w:pPr>
        <w:pStyle w:val="Textosinformato"/>
        <w:jc w:val="both"/>
        <w:rPr>
          <w:rFonts w:ascii="Times New Roman" w:hAnsi="Times New Roman" w:eastAsia="MS Mincho;ＭＳ 明朝" w:cs="Times New Roman"/>
          <w:b w:val="false"/>
          <w:b w:val="false"/>
          <w:bCs w:val="false"/>
          <w:color w:val="auto"/>
          <w:sz w:val="24"/>
          <w:szCs w:val="20"/>
          <w:lang w:val="es-ES" w:eastAsia="zh-CN" w:bidi="ar-SA"/>
        </w:rPr>
      </w:pPr>
      <w:r>
        <w:rPr>
          <w:rFonts w:eastAsia="MS Mincho;ＭＳ 明朝" w:cs="Times New Roman" w:ascii="Times New Roman" w:hAnsi="Times New Roman"/>
          <w:b w:val="false"/>
          <w:bCs w:val="false"/>
          <w:color w:val="auto"/>
          <w:sz w:val="24"/>
          <w:szCs w:val="20"/>
          <w:lang w:val="es-ES" w:eastAsia="zh-CN" w:bidi="ar-SA"/>
        </w:rPr>
      </w:r>
    </w:p>
    <w:p>
      <w:pPr>
        <w:pStyle w:val="Textosinformato"/>
        <w:jc w:val="both"/>
        <w:rPr/>
      </w:pPr>
      <w:r>
        <w:rPr>
          <w:rFonts w:eastAsia="MS Mincho;Arial Unicode MS" w:cs="Times New Roman" w:ascii="Times New Roman" w:hAnsi="Times New Roman"/>
          <w:b w:val="false"/>
          <w:bCs w:val="false"/>
          <w:color w:val="auto"/>
          <w:sz w:val="24"/>
          <w:szCs w:val="24"/>
          <w:u w:val="single"/>
          <w:lang w:val="es-ES" w:eastAsia="zh-CN" w:bidi="ar-SA"/>
        </w:rPr>
        <w:t>Proyecto de Ordenanza 948/15</w:t>
      </w:r>
      <w:r>
        <w:rPr>
          <w:rFonts w:eastAsia="MS Mincho;Arial Unicode MS" w:cs="Times New Roman" w:ascii="Times New Roman" w:hAnsi="Times New Roman"/>
          <w:b w:val="false"/>
          <w:bCs w:val="false"/>
          <w:color w:val="auto"/>
          <w:sz w:val="24"/>
          <w:szCs w:val="24"/>
          <w:u w:val="none"/>
          <w:lang w:val="es-ES" w:eastAsia="zh-CN" w:bidi="ar-SA"/>
        </w:rPr>
        <w:t xml:space="preserve">: "Establecer parámetros para el otorgamiento de licencias de taxis". </w:t>
      </w:r>
      <w:r>
        <w:rPr>
          <w:rFonts w:eastAsia="MS Mincho;Arial Unicode MS" w:cs="Times New Roman" w:ascii="Times New Roman" w:hAnsi="Times New Roman"/>
          <w:b w:val="false"/>
          <w:bCs w:val="false"/>
          <w:color w:val="auto"/>
          <w:sz w:val="24"/>
          <w:szCs w:val="20"/>
          <w:u w:val="none"/>
          <w:lang w:val="es-ES" w:eastAsia="zh-CN" w:bidi="ar-SA"/>
        </w:rPr>
        <w:t xml:space="preserve">Autora: </w:t>
      </w:r>
      <w:r>
        <w:rPr>
          <w:rFonts w:eastAsia="MS Mincho;Arial Unicode MS" w:cs="Times New Roman" w:ascii="Times New Roman" w:hAnsi="Times New Roman"/>
          <w:b w:val="false"/>
          <w:bCs w:val="false"/>
          <w:color w:val="auto"/>
          <w:sz w:val="24"/>
          <w:szCs w:val="24"/>
          <w:u w:val="none"/>
          <w:lang w:val="es-ES" w:eastAsia="zh-CN" w:bidi="ar-SA"/>
        </w:rPr>
        <w:t>Intendenta Municipal, Lic. María Eugenia Martini. Colaborador: Secretario de Gobierno, Lic. Daniel Rubén Natapof.</w:t>
      </w:r>
      <w:r>
        <w:rPr>
          <w:rFonts w:eastAsia="MS Mincho;ＭＳ 明朝" w:cs="Times New Roman" w:ascii="Times New Roman" w:hAnsi="Times New Roman"/>
          <w:b/>
          <w:bCs w:val="false"/>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A Asesoría Letrada y a Comisión de Gobierno y Legales. C</w:t>
      </w:r>
      <w:r>
        <w:rPr>
          <w:rFonts w:eastAsia="MS Mincho;ＭＳ 明朝" w:cs="Times New Roman" w:ascii="Times New Roman" w:hAnsi="Times New Roman"/>
          <w:b w:val="false"/>
          <w:bCs w:val="false"/>
          <w:color w:val="auto"/>
          <w:sz w:val="24"/>
          <w:szCs w:val="24"/>
          <w:highlight w:val="cyan"/>
          <w:u w:val="none"/>
          <w:lang w:val="es-ES" w:eastAsia="zh-CN" w:bidi="ar-SA"/>
        </w:rPr>
        <w:t>on Tratamiento de Preferencia próxima sesión.</w:t>
      </w:r>
      <w:r>
        <w:rPr>
          <w:rFonts w:eastAsia="MS Mincho;ＭＳ 明朝" w:cs="Times New Roman" w:ascii="Times New Roman" w:hAnsi="Times New Roman"/>
          <w:b w:val="false"/>
          <w:bCs w:val="false"/>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0"/>
          <w:highlight w:val="cyan"/>
          <w:u w:val="none"/>
          <w:lang w:val="es-ES" w:eastAsia="zh-CN" w:bidi="ar-SA"/>
        </w:rPr>
        <w:t>Acta</w:t>
      </w:r>
      <w:r>
        <w:rPr>
          <w:rFonts w:eastAsia="MS Mincho;ＭＳ 明朝" w:cs="Times New Roman" w:ascii="Times New Roman" w:hAnsi="Times New Roman"/>
          <w:b w:val="false"/>
          <w:bCs w:val="false"/>
          <w:color w:val="auto"/>
          <w:sz w:val="24"/>
          <w:szCs w:val="20"/>
          <w:highlight w:val="cyan"/>
          <w:u w:val="none"/>
          <w:lang w:val="es-ES" w:eastAsia="zh-CN" w:bidi="ar-SA"/>
        </w:rPr>
        <w:t>1043/15 del 19 de noviembre de 2015.</w:t>
      </w:r>
      <w:r>
        <w:rPr>
          <w:rFonts w:eastAsia="MS Mincho;ＭＳ 明朝" w:cs="Times New Roman" w:ascii="Times New Roman" w:hAnsi="Times New Roman"/>
          <w:b/>
          <w:bCs w:val="false"/>
          <w:color w:val="FF0000"/>
          <w:sz w:val="24"/>
          <w:szCs w:val="24"/>
          <w:highlight w:val="cyan"/>
          <w:u w:val="none"/>
          <w:shd w:fill="FFFF00" w:val="clear"/>
          <w:lang w:val="es-MX" w:eastAsia="zh-CN" w:bidi="ar-SA"/>
        </w:rPr>
        <w:tab/>
        <w:t>LIBRO 91 B</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single"/>
          <w:lang w:val="es-ES" w:eastAsia="zh-CN" w:bidi="ar-SA"/>
        </w:rPr>
      </w:pPr>
      <w:r>
        <w:rPr>
          <w:rFonts w:eastAsia="MS Mincho;ＭＳ 明朝" w:cs="Times New Roman" w:ascii="Times New Roman" w:hAnsi="Times New Roman"/>
          <w:b w:val="false"/>
          <w:bCs w:val="false"/>
          <w:color w:val="auto"/>
          <w:sz w:val="24"/>
          <w:szCs w:val="20"/>
          <w:u w:val="single"/>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 xml:space="preserve">Proyecto de Ordenanza 949/15: </w:t>
      </w:r>
      <w:r>
        <w:rPr>
          <w:rFonts w:eastAsia="MS Mincho;ＭＳ 明朝" w:cs="Times New Roman" w:ascii="Times New Roman" w:hAnsi="Times New Roman"/>
          <w:b w:val="false"/>
          <w:bCs w:val="false"/>
          <w:color w:val="auto"/>
          <w:sz w:val="24"/>
          <w:szCs w:val="20"/>
          <w:u w:val="none"/>
          <w:lang w:val="es-ES" w:eastAsia="zh-CN" w:bidi="ar-SA"/>
        </w:rPr>
        <w:t xml:space="preserve">"Se autoriza comodato MSCB-Ski Club". Autores: Concejales Alejandro Ramos Mejía, Alfredo Martín y Edith Garro (PJ). A Asesoria Letrada y a comisión de Gobierno y Legales. Con preferencia 1ª sesión. </w:t>
      </w:r>
      <w:r>
        <w:rPr>
          <w:rFonts w:eastAsia="MS Mincho;ＭＳ 明朝" w:cs="Times New Roman" w:ascii="Times New Roman" w:hAnsi="Times New Roman"/>
          <w:b w:val="false"/>
          <w:bCs w:val="false"/>
          <w:color w:val="auto"/>
          <w:sz w:val="24"/>
          <w:szCs w:val="20"/>
          <w:highlight w:val="cyan"/>
          <w:u w:val="none"/>
          <w:lang w:val="es-ES" w:eastAsia="zh-CN" w:bidi="ar-SA"/>
        </w:rPr>
        <w:t>Acta</w:t>
      </w:r>
      <w:r>
        <w:rPr>
          <w:rFonts w:eastAsia="MS Mincho;ＭＳ 明朝" w:cs="Times New Roman" w:ascii="Times New Roman" w:hAnsi="Times New Roman"/>
          <w:b w:val="false"/>
          <w:bCs w:val="false"/>
          <w:color w:val="auto"/>
          <w:sz w:val="24"/>
          <w:szCs w:val="20"/>
          <w:highlight w:val="cyan"/>
          <w:u w:val="none"/>
          <w:lang w:val="es-ES" w:eastAsia="zh-CN" w:bidi="ar-SA"/>
        </w:rPr>
        <w:t>1043/15 del 19 de noviembre de 2015.</w:t>
      </w:r>
      <w:r>
        <w:rPr>
          <w:rFonts w:eastAsia="MS Mincho;ＭＳ 明朝" w:cs="Times New Roman" w:ascii="Times New Roman" w:hAnsi="Times New Roman"/>
          <w:b w:val="false"/>
          <w:bCs w:val="false"/>
          <w:color w:val="auto"/>
          <w:sz w:val="24"/>
          <w:szCs w:val="20"/>
          <w:highlight w:val="green"/>
          <w:u w:val="none"/>
          <w:lang w:val="es-ES" w:eastAsia="zh-CN" w:bidi="ar-SA"/>
        </w:rPr>
        <w:t xml:space="preserve"> O-2707-15. Acta 1044/15 del 03 de diciembre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val="es-ES" w:eastAsia="zh-CN" w:bidi="ar-SA"/>
        </w:rPr>
      </w:pPr>
      <w:r>
        <w:rPr>
          <w:rFonts w:eastAsia="MS Mincho;ＭＳ 明朝" w:cs="Times New Roman" w:ascii="Times New Roman" w:hAnsi="Times New Roman"/>
          <w:b w:val="false"/>
          <w:bCs w:val="false"/>
          <w:color w:val="auto"/>
          <w:sz w:val="24"/>
          <w:szCs w:val="20"/>
          <w:u w:val="none"/>
          <w:lang w:val="es-ES" w:eastAsia="zh-CN" w:bidi="ar-SA"/>
        </w:rPr>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val="es-ES" w:eastAsia="zh-CN" w:bidi="ar-SA"/>
        </w:rPr>
      </w:pPr>
      <w:r>
        <w:rPr>
          <w:rFonts w:eastAsia="MS Mincho;ＭＳ 明朝" w:cs="Times New Roman" w:ascii="Times New Roman" w:hAnsi="Times New Roman"/>
          <w:b w:val="false"/>
          <w:bCs w:val="false"/>
          <w:color w:val="auto"/>
          <w:sz w:val="24"/>
          <w:szCs w:val="20"/>
          <w:u w:val="none"/>
          <w:lang w:val="es-ES" w:eastAsia="zh-CN" w:bidi="ar-SA"/>
        </w:rPr>
      </w:r>
    </w:p>
    <w:p>
      <w:pPr>
        <w:pStyle w:val="Normal"/>
        <w:jc w:val="both"/>
        <w:rPr/>
      </w:pPr>
      <w:r>
        <w:rPr>
          <w:rFonts w:eastAsia="MS Mincho;ＭＳ 明朝" w:cs="Times New Roman" w:ascii="Times New Roman" w:hAnsi="Times New Roman"/>
          <w:sz w:val="24"/>
          <w:u w:val="single"/>
        </w:rPr>
        <w:t>Proyecto de Ordenanza 950/15</w:t>
      </w:r>
      <w:r>
        <w:rPr>
          <w:rFonts w:eastAsia="MS Mincho;ＭＳ 明朝" w:cs="Times New Roman" w:ascii="Times New Roman" w:hAnsi="Times New Roman"/>
          <w:sz w:val="24"/>
        </w:rPr>
        <w:t xml:space="preserve">: "Modifica Ordenanza 542-CM-95. Reglamento Guías de turismo". Autora: Intendenta Municipal, Lic. María Eugenia Martini. Colaboradores: Secretario de Gobierno, Lic. Daniel Natapof; Secretario de Turismo, Fabian Szewczuk; Colegio de Profesionales de Turismo de Río Negro, Sr. Fernando Etchart. Girado a </w:t>
      </w:r>
      <w:r>
        <w:rPr>
          <w:rFonts w:eastAsia="MS Mincho;ＭＳ 明朝" w:cs="Times New Roman" w:ascii="Times New Roman" w:hAnsi="Times New Roman"/>
          <w:b w:val="false"/>
          <w:bCs w:val="false"/>
          <w:color w:val="auto"/>
          <w:sz w:val="24"/>
          <w:szCs w:val="20"/>
          <w:u w:val="none"/>
          <w:lang w:val="es-ES" w:eastAsia="zh-CN" w:bidi="ar-SA"/>
        </w:rPr>
        <w:t xml:space="preserve"> Asesoría Letrada y a Comisiones de </w:t>
      </w:r>
      <w:r>
        <w:rPr>
          <w:rFonts w:eastAsia="MS Mincho;ＭＳ 明朝" w:cs="Times New Roman" w:ascii="Times New Roman" w:hAnsi="Times New Roman"/>
          <w:b w:val="false"/>
          <w:bCs w:val="false"/>
          <w:color w:val="auto"/>
          <w:sz w:val="24"/>
          <w:szCs w:val="24"/>
          <w:u w:val="none"/>
          <w:lang w:val="es-ES" w:eastAsia="zh-CN" w:bidi="ar-SA"/>
        </w:rPr>
        <w:t xml:space="preserve">Turismo y Medio Ambiente </w:t>
      </w:r>
      <w:r>
        <w:rPr>
          <w:rFonts w:eastAsia="MS Mincho;ＭＳ 明朝" w:cs="Times New Roman" w:ascii="Times New Roman" w:hAnsi="Times New Roman"/>
          <w:b w:val="false"/>
          <w:bCs w:val="false"/>
          <w:color w:val="auto"/>
          <w:sz w:val="24"/>
          <w:szCs w:val="20"/>
          <w:u w:val="none"/>
          <w:lang w:val="es-ES" w:eastAsia="zh-CN" w:bidi="ar-SA"/>
        </w:rPr>
        <w:t>y de Gobierno y Legales. Acta 1044/15 del 03 de diciembre de 2015.</w:t>
      </w:r>
      <w:r>
        <w:rPr>
          <w:rFonts w:eastAsia="MS Mincho;ＭＳ 明朝" w:cs="Times New Roman"/>
          <w:b/>
          <w:bCs w:val="false"/>
          <w:color w:val="FF0000"/>
          <w:sz w:val="24"/>
          <w:szCs w:val="24"/>
          <w:highlight w:val="cyan"/>
          <w:u w:val="none"/>
          <w:shd w:fill="FFFF00" w:val="clear"/>
          <w:lang w:val="es-MX" w:eastAsia="zh-CN" w:bidi="ar-SA"/>
        </w:rPr>
        <w:tab/>
        <w:t>LIBRO 91 B</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Textosinformato"/>
        <w:jc w:val="both"/>
        <w:rPr/>
      </w:pPr>
      <w:r>
        <w:rPr>
          <w:rFonts w:eastAsia="MS Mincho;ＭＳ 明朝" w:cs="Times New Roman" w:ascii="Times New Roman" w:hAnsi="Times New Roman"/>
          <w:sz w:val="24"/>
          <w:u w:val="single"/>
        </w:rPr>
        <w:t>Proyecto de Declaración 951/15</w:t>
      </w:r>
      <w:r>
        <w:rPr>
          <w:rFonts w:eastAsia="MS Mincho;ＭＳ 明朝" w:cs="Times New Roman" w:ascii="Times New Roman" w:hAnsi="Times New Roman"/>
          <w:sz w:val="24"/>
        </w:rPr>
        <w:t xml:space="preserve">: "Declarar de interés municipal y deportivo el triatlon Escape de la Isla Huemul". Autores: Comisión Legislativa: Concejal Ramón Chiocconi (PJ). Iniciativa: Carlos Aiassa, Subcomisión de Triatlon Club Los Pehuenes. Sobre Tablas. </w:t>
      </w:r>
      <w:r>
        <w:rPr>
          <w:rFonts w:eastAsia="MS Mincho;ＭＳ 明朝" w:cs="Times New Roman" w:ascii="Times New Roman" w:hAnsi="Times New Roman"/>
          <w:b w:val="false"/>
          <w:bCs w:val="false"/>
          <w:color w:val="auto"/>
          <w:sz w:val="24"/>
          <w:szCs w:val="20"/>
          <w:highlight w:val="green"/>
          <w:u w:val="none"/>
          <w:lang w:val="es-ES" w:eastAsia="zh-CN" w:bidi="ar-SA"/>
        </w:rPr>
        <w:t>D-15-1948. Acta 1044/15 del 03 de diciembre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sz w:val="24"/>
          <w:u w:val="single"/>
        </w:rPr>
        <w:t>Proyecto de Declaración 952/15</w:t>
      </w:r>
      <w:r>
        <w:rPr>
          <w:rFonts w:eastAsia="MS Mincho;ＭＳ 明朝" w:cs="Times New Roman" w:ascii="Times New Roman" w:hAnsi="Times New Roman"/>
          <w:sz w:val="24"/>
        </w:rPr>
        <w:t xml:space="preserve">: "Declarar interés municipal y cultural serie de humor "Leñadores". Autor: Concejal Mauro Gonzalez (PvpC). Sobre Tablas. </w:t>
      </w:r>
      <w:r>
        <w:rPr>
          <w:rFonts w:eastAsia="MS Mincho;ＭＳ 明朝" w:cs="Times New Roman" w:ascii="Times New Roman" w:hAnsi="Times New Roman"/>
          <w:b w:val="false"/>
          <w:bCs w:val="false"/>
          <w:color w:val="auto"/>
          <w:sz w:val="24"/>
          <w:szCs w:val="20"/>
          <w:highlight w:val="green"/>
          <w:u w:val="none"/>
          <w:lang w:val="es-ES" w:eastAsia="zh-CN" w:bidi="ar-SA"/>
        </w:rPr>
        <w:t>D-15-1949. Acta 1044/15 del 03 de diciembre 2015.</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Declaración 953/15:</w:t>
      </w:r>
      <w:r>
        <w:rPr>
          <w:rFonts w:eastAsia="MS Mincho;ＭＳ 明朝" w:cs="Times New Roman" w:ascii="Times New Roman" w:hAnsi="Times New Roman"/>
          <w:b w:val="false"/>
          <w:bCs w:val="false"/>
          <w:color w:val="auto"/>
          <w:sz w:val="24"/>
          <w:szCs w:val="20"/>
          <w:u w:val="none"/>
          <w:lang w:val="es-ES" w:eastAsia="zh-CN" w:bidi="ar-SA"/>
        </w:rPr>
        <w:t xml:space="preserve"> "Declarar el sitio arqueológico alero El Trébol de interés patrimonial municipal". Autor: Concejal Ramón Chiocconi (PJ). Iniciativa: Equipo de Arqueología y Etnohistoria, Museo de la Patagonia Francisco P. Moreno. Sobre Tablas. </w:t>
      </w:r>
      <w:r>
        <w:rPr>
          <w:rFonts w:eastAsia="MS Mincho;ＭＳ 明朝" w:cs="Times New Roman" w:ascii="Times New Roman" w:hAnsi="Times New Roman"/>
          <w:b w:val="false"/>
          <w:bCs w:val="false"/>
          <w:color w:val="auto"/>
          <w:sz w:val="24"/>
          <w:szCs w:val="20"/>
          <w:highlight w:val="green"/>
          <w:u w:val="none"/>
          <w:lang w:val="es-ES" w:eastAsia="zh-CN" w:bidi="ar-SA"/>
        </w:rPr>
        <w:t>D-15-1950. Acta 1044/15 del 03 de diciembre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u w:val="none"/>
          <w:lang w:val="es-ES" w:eastAsia="zh-CN" w:bidi="ar-SA"/>
        </w:rPr>
      </w:pPr>
      <w:r>
        <w:rPr>
          <w:rFonts w:eastAsia="MS Mincho;ＭＳ 明朝" w:cs="Times New Roman" w:ascii="Times New Roman" w:hAnsi="Times New Roman"/>
          <w:b w:val="false"/>
          <w:bCs w:val="false"/>
          <w:color w:val="auto"/>
          <w:sz w:val="24"/>
          <w:szCs w:val="20"/>
          <w:u w:val="none"/>
          <w:lang w:val="es-ES" w:eastAsia="zh-CN" w:bidi="ar-SA"/>
        </w:rPr>
      </w:r>
    </w:p>
    <w:p>
      <w:pPr>
        <w:pStyle w:val="Textosinformato"/>
        <w:widowControl/>
        <w:bidi w:val="0"/>
        <w:jc w:val="both"/>
        <w:rPr/>
      </w:pPr>
      <w:r>
        <w:rPr>
          <w:rFonts w:eastAsia="MS Mincho;ＭＳ 明朝" w:cs="Times New Roman" w:ascii="Times New Roman" w:hAnsi="Times New Roman"/>
          <w:b w:val="false"/>
          <w:bCs w:val="false"/>
          <w:color w:val="auto"/>
          <w:sz w:val="24"/>
          <w:szCs w:val="20"/>
          <w:u w:val="single"/>
          <w:lang w:val="es-ES" w:eastAsia="zh-CN" w:bidi="ar-SA"/>
        </w:rPr>
        <w:t>Proyecto de Ordenanza 954/15</w:t>
      </w:r>
      <w:r>
        <w:rPr>
          <w:rFonts w:eastAsia="MS Mincho;ＭＳ 明朝" w:cs="Times New Roman" w:ascii="Times New Roman" w:hAnsi="Times New Roman"/>
          <w:b w:val="false"/>
          <w:bCs w:val="false"/>
          <w:color w:val="auto"/>
          <w:sz w:val="24"/>
          <w:szCs w:val="20"/>
          <w:u w:val="none"/>
          <w:lang w:val="es-ES" w:eastAsia="zh-CN" w:bidi="ar-SA"/>
        </w:rPr>
        <w:t xml:space="preserve">: "Modificación artículo 90 ter Ordenanza 137-C-88. Estatuto Empleado Municipal". </w:t>
      </w:r>
      <w:r>
        <w:rPr>
          <w:rFonts w:eastAsia="MS Mincho;ＭＳ 明朝" w:cs="Times New Roman" w:ascii="Times New Roman" w:hAnsi="Times New Roman"/>
          <w:b w:val="false"/>
          <w:bCs w:val="false"/>
          <w:color w:val="auto"/>
          <w:sz w:val="24"/>
          <w:szCs w:val="20"/>
          <w:highlight w:val="green"/>
          <w:u w:val="none"/>
          <w:lang w:val="es-ES" w:eastAsia="zh-CN" w:bidi="ar-SA"/>
        </w:rPr>
        <w:t>O-15-2708. Acta 1044/15 del 03 de diciembre de 2015.</w:t>
      </w:r>
    </w:p>
    <w:p>
      <w:pPr>
        <w:pStyle w:val="Textosinformato"/>
        <w:widowControl/>
        <w:bidi w:val="0"/>
        <w:jc w:val="both"/>
        <w:rPr>
          <w:rFonts w:ascii="Times New Roman" w:hAnsi="Times New Roman" w:eastAsia="MS Mincho;ＭＳ 明朝" w:cs="Times New Roman"/>
          <w:b w:val="false"/>
          <w:b w:val="false"/>
          <w:bCs w:val="false"/>
          <w:color w:val="auto"/>
          <w:sz w:val="24"/>
          <w:szCs w:val="20"/>
          <w:highlight w:val="green"/>
          <w:u w:val="none"/>
          <w:lang w:val="es-ES" w:eastAsia="zh-CN" w:bidi="ar-SA"/>
        </w:rPr>
      </w:pPr>
      <w:r>
        <w:rPr>
          <w:rFonts w:eastAsia="MS Mincho;ＭＳ 明朝" w:cs="Times New Roman" w:ascii="Times New Roman" w:hAnsi="Times New Roman"/>
          <w:b w:val="false"/>
          <w:bCs w:val="false"/>
          <w:color w:val="auto"/>
          <w:sz w:val="24"/>
          <w:szCs w:val="20"/>
          <w:highlight w:val="green"/>
          <w:u w:val="none"/>
          <w:lang w:val="es-ES" w:eastAsia="zh-CN" w:bidi="ar-SA"/>
        </w:rPr>
      </w:r>
    </w:p>
    <w:p>
      <w:pPr>
        <w:pStyle w:val="Textosinformato"/>
        <w:widowControl/>
        <w:bidi w:val="0"/>
        <w:spacing w:before="0" w:after="200"/>
        <w:jc w:val="both"/>
        <w:rPr>
          <w:rFonts w:ascii="Times New Roman" w:hAnsi="Times New Roman" w:eastAsia="MS Mincho;ＭＳ 明朝" w:cs="Times New Roman"/>
          <w:b w:val="false"/>
          <w:b w:val="false"/>
          <w:bCs w:val="false"/>
          <w:color w:val="auto"/>
          <w:sz w:val="24"/>
          <w:szCs w:val="20"/>
          <w:u w:val="none"/>
          <w:lang w:val="es-ES" w:bidi="ar-SA"/>
        </w:rPr>
      </w:pPr>
      <w:r>
        <w:rPr>
          <w:rFonts w:eastAsia="MS Mincho;ＭＳ 明朝" w:cs="Times New Roman" w:ascii="Times New Roman" w:hAnsi="Times New Roman"/>
          <w:b w:val="false"/>
          <w:bCs w:val="false"/>
          <w:color w:val="auto"/>
          <w:sz w:val="24"/>
          <w:szCs w:val="20"/>
          <w:u w:val="none"/>
          <w:lang w:val="es-ES" w:bidi="ar-SA"/>
        </w:rPr>
        <w:t xml:space="preserve">Actualizado al 28 de diciembre de 2015. </w:t>
      </w:r>
    </w:p>
    <w:p>
      <w:pPr>
        <w:pStyle w:val="Textosinformato"/>
        <w:widowControl/>
        <w:bidi w:val="0"/>
        <w:spacing w:before="0" w:after="200"/>
        <w:jc w:val="both"/>
        <w:rPr>
          <w:rFonts w:ascii="Times New Roman" w:hAnsi="Times New Roman" w:eastAsia="MS Mincho;ＭＳ 明朝" w:cs="Times New Roman"/>
          <w:b w:val="false"/>
          <w:b w:val="false"/>
          <w:bCs w:val="false"/>
          <w:color w:val="000000"/>
          <w:sz w:val="24"/>
          <w:szCs w:val="20"/>
          <w:u w:val="none"/>
          <w:shd w:fill="auto" w:val="clear"/>
          <w:lang w:val="es-ES" w:bidi="ar-SA"/>
        </w:rPr>
      </w:pPr>
      <w:r>
        <w:rPr>
          <w:rFonts w:eastAsia="MS Mincho;ＭＳ 明朝" w:cs="Times New Roman" w:ascii="Times New Roman" w:hAnsi="Times New Roman"/>
          <w:b w:val="false"/>
          <w:bCs w:val="false"/>
          <w:color w:val="000000"/>
          <w:sz w:val="24"/>
          <w:szCs w:val="20"/>
          <w:u w:val="none"/>
          <w:shd w:fill="auto" w:val="clear"/>
          <w:lang w:val="es-ES" w:bidi="ar-SA"/>
        </w:rPr>
      </w:r>
    </w:p>
    <w:p>
      <w:pPr>
        <w:sectPr>
          <w:headerReference w:type="default" r:id="rId34"/>
          <w:footerReference w:type="default" r:id="rId35"/>
          <w:type w:val="nextPage"/>
          <w:pgSz w:w="12240" w:h="20160"/>
          <w:pgMar w:left="1134" w:right="1134" w:gutter="0" w:header="709" w:top="1418" w:footer="709" w:bottom="1134"/>
          <w:pgNumType w:fmt="decimal"/>
          <w:formProt w:val="false"/>
          <w:textDirection w:val="lrTb"/>
          <w:docGrid w:type="default" w:linePitch="360" w:charSpace="0"/>
        </w:sectPr>
        <w:pStyle w:val="Textosinformato"/>
        <w:widowControl/>
        <w:bidi w:val="0"/>
        <w:spacing w:before="0" w:after="200"/>
        <w:jc w:val="both"/>
        <w:rPr>
          <w:rFonts w:ascii="Times New Roman" w:hAnsi="Times New Roman" w:eastAsia="MS Mincho;ＭＳ 明朝" w:cs="Times New Roman"/>
          <w:b w:val="false"/>
          <w:b w:val="false"/>
          <w:bCs w:val="false"/>
          <w:color w:val="000000"/>
          <w:sz w:val="24"/>
          <w:szCs w:val="20"/>
          <w:u w:val="single"/>
          <w:shd w:fill="auto" w:val="clear"/>
          <w:lang w:val="es-ES" w:bidi="ar-SA"/>
        </w:rPr>
      </w:pPr>
      <w:r>
        <w:rPr>
          <w:rFonts w:eastAsia="MS Mincho;ＭＳ 明朝" w:cs="Times New Roman" w:ascii="Times New Roman" w:hAnsi="Times New Roman"/>
          <w:b w:val="false"/>
          <w:bCs w:val="false"/>
          <w:color w:val="000000"/>
          <w:sz w:val="24"/>
          <w:szCs w:val="20"/>
          <w:u w:val="single"/>
          <w:shd w:fill="auto" w:val="clear"/>
          <w:lang w:val="es-ES" w:bidi="ar-SA"/>
        </w:rPr>
        <w:t>DESDE ACA SIN LIBROS</w:t>
      </w:r>
    </w:p>
    <w:p>
      <w:pPr>
        <w:pStyle w:val="Normal"/>
        <w:tabs>
          <w:tab w:val="clear" w:pos="720"/>
          <w:tab w:val="right" w:pos="9356" w:leader="hyphen"/>
        </w:tabs>
        <w:jc w:val="center"/>
        <w:rPr>
          <w:b/>
          <w:b/>
          <w:sz w:val="24"/>
          <w:szCs w:val="24"/>
          <w:u w:val="single"/>
          <w:shd w:fill="00FFFF" w:val="clear"/>
        </w:rPr>
      </w:pPr>
      <w:r>
        <w:rPr>
          <w:b/>
          <w:sz w:val="24"/>
          <w:szCs w:val="24"/>
          <w:u w:val="single"/>
          <w:shd w:fill="00FFFF" w:val="clear"/>
        </w:rPr>
        <w:t>PROYECTOS GESTIÓN 2015-2019 – ACTUALIZADO AL 8/10/19</w:t>
      </w:r>
    </w:p>
    <w:p>
      <w:pPr>
        <w:pStyle w:val="Normal"/>
        <w:tabs>
          <w:tab w:val="clear" w:pos="720"/>
          <w:tab w:val="right" w:pos="9356" w:leader="hyphen"/>
        </w:tabs>
        <w:jc w:val="both"/>
        <w:rPr>
          <w:sz w:val="24"/>
          <w:szCs w:val="24"/>
          <w:u w:val="single"/>
          <w:shd w:fill="00FFFF" w:val="clear"/>
        </w:rPr>
      </w:pPr>
      <w:r>
        <w:rPr>
          <w:sz w:val="24"/>
          <w:szCs w:val="24"/>
          <w:u w:val="single"/>
          <w:shd w:fill="00FFFF" w:val="clear"/>
        </w:rPr>
      </w:r>
    </w:p>
    <w:p>
      <w:pPr>
        <w:pStyle w:val="Textosinformato"/>
        <w:tabs>
          <w:tab w:val="clear" w:pos="720"/>
          <w:tab w:val="right" w:pos="9356" w:leader="hyphen"/>
        </w:tabs>
        <w:jc w:val="both"/>
        <w:rPr/>
      </w:pPr>
      <w:r>
        <w:rPr>
          <w:rFonts w:eastAsia="MS Mincho;ＭＳ 明朝" w:cs="Times New Roman" w:ascii="Times New Roman" w:hAnsi="Times New Roman"/>
          <w:b/>
          <w:bCs/>
          <w:sz w:val="24"/>
          <w:szCs w:val="24"/>
          <w:u w:val="single"/>
        </w:rPr>
        <w:t>Proyecto de Ordenanza 001/15</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u w:val="none"/>
        </w:rPr>
        <w:t xml:space="preserve"> "Establecer estructura política Ejecutivo Municipal. Misiones y Funciones". Autor: Intendente Municipal, Gustavo Gennuso. Colaboradores: Secretario de Hacienda, Ariel Gomis.</w:t>
      </w:r>
      <w:r>
        <w:rPr>
          <w:rFonts w:eastAsia="MS Mincho;ＭＳ 明朝" w:cs="Times New Roman" w:ascii="Times New Roman" w:hAnsi="Times New Roman"/>
          <w:sz w:val="24"/>
          <w:szCs w:val="24"/>
          <w:u w:val="none"/>
          <w:shd w:fill="FFFFFF" w:val="clear"/>
        </w:rPr>
        <w:t xml:space="preserve"> Sobre tablas</w:t>
      </w:r>
      <w:r>
        <w:rPr>
          <w:rStyle w:val="EnlacedeInternet"/>
          <w:rFonts w:eastAsia="MS Mincho;ＭＳ 明朝" w:cs="Times New Roman" w:ascii="Times New Roman" w:hAnsi="Times New Roman"/>
          <w:sz w:val="24"/>
          <w:szCs w:val="24"/>
          <w:shd w:fill="00FF00" w:val="clear"/>
        </w:rPr>
        <w:t xml:space="preserve"> </w:t>
      </w:r>
      <w:hyperlink r:id="rId36">
        <w:r>
          <w:rPr>
            <w:rStyle w:val="EnlacedeInternet"/>
            <w:rFonts w:eastAsia="MS Mincho;ＭＳ 明朝" w:cs="Times New Roman" w:ascii="Times New Roman" w:hAnsi="Times New Roman"/>
            <w:sz w:val="24"/>
            <w:szCs w:val="24"/>
            <w:shd w:fill="00FF00" w:val="clear"/>
          </w:rPr>
          <w:t>O-15-2709</w:t>
        </w:r>
      </w:hyperlink>
      <w:r>
        <w:rPr>
          <w:rFonts w:eastAsia="MS Mincho;ＭＳ 明朝" w:cs="Times New Roman" w:ascii="Times New Roman" w:hAnsi="Times New Roman"/>
          <w:sz w:val="24"/>
          <w:szCs w:val="24"/>
          <w:u w:val="none"/>
          <w:shd w:fill="00FF00" w:val="clear"/>
        </w:rPr>
        <w:t xml:space="preserve"> Acta 1045/15 del 8 de diciembre de 2015.</w:t>
      </w:r>
    </w:p>
    <w:p>
      <w:pPr>
        <w:pStyle w:val="Normal"/>
        <w:tabs>
          <w:tab w:val="clear" w:pos="720"/>
          <w:tab w:val="right" w:pos="9356" w:leader="hyphen"/>
        </w:tabs>
        <w:jc w:val="both"/>
        <w:rPr>
          <w:sz w:val="24"/>
          <w:szCs w:val="24"/>
          <w:u w:val="single"/>
        </w:rPr>
      </w:pPr>
      <w:r>
        <w:rPr>
          <w:sz w:val="24"/>
          <w:szCs w:val="24"/>
          <w:u w:val="single"/>
        </w:rPr>
      </w:r>
    </w:p>
    <w:p>
      <w:pPr>
        <w:pStyle w:val="Textosinformato"/>
        <w:tabs>
          <w:tab w:val="clear" w:pos="720"/>
          <w:tab w:val="right" w:pos="9356" w:leader="hyphen"/>
        </w:tabs>
        <w:jc w:val="both"/>
        <w:rPr/>
      </w:pPr>
      <w:r>
        <w:rPr>
          <w:rFonts w:eastAsia="MS Mincho;ＭＳ 明朝" w:cs="Times New Roman" w:ascii="Times New Roman" w:hAnsi="Times New Roman"/>
          <w:b/>
          <w:bCs/>
          <w:sz w:val="24"/>
          <w:szCs w:val="24"/>
          <w:u w:val="single"/>
        </w:rPr>
        <w:t>Proyecto de Ordenanza 002/15</w:t>
      </w:r>
      <w:r>
        <w:rPr>
          <w:rFonts w:eastAsia="MS Mincho;ＭＳ 明朝" w:cs="Times New Roman" w:ascii="Times New Roman" w:hAnsi="Times New Roman"/>
          <w:sz w:val="24"/>
          <w:szCs w:val="24"/>
          <w:u w:val="single"/>
        </w:rPr>
        <w:t>:</w:t>
      </w:r>
      <w:r>
        <w:rPr>
          <w:rFonts w:eastAsia="MS Mincho;ＭＳ 明朝" w:cs="Times New Roman" w:ascii="Times New Roman" w:hAnsi="Times New Roman"/>
          <w:sz w:val="24"/>
          <w:szCs w:val="24"/>
          <w:u w:val="none"/>
        </w:rPr>
        <w:t xml:space="preserve"> "Establecer emergencia económica y ordenamiento económico, financiero y administrativo Municipalidad Bariloche". Autor: Intendente Municipal, Gustavo Gennuso. Colaboradores: Secretario de Hacienda, Ariel Gomis. Sobre tablas.</w:t>
      </w:r>
      <w:r>
        <w:rPr>
          <w:rFonts w:eastAsia="MS Mincho;ＭＳ 明朝" w:cs="Times New Roman" w:ascii="Times New Roman" w:hAnsi="Times New Roman"/>
          <w:sz w:val="24"/>
          <w:szCs w:val="24"/>
          <w:u w:val="none"/>
          <w:shd w:fill="00FF00" w:val="clear"/>
        </w:rPr>
        <w:t xml:space="preserve"> </w:t>
      </w:r>
      <w:hyperlink r:id="rId37">
        <w:r>
          <w:rPr>
            <w:rStyle w:val="EnlacedeInternet"/>
            <w:rFonts w:eastAsia="MS Mincho;ＭＳ 明朝" w:cs="Times New Roman" w:ascii="Times New Roman" w:hAnsi="Times New Roman"/>
            <w:sz w:val="24"/>
            <w:szCs w:val="24"/>
            <w:shd w:fill="00FF00" w:val="clear"/>
          </w:rPr>
          <w:t>O-15-2710</w:t>
        </w:r>
      </w:hyperlink>
      <w:r>
        <w:rPr>
          <w:rFonts w:eastAsia="MS Mincho;ＭＳ 明朝" w:cs="Times New Roman" w:ascii="Times New Roman" w:hAnsi="Times New Roman"/>
          <w:sz w:val="24"/>
          <w:szCs w:val="24"/>
          <w:u w:val="none"/>
          <w:shd w:fill="00FF00" w:val="clear"/>
        </w:rPr>
        <w:t xml:space="preserve"> Acta 1046/15 del 11 de diciembre de 2015.</w:t>
      </w:r>
    </w:p>
    <w:p>
      <w:pPr>
        <w:pStyle w:val="Normal"/>
        <w:tabs>
          <w:tab w:val="clear" w:pos="720"/>
          <w:tab w:val="right" w:pos="9356" w:leader="hyphen"/>
        </w:tabs>
        <w:jc w:val="both"/>
        <w:rPr>
          <w:sz w:val="24"/>
          <w:szCs w:val="24"/>
          <w:u w:val="single"/>
        </w:rPr>
      </w:pPr>
      <w:r>
        <w:rPr>
          <w:sz w:val="24"/>
          <w:szCs w:val="24"/>
          <w:u w:val="single"/>
        </w:rPr>
      </w:r>
    </w:p>
    <w:p>
      <w:pPr>
        <w:pStyle w:val="Textosinformato"/>
        <w:jc w:val="both"/>
        <w:rPr/>
      </w:pPr>
      <w:r>
        <w:rPr>
          <w:rFonts w:eastAsia="MS Mincho;ＭＳ 明朝" w:cs="Times New Roman" w:ascii="Times New Roman" w:hAnsi="Times New Roman"/>
          <w:b/>
          <w:bCs/>
          <w:sz w:val="24"/>
          <w:u w:val="single"/>
        </w:rPr>
        <w:t>Proyecto de Ordenanza 003/15</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"Establecer en documentación municipal el texto: "No a la violencia de género, ni una menos". Suspende vigencia 1421-CM-04". Autores: Concejales Gerardo Ávila, Claudia Contreras, Diego Benítez, Julia Fernández, Viviana Gelain, Cristina Painefil y Andrés Martínez Infante (JSB)</w:t>
      </w:r>
      <w:r>
        <w:rPr>
          <w:rFonts w:eastAsia="MS Mincho;ＭＳ 明朝" w:cs="Times New Roman" w:ascii="Times New Roman" w:hAnsi="Times New Roman"/>
          <w:b/>
          <w:sz w:val="24"/>
        </w:rPr>
        <w:t xml:space="preserve">. </w:t>
      </w:r>
      <w:r>
        <w:rPr>
          <w:rFonts w:eastAsia="MS Mincho;ＭＳ 明朝" w:cs="Times New Roman" w:ascii="Times New Roman" w:hAnsi="Times New Roman"/>
          <w:b w:val="false"/>
          <w:bCs w:val="false"/>
          <w:sz w:val="24"/>
        </w:rPr>
        <w:t>Sobre tablas.</w:t>
      </w:r>
      <w:hyperlink r:id="rId38">
        <w:r>
          <w:rPr>
            <w:rStyle w:val="EnlacedeInternet"/>
            <w:rFonts w:eastAsia="MS Mincho;ＭＳ 明朝" w:cs="Times New Roman" w:ascii="Times New Roman" w:hAnsi="Times New Roman"/>
            <w:b w:val="false"/>
            <w:bCs w:val="false"/>
            <w:sz w:val="24"/>
            <w:shd w:fill="00FF00" w:val="clear"/>
          </w:rPr>
          <w:t xml:space="preserve"> O-15-2711</w:t>
        </w:r>
      </w:hyperlink>
      <w:r>
        <w:rPr>
          <w:rFonts w:eastAsia="MS Mincho;ＭＳ 明朝" w:cs="Times New Roman" w:ascii="Times New Roman" w:hAnsi="Times New Roman"/>
          <w:b w:val="false"/>
          <w:bCs w:val="false"/>
          <w:sz w:val="24"/>
          <w:shd w:fill="00FF00" w:val="clear"/>
        </w:rPr>
        <w:t xml:space="preserve"> Acta 1047/15 del 17 de diciembre de 2015.</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b/>
          <w:bCs/>
          <w:sz w:val="24"/>
          <w:u w:val="single"/>
        </w:rPr>
        <w:t>Proyecto de Ordenanza 004/15</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"Modifica Ordenanza Fiscal 2374-CM-12". Autor: Intendente Municipal, Ing. Gustavo Gennuso. Colaborador: Secretario de Hacienda, Cdor. Ariel Gomis. A Asesoría Letrada y a las Comisiones de Economía y de Gobierno y Legales. </w:t>
      </w:r>
      <w:r>
        <w:rPr>
          <w:rFonts w:eastAsia="MS Mincho;ＭＳ 明朝" w:cs="Times New Roman" w:ascii="Times New Roman" w:hAnsi="Times New Roman"/>
          <w:b w:val="false"/>
          <w:bCs w:val="false"/>
          <w:color w:val="auto"/>
          <w:sz w:val="24"/>
          <w:szCs w:val="24"/>
          <w:u w:val="none"/>
          <w:lang w:val="es-ES" w:eastAsia="zh-CN" w:bidi="ar-SA"/>
        </w:rPr>
        <w:t>Con Tratamiento de Preferencia próxima sesión.</w:t>
      </w:r>
      <w:hyperlink r:id="rId3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O-16-2712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1048/16 del 5 de enero de 2016.</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005/15</w:t>
      </w:r>
      <w:r>
        <w:rPr>
          <w:rFonts w:eastAsia="MS Mincho;ＭＳ 明朝" w:cs="Times New Roman" w:ascii="Times New Roman" w:hAnsi="Times New Roman"/>
          <w:sz w:val="24"/>
        </w:rPr>
        <w:t xml:space="preserve">: "Modifica Anexo I Ordenanza Tarifaria 2375-CM-12". Autor: Intendente Municipal, Ing. Gustavo Gennuso. Colaborador: Secretario de Hacienda, Cdor. Ariel Gomis. A Asesoría Letrada y a las Comisiones de Economía y de Gobierno y Legales. </w:t>
      </w:r>
      <w:r>
        <w:rPr>
          <w:rFonts w:eastAsia="MS Mincho;ＭＳ 明朝" w:cs="Times New Roman" w:ascii="Times New Roman" w:hAnsi="Times New Roman"/>
          <w:b w:val="false"/>
          <w:bCs w:val="false"/>
          <w:color w:val="auto"/>
          <w:sz w:val="24"/>
          <w:szCs w:val="24"/>
          <w:u w:val="none"/>
          <w:lang w:val="es-ES" w:eastAsia="zh-CN" w:bidi="ar-SA"/>
        </w:rPr>
        <w:t xml:space="preserve">Con Tratamiento de Preferencia próxima sesión. </w:t>
      </w:r>
      <w:hyperlink r:id="rId40">
        <w:r>
          <w:rPr>
            <w:rStyle w:val="EnlacedeInternet"/>
            <w:rFonts w:eastAsia="MS Mincho;ＭＳ 明朝" w:cs="Times New Roman" w:ascii="Times New Roman" w:hAnsi="Times New Roman"/>
            <w:b w:val="false"/>
            <w:bCs w:val="false"/>
            <w:sz w:val="24"/>
            <w:szCs w:val="24"/>
            <w:shd w:fill="00FF00" w:val="clear"/>
            <w:lang w:val="es-ES" w:eastAsia="zh-CN" w:bidi="ar-SA"/>
          </w:rPr>
          <w:t>O-16-2713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1048/16 del 5 de enero de 2016.</w:t>
      </w:r>
    </w:p>
    <w:p>
      <w:pPr>
        <w:pStyle w:val="Textosinformato"/>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Textosinformato"/>
        <w:widowControl/>
        <w:suppressAutoHyphens w:val="true"/>
        <w:kinsoku w:val="true"/>
        <w:bidi w:val="0"/>
        <w:jc w:val="both"/>
        <w:rPr/>
      </w:pPr>
      <w:r>
        <w:rPr>
          <w:rFonts w:eastAsia="MS Mincho;ＭＳ 明朝" w:cs="Times New Roman" w:ascii="Times New Roman" w:hAnsi="Times New Roman"/>
          <w:b/>
          <w:bCs/>
          <w:color w:val="auto"/>
          <w:sz w:val="24"/>
          <w:szCs w:val="20"/>
          <w:u w:val="single"/>
          <w:lang w:eastAsia="zh-CN" w:bidi="ar-SA"/>
        </w:rPr>
        <w:t>Proyecto de Ordenanza 006/15</w:t>
      </w:r>
      <w:r>
        <w:rPr>
          <w:rFonts w:eastAsia="MS Mincho;ＭＳ 明朝" w:cs="Times New Roman" w:ascii="Times New Roman" w:hAnsi="Times New Roman"/>
          <w:color w:val="auto"/>
          <w:sz w:val="24"/>
          <w:szCs w:val="20"/>
          <w:lang w:eastAsia="zh-CN" w:bidi="ar-SA"/>
        </w:rPr>
        <w:t xml:space="preserve">: "Modifica Anexo II Libro Segundo de las Infracciones Ordenanza Tarifaria 2375-CM-12". Autor: Intendente Municipal, Ing. Gustavo Gennuso. Colaborador: Secretario de Hacienda, Cdor. Ariel Gomis. A Asesoría Letrada y a las Comisiones de Economía y de Gobierno y Legales. </w:t>
      </w:r>
      <w:r>
        <w:rPr>
          <w:rFonts w:eastAsia="MS Mincho;ＭＳ 明朝" w:cs="Times New Roman" w:ascii="Times New Roman" w:hAnsi="Times New Roman"/>
          <w:b w:val="false"/>
          <w:bCs w:val="false"/>
          <w:color w:val="auto"/>
          <w:sz w:val="24"/>
          <w:szCs w:val="20"/>
          <w:u w:val="none"/>
          <w:lang w:val="es-ES" w:eastAsia="zh-CN" w:bidi="ar-SA"/>
        </w:rPr>
        <w:t xml:space="preserve">Con Tratamiento de Preferencia próxima sesión. </w:t>
      </w:r>
      <w:hyperlink r:id="rId41">
        <w:r>
          <w:rPr>
            <w:rStyle w:val="EnlacedeInternet"/>
            <w:rFonts w:eastAsia="MS Mincho;ＭＳ 明朝" w:cs="Times New Roman" w:ascii="Times New Roman" w:hAnsi="Times New Roman"/>
            <w:b w:val="false"/>
            <w:bCs w:val="false"/>
            <w:sz w:val="24"/>
            <w:szCs w:val="20"/>
            <w:shd w:fill="00FF00" w:val="clear"/>
            <w:lang w:val="es-ES" w:eastAsia="zh-CN" w:bidi="ar-SA"/>
          </w:rPr>
          <w:t xml:space="preserve">O-16-2714 </w:t>
        </w:r>
      </w:hyperlink>
      <w:r>
        <w:rPr>
          <w:rFonts w:eastAsia="MS Mincho;ＭＳ 明朝" w:cs="Times New Roman" w:ascii="Times New Roman" w:hAnsi="Times New Roman"/>
          <w:b w:val="false"/>
          <w:bCs w:val="false"/>
          <w:color w:val="000000"/>
          <w:sz w:val="24"/>
          <w:szCs w:val="20"/>
          <w:u w:val="none"/>
          <w:shd w:fill="00FF00" w:val="clear"/>
          <w:lang w:val="es-ES" w:eastAsia="zh-CN" w:bidi="ar-SA"/>
        </w:rPr>
        <w:t>Acta 1048/16 del 5 de enero de 2016.</w:t>
      </w:r>
    </w:p>
    <w:p>
      <w:pPr>
        <w:pStyle w:val="Textosinformato"/>
        <w:widowControl/>
        <w:suppressAutoHyphens w:val="true"/>
        <w:kinsoku w:val="true"/>
        <w:bidi w:val="0"/>
        <w:jc w:val="both"/>
        <w:rPr>
          <w:rFonts w:ascii="Times New Roman" w:hAnsi="Times New Roman" w:eastAsia="MS Mincho;ＭＳ 明朝" w:cs="Times New Roman"/>
          <w:color w:val="auto"/>
          <w:sz w:val="24"/>
          <w:szCs w:val="20"/>
          <w:lang w:eastAsia="zh-CN" w:bidi="ar-SA"/>
        </w:rPr>
      </w:pPr>
      <w:r>
        <w:rPr>
          <w:rFonts w:eastAsia="MS Mincho;ＭＳ 明朝" w:cs="Times New Roman" w:ascii="Times New Roman" w:hAnsi="Times New Roman"/>
          <w:color w:val="auto"/>
          <w:sz w:val="24"/>
          <w:szCs w:val="20"/>
          <w:lang w:eastAsia="zh-CN" w:bidi="ar-SA"/>
        </w:rPr>
      </w:r>
    </w:p>
    <w:p>
      <w:pPr>
        <w:pStyle w:val="Textosinformato"/>
        <w:widowControl/>
        <w:suppressAutoHyphens w:val="true"/>
        <w:kinsoku w:val="true"/>
        <w:bidi w:val="0"/>
        <w:jc w:val="both"/>
        <w:rPr/>
      </w:pPr>
      <w:r>
        <w:rPr>
          <w:rFonts w:eastAsia="MS Mincho;ＭＳ 明朝" w:cs="Times New Roman" w:ascii="Times New Roman" w:hAnsi="Times New Roman"/>
          <w:b/>
          <w:bCs/>
          <w:color w:val="000000"/>
          <w:sz w:val="24"/>
          <w:szCs w:val="20"/>
          <w:u w:val="single"/>
          <w:shd w:fill="auto" w:val="clear"/>
          <w:lang w:eastAsia="zh-CN" w:bidi="ar-SA"/>
        </w:rPr>
        <w:t>Proyecto de Resolución 007/15</w:t>
      </w:r>
      <w:r>
        <w:rPr>
          <w:rFonts w:eastAsia="MS Mincho;ＭＳ 明朝" w:cs="Times New Roman" w:ascii="Times New Roman" w:hAnsi="Times New Roman"/>
          <w:b/>
          <w:bCs/>
          <w:color w:val="000000"/>
          <w:sz w:val="24"/>
          <w:szCs w:val="20"/>
          <w:u w:val="none"/>
          <w:shd w:fill="auto" w:val="clear"/>
          <w:lang w:eastAsia="zh-CN" w:bidi="ar-SA"/>
        </w:rPr>
        <w:t>:</w:t>
      </w:r>
      <w:r>
        <w:rPr>
          <w:rFonts w:eastAsia="MS Mincho;ＭＳ 明朝" w:cs="Times New Roman" w:ascii="Times New Roman" w:hAnsi="Times New Roman"/>
          <w:b w:val="false"/>
          <w:bCs w:val="false"/>
          <w:color w:val="000000"/>
          <w:sz w:val="24"/>
          <w:szCs w:val="20"/>
          <w:u w:val="none"/>
          <w:shd w:fill="auto" w:val="clear"/>
          <w:lang w:eastAsia="zh-CN" w:bidi="ar-SA"/>
        </w:rPr>
        <w:t xml:space="preserve"> "Establece Organigrama Concejo Municipal – Manual de Misiones y Funciones. Abroga Resoluciones 309-CM-05 y 333-CM-07". Autor: Concejal Diego Benítez (JSB). Sobre tablas</w:t>
      </w:r>
      <w:r>
        <w:rPr>
          <w:rFonts w:eastAsia="MS Mincho;ＭＳ 明朝" w:cs="Times New Roman" w:ascii="Times New Roman" w:hAnsi="Times New Roman"/>
          <w:b w:val="false"/>
          <w:bCs w:val="false"/>
          <w:color w:val="000000"/>
          <w:sz w:val="24"/>
          <w:szCs w:val="20"/>
          <w:u w:val="none"/>
          <w:shd w:fill="auto" w:val="clear"/>
          <w:lang w:val="es-ES" w:eastAsia="zh-CN" w:bidi="ar-SA"/>
        </w:rPr>
        <w:t>. R-15-471 Acta 1047/15 del 17 de diciembre de 2015.</w:t>
      </w:r>
    </w:p>
    <w:p>
      <w:pPr>
        <w:pStyle w:val="Textosinformato"/>
        <w:widowControl/>
        <w:suppressAutoHyphens w:val="true"/>
        <w:kinsoku w:val="true"/>
        <w:bidi w:val="0"/>
        <w:jc w:val="both"/>
        <w:rPr>
          <w:rFonts w:ascii="Times New Roman" w:hAnsi="Times New Roman" w:eastAsia="MS Mincho;ＭＳ 明朝" w:cs="Times New Roman"/>
          <w:color w:val="auto"/>
          <w:sz w:val="24"/>
          <w:szCs w:val="20"/>
          <w:lang w:eastAsia="zh-CN" w:bidi="ar-SA"/>
        </w:rPr>
      </w:pPr>
      <w:r>
        <w:rPr>
          <w:rFonts w:eastAsia="MS Mincho;ＭＳ 明朝" w:cs="Times New Roman" w:ascii="Times New Roman" w:hAnsi="Times New Roman"/>
          <w:color w:val="auto"/>
          <w:sz w:val="24"/>
          <w:szCs w:val="20"/>
          <w:lang w:eastAsia="zh-CN" w:bidi="ar-SA"/>
        </w:rPr>
      </w:r>
    </w:p>
    <w:p>
      <w:pPr>
        <w:pStyle w:val="Textosinformato"/>
        <w:widowControl/>
        <w:suppressAutoHyphens w:val="true"/>
        <w:kinsoku w:val="true"/>
        <w:bidi w:val="0"/>
        <w:jc w:val="both"/>
        <w:rPr/>
      </w:pPr>
      <w:r>
        <w:rPr>
          <w:rFonts w:eastAsia="MS Mincho;ＭＳ 明朝" w:cs="Times New Roman" w:ascii="Times New Roman" w:hAnsi="Times New Roman"/>
          <w:b/>
          <w:bCs/>
          <w:color w:val="000000"/>
          <w:sz w:val="24"/>
          <w:szCs w:val="20"/>
          <w:u w:val="single"/>
          <w:shd w:fill="auto" w:val="clear"/>
          <w:lang w:eastAsia="zh-CN" w:bidi="ar-SA"/>
        </w:rPr>
        <w:t xml:space="preserve">Proyecto de Comunicación 008/15: </w:t>
      </w:r>
      <w:r>
        <w:rPr>
          <w:rFonts w:eastAsia="MS Mincho;ＭＳ 明朝" w:cs="Times New Roman" w:ascii="Times New Roman" w:hAnsi="Times New Roman"/>
          <w:b w:val="false"/>
          <w:bCs w:val="false"/>
          <w:color w:val="000000"/>
          <w:sz w:val="24"/>
          <w:szCs w:val="20"/>
          <w:u w:val="none"/>
          <w:shd w:fill="auto" w:val="clear"/>
          <w:lang w:eastAsia="zh-CN" w:bidi="ar-SA"/>
        </w:rPr>
        <w:t xml:space="preserve">"Solicita garantice el cumplimiento de la Ley 26522 de Servicios de Comunicación". Autores: Concejales Ramón Chiocconi, Ana Marks y Daniel Natapof (FpV). Sobre Tablas. </w:t>
      </w:r>
      <w:r>
        <w:rPr>
          <w:rFonts w:eastAsia="MS Mincho;ＭＳ 明朝" w:cs="Times New Roman" w:ascii="Times New Roman" w:hAnsi="Times New Roman"/>
          <w:b w:val="false"/>
          <w:bCs w:val="false"/>
          <w:color w:val="000000"/>
          <w:sz w:val="24"/>
          <w:szCs w:val="20"/>
          <w:u w:val="none"/>
          <w:shd w:fill="FF3366" w:val="clear"/>
          <w:lang w:eastAsia="zh-CN" w:bidi="ar-SA"/>
        </w:rPr>
        <w:t>Rechazado Acta 1048/16 del 5 de enero de 2016.</w:t>
      </w:r>
    </w:p>
    <w:p>
      <w:pPr>
        <w:pStyle w:val="Textosinformato"/>
        <w:widowControl/>
        <w:suppressAutoHyphens w:val="true"/>
        <w:kinsoku w:val="true"/>
        <w:bidi w:val="0"/>
        <w:jc w:val="both"/>
        <w:rPr>
          <w:rFonts w:ascii="Times New Roman" w:hAnsi="Times New Roman" w:eastAsia="MS Mincho;ＭＳ 明朝" w:cs="Times New Roman"/>
          <w:b w:val="false"/>
          <w:b w:val="false"/>
          <w:bCs w:val="false"/>
          <w:color w:val="000000"/>
          <w:sz w:val="24"/>
          <w:szCs w:val="20"/>
          <w:u w:val="none"/>
          <w:shd w:fill="FF3366" w:val="clear"/>
          <w:lang w:eastAsia="zh-CN" w:bidi="ar-SA"/>
        </w:rPr>
      </w:pPr>
      <w:r>
        <w:rPr>
          <w:rFonts w:eastAsia="MS Mincho;ＭＳ 明朝" w:cs="Times New Roman" w:ascii="Times New Roman" w:hAnsi="Times New Roman"/>
          <w:b w:val="false"/>
          <w:bCs w:val="false"/>
          <w:color w:val="000000"/>
          <w:sz w:val="24"/>
          <w:szCs w:val="20"/>
          <w:u w:val="none"/>
          <w:shd w:fill="FF3366" w:val="clear"/>
          <w:lang w:eastAsia="zh-CN" w:bidi="ar-SA"/>
        </w:rPr>
      </w:r>
    </w:p>
    <w:p>
      <w:pPr>
        <w:pStyle w:val="Textosinformato"/>
        <w:widowControl/>
        <w:suppressAutoHyphens w:val="true"/>
        <w:kinsoku w:val="true"/>
        <w:bidi w:val="0"/>
        <w:jc w:val="both"/>
        <w:rPr/>
      </w:pPr>
      <w:r>
        <w:rPr>
          <w:rFonts w:eastAsia="MS Mincho;ＭＳ 明朝" w:cs="Times New Roman" w:ascii="Times New Roman" w:hAnsi="Times New Roman"/>
          <w:b/>
          <w:bCs/>
          <w:color w:val="auto"/>
          <w:sz w:val="24"/>
          <w:szCs w:val="20"/>
          <w:u w:val="single"/>
          <w:lang w:eastAsia="zh-CN" w:bidi="ar-SA"/>
        </w:rPr>
        <w:t>Proyecto de Declaración 009/15:</w:t>
      </w:r>
      <w:r>
        <w:rPr>
          <w:rFonts w:eastAsia="MS Mincho;ＭＳ 明朝" w:cs="Times New Roman" w:ascii="Times New Roman" w:hAnsi="Times New Roman"/>
          <w:b w:val="false"/>
          <w:bCs w:val="false"/>
          <w:color w:val="auto"/>
          <w:sz w:val="24"/>
          <w:szCs w:val="20"/>
          <w:u w:val="none"/>
          <w:lang w:eastAsia="zh-CN" w:bidi="ar-SA"/>
        </w:rPr>
        <w:t xml:space="preserve"> "Declarar evento interés municipal, deportivo y turístico el preolímpico femenino de voley". Autores: Concejales Cristina Painefil, Claudia Contreras, Julia Fernández, Viviana Gelain, Diego Benítez, Gerardo Ávila, Andrés Martínez Infante (JSB). Sobre Tablas.</w:t>
      </w:r>
      <w:hyperlink r:id="rId42">
        <w:r>
          <w:rPr>
            <w:rStyle w:val="EnlacedeInternet"/>
            <w:rFonts w:eastAsia="MS Mincho;ＭＳ 明朝" w:cs="Times New Roman" w:ascii="Times New Roman" w:hAnsi="Times New Roman"/>
            <w:b w:val="false"/>
            <w:bCs w:val="false"/>
            <w:sz w:val="24"/>
            <w:szCs w:val="20"/>
            <w:lang w:eastAsia="zh-CN" w:bidi="ar-SA"/>
          </w:rPr>
          <w:t xml:space="preserve"> </w:t>
        </w:r>
        <w:r>
          <w:rPr>
            <w:rStyle w:val="EnlacedeInternet"/>
            <w:rFonts w:eastAsia="MS Mincho;ＭＳ 明朝" w:cs="Times New Roman" w:ascii="Times New Roman" w:hAnsi="Times New Roman"/>
            <w:b w:val="false"/>
            <w:bCs w:val="false"/>
            <w:sz w:val="24"/>
            <w:szCs w:val="20"/>
            <w:shd w:fill="00FF00" w:val="clear"/>
            <w:lang w:eastAsia="zh-CN" w:bidi="ar-SA"/>
          </w:rPr>
          <w:t>D-16-1957</w:t>
        </w:r>
      </w:hyperlink>
      <w:r>
        <w:rPr>
          <w:rFonts w:eastAsia="MS Mincho;ＭＳ 明朝" w:cs="Times New Roman" w:ascii="Times New Roman" w:hAnsi="Times New Roman"/>
          <w:b w:val="false"/>
          <w:bCs w:val="false"/>
          <w:color w:val="000000"/>
          <w:sz w:val="24"/>
          <w:szCs w:val="20"/>
          <w:u w:val="none"/>
          <w:shd w:fill="00FF00" w:val="clear"/>
          <w:lang w:eastAsia="zh-CN" w:bidi="ar-SA"/>
        </w:rPr>
        <w:t xml:space="preserve"> Acta 1048/16 del 5 de enero de 2016.</w:t>
      </w:r>
    </w:p>
    <w:p>
      <w:pPr>
        <w:pStyle w:val="Textosinformato"/>
        <w:widowControl/>
        <w:suppressAutoHyphens w:val="true"/>
        <w:kinsoku w:val="true"/>
        <w:bidi w:val="0"/>
        <w:jc w:val="both"/>
        <w:rPr>
          <w:rFonts w:ascii="Times New Roman" w:hAnsi="Times New Roman" w:eastAsia="MS Mincho;ＭＳ 明朝" w:cs="Times New Roman"/>
          <w:b w:val="false"/>
          <w:b w:val="false"/>
          <w:bCs w:val="false"/>
          <w:color w:val="auto"/>
          <w:sz w:val="24"/>
          <w:szCs w:val="20"/>
          <w:u w:val="none"/>
          <w:lang w:eastAsia="zh-CN" w:bidi="ar-SA"/>
        </w:rPr>
      </w:pPr>
      <w:r>
        <w:rPr>
          <w:rFonts w:eastAsia="MS Mincho;ＭＳ 明朝" w:cs="Times New Roman" w:ascii="Times New Roman" w:hAnsi="Times New Roman"/>
          <w:b w:val="false"/>
          <w:bCs w:val="false"/>
          <w:color w:val="auto"/>
          <w:sz w:val="24"/>
          <w:szCs w:val="20"/>
          <w:u w:val="none"/>
          <w:lang w:eastAsia="zh-CN" w:bidi="ar-SA"/>
        </w:rPr>
      </w:r>
    </w:p>
    <w:p>
      <w:pPr>
        <w:pStyle w:val="Normal"/>
        <w:jc w:val="both"/>
        <w:rPr/>
      </w:pPr>
      <w:r>
        <w:rPr>
          <w:rFonts w:eastAsia="MS Mincho;ＭＳ 明朝" w:cs="Times New Roman"/>
          <w:b/>
          <w:bCs/>
          <w:color w:val="auto"/>
          <w:sz w:val="24"/>
          <w:szCs w:val="24"/>
          <w:u w:val="single"/>
          <w:lang w:val="es-ES" w:eastAsia="zh-CN" w:bidi="ar-SA"/>
        </w:rPr>
        <w:t>Proyecto de Declaración 010/16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"Declarar de interés municipal y educativo MAM.AR Lactancia Materna en Argentina". Autores: Concejales Ramón Chiocconi, Daniel Natapof y Ana Marks (FpV). Iniciativa: Soledad Bettendorf (Directora) y Diego H. Romero (Co-Director). Se solicitará el retiro por haberse emitido la Resolución 010-PCM-16. </w:t>
      </w:r>
      <w:r>
        <w:rPr>
          <w:rFonts w:eastAsia="MS Mincho;ＭＳ 明朝" w:cs="Times New Roman"/>
          <w:b w:val="false"/>
          <w:bCs w:val="false"/>
          <w:color w:val="000000"/>
          <w:sz w:val="24"/>
          <w:szCs w:val="24"/>
          <w:u w:val="none"/>
          <w:shd w:fill="FF3366" w:val="clear"/>
          <w:lang w:val="es-ES" w:eastAsia="zh-CN" w:bidi="ar-SA"/>
        </w:rPr>
        <w:t>RETIRADO ACTA 1049/16 DEL 18 DE FEBRERO DE 2016.</w:t>
      </w:r>
    </w:p>
    <w:p>
      <w:pPr>
        <w:pStyle w:val="Textosinformato"/>
        <w:jc w:val="both"/>
        <w:rPr>
          <w:rFonts w:eastAsia="MS Mincho;ＭＳ 明朝"/>
          <w:b/>
          <w:b/>
          <w:bCs/>
          <w:sz w:val="24"/>
        </w:rPr>
      </w:pPr>
      <w:r>
        <w:rPr>
          <w:rFonts w:eastAsia="MS Mincho;ＭＳ 明朝"/>
          <w:b/>
          <w:bCs/>
          <w:sz w:val="24"/>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011/16</w:t>
      </w:r>
      <w:r>
        <w:rPr>
          <w:rFonts w:eastAsia="MS Mincho;ＭＳ 明朝" w:cs="Times New Roman" w:ascii="Times New Roman" w:hAnsi="Times New Roman"/>
          <w:b w:val="false"/>
          <w:bCs w:val="false"/>
          <w:color w:val="auto"/>
          <w:sz w:val="24"/>
          <w:szCs w:val="24"/>
          <w:u w:val="none"/>
          <w:lang w:val="es-ES" w:eastAsia="zh-CN" w:bidi="ar-SA"/>
        </w:rPr>
        <w:t xml:space="preserve">: "Aceptar donaciones indumentaria Resolución S.G. Nº 96/2015 (Disposiciones 252/14, 253/14, 255/14, 256/14, 257/14 y 260/14 AD Bari-Aduana)". Autor: Intendente Municipal, Ing. Gustavo Gennuso. Colaboradores: Jefe de Gabinete, Lic. Pablo Chamatrópulos y Asesora Letrada Ejecutivo Municipal, Natacha Vázquez. Sobre tablas. </w:t>
      </w:r>
      <w:hyperlink r:id="rId43">
        <w:r>
          <w:rPr>
            <w:rStyle w:val="EnlacedeInternet"/>
            <w:rFonts w:eastAsia="MS Mincho;ＭＳ 明朝" w:cs="Times New Roman" w:ascii="Times New Roman" w:hAnsi="Times New Roman"/>
            <w:b w:val="false"/>
            <w:bCs w:val="false"/>
            <w:sz w:val="24"/>
            <w:szCs w:val="24"/>
            <w:shd w:fill="00FF00" w:val="clear"/>
            <w:lang w:val="es-ES" w:eastAsia="zh-CN" w:bidi="ar-SA"/>
          </w:rPr>
          <w:t>O-16-2715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1049/16 del 18 de febrero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012/16</w:t>
      </w:r>
      <w:r>
        <w:rPr>
          <w:rFonts w:eastAsia="MS Mincho;ＭＳ 明朝" w:cs="Times New Roman" w:ascii="Times New Roman" w:hAnsi="Times New Roman"/>
          <w:b w:val="false"/>
          <w:bCs w:val="false"/>
          <w:color w:val="auto"/>
          <w:sz w:val="24"/>
          <w:szCs w:val="24"/>
          <w:u w:val="none"/>
          <w:lang w:val="es-ES" w:eastAsia="zh-CN" w:bidi="ar-SA"/>
        </w:rPr>
        <w:t>: "Creación Premio Carlos Bustos a organizaciones de bien público". Autor: Concejal Daniel González (PRO). A Asesoría Letrada y a las Comisiones de Desarrollo Humano, Deportes y Cultura y de Gobierno y Legales. Con tratamiento de preferencia 1º sesión.</w:t>
      </w:r>
      <w:hyperlink r:id="rId4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O-16-2718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013/16</w:t>
      </w:r>
      <w:r>
        <w:rPr>
          <w:rFonts w:eastAsia="MS Mincho;ＭＳ 明朝" w:cs="Times New Roman" w:ascii="Times New Roman" w:hAnsi="Times New Roman"/>
          <w:b w:val="false"/>
          <w:bCs w:val="false"/>
          <w:color w:val="auto"/>
          <w:sz w:val="24"/>
          <w:szCs w:val="24"/>
          <w:u w:val="none"/>
          <w:lang w:val="es-ES" w:eastAsia="zh-CN" w:bidi="ar-SA"/>
        </w:rPr>
        <w:t xml:space="preserve">: "Prestar acuerdo al llamado a Licitación Pública para la construcción de la obra: Ampliación edificio municipal ubicado en Avenida Gallardo Nº 1383 de la ciudad de San Carlos de Bariloche". Autor: Intendente Municipal, Ing. Gustavo Gennuso. Colaboradores: Jefe de Gabinete, Lic. Pablo Chamatrópulos; Secretario de Hacienda, Cdr. Ariel Gomis; Secretario de Obras y Servicios Públicos, Ing. Alfredo Milano y Dirección de Obras por Contrato. A Asesoría Letrada y a la Comisión de Gobierno y Legales. Con tratamiento de preferencia 1º sesión. </w:t>
      </w:r>
      <w:hyperlink r:id="rId45">
        <w:r>
          <w:rPr>
            <w:rStyle w:val="EnlacedeInternet"/>
            <w:rFonts w:eastAsia="MS Mincho;ＭＳ 明朝" w:cs="Times New Roman" w:ascii="Times New Roman" w:hAnsi="Times New Roman"/>
            <w:b w:val="false"/>
            <w:bCs w:val="false"/>
            <w:sz w:val="24"/>
            <w:szCs w:val="24"/>
            <w:shd w:fill="00FF00" w:val="clear"/>
            <w:lang w:val="es-ES" w:eastAsia="zh-CN" w:bidi="ar-SA"/>
          </w:rPr>
          <w:t>O-16-2720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014/16</w:t>
      </w:r>
      <w:r>
        <w:rPr>
          <w:rFonts w:eastAsia="MS Mincho;ＭＳ 明朝" w:cs="Times New Roman" w:ascii="Times New Roman" w:hAnsi="Times New Roman"/>
          <w:b w:val="false"/>
          <w:bCs w:val="false"/>
          <w:color w:val="auto"/>
          <w:sz w:val="24"/>
          <w:szCs w:val="24"/>
          <w:u w:val="none"/>
          <w:lang w:val="es-ES" w:eastAsia="zh-CN" w:bidi="ar-SA"/>
        </w:rPr>
        <w:t>: "Declarar de interés municipal, deportivo y turístico la 4ª Edición Bariloche Cup". Autores: Concejales Julia Fernández, Gerardo Ávila, Diego Benítez, Claudia Contreras, Viviana Gelain, Andrés Martínez Infante  y Cristina Painefil (JSB). Sobre tablas.</w:t>
      </w:r>
      <w:hyperlink r:id="rId4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D-16-1958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1049/16 del 18 de febrero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015/16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cultural las jornadas de @Experiencia Virtual 2016". Autores: Concejales Julia Fernández, Gerardo Ávila, Diego Benítez, Claudia Contreras, Viviana Gelain, Andrés Martínez Infante  y Cristina Painefil (JSB). Sobre tablas. </w:t>
      </w:r>
      <w:hyperlink r:id="rId47">
        <w:r>
          <w:rPr>
            <w:rStyle w:val="EnlacedeInternet"/>
            <w:rFonts w:eastAsia="MS Mincho;ＭＳ 明朝" w:cs="Times New Roman" w:ascii="Times New Roman" w:hAnsi="Times New Roman"/>
            <w:b w:val="false"/>
            <w:bCs w:val="false"/>
            <w:sz w:val="24"/>
            <w:szCs w:val="24"/>
            <w:shd w:fill="00FF00" w:val="clear"/>
            <w:lang w:val="es-ES" w:eastAsia="zh-CN" w:bidi="ar-SA"/>
          </w:rPr>
          <w:t>D-16-1959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1049/16 del 18 de febrero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016/16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"Creación del Régimen de licencia especial por violencia de género para trabajadoras del ámbito municipal". Autores: Concejales Ana Marks, Ramón Chiocconi y Daniel Natapof (FpV). Colaboradora: Susana Yappert. Iniciativa: Red de Géneros Bariloche, Secretaría de Género CTA de los Trabajadores Regional Andina Sur. A Asesoría Letrada y a las Comisiones de Desarrollo Humano, Deportes y Cultura y de Gobierno y Legales.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48">
        <w:r>
          <w:rPr>
            <w:rStyle w:val="EnlacedeInternet"/>
            <w:rFonts w:eastAsia="MS Mincho;ＭＳ 明朝" w:cs="Times New Roman" w:ascii="Times New Roman" w:hAnsi="Times New Roman"/>
            <w:b w:val="false"/>
            <w:bCs w:val="false"/>
            <w:sz w:val="24"/>
            <w:szCs w:val="24"/>
            <w:shd w:fill="00FF00" w:val="clear"/>
            <w:lang w:val="es-ES" w:eastAsia="zh-CN" w:bidi="ar-SA"/>
          </w:rPr>
          <w:t>O-16-2737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1054/16 del 12 de mayo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017/16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deportivo y turístico la Carrera 4 Refugios". Autores: Concejales Julia Fernández, Gerardo Ávila, Diego Benítez, Claudia Contreras, Viviana Gelain, Andrés Martínez Infante  y Cristina Painefil (JSB). Sobre tablas. </w:t>
      </w:r>
      <w:hyperlink r:id="rId4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D-16-1960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1049/16 del 18 de febrero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018/16</w:t>
      </w:r>
      <w:r>
        <w:rPr>
          <w:rFonts w:eastAsia="MS Mincho;ＭＳ 明朝" w:cs="Times New Roman" w:ascii="Times New Roman" w:hAnsi="Times New Roman"/>
          <w:b w:val="false"/>
          <w:bCs w:val="false"/>
          <w:color w:val="auto"/>
          <w:sz w:val="24"/>
          <w:szCs w:val="24"/>
          <w:u w:val="none"/>
          <w:lang w:val="es-ES" w:eastAsia="zh-CN" w:bidi="ar-SA"/>
        </w:rPr>
        <w:t xml:space="preserve">: "Régimen Municipal de la iniciativa privada en la elaboración y ejecución de proyectos de interés público para San Carlos de Bariloche". Autor: Intendente Municipal, Ing. Gustavo Gennuso. Colaboradores: Jefe de Gabinete, Lic. Pablo Chamatrópulos; Secretario de Hacienda, Cdr. Ariel Gomis; Secretario de Desarrollo Urbano, Ing. Marcelo Ruival; Subsecretario de Planeamiento Urbano, Arq. Pablo Bullaude, Lic. Miguel Panero, Arq. Laura Valeo y Arq. Carolina Costa. A Asesoría Letrada y a la Comisión de Gobierno y Legales. </w:t>
      </w:r>
      <w:hyperlink r:id="rId50">
        <w:r>
          <w:rPr>
            <w:rStyle w:val="EnlacedeInternet"/>
            <w:rFonts w:eastAsia="MS Mincho;ＭＳ 明朝" w:cs="Times New Roman" w:ascii="Times New Roman" w:hAnsi="Times New Roman"/>
            <w:b w:val="false"/>
            <w:bCs w:val="false"/>
            <w:sz w:val="24"/>
            <w:szCs w:val="24"/>
            <w:shd w:fill="00FF00" w:val="clear"/>
            <w:lang w:val="es-ES" w:eastAsia="zh-CN" w:bidi="ar-SA"/>
          </w:rPr>
          <w:t>O-16-2725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1051/16 del 31 de marzo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019/16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"Derecho de Participación Municipal en la Renta Diferencial Urbana. Abroga Ordenanza 2080-CM-10". Autor: Jefe de Gabinete, Lic. Pablo Chamatrópulos A/C Despacho Intendencia. Colaboradores: Secretario de Desarrollo Urbano, Ing. Marcelo Heraclio Ruival; Subsecretario de Planeamiento Urbano, Lic. Miguel Panero, Arq. Laura Valeo, Arq. Carolina Costa. A Asesoría Letrada y a las Comisiones de Obras y Planeamiento y de Gobierno y Legales. </w:t>
      </w:r>
      <w:hyperlink r:id="rId5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O-16-2733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Anexo I, Ordenanza 2581-CM-14, Cuadro tarifario acceso bosque Llao Llao". Autores: Concejales Claudia Contreras, Gerardo Ávila, Diego Benítez, Julia Fernández, Viviana Gelain, Cristina Painefil y Andrés Martínez Infante (JSB). A Asesoría Letrada y a la Comisión de Gobierno y Legales.</w:t>
      </w:r>
    </w:p>
    <w:p>
      <w:pPr>
        <w:pStyle w:val="Textosinformato"/>
        <w:widowControl/>
        <w:suppressAutoHyphens w:val="true"/>
        <w:kinsoku w:val="true"/>
        <w:overflowPunct w:val="true"/>
        <w:autoSpaceDE w:val="true"/>
        <w:bidi w:val="0"/>
        <w:jc w:val="both"/>
        <w:rPr/>
      </w:pPr>
      <w:hyperlink r:id="rId52">
        <w:r>
          <w:rPr>
            <w:rStyle w:val="EnlacedeInternet"/>
            <w:rFonts w:eastAsia="MS Mincho;ＭＳ 明朝" w:cs="Times New Roman" w:ascii="Times New Roman" w:hAnsi="Times New Roman"/>
            <w:b w:val="false"/>
            <w:bCs w:val="false"/>
            <w:sz w:val="24"/>
            <w:szCs w:val="24"/>
            <w:shd w:fill="00FF00" w:val="clear"/>
            <w:lang w:val="es-ES" w:eastAsia="zh-CN" w:bidi="ar-SA"/>
          </w:rPr>
          <w:t>O-16-2721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Acta1050/16 del 17 de marzo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021/16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deportivo y turístico el Patagonia Sup  Race 10 K 2016". Autores: Concejales Ramón Chiocconi y Daniel Natapof (FpV). Iniciativa: Agustín Palomeque y María Serrao (Patagonia SUP). Sobre tablas. </w:t>
      </w:r>
      <w:hyperlink r:id="rId53">
        <w:r>
          <w:rPr>
            <w:rStyle w:val="EnlacedeInternet"/>
            <w:rFonts w:eastAsia="MS Mincho;ＭＳ 明朝" w:cs="Times New Roman" w:ascii="Times New Roman" w:hAnsi="Times New Roman"/>
            <w:b w:val="false"/>
            <w:bCs w:val="false"/>
            <w:sz w:val="24"/>
            <w:szCs w:val="24"/>
            <w:shd w:fill="00FF00" w:val="clear"/>
            <w:lang w:val="es-ES" w:eastAsia="zh-CN" w:bidi="ar-SA"/>
          </w:rPr>
          <w:t>D-16-1961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1049/16 del 18 de febrero de 2016.</w:t>
      </w:r>
    </w:p>
    <w:p>
      <w:pPr>
        <w:pStyle w:val="Textosinformato"/>
        <w:widowControl/>
        <w:suppressAutoHyphens w:val="true"/>
        <w:kinsoku w:val="true"/>
        <w:overflowPunct w:val="true"/>
        <w:autoSpaceDE w:val="true"/>
        <w:bidi w:val="0"/>
        <w:jc w:val="both"/>
        <w:rPr/>
      </w:pPr>
      <w:r>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2086-CM-10 Semana Municipal del Bienestar Animal y Tenencia Responsable de Mascotas". Autores: Concejales Cristina Painefil, Diego Benítez, Andrés Martínez Infante, Claudia Contreras, Julia Fernández, Gerardo Ávila y Viviana Gelain (JSB). Iniciativa: Nicolás Ghiglone. Colaboradores: Colegio Veterinario de la Provincia de Río Negro, Sr. Orlando Díaz, Sr. Matías Prafil, Srta. Lucila Marasco Hofer. A Asesoría Letrada y las Comisiones de Servicios, Tránsito y Transporte y de Gobierno y Legales. </w:t>
      </w:r>
      <w:hyperlink r:id="rId54">
        <w:r>
          <w:rPr>
            <w:rStyle w:val="EnlacedeInternet"/>
            <w:rFonts w:eastAsia="MS Mincho;ＭＳ 明朝" w:cs="Times New Roman" w:ascii="Times New Roman" w:hAnsi="Times New Roman"/>
            <w:b w:val="false"/>
            <w:bCs w:val="false"/>
            <w:sz w:val="24"/>
            <w:szCs w:val="24"/>
            <w:shd w:fill="00FF00" w:val="clear"/>
            <w:lang w:val="es-ES" w:eastAsia="zh-CN" w:bidi="ar-SA"/>
          </w:rPr>
          <w:t>O-16-2722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023/16</w:t>
      </w:r>
      <w:r>
        <w:rPr>
          <w:rFonts w:eastAsia="MS Mincho;ＭＳ 明朝" w:cs="Times New Roman" w:ascii="Times New Roman" w:hAnsi="Times New Roman"/>
          <w:b w:val="false"/>
          <w:bCs w:val="false"/>
          <w:color w:val="auto"/>
          <w:sz w:val="24"/>
          <w:szCs w:val="24"/>
          <w:u w:val="none"/>
          <w:lang w:val="es-ES" w:eastAsia="zh-CN" w:bidi="ar-SA"/>
        </w:rPr>
        <w:t>: "Promoción de forestación barrial. Un árbol por cada bebé nacido". Autores: Concejales Cristina Painefil, Diego Benítez, Andrés Martínez Infante, Claudia Contreras, Julia Fernández, Gerardo Ávila y Viviana Gelain (JSB). Colaboradores: Sr. Roberto Ojeda, Director General de Parques y Jardines MSCB, Sr. Orlando Díaz, Sr. Matías Prafil, Srta. Lucila Marasco Hofer. A Asesoría Letrada y a las Comisiones de Desarrollo Humano, Deportes y Cultura y de Gobierno y Legales.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55">
        <w:r>
          <w:rPr>
            <w:rStyle w:val="EnlacedeInternet"/>
            <w:rFonts w:eastAsia="MS Mincho;ＭＳ 明朝" w:cs="Times New Roman" w:ascii="Times New Roman" w:hAnsi="Times New Roman"/>
            <w:b w:val="false"/>
            <w:bCs w:val="false"/>
            <w:sz w:val="24"/>
            <w:szCs w:val="24"/>
            <w:shd w:fill="00FF00" w:val="clear"/>
            <w:lang w:val="es-ES" w:eastAsia="zh-CN" w:bidi="ar-SA"/>
          </w:rPr>
          <w:t>O-16-2736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1053/16 del 28 de abril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"Implementar programa de desfibriladores externos automáticos en Bariloche". Autores: Concejales Julia Fernández, Viviana Gelain, Andrés Martínez Infante, Claudia Contreras, Gerardo Ávila, Diego Benítez y Cristina Painefil (JSB). Colaboradores: Adriana Patricia Diaz, Gabriel A. Quintupuray, Mariano Trevisan, Santiago de los Santos, Saúl Drajer y Rosario Armas. Girado a Asesoría Letrada y las Comisiones de Servicios, Tránsito y Transporte; de Economía, Hacienda, Finanzas y Desarrollo Económico y de Gobierno y Legales. </w:t>
      </w:r>
      <w:r>
        <w:rPr>
          <w:rFonts w:eastAsia="MS Mincho;ＭＳ 明朝" w:cs="Times New Roman" w:ascii="Times New Roman" w:hAnsi="Times New Roman"/>
          <w:b w:val="false"/>
          <w:bCs w:val="false"/>
          <w:color w:val="000000"/>
          <w:sz w:val="24"/>
          <w:szCs w:val="24"/>
          <w:u w:val="none"/>
          <w:shd w:fill="00FF00" w:val="clear"/>
          <w:lang w:val="es-ES" w:eastAsia="zh-CN" w:bidi="ar-SA"/>
        </w:rPr>
        <w:t>Acta 1049/16 del 18 de febrero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025/16</w:t>
      </w:r>
      <w:r>
        <w:rPr>
          <w:rFonts w:eastAsia="MS Mincho;ＭＳ 明朝" w:cs="Times New Roman" w:ascii="Times New Roman" w:hAnsi="Times New Roman"/>
          <w:b w:val="false"/>
          <w:bCs w:val="false"/>
          <w:color w:val="auto"/>
          <w:sz w:val="24"/>
          <w:szCs w:val="24"/>
          <w:u w:val="none"/>
          <w:lang w:val="es-ES" w:eastAsia="zh-CN" w:bidi="ar-SA"/>
        </w:rPr>
        <w:t xml:space="preserve">: "Modificar Artículo 7º inciso 1) Punto e) Ordenanza 1526-CM-05". Autores: Concejales Diego Benítez, Andrés Martínez Infante, Viviana Gelain, Claudia Contreras, Gerardo Ávila, Cristina Painefil y Julia Fernández (JSB). A Asesoría Letrada y las Comisiones de Turismo y Medio Ambiente y de Gobierno y Legales. Con tratamiento de preferencia 1º sesión. </w:t>
      </w:r>
      <w:hyperlink r:id="rId56">
        <w:r>
          <w:rPr>
            <w:rStyle w:val="EnlacedeInternet"/>
            <w:rFonts w:eastAsia="MS Mincho;ＭＳ 明朝" w:cs="Times New Roman" w:ascii="Times New Roman" w:hAnsi="Times New Roman"/>
            <w:b w:val="false"/>
            <w:bCs w:val="false"/>
            <w:sz w:val="24"/>
            <w:szCs w:val="24"/>
            <w:shd w:fill="00FF00" w:val="clear"/>
            <w:lang w:val="es-ES" w:eastAsia="zh-CN" w:bidi="ar-SA"/>
          </w:rPr>
          <w:t>O-16-2723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026/16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cultural a la Fiesta Popular del Verano". Autor: Concejal Daniel González (PRO). Colaborador: Hugo Alberto Carriqueo. Sobre tablas.</w:t>
      </w:r>
      <w:hyperlink r:id="rId57">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D-16-1962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1049/16 del 18 de febrero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"Crea el servicio de vivienda tutelada compartida destinada a adultos mayores". Autor: Concejal Ramón Chiocconi (FpV). Colaboradores: Gabriela Leton, Mirta Godoy, Andres Luetto</w:t>
      </w:r>
      <w:r>
        <w:rPr>
          <w:rFonts w:eastAsia="MS Mincho;ＭＳ 明朝" w:cs="Times New Roman" w:ascii="Times New Roman" w:hAnsi="Times New Roman"/>
          <w:b w:val="false"/>
          <w:bCs w:val="false"/>
          <w:color w:val="000000"/>
          <w:sz w:val="24"/>
          <w:szCs w:val="24"/>
          <w:u w:val="none"/>
          <w:shd w:fill="auto" w:val="clear"/>
          <w:lang w:val="es-ES" w:eastAsia="zh-CN" w:bidi="ar-SA"/>
        </w:rPr>
        <w:t>, Dirección de Promoción Social Municipal, Departamento de Recursos y Proyectos Municipal. A</w:t>
      </w:r>
      <w:r>
        <w:rPr>
          <w:rFonts w:eastAsia="MS Mincho;ＭＳ 明朝" w:cs="Times New Roman" w:ascii="Times New Roman" w:hAnsi="Times New Roman"/>
          <w:b w:val="false"/>
          <w:bCs w:val="false"/>
          <w:color w:val="auto"/>
          <w:sz w:val="24"/>
          <w:szCs w:val="24"/>
          <w:u w:val="none"/>
          <w:lang w:val="es-ES" w:eastAsia="zh-CN" w:bidi="ar-SA"/>
        </w:rPr>
        <w:t xml:space="preserve"> Asesoría Letrada y a las Comisiones de Desarrollo Humano, Deportes y Cultura y de Gobierno y Legales. </w:t>
      </w:r>
    </w:p>
    <w:p>
      <w:pPr>
        <w:pStyle w:val="Textosinformato"/>
        <w:widowControl/>
        <w:suppressAutoHyphens w:val="true"/>
        <w:kinsoku w:val="true"/>
        <w:overflowPunct w:val="true"/>
        <w:autoSpaceDE w:val="true"/>
        <w:bidi w:val="0"/>
        <w:jc w:val="both"/>
        <w:rPr/>
      </w:pPr>
      <w:hyperlink r:id="rId58">
        <w:r>
          <w:rPr>
            <w:rStyle w:val="EnlacedeInternet"/>
            <w:rFonts w:eastAsia="MS Mincho;ＭＳ 明朝" w:cs="Times New Roman" w:ascii="Times New Roman" w:hAnsi="Times New Roman"/>
            <w:b w:val="false"/>
            <w:bCs w:val="false"/>
            <w:sz w:val="24"/>
            <w:szCs w:val="24"/>
            <w:shd w:fill="00FF00" w:val="clear"/>
            <w:lang w:val="es-ES" w:eastAsia="zh-CN" w:bidi="ar-SA"/>
          </w:rPr>
          <w:t>O-16-2759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1059/16 del 11 de agosto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"Crea sistema de prevención integral y espacios cardioasistidos para accidentes cardíacos". Autores: Concejales Ramón Chiocconi y Ana Marks (FpV). Colaborador: Ignacio MacKinnon (Fundación Desfibrilar). A Asesoría Letrada y las Comisiones de Servicios, Tránsito y Transporte; de Economía, Hacienda, Finanzas y Desarrollo Económico y de Gobierno y Legales.</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029/16</w:t>
      </w:r>
      <w:r>
        <w:rPr>
          <w:rFonts w:eastAsia="MS Mincho;ＭＳ 明朝" w:cs="Times New Roman" w:ascii="Times New Roman" w:hAnsi="Times New Roman"/>
          <w:b w:val="false"/>
          <w:bCs w:val="false"/>
          <w:color w:val="auto"/>
          <w:sz w:val="24"/>
          <w:szCs w:val="24"/>
          <w:u w:val="none"/>
          <w:lang w:val="es-ES" w:eastAsia="zh-CN" w:bidi="ar-SA"/>
        </w:rPr>
        <w:t xml:space="preserve">: "Dejar sin efecto restricción administrativa. Declarar de interés social subdivisión parcelas San Francisco II y III. Afectar el uso de espacios verdes al acceso y comunicación con la vía pública". Autores: Concejales Ramón Chiocconi, Ana Marks y Daniel Natapof (FpV). Colaborador: Jorge Paolinelli. A Asesoría Letrada y a las Comisiones de Obras y Planeamiento y de Gobierno y Legales. </w:t>
      </w:r>
      <w:hyperlink r:id="rId59">
        <w:r>
          <w:rPr>
            <w:rStyle w:val="EnlacedeInternet"/>
            <w:rFonts w:eastAsia="MS Mincho;ＭＳ 明朝" w:cs="Times New Roman" w:ascii="Times New Roman" w:hAnsi="Times New Roman"/>
            <w:b w:val="false"/>
            <w:bCs w:val="false"/>
            <w:sz w:val="24"/>
            <w:szCs w:val="24"/>
            <w:shd w:fill="00FF00" w:val="clear"/>
            <w:lang w:val="es-ES" w:eastAsia="zh-CN" w:bidi="ar-SA"/>
          </w:rPr>
          <w:t>O-17-2862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030/16</w:t>
      </w:r>
      <w:r>
        <w:rPr>
          <w:rFonts w:eastAsia="MS Mincho;ＭＳ 明朝" w:cs="Times New Roman" w:ascii="Times New Roman" w:hAnsi="Times New Roman"/>
          <w:b w:val="false"/>
          <w:bCs w:val="false"/>
          <w:color w:val="auto"/>
          <w:sz w:val="24"/>
          <w:szCs w:val="24"/>
          <w:u w:val="none"/>
          <w:lang w:val="es-ES" w:eastAsia="zh-CN" w:bidi="ar-SA"/>
        </w:rPr>
        <w:t>: "Instituir sistema de padrinazgo de espacios públicos". Autor: Intendente Municipal, Ing. Gustavo Gennuso. Colaboradores: Jefe de Gabinete, Lic. Pablo Chamatrópulos; Secretario de Desarrollo Urbano, Ing. Marcelo Ruival; Subsecretario de Planeamiento Urbano, Arq. Pablo Bullaude; Lic. Miguel Panero, Arq. Laura Valeo, Arq. Carolina Costa, Arq. José Ignacio López Baquero, Arq. Carlos Pérez Lean, Arq. Alejandro Camacho y Téc. Jorge Albertoli. A Asesoría Letrada y a las Comisiones de Desarrollo Humano, Deportes y Cultura y de Gobierno y Legales.</w:t>
      </w:r>
      <w:hyperlink r:id="rId60">
        <w:r>
          <w:rPr>
            <w:rStyle w:val="EnlacedeInternet"/>
            <w:rFonts w:eastAsia="MS Mincho;ＭＳ 明朝" w:cs="Times New Roman" w:ascii="Times New Roman" w:hAnsi="Times New Roman"/>
            <w:b w:val="false"/>
            <w:bCs w:val="false"/>
            <w:sz w:val="24"/>
            <w:szCs w:val="24"/>
            <w:shd w:fill="00FF00" w:val="clear"/>
            <w:lang w:val="es-ES" w:eastAsia="zh-CN" w:bidi="ar-SA"/>
          </w:rPr>
          <w:t>O-16-2727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031/16</w:t>
      </w:r>
      <w:r>
        <w:rPr>
          <w:rFonts w:eastAsia="MS Mincho;ＭＳ 明朝" w:cs="Times New Roman" w:ascii="Times New Roman" w:hAnsi="Times New Roman"/>
          <w:b w:val="false"/>
          <w:bCs w:val="false"/>
          <w:color w:val="auto"/>
          <w:sz w:val="24"/>
          <w:szCs w:val="24"/>
          <w:u w:val="none"/>
          <w:lang w:val="es-ES" w:eastAsia="zh-CN" w:bidi="ar-SA"/>
        </w:rPr>
        <w:t xml:space="preserve">: "Prestar acuerdo al pliego de bases y condiciones del Sistema de Transporte Urbano de Pasajeros". Autor: Intendente Municipal, Ing. Gustavo Gennuso. Colaboradores: Jefe de Gabinete, Lic. Pablo Chamatrópulos; Secretario de Desarrollo Urbano, Ing. Marcelo Ruival; Subsecretario de Tránsito y Transporte, Alejandro Miglio. A Asesoría Letrada y a las Comisiones de Servicios, Tránsito y Transporte y de Gobierno y Legales. </w:t>
      </w:r>
      <w:hyperlink r:id="rId61">
        <w:r>
          <w:rPr>
            <w:rStyle w:val="EnlacedeInternet"/>
            <w:rFonts w:eastAsia="MS Mincho;ＭＳ 明朝" w:cs="Times New Roman" w:ascii="Times New Roman" w:hAnsi="Times New Roman"/>
            <w:b w:val="false"/>
            <w:bCs w:val="false"/>
            <w:sz w:val="24"/>
            <w:szCs w:val="24"/>
            <w:shd w:fill="00FF00" w:val="clear"/>
            <w:lang w:val="es-ES" w:eastAsia="zh-CN" w:bidi="ar-SA"/>
          </w:rPr>
          <w:t>O-16 2728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widowControl/>
        <w:tabs>
          <w:tab w:val="clear" w:pos="720"/>
          <w:tab w:val="right" w:pos="9356" w:leader="hyphen"/>
        </w:tabs>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000000"/>
          <w:sz w:val="24"/>
          <w:szCs w:val="24"/>
          <w:u w:val="none"/>
          <w:shd w:fill="auto" w:val="clear"/>
          <w:lang w:val="es-ES" w:eastAsia="zh-CN" w:bidi="ar-SA"/>
        </w:rPr>
      </w:pPr>
      <w:r>
        <w:rPr>
          <w:rFonts w:eastAsia="MS Mincho;ＭＳ 明朝" w:cs="Times New Roman" w:ascii="Times New Roman" w:hAnsi="Times New Roman"/>
          <w:b w:val="false"/>
          <w:bCs w:val="false"/>
          <w:color w:val="000000"/>
          <w:sz w:val="24"/>
          <w:szCs w:val="24"/>
          <w:u w:val="none"/>
          <w:shd w:fill="auto"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032/16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"Creación del Mercado Comunitario Municipal y Ente Autárquico para el Abastecimiento Público (EAAP)". Autores: Concejales Daniel Natapof y Ana Marks (FpV). Colaboradores: Jefe del Departamento de Emprendimientos Productivos, Fernando del Campo; Sebastián Terrero; Cooperativa de Vivienda Consumo y Servicios Públicos La Pionera Patagónica Ltda.; Cooperativa Mercado Popular Charcao; Espacio Juego CuCu; Nodo Junta Vecinal Los Coihues; Grupo de Compras Abriendo Esperanzas; Vipu; Mesa Redonda; Ecosureños; Asociación de Emprendedores Bariloche; Mujeres de Cafrune; Coopate. A. Letrada y a las comisiones de Economía y de Gobierno y Legales. </w:t>
      </w:r>
      <w:r>
        <w:rPr>
          <w:rFonts w:eastAsia="MS Mincho;ＭＳ 明朝" w:cs="Times New Roman" w:ascii="Times New Roman" w:hAnsi="Times New Roman"/>
          <w:b w:val="false"/>
          <w:bCs w:val="false"/>
          <w:color w:val="000000"/>
          <w:sz w:val="24"/>
          <w:szCs w:val="24"/>
          <w:u w:val="none"/>
          <w:shd w:fill="FFFF00" w:val="clear"/>
          <w:lang w:val="es-ES" w:eastAsia="zh-CN" w:bidi="ar-SA"/>
        </w:rPr>
        <w:t>Aprobado en 1º lectura Acta 1055/16 del 9 de junio de 2016.</w:t>
      </w:r>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w:t>
      </w:r>
      <w:hyperlink r:id="rId62">
        <w:r>
          <w:rPr>
            <w:rStyle w:val="EnlacedeInternet"/>
            <w:rFonts w:eastAsia="MS Mincho;ＭＳ 明朝" w:cs="Times New Roman" w:ascii="Times New Roman" w:hAnsi="Times New Roman"/>
            <w:b w:val="false"/>
            <w:bCs w:val="false"/>
            <w:sz w:val="24"/>
            <w:szCs w:val="24"/>
            <w:shd w:fill="23FF23" w:val="clear"/>
            <w:lang w:val="es-ES" w:eastAsia="zh-CN" w:bidi="ar-SA"/>
          </w:rPr>
          <w:t>O-16-2747</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color w:val="auto"/>
          <w:sz w:val="24"/>
          <w:szCs w:val="24"/>
          <w:lang w:val="es-ES" w:eastAsia="zh-CN" w:bidi="ar-SA"/>
        </w:rPr>
      </w:pPr>
      <w:r>
        <w:rPr>
          <w:rFonts w:eastAsia="MS Mincho;ＭＳ 明朝" w:cs="Times New Roman" w:ascii="Times New Roman" w:hAnsi="Times New Roman"/>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033/16</w:t>
      </w:r>
      <w:r>
        <w:rPr>
          <w:rFonts w:eastAsia="MS Mincho;ＭＳ 明朝" w:cs="Times New Roman" w:ascii="Times New Roman" w:hAnsi="Times New Roman"/>
          <w:b w:val="false"/>
          <w:bCs w:val="false"/>
          <w:color w:val="auto"/>
          <w:sz w:val="24"/>
          <w:szCs w:val="24"/>
          <w:u w:val="none"/>
          <w:lang w:val="es-ES" w:eastAsia="zh-CN" w:bidi="ar-SA"/>
        </w:rPr>
        <w:t>: "Declarar interés municipal y cultural selectivo para el 28º certamen Córdoba Cita a la Patria 2016". Autores: Concejales Claudia Contreras, Andrés Martínez Infante, Gerardo Avila, Diego Benítez, Viviana Gelain, Cristina Painefil y Julia Fernández (JSB). Sobre tablas.</w:t>
      </w:r>
      <w:hyperlink r:id="rId63">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D-16-1967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jc w:val="both"/>
        <w:rPr>
          <w:rFonts w:eastAsia="MS Mincho;ＭＳ 明朝"/>
          <w:b w:val="false"/>
          <w:b w:val="false"/>
          <w:bCs w:val="false"/>
          <w:sz w:val="24"/>
          <w:shd w:fill="00FF00" w:val="clear"/>
        </w:rPr>
      </w:pPr>
      <w:r>
        <w:rPr>
          <w:rFonts w:eastAsia="MS Mincho;ＭＳ 明朝"/>
          <w:b w:val="false"/>
          <w:bCs w:val="false"/>
          <w:sz w:val="24"/>
          <w:shd w:fill="00FF00" w:val="clear"/>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034/16: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deportivo y turístico la competencia Enduro World Series". Autores: Concejales Julia Fernández, Gerardo Avila, Diego Benítez, Claudia Contreras, Viviana Gelain, Andrés Martínez Infante y Cristina Painefil (JSB). Sobre tablas.</w:t>
      </w:r>
      <w:hyperlink r:id="rId64">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D-16-1968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jc w:val="both"/>
        <w:rPr>
          <w:rFonts w:ascii="Times New Roman" w:hAnsi="Times New Roman" w:eastAsia="MS Mincho;ＭＳ 明朝" w:cs="Times New Roman"/>
          <w:b w:val="false"/>
          <w:b w:val="false"/>
          <w:bCs w:val="false"/>
          <w:sz w:val="24"/>
        </w:rPr>
      </w:pPr>
      <w:r>
        <w:rPr>
          <w:rFonts w:eastAsia="MS Mincho;ＭＳ 明朝" w:cs="Times New Roman" w:ascii="Times New Roman" w:hAnsi="Times New Roman"/>
          <w:b w:val="false"/>
          <w:bCs w:val="false"/>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035/16:</w:t>
      </w:r>
      <w:r>
        <w:rPr>
          <w:rFonts w:eastAsia="MS Mincho;ＭＳ 明朝" w:cs="Times New Roman" w:ascii="Times New Roman" w:hAnsi="Times New Roman"/>
          <w:b w:val="false"/>
          <w:bCs w:val="false"/>
          <w:color w:val="auto"/>
          <w:sz w:val="24"/>
          <w:szCs w:val="24"/>
          <w:u w:val="none"/>
          <w:lang w:val="es-ES" w:eastAsia="zh-CN" w:bidi="ar-SA"/>
        </w:rPr>
        <w:t xml:space="preserve"> "Declara de interés municipal y cultural "concierto de la pianista Graciela Murano". Autores: Concejales Julia Fernández, Gerardo Avila, Diego Benítez, Claudia Contreras, Viviana Gelain, Andrés Martínez Infante y Cristina Painefil (JSB). Sobre tablas. </w:t>
      </w:r>
      <w:hyperlink r:id="rId65">
        <w:r>
          <w:rPr>
            <w:rStyle w:val="EnlacedeInternet"/>
            <w:rFonts w:eastAsia="MS Mincho;ＭＳ 明朝" w:cs="Times New Roman" w:ascii="Times New Roman" w:hAnsi="Times New Roman"/>
            <w:b w:val="false"/>
            <w:bCs w:val="false"/>
            <w:sz w:val="24"/>
            <w:szCs w:val="24"/>
            <w:shd w:fill="00FF00" w:val="clear"/>
            <w:lang w:val="es-ES" w:eastAsia="zh-CN" w:bidi="ar-SA"/>
          </w:rPr>
          <w:t>D-16-1969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Comunicacíon 036/16:</w:t>
      </w:r>
      <w:r>
        <w:rPr>
          <w:rFonts w:eastAsia="MS Mincho;ＭＳ 明朝" w:cs="Times New Roman" w:ascii="Times New Roman" w:hAnsi="Times New Roman"/>
          <w:b w:val="false"/>
          <w:bCs w:val="false"/>
          <w:color w:val="auto"/>
          <w:sz w:val="24"/>
          <w:szCs w:val="24"/>
          <w:u w:val="none"/>
          <w:lang w:val="es-ES" w:eastAsia="zh-CN" w:bidi="ar-SA"/>
        </w:rPr>
        <w:t xml:space="preserve"> "Comunicar al Ministro del Interior, obras Públicas y vivienda urgencia gasoducto cordillerano". Autores: Concejales Julia Fernández, Viviana Gelain, Claudia Contreras, Cristina Painefil, Andrés Martínez Infante, Gerardo Avila y Diego Benítez (JSB). Sobre tablas.</w:t>
      </w:r>
      <w:hyperlink r:id="rId6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C-16-805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037/16:</w:t>
      </w:r>
      <w:r>
        <w:rPr>
          <w:rFonts w:eastAsia="MS Mincho;ＭＳ 明朝" w:cs="Times New Roman" w:ascii="Times New Roman" w:hAnsi="Times New Roman"/>
          <w:b w:val="false"/>
          <w:bCs w:val="false"/>
          <w:color w:val="auto"/>
          <w:sz w:val="24"/>
          <w:szCs w:val="24"/>
          <w:u w:val="none"/>
          <w:lang w:val="es-ES" w:eastAsia="zh-CN" w:bidi="ar-SA"/>
        </w:rPr>
        <w:t xml:space="preserve"> "Protección civil y creación voluntariado en el marco de comunidades resilientes". Autor: Intendente Municipal, Ing. Gustavo Gennuso. Colaboradores: Jefe de Gabinete, Lic. Pablo Chamatrópulos; Subsecretario de Coordinación General, Carlos Sanchez y Puente y Adriana Patricia Díaz. A. Letrada y las comisiones de Servicios Tránsito y Transporte y de Gobierno y Legales.</w:t>
      </w:r>
      <w:hyperlink r:id="rId67">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O-16-2748.</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1056/16 del 30 de junio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038/16:</w:t>
      </w:r>
      <w:r>
        <w:rPr>
          <w:rFonts w:eastAsia="MS Mincho;ＭＳ 明朝" w:cs="Times New Roman" w:ascii="Times New Roman" w:hAnsi="Times New Roman"/>
          <w:b w:val="false"/>
          <w:bCs w:val="false"/>
          <w:color w:val="auto"/>
          <w:sz w:val="24"/>
          <w:szCs w:val="24"/>
          <w:u w:val="none"/>
          <w:lang w:val="es-ES" w:eastAsia="zh-CN" w:bidi="ar-SA"/>
        </w:rPr>
        <w:t xml:space="preserve"> "Crear programa prevención de incendios de viviendas única familiar". Autores: Concejales Cristina Painefil, Claudia Contreras, Andrés Martínez Infante, Julia Fernández, Diego Benítez, Gerardo Avila y Viviana Gelain (JSB). Iniciativa: Sr. Nicolás Ghiglione.</w:t>
      </w:r>
      <w:r>
        <w:rPr>
          <w:rFonts w:eastAsia="Times New Roman" w:cs="Times New Roman" w:ascii="Times New Roman" w:hAnsi="Times New Roman"/>
          <w:b w:val="false"/>
          <w:bCs w:val="false"/>
          <w:color w:val="auto"/>
          <w:sz w:val="24"/>
          <w:szCs w:val="24"/>
          <w:u w:val="none"/>
          <w:lang w:val="es-ES" w:eastAsia="zh-CN" w:bidi="ar-SA"/>
        </w:rPr>
        <w:t xml:space="preserve"> Colaboradores: Directora General de Protección Civil MSCB, Sra. Adriana Patricia Díaz, Sr. Orlando Díaz, Sr. Matías Prafil, Srta. Lucila Marasco Hofer y Asociación Bomberos Voluntarios Bariloche. A. Letrada y a las comisiones de Economía, Desarrollo Humano y de Gobierno y Legales. </w:t>
      </w:r>
      <w:hyperlink r:id="rId68">
        <w:r>
          <w:rPr>
            <w:rStyle w:val="EnlacedeInternet"/>
            <w:rFonts w:eastAsia="Times New Roman" w:cs="Times New Roman" w:ascii="Times New Roman" w:hAnsi="Times New Roman"/>
            <w:b w:val="false"/>
            <w:bCs w:val="false"/>
            <w:sz w:val="24"/>
            <w:szCs w:val="24"/>
            <w:shd w:fill="00FF00" w:val="clear"/>
            <w:lang w:val="es-ES" w:eastAsia="zh-CN" w:bidi="ar-SA"/>
          </w:rPr>
          <w:t>O-16-2742</w:t>
        </w:r>
      </w:hyperlink>
      <w:r>
        <w:rPr>
          <w:rFonts w:eastAsia="Times New Roman" w:cs="Times New Roman" w:ascii="Times New Roman" w:hAnsi="Times New Roman"/>
          <w:b w:val="false"/>
          <w:bCs w:val="false"/>
          <w:color w:val="000000"/>
          <w:sz w:val="24"/>
          <w:szCs w:val="24"/>
          <w:u w:val="none"/>
          <w:shd w:fill="00FF00" w:val="clear"/>
          <w:lang w:val="es-ES" w:eastAsia="zh-CN" w:bidi="ar-SA"/>
        </w:rPr>
        <w:t>. Acta 1055/16 del 9 de junio de 2016.</w:t>
      </w:r>
    </w:p>
    <w:p>
      <w:pPr>
        <w:pStyle w:val="Textosinformato"/>
        <w:widowControl/>
        <w:suppressAutoHyphens w:val="true"/>
        <w:kinsoku w:val="true"/>
        <w:overflowPunct w:val="true"/>
        <w:autoSpaceDE w:val="true"/>
        <w:bidi w:val="0"/>
        <w:jc w:val="both"/>
        <w:rPr>
          <w:rFonts w:ascii="Times New Roman" w:hAnsi="Times New Roman" w:eastAsia="Times New Roman" w:cs="Times New Roman"/>
          <w:b w:val="false"/>
          <w:b w:val="false"/>
          <w:bCs w:val="false"/>
          <w:color w:val="auto"/>
          <w:sz w:val="24"/>
          <w:szCs w:val="24"/>
          <w:u w:val="none"/>
          <w:lang w:val="es-ES" w:eastAsia="zh-CN" w:bidi="ar-SA"/>
        </w:rPr>
      </w:pPr>
      <w:r>
        <w:rPr>
          <w:rFonts w:eastAsia="Times New Roman"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Times New Roman" w:cs="Times New Roman" w:ascii="Times New Roman" w:hAnsi="Times New Roman"/>
          <w:b/>
          <w:bCs/>
          <w:color w:val="auto"/>
          <w:sz w:val="24"/>
          <w:szCs w:val="24"/>
          <w:u w:val="single"/>
          <w:lang w:val="es-ES" w:eastAsia="zh-CN" w:bidi="ar-SA"/>
        </w:rPr>
        <w:t>Proyecto de Ordenanza 039/16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"Establece requisitos de habilitación de farmacias veterinarias". Autores: </w:t>
      </w:r>
      <w:r>
        <w:rPr>
          <w:rFonts w:eastAsia="MS Mincho;ＭＳ 明朝" w:cs="Times New Roman" w:ascii="Times New Roman" w:hAnsi="Times New Roman"/>
          <w:b w:val="false"/>
          <w:bCs w:val="false"/>
          <w:color w:val="auto"/>
          <w:sz w:val="24"/>
          <w:szCs w:val="24"/>
          <w:u w:val="none"/>
          <w:lang w:val="es-ES" w:eastAsia="zh-CN" w:bidi="ar-SA"/>
        </w:rPr>
        <w:t xml:space="preserve">Concejales Cristina Painefil, Claudia Contreras, Andrés Martínez Infante, Julia Fernández, Diego Benítez, Gerardo Avila y Viviana Gelain (JSB). Colaboradores: Colegio Veterinario de la Provincia de Río Negro; Sres. Sergio Morales y Rubén Guzman (Dirección de Inspección General). A. Letrada y a las comisiones de Servicio Tránsito y Transporte y de Gobierno y Legales. </w:t>
      </w:r>
      <w:hyperlink r:id="rId69">
        <w:r>
          <w:rPr>
            <w:rStyle w:val="EnlacedeInternet"/>
            <w:rFonts w:eastAsia="Times New Roman" w:cs="Times New Roman" w:ascii="Times New Roman" w:hAnsi="Times New Roman"/>
            <w:b w:val="false"/>
            <w:bCs w:val="false"/>
            <w:sz w:val="24"/>
            <w:szCs w:val="24"/>
            <w:shd w:fill="00FF00" w:val="clear"/>
            <w:lang w:val="es-ES" w:eastAsia="zh-CN" w:bidi="ar-SA"/>
          </w:rPr>
          <w:t>O-16-2743.</w:t>
        </w:r>
      </w:hyperlink>
      <w:r>
        <w:rPr>
          <w:rFonts w:eastAsia="Times New Roman" w:cs="Times New Roman" w:ascii="Times New Roman" w:hAnsi="Times New Roman"/>
          <w:b w:val="false"/>
          <w:bCs w:val="false"/>
          <w:color w:val="000000"/>
          <w:sz w:val="24"/>
          <w:szCs w:val="24"/>
          <w:u w:val="none"/>
          <w:shd w:fill="00FF00" w:val="clear"/>
          <w:lang w:val="es-ES" w:eastAsia="zh-CN" w:bidi="ar-SA"/>
        </w:rPr>
        <w:t xml:space="preserve"> Acta 1055/16 del 9 de junio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Normal"/>
        <w:widowControl/>
        <w:suppressAutoHyphens w:val="true"/>
        <w:kinsoku w:val="true"/>
        <w:overflowPunct w:val="true"/>
        <w:autoSpaceDE w:val="true"/>
        <w:bidi w:val="0"/>
        <w:jc w:val="both"/>
        <w:rPr/>
      </w:pPr>
      <w:r>
        <w:rPr>
          <w:rFonts w:eastAsia="Times New Roman" w:cs="Times New Roman"/>
          <w:b/>
          <w:bCs/>
          <w:color w:val="auto"/>
          <w:sz w:val="24"/>
          <w:szCs w:val="24"/>
          <w:u w:val="single"/>
          <w:lang w:val="es-ES" w:eastAsia="zh-CN" w:bidi="ar-SA"/>
        </w:rPr>
        <w:t>Proyecto de Declaración 040/16</w:t>
      </w:r>
      <w:r>
        <w:rPr>
          <w:rFonts w:eastAsia="Times New Roman" w:cs="Times New Roman"/>
          <w:b/>
          <w:bCs/>
          <w:color w:val="auto"/>
          <w:sz w:val="24"/>
          <w:szCs w:val="24"/>
          <w:u w:val="none"/>
          <w:lang w:val="es-ES" w:eastAsia="zh-CN" w:bidi="ar-SA"/>
        </w:rPr>
        <w:t>:</w:t>
      </w:r>
      <w:r>
        <w:rPr>
          <w:rFonts w:eastAsia="Times New Roman" w:cs="Times New Roman"/>
          <w:b w:val="false"/>
          <w:bCs w:val="false"/>
          <w:color w:val="auto"/>
          <w:sz w:val="24"/>
          <w:szCs w:val="24"/>
          <w:u w:val="none"/>
          <w:lang w:val="es-ES" w:eastAsia="zh-CN" w:bidi="ar-SA"/>
        </w:rPr>
        <w:t xml:space="preserve"> "Declarar interés municipal y cultural "III Curso de Combatiente Forestal 2016-Nivel avanzado". Autores: Comisión Legislativa: Concejales Diego Benítez, Andrés Martínez Infante (JSB); Ramón Chiocconi (FpV) y Daniel González (PRO). Sobre tablas. </w:t>
      </w:r>
      <w:hyperlink r:id="rId70">
        <w:r>
          <w:rPr>
            <w:rStyle w:val="EnlacedeInternet"/>
            <w:rFonts w:eastAsia="Times New Roman" w:cs="Times New Roman"/>
            <w:b w:val="false"/>
            <w:bCs w:val="false"/>
            <w:sz w:val="24"/>
            <w:szCs w:val="24"/>
            <w:shd w:fill="00FF00" w:val="clear"/>
            <w:lang w:val="es-ES" w:eastAsia="zh-CN" w:bidi="ar-SA"/>
          </w:rPr>
          <w:t xml:space="preserve">D-16-1970 </w:t>
        </w:r>
      </w:hyperlink>
      <w:r>
        <w:rPr>
          <w:rFonts w:eastAsia="Times New Roman" w:cs="Times New Roman"/>
          <w:b w:val="false"/>
          <w:bCs w:val="false"/>
          <w:color w:val="000000"/>
          <w:sz w:val="24"/>
          <w:szCs w:val="24"/>
          <w:u w:val="none"/>
          <w:shd w:fill="00FF00" w:val="clear"/>
          <w:lang w:val="es-ES" w:eastAsia="zh-CN" w:bidi="ar-SA"/>
        </w:rPr>
        <w:t>Acta 1050/16 del 17 de marzo de 2016.</w:t>
      </w:r>
    </w:p>
    <w:p>
      <w:pPr>
        <w:pStyle w:val="Textosinformato"/>
        <w:widowControl/>
        <w:suppressAutoHyphens w:val="true"/>
        <w:kinsoku w:val="true"/>
        <w:overflowPunct w:val="true"/>
        <w:autoSpaceDE w:val="true"/>
        <w:bidi w:val="0"/>
        <w:jc w:val="both"/>
        <w:rPr/>
      </w:pPr>
      <w:r>
        <w:rPr/>
      </w:r>
    </w:p>
    <w:p>
      <w:pPr>
        <w:pStyle w:val="Textosinformato"/>
        <w:widowControl/>
        <w:suppressAutoHyphens w:val="true"/>
        <w:kinsoku w:val="true"/>
        <w:overflowPunct w:val="true"/>
        <w:autoSpaceDE w:val="true"/>
        <w:bidi w:val="0"/>
        <w:jc w:val="both"/>
        <w:rPr/>
      </w:pPr>
      <w:r>
        <w:rPr>
          <w:rFonts w:eastAsia="Times New Roman" w:cs="Times New Roman" w:ascii="Times New Roman" w:hAnsi="Times New Roman"/>
          <w:b/>
          <w:bCs/>
          <w:color w:val="auto"/>
          <w:sz w:val="24"/>
          <w:szCs w:val="24"/>
          <w:u w:val="single"/>
          <w:lang w:val="es-ES" w:eastAsia="zh-CN" w:bidi="ar-SA"/>
        </w:rPr>
        <w:t>Proyecto de Declaración 041/16:</w:t>
      </w:r>
      <w:r>
        <w:rPr>
          <w:rFonts w:eastAsia="Times New Roman" w:cs="Times New Roman" w:ascii="Times New Roman" w:hAnsi="Times New Roman"/>
          <w:b w:val="false"/>
          <w:bCs w:val="false"/>
          <w:color w:val="auto"/>
          <w:sz w:val="24"/>
          <w:szCs w:val="24"/>
          <w:u w:val="none"/>
          <w:lang w:val="es-ES" w:eastAsia="zh-CN" w:bidi="ar-SA"/>
        </w:rPr>
        <w:t xml:space="preserve"> "Declarar de interés municipal y cultural a la Orquesta del Bicentenario". Autores: Concejales Daniel Natapof, Ana Marks y Ramón Chiocconi (FpV). Colaboradora: Dra. Marina Bazzano Bodi. </w:t>
      </w:r>
      <w:r>
        <w:rPr>
          <w:rFonts w:eastAsia="MS Mincho;ＭＳ 明朝" w:cs="Times New Roman" w:ascii="Times New Roman" w:hAnsi="Times New Roman"/>
          <w:b w:val="false"/>
          <w:bCs w:val="false"/>
          <w:color w:val="auto"/>
          <w:sz w:val="24"/>
          <w:szCs w:val="24"/>
          <w:u w:val="none"/>
          <w:lang w:val="es-ES" w:eastAsia="zh-CN" w:bidi="ar-SA"/>
        </w:rPr>
        <w:t xml:space="preserve">Sobre tablas. </w:t>
      </w:r>
      <w:hyperlink r:id="rId71">
        <w:r>
          <w:rPr>
            <w:rStyle w:val="EnlacedeInternet"/>
            <w:rFonts w:eastAsia="Times New Roman" w:cs="Times New Roman" w:ascii="Times New Roman" w:hAnsi="Times New Roman"/>
            <w:b w:val="false"/>
            <w:bCs w:val="false"/>
            <w:sz w:val="24"/>
            <w:szCs w:val="24"/>
            <w:shd w:fill="00FF00" w:val="clear"/>
            <w:lang w:val="es-ES" w:eastAsia="zh-CN" w:bidi="ar-SA"/>
          </w:rPr>
          <w:t>D-16-1971</w:t>
        </w:r>
      </w:hyperlink>
      <w:r>
        <w:rPr>
          <w:rFonts w:eastAsia="Times New Roman"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kinsoku w:val="true"/>
        <w:overflowPunct w:val="true"/>
        <w:autoSpaceDE w:val="true"/>
        <w:bidi w:val="0"/>
        <w:jc w:val="both"/>
        <w:rPr>
          <w:rFonts w:ascii="Times New Roman" w:hAnsi="Times New Roman" w:eastAsia="Times New Roman" w:cs="Times New Roman"/>
          <w:b w:val="false"/>
          <w:b w:val="false"/>
          <w:bCs w:val="false"/>
          <w:color w:val="auto"/>
          <w:sz w:val="24"/>
          <w:szCs w:val="24"/>
          <w:u w:val="none"/>
          <w:lang w:val="es-ES" w:eastAsia="zh-CN" w:bidi="ar-SA"/>
        </w:rPr>
      </w:pPr>
      <w:r>
        <w:rPr>
          <w:rFonts w:eastAsia="Times New Roman"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Times New Roman" w:cs="Times New Roman" w:ascii="Times New Roman" w:hAnsi="Times New Roman"/>
          <w:b/>
          <w:bCs/>
          <w:color w:val="auto"/>
          <w:sz w:val="24"/>
          <w:szCs w:val="24"/>
          <w:u w:val="single"/>
          <w:lang w:val="es-ES" w:eastAsia="zh-CN" w:bidi="ar-SA"/>
        </w:rPr>
        <w:t>Proyecto de Comunicación 042/16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"Se comunica Ministerio de Producción de Nación  necesidad prórroga Plan Ahora 12". Autores: Concejales Julia Fernández, Gerardo Ávila, Diego Benítez, Claudia Contreras, Viviana Gelain, Andrés Martínez Infante y Cristina Painefil (JSB). </w:t>
      </w:r>
      <w:r>
        <w:rPr>
          <w:rFonts w:eastAsia="MS Mincho;ＭＳ 明朝" w:cs="Times New Roman" w:ascii="Times New Roman" w:hAnsi="Times New Roman"/>
          <w:b w:val="false"/>
          <w:bCs w:val="false"/>
          <w:color w:val="auto"/>
          <w:sz w:val="24"/>
          <w:szCs w:val="24"/>
          <w:u w:val="none"/>
          <w:lang w:val="es-ES" w:eastAsia="zh-CN" w:bidi="ar-SA"/>
        </w:rPr>
        <w:t xml:space="preserve">Sobre tablas. </w:t>
      </w:r>
      <w:hyperlink r:id="rId72">
        <w:r>
          <w:rPr>
            <w:rStyle w:val="EnlacedeInternet"/>
            <w:rFonts w:eastAsia="MS Mincho;ＭＳ 明朝" w:cs="Times New Roman" w:ascii="Times New Roman" w:hAnsi="Times New Roman"/>
            <w:b w:val="false"/>
            <w:bCs w:val="false"/>
            <w:sz w:val="24"/>
            <w:szCs w:val="24"/>
            <w:shd w:fill="00FF00" w:val="clear"/>
            <w:lang w:val="es-ES" w:eastAsia="zh-CN" w:bidi="ar-SA"/>
          </w:rPr>
          <w:t>C-16-807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kinsoku w:val="true"/>
        <w:overflowPunct w:val="true"/>
        <w:autoSpaceDE w:val="true"/>
        <w:bidi w:val="0"/>
        <w:jc w:val="both"/>
        <w:rPr>
          <w:rFonts w:ascii="Times New Roman" w:hAnsi="Times New Roman" w:eastAsia="Times New Roman" w:cs="Times New Roman"/>
          <w:b w:val="false"/>
          <w:b w:val="false"/>
          <w:bCs w:val="false"/>
          <w:color w:val="000000"/>
          <w:sz w:val="24"/>
          <w:szCs w:val="24"/>
          <w:u w:val="none"/>
          <w:shd w:fill="00FF00" w:val="clear"/>
          <w:lang w:val="es-ES" w:eastAsia="zh-CN" w:bidi="ar-SA"/>
        </w:rPr>
      </w:pPr>
      <w:r>
        <w:rPr>
          <w:rFonts w:eastAsia="Times New Roman" w:cs="Times New Roman" w:ascii="Times New Roman" w:hAnsi="Times New Roman"/>
          <w:b w:val="false"/>
          <w:bCs w:val="false"/>
          <w:color w:val="000000"/>
          <w:sz w:val="24"/>
          <w:szCs w:val="24"/>
          <w:u w:val="none"/>
          <w:shd w:fill="00FF00" w:val="clear"/>
          <w:lang w:val="es-ES" w:eastAsia="zh-CN" w:bidi="ar-SA"/>
        </w:rPr>
      </w:r>
    </w:p>
    <w:p>
      <w:pPr>
        <w:pStyle w:val="Textosinformato"/>
        <w:widowControl/>
        <w:suppressAutoHyphens w:val="true"/>
        <w:kinsoku w:val="true"/>
        <w:overflowPunct w:val="true"/>
        <w:autoSpaceDE w:val="true"/>
        <w:bidi w:val="0"/>
        <w:jc w:val="both"/>
        <w:rPr/>
      </w:pPr>
      <w:r>
        <w:rPr>
          <w:rFonts w:eastAsia="Times New Roman" w:cs="Times New Roman" w:ascii="Times New Roman" w:hAnsi="Times New Roman"/>
          <w:b/>
          <w:bCs/>
          <w:color w:val="auto"/>
          <w:sz w:val="24"/>
          <w:szCs w:val="24"/>
          <w:u w:val="single"/>
          <w:lang w:val="es-ES" w:eastAsia="zh-CN" w:bidi="ar-SA"/>
        </w:rPr>
        <w:t>Proyecto de Declaración 043/16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"Declarar de interés Asamblea Interanual de la Alianza de Jóvenes Empresarios del G20". Autores: Concejales Viviana Gelain, Julia Fernández, Claudia Contreras, Cristina Painefil, Gerardo Ávila, Andrés Martínez Infante y Diego Benítez (JSB).  </w:t>
      </w:r>
      <w:r>
        <w:rPr>
          <w:rFonts w:eastAsia="MS Mincho;ＭＳ 明朝" w:cs="Times New Roman" w:ascii="Times New Roman" w:hAnsi="Times New Roman"/>
          <w:b w:val="false"/>
          <w:bCs w:val="false"/>
          <w:color w:val="auto"/>
          <w:sz w:val="24"/>
          <w:szCs w:val="24"/>
          <w:u w:val="none"/>
          <w:lang w:val="es-ES" w:eastAsia="zh-CN" w:bidi="ar-SA"/>
        </w:rPr>
        <w:t xml:space="preserve">Sobre tablas. </w:t>
      </w:r>
      <w:hyperlink r:id="rId73">
        <w:r>
          <w:rPr>
            <w:rStyle w:val="EnlacedeInternet"/>
            <w:rFonts w:eastAsia="Times New Roman" w:cs="Times New Roman" w:ascii="Times New Roman" w:hAnsi="Times New Roman"/>
            <w:b w:val="false"/>
            <w:bCs w:val="false"/>
            <w:sz w:val="24"/>
            <w:szCs w:val="24"/>
            <w:shd w:fill="00FF00" w:val="clear"/>
            <w:lang w:val="es-ES" w:eastAsia="zh-CN" w:bidi="ar-SA"/>
          </w:rPr>
          <w:t>D-16-1972</w:t>
        </w:r>
      </w:hyperlink>
      <w:r>
        <w:rPr>
          <w:rFonts w:eastAsia="Times New Roman"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kinsoku w:val="true"/>
        <w:overflowPunct w:val="true"/>
        <w:autoSpaceDE w:val="true"/>
        <w:bidi w:val="0"/>
        <w:jc w:val="both"/>
        <w:rPr>
          <w:rFonts w:ascii="Times New Roman" w:hAnsi="Times New Roman" w:eastAsia="Times New Roman" w:cs="Times New Roman"/>
          <w:b w:val="false"/>
          <w:b w:val="false"/>
          <w:bCs w:val="false"/>
          <w:color w:val="auto"/>
          <w:sz w:val="24"/>
          <w:szCs w:val="24"/>
          <w:u w:val="none"/>
          <w:lang w:val="es-ES" w:eastAsia="zh-CN" w:bidi="ar-SA"/>
        </w:rPr>
      </w:pPr>
      <w:r>
        <w:rPr>
          <w:rFonts w:eastAsia="Times New Roman"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Times New Roman" w:cs="Times New Roman" w:ascii="Times New Roman" w:hAnsi="Times New Roman"/>
          <w:b/>
          <w:bCs/>
          <w:color w:val="auto"/>
          <w:sz w:val="24"/>
          <w:szCs w:val="24"/>
          <w:u w:val="single"/>
          <w:lang w:val="es-ES" w:eastAsia="zh-CN" w:bidi="ar-SA"/>
        </w:rPr>
        <w:t>Proyecto de Declaración 044/16</w:t>
      </w:r>
      <w:r>
        <w:rPr>
          <w:rFonts w:eastAsia="Times New Roman" w:cs="Times New Roman" w:ascii="Times New Roman" w:hAnsi="Times New Roman"/>
          <w:b w:val="false"/>
          <w:bCs w:val="false"/>
          <w:color w:val="auto"/>
          <w:sz w:val="24"/>
          <w:szCs w:val="24"/>
          <w:u w:val="none"/>
          <w:lang w:val="es-ES" w:eastAsia="zh-CN" w:bidi="ar-SA"/>
        </w:rPr>
        <w:t xml:space="preserve">: "Declarar Mujer a la Labor Comunitaria a la Sra. Enriqueta Estela Barnes de Carlotto". Autores: Concejales Claudia Contreras, Julia Fernández, Gerardo Ávila, Cristina Painefil, Diego Benítez, Andrés Martínez Infante y Viviana Gelain (JSB).  </w:t>
      </w:r>
      <w:r>
        <w:rPr>
          <w:rFonts w:eastAsia="MS Mincho;ＭＳ 明朝" w:cs="Times New Roman" w:ascii="Times New Roman" w:hAnsi="Times New Roman"/>
          <w:b w:val="false"/>
          <w:bCs w:val="false"/>
          <w:color w:val="auto"/>
          <w:sz w:val="24"/>
          <w:szCs w:val="24"/>
          <w:u w:val="none"/>
          <w:lang w:val="es-ES" w:eastAsia="zh-CN" w:bidi="ar-SA"/>
        </w:rPr>
        <w:t>Sobre tablas</w:t>
      </w:r>
      <w:hyperlink r:id="rId74">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Times New Roman" w:cs="Times New Roman" w:ascii="Times New Roman" w:hAnsi="Times New Roman"/>
            <w:b w:val="false"/>
            <w:bCs w:val="false"/>
            <w:sz w:val="24"/>
            <w:szCs w:val="24"/>
            <w:shd w:fill="00FF00" w:val="clear"/>
            <w:lang w:val="es-ES" w:eastAsia="zh-CN" w:bidi="ar-SA"/>
          </w:rPr>
          <w:t xml:space="preserve">D-16-1973 </w:t>
        </w:r>
      </w:hyperlink>
      <w:r>
        <w:rPr>
          <w:rFonts w:eastAsia="Times New Roman" w:cs="Times New Roman" w:ascii="Times New Roman" w:hAnsi="Times New Roman"/>
          <w:b w:val="false"/>
          <w:bCs w:val="false"/>
          <w:color w:val="000000"/>
          <w:sz w:val="24"/>
          <w:szCs w:val="24"/>
          <w:u w:val="none"/>
          <w:shd w:fill="00FF00" w:val="clear"/>
          <w:lang w:val="es-ES" w:eastAsia="zh-CN" w:bidi="ar-SA"/>
        </w:rPr>
        <w:t>Acta 1050/16 del 17 de marzo de 2016.</w:t>
      </w:r>
    </w:p>
    <w:p>
      <w:pPr>
        <w:pStyle w:val="Textosinformato"/>
        <w:widowControl/>
        <w:suppressAutoHyphens w:val="true"/>
        <w:kinsoku w:val="true"/>
        <w:overflowPunct w:val="true"/>
        <w:autoSpaceDE w:val="tru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Times New Roman" w:cs="Times New Roman" w:ascii="Times New Roman" w:hAnsi="Times New Roman"/>
          <w:b/>
          <w:bCs/>
          <w:color w:val="auto"/>
          <w:sz w:val="24"/>
          <w:szCs w:val="24"/>
          <w:u w:val="single"/>
          <w:lang w:val="es-ES" w:eastAsia="zh-CN" w:bidi="ar-SA"/>
        </w:rPr>
        <w:t>Proyecto de Declaración 045/16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"Declara interés municipal y cultural Coloquio sobre Derechos Humanos Instituto Balseiro". Autores: Concejales Gerardo Ávila, Claudia Contreras, Diego Benítez, Andrés Martínez Infante, Cristina Painefil, Viviana Gelain y Julia Fernández (JSB). </w:t>
      </w:r>
      <w:r>
        <w:rPr>
          <w:rFonts w:eastAsia="MS Mincho;ＭＳ 明朝" w:cs="Times New Roman" w:ascii="Times New Roman" w:hAnsi="Times New Roman"/>
          <w:b w:val="false"/>
          <w:bCs w:val="false"/>
          <w:color w:val="auto"/>
          <w:sz w:val="24"/>
          <w:szCs w:val="24"/>
          <w:u w:val="none"/>
          <w:lang w:val="es-ES" w:eastAsia="zh-CN" w:bidi="ar-SA"/>
        </w:rPr>
        <w:t>Sobre tablas.</w:t>
      </w:r>
      <w:hyperlink r:id="rId75">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Times New Roman" w:cs="Times New Roman" w:ascii="Times New Roman" w:hAnsi="Times New Roman"/>
            <w:b w:val="false"/>
            <w:bCs w:val="false"/>
            <w:sz w:val="24"/>
            <w:szCs w:val="24"/>
            <w:shd w:fill="00FF00" w:val="clear"/>
            <w:lang w:val="es-ES" w:eastAsia="zh-CN" w:bidi="ar-SA"/>
          </w:rPr>
          <w:t>D-16-1974</w:t>
        </w:r>
      </w:hyperlink>
      <w:r>
        <w:rPr>
          <w:rFonts w:eastAsia="Times New Roman"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kinsoku w:val="true"/>
        <w:overflowPunct w:val="true"/>
        <w:autoSpaceDE w:val="tru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Times New Roman" w:cs="Times New Roman" w:ascii="Times New Roman" w:hAnsi="Times New Roman"/>
          <w:b/>
          <w:bCs/>
          <w:color w:val="auto"/>
          <w:sz w:val="24"/>
          <w:szCs w:val="24"/>
          <w:u w:val="single"/>
          <w:lang w:val="es-ES" w:eastAsia="zh-CN" w:bidi="ar-SA"/>
        </w:rPr>
        <w:t>Proyecto de Comunicación 046/16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"Se comunica embajada EE.UU. Colaboración proceso de memoria, verdad y justicia". Autores: Concejales Gerardo Ávila, Claudia Contreras, Diego Benítez, Andrés Martínez Infante, Cristina Painefil, Viviana Gelain y Julia Fernández. (JSB). </w:t>
      </w:r>
      <w:r>
        <w:rPr>
          <w:rFonts w:eastAsia="MS Mincho;ＭＳ 明朝" w:cs="Times New Roman" w:ascii="Times New Roman" w:hAnsi="Times New Roman"/>
          <w:b w:val="false"/>
          <w:bCs w:val="false"/>
          <w:color w:val="auto"/>
          <w:sz w:val="24"/>
          <w:szCs w:val="24"/>
          <w:u w:val="none"/>
          <w:lang w:val="es-ES" w:eastAsia="zh-CN" w:bidi="ar-SA"/>
        </w:rPr>
        <w:t>Sobre tablas.</w:t>
      </w:r>
      <w:hyperlink r:id="rId7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C-16-806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1050/16 del 17 de marzo de 2016.</w:t>
      </w:r>
    </w:p>
    <w:p>
      <w:pPr>
        <w:pStyle w:val="Textosinformato"/>
        <w:widowControl/>
        <w:suppressAutoHyphens w:val="true"/>
        <w:kinsoku w:val="true"/>
        <w:overflowPunct w:val="true"/>
        <w:autoSpaceDE w:val="tru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Times New Roman" w:cs="Times New Roman" w:ascii="Times New Roman" w:hAnsi="Times New Roman"/>
          <w:b/>
          <w:bCs/>
          <w:color w:val="auto"/>
          <w:sz w:val="24"/>
          <w:szCs w:val="24"/>
          <w:u w:val="single"/>
          <w:lang w:val="es-ES" w:eastAsia="zh-CN" w:bidi="ar-SA"/>
        </w:rPr>
        <w:t>Proyecto de Declaración 047/16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"Declarar de interés municipal la producción audiovisual miniserie </w:t>
      </w:r>
      <w:r>
        <w:rPr>
          <w:rFonts w:eastAsia="Times New Roman" w:cs="Times New Roman" w:ascii="Times New Roman" w:hAnsi="Times New Roman"/>
          <w:b w:val="false"/>
          <w:bCs w:val="false"/>
          <w:i/>
          <w:iCs/>
          <w:color w:val="auto"/>
          <w:sz w:val="24"/>
          <w:szCs w:val="24"/>
          <w:u w:val="none"/>
          <w:lang w:val="es-ES" w:eastAsia="zh-CN" w:bidi="ar-SA"/>
        </w:rPr>
        <w:t>From the Shadows</w:t>
      </w:r>
      <w:r>
        <w:rPr>
          <w:rFonts w:eastAsia="Times New Roman" w:cs="Times New Roman" w:ascii="Times New Roman" w:hAnsi="Times New Roman"/>
          <w:b w:val="false"/>
          <w:bCs w:val="false"/>
          <w:color w:val="auto"/>
          <w:sz w:val="24"/>
          <w:szCs w:val="24"/>
          <w:u w:val="none"/>
          <w:lang w:val="es-ES" w:eastAsia="zh-CN" w:bidi="ar-SA"/>
        </w:rPr>
        <w:t xml:space="preserve">". Autores: Concejales Julia Fernández, Gerardo Ávila, Diego Benítez, Claudia Contreras, Viviana Gelain, Andrés Martínez Infante y Cristina Painefil (JSB).  </w:t>
      </w:r>
      <w:r>
        <w:rPr>
          <w:rFonts w:eastAsia="MS Mincho;ＭＳ 明朝" w:cs="Times New Roman" w:ascii="Times New Roman" w:hAnsi="Times New Roman"/>
          <w:b w:val="false"/>
          <w:bCs w:val="false"/>
          <w:color w:val="auto"/>
          <w:sz w:val="24"/>
          <w:szCs w:val="24"/>
          <w:u w:val="none"/>
          <w:lang w:val="es-ES" w:eastAsia="zh-CN" w:bidi="ar-SA"/>
        </w:rPr>
        <w:t xml:space="preserve">Sobre tablas.  </w:t>
      </w:r>
      <w:hyperlink r:id="rId77">
        <w:r>
          <w:rPr>
            <w:rStyle w:val="EnlacedeInternet"/>
            <w:rFonts w:eastAsia="Times New Roman" w:cs="Times New Roman" w:ascii="Times New Roman" w:hAnsi="Times New Roman"/>
            <w:b w:val="false"/>
            <w:bCs w:val="false"/>
            <w:sz w:val="24"/>
            <w:szCs w:val="24"/>
            <w:shd w:fill="00FF00" w:val="clear"/>
            <w:lang w:val="es-ES" w:eastAsia="zh-CN" w:bidi="ar-SA"/>
          </w:rPr>
          <w:t xml:space="preserve">D-16-1975 </w:t>
        </w:r>
      </w:hyperlink>
      <w:r>
        <w:rPr>
          <w:rFonts w:eastAsia="Times New Roman" w:cs="Times New Roman" w:ascii="Times New Roman" w:hAnsi="Times New Roman"/>
          <w:b w:val="false"/>
          <w:bCs w:val="false"/>
          <w:color w:val="000000"/>
          <w:sz w:val="24"/>
          <w:szCs w:val="24"/>
          <w:u w:val="none"/>
          <w:shd w:fill="00FF00" w:val="clear"/>
          <w:lang w:val="es-ES" w:eastAsia="zh-CN" w:bidi="ar-SA"/>
        </w:rPr>
        <w:t>Acta 1050/16 del 17 de marzo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rFonts w:ascii="Times New Roman" w:hAnsi="Times New Roman" w:eastAsia="Times New Roman" w:cs="Times New Roman"/>
          <w:b w:val="false"/>
          <w:b w:val="false"/>
          <w:bCs w:val="false"/>
          <w:color w:val="auto"/>
          <w:sz w:val="24"/>
          <w:szCs w:val="24"/>
          <w:u w:val="none"/>
          <w:lang w:val="es-ES" w:eastAsia="zh-CN" w:bidi="ar-SA"/>
        </w:rPr>
      </w:pPr>
      <w:r>
        <w:rPr>
          <w:rFonts w:eastAsia="Times New Roman"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Times New Roman" w:cs="Times New Roman" w:ascii="Times New Roman" w:hAnsi="Times New Roman"/>
          <w:b/>
          <w:bCs/>
          <w:color w:val="auto"/>
          <w:sz w:val="24"/>
          <w:szCs w:val="24"/>
          <w:u w:val="single"/>
          <w:lang w:val="es-ES" w:eastAsia="zh-CN" w:bidi="ar-SA"/>
        </w:rPr>
        <w:t>Proyecto de Ordenanza 048/16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"Prestar acuerdo pliego licitación pública para la compra camiones y equipamiento para servicios". </w:t>
      </w:r>
      <w:r>
        <w:rPr>
          <w:rFonts w:eastAsia="MS Mincho;ＭＳ 明朝" w:cs="Times New Roman" w:ascii="Times New Roman" w:hAnsi="Times New Roman"/>
          <w:b w:val="false"/>
          <w:bCs w:val="false"/>
          <w:color w:val="auto"/>
          <w:sz w:val="24"/>
          <w:szCs w:val="24"/>
          <w:u w:val="none"/>
          <w:lang w:val="es-ES" w:eastAsia="zh-CN" w:bidi="ar-SA"/>
        </w:rPr>
        <w:t>Autor: Intendente Municipal, Ing. Gustavo Gennuso. Colaboradores: Jefe de Gabinete, Lic. Pablo Chamatrópulos y Secretario de Obras y Servicios Públicos Ing. Alfredo Milano.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w:t>
      </w:r>
      <w:hyperlink r:id="rId7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O-16-2716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kinsoku w:val="true"/>
        <w:overflowPunct w:val="true"/>
        <w:autoSpaceDE w:val="tru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Normal"/>
        <w:widowControl/>
        <w:suppressAutoHyphens w:val="true"/>
        <w:kinsoku w:val="true"/>
        <w:overflowPunct w:val="true"/>
        <w:autoSpaceDE w:val="true"/>
        <w:bidi w:val="0"/>
        <w:jc w:val="both"/>
        <w:rPr/>
      </w:pPr>
      <w:r>
        <w:rPr>
          <w:rFonts w:eastAsia="Times New Roman" w:cs="Times New Roman"/>
          <w:b/>
          <w:bCs/>
          <w:color w:val="auto"/>
          <w:sz w:val="24"/>
          <w:szCs w:val="24"/>
          <w:u w:val="single"/>
          <w:lang w:val="es-ES" w:eastAsia="zh-CN" w:bidi="ar-SA"/>
        </w:rPr>
        <w:t>Proyecto de Ordenanza 049/16</w:t>
      </w:r>
      <w:r>
        <w:rPr>
          <w:rFonts w:eastAsia="Times New Roman" w:cs="Times New Roman"/>
          <w:b w:val="false"/>
          <w:bCs w:val="false"/>
          <w:color w:val="auto"/>
          <w:sz w:val="24"/>
          <w:szCs w:val="24"/>
          <w:u w:val="none"/>
          <w:lang w:val="es-ES" w:eastAsia="zh-CN" w:bidi="ar-SA"/>
        </w:rPr>
        <w:t xml:space="preserve">: "Prestar acuerdo pliego licitación pública para compra equipamiento para  limpieza nieve hielo". </w:t>
      </w:r>
      <w:r>
        <w:rPr>
          <w:rFonts w:eastAsia="MS Mincho;ＭＳ 明朝" w:cs="Times New Roman"/>
          <w:b w:val="false"/>
          <w:bCs w:val="false"/>
          <w:color w:val="auto"/>
          <w:sz w:val="24"/>
          <w:szCs w:val="24"/>
          <w:u w:val="none"/>
          <w:lang w:val="es-ES" w:eastAsia="zh-CN" w:bidi="ar-SA"/>
        </w:rPr>
        <w:t>Autor: Intendente Municipal, Ing. Gustavo Gennuso. Colaboradores: Jefe de Gabinete, Lic. Pablo Chamatrópulos y Secretario de Obras y Servicios Públicos, Ing. Alfredo Milano. Sobre tablas.</w:t>
      </w:r>
      <w:hyperlink r:id="rId79">
        <w:r>
          <w:rPr>
            <w:rStyle w:val="EnlacedeInternet"/>
            <w:rFonts w:eastAsia="MS Mincho;ＭＳ 明朝" w:cs="Times New Roman"/>
            <w:b w:val="false"/>
            <w:bCs w:val="false"/>
            <w:sz w:val="24"/>
            <w:szCs w:val="24"/>
            <w:shd w:fill="00FF00" w:val="clear"/>
            <w:lang w:val="es-ES" w:eastAsia="zh-CN" w:bidi="ar-SA"/>
          </w:rPr>
          <w:t xml:space="preserve"> O-16-2717</w:t>
        </w:r>
      </w:hyperlink>
      <w:r>
        <w:rPr>
          <w:rFonts w:eastAsia="MS Mincho;ＭＳ 明朝" w:cs="Times New Roman"/>
          <w:b w:val="false"/>
          <w:bCs w:val="false"/>
          <w:color w:val="000000"/>
          <w:sz w:val="24"/>
          <w:szCs w:val="24"/>
          <w:u w:val="none"/>
          <w:shd w:fill="00FF00" w:val="clear"/>
          <w:lang w:val="es-ES" w:eastAsia="zh-CN" w:bidi="ar-SA"/>
        </w:rPr>
        <w:t xml:space="preserve"> Acta 1050/16 del 17 de marzo de 2016. </w:t>
      </w:r>
    </w:p>
    <w:p>
      <w:pPr>
        <w:pStyle w:val="Textosinformato"/>
        <w:widowControl/>
        <w:suppressAutoHyphens w:val="true"/>
        <w:kinsoku w:val="true"/>
        <w:overflowPunct w:val="true"/>
        <w:autoSpaceDE w:val="tru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050/16</w:t>
      </w:r>
      <w:r>
        <w:rPr>
          <w:rFonts w:eastAsia="MS Mincho;ＭＳ 明朝" w:cs="Times New Roman" w:ascii="Times New Roman" w:hAnsi="Times New Roman"/>
          <w:b w:val="false"/>
          <w:bCs w:val="false"/>
          <w:color w:val="auto"/>
          <w:sz w:val="24"/>
          <w:szCs w:val="24"/>
          <w:u w:val="none"/>
          <w:lang w:val="es-ES" w:eastAsia="zh-CN" w:bidi="ar-SA"/>
        </w:rPr>
        <w:t xml:space="preserve">: </w:t>
      </w:r>
      <w:r>
        <w:rPr>
          <w:rFonts w:eastAsia="Times New Roman" w:cs="Times New Roman" w:ascii="Times New Roman" w:hAnsi="Times New Roman"/>
          <w:b w:val="false"/>
          <w:bCs w:val="false"/>
          <w:color w:val="auto"/>
          <w:sz w:val="24"/>
          <w:szCs w:val="24"/>
          <w:u w:val="none"/>
          <w:lang w:val="es-ES" w:eastAsia="zh-CN" w:bidi="ar-SA"/>
        </w:rPr>
        <w:t xml:space="preserve">"Prestar acuerdo llamado licitación publica provisión leña- Plan Calor 2016". </w:t>
      </w:r>
      <w:r>
        <w:rPr>
          <w:rFonts w:eastAsia="MS Mincho;ＭＳ 明朝" w:cs="Times New Roman" w:ascii="Times New Roman" w:hAnsi="Times New Roman"/>
          <w:b w:val="false"/>
          <w:bCs w:val="false"/>
          <w:color w:val="auto"/>
          <w:sz w:val="24"/>
          <w:szCs w:val="24"/>
          <w:u w:val="none"/>
          <w:lang w:val="es-ES" w:eastAsia="zh-CN" w:bidi="ar-SA"/>
        </w:rPr>
        <w:t>Autor: Intendente Municipal, Ing. Gustavo Gennuso. Colaboradores: Jefe de Gabinete, Lic. Pablo Chamatrópulos; Secretaria de Desarrollo Social, Prof. María Gabriela Martínez von Scheidt; Secretario de Obras y Servicios Públicos, Ing. Alfredo Milano y Subsecretaria de Coordinación de Políticas Sociales, Alejandra Huenchupan. Sobre tablas.</w:t>
      </w:r>
      <w:hyperlink r:id="rId8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O-16-2724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kinsoku w:val="true"/>
        <w:overflowPunct w:val="true"/>
        <w:autoSpaceDE w:val="tru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Comunicación 051/16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el presidente de los Estados Unidos de Norte América". Autores: Concejales Ramón Chiocconi, Ana Marks y Daniel Natapof (FpV). Sobre tablas</w:t>
      </w:r>
      <w:r>
        <w:rPr>
          <w:rFonts w:eastAsia="MS Mincho;ＭＳ 明朝" w:cs="Times New Roman" w:ascii="Times New Roman" w:hAnsi="Times New Roman"/>
          <w:b w:val="false"/>
          <w:bCs w:val="false"/>
          <w:color w:val="000000"/>
          <w:sz w:val="24"/>
          <w:szCs w:val="24"/>
          <w:u w:val="none"/>
          <w:shd w:fill="FF3333" w:val="clear"/>
          <w:lang w:val="es-ES" w:eastAsia="zh-CN" w:bidi="ar-SA"/>
        </w:rPr>
        <w:t>.</w:t>
      </w:r>
      <w:r>
        <w:rPr>
          <w:rFonts w:eastAsia="MS Mincho;ＭＳ 明朝" w:cs="Times New Roman" w:ascii="Times New Roman" w:hAnsi="Times New Roman"/>
          <w:b w:val="false"/>
          <w:bCs w:val="false"/>
          <w:color w:val="000000"/>
          <w:sz w:val="24"/>
          <w:szCs w:val="24"/>
          <w:u w:val="none"/>
          <w:shd w:fill="FF3366" w:val="clear"/>
          <w:lang w:val="es-ES" w:eastAsia="zh-CN" w:bidi="ar-SA"/>
        </w:rPr>
        <w:t xml:space="preserve"> Rechazado Acta 1050/16 del 17 de marzo de 2016.</w:t>
      </w:r>
    </w:p>
    <w:p>
      <w:pPr>
        <w:pStyle w:val="Textosinformato"/>
        <w:widowControl/>
        <w:suppressAutoHyphens w:val="true"/>
        <w:kinsoku w:val="true"/>
        <w:overflowPunct w:val="true"/>
        <w:autoSpaceDE w:val="tru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052/16</w:t>
      </w:r>
      <w:r>
        <w:rPr>
          <w:rFonts w:eastAsia="MS Mincho;ＭＳ 明朝" w:cs="Times New Roman" w:ascii="Times New Roman" w:hAnsi="Times New Roman"/>
          <w:b w:val="false"/>
          <w:bCs w:val="false"/>
          <w:color w:val="auto"/>
          <w:sz w:val="24"/>
          <w:szCs w:val="24"/>
          <w:u w:val="none"/>
          <w:lang w:val="es-ES" w:eastAsia="zh-CN" w:bidi="ar-SA"/>
        </w:rPr>
        <w:t xml:space="preserve">: "Adherir a las leyes provinciales Nº 4765, Nº 4780 y Nº 4938". Autores: Concejales Ramón Chiocconi, Ana Marks y Daniel Natapof (FpV). </w:t>
      </w:r>
      <w:hyperlink r:id="rId81">
        <w:r>
          <w:rPr>
            <w:rStyle w:val="EnlacedeInternet"/>
            <w:rFonts w:eastAsia="MS Mincho;ＭＳ 明朝" w:cs="Times New Roman" w:ascii="Times New Roman" w:hAnsi="Times New Roman"/>
            <w:b w:val="false"/>
            <w:bCs w:val="false"/>
            <w:sz w:val="24"/>
            <w:szCs w:val="24"/>
            <w:shd w:fill="00FF00" w:val="clear"/>
            <w:lang w:val="es-ES" w:eastAsia="zh-CN" w:bidi="ar-SA"/>
          </w:rPr>
          <w:t>O-16-2719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1050/16 del 17 de marzo de 2016.</w:t>
      </w:r>
    </w:p>
    <w:p>
      <w:pPr>
        <w:pStyle w:val="Textosinformato"/>
        <w:widowControl/>
        <w:suppressAutoHyphens w:val="true"/>
        <w:kinsoku w:val="true"/>
        <w:overflowPunct w:val="true"/>
        <w:autoSpaceDE w:val="tru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053/16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"Crear veedurías ciudadanas". Autores: Concejales Ramón Chiocconi, Ana Marks y Daniel Natapof (FpV). </w:t>
      </w:r>
      <w:r>
        <w:rPr>
          <w:rFonts w:eastAsia="Times New Roman" w:cs="Times New Roman" w:ascii="Times New Roman" w:hAnsi="Times New Roman"/>
          <w:b w:val="false"/>
          <w:bCs w:val="false"/>
          <w:color w:val="auto"/>
          <w:sz w:val="24"/>
          <w:szCs w:val="24"/>
          <w:u w:val="none"/>
          <w:lang w:val="es-ES" w:eastAsia="zh-CN" w:bidi="ar-SA"/>
        </w:rPr>
        <w:t>A Asesoría Letrada y a la Comisión de Gobierno y Legales.</w:t>
      </w:r>
    </w:p>
    <w:p>
      <w:pPr>
        <w:pStyle w:val="Textosinformato"/>
        <w:widowControl/>
        <w:suppressAutoHyphens w:val="true"/>
        <w:kinsoku w:val="true"/>
        <w:overflowPunct w:val="true"/>
        <w:autoSpaceDE w:val="tru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054/16</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2519-CM-14 dona a ministerio de Educación con destino específico parte de la parcela 19-2-F-221-02". </w:t>
      </w:r>
      <w:r>
        <w:rPr>
          <w:rFonts w:eastAsia="Times New Roman" w:cs="Times New Roman" w:ascii="Times New Roman" w:hAnsi="Times New Roman"/>
          <w:b w:val="false"/>
          <w:bCs w:val="false"/>
          <w:color w:val="auto"/>
          <w:sz w:val="24"/>
          <w:szCs w:val="24"/>
          <w:u w:val="none"/>
          <w:lang w:val="es-ES" w:eastAsia="zh-CN" w:bidi="ar-SA"/>
        </w:rPr>
        <w:t xml:space="preserve">Autores: Concejales Claudia Contreras, Gerardo Ávila, Cristina Painefil, Diego Benítez, Julia Fernández, Andrés Martínez Infante y Viviana Gelain (JSB). </w:t>
      </w:r>
      <w:r>
        <w:rPr>
          <w:rFonts w:eastAsia="MS Mincho;ＭＳ 明朝" w:cs="Times New Roman" w:ascii="Times New Roman" w:hAnsi="Times New Roman"/>
          <w:b w:val="false"/>
          <w:bCs w:val="false"/>
          <w:color w:val="auto"/>
          <w:sz w:val="24"/>
          <w:szCs w:val="24"/>
          <w:u w:val="none"/>
          <w:lang w:val="es-ES" w:eastAsia="zh-CN" w:bidi="ar-SA"/>
        </w:rPr>
        <w:t xml:space="preserve">Sobre tablas. </w:t>
      </w:r>
      <w:hyperlink r:id="rId82">
        <w:r>
          <w:rPr>
            <w:rStyle w:val="EnlacedeInternet"/>
            <w:rFonts w:eastAsia="MS Mincho;ＭＳ 明朝" w:cs="Times New Roman" w:ascii="Times New Roman" w:hAnsi="Times New Roman"/>
            <w:b w:val="false"/>
            <w:bCs w:val="false"/>
            <w:sz w:val="24"/>
            <w:szCs w:val="24"/>
            <w:shd w:fill="00FF00" w:val="clear"/>
            <w:lang w:val="es-ES" w:eastAsia="zh-CN" w:bidi="ar-SA"/>
          </w:rPr>
          <w:t>O-16-2726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1051/16 del 31 de marzo de 2016.</w:t>
      </w:r>
    </w:p>
    <w:p>
      <w:pPr>
        <w:pStyle w:val="Textosinformato"/>
        <w:widowControl/>
        <w:suppressAutoHyphens w:val="true"/>
        <w:kinsoku w:val="true"/>
        <w:overflowPunct w:val="true"/>
        <w:autoSpaceDE w:val="tru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055/16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"Adhiere parcialmente a la Ley Nacional 25965. Deroga Ordenanza 1567-CM-05". </w:t>
      </w:r>
      <w:r>
        <w:rPr>
          <w:rFonts w:eastAsia="Times New Roman" w:cs="Times New Roman" w:ascii="Times New Roman" w:hAnsi="Times New Roman"/>
          <w:b w:val="false"/>
          <w:bCs w:val="false"/>
          <w:color w:val="auto"/>
          <w:sz w:val="24"/>
          <w:szCs w:val="24"/>
          <w:u w:val="none"/>
          <w:lang w:val="es-ES" w:eastAsia="zh-CN" w:bidi="ar-SA"/>
        </w:rPr>
        <w:t xml:space="preserve">Autores: Concejales Cristina Painefil, Gerardo Ávila, Claudia Contreras, Diego Benítez, Julia Fernández, Viviana Gelain y Andrés Martínez Infante (JSB). A Asesoría Letrada y a las Comisiones de Servicios, Tránsito y Transporte y de Gobierno y Legales. </w:t>
      </w:r>
      <w:hyperlink r:id="rId83">
        <w:r>
          <w:rPr>
            <w:rStyle w:val="EnlacedeInternet"/>
            <w:rFonts w:eastAsia="Times New Roman" w:cs="Times New Roman" w:ascii="Times New Roman" w:hAnsi="Times New Roman"/>
            <w:b w:val="false"/>
            <w:bCs w:val="false"/>
            <w:sz w:val="24"/>
            <w:szCs w:val="24"/>
            <w:shd w:fill="00FF00" w:val="clear"/>
            <w:lang w:val="es-ES" w:eastAsia="zh-CN" w:bidi="ar-SA"/>
          </w:rPr>
          <w:t>O-16-2772</w:t>
        </w:r>
      </w:hyperlink>
      <w:r>
        <w:rPr>
          <w:rFonts w:eastAsia="Times New Roman" w:cs="Times New Roman" w:ascii="Times New Roman" w:hAnsi="Times New Roman"/>
          <w:b w:val="false"/>
          <w:bCs w:val="false"/>
          <w:color w:val="000000"/>
          <w:sz w:val="24"/>
          <w:szCs w:val="24"/>
          <w:u w:val="none"/>
          <w:shd w:fill="00FF00" w:val="clear"/>
          <w:lang w:val="es-ES" w:eastAsia="zh-CN" w:bidi="ar-SA"/>
        </w:rPr>
        <w:t>. Acta 1062/16 del 6 de octubre de 2016.</w:t>
      </w:r>
    </w:p>
    <w:p>
      <w:pPr>
        <w:pStyle w:val="Textosinformato"/>
        <w:widowControl/>
        <w:suppressAutoHyphens w:val="true"/>
        <w:kinsoku w:val="true"/>
        <w:overflowPunct w:val="true"/>
        <w:autoSpaceDE w:val="true"/>
        <w:bidi w:val="0"/>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Times New Roman" w:cs="Times New Roman" w:ascii="Times New Roman" w:hAnsi="Times New Roman"/>
          <w:b/>
          <w:bCs/>
          <w:color w:val="000000"/>
          <w:sz w:val="24"/>
          <w:szCs w:val="24"/>
          <w:u w:val="single"/>
          <w:shd w:fill="auto" w:val="clear"/>
          <w:lang w:val="es-ES" w:eastAsia="zh-CN" w:bidi="ar-SA"/>
        </w:rPr>
        <w:t>Proyecto de Ordenanza 056/16</w:t>
      </w:r>
      <w:r>
        <w:rPr>
          <w:rFonts w:eastAsia="Times New Roman" w:cs="Times New Roman" w:ascii="Times New Roman" w:hAnsi="Times New Roman"/>
          <w:b w:val="false"/>
          <w:bCs w:val="false"/>
          <w:color w:val="000000"/>
          <w:sz w:val="24"/>
          <w:szCs w:val="24"/>
          <w:u w:val="none"/>
          <w:shd w:fill="auto" w:val="clear"/>
          <w:lang w:val="es-ES" w:eastAsia="zh-CN" w:bidi="ar-SA"/>
        </w:rPr>
        <w:t xml:space="preserve">: "Aprobar permisos precarios y provisorios y adendas Puerto San Carlos". </w:t>
      </w:r>
      <w:r>
        <w:rPr>
          <w:rFonts w:eastAsia="MS Mincho;ＭＳ 明朝" w:cs="Times New Roman" w:ascii="Times New Roman" w:hAnsi="Times New Roman"/>
          <w:b w:val="false"/>
          <w:bCs w:val="false"/>
          <w:color w:val="000000"/>
          <w:sz w:val="24"/>
          <w:szCs w:val="24"/>
          <w:u w:val="none"/>
          <w:shd w:fill="auto" w:val="clear"/>
          <w:lang w:val="es-ES" w:eastAsia="zh-CN" w:bidi="ar-SA"/>
        </w:rPr>
        <w:t>Autor: Intendente Municipal, Ing. Gustavo Gennuso. Colaboradores: Jefe de Gabinete, Lic. Pablo Chamatrópulos y Secretario de Desarrollo Urbano, Ing. Marcelo Ruival.</w:t>
      </w:r>
      <w:r>
        <w:rPr>
          <w:rFonts w:eastAsia="Times New Roman" w:cs="Times New Roman" w:ascii="Times New Roman" w:hAnsi="Times New Roman"/>
          <w:b w:val="false"/>
          <w:bCs w:val="false"/>
          <w:color w:val="000000"/>
          <w:sz w:val="24"/>
          <w:szCs w:val="24"/>
          <w:u w:val="none"/>
          <w:shd w:fill="auto" w:val="clear"/>
          <w:lang w:val="es-ES" w:eastAsia="zh-CN" w:bidi="ar-SA"/>
        </w:rPr>
        <w:t xml:space="preserve"> A Asesoría Letrada y a la Comisión de Gobierno y Legales. </w:t>
      </w:r>
      <w:hyperlink r:id="rId84">
        <w:r>
          <w:rPr>
            <w:rStyle w:val="EnlacedeInternet"/>
            <w:rFonts w:eastAsia="Times New Roman" w:cs="Times New Roman" w:ascii="Times New Roman" w:hAnsi="Times New Roman"/>
            <w:b w:val="false"/>
            <w:bCs w:val="false"/>
            <w:sz w:val="24"/>
            <w:szCs w:val="24"/>
            <w:shd w:fill="00FF00" w:val="clear"/>
            <w:lang w:val="es-ES" w:eastAsia="zh-CN" w:bidi="ar-SA"/>
          </w:rPr>
          <w:t>O-16-2729</w:t>
        </w:r>
      </w:hyperlink>
      <w:r>
        <w:rPr>
          <w:rFonts w:eastAsia="Times New Roman"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widowControl/>
        <w:suppressAutoHyphens w:val="true"/>
        <w:kinsoku w:val="true"/>
        <w:overflowPunct w:val="true"/>
        <w:autoSpaceDE w:val="true"/>
        <w:bidi w:val="0"/>
        <w:jc w:val="both"/>
        <w:rPr>
          <w:rFonts w:ascii="Times New Roman" w:hAnsi="Times New Roman" w:eastAsia="Times New Roman" w:cs="Times New Roman"/>
          <w:b w:val="false"/>
          <w:b w:val="false"/>
          <w:bCs w:val="false"/>
          <w:color w:val="000000"/>
          <w:sz w:val="24"/>
          <w:szCs w:val="24"/>
          <w:u w:val="none"/>
          <w:shd w:fill="auto" w:val="clear"/>
          <w:lang w:val="es-ES" w:eastAsia="zh-CN" w:bidi="ar-SA"/>
        </w:rPr>
      </w:pPr>
      <w:r>
        <w:rPr>
          <w:rFonts w:eastAsia="Times New Roman" w:cs="Times New Roman" w:ascii="Times New Roman" w:hAnsi="Times New Roman"/>
          <w:b w:val="false"/>
          <w:bCs w:val="false"/>
          <w:color w:val="000000"/>
          <w:sz w:val="24"/>
          <w:szCs w:val="24"/>
          <w:u w:val="none"/>
          <w:shd w:fill="auto" w:val="clear"/>
          <w:lang w:val="es-ES" w:eastAsia="zh-CN" w:bidi="ar-SA"/>
        </w:rPr>
      </w:r>
    </w:p>
    <w:p>
      <w:pPr>
        <w:pStyle w:val="Textosinformato"/>
        <w:widowControl/>
        <w:suppressAutoHyphens w:val="true"/>
        <w:kinsoku w:val="true"/>
        <w:overflowPunct w:val="true"/>
        <w:autoSpaceDE w:val="true"/>
        <w:bidi w:val="0"/>
        <w:jc w:val="both"/>
        <w:rPr/>
      </w:pPr>
      <w:r>
        <w:rPr>
          <w:rFonts w:eastAsia="Times New Roman" w:cs="Times New Roman" w:ascii="Times New Roman" w:hAnsi="Times New Roman"/>
          <w:b/>
          <w:bCs/>
          <w:color w:val="000000"/>
          <w:sz w:val="24"/>
          <w:szCs w:val="24"/>
          <w:u w:val="single"/>
          <w:shd w:fill="auto" w:val="clear"/>
          <w:lang w:val="es-ES" w:eastAsia="zh-CN" w:bidi="ar-SA"/>
        </w:rPr>
        <w:t>Proyecto de Comunicación 057/16:</w:t>
      </w:r>
      <w:r>
        <w:rPr>
          <w:rFonts w:eastAsia="Times New Roman" w:cs="Times New Roman" w:ascii="Times New Roman" w:hAnsi="Times New Roman"/>
          <w:b w:val="false"/>
          <w:bCs w:val="false"/>
          <w:color w:val="000000"/>
          <w:sz w:val="24"/>
          <w:szCs w:val="24"/>
          <w:u w:val="none"/>
          <w:shd w:fill="auto" w:val="clear"/>
          <w:lang w:val="es-ES" w:eastAsia="zh-CN" w:bidi="ar-SA"/>
        </w:rPr>
        <w:t xml:space="preserve"> "Solicita no se designe al abogado Mario Altuna como fiscal de cámara de nuestra ciudad". Autores: Concejales Daniel Natapof, Ana Marks y Ramón Chiocconi (FpV). Sobre Tablas </w:t>
      </w:r>
      <w:r>
        <w:rPr>
          <w:rFonts w:eastAsia="Times New Roman" w:cs="Times New Roman" w:ascii="Times New Roman" w:hAnsi="Times New Roman"/>
          <w:b w:val="false"/>
          <w:bCs w:val="false"/>
          <w:color w:val="000000"/>
          <w:sz w:val="24"/>
          <w:szCs w:val="24"/>
          <w:u w:val="none"/>
          <w:shd w:fill="FF3366" w:val="clear"/>
          <w:lang w:val="es-ES" w:eastAsia="zh-CN" w:bidi="ar-SA"/>
        </w:rPr>
        <w:t>Rechazado Acta 1050/16 del 17 de marzo de 2016.</w:t>
      </w:r>
    </w:p>
    <w:p>
      <w:pPr>
        <w:pStyle w:val="Textosinformato"/>
        <w:widowControl/>
        <w:suppressAutoHyphens w:val="true"/>
        <w:kinsoku w:val="true"/>
        <w:overflowPunct w:val="true"/>
        <w:autoSpaceDE w:val="true"/>
        <w:bidi w:val="0"/>
        <w:jc w:val="both"/>
        <w:rPr>
          <w:rFonts w:ascii="Times New Roman" w:hAnsi="Times New Roman" w:eastAsia="Times New Roman" w:cs="Times New Roman"/>
          <w:b w:val="false"/>
          <w:b w:val="false"/>
          <w:bCs w:val="false"/>
          <w:color w:val="000000"/>
          <w:sz w:val="24"/>
          <w:szCs w:val="24"/>
          <w:u w:val="none"/>
          <w:shd w:fill="FF3333" w:val="clear"/>
          <w:lang w:val="es-ES" w:eastAsia="zh-CN" w:bidi="ar-SA"/>
        </w:rPr>
      </w:pPr>
      <w:r>
        <w:rPr>
          <w:rFonts w:eastAsia="Times New Roman" w:cs="Times New Roman" w:ascii="Times New Roman" w:hAnsi="Times New Roman"/>
          <w:b w:val="false"/>
          <w:bCs w:val="false"/>
          <w:color w:val="000000"/>
          <w:sz w:val="24"/>
          <w:szCs w:val="24"/>
          <w:u w:val="none"/>
          <w:shd w:fill="FF3333" w:val="clear"/>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Declaración 058/16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"Declarar de interés municipal y cultural al Coro del Bicentenario". Autores: Concejales Daniel Natapof y Ana Marks (FpV). Colaboradores: Dra. Marina Bazzano Bodi, Rubén Fernández y Maximiliano Altieri. Sobre tablas. </w:t>
      </w:r>
      <w:hyperlink r:id="rId85">
        <w:r>
          <w:rPr>
            <w:rStyle w:val="EnlacedeInternet"/>
            <w:rFonts w:eastAsia="MS Mincho;ＭＳ 明朝" w:cs="Times New Roman"/>
            <w:b w:val="false"/>
            <w:bCs w:val="false"/>
            <w:sz w:val="24"/>
            <w:szCs w:val="24"/>
            <w:shd w:fill="00FF00" w:val="clear"/>
            <w:lang w:val="es-ES" w:eastAsia="zh-CN" w:bidi="ar-SA"/>
          </w:rPr>
          <w:t xml:space="preserve">D-16-1977 </w:t>
        </w:r>
      </w:hyperlink>
      <w:r>
        <w:rPr>
          <w:rFonts w:eastAsia="MS Mincho;ＭＳ 明朝" w:cs="Times New Roman"/>
          <w:b w:val="false"/>
          <w:bCs w:val="false"/>
          <w:color w:val="000000"/>
          <w:sz w:val="24"/>
          <w:szCs w:val="24"/>
          <w:u w:val="none"/>
          <w:shd w:fill="00FF00" w:val="clear"/>
          <w:lang w:val="es-ES" w:eastAsia="zh-CN" w:bidi="ar-SA"/>
        </w:rPr>
        <w:t>Acta 1051/16 del 31 de marzo de 2016.</w:t>
      </w:r>
    </w:p>
    <w:p>
      <w:pPr>
        <w:pStyle w:val="Textosinformato"/>
        <w:jc w:val="both"/>
        <w:rPr>
          <w:rFonts w:eastAsia="MS Mincho;ＭＳ 明朝"/>
          <w:sz w:val="24"/>
        </w:rPr>
      </w:pPr>
      <w:r>
        <w:rPr>
          <w:rFonts w:eastAsia="MS Mincho;ＭＳ 明朝"/>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059/16</w:t>
      </w:r>
      <w:r>
        <w:rPr>
          <w:rFonts w:eastAsia="MS Mincho;ＭＳ 明朝" w:cs="Times New Roman" w:ascii="Times New Roman" w:hAnsi="Times New Roman"/>
          <w:b w:val="false"/>
          <w:bCs w:val="false"/>
          <w:color w:val="auto"/>
          <w:sz w:val="24"/>
          <w:szCs w:val="24"/>
          <w:u w:val="none"/>
          <w:lang w:val="es-ES" w:eastAsia="zh-CN" w:bidi="ar-SA"/>
        </w:rPr>
        <w:t>: "Declarar de interés municipal y turístico a San Carlos de Bariloche como cabecera de la ruta de los Siete Lagos". Autor: Concejal Daniel González (PRO). Colaborador: Secretario de Turismo y Producción, Marco Barberis. Sobre tablas.</w:t>
      </w:r>
      <w:hyperlink r:id="rId8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D-16-1978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1051/16 del 31 de marzo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4"/>
          <w:u w:val="single"/>
          <w:lang w:val="es-ES" w:eastAsia="zh-CN" w:bidi="ar-SA"/>
        </w:rPr>
        <w:t>Proyecto de Declaración 060/16</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deportivo Torneo Día de Memoria, Verdad y Justicia". Autores: Concejales Julia Fernández, Gerardo Ávila, Diego Benítez, Claudia Contreras, Viviana Gelain, Andrés Martínez Infante y Cristina Painefil (JSB). Iniciativa: José Antonio Arpires y Gonzalo Villar. Sobre tablas. </w:t>
      </w:r>
      <w:hyperlink r:id="rId8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D-16-1979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1051/16 del 31 de marzo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061/16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"Aceptar parámetros especiales en la ampliación del edificio ubicado en las parcelas DC 19-2-E-142-14A/15". Autor: Intendente Municipal, Ing. Gustavo Gennuso. Colaboradores: Jefe de Gabinete, Lic. Pablo Chamatrópulos; Secretario de Desarrollo Urbano, Ing. Marcelo Ruival; Subsecretario de Gestión Urbana, Arq. Eduardo Reddy; Subsecretario de Planeamiento Territorial, Arq. Pablo Bullaude y Director de Planeamiento, Arq. Edgardo Vella. A Asesoría Letrada y a las Comisiones de Obras y Planeamiento y de Gobierno y Legales. </w:t>
      </w:r>
      <w:hyperlink r:id="rId88">
        <w:r>
          <w:rPr>
            <w:rStyle w:val="EnlacedeInternet"/>
            <w:rFonts w:eastAsia="MS Mincho;ＭＳ 明朝" w:cs="Times New Roman" w:ascii="Times New Roman" w:hAnsi="Times New Roman"/>
            <w:b w:val="false"/>
            <w:bCs w:val="false"/>
            <w:sz w:val="24"/>
            <w:szCs w:val="24"/>
            <w:shd w:fill="23FF23" w:val="clear"/>
            <w:lang w:val="es-ES" w:eastAsia="zh-CN" w:bidi="ar-SA"/>
          </w:rPr>
          <w:t>O-16-2749</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062/16</w:t>
      </w:r>
      <w:r>
        <w:rPr>
          <w:rFonts w:eastAsia="MS Mincho;ＭＳ 明朝" w:cs="Times New Roman" w:ascii="Times New Roman" w:hAnsi="Times New Roman"/>
          <w:b w:val="false"/>
          <w:bCs w:val="false"/>
          <w:color w:val="auto"/>
          <w:sz w:val="24"/>
          <w:szCs w:val="24"/>
          <w:u w:val="none"/>
          <w:lang w:val="es-ES" w:eastAsia="zh-CN" w:bidi="ar-SA"/>
        </w:rPr>
        <w:t>: "Declarar de interés municipal y comunitario el Proyecto Paseo de la Memoria Bariloche". Autores: Concejales Ana Marks y Daniel Natapof (FpV). Sobre tablas.</w:t>
      </w:r>
      <w:hyperlink r:id="rId89">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D-16-1980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1051/16 del 31 de marzo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063/16</w:t>
      </w:r>
      <w:r>
        <w:rPr>
          <w:rFonts w:eastAsia="MS Mincho;ＭＳ 明朝" w:cs="Times New Roman" w:ascii="Times New Roman" w:hAnsi="Times New Roman"/>
          <w:b w:val="false"/>
          <w:bCs w:val="false"/>
          <w:color w:val="auto"/>
          <w:sz w:val="24"/>
          <w:szCs w:val="24"/>
          <w:u w:val="none"/>
          <w:lang w:val="es-ES" w:eastAsia="zh-CN" w:bidi="ar-SA"/>
        </w:rPr>
        <w:t xml:space="preserve">: "Marco regulatorio de residencias de adultos mayores en Bariloche". Autores: </w:t>
      </w:r>
      <w:r>
        <w:rPr>
          <w:rFonts w:eastAsia="Times New Roman" w:cs="Times New Roman" w:ascii="Times New Roman" w:hAnsi="Times New Roman"/>
          <w:b w:val="false"/>
          <w:bCs w:val="false"/>
          <w:color w:val="auto"/>
          <w:sz w:val="24"/>
          <w:szCs w:val="24"/>
          <w:u w:val="none"/>
          <w:lang w:val="es-ES" w:eastAsia="zh-CN" w:bidi="ar-SA"/>
        </w:rPr>
        <w:t>Concejales Claudia Contreras, Gerardo Ávila, Cristina Painefil, Diego Benítez, Julia Fernández y Andrés Martínez Infante (JSB). Colaboradores: Sra. Graciela Guajardo, Coordinación Zonal de Fiscalización Sanitaria de la Provincia de Río Negro.</w:t>
      </w:r>
      <w:r>
        <w:rPr>
          <w:rFonts w:eastAsia="MS Mincho;ＭＳ 明朝" w:cs="Times New Roman" w:ascii="Times New Roman" w:hAnsi="Times New Roman"/>
          <w:b w:val="false"/>
          <w:bCs w:val="false"/>
          <w:color w:val="auto"/>
          <w:sz w:val="24"/>
          <w:szCs w:val="24"/>
          <w:u w:val="none"/>
          <w:lang w:val="es-ES" w:eastAsia="zh-CN" w:bidi="ar-SA"/>
        </w:rPr>
        <w:t xml:space="preserve"> A Asesoría Letrada y a las Comisiones de Desarrollo Humano, Deportes y Cultura y de Gobierno y Legales. </w:t>
      </w:r>
      <w:hyperlink r:id="rId90">
        <w:r>
          <w:rPr>
            <w:rStyle w:val="EnlacedeInternet"/>
            <w:rFonts w:eastAsia="MS Mincho;ＭＳ 明朝" w:cs="Times New Roman" w:ascii="Times New Roman" w:hAnsi="Times New Roman"/>
            <w:b w:val="false"/>
            <w:bCs w:val="false"/>
            <w:sz w:val="24"/>
            <w:szCs w:val="24"/>
            <w:shd w:fill="23FF23" w:val="clear"/>
            <w:lang w:val="es-ES" w:eastAsia="zh-CN" w:bidi="ar-SA"/>
          </w:rPr>
          <w:t>O-16-2750</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Times New Roman" w:cs="Times New Roman" w:ascii="Times New Roman" w:hAnsi="Times New Roman"/>
          <w:b/>
          <w:bCs/>
          <w:color w:val="auto"/>
          <w:sz w:val="24"/>
          <w:szCs w:val="24"/>
          <w:u w:val="single"/>
          <w:lang w:val="es-ES" w:eastAsia="zh-CN" w:bidi="ar-SA"/>
        </w:rPr>
        <w:t>Proyecto de Ordenanza 064/16</w:t>
      </w:r>
      <w:r>
        <w:rPr>
          <w:rFonts w:eastAsia="Times New Roman" w:cs="Times New Roman" w:ascii="Times New Roman" w:hAnsi="Times New Roman"/>
          <w:b w:val="false"/>
          <w:bCs w:val="false"/>
          <w:color w:val="auto"/>
          <w:sz w:val="24"/>
          <w:szCs w:val="24"/>
          <w:u w:val="none"/>
          <w:lang w:val="es-ES" w:eastAsia="zh-CN" w:bidi="ar-SA"/>
        </w:rPr>
        <w:t xml:space="preserve">: "Modifica artículo 102º Ordenanza 2374-CM-12 exención ex combatientes guerra Islas Malvinas". Autores: Concejales Julia Fernández, Cristina Painefil, Diego Benítez, Viviana Gelain, Andrés Martínez Infante, Claudia Contreras y Gerardo Ávila. Iniciativa: Rubén Pablos, Director de Veteranos de Guerra, Ministerio de Gobierno de la Provincia de Río Negro. Colaboradora: Rosario Armas. </w:t>
      </w:r>
      <w:r>
        <w:rPr>
          <w:rFonts w:eastAsia="MS Mincho;ＭＳ 明朝" w:cs="Times New Roman" w:ascii="Times New Roman" w:hAnsi="Times New Roman"/>
          <w:b w:val="false"/>
          <w:bCs w:val="false"/>
          <w:color w:val="auto"/>
          <w:sz w:val="24"/>
          <w:szCs w:val="24"/>
          <w:u w:val="none"/>
          <w:lang w:val="es-ES" w:eastAsia="zh-CN" w:bidi="ar-SA"/>
        </w:rPr>
        <w:t xml:space="preserve">A Asesoría Letrada y a las Comisiones de Economía, Hacienda, Finanzas y Desarrollo Económico y de Gobierno y Legales. </w:t>
      </w:r>
      <w:hyperlink r:id="rId91">
        <w:r>
          <w:rPr>
            <w:rStyle w:val="EnlacedeInternet"/>
            <w:rFonts w:eastAsia="MS Mincho;ＭＳ 明朝" w:cs="Times New Roman" w:ascii="Times New Roman" w:hAnsi="Times New Roman"/>
            <w:b w:val="false"/>
            <w:bCs w:val="false"/>
            <w:sz w:val="24"/>
            <w:szCs w:val="24"/>
            <w:shd w:fill="00FF00" w:val="clear"/>
            <w:lang w:val="es-ES" w:eastAsia="zh-CN" w:bidi="ar-SA"/>
          </w:rPr>
          <w:t>O-16-2730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val="es-ES" w:eastAsia="zh-CN" w:bidi="ar-SA"/>
        </w:rPr>
      </w:pPr>
      <w:r>
        <w:rPr>
          <w:rFonts w:eastAsia="MS Mincho;ＭＳ 明朝"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Times New Roman" w:cs="Times New Roman" w:ascii="Times New Roman" w:hAnsi="Times New Roman"/>
          <w:b/>
          <w:bCs/>
          <w:color w:val="auto"/>
          <w:sz w:val="24"/>
          <w:szCs w:val="24"/>
          <w:u w:val="single"/>
          <w:lang w:val="es-ES" w:eastAsia="zh-CN" w:bidi="ar-SA"/>
        </w:rPr>
        <w:t>Proyecto de Declaración 065/16</w:t>
      </w:r>
      <w:r>
        <w:rPr>
          <w:rFonts w:eastAsia="Times New Roman" w:cs="Times New Roman" w:ascii="Times New Roman" w:hAnsi="Times New Roman"/>
          <w:b w:val="false"/>
          <w:bCs w:val="false"/>
          <w:color w:val="auto"/>
          <w:sz w:val="24"/>
          <w:szCs w:val="24"/>
          <w:u w:val="none"/>
          <w:lang w:val="es-ES" w:eastAsia="zh-CN" w:bidi="ar-SA"/>
        </w:rPr>
        <w:t>: "Declarar de interés municipal y cultural a la conferencia sobre "Sociología y derechos humanos". Autores: Concejales Daniel Natapof y Ana Marks (FpV).</w:t>
      </w:r>
      <w:r>
        <w:rPr>
          <w:rFonts w:eastAsia="MS Mincho;ＭＳ 明朝" w:cs="Times New Roman" w:ascii="Times New Roman" w:hAnsi="Times New Roman"/>
          <w:b w:val="false"/>
          <w:bCs w:val="false"/>
          <w:color w:val="auto"/>
          <w:sz w:val="24"/>
          <w:szCs w:val="24"/>
          <w:u w:val="none"/>
          <w:lang w:val="es-ES" w:eastAsia="zh-CN" w:bidi="ar-SA"/>
        </w:rPr>
        <w:t xml:space="preserve"> Sobre tablas. </w:t>
      </w:r>
      <w:hyperlink r:id="rId92">
        <w:r>
          <w:rPr>
            <w:rStyle w:val="EnlacedeInternet"/>
            <w:rFonts w:eastAsia="MS Mincho;ＭＳ 明朝" w:cs="Times New Roman" w:ascii="Times New Roman" w:hAnsi="Times New Roman"/>
            <w:b w:val="false"/>
            <w:bCs w:val="false"/>
            <w:sz w:val="24"/>
            <w:szCs w:val="24"/>
            <w:shd w:fill="00FF00" w:val="clear"/>
            <w:lang w:val="es-ES" w:eastAsia="zh-CN" w:bidi="ar-SA"/>
          </w:rPr>
          <w:t>D-16-1981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1051/16 del 31 de marzo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066/16</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"Crea programa de corredores escolares seguros". Autores: Concejales </w:t>
      </w:r>
      <w:r>
        <w:rPr>
          <w:rFonts w:eastAsia="Times New Roman" w:cs="Times New Roman" w:ascii="Times New Roman" w:hAnsi="Times New Roman"/>
          <w:b w:val="false"/>
          <w:bCs w:val="false"/>
          <w:color w:val="auto"/>
          <w:sz w:val="24"/>
          <w:szCs w:val="24"/>
          <w:u w:val="none"/>
          <w:lang w:val="es-ES" w:eastAsia="zh-CN" w:bidi="ar-SA"/>
        </w:rPr>
        <w:t>Andrés Martínez Infante,</w:t>
      </w:r>
      <w:r>
        <w:rPr>
          <w:rFonts w:eastAsia="MS Mincho;ＭＳ 明朝" w:cs="Times New Roman" w:ascii="Times New Roman" w:hAnsi="Times New Roman"/>
          <w:b w:val="false"/>
          <w:bCs w:val="false"/>
          <w:color w:val="auto"/>
          <w:sz w:val="24"/>
          <w:szCs w:val="24"/>
          <w:lang w:val="es-ES" w:eastAsia="zh-CN" w:bidi="ar-SA"/>
        </w:rPr>
        <w:t xml:space="preserve"> </w:t>
      </w:r>
      <w:r>
        <w:rPr>
          <w:rFonts w:eastAsia="Times New Roman" w:cs="Times New Roman" w:ascii="Times New Roman" w:hAnsi="Times New Roman"/>
          <w:b w:val="false"/>
          <w:bCs w:val="false"/>
          <w:color w:val="auto"/>
          <w:sz w:val="24"/>
          <w:szCs w:val="24"/>
          <w:u w:val="none"/>
          <w:lang w:val="es-ES" w:eastAsia="zh-CN" w:bidi="ar-SA"/>
        </w:rPr>
        <w:t>Julia Fernández, Cristina Painefil, Diego Benítez, Claudia Contreras y Gerardo Ávila (JSB). Colaboradora: Natalia Carolina Thostrup.</w:t>
      </w:r>
      <w:r>
        <w:rPr>
          <w:rFonts w:eastAsia="MS Mincho;ＭＳ 明朝" w:cs="Times New Roman" w:ascii="Times New Roman" w:hAnsi="Times New Roman"/>
          <w:b w:val="false"/>
          <w:bCs w:val="false"/>
          <w:color w:val="auto"/>
          <w:sz w:val="24"/>
          <w:szCs w:val="24"/>
          <w:u w:val="none"/>
          <w:lang w:val="es-ES" w:eastAsia="zh-CN" w:bidi="ar-SA"/>
        </w:rPr>
        <w:t xml:space="preserve"> A Asesoría Letrada y a las Comisiones de Servicios, Tránsito y Transporte y de Gobierno y Legales. </w:t>
      </w:r>
      <w:hyperlink r:id="rId93">
        <w:r>
          <w:rPr>
            <w:rStyle w:val="EnlacedeInternet"/>
            <w:rFonts w:eastAsia="MS Mincho;ＭＳ 明朝" w:cs="Times New Roman" w:ascii="Times New Roman" w:hAnsi="Times New Roman"/>
            <w:b w:val="false"/>
            <w:bCs w:val="false"/>
            <w:sz w:val="24"/>
            <w:szCs w:val="24"/>
            <w:shd w:fill="00FF00" w:val="clear"/>
            <w:lang w:val="es-ES" w:eastAsia="zh-CN" w:bidi="ar-SA"/>
          </w:rPr>
          <w:t>O-16-2744.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Times New Roman" w:cs="Times New Roman" w:ascii="Times New Roman" w:hAnsi="Times New Roman"/>
          <w:b/>
          <w:bCs/>
          <w:color w:val="auto"/>
          <w:sz w:val="24"/>
          <w:szCs w:val="24"/>
          <w:u w:val="single"/>
          <w:lang w:val="es-ES" w:eastAsia="zh-CN" w:bidi="ar-SA"/>
        </w:rPr>
        <w:t>Proyecto de Comunicación 067/16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"Comunica a Cámara de Senadores de Nación Tratamiento Expediente 3348/14 - Art. 1974 bis CCCN". Autores: Concejales Andrés Martínez Infante, Julia Fernández, Cristina Painefil, Diego Benítez y Claudia Contreras (JSB)</w:t>
      </w:r>
      <w:r>
        <w:rPr>
          <w:rFonts w:eastAsia="MS Mincho;ＭＳ 明朝" w:cs="Times New Roman" w:ascii="Times New Roman" w:hAnsi="Times New Roman"/>
          <w:b w:val="false"/>
          <w:bCs w:val="false"/>
          <w:color w:val="auto"/>
          <w:sz w:val="24"/>
          <w:szCs w:val="24"/>
          <w:u w:val="none"/>
          <w:lang w:val="es-ES" w:eastAsia="zh-CN" w:bidi="ar-SA"/>
        </w:rPr>
        <w:t xml:space="preserve">. Sobre tablas. </w:t>
      </w:r>
      <w:hyperlink r:id="rId9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C-16-808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1051/16 del 31 de marzo de 2016.</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val="es-ES" w:eastAsia="zh-CN" w:bidi="ar-SA"/>
        </w:rPr>
      </w:pPr>
      <w:r>
        <w:rPr>
          <w:rFonts w:eastAsia="MS Mincho;ＭＳ 明朝"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Times New Roman" w:cs="Times New Roman" w:ascii="Times New Roman" w:hAnsi="Times New Roman"/>
          <w:b/>
          <w:bCs/>
          <w:color w:val="auto"/>
          <w:sz w:val="24"/>
          <w:szCs w:val="24"/>
          <w:u w:val="single"/>
          <w:lang w:val="es-ES" w:eastAsia="zh-CN" w:bidi="ar-SA"/>
        </w:rPr>
        <w:t>Proyecto de Comunicación 068/16</w:t>
      </w:r>
      <w:r>
        <w:rPr>
          <w:rFonts w:eastAsia="Times New Roman"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"Solicitar a la Honorable Cámara de Diputados tratamiento  del expediente 147-S-2015 sobre restitución de camino de sirga". Autores: Concejales Cristina Painefil, Diego Benítez, Andrés Martínez Infante, Claudia Contreras y Julia Fernández (JSB). Sobre tablas.</w:t>
      </w:r>
      <w:hyperlink r:id="rId9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C-16-809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1051/16 del 31 de marzo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Times New Roman" w:cs="Times New Roman" w:ascii="Times New Roman" w:hAnsi="Times New Roman"/>
          <w:b/>
          <w:bCs/>
          <w:color w:val="auto"/>
          <w:sz w:val="24"/>
          <w:szCs w:val="24"/>
          <w:u w:val="single"/>
          <w:lang w:val="es-ES" w:eastAsia="zh-CN" w:bidi="ar-SA"/>
        </w:rPr>
        <w:t>Proyecto de Comunicación 069/16</w:t>
      </w:r>
      <w:r>
        <w:rPr>
          <w:rFonts w:eastAsia="Times New Roman" w:cs="Times New Roman" w:ascii="Times New Roman" w:hAnsi="Times New Roman"/>
          <w:b/>
          <w:bCs/>
          <w:color w:val="auto"/>
          <w:sz w:val="24"/>
          <w:szCs w:val="24"/>
          <w:u w:val="none"/>
          <w:lang w:val="es-ES" w:eastAsia="zh-CN" w:bidi="ar-SA"/>
        </w:rPr>
        <w:t>:</w:t>
      </w:r>
      <w:r>
        <w:rPr>
          <w:rFonts w:eastAsia="Times New Roman" w:cs="Times New Roman" w:ascii="Times New Roman" w:hAnsi="Times New Roman"/>
          <w:b w:val="false"/>
          <w:bCs w:val="false"/>
          <w:color w:val="auto"/>
          <w:sz w:val="24"/>
          <w:szCs w:val="24"/>
          <w:u w:val="none"/>
          <w:lang w:val="es-ES" w:eastAsia="zh-CN" w:bidi="ar-SA"/>
        </w:rPr>
        <w:t xml:space="preserve"> "Comunicar Ministerio de Relaciones Exteriores y Culto Nación urgente intervención búsqueda de argentinos". </w:t>
      </w:r>
      <w:r>
        <w:rPr>
          <w:rFonts w:eastAsia="MS Mincho;ＭＳ 明朝" w:cs="Times New Roman" w:ascii="Times New Roman" w:hAnsi="Times New Roman"/>
          <w:b w:val="false"/>
          <w:bCs w:val="false"/>
          <w:color w:val="auto"/>
          <w:sz w:val="24"/>
          <w:szCs w:val="24"/>
          <w:u w:val="none"/>
          <w:lang w:val="es-ES" w:eastAsia="zh-CN" w:bidi="ar-SA"/>
        </w:rPr>
        <w:t>Autores: Concejales Cristina Painefil, Diego Benítez, Andrés Martínez Infante, Claudia Contreras y Julia Fernández (JSB). Sobre tablas.</w:t>
      </w:r>
      <w:hyperlink r:id="rId9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 -16-810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1051/16 del 31 de marzo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070/16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cultural la actividad Patio de Actores". Autores: Comisión Legislativa: Concejales Diego Benítez, Andrés Martínez Infante (JSB); Ramón Chiocconi (FpV) y Daniel González (PRO). Sobre tablas</w:t>
      </w:r>
      <w:hyperlink r:id="rId97">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D-16-1982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1051/16 del 31 de marzo de 2016.</w:t>
      </w:r>
    </w:p>
    <w:p>
      <w:pPr>
        <w:pStyle w:val="Textosinformato"/>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071/16</w:t>
      </w:r>
      <w:r>
        <w:rPr>
          <w:rFonts w:eastAsia="MS Mincho;ＭＳ 明朝" w:cs="Times New Roman" w:ascii="Times New Roman" w:hAnsi="Times New Roman"/>
          <w:b w:val="false"/>
          <w:bCs w:val="false"/>
          <w:color w:val="auto"/>
          <w:sz w:val="24"/>
          <w:szCs w:val="24"/>
          <w:u w:val="none"/>
          <w:lang w:val="es-ES" w:eastAsia="zh-CN" w:bidi="ar-SA"/>
        </w:rPr>
        <w:t xml:space="preserve">: "Comunicar al Ministerio de Obras y Servicios Públicos Río Negro informe funcionamiento planta compacta de tratamiento de efluentes cloacales". Autores: Concejales Ramón Chiocconi, Ana Marks y Daniel Natapof (FpV). Sobre tablas. </w:t>
      </w:r>
      <w:r>
        <w:rPr>
          <w:rFonts w:eastAsia="MS Mincho;ＭＳ 明朝" w:cs="Times New Roman" w:ascii="Times New Roman" w:hAnsi="Times New Roman"/>
          <w:b w:val="false"/>
          <w:bCs w:val="false"/>
          <w:color w:val="000000"/>
          <w:sz w:val="24"/>
          <w:szCs w:val="24"/>
          <w:u w:val="none"/>
          <w:shd w:fill="FF3366" w:val="clear"/>
          <w:lang w:val="es-ES" w:eastAsia="zh-CN" w:bidi="ar-SA"/>
        </w:rPr>
        <w:t>Rechazado Acta 1051/16 del 31 de marzo de 2016.</w:t>
      </w:r>
    </w:p>
    <w:p>
      <w:pPr>
        <w:pStyle w:val="Textosinformato"/>
        <w:jc w:val="both"/>
        <w:rPr>
          <w:rFonts w:ascii="Times New Roman" w:hAnsi="Times New Roman" w:eastAsia="Times New Roman" w:cs="Times New Roman"/>
          <w:b w:val="false"/>
          <w:b w:val="false"/>
          <w:bCs w:val="false"/>
          <w:color w:val="auto"/>
          <w:sz w:val="24"/>
          <w:szCs w:val="24"/>
          <w:lang w:val="es-ES" w:eastAsia="zh-CN" w:bidi="ar-SA"/>
        </w:rPr>
      </w:pPr>
      <w:r>
        <w:rPr>
          <w:rFonts w:eastAsia="Times New Roman"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000000"/>
          <w:sz w:val="24"/>
          <w:szCs w:val="24"/>
          <w:u w:val="single"/>
          <w:shd w:fill="FFFFFF" w:val="clear"/>
          <w:lang w:val="es-ES" w:eastAsia="zh-CN" w:bidi="ar-SA"/>
        </w:rPr>
        <w:t>Proyecto de Declaración 072/16</w:t>
      </w:r>
      <w:r>
        <w:rPr>
          <w:rFonts w:eastAsia="MS Mincho;ＭＳ 明朝" w:cs="Times New Roman" w:ascii="Times New Roman" w:hAnsi="Times New Roman"/>
          <w:b/>
          <w:bCs/>
          <w:color w:val="000000"/>
          <w:sz w:val="24"/>
          <w:szCs w:val="24"/>
          <w:u w:val="none"/>
          <w:shd w:fill="FFFFFF" w:val="clear"/>
          <w:lang w:val="es-ES" w:eastAsia="zh-CN" w:bidi="ar-SA"/>
        </w:rPr>
        <w:t>:</w:t>
      </w:r>
      <w:r>
        <w:rPr>
          <w:rFonts w:eastAsia="MS Mincho;ＭＳ 明朝" w:cs="Times New Roman" w:ascii="Times New Roman" w:hAnsi="Times New Roman"/>
          <w:b w:val="false"/>
          <w:bCs w:val="false"/>
          <w:color w:val="000000"/>
          <w:sz w:val="24"/>
          <w:szCs w:val="24"/>
          <w:u w:val="none"/>
          <w:shd w:fill="FFFFFF" w:val="clear"/>
          <w:lang w:val="es-ES" w:eastAsia="zh-CN" w:bidi="ar-SA"/>
        </w:rPr>
        <w:t xml:space="preserve"> "Declarar de interés municipal y cultural el libro Inexplicable: Antología sobrenatural y el corto cinematográfico Inexplicable: Experimento sobrenatural". Autores: Concejales Ana Marks, Ramón Chiocconi y Daniel Natapof (FpV). Colaboradores: Araceli Suárez Vidaurre y Agustina Lastiri. Iniciativa: Departamento de Lengua y Literatura del Colegio Jaime de Nevares. Sobre tablas.</w:t>
      </w:r>
      <w:hyperlink r:id="rId9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D-16-1983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1051/16 del 31 de marzo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Normal"/>
        <w:jc w:val="both"/>
        <w:rPr/>
      </w:pPr>
      <w:r>
        <w:rPr>
          <w:rFonts w:eastAsia="MS Mincho;ＭＳ 明朝" w:cs="Times New Roman" w:ascii="Times New Roman" w:hAnsi="Times New Roman"/>
          <w:b/>
          <w:bCs/>
          <w:color w:val="auto"/>
          <w:sz w:val="24"/>
          <w:szCs w:val="24"/>
          <w:u w:val="single"/>
          <w:lang w:val="es-ES" w:eastAsia="zh-CN" w:bidi="ar-SA"/>
        </w:rPr>
        <w:t>Proyecto de Comunicación 073/16</w:t>
      </w:r>
      <w:r>
        <w:rPr>
          <w:rFonts w:eastAsia="MS Mincho;ＭＳ 明朝" w:cs="Times New Roman" w:ascii="Times New Roman" w:hAnsi="Times New Roman"/>
          <w:b w:val="false"/>
          <w:bCs w:val="false"/>
          <w:color w:val="auto"/>
          <w:sz w:val="24"/>
          <w:szCs w:val="24"/>
          <w:u w:val="none"/>
          <w:lang w:val="es-ES" w:eastAsia="zh-CN" w:bidi="ar-SA"/>
        </w:rPr>
        <w:t>: "Se comunica al Ministerio de Turismo Nación continuidad turismo social plan escolar". Autores: Concejales Julia Fernández, Viviana Gelain, Andrés Martínez Infante, Claudia Contreras, Gerardo Ávila, Diego Benítez y Cristina Painefil (JSB). Colaboradora: Rosario Armas. Sobre Tablas.</w:t>
      </w:r>
      <w:hyperlink r:id="rId9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C-16-811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074/16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2071-CM-10. Declaraciones de interés. Reglamentación". Autores: Concejales Julia Fernández, Viviana Gelain, Andrés Martínez Infante, Claudia Contreras, Gerardo Ávila, Diego Benítez y Cristina Painefil (JSB). Colaboradores: Rosario Armas, Eduardo Ehelrs y María Rosa Ullua. A Asesoría Letrada y a la Comisión de Gobierno y Legales. </w:t>
      </w:r>
      <w:hyperlink r:id="rId100">
        <w:r>
          <w:rPr>
            <w:rStyle w:val="EnlacedeInternet"/>
            <w:rFonts w:eastAsia="MS Mincho;ＭＳ 明朝" w:cs="Times New Roman" w:ascii="Times New Roman" w:hAnsi="Times New Roman"/>
            <w:b w:val="false"/>
            <w:bCs w:val="false"/>
            <w:sz w:val="24"/>
            <w:szCs w:val="24"/>
            <w:shd w:fill="00FF00" w:val="clear"/>
            <w:lang w:val="es-ES" w:eastAsia="zh-CN" w:bidi="ar-SA"/>
          </w:rPr>
          <w:t>O-16-2738.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1054/16 del 12 de mayo de 2016.</w:t>
      </w:r>
    </w:p>
    <w:p>
      <w:pPr>
        <w:pStyle w:val="Textosinformato"/>
        <w:jc w:val="both"/>
        <w:rPr>
          <w:rFonts w:ascii="Times New Roman" w:hAnsi="Times New Roman" w:eastAsia="MS Mincho;ＭＳ 明朝" w:cs="Times New Roman"/>
          <w:b/>
          <w:b/>
          <w:bCs/>
          <w:color w:val="auto"/>
          <w:sz w:val="24"/>
          <w:szCs w:val="24"/>
          <w:lang w:val="es-ES" w:eastAsia="zh-CN" w:bidi="ar-SA"/>
        </w:rPr>
      </w:pPr>
      <w:r>
        <w:rPr>
          <w:rFonts w:eastAsia="MS Mincho;ＭＳ 明朝" w:cs="Times New Roman" w:ascii="Times New Roman" w:hAnsi="Times New Roman"/>
          <w:b/>
          <w:bCs/>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075/16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comunitaria a la iniciativa de Bicicalles de Bicicletas por la Vida". Autores: Concejales Daniel Natapof, Ana Marks y Ramón Chiocconi (FpV). Colaboradora: Dra. Marina Bazzano Bodi. Sobre Tablas.</w:t>
      </w:r>
      <w:hyperlink r:id="rId10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D-16-1984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val="false"/>
          <w:bCs w:val="false"/>
          <w:color w:val="auto"/>
          <w:sz w:val="24"/>
          <w:szCs w:val="24"/>
          <w:u w:val="single"/>
          <w:lang w:val="es-ES" w:eastAsia="zh-CN" w:bidi="ar-SA"/>
        </w:rPr>
        <w:t>Proyecto de Ordenanza 076/16</w:t>
      </w:r>
      <w:r>
        <w:rPr>
          <w:rFonts w:eastAsia="MS Mincho;ＭＳ 明朝" w:cs="Times New Roman" w:ascii="Times New Roman" w:hAnsi="Times New Roman"/>
          <w:b w:val="false"/>
          <w:bCs w:val="false"/>
          <w:color w:val="auto"/>
          <w:sz w:val="24"/>
          <w:szCs w:val="24"/>
          <w:u w:val="none"/>
          <w:lang w:val="es-ES" w:eastAsia="zh-CN" w:bidi="ar-SA"/>
        </w:rPr>
        <w:t xml:space="preserve">: "Establecer al 27 de enero de cada año, como Día de Conmemoración y Reflexión en Memoria de las Víctimas del Holocasusto (Shoá)". Autores: Concejales Daniel Natapof, Ana Marks y Ramón Chiocconi (FpV). Colaboradores: Dra. Marina Bazzano Bodi, Dra. Mirta Siedlecki y Comunidad Judía Bariloche. A Asesoría Letrada y a la Comisión de Gobierno y Legales. </w:t>
      </w:r>
      <w:hyperlink r:id="rId102">
        <w:r>
          <w:rPr>
            <w:rStyle w:val="EnlacedeInternet"/>
            <w:rFonts w:eastAsia="MS Mincho;ＭＳ 明朝" w:cs="Times New Roman" w:ascii="Times New Roman" w:hAnsi="Times New Roman"/>
            <w:b w:val="false"/>
            <w:bCs w:val="false"/>
            <w:sz w:val="24"/>
            <w:szCs w:val="24"/>
            <w:shd w:fill="00FF00" w:val="clear"/>
            <w:lang w:val="es-ES" w:eastAsia="zh-CN" w:bidi="ar-SA"/>
          </w:rPr>
          <w:t>O-16-2731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de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077/16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deportivo y turístico Campeonato Argentino de Motocross/Minicross 2016". Autores: Concejales Julia Fernández, Viviana Gelain, Andrés Martínez Infante, Claudia Contreras, Gerardo Ávila, Diego Benítez y Cristina Painefil (JSB). Sobre Tablas</w:t>
      </w:r>
      <w:hyperlink r:id="rId103">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D-16-1985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078/16:</w:t>
      </w:r>
      <w:r>
        <w:rPr>
          <w:rFonts w:eastAsia="MS Mincho;ＭＳ 明朝" w:cs="Times New Roman" w:ascii="Times New Roman" w:hAnsi="Times New Roman"/>
          <w:b w:val="false"/>
          <w:bCs w:val="false"/>
          <w:color w:val="auto"/>
          <w:sz w:val="24"/>
          <w:szCs w:val="24"/>
          <w:u w:val="none"/>
          <w:lang w:val="es-ES" w:eastAsia="zh-CN" w:bidi="ar-SA"/>
        </w:rPr>
        <w:t xml:space="preserve"> "Otorgar premio al mérito deportivo y social al señor Juan Pablo Luzzardi". Autores: Concejales Julia Fernández, Viviana Gelain, Andrés Martínez Infante, Claudia Contreras, Gerardo Ávila, Diego Benítez y Cristina Painefil (JSB). Sobre Tablas</w:t>
      </w:r>
      <w:hyperlink r:id="rId104">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R-16-480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1052/16 del 12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079/16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1349-CM-03. Instituye distinción Enrique Linconir al bombero voluntario retirado". Autores: Concejales Cristina Painefil, Viviana Gelain, Andrés Martínez Infante, Claudia Contreras, Gerardo Ávila, Diego Benítez y Julia Fernández. (JSB). Colaborador: Asociación de Bomberos Voluntarios Bariloche, Círculo de Bomberos Voluntarios Retirados de Río Negro. A Asesoría Letrada y Comisión de Gobierno y Legales.</w:t>
      </w:r>
      <w:hyperlink r:id="rId10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O-16-2739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1054/16 del 12 de mayo de 2016.</w:t>
      </w:r>
    </w:p>
    <w:p>
      <w:pPr>
        <w:pStyle w:val="Textosinformato"/>
        <w:jc w:val="both"/>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r>
    </w:p>
    <w:p>
      <w:pPr>
        <w:pStyle w:val="Textosinformato"/>
        <w:jc w:val="both"/>
        <w:rPr/>
      </w:pPr>
      <w:r>
        <w:rPr>
          <w:rFonts w:eastAsia="MS Mincho;ＭＳ 明朝" w:cs="Times New Roman" w:ascii="Times New Roman" w:hAnsi="Times New Roman"/>
          <w:b/>
          <w:bCs/>
          <w:sz w:val="24"/>
          <w:szCs w:val="24"/>
          <w:u w:val="single"/>
        </w:rPr>
        <w:t>Proyecto de Declaración 080/16</w:t>
      </w:r>
      <w:r>
        <w:rPr>
          <w:rFonts w:eastAsia="MS Mincho;ＭＳ 明朝" w:cs="Times New Roman" w:ascii="Times New Roman" w:hAnsi="Times New Roman"/>
          <w:b/>
          <w:bCs/>
          <w:sz w:val="24"/>
          <w:szCs w:val="24"/>
        </w:rPr>
        <w:t>:</w:t>
      </w:r>
      <w:r>
        <w:rPr>
          <w:rFonts w:eastAsia="MS Mincho;ＭＳ 明朝" w:cs="Times New Roman" w:ascii="Times New Roman" w:hAnsi="Times New Roman"/>
          <w:b w:val="false"/>
          <w:bCs w:val="false"/>
          <w:sz w:val="24"/>
          <w:szCs w:val="24"/>
        </w:rPr>
        <w:t xml:space="preserve"> "Declarar de interés municipal cultural y turístico Festival Audiovisual Bariloche (FAB) 2016". A</w:t>
      </w:r>
      <w:r>
        <w:rPr>
          <w:rFonts w:eastAsia="MS Mincho;ＭＳ 明朝" w:cs="Times New Roman" w:ascii="Times New Roman" w:hAnsi="Times New Roman"/>
          <w:b w:val="false"/>
          <w:bCs w:val="false"/>
          <w:color w:val="auto"/>
          <w:sz w:val="24"/>
          <w:szCs w:val="24"/>
          <w:u w:val="none"/>
          <w:lang w:val="es-ES" w:eastAsia="zh-CN" w:bidi="ar-SA"/>
        </w:rPr>
        <w:t>utores: Concejales Claudia Contreras, Cristina Painefil, Viviana Gelain, Andrés Martínez Infante, Gerardo Ávila, Diego Benítez y Julia Fernández (JSB). Se solicitará su retiro por haberse emitido la Resolución 075-PCM-16.</w:t>
      </w:r>
      <w:hyperlink r:id="rId10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D-16-1988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081/16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al Honorable Congreso de la Nación urgente necesidad eliminación IVA canasta básica alimentaria". Autores: Concejales Cristina Painefil, Viviana Gelain, Andrés Martínez Infante, Claudia Contreras, Gerardo Ávila, Diego Benítez y Julia Fernández (JSB). Sobre Tablas. </w:t>
      </w:r>
      <w:hyperlink r:id="rId10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C-16-812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082/16</w:t>
      </w:r>
      <w:r>
        <w:rPr>
          <w:rFonts w:eastAsia="MS Mincho;ＭＳ 明朝" w:cs="Times New Roman" w:ascii="Times New Roman" w:hAnsi="Times New Roman"/>
          <w:b w:val="false"/>
          <w:bCs w:val="false"/>
          <w:color w:val="auto"/>
          <w:sz w:val="24"/>
          <w:szCs w:val="24"/>
          <w:u w:val="none"/>
          <w:lang w:val="es-ES" w:eastAsia="zh-CN" w:bidi="ar-SA"/>
        </w:rPr>
        <w:t>: "Se comunica Ministerio de Educación de Nación necesidad continuidad obras campus UNRN". Autores: Concejales Julia Fernández, Cristina Painefil, Viviana Gelain, Andrés Martínez Infante, Claudia Contreras, Gerardo Ávila y Diego Benítez (JSB). Sobre Tablas.</w:t>
      </w:r>
      <w:hyperlink r:id="rId10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C-16-813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083/16:</w:t>
      </w:r>
      <w:r>
        <w:rPr>
          <w:rFonts w:eastAsia="MS Mincho;ＭＳ 明朝" w:cs="Times New Roman" w:ascii="Times New Roman" w:hAnsi="Times New Roman"/>
          <w:b w:val="false"/>
          <w:bCs w:val="false"/>
          <w:color w:val="auto"/>
          <w:sz w:val="24"/>
          <w:szCs w:val="24"/>
          <w:u w:val="none"/>
          <w:lang w:val="es-ES" w:eastAsia="zh-CN" w:bidi="ar-SA"/>
        </w:rPr>
        <w:t xml:space="preserve"> "Solicita se informe sobre estado de habilitación de la cantera municipal". Autores: Concejales Daniel Natapof, Ramón Chiocconi y Ana Marks (FpV). Sobre Tablas. </w:t>
      </w:r>
      <w:hyperlink r:id="rId10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C-16-814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084/16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deportivo The North Face Endurance Challenge 2016". Autores: Concejales Ramón Chiocconi, Ana Marks y Daniel Natapof (FpV). Iniciativa: Club de Corredores. Se solicitará su retiro por haberse emitido la Resolución 079-PCM-16. </w:t>
      </w:r>
      <w:hyperlink r:id="rId11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D-16-1993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085/16:</w:t>
      </w:r>
      <w:r>
        <w:rPr>
          <w:rFonts w:eastAsia="MS Mincho;ＭＳ 明朝" w:cs="Times New Roman" w:ascii="Times New Roman" w:hAnsi="Times New Roman"/>
          <w:b w:val="false"/>
          <w:bCs w:val="false"/>
          <w:color w:val="auto"/>
          <w:sz w:val="24"/>
          <w:szCs w:val="24"/>
          <w:u w:val="none"/>
          <w:lang w:val="es-ES" w:eastAsia="zh-CN" w:bidi="ar-SA"/>
        </w:rPr>
        <w:t xml:space="preserve"> "Comunica al Ejecutivo nacional la continuidad del programa primeros años y pago becas adeudadas". Autores: Concejales Ana Marks (FpV) y Gerardo Ávila (JSB). Iniciativa: Consejo Local de Protección Integral de Derechos de Niños, Niñas y Adolescentes de San Carlos de Bariloche, Comisión de Primera Infancia. Sobre Tablas. </w:t>
      </w:r>
      <w:hyperlink r:id="rId11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C-16-815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086/16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deportivo Campeonato Nacional Sub 19 de Vóley". Autores: Concejales Viviana Gelain, Andrés Martínez Infante, Julia Fernández, Claudia Contreras, Cristina Painefil, Gerardo Ávila y Diego Benítez (JSB). Sobre Tablas.</w:t>
      </w:r>
      <w:hyperlink r:id="rId112">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D-16-1986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087/16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comunitario capacitación en conflictos públicos". Autores: Concejales Viviana Gelain, Andrés Martínez Infante, Julia Fernández, Claudia Contreras, Cristina Painefil, Gerardo Ávila y Diego Benítez (JSB). Colaboradora: Ingrid Küster. Sobre Tablas. </w:t>
      </w:r>
      <w:hyperlink r:id="rId113">
        <w:r>
          <w:rPr>
            <w:rStyle w:val="EnlacedeInternet"/>
            <w:rFonts w:eastAsia="MS Mincho;ＭＳ 明朝" w:cs="Times New Roman" w:ascii="Times New Roman" w:hAnsi="Times New Roman"/>
            <w:b w:val="false"/>
            <w:bCs w:val="false"/>
            <w:sz w:val="24"/>
            <w:szCs w:val="24"/>
            <w:shd w:fill="00FF00" w:val="clear"/>
            <w:lang w:val="es-ES" w:eastAsia="zh-CN" w:bidi="ar-SA"/>
          </w:rPr>
          <w:t>D-16-1987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088/16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"Aprobar acta de transferencia. Autorizar aceptación de transferencia gratuita de muebles registrables". Autor: Intendente Municipal, Ing. Gustavo Gennuso. Colaboradores: Jefe de Gabinete, Lic. Pablo Chamatrópulos; Secretario de Desarrollo Urbano, Ing. Marcelo Ruival y Asesora Letrada, Dra. Natacha Vázquez. Sobre Tablas. </w:t>
      </w:r>
      <w:hyperlink r:id="rId114">
        <w:r>
          <w:rPr>
            <w:rStyle w:val="EnlacedeInternet"/>
            <w:rFonts w:eastAsia="MS Mincho;ＭＳ 明朝" w:cs="Times New Roman" w:ascii="Times New Roman" w:hAnsi="Times New Roman"/>
            <w:b w:val="false"/>
            <w:bCs w:val="false"/>
            <w:sz w:val="24"/>
            <w:szCs w:val="24"/>
            <w:shd w:fill="00FF00" w:val="clear"/>
            <w:lang w:val="es-ES" w:eastAsia="zh-CN" w:bidi="ar-SA"/>
          </w:rPr>
          <w:t>O-16-2732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089/16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la charla informativa sobre botes dragones". Autores: Concejales Claudia Contreras, Gerardo Ávila, Diego Benítez, Julia Fernández, Viviana Gelain, Andrés Martínez Infante y Cristina Painefil (JSB). Se solicitará su retiro por haberse emitido la Resolución 077-PCM-16.</w:t>
      </w:r>
      <w:hyperlink r:id="rId11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D-16-1992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090/16</w:t>
      </w:r>
      <w:r>
        <w:rPr>
          <w:rFonts w:eastAsia="MS Mincho;ＭＳ 明朝" w:cs="Times New Roman" w:ascii="Times New Roman" w:hAnsi="Times New Roman"/>
          <w:b w:val="false"/>
          <w:bCs w:val="false"/>
          <w:color w:val="auto"/>
          <w:sz w:val="24"/>
          <w:szCs w:val="24"/>
          <w:u w:val="none"/>
          <w:lang w:val="es-ES" w:eastAsia="zh-CN" w:bidi="ar-SA"/>
        </w:rPr>
        <w:t>: "Declarar de interés municipal 7º Encuentro Nacional de Bartenders Clásico Bariloche 2016". Autores: Concejales Gerardo Ávila, Claudia Contreras, Diego Benítez, Julia Fernández, Viviana Gelain, Andrés Martínez Infante y Cristina Painefil (JSB). Sobre Tablas.</w:t>
      </w:r>
      <w:hyperlink r:id="rId116">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D-16-1989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091/16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Ministerio de Educación de la Nación equiparación adicional zona desfavorable trabajadores universitarios". Autores: Concejales Gerardo Ávila, Claudia Contreras, Diego Benítez, Julia Fernández, Viviana Gelain, Andrés Martínez Infante y Cristina Painefil (JSB). Sobre Tablas. </w:t>
      </w:r>
      <w:hyperlink r:id="rId11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C-16-816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cs="Times New Roman"/>
          <w:sz w:val="24"/>
          <w:szCs w:val="24"/>
        </w:rPr>
      </w:pPr>
      <w:r>
        <w:rPr>
          <w:rFonts w:cs="Times New Roman" w:ascii="Times New Roman" w:hAnsi="Times New Roman"/>
          <w:sz w:val="24"/>
          <w:szCs w:val="24"/>
        </w:rPr>
      </w:r>
    </w:p>
    <w:p>
      <w:pPr>
        <w:pStyle w:val="Textosinformato"/>
        <w:jc w:val="both"/>
        <w:rPr/>
      </w:pPr>
      <w:r>
        <w:rPr>
          <w:rFonts w:eastAsia="MS Mincho;ＭＳ 明朝" w:cs="Times New Roman" w:ascii="Times New Roman" w:hAnsi="Times New Roman"/>
          <w:b/>
          <w:bCs/>
          <w:sz w:val="24"/>
          <w:szCs w:val="24"/>
          <w:u w:val="single"/>
        </w:rPr>
        <w:t>Proyecto de Declaración 092/16</w:t>
      </w:r>
      <w:r>
        <w:rPr>
          <w:rFonts w:eastAsia="MS Mincho;ＭＳ 明朝" w:cs="Times New Roman" w:ascii="Times New Roman" w:hAnsi="Times New Roman"/>
          <w:b/>
          <w:bCs/>
          <w:sz w:val="24"/>
          <w:szCs w:val="24"/>
        </w:rPr>
        <w:t>:</w:t>
      </w:r>
      <w:r>
        <w:rPr>
          <w:rFonts w:eastAsia="MS Mincho;ＭＳ 明朝" w:cs="Times New Roman" w:ascii="Times New Roman" w:hAnsi="Times New Roman"/>
          <w:b w:val="false"/>
          <w:bCs w:val="false"/>
          <w:sz w:val="24"/>
          <w:szCs w:val="24"/>
        </w:rPr>
        <w:t xml:space="preserve"> "Declarar de interés municipal y deportivo el Torneo 1º Aniversario Club Lera Junior". Autores: </w:t>
      </w:r>
      <w:r>
        <w:rPr>
          <w:rFonts w:eastAsia="MS Mincho;ＭＳ 明朝" w:cs="Times New Roman" w:ascii="Times New Roman" w:hAnsi="Times New Roman"/>
          <w:b w:val="false"/>
          <w:bCs w:val="false"/>
          <w:color w:val="auto"/>
          <w:sz w:val="24"/>
          <w:szCs w:val="24"/>
          <w:u w:val="none"/>
          <w:lang w:val="es-ES" w:eastAsia="zh-CN" w:bidi="ar-SA"/>
        </w:rPr>
        <w:t xml:space="preserve">Concejales Gerardo Ávila, Claudia Contreras, Diego Benítez, Julia Fernández, Viviana Gelain, Andrés Martínez Infante y Cristina Painefil (JSB). Se solicitará su retiro por haberse emitido la Resolución 076-PCM-16. </w:t>
      </w:r>
      <w:hyperlink r:id="rId118">
        <w:r>
          <w:rPr>
            <w:rStyle w:val="EnlacedeInternet"/>
            <w:rFonts w:eastAsia="MS Mincho;ＭＳ 明朝" w:cs="Times New Roman" w:ascii="Times New Roman" w:hAnsi="Times New Roman"/>
            <w:b w:val="false"/>
            <w:bCs w:val="false"/>
            <w:sz w:val="24"/>
            <w:szCs w:val="24"/>
            <w:shd w:fill="00FF00" w:val="clear"/>
            <w:lang w:val="es-ES" w:eastAsia="zh-CN" w:bidi="ar-SA"/>
          </w:rPr>
          <w:t>D-16-1991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093/16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a INVAP beneplácito por distinción en 4º Cumbre Seguridad Nuclear 2016". Autores: Concejales Julia Fernández, Gerardo Ávila, Diego Benítez, Claudia Contreras, Viviana Gelain, Andrés Martínez Infante y Cristina Painefil (JSB). Sobre Tablas. </w:t>
      </w:r>
      <w:hyperlink r:id="rId11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C-16-817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1052/16 del 22 de abril de 2016.</w:t>
      </w:r>
    </w:p>
    <w:p>
      <w:pPr>
        <w:pStyle w:val="Textosinformato"/>
        <w:jc w:val="both"/>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094/16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"Aprobar balance año 2014 del Tribunal de Contralor". Autores: Presidente del Tribunal de Contralor, Sr. Damián Fuentes, Vice – Presidenta Dra. Julieta Wallace y Vocal Cra. Denise Casatti. A Asesoría Letrada y a las comisiones Economía y de Gobierno y Legales. </w:t>
      </w:r>
      <w:hyperlink r:id="rId120">
        <w:r>
          <w:rPr>
            <w:rStyle w:val="EnlacedeInternet"/>
            <w:rFonts w:eastAsia="MS Mincho;ＭＳ 明朝" w:cs="Times New Roman" w:ascii="Times New Roman" w:hAnsi="Times New Roman"/>
            <w:b w:val="false"/>
            <w:bCs w:val="false"/>
            <w:sz w:val="24"/>
            <w:szCs w:val="24"/>
            <w:shd w:fill="00FF00" w:val="clear"/>
            <w:lang w:val="es-ES" w:eastAsia="zh-CN" w:bidi="ar-SA"/>
          </w:rPr>
          <w:t>O-16-2740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1054/16 del 12 de mayo de 2016.</w:t>
      </w:r>
    </w:p>
    <w:p>
      <w:pPr>
        <w:pStyle w:val="Textosinformato"/>
        <w:jc w:val="both"/>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095/16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"Aprobar parámetros  especiales Rango III. Parcela 19-2-E-158-01. Sociedad Anónima Importadora y Exportadora de La Patagonia". Autor: Jefe de Gabinete a cargo de Intendencia, Lic. Pablo Chamatrópulos. Colaboradores: Secretario de Desarrrollo Urbano, Ing. Marcelo Ruival; Subsecretario de Gestión Urbana, Arq. Eduardo Reddy; Subsecretario de Planeamiento Territorial, Arq. Pablo Bullaude y Asesora Letrada, Dra. Natacha Vázquez. A Asesoría Letrada y a las Comisiones de Obras y Planeamiento y de Gobierno y Legales. </w:t>
      </w:r>
      <w:hyperlink r:id="rId121">
        <w:r>
          <w:rPr>
            <w:rStyle w:val="EnlacedeInternet"/>
            <w:rFonts w:eastAsia="MS Mincho;ＭＳ 明朝" w:cs="Times New Roman" w:ascii="Times New Roman" w:hAnsi="Times New Roman"/>
            <w:b w:val="false"/>
            <w:bCs w:val="false"/>
            <w:sz w:val="24"/>
            <w:szCs w:val="24"/>
            <w:shd w:fill="23FF23" w:val="clear"/>
            <w:lang w:val="es-ES" w:eastAsia="zh-CN" w:bidi="ar-SA"/>
          </w:rPr>
          <w:t>O-16-2751</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b w:val="false"/>
          <w:b w:val="false"/>
          <w:bCs w:val="false"/>
          <w:sz w:val="24"/>
          <w:szCs w:val="24"/>
        </w:rPr>
      </w:pPr>
      <w:r>
        <w:rPr>
          <w:rFonts w:eastAsia="MS Mincho;ＭＳ 明朝" w:cs="Times New Roman" w:ascii="Times New Roman" w:hAnsi="Times New Roman"/>
          <w:b w:val="false"/>
          <w:bCs w:val="false"/>
          <w:sz w:val="24"/>
          <w:szCs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096/16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comunitario y educativo, concurso campaña "Manos limpias, es una atención más segura". Autores: Concejales Claudia Contreras, Gerardo Ávila, Diego Benítez, Julia Fernández, Viviana Gelain, Andrés Martínez Infante y Cristina Painefil (JSB). Sobre Tablas. </w:t>
      </w:r>
      <w:hyperlink r:id="rId122">
        <w:r>
          <w:rPr>
            <w:rStyle w:val="EnlacedeInternet"/>
            <w:rFonts w:eastAsia="MS Mincho;ＭＳ 明朝" w:cs="Times New Roman" w:ascii="Times New Roman" w:hAnsi="Times New Roman"/>
            <w:b w:val="false"/>
            <w:bCs w:val="false"/>
            <w:sz w:val="24"/>
            <w:szCs w:val="24"/>
            <w:shd w:fill="00FF00" w:val="clear"/>
            <w:lang w:val="es-ES" w:eastAsia="zh-CN" w:bidi="ar-SA"/>
          </w:rPr>
          <w:t>D-16-1990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097/16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"Declarar de interés municipal y comunitario convenio de capacitación mediación laboral municipal". Autores: Concejales Viviana Gelain, Andrés Martínez Infante, Julia Fernández, Cristina Painefil, Gerardo Ávila, Claudia Contreras y Diego Benítez (JSB). Colaboradora: Ingrid Küster. Sobre Tablas. </w:t>
      </w:r>
      <w:hyperlink r:id="rId123">
        <w:r>
          <w:rPr>
            <w:rStyle w:val="EnlacedeInternet"/>
            <w:rFonts w:eastAsia="MS Mincho;ＭＳ 明朝" w:cs="Times New Roman" w:ascii="Times New Roman" w:hAnsi="Times New Roman"/>
            <w:b w:val="false"/>
            <w:bCs w:val="false"/>
            <w:sz w:val="24"/>
            <w:szCs w:val="24"/>
            <w:shd w:fill="00FF00" w:val="clear"/>
            <w:lang w:val="es-ES" w:eastAsia="zh-CN" w:bidi="ar-SA"/>
          </w:rPr>
          <w:t>D16-1994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1052/16 del 22 de abril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Declaración 098/16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"Se declara interés 4º Foro Nacional "Mujeres en ciencia, tecnología y sociedad". Autores: Concejales Julia Fernández, Gerardo Ávila, Diego Benítez, Claudia Contreras, Viviana Gelain, Andrés Martínez Infante y Cristina Painefil (JSB). Sobre tablas.</w:t>
      </w:r>
      <w:hyperlink r:id="rId124">
        <w:r>
          <w:rPr>
            <w:rStyle w:val="EnlacedeInternet"/>
            <w:rFonts w:eastAsia="MS Mincho;ＭＳ 明朝" w:cs="Times New Roman"/>
            <w:b w:val="false"/>
            <w:bCs w:val="false"/>
            <w:sz w:val="24"/>
            <w:szCs w:val="24"/>
            <w:shd w:fill="00FF00" w:val="clear"/>
            <w:lang w:val="es-ES" w:eastAsia="zh-CN" w:bidi="ar-SA"/>
          </w:rPr>
          <w:t xml:space="preserve"> D-16-1995</w:t>
        </w:r>
      </w:hyperlink>
      <w:r>
        <w:rPr>
          <w:rFonts w:eastAsia="MS Mincho;ＭＳ 明朝" w:cs="Times New Roman"/>
          <w:b w:val="false"/>
          <w:bCs w:val="false"/>
          <w:color w:val="000000"/>
          <w:sz w:val="24"/>
          <w:szCs w:val="24"/>
          <w:u w:val="none"/>
          <w:shd w:fill="00FF00" w:val="clear"/>
          <w:lang w:val="es-ES" w:eastAsia="zh-CN" w:bidi="ar-SA"/>
        </w:rPr>
        <w:t xml:space="preserve"> Acta 1053/16 del 28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099/16:</w:t>
      </w:r>
      <w:r>
        <w:rPr>
          <w:rFonts w:eastAsia="MS Mincho;ＭＳ 明朝" w:cs="Times New Roman" w:ascii="Times New Roman" w:hAnsi="Times New Roman"/>
          <w:b w:val="false"/>
          <w:bCs w:val="false"/>
          <w:color w:val="auto"/>
          <w:sz w:val="24"/>
          <w:szCs w:val="24"/>
          <w:u w:val="none"/>
          <w:lang w:val="es-ES" w:eastAsia="zh-CN" w:bidi="ar-SA"/>
        </w:rPr>
        <w:t xml:space="preserve"> "Aceptar donación material bibliográfico de consulta pueblos originarios". Autores: Concejales Cristina Painefil, Diego Benítez, Andrés Martínez Infante, Claudia Contreras, Julia Fernández, Gerardo Ávila y Viviana Gelain (JSB). Sobre tablas. </w:t>
      </w:r>
      <w:hyperlink r:id="rId125">
        <w:r>
          <w:rPr>
            <w:rStyle w:val="EnlacedeInternet"/>
            <w:rFonts w:eastAsia="MS Mincho;ＭＳ 明朝" w:cs="Times New Roman" w:ascii="Times New Roman" w:hAnsi="Times New Roman"/>
            <w:b w:val="false"/>
            <w:bCs w:val="false"/>
            <w:sz w:val="24"/>
            <w:szCs w:val="24"/>
            <w:shd w:fill="00FF00" w:val="clear"/>
            <w:lang w:val="es-ES" w:eastAsia="zh-CN" w:bidi="ar-SA"/>
          </w:rPr>
          <w:t>O-16-2734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1053/16 del 28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100/16:</w:t>
      </w:r>
      <w:r>
        <w:rPr>
          <w:rFonts w:eastAsia="MS Mincho;ＭＳ 明朝" w:cs="Times New Roman" w:ascii="Times New Roman" w:hAnsi="Times New Roman"/>
          <w:b w:val="false"/>
          <w:bCs w:val="false"/>
          <w:color w:val="auto"/>
          <w:sz w:val="24"/>
          <w:szCs w:val="24"/>
          <w:u w:val="none"/>
          <w:lang w:val="es-ES" w:eastAsia="zh-CN" w:bidi="ar-SA"/>
        </w:rPr>
        <w:t xml:space="preserve"> "Modifica anexos Ordenanza 2033-CM-10 agrega "Capítulo XXVII de la participación ciudadana". Autores: Concejales Claudia Contreras, Julia Fernández, Viviana Gelain, Cristina Painefil, Gerardo Ávila, Andrés Martínez Infante y Diego Benítez (JSB). Colaboradora: Lic. Natalia Almonacid. Iniciativa: Banca del Vecino, Fundación Centro Patagónico para el Fortalecimiento de la Gestión Pública. A Asesoría Letrada y a la comisión de Gobierno y Legales.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126">
        <w:r>
          <w:rPr>
            <w:rStyle w:val="EnlacedeInternet"/>
            <w:rFonts w:eastAsia="MS Mincho;ＭＳ 明朝" w:cs="Times New Roman" w:ascii="Times New Roman" w:hAnsi="Times New Roman"/>
            <w:b w:val="false"/>
            <w:bCs w:val="false"/>
            <w:sz w:val="24"/>
            <w:szCs w:val="24"/>
            <w:shd w:fill="00FF00" w:val="clear"/>
            <w:lang w:val="es-ES" w:eastAsia="zh-CN" w:bidi="ar-SA"/>
          </w:rPr>
          <w:t>O-16-2741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101/16:</w:t>
      </w:r>
      <w:r>
        <w:rPr>
          <w:rFonts w:eastAsia="MS Mincho;ＭＳ 明朝" w:cs="Times New Roman" w:ascii="Times New Roman" w:hAnsi="Times New Roman"/>
          <w:b w:val="false"/>
          <w:bCs w:val="false"/>
          <w:color w:val="auto"/>
          <w:sz w:val="24"/>
          <w:szCs w:val="24"/>
          <w:u w:val="none"/>
          <w:lang w:val="es-ES" w:eastAsia="zh-CN" w:bidi="ar-SA"/>
        </w:rPr>
        <w:t xml:space="preserve"> "Prestar acuerdo llamado de Licitación Pública adquisición retroexcavadora destinada a EAMCEC". Autor: Intendente Municipal, Ing. Gustavo Gennuso. Colaboradores: Jefe de Gabinete, Lic. Pablo Chamatrópulos; Secretario de Turismo y Producción, Marcos Barberis; Directorio y Asesoría Letrada del EAMCEC. Sobre tablas.</w:t>
      </w:r>
      <w:hyperlink r:id="rId12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O-16-2735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1053/16 del 28 de abril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102/16</w:t>
      </w:r>
      <w:r>
        <w:rPr>
          <w:rFonts w:eastAsia="MS Mincho;ＭＳ 明朝" w:cs="Times New Roman" w:ascii="Times New Roman" w:hAnsi="Times New Roman"/>
          <w:b w:val="false"/>
          <w:bCs w:val="false"/>
          <w:color w:val="auto"/>
          <w:sz w:val="24"/>
          <w:szCs w:val="24"/>
          <w:u w:val="none"/>
          <w:lang w:val="es-ES" w:eastAsia="zh-CN" w:bidi="ar-SA"/>
        </w:rPr>
        <w:t xml:space="preserve">: "Tratamiento de efluentes". Autor: Concejal Daniel González (PRO). A Asesoría Letrada y a las Comisiones de Obras y Planeamiento y de Gobierno y Legales. </w:t>
      </w:r>
      <w:hyperlink r:id="rId128">
        <w:r>
          <w:rPr>
            <w:rStyle w:val="EnlacedeInternet"/>
            <w:rFonts w:eastAsia="MS Mincho;ＭＳ 明朝" w:cs="Times New Roman" w:ascii="Times New Roman" w:hAnsi="Times New Roman"/>
            <w:b w:val="false"/>
            <w:bCs w:val="false"/>
            <w:sz w:val="24"/>
            <w:szCs w:val="24"/>
            <w:shd w:fill="00FF00" w:val="clear"/>
            <w:lang w:val="es-ES" w:eastAsia="zh-CN" w:bidi="ar-SA"/>
          </w:rPr>
          <w:t>O-16-2802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1066/16 del 15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103/16</w:t>
      </w:r>
      <w:r>
        <w:rPr>
          <w:rFonts w:eastAsia="MS Mincho;ＭＳ 明朝" w:cs="Times New Roman" w:ascii="Times New Roman" w:hAnsi="Times New Roman"/>
          <w:b w:val="false"/>
          <w:bCs w:val="false"/>
          <w:color w:val="auto"/>
          <w:sz w:val="24"/>
          <w:szCs w:val="24"/>
          <w:u w:val="singl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cultural Congreso "Levantando un altar de adoración en Bariloche". Autores: Comisión Legislativa: Diego Benítez y Andrés Martínez Infante (JSB), Ramón Chiocconi (FpV) y Daniel González (PRO).</w:t>
      </w:r>
      <w:r>
        <w:rPr>
          <w:rFonts w:eastAsia="MS Mincho;ＭＳ 明朝" w:cs="Times New Roman" w:ascii="Times New Roman" w:hAnsi="Times New Roman"/>
          <w:b/>
          <w:bCs w:val="false"/>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Sobre tablas.</w:t>
      </w:r>
      <w:r>
        <w:rPr>
          <w:rFonts w:eastAsia="MS Mincho;ＭＳ 明朝" w:cs="Times New Roman" w:ascii="Times New Roman" w:hAnsi="Times New Roman"/>
          <w:b/>
          <w:bCs w:val="false"/>
          <w:color w:val="auto"/>
          <w:sz w:val="24"/>
          <w:szCs w:val="24"/>
          <w:u w:val="none"/>
          <w:lang w:val="es-ES" w:eastAsia="zh-CN" w:bidi="ar-SA"/>
        </w:rPr>
        <w:t xml:space="preserve"> </w:t>
      </w:r>
      <w:hyperlink r:id="rId12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D-16-1996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1053/16 del 28 de abril de 2016.</w:t>
      </w:r>
    </w:p>
    <w:p>
      <w:pPr>
        <w:pStyle w:val="Textosinformato"/>
        <w:jc w:val="both"/>
        <w:rPr>
          <w:rFonts w:ascii="Times New Roman" w:hAnsi="Times New Roman" w:eastAsia="MS Mincho;ＭＳ 明朝" w:cs="Times New Roman"/>
          <w:b/>
          <w:b/>
          <w:sz w:val="24"/>
        </w:rPr>
      </w:pPr>
      <w:r>
        <w:rPr>
          <w:rFonts w:eastAsia="MS Mincho;ＭＳ 明朝" w:cs="Times New Roman" w:ascii="Times New Roman" w:hAnsi="Times New Roman"/>
          <w:b/>
          <w:sz w:val="24"/>
        </w:rPr>
      </w:r>
    </w:p>
    <w:p>
      <w:pPr>
        <w:pStyle w:val="Normal"/>
        <w:jc w:val="both"/>
        <w:rPr/>
      </w:pPr>
      <w:r>
        <w:rPr>
          <w:rFonts w:eastAsia="MS Mincho;ＭＳ 明朝" w:cs="Times New Roman"/>
          <w:b/>
          <w:bCs/>
          <w:color w:val="auto"/>
          <w:sz w:val="24"/>
          <w:szCs w:val="24"/>
          <w:u w:val="single"/>
          <w:lang w:val="es-ES" w:eastAsia="zh-CN" w:bidi="ar-SA"/>
        </w:rPr>
        <w:t>Proyecto de Declaración 104/16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"Declarar de interés municipal, deportivo y comunitario a la escuela de taekwondo Hueche". Autores: concejales Ana Marks, Ramón Chiocconi y Daniel Natapof (FPV). Iniciativa: Escuela de T</w:t>
      </w:r>
      <w:r>
        <w:rPr>
          <w:rFonts w:cs="Times New Roman" w:ascii="Times New Roman" w:hAnsi="Times New Roman"/>
          <w:b w:val="false"/>
          <w:bCs w:val="false"/>
          <w:i w:val="false"/>
          <w:caps w:val="false"/>
          <w:smallCaps w:val="false"/>
          <w:color w:val="000000"/>
          <w:spacing w:val="0"/>
          <w:sz w:val="24"/>
          <w:szCs w:val="24"/>
          <w:u w:val="none"/>
        </w:rPr>
        <w:t>aekwondo</w:t>
      </w:r>
      <w:r>
        <w:rPr>
          <w:rFonts w:eastAsia="MS Mincho;ＭＳ 明朝" w:cs="Times New Roman"/>
          <w:b w:val="false"/>
          <w:bCs w:val="false"/>
          <w:color w:val="auto"/>
          <w:sz w:val="24"/>
          <w:szCs w:val="24"/>
          <w:u w:val="none"/>
          <w:lang w:val="es-ES" w:eastAsia="zh-CN" w:bidi="ar-SA"/>
        </w:rPr>
        <w:t xml:space="preserve"> "Hueche", Junta Vecinal Barrio Lera. Colaborador: Prof. Jorge Edgardo Quilaleo. Sobre tablas.</w:t>
      </w:r>
      <w:hyperlink r:id="rId130">
        <w:r>
          <w:rPr>
            <w:rStyle w:val="EnlacedeInternet"/>
            <w:rFonts w:eastAsia="MS Mincho;ＭＳ 明朝" w:cs="Times New Roman"/>
            <w:b w:val="false"/>
            <w:bCs w:val="false"/>
            <w:sz w:val="24"/>
            <w:szCs w:val="24"/>
            <w:shd w:fill="00FF00" w:val="clear"/>
            <w:lang w:val="es-ES" w:eastAsia="zh-CN" w:bidi="ar-SA"/>
          </w:rPr>
          <w:t xml:space="preserve"> D-16-1997 </w:t>
        </w:r>
      </w:hyperlink>
      <w:r>
        <w:rPr>
          <w:rFonts w:eastAsia="MS Mincho;ＭＳ 明朝" w:cs="Times New Roman"/>
          <w:b w:val="false"/>
          <w:bCs w:val="false"/>
          <w:color w:val="000000"/>
          <w:sz w:val="24"/>
          <w:szCs w:val="24"/>
          <w:u w:val="none"/>
          <w:shd w:fill="00FF00" w:val="clear"/>
          <w:lang w:val="es-ES" w:eastAsia="zh-CN" w:bidi="ar-SA"/>
        </w:rPr>
        <w:t>Acta 1054/16 del 16 de mayo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105/16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"Aprobación convenio entre la Municipalidad de San Carlos de Bariloche y la sucesión Luisa Capraro". Autor: intendente municipal, Ing. Gustavo Gennuso. Colaboradores: jefe de gabinete, Lic. Pablo Chamatrópulos; secretario de obras y servicios públicos, Ing. Alfredo Francisco Milano y asesora letrada, Dr.</w:t>
      </w:r>
      <w:r>
        <w:rPr>
          <w:rFonts w:eastAsia="MS Mincho;ＭＳ 明朝" w:cs="Times New Roman" w:ascii="Times New Roman" w:hAnsi="Times New Roman"/>
          <w:b w:val="false"/>
          <w:bCs w:val="false"/>
          <w:color w:val="auto"/>
          <w:sz w:val="24"/>
          <w:szCs w:val="24"/>
          <w:u w:val="none"/>
          <w:vertAlign w:val="superscript"/>
          <w:lang w:val="es-ES" w:eastAsia="zh-CN" w:bidi="ar-SA"/>
        </w:rPr>
        <w:t>a</w:t>
      </w:r>
      <w:r>
        <w:rPr>
          <w:rFonts w:eastAsia="MS Mincho;ＭＳ 明朝" w:cs="Times New Roman" w:ascii="Times New Roman" w:hAnsi="Times New Roman"/>
          <w:b w:val="false"/>
          <w:bCs w:val="false"/>
          <w:color w:val="auto"/>
          <w:sz w:val="24"/>
          <w:szCs w:val="24"/>
          <w:u w:val="none"/>
          <w:lang w:val="es-ES" w:eastAsia="zh-CN" w:bidi="ar-SA"/>
        </w:rPr>
        <w:t xml:space="preserve"> Natacha Vázquez. A Asesoría Letrada y a la comisión de Gobierno y Legales.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131">
        <w:r>
          <w:rPr>
            <w:rStyle w:val="EnlacedeInternet"/>
            <w:rFonts w:eastAsia="MS Mincho;ＭＳ 明朝" w:cs="Times New Roman" w:ascii="Times New Roman" w:hAnsi="Times New Roman"/>
            <w:b w:val="false"/>
            <w:bCs w:val="false"/>
            <w:sz w:val="24"/>
            <w:szCs w:val="24"/>
            <w:shd w:fill="00FF00" w:val="clear"/>
            <w:lang w:val="es-ES" w:eastAsia="zh-CN" w:bidi="ar-SA"/>
          </w:rPr>
          <w:t>O-16-2745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106/16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y comunitario al encuentro Día internacional del yoga". Autores: concejales Julia Fernández, Gerardo Ávila, Diego Benítez, Claudia Contreras, Vivana Gelain, Andrés Martínez Infante y Cristina Painefil (JSB). Sobre tablas.</w:t>
      </w:r>
      <w:hyperlink r:id="rId132">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D-16-1999.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107/16</w:t>
      </w:r>
      <w:r>
        <w:rPr>
          <w:rFonts w:eastAsia="MS Mincho;ＭＳ 明朝" w:cs="Times New Roman" w:ascii="Times New Roman" w:hAnsi="Times New Roman"/>
          <w:b w:val="false"/>
          <w:bCs w:val="false"/>
          <w:color w:val="auto"/>
          <w:sz w:val="24"/>
          <w:szCs w:val="24"/>
          <w:u w:val="none"/>
          <w:lang w:val="es-ES" w:eastAsia="zh-CN" w:bidi="ar-SA"/>
        </w:rPr>
        <w:t>: "Se adhiere ley 5091. Establece obligatoriedad de entonar himno provincial". Autores: concejales Julia Fernández, Viviana Gelain, Claudia Contreras, Diego Benítez y Cristina Painefil (JSB). Colaboradora: Rosario Armas. A Asesoría Letrada y a la comisión de Gobierno y Legales.</w:t>
      </w:r>
      <w:hyperlink r:id="rId13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O-16-2746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108/16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artístico el 1º Congreso Patagónico de Ritmos". Autores: concejales Julia Fernández, Gerardo Ávila, Diego Benítez, Claudia Contreras, Viviana Gelain, Andrés Martínez Infante y Cristina Painefil (JSB). Sobre tablas.</w:t>
      </w:r>
      <w:hyperlink r:id="rId134">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D-16-2000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109/16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científico y cultural el evento Bari-Eco-Tecno 2017". Autores: concejales Claudia Contreras, Cristina Painefil, Julia Fernández, Viviana Gelain, Gerardo Ávila, Diego Benítez y Andrés Martínez Infante (JSB). Sobre tablas. </w:t>
      </w:r>
      <w:hyperlink r:id="rId135">
        <w:r>
          <w:rPr>
            <w:rStyle w:val="EnlacedeInternet"/>
            <w:rFonts w:eastAsia="MS Mincho;ＭＳ 明朝" w:cs="Times New Roman" w:ascii="Times New Roman" w:hAnsi="Times New Roman"/>
            <w:b w:val="false"/>
            <w:bCs w:val="false"/>
            <w:sz w:val="24"/>
            <w:szCs w:val="24"/>
            <w:shd w:fill="00FF00" w:val="clear"/>
            <w:lang w:val="es-ES" w:eastAsia="zh-CN" w:bidi="ar-SA"/>
          </w:rPr>
          <w:t>D-16-2001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110/16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"Suscripción boletos compraventa 50 parcelas para ATE Bariloche. Frutillar Norte". Autor: intendente municipal, Ing. Gustavo Gennuso. Colaboradores: jefe de gabinete, Lic. Pablo Chamatrópulos; secretario de desarrollo urbano, Ing. Marcelo Ruival y presidenta del IMTVHS, Dra. Laura Zannoni. A Asesoría Letrada y a las comisiones de Obras y Planeamiento y de Gobierno y Legales. </w:t>
      </w:r>
      <w:hyperlink r:id="rId136">
        <w:r>
          <w:rPr>
            <w:rStyle w:val="EnlacedeInternet"/>
            <w:rFonts w:eastAsia="MS Mincho;ＭＳ 明朝" w:cs="Times New Roman" w:ascii="Times New Roman" w:hAnsi="Times New Roman"/>
            <w:b w:val="false"/>
            <w:bCs w:val="false"/>
            <w:sz w:val="24"/>
            <w:szCs w:val="24"/>
            <w:shd w:fill="23FF23" w:val="clear"/>
            <w:lang w:val="es-ES" w:eastAsia="zh-CN" w:bidi="ar-SA"/>
          </w:rPr>
          <w:t>O-16-2757.</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111/16</w:t>
      </w:r>
      <w:r>
        <w:rPr>
          <w:rFonts w:eastAsia="MS Mincho;ＭＳ 明朝" w:cs="Times New Roman" w:ascii="Times New Roman" w:hAnsi="Times New Roman"/>
          <w:b w:val="false"/>
          <w:bCs w:val="false"/>
          <w:color w:val="auto"/>
          <w:sz w:val="24"/>
          <w:szCs w:val="24"/>
          <w:u w:val="none"/>
          <w:lang w:val="es-ES" w:eastAsia="zh-CN" w:bidi="ar-SA"/>
        </w:rPr>
        <w:t>: "Autoriza suscripción boletos de compraventa 24 parcelas programa casa propia. Frutillar Norte". Autor: intendente municipal, Ing. Gustavo Gennuso. Colaboradores: jefe de gabinete, Lic. Pablo Chamatrópulos; secretario de desarrollo urbano, Ing. Marcelo Ruival y presidenta del IMTVHS, Dra. Laura Zannoni. A Asesoría Letrada y a las comisiones de Obras y Planeamiento y de Gobierno y Legales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13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O-16-2767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1061/16 del 22 de septiembre de 2016.</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val="es-ES" w:eastAsia="zh-CN" w:bidi="ar-SA"/>
        </w:rPr>
      </w:pPr>
      <w:r>
        <w:rPr>
          <w:rFonts w:eastAsia="MS Mincho;ＭＳ 明朝"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112/16: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social y comunitario al proyecto Sala de teatro comunitaria y Centro cultural Nueva Jamaica". Autores: concejales Ramón Chiocconi, Ana Marks y Daniel Natapof (FPV). Iniciativa: Junta Vecinal Nueva Jamaica y Asociación Civil GPS. Sobre tablas. </w:t>
      </w:r>
      <w:hyperlink r:id="rId138">
        <w:r>
          <w:rPr>
            <w:rStyle w:val="EnlacedeInternet"/>
            <w:rFonts w:eastAsia="MS Mincho;ＭＳ 明朝" w:cs="Times New Roman" w:ascii="Times New Roman" w:hAnsi="Times New Roman"/>
            <w:b w:val="false"/>
            <w:bCs w:val="false"/>
            <w:sz w:val="24"/>
            <w:szCs w:val="24"/>
            <w:shd w:fill="00FF00" w:val="clear"/>
            <w:lang w:val="es-ES" w:eastAsia="zh-CN" w:bidi="ar-SA"/>
          </w:rPr>
          <w:t>D-16-2002.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113/16: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cultural y turístico al proyecto de creación del Museo del esquí y la actividades de montaña". Autor: concejal Daniel González (PRO). Colaboradores: Asociación de Ejecutivas de Empresas de Turismo-ASEET PATAGONIA. Sobre tablas. </w:t>
      </w:r>
      <w:hyperlink r:id="rId139">
        <w:r>
          <w:rPr>
            <w:rStyle w:val="EnlacedeInternet"/>
            <w:rFonts w:eastAsia="MS Mincho;ＭＳ 明朝" w:cs="Times New Roman" w:ascii="Times New Roman" w:hAnsi="Times New Roman"/>
            <w:b w:val="false"/>
            <w:bCs w:val="false"/>
            <w:sz w:val="24"/>
            <w:szCs w:val="24"/>
            <w:shd w:fill="00FF00" w:val="clear"/>
            <w:lang w:val="es-ES" w:eastAsia="zh-CN" w:bidi="ar-SA"/>
          </w:rPr>
          <w:t>D-16-2003.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114/16</w:t>
      </w:r>
      <w:r>
        <w:rPr>
          <w:rFonts w:eastAsia="MS Mincho;ＭＳ 明朝" w:cs="Times New Roman" w:ascii="Times New Roman" w:hAnsi="Times New Roman"/>
          <w:b w:val="false"/>
          <w:bCs w:val="false"/>
          <w:color w:val="auto"/>
          <w:sz w:val="24"/>
          <w:szCs w:val="24"/>
          <w:u w:val="singl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modifica la ordenanza 2551-CM-14. Crea marco regulatorio de contratación de artistas en fiestas nacionales o similares". Autores: concejales Ramón Chiocconi, Ana Marks y Daniel Natapof (FPV). Colaboradores: Maximiliano Altieri y Dr.</w:t>
      </w:r>
      <w:r>
        <w:rPr>
          <w:rFonts w:eastAsia="MS Mincho;ＭＳ 明朝" w:cs="Times New Roman" w:ascii="Times New Roman" w:hAnsi="Times New Roman"/>
          <w:b w:val="false"/>
          <w:bCs w:val="false"/>
          <w:color w:val="auto"/>
          <w:sz w:val="24"/>
          <w:szCs w:val="24"/>
          <w:u w:val="none"/>
          <w:vertAlign w:val="superscript"/>
          <w:lang w:val="es-ES" w:eastAsia="zh-CN" w:bidi="ar-SA"/>
        </w:rPr>
        <w:t>a</w:t>
      </w:r>
      <w:r>
        <w:rPr>
          <w:rFonts w:eastAsia="MS Mincho;ＭＳ 明朝" w:cs="Times New Roman" w:ascii="Times New Roman" w:hAnsi="Times New Roman"/>
          <w:b w:val="false"/>
          <w:bCs w:val="false"/>
          <w:color w:val="auto"/>
          <w:sz w:val="24"/>
          <w:szCs w:val="24"/>
          <w:u w:val="none"/>
          <w:lang w:val="es-ES" w:eastAsia="zh-CN" w:bidi="ar-SA"/>
        </w:rPr>
        <w:t xml:space="preserve"> Marina Bazzano Bodi. A Asesoría Letrada y a las comisiones de Turismo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bidi w:val="0"/>
        <w:jc w:val="both"/>
        <w:rPr/>
      </w:pPr>
      <w:r>
        <w:rPr>
          <w:rFonts w:eastAsia="MS Mincho;ＭＳ 明朝" w:cs="Times New Roman" w:ascii="Times New Roman" w:hAnsi="Times New Roman"/>
          <w:b/>
          <w:bCs/>
          <w:color w:val="auto"/>
          <w:sz w:val="24"/>
          <w:szCs w:val="24"/>
          <w:u w:val="single"/>
          <w:lang w:eastAsia="zh-CN" w:bidi="ar-SA"/>
        </w:rPr>
        <w:t>Proyecto de Ordenanza 115/16:</w:t>
      </w:r>
      <w:r>
        <w:rPr>
          <w:rFonts w:eastAsia="MS Mincho;ＭＳ 明朝" w:cs="Times New Roman" w:ascii="Times New Roman" w:hAnsi="Times New Roman"/>
          <w:b w:val="false"/>
          <w:bCs w:val="false"/>
          <w:color w:val="auto"/>
          <w:sz w:val="24"/>
          <w:szCs w:val="24"/>
          <w:u w:val="none"/>
          <w:lang w:eastAsia="zh-CN" w:bidi="ar-SA"/>
        </w:rPr>
        <w:t xml:space="preserve"> "Multas por arrojar residuos. Modifica anexo II ordenanza 2375-CM-12". Autores: concejales Andrés Martínez Infante, Gerardo Ávila, Claudia Contreras, Julia Fernández, Cristina Painefil y Diego Benítez (JSB). Colaboradores: Geol. Carlos Beros, Lic. Jorge Hernán Cafruni, Lic. Natalia Almonacid, Rosario Armas y Natalia Thostrup. A Asesoría Letrada y a las comisiones de Economía y de Gobierno y Legales. </w:t>
      </w:r>
      <w:hyperlink r:id="rId140">
        <w:r>
          <w:rPr>
            <w:rStyle w:val="EnlacedeInternet"/>
            <w:rFonts w:eastAsia="MS Mincho;ＭＳ 明朝" w:cs="Times New Roman" w:ascii="Times New Roman" w:hAnsi="Times New Roman"/>
            <w:b w:val="false"/>
            <w:bCs w:val="false"/>
            <w:sz w:val="24"/>
            <w:szCs w:val="24"/>
            <w:shd w:fill="23FF23" w:val="clear"/>
            <w:lang w:eastAsia="zh-CN" w:bidi="ar-SA"/>
          </w:rPr>
          <w:t>O-16-2778</w:t>
        </w:r>
      </w:hyperlink>
      <w:r>
        <w:rPr>
          <w:rFonts w:eastAsia="MS Mincho;ＭＳ 明朝" w:cs="Times New Roman" w:ascii="Times New Roman" w:hAnsi="Times New Roman"/>
          <w:b w:val="false"/>
          <w:bCs w:val="false"/>
          <w:color w:val="000000"/>
          <w:sz w:val="24"/>
          <w:szCs w:val="24"/>
          <w:u w:val="none"/>
          <w:shd w:fill="23FF23" w:val="clear"/>
          <w:lang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116/16: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cultural la XXI edición La Patagonia canta Bariloche". Autores: concejales Gerardo Ávila, Claudia Contreras , Diego Benítez, Julia Fernández, Viviana Gelain, Andrés Martínez Infante y Cristina Painefil (JSB). Sobre tablas.</w:t>
      </w:r>
      <w:hyperlink r:id="rId14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D-16-2004.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117/16</w:t>
      </w:r>
      <w:r>
        <w:rPr>
          <w:rFonts w:eastAsia="MS Mincho;ＭＳ 明朝" w:cs="Times New Roman" w:ascii="Times New Roman" w:hAnsi="Times New Roman"/>
          <w:b w:val="false"/>
          <w:bCs w:val="false"/>
          <w:color w:val="auto"/>
          <w:sz w:val="24"/>
          <w:szCs w:val="24"/>
          <w:u w:val="none"/>
          <w:lang w:val="es-ES" w:eastAsia="zh-CN" w:bidi="ar-SA"/>
        </w:rPr>
        <w:t>: "Declarar de interés municipal a la peregrinación a la gruta de la virgen de las nieves". Autor: concejal Daniel González(PRO). Colaborador: Jorge Capurro. Sobre tablas.</w:t>
      </w:r>
      <w:hyperlink r:id="rId142">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D-16-2005.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118/16:</w:t>
      </w:r>
      <w:r>
        <w:rPr>
          <w:rFonts w:eastAsia="MS Mincho;ＭＳ 明朝" w:cs="Times New Roman" w:ascii="Times New Roman" w:hAnsi="Times New Roman"/>
          <w:b w:val="false"/>
          <w:bCs w:val="false"/>
          <w:color w:val="auto"/>
          <w:sz w:val="24"/>
          <w:szCs w:val="24"/>
          <w:u w:val="none"/>
          <w:lang w:val="es-ES" w:eastAsia="zh-CN" w:bidi="ar-SA"/>
        </w:rPr>
        <w:t xml:space="preserve"> "Declarar huesped de honor al Dr. Horacio F. Aziz". Autores: concejales Ramón Chiocconi, Daniel Natapof y Ana marks (FPV). Iniciativa: CUCAI Río Negro.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14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D-16-2006.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119/16</w:t>
      </w:r>
      <w:r>
        <w:rPr>
          <w:rFonts w:eastAsia="MS Mincho;ＭＳ 明朝" w:cs="Times New Roman" w:ascii="Times New Roman" w:hAnsi="Times New Roman"/>
          <w:b w:val="false"/>
          <w:bCs w:val="false"/>
          <w:color w:val="auto"/>
          <w:sz w:val="24"/>
          <w:szCs w:val="24"/>
          <w:u w:val="none"/>
          <w:lang w:val="es-ES" w:eastAsia="zh-CN" w:bidi="ar-SA"/>
        </w:rPr>
        <w:t>: "Declarar huesped de honor al cineasta Tomas Sanchez". Autores: concejales Ramón Chiocconi, Daniel Natapof y Ana marks (FPV). Iniciativa: CUCAI Río Negro.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w:t>
      </w:r>
      <w:hyperlink r:id="rId14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D-16-2007.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1054/16 del 12 de mayo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bidi w:val="0"/>
        <w:jc w:val="both"/>
        <w:rPr/>
      </w:pPr>
      <w:r>
        <w:rPr>
          <w:rFonts w:eastAsia="MS Mincho;ＭＳ 明朝" w:cs="Times New Roman" w:ascii="Times New Roman" w:hAnsi="Times New Roman"/>
          <w:b/>
          <w:bCs/>
          <w:color w:val="auto"/>
          <w:sz w:val="24"/>
          <w:szCs w:val="24"/>
          <w:u w:val="single"/>
          <w:lang w:eastAsia="zh-CN" w:bidi="ar-SA"/>
        </w:rPr>
        <w:t>Proyecto de Comunicación 120/16</w:t>
      </w:r>
      <w:r>
        <w:rPr>
          <w:rFonts w:eastAsia="MS Mincho;ＭＳ 明朝" w:cs="Times New Roman" w:ascii="Times New Roman" w:hAnsi="Times New Roman"/>
          <w:b w:val="false"/>
          <w:bCs w:val="false"/>
          <w:color w:val="auto"/>
          <w:sz w:val="24"/>
          <w:szCs w:val="24"/>
          <w:u w:val="none"/>
          <w:lang w:eastAsia="zh-CN" w:bidi="ar-SA"/>
        </w:rPr>
        <w:t xml:space="preserve">: "Se comunica Ministerio de Energía y Minería de la Nación revisión aumentos en tarifa servicio gas". Autores: concejales Julia Fernández, Gerardo Ávila, Diego Benítez, Claudia Contreras, Viviana Gelain, Andrés Martínez Infante y Cristina Painefil (JSB). Se solicitará su retiro. </w:t>
      </w:r>
      <w:r>
        <w:rPr>
          <w:rFonts w:eastAsia="MS Mincho;ＭＳ 明朝" w:cs="Times New Roman" w:ascii="Times New Roman" w:hAnsi="Times New Roman"/>
          <w:b w:val="false"/>
          <w:bCs w:val="false"/>
          <w:color w:val="000000"/>
          <w:sz w:val="24"/>
          <w:szCs w:val="24"/>
          <w:u w:val="none"/>
          <w:shd w:fill="FF3366" w:val="clear"/>
          <w:lang w:eastAsia="zh-CN" w:bidi="ar-SA"/>
        </w:rPr>
        <w:t>Retirado Acta 1055/16 del 9 de junio de 2016</w:t>
      </w:r>
      <w:r>
        <w:rPr>
          <w:rFonts w:eastAsia="MS Mincho;ＭＳ 明朝" w:cs="Times New Roman" w:ascii="Times New Roman" w:hAnsi="Times New Roman"/>
          <w:b w:val="false"/>
          <w:bCs w:val="false"/>
          <w:color w:val="000000"/>
          <w:sz w:val="24"/>
          <w:szCs w:val="24"/>
          <w:u w:val="none"/>
          <w:shd w:fill="FF0000" w:val="clear"/>
          <w:lang w:eastAsia="zh-CN" w:bidi="ar-SA"/>
        </w:rPr>
        <w:t>.</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121/16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solicita al gobierno nacional arbitrar medios para garantizar sostenimiento universidad pública". Autores: concejales Ana Marks y Daniel Natapof  (FPV). Sobre tablas.</w:t>
      </w:r>
      <w:hyperlink r:id="rId14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C-16-819.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1055/16 del 9 de junio de 2016.</w:t>
      </w:r>
    </w:p>
    <w:p>
      <w:pPr>
        <w:pStyle w:val="Textosinformato"/>
        <w:jc w:val="both"/>
        <w:rPr>
          <w:rFonts w:ascii="Times New Roman" w:hAnsi="Times New Roman" w:eastAsia="MS Mincho;ＭＳ 明朝" w:cs="Times New Roman"/>
          <w:b w:val="false"/>
          <w:b w:val="false"/>
          <w:bCs w:val="false"/>
          <w:color w:val="000000"/>
          <w:sz w:val="24"/>
          <w:szCs w:val="24"/>
          <w:shd w:fill="FFFF00" w:val="clear"/>
          <w:lang w:val="es-ES" w:eastAsia="zh-CN" w:bidi="ar-SA"/>
        </w:rPr>
      </w:pPr>
      <w:r>
        <w:rPr>
          <w:rFonts w:eastAsia="MS Mincho;ＭＳ 明朝" w:cs="Times New Roman" w:ascii="Times New Roman" w:hAnsi="Times New Roman"/>
          <w:b w:val="false"/>
          <w:bCs w:val="false"/>
          <w:color w:val="000000"/>
          <w:sz w:val="24"/>
          <w:szCs w:val="24"/>
          <w:shd w:fill="FF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122/16</w:t>
      </w:r>
      <w:r>
        <w:rPr>
          <w:rFonts w:eastAsia="MS Mincho;ＭＳ 明朝" w:cs="Times New Roman" w:ascii="Times New Roman" w:hAnsi="Times New Roman"/>
          <w:b w:val="false"/>
          <w:bCs w:val="false"/>
          <w:color w:val="auto"/>
          <w:sz w:val="24"/>
          <w:szCs w:val="24"/>
          <w:u w:val="none"/>
          <w:lang w:val="es-ES" w:eastAsia="zh-CN" w:bidi="ar-SA"/>
        </w:rPr>
        <w:t>: "Solicita al ENARGAS y al Ministerio de Energía y Minería de la Nación suspenda aumento de tarifa de gas". Autores: concejales Daniel Natapof y Ana Marks  (FPV). Se solicitará su retiro.</w:t>
      </w:r>
      <w:r>
        <w:rPr>
          <w:rFonts w:eastAsia="MS Mincho;ＭＳ 明朝" w:cs="Times New Roman" w:ascii="Times New Roman" w:hAnsi="Times New Roman"/>
          <w:b w:val="false"/>
          <w:bCs w:val="false"/>
          <w:color w:val="000000"/>
          <w:sz w:val="24"/>
          <w:szCs w:val="24"/>
          <w:u w:val="none"/>
          <w:shd w:fill="FF3366" w:val="clear"/>
          <w:lang w:val="es-ES" w:eastAsia="zh-CN" w:bidi="ar-SA"/>
        </w:rPr>
        <w:t xml:space="preserve"> Retirado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123/16</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educativo a las olimpiadas de turismo". Autores: concejales Julia Fernández, Gerardo Ávila, Diego Benítez, Claudia Contreras, Viviana Gelain Andrés Martínez Infante y Cristina Painefil (JSB). Se solicitará su retiro por haberse emitido la Resolución 117-PCM-16. </w:t>
      </w:r>
    </w:p>
    <w:p>
      <w:pPr>
        <w:pStyle w:val="Textosinformato"/>
        <w:jc w:val="both"/>
        <w:rPr>
          <w:rFonts w:ascii="Times New Roman" w:hAnsi="Times New Roman" w:eastAsia="MS Mincho;ＭＳ 明朝" w:cs="Times New Roman"/>
          <w:b w:val="false"/>
          <w:b w:val="false"/>
          <w:bCs w:val="false"/>
          <w:color w:val="000000"/>
          <w:sz w:val="24"/>
          <w:szCs w:val="24"/>
          <w:shd w:fill="FF3366" w:val="clear"/>
          <w:lang w:val="es-ES" w:eastAsia="zh-CN" w:bidi="ar-SA"/>
        </w:rPr>
      </w:pPr>
      <w:r>
        <w:rPr>
          <w:rFonts w:eastAsia="MS Mincho;ＭＳ 明朝" w:cs="Times New Roman" w:ascii="Times New Roman" w:hAnsi="Times New Roman"/>
          <w:b w:val="false"/>
          <w:bCs w:val="false"/>
          <w:color w:val="000000"/>
          <w:sz w:val="24"/>
          <w:szCs w:val="24"/>
          <w:shd w:fill="FF3366" w:val="clear"/>
          <w:lang w:val="es-ES" w:eastAsia="zh-CN" w:bidi="ar-SA"/>
        </w:rPr>
        <w:t>Retirado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124/16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al 31º Congreso de medicina general". Autores: concejales Julia Fernández, Gerardo Ávila, Diego Benítez, Claudia Contreras, Viviana Gelain, Andrés Martínez Infante y Cristina Painefil (JSB). Sobre tablas.</w:t>
      </w:r>
      <w:hyperlink r:id="rId14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D-16-2011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1055/16 del 9 de junio de 2016.</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val="es-ES" w:eastAsia="zh-CN" w:bidi="ar-SA"/>
        </w:rPr>
      </w:pPr>
      <w:r>
        <w:rPr>
          <w:rFonts w:eastAsia="MS Mincho;ＭＳ 明朝"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125/16</w:t>
      </w:r>
      <w:r>
        <w:rPr>
          <w:rFonts w:eastAsia="MS Mincho;ＭＳ 明朝" w:cs="Times New Roman" w:ascii="Times New Roman" w:hAnsi="Times New Roman"/>
          <w:b w:val="false"/>
          <w:bCs w:val="false"/>
          <w:color w:val="auto"/>
          <w:sz w:val="24"/>
          <w:szCs w:val="24"/>
          <w:u w:val="none"/>
          <w:lang w:val="es-ES" w:eastAsia="zh-CN" w:bidi="ar-SA"/>
        </w:rPr>
        <w:t>: "Comunica al Ministerio Comunicaciones y ENACOM rechazo y necesidad de bloqueo de Uber". Autores: concejales Cristina Painefil, Diego Benítez, Gerardo Ávila, Andrés Martínez Infante, Claudia Contreras, Julia Fernández y Viviana Gelain (JSB). Sobre tablas.</w:t>
      </w:r>
      <w:hyperlink r:id="rId14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C-16-820.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126/16</w:t>
      </w:r>
      <w:r>
        <w:rPr>
          <w:rFonts w:eastAsia="MS Mincho;ＭＳ 明朝" w:cs="Times New Roman" w:ascii="Times New Roman" w:hAnsi="Times New Roman"/>
          <w:b w:val="false"/>
          <w:bCs w:val="false"/>
          <w:color w:val="auto"/>
          <w:sz w:val="24"/>
          <w:szCs w:val="24"/>
          <w:u w:val="none"/>
          <w:lang w:val="es-ES" w:eastAsia="zh-CN" w:bidi="ar-SA"/>
        </w:rPr>
        <w:t xml:space="preserve">: "Se solicita eliminación requisito especial tarifa social de gas personas con discapacidad". Autores: concejales Ana Marks, Viviana Gelain y Daniel Natapof  (FPV). Colaborador: Luis Suero. Sobre tablas. </w:t>
      </w:r>
      <w:hyperlink r:id="rId148">
        <w:r>
          <w:rPr>
            <w:rStyle w:val="EnlacedeInternet"/>
            <w:rFonts w:eastAsia="MS Mincho;ＭＳ 明朝" w:cs="Times New Roman" w:ascii="Times New Roman" w:hAnsi="Times New Roman"/>
            <w:b w:val="false"/>
            <w:bCs w:val="false"/>
            <w:sz w:val="24"/>
            <w:szCs w:val="24"/>
            <w:shd w:fill="00FF00" w:val="clear"/>
            <w:lang w:val="es-ES" w:eastAsia="zh-CN" w:bidi="ar-SA"/>
          </w:rPr>
          <w:t>C-16-821.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127/16</w:t>
      </w:r>
      <w:r>
        <w:rPr>
          <w:rFonts w:eastAsia="MS Mincho;ＭＳ 明朝" w:cs="Times New Roman" w:ascii="Times New Roman" w:hAnsi="Times New Roman"/>
          <w:b w:val="false"/>
          <w:bCs w:val="false"/>
          <w:color w:val="auto"/>
          <w:sz w:val="24"/>
          <w:szCs w:val="24"/>
          <w:u w:val="none"/>
          <w:lang w:val="es-ES" w:eastAsia="zh-CN" w:bidi="ar-SA"/>
        </w:rPr>
        <w:t>: "Se otorga subsidio a la Asociación grupo Cre-Arte". Autores: concejales Daniel Natapof, Ana Marks y Ramón Chiocconi (FPV). A Asesoría Letrada y a las comisiones de Economía, Hacienda, Finanzas y Desarrollo Económico; de Desarrollo Humano, Deportes y Cultura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128/16:</w:t>
      </w:r>
      <w:r>
        <w:rPr>
          <w:rFonts w:eastAsia="MS Mincho;ＭＳ 明朝" w:cs="Times New Roman" w:ascii="Times New Roman" w:hAnsi="Times New Roman"/>
          <w:b w:val="false"/>
          <w:bCs w:val="false"/>
          <w:color w:val="auto"/>
          <w:sz w:val="24"/>
          <w:szCs w:val="24"/>
          <w:u w:val="none"/>
          <w:lang w:val="es-ES" w:eastAsia="zh-CN" w:bidi="ar-SA"/>
        </w:rPr>
        <w:t xml:space="preserve"> "Declara interés municipal, cultural y comunitario presentación libro "Ni una menos, vivxs nos queremos". Autores: concejales Ana Marks, Daniel Natapof y Ramón Chiocconi (FPV). Iniciativa: Red de Géneros Bariloche. Se solicitará su retiro por  haberse emitido la Resolución 124-PCM-16. </w:t>
      </w:r>
      <w:r>
        <w:rPr>
          <w:rFonts w:eastAsia="MS Mincho;ＭＳ 明朝" w:cs="Times New Roman" w:ascii="Times New Roman" w:hAnsi="Times New Roman"/>
          <w:b w:val="false"/>
          <w:bCs w:val="false"/>
          <w:color w:val="000000"/>
          <w:sz w:val="24"/>
          <w:szCs w:val="24"/>
          <w:u w:val="none"/>
          <w:shd w:fill="FF3366" w:val="clear"/>
          <w:lang w:val="es-ES" w:eastAsia="zh-CN" w:bidi="ar-SA"/>
        </w:rPr>
        <w:t>Retirado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129/16</w:t>
      </w:r>
      <w:r>
        <w:rPr>
          <w:rFonts w:eastAsia="MS Mincho;ＭＳ 明朝" w:cs="Times New Roman" w:ascii="Times New Roman" w:hAnsi="Times New Roman"/>
          <w:b w:val="false"/>
          <w:bCs w:val="false"/>
          <w:color w:val="auto"/>
          <w:sz w:val="24"/>
          <w:szCs w:val="24"/>
          <w:u w:val="singl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a Nación pedido revisión aumentos en tarifa servicio gas, garrafas y gnc". Autores: concejales Julia Fernández, Gerardo Ávila, Diego Benítez, Claudia Contreras, Viviana Gelain, Andrés Martínez Infante y Cristina Painefil (JSB). Sobre tablas</w:t>
      </w:r>
      <w:hyperlink r:id="rId149">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C-16-822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1055/16 del 9 de junio de 2016.</w:t>
      </w:r>
    </w:p>
    <w:p>
      <w:pPr>
        <w:pStyle w:val="Textosinformato"/>
        <w:jc w:val="both"/>
        <w:rPr>
          <w:rFonts w:ascii="Times New Roman" w:hAnsi="Times New Roman" w:eastAsia="MS Mincho;ＭＳ 明朝" w:cs="Times New Roman"/>
          <w:b/>
          <w:b/>
          <w:bCs/>
          <w:color w:val="auto"/>
          <w:sz w:val="24"/>
          <w:szCs w:val="24"/>
          <w:lang w:val="es-ES" w:eastAsia="zh-CN" w:bidi="ar-SA"/>
        </w:rPr>
      </w:pPr>
      <w:r>
        <w:rPr>
          <w:rFonts w:eastAsia="MS Mincho;ＭＳ 明朝" w:cs="Times New Roman" w:ascii="Times New Roman" w:hAnsi="Times New Roman"/>
          <w:b/>
          <w:bCs/>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130/16:</w:t>
      </w:r>
      <w:r>
        <w:rPr>
          <w:rFonts w:eastAsia="MS Mincho;ＭＳ 明朝" w:cs="Times New Roman" w:ascii="Times New Roman" w:hAnsi="Times New Roman"/>
          <w:b w:val="false"/>
          <w:bCs w:val="false"/>
          <w:color w:val="auto"/>
          <w:sz w:val="24"/>
          <w:szCs w:val="24"/>
          <w:u w:val="none"/>
          <w:lang w:val="es-ES" w:eastAsia="zh-CN" w:bidi="ar-SA"/>
        </w:rPr>
        <w:t xml:space="preserve"> "Comunica al Sr. Presidente de la Nación, necesidad de urgente normalización del ENARGAS". Autores: concejales Cristina Painefil, Diego Benítez, Gerardo Ávila, Andrés Martínez Infante, Julia Fernández y Viviana Gelain (JSB). Sobre tablas.</w:t>
      </w:r>
      <w:hyperlink r:id="rId15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C-16-823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1055/16 del 9 de junio de 2016.</w:t>
      </w:r>
    </w:p>
    <w:p>
      <w:pPr>
        <w:pStyle w:val="Textosinformato"/>
        <w:jc w:val="both"/>
        <w:rPr>
          <w:rFonts w:ascii="Times New Roman" w:hAnsi="Times New Roman" w:eastAsia="MS Mincho;ＭＳ 明朝" w:cs="Times New Roman"/>
          <w:b/>
          <w:b/>
          <w:bCs/>
          <w:color w:val="auto"/>
          <w:sz w:val="24"/>
          <w:szCs w:val="24"/>
          <w:u w:val="none"/>
          <w:lang w:val="es-ES" w:eastAsia="zh-CN" w:bidi="ar-SA"/>
        </w:rPr>
      </w:pPr>
      <w:r>
        <w:rPr>
          <w:rFonts w:eastAsia="MS Mincho;ＭＳ 明朝" w:cs="Times New Roman" w:ascii="Times New Roman" w:hAnsi="Times New Roman"/>
          <w:b/>
          <w:bCs/>
          <w:color w:val="auto"/>
          <w:sz w:val="24"/>
          <w:szCs w:val="24"/>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131/16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 interés municipal, social y comunitario iniciativa percheros comunitarios". Autores: concejales Cristina Painefil, Diego Benítez, Andrés Martínez Infante, Claudia Contreras, Julia Fernández, Gerardo Ávila y Viviana Gelain (JSB). Colaborador: Sr. Martín Raffo. Sobre tablas.</w:t>
      </w:r>
      <w:hyperlink r:id="rId151">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D-16-2012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132/16</w:t>
      </w:r>
      <w:r>
        <w:rPr>
          <w:rFonts w:eastAsia="MS Mincho;ＭＳ 明朝" w:cs="Times New Roman" w:ascii="Times New Roman" w:hAnsi="Times New Roman"/>
          <w:b w:val="false"/>
          <w:bCs w:val="false"/>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"Crea Fiesta municipal de la palabra". Autores: concejal Daniel Natapof (FPV). Colaboradores: Rubén Fernández, Maximiliano Altieri y doctora Marina Bazzano Bodi. A Asesoría Letrada y a las comisiones de Desarrollo Humano, Deportes y Cultura y de Gobierno y Legales. </w:t>
      </w:r>
      <w:hyperlink r:id="rId152">
        <w:r>
          <w:rPr>
            <w:rStyle w:val="EnlacedeInternet"/>
            <w:rFonts w:eastAsia="MS Mincho;ＭＳ 明朝" w:cs="Times New Roman" w:ascii="Times New Roman" w:hAnsi="Times New Roman"/>
            <w:b w:val="false"/>
            <w:bCs w:val="false"/>
            <w:sz w:val="24"/>
            <w:szCs w:val="24"/>
            <w:shd w:fill="00FF00" w:val="clear"/>
            <w:lang w:val="es-ES" w:eastAsia="zh-CN" w:bidi="ar-SA"/>
          </w:rPr>
          <w:t>O-16-2761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133/16:</w:t>
      </w:r>
      <w:r>
        <w:rPr>
          <w:rFonts w:eastAsia="MS Mincho;ＭＳ 明朝" w:cs="Times New Roman" w:ascii="Times New Roman" w:hAnsi="Times New Roman"/>
          <w:b w:val="false"/>
          <w:bCs w:val="false"/>
          <w:color w:val="auto"/>
          <w:sz w:val="24"/>
          <w:szCs w:val="24"/>
          <w:u w:val="none"/>
          <w:lang w:val="es-ES" w:eastAsia="zh-CN" w:bidi="ar-SA"/>
        </w:rPr>
        <w:t xml:space="preserve"> "Se crea registro municipal entidades deportivas. Modifica ordenanza 2017-CM-10". Autores: concejales Julia Fernández, Gerardo Ávila, Diego Benítez, Claudia Contreras, Viviana Gelain, Andrés Martínez Infante y Cristina Painefil (JSB). Colaboradores: subsecretario de deporte, Daniel Ljumberg y Rosario Armas. A Asesoría Letrada  y a las comisiones de Desarrollo Humano, Deportes y Cultura y de Gobierno y Legales. </w:t>
      </w:r>
      <w:hyperlink r:id="rId153">
        <w:r>
          <w:rPr>
            <w:rStyle w:val="EnlacedeInternet"/>
            <w:rFonts w:eastAsia="MS Mincho;ＭＳ 明朝" w:cs="Times New Roman" w:ascii="Times New Roman" w:hAnsi="Times New Roman"/>
            <w:b w:val="false"/>
            <w:bCs w:val="false"/>
            <w:sz w:val="24"/>
            <w:szCs w:val="24"/>
            <w:shd w:fill="00FF00" w:val="clear"/>
            <w:lang w:val="es-ES" w:eastAsia="zh-CN" w:bidi="ar-SA"/>
          </w:rPr>
          <w:t>O-16-2762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134/16: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"Categorización para habilitación alojamiento turístico bajo sistema de tiempo compartido". Autor: concejal Daniel González (PRO). A Asesoría Letrada y a las comisiones de Turismo y Medio Ambiente y de Gobierno y Legales.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154">
        <w:r>
          <w:rPr>
            <w:rStyle w:val="EnlacedeInternet"/>
            <w:rFonts w:eastAsia="MS Mincho;ＭＳ 明朝" w:cs="Times New Roman" w:ascii="Times New Roman" w:hAnsi="Times New Roman"/>
            <w:b w:val="false"/>
            <w:bCs w:val="false"/>
            <w:sz w:val="24"/>
            <w:szCs w:val="24"/>
            <w:shd w:fill="00FF00" w:val="clear"/>
            <w:lang w:val="es-ES" w:eastAsia="zh-CN" w:bidi="ar-SA"/>
          </w:rPr>
          <w:t>O-16-2785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135/16</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cultural la serie Reinas". Autor: concejal Daniel Natapof (FPV). Sobre tablas. </w:t>
      </w:r>
      <w:hyperlink r:id="rId15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D-16-2013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1055/16 del 9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136/16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"Se autoriza al departamento Ejecutivo suscripción convenio con  Club Los Pehuenes". Autor: intendente municipal, Gustavo Genusso. Colaboradores: jefe de gabinete, Lic. Pablo Chamatrópulos; Secretaría de Desarrollo Social, Deportivo y Cultural, Prof. Gabriela Martínez von Scheidt; Subsecretario de Deportes, Daniel Ljumberg; Santiago Navarro y Carlos Galosi. A Asesoría Letrada y a la Comisión de Gobierno y Legales. </w:t>
      </w:r>
      <w:hyperlink r:id="rId156">
        <w:r>
          <w:rPr>
            <w:rStyle w:val="EnlacedeInternet"/>
            <w:rFonts w:eastAsia="MS Mincho;ＭＳ 明朝" w:cs="Times New Roman" w:ascii="Times New Roman" w:hAnsi="Times New Roman"/>
            <w:b w:val="false"/>
            <w:bCs w:val="false"/>
            <w:sz w:val="24"/>
            <w:szCs w:val="24"/>
            <w:shd w:fill="23FF23" w:val="clear"/>
            <w:lang w:val="es-ES" w:eastAsia="zh-CN" w:bidi="ar-SA"/>
          </w:rPr>
          <w:t>O-16-2752</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137/16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necesidad de informe sobre cumplimiento cupos viviendas para personas con discapacidad". Autores: concejales Ana Marks (FPV) y Viviana Gelain (JSB). Iniciativa: Consejo consultivo local para personas con discapacidad. Sobre tablas.</w:t>
      </w:r>
      <w:hyperlink r:id="rId15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C-16-824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1055/16 del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138/16</w:t>
      </w:r>
      <w:r>
        <w:rPr>
          <w:rFonts w:eastAsia="MS Mincho;ＭＳ 明朝" w:cs="Times New Roman" w:ascii="Times New Roman" w:hAnsi="Times New Roman"/>
          <w:b w:val="false"/>
          <w:bCs w:val="false"/>
          <w:color w:val="auto"/>
          <w:sz w:val="24"/>
          <w:szCs w:val="24"/>
          <w:u w:val="none"/>
          <w:lang w:val="es-ES" w:eastAsia="zh-CN" w:bidi="ar-SA"/>
        </w:rPr>
        <w:t>: "Suspender vigencia ordenanza 2013-CM-10". Autor: intendente municipal, Ing. Gustavo Gennuso. Colaboradores: jefe de gabinete, Lic. Pablo Chamatrópulos y secretario de hacienda, Cdor. Ariel Gomis. A Asesoría Letrada y a las comisiones de Economía, Hacienda, Finanzas y Desarrollo Económico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139/16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"Autorización de obras civiles y evaluación de emergentes ambientales relacionados con los sistemas de comunicación regulados por ENACOM". Autor: intendente municipal, Ing. Gustavo Gennuso. Colaborador: secretario de desarrollo humano, Ing. Marcelo Ruival. A Asesoría Letrada y a las comisiones de Obras y Planeamiento  y de Gobierno y Legales.</w:t>
      </w:r>
      <w:hyperlink r:id="rId15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O-16-2786.</w:t>
        </w:r>
      </w:hyperlink>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w:t>
      </w:r>
      <w:r>
        <w:rPr>
          <w:rFonts w:eastAsia="MS Mincho;ＭＳ 明朝" w:cs="Times New Roman" w:ascii="Times New Roman" w:hAnsi="Times New Roman"/>
          <w:b w:val="false"/>
          <w:bCs w:val="false"/>
          <w:color w:val="000000"/>
          <w:sz w:val="24"/>
          <w:szCs w:val="24"/>
          <w:u w:val="none"/>
          <w:shd w:fill="00FF00" w:val="clear"/>
          <w:lang w:val="es-ES" w:eastAsia="zh-CN" w:bidi="ar-SA"/>
        </w:rPr>
        <w:t>Acta 1064/16 del 3 de noviembre de 2016.</w:t>
      </w:r>
    </w:p>
    <w:p>
      <w:pPr>
        <w:pStyle w:val="Textosinformato"/>
        <w:jc w:val="both"/>
        <w:rPr>
          <w:shd w:fill="FFFF00" w:val="clear"/>
        </w:rPr>
      </w:pPr>
      <w:r>
        <w:rPr>
          <w:shd w:fill="FFFF00" w:val="clear"/>
        </w:rPr>
      </w:r>
    </w:p>
    <w:p>
      <w:pPr>
        <w:pStyle w:val="Textosinformato"/>
        <w:widowControl/>
        <w:bidi w:val="0"/>
        <w:jc w:val="both"/>
        <w:rPr/>
      </w:pPr>
      <w:r>
        <w:rPr>
          <w:rFonts w:eastAsia="MS Mincho;ＭＳ 明朝" w:cs="Times New Roman" w:ascii="Times New Roman" w:hAnsi="Times New Roman"/>
          <w:b/>
          <w:bCs/>
          <w:color w:val="auto"/>
          <w:sz w:val="24"/>
          <w:szCs w:val="24"/>
          <w:u w:val="single"/>
          <w:lang w:eastAsia="zh-CN" w:bidi="ar-SA"/>
        </w:rPr>
        <w:t>Proyecto de Ordenanza 140/16</w:t>
      </w:r>
      <w:r>
        <w:rPr>
          <w:rFonts w:eastAsia="MS Mincho;ＭＳ 明朝" w:cs="Times New Roman" w:ascii="Times New Roman" w:hAnsi="Times New Roman"/>
          <w:b w:val="false"/>
          <w:bCs w:val="false"/>
          <w:color w:val="auto"/>
          <w:sz w:val="24"/>
          <w:szCs w:val="24"/>
          <w:u w:val="single"/>
          <w:lang w:eastAsia="zh-CN" w:bidi="ar-SA"/>
        </w:rPr>
        <w:t>:</w:t>
      </w:r>
      <w:r>
        <w:rPr>
          <w:rFonts w:eastAsia="MS Mincho;ＭＳ 明朝" w:cs="Times New Roman" w:ascii="Times New Roman" w:hAnsi="Times New Roman"/>
          <w:b w:val="false"/>
          <w:bCs w:val="false"/>
          <w:color w:val="auto"/>
          <w:sz w:val="24"/>
          <w:szCs w:val="24"/>
          <w:u w:val="none"/>
          <w:lang w:eastAsia="zh-CN" w:bidi="ar-SA"/>
        </w:rPr>
        <w:t xml:space="preserve"> "Modifica montos de contratación ordenanza 257-C-89 y 2049-CM-10". Autor: intendente municipal, Ing. Gustavo Gennuso. Colaboradores: secretario de hacienda, Cdor. Ariel Gomis; subsecretario de coordinación general, Carlos Sánchez y Puente  y dirección de compras y suministros. Asesoría Letrada y a las comisiones de Economía y de Gobierno y Legales. Con tratamiento de </w:t>
      </w:r>
      <w:r>
        <w:rPr>
          <w:rFonts w:eastAsia="MS Mincho;ＭＳ 明朝" w:cs="Times New Roman" w:ascii="Times New Roman" w:hAnsi="Times New Roman"/>
          <w:b w:val="false"/>
          <w:bCs w:val="false"/>
          <w:color w:val="000000"/>
          <w:sz w:val="24"/>
          <w:szCs w:val="24"/>
          <w:u w:val="none"/>
          <w:shd w:fill="00FF00" w:val="clear"/>
          <w:lang w:eastAsia="zh-CN" w:bidi="ar-SA"/>
        </w:rPr>
        <w:t xml:space="preserve"> preferencia 1° sesión. Acta 1055/16 del 9 de junio de 2016. </w:t>
      </w:r>
      <w:hyperlink r:id="rId159">
        <w:r>
          <w:rPr>
            <w:rStyle w:val="EnlacedeInternet"/>
            <w:rFonts w:eastAsia="MS Mincho;ＭＳ 明朝" w:cs="Times New Roman" w:ascii="Times New Roman" w:hAnsi="Times New Roman"/>
            <w:b w:val="false"/>
            <w:bCs w:val="false"/>
            <w:sz w:val="24"/>
            <w:szCs w:val="24"/>
            <w:shd w:fill="00FF00" w:val="clear"/>
            <w:lang w:eastAsia="zh-CN" w:bidi="ar-SA"/>
          </w:rPr>
          <w:t>O-16-2753</w:t>
        </w:r>
      </w:hyperlink>
      <w:r>
        <w:rPr>
          <w:rFonts w:eastAsia="MS Mincho;ＭＳ 明朝" w:cs="Times New Roman" w:ascii="Times New Roman" w:hAnsi="Times New Roman"/>
          <w:b w:val="false"/>
          <w:bCs w:val="false"/>
          <w:color w:val="000000"/>
          <w:sz w:val="24"/>
          <w:szCs w:val="24"/>
          <w:u w:val="none"/>
          <w:shd w:fill="00FF00" w:val="clear"/>
          <w:lang w:eastAsia="zh-CN" w:bidi="ar-SA"/>
        </w:rPr>
        <w:t>. Acta 1056/16 del 30 de junio de 2016.</w:t>
      </w:r>
    </w:p>
    <w:p>
      <w:pPr>
        <w:pStyle w:val="Textosinformato"/>
        <w:widowControl/>
        <w:bidi w:val="0"/>
        <w:jc w:val="both"/>
        <w:rPr>
          <w:rFonts w:ascii="Times New Roman" w:hAnsi="Times New Roman" w:eastAsia="MS Mincho;ＭＳ 明朝" w:cs="Times New Roman"/>
          <w:b w:val="false"/>
          <w:b w:val="false"/>
          <w:bCs w:val="false"/>
          <w:color w:val="auto"/>
          <w:sz w:val="24"/>
          <w:szCs w:val="24"/>
          <w:u w:val="none"/>
          <w:lang w:eastAsia="zh-CN" w:bidi="ar-SA"/>
        </w:rPr>
      </w:pPr>
      <w:r>
        <w:rPr>
          <w:rFonts w:eastAsia="MS Mincho;ＭＳ 明朝" w:cs="Times New Roman" w:ascii="Times New Roman" w:hAnsi="Times New Roman"/>
          <w:b w:val="false"/>
          <w:bCs w:val="false"/>
          <w:color w:val="auto"/>
          <w:sz w:val="24"/>
          <w:szCs w:val="24"/>
          <w:u w:val="none"/>
          <w:lang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141/16</w:t>
      </w:r>
      <w:r>
        <w:rPr>
          <w:rFonts w:eastAsia="MS Mincho;ＭＳ 明朝" w:cs="Times New Roman"/>
          <w:b/>
          <w:bCs/>
          <w:color w:val="auto"/>
          <w:sz w:val="24"/>
          <w:szCs w:val="24"/>
          <w:u w:val="none"/>
          <w:lang w:val="es-ES" w:eastAsia="zh-CN" w:bidi="ar-SA"/>
        </w:rPr>
        <w:t xml:space="preserve">: </w:t>
      </w:r>
      <w:r>
        <w:rPr>
          <w:rFonts w:eastAsia="MS Mincho;ＭＳ 明朝" w:cs="Times New Roman"/>
          <w:b w:val="false"/>
          <w:bCs w:val="false"/>
          <w:color w:val="auto"/>
          <w:sz w:val="24"/>
          <w:szCs w:val="24"/>
          <w:u w:val="none"/>
          <w:lang w:val="es-ES" w:eastAsia="zh-CN" w:bidi="ar-SA"/>
        </w:rPr>
        <w:t>"Creación Fondo solidario voluntario del Coro Juvenil Municipal". Autor: intendente municipal, Ing. Gustavo Gennuso. Colaboradores: jefe de gabinete, Lic. Pablo Chamatrópulos; secretario de hacienda, Cdor. Ariel Gomis y subsecretaria de cultura, Ana Gerón. A Asesoría Letrada y a las comisiones de</w:t>
      </w:r>
      <w:r>
        <w:rPr>
          <w:rFonts w:eastAsia="MS Mincho;ＭＳ 明朝" w:cs="Times New Roman"/>
          <w:b w:val="false"/>
          <w:bCs w:val="false"/>
          <w:color w:val="000000"/>
          <w:sz w:val="24"/>
          <w:szCs w:val="24"/>
          <w:u w:val="none"/>
          <w:shd w:fill="auto" w:val="clear"/>
          <w:lang w:val="es-ES" w:eastAsia="zh-CN" w:bidi="ar-SA"/>
        </w:rPr>
        <w:t xml:space="preserve"> Economía, Hacienda, Finanzas y Desarrollo Económico </w:t>
      </w:r>
      <w:r>
        <w:rPr>
          <w:rFonts w:eastAsia="MS Mincho;ＭＳ 明朝" w:cs="Times New Roman"/>
          <w:b w:val="false"/>
          <w:bCs w:val="false"/>
          <w:color w:val="auto"/>
          <w:sz w:val="24"/>
          <w:szCs w:val="24"/>
          <w:u w:val="none"/>
          <w:lang w:val="es-ES" w:eastAsia="zh-CN" w:bidi="ar-SA"/>
        </w:rPr>
        <w:t xml:space="preserve">y de Gobierno y Legales. </w:t>
      </w:r>
      <w:hyperlink r:id="rId160">
        <w:r>
          <w:rPr>
            <w:rStyle w:val="EnlacedeInternet"/>
            <w:rFonts w:eastAsia="MS Mincho;ＭＳ 明朝" w:cs="Times New Roman"/>
            <w:b w:val="false"/>
            <w:bCs w:val="false"/>
            <w:sz w:val="24"/>
            <w:szCs w:val="24"/>
            <w:shd w:fill="00FF00" w:val="clear"/>
            <w:lang w:val="es-ES" w:eastAsia="zh-CN" w:bidi="ar-SA"/>
          </w:rPr>
          <w:t>O-16-2763</w:t>
        </w:r>
      </w:hyperlink>
      <w:r>
        <w:rPr>
          <w:rFonts w:eastAsia="MS Mincho;ＭＳ 明朝" w:cs="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142/16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"Autorizar ampliación partida presupuestaria". Autor: intendente municipal, Ing. Gustavo Gennuso. Colaboradores: jefe de gabinete, Lic. Pablo Chamatrópulos; secretario de hacienda, Cdor. Ariel Gomis y Directorio y Asesoría letrada del EAMCEC. Sobre tablas.</w:t>
      </w:r>
      <w:hyperlink r:id="rId161">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O-16-2754</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143/16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"Prestar acuerdo al llamado de licitación pública concesión de un local comercial para kiosco en la terminal de ómnibus de la ciudad de San Carlos de Bariloche". Autor: intendente municipal, Ing. Gustavo Gennuso. Colaboradores: jefe de gabinete, Lic. Pablo Chamatrópulos; secretario de hacienda, Cdor. Ariel Gomis; secretario de obras y servicios públicos, Ing. Alfredo Milano y Dirección de obras por contrato. Sobre tablas. </w:t>
      </w:r>
      <w:hyperlink r:id="rId162">
        <w:r>
          <w:rPr>
            <w:rStyle w:val="EnlacedeInternet"/>
            <w:rFonts w:eastAsia="MS Mincho;ＭＳ 明朝" w:cs="Times New Roman" w:ascii="Times New Roman" w:hAnsi="Times New Roman"/>
            <w:b w:val="false"/>
            <w:bCs w:val="false"/>
            <w:sz w:val="24"/>
            <w:szCs w:val="24"/>
            <w:shd w:fill="23FF23" w:val="clear"/>
            <w:lang w:val="es-ES" w:eastAsia="zh-CN" w:bidi="ar-SA"/>
          </w:rPr>
          <w:t>O-16-2755</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144/16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"Otorgar premio al mérito científico y social a Morhell, Antonio y Pastoriza". Autores: concejales Julia Fernández, Gerardo Ávila, Diego Benítez, Claudia Contreras, Viviana Gelain, Andrés Martínez Infante y Cristina Painefil (JSB). Sobre tablas.</w:t>
      </w:r>
      <w:hyperlink r:id="rId163">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R-16-483</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145/16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cultural proyecto documental Herman". Autores: concejales Claudia Contreras, Gerardo Ávila, Diego Benítez, Julia Fernández, Viviana Gelain, Andrés Martínez Infante y Cristina Painefil (JSB). Iniciativa: subsecretaria de cultura, Ana Gerón. Sobre tablas. </w:t>
      </w:r>
      <w:hyperlink r:id="rId164">
        <w:r>
          <w:rPr>
            <w:rStyle w:val="EnlacedeInternet"/>
            <w:rFonts w:eastAsia="MS Mincho;ＭＳ 明朝" w:cs="Times New Roman" w:ascii="Times New Roman" w:hAnsi="Times New Roman"/>
            <w:b w:val="false"/>
            <w:bCs w:val="false"/>
            <w:sz w:val="24"/>
            <w:szCs w:val="24"/>
            <w:shd w:fill="23FF23" w:val="clear"/>
            <w:lang w:val="es-ES" w:eastAsia="zh-CN" w:bidi="ar-SA"/>
          </w:rPr>
          <w:t>D-16-2022.</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146/16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"Declara interés municipal y turístico el evento ruta 40 llega a Buenos Aires". Autores: concejales Claudia Contreras, Gerardo Ávila, Diego Benítez, Julia Fernández, Viviana Gelain y Cristina Painefil (JSB). Sobre tablas.</w:t>
      </w:r>
      <w:hyperlink r:id="rId165">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D-16 2023. </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147/16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ciudadano ilustre de Bariloche al señor Rubén Hidalgo".  Autores: concejales Claudia Contreras, Gerardo Ávila, Diego Benítez, Julia Fernández, Viviana Gelain, Andrés Martínez Infante y Cristina Painefil (JSB). Iniciativa: subsecretaria de cultura, Ana Gerón. Colaboradora: jefa del departamento de espectáculos y exposiciones, Sra. Natalia Pacheco. Sobre tablas. </w:t>
      </w:r>
      <w:hyperlink r:id="rId166">
        <w:r>
          <w:rPr>
            <w:rStyle w:val="EnlacedeInternet"/>
            <w:rFonts w:eastAsia="MS Mincho;ＭＳ 明朝" w:cs="Times New Roman" w:ascii="Times New Roman" w:hAnsi="Times New Roman"/>
            <w:b w:val="false"/>
            <w:bCs w:val="false"/>
            <w:sz w:val="24"/>
            <w:szCs w:val="24"/>
            <w:shd w:fill="23FF23" w:val="clear"/>
            <w:lang w:val="es-ES" w:eastAsia="zh-CN" w:bidi="ar-SA"/>
          </w:rPr>
          <w:t>D-16-2024.</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148/16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"Aprobación convenio entre la Municipalidad de San Carlos de Bariloche y la sucesión Luisa Capraro". Autor: intendente municipal, Ing. Gustavo Gennuso. Colaboradores: jefe de gabinete, Lic. Pablo Chamatrópulos; secretario de hacienda, Cdor. Ariel Gomis; secretario de obras y servicios públicos, Ing. Alfredo Milano y asesora letrada, Dra. Natacha Vázquez. A Asesoría Letrada y a la comisión de Gobierno y Legales. </w:t>
      </w:r>
      <w:hyperlink r:id="rId167">
        <w:r>
          <w:rPr>
            <w:rStyle w:val="EnlacedeInternet"/>
            <w:rFonts w:eastAsia="MS Mincho;ＭＳ 明朝" w:cs="Times New Roman" w:ascii="Times New Roman" w:hAnsi="Times New Roman"/>
            <w:b w:val="false"/>
            <w:bCs w:val="false"/>
            <w:sz w:val="24"/>
            <w:szCs w:val="24"/>
            <w:shd w:fill="00FF00" w:val="clear"/>
            <w:lang w:val="es-ES" w:eastAsia="zh-CN" w:bidi="ar-SA"/>
          </w:rPr>
          <w:t>O-16-2803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1066/16 del 15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149/16</w:t>
      </w:r>
      <w:r>
        <w:rPr>
          <w:rFonts w:eastAsia="MS Mincho;ＭＳ 明朝" w:cs="Times New Roman" w:ascii="Times New Roman" w:hAnsi="Times New Roman"/>
          <w:b w:val="false"/>
          <w:bCs w:val="false"/>
          <w:color w:val="auto"/>
          <w:sz w:val="24"/>
          <w:szCs w:val="24"/>
          <w:u w:val="none"/>
          <w:lang w:val="es-ES" w:eastAsia="zh-CN" w:bidi="ar-SA"/>
        </w:rPr>
        <w:t xml:space="preserve">: "Creación del sistema de protección de humedales". Autores: concejales Ana Marks, Ramón Chiocconi y Daniel Natapof (FPV). A Asesoría Letrada y a las comisiones de </w:t>
      </w:r>
      <w:r>
        <w:rPr>
          <w:rFonts w:eastAsia="MS Mincho;ＭＳ 明朝" w:cs="Times New Roman" w:ascii="Times New Roman" w:hAnsi="Times New Roman"/>
          <w:b w:val="false"/>
          <w:bCs w:val="false"/>
          <w:color w:val="000000"/>
          <w:sz w:val="24"/>
          <w:szCs w:val="24"/>
          <w:u w:val="none"/>
          <w:shd w:fill="auto" w:val="clear"/>
          <w:lang w:val="es-ES" w:eastAsia="zh-CN" w:bidi="ar-SA"/>
        </w:rPr>
        <w:t xml:space="preserve">Turismo </w:t>
      </w:r>
      <w:r>
        <w:rPr>
          <w:rFonts w:eastAsia="MS Mincho;ＭＳ 明朝" w:cs="Times New Roman" w:ascii="Times New Roman" w:hAnsi="Times New Roman"/>
          <w:b w:val="false"/>
          <w:bCs w:val="false"/>
          <w:color w:val="auto"/>
          <w:sz w:val="24"/>
          <w:szCs w:val="24"/>
          <w:u w:val="none"/>
          <w:lang w:val="es-ES" w:eastAsia="zh-CN" w:bidi="ar-SA"/>
        </w:rPr>
        <w:t xml:space="preserve">y Medio Ambiente y de Gobierno y Legales. </w:t>
      </w:r>
      <w:hyperlink r:id="rId168">
        <w:r>
          <w:rPr>
            <w:rStyle w:val="EnlacedeInternet"/>
            <w:rFonts w:eastAsia="MS Mincho;ＭＳ 明朝" w:cs="Times New Roman" w:ascii="Times New Roman" w:hAnsi="Times New Roman"/>
            <w:b w:val="false"/>
            <w:bCs w:val="false"/>
            <w:sz w:val="24"/>
            <w:szCs w:val="24"/>
            <w:shd w:fill="00FF00" w:val="clear"/>
            <w:lang w:val="es-ES" w:eastAsia="zh-CN" w:bidi="ar-SA"/>
          </w:rPr>
          <w:t>O-17-2894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1081/17 del 19 octubre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000000"/>
          <w:sz w:val="24"/>
          <w:szCs w:val="24"/>
          <w:u w:val="single"/>
          <w:shd w:fill="auto" w:val="clear"/>
          <w:lang w:val="es-ES" w:eastAsia="zh-CN" w:bidi="ar-SA"/>
        </w:rPr>
        <w:t>Proyecto de Declaración 150/16</w:t>
      </w:r>
      <w:r>
        <w:rPr>
          <w:rFonts w:eastAsia="MS Mincho;ＭＳ 明朝" w:cs="Times New Roman" w:ascii="Times New Roman" w:hAnsi="Times New Roman"/>
          <w:b/>
          <w:bCs/>
          <w:color w:val="000000"/>
          <w:sz w:val="24"/>
          <w:szCs w:val="24"/>
          <w:shd w:fill="auto" w:val="clear"/>
          <w:lang w:val="es-ES" w:eastAsia="zh-CN" w:bidi="ar-SA"/>
        </w:rPr>
        <w:t>:</w:t>
      </w:r>
      <w:r>
        <w:rPr>
          <w:rFonts w:eastAsia="MS Mincho;ＭＳ 明朝" w:cs="Times New Roman" w:ascii="Times New Roman" w:hAnsi="Times New Roman"/>
          <w:b w:val="false"/>
          <w:bCs w:val="false"/>
          <w:color w:val="000000"/>
          <w:sz w:val="24"/>
          <w:szCs w:val="24"/>
          <w:shd w:fill="auto" w:val="clear"/>
          <w:lang w:val="es-ES" w:eastAsia="zh-CN" w:bidi="ar-SA"/>
        </w:rPr>
        <w:t xml:space="preserve"> "Declarar de interés municipal y educativo VI Congreso de prácticas estratégicas". Autores: concejales Ramón Chiocconi, Ana Marks </w:t>
      </w:r>
      <w:r>
        <w:rPr>
          <w:rFonts w:eastAsia="MS Mincho;ＭＳ 明朝" w:cs="Times New Roman" w:ascii="Times New Roman" w:hAnsi="Times New Roman"/>
          <w:b w:val="false"/>
          <w:bCs w:val="false"/>
          <w:color w:val="000000"/>
          <w:sz w:val="24"/>
          <w:szCs w:val="24"/>
          <w:u w:val="none"/>
          <w:shd w:fill="auto" w:val="clear"/>
          <w:lang w:val="es-ES" w:eastAsia="zh-CN" w:bidi="ar-SA"/>
        </w:rPr>
        <w:t>y Daniel Natapof</w:t>
      </w:r>
      <w:r>
        <w:rPr>
          <w:rFonts w:eastAsia="MS Mincho;ＭＳ 明朝" w:cs="Times New Roman" w:ascii="Times New Roman" w:hAnsi="Times New Roman"/>
          <w:b w:val="false"/>
          <w:bCs w:val="false"/>
          <w:color w:val="000000"/>
          <w:sz w:val="24"/>
          <w:szCs w:val="24"/>
          <w:shd w:fill="auto" w:val="clear"/>
          <w:lang w:val="es-ES" w:eastAsia="zh-CN" w:bidi="ar-SA"/>
        </w:rPr>
        <w:t xml:space="preserve">(FPV). Sobre tablas. </w:t>
      </w:r>
      <w:hyperlink r:id="rId169">
        <w:r>
          <w:rPr>
            <w:rStyle w:val="EnlacedeInternet"/>
            <w:rFonts w:eastAsia="MS Mincho;ＭＳ 明朝" w:cs="Times New Roman" w:ascii="Times New Roman" w:hAnsi="Times New Roman"/>
            <w:b w:val="false"/>
            <w:bCs w:val="false"/>
            <w:sz w:val="24"/>
            <w:szCs w:val="24"/>
            <w:shd w:fill="23FF23" w:val="clear"/>
            <w:lang w:val="es-ES" w:eastAsia="zh-CN" w:bidi="ar-SA"/>
          </w:rPr>
          <w:t>D-16-2025.</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1056/16 del 30 de junio de 2016.</w:t>
      </w:r>
    </w:p>
    <w:p>
      <w:pPr>
        <w:pStyle w:val="Textosinformato"/>
        <w:jc w:val="both"/>
        <w:rPr>
          <w:rFonts w:ascii="Times New Roman" w:hAnsi="Times New Roman" w:eastAsia="MS Mincho;ＭＳ 明朝" w:cs="Times New Roman"/>
          <w:b w:val="false"/>
          <w:b w:val="false"/>
          <w:bCs w:val="false"/>
          <w:color w:val="000000"/>
          <w:sz w:val="24"/>
          <w:szCs w:val="24"/>
          <w:shd w:fill="auto" w:val="clear"/>
          <w:lang w:val="es-ES" w:eastAsia="zh-CN" w:bidi="ar-SA"/>
        </w:rPr>
      </w:pPr>
      <w:r>
        <w:rPr>
          <w:rFonts w:eastAsia="MS Mincho;ＭＳ 明朝" w:cs="Times New Roman" w:ascii="Times New Roman" w:hAnsi="Times New Roman"/>
          <w:b w:val="false"/>
          <w:bCs w:val="false"/>
          <w:color w:val="000000"/>
          <w:sz w:val="24"/>
          <w:szCs w:val="24"/>
          <w:shd w:fill="auto"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151/16</w:t>
      </w:r>
      <w:r>
        <w:rPr>
          <w:rFonts w:eastAsia="MS Mincho;ＭＳ 明朝" w:cs="Times New Roman" w:ascii="Times New Roman" w:hAnsi="Times New Roman"/>
          <w:b w:val="false"/>
          <w:bCs w:val="false"/>
          <w:color w:val="auto"/>
          <w:sz w:val="24"/>
          <w:szCs w:val="24"/>
          <w:u w:val="none"/>
          <w:lang w:val="es-ES" w:eastAsia="zh-CN" w:bidi="ar-SA"/>
        </w:rPr>
        <w:t xml:space="preserve">: "Solicita al CONIAR y al gobernador de la Provincia de Río Negro tome las medidas pertinentes respecto del fallo del STJ". Autores: concejales Daniel Natapof, Ana Marks y Ramón Chiocconi (FPV). A la comisión de Gobierno y Legales. Con tratamiento de preferencia 1° . </w:t>
      </w:r>
      <w:r>
        <w:rPr>
          <w:rFonts w:eastAsia="MS Mincho;ＭＳ 明朝" w:cs="Times New Roman" w:ascii="Times New Roman" w:hAnsi="Times New Roman"/>
          <w:b w:val="false"/>
          <w:bCs w:val="false"/>
          <w:color w:val="000000"/>
          <w:sz w:val="24"/>
          <w:szCs w:val="24"/>
          <w:u w:val="none"/>
          <w:shd w:fill="FF3366" w:val="clear"/>
          <w:lang w:val="es-ES" w:eastAsia="zh-CN" w:bidi="ar-SA"/>
        </w:rPr>
        <w:t>Rechazado. Acta 1057/16 del 7 de julio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152/16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"Aprobar presupuesto municipal año 2016". Autor: intendente municipal, Ing. Gustavo Gennuso. Colaboradores: jefe de gabinete, Lic. Pablo Chamatrópulos; secretario de hacienda, Cdor. Ariel Gomis. A Asesoría Letrada y a las comisiones de </w:t>
      </w:r>
      <w:r>
        <w:rPr>
          <w:rFonts w:eastAsia="MS Mincho;ＭＳ 明朝" w:cs="Times New Roman" w:ascii="Times New Roman" w:hAnsi="Times New Roman"/>
          <w:b w:val="false"/>
          <w:bCs w:val="false"/>
          <w:color w:val="000000"/>
          <w:sz w:val="24"/>
          <w:szCs w:val="24"/>
          <w:u w:val="none"/>
          <w:shd w:fill="auto" w:val="clear"/>
          <w:lang w:val="es-ES" w:eastAsia="zh-CN" w:bidi="ar-SA"/>
        </w:rPr>
        <w:t>Economía, Hacienda, Finanzas y Desarrollo Económico</w:t>
      </w:r>
      <w:r>
        <w:rPr>
          <w:rFonts w:eastAsia="MS Mincho;ＭＳ 明朝" w:cs="Times New Roman" w:ascii="Times New Roman" w:hAnsi="Times New Roman"/>
          <w:b w:val="false"/>
          <w:bCs w:val="false"/>
          <w:color w:val="auto"/>
          <w:sz w:val="24"/>
          <w:szCs w:val="24"/>
          <w:u w:val="none"/>
          <w:lang w:val="es-ES" w:eastAsia="zh-CN" w:bidi="ar-SA"/>
        </w:rPr>
        <w:t xml:space="preserve"> y de Gobierno y Legales. </w:t>
      </w:r>
      <w:hyperlink r:id="rId170">
        <w:r>
          <w:rPr>
            <w:rStyle w:val="EnlacedeInternet"/>
            <w:rFonts w:eastAsia="MS Mincho;ＭＳ 明朝" w:cs="Times New Roman" w:ascii="Times New Roman" w:hAnsi="Times New Roman"/>
            <w:b w:val="false"/>
            <w:bCs w:val="false"/>
            <w:sz w:val="24"/>
            <w:szCs w:val="24"/>
            <w:shd w:fill="00FF00" w:val="clear"/>
            <w:lang w:val="es-ES" w:eastAsia="zh-CN" w:bidi="ar-SA"/>
          </w:rPr>
          <w:t>O-16-2760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153/16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"Cartelería publicitaria urbana". Autor: concejal Daniel González (PRO). A Asesoría Letrada y a las comisiones de Obras Servicios Públicos; de </w:t>
      </w:r>
      <w:r>
        <w:rPr>
          <w:rFonts w:eastAsia="MS Mincho;ＭＳ 明朝" w:cs="Times New Roman" w:ascii="Times New Roman" w:hAnsi="Times New Roman"/>
          <w:b w:val="false"/>
          <w:bCs w:val="false"/>
          <w:color w:val="000000"/>
          <w:sz w:val="24"/>
          <w:szCs w:val="24"/>
          <w:u w:val="none"/>
          <w:shd w:fill="auto" w:val="clear"/>
          <w:lang w:val="es-ES" w:eastAsia="zh-CN" w:bidi="ar-SA"/>
        </w:rPr>
        <w:t>Economía, Hacienda, Finanzas y Desarrollo Económico</w:t>
      </w:r>
      <w:r>
        <w:rPr>
          <w:rFonts w:eastAsia="MS Mincho;ＭＳ 明朝" w:cs="Times New Roman" w:ascii="Times New Roman" w:hAnsi="Times New Roman"/>
          <w:b w:val="false"/>
          <w:bCs w:val="false"/>
          <w:color w:val="auto"/>
          <w:sz w:val="24"/>
          <w:szCs w:val="24"/>
          <w:u w:val="none"/>
          <w:lang w:val="es-ES" w:eastAsia="zh-CN" w:bidi="ar-SA"/>
        </w:rPr>
        <w:t xml:space="preserve">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154/16</w:t>
      </w:r>
      <w:r>
        <w:rPr>
          <w:rFonts w:eastAsia="MS Mincho;ＭＳ 明朝" w:cs="Times New Roman" w:ascii="Times New Roman" w:hAnsi="Times New Roman"/>
          <w:b w:val="false"/>
          <w:bCs w:val="false"/>
          <w:color w:val="auto"/>
          <w:sz w:val="24"/>
          <w:szCs w:val="24"/>
          <w:u w:val="none"/>
          <w:lang w:val="es-ES" w:eastAsia="zh-CN" w:bidi="ar-SA"/>
        </w:rPr>
        <w:t xml:space="preserve">: "Establece parámetros para el otorgamiento de licencias de taxi". Autor: intendente municipal, Ing. Gustavo Gennuso. Colaboradores: jefe de gabinete, Lic. Pablo Chamatrópulos; subsecretario de tránsito y transporte, Ernesto Cosovi y asesora letrada, Dra. Natacha Vázquez. A Asesoría Letrada y a las comisiones de Servicios,  Tránsito y Transporte y de Gobierno y Legales. </w:t>
      </w:r>
      <w:hyperlink r:id="rId171">
        <w:r>
          <w:rPr>
            <w:rStyle w:val="EnlacedeInternet"/>
            <w:rFonts w:eastAsia="MS Mincho;ＭＳ 明朝" w:cs="Times New Roman" w:ascii="Times New Roman" w:hAnsi="Times New Roman"/>
            <w:b w:val="false"/>
            <w:bCs w:val="false"/>
            <w:sz w:val="24"/>
            <w:szCs w:val="24"/>
            <w:shd w:fill="00FF00" w:val="clear"/>
            <w:lang w:val="es-ES" w:eastAsia="zh-CN" w:bidi="ar-SA"/>
          </w:rPr>
          <w:t>O-17-2888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1079/17 del 21 de septiembre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155/16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y educativo XIX Encuentro del lenguaje y la audición". Autores: concejales Julia Fernández, Gerardo Ávila, Claudia Contreras, Viviana Gelain, Andrés Martínez Infante y Cristina Painefil (JSB). Sobre tablas.</w:t>
      </w:r>
      <w:hyperlink r:id="rId172">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23FF23" w:val="clear"/>
            <w:lang w:val="es-ES" w:eastAsia="zh-CN" w:bidi="ar-SA"/>
          </w:rPr>
          <w:t>D-16-2026.</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156/16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2700-CM-15. Autoriza Departamento Ejecutivo y términos contractuales". Autores: comisión de Obras y Planeamiento: concejales Viviana Gelain, Claudia Contreras (JSB); Ramón Chiocconi, Ana Marks (FPV) y Daniel González (PRO). A Asesoría Letrada y a las comisiones de Obras y Planeamiento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157/16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registro de administradores de consorcios de propiedad horizontal". Autores: concejales Julia Fernández, Viviana Gelain, Andrés Martínez Infante, Claudia Contreras, Gerardo Ávila, Diego Benítez  y Cristina Painefil (JSB). Iniciativa: Osvaldo Daniel López. Colaboradores: Guillermo Perea (Oficina Municipal de Información y Defensa al Consumidor), Luis Cionfrini (secretario general SUTERYH Río Negro) y Rosario Armas. A Asesoría Letrada y a la comisión de Gobierno y Legales. </w:t>
      </w:r>
      <w:hyperlink r:id="rId173">
        <w:r>
          <w:rPr>
            <w:rStyle w:val="EnlacedeInternet"/>
            <w:rFonts w:eastAsia="MS Mincho;ＭＳ 明朝" w:cs="Times New Roman" w:ascii="Times New Roman" w:hAnsi="Times New Roman"/>
            <w:b w:val="false"/>
            <w:bCs w:val="false"/>
            <w:sz w:val="24"/>
            <w:szCs w:val="24"/>
            <w:shd w:fill="00FF00" w:val="clear"/>
            <w:lang w:val="es-ES" w:eastAsia="zh-CN" w:bidi="ar-SA"/>
          </w:rPr>
          <w:t>O-17-2882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1078/17 del 7 de septiembre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158/16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"Aceptación donación inmueble. Declaración de interés social. Afecta al Banco de tierras IMTVHS". Autor: intendente municipal, Ing. Gustavo Gennuso. Colaboradores: jefe de gabinete, Lic. Pablo Chamatrópulos; secretario de desarrollo urbano , Ing. Marcelo Ruival y presidente Instituto Municipal de Tierra y Vivienda para el Hábitat Social, Dra. Laura Inés Zannoni. A Asesoría Letrada y a las comisiones de Obras y Planeamiento y Gobierno y Legales.</w:t>
      </w:r>
      <w:hyperlink r:id="rId174">
        <w:r>
          <w:rPr>
            <w:rStyle w:val="EnlacedeInternet"/>
            <w:rFonts w:eastAsia="MS Mincho;ＭＳ 明朝" w:cs="Times New Roman" w:ascii="Times New Roman" w:hAnsi="Times New Roman"/>
            <w:b w:val="false"/>
            <w:bCs w:val="false"/>
            <w:sz w:val="24"/>
            <w:szCs w:val="24"/>
            <w:shd w:fill="00FF00" w:val="clear"/>
            <w:lang w:val="es-ES" w:eastAsia="zh-CN" w:bidi="ar-SA"/>
          </w:rPr>
          <w:t>O-16-2773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159/16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educativo el Proyecto Puertas Abiertas". Autores: concejales Ramón Chiocconi, Ana Marks y Daniel Natapof (FPV). Sobre tablas. </w:t>
      </w:r>
      <w:hyperlink r:id="rId175">
        <w:r>
          <w:rPr>
            <w:rStyle w:val="EnlacedeInternet"/>
            <w:rFonts w:eastAsia="MS Mincho;ＭＳ 明朝" w:cs="Times New Roman" w:ascii="Times New Roman" w:hAnsi="Times New Roman"/>
            <w:b w:val="false"/>
            <w:bCs w:val="false"/>
            <w:sz w:val="24"/>
            <w:szCs w:val="24"/>
            <w:shd w:fill="23FF23" w:val="clear"/>
            <w:lang w:val="es-ES" w:eastAsia="zh-CN" w:bidi="ar-SA"/>
          </w:rPr>
          <w:t>D-16-2027.</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1056/16 del 30 de junio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160/16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el encuentro de la economía social solidaria". Autores: concejales Viviana Gelain, Andrés Martínez Infante, Julia Fernández, Claudia Contreras, Gerardo Ávila y Cristina Painefil (JSB). Sobre tablas. </w:t>
      </w:r>
      <w:hyperlink r:id="rId176">
        <w:r>
          <w:rPr>
            <w:rStyle w:val="EnlacedeInternet"/>
            <w:rFonts w:eastAsia="MS Mincho;ＭＳ 明朝" w:cs="Times New Roman" w:ascii="Times New Roman" w:hAnsi="Times New Roman"/>
            <w:b w:val="false"/>
            <w:bCs w:val="false"/>
            <w:sz w:val="24"/>
            <w:szCs w:val="24"/>
            <w:shd w:fill="23FF23" w:val="clear"/>
            <w:lang w:val="es-ES" w:eastAsia="zh-CN" w:bidi="ar-SA"/>
          </w:rPr>
          <w:t>D-16-2028.</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1056/16 del 30 de junio de 2016.</w:t>
      </w:r>
    </w:p>
    <w:p>
      <w:pPr>
        <w:pStyle w:val="Textosinformato"/>
        <w:widowControl/>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161/16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"Se establece marco regulatorio actividades promocionales y promotores. Se abrogan ordenanzas 926-CM-98, 1036-CM-00, 798-CM-97, 771-CM-97 y 741-CM-97. Modifica ordenanza 901-CM-98". Autor: intendente municipal, Gustavo Gennuso. Colaboradores: jefe de gabinete, Lic. Pablo Chamatrópulos; secretario municipal de Turismo y Producción, Marcos Barberis y asesora letrada, Dra. Natacha Vázquez. A Asesoría Letrada y comisiones de Turismo y Medio Ambiente y de Gobierno y Legales. </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162/16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cuerpo único de inspectores Cerro Catedral". Autor: intendente municipal, Gustavo Gennuso. Colaboradores: jefe de gabinete, Lic. Pablo Chamatrópulos; secretario municipal de Turismo y Producción, Marcos Barberis; subsecretaria de la Función Pública, Gabriela Rosemberg; subsecretario de Coordinación General, Carlos Sánchez y Puente; delegado municipal Cerro Catedral, Julio López; director general de Información y Tecnología, Juan José López Marti; Patricia Castañeda y Rosario Armas. Sobre tablas.</w:t>
      </w:r>
      <w:hyperlink r:id="rId177">
        <w:r>
          <w:rPr>
            <w:rStyle w:val="EnlacedeInternet"/>
            <w:rFonts w:eastAsia="MS Mincho;ＭＳ 明朝" w:cs="Times New Roman" w:ascii="Times New Roman" w:hAnsi="Times New Roman"/>
            <w:b w:val="false"/>
            <w:bCs w:val="false"/>
            <w:sz w:val="24"/>
            <w:szCs w:val="24"/>
            <w:shd w:fill="23FF23" w:val="clear"/>
            <w:lang w:val="es-ES" w:eastAsia="zh-CN" w:bidi="ar-SA"/>
          </w:rPr>
          <w:t>O-16-2756.</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163/16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"Dar en comodato a la Asociación Civil Bomberos Voluntarios de San Carlos de Bariloche, un sector de la parcela con NC 19-2-N-N10, para la creación de un centro de entrenamiento". Autor: intendente municipal, Gustavo Gennuso. Colaboradores: jefe de gabinete, Lic. Pablo Chamatrópulos; secretario de Desarrollo Urbano, Ing. Marcelo Ruival; subsecretario de Medio Ambiente, Geol. Carlos Beros y Lic. Gabriela Costa. A Asesoría Letrada y a las comisiones de Obras y Planeamiento y de Gobierno y Legales. </w:t>
      </w:r>
      <w:hyperlink r:id="rId178">
        <w:r>
          <w:rPr>
            <w:rStyle w:val="EnlacedeInternet"/>
            <w:rFonts w:eastAsia="MS Mincho;ＭＳ 明朝" w:cs="Times New Roman" w:ascii="Times New Roman" w:hAnsi="Times New Roman"/>
            <w:b w:val="false"/>
            <w:bCs w:val="false"/>
            <w:sz w:val="24"/>
            <w:szCs w:val="24"/>
            <w:shd w:fill="00FF00" w:val="clear"/>
            <w:lang w:val="es-ES" w:eastAsia="zh-CN" w:bidi="ar-SA"/>
          </w:rPr>
          <w:t>O-17-2895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1081/17 del 19 octubre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164/16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deportivo y turístico la Carrera de la luna". Autores: concejales Julia Fernández, Gerardo Ávila, Claudia Contreras, Viviana Gelain, Andrés Martínez Infante y Cristina Painefil (JSB). Sobre tablas.</w:t>
      </w:r>
      <w:hyperlink r:id="rId179">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D-16-2031.</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165/16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a Administración de Parques Nacionales modificar cánones de filmación". Autores: concejales Claudia Contreras, Julia Fernández, Gerardo Ávila, Cristina Painefil, Viviana Gelain y Andrés Martínez Infante (JSB). Colaboradores: Asociación Rionegrina Audiovisual (ARNA) y Clúster Audiovisual Bariloche. Sobre tablas.</w:t>
      </w:r>
      <w:hyperlink r:id="rId180">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C-16-825.</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rPr/>
      </w:pPr>
      <w:r>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166/16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 de interés municipal y cultural Capacitación en producción, gestión y comunicación cultural". Autores: concejales Claudia Contreras, Gerardo Ávila, Julia Fernández, Viviana Gelain, Andrés Martínez Infante y Cristina Painefil (JSB). Iniciativa: subsecretaria de Cultura, Ana Gerón. Sobre tablas. .</w:t>
      </w:r>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w:t>
      </w:r>
      <w:hyperlink r:id="rId181">
        <w:r>
          <w:rPr>
            <w:rStyle w:val="EnlacedeInternet"/>
            <w:rFonts w:eastAsia="MS Mincho;ＭＳ 明朝" w:cs="Times New Roman" w:ascii="Times New Roman" w:hAnsi="Times New Roman"/>
            <w:b w:val="false"/>
            <w:bCs w:val="false"/>
            <w:sz w:val="24"/>
            <w:szCs w:val="24"/>
            <w:shd w:fill="23FF23" w:val="clear"/>
            <w:lang w:val="es-ES" w:eastAsia="zh-CN" w:bidi="ar-SA"/>
          </w:rPr>
          <w:t>D-16-2032.</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167/16: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"Modifica ordenanza 542-CM-95. Reglamento guías de turismo". Autor: intendente municipal, Gustavo Gennuso. Colaboradores: jefe de gabinete, Lic. Pablo Chamatrópulos; secretario de Turismo y Producción, Marcos Barberis y Colegio Profesionales en Turismo de Río Negro, Sr. Fernando Etchart. A Asesoría Letrada y a las comisiones de Tursimo y Medio Ambiente y de Gobierno y Legales. </w:t>
      </w:r>
      <w:hyperlink r:id="rId182">
        <w:r>
          <w:rPr>
            <w:rStyle w:val="EnlacedeInternet"/>
            <w:rFonts w:eastAsia="MS Mincho;ＭＳ 明朝" w:cs="Times New Roman" w:ascii="Times New Roman" w:hAnsi="Times New Roman"/>
            <w:b w:val="false"/>
            <w:bCs w:val="false"/>
            <w:sz w:val="24"/>
            <w:szCs w:val="24"/>
            <w:shd w:fill="3DEB3D" w:val="clear"/>
            <w:lang w:val="es-ES" w:eastAsia="zh-CN" w:bidi="ar-SA"/>
          </w:rPr>
          <w:t>O-17-2847</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168/16  :</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turístico y cultural 5º Fiesta de la nieve gay por la diversidad". Autores: Comisión Legislativa: concejales Diego Benítez, Andrés Martínez Infante (JSB) y Ramón Chiocconi (FPV). Sobre tablas.</w:t>
      </w:r>
    </w:p>
    <w:p>
      <w:pPr>
        <w:pStyle w:val="Textosinformato"/>
        <w:widowControl/>
        <w:suppressAutoHyphens w:val="true"/>
        <w:kinsoku w:val="true"/>
        <w:overflowPunct w:val="true"/>
        <w:autoSpaceDE w:val="true"/>
        <w:bidi w:val="0"/>
        <w:jc w:val="both"/>
        <w:rPr/>
      </w:pPr>
      <w:hyperlink r:id="rId183">
        <w:r>
          <w:rPr>
            <w:rStyle w:val="EnlacedeInternet"/>
            <w:rFonts w:eastAsia="MS Mincho;ＭＳ 明朝" w:cs="Times New Roman" w:ascii="Times New Roman" w:hAnsi="Times New Roman"/>
            <w:b w:val="false"/>
            <w:bCs w:val="false"/>
            <w:sz w:val="24"/>
            <w:szCs w:val="24"/>
            <w:shd w:fill="23FF23" w:val="clear"/>
            <w:lang w:val="es-ES" w:eastAsia="zh-CN" w:bidi="ar-SA"/>
          </w:rPr>
          <w:t>D-16-2033.</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000000"/>
          <w:sz w:val="24"/>
          <w:szCs w:val="24"/>
          <w:u w:val="none"/>
          <w:shd w:fill="23FF23" w:val="clear"/>
          <w:lang w:val="es-ES" w:eastAsia="zh-CN" w:bidi="ar-SA"/>
        </w:rPr>
      </w:pPr>
      <w:r>
        <w:rPr>
          <w:rFonts w:eastAsia="MS Mincho;ＭＳ 明朝" w:cs="Times New Roman" w:ascii="Times New Roman" w:hAnsi="Times New Roman"/>
          <w:b w:val="false"/>
          <w:bCs w:val="false"/>
          <w:color w:val="000000"/>
          <w:sz w:val="24"/>
          <w:szCs w:val="24"/>
          <w:u w:val="none"/>
          <w:shd w:fill="23FF23" w:val="clear"/>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169/16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 de interés municipal, comunitario e intercultural al Parlamento regional patagónico de naciones originarias". Autores: concejales Cristina Painefil, Diego Benítez, Andrés Martínez Infante, Claudia Contreras, Julia Fernández, Gerardo Ávila y Viviana Gelain (JSB). Sobre tablas. </w:t>
      </w:r>
      <w:hyperlink r:id="rId184">
        <w:r>
          <w:rPr>
            <w:rStyle w:val="EnlacedeInternet"/>
            <w:rFonts w:eastAsia="MS Mincho;ＭＳ 明朝" w:cs="Times New Roman" w:ascii="Times New Roman" w:hAnsi="Times New Roman"/>
            <w:b w:val="false"/>
            <w:bCs w:val="false"/>
            <w:sz w:val="24"/>
            <w:szCs w:val="24"/>
            <w:shd w:fill="23FF23" w:val="clear"/>
            <w:lang w:val="es-ES" w:eastAsia="zh-CN" w:bidi="ar-SA"/>
          </w:rPr>
          <w:t>D-16-2034.</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170/16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deportivo "Clásico de las estrellas 2016"". Autores: concejales Viviana Gelain, Andrés Martínez Infante, Julia Fernández, Claudia Contreras, Cristina Painefil,  Gerardo Ávila y Diego Benítez (JSB). Sobre tablas.</w:t>
      </w:r>
      <w:hyperlink r:id="rId185">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23FF23" w:val="clear"/>
            <w:lang w:val="es-ES" w:eastAsia="zh-CN" w:bidi="ar-SA"/>
          </w:rPr>
          <w:t>D-16-2035.</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171/16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1191-CM-01. Ocupación del espacio público". Autores: concejales Gerardo Ávila, Claudia Contreras, Julia Fernández, Viviana Gelain, Cristina Painefil,  Andrés Martínez Infante y Diego Benítez (JSB). Colaboradores: Sr. Rubén Guzmán, área de Inspección General y Lic. Natalia Almonacid. A Asesoría Letrada y a comisiones de Servicios, Tránsito y Transporte y de Gobierno y Legales. </w:t>
      </w:r>
      <w:hyperlink r:id="rId186">
        <w:r>
          <w:rPr>
            <w:rStyle w:val="EnlacedeInternet"/>
            <w:rFonts w:eastAsia="MS Mincho;ＭＳ 明朝" w:cs="Times New Roman" w:ascii="Times New Roman" w:hAnsi="Times New Roman"/>
            <w:b w:val="false"/>
            <w:bCs w:val="false"/>
            <w:sz w:val="24"/>
            <w:szCs w:val="24"/>
            <w:shd w:fill="23FF23" w:val="clear"/>
            <w:lang w:val="es-ES" w:eastAsia="zh-CN" w:bidi="ar-SA"/>
          </w:rPr>
          <w:t>O-16-2779</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172/16</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cultural clínica de música de Jorge Araujo y Daniel "Alambre" González". Autores: concejales Diego Benítez, Andrés Martínez Infante, Claudia Contreras, Viviana Gelain, Gerardo Ávila, Cristina Painefil y Julia Fernández  (JSB). Sobre tablas.  </w:t>
      </w:r>
      <w:hyperlink r:id="rId187">
        <w:r>
          <w:rPr>
            <w:rStyle w:val="EnlacedeInternet"/>
            <w:rFonts w:eastAsia="MS Mincho;ＭＳ 明朝" w:cs="Times New Roman" w:ascii="Times New Roman" w:hAnsi="Times New Roman"/>
            <w:b w:val="false"/>
            <w:bCs w:val="false"/>
            <w:sz w:val="24"/>
            <w:szCs w:val="24"/>
            <w:shd w:fill="23FF23" w:val="clear"/>
            <w:lang w:val="es-ES" w:eastAsia="zh-CN" w:bidi="ar-SA"/>
          </w:rPr>
          <w:t>D-16-2036.</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Comunicación 173/16</w:t>
      </w:r>
      <w:r>
        <w:rPr>
          <w:rFonts w:eastAsia="MS Mincho;ＭＳ 明朝" w:cs="Times New Roman" w:ascii="Times New Roman" w:hAnsi="Times New Roman"/>
          <w:b w:val="false"/>
          <w:bCs w:val="false"/>
          <w:color w:val="auto"/>
          <w:sz w:val="24"/>
          <w:szCs w:val="24"/>
          <w:u w:val="none"/>
          <w:lang w:val="es-ES" w:eastAsia="zh-CN" w:bidi="ar-SA"/>
        </w:rPr>
        <w:t>: "Se solicita al Gobierno Nacional deje sin efecto decreto 820/16 que modifica la ley nacional 26737". Autores: concejales Ana Marks, Ramón Chiocconi y Daniel Natapof (FPV). Sobre tablas.</w:t>
      </w:r>
      <w:hyperlink r:id="rId188">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C-16-826.</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1057/16 del 7 de julio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Normal"/>
        <w:widowControl/>
        <w:suppressAutoHyphens w:val="true"/>
        <w:kinsoku w:val="true"/>
        <w:overflowPunct w:val="true"/>
        <w:autoSpaceDE w:val="true"/>
        <w:bidi w:val="0"/>
        <w:jc w:val="both"/>
        <w:rPr/>
      </w:pPr>
      <w:r>
        <w:rPr>
          <w:rFonts w:eastAsia="MS Mincho;ＭＳ 明朝" w:cs="Times New Roman"/>
          <w:b/>
          <w:bCs/>
          <w:color w:val="auto"/>
          <w:sz w:val="24"/>
          <w:szCs w:val="24"/>
          <w:u w:val="single"/>
          <w:lang w:val="es-ES" w:eastAsia="zh-CN" w:bidi="ar-SA"/>
        </w:rPr>
        <w:t>Proyecto de Ordenanza 174/16:</w:t>
      </w:r>
      <w:r>
        <w:rPr>
          <w:rFonts w:eastAsia="MS Mincho;ＭＳ 明朝" w:cs="Times New Roman"/>
          <w:b w:val="false"/>
          <w:bCs w:val="false"/>
          <w:color w:val="auto"/>
          <w:sz w:val="24"/>
          <w:szCs w:val="24"/>
          <w:u w:val="none"/>
          <w:lang w:val="es-ES" w:eastAsia="zh-CN" w:bidi="ar-SA"/>
        </w:rPr>
        <w:t xml:space="preserve"> "Se crea editora municipal Bariloche y sistema de difusión municipal". Autores: concejales Daniel Natapof, Ana Marks y Ramón Chiocconi (FPV). Colaboradores: Rubén Fernández, Maximiliano Altieri y Marina Bazzano Bodi. A Asesoría letrada y comisiones de Desarrollo Humano, Deportes y Cultura y de Gobierno y Legales. </w:t>
      </w:r>
      <w:hyperlink r:id="rId189">
        <w:r>
          <w:rPr>
            <w:rStyle w:val="EnlacedeInternet"/>
            <w:rFonts w:eastAsia="MS Mincho;ＭＳ 明朝" w:cs="Times New Roman"/>
            <w:b w:val="false"/>
            <w:bCs w:val="false"/>
            <w:sz w:val="24"/>
            <w:szCs w:val="24"/>
            <w:shd w:fill="00FF00" w:val="clear"/>
            <w:lang w:val="es-ES" w:eastAsia="zh-CN" w:bidi="ar-SA"/>
          </w:rPr>
          <w:t>O-16-2787.</w:t>
        </w:r>
      </w:hyperlink>
      <w:r>
        <w:rPr>
          <w:rFonts w:eastAsia="MS Mincho;ＭＳ 明朝" w:cs="Times New Roman"/>
          <w:b w:val="false"/>
          <w:bCs w:val="false"/>
          <w:color w:val="000000"/>
          <w:sz w:val="24"/>
          <w:szCs w:val="24"/>
          <w:u w:val="none"/>
          <w:shd w:fill="00FF00" w:val="clear"/>
          <w:lang w:val="es-ES" w:eastAsia="zh-CN" w:bidi="ar-SA"/>
        </w:rPr>
        <w:t xml:space="preserve"> Acta 1064/16 el 3 de noviembre de 2016.</w:t>
      </w:r>
    </w:p>
    <w:p>
      <w:pPr>
        <w:pStyle w:val="Normal"/>
        <w:widowControl/>
        <w:suppressAutoHyphens w:val="true"/>
        <w:kinsoku w:val="true"/>
        <w:overflowPunct w:val="true"/>
        <w:autoSpaceDE w:val="true"/>
        <w:bidi w:val="0"/>
        <w:jc w:val="both"/>
        <w:rPr>
          <w:rFonts w:eastAsia="MS Mincho;ＭＳ 明朝" w:cs="Times New Roman"/>
          <w:b w:val="false"/>
          <w:b w:val="false"/>
          <w:bCs w:val="false"/>
          <w:color w:val="auto"/>
          <w:sz w:val="24"/>
          <w:szCs w:val="24"/>
          <w:lang w:val="es-ES" w:eastAsia="zh-CN" w:bidi="ar-SA"/>
        </w:rPr>
      </w:pPr>
      <w:r>
        <w:rPr>
          <w:rFonts w:eastAsia="MS Mincho;ＭＳ 明朝" w:cs="Times New Roman"/>
          <w:b w:val="false"/>
          <w:bCs w:val="false"/>
          <w:color w:val="auto"/>
          <w:sz w:val="24"/>
          <w:szCs w:val="24"/>
          <w:lang w:val="es-ES" w:eastAsia="zh-CN" w:bidi="ar-SA"/>
        </w:rPr>
      </w:r>
    </w:p>
    <w:p>
      <w:pPr>
        <w:pStyle w:val="Normal"/>
        <w:widowControl/>
        <w:suppressAutoHyphens w:val="true"/>
        <w:kinsoku w:val="true"/>
        <w:overflowPunct w:val="true"/>
        <w:autoSpaceDE w:val="true"/>
        <w:bidi w:val="0"/>
        <w:jc w:val="both"/>
        <w:rPr/>
      </w:pPr>
      <w:r>
        <w:rPr>
          <w:rFonts w:eastAsia="MS Mincho;ＭＳ 明朝" w:cs="Times New Roman"/>
          <w:b/>
          <w:bCs/>
          <w:color w:val="auto"/>
          <w:sz w:val="24"/>
          <w:szCs w:val="24"/>
          <w:u w:val="single"/>
          <w:lang w:val="es-ES" w:eastAsia="zh-CN" w:bidi="ar-SA"/>
        </w:rPr>
        <w:t>Proyecto de Declaración 175/16</w:t>
      </w:r>
      <w:r>
        <w:rPr>
          <w:rFonts w:eastAsia="MS Mincho;ＭＳ 明朝" w:cs="Times New Roman"/>
          <w:b w:val="false"/>
          <w:bCs w:val="false"/>
          <w:color w:val="auto"/>
          <w:sz w:val="24"/>
          <w:szCs w:val="24"/>
          <w:u w:val="none"/>
          <w:lang w:val="es-ES" w:eastAsia="zh-CN" w:bidi="ar-SA"/>
        </w:rPr>
        <w:t>: "Declarar de interés municipal y deportivo el 1º Simposio de salvamento acuático, socorrismo y RCP". Autores: concejales Ramón Chiocconi, Ana Marks y Daniel Natapof (FPV). Sobre tablas.</w:t>
      </w:r>
      <w:hyperlink r:id="rId190">
        <w:r>
          <w:rPr>
            <w:rStyle w:val="EnlacedeInternet"/>
            <w:rFonts w:eastAsia="MS Mincho;ＭＳ 明朝" w:cs="Times New Roman"/>
            <w:b w:val="false"/>
            <w:bCs w:val="false"/>
            <w:sz w:val="24"/>
            <w:szCs w:val="24"/>
            <w:lang w:val="es-ES" w:eastAsia="zh-CN" w:bidi="ar-SA"/>
          </w:rPr>
          <w:t xml:space="preserve"> </w:t>
        </w:r>
        <w:r>
          <w:rPr>
            <w:rStyle w:val="EnlacedeInternet"/>
            <w:rFonts w:eastAsia="MS Mincho;ＭＳ 明朝" w:cs="Times New Roman"/>
            <w:b w:val="false"/>
            <w:bCs w:val="false"/>
            <w:sz w:val="24"/>
            <w:szCs w:val="24"/>
            <w:shd w:fill="23FF23" w:val="clear"/>
            <w:lang w:val="es-ES" w:eastAsia="zh-CN" w:bidi="ar-SA"/>
          </w:rPr>
          <w:t>D-16-2037.</w:t>
        </w:r>
      </w:hyperlink>
      <w:r>
        <w:rPr>
          <w:rFonts w:eastAsia="MS Mincho;ＭＳ 明朝" w:cs="Times New Roman"/>
          <w:b w:val="false"/>
          <w:bCs w:val="false"/>
          <w:color w:val="000000"/>
          <w:sz w:val="24"/>
          <w:szCs w:val="24"/>
          <w:u w:val="none"/>
          <w:shd w:fill="23FF23" w:val="clear"/>
          <w:lang w:val="es-ES" w:eastAsia="zh-CN" w:bidi="ar-SA"/>
        </w:rPr>
        <w:t xml:space="preserve"> Acta 1057/16 del 7 de julio de 2016.</w:t>
      </w:r>
    </w:p>
    <w:p>
      <w:pPr>
        <w:pStyle w:val="Textosinformato"/>
        <w:widowControl/>
        <w:suppressAutoHyphens w:val="true"/>
        <w:kinsoku w:val="true"/>
        <w:overflowPunct w:val="true"/>
        <w:autoSpaceDE w:val="true"/>
        <w:bidi w:val="0"/>
        <w:jc w:val="both"/>
        <w:rPr>
          <w:b w:val="false"/>
          <w:b w:val="false"/>
          <w:bCs w:val="false"/>
          <w:color w:val="auto"/>
          <w:u w:val="none"/>
          <w:lang w:val="es-ES" w:eastAsia="zh-CN" w:bidi="ar-SA"/>
        </w:rPr>
      </w:pPr>
      <w:r>
        <w:rPr>
          <w:b w:val="false"/>
          <w:bCs w:val="false"/>
          <w:color w:val="auto"/>
          <w:u w:val="none"/>
          <w:lang w:val="es-ES" w:eastAsia="zh-CN" w:bidi="ar-SA"/>
        </w:rPr>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Declaración 176/16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"Se declara de interés municipal y educativo programa "Beca Balseiro Enseñanza Media". Autores: concejales Julia Fernández, Gerardo Ávila, Diego Benítez, Claudia Contreras, Viviana Gelain, Andrés Martínez Infante y Cristina Painefil (JSB). Sobre tablas.</w:t>
      </w:r>
      <w:hyperlink r:id="rId191">
        <w:r>
          <w:rPr>
            <w:rStyle w:val="EnlacedeInternet"/>
            <w:rFonts w:eastAsia="MS Mincho;ＭＳ 明朝" w:cs="Times New Roman"/>
            <w:b w:val="false"/>
            <w:bCs w:val="false"/>
            <w:sz w:val="24"/>
            <w:szCs w:val="24"/>
            <w:lang w:val="es-ES" w:eastAsia="zh-CN" w:bidi="ar-SA"/>
          </w:rPr>
          <w:t xml:space="preserve"> </w:t>
        </w:r>
        <w:r>
          <w:rPr>
            <w:rStyle w:val="EnlacedeInternet"/>
            <w:rFonts w:eastAsia="MS Mincho;ＭＳ 明朝" w:cs="Times New Roman"/>
            <w:b w:val="false"/>
            <w:bCs w:val="false"/>
            <w:sz w:val="24"/>
            <w:szCs w:val="24"/>
            <w:shd w:fill="00FF00" w:val="clear"/>
            <w:lang w:val="es-ES" w:eastAsia="zh-CN" w:bidi="ar-SA"/>
          </w:rPr>
          <w:t>D-16-2039.</w:t>
        </w:r>
      </w:hyperlink>
      <w:r>
        <w:rPr>
          <w:rFonts w:eastAsia="MS Mincho;ＭＳ 明朝" w:cs="Times New Roman"/>
          <w:b w:val="false"/>
          <w:bCs w:val="false"/>
          <w:color w:val="000000"/>
          <w:sz w:val="24"/>
          <w:szCs w:val="24"/>
          <w:u w:val="none"/>
          <w:shd w:fill="00FF00" w:val="clear"/>
          <w:lang w:val="es-ES" w:eastAsia="zh-CN" w:bidi="ar-SA"/>
        </w:rPr>
        <w:t xml:space="preserve">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177/16</w:t>
      </w:r>
      <w:r>
        <w:rPr>
          <w:rFonts w:eastAsia="MS Mincho;ＭＳ 明朝" w:cs="Times New Roman" w:ascii="Times New Roman" w:hAnsi="Times New Roman"/>
          <w:b w:val="false"/>
          <w:bCs w:val="false"/>
          <w:color w:val="auto"/>
          <w:sz w:val="24"/>
          <w:szCs w:val="24"/>
          <w:u w:val="none"/>
          <w:lang w:val="es-ES" w:eastAsia="zh-CN" w:bidi="ar-SA"/>
        </w:rPr>
        <w:t xml:space="preserve">: "Renovación de contrato de comodato vivienda González". Autor: intendente municipal, ing. Gustavo Gennuso. Colaboradores: secretaria de Desarrollo Social, Deportivo y Cultural, María Gabriela Martínez von Scheidt; subsecretario de Coordinación General, Carlos Sánchez y Puente; Ana Gerón y Cristina Gómez. A Asesoría letrada y a comisión de Gobierno y Legales. </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178/16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"Crea comisión especial de festejos. Abroga ordenanzas 2551-CM-14, 188-CM-92 y 473-CM-95. Modifica ordenanza 166-C-86". Autores: concejales Claudia Contreras, Julia Fernández, Gerardo Ávila, Cristina Painefil, Diego Benítez, Andrés Martínez Infante y Viviana Gelain (JSB). Colaboradores: secretario de Turismo y Producción, Marcos Barberis y Comisión de festejos. A Asesoría letrada y a comisiones de Turismo y Medio Ambiente y de Gobierno y Legales.</w:t>
      </w:r>
      <w:hyperlink r:id="rId192">
        <w:r>
          <w:rPr>
            <w:rStyle w:val="EnlacedeInternet"/>
            <w:rFonts w:eastAsia="MS Mincho;ＭＳ 明朝" w:cs="Times New Roman" w:ascii="Times New Roman" w:hAnsi="Times New Roman"/>
            <w:b w:val="false"/>
            <w:bCs w:val="false"/>
            <w:sz w:val="24"/>
            <w:szCs w:val="24"/>
            <w:shd w:fill="00FF00" w:val="clear"/>
            <w:lang w:val="es-ES" w:eastAsia="zh-CN" w:bidi="ar-SA"/>
          </w:rPr>
          <w:t>O-17-2856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Textosinformato"/>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179/16</w:t>
      </w:r>
      <w:r>
        <w:rPr>
          <w:rFonts w:eastAsia="MS Mincho;ＭＳ 明朝" w:cs="Times New Roman" w:ascii="Times New Roman" w:hAnsi="Times New Roman"/>
          <w:b w:val="false"/>
          <w:bCs w:val="false"/>
          <w:color w:val="auto"/>
          <w:sz w:val="24"/>
          <w:szCs w:val="24"/>
          <w:u w:val="none"/>
          <w:lang w:val="es-ES" w:eastAsia="zh-CN" w:bidi="ar-SA"/>
        </w:rPr>
        <w:t xml:space="preserve">: "Autorizar la tramitación y firma de contrato de leasing". Autor: intendente municipal, ing. Gustavo Gennuso. Colaboradores: jefe de gabinete, lic. Pablo Chamatrópulos, secretario de Hacienda, cdor. Ariel Gomis y asesora letrada, dra. Natacha Vázquez. Sobre tablas. </w:t>
      </w:r>
      <w:hyperlink r:id="rId193">
        <w:r>
          <w:rPr>
            <w:rStyle w:val="EnlacedeInternet"/>
            <w:rFonts w:eastAsia="MS Mincho;ＭＳ 明朝" w:cs="Times New Roman" w:ascii="Times New Roman" w:hAnsi="Times New Roman"/>
            <w:b w:val="false"/>
            <w:bCs w:val="false"/>
            <w:sz w:val="24"/>
            <w:szCs w:val="24"/>
            <w:shd w:fill="00FF00" w:val="clear"/>
            <w:lang w:val="es-ES" w:eastAsia="zh-CN" w:bidi="ar-SA"/>
          </w:rPr>
          <w:t>O-16-2758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1058/16 del 25 de julio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180/16</w:t>
      </w:r>
      <w:r>
        <w:rPr>
          <w:rFonts w:eastAsia="MS Mincho;ＭＳ 明朝" w:cs="Times New Roman" w:ascii="Times New Roman" w:hAnsi="Times New Roman"/>
          <w:b w:val="false"/>
          <w:bCs w:val="false"/>
          <w:color w:val="auto"/>
          <w:sz w:val="24"/>
          <w:szCs w:val="24"/>
          <w:u w:val="none"/>
          <w:lang w:val="es-ES" w:eastAsia="zh-CN" w:bidi="ar-SA"/>
        </w:rPr>
        <w:t>: "Se declara de interés municipal el tejetón 2016". Autores:  concejales Claudia Contreras, Julia Fernández, Gerardo Ávila, Cristina Painefil, Diego Benítez, Andrés Martínez Infante y Viviana Gelain (JSB). Se solicitará su retiro por haberse emitido Resolución 185-PCM-16.</w:t>
      </w:r>
      <w:hyperlink r:id="rId19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D-16-2055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181/16</w:t>
      </w:r>
      <w:r>
        <w:rPr>
          <w:rFonts w:eastAsia="MS Mincho;ＭＳ 明朝" w:cs="Times New Roman" w:ascii="Times New Roman" w:hAnsi="Times New Roman"/>
          <w:b w:val="false"/>
          <w:bCs w:val="false"/>
          <w:color w:val="auto"/>
          <w:sz w:val="24"/>
          <w:szCs w:val="24"/>
          <w:u w:val="none"/>
          <w:lang w:val="es-ES" w:eastAsia="zh-CN" w:bidi="ar-SA"/>
        </w:rPr>
        <w:t>: "Declarar de interés municipal XIII Jornada de la Red Nacional de Psicopedagogía". Autores: concejales Viviana Gelain, Andrés Martínez Infante, Julia Fernández, Claudia Contreras, Cristina Painefil, Gerardo Ávila y Diego Benítez (JSB). Sobre tablas</w:t>
      </w:r>
      <w:hyperlink r:id="rId195">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D-16-2040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cultural el film El sacrificio de Nehuen Puyelli". Autores: concejales Viviana Gelain, Andrés Martínez Infante, Julia Fernández, Claudia Contreras, Gerardo Ávila y Cristina Painefil (JSB). Sobre tablas.</w:t>
      </w:r>
      <w:hyperlink r:id="rId196">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D-16-2041.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turístico y deportivo al Tetratlón Catedral 2016". Autores: concejales Julia Fernández, Gerardo Ávila, Diego Benítez, Claudia Contreras, Viviana Gelain, Andrés Martínez Infante y Cristina Painefil (JSB). Sobre tablas. </w:t>
      </w:r>
      <w:hyperlink r:id="rId197">
        <w:r>
          <w:rPr>
            <w:rStyle w:val="EnlacedeInternet"/>
            <w:rFonts w:eastAsia="MS Mincho;ＭＳ 明朝" w:cs="Times New Roman" w:ascii="Times New Roman" w:hAnsi="Times New Roman"/>
            <w:b w:val="false"/>
            <w:bCs w:val="false"/>
            <w:sz w:val="24"/>
            <w:szCs w:val="24"/>
            <w:shd w:fill="00FF00" w:val="clear"/>
            <w:lang w:val="es-ES" w:eastAsia="zh-CN" w:bidi="ar-SA"/>
          </w:rPr>
          <w:t>D-16-2042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comunitario al proyecto educativo "Detectives Ambientales". Autores: concejales Ana Marks, Daniel Natapof y Ramón Chiocconi (FPV). Iniciativa: Escuela N.º 201 "Juan Ramón Jiménez" y Junta Vecinal Barrio Lera. Sobre tablas. </w:t>
      </w:r>
      <w:hyperlink r:id="rId198">
        <w:r>
          <w:rPr>
            <w:rStyle w:val="EnlacedeInternet"/>
            <w:rFonts w:eastAsia="MS Mincho;ＭＳ 明朝" w:cs="Times New Roman" w:ascii="Times New Roman" w:hAnsi="Times New Roman"/>
            <w:b w:val="false"/>
            <w:bCs w:val="false"/>
            <w:sz w:val="24"/>
            <w:szCs w:val="24"/>
            <w:shd w:fill="00FF00" w:val="clear"/>
            <w:lang w:val="es-ES" w:eastAsia="zh-CN" w:bidi="ar-SA"/>
          </w:rPr>
          <w:t>D-16-2043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cultural proyecto Festival Capilla de Cristal". Autores: concejales Viviana Gelain, Andrés Martínez Infante, Julia Fernández, Claudia Contreras, Gerardo Ávila, Diego Benítez y Cristina Painefil (JSB). Sobre tablas. </w:t>
      </w:r>
      <w:hyperlink r:id="rId199">
        <w:r>
          <w:rPr>
            <w:rStyle w:val="EnlacedeInternet"/>
            <w:rFonts w:eastAsia="MS Mincho;ＭＳ 明朝" w:cs="Times New Roman" w:ascii="Times New Roman" w:hAnsi="Times New Roman"/>
            <w:b w:val="false"/>
            <w:bCs w:val="false"/>
            <w:sz w:val="24"/>
            <w:szCs w:val="24"/>
            <w:shd w:fill="00FF00" w:val="clear"/>
            <w:lang w:val="es-ES" w:eastAsia="zh-CN" w:bidi="ar-SA"/>
          </w:rPr>
          <w:t>D-16-2044.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educativo el proyecto Duelo en Escuelas". Autores: concejales Viviana Gelain, Andrés Martínez Infante, Diego Benítez, Julia Fernández, Claudia Contreras, Gerardo Ávila y Cristina Painefil (JSB). Sobre tablas.  </w:t>
      </w:r>
      <w:hyperlink r:id="rId200">
        <w:r>
          <w:rPr>
            <w:rStyle w:val="EnlacedeInternet"/>
            <w:rFonts w:eastAsia="MS Mincho;ＭＳ 明朝" w:cs="Times New Roman" w:ascii="Times New Roman" w:hAnsi="Times New Roman"/>
            <w:b w:val="false"/>
            <w:bCs w:val="false"/>
            <w:sz w:val="24"/>
            <w:szCs w:val="24"/>
            <w:shd w:fill="00FF00" w:val="clear"/>
            <w:lang w:val="es-ES" w:eastAsia="zh-CN" w:bidi="ar-SA"/>
          </w:rPr>
          <w:t>D-16-2045.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187/16</w:t>
      </w:r>
      <w:r>
        <w:rPr>
          <w:rFonts w:eastAsia="MS Mincho;ＭＳ 明朝" w:cs="Times New Roman" w:ascii="Times New Roman" w:hAnsi="Times New Roman"/>
          <w:b w:val="false"/>
          <w:bCs w:val="false"/>
          <w:color w:val="auto"/>
          <w:sz w:val="24"/>
          <w:szCs w:val="24"/>
          <w:u w:val="none"/>
          <w:lang w:val="es-ES" w:eastAsia="zh-CN" w:bidi="ar-SA"/>
        </w:rPr>
        <w:t>: "Otorgar premio al mérito deportivo a Facundo Ávila, Facundo Sifuentes, Yustine Puente, Walter Delao e Iñaki Azcarate". Autores: concejales Cristina Painefil, Diego Benítez, Andrés Martínez Infante, Claudia Contreras, Julia Fernández, Gerardo Ávila y Viviana Gelain (JSB). Colaborador: Orlando Díaz. Sobre tablas</w:t>
      </w:r>
      <w:hyperlink r:id="rId201">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R-16-486.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188/16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a la "Carrera de motos Enduro Edición 2016 de la Fiesta Nacional de la Nieve". Autor: concejal Daniel González (PRO). Sobre tablas. </w:t>
      </w:r>
      <w:hyperlink r:id="rId202">
        <w:r>
          <w:rPr>
            <w:rStyle w:val="EnlacedeInternet"/>
            <w:rFonts w:eastAsia="MS Mincho;ＭＳ 明朝" w:cs="Times New Roman" w:ascii="Times New Roman" w:hAnsi="Times New Roman"/>
            <w:b w:val="false"/>
            <w:bCs w:val="false"/>
            <w:sz w:val="24"/>
            <w:szCs w:val="24"/>
            <w:shd w:fill="00FF00" w:val="clear"/>
            <w:lang w:val="es-ES" w:eastAsia="zh-CN" w:bidi="ar-SA"/>
          </w:rPr>
          <w:t>D-16-2046.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189/16</w:t>
      </w:r>
      <w:r>
        <w:rPr>
          <w:rFonts w:eastAsia="MS Mincho;ＭＳ 明朝" w:cs="Times New Roman" w:ascii="Times New Roman" w:hAnsi="Times New Roman"/>
          <w:b w:val="false"/>
          <w:bCs w:val="false"/>
          <w:color w:val="auto"/>
          <w:sz w:val="24"/>
          <w:szCs w:val="24"/>
          <w:u w:val="none"/>
          <w:lang w:val="es-ES" w:eastAsia="zh-CN" w:bidi="ar-SA"/>
        </w:rPr>
        <w:t xml:space="preserve">: "Solicita se preste de manera urgente atención reumatológica en el Hospital Zonal Bariloche". Autores: concejales Ana Marks y Daniel Natapof. Iniciativa: Consejo local consultivo para personas con discapacidad y A.M.A.R. Bariloche. Sobre tablas. </w:t>
      </w:r>
      <w:r>
        <w:rPr>
          <w:rFonts w:eastAsia="MS Mincho;ＭＳ 明朝" w:cs="Times New Roman" w:ascii="Times New Roman" w:hAnsi="Times New Roman"/>
          <w:b w:val="false"/>
          <w:bCs w:val="false"/>
          <w:color w:val="000000"/>
          <w:sz w:val="24"/>
          <w:szCs w:val="24"/>
          <w:u w:val="none"/>
          <w:shd w:fill="FF420E" w:val="clear"/>
          <w:lang w:val="es-ES" w:eastAsia="zh-CN" w:bidi="ar-SA"/>
        </w:rPr>
        <w:t>Rechazado.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190/16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cultural al "Trabajo discográfico Patagonia, Camino y Tiempo". Autor: concejal Daniel González (PRO). Sobre tablas. </w:t>
      </w:r>
      <w:hyperlink r:id="rId203">
        <w:r>
          <w:rPr>
            <w:rStyle w:val="EnlacedeInternet"/>
            <w:rFonts w:eastAsia="MS Mincho;ＭＳ 明朝" w:cs="Times New Roman" w:ascii="Times New Roman" w:hAnsi="Times New Roman"/>
            <w:b w:val="false"/>
            <w:bCs w:val="false"/>
            <w:sz w:val="24"/>
            <w:szCs w:val="24"/>
            <w:shd w:fill="00FF00" w:val="clear"/>
            <w:lang w:val="es-ES" w:eastAsia="zh-CN" w:bidi="ar-SA"/>
          </w:rPr>
          <w:t>D-16-2047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1059/16 del 11 de agosto de 2016.</w:t>
      </w:r>
    </w:p>
    <w:p>
      <w:pPr>
        <w:pStyle w:val="Textosinformato"/>
        <w:jc w:val="both"/>
        <w:rPr>
          <w:rFonts w:ascii="Times New Roman" w:hAnsi="Times New Roman" w:eastAsia="MS Mincho;ＭＳ 明朝" w:cs="Times New Roman"/>
          <w:b/>
          <w:b/>
          <w:bCs/>
          <w:color w:val="auto"/>
          <w:sz w:val="24"/>
          <w:szCs w:val="24"/>
          <w:lang w:val="es-ES" w:eastAsia="zh-CN" w:bidi="ar-SA"/>
        </w:rPr>
      </w:pPr>
      <w:r>
        <w:rPr>
          <w:rFonts w:eastAsia="MS Mincho;ＭＳ 明朝" w:cs="Times New Roman" w:ascii="Times New Roman" w:hAnsi="Times New Roman"/>
          <w:b/>
          <w:bCs/>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191/16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modifica ordenanza 254-CM-89". Autores: concejales Julia Fernández, Viviana Gelain, Andrés Martínez Infante, Claudia Contreras, Gerardo Ávila, Diego Benítez y Cristina Painefil (JSB). Iniciativa: Comisión Directiva del Colegio de Corredores y Martilleros Públicos de la tercera Circunscripción Judicial de la Provincia de Río Negro. A Asesoría letrada y a la comisión de Gobierno y Legales. </w:t>
      </w:r>
      <w:hyperlink r:id="rId204">
        <w:r>
          <w:rPr>
            <w:rStyle w:val="EnlacedeInternet"/>
            <w:rFonts w:eastAsia="MS Mincho;ＭＳ 明朝" w:cs="Times New Roman" w:ascii="Times New Roman" w:hAnsi="Times New Roman"/>
            <w:b w:val="false"/>
            <w:bCs w:val="false"/>
            <w:sz w:val="24"/>
            <w:szCs w:val="24"/>
            <w:shd w:fill="00FF00" w:val="clear"/>
            <w:lang w:val="es-ES" w:eastAsia="zh-CN" w:bidi="ar-SA"/>
          </w:rPr>
          <w:t>O-16-2774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192/16</w:t>
      </w:r>
      <w:r>
        <w:rPr>
          <w:rFonts w:eastAsia="MS Mincho;ＭＳ 明朝" w:cs="Times New Roman" w:ascii="Times New Roman" w:hAnsi="Times New Roman"/>
          <w:b w:val="false"/>
          <w:bCs w:val="false"/>
          <w:color w:val="auto"/>
          <w:sz w:val="24"/>
          <w:szCs w:val="24"/>
          <w:u w:val="none"/>
          <w:lang w:val="es-ES" w:eastAsia="zh-CN" w:bidi="ar-SA"/>
        </w:rPr>
        <w:t>: "Se comunica Banco Central de República Argentina necesidad reducción comisiones débito-crédito". Autores: concejales Julia Fernández, Gerardo Ávila, Diego Benítez, Claudia Contreras, Viviana Gelain, Andrés Martínez Infante y Cristina Painefil (JSB). Sobre tablas</w:t>
      </w:r>
      <w:hyperlink r:id="rId205">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C-16-827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193/16</w:t>
      </w:r>
      <w:r>
        <w:rPr>
          <w:rFonts w:eastAsia="MS Mincho;ＭＳ 明朝" w:cs="Times New Roman" w:ascii="Times New Roman" w:hAnsi="Times New Roman"/>
          <w:b w:val="false"/>
          <w:bCs w:val="false"/>
          <w:color w:val="auto"/>
          <w:sz w:val="24"/>
          <w:szCs w:val="24"/>
          <w:u w:val="singl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turístico y deportivo el evento "South American CUP 2016". Autores: Comisión Legislativa, concejales Diego Benítez, Andrés Martínez Infante (JSB) y Daniel González (PRO). Sobre tablas.</w:t>
      </w:r>
      <w:hyperlink r:id="rId206">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D-16-2048.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194/16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al Ejecutivo Nacional y PAMI garantice el acceso a medicamentos gratuitos personas mayores". Autores: concejales Ana Marks y Daniel Natapof (FPV). Sobre tablas. </w:t>
      </w:r>
      <w:hyperlink r:id="rId207">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C-16-828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195/16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al Ejecutivo Nacional regularice dispositivos SEDRONAR y situación trabajadores". Autores: concejales Ana Marks y Daniel Natapof (FPV). A comisión de Desarrollo Humano, Deportes y Cultura. Con tratamiento de </w:t>
      </w:r>
      <w:r>
        <w:rPr>
          <w:rFonts w:eastAsia="MS Mincho;ＭＳ 明朝" w:cs="Times New Roman" w:ascii="Times New Roman" w:hAnsi="Times New Roman"/>
          <w:b w:val="false"/>
          <w:bCs w:val="false"/>
          <w:color w:val="000000"/>
          <w:sz w:val="24"/>
          <w:szCs w:val="24"/>
          <w:u w:val="none"/>
          <w:shd w:fill="00FFFF" w:val="clear"/>
          <w:lang w:val="es-ES" w:eastAsia="zh-CN" w:bidi="ar-SA"/>
        </w:rPr>
        <w:t xml:space="preserve">preferencia 1º sesión. Acta 1059/16 del 11 de agosto de 2016. </w:t>
      </w:r>
      <w:hyperlink r:id="rId208">
        <w:r>
          <w:rPr>
            <w:rStyle w:val="EnlacedeInternet"/>
            <w:rFonts w:eastAsia="MS Mincho;ＭＳ 明朝" w:cs="Times New Roman" w:ascii="Times New Roman" w:hAnsi="Times New Roman"/>
            <w:b w:val="false"/>
            <w:bCs w:val="false"/>
            <w:sz w:val="24"/>
            <w:szCs w:val="24"/>
            <w:shd w:fill="00FF00" w:val="clear"/>
            <w:lang w:val="es-ES" w:eastAsia="zh-CN" w:bidi="ar-SA"/>
          </w:rPr>
          <w:t>C-16-829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196/16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la celebración del día del niño en el marco de la Convención universal de los derechos del niño". Autores: concejales Ramón Chiocconi, Ana Marks y Daniel Natapof (FPV). Sobre tablas. </w:t>
      </w:r>
      <w:hyperlink r:id="rId209">
        <w:r>
          <w:rPr>
            <w:rStyle w:val="EnlacedeInternet"/>
            <w:rFonts w:eastAsia="MS Mincho;ＭＳ 明朝" w:cs="Times New Roman" w:ascii="Times New Roman" w:hAnsi="Times New Roman"/>
            <w:b w:val="false"/>
            <w:bCs w:val="false"/>
            <w:sz w:val="24"/>
            <w:szCs w:val="24"/>
            <w:shd w:fill="00FF00" w:val="clear"/>
            <w:lang w:val="es-ES" w:eastAsia="zh-CN" w:bidi="ar-SA"/>
          </w:rPr>
          <w:t>D-16-2049.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1059/16 del 11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197/16:</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2071-CM-10, instituye interés intercultural". Autores: concejales Cristina Painefil, Diego Benítez, Andrés Martínez Infante, Claudia Contreras, Julia Fernández, Gerardo Ávila y Viviana Gelain (JSB). A Asesoría letrada y a la comisión de Gobierno y Legales. </w:t>
      </w:r>
      <w:hyperlink r:id="rId210">
        <w:r>
          <w:rPr>
            <w:rStyle w:val="EnlacedeInternet"/>
            <w:rFonts w:eastAsia="MS Mincho;ＭＳ 明朝" w:cs="Times New Roman" w:ascii="Times New Roman" w:hAnsi="Times New Roman"/>
            <w:b w:val="false"/>
            <w:bCs w:val="false"/>
            <w:sz w:val="24"/>
            <w:szCs w:val="24"/>
            <w:shd w:fill="00FF00" w:val="clear"/>
            <w:lang w:val="es-ES" w:eastAsia="zh-CN" w:bidi="ar-SA"/>
          </w:rPr>
          <w:t>O-16-2765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198/16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"Establece prioridad de personas con enfermedad intestinal inflamatoria". Autores: concejales Cristina Painefil, Diego Benítez, Andrés Martínez Infante, Claudia Contreras, Julia Fernández, Gerardo Ávila y Viviana Gelain (JSB). A Asesoría letrada y a la comisión de Gobierno y Legales.</w:t>
      </w:r>
      <w:hyperlink r:id="rId21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O-16-2775.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199/16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1767-CM-07. Imágenes digitales y fotográficas. Medios comprobación de infracciones. Modifica Código de Faltas". Autores: concejales Andrés Martínez Infante, Gerardo Ávila, Diego Benítez, Julia Fernández, Cristina Painefil, Viviana Gelain y Claudia Contreras (JSB). A Asesoría letrada y a las comisiones de Servicios, Tránsito y Transporte y de Gobierno y Legales.</w:t>
      </w:r>
      <w:hyperlink r:id="rId212">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O-17-2828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bidi w:val="0"/>
        <w:jc w:val="both"/>
        <w:rPr/>
      </w:pPr>
      <w:r>
        <w:rPr>
          <w:rFonts w:eastAsia="MS Mincho;ＭＳ 明朝" w:cs="Times New Roman" w:ascii="Times New Roman" w:hAnsi="Times New Roman"/>
          <w:b/>
          <w:bCs/>
          <w:color w:val="auto"/>
          <w:sz w:val="24"/>
          <w:szCs w:val="24"/>
          <w:u w:val="single"/>
          <w:lang w:val="es-ES" w:eastAsia="zh-CN" w:bidi="ar-SA"/>
        </w:rPr>
        <w:t>Proyecto de Ordenanza 200/16:</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2456-CM-07, se implementa sistema de video vigilancia urbana". Autores: concejales Andrés Martínez Infante, Gerardo Ávila, Diego Benítez, Julia Fernández, Cristina Painefil, Viviana Gelain y Claudia Contreras (JSB).</w:t>
      </w:r>
      <w:r>
        <w:rPr>
          <w:rFonts w:eastAsia="MS Mincho;ＭＳ 明朝" w:cs="Times New Roman" w:ascii="Times New Roman" w:hAnsi="Times New Roman"/>
          <w:b/>
          <w:bCs w:val="false"/>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A Asesoría letrada y a las comisiones de Servicios, Tránsito y Transporte y de Gobierno y Legales.</w:t>
      </w:r>
      <w:hyperlink r:id="rId21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O-17-2829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1069/17 del 23 de febrero de 2017.</w:t>
      </w:r>
    </w:p>
    <w:p>
      <w:pPr>
        <w:pStyle w:val="Textosinformato"/>
        <w:widowControl/>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Resolución 201/16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"Otorgar premio al mérito científico y social a los Dres. Diego Schnaiderman y Eduardo Zori". Autores: concejales Cristina Painefil, Diego Benítez, Andrés Martínez Infante, Claudia Contreras, Julia Fernández, Gerardo Ávila y Viviana Gelain (JSB).</w:t>
      </w:r>
      <w:r>
        <w:rPr>
          <w:rFonts w:eastAsia="MS Mincho;ＭＳ 明朝" w:cs="Times New Roman"/>
          <w:b w:val="false"/>
          <w:bCs w:val="false"/>
          <w:color w:val="000000"/>
          <w:sz w:val="24"/>
          <w:szCs w:val="24"/>
          <w:u w:val="none"/>
          <w:shd w:fill="FFFFFF" w:val="clear"/>
          <w:lang w:val="es-ES" w:eastAsia="zh-CN" w:bidi="ar-SA"/>
        </w:rPr>
        <w:t xml:space="preserve"> Se solicitará su retiro por haberse emitido la resolución 224-PCM-16. </w:t>
      </w:r>
      <w:r>
        <w:rPr>
          <w:rFonts w:eastAsia="MS Mincho;ＭＳ 明朝" w:cs="Times New Roman"/>
          <w:b w:val="false"/>
          <w:bCs w:val="false"/>
          <w:color w:val="000000"/>
          <w:sz w:val="24"/>
          <w:szCs w:val="24"/>
          <w:u w:val="none"/>
          <w:shd w:fill="9966CC" w:val="clear"/>
          <w:lang w:val="es-ES" w:eastAsia="zh-CN" w:bidi="ar-SA"/>
        </w:rPr>
        <w:t>Retirado.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202/16</w:t>
      </w:r>
      <w:r>
        <w:rPr>
          <w:rFonts w:eastAsia="MS Mincho;ＭＳ 明朝" w:cs="Times New Roman" w:ascii="Times New Roman" w:hAnsi="Times New Roman"/>
          <w:b w:val="false"/>
          <w:bCs w:val="false"/>
          <w:color w:val="auto"/>
          <w:sz w:val="24"/>
          <w:szCs w:val="24"/>
          <w:u w:val="none"/>
          <w:lang w:val="es-ES" w:eastAsia="zh-CN" w:bidi="ar-SA"/>
        </w:rPr>
        <w:t xml:space="preserve">: "Declara interés municipal y comunitario </w:t>
      </w:r>
      <w:r>
        <w:rPr>
          <w:rFonts w:eastAsia="MS Mincho;ＭＳ 明朝" w:cs="Times New Roman" w:ascii="Times New Roman" w:hAnsi="Times New Roman"/>
          <w:b w:val="false"/>
          <w:bCs w:val="false"/>
          <w:i/>
          <w:iCs/>
          <w:color w:val="auto"/>
          <w:sz w:val="24"/>
          <w:szCs w:val="24"/>
          <w:u w:val="none"/>
          <w:lang w:val="es-ES" w:eastAsia="zh-CN" w:bidi="ar-SA"/>
        </w:rPr>
        <w:t>18º Semana Prevención Quemaduras en Niños</w:t>
      </w:r>
      <w:r>
        <w:rPr>
          <w:rFonts w:eastAsia="MS Mincho;ＭＳ 明朝" w:cs="Times New Roman" w:ascii="Times New Roman" w:hAnsi="Times New Roman"/>
          <w:b w:val="false"/>
          <w:bCs w:val="false"/>
          <w:color w:val="auto"/>
          <w:sz w:val="24"/>
          <w:szCs w:val="24"/>
          <w:u w:val="none"/>
          <w:lang w:val="es-ES" w:eastAsia="zh-CN" w:bidi="ar-SA"/>
        </w:rPr>
        <w:t xml:space="preserve">". Autores: concejales Cristina Painefil, Diego Benítez, Andrés Martínez Infante, Claudia Contreras, Julia Fernández, Gerardo Ávila y Viviana Gelain (JSB). Sobre tablas. </w:t>
      </w:r>
      <w:hyperlink r:id="rId214">
        <w:r>
          <w:rPr>
            <w:rStyle w:val="EnlacedeInternet"/>
            <w:rFonts w:eastAsia="MS Mincho;ＭＳ 明朝" w:cs="Times New Roman" w:ascii="Times New Roman" w:hAnsi="Times New Roman"/>
            <w:b w:val="false"/>
            <w:bCs w:val="false"/>
            <w:sz w:val="24"/>
            <w:szCs w:val="24"/>
            <w:shd w:fill="00FF00" w:val="clear"/>
            <w:lang w:val="es-ES" w:eastAsia="zh-CN" w:bidi="ar-SA"/>
          </w:rPr>
          <w:t>D-16-2056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203/16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cultural </w:t>
      </w:r>
      <w:r>
        <w:rPr>
          <w:rFonts w:eastAsia="MS Mincho;ＭＳ 明朝" w:cs="Times New Roman" w:ascii="Times New Roman" w:hAnsi="Times New Roman"/>
          <w:b w:val="false"/>
          <w:bCs w:val="false"/>
          <w:i/>
          <w:iCs/>
          <w:color w:val="auto"/>
          <w:sz w:val="24"/>
          <w:szCs w:val="24"/>
          <w:u w:val="none"/>
          <w:lang w:val="es-ES" w:eastAsia="zh-CN" w:bidi="ar-SA"/>
        </w:rPr>
        <w:t>Encuentro Nacional de Estudiantes de Teatro</w:t>
      </w:r>
      <w:r>
        <w:rPr>
          <w:rFonts w:eastAsia="MS Mincho;ＭＳ 明朝" w:cs="Times New Roman" w:ascii="Times New Roman" w:hAnsi="Times New Roman"/>
          <w:b w:val="false"/>
          <w:bCs w:val="false"/>
          <w:color w:val="auto"/>
          <w:sz w:val="24"/>
          <w:szCs w:val="24"/>
          <w:u w:val="none"/>
          <w:lang w:val="es-ES" w:eastAsia="zh-CN" w:bidi="ar-SA"/>
        </w:rPr>
        <w:t xml:space="preserve">". Autores: Comisión Legislativa, concejales Diego Benítez, Andrés Martínez Infante (JSB), Ramón Chiocconi (FpV) y Daniel González (PRO). Sobre tablas. </w:t>
      </w:r>
      <w:hyperlink r:id="rId215">
        <w:r>
          <w:rPr>
            <w:rStyle w:val="EnlacedeInternet"/>
            <w:rFonts w:eastAsia="MS Mincho;ＭＳ 明朝" w:cs="Times New Roman" w:ascii="Times New Roman" w:hAnsi="Times New Roman"/>
            <w:b w:val="false"/>
            <w:bCs w:val="false"/>
            <w:sz w:val="24"/>
            <w:szCs w:val="24"/>
            <w:shd w:fill="00FF00" w:val="clear"/>
            <w:lang w:val="es-ES" w:eastAsia="zh-CN" w:bidi="ar-SA"/>
          </w:rPr>
          <w:t>D-16-2057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204/16:</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2458-CM-14. Regula actividad y fiscalización de distribuidores mayoristas". Autores: concejales Julia Fernández, Viviana Gelain, Andrés Martínez Infante, Claudia Contreras, Gerardo Ávila, Diego Benítez y Cristina Painefil (JSB). Colaboradora: Rosario Armas. A Asesoría Letrada y a la comisión de Gobierno y Legales. </w:t>
      </w:r>
      <w:hyperlink r:id="rId216">
        <w:r>
          <w:rPr>
            <w:rStyle w:val="EnlacedeInternet"/>
            <w:rFonts w:eastAsia="MS Mincho;ＭＳ 明朝" w:cs="Times New Roman" w:ascii="Times New Roman" w:hAnsi="Times New Roman"/>
            <w:b w:val="false"/>
            <w:bCs w:val="false"/>
            <w:sz w:val="24"/>
            <w:szCs w:val="24"/>
            <w:shd w:fill="00FF00" w:val="clear"/>
            <w:lang w:val="es-ES" w:eastAsia="zh-CN" w:bidi="ar-SA"/>
          </w:rPr>
          <w:t>O-16-2804.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1066/16 del 15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205/16:</w:t>
      </w:r>
      <w:r>
        <w:rPr>
          <w:rFonts w:eastAsia="MS Mincho;ＭＳ 明朝" w:cs="Times New Roman" w:ascii="Times New Roman" w:hAnsi="Times New Roman"/>
          <w:b w:val="false"/>
          <w:bCs w:val="false"/>
          <w:color w:val="auto"/>
          <w:sz w:val="24"/>
          <w:szCs w:val="24"/>
          <w:u w:val="none"/>
          <w:lang w:val="es-ES" w:eastAsia="zh-CN" w:bidi="ar-SA"/>
        </w:rPr>
        <w:t xml:space="preserve"> "Se crea aporte voluntario para bibliotecas populares de San Carlos de Bariloche". Autor: concejal Daniel Natapof (FpV). Colaboradores: Rubén Fernández, Maximiliano Altieri, Marina Bazzano Bodi y Red de Bibliotecas de Bariloche. A  Asesoría Letrada y a las comisiones de Economía; de Desarrollo Humano, Deportes y Cultura y de Gobierno y Legales. </w:t>
      </w:r>
      <w:hyperlink r:id="rId217">
        <w:r>
          <w:rPr>
            <w:rStyle w:val="EnlacedeInternet"/>
          </w:rPr>
          <w:t>O-18-2966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1102/18 del 23 de agosto de 2018.</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206/16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 al Honorable Senado de Nación aprobar expediente 2268/16 ART bomberos". Autores: concejales Cristina Painefil, Diego Benítez, Andrés Martínez Infante, Julia Fernández, Gerardo Ávila y Viviana Gelain (JSB). Colaboradores: Carolina Flandez y Damián Lucero.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21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C-16-830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207/16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Comisión Promotora del Museo Nacional de Ciencia y Tecnología". Autores: concejales Julia Fernández, Viviana Gelain, Andrés Martínez Infante, Gerardo Ávila, Diego Benítez y Cristina Painefil (JSB). Colaboradoras: Verónica Garea, Fundación INVAP y Rosario Armas. Con preferencia 1ª sesión. </w:t>
      </w:r>
      <w:hyperlink r:id="rId219">
        <w:r>
          <w:rPr>
            <w:rStyle w:val="EnlacedeInternet"/>
            <w:rFonts w:eastAsia="MS Mincho;ＭＳ 明朝" w:cs="Times New Roman" w:ascii="Times New Roman" w:hAnsi="Times New Roman"/>
            <w:b w:val="false"/>
            <w:bCs w:val="false"/>
            <w:sz w:val="24"/>
            <w:szCs w:val="24"/>
            <w:shd w:fill="00FF00" w:val="clear"/>
            <w:lang w:val="es-ES" w:eastAsia="zh-CN" w:bidi="ar-SA"/>
          </w:rPr>
          <w:t>O-16-2768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208/16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deportivo turístico Campeonato argentino </w:t>
      </w:r>
      <w:r>
        <w:rPr>
          <w:rFonts w:eastAsia="MS Mincho;ＭＳ 明朝" w:cs="Times New Roman" w:ascii="Times New Roman" w:hAnsi="Times New Roman"/>
          <w:b w:val="false"/>
          <w:bCs w:val="false"/>
          <w:i/>
          <w:iCs/>
          <w:color w:val="auto"/>
          <w:sz w:val="24"/>
          <w:szCs w:val="24"/>
          <w:u w:val="none"/>
          <w:lang w:val="es-ES" w:eastAsia="zh-CN" w:bidi="ar-SA"/>
        </w:rPr>
        <w:t>XXVIII Edición 1000 Millas Sport</w:t>
      </w:r>
      <w:r>
        <w:rPr>
          <w:rFonts w:eastAsia="MS Mincho;ＭＳ 明朝" w:cs="Times New Roman" w:ascii="Times New Roman" w:hAnsi="Times New Roman"/>
          <w:b w:val="false"/>
          <w:bCs w:val="false"/>
          <w:color w:val="auto"/>
          <w:sz w:val="24"/>
          <w:szCs w:val="24"/>
          <w:u w:val="none"/>
          <w:lang w:val="es-ES" w:eastAsia="zh-CN" w:bidi="ar-SA"/>
        </w:rPr>
        <w:t xml:space="preserve">". Autores: concejales Julia Fernández, Viviana Gelain, Andrés Martínez Infante, Gerardo Ávila, Diego Benítez y Cristina Painefil (JSB). Sobre tablas. </w:t>
      </w:r>
      <w:hyperlink r:id="rId22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D-16-2058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209/16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área Espacio de Lactancia en el Concejo Municipal". Autores: concejales Julia Fernández, Viviana Gelain, Andrés Martínez Infante, Gerardo Ávila, Diego Benítez y Cristina Painefil (JSB). Colaboradora: Rosario Armas. Sobre tablas. </w:t>
      </w:r>
      <w:hyperlink r:id="rId22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R-16-490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210/16:</w:t>
      </w:r>
      <w:r>
        <w:rPr>
          <w:rFonts w:eastAsia="MS Mincho;ＭＳ 明朝" w:cs="Times New Roman" w:ascii="Times New Roman" w:hAnsi="Times New Roman"/>
          <w:b w:val="false"/>
          <w:bCs w:val="false"/>
          <w:color w:val="auto"/>
          <w:sz w:val="24"/>
          <w:szCs w:val="24"/>
          <w:u w:val="none"/>
          <w:lang w:val="es-ES" w:eastAsia="zh-CN" w:bidi="ar-SA"/>
        </w:rPr>
        <w:t xml:space="preserve"> "Se modifica ordenanza 2620-CM-15 Turismo Aventura". Autores: concejales Diego Benítez, Viviana Gelain, Andrés Martínez Infante, Julia Fernández, Cristina Painefil y Gerardo Ávila (JSB). Sobre tablas. </w:t>
      </w:r>
      <w:hyperlink r:id="rId222">
        <w:r>
          <w:rPr>
            <w:rStyle w:val="EnlacedeInternet"/>
            <w:rFonts w:eastAsia="MS Mincho;ＭＳ 明朝" w:cs="Times New Roman" w:ascii="Times New Roman" w:hAnsi="Times New Roman"/>
            <w:b w:val="false"/>
            <w:bCs w:val="false"/>
            <w:sz w:val="24"/>
            <w:szCs w:val="24"/>
            <w:shd w:fill="00FF00" w:val="clear"/>
            <w:lang w:val="es-ES" w:eastAsia="zh-CN" w:bidi="ar-SA"/>
          </w:rPr>
          <w:t>O-16-2766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211/16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"Declarar de interés municipal, cultural y educativo la </w:t>
      </w:r>
      <w:r>
        <w:rPr>
          <w:rFonts w:eastAsia="MS Mincho;ＭＳ 明朝" w:cs="Times New Roman" w:ascii="Times New Roman" w:hAnsi="Times New Roman"/>
          <w:b w:val="false"/>
          <w:bCs w:val="false"/>
          <w:i/>
          <w:iCs/>
          <w:color w:val="auto"/>
          <w:sz w:val="24"/>
          <w:szCs w:val="24"/>
          <w:u w:val="none"/>
          <w:lang w:val="es-ES" w:eastAsia="zh-CN" w:bidi="ar-SA"/>
        </w:rPr>
        <w:t>III Jornada de Juego, Cultura y Educación</w:t>
      </w:r>
      <w:r>
        <w:rPr>
          <w:rFonts w:eastAsia="MS Mincho;ＭＳ 明朝" w:cs="Times New Roman" w:ascii="Times New Roman" w:hAnsi="Times New Roman"/>
          <w:b w:val="false"/>
          <w:bCs w:val="false"/>
          <w:color w:val="auto"/>
          <w:sz w:val="24"/>
          <w:szCs w:val="24"/>
          <w:u w:val="none"/>
          <w:lang w:val="es-ES" w:eastAsia="zh-CN" w:bidi="ar-SA"/>
        </w:rPr>
        <w:t>". Autores: concejales Ramón Chiocconi, Ana Marks y Daniel Natapof (FpV). Sobre tablas.</w:t>
      </w:r>
      <w:hyperlink r:id="rId22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D-16-2059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212/16:</w:t>
      </w:r>
      <w:r>
        <w:rPr>
          <w:rFonts w:eastAsia="MS Mincho;ＭＳ 明朝" w:cs="Times New Roman" w:ascii="Times New Roman" w:hAnsi="Times New Roman"/>
          <w:b w:val="false"/>
          <w:bCs w:val="false"/>
          <w:color w:val="auto"/>
          <w:sz w:val="24"/>
          <w:szCs w:val="24"/>
          <w:u w:val="none"/>
          <w:lang w:val="es-ES" w:eastAsia="zh-CN" w:bidi="ar-SA"/>
        </w:rPr>
        <w:t xml:space="preserve"> "Crea Ente Municipal de Residuos Urbanos (E.M.Res.Ur.)". Autor: intendente municipal, Gustavo Gennuso. Colaboradores: Jefe de Gabinete, Lic. Pablo Chamatrópulos; secretario de Desarrollo Urbano, Ing. Marcelo Ruival; subsecretario de Medio Ambiente, Geol. Carlos Beros; Lic. Gabriela Costa y Natalia Thostrup. A Asesoría Letrada y a las comisiones de Servicios, Tránsito y Transporte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213/16:</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educativo creación de QMAPP. Aplicación teléfonos móviles". Autores: concejales Viviana Gelain, Diego Benítez, Andrés Martínez Infante, Julia Fernández, Cristina Painefil y Gerardo Ávila (JSB). </w:t>
      </w:r>
      <w:r>
        <w:rPr>
          <w:rFonts w:eastAsia="MS Mincho;ＭＳ 明朝" w:cs="Times New Roman" w:ascii="Times New Roman" w:hAnsi="Times New Roman"/>
          <w:b w:val="false"/>
          <w:bCs w:val="false"/>
          <w:color w:val="000000"/>
          <w:sz w:val="24"/>
          <w:szCs w:val="24"/>
          <w:u w:val="none"/>
          <w:shd w:fill="FFFFFF" w:val="clear"/>
          <w:lang w:val="es-ES" w:eastAsia="zh-CN" w:bidi="ar-SA"/>
        </w:rPr>
        <w:t xml:space="preserve">Se solicitará su retiro por haberse emitido la resolución 223-PCM-16. </w:t>
      </w:r>
      <w:r>
        <w:rPr>
          <w:rFonts w:eastAsia="MS Mincho;ＭＳ 明朝" w:cs="Times New Roman" w:ascii="Times New Roman" w:hAnsi="Times New Roman"/>
          <w:b w:val="false"/>
          <w:bCs w:val="false"/>
          <w:color w:val="000000"/>
          <w:sz w:val="24"/>
          <w:szCs w:val="24"/>
          <w:u w:val="none"/>
          <w:shd w:fill="9966CC" w:val="clear"/>
          <w:lang w:val="es-ES" w:eastAsia="zh-CN" w:bidi="ar-SA"/>
        </w:rPr>
        <w:t xml:space="preserve">Retirado. </w:t>
      </w:r>
      <w:r>
        <w:rPr>
          <w:rFonts w:eastAsia="MS Mincho;ＭＳ 明朝" w:cs="Times New Roman" w:ascii="Times New Roman" w:hAnsi="Times New Roman"/>
          <w:b w:val="false"/>
          <w:bCs w:val="false"/>
          <w:color w:val="000000"/>
          <w:sz w:val="24"/>
          <w:szCs w:val="24"/>
          <w:u w:val="none"/>
          <w:shd w:fill="9966CC" w:val="clear"/>
          <w:lang w:val="es-ES" w:eastAsia="zh-CN" w:bidi="ar-SA"/>
        </w:rPr>
        <w:t>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214/16: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marcha del orgullo LGBT". Autores: concejales Viviana Gelain, Diego Benítez, Andrés Martínez Infante, Julia Fernández y Gerardo Ávila (JSB). Sobre tablas. </w:t>
      </w:r>
      <w:hyperlink r:id="rId224">
        <w:r>
          <w:rPr>
            <w:rStyle w:val="EnlacedeInternet"/>
            <w:rFonts w:eastAsia="MS Mincho;ＭＳ 明朝" w:cs="Times New Roman" w:ascii="Times New Roman" w:hAnsi="Times New Roman"/>
            <w:b w:val="false"/>
            <w:bCs w:val="false"/>
            <w:sz w:val="24"/>
            <w:szCs w:val="24"/>
            <w:shd w:fill="00FF00" w:val="clear"/>
            <w:lang w:val="es-ES" w:eastAsia="zh-CN" w:bidi="ar-SA"/>
          </w:rPr>
          <w:t>D-16-2060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215/16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aprueba convenio entre la Municipalidad de San Carlos de Bariloche y la firma Ñire SRL". Autor: intendente municipal, Ing. Gustavo Gennuso. Colaboradores:  Jefe de Gabinete, Lic. Pablo Chamatrópulos; secretario de Obras y Servicios Públicos, Ing. Francisco Milano y asesora letrada, Dra. Natacha Vázquez. A Asesoría Letrada y a la comisión de Gobierno y Legales. Con tratamiento de preferencia 1° sesión. </w:t>
      </w:r>
      <w:r>
        <w:rPr>
          <w:rFonts w:eastAsia="MS Mincho;ＭＳ 明朝" w:cs="Times New Roman" w:ascii="Times New Roman" w:hAnsi="Times New Roman"/>
          <w:b w:val="false"/>
          <w:bCs w:val="false"/>
          <w:color w:val="000000"/>
          <w:sz w:val="24"/>
          <w:szCs w:val="24"/>
          <w:u w:val="none"/>
          <w:shd w:fill="00FFFF" w:val="clear"/>
          <w:lang w:val="es-ES" w:eastAsia="zh-CN" w:bidi="ar-SA"/>
        </w:rPr>
        <w:t>Acta 1061/16 del 22 de octubre girado a comisión de Gobiernoy Legales s/preferencia.</w:t>
      </w:r>
      <w:hyperlink r:id="rId22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O-16-2792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1065/16 del 17 de noviembre de 2016.</w:t>
      </w:r>
    </w:p>
    <w:p>
      <w:pPr>
        <w:pStyle w:val="Textosinformato"/>
        <w:jc w:val="both"/>
        <w:rPr>
          <w:rFonts w:ascii="Times New Roman" w:hAnsi="Times New Roman" w:eastAsia="MS Mincho;ＭＳ 明朝" w:cs="Times New Roman"/>
          <w:b w:val="false"/>
          <w:b w:val="false"/>
          <w:bCs w:val="false"/>
          <w:color w:val="000000"/>
          <w:sz w:val="24"/>
          <w:szCs w:val="24"/>
          <w:shd w:fill="00FFFF" w:val="clear"/>
          <w:lang w:val="es-ES" w:eastAsia="zh-CN" w:bidi="ar-SA"/>
        </w:rPr>
      </w:pPr>
      <w:r>
        <w:rPr>
          <w:rFonts w:eastAsia="MS Mincho;ＭＳ 明朝" w:cs="Times New Roman" w:ascii="Times New Roman" w:hAnsi="Times New Roman"/>
          <w:b w:val="false"/>
          <w:bCs w:val="false"/>
          <w:color w:val="000000"/>
          <w:sz w:val="24"/>
          <w:szCs w:val="24"/>
          <w:shd w:fill="00FFFF"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216/16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comunitario charla "La familia como proyecto de vida". Autores: concejales Viviana Gelain, Julia Fernández, Diego Benítez, Andrés Martínez Infante y Cristina Painefil (JSB). Sobre tablas.</w:t>
      </w:r>
      <w:hyperlink r:id="rId226">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D-16-2061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1060/16 del 8 de agosto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217/16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sello </w:t>
      </w:r>
      <w:r>
        <w:rPr>
          <w:rFonts w:eastAsia="MS Mincho;ＭＳ 明朝" w:cs="Times New Roman" w:ascii="Times New Roman" w:hAnsi="Times New Roman"/>
          <w:b w:val="false"/>
          <w:bCs w:val="false"/>
          <w:i/>
          <w:iCs/>
          <w:color w:val="auto"/>
          <w:sz w:val="24"/>
          <w:szCs w:val="24"/>
          <w:u w:val="none"/>
          <w:lang w:val="es-ES" w:eastAsia="zh-CN" w:bidi="ar-SA"/>
        </w:rPr>
        <w:t>Hecho en Bariloche</w:t>
      </w:r>
      <w:r>
        <w:rPr>
          <w:rFonts w:eastAsia="MS Mincho;ＭＳ 明朝" w:cs="Times New Roman" w:ascii="Times New Roman" w:hAnsi="Times New Roman"/>
          <w:b w:val="false"/>
          <w:bCs w:val="false"/>
          <w:color w:val="auto"/>
          <w:sz w:val="24"/>
          <w:szCs w:val="24"/>
          <w:u w:val="none"/>
          <w:lang w:val="es-ES" w:eastAsia="zh-CN" w:bidi="ar-SA"/>
        </w:rPr>
        <w:t xml:space="preserve"> para la comercialización de productos de la Economía Social y Solidaria (EsyS)". Autores: concejales Daniel Natapof, Ana Marks y Ramón Chiocconi (FpV). Colaboradores: Fernando del Campo, Gustavo Hernández, Diana Vásquez y Virginia Carabelli. A  Asesoría Letrada y a la comisión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218/16:</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y cultural 5ª Edición festival primavera teatral Bariloche". Autores: concejales Julia Fernández, Gerardo Ávila, Diego Benítez, Claudia Contreras, Viviana Gelain, Andrés Martínez Infante y Cristina Painefil (JSB). Sobre tablas.</w:t>
      </w:r>
      <w:hyperlink r:id="rId227">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D-16-2063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219/16:</w:t>
      </w:r>
      <w:r>
        <w:rPr>
          <w:rFonts w:eastAsia="MS Mincho;ＭＳ 明朝" w:cs="Times New Roman" w:ascii="Times New Roman" w:hAnsi="Times New Roman"/>
          <w:b w:val="false"/>
          <w:bCs w:val="false"/>
          <w:color w:val="auto"/>
          <w:sz w:val="24"/>
          <w:szCs w:val="24"/>
          <w:u w:val="none"/>
          <w:lang w:val="es-ES" w:eastAsia="zh-CN" w:bidi="ar-SA"/>
        </w:rPr>
        <w:t xml:space="preserve"> "Instituye Día Prevención lucha contra Síndrome Urémico Hemolítico. Modifica ordenanza 2033-CM-10". Autores: Comisión de Desarrollo Humano, Deportes y Cultura, concejales Julia Fernández, Cristina Painefil (JSB), Ana Marks, Ramón Chiocconi (FpV) y Daniel González (PRO). Colaboradores: Rosario Armas, Nicolás Ghiglione, Sandra Di Capua y Eduardo Herrero. A Asesoría letrada y a la comisión de Gobierno y Legales.</w:t>
      </w:r>
      <w:hyperlink r:id="rId228">
        <w:r>
          <w:rPr>
            <w:rStyle w:val="EnlacedeInternet"/>
            <w:rFonts w:eastAsia="MS Mincho;ＭＳ 明朝" w:cs="Times New Roman" w:ascii="Times New Roman" w:hAnsi="Times New Roman"/>
            <w:b w:val="false"/>
            <w:bCs w:val="false"/>
            <w:sz w:val="24"/>
            <w:szCs w:val="24"/>
            <w:shd w:fill="23FF23" w:val="clear"/>
            <w:lang w:val="es-ES" w:eastAsia="zh-CN" w:bidi="ar-SA"/>
          </w:rPr>
          <w:t>O-16-2780.</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220/16:</w:t>
      </w:r>
      <w:r>
        <w:rPr>
          <w:rFonts w:eastAsia="MS Mincho;ＭＳ 明朝" w:cs="Times New Roman" w:ascii="Times New Roman" w:hAnsi="Times New Roman"/>
          <w:b w:val="false"/>
          <w:bCs w:val="false"/>
          <w:color w:val="auto"/>
          <w:sz w:val="24"/>
          <w:szCs w:val="24"/>
          <w:u w:val="none"/>
          <w:lang w:val="es-ES" w:eastAsia="zh-CN" w:bidi="ar-SA"/>
        </w:rPr>
        <w:t xml:space="preserve"> "Declara interés municipal y cultural Festival internacional de cuenta-cuentos Bariloche </w:t>
      </w:r>
      <w:r>
        <w:rPr>
          <w:rFonts w:eastAsia="MS Mincho;ＭＳ 明朝" w:cs="Times New Roman" w:ascii="Times New Roman" w:hAnsi="Times New Roman"/>
          <w:b w:val="false"/>
          <w:bCs w:val="false"/>
          <w:i/>
          <w:iCs/>
          <w:color w:val="auto"/>
          <w:sz w:val="24"/>
          <w:szCs w:val="24"/>
          <w:u w:val="none"/>
          <w:lang w:val="es-ES" w:eastAsia="zh-CN" w:bidi="ar-SA"/>
        </w:rPr>
        <w:t xml:space="preserve">Dicen que dicen". </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Autores: concejales Claudia Contreras, Gerardo Ávila, Diego Benítez, Julia Fernández, Viviana Gelain, Andrés Martínez Infante y Cristina Painefil (JSB). Iniciativa: subsecretaria de Cultura, Ana Gerón. Sobre tablas. </w:t>
      </w:r>
      <w:hyperlink r:id="rId229">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D-16-2064</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Declaración 221/16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"Declaración interés municipal y educativo II Jornada y II Seminario internacional ecología y paisajismo". Autores: concejales Gerardo Ávila, Julia Fernández, Viviana Gelain, Andrés Martínez Infante, Claudia Contreras, Diego Benítez, y Cristina Painefil (JSB). Sobre tablas. </w:t>
      </w:r>
      <w:hyperlink r:id="rId230">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D-16-2065</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222/16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"Se crea carné único identificación; abroga ordenanza 2151-CM-11; modifica 1520-CM-09; 1629-CM-06". Autores: concejales Gerardo Ávila, Claudia Contreras, Diego Benítez, Julia Fernández, Viviana Gelain, Cristina Painefil y Andrés Martínez Infante (JSB). Colaboradores: Jefe de Gabinete, Lic. Pablo Chamatrópulos; subsecretario de Coordinación General, Carlos Sánchez y Puente; subsecretario de Tránsito y Transporte, Ernesto Cosovi; asesor Subsecretaría de Tránsito y Transporte, Carlos Catini. A  Asesoría Letrada y a las comisiones de Servicios, Tránsito y Transporte y de Gobierno y Legales. </w:t>
      </w:r>
      <w:hyperlink r:id="rId231">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O-16-2788.</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223/16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"Se crea programa prevención de intoxicación por inhalación de monóxido de carbono". Autores: concejales Julia Fernández, Viviana Gelain, Andrés Martínez Infante, Claudia Contreras, Gerardo Ávila, Diego Benítez y Cristina Painefil (JSB). Colaboradores: Directora de General de Protección Civil, Patricia Díaz; Rosario Armas; Nicolás Ghiglione y María Rosa Ullua. A Asesoría Letrada y a las comisiones de Servicios, Tránsito y Transporte y de Gobierno y Legales</w:t>
      </w:r>
      <w:hyperlink r:id="rId232">
        <w:r>
          <w:rPr>
            <w:rStyle w:val="EnlacedeInternet"/>
            <w:rFonts w:eastAsia="MS Mincho;ＭＳ 明朝" w:cs="Times New Roman" w:ascii="Times New Roman" w:hAnsi="Times New Roman"/>
            <w:b w:val="false"/>
            <w:bCs w:val="false"/>
            <w:i w:val="false"/>
            <w:iCs w:val="false"/>
            <w:sz w:val="24"/>
            <w:szCs w:val="24"/>
            <w:lang w:val="es-ES" w:eastAsia="zh-CN" w:bidi="ar-SA"/>
          </w:rPr>
          <w:t>.</w:t>
        </w:r>
      </w:hyperlink>
      <w:r>
        <w:rPr>
          <w:rStyle w:val="EnlacedeInternet"/>
          <w:rFonts w:eastAsia="MS Mincho;ＭＳ 明朝" w:cs="Times New Roman" w:ascii="Times New Roman" w:hAnsi="Times New Roman"/>
          <w:b w:val="false"/>
          <w:bCs w:val="false"/>
          <w:i w:val="false"/>
          <w:iCs w:val="false"/>
          <w:sz w:val="24"/>
          <w:szCs w:val="24"/>
          <w:lang w:val="es-ES" w:eastAsia="zh-CN" w:bidi="ar-SA"/>
        </w:rPr>
        <w:t xml:space="preserve"> </w:t>
      </w:r>
      <w:hyperlink r:id="rId233">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O-16-2805.</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1066/16 del 15 de diciembre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Declaración 224/16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"Se declara interés municipal y educativo proyecto Jornadas Pedagógicas 2016". Autores: concejales Julia Fernández, Gerardo Ávila, Diego Benítez, Claudia C0,ontreras, Viviana Gelain, Andrés Martínez Infante y Cristina Painefil (JSB). Sobre tablas. </w:t>
      </w:r>
      <w:hyperlink r:id="rId234">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D-16-2066</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Acta 1060/16 del 8 de septiembre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u w:val="none"/>
          <w:lang w:val="es-ES" w:eastAsia="zh-CN" w:bidi="ar-SA"/>
        </w:rPr>
      </w:pPr>
      <w:r>
        <w:rPr>
          <w:rFonts w:eastAsia="MS Mincho;ＭＳ 明朝" w:cs="Times New Roman" w:ascii="Times New Roman" w:hAnsi="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Declaración 225/16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"Declarar de interés municipal educativo y turístico a la 4º Edición del whorkshop sobre el Día Mundial del Turismo 2016". Autor: concejal Daniel González (PRO). Colaborador: Lic. Antonio Sánchez. Sobre tablas. </w:t>
      </w:r>
      <w:hyperlink r:id="rId235">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D-16-2067.</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1060/16 del 8 de septiembre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226/16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"Aprobar el plan de manejo y el plan particularizado de la Reserva Natural Urbana Bosque de la Ermita". Autor: intendente municipal, Ing. Gustavo Gennuso.  Colaboradores: Jefe de Gabinete, Lic. Pablo Chamatrópulos; subsecretario de Desarrollo Urbano, Ing. Marcelo Ruival; subsecretario de Planeamiento Territorial, Arq. Pablo Bullaude y subsecretario de Medio Ambiente, Geol. Carlos Beros. </w:t>
      </w:r>
      <w:r>
        <w:rPr>
          <w:rFonts w:eastAsia="MS Mincho;ＭＳ 明朝" w:cs="Times New Roman" w:ascii="Times New Roman" w:hAnsi="Times New Roman"/>
          <w:b w:val="false"/>
          <w:bCs w:val="false"/>
          <w:i w:val="false"/>
          <w:iCs w:val="false"/>
          <w:strike/>
          <w:color w:val="auto"/>
          <w:sz w:val="24"/>
          <w:szCs w:val="24"/>
          <w:u w:val="none"/>
          <w:lang w:val="es-ES" w:eastAsia="zh-CN" w:bidi="ar-SA"/>
        </w:rPr>
        <w:t>A Asesoría Letrada y a las comisiones de Turismo y Medio Ambiente y de Gobierno y Legales</w:t>
      </w:r>
      <w:r>
        <w:rPr>
          <w:rFonts w:eastAsia="MS Mincho;ＭＳ 明朝" w:cs="Times New Roman" w:ascii="Times New Roman" w:hAnsi="Times New Roman"/>
          <w:b w:val="false"/>
          <w:bCs w:val="false"/>
          <w:i w:val="false"/>
          <w:iCs w:val="false"/>
          <w:color w:val="auto"/>
          <w:sz w:val="24"/>
          <w:szCs w:val="24"/>
          <w:u w:val="none"/>
          <w:lang w:val="es-ES" w:eastAsia="zh-CN" w:bidi="ar-SA"/>
        </w:rPr>
        <w:t>. Acta 1080/17 del 05/10/17: Cambio de ruta:  Girado a Asesoría Letrada y a las comisiones de Obras y Planeamiento y de Gobierno y Legales.</w:t>
      </w:r>
    </w:p>
    <w:p>
      <w:pPr>
        <w:pStyle w:val="Textosinformato"/>
        <w:widowControl/>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227/16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"Se modifica ordenanza 2709-CM-2015. Modifica estructura política Ejecutivo Municipal". Autor: Intendente Municipal, Ing. Gustavo Gennuso. Colaboradores: Jefe de Gabinete, Lic. Pablo Chamatrópulos; Tec. Patricia Díaz y Mg. Gabriela Rosemberg. Sobre tablas.</w:t>
      </w:r>
      <w:hyperlink r:id="rId236">
        <w:r>
          <w:rPr>
            <w:rStyle w:val="EnlacedeInternet"/>
            <w:rFonts w:eastAsia="MS Mincho;ＭＳ 明朝" w:cs="Times New Roman"/>
            <w:b w:val="false"/>
            <w:bCs w:val="false"/>
            <w:sz w:val="24"/>
            <w:szCs w:val="24"/>
            <w:shd w:fill="00FF00" w:val="clear"/>
            <w:lang w:val="es-ES" w:eastAsia="zh-CN" w:bidi="ar-SA"/>
          </w:rPr>
          <w:t xml:space="preserve"> O-16-2769</w:t>
        </w:r>
      </w:hyperlink>
      <w:r>
        <w:rPr>
          <w:rFonts w:eastAsia="MS Mincho;ＭＳ 明朝" w:cs="Times New Roman"/>
          <w:b w:val="false"/>
          <w:bCs w:val="false"/>
          <w:color w:val="000000"/>
          <w:sz w:val="24"/>
          <w:szCs w:val="24"/>
          <w:u w:val="none"/>
          <w:shd w:fill="00FF00" w:val="clear"/>
          <w:lang w:val="es-ES" w:eastAsia="zh-CN" w:bidi="ar-SA"/>
        </w:rPr>
        <w:t>.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228/16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"Aceptar donación de PC efectuada por la productora Labhouse SA". Autor: Intendente Municipal, Ing. Gustavo Gennuso. Colaboradores: Jefe de Gabinete, Lic. Pablo Chamatrópulos; Secretaria de Desarrollo Social, Deportivo y Cultural, Prof. María Gabriela Martínez von Scheidt; Subsecretaria de Cultura, Ana Gerón y Depto. Fiscalizador de Cultura, Graciela Mori. Sobre tablas. </w:t>
      </w:r>
      <w:hyperlink r:id="rId237">
        <w:r>
          <w:rPr>
            <w:rStyle w:val="EnlacedeInternet"/>
            <w:rFonts w:eastAsia="MS Mincho;ＭＳ 明朝" w:cs="Times New Roman" w:ascii="Times New Roman" w:hAnsi="Times New Roman"/>
            <w:b w:val="false"/>
            <w:bCs w:val="false"/>
            <w:sz w:val="24"/>
            <w:szCs w:val="24"/>
            <w:shd w:fill="00FF00" w:val="clear"/>
            <w:lang w:val="es-ES" w:eastAsia="zh-CN" w:bidi="ar-SA"/>
          </w:rPr>
          <w:t>O-16-2770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229/16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comunitario proyecto Feria Franca de Horticultores Nahuel Huapi". Autor: Intendente Municipal, Ing. Gustavo Gennuso. Colaboradores: Jefe de Gabinete, Lic. Pablo Chamatrópulos; Secretario de Turismo y Producción, Marcos Barberis; Subsecretario de Desarrollo Local, Ing. José Luis Zubizarreta y Equipo Técnico Dpto. Emprendimientos Productivos (Licenciados Elizabeth Linares y Juan Ivannisevich). Sobre tablas. </w:t>
      </w:r>
      <w:hyperlink r:id="rId238">
        <w:r>
          <w:rPr>
            <w:rStyle w:val="EnlacedeInternet"/>
            <w:rFonts w:eastAsia="MS Mincho;ＭＳ 明朝" w:cs="Times New Roman" w:ascii="Times New Roman" w:hAnsi="Times New Roman"/>
            <w:b w:val="false"/>
            <w:bCs w:val="false"/>
            <w:sz w:val="24"/>
            <w:szCs w:val="24"/>
            <w:shd w:fill="00FF00" w:val="clear"/>
            <w:lang w:val="es-ES" w:eastAsia="zh-CN" w:bidi="ar-SA"/>
          </w:rPr>
          <w:t>D-16-2069.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230/16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aprueba convenio entre la Municipalidad de San Carlos de Bariloche y la Policía de la Provincia de Río Negro". Autor: Intendente Municipal, Ing. Gustavo Gennuso. Colaboradores:  Jefe de Gabinete, Lic. Pablo Chamatrópulos; Subsecretario de Coordinación General, Carlos Sánchez y Puentes; Asesora Letrada, Dra. Natacha Vázquez y Dra. Marcela González Abdala. Sobre tablas. </w:t>
      </w:r>
    </w:p>
    <w:p>
      <w:pPr>
        <w:pStyle w:val="Textosinformato"/>
        <w:jc w:val="both"/>
        <w:rPr/>
      </w:pPr>
      <w:r>
        <w:rPr>
          <w:rFonts w:eastAsia="MS Mincho;ＭＳ 明朝" w:cs="Times New Roman" w:ascii="Times New Roman" w:hAnsi="Times New Roman"/>
          <w:b w:val="false"/>
          <w:bCs w:val="false"/>
          <w:color w:val="000000"/>
          <w:sz w:val="24"/>
          <w:szCs w:val="24"/>
          <w:shd w:fill="9966CC" w:val="clear"/>
          <w:lang w:val="es-ES" w:eastAsia="zh-CN" w:bidi="ar-SA"/>
        </w:rPr>
        <w:t>Acta 1061/16 del 22 de septiembre de 2016 girado a comisión de Gobierno y Legales con preferencia 1º. Acta 1062/16 del 6 de octubre de 2016 vuelve a comisión de Gobierno y Legales</w:t>
      </w:r>
      <w:hyperlink r:id="rId239">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w:t>
        </w:r>
      </w:hyperlink>
      <w:hyperlink r:id="rId240">
        <w:r>
          <w:rPr>
            <w:rStyle w:val="EnlacedeInternet"/>
            <w:rFonts w:eastAsia="MS Mincho;ＭＳ 明朝" w:cs="Times New Roman" w:ascii="Times New Roman" w:hAnsi="Times New Roman"/>
            <w:b w:val="false"/>
            <w:bCs w:val="false"/>
            <w:sz w:val="24"/>
            <w:szCs w:val="24"/>
            <w:shd w:fill="23FF23" w:val="clear"/>
            <w:lang w:val="es-ES" w:eastAsia="zh-CN" w:bidi="ar-SA"/>
          </w:rPr>
          <w:t>O-16-2781</w:t>
        </w:r>
      </w:hyperlink>
      <w:r>
        <w:rPr>
          <w:rFonts w:eastAsia="MS Mincho;ＭＳ 明朝" w:cs="Times New Roman" w:ascii="Times New Roman" w:hAnsi="Times New Roman"/>
          <w:b w:val="false"/>
          <w:bCs w:val="false"/>
          <w:color w:val="000000"/>
          <w:sz w:val="24"/>
          <w:szCs w:val="24"/>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231/16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educativo y deportivo V Jornadas de Kinesiología". Autores: concejales Julia Fernández, Gerardo Ávila, Diego Benítez, Claudia Contreras, Viviana Gelain, Andrés Martínez Infante y Cristina Painefil (JSB). Colaborador: Klgo. Marcos Castagna. Sobre tablas. </w:t>
      </w:r>
      <w:hyperlink r:id="rId241">
        <w:r>
          <w:rPr>
            <w:rStyle w:val="EnlacedeInternet"/>
            <w:rFonts w:eastAsia="MS Mincho;ＭＳ 明朝" w:cs="Times New Roman" w:ascii="Times New Roman" w:hAnsi="Times New Roman"/>
            <w:b w:val="false"/>
            <w:bCs w:val="false"/>
            <w:sz w:val="24"/>
            <w:szCs w:val="24"/>
            <w:shd w:fill="00FF00" w:val="clear"/>
            <w:lang w:val="es-ES" w:eastAsia="zh-CN" w:bidi="ar-SA"/>
          </w:rPr>
          <w:t>D-16-2070.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232/16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"Desadjudicar y adjudicar inmuebles de interés social barrio 2 de Abril y Unión". Autor: Intendente Municipal, Ing. Gustavo Gennuso. Colaboradores:  Jefe de Gabinete, Lic. Pablo Chamatrópulos; Secretario de Desarrollo Urbano, Ing. Marcelo Ruival y Presidenta del Instituto Municipal de Tierra y Vivienda para el Hábitat Social, Laura Inés Zannoni. A Asesoría Letrada y a las comisiones de Obras y Planeamiento y de Gobierno y Legales. </w:t>
      </w:r>
      <w:hyperlink r:id="rId242">
        <w:r>
          <w:rPr>
            <w:rStyle w:val="EnlacedeInternet"/>
            <w:rFonts w:eastAsia="MS Mincho;ＭＳ 明朝" w:cs="Times New Roman" w:ascii="Times New Roman" w:hAnsi="Times New Roman"/>
            <w:b w:val="false"/>
            <w:bCs w:val="false"/>
            <w:sz w:val="24"/>
            <w:szCs w:val="24"/>
            <w:shd w:fill="00FF00" w:val="clear"/>
            <w:lang w:val="es-ES" w:eastAsia="zh-CN" w:bidi="ar-SA"/>
          </w:rPr>
          <w:t>O-17-2837.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233/16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al Congreso de la Nación y Poder Ejecutivo Nacional necesidad de plena vigencia ley 27209". Autores: concejales Julia Fernández, Gerardo Ávila, Diego Benítez, Claudia Contreras, Viviana Gelain, Andrés Martínez Infante y Cristina Painefil (JSB). Sobre tablas. </w:t>
      </w:r>
      <w:hyperlink r:id="rId243">
        <w:r>
          <w:rPr>
            <w:rStyle w:val="EnlacedeInternet"/>
            <w:rFonts w:eastAsia="MS Mincho;ＭＳ 明朝" w:cs="Times New Roman" w:ascii="Times New Roman" w:hAnsi="Times New Roman"/>
            <w:b w:val="false"/>
            <w:bCs w:val="false"/>
            <w:sz w:val="24"/>
            <w:szCs w:val="24"/>
            <w:shd w:fill="00FF00" w:val="clear"/>
            <w:lang w:val="es-ES" w:eastAsia="zh-CN" w:bidi="ar-SA"/>
          </w:rPr>
          <w:t>C-16-831.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234/16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2155-CM-11". Autores: concejales Cristina Painefil, Diego Benítez, Andrés Martínez Infante, Claudia Contreras, Julia Fernández, Gerardo Ávila y Viviana Gelain (JSB). Colaborador: Nicolás Ghiglione. A Asesoría Letrada y a la comisión de Gobierno y Legales.</w:t>
      </w:r>
      <w:hyperlink r:id="rId244">
        <w:r>
          <w:rPr>
            <w:rStyle w:val="EnlacedeInternet"/>
            <w:rFonts w:eastAsia="MS Mincho;ＭＳ 明朝" w:cs="Times New Roman" w:ascii="Times New Roman" w:hAnsi="Times New Roman"/>
            <w:b w:val="false"/>
            <w:bCs w:val="false"/>
            <w:sz w:val="24"/>
            <w:szCs w:val="24"/>
            <w:shd w:fill="00FF00" w:val="clear"/>
            <w:lang w:val="es-ES" w:eastAsia="zh-CN" w:bidi="ar-SA"/>
          </w:rPr>
          <w:t>O-16-2789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235/16:</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deportivo y comunitario 8va Edición de la Semana de la Aventura 2016". Autores: concejales Diego Benítez, Andrés Martínez Infante, Viviana Gelain, Claudia Contreras, Gerardo Ávila, Cristina Painefil y Julia Fernández (JSB). Sobre tablas. . </w:t>
      </w:r>
      <w:hyperlink r:id="rId245">
        <w:r>
          <w:rPr>
            <w:rStyle w:val="EnlacedeInternet"/>
            <w:rFonts w:eastAsia="MS Mincho;ＭＳ 明朝" w:cs="Times New Roman" w:ascii="Times New Roman" w:hAnsi="Times New Roman"/>
            <w:b w:val="false"/>
            <w:bCs w:val="false"/>
            <w:sz w:val="24"/>
            <w:szCs w:val="24"/>
            <w:shd w:fill="00FF00" w:val="clear"/>
            <w:lang w:val="es-ES" w:eastAsia="zh-CN" w:bidi="ar-SA"/>
          </w:rPr>
          <w:t>D-16-2071.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236/16</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"Se crea ventanilla única. Guía única de trámites". </w:t>
      </w:r>
      <w:r>
        <w:rPr>
          <w:rFonts w:eastAsia="MS Mincho;ＭＳ 明朝" w:cs="Times New Roman" w:ascii="Times New Roman" w:hAnsi="Times New Roman"/>
          <w:b w:val="false"/>
          <w:bCs w:val="false"/>
          <w:color w:val="auto"/>
          <w:sz w:val="24"/>
          <w:szCs w:val="24"/>
          <w:u w:val="none"/>
          <w:lang w:val="es-ES" w:eastAsia="zh-CN" w:bidi="ar-SA"/>
        </w:rPr>
        <w:t xml:space="preserve">Autores: concejales Cristina Painefil, Diego Benítez, Claudia Contreras, Gerardo Ávila, Julia Fernández, Viviana Gelain y Andrés Martínez Infante (JSB). Colaboradoras: Lic. Natalia Almonacid y María José Medina. A Asesoría Letrada y a la comisión de Gobierno y Legales. </w:t>
      </w:r>
      <w:hyperlink r:id="rId246">
        <w:r>
          <w:rPr>
            <w:rStyle w:val="EnlacedeInternet"/>
            <w:rFonts w:eastAsia="MS Mincho;ＭＳ 明朝" w:cs="Times New Roman" w:ascii="Times New Roman" w:hAnsi="Times New Roman"/>
            <w:b w:val="false"/>
            <w:bCs w:val="false"/>
            <w:sz w:val="24"/>
            <w:szCs w:val="24"/>
            <w:shd w:fill="00FF00" w:val="clear"/>
            <w:lang w:val="es-ES" w:eastAsia="zh-CN" w:bidi="ar-SA"/>
          </w:rPr>
          <w:t>O-16-2817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1067/16 del 29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237/16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Esteban Bullrich y Ejecutivo Nacional reflexión sobre dichos Campaña del Desierto". Autores: concejales Ana Marks, Daniel Natapof y Ramón Chiocconi (FPV). Sobre tablas. </w:t>
      </w:r>
      <w:hyperlink r:id="rId247">
        <w:r>
          <w:rPr>
            <w:rStyle w:val="EnlacedeInternet"/>
            <w:rFonts w:eastAsia="MS Mincho;ＭＳ 明朝" w:cs="Times New Roman" w:ascii="Times New Roman" w:hAnsi="Times New Roman"/>
            <w:b w:val="false"/>
            <w:bCs w:val="false"/>
            <w:sz w:val="24"/>
            <w:szCs w:val="24"/>
            <w:shd w:fill="00FF00" w:val="clear"/>
            <w:lang w:val="es-ES" w:eastAsia="zh-CN" w:bidi="ar-SA"/>
          </w:rPr>
          <w:t>C-16-832.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1061/16 del 22 de septiembre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238/16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 Cámara Diputados necesidad pronto tratamiento proyecto de comunicación factibilidad del tren Arrayanes". Autores: concejales Cristina Painefil, Diego Benítez, Andrés Martínez Infante, Claudia Contreras, Julia Fernández, Gerardo Ávila y Viviana Gelain (JSB). Sobre tablas. </w:t>
      </w:r>
      <w:hyperlink r:id="rId248">
        <w:r>
          <w:rPr>
            <w:rStyle w:val="EnlacedeInternet"/>
            <w:rFonts w:eastAsia="MS Mincho;ＭＳ 明朝" w:cs="Times New Roman" w:ascii="Times New Roman" w:hAnsi="Times New Roman"/>
            <w:b w:val="false"/>
            <w:bCs w:val="false"/>
            <w:sz w:val="24"/>
            <w:szCs w:val="24"/>
            <w:shd w:fill="00FF00" w:val="clear"/>
            <w:lang w:val="es-ES" w:eastAsia="zh-CN" w:bidi="ar-SA"/>
          </w:rPr>
          <w:t>C-16-833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1061/16 del 22 de septiembre de 2016.</w:t>
      </w:r>
    </w:p>
    <w:p>
      <w:pPr>
        <w:pStyle w:val="Textosinformato"/>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239/16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"Modificar ordenanza tarifaria 2375-CM-12. Coeficiente corrector". Autor: Intendente municipal, Ing. Gustavo Gennuso. Colaboradores: Jefe de Gabinete, Lic. Pablo Chamatrópulos y Secretario de Hacienda, Cr. Ariel Gomis. A Asesoría Letrada y a las comisiones de Economía, Hacienda, Finanzas y Desarrollo Económico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240/16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"Modificar ordenanza tarifaria 2375-CM-12. Coeficiente corrector". Autor: Intendente municipal, Ing. Gustavo Gennuso. Colaboradores: Jefe de Gabinete, Lic. Pablo Chamatrópulos y Secretario de Hacienda, Cr. Ariel Gomis. A Asesoría Letrada y a las comisiones de Economía, Hacienda, Finanzas y Desarrollo Económico y de Gobierno y Legales.</w:t>
      </w:r>
      <w:r>
        <w:rPr>
          <w:rFonts w:eastAsia="MS Mincho;ＭＳ 明朝" w:cs="Times New Roman" w:ascii="Times New Roman" w:hAnsi="Times New Roman"/>
          <w:b w:val="false"/>
          <w:bCs w:val="false"/>
          <w:color w:val="000000"/>
          <w:sz w:val="24"/>
          <w:szCs w:val="24"/>
          <w:u w:val="none"/>
          <w:shd w:fill="FF3366" w:val="clear"/>
          <w:lang w:val="es-ES" w:eastAsia="zh-CN" w:bidi="ar-SA"/>
        </w:rPr>
        <w:t xml:space="preserve"> Retirado. Acta 1067/16 del 29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241/16</w:t>
      </w:r>
      <w:r>
        <w:rPr>
          <w:rFonts w:eastAsia="MS Mincho;ＭＳ 明朝" w:cs="Times New Roman" w:ascii="Times New Roman" w:hAnsi="Times New Roman"/>
          <w:b w:val="false"/>
          <w:bCs w:val="false"/>
          <w:color w:val="auto"/>
          <w:sz w:val="24"/>
          <w:szCs w:val="24"/>
          <w:u w:val="none"/>
          <w:lang w:val="es-ES" w:eastAsia="zh-CN" w:bidi="ar-SA"/>
        </w:rPr>
        <w:t>: "Se modifica ordenanza 257-C-89. Publicidad régimen contrataciones y servicios públicos". Autores: Concejales Julia Fernández, Viviana Gelain, Claudia Contreras, Gerardo Ávila, Diego Benítez y Cristina Painefil (JSB). Colaboradora: Rosario Armas. A Asesoría Letrada y a la comisión de Gobierno y Legales.</w:t>
      </w:r>
      <w:hyperlink r:id="rId249">
        <w:r>
          <w:rPr>
            <w:rStyle w:val="EnlacedeInternet"/>
            <w:rFonts w:eastAsia="MS Mincho;ＭＳ 明朝" w:cs="Times New Roman" w:ascii="Times New Roman" w:hAnsi="Times New Roman"/>
            <w:b w:val="false"/>
            <w:bCs w:val="false"/>
            <w:sz w:val="24"/>
            <w:szCs w:val="24"/>
            <w:shd w:fill="00FF00" w:val="clear"/>
            <w:lang w:val="es-ES" w:eastAsia="zh-CN" w:bidi="ar-SA"/>
          </w:rPr>
          <w:t>O-17-2858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242/16:</w:t>
      </w:r>
      <w:r>
        <w:rPr>
          <w:rFonts w:eastAsia="MS Mincho;ＭＳ 明朝" w:cs="Times New Roman" w:ascii="Times New Roman" w:hAnsi="Times New Roman"/>
          <w:b w:val="false"/>
          <w:bCs w:val="false"/>
          <w:color w:val="auto"/>
          <w:sz w:val="24"/>
          <w:szCs w:val="24"/>
          <w:u w:val="none"/>
          <w:lang w:val="es-ES" w:eastAsia="zh-CN" w:bidi="ar-SA"/>
        </w:rPr>
        <w:t xml:space="preserve"> "Participación jóvenes oradores en actos protocolares". Autores: Concejales Julia Fernández, Viviana Gelain, Claudia Contreras, Gerardo Ávila, Diego Benítez y Cristina Painefil (JSB). Colaboradora: Rosario Armas. A Asesoría Letrada y a las comisiones de Desarrollo Humano, Deportes y Cultura y de Gobierno y Legales.</w:t>
      </w:r>
      <w:hyperlink r:id="rId25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O-16-2806.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1066/16 del 15 de diciembre de 2016.</w:t>
      </w:r>
    </w:p>
    <w:p>
      <w:pPr>
        <w:pStyle w:val="Textosinformato"/>
        <w:jc w:val="both"/>
        <w:rPr>
          <w:rFonts w:ascii="Times New Roman" w:hAnsi="Times New Roman" w:eastAsia="Times New Roman" w:cs="Times New Roman"/>
          <w:b w:val="false"/>
          <w:b w:val="false"/>
          <w:bCs w:val="false"/>
          <w:color w:val="000000"/>
          <w:sz w:val="24"/>
          <w:szCs w:val="24"/>
          <w:shd w:fill="00FF00" w:val="clear"/>
          <w:lang w:val="es-ES" w:eastAsia="zh-CN" w:bidi="ar-SA"/>
        </w:rPr>
      </w:pPr>
      <w:r>
        <w:rPr>
          <w:rFonts w:eastAsia="Times New Roman"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243/16</w:t>
      </w:r>
      <w:r>
        <w:rPr>
          <w:rFonts w:eastAsia="MS Mincho;ＭＳ 明朝" w:cs="Times New Roman" w:ascii="Times New Roman" w:hAnsi="Times New Roman"/>
          <w:b w:val="false"/>
          <w:bCs w:val="false"/>
          <w:color w:val="auto"/>
          <w:sz w:val="24"/>
          <w:szCs w:val="24"/>
          <w:u w:val="none"/>
          <w:lang w:val="es-ES" w:eastAsia="zh-CN" w:bidi="ar-SA"/>
        </w:rPr>
        <w:t xml:space="preserve">: "Aceptación de contratación de instalación y actualización de sistema integral municipal". Autor: Jefe de Gabinete a cargo despacho intendencia, Lic. Pablo Chamatrópulos. Colaboradores: Secretario de Hacienda, Cr. Ariel Gomis; Subsecretario de Hacienda, Dr. Diego Breide y Director General de Información y Tecnología, Juan José López Martí. A Asesoría Letrada y a las comisiones de Economía, Hacienda, Finanzas y Desarrollo Económico y de Gobierno y Legales. </w:t>
      </w:r>
      <w:hyperlink r:id="rId251">
        <w:r>
          <w:rPr>
            <w:rStyle w:val="EnlacedeInternet"/>
            <w:rFonts w:eastAsia="MS Mincho;ＭＳ 明朝" w:cs="Times New Roman" w:ascii="Times New Roman" w:hAnsi="Times New Roman"/>
            <w:b w:val="false"/>
            <w:bCs w:val="false"/>
            <w:sz w:val="24"/>
            <w:szCs w:val="24"/>
            <w:shd w:fill="00FF00" w:val="clear"/>
            <w:lang w:val="es-ES" w:eastAsia="zh-CN" w:bidi="ar-SA"/>
          </w:rPr>
          <w:t>O-16-2790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val="es-ES" w:eastAsia="zh-CN" w:bidi="ar-SA"/>
        </w:rPr>
      </w:pPr>
      <w:r>
        <w:rPr>
          <w:rFonts w:eastAsia="MS Mincho;ＭＳ 明朝"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244/16:</w:t>
      </w:r>
      <w:r>
        <w:rPr>
          <w:rFonts w:eastAsia="MS Mincho;ＭＳ 明朝" w:cs="Times New Roman" w:ascii="Times New Roman" w:hAnsi="Times New Roman"/>
          <w:b w:val="false"/>
          <w:bCs w:val="false"/>
          <w:color w:val="auto"/>
          <w:sz w:val="24"/>
          <w:szCs w:val="24"/>
          <w:lang w:val="es-ES" w:eastAsia="zh-CN" w:bidi="ar-SA"/>
        </w:rPr>
        <w:t xml:space="preserve"> "Declarar interés municipal, cultural y comunitario la Orquesta infanto-juvenil Punto de Encuentro". Autores: Concejales Claudia Contreras, Gerardo Ávila, Diego Benítez, Julia Fernández, Viviana Gelain y Cristina Painefil (JSB). Sobre tablas. </w:t>
      </w:r>
      <w:hyperlink r:id="rId252">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D-16-2074. </w:t>
        </w:r>
      </w:hyperlink>
      <w:r>
        <w:rPr>
          <w:rFonts w:eastAsia="MS Mincho;ＭＳ 明朝" w:cs="Times New Roman" w:ascii="Times New Roman" w:hAnsi="Times New Roman"/>
          <w:b w:val="false"/>
          <w:bCs w:val="false"/>
          <w:color w:val="000000"/>
          <w:sz w:val="24"/>
          <w:szCs w:val="24"/>
          <w:shd w:fill="00FF00" w:val="clear"/>
          <w:lang w:val="es-ES" w:eastAsia="zh-CN" w:bidi="ar-SA"/>
        </w:rPr>
        <w:t>Acta 1062 del 6 de octubre de 2016.</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val="es-ES" w:eastAsia="zh-CN" w:bidi="ar-SA"/>
        </w:rPr>
      </w:pPr>
      <w:r>
        <w:rPr>
          <w:rFonts w:eastAsia="MS Mincho;ＭＳ 明朝"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245/16:</w:t>
      </w:r>
      <w:r>
        <w:rPr>
          <w:rFonts w:eastAsia="MS Mincho;ＭＳ 明朝" w:cs="Times New Roman" w:ascii="Times New Roman" w:hAnsi="Times New Roman"/>
          <w:b w:val="false"/>
          <w:bCs w:val="false"/>
          <w:color w:val="auto"/>
          <w:sz w:val="24"/>
          <w:szCs w:val="24"/>
          <w:lang w:val="es-ES" w:eastAsia="zh-CN" w:bidi="ar-SA"/>
        </w:rPr>
        <w:t xml:space="preserve"> "Se autoriza la suscripción acuerdo ley provincial 5112". Autor: Intendente municipal, Ing. Gustavo Gennuso. Colaboradores: Jefe de Gabinete, Lic. Pablo Chamatrópulos y Secretario de Hacienda, Cr. Ariel Gomis. Sobre tablas. </w:t>
      </w:r>
      <w:hyperlink r:id="rId253">
        <w:r>
          <w:rPr>
            <w:rStyle w:val="EnlacedeInternet"/>
            <w:rFonts w:eastAsia="MS Mincho;ＭＳ 明朝" w:cs="Times New Roman" w:ascii="Times New Roman" w:hAnsi="Times New Roman"/>
            <w:b w:val="false"/>
            <w:bCs w:val="false"/>
            <w:sz w:val="24"/>
            <w:szCs w:val="24"/>
            <w:shd w:fill="00FF00" w:val="clear"/>
            <w:lang w:val="es-ES" w:eastAsia="zh-CN" w:bidi="ar-SA"/>
          </w:rPr>
          <w:t>O-16-2771</w:t>
        </w:r>
      </w:hyperlink>
      <w:r>
        <w:rPr>
          <w:rFonts w:eastAsia="MS Mincho;ＭＳ 明朝" w:cs="Times New Roman" w:ascii="Times New Roman" w:hAnsi="Times New Roman"/>
          <w:b w:val="false"/>
          <w:bCs w:val="false"/>
          <w:color w:val="000000"/>
          <w:sz w:val="24"/>
          <w:szCs w:val="24"/>
          <w:shd w:fill="00FF00" w:val="clear"/>
          <w:lang w:val="es-ES" w:eastAsia="zh-CN" w:bidi="ar-SA"/>
        </w:rPr>
        <w:t>.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246/16</w:t>
      </w:r>
      <w:r>
        <w:rPr>
          <w:rFonts w:eastAsia="MS Mincho;ＭＳ 明朝" w:cs="Times New Roman" w:ascii="Times New Roman" w:hAnsi="Times New Roman"/>
          <w:b/>
          <w:bCs/>
          <w:color w:val="auto"/>
          <w:sz w:val="24"/>
          <w:szCs w:val="24"/>
          <w:lang w:val="es-ES" w:eastAsia="zh-CN" w:bidi="ar-SA"/>
        </w:rPr>
        <w:t xml:space="preserve">: </w:t>
      </w:r>
      <w:r>
        <w:rPr>
          <w:rFonts w:eastAsia="MS Mincho;ＭＳ 明朝" w:cs="Times New Roman" w:ascii="Times New Roman" w:hAnsi="Times New Roman"/>
          <w:b w:val="false"/>
          <w:bCs w:val="false"/>
          <w:color w:val="auto"/>
          <w:sz w:val="24"/>
          <w:szCs w:val="24"/>
          <w:lang w:val="es-ES" w:eastAsia="zh-CN" w:bidi="ar-SA"/>
        </w:rPr>
        <w:t>"Se modifica ordenanza 1747-CM-07 anexos I y IV". Autores: Comisión Legislativa, concejales Diego Benítez, Andrés Martínez Infante (JSB) y Ramón Chiocconi (FPV). Sobre tablas.</w:t>
      </w:r>
      <w:hyperlink r:id="rId25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O-16-2776</w:t>
        </w:r>
      </w:hyperlink>
      <w:r>
        <w:rPr>
          <w:rFonts w:eastAsia="MS Mincho;ＭＳ 明朝" w:cs="Times New Roman" w:ascii="Times New Roman" w:hAnsi="Times New Roman"/>
          <w:b w:val="false"/>
          <w:bCs w:val="false"/>
          <w:color w:val="000000"/>
          <w:sz w:val="24"/>
          <w:szCs w:val="24"/>
          <w:shd w:fill="00FF00" w:val="clear"/>
          <w:lang w:val="es-ES" w:eastAsia="zh-CN" w:bidi="ar-SA"/>
        </w:rPr>
        <w:t>.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247/16</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"Declarar de interés municipal y deportivo a las "Jornadas de box el Futuro en Nuestras Manos". Autor: Concejal Daniel González (PRO). Colaboradores: Comisión Municipal de box. Sobre tablas. </w:t>
      </w:r>
      <w:hyperlink r:id="rId255">
        <w:r>
          <w:rPr>
            <w:rStyle w:val="EnlacedeInternet"/>
            <w:rFonts w:eastAsia="MS Mincho;ＭＳ 明朝" w:cs="Times New Roman" w:ascii="Times New Roman" w:hAnsi="Times New Roman"/>
            <w:b w:val="false"/>
            <w:bCs w:val="false"/>
            <w:sz w:val="24"/>
            <w:szCs w:val="24"/>
            <w:shd w:fill="00FF00" w:val="clear"/>
            <w:lang w:val="es-ES" w:eastAsia="zh-CN" w:bidi="ar-SA"/>
          </w:rPr>
          <w:t>D-16-2075</w:t>
        </w:r>
      </w:hyperlink>
      <w:r>
        <w:rPr>
          <w:rFonts w:eastAsia="MS Mincho;ＭＳ 明朝" w:cs="Times New Roman" w:ascii="Times New Roman" w:hAnsi="Times New Roman"/>
          <w:b w:val="false"/>
          <w:bCs w:val="false"/>
          <w:color w:val="000000"/>
          <w:sz w:val="24"/>
          <w:szCs w:val="24"/>
          <w:shd w:fill="00FF00" w:val="clear"/>
          <w:lang w:val="es-ES" w:eastAsia="zh-CN" w:bidi="ar-SA"/>
        </w:rPr>
        <w:t>.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248/16</w:t>
      </w:r>
      <w:r>
        <w:rPr>
          <w:rFonts w:eastAsia="MS Mincho;ＭＳ 明朝" w:cs="Times New Roman" w:ascii="Times New Roman" w:hAnsi="Times New Roman"/>
          <w:b w:val="false"/>
          <w:bCs w:val="false"/>
          <w:color w:val="auto"/>
          <w:sz w:val="24"/>
          <w:szCs w:val="24"/>
          <w:lang w:val="es-ES" w:eastAsia="zh-CN" w:bidi="ar-SA"/>
        </w:rPr>
        <w:t>: "Declarar de interés municipal y cultural al Encuentro Sinfónico Regional a realizarse en Bariloche". Autores: Concejales Daniel Natapof, Ana Marks y Ramón Chiocconi (FPV). Colaboradores: Maximiliano Altieri y Marina Bazzano Bodi. Sobre tablas.</w:t>
      </w:r>
      <w:hyperlink r:id="rId256">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D-16-2076.</w:t>
        </w:r>
      </w:hyperlink>
      <w:r>
        <w:rPr>
          <w:rFonts w:eastAsia="MS Mincho;ＭＳ 明朝" w:cs="Times New Roman" w:ascii="Times New Roman" w:hAnsi="Times New Roman"/>
          <w:b w:val="false"/>
          <w:bCs w:val="false"/>
          <w:color w:val="000000"/>
          <w:sz w:val="24"/>
          <w:szCs w:val="24"/>
          <w:shd w:fill="00FF00" w:val="clear"/>
          <w:lang w:val="es-ES" w:eastAsia="zh-CN" w:bidi="ar-SA"/>
        </w:rPr>
        <w:t xml:space="preserve"> Acta 1062/16 del 6 de octubre de 2016.</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val="es-ES" w:eastAsia="zh-CN" w:bidi="ar-SA"/>
        </w:rPr>
      </w:pPr>
      <w:r>
        <w:rPr>
          <w:rFonts w:eastAsia="MS Mincho;ＭＳ 明朝" w:cs="Times New Roman" w:ascii="Times New Roman" w:hAnsi="Times New Roman"/>
          <w:b w:val="false"/>
          <w:bCs w:val="false"/>
          <w:color w:val="000000"/>
          <w:sz w:val="24"/>
          <w:szCs w:val="24"/>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249/16</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"Se declara de interés municipal y cultural Exposición Museo Itinerante de la Biblia". Autores: Concejales Andrés Martínez Infante,  Diego Benítez, Claudia Contreras, Julia Fernández, Gerardo Ávila y Viviana Gelain (JSB). Iniciativa: Encuentro Ecuménico (Iglesia Evangélica Metodista Argentina; Iglesia Luterana Unida; Iglesia Católica Romana e Iglesia Evangélica del Río de la Plata). Sobre tablas. </w:t>
      </w:r>
      <w:hyperlink r:id="rId257">
        <w:r>
          <w:rPr>
            <w:rStyle w:val="EnlacedeInternet"/>
            <w:rFonts w:eastAsia="MS Mincho;ＭＳ 明朝" w:cs="Times New Roman" w:ascii="Times New Roman" w:hAnsi="Times New Roman"/>
            <w:b w:val="false"/>
            <w:bCs w:val="false"/>
            <w:sz w:val="24"/>
            <w:szCs w:val="24"/>
            <w:shd w:fill="00FF00" w:val="clear"/>
            <w:lang w:val="es-ES" w:eastAsia="zh-CN" w:bidi="ar-SA"/>
          </w:rPr>
          <w:t>D-16-2077</w:t>
        </w:r>
      </w:hyperlink>
      <w:r>
        <w:rPr>
          <w:rFonts w:eastAsia="MS Mincho;ＭＳ 明朝" w:cs="Times New Roman" w:ascii="Times New Roman" w:hAnsi="Times New Roman"/>
          <w:b w:val="false"/>
          <w:bCs w:val="false"/>
          <w:color w:val="000000"/>
          <w:sz w:val="24"/>
          <w:szCs w:val="24"/>
          <w:shd w:fill="00FF00" w:val="clear"/>
          <w:lang w:val="es-ES" w:eastAsia="zh-CN" w:bidi="ar-SA"/>
        </w:rPr>
        <w:t>.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250/16:</w:t>
      </w:r>
      <w:r>
        <w:rPr>
          <w:rFonts w:eastAsia="MS Mincho;ＭＳ 明朝" w:cs="Times New Roman" w:ascii="Times New Roman" w:hAnsi="Times New Roman"/>
          <w:b w:val="false"/>
          <w:bCs w:val="false"/>
          <w:color w:val="auto"/>
          <w:sz w:val="24"/>
          <w:szCs w:val="24"/>
          <w:lang w:val="es-ES" w:eastAsia="zh-CN" w:bidi="ar-SA"/>
        </w:rPr>
        <w:t xml:space="preserve"> "Se solicita a la Dirección Nacional de Vialidad el traspaso de la avenida Esandi a la jurisdicción municipal". Autores: Concejales Diego Benítez, Claudia Contreras, Gerardo Ávila, Andrés Martínez Infante, Julia Fernández, Viviana Gelain y Cristina Painefil (JSB).Colaboradoras: María José Medina y vecina del Este, Alejandra Olivares. Sobre tablas.</w:t>
      </w:r>
      <w:r>
        <w:rPr>
          <w:rFonts w:eastAsia="MS Mincho;ＭＳ 明朝" w:cs="Times New Roman" w:ascii="Times New Roman" w:hAnsi="Times New Roman"/>
          <w:b w:val="false"/>
          <w:bCs w:val="false"/>
          <w:color w:val="000000"/>
          <w:sz w:val="24"/>
          <w:szCs w:val="24"/>
          <w:shd w:fill="9966CC" w:val="clear"/>
          <w:lang w:val="es-ES" w:eastAsia="zh-CN" w:bidi="ar-SA"/>
        </w:rPr>
        <w:t xml:space="preserve"> Acta 1062/16 del 6 de octubre de 2016. Girado a Asesoría Letrada y a comisión de Gobierno y Legales.</w:t>
      </w:r>
    </w:p>
    <w:p>
      <w:pPr>
        <w:pStyle w:val="Textosinformato"/>
        <w:jc w:val="both"/>
        <w:rPr>
          <w:rFonts w:ascii="Droid Sans" w:hAnsi="Droid Sans" w:eastAsia="MS Mincho;ＭＳ 明朝" w:cs="Droid Sans"/>
          <w:b w:val="false"/>
          <w:b w:val="false"/>
          <w:bCs w:val="false"/>
          <w:color w:val="auto"/>
          <w:sz w:val="24"/>
          <w:szCs w:val="24"/>
          <w:lang w:val="es-ES" w:eastAsia="zh-CN" w:bidi="ar-SA"/>
        </w:rPr>
      </w:pPr>
      <w:r>
        <w:rPr>
          <w:rFonts w:eastAsia="MS Mincho;ＭＳ 明朝" w:cs="Droid Sans" w:ascii="Droid Sans" w:hAnsi="Droid Sans"/>
          <w:b w:val="false"/>
          <w:bCs w:val="false"/>
          <w:color w:val="auto"/>
          <w:sz w:val="24"/>
          <w:szCs w:val="24"/>
          <w:lang w:val="es-ES" w:eastAsia="zh-CN" w:bidi="ar-SA"/>
        </w:rPr>
        <w:t>[]</w:t>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251/16</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"Crea registro de organizaciones y comunidades de pueblos originarios de Bariloche". Autores: Concejales Cristina Painefil, Claudia Contreras, Julia Fernández, Gerardo Ávila y Viviana Gelain (JSB). Colaboradores: Comunidades Mapuche, Lof Che Celestino Quijada, Lofche Buenuleo, Lof Roberto Maliqueo y Lof Wenû Niriguau. A </w:t>
      </w:r>
      <w:r>
        <w:rPr>
          <w:rFonts w:eastAsia="MS Mincho;ＭＳ 明朝" w:cs="Times New Roman" w:ascii="Times New Roman" w:hAnsi="Times New Roman"/>
          <w:b w:val="false"/>
          <w:bCs w:val="false"/>
          <w:color w:val="auto"/>
          <w:sz w:val="24"/>
          <w:szCs w:val="24"/>
          <w:u w:val="none"/>
          <w:lang w:val="es-ES" w:eastAsia="zh-CN" w:bidi="ar-SA"/>
        </w:rPr>
        <w:t xml:space="preserve">Asesoría Letrada y a las comisiones de Desarrollo Humano, Deportes y Cultura y de Gobierno y Legales. </w:t>
      </w:r>
      <w:hyperlink r:id="rId25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O-17-2883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252/16</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"Modifica ordenanza 1747-CM-07 asigna nombre Roberto "Negro" Asenjo, sala aparato y musculatura gimnasio nº1". Autores: Concejales Claudia Contreras, Julia Fernández, Cristina Painefil, Viviana Gelain y Gerardo Ávila (JSB). Iniciativa: Subsecretario de Deportes, Prof. Daniel Ljunberg. Colaboradora: Lic. Natalia Almonacid. Sobre tablas. </w:t>
      </w:r>
      <w:hyperlink r:id="rId259">
        <w:r>
          <w:rPr>
            <w:rStyle w:val="EnlacedeInternet"/>
            <w:rFonts w:eastAsia="MS Mincho;ＭＳ 明朝" w:cs="Times New Roman" w:ascii="Times New Roman" w:hAnsi="Times New Roman"/>
            <w:b w:val="false"/>
            <w:bCs w:val="false"/>
            <w:sz w:val="24"/>
            <w:szCs w:val="24"/>
            <w:shd w:fill="00FF00" w:val="clear"/>
            <w:lang w:val="es-ES" w:eastAsia="zh-CN" w:bidi="ar-SA"/>
          </w:rPr>
          <w:t>O-16-2777.</w:t>
        </w:r>
      </w:hyperlink>
      <w:r>
        <w:rPr>
          <w:rFonts w:eastAsia="MS Mincho;ＭＳ 明朝" w:cs="Times New Roman" w:ascii="Times New Roman" w:hAnsi="Times New Roman"/>
          <w:b w:val="false"/>
          <w:bCs w:val="false"/>
          <w:color w:val="000000"/>
          <w:sz w:val="24"/>
          <w:szCs w:val="24"/>
          <w:shd w:fill="00FF00" w:val="clear"/>
          <w:lang w:val="es-ES" w:eastAsia="zh-CN" w:bidi="ar-SA"/>
        </w:rPr>
        <w:t xml:space="preserve"> Acta 1062/16 del 6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253/16</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"Se declara de interés municipal y cultural el rodaje de película Sucesos Perdidos". Autores: Concejales Claudia Contreras, Gerardo Ávila,  Julia Fernández y Viviana Gelain, (JSB). Sobre tablas. </w:t>
      </w:r>
      <w:hyperlink r:id="rId260">
        <w:r>
          <w:rPr>
            <w:rStyle w:val="EnlacedeInternet"/>
            <w:rFonts w:eastAsia="MS Mincho;ＭＳ 明朝" w:cs="Times New Roman" w:ascii="Times New Roman" w:hAnsi="Times New Roman"/>
            <w:b w:val="false"/>
            <w:bCs w:val="false"/>
            <w:sz w:val="24"/>
            <w:szCs w:val="24"/>
            <w:shd w:fill="00FF00" w:val="clear"/>
            <w:lang w:val="es-ES" w:eastAsia="zh-CN" w:bidi="ar-SA"/>
          </w:rPr>
          <w:t>D-16-2078.</w:t>
        </w:r>
      </w:hyperlink>
      <w:r>
        <w:rPr>
          <w:rFonts w:eastAsia="MS Mincho;ＭＳ 明朝" w:cs="Times New Roman" w:ascii="Times New Roman" w:hAnsi="Times New Roman"/>
          <w:b w:val="false"/>
          <w:bCs w:val="false"/>
          <w:color w:val="000000"/>
          <w:sz w:val="24"/>
          <w:szCs w:val="24"/>
          <w:shd w:fill="00FF00" w:val="clear"/>
          <w:lang w:val="es-ES" w:eastAsia="zh-CN" w:bidi="ar-SA"/>
        </w:rPr>
        <w:t xml:space="preserve"> Acta 1062/16 del 6 de octubre de 2016.</w:t>
      </w:r>
    </w:p>
    <w:p>
      <w:pPr>
        <w:pStyle w:val="Textosinformato"/>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Declaración 254/16</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"Se declara de interés municipal y deportivo torneo Taekwon-do, Copa Campeones Bariloche". Autores: Concejales Cristina Painefil, Diego Benítez, Andrés Martínez Infante, Claudia Contreras, Julia Fernández, Gerardo Ávila y Viviana Gelain (JSB). Colaboradores: Carina Marín y Orlando Díaz. Se solicitará su retiro por haberse emitido la resolución 294-PCM-16.</w:t>
      </w:r>
      <w:r>
        <w:rPr>
          <w:rFonts w:eastAsia="MS Mincho;ＭＳ 明朝" w:cs="Times New Roman"/>
          <w:b w:val="false"/>
          <w:bCs w:val="false"/>
          <w:color w:val="000000"/>
          <w:sz w:val="24"/>
          <w:szCs w:val="24"/>
          <w:u w:val="none"/>
          <w:shd w:fill="9966CC" w:val="clear"/>
          <w:lang w:val="es-ES" w:eastAsia="zh-CN" w:bidi="ar-SA"/>
        </w:rPr>
        <w:t xml:space="preserve"> Retirado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255/16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art. 44º Reglamento de Contabilidad ordenanza 669-CM-91". Autores: Presidente del Tribunal de Contralor, Sr. Damián Fuentes; Vice presidente del Tribunal de Contralor, Dra. Julieta Wallace y vocal del Tribunal de Contralor, Cra. Denise Casatti. Colaboradores: Cra. Andrea Leiva; Sr. Miguel Silva; Cr. Martín Olvar; Dr. Juan Manuel García Berro y Cr. Manuel García. A Asesoría Letrada y a las comisiones de Economía, Hacienda, Finanzas y Desarrollo Económico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256/16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e intercultural "II Encuentro intercultural Tayiñ Rakizuanün Entulepaiñ". Autores: Concejales Cristina Painefil, Andrés Martínez Infante, Claudia Contreras, Julia Fernández, Gerardo Ávila y Viviana Gelain (JSB). Iniciativa: Subsecretaría de Cultura. Colaborador: Nicolás Ghiglione. Sobre tablas.  </w:t>
      </w:r>
      <w:hyperlink r:id="rId261">
        <w:r>
          <w:rPr>
            <w:rStyle w:val="EnlacedeInternet"/>
            <w:rFonts w:eastAsia="MS Mincho;ＭＳ 明朝" w:cs="Times New Roman" w:ascii="Times New Roman" w:hAnsi="Times New Roman"/>
            <w:b w:val="false"/>
            <w:bCs w:val="false"/>
            <w:sz w:val="24"/>
            <w:szCs w:val="24"/>
            <w:shd w:fill="23FF23" w:val="clear"/>
            <w:lang w:val="es-ES" w:eastAsia="zh-CN" w:bidi="ar-SA"/>
          </w:rPr>
          <w:t>D-16-2082</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257/16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"Aprueba se haga peatonal la circulación en calle Bartolomé Mitre". Autor: Concejal Daniel González (PRO). A Asesoría Letrada y a las comisiones de Turismo y Medio Ambiente; de Servicios, Tránsito y Transporte y de Gobierno y Legales. </w:t>
      </w:r>
      <w:hyperlink r:id="rId262">
        <w:r>
          <w:rPr>
            <w:rStyle w:val="EnlacedeInternet"/>
            <w:rFonts w:eastAsia="MS Mincho;ＭＳ 明朝" w:cs="Times New Roman" w:ascii="Times New Roman" w:hAnsi="Times New Roman"/>
            <w:b w:val="false"/>
            <w:bCs w:val="false"/>
            <w:sz w:val="24"/>
            <w:szCs w:val="24"/>
            <w:shd w:fill="00FF00" w:val="clear"/>
            <w:lang w:val="es-ES" w:eastAsia="zh-CN" w:bidi="ar-SA"/>
          </w:rPr>
          <w:t>O-17-2920.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1087/17 del 27 de diciembre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258/16:</w:t>
      </w:r>
      <w:r>
        <w:rPr>
          <w:rFonts w:eastAsia="MS Mincho;ＭＳ 明朝" w:cs="Times New Roman" w:ascii="Times New Roman" w:hAnsi="Times New Roman"/>
          <w:b w:val="false"/>
          <w:bCs w:val="false"/>
          <w:color w:val="auto"/>
          <w:sz w:val="24"/>
          <w:szCs w:val="24"/>
          <w:u w:val="none"/>
          <w:lang w:val="es-ES" w:eastAsia="zh-CN" w:bidi="ar-SA"/>
        </w:rPr>
        <w:t xml:space="preserve"> "Prevención y erradicación de la violencia laboral en el ámbito municipal. Abroga ordenanza 2245-CM-11". Autores: Concejales Ana Marks, Daniel Natapof y Ramón Chiocconi (FPV). A Asesoría Letrada y a las comisiones Desarrollo Humano, Deportes y Cultura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259/16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cultural y turístico Club de Arte Argentino". Autores: Concejales Julia Fernández, Gerardo Ávila, Claudia Contreras, Viviana Gelain, Andrés Martínez Infante y Cristina Painefil (JSB). Sobre tablas. </w:t>
      </w:r>
      <w:hyperlink r:id="rId263">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23FF23" w:val="clear"/>
            <w:lang w:val="es-ES" w:eastAsia="zh-CN" w:bidi="ar-SA"/>
          </w:rPr>
          <w:t>D-16-2083.</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260/16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6º Congreso de producción y desarrollo de reservas". Autores: Concejales Julia Fernández, Gerardo Ávila, Claudia Contreras, Viviana Gelain, Andrés Martínez Infante y Cristina Painefil (JSB). Sobre tablas. </w:t>
      </w:r>
      <w:hyperlink r:id="rId264">
        <w:r>
          <w:rPr>
            <w:rStyle w:val="EnlacedeInternet"/>
            <w:rFonts w:eastAsia="MS Mincho;ＭＳ 明朝" w:cs="Times New Roman" w:ascii="Times New Roman" w:hAnsi="Times New Roman"/>
            <w:b w:val="false"/>
            <w:bCs w:val="false"/>
            <w:sz w:val="24"/>
            <w:szCs w:val="24"/>
            <w:shd w:fill="23FF23" w:val="clear"/>
            <w:lang w:val="es-ES" w:eastAsia="zh-CN" w:bidi="ar-SA"/>
          </w:rPr>
          <w:t>D-16-2084</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261/16</w:t>
      </w:r>
      <w:r>
        <w:rPr>
          <w:rFonts w:eastAsia="MS Mincho;ＭＳ 明朝" w:cs="Times New Roman" w:ascii="Times New Roman" w:hAnsi="Times New Roman"/>
          <w:b w:val="false"/>
          <w:bCs w:val="false"/>
          <w:color w:val="auto"/>
          <w:sz w:val="24"/>
          <w:szCs w:val="24"/>
          <w:u w:val="none"/>
          <w:lang w:val="es-ES" w:eastAsia="zh-CN" w:bidi="ar-SA"/>
        </w:rPr>
        <w:t>: "Se declara interés municipal y cultural la producción fílmica El Azote". Autores: Concejales Claudia Contreras, Gerardo Ávila, Diego Benítez, Julia Fernández, Andrés Martínez Infante y Cristina Painefil (JSB). Sobre tablas.</w:t>
      </w:r>
      <w:hyperlink r:id="rId265">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23FF23" w:val="clear"/>
            <w:lang w:val="es-ES" w:eastAsia="zh-CN" w:bidi="ar-SA"/>
          </w:rPr>
          <w:t>D-16-2085.</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262/16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 de interés municipal jornada primeros auxilios orientados a conductores de motocicletas". Autores: Concejales Claudia Contreras, Cristina Painefil, Julia Fernández, Gerardo Ávila, Diego Benítez y Andrés Martínez Infante (JSB). Sobre tablas. </w:t>
      </w:r>
      <w:hyperlink r:id="rId266">
        <w:r>
          <w:rPr>
            <w:rStyle w:val="EnlacedeInternet"/>
            <w:rFonts w:eastAsia="MS Mincho;ＭＳ 明朝" w:cs="Times New Roman" w:ascii="Times New Roman" w:hAnsi="Times New Roman"/>
            <w:b w:val="false"/>
            <w:bCs w:val="false"/>
            <w:sz w:val="24"/>
            <w:szCs w:val="24"/>
            <w:shd w:fill="23FF23" w:val="clear"/>
            <w:lang w:val="es-ES" w:eastAsia="zh-CN" w:bidi="ar-SA"/>
          </w:rPr>
          <w:t>D-16-2086</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263/16:</w:t>
      </w:r>
      <w:r>
        <w:rPr>
          <w:rFonts w:eastAsia="MS Mincho;ＭＳ 明朝" w:cs="Times New Roman" w:ascii="Times New Roman" w:hAnsi="Times New Roman"/>
          <w:b w:val="false"/>
          <w:bCs w:val="false"/>
          <w:color w:val="auto"/>
          <w:sz w:val="24"/>
          <w:szCs w:val="24"/>
          <w:u w:val="none"/>
          <w:lang w:val="es-ES" w:eastAsia="zh-CN" w:bidi="ar-SA"/>
        </w:rPr>
        <w:t xml:space="preserve"> "Declara de interés municipal I Seminario Internacional sobre Políticas de Estado para personas mayores". Autores: Concejales Gerardo Ávila, Claudia Contreras, Diego Benítez, Julia Fernández, Andrés Martínez Infante y Cristina Painefil (JSB). Sobre tablas. </w:t>
      </w:r>
      <w:hyperlink r:id="rId267">
        <w:r>
          <w:rPr>
            <w:rStyle w:val="EnlacedeInternet"/>
            <w:rFonts w:eastAsia="MS Mincho;ＭＳ 明朝" w:cs="Times New Roman" w:ascii="Times New Roman" w:hAnsi="Times New Roman"/>
            <w:b w:val="false"/>
            <w:bCs w:val="false"/>
            <w:sz w:val="24"/>
            <w:szCs w:val="24"/>
            <w:shd w:fill="23FF23" w:val="clear"/>
            <w:lang w:val="es-ES" w:eastAsia="zh-CN" w:bidi="ar-SA"/>
          </w:rPr>
          <w:t>D-16-2087</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264/16</w:t>
      </w:r>
      <w:r>
        <w:rPr>
          <w:rFonts w:eastAsia="MS Mincho;ＭＳ 明朝" w:cs="Times New Roman" w:ascii="Times New Roman" w:hAnsi="Times New Roman"/>
          <w:b w:val="false"/>
          <w:bCs w:val="false"/>
          <w:color w:val="auto"/>
          <w:sz w:val="24"/>
          <w:szCs w:val="24"/>
          <w:u w:val="singl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educativo capacitaciones de agricultura urbana". Autores: Concejales Julia Fernández, Gerardo Ávila, Diego Benítez, Claudia Contreras, Viviana Gelain, Andrés Martínez Infante y Cristina Painefil (JSB). Sobre tablas. </w:t>
      </w:r>
      <w:hyperlink r:id="rId268">
        <w:r>
          <w:rPr>
            <w:rStyle w:val="EnlacedeInternet"/>
            <w:rFonts w:eastAsia="MS Mincho;ＭＳ 明朝" w:cs="Times New Roman" w:ascii="Times New Roman" w:hAnsi="Times New Roman"/>
            <w:b w:val="false"/>
            <w:bCs w:val="false"/>
            <w:sz w:val="24"/>
            <w:szCs w:val="24"/>
            <w:shd w:fill="23FF23" w:val="clear"/>
            <w:lang w:val="es-ES" w:eastAsia="zh-CN" w:bidi="ar-SA"/>
          </w:rPr>
          <w:t>D-16-2088</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265/16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deportivo y turístico la Bariloche running ultra trail". Autores: Concejales Julia Fernández, Gerardo Ávila, Diego Benítez, Claudia Contreras, Viviana Gelain, Andrés Martínez Infante y Cristina Painefil (JSB). Sobre tablas. </w:t>
      </w:r>
      <w:hyperlink r:id="rId269">
        <w:r>
          <w:rPr>
            <w:rStyle w:val="EnlacedeInternet"/>
            <w:rFonts w:eastAsia="MS Mincho;ＭＳ 明朝" w:cs="Times New Roman" w:ascii="Times New Roman" w:hAnsi="Times New Roman"/>
            <w:b w:val="false"/>
            <w:bCs w:val="false"/>
            <w:sz w:val="24"/>
            <w:szCs w:val="24"/>
            <w:shd w:fill="23FF23" w:val="clear"/>
            <w:lang w:val="es-ES" w:eastAsia="zh-CN" w:bidi="ar-SA"/>
          </w:rPr>
          <w:t>D-16-2089</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266/16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artístico y cultural visita del grupo Valor Vereda". Autores: Concejales Julia Fernández, Gerardo Ávila, Diego Benítez, Claudia Contreras, Viviana Gelain, Andrés Martínez Infante y Cristina Painefil (JSB).  Sobre tablas. </w:t>
      </w:r>
      <w:hyperlink r:id="rId270">
        <w:r>
          <w:rPr>
            <w:rStyle w:val="EnlacedeInternet"/>
            <w:rFonts w:eastAsia="MS Mincho;ＭＳ 明朝" w:cs="Times New Roman" w:ascii="Times New Roman" w:hAnsi="Times New Roman"/>
            <w:b w:val="false"/>
            <w:bCs w:val="false"/>
            <w:sz w:val="24"/>
            <w:szCs w:val="24"/>
            <w:shd w:fill="23FF23" w:val="clear"/>
            <w:lang w:val="es-ES" w:eastAsia="zh-CN" w:bidi="ar-SA"/>
          </w:rPr>
          <w:t>D-16-2090</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267/16</w:t>
      </w:r>
      <w:r>
        <w:rPr>
          <w:rFonts w:eastAsia="MS Mincho;ＭＳ 明朝" w:cs="Times New Roman" w:ascii="Times New Roman" w:hAnsi="Times New Roman"/>
          <w:b w:val="false"/>
          <w:bCs w:val="false"/>
          <w:color w:val="auto"/>
          <w:sz w:val="24"/>
          <w:szCs w:val="24"/>
          <w:u w:val="none"/>
          <w:lang w:val="es-ES" w:eastAsia="zh-CN" w:bidi="ar-SA"/>
        </w:rPr>
        <w:t xml:space="preserve">: "Se modifica art. 980 ordenanza 1747-CM-2007 Asignación nombre a calles". Autores: Concejales Julia Fernández, Cristina Painefil, Diego Benítez, Andrés Martínez Infante, Claudia Contreras, Gerardo Ávila y Viviana Gelain (JSB). Colaboradores: Vecinos de Barrio Altos de Pinar el Sol, Inés Picone e Irma Geli. </w:t>
      </w:r>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Sobre tablas.</w:t>
      </w:r>
      <w:hyperlink r:id="rId271">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O-16-2782</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268/16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Cámara de Diputados nacional necesidad  tratamiento y sanción de proyectos de ley fibromialgia". Autores: Concejales Julia Fernández, Gerardo Ávila, Diego Benítez, Claudia Contreras, Viviana Gelain, Andrés Martínez Infante y Cristina Painefil (JSB). Colaboradores: Grupo Fibromialgia Bariloche.  Sobre tablas.  </w:t>
      </w:r>
      <w:r>
        <w:rPr>
          <w:rFonts w:eastAsia="MS Mincho;ＭＳ 明朝" w:cs="Times New Roman" w:ascii="Times New Roman" w:hAnsi="Times New Roman"/>
          <w:b w:val="false"/>
          <w:bCs w:val="false"/>
          <w:color w:val="000000"/>
          <w:sz w:val="24"/>
          <w:szCs w:val="24"/>
          <w:u w:val="none"/>
          <w:shd w:fill="00FFFF" w:val="clear"/>
          <w:lang w:val="es-ES" w:eastAsia="zh-CN" w:bidi="ar-SA"/>
        </w:rPr>
        <w:t xml:space="preserve">Acta 1063/16 del 20 de octubre de 2016. Girado a comisión de Gobierno y Legales. </w:t>
      </w:r>
      <w:hyperlink r:id="rId272">
        <w:r>
          <w:rPr>
            <w:rStyle w:val="EnlacedeInternet"/>
            <w:rFonts w:eastAsia="MS Mincho;ＭＳ 明朝" w:cs="Times New Roman" w:ascii="Times New Roman" w:hAnsi="Times New Roman"/>
            <w:b w:val="false"/>
            <w:bCs w:val="false"/>
            <w:sz w:val="24"/>
            <w:szCs w:val="24"/>
            <w:shd w:fill="00FF00" w:val="clear"/>
            <w:lang w:val="es-ES" w:eastAsia="zh-CN" w:bidi="ar-SA"/>
          </w:rPr>
          <w:t>C-16-835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269/16</w:t>
      </w:r>
      <w:r>
        <w:rPr>
          <w:rFonts w:eastAsia="MS Mincho;ＭＳ 明朝" w:cs="Times New Roman" w:ascii="Times New Roman" w:hAnsi="Times New Roman"/>
          <w:b w:val="false"/>
          <w:bCs w:val="false"/>
          <w:color w:val="auto"/>
          <w:sz w:val="24"/>
          <w:szCs w:val="24"/>
          <w:u w:val="none"/>
          <w:lang w:val="es-ES" w:eastAsia="zh-CN" w:bidi="ar-SA"/>
        </w:rPr>
        <w:t xml:space="preserve">: "Declarar expresión y manifestación intangible al Teatro IVAD". Autores: Concejales Diego Benítez, Viviana Gelain, Andrés Martínez Infante, Julia Fernández, Claudia Contreras, Cristina Painefil y Gerardo Ávila (JSB). Colaboradores: Integrantes de la comisión de Patrimonio Histórico y Sr. Luis Caram. A Asesoría Letrada y a las comisiones de Desarrollo Humano, Deportes y Cultura; y de Gobierno y Legales. </w:t>
      </w:r>
      <w:hyperlink r:id="rId27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O-16-2793.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270/16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"Declarar interés municipal IV Plenario de ADPRA". Autores: Concejales Viviana Gelain, Andrés Martínez Infante (JSB) y Daniel González (PRO).  Sobre tablas.</w:t>
      </w:r>
      <w:hyperlink r:id="rId274">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23FF23" w:val="clear"/>
            <w:lang w:val="es-ES" w:eastAsia="zh-CN" w:bidi="ar-SA"/>
          </w:rPr>
          <w:t>D-16-2091</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271/16</w:t>
      </w:r>
      <w:r>
        <w:rPr>
          <w:rFonts w:eastAsia="MS Mincho;ＭＳ 明朝" w:cs="Times New Roman" w:ascii="Times New Roman" w:hAnsi="Times New Roman"/>
          <w:b w:val="false"/>
          <w:bCs w:val="false"/>
          <w:color w:val="auto"/>
          <w:sz w:val="24"/>
          <w:szCs w:val="24"/>
          <w:u w:val="none"/>
          <w:lang w:val="es-ES" w:eastAsia="zh-CN" w:bidi="ar-SA"/>
        </w:rPr>
        <w:t>: "Declarar interés municipal, cultural y comunitario Curso de Reanimación Cardiopulmonar (RCP)". Autores: Comisión Legislativa: Concejales Viviana Gelain, Andrés Martínez Infante (JSB) y Daniel González (PRO).  Sobre tablas.</w:t>
      </w:r>
      <w:hyperlink r:id="rId275">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D-16-2092.</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272/16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2033-CM-10. Establece Día Municipal de las Personas con Discapacidad". Autores: Concejales Cristina Painefil, Diego Benítez, Andrés Martínez Infante, Claudia Contreras, Julia Fernández, Gerardo Ávila y Viviana Gelain (JSB). Colaboradores: Dr. Sebastián René Vázquez, Delegado Provincial del Instituto Nacional contra la Discriminación, la Xenofobia y el Racismo. A Asesoría Letrada y a la comisión de Gobierno y Legales</w:t>
      </w:r>
      <w:hyperlink r:id="rId276">
        <w:r>
          <w:rPr>
            <w:rStyle w:val="EnlacedeInternet"/>
            <w:rFonts w:eastAsia="MS Mincho;ＭＳ 明朝" w:cs="Times New Roman" w:ascii="Times New Roman" w:hAnsi="Times New Roman"/>
            <w:b w:val="false"/>
            <w:bCs w:val="false"/>
            <w:sz w:val="24"/>
            <w:szCs w:val="24"/>
            <w:lang w:val="es-ES" w:eastAsia="zh-CN" w:bidi="ar-SA"/>
          </w:rPr>
          <w:t>.</w:t>
        </w:r>
      </w:hyperlink>
      <w:hyperlink r:id="rId277">
        <w:r>
          <w:rPr>
            <w:rStyle w:val="EnlacedeInternet"/>
            <w:rFonts w:eastAsia="MS Mincho;ＭＳ 明朝" w:cs="Times New Roman" w:ascii="Times New Roman" w:hAnsi="Times New Roman"/>
            <w:b w:val="false"/>
            <w:bCs w:val="false"/>
            <w:sz w:val="24"/>
            <w:szCs w:val="24"/>
            <w:shd w:fill="00FF00" w:val="clear"/>
            <w:lang w:val="es-ES" w:eastAsia="zh-CN" w:bidi="ar-SA"/>
          </w:rPr>
          <w:t>O-16-2794.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Comunicación 273/16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 al Senado de la Nación el pronto despacho del expediente S-2396/16. Capital Nacional Ruta Cerveza Artesanal". Autores: Comisión de Turismo y Medio Ambiente: Concejales Daniel González (PRO); Julia Fernández, Gerardo Ávila; Diego Benítez (JSB) y Daniel Natapof (FPV). Sobre tablas</w:t>
      </w:r>
      <w:hyperlink r:id="rId278">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 C-16-864</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Acta 1063/16 del 20 de octubre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bidi w:val="0"/>
        <w:jc w:val="both"/>
        <w:rPr/>
      </w:pPr>
      <w:r>
        <w:rPr>
          <w:rFonts w:cs="Nimbus Roman No9 L;Times New Roman" w:ascii="Nimbus Roman No9 L;Times New Roman" w:hAnsi="Nimbus Roman No9 L;Times New Roman"/>
          <w:b/>
          <w:bCs/>
          <w:u w:val="single"/>
        </w:rPr>
        <w:t>Proyecto de Comunicación 274/16</w:t>
      </w:r>
      <w:r>
        <w:rPr>
          <w:rFonts w:cs="Nimbus Roman No9 L;Times New Roman" w:ascii="Nimbus Roman No9 L;Times New Roman" w:hAnsi="Nimbus Roman No9 L;Times New Roman"/>
          <w:b/>
          <w:bCs/>
          <w:u w:val="none"/>
        </w:rPr>
        <w:t>:</w:t>
      </w:r>
      <w:r>
        <w:rPr>
          <w:rFonts w:cs="Nimbus Roman No9 L;Times New Roman" w:ascii="Nimbus Roman No9 L;Times New Roman" w:hAnsi="Nimbus Roman No9 L;Times New Roman"/>
          <w:b w:val="false"/>
          <w:bCs w:val="false"/>
          <w:u w:val="none"/>
        </w:rPr>
        <w:t xml:space="preserve"> "Se comunica al Ejecutivo Nacional revea y modifique el presupuesto de Ciencia y Tecnología". Autores: Concejales Ana Marks, Daniel Natapof y Ramón Chiocconi (FPV). Colaboradores: Asociación del Personal del INTA (APINTA); ATE; Investigadores, Becarios y Personal de CONICET. Sobre tablas. </w:t>
      </w:r>
      <w:r>
        <w:rPr>
          <w:rFonts w:cs="Nimbus Roman No9 L;Times New Roman" w:ascii="Nimbus Roman No9 L;Times New Roman" w:hAnsi="Nimbus Roman No9 L;Times New Roman"/>
          <w:b w:val="false"/>
          <w:bCs w:val="false"/>
          <w:u w:val="none"/>
          <w:shd w:fill="00FFFF" w:val="clear"/>
        </w:rPr>
        <w:t xml:space="preserve">Acta 1063/16 del 20 de octubre de 2016. Girado a comisión de Gobierno y Legales. </w:t>
      </w:r>
      <w:r>
        <w:rPr>
          <w:rFonts w:cs="Nimbus Roman No9 L;Times New Roman" w:ascii="Nimbus Roman No9 L;Times New Roman" w:hAnsi="Nimbus Roman No9 L;Times New Roman"/>
          <w:b w:val="false"/>
          <w:bCs w:val="false"/>
          <w:u w:val="none"/>
          <w:shd w:fill="FF3366" w:val="clear"/>
        </w:rPr>
        <w:t>Retirado acta 1064/16 del 3 de noviembre de 2016</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eastAsia="zh-CN" w:bidi="ar-SA"/>
        </w:rPr>
        <w:t xml:space="preserve"> por haberse emitido la resolución 324-PCM-16.</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275/16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la IX Fiesta de la Tradición". Autores: Concejales Ana Marks;  Daniel Natapof y Ramón Chiocconi (FPV). Sobre tablas. </w:t>
      </w:r>
      <w:hyperlink r:id="rId279">
        <w:r>
          <w:rPr>
            <w:rStyle w:val="EnlacedeInternet"/>
            <w:rFonts w:eastAsia="MS Mincho;ＭＳ 明朝" w:cs="Times New Roman" w:ascii="Times New Roman" w:hAnsi="Times New Roman"/>
            <w:b w:val="false"/>
            <w:bCs w:val="false"/>
            <w:sz w:val="24"/>
            <w:szCs w:val="24"/>
            <w:shd w:fill="23FF23" w:val="clear"/>
            <w:lang w:val="es-ES" w:eastAsia="zh-CN" w:bidi="ar-SA"/>
          </w:rPr>
          <w:t>D-16-2093.</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276/16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Día Mundial de la Diabetes 2016". Autores: Concejales Ramón Chiocconi, Daniel Natapof y Ana Marks (FPV). Iniciativa: Equipo organizador de Diabetes Bariloche. Sobre tablas. </w:t>
      </w:r>
      <w:hyperlink r:id="rId280">
        <w:r>
          <w:rPr>
            <w:rStyle w:val="EnlacedeInternet"/>
            <w:rFonts w:eastAsia="MS Mincho;ＭＳ 明朝" w:cs="Times New Roman" w:ascii="Times New Roman" w:hAnsi="Times New Roman"/>
            <w:b w:val="false"/>
            <w:bCs w:val="false"/>
            <w:sz w:val="24"/>
            <w:szCs w:val="24"/>
            <w:shd w:fill="23FF23" w:val="clear"/>
            <w:lang w:val="es-ES" w:eastAsia="zh-CN" w:bidi="ar-SA"/>
          </w:rPr>
          <w:t>D-16-2094.</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277/16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turístico a la FIT Patagonia, 1era. Feria Internacional de Turismo de la Patagonia". Autor: Concejal Daniel González (PRO). Sobre tablas. </w:t>
      </w:r>
      <w:hyperlink r:id="rId281">
        <w:r>
          <w:rPr>
            <w:rStyle w:val="EnlacedeInternet"/>
            <w:rFonts w:eastAsia="MS Mincho;ＭＳ 明朝" w:cs="Times New Roman" w:ascii="Times New Roman" w:hAnsi="Times New Roman"/>
            <w:b w:val="false"/>
            <w:bCs w:val="false"/>
            <w:sz w:val="24"/>
            <w:szCs w:val="24"/>
            <w:shd w:fill="23FF23" w:val="clear"/>
            <w:lang w:val="es-ES" w:eastAsia="zh-CN" w:bidi="ar-SA"/>
          </w:rPr>
          <w:t>D-16-2095.</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000000"/>
          <w:sz w:val="24"/>
          <w:szCs w:val="24"/>
          <w:u w:val="single"/>
          <w:shd w:fill="FFFFFF" w:val="clear"/>
          <w:lang w:val="es-ES" w:eastAsia="zh-CN" w:bidi="ar-SA"/>
        </w:rPr>
        <w:t>Proyecto de Declaración 278/16</w:t>
      </w:r>
      <w:r>
        <w:rPr>
          <w:rFonts w:eastAsia="MS Mincho;ＭＳ 明朝" w:cs="Times New Roman" w:ascii="Times New Roman" w:hAnsi="Times New Roman"/>
          <w:b/>
          <w:bCs/>
          <w:color w:val="000000"/>
          <w:sz w:val="24"/>
          <w:szCs w:val="24"/>
          <w:u w:val="none"/>
          <w:shd w:fill="FFFFFF" w:val="clear"/>
          <w:lang w:val="es-ES" w:eastAsia="zh-CN" w:bidi="ar-SA"/>
        </w:rPr>
        <w:t>:</w:t>
      </w:r>
      <w:r>
        <w:rPr>
          <w:rFonts w:eastAsia="MS Mincho;ＭＳ 明朝" w:cs="Times New Roman" w:ascii="Times New Roman" w:hAnsi="Times New Roman"/>
          <w:b w:val="false"/>
          <w:bCs w:val="false"/>
          <w:color w:val="000000"/>
          <w:sz w:val="24"/>
          <w:szCs w:val="24"/>
          <w:u w:val="none"/>
          <w:shd w:fill="FFFFFF" w:val="clear"/>
          <w:lang w:val="es-ES" w:eastAsia="zh-CN" w:bidi="ar-SA"/>
        </w:rPr>
        <w:t xml:space="preserve"> "Declarar de interés municipal a la Carreras de MotoCross circuito de La Cascada Edición 2016". Autor: Concejal Daniel González (PRO). Sobre tablas. </w:t>
      </w:r>
      <w:hyperlink r:id="rId282">
        <w:r>
          <w:rPr>
            <w:rStyle w:val="EnlacedeInternet"/>
            <w:rFonts w:eastAsia="MS Mincho;ＭＳ 明朝" w:cs="Times New Roman" w:ascii="Times New Roman" w:hAnsi="Times New Roman"/>
            <w:b w:val="false"/>
            <w:bCs w:val="false"/>
            <w:sz w:val="24"/>
            <w:szCs w:val="24"/>
            <w:shd w:fill="23FF23" w:val="clear"/>
            <w:lang w:val="es-ES" w:eastAsia="zh-CN" w:bidi="ar-SA"/>
          </w:rPr>
          <w:t>D-16-2096.</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000000"/>
          <w:sz w:val="24"/>
          <w:szCs w:val="24"/>
          <w:u w:val="none"/>
          <w:shd w:fill="FFFFFF" w:val="clear"/>
          <w:lang w:val="es-ES" w:eastAsia="zh-CN" w:bidi="ar-SA"/>
        </w:rPr>
      </w:pPr>
      <w:r>
        <w:rPr>
          <w:rFonts w:eastAsia="MS Mincho;ＭＳ 明朝" w:cs="Times New Roman" w:ascii="Times New Roman" w:hAnsi="Times New Roman"/>
          <w:b w:val="false"/>
          <w:bCs w:val="false"/>
          <w:color w:val="000000"/>
          <w:sz w:val="24"/>
          <w:szCs w:val="24"/>
          <w:u w:val="none"/>
          <w:shd w:fill="FFFFFF" w:val="clear"/>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000000"/>
          <w:sz w:val="24"/>
          <w:szCs w:val="24"/>
          <w:u w:val="single"/>
          <w:shd w:fill="FFFFFF" w:val="clear"/>
          <w:lang w:val="es-ES" w:eastAsia="zh-CN" w:bidi="ar-SA"/>
        </w:rPr>
        <w:t>Proyecto de Ordenanza 279/16:</w:t>
      </w:r>
      <w:r>
        <w:rPr>
          <w:rFonts w:eastAsia="MS Mincho;ＭＳ 明朝" w:cs="Times New Roman" w:ascii="Times New Roman" w:hAnsi="Times New Roman"/>
          <w:b w:val="false"/>
          <w:bCs w:val="false"/>
          <w:color w:val="000000"/>
          <w:sz w:val="24"/>
          <w:szCs w:val="24"/>
          <w:u w:val="none"/>
          <w:shd w:fill="FFFFFF" w:val="clear"/>
          <w:lang w:val="es-ES" w:eastAsia="zh-CN" w:bidi="ar-SA"/>
        </w:rPr>
        <w:t xml:space="preserve"> "Prestar acuerdo al pliego de bases y condiciones para comprea de módulos navideños". Autor: Intendente Municipal, Ing. Gustavo Gennuso. Sobre tablas. </w:t>
      </w:r>
      <w:hyperlink r:id="rId283">
        <w:r>
          <w:rPr>
            <w:rStyle w:val="EnlacedeInternet"/>
            <w:rFonts w:eastAsia="MS Mincho;ＭＳ 明朝" w:cs="Times New Roman" w:ascii="Times New Roman" w:hAnsi="Times New Roman"/>
            <w:b w:val="false"/>
            <w:bCs w:val="false"/>
            <w:sz w:val="24"/>
            <w:szCs w:val="24"/>
            <w:shd w:fill="23FF23" w:val="clear"/>
            <w:lang w:val="es-ES" w:eastAsia="zh-CN" w:bidi="ar-SA"/>
          </w:rPr>
          <w:t>O-16-2783.</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 xml:space="preserve"> Acta 1063/16 del 20 de octubre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000000"/>
          <w:sz w:val="24"/>
          <w:szCs w:val="24"/>
          <w:u w:val="none"/>
          <w:shd w:fill="FFFFFF" w:val="clear"/>
          <w:lang w:val="es-ES" w:eastAsia="zh-CN" w:bidi="ar-SA"/>
        </w:rPr>
      </w:pPr>
      <w:r>
        <w:rPr>
          <w:rFonts w:eastAsia="MS Mincho;ＭＳ 明朝" w:cs="Times New Roman" w:ascii="Times New Roman" w:hAnsi="Times New Roman"/>
          <w:b w:val="false"/>
          <w:bCs w:val="false"/>
          <w:color w:val="000000"/>
          <w:sz w:val="24"/>
          <w:szCs w:val="24"/>
          <w:u w:val="none"/>
          <w:shd w:fill="FFFFFF" w:val="clear"/>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000000"/>
          <w:sz w:val="24"/>
          <w:szCs w:val="24"/>
          <w:u w:val="single"/>
          <w:shd w:fill="FFFFFF" w:val="clear"/>
          <w:lang w:val="es-ES" w:eastAsia="zh-CN" w:bidi="ar-SA"/>
        </w:rPr>
        <w:t>Proyecto de Declaración 280/16</w:t>
      </w:r>
      <w:r>
        <w:rPr>
          <w:rFonts w:eastAsia="MS Mincho;ＭＳ 明朝" w:cs="Times New Roman" w:ascii="Times New Roman" w:hAnsi="Times New Roman"/>
          <w:b w:val="false"/>
          <w:bCs w:val="false"/>
          <w:color w:val="000000"/>
          <w:sz w:val="24"/>
          <w:szCs w:val="24"/>
          <w:u w:val="none"/>
          <w:shd w:fill="FFFFFF" w:val="clear"/>
          <w:lang w:val="es-ES" w:eastAsia="zh-CN" w:bidi="ar-SA"/>
        </w:rPr>
        <w:t xml:space="preserve">: "Declara interés municipal, social y educativo el "Tren de los derechos de la cordillera al mar". Autores: Concejales Ana Marks (FPV) y Gerardo Ávila (JSB). Sobre tablas. </w:t>
      </w:r>
      <w:hyperlink r:id="rId284">
        <w:r>
          <w:rPr>
            <w:rStyle w:val="EnlacedeInternet"/>
            <w:rFonts w:eastAsia="MS Mincho;ＭＳ 明朝" w:cs="Times New Roman" w:ascii="Times New Roman" w:hAnsi="Times New Roman"/>
            <w:b w:val="false"/>
            <w:bCs w:val="false"/>
            <w:sz w:val="24"/>
            <w:szCs w:val="24"/>
            <w:shd w:fill="23FF23" w:val="clear"/>
            <w:lang w:val="es-ES" w:eastAsia="zh-CN" w:bidi="ar-SA"/>
          </w:rPr>
          <w:t xml:space="preserve">D-16-2097. </w:t>
        </w:r>
      </w:hyperlink>
      <w:r>
        <w:rPr>
          <w:rFonts w:eastAsia="MS Mincho;ＭＳ 明朝" w:cs="Times New Roman" w:ascii="Times New Roman" w:hAnsi="Times New Roman"/>
          <w:b w:val="false"/>
          <w:bCs w:val="false"/>
          <w:color w:val="000000"/>
          <w:sz w:val="24"/>
          <w:szCs w:val="24"/>
          <w:u w:val="none"/>
          <w:shd w:fill="23FF23" w:val="clear"/>
          <w:lang w:val="es-ES" w:eastAsia="zh-CN" w:bidi="ar-SA"/>
        </w:rPr>
        <w:t>Acta 1063/16 del 20 de octubre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000000"/>
          <w:sz w:val="24"/>
          <w:szCs w:val="24"/>
          <w:u w:val="none"/>
          <w:shd w:fill="23FF23" w:val="clear"/>
          <w:lang w:val="es-ES" w:eastAsia="zh-CN" w:bidi="ar-SA"/>
        </w:rPr>
      </w:pPr>
      <w:r>
        <w:rPr>
          <w:rFonts w:eastAsia="MS Mincho;ＭＳ 明朝" w:cs="Times New Roman" w:ascii="Times New Roman" w:hAnsi="Times New Roman"/>
          <w:b w:val="false"/>
          <w:bCs w:val="false"/>
          <w:color w:val="000000"/>
          <w:sz w:val="24"/>
          <w:szCs w:val="24"/>
          <w:u w:val="none"/>
          <w:shd w:fill="23FF23" w:val="clear"/>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Declaración 281/16</w:t>
      </w:r>
      <w:r>
        <w:rPr>
          <w:rFonts w:eastAsia="MS Mincho;ＭＳ 明朝" w:cs="Times New Roman"/>
          <w:b w:val="false"/>
          <w:bCs w:val="false"/>
          <w:color w:val="auto"/>
          <w:sz w:val="24"/>
          <w:szCs w:val="24"/>
          <w:u w:val="none"/>
          <w:lang w:val="es-ES" w:eastAsia="zh-CN" w:bidi="ar-SA"/>
        </w:rPr>
        <w:t xml:space="preserve">: "Declara interés municipal, comunitario y educativo Encuentro Luces para el Recuerdo". Autores: Concejales Cristina Painefil, Diego Benítez, Andrés Martínez Infante, Claudia Contreras, Julia Fernández, Gerardo Ávila y Viviana Gelain (JSB). Colaboradora: Claudia Cisterna. Iniciativa: Profesoras Adriana Chieyssal y Laura Ramos coordinadoras de Era en Abril en San Carlos de Bariloche. Se solicitará su retiro por haberse emitido la resolución 317-PCM-16. </w:t>
      </w:r>
      <w:r>
        <w:rPr>
          <w:rFonts w:eastAsia="MS Mincho;ＭＳ 明朝" w:cs="Times New Roman"/>
          <w:b w:val="false"/>
          <w:bCs w:val="false"/>
          <w:color w:val="000000"/>
          <w:sz w:val="24"/>
          <w:szCs w:val="24"/>
          <w:u w:val="none"/>
          <w:shd w:fill="FF3366" w:val="clear"/>
          <w:lang w:val="es-ES" w:eastAsia="zh-CN" w:bidi="ar-SA"/>
        </w:rPr>
        <w:t>Retirado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282/16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comunitario jornada atlética Todos contra el Abuso Infantil". Autores: Concejales Viviana Gelain, Andrés Martínez Infante, Julia Fernández , Cristina Painefil, Gerardo Ávila y Claudia Contreras (JSB). Sobre Tablas.</w:t>
      </w:r>
      <w:hyperlink r:id="rId28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D-16-2103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283/16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2251-CM-11. Prórroga plazo comodato Universidad Nacional del Comahue". Autores: Comisión Legislativa: Concejales Diego Benítez, Andrés Martínez Infante (JSB) y Ramón Chiocconi (FPV). A Asesoría Letrada y a la comisión de Gobierno y Legales. Con tratamiento de preferencia 1ª sesión. </w:t>
      </w:r>
      <w:hyperlink r:id="rId286">
        <w:r>
          <w:rPr>
            <w:rStyle w:val="EnlacedeInternet"/>
            <w:rFonts w:eastAsia="MS Mincho;ＭＳ 明朝" w:cs="Times New Roman" w:ascii="Times New Roman" w:hAnsi="Times New Roman"/>
            <w:b w:val="false"/>
            <w:bCs w:val="false"/>
            <w:sz w:val="24"/>
            <w:szCs w:val="24"/>
            <w:shd w:fill="00FF00" w:val="clear"/>
            <w:lang w:val="es-ES" w:eastAsia="zh-CN" w:bidi="ar-SA"/>
          </w:rPr>
          <w:t>O-16-2795.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284/16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cultural evento Open Fest – Acampa III". Autores: Comisión Legislativa: Concejales Diego Benítez, Andrés Martínez Infante (JSB); Ramón Chiocconi (FPV) y Daniel González (PRO). Sobre Tablas. </w:t>
      </w:r>
      <w:hyperlink r:id="rId28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D-16-2104.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285/16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deportivo Triatlón Escape Isla Huemul 2017". Autores: Comisión Legislativa: Concejales Diego Benítez, Andrés Martínez Infante (JSB), Daniel Natapof (FPV) y Daniel González (PRO).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w:t>
      </w:r>
      <w:hyperlink r:id="rId28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D-16-2105.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rFonts w:ascii="Times New Roman" w:hAnsi="Times New Roman" w:eastAsia="MS Mincho;ＭＳ 明朝" w:cs="Times New Roman"/>
          <w:b/>
          <w:b/>
          <w:bCs/>
          <w:color w:val="auto"/>
          <w:sz w:val="24"/>
          <w:szCs w:val="24"/>
          <w:u w:val="none"/>
          <w:lang w:val="es-ES" w:eastAsia="zh-CN" w:bidi="ar-SA"/>
        </w:rPr>
      </w:pPr>
      <w:r>
        <w:rPr>
          <w:rFonts w:eastAsia="MS Mincho;ＭＳ 明朝" w:cs="Times New Roman" w:ascii="Times New Roman" w:hAnsi="Times New Roman"/>
          <w:b/>
          <w:bCs/>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286/16:</w:t>
      </w:r>
      <w:r>
        <w:rPr>
          <w:rFonts w:eastAsia="MS Mincho;ＭＳ 明朝" w:cs="Times New Roman" w:ascii="Times New Roman" w:hAnsi="Times New Roman"/>
          <w:b w:val="false"/>
          <w:bCs w:val="false"/>
          <w:color w:val="auto"/>
          <w:sz w:val="24"/>
          <w:szCs w:val="24"/>
          <w:u w:val="none"/>
          <w:lang w:val="es-ES" w:eastAsia="zh-CN" w:bidi="ar-SA"/>
        </w:rPr>
        <w:t xml:space="preserve"> "Se aprueba presupuesto año 2017". Autores: Intendente Municipal, Ing. Gustavo Gennuso. Colaboradores: Jefe de Gabinete, Lic. Pablo Chamatrópulos y Secretario de Hacienda, Cr. Ariel Gomis. A Asesoría Letrada y a las comisiones de Economía, Hacienda, Finanzas y Desarrollo Económico y de Gobierno y Legales.</w:t>
      </w:r>
      <w:hyperlink r:id="rId28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O-16-2807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1066 del 15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287/16:</w:t>
      </w:r>
      <w:r>
        <w:rPr>
          <w:rFonts w:eastAsia="MS Mincho;ＭＳ 明朝" w:cs="Times New Roman" w:ascii="Times New Roman" w:hAnsi="Times New Roman"/>
          <w:b w:val="false"/>
          <w:bCs w:val="false"/>
          <w:color w:val="auto"/>
          <w:sz w:val="24"/>
          <w:szCs w:val="24"/>
          <w:u w:val="none"/>
          <w:lang w:val="es-ES" w:eastAsia="zh-CN" w:bidi="ar-SA"/>
        </w:rPr>
        <w:t xml:space="preserve"> "Se ratifica la firma del contrato de leasing". Autores: Intendente Municipal, Ing. Gustavo Gennuso. Colaboradores: Jefe de Gabinete, Lic. Pablo Chamatrópulos; Secretario de Hacienda, Cr. Ariel Gomis; Asesora Letrada, Dra. Natacha Vázquez y Subsecretario de Hacienda, Dr. Diego Breide. Sobre Tablas. </w:t>
      </w:r>
      <w:hyperlink r:id="rId290">
        <w:r>
          <w:rPr>
            <w:rStyle w:val="EnlacedeInternet"/>
            <w:rFonts w:eastAsia="MS Mincho;ＭＳ 明朝" w:cs="Times New Roman" w:ascii="Times New Roman" w:hAnsi="Times New Roman"/>
            <w:b w:val="false"/>
            <w:bCs w:val="false"/>
            <w:sz w:val="24"/>
            <w:szCs w:val="24"/>
            <w:shd w:fill="00FF00" w:val="clear"/>
            <w:lang w:val="es-ES" w:eastAsia="zh-CN" w:bidi="ar-SA"/>
          </w:rPr>
          <w:t>O-16-2784.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288/16:</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deportivo y turístico al III Encuentro de Fotógrafos Subacuáticos de Argentina". Autor: Concejal Daniel González (PRO). Colaboradores: Sergio Massaro y Juan Carlos Mazzola. Sobre Tablas. </w:t>
      </w:r>
      <w:hyperlink r:id="rId291">
        <w:r>
          <w:rPr>
            <w:rStyle w:val="EnlacedeInternet"/>
            <w:rFonts w:eastAsia="MS Mincho;ＭＳ 明朝" w:cs="Times New Roman" w:ascii="Times New Roman" w:hAnsi="Times New Roman"/>
            <w:b w:val="false"/>
            <w:bCs w:val="false"/>
            <w:sz w:val="24"/>
            <w:szCs w:val="24"/>
            <w:shd w:fill="00FF00" w:val="clear"/>
            <w:lang w:val="es-ES" w:eastAsia="zh-CN" w:bidi="ar-SA"/>
          </w:rPr>
          <w:t>D-16-2106.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289/16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"Otorgar premio al mérito deportivo a Desiderio Amoedo, Lucas Quintero, Sebastián James, Juan Revora e Ivo Puchner". Autores: Concejales Julia Fernández, Gerardo Ávila, Diego Benítez, Claudia Contreras, Viviana Gelain, Andrés Martínez Infante y Cristina Painefil (JSB). Sobre Tablas </w:t>
      </w:r>
      <w:hyperlink r:id="rId292">
        <w:r>
          <w:rPr>
            <w:rStyle w:val="EnlacedeInternet"/>
            <w:rFonts w:eastAsia="MS Mincho;ＭＳ 明朝" w:cs="Times New Roman" w:ascii="Times New Roman" w:hAnsi="Times New Roman"/>
            <w:b w:val="false"/>
            <w:bCs w:val="false"/>
            <w:sz w:val="24"/>
            <w:szCs w:val="24"/>
            <w:shd w:fill="00FF00" w:val="clear"/>
            <w:lang w:val="es-ES" w:eastAsia="zh-CN" w:bidi="ar-SA"/>
          </w:rPr>
          <w:t>R-16-493.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290/16:</w:t>
      </w:r>
      <w:r>
        <w:rPr>
          <w:rFonts w:eastAsia="MS Mincho;ＭＳ 明朝" w:cs="Times New Roman" w:ascii="Times New Roman" w:hAnsi="Times New Roman"/>
          <w:b w:val="false"/>
          <w:bCs w:val="false"/>
          <w:color w:val="auto"/>
          <w:sz w:val="24"/>
          <w:szCs w:val="24"/>
          <w:u w:val="none"/>
          <w:lang w:val="es-ES" w:eastAsia="zh-CN" w:bidi="ar-SA"/>
        </w:rPr>
        <w:t xml:space="preserve"> "Se crea programa municipal de educación y prevención vial". Autores: Concejales Cristina Painefil, Andrés Martínez Infante, Claudia Contreras, Julia Fernández, Gerardo Ávila y Viviana Gelain (JSB). Iniciativa: Inspectores municipales de tránsito Miriam Quintero, Hugo Victoriano y Pedro Velásquez. Colaborador: Sergio Blogna. A Asesoría Letrada y a las comisiones de Servicios Tránsito y Transporte y de Gobierno y Legales. </w:t>
      </w:r>
      <w:hyperlink r:id="rId293">
        <w:r>
          <w:rPr>
            <w:rStyle w:val="EnlacedeInternet"/>
            <w:rFonts w:eastAsia="MS Mincho;ＭＳ 明朝" w:cs="Times New Roman" w:ascii="Times New Roman" w:hAnsi="Times New Roman"/>
            <w:b w:val="false"/>
            <w:bCs w:val="false"/>
            <w:sz w:val="24"/>
            <w:szCs w:val="24"/>
            <w:shd w:fill="00FF00" w:val="clear"/>
            <w:lang w:val="es-ES" w:eastAsia="zh-CN" w:bidi="ar-SA"/>
          </w:rPr>
          <w:t>O-16-2808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1066/16 del 15 diciembre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291/16</w:t>
      </w:r>
      <w:r>
        <w:rPr>
          <w:rFonts w:eastAsia="MS Mincho;ＭＳ 明朝" w:cs="Times New Roman" w:ascii="Times New Roman" w:hAnsi="Times New Roman"/>
          <w:b w:val="false"/>
          <w:bCs w:val="false"/>
          <w:color w:val="auto"/>
          <w:sz w:val="24"/>
          <w:szCs w:val="24"/>
          <w:u w:val="singl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solicita al I.N.A.I sugerir protocolo ingreso vegetales de uso ancestral". Autores: Concejales Cristina Painefil, Andrés Martínez Infante, Claudia Contreras, Julia Fernández, Gerardo Ávila y Viviana Gelain (JSB). Iniciativa: Comunidad Colhuan Nahuel.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294">
        <w:r>
          <w:rPr>
            <w:rStyle w:val="EnlacedeInternet"/>
            <w:rFonts w:eastAsia="MS Mincho;ＭＳ 明朝" w:cs="Times New Roman" w:ascii="Times New Roman" w:hAnsi="Times New Roman"/>
            <w:b w:val="false"/>
            <w:bCs w:val="false"/>
            <w:sz w:val="24"/>
            <w:szCs w:val="24"/>
            <w:shd w:fill="00FF00" w:val="clear"/>
            <w:lang w:val="es-ES" w:eastAsia="zh-CN" w:bidi="ar-SA"/>
          </w:rPr>
          <w:t>C-16-836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292/16:</w:t>
      </w:r>
      <w:r>
        <w:rPr>
          <w:rFonts w:eastAsia="MS Mincho;ＭＳ 明朝" w:cs="Times New Roman" w:ascii="Times New Roman" w:hAnsi="Times New Roman"/>
          <w:b w:val="false"/>
          <w:bCs w:val="false"/>
          <w:color w:val="auto"/>
          <w:sz w:val="24"/>
          <w:szCs w:val="24"/>
          <w:u w:val="none"/>
          <w:lang w:val="es-ES" w:eastAsia="zh-CN" w:bidi="ar-SA"/>
        </w:rPr>
        <w:t xml:space="preserve"> "Marco regulatorio establecimientos educación primera infancia no incluidos en la enseñanza oficial. Deroga ordenanza 596-CM-96". Autores: Concejales Ana Marks, Daniel Natapof y Ramón Chiocconi (FPV). Iniciativa: Consejo Municipal para la Protección Integral de los Derechos de las Niñas, Niños y Adolescentes. Comisión de primera Infancia. Colaboradores: Integrantes Comisión de Primera Infancia, Silvia Rebagliati, María Laura Carrizo y Dolores Cassiani (MOPI), Andrés Luetto (Dirección de Instituciones MSCB), Viviana Rancaño, Patricia Lande (Unter CTA), Pablo Fernández, Luciano Masini (SENAF), Patricia Piñeiro, Natalia Degreef (Programa Nacional Primeros Años), Beatríz Rodríguez (Madres Cuidadoras), Gloria Llorente (Unter CTA), Zoe Piacenza y Julieta Blanco. A Asesoría Letrada y a las comisiones de Desarrollo Humano, Deportes y Cultura y de Gobierno y Legales. </w:t>
      </w:r>
      <w:hyperlink r:id="rId295">
        <w:r>
          <w:rPr>
            <w:rStyle w:val="EnlacedeInternet"/>
            <w:rFonts w:eastAsia="MS Mincho;ＭＳ 明朝" w:cs="Times New Roman" w:ascii="Times New Roman" w:hAnsi="Times New Roman"/>
            <w:b w:val="false"/>
            <w:bCs w:val="false"/>
            <w:sz w:val="24"/>
            <w:szCs w:val="24"/>
            <w:shd w:fill="00FF00" w:val="clear"/>
            <w:lang w:val="es-ES" w:eastAsia="zh-CN" w:bidi="ar-SA"/>
          </w:rPr>
          <w:t>O-17-2896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1081/17 del 19 octubre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293/16:</w:t>
      </w:r>
      <w:r>
        <w:rPr>
          <w:rFonts w:eastAsia="MS Mincho;ＭＳ 明朝" w:cs="Times New Roman" w:ascii="Times New Roman" w:hAnsi="Times New Roman"/>
          <w:b w:val="false"/>
          <w:bCs w:val="false"/>
          <w:color w:val="auto"/>
          <w:sz w:val="24"/>
          <w:szCs w:val="24"/>
          <w:u w:val="none"/>
          <w:lang w:val="es-ES" w:eastAsia="zh-CN" w:bidi="ar-SA"/>
        </w:rPr>
        <w:t xml:space="preserve"> "Creación Consejo Plan Maestro del Cerro Catedral". Autores: Concejales Ramón Chiocconi, Ana Marks y Daniel Natapof (FPV). A Aseroría Letrada y a las comisiones de Turismo, Economía y de Gobierno y Legales.</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294/16: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"Se comunica al SENASA necesidad de Protocolo ingreso vegetales de uso ancestral". Autores: Concejales Cristina Painefil, Andrés Martínez Infante, Claudia Contreras, Julia Fernández, Gerardo Ávila y Viviana Gelain (JSB). Iniciativa: Comunidad Colhuan Nahuel. Sobre Tablas</w:t>
      </w:r>
      <w:hyperlink r:id="rId296">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C-16-837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295/16:</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campeonato rionegrino clasificación Jesús María 2017". Autores: Concejales Gerardo Ávila, Claudia Contreras, Julia Fernández, Viviana Gelain, Andrés Martínez Infante y Cristina Painefil (JSB). Sobre Tablas.</w:t>
      </w:r>
      <w:hyperlink r:id="rId29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D-16-2107.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1064/16 del 3 de noviembre de 2016.</w:t>
      </w:r>
    </w:p>
    <w:p>
      <w:pPr>
        <w:pStyle w:val="Textosinformato"/>
        <w:jc w:val="both"/>
        <w:rPr>
          <w:rFonts w:ascii="Times New Roman" w:hAnsi="Times New Roman" w:eastAsia="MS Mincho;ＭＳ 明朝" w:cs="Times New Roman"/>
          <w:b/>
          <w:b/>
          <w:bCs/>
          <w:color w:val="auto"/>
          <w:sz w:val="24"/>
          <w:szCs w:val="24"/>
          <w:u w:val="none"/>
          <w:lang w:val="es-ES" w:eastAsia="zh-CN" w:bidi="ar-SA"/>
        </w:rPr>
      </w:pPr>
      <w:r>
        <w:rPr>
          <w:rFonts w:eastAsia="MS Mincho;ＭＳ 明朝" w:cs="Times New Roman" w:ascii="Times New Roman" w:hAnsi="Times New Roman"/>
          <w:b/>
          <w:bCs/>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296/16:</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deportivo Torneo Relámpago #Ni Una Menos". Autores: Concejales Gerardo Ávila, Claudia Contreras, Julia Fernández, Viviana Gelain, Andrés Martínez Infante y Cristina Painefil (JSB). Sobre Tablas.</w:t>
      </w:r>
      <w:hyperlink r:id="rId29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D-16-2108.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1064/16 del 3 de noviembre de 2016.</w:t>
      </w:r>
    </w:p>
    <w:p>
      <w:pPr>
        <w:pStyle w:val="Textosinformato"/>
        <w:jc w:val="both"/>
        <w:rPr>
          <w:rFonts w:ascii="Times New Roman" w:hAnsi="Times New Roman" w:eastAsia="MS Mincho;ＭＳ 明朝" w:cs="Times New Roman"/>
          <w:b/>
          <w:b/>
          <w:bCs/>
          <w:color w:val="auto"/>
          <w:sz w:val="24"/>
          <w:szCs w:val="24"/>
          <w:u w:val="none"/>
          <w:lang w:val="es-ES" w:eastAsia="zh-CN" w:bidi="ar-SA"/>
        </w:rPr>
      </w:pPr>
      <w:r>
        <w:rPr>
          <w:rFonts w:eastAsia="MS Mincho;ＭＳ 明朝" w:cs="Times New Roman" w:ascii="Times New Roman" w:hAnsi="Times New Roman"/>
          <w:b/>
          <w:bCs/>
          <w:color w:val="auto"/>
          <w:sz w:val="24"/>
          <w:szCs w:val="24"/>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297/16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 al Congreso de la Nación necesidad de regular el cannabis medicinal". Autores: Concejales Gerardo Ávila, Claudia Contreras, Julia Fernández, Viviana Gelain, Andrés Martínez Infante y Cristina Painefil (JSB). Colaboradores: Centro de Prevención de Adicciones Municipal (CPA) y Organización Cannábica Bariloche. Sobre Tablas. </w:t>
      </w:r>
      <w:hyperlink r:id="rId299">
        <w:r>
          <w:rPr>
            <w:rStyle w:val="EnlacedeInternet"/>
            <w:rFonts w:eastAsia="MS Mincho;ＭＳ 明朝" w:cs="Times New Roman" w:ascii="Times New Roman" w:hAnsi="Times New Roman"/>
            <w:b w:val="false"/>
            <w:bCs w:val="false"/>
            <w:sz w:val="24"/>
            <w:szCs w:val="24"/>
            <w:shd w:fill="00FF00" w:val="clear"/>
            <w:lang w:val="es-ES" w:eastAsia="zh-CN" w:bidi="ar-SA"/>
          </w:rPr>
          <w:t>C-16-838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298/16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 Ministerio Interior, Obras Públicas y Vivienda Nación, necesidad aduana integrada y régimen 24 h Paso Internacional Cardenal Samoré". Autores: Comisión de Turismo, Concejales Daniel González (PRO) y Daniel Natapof (FPV). Sobre Tablas. </w:t>
      </w:r>
      <w:hyperlink r:id="rId300">
        <w:r>
          <w:rPr>
            <w:rStyle w:val="EnlacedeInternet"/>
            <w:rFonts w:eastAsia="MS Mincho;ＭＳ 明朝" w:cs="Times New Roman" w:ascii="Times New Roman" w:hAnsi="Times New Roman"/>
            <w:b w:val="false"/>
            <w:bCs w:val="false"/>
            <w:sz w:val="24"/>
            <w:szCs w:val="24"/>
            <w:shd w:fill="00FF00" w:val="clear"/>
            <w:lang w:val="es-ES" w:eastAsia="zh-CN" w:bidi="ar-SA"/>
          </w:rPr>
          <w:t>C-16-839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1064/16 del 3 de noviembre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000000"/>
          <w:sz w:val="24"/>
          <w:szCs w:val="24"/>
          <w:u w:val="single"/>
          <w:shd w:fill="FFFFFF" w:val="clear"/>
          <w:lang w:val="es-ES" w:eastAsia="zh-CN" w:bidi="ar-SA"/>
        </w:rPr>
        <w:t>Proyecto de Comunicación 299/16:</w:t>
      </w:r>
      <w:r>
        <w:rPr>
          <w:rFonts w:eastAsia="MS Mincho;ＭＳ 明朝" w:cs="Times New Roman" w:ascii="Times New Roman" w:hAnsi="Times New Roman"/>
          <w:b w:val="false"/>
          <w:bCs w:val="false"/>
          <w:color w:val="000000"/>
          <w:sz w:val="24"/>
          <w:szCs w:val="24"/>
          <w:u w:val="none"/>
          <w:shd w:fill="FFFFFF" w:val="clear"/>
          <w:lang w:val="es-ES" w:eastAsia="zh-CN" w:bidi="ar-SA"/>
        </w:rPr>
        <w:t xml:space="preserve"> "Comunica al Poder Ejecutivo Nacional necesidad mantener vigente régimen establecido decreto 1548-2010". Autores: Comisión de Turismo, Concejales Daniel González (PRO) y Daniel Natapof (FPV). Sobre Tablas.</w:t>
      </w:r>
      <w:r>
        <w:rPr>
          <w:rStyle w:val="EnlacedeInternet"/>
          <w:rFonts w:eastAsia="MS Mincho;ＭＳ 明朝" w:cs="Times New Roman" w:ascii="Times New Roman" w:hAnsi="Times New Roman"/>
          <w:b w:val="false"/>
          <w:bCs w:val="false"/>
          <w:sz w:val="24"/>
          <w:szCs w:val="24"/>
          <w:shd w:fill="FFFFFF" w:val="clear"/>
          <w:lang w:val="es-ES" w:eastAsia="zh-CN" w:bidi="ar-SA"/>
        </w:rPr>
        <w:t xml:space="preserve">  </w:t>
      </w:r>
      <w:hyperlink r:id="rId301">
        <w:r>
          <w:rPr>
            <w:rStyle w:val="EnlacedeInternet"/>
            <w:rFonts w:eastAsia="MS Mincho;ＭＳ 明朝" w:cs="Times New Roman" w:ascii="Times New Roman" w:hAnsi="Times New Roman"/>
            <w:b w:val="false"/>
            <w:bCs w:val="false"/>
            <w:sz w:val="24"/>
            <w:szCs w:val="24"/>
            <w:shd w:fill="00FF00" w:val="clear"/>
            <w:lang w:val="es-ES" w:eastAsia="zh-CN" w:bidi="ar-SA"/>
          </w:rPr>
          <w:t>C-16-840.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1064/16 del 3 de noviembre de 2016.</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Normal"/>
        <w:spacing w:lineRule="atLeast" w:line="200"/>
        <w:jc w:val="both"/>
        <w:rPr/>
      </w:pPr>
      <w:r>
        <w:rPr>
          <w:rFonts w:eastAsia="MS Mincho;ＭＳ 明朝" w:cs="Times New Roman"/>
          <w:b/>
          <w:bCs/>
          <w:color w:val="auto"/>
          <w:sz w:val="24"/>
          <w:szCs w:val="24"/>
          <w:u w:val="single"/>
          <w:lang w:val="es-ES" w:eastAsia="zh-CN" w:bidi="ar-SA"/>
        </w:rPr>
        <w:t>Proyecto de Comunicación 300/16</w:t>
      </w:r>
      <w:r>
        <w:rPr>
          <w:rFonts w:eastAsia="MS Mincho;ＭＳ 明朝" w:cs="Times New Roman"/>
          <w:b/>
          <w:bCs/>
          <w:color w:val="auto"/>
          <w:sz w:val="24"/>
          <w:szCs w:val="24"/>
          <w:u w:val="none"/>
          <w:lang w:val="es-ES" w:eastAsia="zh-CN" w:bidi="ar-SA"/>
        </w:rPr>
        <w:t xml:space="preserve">: </w:t>
      </w:r>
      <w:r>
        <w:rPr>
          <w:rFonts w:eastAsia="MS Mincho;ＭＳ 明朝" w:cs="Times New Roman"/>
          <w:b w:val="false"/>
          <w:bCs w:val="false"/>
          <w:color w:val="auto"/>
          <w:sz w:val="24"/>
          <w:szCs w:val="24"/>
          <w:u w:val="none"/>
          <w:lang w:val="es-ES" w:eastAsia="zh-CN" w:bidi="ar-SA"/>
        </w:rPr>
        <w:t>"Se solicita a medios de comunicación locales utilizar la leyenda "Si sufrís violencia de género o conoces a alguien que esté en situación de violencia, llamá al 102 las 24 h" Autores: Concejales Julia Fernández, Viviana Gelain, Claudia Contreras, Cristina Painefil, Andrés Martínez Infante, Gerardo Ávila y Diego Benítez (JSB). Colaboradores: Rosa Ullua. Iniciativa: Operadores línea 102 Lorena Prado, Elena Sonda, Marcela Iturra, Alejandra López, Cesia Rodríguez Saldivia, Paola Mansilla. Equipo de Dirección de Instituciones: Lic. Patricia Fernández, Lic. Andrés Luetto, Lic. Juan Manuel Cristiani, Lic. Cecilia Carballo, Lic. Jorge Linquiman y Prof. Alfonso Zuñiga. Sobre tablas</w:t>
      </w:r>
      <w:hyperlink r:id="rId302">
        <w:r>
          <w:rPr>
            <w:rStyle w:val="EnlacedeInternet"/>
            <w:rFonts w:eastAsia="MS Mincho;ＭＳ 明朝" w:cs="Times New Roman"/>
            <w:b w:val="false"/>
            <w:bCs w:val="false"/>
            <w:sz w:val="24"/>
            <w:szCs w:val="24"/>
            <w:lang w:val="es-ES" w:eastAsia="zh-CN" w:bidi="ar-SA"/>
          </w:rPr>
          <w:t>.</w:t>
        </w:r>
        <w:r>
          <w:rPr>
            <w:rStyle w:val="EnlacedeInternet"/>
            <w:rFonts w:eastAsia="MS Mincho;ＭＳ 明朝" w:cs="Times New Roman"/>
            <w:b w:val="false"/>
            <w:bCs w:val="false"/>
            <w:sz w:val="24"/>
            <w:szCs w:val="24"/>
            <w:shd w:fill="00FF00" w:val="clear"/>
            <w:lang w:val="es-ES" w:eastAsia="zh-CN" w:bidi="ar-SA"/>
          </w:rPr>
          <w:t xml:space="preserve"> C-16-842.</w:t>
        </w:r>
      </w:hyperlink>
      <w:r>
        <w:rPr>
          <w:rFonts w:eastAsia="MS Mincho;ＭＳ 明朝" w:cs="Times New Roman"/>
          <w:b w:val="false"/>
          <w:bCs w:val="false"/>
          <w:color w:val="000000"/>
          <w:sz w:val="24"/>
          <w:szCs w:val="24"/>
          <w:u w:val="none"/>
          <w:shd w:fill="00FF00" w:val="clear"/>
          <w:lang w:val="es-ES" w:eastAsia="zh-CN" w:bidi="ar-SA"/>
        </w:rPr>
        <w:t xml:space="preserve"> Acta 1065/16 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301/16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2203-CM-11". Autores: Daniel Natapof, Ana Marks, Ramón Chiocconi (FPV) y Daniel González (PRO). Colaboradoras: Samanta Echenique, Fernanda Chueri y Marina Bazzano Bodi. A Asesoría Letrada y a la comisión de Gobierno y Legales.</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302/16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agenda juvenil Bariloche". Autores: Concejales Claudia Contreras, Julia Fernández, Viviana Gelain, Cristina Painefil, Andrés Martínez Infante, Gerardo Ávila y Diego Benítez (JSB). Colaboradora: Lic. Natalia Almonacid. A Asesoría Letrada y a las Comisiones de Desarrollo Humano, Deportes y Cultura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O-19-3087. Acta 1118/19 del 31 de octubre de 2019.</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303/16</w:t>
      </w:r>
      <w:r>
        <w:rPr>
          <w:rFonts w:eastAsia="MS Mincho;ＭＳ 明朝" w:cs="Times New Roman" w:ascii="Times New Roman" w:hAnsi="Times New Roman"/>
          <w:b w:val="false"/>
          <w:bCs w:val="false"/>
          <w:color w:val="auto"/>
          <w:sz w:val="24"/>
          <w:szCs w:val="24"/>
          <w:u w:val="none"/>
          <w:lang w:val="es-ES" w:eastAsia="zh-CN" w:bidi="ar-SA"/>
        </w:rPr>
        <w:t>: "Se aprueba convenio entre Municipalidad de Bariloche y Altec SE. Faculta celebrar escritura". Autor: Intendente Municipal, Ing. Gustavo Gennuso. Colaboradores: Jefe de Gabinete, Lic. Pablo Chamatrópulos; Secretario de Hacienda. Cr. Ariel Gomis y Asesora Letrada, Dra. Natacha Vázquez. Sobre tablas.</w:t>
      </w:r>
      <w:hyperlink r:id="rId303">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30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O-16-2796.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Declaración 304/16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cumpleaños Radio Seis y Damas de Rosa". Autores: Concejales Cristina Painefil, Julia Fernández, Viviana Gelain, Claudia Contreras, Andrés Martínez Infante, Gerardo Ávila y Diego Benítez (JSB). Se solicitará su retiro por haberse emitido la Resolución 343-PCM-16</w:t>
      </w:r>
      <w:r>
        <w:rPr>
          <w:rFonts w:eastAsia="MS Mincho;ＭＳ 明朝" w:cs="Times New Roman" w:ascii="Times New Roman" w:hAnsi="Times New Roman"/>
          <w:b w:val="false"/>
          <w:bCs w:val="false"/>
          <w:color w:val="000000"/>
          <w:sz w:val="24"/>
          <w:szCs w:val="24"/>
          <w:u w:val="none"/>
          <w:shd w:fill="FF3366" w:val="clear"/>
          <w:lang w:val="es-ES" w:eastAsia="zh-CN" w:bidi="ar-SA"/>
        </w:rPr>
        <w:t xml:space="preserve">. </w:t>
      </w:r>
      <w:r>
        <w:rPr>
          <w:rFonts w:eastAsia="MS Mincho;ＭＳ 明朝" w:cs="Times New Roman" w:ascii="Times New Roman" w:hAnsi="Times New Roman"/>
          <w:b w:val="false"/>
          <w:bCs w:val="false"/>
          <w:color w:val="000000"/>
          <w:sz w:val="24"/>
          <w:szCs w:val="24"/>
          <w:u w:val="none"/>
          <w:shd w:fill="FF3366" w:val="clear"/>
          <w:lang w:val="es-ES" w:eastAsia="zh-CN" w:bidi="ar-SA"/>
        </w:rPr>
        <w:t>Retirado.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000000"/>
          <w:sz w:val="24"/>
          <w:szCs w:val="24"/>
          <w:u w:val="none"/>
          <w:shd w:fill="FF3366" w:val="clear"/>
          <w:lang w:val="es-ES" w:eastAsia="zh-CN" w:bidi="ar-SA"/>
        </w:rPr>
      </w:pPr>
      <w:r>
        <w:rPr>
          <w:rFonts w:eastAsia="MS Mincho;ＭＳ 明朝" w:cs="Times New Roman" w:ascii="Times New Roman" w:hAnsi="Times New Roman"/>
          <w:b w:val="false"/>
          <w:bCs w:val="false"/>
          <w:color w:val="000000"/>
          <w:sz w:val="24"/>
          <w:szCs w:val="24"/>
          <w:u w:val="none"/>
          <w:shd w:fill="FF3366" w:val="clear"/>
          <w:lang w:val="es-ES" w:eastAsia="zh-CN" w:bidi="ar-SA"/>
        </w:rPr>
      </w:r>
    </w:p>
    <w:p>
      <w:pPr>
        <w:pStyle w:val="Textosinformato"/>
        <w:spacing w:lineRule="atLeast" w:line="200"/>
        <w:jc w:val="both"/>
        <w:rPr>
          <w:rFonts w:ascii="Times New Roman" w:hAnsi="Times New Roman" w:eastAsia="MS Mincho;ＭＳ 明朝" w:cs="Times New Roman"/>
          <w:b w:val="false"/>
          <w:b w:val="false"/>
          <w:bCs w:val="false"/>
          <w:color w:val="000000"/>
          <w:sz w:val="24"/>
          <w:szCs w:val="24"/>
          <w:u w:val="none"/>
          <w:shd w:fill="FF3366" w:val="clear"/>
          <w:lang w:val="es-ES" w:eastAsia="zh-CN" w:bidi="ar-SA"/>
        </w:rPr>
      </w:pPr>
      <w:r>
        <w:rPr>
          <w:rFonts w:eastAsia="MS Mincho;ＭＳ 明朝" w:cs="Times New Roman" w:ascii="Times New Roman" w:hAnsi="Times New Roman"/>
          <w:b w:val="false"/>
          <w:bCs w:val="false"/>
          <w:color w:val="000000"/>
          <w:sz w:val="24"/>
          <w:szCs w:val="24"/>
          <w:u w:val="none"/>
          <w:shd w:fill="FF3366" w:val="clear"/>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305/16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aprueba utilización de isologotipo.  Se unifican criterios de tipología". Autor: Intendente Municipal, Ing. Gustavo Gennuso. Colaboradores: Jefe de Gabinete, Lic. Pablo Chamatrópulos y Asesora Letrada, Dra. Natacha Vázquez. Sobre tablas.</w:t>
      </w:r>
      <w:hyperlink r:id="rId305">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306">
        <w:r>
          <w:rPr>
            <w:rStyle w:val="EnlacedeInternet"/>
            <w:rFonts w:eastAsia="MS Mincho;ＭＳ 明朝" w:cs="Times New Roman" w:ascii="Times New Roman" w:hAnsi="Times New Roman"/>
            <w:b w:val="false"/>
            <w:bCs w:val="false"/>
            <w:sz w:val="24"/>
            <w:szCs w:val="24"/>
            <w:shd w:fill="00FF00" w:val="clear"/>
            <w:lang w:val="es-ES" w:eastAsia="zh-CN" w:bidi="ar-SA"/>
          </w:rPr>
          <w:t>O-16-2797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306/16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aprueba contrato transporte urbano de pasajeros entre la Municipalidad y Transporte Amancay SRL". Autor: Intendente Municipal, Ing. Gustavo Gennuso. Colaboradores: Jefe de Gabinete, Lic. Pablo Chamatrópulos; Secretario de Desarrollo Urbano, Ing. Marcelo Ruival y Asesora Letrada, Dra. Natacha Vázquez. Sobre tablas. </w:t>
      </w:r>
      <w:hyperlink r:id="rId307">
        <w:r>
          <w:rPr>
            <w:rStyle w:val="EnlacedeInternet"/>
            <w:rFonts w:eastAsia="MS Mincho;ＭＳ 明朝" w:cs="Times New Roman" w:ascii="Times New Roman" w:hAnsi="Times New Roman"/>
            <w:b w:val="false"/>
            <w:bCs w:val="false"/>
            <w:sz w:val="24"/>
            <w:szCs w:val="24"/>
            <w:shd w:fill="00FF00" w:val="clear"/>
            <w:lang w:val="es-ES" w:eastAsia="zh-CN" w:bidi="ar-SA"/>
          </w:rPr>
          <w:t>O-16-2798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307/16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ratifica convenio con Universidad Nacional de la Plata sobre provisión de Sistema Estacionamiento Medido". Autor: Intendente Municipal, Ing. Gustavo Gennuso. Colaboradores: Jefe de Gabinete, Pablo Chamatrópulos y Asesora Letrada, Dra. Natacha Vázquez. Sobre tablas. </w:t>
      </w:r>
      <w:hyperlink r:id="rId308">
        <w:r>
          <w:rPr>
            <w:rStyle w:val="EnlacedeInternet"/>
            <w:rFonts w:eastAsia="MS Mincho;ＭＳ 明朝" w:cs="Times New Roman" w:ascii="Times New Roman" w:hAnsi="Times New Roman"/>
            <w:b w:val="false"/>
            <w:bCs w:val="false"/>
            <w:sz w:val="24"/>
            <w:szCs w:val="24"/>
            <w:shd w:fill="00FF00" w:val="clear"/>
            <w:lang w:val="es-ES" w:eastAsia="zh-CN" w:bidi="ar-SA"/>
          </w:rPr>
          <w:t>O-16-2799.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Comunicación 308/16</w:t>
      </w:r>
      <w:r>
        <w:rPr>
          <w:rFonts w:eastAsia="MS Mincho;ＭＳ 明朝" w:cs="Times New Roman" w:ascii="Times New Roman" w:hAnsi="Times New Roman"/>
          <w:b w:val="false"/>
          <w:bCs w:val="false"/>
          <w:color w:val="auto"/>
          <w:sz w:val="24"/>
          <w:szCs w:val="24"/>
          <w:u w:val="none"/>
          <w:lang w:val="es-ES" w:eastAsia="zh-CN" w:bidi="ar-SA"/>
        </w:rPr>
        <w:t xml:space="preserve">: "Solicitar a la Honorable Cámara de Diputados tratamiento del expediente 147-S-2015 sobre restitución de Camino de Sirga". Autores: Concejales Cristina Painefil, Julia Fernández, Viviana Gelain, Claudia Contreras, Andrés Martínez Infante, Gerardo Ávila y Diego Benítez (JSB). Sobre tablas. </w:t>
      </w:r>
      <w:hyperlink r:id="rId309">
        <w:r>
          <w:rPr>
            <w:rStyle w:val="EnlacedeInternet"/>
            <w:rFonts w:eastAsia="MS Mincho;ＭＳ 明朝" w:cs="Times New Roman" w:ascii="Times New Roman" w:hAnsi="Times New Roman"/>
            <w:b w:val="false"/>
            <w:bCs w:val="false"/>
            <w:sz w:val="24"/>
            <w:szCs w:val="24"/>
            <w:shd w:fill="00FF00" w:val="clear"/>
            <w:lang w:val="es-ES" w:eastAsia="zh-CN" w:bidi="ar-SA"/>
          </w:rPr>
          <w:t>C-16-843.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309/16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presta acuerdo llamado licitación obra pública Promeba IV Pampa de Hunuleo". Autor: Intendente Municipal, Ing Gustavo Gennuso. Colaboradores: Secretario de Obras y Servicios Públicos, Ing. Alfredo Milano; Vicepresidenta IMTVHS Valeria Hernández; Representante Municipal en Buenos Aires, Andrés Rodríguez. Sobre tablas.</w:t>
      </w:r>
      <w:hyperlink r:id="rId31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O-16-2791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Resolución 310/16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"Otorgar Premio al Mérito social autoridades Radio Seis Bariloche y Damas de Rosa". Autores: Concejales Cristina Painefil, Julia Fernández, Viviana Gelain, Claudia Contreras, Andrés Martínez Infante, Gerardo Ávila y Diego Benítez (JSB). Colaborador: Nicolás Ghiglione. Sobre tablas. </w:t>
      </w:r>
      <w:hyperlink r:id="rId311">
        <w:r>
          <w:rPr>
            <w:rStyle w:val="EnlacedeInternet"/>
            <w:rFonts w:eastAsia="MS Mincho;ＭＳ 明朝" w:cs="Times New Roman" w:ascii="Times New Roman" w:hAnsi="Times New Roman"/>
            <w:b w:val="false"/>
            <w:bCs w:val="false"/>
            <w:sz w:val="24"/>
            <w:szCs w:val="24"/>
            <w:shd w:fill="00FF00" w:val="clear"/>
            <w:lang w:val="es-ES" w:eastAsia="zh-CN" w:bidi="ar-SA"/>
          </w:rPr>
          <w:t>R-16-495.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Declaración 311/16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cultural, presentación Bob Stroger". Autores: Comisión Legislativa: Concejales Diego Benítez, Andrés Martínez Infante (JSB) y Daniel González (PRO). Sobre tablas.</w:t>
      </w:r>
      <w:hyperlink r:id="rId312">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D-16-2111.</w:t>
        </w:r>
      </w:hyperlink>
      <w:r>
        <w:rPr>
          <w:rFonts w:eastAsia="MS Mincho;ＭＳ 明朝" w:cs="Times New Roman" w:ascii="Times New Roman" w:hAnsi="Times New Roman"/>
          <w:b w:val="false"/>
          <w:bCs w:val="false"/>
          <w:color w:val="auto"/>
          <w:sz w:val="24"/>
          <w:szCs w:val="24"/>
          <w:u w:val="none"/>
          <w:lang w:val="es-ES" w:eastAsia="zh-CN" w:bidi="ar-SA"/>
        </w:rPr>
        <w:t xml:space="preserve"> </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Declaración 312/16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comunitario al evento Lo que soy. Música que enciende tu vida". Autores: Concejales Daniel Natapof y Ramón Chiocconi (FPV). Iniciativa: Ministerio Adulam Rock.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313">
        <w:r>
          <w:rPr>
            <w:rStyle w:val="EnlacedeInternet"/>
            <w:rFonts w:eastAsia="MS Mincho;ＭＳ 明朝" w:cs="Times New Roman" w:ascii="Times New Roman" w:hAnsi="Times New Roman"/>
            <w:b w:val="false"/>
            <w:bCs w:val="false"/>
            <w:sz w:val="24"/>
            <w:szCs w:val="24"/>
            <w:shd w:fill="00FF00" w:val="clear"/>
            <w:lang w:val="es-ES" w:eastAsia="zh-CN" w:bidi="ar-SA"/>
          </w:rPr>
          <w:t>D-16-2112.</w:t>
        </w:r>
        <w:r>
          <w:rPr>
            <w:rStyle w:val="EnlacedeInternet"/>
            <w:rFonts w:eastAsia="MS Mincho;ＭＳ 明朝" w:cs="Times New Roman" w:ascii="Times New Roman" w:hAnsi="Times New Roman"/>
            <w:b w:val="false"/>
            <w:bCs w:val="false"/>
            <w:sz w:val="24"/>
            <w:szCs w:val="24"/>
            <w:lang w:val="es-ES" w:eastAsia="zh-CN" w:bidi="ar-SA"/>
          </w:rPr>
          <w:t xml:space="preserve">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Comunicación 313/16</w:t>
      </w:r>
      <w:r>
        <w:rPr>
          <w:rFonts w:eastAsia="MS Mincho;ＭＳ 明朝" w:cs="Times New Roman" w:ascii="Times New Roman" w:hAnsi="Times New Roman"/>
          <w:b w:val="false"/>
          <w:bCs w:val="false"/>
          <w:color w:val="auto"/>
          <w:sz w:val="24"/>
          <w:szCs w:val="24"/>
          <w:u w:val="none"/>
          <w:lang w:val="es-ES" w:eastAsia="zh-CN" w:bidi="ar-SA"/>
        </w:rPr>
        <w:t xml:space="preserve">: "Se comunica SENASA necesidad de dotar mayores recursos en el aeropuerto Bariloche". Autores: Concejales Julia Fernández, Cristina Painefil, Viviana Gelain, Claudia Contreras, Andrés Martínez Infante, Gerardo Ávila (JSB) y Daniel González (PRO). Colaboradora: María Inés Picone. Sobre tablas.  </w:t>
      </w:r>
      <w:hyperlink r:id="rId31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C-16-844.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1065/16 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314/16</w:t>
      </w:r>
      <w:r>
        <w:rPr>
          <w:rFonts w:eastAsia="MS Mincho;ＭＳ 明朝" w:cs="Times New Roman" w:ascii="Times New Roman" w:hAnsi="Times New Roman"/>
          <w:b w:val="false"/>
          <w:bCs w:val="false"/>
          <w:color w:val="auto"/>
          <w:sz w:val="24"/>
          <w:szCs w:val="24"/>
          <w:u w:val="none"/>
          <w:lang w:val="es-ES" w:eastAsia="zh-CN" w:bidi="ar-SA"/>
        </w:rPr>
        <w:t>: "Programa Promoción fomento de artistas locales. Crea Consejo Asesor Cultura y Artes". Autores: Concejales Claudia Contreras, Julia Fernández, Diego Benítez, Andrés Martínez Infante, Viviana Gelain, Gerardo Ávila y Cristina Painefil (JSB). Colaboradores: Hernán Lugano (pianista), Sandra Della Penna (cantante-música), Susana Alegría (periodista), Marco Pertile (artista plástico), Luis Bravo (músico-percusionista-cantante), Miguel Ángel Rossi (realizador audiovisual). A Asesoría Letrada y a las comisiones de Desarrollo Humano, Deportes y Cultura y de Gobierno y Legales.</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Declaración 315/16:</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y educativo trayectoria CET N.º 25". Autores: Concejales Diego Benítez, Claudia Contreras, Julia Fernández, Andrés Martínez Infante, Viviana Gelain, Gerardo Ávila, Cristina Painefil (JSB) y Daniel González (PRO). Sobre tablas..</w:t>
      </w:r>
      <w:hyperlink r:id="rId31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D-16-2113.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316/16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"Crea boleto educativo y boleto diferencial STUP Bariloche". Autores: Intendente Municipal, Ing. Gustavo Gennuso; Concejales Diego Benítez, Claudia Contreras, Julia Fernández, Andrés Martínez Infante, Viviana Gelain, Gerardo Ávila, Cristina Painefil (JSB) Y Daniel González (PRO). Colaboradores: Jefe de Gabinete, Lic. Pablo Chamatrópulos y Lic. Natalia Almonacid. A Asesoría Letrada y a las comisiones de Servicios, Tránsito y Transporte y de Gobierno y Legales.</w:t>
      </w:r>
      <w:hyperlink r:id="rId316">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31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O-17-2863.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1075/17 del 08 de junio de 2017.</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317/16:</w:t>
      </w:r>
      <w:r>
        <w:rPr>
          <w:rFonts w:eastAsia="MS Mincho;ＭＳ 明朝" w:cs="Times New Roman" w:ascii="Times New Roman" w:hAnsi="Times New Roman"/>
          <w:b w:val="false"/>
          <w:bCs w:val="false"/>
          <w:color w:val="auto"/>
          <w:sz w:val="24"/>
          <w:szCs w:val="24"/>
          <w:u w:val="none"/>
          <w:lang w:val="es-ES" w:eastAsia="zh-CN" w:bidi="ar-SA"/>
        </w:rPr>
        <w:t xml:space="preserve"> "Se autoriza a firmar convenio con la firma Ñire SRL". Autores: Intendente Municipal, Ing. Gustavo Gennuso. Colaboradores: Jefe de Gabinete, Pablo Chamatrópulos; Secretario de Obras y Servicios Públicos, Ing. Alfredo Milano y Asesora Letrada, Dra. Natacha Vázquez. Sobre tablas.</w:t>
      </w:r>
      <w:hyperlink r:id="rId318">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319">
        <w:r>
          <w:rPr>
            <w:rStyle w:val="EnlacedeInternet"/>
            <w:rFonts w:eastAsia="MS Mincho;ＭＳ 明朝" w:cs="Times New Roman" w:ascii="Times New Roman" w:hAnsi="Times New Roman"/>
            <w:b w:val="false"/>
            <w:bCs w:val="false"/>
            <w:sz w:val="24"/>
            <w:szCs w:val="24"/>
            <w:shd w:fill="00FF00" w:val="clear"/>
            <w:lang w:val="es-ES" w:eastAsia="zh-CN" w:bidi="ar-SA"/>
          </w:rPr>
          <w:t>O-16-2800.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Declaración 318/16</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"Se declara de interés artístico, cultural y comunitario "Bariloche mágico y solidario". Autores: Concejales Claudia Contreras, Julia Fernández, Diego Benítez, Andrés Martínez Infante, Viviana Gelain, Gerardo Ávila y Cristina Painefil (JSB). Colaboradora: Inés Picone.</w:t>
      </w:r>
      <w:r>
        <w:rPr>
          <w:rFonts w:eastAsia="MS Mincho;ＭＳ 明朝" w:cs="Times New Roman" w:ascii="Times New Roman" w:hAnsi="Times New Roman"/>
          <w:b/>
          <w:bCs w:val="false"/>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Sobre tablas..</w:t>
      </w:r>
      <w:hyperlink r:id="rId32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D-16-2114.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1065/16 del 17 de noviembre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319/16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Anexo I Ordenanza Fiscal 2374-CM-12". Ecotasa Autor: Intendente Municipal, Ing. Gustavo Gennuso. Colaboradores: Jefe de Gabinete, Lic. Pablo Chamatrópulos y Secretario de Hacienda, Cdor. Ariel Gomis. A Asesoría Letrada y a las comisiones de Economía, Hacienda, Finanzas y Desarrollo Económico y de Gobierno y Legales. </w:t>
      </w:r>
      <w:hyperlink r:id="rId321">
        <w:r>
          <w:rPr>
            <w:rStyle w:val="EnlacedeInternet"/>
            <w:rFonts w:eastAsia="MS Mincho;ＭＳ 明朝" w:cs="Times New Roman" w:ascii="Times New Roman" w:hAnsi="Times New Roman"/>
            <w:b w:val="false"/>
            <w:bCs w:val="false"/>
            <w:sz w:val="24"/>
            <w:szCs w:val="24"/>
            <w:shd w:fill="00FF00" w:val="clear"/>
            <w:lang w:val="es-ES" w:eastAsia="zh-CN" w:bidi="ar-SA"/>
          </w:rPr>
          <w:t>O-16-2809.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1066/16 del 15 de diciembre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color w:val="auto"/>
          <w:sz w:val="24"/>
          <w:szCs w:val="24"/>
          <w:u w:val="single"/>
          <w:lang w:val="es-ES" w:eastAsia="zh-CN" w:bidi="ar-SA"/>
        </w:rPr>
        <w:t>Proyecto de Ordenanza 320/16</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Anexo I y Anexo II Ordenanza Tarifaria 2375-CM-12". Autor: Intendente Municipal, Ing. Gustavo Gennuso. Colaboradores: Jefe de Gabinete, Lic. Pablo Chamatrópulos y Secretario de Hacienda, Cdor. Ariel Gomis. A Asesoría Letrada y a las comisiones de Economía, Hacienda, Finanzas y Desarrollo Económico y de Gobierno y Legales. </w:t>
      </w:r>
      <w:hyperlink r:id="rId322">
        <w:r>
          <w:rPr>
            <w:rStyle w:val="EnlacedeInternet"/>
            <w:rFonts w:eastAsia="MS Mincho;ＭＳ 明朝" w:cs="Times New Roman" w:ascii="Times New Roman" w:hAnsi="Times New Roman"/>
            <w:b w:val="false"/>
            <w:bCs w:val="false"/>
            <w:sz w:val="24"/>
            <w:szCs w:val="24"/>
            <w:shd w:fill="00FF00" w:val="clear"/>
            <w:lang w:val="es-ES" w:eastAsia="zh-CN" w:bidi="ar-SA"/>
          </w:rPr>
          <w:t>O-16-2810.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1066/16 del 15 de diciembre de 2016.</w:t>
      </w:r>
    </w:p>
    <w:p>
      <w:pPr>
        <w:pStyle w:val="Textosinformato"/>
        <w:spacing w:lineRule="atLeast" w:line="200"/>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spacing w:lineRule="atLeast" w:line="200"/>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321/16</w:t>
      </w:r>
      <w:r>
        <w:rPr>
          <w:rFonts w:eastAsia="MS Mincho;ＭＳ 明朝" w:cs="Times New Roman" w:ascii="Times New Roman" w:hAnsi="Times New Roman"/>
          <w:b w:val="false"/>
          <w:bCs w:val="false"/>
          <w:color w:val="auto"/>
          <w:sz w:val="24"/>
          <w:szCs w:val="24"/>
          <w:u w:val="none"/>
          <w:lang w:val="es-ES" w:eastAsia="zh-CN" w:bidi="ar-SA"/>
        </w:rPr>
        <w:t>: "Refacción pasillo de ingreso y sala de sesiones Concejo Municipal". Autores: Comisión Legislativa: Concejales Diego Benítez, Andrés Martínez Infante (JSB); Daniel Natapof (FPV) y Daniel González (PRO). Sobre tablas</w:t>
      </w:r>
      <w:hyperlink r:id="rId323">
        <w:r>
          <w:rPr>
            <w:rStyle w:val="EnlacedeInternet"/>
            <w:rFonts w:eastAsia="MS Mincho;ＭＳ 明朝" w:cs="Times New Roman" w:ascii="Times New Roman" w:hAnsi="Times New Roman"/>
            <w:b w:val="false"/>
            <w:bCs w:val="false"/>
            <w:sz w:val="24"/>
            <w:szCs w:val="24"/>
            <w:lang w:val="es-ES" w:eastAsia="zh-CN" w:bidi="ar-SA"/>
          </w:rPr>
          <w:t>.</w:t>
        </w:r>
      </w:hyperlink>
      <w:hyperlink r:id="rId324">
        <w:r>
          <w:rPr>
            <w:rStyle w:val="EnlacedeInternet"/>
            <w:rFonts w:eastAsia="MS Mincho;ＭＳ 明朝" w:cs="Times New Roman" w:ascii="Times New Roman" w:hAnsi="Times New Roman"/>
            <w:b w:val="false"/>
            <w:bCs w:val="false"/>
            <w:sz w:val="24"/>
            <w:szCs w:val="24"/>
            <w:shd w:fill="00FF00" w:val="clear"/>
            <w:lang w:val="es-ES" w:eastAsia="zh-CN" w:bidi="ar-SA"/>
          </w:rPr>
          <w:t>O-16-2801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1065/16 del 17 de noviembre de 2016.</w:t>
      </w:r>
    </w:p>
    <w:p>
      <w:pPr>
        <w:pStyle w:val="Textosinformato"/>
        <w:spacing w:lineRule="atLeast" w:line="200"/>
        <w:jc w:val="both"/>
        <w:rPr>
          <w:rFonts w:eastAsia="MS Mincho;ＭＳ 明朝"/>
          <w:b/>
          <w:b/>
          <w:sz w:val="24"/>
        </w:rPr>
      </w:pPr>
      <w:r>
        <w:rPr>
          <w:rFonts w:eastAsia="MS Mincho;ＭＳ 明朝"/>
          <w:b/>
          <w:sz w:val="24"/>
        </w:rPr>
      </w:r>
    </w:p>
    <w:p>
      <w:pPr>
        <w:pStyle w:val="Textosinformato"/>
        <w:widowControl/>
        <w:suppressAutoHyphens w:val="true"/>
        <w:kinsoku w:val="true"/>
        <w:overflowPunct w:val="true"/>
        <w:autoSpaceDE w:val="true"/>
        <w:bidi w:val="0"/>
        <w:spacing w:lineRule="atLeast" w:line="200"/>
        <w:jc w:val="both"/>
        <w:rPr/>
      </w:pPr>
      <w:r>
        <w:rPr>
          <w:rFonts w:eastAsia="MS Mincho;ＭＳ 明朝" w:cs="Times New Roman" w:ascii="Times New Roman" w:hAnsi="Times New Roman"/>
          <w:b/>
          <w:bCs w:val="false"/>
          <w:color w:val="000000"/>
          <w:sz w:val="24"/>
          <w:szCs w:val="24"/>
          <w:u w:val="single"/>
          <w:shd w:fill="FFFFFF" w:val="clear"/>
          <w:lang w:val="es-ES" w:eastAsia="zh-CN" w:bidi="ar-SA"/>
        </w:rPr>
        <w:t>Proyecto de Declaración 323/16:</w:t>
      </w:r>
      <w:r>
        <w:rPr>
          <w:rFonts w:eastAsia="MS Mincho;ＭＳ 明朝" w:cs="Times New Roman" w:ascii="Times New Roman" w:hAnsi="Times New Roman"/>
          <w:b w:val="false"/>
          <w:bCs w:val="false"/>
          <w:i w:val="false"/>
          <w:iCs w:val="false"/>
          <w:color w:val="000000"/>
          <w:sz w:val="24"/>
          <w:szCs w:val="24"/>
          <w:u w:val="none"/>
          <w:shd w:fill="FFFFFF" w:val="clear"/>
          <w:lang w:val="es-ES" w:eastAsia="zh-CN" w:bidi="ar-SA"/>
        </w:rPr>
        <w:t xml:space="preserve"> "Se declara de interés municipal, cultural y turístico realización cortometraje "Me ves?". Autores: Concejales Julia Fernández, Cristina Painefil, Viviana Gelain, Claudia Contreras, Andrés Martínez Infante, Gerardo Ávila (JSB) y Daniel González (PRO).</w:t>
      </w:r>
      <w:hyperlink r:id="rId325">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D-16-2115</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Acta 1065/16 del 17 de noviembre de 2016.</w:t>
      </w:r>
    </w:p>
    <w:p>
      <w:pPr>
        <w:pStyle w:val="Textosinformato"/>
        <w:widowControl/>
        <w:suppressAutoHyphens w:val="true"/>
        <w:kinsoku w:val="true"/>
        <w:overflowPunct w:val="true"/>
        <w:autoSpaceDE w:val="true"/>
        <w:bidi w:val="0"/>
        <w:spacing w:lineRule="atLeast" w:line="200"/>
        <w:jc w:val="both"/>
        <w:rPr>
          <w:rFonts w:ascii="Times New Roman" w:hAnsi="Times New Roman" w:eastAsia="MS Mincho;ＭＳ 明朝" w:cs="Times New Roman"/>
          <w:b w:val="false"/>
          <w:b w:val="false"/>
          <w:bCs w:val="false"/>
          <w:i w:val="false"/>
          <w:i w:val="false"/>
          <w:i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r>
    </w:p>
    <w:p>
      <w:pPr>
        <w:pStyle w:val="Textosinformato"/>
        <w:widowControl/>
        <w:suppressAutoHyphens w:val="true"/>
        <w:kinsoku w:val="true"/>
        <w:overflowPunct w:val="true"/>
        <w:autoSpaceDE w:val="true"/>
        <w:bidi w:val="0"/>
        <w:spacing w:lineRule="atLeast" w:line="200"/>
        <w:jc w:val="both"/>
        <w:rPr>
          <w:rFonts w:ascii="Times New Roman" w:hAnsi="Times New Roman" w:eastAsia="MS Mincho;ＭＳ 明朝" w:cs="Times New Roman"/>
          <w:b w:val="false"/>
          <w:b w:val="false"/>
          <w:bCs w:val="false"/>
          <w:i w:val="false"/>
          <w:i w:val="false"/>
          <w:i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r>
    </w:p>
    <w:p>
      <w:pPr>
        <w:pStyle w:val="Normal"/>
        <w:spacing w:lineRule="atLeast" w:line="200" w:before="0" w:after="0"/>
        <w:jc w:val="both"/>
        <w:rPr/>
      </w:pPr>
      <w:r>
        <w:rPr>
          <w:rFonts w:eastAsia="MS Mincho;ＭＳ 明朝" w:cs="Times New Roman" w:ascii="Times New Roman" w:hAnsi="Times New Roman"/>
          <w:b/>
          <w:bCs/>
          <w:color w:val="auto"/>
          <w:sz w:val="24"/>
          <w:szCs w:val="24"/>
          <w:u w:val="single"/>
        </w:rPr>
        <w:t>Proyecto de Ordenanza 322/16:</w:t>
      </w:r>
      <w:r>
        <w:rPr>
          <w:rFonts w:eastAsia="MS Mincho;ＭＳ 明朝" w:cs="Times New Roman" w:ascii="Times New Roman" w:hAnsi="Times New Roman"/>
          <w:color w:val="auto"/>
          <w:sz w:val="24"/>
          <w:szCs w:val="24"/>
          <w:u w:val="none"/>
        </w:rPr>
        <w:t xml:space="preserve"> "Aprobar el proyecto de urbanización de la parcela 19-2-K-K10-02A". Autor: Intendente Municipal, Ing. Gustavo Gennuso. Colaboradores: Jefe de Gabinete, Lic. Pablo Chamatrópulos y Secretario de Desarrollo Urbano, Ing. Marcelo Ruival. A Asesoría Letrada y a las comisiones de Obras y Planeamiento y de Gobierno y Legales. (tierra joven).</w:t>
      </w:r>
      <w:hyperlink r:id="rId326">
        <w:r>
          <w:rPr>
            <w:rStyle w:val="EnlacedeInternet"/>
            <w:rFonts w:eastAsia="MS Mincho;ＭＳ 明朝" w:cs="Times New Roman" w:ascii="Times New Roman" w:hAnsi="Times New Roman"/>
            <w:sz w:val="24"/>
            <w:szCs w:val="24"/>
            <w:shd w:fill="00FF00" w:val="clear"/>
          </w:rPr>
          <w:t xml:space="preserve"> O-17-2872</w:t>
        </w:r>
      </w:hyperlink>
      <w:r>
        <w:rPr>
          <w:rFonts w:eastAsia="MS Mincho;ＭＳ 明朝" w:cs="Times New Roman" w:ascii="Times New Roman" w:hAnsi="Times New Roman"/>
          <w:color w:val="000000"/>
          <w:sz w:val="24"/>
          <w:szCs w:val="24"/>
          <w:u w:val="none"/>
          <w:shd w:fill="00FF00" w:val="clear"/>
        </w:rPr>
        <w:t>. Acta 1076 del 6 de julio de 2017.</w:t>
      </w:r>
    </w:p>
    <w:p>
      <w:pPr>
        <w:pStyle w:val="NormalWeb"/>
        <w:spacing w:lineRule="atLeast" w:line="200" w:before="0" w:after="0"/>
        <w:jc w:val="both"/>
        <w:rPr>
          <w:rFonts w:ascii="Times New Roman" w:hAnsi="Times New Roman" w:eastAsia="MS Mincho;ＭＳ 明朝" w:cs="Times New Roman"/>
          <w:color w:val="auto"/>
          <w:sz w:val="24"/>
          <w:szCs w:val="24"/>
          <w:u w:val="none"/>
        </w:rPr>
      </w:pPr>
      <w:r>
        <w:rPr>
          <w:rFonts w:eastAsia="MS Mincho;ＭＳ 明朝" w:cs="Times New Roman" w:ascii="Times New Roman" w:hAnsi="Times New Roman"/>
          <w:color w:val="auto"/>
          <w:sz w:val="24"/>
          <w:szCs w:val="24"/>
          <w:u w:val="none"/>
        </w:rPr>
      </w:r>
    </w:p>
    <w:p>
      <w:pPr>
        <w:pStyle w:val="NormalWeb"/>
        <w:spacing w:lineRule="atLeast" w:line="200" w:before="0" w:after="0"/>
        <w:jc w:val="both"/>
        <w:rPr/>
      </w:pPr>
      <w:r>
        <w:rPr>
          <w:rFonts w:eastAsia="MS Mincho;ＭＳ 明朝" w:cs="Times New Roman" w:ascii="Times New Roman" w:hAnsi="Times New Roman"/>
          <w:b/>
          <w:bCs/>
          <w:color w:val="auto"/>
          <w:sz w:val="24"/>
          <w:szCs w:val="24"/>
          <w:u w:val="single"/>
        </w:rPr>
        <w:t>Proyecto de Ordenanza 324/16</w:t>
      </w:r>
      <w:r>
        <w:rPr>
          <w:rFonts w:eastAsia="MS Mincho;ＭＳ 明朝" w:cs="Times New Roman" w:ascii="Times New Roman" w:hAnsi="Times New Roman"/>
          <w:b/>
          <w:bCs/>
          <w:color w:val="auto"/>
          <w:sz w:val="24"/>
          <w:szCs w:val="24"/>
          <w:u w:val="none"/>
        </w:rPr>
        <w:t>:</w:t>
      </w:r>
      <w:r>
        <w:rPr>
          <w:rFonts w:eastAsia="MS Mincho;ＭＳ 明朝" w:cs="Times New Roman" w:ascii="Times New Roman" w:hAnsi="Times New Roman"/>
          <w:color w:val="auto"/>
          <w:sz w:val="24"/>
          <w:szCs w:val="24"/>
          <w:u w:val="none"/>
        </w:rPr>
        <w:t xml:space="preserve"> "Modificar ordenanza 2005-CM-09, artículo 10º". Autor:  Intendente Municipal, Ing. Gustavo Gennuso. Colaboradores: Jefe de Gabinete, Lic. Pablo Chamatrópulos; Director Oficina Municipal de Información y Defensa al Usuario y Consumidor, Sr. Guillermo Walter Perea y Asesora Letrada, Dra. Natacha Vázquez. Sobre tablas. </w:t>
      </w:r>
      <w:r>
        <w:rPr>
          <w:rFonts w:eastAsia="MS Mincho;ＭＳ 明朝" w:cs="Times New Roman" w:ascii="Times New Roman" w:hAnsi="Times New Roman"/>
          <w:color w:val="000000"/>
          <w:sz w:val="24"/>
          <w:szCs w:val="24"/>
          <w:u w:val="none"/>
          <w:shd w:fill="9966CC" w:val="clear"/>
        </w:rPr>
        <w:t xml:space="preserve">Girado a comisión de Gobierno Y Legales. Acta 1066/16 del 15/12/16. </w:t>
      </w:r>
      <w:hyperlink r:id="rId327">
        <w:r>
          <w:rPr>
            <w:rStyle w:val="EnlacedeInternet"/>
            <w:rFonts w:eastAsia="MS Mincho;ＭＳ 明朝" w:cs="Times New Roman" w:ascii="Times New Roman" w:hAnsi="Times New Roman"/>
            <w:sz w:val="24"/>
            <w:szCs w:val="24"/>
            <w:shd w:fill="00FF00" w:val="clear"/>
          </w:rPr>
          <w:t>O-16-2818.</w:t>
        </w:r>
      </w:hyperlink>
      <w:r>
        <w:rPr>
          <w:rFonts w:eastAsia="MS Mincho;ＭＳ 明朝" w:cs="Times New Roman" w:ascii="Times New Roman" w:hAnsi="Times New Roman"/>
          <w:color w:val="000000"/>
          <w:sz w:val="24"/>
          <w:szCs w:val="24"/>
          <w:u w:val="none"/>
          <w:shd w:fill="00FF00" w:val="clear"/>
        </w:rPr>
        <w:t xml:space="preserve"> Acta 1067/16 del 29 de diciembre de 2016.</w:t>
      </w:r>
    </w:p>
    <w:p>
      <w:pPr>
        <w:pStyle w:val="NormalWeb"/>
        <w:spacing w:lineRule="atLeast" w:line="200" w:before="0" w:after="0"/>
        <w:jc w:val="both"/>
        <w:rPr>
          <w:rFonts w:ascii="Times New Roman" w:hAnsi="Times New Roman" w:eastAsia="MS Mincho;ＭＳ 明朝" w:cs="Times New Roman"/>
          <w:color w:val="auto"/>
          <w:sz w:val="24"/>
          <w:szCs w:val="24"/>
          <w:u w:val="none"/>
        </w:rPr>
      </w:pPr>
      <w:r>
        <w:rPr>
          <w:rFonts w:eastAsia="MS Mincho;ＭＳ 明朝" w:cs="Times New Roman" w:ascii="Times New Roman" w:hAnsi="Times New Roman"/>
          <w:color w:val="auto"/>
          <w:sz w:val="24"/>
          <w:szCs w:val="24"/>
          <w:u w:val="none"/>
        </w:rPr>
      </w:r>
    </w:p>
    <w:p>
      <w:pPr>
        <w:pStyle w:val="NormalWeb"/>
        <w:spacing w:lineRule="atLeast" w:line="200" w:before="0" w:after="0"/>
        <w:jc w:val="both"/>
        <w:rPr/>
      </w:pPr>
      <w:r>
        <w:rPr>
          <w:rFonts w:eastAsia="MS Mincho;ＭＳ 明朝" w:cs="Times New Roman" w:ascii="Times New Roman" w:hAnsi="Times New Roman"/>
          <w:b/>
          <w:bCs/>
          <w:color w:val="auto"/>
          <w:sz w:val="24"/>
          <w:szCs w:val="24"/>
          <w:u w:val="single"/>
        </w:rPr>
        <w:t>Proyecto de Ordenanza 325/16:</w:t>
      </w:r>
      <w:r>
        <w:rPr>
          <w:rFonts w:eastAsia="MS Mincho;ＭＳ 明朝" w:cs="Times New Roman" w:ascii="Times New Roman" w:hAnsi="Times New Roman"/>
          <w:color w:val="auto"/>
          <w:sz w:val="24"/>
          <w:szCs w:val="24"/>
          <w:u w:val="none"/>
        </w:rPr>
        <w:t xml:space="preserve"> "Contrato de comodato cabañita ubicada sobre calle Villegas, predio municipal". Autor: Intendente Municipal, Ing. Gustavo Gennuso. Colaboradores: Jefe de Gabinete, Lic. Pablo Chamatrópulos; Subsecretaría de Cultura Ana Gerón y Sra. Cristina Gómez. A Asesoría Letrada y a la comisión de Gobierno y Legales. </w:t>
      </w:r>
      <w:r>
        <w:rPr>
          <w:rFonts w:eastAsia="MS Mincho;ＭＳ 明朝" w:cs="Times New Roman" w:ascii="Times New Roman" w:hAnsi="Times New Roman"/>
          <w:color w:val="000000"/>
          <w:sz w:val="24"/>
          <w:szCs w:val="24"/>
          <w:u w:val="none"/>
          <w:shd w:fill="9966CC" w:val="clear"/>
        </w:rPr>
        <w:t xml:space="preserve">Con tratamiento de preferencia 1º sesión. </w:t>
      </w:r>
      <w:hyperlink r:id="rId328">
        <w:r>
          <w:rPr>
            <w:rStyle w:val="EnlacedeInternet"/>
            <w:rFonts w:eastAsia="MS Mincho;ＭＳ 明朝" w:cs="Times New Roman" w:ascii="Times New Roman" w:hAnsi="Times New Roman"/>
            <w:sz w:val="24"/>
            <w:szCs w:val="24"/>
            <w:shd w:fill="00FF00" w:val="clear"/>
          </w:rPr>
          <w:t>O-16-2819</w:t>
        </w:r>
      </w:hyperlink>
      <w:r>
        <w:rPr>
          <w:rFonts w:eastAsia="MS Mincho;ＭＳ 明朝" w:cs="Times New Roman" w:ascii="Times New Roman" w:hAnsi="Times New Roman"/>
          <w:color w:val="000000"/>
          <w:sz w:val="24"/>
          <w:szCs w:val="24"/>
          <w:u w:val="none"/>
          <w:shd w:fill="00FF00" w:val="clear"/>
        </w:rPr>
        <w:t>. Acta 1067/16 del 29 de diciembre de 2016.</w:t>
      </w:r>
    </w:p>
    <w:p>
      <w:pPr>
        <w:pStyle w:val="NormalWeb"/>
        <w:spacing w:lineRule="atLeast" w:line="200" w:before="0" w:after="0"/>
        <w:jc w:val="both"/>
        <w:rPr>
          <w:rFonts w:ascii="Times New Roman" w:hAnsi="Times New Roman" w:eastAsia="MS Mincho;ＭＳ 明朝" w:cs="Times New Roman"/>
          <w:color w:val="auto"/>
          <w:sz w:val="24"/>
          <w:szCs w:val="24"/>
        </w:rPr>
      </w:pPr>
      <w:r>
        <w:rPr>
          <w:rFonts w:eastAsia="MS Mincho;ＭＳ 明朝" w:cs="Times New Roman" w:ascii="Times New Roman" w:hAnsi="Times New Roman"/>
          <w:color w:val="auto"/>
          <w:sz w:val="24"/>
          <w:szCs w:val="24"/>
        </w:rPr>
      </w:r>
    </w:p>
    <w:p>
      <w:pPr>
        <w:pStyle w:val="NormalWeb"/>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Declaración 326/16</w:t>
      </w:r>
      <w:r>
        <w:rPr>
          <w:rFonts w:eastAsia="MS Mincho;ＭＳ 明朝" w:cs="Times New Roman" w:ascii="Times New Roman" w:hAnsi="Times New Roman"/>
          <w:b/>
          <w:bCs/>
          <w:color w:val="auto"/>
          <w:sz w:val="24"/>
          <w:szCs w:val="24"/>
          <w:u w:val="none"/>
          <w:lang w:eastAsia="zh-CN" w:bidi="ar-SA"/>
        </w:rPr>
        <w:t>:</w:t>
      </w:r>
      <w:r>
        <w:rPr>
          <w:rFonts w:eastAsia="MS Mincho;ＭＳ 明朝" w:cs="Times New Roman" w:ascii="Times New Roman" w:hAnsi="Times New Roman"/>
          <w:color w:val="auto"/>
          <w:sz w:val="24"/>
          <w:szCs w:val="24"/>
          <w:u w:val="none"/>
          <w:lang w:eastAsia="zh-CN" w:bidi="ar-SA"/>
        </w:rPr>
        <w:t xml:space="preserve"> "Se declara de interés municipal y cultural el proyecto artístico Eleonora Cassano en Bariloche". Autores: Concejales Claudia Contreras, Gerardo Ávila, Diego Benítez, Julia Fernández, Viviana Gelain, Andrés Martínez Infante y Cristina Painefil (JSB). Se solicitará su retiro por haberse emitido la resolución 371-PCM-16. </w:t>
      </w:r>
      <w:r>
        <w:rPr>
          <w:rFonts w:eastAsia="MS Mincho;ＭＳ 明朝" w:cs="Times New Roman" w:ascii="Times New Roman" w:hAnsi="Times New Roman"/>
          <w:color w:val="000000"/>
          <w:sz w:val="24"/>
          <w:szCs w:val="24"/>
          <w:u w:val="none"/>
          <w:shd w:fill="FF3366" w:val="clear"/>
          <w:lang w:eastAsia="zh-CN" w:bidi="ar-SA"/>
        </w:rPr>
        <w:t xml:space="preserve"> Retirado. Acta 1066/16 del 15 de diciembre de 2016.</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Declaración 327/16</w:t>
      </w:r>
      <w:r>
        <w:rPr>
          <w:rFonts w:eastAsia="MS Mincho;ＭＳ 明朝" w:cs="Times New Roman" w:ascii="Times New Roman" w:hAnsi="Times New Roman"/>
          <w:b/>
          <w:bCs/>
          <w:color w:val="auto"/>
          <w:sz w:val="24"/>
          <w:szCs w:val="24"/>
          <w:u w:val="none"/>
          <w:lang w:eastAsia="zh-CN" w:bidi="ar-SA"/>
        </w:rPr>
        <w:t>:</w:t>
      </w:r>
      <w:r>
        <w:rPr>
          <w:rFonts w:eastAsia="MS Mincho;ＭＳ 明朝" w:cs="Times New Roman" w:ascii="Times New Roman" w:hAnsi="Times New Roman"/>
          <w:color w:val="auto"/>
          <w:sz w:val="24"/>
          <w:szCs w:val="24"/>
          <w:u w:val="none"/>
          <w:lang w:eastAsia="zh-CN" w:bidi="ar-SA"/>
        </w:rPr>
        <w:t xml:space="preserve"> "Declarar de interés municipal, cultural y educativo el libro </w:t>
      </w:r>
      <w:r>
        <w:rPr>
          <w:rFonts w:eastAsia="MS Mincho;ＭＳ 明朝" w:cs="Times New Roman" w:ascii="Times New Roman" w:hAnsi="Times New Roman"/>
          <w:i/>
          <w:iCs/>
          <w:color w:val="auto"/>
          <w:sz w:val="24"/>
          <w:szCs w:val="24"/>
          <w:u w:val="none"/>
          <w:lang w:eastAsia="zh-CN" w:bidi="ar-SA"/>
        </w:rPr>
        <w:t>Archivos del silencio. Estado, indígenas y violencia en Patagonia Central. 1878-1974</w:t>
      </w:r>
      <w:r>
        <w:rPr>
          <w:rFonts w:eastAsia="MS Mincho;ＭＳ 明朝" w:cs="Times New Roman" w:ascii="Times New Roman" w:hAnsi="Times New Roman"/>
          <w:color w:val="auto"/>
          <w:sz w:val="24"/>
          <w:szCs w:val="24"/>
          <w:u w:val="none"/>
          <w:lang w:eastAsia="zh-CN" w:bidi="ar-SA"/>
        </w:rPr>
        <w:t xml:space="preserve">". Autores: Concejales Ana Marks, Ramón Chiocconi y Daniel Natapof (FPV). Se solicitará su retiro por haberse emitido la resolución 368-PCM-16. </w:t>
      </w:r>
      <w:r>
        <w:rPr>
          <w:rFonts w:eastAsia="MS Mincho;ＭＳ 明朝" w:cs="Times New Roman" w:ascii="Times New Roman" w:hAnsi="Times New Roman"/>
          <w:color w:val="000000"/>
          <w:sz w:val="24"/>
          <w:szCs w:val="24"/>
          <w:u w:val="none"/>
          <w:shd w:fill="FF3366" w:val="clear"/>
          <w:lang w:eastAsia="zh-CN" w:bidi="ar-SA"/>
        </w:rPr>
        <w:t xml:space="preserve"> Retirado. Acta 1066/16 del 15 de diciembre de 2016.</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Declaración 328/16</w:t>
      </w:r>
      <w:r>
        <w:rPr>
          <w:rFonts w:eastAsia="MS Mincho;ＭＳ 明朝" w:cs="Times New Roman" w:ascii="Times New Roman" w:hAnsi="Times New Roman"/>
          <w:b/>
          <w:bCs/>
          <w:color w:val="auto"/>
          <w:sz w:val="24"/>
          <w:szCs w:val="24"/>
          <w:u w:val="none"/>
          <w:lang w:eastAsia="zh-CN" w:bidi="ar-SA"/>
        </w:rPr>
        <w:t>:</w:t>
      </w:r>
      <w:r>
        <w:rPr>
          <w:rFonts w:eastAsia="MS Mincho;ＭＳ 明朝" w:cs="Times New Roman" w:ascii="Times New Roman" w:hAnsi="Times New Roman"/>
          <w:color w:val="auto"/>
          <w:sz w:val="24"/>
          <w:szCs w:val="24"/>
          <w:u w:val="none"/>
          <w:lang w:eastAsia="zh-CN" w:bidi="ar-SA"/>
        </w:rPr>
        <w:t xml:space="preserve"> "Declara de interés municipal y educativo ascenso al Refugio Italia Manfredo Segre en homenaje a Franca Jarach". Autores: Concejales Ramón Chiocconi, Ana Marks y Daniel Natapof (FPV). Se solicitará su retiro por haberse emitido la resolución 372-PCM-16.</w:t>
      </w:r>
      <w:r>
        <w:rPr>
          <w:rFonts w:eastAsia="MS Mincho;ＭＳ 明朝" w:cs="Times New Roman" w:ascii="Times New Roman" w:hAnsi="Times New Roman"/>
          <w:color w:val="000000"/>
          <w:sz w:val="24"/>
          <w:szCs w:val="24"/>
          <w:u w:val="none"/>
          <w:shd w:fill="FF3366" w:val="clear"/>
          <w:lang w:eastAsia="zh-CN" w:bidi="ar-SA"/>
        </w:rPr>
        <w:t xml:space="preserve"> Retirado. Acta 1066/16 del 15 de diciembre de 2016.</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Declaración 329/16</w:t>
      </w:r>
      <w:r>
        <w:rPr>
          <w:rFonts w:eastAsia="MS Mincho;ＭＳ 明朝" w:cs="Times New Roman" w:ascii="Times New Roman" w:hAnsi="Times New Roman"/>
          <w:color w:val="auto"/>
          <w:sz w:val="24"/>
          <w:szCs w:val="24"/>
          <w:u w:val="none"/>
          <w:lang w:eastAsia="zh-CN" w:bidi="ar-SA"/>
        </w:rPr>
        <w:t xml:space="preserve">: "Declarar de interés municipal 10 años programa periodístico </w:t>
      </w:r>
      <w:r>
        <w:rPr>
          <w:rFonts w:eastAsia="MS Mincho;ＭＳ 明朝" w:cs="Times New Roman" w:ascii="Times New Roman" w:hAnsi="Times New Roman"/>
          <w:i/>
          <w:iCs/>
          <w:color w:val="auto"/>
          <w:sz w:val="24"/>
          <w:szCs w:val="24"/>
          <w:u w:val="none"/>
          <w:lang w:eastAsia="zh-CN" w:bidi="ar-SA"/>
        </w:rPr>
        <w:t>Con voz y voto</w:t>
      </w:r>
      <w:r>
        <w:rPr>
          <w:rFonts w:eastAsia="MS Mincho;ＭＳ 明朝" w:cs="Times New Roman" w:ascii="Times New Roman" w:hAnsi="Times New Roman"/>
          <w:color w:val="auto"/>
          <w:sz w:val="24"/>
          <w:szCs w:val="24"/>
          <w:u w:val="none"/>
          <w:lang w:eastAsia="zh-CN" w:bidi="ar-SA"/>
        </w:rPr>
        <w:t xml:space="preserve">". Autores: Concejales Ramón Chiocconi, Ana Marks y Daniel Natapof (FPV). Sobre tablas. </w:t>
      </w:r>
      <w:hyperlink r:id="rId329">
        <w:r>
          <w:rPr>
            <w:rStyle w:val="EnlacedeInternet"/>
            <w:rFonts w:eastAsia="MS Mincho;ＭＳ 明朝" w:cs="Times New Roman" w:ascii="Times New Roman" w:hAnsi="Times New Roman"/>
            <w:sz w:val="24"/>
            <w:szCs w:val="24"/>
            <w:shd w:fill="00FF00" w:val="clear"/>
            <w:lang w:eastAsia="zh-CN" w:bidi="ar-SA"/>
          </w:rPr>
          <w:t xml:space="preserve">D-16-2120. </w:t>
        </w:r>
      </w:hyperlink>
      <w:r>
        <w:rPr>
          <w:rFonts w:eastAsia="MS Mincho;ＭＳ 明朝" w:cs="Times New Roman" w:ascii="Times New Roman" w:hAnsi="Times New Roman"/>
          <w:color w:val="000000"/>
          <w:sz w:val="24"/>
          <w:szCs w:val="24"/>
          <w:u w:val="none"/>
          <w:shd w:fill="00FF00" w:val="clear"/>
          <w:lang w:eastAsia="zh-CN" w:bidi="ar-SA"/>
        </w:rPr>
        <w:t>Acta 1066/16 del 15 de diciembre de 2016.</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Ordenanza 330/16</w:t>
      </w:r>
      <w:r>
        <w:rPr>
          <w:rFonts w:eastAsia="MS Mincho;ＭＳ 明朝" w:cs="Times New Roman" w:ascii="Times New Roman" w:hAnsi="Times New Roman"/>
          <w:color w:val="auto"/>
          <w:sz w:val="24"/>
          <w:szCs w:val="24"/>
          <w:u w:val="none"/>
          <w:lang w:eastAsia="zh-CN" w:bidi="ar-SA"/>
        </w:rPr>
        <w:t>: "Otorgar distinción de ciudadano ilustre al doctor Ariel Asuad". Autores: Concejales Ramón Chiocconi, Ana Marks y Daniel Natapof (FPV). Sobre tablas.</w:t>
      </w:r>
      <w:r>
        <w:rPr>
          <w:rFonts w:eastAsia="MS Mincho;ＭＳ 明朝" w:cs="Times New Roman" w:ascii="Times New Roman" w:hAnsi="Times New Roman"/>
          <w:color w:val="000000"/>
          <w:sz w:val="24"/>
          <w:szCs w:val="24"/>
          <w:u w:val="none"/>
          <w:shd w:fill="9966CC" w:val="clear"/>
          <w:lang w:eastAsia="zh-CN" w:bidi="ar-SA"/>
        </w:rPr>
        <w:t xml:space="preserve"> Girado a comisión de Gobierno y Legales. Acta 1066/16 del 15 de diciembre de 2016. Girado a comisión de Gobierno y Legales. Acta 1067/16 del 29 de diciembre de 2016.</w:t>
      </w:r>
      <w:hyperlink r:id="rId330">
        <w:r>
          <w:rPr>
            <w:rStyle w:val="EnlacedeInternet"/>
            <w:rFonts w:eastAsia="MS Mincho;ＭＳ 明朝" w:cs="Times New Roman" w:ascii="Times New Roman" w:hAnsi="Times New Roman"/>
            <w:sz w:val="24"/>
            <w:szCs w:val="24"/>
            <w:shd w:fill="00FF00" w:val="clear"/>
            <w:lang w:eastAsia="zh-CN" w:bidi="ar-SA"/>
          </w:rPr>
          <w:t>O</w:t>
        </w:r>
      </w:hyperlink>
      <w:hyperlink r:id="rId33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-17-2838 </w:t>
        </w:r>
      </w:hyperlink>
      <w:r>
        <w:rPr>
          <w:rFonts w:eastAsia="MS Mincho;ＭＳ 明朝" w:cs="Times New Roman"/>
          <w:b w:val="false"/>
          <w:bCs w:val="false"/>
          <w:color w:val="000000"/>
          <w:sz w:val="24"/>
          <w:szCs w:val="24"/>
          <w:u w:val="none"/>
          <w:shd w:fill="00FF00" w:val="clear"/>
          <w:lang w:val="es-ES" w:eastAsia="zh-CN" w:bidi="ar-SA"/>
        </w:rPr>
        <w:t>Acta 1071/17 del 30 de marzo de 2017</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Ordenanza 331/16</w:t>
      </w:r>
      <w:r>
        <w:rPr>
          <w:rFonts w:eastAsia="MS Mincho;ＭＳ 明朝" w:cs="Times New Roman" w:ascii="Times New Roman" w:hAnsi="Times New Roman"/>
          <w:b/>
          <w:bCs/>
          <w:color w:val="auto"/>
          <w:sz w:val="24"/>
          <w:szCs w:val="24"/>
          <w:u w:val="none"/>
          <w:lang w:eastAsia="zh-CN" w:bidi="ar-SA"/>
        </w:rPr>
        <w:t>:</w:t>
      </w:r>
      <w:r>
        <w:rPr>
          <w:rFonts w:eastAsia="MS Mincho;ＭＳ 明朝" w:cs="Times New Roman" w:ascii="Times New Roman" w:hAnsi="Times New Roman"/>
          <w:color w:val="auto"/>
          <w:sz w:val="24"/>
          <w:szCs w:val="24"/>
          <w:u w:val="none"/>
          <w:lang w:eastAsia="zh-CN" w:bidi="ar-SA"/>
        </w:rPr>
        <w:t xml:space="preserve"> "Se aprueba convenio". Autor: Intendente Municipal, Ing. Gustavo Gennuso. Colaboradores: Secretario de Hacienda, Cr. Ariel Gomis; Subsecretario de Desarrollo Local, Ing. José Luis Zubizarreta; Asesora Letradra, Dra. Natacha Vázquez y Dra. Marcela González Abdala. Sobre tablas.</w:t>
      </w:r>
      <w:hyperlink r:id="rId332">
        <w:r>
          <w:rPr>
            <w:rStyle w:val="EnlacedeInternet"/>
            <w:rFonts w:eastAsia="MS Mincho;ＭＳ 明朝" w:cs="Times New Roman" w:ascii="Times New Roman" w:hAnsi="Times New Roman"/>
            <w:sz w:val="24"/>
            <w:szCs w:val="24"/>
            <w:lang w:eastAsia="zh-CN" w:bidi="ar-SA"/>
          </w:rPr>
          <w:t xml:space="preserve"> </w:t>
        </w:r>
      </w:hyperlink>
      <w:hyperlink r:id="rId33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O-16-2811. </w:t>
        </w:r>
      </w:hyperlink>
      <w:r>
        <w:rPr>
          <w:rFonts w:eastAsia="MS Mincho;ＭＳ 明朝" w:cs="Times New Roman"/>
          <w:b w:val="false"/>
          <w:bCs w:val="false"/>
          <w:color w:val="000000"/>
          <w:sz w:val="24"/>
          <w:szCs w:val="24"/>
          <w:u w:val="none"/>
          <w:shd w:fill="00FF00" w:val="clear"/>
          <w:lang w:val="es-ES" w:eastAsia="zh-CN" w:bidi="ar-SA"/>
        </w:rPr>
        <w:t>Acta 1066/16 del 15 de diciembre de 2016.</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Ordenanza 332/16</w:t>
      </w:r>
      <w:r>
        <w:rPr>
          <w:rFonts w:eastAsia="MS Mincho;ＭＳ 明朝" w:cs="Times New Roman" w:ascii="Times New Roman" w:hAnsi="Times New Roman"/>
          <w:b/>
          <w:bCs/>
          <w:color w:val="auto"/>
          <w:sz w:val="24"/>
          <w:szCs w:val="24"/>
          <w:u w:val="none"/>
          <w:lang w:eastAsia="zh-CN" w:bidi="ar-SA"/>
        </w:rPr>
        <w:t>:</w:t>
      </w:r>
      <w:r>
        <w:rPr>
          <w:rFonts w:eastAsia="MS Mincho;ＭＳ 明朝" w:cs="Times New Roman" w:ascii="Times New Roman" w:hAnsi="Times New Roman"/>
          <w:color w:val="auto"/>
          <w:sz w:val="24"/>
          <w:szCs w:val="24"/>
          <w:u w:val="none"/>
          <w:lang w:eastAsia="zh-CN" w:bidi="ar-SA"/>
        </w:rPr>
        <w:t xml:space="preserve"> "Se crea programa mesas de concertación barrial". Autores: Comisión de Desarrollo Humano, Deportes y Cultura: Concejales Julia Fernández, Cristina Painefil (JSB) y Ana Marks (FPV). Colaboradores: Referentes barriales que integran las Mesas de Concertación Barrial, Susana Tomasini, Paula Barberis, Guillermo Cabral, Alejandra Schneebeli; trabajadoras y trabajadores de los CAAT, Roberto Cona, Gabriela Resemberg, Carlos Sánchez y Puente y Delegados Municipales Andrés Semelak, Julio López, Oscar Cannizzaro y Carlos Quinchaul. Iniciativa: Mesas de Concertación Barrial. A Asesoría Letrada y a la comisión de Gobierno y Legales. </w:t>
      </w:r>
      <w:r>
        <w:rPr>
          <w:rFonts w:eastAsia="MS Mincho;ＭＳ 明朝" w:cs="Times New Roman" w:ascii="Times New Roman" w:hAnsi="Times New Roman"/>
          <w:color w:val="000000"/>
          <w:sz w:val="24"/>
          <w:szCs w:val="24"/>
          <w:u w:val="none"/>
          <w:shd w:fill="9966CC" w:val="clear"/>
          <w:lang w:eastAsia="zh-CN" w:bidi="ar-SA"/>
        </w:rPr>
        <w:t>Con tratamiento de preferencia 1º sesión.</w:t>
      </w:r>
      <w:hyperlink r:id="rId334">
        <w:r>
          <w:rPr>
            <w:rStyle w:val="EnlacedeInternet"/>
            <w:rFonts w:eastAsia="MS Mincho;ＭＳ 明朝" w:cs="Times New Roman" w:ascii="Times New Roman" w:hAnsi="Times New Roman"/>
            <w:sz w:val="24"/>
            <w:szCs w:val="24"/>
            <w:shd w:fill="9966CC" w:val="clear"/>
            <w:lang w:eastAsia="zh-CN" w:bidi="ar-SA"/>
          </w:rPr>
          <w:t xml:space="preserve"> </w:t>
        </w:r>
      </w:hyperlink>
      <w:hyperlink r:id="rId335">
        <w:r>
          <w:rPr>
            <w:rStyle w:val="EnlacedeInternet"/>
            <w:rFonts w:eastAsia="MS Mincho;ＭＳ 明朝" w:cs="Times New Roman"/>
            <w:b w:val="false"/>
            <w:bCs w:val="false"/>
            <w:i w:val="false"/>
            <w:iCs w:val="false"/>
            <w:sz w:val="24"/>
            <w:szCs w:val="24"/>
            <w:shd w:fill="00FF00" w:val="clear"/>
            <w:lang w:val="es-ES" w:eastAsia="zh-CN" w:bidi="ar-SA"/>
          </w:rPr>
          <w:t>O-16-2821.</w:t>
        </w:r>
      </w:hyperlink>
      <w:r>
        <w:rPr>
          <w:rFonts w:eastAsia="MS Mincho;ＭＳ 明朝" w:cs="Times New Roman"/>
          <w:b w:val="false"/>
          <w:bCs w:val="false"/>
          <w:i w:val="false"/>
          <w:iCs w:val="false"/>
          <w:color w:val="000000"/>
          <w:sz w:val="24"/>
          <w:szCs w:val="24"/>
          <w:u w:val="none"/>
          <w:shd w:fill="00FF00" w:val="clear"/>
          <w:lang w:val="es-ES" w:eastAsia="zh-CN" w:bidi="ar-SA"/>
        </w:rPr>
        <w:t xml:space="preserve"> Acta 1067/16 del 29 de diciembre de 2016.</w:t>
      </w:r>
    </w:p>
    <w:p>
      <w:pPr>
        <w:pStyle w:val="NormalWeb"/>
        <w:spacing w:lineRule="atLeast" w:line="200" w:before="0" w:after="0"/>
        <w:jc w:val="both"/>
        <w:rPr>
          <w:rFonts w:ascii="Times New Roman" w:hAnsi="Times New Roman" w:eastAsia="MS Mincho;ＭＳ 明朝" w:cs="Times New Roman"/>
          <w:b/>
          <w:b/>
          <w:bCs/>
          <w:color w:val="auto"/>
          <w:sz w:val="24"/>
          <w:szCs w:val="24"/>
          <w:lang w:eastAsia="zh-CN" w:bidi="ar-SA"/>
        </w:rPr>
      </w:pPr>
      <w:r>
        <w:rPr>
          <w:rFonts w:eastAsia="MS Mincho;ＭＳ 明朝" w:cs="Times New Roman" w:ascii="Times New Roman" w:hAnsi="Times New Roman"/>
          <w:b/>
          <w:bCs/>
          <w:color w:val="auto"/>
          <w:sz w:val="24"/>
          <w:szCs w:val="24"/>
          <w:lang w:eastAsia="zh-CN" w:bidi="ar-SA"/>
        </w:rPr>
      </w:r>
    </w:p>
    <w:p>
      <w:pPr>
        <w:pStyle w:val="NormalWeb"/>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Ordenanza 333/16:</w:t>
      </w:r>
      <w:r>
        <w:rPr>
          <w:rFonts w:eastAsia="MS Mincho;ＭＳ 明朝" w:cs="Times New Roman" w:ascii="Times New Roman" w:hAnsi="Times New Roman"/>
          <w:color w:val="auto"/>
          <w:sz w:val="24"/>
          <w:szCs w:val="24"/>
          <w:u w:val="none"/>
          <w:lang w:eastAsia="zh-CN" w:bidi="ar-SA"/>
        </w:rPr>
        <w:t xml:space="preserve"> "Adjudicar inmuebles Mza. 578A Barrio Argentino". Autor: Intendente Municipal, Ing. Gustavo Gennuso. Colaboradores: Secretario de Desarrollo Urbano, Ing. Marcelo Ruival y Directora del Instituto Municipal de Tierra y Vivienda para el Hábitat Social, Dra. Laura Zannoni. A Asesoría Letrada y a las comisiones de Obras y Planeamiento y de Gobierno y Legales.</w:t>
      </w:r>
      <w:hyperlink r:id="rId336">
        <w:r>
          <w:rPr>
            <w:rStyle w:val="EnlacedeInternet"/>
            <w:rFonts w:eastAsia="MS Mincho;ＭＳ 明朝" w:cs="Times New Roman" w:ascii="Times New Roman" w:hAnsi="Times New Roman"/>
            <w:sz w:val="24"/>
            <w:szCs w:val="24"/>
            <w:lang w:eastAsia="zh-CN" w:bidi="ar-SA"/>
          </w:rPr>
          <w:t xml:space="preserve"> </w:t>
        </w:r>
      </w:hyperlink>
      <w:hyperlink r:id="rId337">
        <w:r>
          <w:rPr>
            <w:rStyle w:val="EnlacedeInternet"/>
            <w:rFonts w:eastAsia="MS Mincho;ＭＳ 明朝" w:cs="Times New Roman"/>
            <w:b w:val="false"/>
            <w:bCs w:val="false"/>
            <w:sz w:val="24"/>
            <w:szCs w:val="24"/>
            <w:shd w:fill="00FF00" w:val="clear"/>
            <w:lang w:val="es-ES" w:eastAsia="zh-CN" w:bidi="ar-SA"/>
          </w:rPr>
          <w:t>O-17-2857.</w:t>
        </w:r>
      </w:hyperlink>
      <w:r>
        <w:rPr>
          <w:rFonts w:eastAsia="MS Mincho;ＭＳ 明朝" w:cs="Times New Roman"/>
          <w:b w:val="false"/>
          <w:bCs w:val="false"/>
          <w:color w:val="000000"/>
          <w:sz w:val="24"/>
          <w:szCs w:val="24"/>
          <w:u w:val="none"/>
          <w:shd w:fill="00FF00" w:val="clear"/>
          <w:lang w:val="es-ES" w:eastAsia="zh-CN" w:bidi="ar-SA"/>
        </w:rPr>
        <w:t xml:space="preserve"> Acta 1074/17 del 11 de mayo de 2017.</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Comunicación 334/16</w:t>
      </w:r>
      <w:r>
        <w:rPr>
          <w:rFonts w:eastAsia="MS Mincho;ＭＳ 明朝" w:cs="Times New Roman" w:ascii="Times New Roman" w:hAnsi="Times New Roman"/>
          <w:b/>
          <w:bCs/>
          <w:color w:val="auto"/>
          <w:sz w:val="24"/>
          <w:szCs w:val="24"/>
          <w:lang w:eastAsia="zh-CN" w:bidi="ar-SA"/>
        </w:rPr>
        <w:t>:</w:t>
      </w:r>
      <w:r>
        <w:rPr>
          <w:rFonts w:eastAsia="MS Mincho;ＭＳ 明朝" w:cs="Times New Roman" w:ascii="Times New Roman" w:hAnsi="Times New Roman"/>
          <w:color w:val="auto"/>
          <w:sz w:val="24"/>
          <w:szCs w:val="24"/>
          <w:lang w:eastAsia="zh-CN" w:bidi="ar-SA"/>
        </w:rPr>
        <w:t xml:space="preserve"> "Solicita se informe sobre </w:t>
      </w:r>
      <w:r>
        <w:rPr>
          <w:rFonts w:eastAsia="MS Mincho;ＭＳ 明朝" w:cs="Times New Roman" w:ascii="Times New Roman" w:hAnsi="Times New Roman"/>
          <w:i/>
          <w:iCs/>
          <w:color w:val="auto"/>
          <w:sz w:val="24"/>
          <w:szCs w:val="24"/>
          <w:lang w:eastAsia="zh-CN" w:bidi="ar-SA"/>
        </w:rPr>
        <w:t>chemtrails</w:t>
      </w:r>
      <w:r>
        <w:rPr>
          <w:rFonts w:eastAsia="MS Mincho;ＭＳ 明朝" w:cs="Times New Roman" w:ascii="Times New Roman" w:hAnsi="Times New Roman"/>
          <w:color w:val="auto"/>
          <w:sz w:val="24"/>
          <w:szCs w:val="24"/>
          <w:lang w:eastAsia="zh-CN" w:bidi="ar-SA"/>
        </w:rPr>
        <w:t>". Autores: Concejales Daniel Natapof, Ana Marks y Ramón Chiocconi (FPV). Sobre tablas.</w:t>
      </w:r>
      <w:hyperlink r:id="rId338">
        <w:r>
          <w:rPr>
            <w:rStyle w:val="EnlacedeInternet"/>
            <w:rFonts w:eastAsia="MS Mincho;ＭＳ 明朝" w:cs="Times New Roman" w:ascii="Times New Roman" w:hAnsi="Times New Roman"/>
            <w:sz w:val="24"/>
            <w:szCs w:val="24"/>
            <w:shd w:fill="00FF00" w:val="clear"/>
            <w:lang w:eastAsia="zh-CN" w:bidi="ar-SA"/>
          </w:rPr>
          <w:t xml:space="preserve"> C-16-845.</w:t>
        </w:r>
      </w:hyperlink>
      <w:r>
        <w:rPr>
          <w:rFonts w:eastAsia="MS Mincho;ＭＳ 明朝" w:cs="Times New Roman" w:ascii="Times New Roman" w:hAnsi="Times New Roman"/>
          <w:color w:val="000000"/>
          <w:sz w:val="24"/>
          <w:szCs w:val="24"/>
          <w:shd w:fill="00FF00" w:val="clear"/>
          <w:lang w:eastAsia="zh-CN" w:bidi="ar-SA"/>
        </w:rPr>
        <w:t xml:space="preserve"> Acta 1066/16 el 15 de diciembre de 2016.</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Ordenanza 335/16:</w:t>
      </w:r>
      <w:r>
        <w:rPr>
          <w:rFonts w:eastAsia="MS Mincho;ＭＳ 明朝" w:cs="Times New Roman" w:ascii="Times New Roman" w:hAnsi="Times New Roman"/>
          <w:color w:val="auto"/>
          <w:sz w:val="24"/>
          <w:szCs w:val="24"/>
          <w:lang w:eastAsia="zh-CN" w:bidi="ar-SA"/>
        </w:rPr>
        <w:t xml:space="preserve"> "Modifica ordenanza 1747-CM-07. Anexo I". Autores: Comisión de Obras y Planeamiento: Concejales Viviana Gelain, Claudia Contreras (JSB); Ana Marks, Ramón Chiocconi y Daniel Natapof (FPV). Iniciativa: Junta Vecinal Barrio Las Victorias. A Asesoría Letrada y a las comisiones de Obras y Planeamiento y de Gobierno y Legales. </w:t>
      </w:r>
      <w:hyperlink r:id="rId339">
        <w:r>
          <w:rPr>
            <w:rStyle w:val="EnlacedeInternet"/>
            <w:rFonts w:eastAsia="MS Mincho;ＭＳ 明朝" w:cs="Times New Roman" w:ascii="Times New Roman" w:hAnsi="Times New Roman"/>
            <w:sz w:val="24"/>
            <w:szCs w:val="24"/>
            <w:shd w:fill="00FF00" w:val="clear"/>
            <w:lang w:eastAsia="zh-CN" w:bidi="ar-SA"/>
          </w:rPr>
          <w:t>O</w:t>
        </w:r>
      </w:hyperlink>
      <w:hyperlink r:id="rId340">
        <w:r>
          <w:rPr>
            <w:rStyle w:val="EnlacedeInternet"/>
            <w:rFonts w:eastAsia="MS Mincho;ＭＳ 明朝" w:cs="Times New Roman"/>
            <w:b w:val="false"/>
            <w:bCs w:val="false"/>
            <w:sz w:val="24"/>
            <w:szCs w:val="24"/>
            <w:shd w:fill="00FF00" w:val="clear"/>
            <w:lang w:val="es-ES" w:eastAsia="zh-CN" w:bidi="ar-SA"/>
          </w:rPr>
          <w:t>-17-2839</w:t>
        </w:r>
      </w:hyperlink>
      <w:r>
        <w:rPr>
          <w:rFonts w:eastAsia="MS Mincho;ＭＳ 明朝" w:cs="Times New Roman"/>
          <w:b w:val="false"/>
          <w:bCs w:val="false"/>
          <w:color w:val="000000"/>
          <w:sz w:val="24"/>
          <w:szCs w:val="24"/>
          <w:u w:val="none"/>
          <w:shd w:fill="00FF00" w:val="clear"/>
          <w:lang w:val="es-ES" w:eastAsia="zh-CN" w:bidi="ar-SA"/>
        </w:rPr>
        <w:t xml:space="preserve"> Acta 1071/17 del 30 de marzo de 2017</w:t>
      </w:r>
    </w:p>
    <w:p>
      <w:pPr>
        <w:pStyle w:val="NormalWeb"/>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Resolución 336/16</w:t>
      </w:r>
      <w:r>
        <w:rPr>
          <w:rFonts w:eastAsia="MS Mincho;ＭＳ 明朝" w:cs="Times New Roman" w:ascii="Times New Roman" w:hAnsi="Times New Roman"/>
          <w:color w:val="auto"/>
          <w:sz w:val="24"/>
          <w:szCs w:val="24"/>
          <w:lang w:eastAsia="zh-CN" w:bidi="ar-SA"/>
        </w:rPr>
        <w:t>: "Otorgar Premio al Mérito a banda de la Escuela Militar de Montaña" Autores: Concejales Claudia Contreras, Cristina Painefil, Julia Fernández, Viviana Gelain, Gerardo Ávila, Diego Benítez y Andrés Martínez Infante (JSB).</w:t>
      </w:r>
      <w:r>
        <w:rPr>
          <w:rFonts w:eastAsia="MS Mincho;ＭＳ 明朝" w:cs="Times New Roman" w:ascii="Times New Roman" w:hAnsi="Times New Roman"/>
          <w:color w:val="auto"/>
          <w:sz w:val="24"/>
          <w:szCs w:val="24"/>
          <w:u w:val="none"/>
          <w:lang w:eastAsia="zh-CN" w:bidi="ar-SA"/>
        </w:rPr>
        <w:t xml:space="preserve"> Se solicitará su retiro por haberse emitido la resolución 370-PCM-16.</w:t>
      </w:r>
      <w:r>
        <w:rPr>
          <w:rFonts w:eastAsia="MS Mincho;ＭＳ 明朝" w:cs="Times New Roman" w:ascii="Times New Roman" w:hAnsi="Times New Roman"/>
          <w:color w:val="000000"/>
          <w:sz w:val="24"/>
          <w:szCs w:val="24"/>
          <w:u w:val="none"/>
          <w:shd w:fill="FF3366" w:val="clear"/>
          <w:lang w:eastAsia="zh-CN" w:bidi="ar-SA"/>
        </w:rPr>
        <w:t xml:space="preserve"> Retirado. Acta 1066/16 del 15 de diciembre de 2016.</w:t>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color w:val="auto"/>
          <w:sz w:val="24"/>
          <w:szCs w:val="24"/>
          <w:u w:val="none"/>
          <w:lang w:eastAsia="zh-CN" w:bidi="ar-SA"/>
        </w:rPr>
      </w:pPr>
      <w:r>
        <w:rPr>
          <w:rFonts w:eastAsia="MS Mincho;ＭＳ 明朝" w:cs="Times New Roman" w:ascii="Times New Roman" w:hAnsi="Times New Roman"/>
          <w:color w:val="auto"/>
          <w:sz w:val="24"/>
          <w:szCs w:val="24"/>
          <w:u w:val="none"/>
          <w:lang w:eastAsia="zh-CN" w:bidi="ar-SA"/>
        </w:rPr>
      </w:r>
    </w:p>
    <w:p>
      <w:pPr>
        <w:pStyle w:val="NormalWeb"/>
        <w:widowControl/>
        <w:suppressAutoHyphens w:val="true"/>
        <w:kinsoku w:val="true"/>
        <w:overflowPunct w:val="true"/>
        <w:autoSpaceDE w:val="true"/>
        <w:bidi w:val="0"/>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Declaración 337/16</w:t>
      </w:r>
      <w:r>
        <w:rPr>
          <w:rFonts w:eastAsia="MS Mincho;ＭＳ 明朝" w:cs="Times New Roman" w:ascii="Times New Roman" w:hAnsi="Times New Roman"/>
          <w:b/>
          <w:bCs/>
          <w:color w:val="auto"/>
          <w:sz w:val="24"/>
          <w:szCs w:val="24"/>
          <w:u w:val="none"/>
          <w:lang w:eastAsia="zh-CN" w:bidi="ar-SA"/>
        </w:rPr>
        <w:t>:</w:t>
      </w:r>
      <w:r>
        <w:rPr>
          <w:rFonts w:eastAsia="MS Mincho;ＭＳ 明朝" w:cs="Times New Roman" w:ascii="Times New Roman" w:hAnsi="Times New Roman"/>
          <w:color w:val="auto"/>
          <w:sz w:val="24"/>
          <w:szCs w:val="24"/>
          <w:u w:val="none"/>
          <w:lang w:eastAsia="zh-CN" w:bidi="ar-SA"/>
        </w:rPr>
        <w:t xml:space="preserve"> "Declarar de interés municipal, deportivo y educativo el 1º Campus de Patín Artístico". Autores: Concejales Ramón Chiocconi, Ana Marks y Daniel Natapof (FPV). Se solicitará el retiro por haberse emitido la resolución 369-PCM-16.</w:t>
      </w:r>
      <w:r>
        <w:rPr>
          <w:rFonts w:eastAsia="MS Mincho;ＭＳ 明朝" w:cs="Times New Roman" w:ascii="Times New Roman" w:hAnsi="Times New Roman"/>
          <w:color w:val="000000"/>
          <w:sz w:val="24"/>
          <w:szCs w:val="24"/>
          <w:u w:val="none"/>
          <w:shd w:fill="FF3366" w:val="clear"/>
          <w:lang w:eastAsia="zh-CN" w:bidi="ar-SA"/>
        </w:rPr>
        <w:t xml:space="preserve"> Retirado. Acta 1066/16 del 15 de diciembre de 2016.</w:t>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color w:val="auto"/>
          <w:sz w:val="24"/>
          <w:szCs w:val="24"/>
          <w:u w:val="none"/>
          <w:lang w:eastAsia="zh-CN" w:bidi="ar-SA"/>
        </w:rPr>
      </w:pPr>
      <w:r>
        <w:rPr>
          <w:rFonts w:eastAsia="MS Mincho;ＭＳ 明朝" w:cs="Times New Roman" w:ascii="Times New Roman" w:hAnsi="Times New Roman"/>
          <w:color w:val="auto"/>
          <w:sz w:val="24"/>
          <w:szCs w:val="24"/>
          <w:u w:val="none"/>
          <w:lang w:eastAsia="zh-CN" w:bidi="ar-SA"/>
        </w:rPr>
      </w:r>
    </w:p>
    <w:p>
      <w:pPr>
        <w:pStyle w:val="NormalWeb"/>
        <w:widowControl/>
        <w:suppressAutoHyphens w:val="true"/>
        <w:kinsoku w:val="true"/>
        <w:overflowPunct w:val="true"/>
        <w:autoSpaceDE w:val="true"/>
        <w:bidi w:val="0"/>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Ordenanza 338/16:</w:t>
      </w:r>
      <w:r>
        <w:rPr>
          <w:rFonts w:eastAsia="MS Mincho;ＭＳ 明朝" w:cs="Times New Roman" w:ascii="Times New Roman" w:hAnsi="Times New Roman"/>
          <w:color w:val="auto"/>
          <w:sz w:val="24"/>
          <w:szCs w:val="24"/>
          <w:u w:val="none"/>
          <w:lang w:eastAsia="zh-CN" w:bidi="ar-SA"/>
        </w:rPr>
        <w:t xml:space="preserve"> "Se autoriza la tramitación y firma de contrato de </w:t>
      </w:r>
      <w:r>
        <w:rPr>
          <w:rFonts w:eastAsia="MS Mincho;ＭＳ 明朝" w:cs="Times New Roman" w:ascii="Times New Roman" w:hAnsi="Times New Roman"/>
          <w:i/>
          <w:iCs/>
          <w:color w:val="auto"/>
          <w:sz w:val="24"/>
          <w:szCs w:val="24"/>
          <w:u w:val="none"/>
          <w:lang w:eastAsia="zh-CN" w:bidi="ar-SA"/>
        </w:rPr>
        <w:t>leasing</w:t>
      </w:r>
      <w:r>
        <w:rPr>
          <w:rFonts w:eastAsia="MS Mincho;ＭＳ 明朝" w:cs="Times New Roman" w:ascii="Times New Roman" w:hAnsi="Times New Roman"/>
          <w:color w:val="auto"/>
          <w:sz w:val="24"/>
          <w:szCs w:val="24"/>
          <w:u w:val="none"/>
          <w:lang w:eastAsia="zh-CN" w:bidi="ar-SA"/>
        </w:rPr>
        <w:t xml:space="preserve"> - Camiones y pala". Autor: Intendente Municipal, Ing. Gustavo Gennuso. Colaboradores: Jefe de Gabinete, Lic. Pablo Chamatrópulos; Secretario de Hacienda, Cr. Ariel Gomis y Asesora Letrada Dra. Natacha Vázquez.  Sobre tablas.</w:t>
      </w:r>
      <w:hyperlink r:id="rId341">
        <w:r>
          <w:rPr>
            <w:rStyle w:val="EnlacedeInternet"/>
            <w:rFonts w:eastAsia="MS Mincho;ＭＳ 明朝" w:cs="Times New Roman" w:ascii="Times New Roman" w:hAnsi="Times New Roman"/>
            <w:sz w:val="24"/>
            <w:szCs w:val="24"/>
            <w:lang w:eastAsia="zh-CN" w:bidi="ar-SA"/>
          </w:rPr>
          <w:t xml:space="preserve"> </w:t>
        </w:r>
      </w:hyperlink>
      <w:hyperlink r:id="rId342">
        <w:r>
          <w:rPr>
            <w:rStyle w:val="EnlacedeInternet"/>
            <w:rFonts w:eastAsia="MS Mincho;ＭＳ 明朝" w:cs="Times New Roman"/>
            <w:b w:val="false"/>
            <w:bCs w:val="false"/>
            <w:sz w:val="24"/>
            <w:szCs w:val="24"/>
            <w:shd w:fill="00FF00" w:val="clear"/>
            <w:lang w:val="es-ES" w:eastAsia="zh-CN" w:bidi="ar-SA"/>
          </w:rPr>
          <w:t>O-16-2812.</w:t>
        </w:r>
      </w:hyperlink>
      <w:r>
        <w:rPr>
          <w:rFonts w:eastAsia="MS Mincho;ＭＳ 明朝" w:cs="Times New Roman"/>
          <w:b w:val="false"/>
          <w:bCs w:val="false"/>
          <w:color w:val="000000"/>
          <w:sz w:val="24"/>
          <w:szCs w:val="24"/>
          <w:u w:val="none"/>
          <w:shd w:fill="00FF00" w:val="clear"/>
          <w:lang w:val="es-ES" w:eastAsia="zh-CN" w:bidi="ar-SA"/>
        </w:rPr>
        <w:t xml:space="preserve"> Acta 1066/16 del 15 de diciembre de 2016.</w:t>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widowControl/>
        <w:suppressAutoHyphens w:val="true"/>
        <w:kinsoku w:val="true"/>
        <w:overflowPunct w:val="true"/>
        <w:autoSpaceDE w:val="true"/>
        <w:bidi w:val="0"/>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Ordenanza 339/16:</w:t>
      </w:r>
      <w:r>
        <w:rPr>
          <w:rFonts w:eastAsia="MS Mincho;ＭＳ 明朝" w:cs="Times New Roman" w:ascii="Times New Roman" w:hAnsi="Times New Roman"/>
          <w:color w:val="auto"/>
          <w:sz w:val="24"/>
          <w:szCs w:val="24"/>
          <w:u w:val="none"/>
          <w:lang w:eastAsia="zh-CN" w:bidi="ar-SA"/>
        </w:rPr>
        <w:t xml:space="preserve"> "Aprobar ocupación tercio libre, cuerpos salientes, altura máxima y SC, 19-2-D-304-11B. ESE Empresa de Servicios y Espectáculos S.A." (Rocket) Autor: Intendente Municipal, Ing. Gustavo Gennuso. Colaboradores: Jefe de Gabinete, Lic. Pablo Chamatrópulos; Secretario de Desarrollo Urbano, Ing. Marcelo Ruival; Subsecretario de Gestión Urbana, Arq. Eduardo Gabriel Reddy y Subsecretario de Planeamiento Urbano, Arq. Pablo Bullaude. A Asesoría Letrada y a las comisiones de Obras y Planeamiento y de Gobierno y Legales.</w:t>
      </w:r>
      <w:hyperlink r:id="rId343">
        <w:r>
          <w:rPr>
            <w:rStyle w:val="EnlacedeInternet"/>
            <w:rFonts w:eastAsia="MS Mincho;ＭＳ 明朝" w:cs="Times New Roman" w:ascii="Times New Roman" w:hAnsi="Times New Roman"/>
            <w:sz w:val="24"/>
            <w:szCs w:val="24"/>
            <w:lang w:eastAsia="zh-CN" w:bidi="ar-SA"/>
          </w:rPr>
          <w:t xml:space="preserve"> </w:t>
        </w:r>
      </w:hyperlink>
      <w:hyperlink r:id="rId34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O-17-2864. </w:t>
        </w:r>
      </w:hyperlink>
      <w:r>
        <w:rPr>
          <w:rFonts w:eastAsia="MS Mincho;ＭＳ 明朝" w:cs="Times New Roman"/>
          <w:b w:val="false"/>
          <w:bCs w:val="false"/>
          <w:color w:val="000000"/>
          <w:sz w:val="24"/>
          <w:szCs w:val="24"/>
          <w:u w:val="none"/>
          <w:shd w:fill="00FF00" w:val="clear"/>
          <w:lang w:val="es-ES" w:eastAsia="zh-CN" w:bidi="ar-SA"/>
        </w:rPr>
        <w:t>Acta 1075/17 del 08 de junio de 2017.</w:t>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widowControl/>
        <w:suppressAutoHyphens w:val="true"/>
        <w:kinsoku w:val="true"/>
        <w:overflowPunct w:val="true"/>
        <w:autoSpaceDE w:val="true"/>
        <w:bidi w:val="0"/>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Resolución 340/16</w:t>
      </w:r>
      <w:r>
        <w:rPr>
          <w:rFonts w:eastAsia="MS Mincho;ＭＳ 明朝" w:cs="Times New Roman" w:ascii="Times New Roman" w:hAnsi="Times New Roman"/>
          <w:b/>
          <w:bCs/>
          <w:color w:val="auto"/>
          <w:sz w:val="24"/>
          <w:szCs w:val="24"/>
          <w:u w:val="none"/>
          <w:lang w:eastAsia="zh-CN" w:bidi="ar-SA"/>
        </w:rPr>
        <w:t>:</w:t>
      </w:r>
      <w:r>
        <w:rPr>
          <w:rFonts w:eastAsia="MS Mincho;ＭＳ 明朝" w:cs="Times New Roman" w:ascii="Times New Roman" w:hAnsi="Times New Roman"/>
          <w:color w:val="auto"/>
          <w:sz w:val="24"/>
          <w:szCs w:val="24"/>
          <w:u w:val="none"/>
          <w:lang w:eastAsia="zh-CN" w:bidi="ar-SA"/>
        </w:rPr>
        <w:t xml:space="preserve"> "Otorgar Premio al Mérito social y comunitario a la Asociación Civil Payamédicos Bariloche". Autores: Concejales Cristina Painefil, Diego Benítez, Andrés Martínez Infante. Claudia Contreras, Julia Fernández, Gerardo Ávila y Viviana Gelain (JSB). Sobre tablas. </w:t>
      </w:r>
      <w:hyperlink r:id="rId345">
        <w:r>
          <w:rPr>
            <w:rStyle w:val="EnlacedeInternet"/>
            <w:rFonts w:eastAsia="MS Mincho;ＭＳ 明朝" w:cs="Times New Roman" w:ascii="Times New Roman" w:hAnsi="Times New Roman"/>
            <w:sz w:val="24"/>
            <w:szCs w:val="24"/>
            <w:shd w:fill="00FF00" w:val="clear"/>
            <w:lang w:eastAsia="zh-CN" w:bidi="ar-SA"/>
          </w:rPr>
          <w:t xml:space="preserve">R-16-499. </w:t>
        </w:r>
      </w:hyperlink>
      <w:r>
        <w:rPr>
          <w:rFonts w:eastAsia="MS Mincho;ＭＳ 明朝" w:cs="Times New Roman" w:ascii="Times New Roman" w:hAnsi="Times New Roman"/>
          <w:color w:val="000000"/>
          <w:sz w:val="24"/>
          <w:szCs w:val="24"/>
          <w:u w:val="none"/>
          <w:shd w:fill="00FF00" w:val="clear"/>
          <w:lang w:eastAsia="zh-CN" w:bidi="ar-SA"/>
        </w:rPr>
        <w:t>Acta 1066/16 del 15 de diciembre de 2016.</w:t>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widowControl/>
        <w:suppressAutoHyphens w:val="true"/>
        <w:kinsoku w:val="true"/>
        <w:overflowPunct w:val="true"/>
        <w:autoSpaceDE w:val="true"/>
        <w:bidi w:val="0"/>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Resolución 341/16</w:t>
      </w:r>
      <w:r>
        <w:rPr>
          <w:rFonts w:eastAsia="MS Mincho;ＭＳ 明朝" w:cs="Times New Roman" w:ascii="Times New Roman" w:hAnsi="Times New Roman"/>
          <w:b/>
          <w:bCs/>
          <w:color w:val="auto"/>
          <w:sz w:val="24"/>
          <w:szCs w:val="24"/>
          <w:u w:val="none"/>
          <w:lang w:eastAsia="zh-CN" w:bidi="ar-SA"/>
        </w:rPr>
        <w:t>:</w:t>
      </w:r>
      <w:r>
        <w:rPr>
          <w:rFonts w:eastAsia="MS Mincho;ＭＳ 明朝" w:cs="Times New Roman" w:ascii="Times New Roman" w:hAnsi="Times New Roman"/>
          <w:color w:val="auto"/>
          <w:sz w:val="24"/>
          <w:szCs w:val="24"/>
          <w:u w:val="none"/>
          <w:lang w:eastAsia="zh-CN" w:bidi="ar-SA"/>
        </w:rPr>
        <w:t xml:space="preserve"> "Otorgar Premio al Mérito social y comunitario al Grupo Alabar en Señas". Autores: Concejales Cristina Painefil, Diego Benítez, Andrés Martínez Infante. Claudia Contreras, Julia Fernández, Gerardo Ávila y Viviana Gelain (JSB). Colaboradores: Orlando Díaz y Carina Marín. Sobre tablas. </w:t>
      </w:r>
      <w:hyperlink r:id="rId346">
        <w:r>
          <w:rPr>
            <w:rStyle w:val="EnlacedeInternet"/>
            <w:rFonts w:eastAsia="MS Mincho;ＭＳ 明朝" w:cs="Times New Roman" w:ascii="Times New Roman" w:hAnsi="Times New Roman"/>
            <w:sz w:val="24"/>
            <w:szCs w:val="24"/>
            <w:shd w:fill="00FF00" w:val="clear"/>
            <w:lang w:eastAsia="zh-CN" w:bidi="ar-SA"/>
          </w:rPr>
          <w:t>R-16-500.</w:t>
        </w:r>
      </w:hyperlink>
      <w:r>
        <w:rPr>
          <w:rFonts w:eastAsia="MS Mincho;ＭＳ 明朝" w:cs="Times New Roman" w:ascii="Times New Roman" w:hAnsi="Times New Roman"/>
          <w:color w:val="000000"/>
          <w:sz w:val="24"/>
          <w:szCs w:val="24"/>
          <w:u w:val="none"/>
          <w:shd w:fill="00FF00" w:val="clear"/>
          <w:lang w:eastAsia="zh-CN" w:bidi="ar-SA"/>
        </w:rPr>
        <w:t xml:space="preserve"> Acta 1066/16 del 15 de diciembre de 2016.</w:t>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widowControl/>
        <w:suppressAutoHyphens w:val="true"/>
        <w:kinsoku w:val="true"/>
        <w:overflowPunct w:val="true"/>
        <w:autoSpaceDE w:val="true"/>
        <w:bidi w:val="0"/>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Ordenanza 342/16</w:t>
      </w:r>
      <w:r>
        <w:rPr>
          <w:rFonts w:eastAsia="MS Mincho;ＭＳ 明朝" w:cs="Times New Roman" w:ascii="Times New Roman" w:hAnsi="Times New Roman"/>
          <w:b/>
          <w:bCs/>
          <w:color w:val="auto"/>
          <w:sz w:val="24"/>
          <w:szCs w:val="24"/>
          <w:u w:val="none"/>
          <w:lang w:eastAsia="zh-CN" w:bidi="ar-SA"/>
        </w:rPr>
        <w:t>:</w:t>
      </w:r>
      <w:r>
        <w:rPr>
          <w:rFonts w:eastAsia="MS Mincho;ＭＳ 明朝" w:cs="Times New Roman" w:ascii="Times New Roman" w:hAnsi="Times New Roman"/>
          <w:color w:val="auto"/>
          <w:sz w:val="24"/>
          <w:szCs w:val="24"/>
          <w:u w:val="none"/>
          <w:lang w:eastAsia="zh-CN" w:bidi="ar-SA"/>
        </w:rPr>
        <w:t xml:space="preserve"> "Se modifica ordenanza 1612-CM-06". Autor: Concejal Daniel González (PRO). A Asesoría Letrada y a las comisión de Gobierno y Legales. </w:t>
      </w:r>
      <w:r>
        <w:rPr>
          <w:rFonts w:eastAsia="MS Mincho;ＭＳ 明朝" w:cs="Times New Roman" w:ascii="Times New Roman" w:hAnsi="Times New Roman"/>
          <w:color w:val="000000"/>
          <w:sz w:val="24"/>
          <w:szCs w:val="24"/>
          <w:u w:val="none"/>
          <w:shd w:fill="FFFFFF" w:val="clear"/>
          <w:lang w:eastAsia="zh-CN" w:bidi="ar-SA"/>
        </w:rPr>
        <w:t>(bebidas energizantes)</w:t>
      </w:r>
      <w:hyperlink r:id="rId347">
        <w:r>
          <w:rPr>
            <w:rStyle w:val="EnlacedeInternet"/>
            <w:rFonts w:eastAsia="MS Mincho;ＭＳ 明朝" w:cs="Times New Roman" w:ascii="Times New Roman" w:hAnsi="Times New Roman"/>
            <w:sz w:val="24"/>
            <w:szCs w:val="24"/>
            <w:shd w:fill="FFFFFF" w:val="clear"/>
            <w:lang w:eastAsia="zh-CN" w:bidi="ar-SA"/>
          </w:rPr>
          <w:t>.</w:t>
        </w:r>
      </w:hyperlink>
      <w:hyperlink r:id="rId348">
        <w:r>
          <w:rPr>
            <w:rStyle w:val="EnlacedeInternet"/>
            <w:rFonts w:eastAsia="MS Mincho;ＭＳ 明朝" w:cs="Times New Roman" w:ascii="Times New Roman" w:hAnsi="Times New Roman"/>
            <w:sz w:val="24"/>
            <w:szCs w:val="24"/>
            <w:shd w:fill="3DEB3D" w:val="clear"/>
            <w:lang w:eastAsia="zh-CN" w:bidi="ar-SA"/>
          </w:rPr>
          <w:t xml:space="preserve"> O-17-2848</w:t>
        </w:r>
      </w:hyperlink>
      <w:r>
        <w:rPr>
          <w:rFonts w:eastAsia="MS Mincho;ＭＳ 明朝" w:cs="Times New Roman" w:ascii="Times New Roman" w:hAnsi="Times New Roman"/>
          <w:color w:val="000000"/>
          <w:sz w:val="24"/>
          <w:szCs w:val="24"/>
          <w:u w:val="none"/>
          <w:shd w:fill="3DEB3D" w:val="clear"/>
          <w:lang w:eastAsia="zh-CN" w:bidi="ar-SA"/>
        </w:rPr>
        <w:t>. Acta 1072/17 del 27 de abril de 2017.</w:t>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widowControl/>
        <w:suppressAutoHyphens w:val="true"/>
        <w:kinsoku w:val="true"/>
        <w:overflowPunct w:val="true"/>
        <w:autoSpaceDE w:val="true"/>
        <w:bidi w:val="0"/>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Declaración 343/16</w:t>
      </w:r>
      <w:r>
        <w:rPr>
          <w:rFonts w:eastAsia="MS Mincho;ＭＳ 明朝" w:cs="Times New Roman" w:ascii="Times New Roman" w:hAnsi="Times New Roman"/>
          <w:b/>
          <w:bCs/>
          <w:color w:val="auto"/>
          <w:sz w:val="24"/>
          <w:szCs w:val="24"/>
          <w:u w:val="none"/>
          <w:lang w:eastAsia="zh-CN" w:bidi="ar-SA"/>
        </w:rPr>
        <w:t>:</w:t>
      </w:r>
      <w:r>
        <w:rPr>
          <w:rFonts w:eastAsia="MS Mincho;ＭＳ 明朝" w:cs="Times New Roman" w:ascii="Times New Roman" w:hAnsi="Times New Roman"/>
          <w:color w:val="auto"/>
          <w:sz w:val="24"/>
          <w:szCs w:val="24"/>
          <w:u w:val="none"/>
          <w:lang w:eastAsia="zh-CN" w:bidi="ar-SA"/>
        </w:rPr>
        <w:t xml:space="preserve"> "Se declara interés municipal y cultural XXII Encuentro Tanguero del Interior". Autores: Concejales Julia Fernández, Gerardo Ávila, Diego Benítez, Claudia Contreras, Viviana Gelain, Andrés Martínez Infante y Cristina Painefil (JSB). Sobre tablas. </w:t>
      </w:r>
      <w:hyperlink r:id="rId349">
        <w:r>
          <w:rPr>
            <w:rStyle w:val="EnlacedeInternet"/>
            <w:rFonts w:eastAsia="MS Mincho;ＭＳ 明朝" w:cs="Times New Roman" w:ascii="Times New Roman" w:hAnsi="Times New Roman"/>
            <w:sz w:val="24"/>
            <w:szCs w:val="24"/>
            <w:shd w:fill="00FF00" w:val="clear"/>
            <w:lang w:eastAsia="zh-CN" w:bidi="ar-SA"/>
          </w:rPr>
          <w:t>D-16-2121</w:t>
        </w:r>
      </w:hyperlink>
      <w:r>
        <w:rPr>
          <w:rFonts w:eastAsia="MS Mincho;ＭＳ 明朝" w:cs="Times New Roman" w:ascii="Times New Roman" w:hAnsi="Times New Roman"/>
          <w:color w:val="000000"/>
          <w:sz w:val="24"/>
          <w:szCs w:val="24"/>
          <w:u w:val="none"/>
          <w:shd w:fill="00FF00" w:val="clear"/>
          <w:lang w:eastAsia="zh-CN" w:bidi="ar-SA"/>
        </w:rPr>
        <w:t>. Acta 1066/16 del 15 de diciembre de 2016.</w:t>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widowControl/>
        <w:suppressAutoHyphens w:val="true"/>
        <w:kinsoku w:val="true"/>
        <w:overflowPunct w:val="true"/>
        <w:autoSpaceDE w:val="true"/>
        <w:bidi w:val="0"/>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Resolución 344/16</w:t>
      </w:r>
      <w:r>
        <w:rPr>
          <w:rFonts w:eastAsia="MS Mincho;ＭＳ 明朝" w:cs="Times New Roman" w:ascii="Times New Roman" w:hAnsi="Times New Roman"/>
          <w:color w:val="auto"/>
          <w:sz w:val="24"/>
          <w:szCs w:val="24"/>
          <w:u w:val="none"/>
          <w:lang w:eastAsia="zh-CN" w:bidi="ar-SA"/>
        </w:rPr>
        <w:t xml:space="preserve">: "Otorgar Premio al Mérito científico a Emilio Kropff". Autores: Concejales Julia Fernández, Viviana Gelain, Andrés Martínez Infante, Claudia Contreras, Gerardo Ávila, Diego Benítez y Cristina Painefil (JSB). Colaboradora: María Inés Picone. Sobre tablas. </w:t>
      </w:r>
      <w:hyperlink r:id="rId350">
        <w:r>
          <w:rPr>
            <w:rStyle w:val="EnlacedeInternet"/>
            <w:rFonts w:eastAsia="MS Mincho;ＭＳ 明朝" w:cs="Times New Roman" w:ascii="Times New Roman" w:hAnsi="Times New Roman"/>
            <w:sz w:val="24"/>
            <w:szCs w:val="24"/>
            <w:shd w:fill="00FF00" w:val="clear"/>
            <w:lang w:eastAsia="zh-CN" w:bidi="ar-SA"/>
          </w:rPr>
          <w:t>R-16-501.</w:t>
        </w:r>
      </w:hyperlink>
      <w:r>
        <w:rPr>
          <w:rFonts w:eastAsia="MS Mincho;ＭＳ 明朝" w:cs="Times New Roman" w:ascii="Times New Roman" w:hAnsi="Times New Roman"/>
          <w:color w:val="000000"/>
          <w:sz w:val="24"/>
          <w:szCs w:val="24"/>
          <w:u w:val="none"/>
          <w:shd w:fill="00FF00" w:val="clear"/>
          <w:lang w:eastAsia="zh-CN" w:bidi="ar-SA"/>
        </w:rPr>
        <w:t xml:space="preserve"> Acta 1066/16 del 15 de diciembre de 2016.</w:t>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widowControl/>
        <w:suppressAutoHyphens w:val="true"/>
        <w:kinsoku w:val="true"/>
        <w:overflowPunct w:val="true"/>
        <w:autoSpaceDE w:val="true"/>
        <w:bidi w:val="0"/>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Declaración 345/16</w:t>
      </w:r>
      <w:r>
        <w:rPr>
          <w:rFonts w:eastAsia="MS Mincho;ＭＳ 明朝" w:cs="Times New Roman" w:ascii="Times New Roman" w:hAnsi="Times New Roman"/>
          <w:b/>
          <w:bCs/>
          <w:color w:val="auto"/>
          <w:sz w:val="24"/>
          <w:szCs w:val="24"/>
          <w:u w:val="none"/>
          <w:lang w:eastAsia="zh-CN" w:bidi="ar-SA"/>
        </w:rPr>
        <w:t>:</w:t>
      </w:r>
      <w:r>
        <w:rPr>
          <w:rFonts w:eastAsia="MS Mincho;ＭＳ 明朝" w:cs="Times New Roman" w:ascii="Times New Roman" w:hAnsi="Times New Roman"/>
          <w:color w:val="auto"/>
          <w:sz w:val="24"/>
          <w:szCs w:val="24"/>
          <w:u w:val="none"/>
          <w:lang w:eastAsia="zh-CN" w:bidi="ar-SA"/>
        </w:rPr>
        <w:t xml:space="preserve"> "Declarar de interés municipal y cultural al evento de Caminantes". Autores: Concejales Daniel Natapof y Ramón Chiocconi (FPV). Sobre tablas. </w:t>
      </w:r>
      <w:hyperlink r:id="rId351">
        <w:r>
          <w:rPr>
            <w:rStyle w:val="EnlacedeInternet"/>
            <w:rFonts w:eastAsia="MS Mincho;ＭＳ 明朝" w:cs="Times New Roman" w:ascii="Times New Roman" w:hAnsi="Times New Roman"/>
            <w:sz w:val="24"/>
            <w:szCs w:val="24"/>
            <w:shd w:fill="00FF00" w:val="clear"/>
            <w:lang w:eastAsia="zh-CN" w:bidi="ar-SA"/>
          </w:rPr>
          <w:t>D-16-2122</w:t>
        </w:r>
      </w:hyperlink>
      <w:r>
        <w:rPr>
          <w:rFonts w:eastAsia="MS Mincho;ＭＳ 明朝" w:cs="Times New Roman" w:ascii="Times New Roman" w:hAnsi="Times New Roman"/>
          <w:color w:val="000000"/>
          <w:sz w:val="24"/>
          <w:szCs w:val="24"/>
          <w:u w:val="none"/>
          <w:shd w:fill="00FF00" w:val="clear"/>
          <w:lang w:eastAsia="zh-CN" w:bidi="ar-SA"/>
        </w:rPr>
        <w:t>. Acta 1066/16 del 15 de diciembre de 2016.</w:t>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widowControl/>
        <w:suppressAutoHyphens w:val="true"/>
        <w:kinsoku w:val="true"/>
        <w:overflowPunct w:val="true"/>
        <w:autoSpaceDE w:val="true"/>
        <w:bidi w:val="0"/>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Ordenanza 346/16</w:t>
      </w:r>
      <w:r>
        <w:rPr>
          <w:rFonts w:eastAsia="MS Mincho;ＭＳ 明朝" w:cs="Times New Roman" w:ascii="Times New Roman" w:hAnsi="Times New Roman"/>
          <w:b/>
          <w:bCs/>
          <w:color w:val="auto"/>
          <w:sz w:val="24"/>
          <w:szCs w:val="24"/>
          <w:u w:val="none"/>
          <w:lang w:eastAsia="zh-CN" w:bidi="ar-SA"/>
        </w:rPr>
        <w:t>:</w:t>
      </w:r>
      <w:r>
        <w:rPr>
          <w:rFonts w:eastAsia="MS Mincho;ＭＳ 明朝" w:cs="Times New Roman" w:ascii="Times New Roman" w:hAnsi="Times New Roman"/>
          <w:color w:val="auto"/>
          <w:sz w:val="24"/>
          <w:szCs w:val="24"/>
          <w:u w:val="none"/>
          <w:lang w:eastAsia="zh-CN" w:bidi="ar-SA"/>
        </w:rPr>
        <w:t xml:space="preserve"> "Se aprueba comodato uso espacio dominio público municipal Prefectura Naval Argentina". Autor: Intendente Municipal, Ing. Gustavo Gennuso. Colaboradores: Jefe de Gabinete, Lic. Pablo Chamatrópulos y Asesora Letrada Municipal,  Dra. Natacha Vázquez. A Asesoría Letrada y a la comisión de Gobierno y Legales</w:t>
      </w:r>
      <w:r>
        <w:rPr>
          <w:rFonts w:eastAsia="MS Mincho;ＭＳ 明朝" w:cs="Times New Roman" w:ascii="Times New Roman" w:hAnsi="Times New Roman"/>
          <w:color w:val="000000"/>
          <w:sz w:val="24"/>
          <w:szCs w:val="24"/>
          <w:u w:val="none"/>
          <w:shd w:fill="9966CC" w:val="clear"/>
          <w:lang w:eastAsia="zh-CN" w:bidi="ar-SA"/>
        </w:rPr>
        <w:t>. Con tratamiento de preferencia 1º sesión.</w:t>
      </w:r>
      <w:hyperlink r:id="rId352">
        <w:r>
          <w:rPr>
            <w:rStyle w:val="EnlacedeInternet"/>
            <w:rFonts w:eastAsia="MS Mincho;ＭＳ 明朝" w:cs="Times New Roman" w:ascii="Times New Roman" w:hAnsi="Times New Roman"/>
            <w:sz w:val="24"/>
            <w:szCs w:val="24"/>
            <w:shd w:fill="9966CC" w:val="clear"/>
            <w:lang w:eastAsia="zh-CN" w:bidi="ar-SA"/>
          </w:rPr>
          <w:t xml:space="preserve"> </w:t>
        </w:r>
      </w:hyperlink>
      <w:hyperlink r:id="rId353">
        <w:r>
          <w:rPr>
            <w:rStyle w:val="EnlacedeInternet"/>
            <w:rFonts w:eastAsia="MS Mincho;ＭＳ 明朝" w:cs="Times New Roman"/>
            <w:b w:val="false"/>
            <w:bCs w:val="false"/>
            <w:i w:val="false"/>
            <w:iCs w:val="false"/>
            <w:sz w:val="24"/>
            <w:szCs w:val="24"/>
            <w:shd w:fill="00FF00" w:val="clear"/>
            <w:lang w:val="es-ES" w:eastAsia="zh-CN" w:bidi="ar-SA"/>
          </w:rPr>
          <w:t>O-16-2822</w:t>
        </w:r>
      </w:hyperlink>
      <w:r>
        <w:rPr>
          <w:rFonts w:eastAsia="MS Mincho;ＭＳ 明朝" w:cs="Times New Roman"/>
          <w:b w:val="false"/>
          <w:bCs w:val="false"/>
          <w:i w:val="false"/>
          <w:iCs w:val="false"/>
          <w:color w:val="000000"/>
          <w:sz w:val="24"/>
          <w:szCs w:val="24"/>
          <w:u w:val="none"/>
          <w:shd w:fill="00FF00" w:val="clear"/>
          <w:lang w:val="es-ES" w:eastAsia="zh-CN" w:bidi="ar-SA"/>
        </w:rPr>
        <w:t>. Acta 1067/16 del 29 de diciembre de 2016.</w:t>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Times New Roman" w:cs="Times New Roman"/>
          <w:color w:val="auto"/>
          <w:sz w:val="24"/>
          <w:szCs w:val="24"/>
          <w:lang w:eastAsia="zh-CN" w:bidi="ar-SA"/>
        </w:rPr>
      </w:pPr>
      <w:r>
        <w:rPr>
          <w:rFonts w:eastAsia="Times New Roman" w:cs="Times New Roman" w:ascii="Times New Roman" w:hAnsi="Times New Roman"/>
          <w:color w:val="auto"/>
          <w:sz w:val="24"/>
          <w:szCs w:val="24"/>
          <w:lang w:eastAsia="zh-CN" w:bidi="ar-SA"/>
        </w:rPr>
        <w:t xml:space="preserve"> </w:t>
      </w:r>
    </w:p>
    <w:p>
      <w:pPr>
        <w:pStyle w:val="NormalWeb"/>
        <w:widowControl/>
        <w:suppressAutoHyphens w:val="true"/>
        <w:kinsoku w:val="true"/>
        <w:overflowPunct w:val="true"/>
        <w:autoSpaceDE w:val="true"/>
        <w:bidi w:val="0"/>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Ordenanza 347/16</w:t>
      </w:r>
      <w:r>
        <w:rPr>
          <w:rFonts w:eastAsia="MS Mincho;ＭＳ 明朝" w:cs="Times New Roman" w:ascii="Times New Roman" w:hAnsi="Times New Roman"/>
          <w:color w:val="auto"/>
          <w:sz w:val="24"/>
          <w:szCs w:val="24"/>
          <w:u w:val="none"/>
          <w:lang w:eastAsia="zh-CN" w:bidi="ar-SA"/>
        </w:rPr>
        <w:t>: "Modificar artículo 4º ordenanza 2488-CM-13". Autores: Concejales Diego Benítez (JSB) y Daniel González (PRO). Sobre tablas.</w:t>
      </w:r>
      <w:hyperlink r:id="rId354">
        <w:r>
          <w:rPr>
            <w:rStyle w:val="EnlacedeInternet"/>
            <w:rFonts w:eastAsia="MS Mincho;ＭＳ 明朝" w:cs="Times New Roman" w:ascii="Times New Roman" w:hAnsi="Times New Roman"/>
            <w:sz w:val="24"/>
            <w:szCs w:val="24"/>
            <w:lang w:eastAsia="zh-CN" w:bidi="ar-SA"/>
          </w:rPr>
          <w:t xml:space="preserve"> </w:t>
        </w:r>
      </w:hyperlink>
      <w:hyperlink r:id="rId355">
        <w:r>
          <w:rPr>
            <w:rStyle w:val="EnlacedeInternet"/>
            <w:rFonts w:eastAsia="MS Mincho;ＭＳ 明朝" w:cs="Times New Roman"/>
            <w:b w:val="false"/>
            <w:bCs w:val="false"/>
            <w:sz w:val="24"/>
            <w:szCs w:val="24"/>
            <w:shd w:fill="00FF00" w:val="clear"/>
            <w:lang w:val="es-ES" w:eastAsia="zh-CN" w:bidi="ar-SA"/>
          </w:rPr>
          <w:t>O-16-2813.</w:t>
        </w:r>
      </w:hyperlink>
      <w:r>
        <w:rPr>
          <w:rFonts w:eastAsia="MS Mincho;ＭＳ 明朝" w:cs="Times New Roman"/>
          <w:b w:val="false"/>
          <w:bCs w:val="false"/>
          <w:color w:val="000000"/>
          <w:sz w:val="24"/>
          <w:szCs w:val="24"/>
          <w:u w:val="none"/>
          <w:shd w:fill="00FF00" w:val="clear"/>
          <w:lang w:val="es-ES" w:eastAsia="zh-CN" w:bidi="ar-SA"/>
        </w:rPr>
        <w:t xml:space="preserve"> Acta 1066/16 del 15 de diciembre de 2016.</w:t>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widowControl/>
        <w:suppressAutoHyphens w:val="true"/>
        <w:kinsoku w:val="true"/>
        <w:overflowPunct w:val="true"/>
        <w:autoSpaceDE w:val="true"/>
        <w:bidi w:val="0"/>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Declaración 348/16</w:t>
      </w:r>
      <w:r>
        <w:rPr>
          <w:rFonts w:eastAsia="MS Mincho;ＭＳ 明朝" w:cs="Times New Roman" w:ascii="Times New Roman" w:hAnsi="Times New Roman"/>
          <w:b/>
          <w:bCs/>
          <w:color w:val="auto"/>
          <w:sz w:val="24"/>
          <w:szCs w:val="24"/>
          <w:u w:val="none"/>
          <w:lang w:eastAsia="zh-CN" w:bidi="ar-SA"/>
        </w:rPr>
        <w:t>:</w:t>
      </w:r>
      <w:r>
        <w:rPr>
          <w:rFonts w:eastAsia="MS Mincho;ＭＳ 明朝" w:cs="Times New Roman" w:ascii="Times New Roman" w:hAnsi="Times New Roman"/>
          <w:color w:val="auto"/>
          <w:sz w:val="24"/>
          <w:szCs w:val="24"/>
          <w:u w:val="none"/>
          <w:lang w:eastAsia="zh-CN" w:bidi="ar-SA"/>
        </w:rPr>
        <w:t xml:space="preserve"> "Se declara de interés municipal y cultural la participación del trío musical barilochense". Autores: Concejales Julia Fernández, Gerardo Ávila, Diego Benítez, Claudia Contreras, Viviana Gelain, Andrés Martínez Infante y Cristina Painefil (JSB). Sobre tablas.  </w:t>
      </w:r>
      <w:hyperlink r:id="rId356">
        <w:r>
          <w:rPr>
            <w:rStyle w:val="EnlacedeInternet"/>
            <w:rFonts w:eastAsia="MS Mincho;ＭＳ 明朝" w:cs="Times New Roman" w:ascii="Times New Roman" w:hAnsi="Times New Roman"/>
            <w:sz w:val="24"/>
            <w:szCs w:val="24"/>
            <w:shd w:fill="00FF00" w:val="clear"/>
            <w:lang w:eastAsia="zh-CN" w:bidi="ar-SA"/>
          </w:rPr>
          <w:t>D-16-2123</w:t>
        </w:r>
      </w:hyperlink>
      <w:r>
        <w:rPr>
          <w:rFonts w:eastAsia="MS Mincho;ＭＳ 明朝" w:cs="Times New Roman" w:ascii="Times New Roman" w:hAnsi="Times New Roman"/>
          <w:color w:val="000000"/>
          <w:sz w:val="24"/>
          <w:szCs w:val="24"/>
          <w:u w:val="none"/>
          <w:shd w:fill="00FF00" w:val="clear"/>
          <w:lang w:eastAsia="zh-CN" w:bidi="ar-SA"/>
        </w:rPr>
        <w:t>. Acta 1066/16 del 15 de diciembre de 2016.</w:t>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widowControl/>
        <w:suppressAutoHyphens w:val="true"/>
        <w:kinsoku w:val="true"/>
        <w:overflowPunct w:val="true"/>
        <w:autoSpaceDE w:val="true"/>
        <w:bidi w:val="0"/>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Comunicación 349/16</w:t>
      </w:r>
      <w:r>
        <w:rPr>
          <w:rFonts w:eastAsia="MS Mincho;ＭＳ 明朝" w:cs="Times New Roman" w:ascii="Times New Roman" w:hAnsi="Times New Roman"/>
          <w:color w:val="auto"/>
          <w:sz w:val="24"/>
          <w:szCs w:val="24"/>
          <w:u w:val="none"/>
          <w:lang w:eastAsia="zh-CN" w:bidi="ar-SA"/>
        </w:rPr>
        <w:t>: "Se comunica beneplácito inauguración nueva sede Mercado Comunitario". Autores: Concejales Julia Fernández, Gerardo Ávila, Diego Benítez, Claudia Contreras, Viviana Gelain, Andrés Martínez Infante y Cristina Painefil (JSB). Colaboradora: Rosario Armas. Sobre tablas.</w:t>
      </w:r>
      <w:hyperlink r:id="rId357">
        <w:r>
          <w:rPr>
            <w:rStyle w:val="EnlacedeInternet"/>
            <w:rFonts w:eastAsia="MS Mincho;ＭＳ 明朝" w:cs="Times New Roman" w:ascii="Times New Roman" w:hAnsi="Times New Roman"/>
            <w:sz w:val="24"/>
            <w:szCs w:val="24"/>
            <w:shd w:fill="00FF00" w:val="clear"/>
            <w:lang w:eastAsia="zh-CN" w:bidi="ar-SA"/>
          </w:rPr>
          <w:t xml:space="preserve"> C-16-846. </w:t>
        </w:r>
      </w:hyperlink>
      <w:r>
        <w:rPr>
          <w:rFonts w:eastAsia="MS Mincho;ＭＳ 明朝" w:cs="Times New Roman" w:ascii="Times New Roman" w:hAnsi="Times New Roman"/>
          <w:color w:val="000000"/>
          <w:sz w:val="24"/>
          <w:szCs w:val="24"/>
          <w:u w:val="none"/>
          <w:shd w:fill="00FF00" w:val="clear"/>
          <w:lang w:eastAsia="zh-CN" w:bidi="ar-SA"/>
        </w:rPr>
        <w:t>Acta 1066/16 del 15 de diciembre de 2016.</w:t>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widowControl/>
        <w:suppressAutoHyphens w:val="true"/>
        <w:kinsoku w:val="true"/>
        <w:overflowPunct w:val="true"/>
        <w:autoSpaceDE w:val="true"/>
        <w:bidi w:val="0"/>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Ordenanza 350/16</w:t>
      </w:r>
      <w:r>
        <w:rPr>
          <w:rFonts w:eastAsia="MS Mincho;ＭＳ 明朝" w:cs="Times New Roman" w:ascii="Times New Roman" w:hAnsi="Times New Roman"/>
          <w:b/>
          <w:bCs/>
          <w:color w:val="auto"/>
          <w:sz w:val="24"/>
          <w:szCs w:val="24"/>
          <w:u w:val="none"/>
          <w:lang w:eastAsia="zh-CN" w:bidi="ar-SA"/>
        </w:rPr>
        <w:t>:</w:t>
      </w:r>
      <w:r>
        <w:rPr>
          <w:rFonts w:eastAsia="MS Mincho;ＭＳ 明朝" w:cs="Times New Roman" w:ascii="Times New Roman" w:hAnsi="Times New Roman"/>
          <w:color w:val="auto"/>
          <w:sz w:val="24"/>
          <w:szCs w:val="24"/>
          <w:u w:val="none"/>
          <w:lang w:eastAsia="zh-CN" w:bidi="ar-SA"/>
        </w:rPr>
        <w:t xml:space="preserve"> "Se presta acuerdo llamado licitación pública ampliación sistema video vigilancia Bariloche (35 cámaras)". Autor: Intendente Municipal, Ing. Gustavo Gennuso. Colaboradores: Jefe de Gabinete, Lic. Pablo Chamatrópulos; Subsecretaria de Protección Civil, Sra. Patricia Díaz y Director General de Seguridad Ciudadana, Sr. Raúl Quinteros. Sobre tablas. </w:t>
      </w:r>
      <w:hyperlink r:id="rId358">
        <w:r>
          <w:rPr>
            <w:rStyle w:val="EnlacedeInternet"/>
            <w:rFonts w:eastAsia="MS Mincho;ＭＳ 明朝" w:cs="Times New Roman"/>
            <w:b w:val="false"/>
            <w:bCs w:val="false"/>
            <w:sz w:val="24"/>
            <w:szCs w:val="24"/>
            <w:shd w:fill="00FF00" w:val="clear"/>
            <w:lang w:val="es-ES" w:eastAsia="zh-CN" w:bidi="ar-SA"/>
          </w:rPr>
          <w:t>O-16-2814.</w:t>
        </w:r>
      </w:hyperlink>
      <w:r>
        <w:rPr>
          <w:rFonts w:eastAsia="MS Mincho;ＭＳ 明朝" w:cs="Times New Roman"/>
          <w:b w:val="false"/>
          <w:bCs w:val="false"/>
          <w:color w:val="000000"/>
          <w:sz w:val="24"/>
          <w:szCs w:val="24"/>
          <w:u w:val="none"/>
          <w:shd w:fill="00FF00" w:val="clear"/>
          <w:lang w:val="es-ES" w:eastAsia="zh-CN" w:bidi="ar-SA"/>
        </w:rPr>
        <w:t xml:space="preserve"> Acta 1066/16 del 15 de diciembre de 2016.</w:t>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widowControl/>
        <w:suppressAutoHyphens w:val="true"/>
        <w:kinsoku w:val="true"/>
        <w:overflowPunct w:val="true"/>
        <w:autoSpaceDE w:val="true"/>
        <w:bidi w:val="0"/>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Comunicación 351/16</w:t>
      </w:r>
      <w:r>
        <w:rPr>
          <w:rFonts w:eastAsia="MS Mincho;ＭＳ 明朝" w:cs="Times New Roman" w:ascii="Times New Roman" w:hAnsi="Times New Roman"/>
          <w:color w:val="auto"/>
          <w:sz w:val="24"/>
          <w:szCs w:val="24"/>
          <w:u w:val="none"/>
          <w:lang w:eastAsia="zh-CN" w:bidi="ar-SA"/>
        </w:rPr>
        <w:t xml:space="preserve">: "Se comunica a la Legislatura de la Provincia urgente tratamiento proyecto ley declaración de emergencia pública en violencia contra las mujeres y colectivos de diversidad sexual". Autores: Concejales Ana Marks, Ramón Chiocconi y Daniel Natapof (FPV). Sobre tablas. </w:t>
      </w:r>
      <w:r>
        <w:rPr>
          <w:rFonts w:eastAsia="MS Mincho;ＭＳ 明朝" w:cs="Times New Roman" w:ascii="Times New Roman" w:hAnsi="Times New Roman"/>
          <w:color w:val="000000"/>
          <w:sz w:val="24"/>
          <w:szCs w:val="24"/>
          <w:u w:val="none"/>
          <w:shd w:fill="FF3366" w:val="clear"/>
          <w:lang w:eastAsia="zh-CN" w:bidi="ar-SA"/>
        </w:rPr>
        <w:t>Rechazado. Acta 1066/16 del 15 de diciembre de 2016.</w:t>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color w:val="000000"/>
          <w:sz w:val="24"/>
          <w:szCs w:val="24"/>
          <w:shd w:fill="FF0000" w:val="clear"/>
          <w:lang w:eastAsia="zh-CN" w:bidi="ar-SA"/>
        </w:rPr>
      </w:pPr>
      <w:r>
        <w:rPr>
          <w:rFonts w:eastAsia="MS Mincho;ＭＳ 明朝" w:cs="Times New Roman" w:ascii="Times New Roman" w:hAnsi="Times New Roman"/>
          <w:color w:val="000000"/>
          <w:sz w:val="24"/>
          <w:szCs w:val="24"/>
          <w:shd w:fill="FF0000" w:val="clear"/>
          <w:lang w:eastAsia="zh-CN" w:bidi="ar-SA"/>
        </w:rPr>
      </w:r>
    </w:p>
    <w:p>
      <w:pPr>
        <w:pStyle w:val="NormalWeb"/>
        <w:widowControl/>
        <w:suppressAutoHyphens w:val="true"/>
        <w:kinsoku w:val="true"/>
        <w:overflowPunct w:val="true"/>
        <w:autoSpaceDE w:val="true"/>
        <w:bidi w:val="0"/>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Comunicación 352/16</w:t>
      </w:r>
      <w:r>
        <w:rPr>
          <w:rFonts w:eastAsia="MS Mincho;ＭＳ 明朝" w:cs="Times New Roman" w:ascii="Times New Roman" w:hAnsi="Times New Roman"/>
          <w:b/>
          <w:bCs/>
          <w:color w:val="auto"/>
          <w:sz w:val="24"/>
          <w:szCs w:val="24"/>
          <w:u w:val="none"/>
          <w:lang w:eastAsia="zh-CN" w:bidi="ar-SA"/>
        </w:rPr>
        <w:t>:</w:t>
      </w:r>
      <w:r>
        <w:rPr>
          <w:rFonts w:eastAsia="MS Mincho;ＭＳ 明朝" w:cs="Times New Roman" w:ascii="Times New Roman" w:hAnsi="Times New Roman"/>
          <w:color w:val="auto"/>
          <w:sz w:val="24"/>
          <w:szCs w:val="24"/>
          <w:u w:val="none"/>
          <w:lang w:eastAsia="zh-CN" w:bidi="ar-SA"/>
        </w:rPr>
        <w:t xml:space="preserve"> "Comunicar Cámara de Diputados aprobación  proyecto de ley de alquileres". Autores: Concejales Ana Marks, Ramón Chiocconi y Daniel Natapof (FPV). Sobre tablas. </w:t>
      </w:r>
      <w:hyperlink r:id="rId359">
        <w:r>
          <w:rPr>
            <w:rStyle w:val="EnlacedeInternet"/>
            <w:rFonts w:eastAsia="MS Mincho;ＭＳ 明朝" w:cs="Times New Roman" w:ascii="Times New Roman" w:hAnsi="Times New Roman"/>
            <w:sz w:val="24"/>
            <w:szCs w:val="24"/>
            <w:shd w:fill="00FF00" w:val="clear"/>
            <w:lang w:eastAsia="zh-CN" w:bidi="ar-SA"/>
          </w:rPr>
          <w:t>C-16-847</w:t>
        </w:r>
      </w:hyperlink>
      <w:r>
        <w:rPr>
          <w:rFonts w:eastAsia="MS Mincho;ＭＳ 明朝" w:cs="Times New Roman" w:ascii="Times New Roman" w:hAnsi="Times New Roman"/>
          <w:color w:val="000000"/>
          <w:sz w:val="24"/>
          <w:szCs w:val="24"/>
          <w:u w:val="none"/>
          <w:shd w:fill="00FF00" w:val="clear"/>
          <w:lang w:eastAsia="zh-CN" w:bidi="ar-SA"/>
        </w:rPr>
        <w:t>. Acta 1066/16 del 15 de diciembre de 2016.</w:t>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widowControl/>
        <w:suppressAutoHyphens w:val="true"/>
        <w:kinsoku w:val="true"/>
        <w:overflowPunct w:val="true"/>
        <w:autoSpaceDE w:val="true"/>
        <w:bidi w:val="0"/>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Ordenanza 353/16</w:t>
      </w:r>
      <w:r>
        <w:rPr>
          <w:rFonts w:eastAsia="MS Mincho;ＭＳ 明朝" w:cs="Times New Roman" w:ascii="Times New Roman" w:hAnsi="Times New Roman"/>
          <w:b/>
          <w:bCs/>
          <w:color w:val="auto"/>
          <w:sz w:val="24"/>
          <w:szCs w:val="24"/>
          <w:u w:val="none"/>
          <w:lang w:eastAsia="zh-CN" w:bidi="ar-SA"/>
        </w:rPr>
        <w:t>:</w:t>
      </w:r>
      <w:r>
        <w:rPr>
          <w:rFonts w:eastAsia="MS Mincho;ＭＳ 明朝" w:cs="Times New Roman" w:ascii="Times New Roman" w:hAnsi="Times New Roman"/>
          <w:color w:val="auto"/>
          <w:sz w:val="24"/>
          <w:szCs w:val="24"/>
          <w:u w:val="none"/>
          <w:lang w:eastAsia="zh-CN" w:bidi="ar-SA"/>
        </w:rPr>
        <w:t xml:space="preserve"> "Se deroga artículo 33 ordenanza 1749-CM-07". Autores: Comisión Legislativa: Concejales Diego Benítez, Andrés Martínez Infante (JSB); Daniel Natapof (FPV) y Daniel González (PRO). Sobre tablas. </w:t>
      </w:r>
      <w:hyperlink r:id="rId360">
        <w:r>
          <w:rPr>
            <w:rStyle w:val="EnlacedeInternet"/>
            <w:rFonts w:eastAsia="MS Mincho;ＭＳ 明朝" w:cs="Times New Roman"/>
            <w:b w:val="false"/>
            <w:bCs w:val="false"/>
            <w:sz w:val="24"/>
            <w:szCs w:val="24"/>
            <w:shd w:fill="00FF00" w:val="clear"/>
            <w:lang w:val="es-ES" w:eastAsia="zh-CN" w:bidi="ar-SA"/>
          </w:rPr>
          <w:t>O-16-2815.</w:t>
        </w:r>
      </w:hyperlink>
      <w:r>
        <w:rPr>
          <w:rFonts w:eastAsia="MS Mincho;ＭＳ 明朝" w:cs="Times New Roman"/>
          <w:b w:val="false"/>
          <w:bCs w:val="false"/>
          <w:color w:val="000000"/>
          <w:sz w:val="24"/>
          <w:szCs w:val="24"/>
          <w:u w:val="none"/>
          <w:shd w:fill="00FF00" w:val="clear"/>
          <w:lang w:val="es-ES" w:eastAsia="zh-CN" w:bidi="ar-SA"/>
        </w:rPr>
        <w:t xml:space="preserve"> Acta 1066/16 del 15 de diciembre de 2016.</w:t>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color w:val="auto"/>
          <w:sz w:val="24"/>
          <w:szCs w:val="24"/>
          <w:u w:val="none"/>
          <w:lang w:eastAsia="zh-CN" w:bidi="ar-SA"/>
        </w:rPr>
      </w:pPr>
      <w:r>
        <w:rPr>
          <w:rFonts w:eastAsia="MS Mincho;ＭＳ 明朝" w:cs="Times New Roman" w:ascii="Times New Roman" w:hAnsi="Times New Roman"/>
          <w:color w:val="auto"/>
          <w:sz w:val="24"/>
          <w:szCs w:val="24"/>
          <w:u w:val="none"/>
          <w:lang w:eastAsia="zh-CN" w:bidi="ar-SA"/>
        </w:rPr>
      </w:r>
    </w:p>
    <w:p>
      <w:pPr>
        <w:pStyle w:val="NormalWeb"/>
        <w:widowControl/>
        <w:suppressAutoHyphens w:val="true"/>
        <w:kinsoku w:val="true"/>
        <w:overflowPunct w:val="true"/>
        <w:autoSpaceDE w:val="true"/>
        <w:bidi w:val="0"/>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Ordenanza 354/16</w:t>
      </w:r>
      <w:r>
        <w:rPr>
          <w:rFonts w:eastAsia="MS Mincho;ＭＳ 明朝" w:cs="Times New Roman" w:ascii="Times New Roman" w:hAnsi="Times New Roman"/>
          <w:b/>
          <w:bCs/>
          <w:color w:val="auto"/>
          <w:sz w:val="24"/>
          <w:szCs w:val="24"/>
          <w:u w:val="none"/>
          <w:lang w:eastAsia="zh-CN" w:bidi="ar-SA"/>
        </w:rPr>
        <w:t xml:space="preserve">: </w:t>
      </w:r>
      <w:r>
        <w:rPr>
          <w:rFonts w:eastAsia="MS Mincho;ＭＳ 明朝" w:cs="Times New Roman" w:ascii="Times New Roman" w:hAnsi="Times New Roman"/>
          <w:color w:val="auto"/>
          <w:sz w:val="24"/>
          <w:szCs w:val="24"/>
          <w:u w:val="none"/>
          <w:lang w:eastAsia="zh-CN" w:bidi="ar-SA"/>
        </w:rPr>
        <w:t xml:space="preserve">"Se prorroga vigencia emergencia en violencia contra las mujeres. Modifica ordenanza 2369-CM-12". Autores: Concejales Diego Benítez, Viviana Gelain, Claudia Contreras, Andrés Martínez Infante, Gerardo Ávila, Julia Fernández, Cristina Painefil (JSB); Ana Marks, Daniel Natapof (FPV) y Daniel González (PRO). Iniciativa: Comisión Pro. Encuentro de Mujeres, ATE Seccional Bariloche, Partido del Trabajo y del Pueblo, Partido Comunista Revolucionario, Red de Mujeres Progresista, Red de Géneros de Bariloche, Mala Junta, Patria Grande, Frente de Mujeres de "La Cámpora", C.T.A. de las y los Trabajadores. Regional Andina Sub-Oeste, Unter Seccional Bariloche, C.T.A. Río Negro. Colaboradores: Claudia Quiroga, Inés Acosta, Mónica Chodilef, Nery Cárcamo, Laura Bayona, Ivana Navarro, Belén Cechetto, Julieta Blanco y Lic. Sergio Blogna. Sobre tablas. </w:t>
      </w:r>
      <w:hyperlink r:id="rId36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O-16-2816. </w:t>
        </w:r>
      </w:hyperlink>
      <w:r>
        <w:rPr>
          <w:rFonts w:eastAsia="MS Mincho;ＭＳ 明朝" w:cs="Times New Roman"/>
          <w:b w:val="false"/>
          <w:bCs w:val="false"/>
          <w:color w:val="000000"/>
          <w:sz w:val="24"/>
          <w:szCs w:val="24"/>
          <w:u w:val="none"/>
          <w:shd w:fill="00FF00" w:val="clear"/>
          <w:lang w:val="es-ES" w:eastAsia="zh-CN" w:bidi="ar-SA"/>
        </w:rPr>
        <w:t>Acta 1066/16 del 15 de diciembre de 2016.</w:t>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widowControl/>
        <w:suppressAutoHyphens w:val="true"/>
        <w:kinsoku w:val="true"/>
        <w:overflowPunct w:val="true"/>
        <w:autoSpaceDE w:val="true"/>
        <w:bidi w:val="0"/>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Declaración 355/16</w:t>
      </w:r>
      <w:r>
        <w:rPr>
          <w:rFonts w:eastAsia="MS Mincho;ＭＳ 明朝" w:cs="Times New Roman" w:ascii="Times New Roman" w:hAnsi="Times New Roman"/>
          <w:color w:val="auto"/>
          <w:sz w:val="24"/>
          <w:szCs w:val="24"/>
          <w:u w:val="none"/>
          <w:lang w:eastAsia="zh-CN" w:bidi="ar-SA"/>
        </w:rPr>
        <w:t xml:space="preserve">: "Se declara de interés municipal y deportivo 41 años Jorge Martin con motocross en Argentina". Autores: Concejales Viviana Gelain, Julia Fernández, Claudia Contreras, Gerardo Ávila, Diego Benítez y Cristina Painefil (JSB). Sobre tablas. </w:t>
      </w:r>
      <w:hyperlink r:id="rId362">
        <w:r>
          <w:rPr>
            <w:rStyle w:val="EnlacedeInternet"/>
            <w:rFonts w:eastAsia="MS Mincho;ＭＳ 明朝" w:cs="Times New Roman" w:ascii="Times New Roman" w:hAnsi="Times New Roman"/>
            <w:sz w:val="24"/>
            <w:szCs w:val="24"/>
            <w:shd w:fill="00FF00" w:val="clear"/>
            <w:lang w:eastAsia="zh-CN" w:bidi="ar-SA"/>
          </w:rPr>
          <w:t>D-16-2124</w:t>
        </w:r>
      </w:hyperlink>
      <w:r>
        <w:rPr>
          <w:rFonts w:eastAsia="MS Mincho;ＭＳ 明朝" w:cs="Times New Roman" w:ascii="Times New Roman" w:hAnsi="Times New Roman"/>
          <w:color w:val="000000"/>
          <w:sz w:val="24"/>
          <w:szCs w:val="24"/>
          <w:u w:val="none"/>
          <w:shd w:fill="00FF00" w:val="clear"/>
          <w:lang w:eastAsia="zh-CN" w:bidi="ar-SA"/>
        </w:rPr>
        <w:t>. Acta 1066/16 del 15 de diciembre de 2016.</w:t>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color w:val="auto"/>
          <w:sz w:val="24"/>
          <w:szCs w:val="24"/>
          <w:lang w:eastAsia="zh-CN" w:bidi="ar-SA"/>
        </w:rPr>
      </w:pPr>
      <w:r>
        <w:rPr>
          <w:rFonts w:eastAsia="MS Mincho;ＭＳ 明朝" w:cs="Times New Roman" w:ascii="Times New Roman" w:hAnsi="Times New Roman"/>
          <w:color w:val="auto"/>
          <w:sz w:val="24"/>
          <w:szCs w:val="24"/>
          <w:lang w:eastAsia="zh-CN" w:bidi="ar-SA"/>
        </w:rPr>
      </w:r>
    </w:p>
    <w:p>
      <w:pPr>
        <w:pStyle w:val="NormalWeb"/>
        <w:widowControl/>
        <w:suppressAutoHyphens w:val="true"/>
        <w:kinsoku w:val="true"/>
        <w:overflowPunct w:val="true"/>
        <w:autoSpaceDE w:val="true"/>
        <w:bidi w:val="0"/>
        <w:spacing w:lineRule="atLeast" w:line="200" w:before="0" w:after="0"/>
        <w:jc w:val="both"/>
        <w:rPr/>
      </w:pPr>
      <w:r>
        <w:rPr>
          <w:rFonts w:eastAsia="MS Mincho;ＭＳ 明朝" w:cs="Times New Roman" w:ascii="Times New Roman" w:hAnsi="Times New Roman"/>
          <w:b/>
          <w:bCs/>
          <w:color w:val="auto"/>
          <w:sz w:val="24"/>
          <w:szCs w:val="24"/>
          <w:u w:val="single"/>
          <w:lang w:eastAsia="zh-CN" w:bidi="ar-SA"/>
        </w:rPr>
        <w:t>Proyecto de Resolución 356/16</w:t>
      </w:r>
      <w:r>
        <w:rPr>
          <w:rFonts w:eastAsia="MS Mincho;ＭＳ 明朝" w:cs="Times New Roman" w:ascii="Times New Roman" w:hAnsi="Times New Roman"/>
          <w:color w:val="auto"/>
          <w:sz w:val="24"/>
          <w:szCs w:val="24"/>
          <w:u w:val="none"/>
          <w:lang w:eastAsia="zh-CN" w:bidi="ar-SA"/>
        </w:rPr>
        <w:t xml:space="preserve">: "Se modifica resolución 471-CM-15. Organigrama Concejo Municipal". Autores: Comisión Legislativa: Concejales Diego Benítez (JSB); Daniel Natapof (FPV) y Daniel González (PRO).  Sobre tablas. </w:t>
      </w:r>
      <w:hyperlink r:id="rId363">
        <w:r>
          <w:rPr>
            <w:rStyle w:val="EnlacedeInternet"/>
            <w:rFonts w:eastAsia="MS Mincho;ＭＳ 明朝" w:cs="Times New Roman" w:ascii="Times New Roman" w:hAnsi="Times New Roman"/>
            <w:sz w:val="24"/>
            <w:szCs w:val="24"/>
            <w:shd w:fill="00FF00" w:val="clear"/>
            <w:lang w:eastAsia="zh-CN" w:bidi="ar-SA"/>
          </w:rPr>
          <w:t>R-16-502</w:t>
        </w:r>
      </w:hyperlink>
      <w:r>
        <w:rPr>
          <w:rFonts w:eastAsia="MS Mincho;ＭＳ 明朝" w:cs="Times New Roman" w:ascii="Times New Roman" w:hAnsi="Times New Roman"/>
          <w:color w:val="000000"/>
          <w:sz w:val="24"/>
          <w:szCs w:val="24"/>
          <w:u w:val="none"/>
          <w:shd w:fill="00FF00" w:val="clear"/>
          <w:lang w:eastAsia="zh-CN" w:bidi="ar-SA"/>
        </w:rPr>
        <w:t>. Acta 1066/16 del 15 de diciembre de 2016.</w:t>
      </w:r>
    </w:p>
    <w:p>
      <w:pPr>
        <w:pStyle w:val="NormalWeb"/>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color w:val="000000"/>
          <w:sz w:val="24"/>
          <w:szCs w:val="24"/>
          <w:u w:val="none"/>
          <w:shd w:fill="00FF00" w:val="clear"/>
          <w:lang w:eastAsia="zh-CN" w:bidi="ar-SA"/>
        </w:rPr>
      </w:pPr>
      <w:r>
        <w:rPr>
          <w:rFonts w:eastAsia="MS Mincho;ＭＳ 明朝" w:cs="Times New Roman" w:ascii="Times New Roman" w:hAnsi="Times New Roman"/>
          <w:color w:val="000000"/>
          <w:sz w:val="24"/>
          <w:szCs w:val="24"/>
          <w:u w:val="none"/>
          <w:shd w:fill="00FF00" w:val="clear"/>
          <w:lang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357/16:</w:t>
      </w:r>
      <w:r>
        <w:rPr>
          <w:rFonts w:eastAsia="MS Mincho;ＭＳ 明朝" w:cs="Times New Roman"/>
          <w:b w:val="false"/>
          <w:bCs w:val="false"/>
          <w:color w:val="auto"/>
          <w:sz w:val="24"/>
          <w:szCs w:val="24"/>
          <w:u w:val="none"/>
          <w:lang w:val="es-ES" w:eastAsia="zh-CN" w:bidi="ar-SA"/>
        </w:rPr>
        <w:t xml:space="preserve"> "Modifica ordenanza 1747-CM-07 anexos </w:t>
      </w:r>
      <w:r>
        <w:rPr>
          <w:rFonts w:eastAsia="MS Mincho;ＭＳ 明朝" w:cs="Times New Roman"/>
          <w:b w:val="false"/>
          <w:bCs w:val="false"/>
          <w:i w:val="false"/>
          <w:iCs w:val="false"/>
          <w:color w:val="auto"/>
          <w:sz w:val="24"/>
          <w:szCs w:val="24"/>
          <w:u w:val="none"/>
          <w:lang w:val="es-ES" w:eastAsia="zh-CN" w:bidi="ar-SA"/>
        </w:rPr>
        <w:t xml:space="preserve">I y IV". Autores: Comisión de Obras y Planeamiento: Concejales Viviana Gelain; Claudia Contreras (JSB); Ramón Chiocconi, Daniel Natapof (FPV) y Daniel González (PRO). Iniciativa: Vecinos Barrio Altos del Cóndor. Sobre tablas. </w:t>
      </w:r>
      <w:hyperlink r:id="rId364">
        <w:r>
          <w:rPr>
            <w:rStyle w:val="EnlacedeInternet"/>
            <w:rFonts w:eastAsia="MS Mincho;ＭＳ 明朝" w:cs="Times New Roman"/>
            <w:b w:val="false"/>
            <w:bCs w:val="false"/>
            <w:i w:val="false"/>
            <w:iCs w:val="false"/>
            <w:sz w:val="24"/>
            <w:szCs w:val="24"/>
            <w:shd w:fill="00FF00" w:val="clear"/>
            <w:lang w:val="es-ES" w:eastAsia="zh-CN" w:bidi="ar-SA"/>
          </w:rPr>
          <w:t>O-16-2823.</w:t>
        </w:r>
      </w:hyperlink>
      <w:r>
        <w:rPr>
          <w:rFonts w:eastAsia="MS Mincho;ＭＳ 明朝" w:cs="Times New Roman"/>
          <w:b w:val="false"/>
          <w:bCs w:val="false"/>
          <w:i w:val="false"/>
          <w:iCs w:val="false"/>
          <w:color w:val="000000"/>
          <w:sz w:val="24"/>
          <w:szCs w:val="24"/>
          <w:u w:val="none"/>
          <w:shd w:fill="00FF00" w:val="clear"/>
          <w:lang w:val="es-ES" w:eastAsia="zh-CN" w:bidi="ar-SA"/>
        </w:rPr>
        <w:t xml:space="preserve"> Acta 1067/16 del 29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declaración 358/16</w:t>
      </w:r>
      <w:r>
        <w:rPr>
          <w:rFonts w:eastAsia="MS Mincho;ＭＳ 明朝" w:cs="Times New Roman" w:ascii="Times New Roman" w:hAnsi="Times New Roman"/>
          <w:b w:val="false"/>
          <w:bCs w:val="false"/>
          <w:i w:val="false"/>
          <w:iCs w:val="false"/>
          <w:color w:val="auto"/>
          <w:sz w:val="24"/>
          <w:szCs w:val="24"/>
          <w:u w:val="none"/>
          <w:lang w:val="es-ES" w:eastAsia="zh-CN" w:bidi="ar-SA"/>
        </w:rPr>
        <w:t>: "Se declara de interés municipal, educativo y cultural la Semana del Cerebro". Autores: Concejales Julia Fernández, Gerardo Ávila, Diego Benítez, Claudia Conteras, Viviana Gelain, Andrés Martínez Infante y Cristina Painefil (JSB). Sobre tablas</w:t>
      </w:r>
      <w:hyperlink r:id="rId365">
        <w:r>
          <w:rPr>
            <w:rStyle w:val="EnlacedeInternet"/>
            <w:rFonts w:eastAsia="MS Mincho;ＭＳ 明朝" w:cs="Times New Roman" w:ascii="Times New Roman" w:hAnsi="Times New Roman"/>
            <w:b w:val="false"/>
            <w:bCs w:val="false"/>
            <w:i w:val="false"/>
            <w:iCs w:val="false"/>
            <w:sz w:val="24"/>
            <w:szCs w:val="24"/>
            <w:lang w:val="es-ES" w:eastAsia="zh-CN" w:bidi="ar-SA"/>
          </w:rPr>
          <w:t>.</w:t>
        </w:r>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 xml:space="preserve"> D-16-2130.</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1067/16 del 29 de diciembre de 2016.</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declaración 359/16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"Declarar de interés municipal y comunitario comparsa Chocolatito". Autores: Concejales Viviana Gelain, Andrés Martínez Infante, Julia Fernández, Cristina Painefil, Gerardo Ávila, Claudia Contreras, Diego Benítez (JSB) y Daniel González (PRO). Sobre tablas. </w:t>
      </w:r>
      <w:hyperlink r:id="rId366">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 xml:space="preserve"> D-16-2131</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Acta 1067/16 del 29 de diciembre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comunicación 360/16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"Se comunica Poder Ejecutivo Nacional, MINCyT y CONICET preocupación recorte ingresos CIC. Necesidad ampliación presupuestaria". Autores: Concejales Ana Marks, Daniel Natapof y Ramón Chiocconi (FPV). Colaboradores: Científicxs y Universitarixs Autoconvocados – Bariloche. Sobre tablas. </w:t>
      </w:r>
      <w:hyperlink r:id="rId367">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C-16-848</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Acta 1067/16 del 29 de diciembre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361/16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"Declarar utilidad pública y pago obligatorio obra de red cloacal conexiones domiciliarias barrios San Francisco I, II y III". Autor: Intendente Municipal, Ing. Gustavo Gennuso. Colaboradores: Secretario de Hacienda, Cdor. Ariel Gomis; Secretario de Obras y Servicios Públicos, Ing. Alfredo Milano; Jefe de Gabinete, Lic. Pablo Chamatrópulos; Asesoría Letrada Municipal, Dra. Natacha Vázquez y Dirección de Obras por Contrato a/c Arq. Adriana Conde. Sobre tablas.</w:t>
      </w:r>
      <w:hyperlink r:id="rId368">
        <w:r>
          <w:rPr>
            <w:rStyle w:val="EnlacedeInternet"/>
            <w:rFonts w:eastAsia="Times New Roman" w:cs="Times New Roman" w:ascii="Times New Roman" w:hAnsi="Times New Roman"/>
            <w:b w:val="false"/>
            <w:bCs w:val="false"/>
            <w:i w:val="false"/>
            <w:iCs w:val="false"/>
            <w:sz w:val="24"/>
            <w:szCs w:val="24"/>
            <w:lang w:val="es-ES" w:eastAsia="zh-CN" w:bidi="ar-SA"/>
          </w:rPr>
          <w:t xml:space="preserve"> </w:t>
        </w:r>
      </w:hyperlink>
      <w:hyperlink r:id="rId369">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O-16-2820.</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1067/16 del 29 de diciembre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362/16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"Prestar acuerdo llamado a licitación pública para la concesión explotación comercial publicitaria". Autor: Intendente Municipal, Ing. Gustavo Gennuso. Colaboradores: Jefe de Gabinete, Lic. Pablo Chamatrópulos; Secretario de Hacienda, Cdor. Ariel Gomis y Asesora Letrada, Dra. Natacha Vázquez. A Asesoría Letrada y a las comisiones de Economía, Hacienda, Finanzas y Desarrollo Económico y de Gobierno y Legales. </w:t>
      </w:r>
      <w:r>
        <w:rPr>
          <w:rFonts w:eastAsia="MS Mincho;ＭＳ 明朝" w:cs="Times New Roman" w:ascii="Times New Roman" w:hAnsi="Times New Roman"/>
          <w:b w:val="false"/>
          <w:bCs w:val="false"/>
          <w:i w:val="false"/>
          <w:iCs w:val="false"/>
          <w:color w:val="000000"/>
          <w:sz w:val="24"/>
          <w:szCs w:val="24"/>
          <w:u w:val="none"/>
          <w:shd w:fill="9966CC" w:val="clear"/>
          <w:lang w:val="es-ES" w:eastAsia="zh-CN" w:bidi="ar-SA"/>
        </w:rPr>
        <w:t>Con tratamiento de preferencia 1º sesión. Acta 1067/16 del 29 de diciembre de 2016.</w:t>
      </w:r>
      <w:r>
        <w:rPr>
          <w:rFonts w:eastAsia="MS Mincho;ＭＳ 明朝" w:cs="Times New Roman" w:ascii="Times New Roman" w:hAnsi="Times New Roman"/>
          <w:b w:val="false"/>
          <w:bCs w:val="false"/>
          <w:i w:val="false"/>
          <w:iCs w:val="false"/>
          <w:color w:val="000000"/>
          <w:sz w:val="24"/>
          <w:szCs w:val="24"/>
          <w:u w:val="none"/>
          <w:shd w:fill="81D41A" w:val="clear"/>
          <w:lang w:val="es-ES" w:eastAsia="zh-CN" w:bidi="ar-SA"/>
        </w:rPr>
        <w:t xml:space="preserve"> O-19-3116. Acta 1120/19 del 5 de diciembre de 2019.</w:t>
      </w:r>
    </w:p>
    <w:p>
      <w:pPr>
        <w:pStyle w:val="Textosinformato"/>
        <w:jc w:val="both"/>
        <w:rPr>
          <w:rFonts w:ascii="Times New Roman" w:hAnsi="Times New Roman" w:eastAsia="MS Mincho;ＭＳ 明朝" w:cs="Times New Roman"/>
          <w:b w:val="false"/>
          <w:b w:val="false"/>
          <w:bCs w:val="false"/>
          <w:i w:val="false"/>
          <w:i w:val="false"/>
          <w:iCs w:val="false"/>
          <w:color w:val="000000"/>
          <w:sz w:val="24"/>
          <w:szCs w:val="24"/>
          <w:shd w:fill="9966CC" w:val="clear"/>
          <w:lang w:val="es-ES" w:eastAsia="zh-CN" w:bidi="ar-SA"/>
        </w:rPr>
      </w:pPr>
      <w:r>
        <w:rPr>
          <w:rFonts w:eastAsia="MS Mincho;ＭＳ 明朝" w:cs="Times New Roman" w:ascii="Times New Roman" w:hAnsi="Times New Roman"/>
          <w:b w:val="false"/>
          <w:bCs w:val="false"/>
          <w:i w:val="false"/>
          <w:iCs w:val="false"/>
          <w:color w:val="000000"/>
          <w:sz w:val="24"/>
          <w:szCs w:val="24"/>
          <w:shd w:fill="9966CC" w:val="clear"/>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declaración 363/16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"Declarar de interés municipal y cultural presentación libro "La templanza" por María Dueñas, ciclo Verano Planeta 2017". Autores: Concejales Ramón Chiocconi y Daniel Natapof (FPV). Sobre tablas</w:t>
      </w:r>
      <w:hyperlink r:id="rId370">
        <w:r>
          <w:rPr>
            <w:rStyle w:val="EnlacedeInternet"/>
            <w:rFonts w:eastAsia="MS Mincho;ＭＳ 明朝" w:cs="Times New Roman" w:ascii="Times New Roman" w:hAnsi="Times New Roman"/>
            <w:b w:val="false"/>
            <w:bCs w:val="false"/>
            <w:i w:val="false"/>
            <w:iCs w:val="false"/>
            <w:sz w:val="24"/>
            <w:szCs w:val="24"/>
            <w:lang w:val="es-ES" w:eastAsia="zh-CN" w:bidi="ar-SA"/>
          </w:rPr>
          <w:t>.</w:t>
        </w:r>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 xml:space="preserve"> D-16-2132.</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1067/16 del 29 de diciembre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declaración 364/16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"Se declara de interés cultural y educativo actividad del Centro Cristiano Esperanza de Viedma". Autores: Concejales Gerardo Ávila, Claudia Contreras, Diego Benítez, Julia Fernández, Viviana Gelain, Andrés Martínez Infante y Cristina Painefil (JSB).  Sobre tablas.</w:t>
      </w:r>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w:t>
      </w:r>
      <w:hyperlink r:id="rId371">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D-16-2133.</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1067/16 del 29 de diciembre de 2016.</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365/16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"Se aprueba Plan Estructuración Urbana Ambiental Parque Productivo Tecnológico Industrial Bariloche". Autor: Intendente Municipal, Ing. Gustavo Gennuso. Colaboradores: Secretario de Hacienda, Cdor. Ariel Gomis; Secretario de Desarrollo Urbano, Ing. Marcelo Ruival; Subsecretario de Planeamiento Urbano, Arq. Pablo Bullaude y Asesora Letrada, Dra. Natacha Vázquez. A Asesoría Letrada y a las comisiones de Obras y Planeamiento y de Gobierno y Legales. </w:t>
      </w:r>
      <w:r>
        <w:rPr>
          <w:rFonts w:eastAsia="MS Mincho;ＭＳ 明朝" w:cs="Times New Roman" w:ascii="Times New Roman" w:hAnsi="Times New Roman"/>
          <w:b w:val="false"/>
          <w:bCs w:val="false"/>
          <w:i w:val="false"/>
          <w:iCs w:val="false"/>
          <w:color w:val="000000"/>
          <w:sz w:val="24"/>
          <w:szCs w:val="24"/>
          <w:u w:val="none"/>
          <w:shd w:fill="9966CC" w:val="clear"/>
          <w:lang w:val="es-ES" w:eastAsia="zh-CN" w:bidi="ar-SA"/>
        </w:rPr>
        <w:t>Con tratamiento de preferencia 1º sesión. Acta 1067/16 del 29 de diciembre de 2016.</w:t>
      </w:r>
      <w:hyperlink r:id="rId372">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O-17-2824.</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1068/17 del 9 de Febrero de 2017.</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366/16</w:t>
      </w:r>
      <w:r>
        <w:rPr>
          <w:rFonts w:eastAsia="MS Mincho;ＭＳ 明朝" w:cs="Times New Roman" w:ascii="Times New Roman" w:hAnsi="Times New Roman"/>
          <w:b/>
          <w:bCs/>
          <w:i w:val="false"/>
          <w:iCs w:val="false"/>
          <w:color w:val="auto"/>
          <w:sz w:val="24"/>
          <w:szCs w:val="24"/>
          <w:u w:val="none"/>
          <w:lang w:val="es-ES" w:eastAsia="zh-CN" w:bidi="ar-SA"/>
        </w:rPr>
        <w:t xml:space="preserve">: </w:t>
      </w:r>
      <w:r>
        <w:rPr>
          <w:rFonts w:eastAsia="MS Mincho;ＭＳ 明朝" w:cs="Times New Roman" w:ascii="Times New Roman" w:hAnsi="Times New Roman"/>
          <w:b w:val="false"/>
          <w:bCs w:val="false"/>
          <w:i w:val="false"/>
          <w:iCs w:val="false"/>
          <w:color w:val="auto"/>
          <w:sz w:val="24"/>
          <w:szCs w:val="24"/>
          <w:u w:val="none"/>
          <w:lang w:val="es-ES" w:eastAsia="zh-CN" w:bidi="ar-SA"/>
        </w:rPr>
        <w:t>"Se crea concurso de mantenimiento de veredas". Autor: Intendente Municipal, Ing. Gustavo Gennuso. Colaboradores: Secretario de Hacienda, Cdor. Ariel Gomis y Jefe de Gabinete, Lic. Pablo Chamatrópulos. A Asesoría Letrada y a las comisiones de Economía, Hacienda, Finanzas y Desarrollo Económico y de Gobierno y Legales</w:t>
      </w:r>
      <w:hyperlink r:id="rId373">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 O-17-2830.</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i w:val="false"/>
          <w:i w:val="false"/>
          <w:iCs w:val="false"/>
          <w:color w:val="auto"/>
          <w:sz w:val="24"/>
          <w:szCs w:val="24"/>
          <w:lang w:val="es-ES" w:eastAsia="zh-CN" w:bidi="ar-SA"/>
        </w:rPr>
      </w:pPr>
      <w:r>
        <w:rPr>
          <w:rFonts w:eastAsia="MS Mincho;ＭＳ 明朝" w:cs="Times New Roman" w:ascii="Times New Roman" w:hAnsi="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comunicación 367/16</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"Comunica Poder Ejecutivo Nacional ampliar convocatoria financiamiento programas para personas con discapacidad". Autores: Concejales Cristina Painefil, Diego Benítez, Andrés Martínez Infante, Julia Fernández, Claudia Contreras, Gerardo Ávila, Viviana Gelain (JSB). Colaboradores: Nicolás Ghiglione y Lic. Sergio Blogna. Sobre tablas. </w:t>
      </w:r>
      <w:hyperlink r:id="rId374">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C-16-849</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Acta 1067/16 del 29 de diciembre de 2016.</w:t>
      </w:r>
    </w:p>
    <w:p>
      <w:pPr>
        <w:pStyle w:val="Textosinformato"/>
        <w:jc w:val="both"/>
        <w:rPr>
          <w:rFonts w:ascii="Times New Roman" w:hAnsi="Times New Roman" w:eastAsia="MS Mincho;ＭＳ 明朝" w:cs="Times New Roman"/>
          <w:i w:val="false"/>
          <w:i w:val="false"/>
          <w:iCs w:val="false"/>
          <w:color w:val="auto"/>
          <w:sz w:val="24"/>
          <w:szCs w:val="24"/>
          <w:lang w:val="es-ES" w:eastAsia="zh-CN" w:bidi="ar-SA"/>
        </w:rPr>
      </w:pPr>
      <w:r>
        <w:rPr>
          <w:rFonts w:eastAsia="MS Mincho;ＭＳ 明朝" w:cs="Times New Roman" w:ascii="Times New Roman" w:hAnsi="Times New Roman"/>
          <w:i w:val="false"/>
          <w:iCs w:val="false"/>
          <w:color w:val="auto"/>
          <w:sz w:val="24"/>
          <w:szCs w:val="24"/>
          <w:lang w:val="es-ES" w:eastAsia="zh-CN" w:bidi="ar-SA"/>
        </w:rPr>
      </w:r>
    </w:p>
    <w:p>
      <w:pPr>
        <w:pStyle w:val="Normal"/>
        <w:jc w:val="both"/>
        <w:rPr/>
      </w:pPr>
      <w:r>
        <w:rPr>
          <w:rFonts w:eastAsia="MS Mincho;ＭＳ 明朝" w:cs="Times New Roman"/>
          <w:b/>
          <w:bCs/>
          <w:sz w:val="24"/>
          <w:u w:val="single"/>
        </w:rPr>
        <w:t>Proyecto de ordenanza 368/17</w:t>
      </w:r>
      <w:r>
        <w:rPr>
          <w:rFonts w:eastAsia="MS Mincho;ＭＳ 明朝" w:cs="Times New Roman"/>
          <w:sz w:val="24"/>
        </w:rPr>
        <w:t>: "Se aprueba adenda al convenio entre la Municipalidad y Cooperativa de Electricidad Bariloche". Autor: Intendente Municipal, Ing. Gustavo Gennuso. Colaboradores: Jefe de Gabinete, Lic. Pablo Chamatrópulos y Asesora Letrada, Dra. Natacha Vázquez.</w:t>
      </w:r>
      <w:r>
        <w:rPr>
          <w:rFonts w:eastAsia="MS Mincho;ＭＳ 明朝" w:cs="Times New Roman"/>
          <w:b/>
          <w:sz w:val="24"/>
        </w:rPr>
        <w:t xml:space="preserve"> </w:t>
      </w:r>
      <w:r>
        <w:rPr>
          <w:rFonts w:eastAsia="MS Mincho;ＭＳ 明朝" w:cs="Times New Roman"/>
          <w:b w:val="false"/>
          <w:bCs w:val="false"/>
          <w:sz w:val="24"/>
          <w:u w:val="none"/>
        </w:rPr>
        <w:t>Asesoría Letrada y a comisión de Gobierno y Legales.</w:t>
      </w:r>
      <w:hyperlink r:id="rId375">
        <w:r>
          <w:rPr>
            <w:rStyle w:val="EnlacedeInternet"/>
            <w:rFonts w:eastAsia="MS Mincho;ＭＳ 明朝" w:cs="Times New Roman"/>
            <w:b/>
            <w:bCs w:val="false"/>
            <w:sz w:val="24"/>
          </w:rPr>
          <w:t xml:space="preserve"> </w:t>
        </w:r>
      </w:hyperlink>
      <w:hyperlink r:id="rId376">
        <w:r>
          <w:rPr>
            <w:rStyle w:val="EnlacedeInternet"/>
            <w:rFonts w:eastAsia="MS Mincho;ＭＳ 明朝" w:cs="Times New Roman"/>
            <w:b w:val="false"/>
            <w:bCs w:val="false"/>
            <w:sz w:val="24"/>
            <w:shd w:fill="3DEB3D" w:val="clear"/>
          </w:rPr>
          <w:t>O-17-2849.</w:t>
        </w:r>
      </w:hyperlink>
      <w:r>
        <w:rPr>
          <w:rFonts w:eastAsia="MS Mincho;ＭＳ 明朝" w:cs="Times New Roman"/>
          <w:b w:val="false"/>
          <w:bCs w:val="false"/>
          <w:sz w:val="24"/>
          <w:u w:val="none"/>
          <w:shd w:fill="3DEB3D" w:val="clear"/>
        </w:rPr>
        <w:t xml:space="preserve"> Acta 1072/17 del 27 de abril de 2017.</w:t>
      </w:r>
    </w:p>
    <w:p>
      <w:pPr>
        <w:pStyle w:val="Textosinformato"/>
        <w:jc w:val="both"/>
        <w:rPr>
          <w:rFonts w:ascii="Times New Roman" w:hAnsi="Times New Roman" w:eastAsia="MS Mincho;ＭＳ 明朝" w:cs="Times New Roman"/>
          <w:b w:val="false"/>
          <w:b w:val="false"/>
          <w:bCs w:val="false"/>
          <w:sz w:val="24"/>
          <w:shd w:fill="3DEB3D" w:val="clear"/>
        </w:rPr>
      </w:pPr>
      <w:r>
        <w:rPr>
          <w:rFonts w:eastAsia="MS Mincho;ＭＳ 明朝" w:cs="Times New Roman" w:ascii="Times New Roman" w:hAnsi="Times New Roman"/>
          <w:b w:val="false"/>
          <w:bCs w:val="false"/>
          <w:sz w:val="24"/>
          <w:shd w:fill="3DEB3D" w:val="clear"/>
        </w:rPr>
      </w:r>
    </w:p>
    <w:p>
      <w:pPr>
        <w:pStyle w:val="Textosinformato"/>
        <w:jc w:val="both"/>
        <w:rPr/>
      </w:pPr>
      <w:r>
        <w:rPr>
          <w:rFonts w:eastAsia="MS Mincho;ＭＳ 明朝" w:cs="Times New Roman" w:ascii="Times New Roman" w:hAnsi="Times New Roman"/>
          <w:b/>
          <w:bCs/>
          <w:sz w:val="24"/>
          <w:u w:val="single"/>
        </w:rPr>
        <w:t>Proyecto de comunicación 369/17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"Solicita se informe sobre situación Aerolíneas Argentina por posible cierre en Bariloche". Autores: Concejales Daniel Natapof, Ana Marks y Ramón Chiocconi (FPV). Colaboradora: Marina Bazzano Bodi. </w:t>
      </w:r>
      <w:r>
        <w:rPr>
          <w:rFonts w:eastAsia="MS Mincho;ＭＳ 明朝" w:cs="Times New Roman" w:ascii="Times New Roman" w:hAnsi="Times New Roman"/>
          <w:b w:val="false"/>
          <w:bCs w:val="false"/>
          <w:sz w:val="24"/>
          <w:u w:val="none"/>
        </w:rPr>
        <w:t xml:space="preserve">Sobre tablas. </w:t>
      </w:r>
      <w:hyperlink r:id="rId377">
        <w:r>
          <w:rPr>
            <w:rStyle w:val="EnlacedeInternet"/>
            <w:rFonts w:eastAsia="MS Mincho;ＭＳ 明朝" w:cs="Times New Roman" w:ascii="Times New Roman" w:hAnsi="Times New Roman"/>
            <w:b w:val="false"/>
            <w:bCs w:val="false"/>
            <w:sz w:val="24"/>
            <w:shd w:fill="00FF00" w:val="clear"/>
          </w:rPr>
          <w:t>C-17-850.</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370/17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 interés municipal y cultural Seminario Intensivo Ballet Maestro Sergio Neglia Bariloche". Autores: Concejales Claudia Contreras, Gerardo Ávila, Diego Benítez, Julia Fernández, Viviana Gelain, Andrés Martínez Infante y Cristina Painefil (JSB). </w:t>
      </w:r>
      <w:r>
        <w:rPr>
          <w:rFonts w:eastAsia="MS Mincho;ＭＳ 明朝" w:cs="Times New Roman" w:ascii="Times New Roman" w:hAnsi="Times New Roman"/>
          <w:b w:val="false"/>
          <w:bCs w:val="false"/>
          <w:sz w:val="24"/>
          <w:u w:val="none"/>
        </w:rPr>
        <w:t xml:space="preserve">Sobre tablas. </w:t>
      </w:r>
      <w:hyperlink r:id="rId378">
        <w:r>
          <w:rPr>
            <w:rStyle w:val="EnlacedeInternet"/>
            <w:rFonts w:eastAsia="MS Mincho;ＭＳ 明朝" w:cs="Times New Roman" w:ascii="Times New Roman" w:hAnsi="Times New Roman"/>
            <w:b w:val="false"/>
            <w:bCs w:val="false"/>
            <w:sz w:val="24"/>
            <w:shd w:fill="00FF00" w:val="clear"/>
          </w:rPr>
          <w:t>D-17-2134.</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371/17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"Declarar de interés municipal y cultural el 2º Bariloche Tango Fest". Autores: Concejales Claudia Contreras, Gerardo Ávila, Diego Benítez, Julia Fernández, Viviana Gelain, Andrés Martínez Infante y Cristina Painefil (JSB). </w:t>
      </w:r>
      <w:r>
        <w:rPr>
          <w:rFonts w:eastAsia="MS Mincho;ＭＳ 明朝" w:cs="Times New Roman" w:ascii="Times New Roman" w:hAnsi="Times New Roman"/>
          <w:b w:val="false"/>
          <w:bCs w:val="false"/>
          <w:sz w:val="24"/>
          <w:u w:val="none"/>
        </w:rPr>
        <w:t xml:space="preserve">Sobre tablas. </w:t>
      </w:r>
      <w:hyperlink r:id="rId379">
        <w:r>
          <w:rPr>
            <w:rStyle w:val="EnlacedeInternet"/>
            <w:rFonts w:eastAsia="MS Mincho;ＭＳ 明朝" w:cs="Times New Roman" w:ascii="Times New Roman" w:hAnsi="Times New Roman"/>
            <w:b w:val="false"/>
            <w:bCs w:val="false"/>
            <w:sz w:val="24"/>
            <w:shd w:fill="00FF00" w:val="clear"/>
          </w:rPr>
          <w:t>D-17-2135.</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372/17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"Se declara interés municipal, deportivo y cultural Copa Dragón de la Montaña". Autores: Concejales Diego Benítez, Claudia Contreras, Gerardo Ávila, Andrés Martínez Infante, Julia Fernández, Viviana Gelain y Cristina Painefil (JSB). </w:t>
      </w:r>
      <w:r>
        <w:rPr>
          <w:rFonts w:eastAsia="MS Mincho;ＭＳ 明朝" w:cs="Times New Roman" w:ascii="Times New Roman" w:hAnsi="Times New Roman"/>
          <w:b w:val="false"/>
          <w:bCs w:val="false"/>
          <w:sz w:val="24"/>
          <w:u w:val="none"/>
        </w:rPr>
        <w:t>Sobre tablas.</w:t>
      </w:r>
      <w:hyperlink r:id="rId380">
        <w:r>
          <w:rPr>
            <w:rStyle w:val="EnlacedeInternet"/>
            <w:rFonts w:eastAsia="MS Mincho;ＭＳ 明朝" w:cs="Times New Roman" w:ascii="Times New Roman" w:hAnsi="Times New Roman"/>
            <w:b w:val="false"/>
            <w:bCs w:val="false"/>
            <w:sz w:val="24"/>
          </w:rPr>
          <w:t xml:space="preserve"> </w:t>
        </w:r>
        <w:r>
          <w:rPr>
            <w:rStyle w:val="EnlacedeInternet"/>
            <w:rFonts w:eastAsia="MS Mincho;ＭＳ 明朝" w:cs="Times New Roman" w:ascii="Times New Roman" w:hAnsi="Times New Roman"/>
            <w:b w:val="false"/>
            <w:bCs w:val="false"/>
            <w:sz w:val="24"/>
            <w:shd w:fill="00FF00" w:val="clear"/>
          </w:rPr>
          <w:t>D-17-2136 .</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373/17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"Establecer uso texto </w:t>
      </w:r>
      <w:r>
        <w:rPr>
          <w:rFonts w:eastAsia="MS Mincho;ＭＳ 明朝" w:cs="Times New Roman" w:ascii="Times New Roman" w:hAnsi="Times New Roman"/>
          <w:i/>
          <w:iCs/>
          <w:sz w:val="24"/>
        </w:rPr>
        <w:t>No a la violencia de género. Ni una menos</w:t>
      </w:r>
      <w:r>
        <w:rPr>
          <w:rFonts w:eastAsia="MS Mincho;ＭＳ 明朝" w:cs="Times New Roman" w:ascii="Times New Roman" w:hAnsi="Times New Roman"/>
          <w:sz w:val="24"/>
        </w:rPr>
        <w:t xml:space="preserve"> en documentación municipal. Suspende vigencia ordenanza 1421-CM-04". Autores: Concejales Viviana Gelain, Andrés Martínez Infante, Diego Benítez, Julia Fernández, Claudia Contreras, Gerardo Ávila y Cristina Painefil (JSB). </w:t>
      </w:r>
      <w:r>
        <w:rPr>
          <w:rFonts w:eastAsia="MS Mincho;ＭＳ 明朝" w:cs="Times New Roman" w:ascii="Times New Roman" w:hAnsi="Times New Roman"/>
          <w:b w:val="false"/>
          <w:bCs w:val="false"/>
          <w:sz w:val="24"/>
          <w:u w:val="none"/>
        </w:rPr>
        <w:t>Sobre tablas.</w:t>
      </w:r>
      <w:hyperlink r:id="rId381">
        <w:r>
          <w:rPr>
            <w:rStyle w:val="EnlacedeInternet"/>
            <w:rFonts w:eastAsia="MS Mincho;ＭＳ 明朝" w:cs="Times New Roman" w:ascii="Times New Roman" w:hAnsi="Times New Roman"/>
            <w:b w:val="false"/>
            <w:bCs w:val="false"/>
            <w:sz w:val="24"/>
          </w:rPr>
          <w:t xml:space="preserve"> </w:t>
        </w:r>
      </w:hyperlink>
      <w:hyperlink r:id="rId382">
        <w:r>
          <w:rPr>
            <w:rStyle w:val="EnlacedeInternet"/>
            <w:rFonts w:eastAsia="MS Mincho;ＭＳ 明朝" w:cs="Times New Roman" w:ascii="Times New Roman" w:hAnsi="Times New Roman"/>
            <w:b w:val="false"/>
            <w:bCs w:val="false"/>
            <w:sz w:val="24"/>
            <w:shd w:fill="00FF00" w:val="clear"/>
          </w:rPr>
          <w:t>O-17-2825</w:t>
        </w:r>
      </w:hyperlink>
      <w:r>
        <w:rPr>
          <w:rFonts w:eastAsia="MS Mincho;ＭＳ 明朝" w:cs="Times New Roman" w:ascii="Times New Roman" w:hAnsi="Times New Roman"/>
          <w:b w:val="false"/>
          <w:bCs w:val="false"/>
          <w:sz w:val="24"/>
          <w:u w:val="none"/>
          <w:shd w:fill="00FF00" w:val="clear"/>
        </w:rPr>
        <w:t>.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374/17</w:t>
      </w:r>
      <w:r>
        <w:rPr>
          <w:rFonts w:eastAsia="MS Mincho;ＭＳ 明朝" w:cs="Times New Roman" w:ascii="Times New Roman" w:hAnsi="Times New Roman"/>
          <w:sz w:val="24"/>
        </w:rPr>
        <w:t xml:space="preserve">: "Se declara viaje histórico Trochita -Tren Patagónico- Bariloche, Ingeniero Jacobacci, Ojo de Agua". Autores: Concejales Cristina Painefil. Diego Benítez, Viviana Gelain, Andrés Martínez Infante, Julia Fernández y Gerardo Ávila (JSB). Colaboradores: Presidente Hugo Jung, Secretario Emanuel Barozzi, Tesorero Emilio Bianchi, Primer vocal Cristian Schoffel Asociación Civil Círculo Amigos de La Trochita  (ACCAT). </w:t>
      </w:r>
      <w:r>
        <w:rPr>
          <w:rFonts w:eastAsia="MS Mincho;ＭＳ 明朝" w:cs="Times New Roman" w:ascii="Times New Roman" w:hAnsi="Times New Roman"/>
          <w:b w:val="false"/>
          <w:bCs w:val="false"/>
          <w:sz w:val="24"/>
          <w:u w:val="none"/>
        </w:rPr>
        <w:t>Sobre tablas.</w:t>
      </w:r>
      <w:hyperlink r:id="rId383">
        <w:r>
          <w:rPr>
            <w:rStyle w:val="EnlacedeInternet"/>
            <w:rFonts w:eastAsia="MS Mincho;ＭＳ 明朝" w:cs="Times New Roman" w:ascii="Times New Roman" w:hAnsi="Times New Roman"/>
            <w:b w:val="false"/>
            <w:bCs w:val="false"/>
            <w:sz w:val="24"/>
          </w:rPr>
          <w:t xml:space="preserve"> </w:t>
        </w:r>
        <w:r>
          <w:rPr>
            <w:rStyle w:val="EnlacedeInternet"/>
            <w:rFonts w:eastAsia="MS Mincho;ＭＳ 明朝" w:cs="Times New Roman" w:ascii="Times New Roman" w:hAnsi="Times New Roman"/>
            <w:b w:val="false"/>
            <w:bCs w:val="false"/>
            <w:sz w:val="24"/>
            <w:shd w:fill="00FF00" w:val="clear"/>
          </w:rPr>
          <w:t>D-17-2137.</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375/17</w:t>
      </w:r>
      <w:r>
        <w:rPr>
          <w:rFonts w:eastAsia="MS Mincho;ＭＳ 明朝" w:cs="Times New Roman" w:ascii="Times New Roman" w:hAnsi="Times New Roman"/>
          <w:sz w:val="24"/>
        </w:rPr>
        <w:t xml:space="preserve">: "Declara interés municipal, cultural, educativo, 1º Festival Teatro Infantil Pichi-Keche". Autores: Concejales Julia Fernández, Gerardo Ávila, Diego Benítez, Claudia Contreras, Viviana Gelain, Andrés Martínez Infante y Cristina Painefil (JSB). </w:t>
      </w:r>
      <w:r>
        <w:rPr>
          <w:rFonts w:eastAsia="MS Mincho;ＭＳ 明朝" w:cs="Times New Roman" w:ascii="Times New Roman" w:hAnsi="Times New Roman"/>
          <w:b w:val="false"/>
          <w:bCs w:val="false"/>
          <w:sz w:val="24"/>
          <w:u w:val="none"/>
        </w:rPr>
        <w:t xml:space="preserve">Sobre tablas.  </w:t>
      </w:r>
      <w:hyperlink r:id="rId384">
        <w:r>
          <w:rPr>
            <w:rStyle w:val="EnlacedeInternet"/>
            <w:rFonts w:eastAsia="MS Mincho;ＭＳ 明朝" w:cs="Times New Roman" w:ascii="Times New Roman" w:hAnsi="Times New Roman"/>
            <w:b w:val="false"/>
            <w:bCs w:val="false"/>
            <w:sz w:val="24"/>
            <w:shd w:fill="00FF00" w:val="clear"/>
          </w:rPr>
          <w:t>D-17-2138.</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u w:val="single"/>
          <w:lang w:val="es-ES" w:eastAsia="zh-CN" w:bidi="ar-SA"/>
        </w:rPr>
        <w:t>Proyecto de ordenanza 376/17</w:t>
      </w:r>
      <w:r>
        <w:rPr>
          <w:rFonts w:eastAsia="MS Mincho;ＭＳ 明朝" w:cs="Times New Roman" w:ascii="Times New Roman" w:hAnsi="Times New Roman"/>
          <w:b/>
          <w:bCs/>
          <w:color w:val="auto"/>
          <w:sz w:val="24"/>
          <w:lang w:val="es-ES" w:eastAsia="zh-CN" w:bidi="ar-SA"/>
        </w:rPr>
        <w:t>:</w:t>
      </w:r>
      <w:r>
        <w:rPr/>
        <w:t xml:space="preserve"> "</w:t>
      </w:r>
      <w:r>
        <w:rPr>
          <w:rFonts w:eastAsia="MS Mincho;ＭＳ 明朝" w:cs="Times New Roman" w:ascii="Times New Roman" w:hAnsi="Times New Roman"/>
          <w:color w:val="auto"/>
          <w:sz w:val="24"/>
          <w:lang w:val="es-ES" w:eastAsia="zh-CN" w:bidi="ar-SA"/>
        </w:rPr>
        <w:t xml:space="preserve">Régimen de fomento y promoción del cooperativismo. Modifica ordenanza 257-C-89". Autores: Concejales Julia Fernández, Viviana Gelain, Andrés Martínez Infante, Claudia Contreras, Gerardo Ávila, Diego Benítez y Cristina Painefil (JSB). </w:t>
      </w:r>
      <w:r>
        <w:rPr>
          <w:rFonts w:eastAsia="MS Mincho;ＭＳ 明朝" w:cs="Times New Roman" w:ascii="Times New Roman" w:hAnsi="Times New Roman"/>
          <w:color w:val="auto"/>
          <w:sz w:val="24"/>
          <w:szCs w:val="24"/>
          <w:lang w:val="es-ES" w:eastAsia="zh-CN" w:bidi="ar-SA"/>
        </w:rPr>
        <w:t xml:space="preserve">Colaboradores: </w:t>
      </w:r>
      <w:r>
        <w:rPr>
          <w:rFonts w:eastAsia="MS Mincho;ＭＳ 明朝" w:cs="Times New Roman" w:ascii="Times New Roman" w:hAnsi="Times New Roman"/>
          <w:color w:val="auto"/>
          <w:sz w:val="24"/>
          <w:szCs w:val="22"/>
          <w:lang w:val="es-ES" w:eastAsia="zh-CN" w:bidi="ar-SA"/>
        </w:rPr>
        <w:t xml:space="preserve">Prof. Claudia Marin (MV), Rodolfo Rodrigo, representantes Cooperativa de Electricidad Bariloche Ldta.; María Elizabeth Vera de Lostra, Delegada de Cooperativas y Mutuales Zona Andina de la Provincia de Río Negro; </w:t>
      </w:r>
      <w:r>
        <w:rPr>
          <w:rFonts w:eastAsia="MS Mincho;ＭＳ 明朝" w:cs="Times New Roman" w:ascii="Times New Roman" w:hAnsi="Times New Roman"/>
          <w:b w:val="false"/>
          <w:bCs w:val="false"/>
          <w:i w:val="false"/>
          <w:iCs w:val="false"/>
          <w:color w:val="auto"/>
          <w:sz w:val="24"/>
          <w:szCs w:val="24"/>
          <w:lang w:val="es-ES" w:eastAsia="zh-CN" w:bidi="ar-SA"/>
        </w:rPr>
        <w:t>Tec. Vanina De Nicola</w:t>
      </w:r>
      <w:r>
        <w:rPr>
          <w:rFonts w:eastAsia="MS Mincho;ＭＳ 明朝" w:cs="Times New Roman" w:ascii="Times New Roman" w:hAnsi="Times New Roman"/>
          <w:b w:val="false"/>
          <w:bCs w:val="false"/>
          <w:i w:val="false"/>
          <w:iCs w:val="false"/>
          <w:color w:val="auto"/>
          <w:sz w:val="24"/>
          <w:szCs w:val="22"/>
          <w:lang w:val="es-ES" w:eastAsia="zh-CN" w:bidi="ar-SA"/>
        </w:rPr>
        <w:t>; José Mella (Responsable del Programa Argentina Trabaja) y María Luz Bernales ( Cooperativa Marí Marí). A Asesoría Letrada y a las comisiones de Economía, Finanzas y Desarrollo Económico y de Gobierno y Legales.</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377/17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"Modifica ordenanzas 139-I-83 y 2350-CM-12. Ordenanza 2350-CM-12. Abroga ordenanza 2422-CM-14". Autor: Intendente Municipal, Ing. Gustavo Gennuso. Colaboradores: Jefe de Gabinete, Lic. Pablo Chamatrópulos; MV. Hugo Palópoli, MV. Nicolás Gighlione y Mg. Gabriela Rosemberg; Asesoría Letrada, Dras. Natacha Vázquez y Marcela González Abdala. A Asesoría Letrada y a la comisión de Gobierno y Legales.</w:t>
      </w:r>
      <w:hyperlink r:id="rId385">
        <w:r>
          <w:rPr>
            <w:rStyle w:val="EnlacedeInternet"/>
            <w:rFonts w:eastAsia="MS Mincho;ＭＳ 明朝" w:cs="Times New Roman" w:ascii="Times New Roman" w:hAnsi="Times New Roman"/>
            <w:sz w:val="24"/>
            <w:shd w:fill="3DEB3D" w:val="clear"/>
          </w:rPr>
          <w:t xml:space="preserve"> O-17-2850.</w:t>
        </w:r>
      </w:hyperlink>
      <w:r>
        <w:rPr>
          <w:rFonts w:eastAsia="MS Mincho;ＭＳ 明朝" w:cs="Times New Roman" w:ascii="Times New Roman" w:hAnsi="Times New Roman"/>
          <w:sz w:val="24"/>
          <w:shd w:fill="3DEB3D" w:val="clear"/>
        </w:rPr>
        <w:t xml:space="preserve"> Acta 1072/17 del 27 de abril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378/17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"Aceptar donación de alimento balanceado calidad </w:t>
      </w:r>
      <w:r>
        <w:rPr>
          <w:rFonts w:eastAsia="MS Mincho;ＭＳ 明朝" w:cs="Times New Roman" w:ascii="Times New Roman" w:hAnsi="Times New Roman"/>
          <w:i/>
          <w:iCs/>
          <w:sz w:val="24"/>
        </w:rPr>
        <w:t>premium</w:t>
      </w:r>
      <w:r>
        <w:rPr>
          <w:rFonts w:eastAsia="MS Mincho;ＭＳ 明朝" w:cs="Times New Roman" w:ascii="Times New Roman" w:hAnsi="Times New Roman"/>
          <w:sz w:val="24"/>
        </w:rPr>
        <w:t xml:space="preserve"> marca Sieguer efectuada por Nutrisur SRL". Autor: Intendente Municipal, Ing. Gustavo Gennuso. Colaboradores: Jefe de Gabinete, Lic. Pablo Chamatrópulos; Coordinador Sanidad Animal, Dr. Jorge Alcides Layana y responsable Guardería Canina, Dra. Milvia Higueras. </w:t>
      </w:r>
      <w:r>
        <w:rPr>
          <w:rFonts w:eastAsia="MS Mincho;ＭＳ 明朝" w:cs="Times New Roman" w:ascii="Times New Roman" w:hAnsi="Times New Roman"/>
          <w:b w:val="false"/>
          <w:bCs w:val="false"/>
          <w:sz w:val="24"/>
          <w:u w:val="none"/>
        </w:rPr>
        <w:t>Sobre tablas.</w:t>
      </w:r>
      <w:r>
        <w:rPr>
          <w:rFonts w:eastAsia="MS Mincho;ＭＳ 明朝" w:cs="Times New Roman" w:ascii="Times New Roman" w:hAnsi="Times New Roman"/>
          <w:b w:val="false"/>
          <w:bCs w:val="false"/>
          <w:sz w:val="24"/>
          <w:u w:val="none"/>
          <w:shd w:fill="00FF00" w:val="clear"/>
        </w:rPr>
        <w:t xml:space="preserve"> </w:t>
      </w:r>
      <w:hyperlink r:id="rId386">
        <w:r>
          <w:rPr>
            <w:rStyle w:val="EnlacedeInternet"/>
            <w:rFonts w:eastAsia="MS Mincho;ＭＳ 明朝" w:cs="Times New Roman" w:ascii="Times New Roman" w:hAnsi="Times New Roman"/>
            <w:b w:val="false"/>
            <w:bCs w:val="false"/>
            <w:sz w:val="24"/>
            <w:shd w:fill="00FF00" w:val="clear"/>
          </w:rPr>
          <w:t>O-17-2826.</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379/17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"Se modifica art. 2 ordenanza 2812-CM-2016". Autor: Intendente Municipal, Ing. Gustavo Gennuso. </w:t>
      </w:r>
      <w:r>
        <w:rPr>
          <w:rFonts w:eastAsia="MS Mincho;ＭＳ 明朝" w:cs="Times New Roman" w:ascii="Times New Roman" w:hAnsi="Times New Roman"/>
          <w:sz w:val="24"/>
          <w:shd w:fill="auto" w:val="clear"/>
        </w:rPr>
        <w:t>Colaborador</w:t>
      </w:r>
      <w:r>
        <w:rPr>
          <w:rFonts w:eastAsia="MS Mincho;ＭＳ 明朝" w:cs="Times New Roman" w:ascii="Times New Roman" w:hAnsi="Times New Roman"/>
          <w:sz w:val="24"/>
        </w:rPr>
        <w:t xml:space="preserve">: Jefe de Gabinete, Lic. Pablo Chamatrópulos. </w:t>
      </w:r>
      <w:r>
        <w:rPr>
          <w:rFonts w:eastAsia="MS Mincho;ＭＳ 明朝" w:cs="Times New Roman" w:ascii="Times New Roman" w:hAnsi="Times New Roman"/>
          <w:b w:val="false"/>
          <w:bCs w:val="false"/>
          <w:sz w:val="24"/>
          <w:u w:val="none"/>
        </w:rPr>
        <w:t>Sobre tablas.</w:t>
      </w:r>
      <w:hyperlink r:id="rId387">
        <w:r>
          <w:rPr>
            <w:rStyle w:val="EnlacedeInternet"/>
            <w:rFonts w:eastAsia="MS Mincho;ＭＳ 明朝" w:cs="Times New Roman" w:ascii="Times New Roman" w:hAnsi="Times New Roman"/>
            <w:b w:val="false"/>
            <w:bCs w:val="false"/>
            <w:sz w:val="24"/>
          </w:rPr>
          <w:t xml:space="preserve"> </w:t>
        </w:r>
      </w:hyperlink>
      <w:hyperlink r:id="rId388">
        <w:r>
          <w:rPr>
            <w:rStyle w:val="EnlacedeInternet"/>
            <w:rFonts w:eastAsia="MS Mincho;ＭＳ 明朝" w:cs="Times New Roman" w:ascii="Times New Roman" w:hAnsi="Times New Roman"/>
            <w:b w:val="false"/>
            <w:bCs w:val="false"/>
            <w:sz w:val="24"/>
            <w:shd w:fill="00FF00" w:val="clear"/>
          </w:rPr>
          <w:t>O-17-2827</w:t>
        </w:r>
      </w:hyperlink>
      <w:hyperlink r:id="rId389">
        <w:r>
          <w:rPr>
            <w:rStyle w:val="EnlacedeInternet"/>
            <w:rFonts w:eastAsia="MS Mincho;ＭＳ 明朝" w:cs="Times New Roman" w:ascii="Times New Roman" w:hAnsi="Times New Roman"/>
            <w:sz w:val="24"/>
            <w:shd w:fill="00FF00" w:val="clear"/>
          </w:rPr>
          <w:t>.</w:t>
        </w:r>
      </w:hyperlink>
      <w:r>
        <w:rPr>
          <w:rFonts w:eastAsia="MS Mincho;ＭＳ 明朝" w:cs="Times New Roman" w:ascii="Times New Roman" w:hAnsi="Times New Roman"/>
          <w:sz w:val="24"/>
          <w:shd w:fill="00FF00" w:val="clear"/>
        </w:rPr>
        <w:t xml:space="preserve"> Acta 1068/17 del 9 de Febrero de 2017.</w:t>
      </w:r>
    </w:p>
    <w:p>
      <w:pPr>
        <w:pStyle w:val="Textosinformato"/>
        <w:jc w:val="both"/>
        <w:rPr>
          <w:rFonts w:ascii="Times New Roman" w:hAnsi="Times New Roman" w:eastAsia="MS Mincho;ＭＳ 明朝" w:cs="Times New Roman"/>
          <w:sz w:val="24"/>
          <w:shd w:fill="00FF00" w:val="clear"/>
        </w:rPr>
      </w:pPr>
      <w:r>
        <w:rPr>
          <w:rFonts w:eastAsia="MS Mincho;ＭＳ 明朝" w:cs="Times New Roman" w:ascii="Times New Roman" w:hAnsi="Times New Roman"/>
          <w:sz w:val="24"/>
          <w:shd w:fill="00FF00" w:val="clear"/>
        </w:rPr>
      </w:r>
    </w:p>
    <w:p>
      <w:pPr>
        <w:pStyle w:val="Textosinformato"/>
        <w:jc w:val="both"/>
        <w:rPr/>
      </w:pPr>
      <w:r>
        <w:rPr>
          <w:rFonts w:eastAsia="MS Mincho;ＭＳ 明朝" w:cs="Times New Roman" w:ascii="Times New Roman" w:hAnsi="Times New Roman"/>
          <w:b/>
          <w:bCs/>
          <w:sz w:val="24"/>
          <w:u w:val="single"/>
        </w:rPr>
        <w:t>Proyecto de declaración 380/17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 interés municipal, deportivo y turístico 6º edición competencia "Aguas abiertas Lago Gutiérrez". Autores: Concejales Gerardo Ávila, Claudia Contreras, Diego Benítez, Julia Fernández, Viviana Gelain, Andrés Martínez Infante y Cristina Painefil (JSB). </w:t>
      </w:r>
      <w:r>
        <w:rPr>
          <w:rFonts w:eastAsia="MS Mincho;ＭＳ 明朝" w:cs="Times New Roman" w:ascii="Times New Roman" w:hAnsi="Times New Roman"/>
          <w:b w:val="false"/>
          <w:bCs w:val="false"/>
          <w:sz w:val="24"/>
          <w:u w:val="none"/>
        </w:rPr>
        <w:t xml:space="preserve">Sobre tablas.  </w:t>
      </w:r>
      <w:hyperlink r:id="rId390">
        <w:r>
          <w:rPr>
            <w:rStyle w:val="EnlacedeInternet"/>
            <w:rFonts w:eastAsia="MS Mincho;ＭＳ 明朝" w:cs="Times New Roman" w:ascii="Times New Roman" w:hAnsi="Times New Roman"/>
            <w:b w:val="false"/>
            <w:bCs w:val="false"/>
            <w:sz w:val="24"/>
            <w:shd w:fill="00FF00" w:val="clear"/>
          </w:rPr>
          <w:t>D-17-2139</w:t>
        </w:r>
      </w:hyperlink>
      <w:r>
        <w:rPr>
          <w:rFonts w:eastAsia="MS Mincho;ＭＳ 明朝" w:cs="Times New Roman" w:ascii="Times New Roman" w:hAnsi="Times New Roman"/>
          <w:b w:val="false"/>
          <w:bCs w:val="false"/>
          <w:sz w:val="24"/>
          <w:u w:val="none"/>
          <w:shd w:fill="00FF00" w:val="clear"/>
        </w:rPr>
        <w:t>.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comunicación 381/17</w:t>
      </w:r>
      <w:r>
        <w:rPr>
          <w:rFonts w:eastAsia="MS Mincho;ＭＳ 明朝" w:cs="Times New Roman" w:ascii="Times New Roman" w:hAnsi="Times New Roman"/>
          <w:sz w:val="24"/>
        </w:rPr>
        <w:t xml:space="preserve">: "Se comunica beneplácito a Ministerio de Turismo de la Nación por video publicitario". Autores: Concejales Diego Benítez, Claudia Contreras, Julia Fernández, Gerardo Ávila, Andrés Martínez Infante, Cristina Painefil y Viviana Gelain (JSB). </w:t>
      </w:r>
      <w:r>
        <w:rPr>
          <w:rFonts w:eastAsia="MS Mincho;ＭＳ 明朝" w:cs="Times New Roman" w:ascii="Times New Roman" w:hAnsi="Times New Roman"/>
          <w:b w:val="false"/>
          <w:bCs w:val="false"/>
          <w:sz w:val="24"/>
          <w:u w:val="none"/>
        </w:rPr>
        <w:t>Sobre tablas.</w:t>
      </w:r>
      <w:hyperlink r:id="rId391">
        <w:r>
          <w:rPr>
            <w:rStyle w:val="EnlacedeInternet"/>
            <w:rFonts w:eastAsia="MS Mincho;ＭＳ 明朝" w:cs="Times New Roman" w:ascii="Times New Roman" w:hAnsi="Times New Roman"/>
            <w:b w:val="false"/>
            <w:bCs w:val="false"/>
            <w:sz w:val="24"/>
            <w:shd w:fill="00FF00" w:val="clear"/>
          </w:rPr>
          <w:t xml:space="preserve"> C-17-851</w:t>
        </w:r>
      </w:hyperlink>
      <w:r>
        <w:rPr>
          <w:rFonts w:eastAsia="MS Mincho;ＭＳ 明朝" w:cs="Times New Roman" w:ascii="Times New Roman" w:hAnsi="Times New Roman"/>
          <w:b w:val="false"/>
          <w:bCs w:val="false"/>
          <w:sz w:val="24"/>
          <w:u w:val="none"/>
          <w:shd w:fill="00FF00" w:val="clear"/>
        </w:rPr>
        <w:t>.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382/17</w:t>
      </w:r>
      <w:r>
        <w:rPr>
          <w:rFonts w:eastAsia="MS Mincho;ＭＳ 明朝" w:cs="Times New Roman" w:ascii="Times New Roman" w:hAnsi="Times New Roman"/>
          <w:b/>
          <w:bCs/>
          <w:sz w:val="24"/>
        </w:rPr>
        <w:t xml:space="preserve">: </w:t>
      </w:r>
      <w:r>
        <w:rPr>
          <w:rFonts w:eastAsia="MS Mincho;ＭＳ 明朝" w:cs="Times New Roman" w:ascii="Times New Roman" w:hAnsi="Times New Roman"/>
          <w:sz w:val="24"/>
        </w:rPr>
        <w:t xml:space="preserve">"Declara de interés municipal, cultural Proyecto Predio Ferial y de Exposiciones, Sociedad Rural". Autores: Concejales Julia Fernández, Gerardo Ávila, Diego Benítez, Claudia Contreras, Viviana Gelain, Andrés Martínez Infante y Cristina Painefil (JSB). </w:t>
      </w:r>
      <w:r>
        <w:rPr>
          <w:rFonts w:eastAsia="MS Mincho;ＭＳ 明朝" w:cs="Times New Roman" w:ascii="Times New Roman" w:hAnsi="Times New Roman"/>
          <w:b w:val="false"/>
          <w:bCs w:val="false"/>
          <w:sz w:val="24"/>
          <w:u w:val="none"/>
        </w:rPr>
        <w:t xml:space="preserve">Sobre tablas. </w:t>
      </w:r>
      <w:hyperlink r:id="rId392">
        <w:r>
          <w:rPr>
            <w:rStyle w:val="EnlacedeInternet"/>
            <w:rFonts w:eastAsia="MS Mincho;ＭＳ 明朝" w:cs="Times New Roman" w:ascii="Times New Roman" w:hAnsi="Times New Roman"/>
            <w:b w:val="false"/>
            <w:bCs w:val="false"/>
            <w:sz w:val="24"/>
            <w:shd w:fill="00FF00" w:val="clear"/>
          </w:rPr>
          <w:t>D-17-2140.</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383/17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"Instalación de cambiadores de bebés en sanitarios públicos de ambos sexos". Autores: Concejales Viviana Gelain, Andrés Martínez Infante, Diego Benítez, Julia Fernández, Claudia Contreras, Gerardo Ávila y Cristina Painefil (JSB). Colaboradores: Equipo de Equidad de Género y Subsecretaría de Gestión Urbana. A Asesoría Letrada y a las comisiones de Servicios, Tránsito y Transporte y de Gobierno y Legales.</w:t>
      </w:r>
      <w:hyperlink r:id="rId393">
        <w:r>
          <w:rPr>
            <w:rStyle w:val="EnlacedeInternet"/>
            <w:rFonts w:eastAsia="MS Mincho;ＭＳ 明朝" w:cs="Times New Roman" w:ascii="Times New Roman" w:hAnsi="Times New Roman"/>
            <w:sz w:val="24"/>
          </w:rPr>
          <w:t xml:space="preserve"> </w:t>
        </w:r>
      </w:hyperlink>
      <w:hyperlink r:id="rId394">
        <w:r>
          <w:rPr>
            <w:rStyle w:val="EnlacedeInternet"/>
            <w:rFonts w:eastAsia="MS Mincho;ＭＳ 明朝" w:cs="Times New Roman" w:ascii="Times New Roman" w:hAnsi="Times New Roman"/>
            <w:sz w:val="24"/>
            <w:shd w:fill="00FF00" w:val="clear"/>
          </w:rPr>
          <w:t>O-17-2912</w:t>
        </w:r>
      </w:hyperlink>
      <w:r>
        <w:rPr>
          <w:rFonts w:eastAsia="MS Mincho;ＭＳ 明朝" w:cs="Times New Roman" w:ascii="Times New Roman" w:hAnsi="Times New Roman"/>
          <w:sz w:val="24"/>
          <w:shd w:fill="00FF00" w:val="clear"/>
        </w:rPr>
        <w:t>. Acta 1086/17 del 14 de diciembre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384/17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"Declarar de interés municipal y deportivo la 4º edición del Patagonia Sup Race Llao Llao 10 k". Autores: Concejales Ramón Chiocconi, Ana Marks y Daniel Natapof (FPV).  </w:t>
      </w:r>
      <w:r>
        <w:rPr>
          <w:rFonts w:eastAsia="MS Mincho;ＭＳ 明朝" w:cs="Times New Roman" w:ascii="Times New Roman" w:hAnsi="Times New Roman"/>
          <w:b w:val="false"/>
          <w:bCs w:val="false"/>
          <w:sz w:val="24"/>
          <w:u w:val="none"/>
        </w:rPr>
        <w:t xml:space="preserve">Sobre tablas. </w:t>
      </w:r>
      <w:hyperlink r:id="rId395">
        <w:r>
          <w:rPr>
            <w:rStyle w:val="EnlacedeInternet"/>
            <w:rFonts w:eastAsia="MS Mincho;ＭＳ 明朝" w:cs="Times New Roman" w:ascii="Times New Roman" w:hAnsi="Times New Roman"/>
            <w:b w:val="false"/>
            <w:bCs w:val="false"/>
            <w:sz w:val="24"/>
            <w:shd w:fill="00FF00" w:val="clear"/>
          </w:rPr>
          <w:t>D-17-2141</w:t>
        </w:r>
      </w:hyperlink>
      <w:r>
        <w:rPr>
          <w:rFonts w:eastAsia="MS Mincho;ＭＳ 明朝" w:cs="Times New Roman" w:ascii="Times New Roman" w:hAnsi="Times New Roman"/>
          <w:b w:val="false"/>
          <w:bCs w:val="false"/>
          <w:sz w:val="24"/>
          <w:u w:val="none"/>
          <w:shd w:fill="00FF00" w:val="clear"/>
        </w:rPr>
        <w:t>.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declaración 385/17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"Declarar interés municipal y cultural conferencia </w:t>
      </w:r>
      <w:r>
        <w:rPr>
          <w:rFonts w:eastAsia="MS Mincho;ＭＳ 明朝" w:cs="Times New Roman" w:ascii="Times New Roman" w:hAnsi="Times New Roman"/>
          <w:i/>
          <w:iCs/>
          <w:sz w:val="24"/>
        </w:rPr>
        <w:t>Distant galaxies from the far south</w:t>
      </w:r>
      <w:r>
        <w:rPr>
          <w:rFonts w:eastAsia="MS Mincho;ＭＳ 明朝" w:cs="Times New Roman" w:ascii="Times New Roman" w:hAnsi="Times New Roman"/>
          <w:sz w:val="24"/>
        </w:rPr>
        <w:t xml:space="preserve">". Autores: Comisión Legislativa: Concejales Diego Benítez, Andrés Martínez Infante (JSB); Ramón Chiocconi (FPV) y Daniel González (PRO). </w:t>
      </w:r>
      <w:r>
        <w:rPr>
          <w:rFonts w:eastAsia="MS Mincho;ＭＳ 明朝" w:cs="Times New Roman" w:ascii="Times New Roman" w:hAnsi="Times New Roman"/>
          <w:b w:val="false"/>
          <w:bCs w:val="false"/>
          <w:sz w:val="24"/>
          <w:u w:val="none"/>
        </w:rPr>
        <w:t>Sobre tablas.</w:t>
      </w:r>
      <w:hyperlink r:id="rId396">
        <w:r>
          <w:rPr>
            <w:rStyle w:val="EnlacedeInternet"/>
            <w:rFonts w:eastAsia="MS Mincho;ＭＳ 明朝" w:cs="Times New Roman" w:ascii="Times New Roman" w:hAnsi="Times New Roman"/>
            <w:b w:val="false"/>
            <w:bCs w:val="false"/>
            <w:sz w:val="24"/>
          </w:rPr>
          <w:t xml:space="preserve"> </w:t>
        </w:r>
        <w:r>
          <w:rPr>
            <w:rStyle w:val="EnlacedeInternet"/>
            <w:rFonts w:eastAsia="MS Mincho;ＭＳ 明朝" w:cs="Times New Roman" w:ascii="Times New Roman" w:hAnsi="Times New Roman"/>
            <w:b w:val="false"/>
            <w:bCs w:val="false"/>
            <w:sz w:val="24"/>
            <w:shd w:fill="00FF00" w:val="clear"/>
          </w:rPr>
          <w:t>D-17-2142.</w:t>
        </w:r>
      </w:hyperlink>
      <w:r>
        <w:rPr>
          <w:rFonts w:eastAsia="MS Mincho;ＭＳ 明朝" w:cs="Times New Roman" w:ascii="Times New Roman" w:hAnsi="Times New Roman"/>
          <w:b w:val="false"/>
          <w:bCs w:val="false"/>
          <w:sz w:val="24"/>
          <w:u w:val="none"/>
          <w:shd w:fill="00FF00" w:val="clear"/>
        </w:rPr>
        <w:t xml:space="preserve"> Acta 1068/17 del 9 de febrero de 2017.</w:t>
      </w:r>
    </w:p>
    <w:p>
      <w:pPr>
        <w:pStyle w:val="Textosinformato"/>
        <w:jc w:val="both"/>
        <w:rPr>
          <w:rFonts w:ascii="Times New Roman" w:hAnsi="Times New Roman" w:eastAsia="MS Mincho;ＭＳ 明朝" w:cs="Times New Roman"/>
          <w:sz w:val="24"/>
        </w:rPr>
      </w:pPr>
      <w:r>
        <w:rPr>
          <w:rFonts w:eastAsia="MS Mincho;ＭＳ 明朝" w:cs="Times New Roman" w:ascii="Times New Roman" w:hAnsi="Times New Roman"/>
          <w:sz w:val="24"/>
        </w:rPr>
      </w:r>
    </w:p>
    <w:p>
      <w:pPr>
        <w:pStyle w:val="Textosinformato"/>
        <w:jc w:val="both"/>
        <w:rPr/>
      </w:pPr>
      <w:r>
        <w:rPr>
          <w:rFonts w:eastAsia="MS Mincho;ＭＳ 明朝" w:cs="Times New Roman" w:ascii="Times New Roman" w:hAnsi="Times New Roman"/>
          <w:b/>
          <w:bCs/>
          <w:sz w:val="24"/>
          <w:u w:val="single"/>
        </w:rPr>
        <w:t>Proyecto de ordenanza 386/17</w:t>
      </w:r>
      <w:r>
        <w:rPr>
          <w:rFonts w:eastAsia="MS Mincho;ＭＳ 明朝" w:cs="Times New Roman" w:ascii="Times New Roman" w:hAnsi="Times New Roman"/>
          <w:b/>
          <w:bCs/>
          <w:sz w:val="24"/>
        </w:rPr>
        <w:t>:</w:t>
      </w:r>
      <w:r>
        <w:rPr>
          <w:rFonts w:eastAsia="MS Mincho;ＭＳ 明朝" w:cs="Times New Roman" w:ascii="Times New Roman" w:hAnsi="Times New Roman"/>
          <w:sz w:val="24"/>
        </w:rPr>
        <w:t xml:space="preserve"> "Se modifican ordenanzas 2374-CM-12 y 2375-CM-12". Autores: Concejales Ana Marks y Ramón Chiocconi (FPV). </w:t>
      </w:r>
      <w:r>
        <w:rPr>
          <w:rFonts w:eastAsia="MS Mincho;ＭＳ 明朝" w:cs="Times New Roman" w:ascii="Times New Roman" w:hAnsi="Times New Roman"/>
          <w:b w:val="false"/>
          <w:bCs w:val="false"/>
          <w:i w:val="false"/>
          <w:iCs w:val="false"/>
          <w:color w:val="auto"/>
          <w:sz w:val="24"/>
          <w:szCs w:val="22"/>
          <w:lang w:val="es-ES" w:eastAsia="zh-CN" w:bidi="ar-SA"/>
        </w:rPr>
        <w:t>A Asesoría Letrada y a las comisiones de Economía, Finanzas y Desarrollo Económico y de Gobierno y Legales.</w:t>
      </w:r>
    </w:p>
    <w:p>
      <w:pPr>
        <w:pStyle w:val="Textosinformato"/>
        <w:jc w:val="both"/>
        <w:rPr>
          <w:rFonts w:ascii="Times New Roman" w:hAnsi="Times New Roman" w:eastAsia="MS Mincho;ＭＳ 明朝" w:cs="Times New Roman"/>
          <w:b/>
          <w:b/>
          <w:i w:val="false"/>
          <w:i w:val="false"/>
          <w:iCs w:val="false"/>
          <w:color w:val="auto"/>
          <w:sz w:val="24"/>
          <w:szCs w:val="24"/>
          <w:lang w:val="es-ES" w:eastAsia="zh-CN" w:bidi="ar-SA"/>
        </w:rPr>
      </w:pPr>
      <w:r>
        <w:rPr>
          <w:rFonts w:eastAsia="MS Mincho;ＭＳ 明朝" w:cs="Times New Roman" w:ascii="Times New Roman" w:hAnsi="Times New Roman"/>
          <w:b/>
          <w:i w:val="false"/>
          <w:iCs w:val="false"/>
          <w:color w:val="auto"/>
          <w:sz w:val="24"/>
          <w:szCs w:val="24"/>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387/17</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"Prestar acuerdo llamado a licitación pública obra red cloacal barrios San Francisco II, III y IV, 2º etapa". Autor: Intendente Municipal, Ing. Gustavo Gennuso. Colaboradores: Secretario de Obras y Servicios Públicos, Ing. Alfredo Milano; Secretario de Hacienda, Cdor. Ariel Gomis; Jefe de Gabinete, Lic. Pablo Chamatrópulos y Dirección de Obras por Contrato. Sobre Tablas.</w:t>
      </w:r>
      <w:hyperlink r:id="rId397">
        <w:r>
          <w:rPr>
            <w:rStyle w:val="EnlacedeInternet"/>
            <w:rFonts w:eastAsia="MS Mincho;ＭＳ 明朝" w:cs="Times New Roman"/>
            <w:b w:val="false"/>
            <w:bCs w:val="false"/>
            <w:sz w:val="24"/>
            <w:szCs w:val="24"/>
            <w:shd w:fill="00FF00" w:val="clear"/>
            <w:lang w:val="es-ES" w:eastAsia="zh-CN" w:bidi="ar-SA"/>
          </w:rPr>
          <w:t xml:space="preserve"> O-17-2831.</w:t>
        </w:r>
      </w:hyperlink>
      <w:r>
        <w:rPr>
          <w:rFonts w:eastAsia="MS Mincho;ＭＳ 明朝" w:cs="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388/17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deroga el Capítulo XIX, artículos 117 y 118 de la ordenanza 2375-CM-12 y Título XIX, artículos 362 a 371 de la ordenanza 2374-CM-12". Autores: Concejales Daniel Natapof, Ana Marks y Ramón Chiocconi (FPV). Colaboradora: Marina Bazzano Bodi. A Asesoría Letrada y a las comisiones de Economía, Finanzas y Desarrollo Económico y de Gobierno y Legales. </w:t>
      </w:r>
      <w:r>
        <w:rPr>
          <w:rFonts w:eastAsia="MS Mincho;ＭＳ 明朝" w:cs="Times New Roman" w:ascii="Times New Roman" w:hAnsi="Times New Roman"/>
          <w:b w:val="false"/>
          <w:bCs w:val="false"/>
          <w:color w:val="000000"/>
          <w:sz w:val="24"/>
          <w:szCs w:val="24"/>
          <w:u w:val="none"/>
          <w:shd w:fill="FF0000" w:val="clear"/>
          <w:lang w:val="es-ES" w:eastAsia="zh-CN" w:bidi="ar-SA"/>
        </w:rPr>
        <w:t>Rechazado. Acta 1080/17 del 5 de diciembre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389/17</w:t>
      </w:r>
      <w:r>
        <w:rPr>
          <w:rFonts w:eastAsia="MS Mincho;ＭＳ 明朝" w:cs="Times New Roman" w:ascii="Times New Roman" w:hAnsi="Times New Roman"/>
          <w:b w:val="false"/>
          <w:bCs w:val="false"/>
          <w:color w:val="auto"/>
          <w:sz w:val="24"/>
          <w:szCs w:val="24"/>
          <w:u w:val="none"/>
          <w:lang w:val="es-ES" w:eastAsia="zh-CN" w:bidi="ar-SA"/>
        </w:rPr>
        <w:t xml:space="preserve">: "Se exime del pago de tasas municipales a la Asociación Grupo Cre-Arte". Autores: Concejales Daniel Natapof, Ana Marks y Ramón Chiocconi (FPV). Colaboradora: Marina Bazzano Bodi. A Asesoría Letrada y a las comisiones de Economía, Finanzas y Desarrollo Económico y de Gobierno y Legales. </w:t>
      </w:r>
      <w:hyperlink r:id="rId398">
        <w:r>
          <w:rPr>
            <w:rStyle w:val="EnlacedeInternet"/>
            <w:rFonts w:eastAsia="MS Mincho;ＭＳ 明朝" w:cs="Times New Roman" w:ascii="Times New Roman" w:hAnsi="Times New Roman"/>
            <w:b w:val="false"/>
            <w:bCs w:val="false"/>
            <w:sz w:val="24"/>
            <w:szCs w:val="24"/>
            <w:shd w:fill="00FF00" w:val="clear"/>
            <w:lang w:val="es-ES" w:eastAsia="zh-CN" w:bidi="ar-SA"/>
          </w:rPr>
          <w:t>O-17-2865.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390/17</w:t>
      </w:r>
      <w:r>
        <w:rPr>
          <w:rFonts w:eastAsia="MS Mincho;ＭＳ 明朝" w:cs="Times New Roman" w:ascii="Times New Roman" w:hAnsi="Times New Roman"/>
          <w:b w:val="false"/>
          <w:bCs w:val="false"/>
          <w:color w:val="auto"/>
          <w:sz w:val="24"/>
          <w:szCs w:val="24"/>
          <w:u w:val="singl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social y cultural al proyecto Serenamente". Autores: Concejales Daniel Natapof, Ana Marks y Ramón Chiocconi (FPV). Colaboradora: Marina Bazzano Bodi. Sobre Tablas.</w:t>
      </w:r>
      <w:hyperlink r:id="rId399">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D-17-2145.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391/17</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cultural al festival de Arte X=". Autores: Concejales Daniel Natapof, Ana Marks y Ramón Chiocconi (FPV). Colaboradora: Marina Bazzano Bodi. Sobre Tablas. </w:t>
      </w:r>
      <w:hyperlink r:id="rId400">
        <w:r>
          <w:rPr>
            <w:rStyle w:val="EnlacedeInternet"/>
            <w:rFonts w:eastAsia="MS Mincho;ＭＳ 明朝" w:cs="Times New Roman" w:ascii="Times New Roman" w:hAnsi="Times New Roman"/>
            <w:b w:val="false"/>
            <w:bCs w:val="false"/>
            <w:sz w:val="24"/>
            <w:szCs w:val="24"/>
            <w:shd w:fill="00FF00" w:val="clear"/>
            <w:lang w:val="es-ES" w:eastAsia="zh-CN" w:bidi="ar-SA"/>
          </w:rPr>
          <w:t>D-17-2146.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392/17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otorga premio al mérito social y comunitario Asociación Civil Círculo Amigos Trochita". Autores: Concejales Cristina Painefil, Diego Benítez, Andrés Martínez Infante, Claudia Contreras, Gerardo Ávila y Viviana Gelain (JSB). Sobre Tablas</w:t>
      </w:r>
      <w:hyperlink r:id="rId401">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R-17-510.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393/17:</w:t>
      </w:r>
      <w:r>
        <w:rPr>
          <w:rFonts w:eastAsia="MS Mincho;ＭＳ 明朝" w:cs="Times New Roman" w:ascii="Times New Roman" w:hAnsi="Times New Roman"/>
          <w:b w:val="false"/>
          <w:bCs w:val="false"/>
          <w:color w:val="auto"/>
          <w:sz w:val="24"/>
          <w:szCs w:val="24"/>
          <w:u w:val="none"/>
          <w:lang w:val="es-ES" w:eastAsia="zh-CN" w:bidi="ar-SA"/>
        </w:rPr>
        <w:t xml:space="preserve"> "Crea Consejo Local de Seguridad Ciudadana". Autores: Concejales Viviana Gelain y Andrés Martínez Infante. Colaboradora: Secretaria de Protección Civil, Patricia Díaz. A Asesoría Letrada y a la comisión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394/17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"Declarar interés municipal y deportivo proyecto diseño y construcción sillas para práctica de esquí adaptado". Autores: Concejales Diego Benítez, Andrés Martínez Infante, Cristina Painefil, Viviana Gelain, Claudia Contreras y Gerardo Ávila (JSB). Colaboradores: Directora Ejecutiva de Fundación INVAP, Dra. Ing. Verónica Garea y Presidente de AADIDES, Martín Bacer. Sobre Tablas.</w:t>
      </w:r>
      <w:hyperlink r:id="rId402">
        <w:r>
          <w:rPr>
            <w:rStyle w:val="EnlacedeInternet"/>
            <w:rFonts w:eastAsia="MS Mincho;ＭＳ 明朝" w:cs="Times New Roman" w:ascii="Times New Roman" w:hAnsi="Times New Roman"/>
            <w:b w:val="false"/>
            <w:bCs w:val="false"/>
            <w:sz w:val="24"/>
            <w:szCs w:val="24"/>
            <w:shd w:fill="00FF00" w:val="clear"/>
            <w:lang w:val="es-ES" w:eastAsia="zh-CN" w:bidi="ar-SA"/>
          </w:rPr>
          <w:t>D-17-2147.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395/17:</w:t>
      </w:r>
      <w:r>
        <w:rPr>
          <w:rFonts w:eastAsia="MS Mincho;ＭＳ 明朝" w:cs="Times New Roman" w:ascii="Times New Roman" w:hAnsi="Times New Roman"/>
          <w:b w:val="false"/>
          <w:bCs w:val="false"/>
          <w:color w:val="auto"/>
          <w:sz w:val="24"/>
          <w:szCs w:val="24"/>
          <w:u w:val="none"/>
          <w:lang w:val="es-ES" w:eastAsia="zh-CN" w:bidi="ar-SA"/>
        </w:rPr>
        <w:t xml:space="preserve"> "Se comunica repudio violencia de género. Denuncia legislador Rubén López". Autores: Concejales Ana Marks, Ramón Chiocconi y Daniel Natapof (FPV). Iniciativa: </w:t>
      </w:r>
      <w:r>
        <w:rPr>
          <w:rFonts w:eastAsia="MS Mincho;ＭＳ 明朝" w:cs="Times New Roman" w:ascii="Times New Roman" w:hAnsi="Times New Roman"/>
          <w:b w:val="false"/>
          <w:bCs w:val="false"/>
          <w:color w:val="auto"/>
          <w:sz w:val="24"/>
          <w:szCs w:val="24"/>
          <w:u w:val="none"/>
          <w:lang w:val="es-ES" w:eastAsia="zh-CN" w:bidi="ar-SA"/>
        </w:rPr>
        <w:t xml:space="preserve">Mesa organizativa Paro Internacional de Mujeres "8 M": Red por la Identidad de los Lagos del Sur, Red de Géneros, Mala Junta, Colectivo Al Margen, Invap: Mujeres Autoconvocadas, Bachillerato Popular, Encuentro Nacional Popular Latinoamericano, Multisectorial contra la Represión Policial, Centro de Estudios Patagonia, Científicxs y Universitarixs autoconvocadxs, Comité por la Libertad de Milagro Sala, MTR, Centro de Educación Popular Antonio Alac, Patria Grande, Nuevo Encuentro, Resistiendo con Aguante, </w:t>
      </w:r>
      <w:r>
        <w:rPr>
          <w:rFonts w:eastAsia="MS Mincho;ＭＳ 明朝" w:cs="Times New Roman" w:ascii="Times New Roman" w:hAnsi="Times New Roman"/>
          <w:b w:val="false"/>
          <w:bCs w:val="false"/>
          <w:color w:val="auto"/>
          <w:sz w:val="24"/>
          <w:szCs w:val="24"/>
          <w:u w:val="none"/>
          <w:lang w:val="es-ES" w:eastAsia="es-AR" w:bidi="ar-SA"/>
        </w:rPr>
        <w:t>Defensoría del Pueblo Bariloche, Corriente la Colectiva RN, Partido MILES TTT, ENPLURAL, SOYEM, Frente de mujeres de La Cámpora, UNTER. Sobre Tablas.</w:t>
      </w:r>
      <w:hyperlink r:id="rId403">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C-17-852.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es-AR" w:bidi="ar-SA"/>
        </w:rPr>
        <w:t>Proyecto de Declaración 396/17:</w:t>
      </w:r>
      <w:r>
        <w:rPr>
          <w:rFonts w:eastAsia="MS Mincho;ＭＳ 明朝" w:cs="Times New Roman" w:ascii="Times New Roman" w:hAnsi="Times New Roman"/>
          <w:b w:val="false"/>
          <w:bCs w:val="false"/>
          <w:color w:val="auto"/>
          <w:sz w:val="24"/>
          <w:szCs w:val="24"/>
          <w:u w:val="none"/>
          <w:lang w:val="es-ES" w:eastAsia="es-AR" w:bidi="ar-SA"/>
        </w:rPr>
        <w:t xml:space="preserve"> "Se declara de interés social y cultural el paro internacional de mujeres 8M y agenda de actividades". Autores: Concejales Ana Markrs, Ramón Chiocconi y Daniel Natapof (FPV). Iniciativa: Mesa organizativa Paro Internacional de Mujeres "8 M": Red por la Identidad de los Lagos del Sur, Red de Géneros, Mala Junta, Colectivo Al Margen, Invap: Mujeres Autoconvocadas, Bachillerato Popular, Encuentro Nacional Popular Latinoamericano, Multisectorial contra la Represión Policial, Centro de Estudios Patagonia, Científicxs y Universitarixs autoconvocadxs, Comité por la Libertad de Milagro Sala, MTR, Centro de Educación Popular Antonio Alac, Patria Grande, Nuevo Encuentro, Resistiendo con Aguante, Defensoría del Pueblo Bariloche, Corriente la Colectiva RN, Partido MILES TTT, ENPLURAL, SOYEM, Frente de mujeres de La Cámpora, UNTER. Sobre Tablas. </w:t>
      </w:r>
      <w:hyperlink r:id="rId404">
        <w:r>
          <w:rPr>
            <w:rStyle w:val="EnlacedeInternet"/>
            <w:rFonts w:eastAsia="MS Mincho;ＭＳ 明朝" w:cs="Times New Roman" w:ascii="Times New Roman" w:hAnsi="Times New Roman"/>
            <w:b w:val="false"/>
            <w:bCs w:val="false"/>
            <w:sz w:val="24"/>
            <w:szCs w:val="24"/>
            <w:shd w:fill="00FF00" w:val="clear"/>
            <w:lang w:val="es-ES" w:eastAsia="zh-CN" w:bidi="ar-SA"/>
          </w:rPr>
          <w:t>D-17-2148.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es-AR" w:bidi="ar-SA"/>
        </w:rPr>
        <w:t>Proyecto de Comunicación 397/17</w:t>
      </w:r>
      <w:r>
        <w:rPr>
          <w:rFonts w:eastAsia="MS Mincho;ＭＳ 明朝" w:cs="Times New Roman" w:ascii="Times New Roman" w:hAnsi="Times New Roman"/>
          <w:b/>
          <w:bCs/>
          <w:color w:val="auto"/>
          <w:sz w:val="24"/>
          <w:szCs w:val="24"/>
          <w:u w:val="none"/>
          <w:lang w:val="es-ES" w:eastAsia="es-AR" w:bidi="ar-SA"/>
        </w:rPr>
        <w:t>:</w:t>
      </w:r>
      <w:r>
        <w:rPr>
          <w:rFonts w:eastAsia="MS Mincho;ＭＳ 明朝" w:cs="Times New Roman" w:ascii="Times New Roman" w:hAnsi="Times New Roman"/>
          <w:b w:val="false"/>
          <w:bCs w:val="false"/>
          <w:color w:val="auto"/>
          <w:sz w:val="24"/>
          <w:szCs w:val="24"/>
          <w:u w:val="none"/>
          <w:lang w:val="es-ES" w:eastAsia="es-AR" w:bidi="ar-SA"/>
        </w:rPr>
        <w:t xml:space="preserve"> "Se comunica gobierno nacional y Carlos Regazzoni director PAMI retrotraer disposición 005/SGPS-SGTM/2017" Autores: Concejales Ana Marks, Daniel Natapof y Ramón Chiocconi (FPV). Colaboradores: Asociación Adultos Mayores Bariloche. </w:t>
      </w:r>
      <w:r>
        <w:rPr>
          <w:rFonts w:eastAsia="MS Mincho;ＭＳ 明朝" w:cs="Times New Roman" w:ascii="Times New Roman" w:hAnsi="Times New Roman"/>
          <w:b w:val="false"/>
          <w:bCs w:val="false"/>
          <w:color w:val="auto"/>
          <w:sz w:val="24"/>
          <w:szCs w:val="24"/>
          <w:u w:val="none"/>
          <w:lang w:val="es-ES" w:eastAsia="zh-CN" w:bidi="ar-SA"/>
        </w:rPr>
        <w:t xml:space="preserve">Sobre Tablas. </w:t>
      </w:r>
      <w:hyperlink r:id="rId405">
        <w:r>
          <w:rPr>
            <w:rStyle w:val="EnlacedeInternet"/>
            <w:rFonts w:eastAsia="MS Mincho;ＭＳ 明朝" w:cs="Times New Roman" w:ascii="Times New Roman" w:hAnsi="Times New Roman"/>
            <w:b w:val="false"/>
            <w:bCs w:val="false"/>
            <w:sz w:val="24"/>
            <w:szCs w:val="24"/>
            <w:shd w:fill="00FF00" w:val="clear"/>
            <w:lang w:val="es-ES" w:eastAsia="zh-CN" w:bidi="ar-SA"/>
          </w:rPr>
          <w:t>C-17-853.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398/17:</w:t>
      </w:r>
      <w:r>
        <w:rPr>
          <w:rFonts w:eastAsia="MS Mincho;ＭＳ 明朝" w:cs="Times New Roman" w:ascii="Times New Roman" w:hAnsi="Times New Roman"/>
          <w:b w:val="false"/>
          <w:bCs w:val="false"/>
          <w:color w:val="auto"/>
          <w:sz w:val="24"/>
          <w:szCs w:val="24"/>
          <w:lang w:val="es-ES" w:eastAsia="zh-CN" w:bidi="ar-SA"/>
        </w:rPr>
        <w:t xml:space="preserve"> "Se declara de interés municipal, educativo y comunitario proyecto educativo "Nuevo jardín Panda" de cooperativa de trabajo Yimëmn". Autores: Concejales Ana Marks, Ramón Chiocconi y Daniel Natapof (FPV). Colaboradores: Cooperativa de trabajo Yimëmn. Sobre Tablas.</w:t>
      </w:r>
      <w:hyperlink r:id="rId406">
        <w:r>
          <w:rPr>
            <w:rStyle w:val="EnlacedeInternet"/>
            <w:rFonts w:eastAsia="MS Mincho;ＭＳ 明朝" w:cs="Times New Roman" w:ascii="Times New Roman" w:hAnsi="Times New Roman"/>
            <w:b w:val="false"/>
            <w:bCs w:val="false"/>
            <w:sz w:val="24"/>
            <w:szCs w:val="24"/>
            <w:shd w:fill="00FF00" w:val="clear"/>
            <w:lang w:val="es-ES" w:eastAsia="es-AR"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D-17-2149.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1069/17 del 23 de febrero de 2017.</w:t>
      </w:r>
    </w:p>
    <w:p>
      <w:pPr>
        <w:pStyle w:val="Textosinformato"/>
        <w:jc w:val="both"/>
        <w:rPr>
          <w:rFonts w:eastAsia="MS Mincho;ＭＳ 明朝"/>
          <w:color w:val="auto"/>
          <w:sz w:val="24"/>
          <w:szCs w:val="24"/>
          <w:lang w:val="es-ES" w:bidi="ar-SA"/>
        </w:rPr>
      </w:pPr>
      <w:r>
        <w:rPr>
          <w:rFonts w:eastAsia="MS Mincho;ＭＳ 明朝"/>
          <w:color w:val="auto"/>
          <w:sz w:val="24"/>
          <w:szCs w:val="24"/>
          <w:lang w:val="es-ES" w:bidi="ar-SA"/>
        </w:rPr>
      </w:r>
    </w:p>
    <w:p>
      <w:pPr>
        <w:pStyle w:val="Normal"/>
        <w:jc w:val="both"/>
        <w:rPr/>
      </w:pPr>
      <w:r>
        <w:rPr>
          <w:rFonts w:eastAsia="MS Mincho;ＭＳ 明朝" w:cs="Times New Roman"/>
          <w:b/>
          <w:bCs/>
          <w:color w:val="auto"/>
          <w:sz w:val="24"/>
          <w:szCs w:val="24"/>
          <w:u w:val="single"/>
          <w:lang w:val="es-ES" w:eastAsia="zh-CN" w:bidi="ar-SA"/>
        </w:rPr>
        <w:t>Proyecto de Ordenanza 399/17</w:t>
      </w:r>
      <w:r>
        <w:rPr>
          <w:rFonts w:eastAsia="MS Mincho;ＭＳ 明朝" w:cs="Times New Roman"/>
          <w:b/>
          <w:bCs/>
          <w:color w:val="auto"/>
          <w:sz w:val="24"/>
          <w:szCs w:val="24"/>
          <w:u w:val="none"/>
          <w:lang w:val="es-ES" w:eastAsia="zh-CN" w:bidi="ar-SA"/>
        </w:rPr>
        <w:t xml:space="preserve">: </w:t>
      </w:r>
      <w:r>
        <w:rPr>
          <w:rFonts w:eastAsia="MS Mincho;ＭＳ 明朝" w:cs="Times New Roman"/>
          <w:b w:val="false"/>
          <w:bCs w:val="false"/>
          <w:color w:val="auto"/>
          <w:sz w:val="24"/>
          <w:szCs w:val="24"/>
          <w:u w:val="none"/>
          <w:lang w:val="es-ES" w:eastAsia="zh-CN" w:bidi="ar-SA"/>
        </w:rPr>
        <w:t xml:space="preserve">"Autorizar aceptación de donación silla anfibia". Autor: Intendente Municipal, Ing. Gustavo Gennuso. Colaboradores: Jefe de Gabinete, Lic. Pablo Chamatrópulos; Secretario de Turismo y Producción, Marcos Barberis; Asesora Letrada, Dras. Natacha Vázquez y Marcela González Abdala. Sobre tablas. </w:t>
      </w:r>
    </w:p>
    <w:p>
      <w:pPr>
        <w:pStyle w:val="Normal"/>
        <w:jc w:val="both"/>
        <w:rPr/>
      </w:pPr>
      <w:hyperlink r:id="rId407">
        <w:r>
          <w:rPr>
            <w:rStyle w:val="EnlacedeInternet"/>
            <w:rFonts w:eastAsia="MS Mincho;ＭＳ 明朝" w:cs="Times New Roman"/>
            <w:b w:val="false"/>
            <w:bCs w:val="false"/>
            <w:sz w:val="24"/>
            <w:szCs w:val="24"/>
            <w:shd w:fill="00FF00" w:val="clear"/>
            <w:lang w:val="es-ES" w:eastAsia="zh-CN" w:bidi="ar-SA"/>
          </w:rPr>
          <w:t>O-17-2832</w:t>
        </w:r>
      </w:hyperlink>
      <w:r>
        <w:rPr>
          <w:rFonts w:eastAsia="MS Mincho;ＭＳ 明朝" w:cs="Times New Roman"/>
          <w:b w:val="false"/>
          <w:bCs w:val="false"/>
          <w:color w:val="000000"/>
          <w:sz w:val="24"/>
          <w:szCs w:val="24"/>
          <w:u w:val="none"/>
          <w:shd w:fill="00FF00" w:val="clear"/>
          <w:lang w:val="es-ES" w:eastAsia="zh-CN" w:bidi="ar-SA"/>
        </w:rPr>
        <w:t>.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400/17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cultural, deportivo y turístico al Proyecto Autódromo Internacional San Carlos de Bariloche". Autor: Concejal Daniel González (PRO). Colaboradores: Asociación Civil Pilotos de Enduro y Motocross Bariloche. Sobre tablas. </w:t>
      </w:r>
      <w:hyperlink r:id="rId408">
        <w:r>
          <w:rPr>
            <w:rStyle w:val="EnlacedeInternet"/>
            <w:rFonts w:eastAsia="MS Mincho;ＭＳ 明朝" w:cs="Times New Roman" w:ascii="Times New Roman" w:hAnsi="Times New Roman"/>
            <w:b w:val="false"/>
            <w:bCs w:val="false"/>
            <w:sz w:val="24"/>
            <w:szCs w:val="24"/>
            <w:shd w:fill="3DEB3D" w:val="clear"/>
            <w:lang w:val="es-ES" w:eastAsia="zh-CN" w:bidi="ar-SA"/>
          </w:rPr>
          <w:t>D-17-2155.</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401/17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 de interés municipal y educativo a las actividades enmarcadas en el Día Mundial del Riñón". Autor: Concejal Daniel González (PRO). Colaborador: médico nefrólogo MP2116, Nelson Junqueras. Se solicitará su retiro por haberse emitido la </w:t>
      </w:r>
      <w:r>
        <w:rPr>
          <w:rFonts w:eastAsia="MS Mincho;ＭＳ 明朝" w:cs="Times New Roman" w:ascii="Times New Roman" w:hAnsi="Times New Roman"/>
          <w:b w:val="false"/>
          <w:bCs w:val="false"/>
          <w:color w:val="000000"/>
          <w:sz w:val="24"/>
          <w:szCs w:val="24"/>
          <w:u w:val="none"/>
          <w:shd w:fill="FF3366" w:val="clear"/>
          <w:lang w:val="es-ES" w:eastAsia="zh-CN" w:bidi="ar-SA"/>
        </w:rPr>
        <w:t>Resolución 087-PCM-17. Retirado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402/17:</w:t>
      </w:r>
      <w:r>
        <w:rPr>
          <w:rFonts w:eastAsia="MS Mincho;ＭＳ 明朝" w:cs="Times New Roman" w:ascii="Times New Roman" w:hAnsi="Times New Roman"/>
          <w:b w:val="false"/>
          <w:bCs w:val="false"/>
          <w:color w:val="auto"/>
          <w:sz w:val="24"/>
          <w:szCs w:val="24"/>
          <w:u w:val="none"/>
          <w:lang w:val="es-ES" w:eastAsia="zh-CN" w:bidi="ar-SA"/>
        </w:rPr>
        <w:t xml:space="preserve"> "Se crea Consejo Local Consultivo y Participativo de la Diversidad Sexual". Autores: Concejales Ana Marks y Daniel Natapof (FPV). Colaboradores: Constanza Pozzi, Agustín Flandes y Susana Yappet. Iniciativa: Colectiva Generando Génerxs, Agrupación Livertá, Federación Argentina de Lesbianas, Gays, Bisexuales y Trans (FALGBT), Mesa Nacional por la Igualdad, Dirección de Diversidad Sexual de Neuquén, Defensoría del Pueblo de San Carlos de Barilcohe, Mala Junta, Red de Géneros Bariloche, CTA de los Trabajadores Regional Andina Sudoeste (UNTER, SITRAJUR, SOYEM, ATE Pocho Leprati), Nuevo Encuentro, Frente de Mujeres de La Cámpora, La Cámpora Diversia, Observatorio de Derechos Humanos de las Personas con Discapacidad. A Asesoría Letrada y a las comisiones de Desarrollo Humano, Deportes y Cultura y de Gobierno y Legales. </w:t>
      </w:r>
      <w:hyperlink r:id="rId409">
        <w:r>
          <w:rPr>
            <w:rStyle w:val="EnlacedeInternet"/>
            <w:rFonts w:eastAsia="MS Mincho;ＭＳ 明朝" w:cs="Times New Roman" w:ascii="Times New Roman" w:hAnsi="Times New Roman"/>
            <w:b w:val="false"/>
            <w:bCs w:val="false"/>
            <w:sz w:val="24"/>
            <w:szCs w:val="24"/>
            <w:shd w:fill="00FF00" w:val="clear"/>
            <w:lang w:val="es-ES" w:eastAsia="zh-CN" w:bidi="ar-SA"/>
          </w:rPr>
          <w:t>O-17-2905.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403/17</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comunitario ENEC Patagonia 2017: Encuentro Nacional de Evangelización y Catequesis". Autores: Comisión Legislativa, Concejales Diego Benítez y Andrés Martínez Infante (JSB), Ramón Chiocconi (FPV) y Daniel González (PRO). Sobre tablas. </w:t>
      </w:r>
      <w:hyperlink r:id="rId410">
        <w:r>
          <w:rPr>
            <w:rStyle w:val="EnlacedeInternet"/>
            <w:rFonts w:eastAsia="MS Mincho;ＭＳ 明朝" w:cs="Times New Roman" w:ascii="Times New Roman" w:hAnsi="Times New Roman"/>
            <w:b w:val="false"/>
            <w:bCs w:val="false"/>
            <w:sz w:val="24"/>
            <w:szCs w:val="24"/>
            <w:shd w:fill="3DEB3D" w:val="clear"/>
            <w:lang w:val="es-ES" w:eastAsia="zh-CN" w:bidi="ar-SA"/>
          </w:rPr>
          <w:t>D-17-2156</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404/17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comunitario II Jornadas Nacionales de Ciencia y Tecnología Cervecera". Autores: Concejales Ana Marks, Ramón Chiocconi y Daniel Natapof (FPV). Sobre tablas. </w:t>
      </w:r>
      <w:hyperlink r:id="rId411">
        <w:r>
          <w:rPr>
            <w:rStyle w:val="EnlacedeInternet"/>
            <w:rFonts w:eastAsia="MS Mincho;ＭＳ 明朝" w:cs="Times New Roman" w:ascii="Times New Roman" w:hAnsi="Times New Roman"/>
            <w:b w:val="false"/>
            <w:bCs w:val="false"/>
            <w:sz w:val="24"/>
            <w:szCs w:val="24"/>
            <w:shd w:fill="3DEB3D" w:val="clear"/>
            <w:lang w:val="es-ES" w:eastAsia="zh-CN" w:bidi="ar-SA"/>
          </w:rPr>
          <w:t>D-17-2157</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405/17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modifica Ordenanza 2374-CM-12. Gratuidad personas con discapacidad, jubilados y pensionados certificado libre deuda tránsito". Autores: Concejales Cristina Painefil, Andrés Martínez Infante, Claudia Contreras, Julia Fernández, Gerardo Ávila y Viviana Gelain (JSB). Coautora: Coordinadora de la Dirección de Gestión de Personas con Discapacidad, Ana María Martínez Infante. Colaboradora: Lic. Florencia Secchiaro. A Asesoría Letrada y a las comisiones de Economía, Finanzas y Desarrollo Económico y de Gobierno y Legales. </w:t>
      </w:r>
      <w:hyperlink r:id="rId412">
        <w:r>
          <w:rPr>
            <w:rStyle w:val="EnlacedeInternet"/>
            <w:rFonts w:eastAsia="MS Mincho;ＭＳ 明朝" w:cs="Times New Roman" w:ascii="Times New Roman" w:hAnsi="Times New Roman"/>
            <w:b w:val="false"/>
            <w:bCs w:val="false"/>
            <w:sz w:val="24"/>
            <w:szCs w:val="24"/>
            <w:shd w:fill="00FF00" w:val="clear"/>
            <w:lang w:val="es-ES" w:eastAsia="zh-CN" w:bidi="ar-SA"/>
          </w:rPr>
          <w:t>O-17-2873.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1076/17 del 6 de julio de 2017.</w:t>
      </w:r>
    </w:p>
    <w:p>
      <w:pPr>
        <w:pStyle w:val="Textosinformato"/>
        <w:jc w:val="both"/>
        <w:rPr/>
      </w:pPr>
      <w:r>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406/17</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cultural, educativo y turístico Biblioteca Popular Sarmiento". Autores: Concejales Claudia Contreras, Gerardo Ávila, Julia Fernández, Viviana Gelain, Andrés Martínez Infante y Cristina Painefil (JSB). Sobre tablas. </w:t>
      </w:r>
      <w:hyperlink r:id="rId413">
        <w:r>
          <w:rPr>
            <w:rStyle w:val="EnlacedeInternet"/>
            <w:rFonts w:eastAsia="MS Mincho;ＭＳ 明朝" w:cs="Times New Roman" w:ascii="Times New Roman" w:hAnsi="Times New Roman"/>
            <w:b w:val="false"/>
            <w:bCs w:val="false"/>
            <w:sz w:val="24"/>
            <w:szCs w:val="24"/>
            <w:shd w:fill="3DEB3D" w:val="clear"/>
            <w:lang w:val="es-ES" w:eastAsia="zh-CN" w:bidi="ar-SA"/>
          </w:rPr>
          <w:t>D-17-2158.</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407/17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presta acuerdo convenio entre Municipalidad de Bariloche y Fundación Sara María Furman". Autor: Intendente Municipal, Ing. Gustavo Gennuso. Colaboradores: Jefe de Gabinete, Pablo Chamatrópulos; Secretario de Desarrollo Urbano, Ing. Marcelo Ruival y Asesora Letrada, Dra. Natacha Vázquez. Sobre tablas</w:t>
      </w:r>
      <w:hyperlink r:id="rId414">
        <w:r>
          <w:rPr>
            <w:rStyle w:val="EnlacedeInternet"/>
            <w:rFonts w:eastAsia="MS Mincho;ＭＳ 明朝" w:cs="Times New Roman" w:ascii="Times New Roman" w:hAnsi="Times New Roman"/>
            <w:b w:val="false"/>
            <w:bCs w:val="false"/>
            <w:sz w:val="24"/>
            <w:szCs w:val="24"/>
            <w:lang w:val="es-ES" w:eastAsia="zh-CN" w:bidi="ar-SA"/>
          </w:rPr>
          <w:t>.</w:t>
        </w:r>
      </w:hyperlink>
      <w:hyperlink r:id="rId41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O-17-2833.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w:t>
      </w:r>
      <w:r>
        <w:rPr>
          <w:rFonts w:eastAsia="MS Mincho;ＭＳ 明朝" w:cs="Times New Roman" w:ascii="Times New Roman" w:hAnsi="Times New Roman"/>
          <w:b w:val="false"/>
          <w:bCs w:val="false"/>
          <w:color w:val="000000"/>
          <w:sz w:val="24"/>
          <w:szCs w:val="24"/>
          <w:u w:val="none"/>
          <w:shd w:fill="3DEB3D" w:val="clear"/>
          <w:lang w:val="es-ES" w:eastAsia="zh-CN" w:bidi="ar-SA"/>
        </w:rPr>
        <w:t>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408/17</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cultural la obra de teatro Julieta y Romeo". Autores: Concejales Claudia Contreras, Gerardo Ávila, Julia Fernández, Viviana Gelain, Andrés Martínez Infante y Cristina Painefil (JSB). Sobre tablas. </w:t>
      </w:r>
      <w:hyperlink r:id="rId416">
        <w:r>
          <w:rPr>
            <w:rStyle w:val="EnlacedeInternet"/>
            <w:rFonts w:eastAsia="MS Mincho;ＭＳ 明朝" w:cs="Times New Roman" w:ascii="Times New Roman" w:hAnsi="Times New Roman"/>
            <w:b w:val="false"/>
            <w:bCs w:val="false"/>
            <w:sz w:val="24"/>
            <w:szCs w:val="24"/>
            <w:shd w:fill="3DEB3D" w:val="clear"/>
            <w:lang w:val="es-ES" w:eastAsia="zh-CN" w:bidi="ar-SA"/>
          </w:rPr>
          <w:t>D-17-2159.</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409/17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"Prohíbe uso en eventos públicos o privados y comercialización de Polvos Holi o Polvos de Colores". Autores: Concejales Gerardo Ávila, Claudia Contreras, Andrés Martínez Infante, Viviana Gelain, Diego Benítez, Julia Fernández y Cristina Painefil (JSB). Colaboradores: Subsecretaria de Protección Civil, Patricia Díaz; Secretario de Turismo y Producción, Marcos Barberis; Lic. Natalia Almonacid, Romina Molina, Ana Rojas y Leila Maldonado. A Asesoría Letrada y a las comisiones de Servicios, Tránsito y Transporte y de Gobierno y Legales. </w:t>
      </w:r>
      <w:hyperlink r:id="rId417">
        <w:r>
          <w:rPr>
            <w:rStyle w:val="EnlacedeInternet"/>
            <w:rFonts w:eastAsia="MS Mincho;ＭＳ 明朝" w:cs="Times New Roman" w:ascii="Times New Roman" w:hAnsi="Times New Roman"/>
            <w:b w:val="false"/>
            <w:bCs w:val="false"/>
            <w:sz w:val="24"/>
            <w:szCs w:val="24"/>
            <w:shd w:fill="00FF00" w:val="clear"/>
            <w:lang w:val="es-ES" w:eastAsia="zh-CN" w:bidi="ar-SA"/>
          </w:rPr>
          <w:t>O-17-2866.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410/17</w:t>
      </w:r>
      <w:r>
        <w:rPr>
          <w:rFonts w:eastAsia="MS Mincho;ＭＳ 明朝" w:cs="Times New Roman" w:ascii="Times New Roman" w:hAnsi="Times New Roman"/>
          <w:b w:val="false"/>
          <w:bCs w:val="false"/>
          <w:color w:val="auto"/>
          <w:sz w:val="24"/>
          <w:szCs w:val="24"/>
          <w:u w:val="none"/>
          <w:lang w:val="es-ES" w:eastAsia="zh-CN" w:bidi="ar-SA"/>
        </w:rPr>
        <w:t xml:space="preserve">: "Se presta acuerdo rescisión contractual con Alusa S.A. y Oriente Construcciones S.A." Autor: Intendente Municipal, Ing. Gustavo Gennuso. Colaboradores: Secretario de Obras y Servicios Públicos, Ing. Alfredo Milano y Asesora Letrada, Dra. Natacha Vázquez. Sobre tablas. </w:t>
      </w:r>
      <w:hyperlink r:id="rId418">
        <w:r>
          <w:rPr>
            <w:rStyle w:val="EnlacedeInternet"/>
            <w:rFonts w:eastAsia="MS Mincho;ＭＳ 明朝" w:cs="Times New Roman" w:ascii="Times New Roman" w:hAnsi="Times New Roman"/>
            <w:b w:val="false"/>
            <w:bCs w:val="false"/>
            <w:sz w:val="24"/>
            <w:szCs w:val="24"/>
            <w:shd w:fill="00FF00" w:val="clear"/>
            <w:lang w:val="es-ES" w:eastAsia="zh-CN" w:bidi="ar-SA"/>
          </w:rPr>
          <w:t>O-17-2834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411/17</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educativo, X Coloquio Internacional Bariloche de Filosofía". Autores: Concejales Claudia Contreras, Julia Fernández, Viviana Gelain, Andrés Martínez Infante y Cristina Painefil (JSB). Se solicitará su retiro por haberse emitido la </w:t>
      </w:r>
      <w:r>
        <w:rPr>
          <w:rFonts w:eastAsia="MS Mincho;ＭＳ 明朝" w:cs="Times New Roman" w:ascii="Times New Roman" w:hAnsi="Times New Roman"/>
          <w:b w:val="false"/>
          <w:bCs w:val="false"/>
          <w:color w:val="000000"/>
          <w:sz w:val="24"/>
          <w:szCs w:val="24"/>
          <w:u w:val="none"/>
          <w:shd w:fill="FF3366" w:val="clear"/>
          <w:lang w:val="es-ES" w:eastAsia="zh-CN" w:bidi="ar-SA"/>
        </w:rPr>
        <w:t>Resolución 092-PCM-17. Retirado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412/17</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cultural presentación de libros de numismática". Autores: Concejales Claudia Contreras, Gerardo Ávila, Diego Benítez, Julia Fernández, Viviana Gelain, Andrés Martínez Infante y Cristina Painefil (JSB). Sobre tablas. </w:t>
      </w:r>
      <w:hyperlink r:id="rId419">
        <w:r>
          <w:rPr>
            <w:rStyle w:val="EnlacedeInternet"/>
            <w:rFonts w:eastAsia="MS Mincho;ＭＳ 明朝" w:cs="Times New Roman" w:ascii="Times New Roman" w:hAnsi="Times New Roman"/>
            <w:b w:val="false"/>
            <w:bCs w:val="false"/>
            <w:sz w:val="24"/>
            <w:szCs w:val="24"/>
            <w:shd w:fill="3DEB3D" w:val="clear"/>
            <w:lang w:val="es-ES" w:eastAsia="zh-CN" w:bidi="ar-SA"/>
          </w:rPr>
          <w:t>D-17-2154.</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413/17</w:t>
      </w:r>
      <w:r>
        <w:rPr>
          <w:rFonts w:eastAsia="MS Mincho;ＭＳ 明朝" w:cs="Times New Roman" w:ascii="Times New Roman" w:hAnsi="Times New Roman"/>
          <w:b w:val="false"/>
          <w:bCs w:val="false"/>
          <w:color w:val="auto"/>
          <w:sz w:val="24"/>
          <w:szCs w:val="24"/>
          <w:u w:val="none"/>
          <w:lang w:val="es-ES" w:eastAsia="zh-CN" w:bidi="ar-SA"/>
        </w:rPr>
        <w:t>: "Se declara de interés artístico y cultural visita del grupo Valor Vereda 2017". Autores: Concejales Julia Fernández, Claudia Contreras, Andrés Martínez Infante, Viviana Gelain, Diego Benítez y Cristina Painefil (JSB). Sobre tablas.</w:t>
      </w:r>
      <w:hyperlink r:id="rId420">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3DEB3D" w:val="clear"/>
            <w:lang w:val="es-ES" w:eastAsia="zh-CN" w:bidi="ar-SA"/>
          </w:rPr>
          <w:t>D-17-2160.</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414/17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deportivo y turístico la "Segunda fecha del Campeonato Argentino de Enduro circuito La Cascada, edición 2017". Autor: Concejal Daniel González.  Sobre tablas. </w:t>
      </w:r>
      <w:hyperlink r:id="rId421">
        <w:r>
          <w:rPr>
            <w:rStyle w:val="EnlacedeInternet"/>
            <w:rFonts w:eastAsia="MS Mincho;ＭＳ 明朝" w:cs="Times New Roman" w:ascii="Times New Roman" w:hAnsi="Times New Roman"/>
            <w:b w:val="false"/>
            <w:bCs w:val="false"/>
            <w:sz w:val="24"/>
            <w:szCs w:val="24"/>
            <w:shd w:fill="3DEB3D" w:val="clear"/>
            <w:lang w:val="es-ES" w:eastAsia="zh-CN" w:bidi="ar-SA"/>
          </w:rPr>
          <w:t>D-17-2161</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415/17</w:t>
      </w:r>
      <w:r>
        <w:rPr>
          <w:rFonts w:eastAsia="MS Mincho;ＭＳ 明朝" w:cs="Times New Roman" w:ascii="Times New Roman" w:hAnsi="Times New Roman"/>
          <w:b w:val="false"/>
          <w:bCs w:val="false"/>
          <w:color w:val="auto"/>
          <w:sz w:val="24"/>
          <w:szCs w:val="24"/>
          <w:u w:val="none"/>
          <w:lang w:val="es-ES" w:eastAsia="zh-CN" w:bidi="ar-SA"/>
        </w:rPr>
        <w:t xml:space="preserve">: "Se acepta donación de wenufoye o bandera mapuche para la sala de sesiones del Concejo Municipal". Autores: Concejales Cristina Painefil, Julia Fernández, Claudia Contreras, Andrés Martínez Infante, Viviana Gelain y Diego Benítez (JSB). Sobre tablas.  </w:t>
      </w:r>
      <w:hyperlink r:id="rId422">
        <w:r>
          <w:rPr>
            <w:rStyle w:val="EnlacedeInternet"/>
            <w:rFonts w:eastAsia="MS Mincho;ＭＳ 明朝" w:cs="Times New Roman" w:ascii="Times New Roman" w:hAnsi="Times New Roman"/>
            <w:b w:val="false"/>
            <w:bCs w:val="false"/>
            <w:sz w:val="24"/>
            <w:szCs w:val="24"/>
            <w:shd w:fill="00FF00" w:val="clear"/>
            <w:lang w:val="es-ES" w:eastAsia="zh-CN" w:bidi="ar-SA"/>
          </w:rPr>
          <w:t>O-17-2836.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416/17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científico y educativo el I Congreso Internacional de Autismo Bariloche 2017". Autores: Concejales Cristina Painefil, Diego Benítez, Andrés Martínez Infante, Claudia Contreras, Julia Fernández y Viviana Gelain (JSB). Coautora: Coordinadora de la Dirección de Gestión de Personas con Discapacidad, Ana María Martínez Infante. Colaboradora: Lic. Florencia Secchiaro. Sobre tablas. </w:t>
      </w:r>
      <w:hyperlink r:id="rId423">
        <w:r>
          <w:rPr>
            <w:rStyle w:val="EnlacedeInternet"/>
            <w:rFonts w:eastAsia="MS Mincho;ＭＳ 明朝" w:cs="Times New Roman" w:ascii="Times New Roman" w:hAnsi="Times New Roman"/>
            <w:b w:val="false"/>
            <w:bCs w:val="false"/>
            <w:sz w:val="24"/>
            <w:szCs w:val="24"/>
            <w:shd w:fill="3DEB3D" w:val="clear"/>
            <w:lang w:val="es-ES" w:eastAsia="zh-CN" w:bidi="ar-SA"/>
          </w:rPr>
          <w:t>D-17-2162</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417/17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presta acuerdo llamado licitación contratación agencia publicidad Emprotur". Autor: Concejal Diego Benítez. Iniciativa: Directorio Emprotur. Sobre tablas.</w:t>
      </w:r>
      <w:hyperlink r:id="rId424">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425">
        <w:r>
          <w:rPr>
            <w:rStyle w:val="EnlacedeInternet"/>
            <w:rFonts w:eastAsia="MS Mincho;ＭＳ 明朝" w:cs="Times New Roman" w:ascii="Times New Roman" w:hAnsi="Times New Roman"/>
            <w:b w:val="false"/>
            <w:bCs w:val="false"/>
            <w:sz w:val="24"/>
            <w:szCs w:val="24"/>
            <w:shd w:fill="00FF00" w:val="clear"/>
            <w:lang w:val="es-ES" w:eastAsia="zh-CN" w:bidi="ar-SA"/>
          </w:rPr>
          <w:t>O-17-2835.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418/17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necesidad de reglamentación ley provincial  5124 sistema de protección integral de personas que presentan Trastorno de Espectro Autista (TEA)". Autores: Concejales Ana Marks y Ramón Chiocconi (FPV). Colaboradoras: Karina Troian y Helen Tobar. Iniciativa: TGD Padres Bariloche, Inclusión Sur. Sobre tablas. </w:t>
      </w:r>
      <w:hyperlink r:id="rId426">
        <w:r>
          <w:rPr>
            <w:rStyle w:val="EnlacedeInternet"/>
            <w:rFonts w:eastAsia="MS Mincho;ＭＳ 明朝" w:cs="Times New Roman" w:ascii="Times New Roman" w:hAnsi="Times New Roman"/>
            <w:b w:val="false"/>
            <w:bCs w:val="false"/>
            <w:sz w:val="24"/>
            <w:szCs w:val="24"/>
            <w:shd w:fill="00FF00" w:val="clear"/>
            <w:lang w:val="es-ES" w:eastAsia="zh-CN" w:bidi="ar-SA"/>
          </w:rPr>
          <w:t>C-17-854.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419/17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el plan municipal de accesibilidad universal. Deroga Ordenanza 2335-CM-12". Autores: Intendente Municipal, Ing Gustavo Gennuso y Concejales Cristina Painefil, Diego Benítez, Viviana Gelain, Andrés Martínez Infante, Claudia Contreras y Julia Fernández (JSB), Coautora: Coordinadora de la Dirección de Gestión de Personas con Discapacidad, Ana María Martínez Infante. Colaboradora: Lic. Florencia Secchiaro. A Asesoría Letrada y a las comisiones de Obras y Planeamiento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420/17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educativo y cultural  homenaje a Rodolfo Walsh".Autores: Concejales Claudia Contreras, Gerardo Ávila, Cristina Painefil, Diego Benítez, Viviana Gelain, Andrés Martínez Infante y Julia Fernández (JSB). </w:t>
      </w:r>
      <w:hyperlink r:id="rId427">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w:t>
        </w:r>
        <w:r>
          <w:rPr>
            <w:rStyle w:val="EnlacedeInternet"/>
            <w:rFonts w:eastAsia="MS Mincho;ＭＳ 明朝" w:cs="Times New Roman" w:ascii="Times New Roman" w:hAnsi="Times New Roman"/>
            <w:b w:val="false"/>
            <w:bCs w:val="false"/>
            <w:sz w:val="24"/>
            <w:szCs w:val="24"/>
            <w:shd w:fill="3DEB3D" w:val="clear"/>
            <w:lang w:val="es-ES" w:eastAsia="zh-CN" w:bidi="ar-SA"/>
          </w:rPr>
          <w:t>D-17-2163.</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1070/17 del 16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421/17:</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2476-CM-13. Prorroga plazos comodato Junta Vecinal barrio Las Victorias". Autores: Comisión de Obras y Planeamiento: Concejales Viviana Gelain, Claudia Contreras (JSB), Daniel González (PRO) y Ana Marks (FPV). Iniciativa: Junta Vecinal Barrio Las Victorias. Sobre tablas. </w:t>
      </w:r>
      <w:hyperlink r:id="rId428">
        <w:r>
          <w:rPr>
            <w:rStyle w:val="EnlacedeInternet"/>
            <w:rFonts w:eastAsia="MS Mincho;ＭＳ 明朝" w:cs="Times New Roman" w:ascii="Times New Roman" w:hAnsi="Times New Roman"/>
            <w:b w:val="false"/>
            <w:bCs w:val="false"/>
            <w:sz w:val="24"/>
            <w:szCs w:val="24"/>
            <w:shd w:fill="00FF00" w:val="clear"/>
            <w:lang w:val="es-ES" w:eastAsia="zh-CN" w:bidi="ar-SA"/>
          </w:rPr>
          <w:t>O</w:t>
        </w:r>
      </w:hyperlink>
      <w:hyperlink r:id="rId42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-17-2840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1071/17 del 30 de marzo de 2017</w:t>
      </w:r>
    </w:p>
    <w:p>
      <w:pPr>
        <w:pStyle w:val="Textosinformato"/>
        <w:jc w:val="both"/>
        <w:rPr>
          <w:rFonts w:eastAsia="MS Mincho;ＭＳ 明朝"/>
          <w:b w:val="false"/>
          <w:b w:val="false"/>
          <w:sz w:val="24"/>
        </w:rPr>
      </w:pPr>
      <w:r>
        <w:rPr>
          <w:rFonts w:eastAsia="MS Mincho;ＭＳ 明朝"/>
          <w:b w:val="false"/>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422/17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desadjudica y se adjudica inmuebles barrios 2 de Abril y Unión". Autor: Intendente Municipal, Ing. Gustavo Gennuso. Colaboradores: Jefe de Gabinete, Lic. Pablo Chamatrópulos; Secretario de Desarrollo Urbano, Ing. Marcelo Ruival y Presidenta del Instituto Municipal de Tierra y Vivienda para el Hábitat Social, Dra. Laura Zannoni. A Asesoría Letrada y a las comisiones de Obras y Planeamiento y de Gobierno y Legales.</w:t>
      </w:r>
      <w:hyperlink r:id="rId430">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O-17-2874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1076 del 6 de julio de 2017.</w:t>
      </w:r>
    </w:p>
    <w:p>
      <w:pPr>
        <w:pStyle w:val="Textosinformato"/>
        <w:jc w:val="both"/>
        <w:rPr>
          <w:rFonts w:eastAsia="MS Mincho;ＭＳ 明朝"/>
          <w:b w:val="false"/>
          <w:b w:val="false"/>
          <w:sz w:val="24"/>
        </w:rPr>
      </w:pPr>
      <w:r>
        <w:rPr>
          <w:rFonts w:eastAsia="MS Mincho;ＭＳ 明朝"/>
          <w:b w:val="false"/>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423/17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adhiere al Día Mundial del Síndrome de Down". Autores: Concejales Cristina Painefil, Diego Benítez, Viviana Gelain, Andrés Martínez Infante, Julia Fernández y Gerardo Ávila (JSB). Colaboradora: Lic. Florencia Secchiaro. Iniciativa: Coordinadora de la Dirección de Gestión para las Personas con Discapacidad, Ana María Martínez Infante. Se solicitará su retiro por haberse emitido resolución 095-PCM-17. </w:t>
      </w:r>
      <w:r>
        <w:rPr>
          <w:rFonts w:eastAsia="MS Mincho;ＭＳ 明朝" w:cs="Times New Roman" w:ascii="Times New Roman" w:hAnsi="Times New Roman"/>
          <w:b w:val="false"/>
          <w:bCs w:val="false"/>
          <w:color w:val="000000"/>
          <w:sz w:val="24"/>
          <w:szCs w:val="24"/>
          <w:u w:val="none"/>
          <w:shd w:fill="FF3366" w:val="clear"/>
          <w:lang w:val="es-ES" w:eastAsia="zh-CN" w:bidi="ar-SA"/>
        </w:rPr>
        <w:t>Retirado</w:t>
      </w:r>
    </w:p>
    <w:p>
      <w:pPr>
        <w:pStyle w:val="Textosinformato"/>
        <w:jc w:val="both"/>
        <w:rPr>
          <w:rFonts w:eastAsia="MS Mincho;ＭＳ 明朝"/>
          <w:b w:val="false"/>
          <w:b w:val="false"/>
          <w:sz w:val="24"/>
        </w:rPr>
      </w:pPr>
      <w:r>
        <w:rPr>
          <w:rFonts w:eastAsia="MS Mincho;ＭＳ 明朝"/>
          <w:b w:val="false"/>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424/17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comunitario, social y educativo Jornada por el Día Mundial del Síndrome de Down". Autores: Concejales Cristina Painefil, Diego Benítez, Viviana Gelain, Andrés Martínez Infante, Julia Fernández y Gerardo Ávila (JSB). Colaboradora: Lic. Florencia Secchiaro. Iniciativa: Coordinadora de la Dirección de Gestión para las Personas con Discapacidad, Ana María Martínez Infante. Se solicitará su retiro por haberse emitido resolución 094-PCM-17. </w:t>
      </w:r>
      <w:r>
        <w:rPr>
          <w:rFonts w:eastAsia="MS Mincho;ＭＳ 明朝" w:cs="Times New Roman" w:ascii="Times New Roman" w:hAnsi="Times New Roman"/>
          <w:b w:val="false"/>
          <w:bCs w:val="false"/>
          <w:color w:val="000000"/>
          <w:sz w:val="24"/>
          <w:szCs w:val="24"/>
          <w:u w:val="none"/>
          <w:shd w:fill="FF3366" w:val="clear"/>
          <w:lang w:val="es-ES" w:eastAsia="zh-CN" w:bidi="ar-SA"/>
        </w:rPr>
        <w:t>Retirado</w:t>
      </w:r>
    </w:p>
    <w:p>
      <w:pPr>
        <w:pStyle w:val="Textosinformato"/>
        <w:jc w:val="both"/>
        <w:rPr>
          <w:rFonts w:eastAsia="MS Mincho;ＭＳ 明朝"/>
          <w:b w:val="false"/>
          <w:b w:val="false"/>
          <w:sz w:val="24"/>
        </w:rPr>
      </w:pPr>
      <w:r>
        <w:rPr>
          <w:rFonts w:eastAsia="MS Mincho;ＭＳ 明朝"/>
          <w:b w:val="false"/>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425/17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presta acuerdo llamado licitación compra indumentaria".  Autor: Intendente Municipal, Ing. Gustavo Gennuso. Colaboradores: Jefe de Gabinete, Lic. Pablo Chamatrópulos; Subsecretario de Hacienda, Dr. Diego Breide y Lic. Cristian Ampuero. Sobre tablas. </w:t>
      </w:r>
      <w:hyperlink r:id="rId431">
        <w:r>
          <w:rPr>
            <w:rStyle w:val="EnlacedeInternet"/>
            <w:rFonts w:eastAsia="MS Mincho;ＭＳ 明朝" w:cs="Times New Roman" w:ascii="Times New Roman" w:hAnsi="Times New Roman"/>
            <w:b w:val="false"/>
            <w:bCs w:val="false"/>
            <w:sz w:val="24"/>
            <w:szCs w:val="24"/>
            <w:shd w:fill="00FF00" w:val="clear"/>
            <w:lang w:val="es-ES" w:eastAsia="zh-CN" w:bidi="ar-SA"/>
          </w:rPr>
          <w:t>O</w:t>
        </w:r>
      </w:hyperlink>
      <w:hyperlink r:id="rId432">
        <w:r>
          <w:rPr>
            <w:rStyle w:val="EnlacedeInternet"/>
            <w:rFonts w:eastAsia="MS Mincho;ＭＳ 明朝" w:cs="Times New Roman" w:ascii="Times New Roman" w:hAnsi="Times New Roman"/>
            <w:b w:val="false"/>
            <w:bCs w:val="false"/>
            <w:sz w:val="24"/>
            <w:szCs w:val="24"/>
            <w:shd w:fill="00FF00" w:val="clear"/>
            <w:lang w:val="es-ES" w:eastAsia="zh-CN" w:bidi="ar-SA"/>
          </w:rPr>
          <w:t>-17-2841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eastAsia="MS Mincho;ＭＳ 明朝"/>
          <w:b w:val="false"/>
          <w:b w:val="false"/>
          <w:sz w:val="24"/>
        </w:rPr>
      </w:pPr>
      <w:r>
        <w:rPr>
          <w:rFonts w:eastAsia="MS Mincho;ＭＳ 明朝"/>
          <w:b w:val="false"/>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426/17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"Aprobar convenio. Aceptar donación de inmueble. Declarar de interés social. Afectar al Banco de Tierras IMTVHS". Autor: Intendente Municipal, Ing. Gustavo Gennuso. Colaboradores: Jefe de Gabinete, Lic. Pablo Chamatrópulos; Secretario de Desarrollo Urbano, Ing. Marcelo Ruival y Presidenta del Instituto Municipal de Tierra y Vivienda para el Hábitat Social, Dra. Laura Zannoni. A Asesoría Letrada y a la comisión de Gobierno y Legales. Con tratamiento de preferencia 1º sesión.</w:t>
      </w:r>
      <w:hyperlink r:id="rId433">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434">
        <w:r>
          <w:rPr>
            <w:rStyle w:val="EnlacedeInternet"/>
            <w:rFonts w:eastAsia="MS Mincho;ＭＳ 明朝" w:cs="Times New Roman" w:ascii="Times New Roman" w:hAnsi="Times New Roman"/>
            <w:b w:val="false"/>
            <w:bCs w:val="false"/>
            <w:sz w:val="24"/>
            <w:szCs w:val="24"/>
            <w:shd w:fill="3DEB3D" w:val="clear"/>
            <w:lang w:val="es-ES" w:eastAsia="zh-CN" w:bidi="ar-SA"/>
          </w:rPr>
          <w:t>O-17-2851.</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eastAsia="MS Mincho;ＭＳ 明朝"/>
          <w:b w:val="false"/>
          <w:b w:val="false"/>
          <w:sz w:val="24"/>
        </w:rPr>
      </w:pPr>
      <w:r>
        <w:rPr>
          <w:rFonts w:eastAsia="MS Mincho;ＭＳ 明朝"/>
          <w:b w:val="false"/>
          <w:sz w:val="24"/>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427/17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autoriza la tramitación y firma de contrato de </w:t>
      </w:r>
      <w:r>
        <w:rPr>
          <w:rFonts w:eastAsia="MS Mincho;ＭＳ 明朝" w:cs="Times New Roman" w:ascii="Times New Roman" w:hAnsi="Times New Roman"/>
          <w:b w:val="false"/>
          <w:bCs w:val="false"/>
          <w:i/>
          <w:iCs/>
          <w:color w:val="auto"/>
          <w:sz w:val="24"/>
          <w:szCs w:val="24"/>
          <w:u w:val="none"/>
          <w:lang w:val="es-ES" w:eastAsia="zh-CN" w:bidi="ar-SA"/>
        </w:rPr>
        <w:t>leasing</w:t>
      </w:r>
      <w:r>
        <w:rPr>
          <w:rFonts w:eastAsia="MS Mincho;ＭＳ 明朝" w:cs="Times New Roman" w:ascii="Times New Roman" w:hAnsi="Times New Roman"/>
          <w:b w:val="false"/>
          <w:bCs w:val="false"/>
          <w:color w:val="auto"/>
          <w:sz w:val="24"/>
          <w:szCs w:val="24"/>
          <w:u w:val="none"/>
          <w:lang w:val="es-ES" w:eastAsia="zh-CN" w:bidi="ar-SA"/>
        </w:rPr>
        <w:t>".  Autor: Intendente Municipal, Ing. Gustavo Gennuso. Colaboradores: Jefe de Gabinete, Lic. Pablo Chamatrópulos; Secretario de Hacienda, Cr. Ariel Gomis; Asesora Letrada, Dra. Natacha Vázquez y Secretario de Obras y Servicios Públicos, Ing. Alfredo Milano. Sobre tablas.</w:t>
      </w:r>
      <w:hyperlink r:id="rId435">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O</w:t>
        </w:r>
      </w:hyperlink>
      <w:hyperlink r:id="rId436">
        <w:r>
          <w:rPr>
            <w:rStyle w:val="EnlacedeInternet"/>
            <w:rFonts w:eastAsia="MS Mincho;ＭＳ 明朝" w:cs="Times New Roman" w:ascii="Times New Roman" w:hAnsi="Times New Roman"/>
            <w:b w:val="false"/>
            <w:bCs w:val="false"/>
            <w:sz w:val="24"/>
            <w:szCs w:val="24"/>
            <w:shd w:fill="00FF00" w:val="clear"/>
            <w:lang w:val="es-ES" w:eastAsia="zh-CN" w:bidi="ar-SA"/>
          </w:rPr>
          <w:t>-17-2842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428/17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aprueba y ratifica la firma del contrato de</w:t>
      </w:r>
      <w:r>
        <w:rPr>
          <w:rFonts w:eastAsia="MS Mincho;ＭＳ 明朝" w:cs="Times New Roman" w:ascii="Times New Roman" w:hAnsi="Times New Roman"/>
          <w:b w:val="false"/>
          <w:bCs w:val="false"/>
          <w:i/>
          <w:iCs/>
          <w:color w:val="auto"/>
          <w:sz w:val="24"/>
          <w:szCs w:val="24"/>
          <w:u w:val="none"/>
          <w:lang w:val="es-ES" w:eastAsia="zh-CN" w:bidi="ar-SA"/>
        </w:rPr>
        <w:t xml:space="preserve"> leasing</w:t>
      </w:r>
      <w:r>
        <w:rPr>
          <w:rFonts w:eastAsia="MS Mincho;ＭＳ 明朝" w:cs="Times New Roman" w:ascii="Times New Roman" w:hAnsi="Times New Roman"/>
          <w:b w:val="false"/>
          <w:bCs w:val="false"/>
          <w:color w:val="auto"/>
          <w:sz w:val="24"/>
          <w:szCs w:val="24"/>
          <w:u w:val="none"/>
          <w:lang w:val="es-ES" w:eastAsia="zh-CN" w:bidi="ar-SA"/>
        </w:rPr>
        <w:t>". Autor: Intendente Municipal, Ing. Gustavo Gennuso. Colaboradores: Jefe de Gabinete, Lic. Pablo Chamatrópulos y Asesora Letrada, Dra. Natacha Vázquez. Sobre tablas.</w:t>
      </w:r>
      <w:hyperlink r:id="rId437">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O</w:t>
        </w:r>
      </w:hyperlink>
      <w:hyperlink r:id="rId438">
        <w:r>
          <w:rPr>
            <w:rStyle w:val="EnlacedeInternet"/>
            <w:rFonts w:eastAsia="MS Mincho;ＭＳ 明朝" w:cs="Times New Roman" w:ascii="Times New Roman" w:hAnsi="Times New Roman"/>
            <w:b w:val="false"/>
            <w:bCs w:val="false"/>
            <w:sz w:val="24"/>
            <w:szCs w:val="24"/>
            <w:shd w:fill="00FF00" w:val="clear"/>
            <w:lang w:val="es-ES" w:eastAsia="zh-CN" w:bidi="ar-SA"/>
          </w:rPr>
          <w:t>-17-2843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429/17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aprueba permiso precario y provisorio uso de espacio dominio municipal". (Powerlink) Autor: Intendente Municipal, Ing. Gustavo Gennuso. Colaboradores: Jefe de Gabinete, Lic. Pablo Chamatrópulos y Secretario de Desarrollo Urbano, Ing. Marcelo Ruival. A Asesoría Letrada y a las comisiones de Obras y Planeamiento y de Gobierno y Legales. </w:t>
      </w:r>
      <w:hyperlink r:id="rId439">
        <w:r>
          <w:rPr>
            <w:rStyle w:val="EnlacedeInternet"/>
            <w:rFonts w:eastAsia="MS Mincho;ＭＳ 明朝" w:cs="Times New Roman" w:ascii="Times New Roman" w:hAnsi="Times New Roman"/>
            <w:b w:val="false"/>
            <w:bCs w:val="false"/>
            <w:sz w:val="24"/>
            <w:szCs w:val="24"/>
            <w:shd w:fill="3DEB3D" w:val="clear"/>
            <w:lang w:val="es-ES" w:eastAsia="zh-CN" w:bidi="ar-SA"/>
          </w:rPr>
          <w:t>O-17-2852.</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430/17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huésped de honor ciudad de San Carlos de Bariloche a Santiago Lange". Autores: Concejales Viviana Gelain, Cristina Painefil, Gerardo Ávila, Julia Fernández y Diego Benítez (JSB). Se solicitará su retiro por haberse emitido resolución 096-PCM-17. </w:t>
      </w:r>
      <w:r>
        <w:rPr>
          <w:rFonts w:eastAsia="MS Mincho;ＭＳ 明朝" w:cs="Times New Roman" w:ascii="Times New Roman" w:hAnsi="Times New Roman"/>
          <w:b w:val="false"/>
          <w:bCs w:val="false"/>
          <w:color w:val="000000"/>
          <w:sz w:val="24"/>
          <w:szCs w:val="24"/>
          <w:u w:val="none"/>
          <w:shd w:fill="FF3366" w:val="clear"/>
          <w:lang w:val="es-ES" w:eastAsia="zh-CN" w:bidi="ar-SA"/>
        </w:rPr>
        <w:t>Retirado.</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431/17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autoriza a ceder en comodato una fracción del inmueble designado como NC  19-2E-624-01 a la iglesia "Yo soy la vid verdadera". Autor: Intendente Municipal, Ing. Gustavo Gennuso. Colaboradores: Jefe de Gabinete, Lic. Pablo Chamatrópulos; Secretario de Desarrollo Urbano, Ing. Marcelo Ruival y Presidenta del Instituto Municipal de Tierra y Vivienda para el Hábitat Social, Dra. Laura Zannoni. A Asesoría Letrada y a las comisiones de Obras y Planeamiento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432/17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presta acuerdo llamado licitación obra pública. Promeba IV Pampa de Huenuleu". Autor: Intendente Municipal, Ing. Gustavo Gennuso. Colaboradores: Jefe de Gabinete, Lic. Pablo Chamatrópulos; Secretario de Obras y Servicios Públicos, Ing. Alfredo Milano. Sobre tablas.</w:t>
      </w:r>
      <w:hyperlink r:id="rId440">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O</w:t>
        </w:r>
      </w:hyperlink>
      <w:hyperlink r:id="rId44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-17-2844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433/17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adhiere ley nacional 27043 y ley provincial 5124 protección integral personas trastorno de espectro autista (TEA)". Autores: Concejales Ana Marks, Daniel Natapof y Ramón Chiocconi (FPV). Colaboradoras: Karina Troian y Helen Tobar. Iniciativa: TEA Padres Bariloche, Inclusión Sur. Sobre tablas. </w:t>
      </w:r>
      <w:hyperlink r:id="rId442">
        <w:r>
          <w:rPr>
            <w:rStyle w:val="EnlacedeInternet"/>
            <w:rFonts w:eastAsia="MS Mincho;ＭＳ 明朝" w:cs="Times New Roman" w:ascii="Times New Roman" w:hAnsi="Times New Roman"/>
            <w:b w:val="false"/>
            <w:bCs w:val="false"/>
            <w:sz w:val="24"/>
            <w:szCs w:val="24"/>
            <w:shd w:fill="00FF00" w:val="clear"/>
            <w:lang w:val="es-ES" w:eastAsia="zh-CN" w:bidi="ar-SA"/>
          </w:rPr>
          <w:t>O</w:t>
        </w:r>
      </w:hyperlink>
      <w:hyperlink r:id="rId443">
        <w:r>
          <w:rPr>
            <w:rStyle w:val="EnlacedeInternet"/>
            <w:rFonts w:eastAsia="MS Mincho;ＭＳ 明朝" w:cs="Times New Roman" w:ascii="Times New Roman" w:hAnsi="Times New Roman"/>
            <w:b w:val="false"/>
            <w:bCs w:val="false"/>
            <w:sz w:val="24"/>
            <w:szCs w:val="24"/>
            <w:shd w:fill="00FF00" w:val="clear"/>
            <w:lang w:val="es-ES" w:eastAsia="zh-CN" w:bidi="ar-SA"/>
          </w:rPr>
          <w:t>-17-2845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434/17:</w:t>
      </w:r>
      <w:r>
        <w:rPr>
          <w:rFonts w:eastAsia="MS Mincho;ＭＳ 明朝" w:cs="Times New Roman" w:ascii="Times New Roman" w:hAnsi="Times New Roman"/>
          <w:b w:val="false"/>
          <w:bCs w:val="false"/>
          <w:color w:val="auto"/>
          <w:sz w:val="24"/>
          <w:szCs w:val="24"/>
          <w:u w:val="none"/>
          <w:lang w:val="es-ES" w:eastAsia="zh-CN" w:bidi="ar-SA"/>
        </w:rPr>
        <w:t xml:space="preserve"> "Se otorga premio al mérito científico, tecnológico y social al Sr. Santiago Bikner De Miguel". Autores: Concejales Andrés Martínez Infante, Cristina Painefil, Diego Benítez, Claudia Contreras, Julia Fernández, Gerardo Ávila y Viviana Gelain (JSB). Colaboradora: Natalia Throstrup. Sobre tablas. </w:t>
      </w:r>
      <w:hyperlink r:id="rId44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R-17-515.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435/17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"Solicita se preste de manera urgente atención reumatológica en el Hospital Zonal Bariloche". Autores: Concejales Daniel Natapof, Ana Marks y Ramón Chiocconi (FPV). Colaboradores: Asociación Mutua Artritis Rematoidea y Dra. Marina Bazzano Bodi. </w:t>
      </w:r>
      <w:hyperlink r:id="rId445">
        <w:r>
          <w:rPr>
            <w:rStyle w:val="EnlacedeInternet"/>
            <w:rFonts w:eastAsia="MS Mincho;ＭＳ 明朝" w:cs="Times New Roman" w:ascii="Times New Roman" w:hAnsi="Times New Roman"/>
            <w:b w:val="false"/>
            <w:bCs w:val="false"/>
            <w:sz w:val="24"/>
            <w:szCs w:val="24"/>
            <w:shd w:fill="00FF00" w:val="clear"/>
            <w:lang w:val="es-ES" w:eastAsia="zh-CN" w:bidi="ar-SA"/>
          </w:rPr>
          <w:t>C-17-855.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pPr>
      <w:r>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436/17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adhiere a la ley provincial 5042¨ . Autores: Comisión Legislativa, Concejales Diego Benítez, Andrés Martínez Infante (JSB) y Ramón Chiocconi (FPV). Iniciativa: Defensoría del Pueblo de San Carlos de Bariloche. A Asesoría Letrada y a las comisiones de Economía, Hacienda, Finanzas y Desarrollo Económico y de Gobierno y Legales.</w:t>
      </w:r>
      <w:hyperlink r:id="rId446">
        <w:r>
          <w:rPr>
            <w:rStyle w:val="EnlacedeInternet"/>
            <w:rFonts w:eastAsia="MS Mincho;ＭＳ 明朝" w:cs="Times New Roman" w:ascii="Times New Roman" w:hAnsi="Times New Roman"/>
            <w:b w:val="false"/>
            <w:bCs w:val="false"/>
            <w:sz w:val="24"/>
            <w:szCs w:val="24"/>
            <w:shd w:fill="00FF00" w:val="clear"/>
            <w:lang w:val="es-ES" w:eastAsia="zh-CN" w:bidi="ar-SA"/>
          </w:rPr>
          <w:t>O-17-2913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1086/17 del 14 de diciembre de 2017 </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437/17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"Crea espacio Memoria, Verdad y Justicia en el Concejo Municipal". Autor: Concejal Diego Benítez. A Asesoría Letrada y a las comisiones de Desarrollo Humano, Deportes y Cultura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438/17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"Incorpora regulación venta fraccionada de cerveza tirada. Modifica Ordenanza 2548-CM-14 y 2810-CM-16". Autores: Concejales Julia Fernández, Viviana Gelain, Andrés Martínez Infante, Claudia Contreras, Gerardo Ávila, Diego Benítez y Cristina Painefil (JSB). Colaboradores: Asociación de Cerveceros Artesanales de Bariloche y Zona Andina; Dirección de Bromatología, Sandra Di Capua; Dirección de Inspección Municipal, Sandra Pozas; Glemda Cohen; Mauricio Napolitano; Nicolás Falguera; Moises Lugo y Rosario Armas. A Asesoría Letrada y de las comisiones de Servicios, Tránsito y Transporte y de Gobierno y Legales. </w:t>
      </w:r>
      <w:hyperlink r:id="rId44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O-17-2900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439/17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otorga premio al mérito social, cultural, comunitario y educativo a Mariano Videla, director de la Orquesta del Bicentenario Bariloche". Autores: Concejales Cristina Painefil, Julia Fernández, Viviana Gelain, Andrés Martínez Infante, Claudia Contreras, Gerardo Ávila y Diego Benítez (JSB). Colaboradora: Lic. Florencia Secchiaro. Sobre tablas. </w:t>
      </w:r>
      <w:hyperlink r:id="rId448">
        <w:r>
          <w:rPr>
            <w:rStyle w:val="EnlacedeInternet"/>
            <w:rFonts w:eastAsia="MS Mincho;ＭＳ 明朝" w:cs="Times New Roman" w:ascii="Times New Roman" w:hAnsi="Times New Roman"/>
            <w:b w:val="false"/>
            <w:bCs w:val="false"/>
            <w:sz w:val="24"/>
            <w:szCs w:val="24"/>
            <w:shd w:fill="00FF00" w:val="clear"/>
            <w:lang w:val="es-ES" w:eastAsia="zh-CN" w:bidi="ar-SA"/>
          </w:rPr>
          <w:t>R-17-514.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440/17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"Declarar interés municipal y deportivo a la Copa del Mundo de </w:t>
      </w:r>
      <w:r>
        <w:rPr>
          <w:rFonts w:eastAsia="MS Mincho;ＭＳ 明朝" w:cs="Times New Roman" w:ascii="Times New Roman" w:hAnsi="Times New Roman"/>
          <w:b w:val="false"/>
          <w:bCs w:val="false"/>
          <w:i/>
          <w:iCs/>
          <w:color w:val="auto"/>
          <w:sz w:val="24"/>
          <w:szCs w:val="24"/>
          <w:u w:val="none"/>
          <w:lang w:val="es-ES" w:eastAsia="zh-CN" w:bidi="ar-SA"/>
        </w:rPr>
        <w:t>Snowboard Cross</w:t>
      </w:r>
      <w:r>
        <w:rPr>
          <w:rFonts w:eastAsia="MS Mincho;ＭＳ 明朝" w:cs="Times New Roman" w:ascii="Times New Roman" w:hAnsi="Times New Roman"/>
          <w:b w:val="false"/>
          <w:bCs w:val="false"/>
          <w:color w:val="auto"/>
          <w:sz w:val="24"/>
          <w:szCs w:val="24"/>
          <w:u w:val="none"/>
          <w:lang w:val="es-ES" w:eastAsia="zh-CN" w:bidi="ar-SA"/>
        </w:rPr>
        <w:t xml:space="preserve">". Autores: Concejales Diego Benítez, Andrés Martínez Infante, Cristina Painefil, Gerardo Ávila, Claudia Contreras, Julia Fernández y Viviana Gelain (JSB). Sobre tablas. </w:t>
      </w:r>
      <w:hyperlink r:id="rId449">
        <w:r>
          <w:rPr>
            <w:rStyle w:val="EnlacedeInternet"/>
            <w:rFonts w:eastAsia="MS Mincho;ＭＳ 明朝" w:cs="Times New Roman" w:ascii="Times New Roman" w:hAnsi="Times New Roman"/>
            <w:b w:val="false"/>
            <w:bCs w:val="false"/>
            <w:sz w:val="24"/>
            <w:szCs w:val="24"/>
            <w:shd w:fill="00FF00" w:val="clear"/>
            <w:lang w:val="es-ES" w:eastAsia="zh-CN" w:bidi="ar-SA"/>
          </w:rPr>
          <w:t>D-17-2165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441/17:</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turístico Primer Encuentro Cervecero de Pequeños Productores en Bariloche". Autores: Concejales Diego Benítez, Cristina Painefil, Gerardo Ávila, Claudia Contreras, Julia Fernández y Viviana Gelain (JSB). Iniciativa: Florencia Guiot.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w:t>
      </w:r>
      <w:hyperlink r:id="rId450">
        <w:r>
          <w:rPr>
            <w:rStyle w:val="EnlacedeInternet"/>
            <w:rFonts w:eastAsia="MS Mincho;ＭＳ 明朝" w:cs="Times New Roman" w:ascii="Times New Roman" w:hAnsi="Times New Roman"/>
            <w:b w:val="false"/>
            <w:bCs w:val="false"/>
            <w:sz w:val="24"/>
            <w:szCs w:val="24"/>
            <w:shd w:fill="00FF00" w:val="clear"/>
            <w:lang w:val="es-ES" w:eastAsia="zh-CN" w:bidi="ar-SA"/>
          </w:rPr>
          <w:t>D-17-2166.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b/>
          <w:bCs/>
          <w:color w:val="auto"/>
          <w:sz w:val="24"/>
          <w:szCs w:val="24"/>
          <w:lang w:val="es-ES" w:eastAsia="zh-CN" w:bidi="ar-SA"/>
        </w:rPr>
      </w:pPr>
      <w:r>
        <w:rPr>
          <w:rFonts w:eastAsia="MS Mincho;ＭＳ 明朝" w:cs="Times New Roman" w:ascii="Times New Roman" w:hAnsi="Times New Roman"/>
          <w:b/>
          <w:bCs/>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442/17:</w:t>
      </w:r>
      <w:r>
        <w:rPr>
          <w:rFonts w:eastAsia="MS Mincho;ＭＳ 明朝" w:cs="Times New Roman" w:ascii="Times New Roman" w:hAnsi="Times New Roman"/>
          <w:b w:val="false"/>
          <w:bCs w:val="false"/>
          <w:color w:val="auto"/>
          <w:sz w:val="24"/>
          <w:szCs w:val="24"/>
          <w:u w:val="none"/>
          <w:lang w:val="es-ES" w:eastAsia="zh-CN" w:bidi="ar-SA"/>
        </w:rPr>
        <w:t xml:space="preserve"> "Se solicita al Congreso Nacional considere tratamiento dictamen Comisión Bicameral permanente de trámite legislativo. Régimen previsional. Malvinas". Autores: Concejales Cristina Painefil, Julia Fernández, Viviana Gelain, Andrés Martínez Infante, Claudia Contreras, Gerardo Ávila y Diego Benítez (JSB). Colaboradores: Lic. Florencia Secchiaro y Sergio Blogna.</w:t>
      </w:r>
      <w:hyperlink r:id="rId451">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C-17-856.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443/17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"Establece Mes de la Juventud. Modifica Ordenanza 2033-CM-08". Autores: Concejales Ana Marks, Ramón Chiocconi y Daniel Natapof (FPV). A Asesoría Letrada y a las comisiones de las comisiones de Desarrollo Humano, Deportes y Cultura y de Gobierno y Legales. </w:t>
      </w:r>
      <w:hyperlink r:id="rId452">
        <w:r>
          <w:rPr>
            <w:rStyle w:val="EnlacedeInternet"/>
            <w:rFonts w:eastAsia="MS Mincho;ＭＳ 明朝" w:cs="Times New Roman" w:ascii="Times New Roman" w:hAnsi="Times New Roman"/>
            <w:b w:val="false"/>
            <w:bCs w:val="false"/>
            <w:sz w:val="24"/>
            <w:szCs w:val="24"/>
            <w:shd w:fill="00FF00" w:val="clear"/>
            <w:lang w:val="es-ES" w:eastAsia="zh-CN" w:bidi="ar-SA"/>
          </w:rPr>
          <w:t>O-17-2875.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1076 del 6 de julio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444/17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programa de capacitación en reanimación cardiopulmonar para escuelas de Bariloche". Autores: Concejales Ramón Chiocconi, Ana Marks y Daniel Natapof (FPV). Iniciativa: Alumnos Colegio Q Mark. A Asesoría Letrada y de las comisiones de Servicios, Tránsito y Transporte y de Gobierno y Legales.</w:t>
      </w:r>
    </w:p>
    <w:p>
      <w:pPr>
        <w:pStyle w:val="Textosinformato"/>
        <w:jc w:val="both"/>
        <w:rPr>
          <w:rFonts w:ascii="Times New Roman" w:hAnsi="Times New Roman" w:eastAsia="MS Mincho;ＭＳ 明朝" w:cs="Times New Roman"/>
          <w:b/>
          <w:b/>
          <w:bCs/>
          <w:color w:val="auto"/>
          <w:sz w:val="24"/>
          <w:szCs w:val="24"/>
          <w:lang w:val="es-ES" w:eastAsia="zh-CN" w:bidi="ar-SA"/>
        </w:rPr>
      </w:pPr>
      <w:r>
        <w:rPr>
          <w:rFonts w:eastAsia="MS Mincho;ＭＳ 明朝" w:cs="Times New Roman" w:ascii="Times New Roman" w:hAnsi="Times New Roman"/>
          <w:b/>
          <w:bCs/>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445/17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crea programa de revalorización de la cultura e idioma mapuche (</w:t>
      </w:r>
      <w:r>
        <w:rPr>
          <w:rFonts w:eastAsia="MS Mincho;ＭＳ 明朝" w:cs="Times New Roman" w:ascii="Times New Roman" w:hAnsi="Times New Roman"/>
          <w:b w:val="false"/>
          <w:bCs w:val="false"/>
          <w:i/>
          <w:iCs/>
          <w:color w:val="auto"/>
          <w:sz w:val="24"/>
          <w:szCs w:val="24"/>
          <w:u w:val="none"/>
          <w:lang w:val="es-ES" w:eastAsia="zh-CN" w:bidi="ar-SA"/>
        </w:rPr>
        <w:t>mapuzungun</w:t>
      </w:r>
      <w:r>
        <w:rPr>
          <w:rFonts w:eastAsia="MS Mincho;ＭＳ 明朝" w:cs="Times New Roman" w:ascii="Times New Roman" w:hAnsi="Times New Roman"/>
          <w:b w:val="false"/>
          <w:bCs w:val="false"/>
          <w:color w:val="auto"/>
          <w:sz w:val="24"/>
          <w:szCs w:val="24"/>
          <w:u w:val="none"/>
          <w:lang w:val="es-ES" w:eastAsia="zh-CN" w:bidi="ar-SA"/>
        </w:rPr>
        <w:t xml:space="preserve">). Abroga ordenanza 449-CM-94". Autores: Concejales Cristina Painefil, Julia Fernández, Viviana Gelain, Andrés Martínez Infante, Claudia Contreras, Gerardo Ávila y Diego Benítez (JSB). Colaboradores: Lic. Florencia Secchiaro y Sergio Blogna. A Asesoría Letrada y a las comisiones de las comisiones de Desarrollo Humano, Deportes y Cultura y de Gobierno y Legales. </w:t>
      </w:r>
      <w:hyperlink r:id="rId453">
        <w:r>
          <w:rPr>
            <w:rStyle w:val="EnlacedeInternet"/>
            <w:rFonts w:eastAsia="MS Mincho;ＭＳ 明朝" w:cs="Times New Roman" w:ascii="Times New Roman" w:hAnsi="Times New Roman"/>
            <w:b w:val="false"/>
            <w:bCs w:val="false"/>
            <w:sz w:val="24"/>
            <w:szCs w:val="24"/>
            <w:shd w:fill="00FF00" w:val="clear"/>
            <w:lang w:val="es-ES" w:eastAsia="zh-CN" w:bidi="ar-SA"/>
          </w:rPr>
          <w:t>O-18-2993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1107/18 del 22 de noviembre de 2018.</w:t>
      </w:r>
    </w:p>
    <w:p>
      <w:pPr>
        <w:pStyle w:val="Textosinformato"/>
        <w:jc w:val="both"/>
        <w:rPr>
          <w:rFonts w:ascii="Times New Roman" w:hAnsi="Times New Roman" w:eastAsia="MS Mincho;ＭＳ 明朝" w:cs="Times New Roman"/>
          <w:b/>
          <w:b/>
          <w:bCs/>
          <w:color w:val="000000"/>
          <w:sz w:val="24"/>
          <w:szCs w:val="24"/>
          <w:shd w:fill="00FF00" w:val="clear"/>
          <w:lang w:val="es-ES" w:eastAsia="zh-CN" w:bidi="ar-SA"/>
        </w:rPr>
      </w:pPr>
      <w:r>
        <w:rPr>
          <w:rFonts w:eastAsia="MS Mincho;ＭＳ 明朝" w:cs="Times New Roman" w:ascii="Times New Roman" w:hAnsi="Times New Roman"/>
          <w:b/>
          <w:bCs/>
          <w:color w:val="000000"/>
          <w:sz w:val="24"/>
          <w:szCs w:val="24"/>
          <w:shd w:fill="00FF00" w:val="clear"/>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446/17: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"Se adhiere al Día Mundial de Concienciación sobre el Autismo". Autores: Concejales Cristina Painefil, Julia Fernández, Viviana Gelain, Andrés Martínez Infante, Claudia Contreras, Gerardo Ávila y Diego Benítez (JSB). Colaboradora: Lic. Florencia Secchiaro. Iniciativa: Coordinadora de la Dirección de Gestión para las Personas con Discapacidad, Ana María Martínez Infante.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454">
        <w:r>
          <w:rPr>
            <w:rStyle w:val="EnlacedeInternet"/>
            <w:rFonts w:eastAsia="MS Mincho;ＭＳ 明朝" w:cs="Times New Roman" w:ascii="Times New Roman" w:hAnsi="Times New Roman"/>
            <w:b w:val="false"/>
            <w:bCs w:val="false"/>
            <w:sz w:val="24"/>
            <w:szCs w:val="24"/>
            <w:shd w:fill="00FF00" w:val="clear"/>
            <w:lang w:val="es-ES" w:eastAsia="zh-CN" w:bidi="ar-SA"/>
          </w:rPr>
          <w:t>D-17-2167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447/17:</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comunitario, social y educativo Jornada Día Mundial de Concienciación sobre el Autismo". Autores: Concejales Cristina Painefil, Julia Fernández, Viviana Gelain, Andrés Martínez Infante, Claudia Contreras, Gerardo Ávila y Diego Benítez (JSB). Colaboradora: Lic. Florencia Secchiaro. Iniciativa: Ana María Martínez Infante, Coordinadora de la Dirección de Gestión para las Personas con Discapacidad. Sobre tablas.</w:t>
      </w:r>
      <w:hyperlink r:id="rId455">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D-17-2168.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448/17: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"Declara interés cultural y deportivo seminario de artes marciales y distinción huésped de honor a la maestra Wu Hui Min". Autores: Concejales Gerardo Ávila, Claudia Contreras, Diego Benítez, Andrés Martínez Infante y Cristina Painefil (JSB). Iniciativa: Subsecretario de Deportes, Prof. Daniel Ljungberg y Laila Gómez. Sobre tablas</w:t>
      </w:r>
      <w:hyperlink r:id="rId456">
        <w:r>
          <w:rPr>
            <w:rStyle w:val="EnlacedeInternet"/>
            <w:rFonts w:eastAsia="MS Mincho;ＭＳ 明朝" w:cs="Times New Roman" w:ascii="Times New Roman" w:hAnsi="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D-17-2169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449/17:</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educativo el curso de posgrado de kinesiología". Autores. Concejales Claudia Contreras, Gerardo Ávila, Diego Benítez, Andrés Martínez Infante y Cristina Painefil (JSB). Sobre tablas. </w:t>
      </w:r>
      <w:hyperlink r:id="rId457">
        <w:r>
          <w:rPr>
            <w:rStyle w:val="EnlacedeInternet"/>
            <w:rFonts w:eastAsia="MS Mincho;ＭＳ 明朝" w:cs="Times New Roman" w:ascii="Times New Roman" w:hAnsi="Times New Roman"/>
            <w:b w:val="false"/>
            <w:bCs w:val="false"/>
            <w:sz w:val="24"/>
            <w:szCs w:val="24"/>
            <w:shd w:fill="00FF00" w:val="clear"/>
            <w:lang w:val="es-ES" w:eastAsia="zh-CN" w:bidi="ar-SA"/>
          </w:rPr>
          <w:t>D-17-2170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450/17:</w:t>
      </w:r>
      <w:r>
        <w:rPr>
          <w:rFonts w:eastAsia="MS Mincho;ＭＳ 明朝" w:cs="Times New Roman" w:ascii="Times New Roman" w:hAnsi="Times New Roman"/>
          <w:b w:val="false"/>
          <w:bCs w:val="false"/>
          <w:color w:val="auto"/>
          <w:sz w:val="24"/>
          <w:szCs w:val="24"/>
          <w:u w:val="none"/>
          <w:lang w:val="es-ES" w:eastAsia="zh-CN" w:bidi="ar-SA"/>
        </w:rPr>
        <w:t xml:space="preserve"> "Reducción costo licencia mayores de 70 años". Autor: Concejal Daniel González (PRO). A Asesoría Letrada y de las comisiones de Servicios, Tránsito y Transporte y de Gobierno y Legales.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458">
        <w:r>
          <w:rPr>
            <w:rStyle w:val="EnlacedeInternet"/>
          </w:rPr>
          <w:t>O-17-2924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1087/17 del 27 de diciembre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451/17:</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cultural y educativo al cronograma de actividades en el marco del 2 de Abril. Día del veterano y de los caídos en la guerra en Malvinas". Autores: Concejales Daniel González (PRO), Diego Benítez y Andrés Martínez Infante (JSB) y Ramón Chiocconi y Daniel Natapof (FPV). Colaborador: Director de Veteranos de Guerra del Ministerio de Gobierno de la Provincia de Río Negro, Rubén Pablos. Sobre tablas. </w:t>
      </w:r>
      <w:hyperlink r:id="rId459">
        <w:r>
          <w:rPr>
            <w:rStyle w:val="EnlacedeInternet"/>
            <w:rFonts w:eastAsia="MS Mincho;ＭＳ 明朝" w:cs="Times New Roman" w:ascii="Times New Roman" w:hAnsi="Times New Roman"/>
            <w:b w:val="false"/>
            <w:bCs w:val="false"/>
            <w:sz w:val="24"/>
            <w:szCs w:val="24"/>
            <w:shd w:fill="00FF00" w:val="clear"/>
            <w:lang w:val="es-ES" w:eastAsia="zh-CN" w:bidi="ar-SA"/>
          </w:rPr>
          <w:t>D-17-2171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1071/17 del 30 de marzo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452/17</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"Modificar artículo 1º de ordenanza 2820-CM-16". Autor: Intendente Municipal, Ing. Gustavo Gennuso. Colaborador: Secretario de Obras y Servicios Públicos, Ing. Alfredo Milano. A Asesoría Letrada y a las comisiones de Obras y Planeamiento y de Gobierno y Legales.</w:t>
      </w:r>
      <w:hyperlink r:id="rId460">
        <w:r>
          <w:rPr>
            <w:rStyle w:val="EnlacedeInternet"/>
            <w:rFonts w:eastAsia="MS Mincho;ＭＳ 明朝" w:cs="Times New Roman"/>
            <w:b w:val="false"/>
            <w:bCs w:val="false"/>
            <w:sz w:val="24"/>
            <w:szCs w:val="24"/>
            <w:lang w:val="es-ES" w:eastAsia="zh-CN" w:bidi="ar-SA"/>
          </w:rPr>
          <w:t xml:space="preserve"> </w:t>
        </w:r>
      </w:hyperlink>
      <w:hyperlink r:id="rId461">
        <w:r>
          <w:rPr>
            <w:rStyle w:val="EnlacedeInternet"/>
            <w:rFonts w:eastAsia="MS Mincho;ＭＳ 明朝" w:cs="Times New Roman"/>
            <w:b w:val="false"/>
            <w:bCs w:val="false"/>
            <w:sz w:val="24"/>
            <w:szCs w:val="24"/>
            <w:shd w:fill="00FF00" w:val="clear"/>
            <w:lang w:val="es-ES" w:eastAsia="zh-CN" w:bidi="ar-SA"/>
          </w:rPr>
          <w:t>O-17-2876.</w:t>
        </w:r>
      </w:hyperlink>
      <w:r>
        <w:rPr>
          <w:rFonts w:eastAsia="MS Mincho;ＭＳ 明朝" w:cs="Times New Roman"/>
          <w:b w:val="false"/>
          <w:bCs w:val="false"/>
          <w:color w:val="000000"/>
          <w:sz w:val="24"/>
          <w:szCs w:val="24"/>
          <w:u w:val="none"/>
          <w:shd w:fill="00FF00" w:val="clear"/>
          <w:lang w:val="es-ES" w:eastAsia="zh-CN" w:bidi="ar-SA"/>
        </w:rPr>
        <w:t xml:space="preserve"> Acta 1076 del 6 de julio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453/17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solicita paritaria nacional docente y recomposición del salario de trabajadores del Estado". Autores: Concejales Ana Marks, Ramón Chiocconi y Daniel Natapof (FPV). Sobre tablas. </w:t>
      </w:r>
      <w:hyperlink r:id="rId462">
        <w:r>
          <w:rPr>
            <w:rStyle w:val="EnlacedeInternet"/>
            <w:rFonts w:eastAsia="MS Mincho;ＭＳ 明朝" w:cs="Times New Roman" w:ascii="Times New Roman" w:hAnsi="Times New Roman"/>
            <w:b w:val="false"/>
            <w:bCs w:val="false"/>
            <w:sz w:val="24"/>
            <w:szCs w:val="24"/>
            <w:shd w:fill="3DEB3D" w:val="clear"/>
            <w:lang w:val="es-ES" w:eastAsia="zh-CN" w:bidi="ar-SA"/>
          </w:rPr>
          <w:t>C-17-857.</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454/17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Huésped de Honor ciudad San Carlos de Bariloche la Camerata Bariloche". Autores: Concejales Claudia Contreras, Cristina Painefil, Gerardo Ávila y Julia Fernández (JSB). Se solicitará su retiro por haberse emitido la resolución 122-PCM-17.</w:t>
      </w:r>
      <w:r>
        <w:rPr>
          <w:rFonts w:eastAsia="MS Mincho;ＭＳ 明朝" w:cs="Times New Roman" w:ascii="Times New Roman" w:hAnsi="Times New Roman"/>
          <w:b w:val="false"/>
          <w:bCs w:val="false"/>
          <w:color w:val="000000"/>
          <w:sz w:val="24"/>
          <w:szCs w:val="24"/>
          <w:u w:val="none"/>
          <w:shd w:fill="FF3366" w:val="clear"/>
          <w:lang w:val="es-ES" w:eastAsia="zh-CN" w:bidi="ar-SA"/>
        </w:rPr>
        <w:t xml:space="preserve"> Retiro.</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455/17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  interés municipal, cultural y educativo al Proyecto Turismo, Patrimonio y Escuela". Autores: Concejales Claudia Contreras, Gerardo Ávila, Diego Benítez y Julia Fernández (JSB). Se solicitará su retiro por haberse emitido la resolución 121-PCM-17. </w:t>
      </w:r>
      <w:r>
        <w:rPr>
          <w:rFonts w:eastAsia="MS Mincho;ＭＳ 明朝" w:cs="Times New Roman" w:ascii="Times New Roman" w:hAnsi="Times New Roman"/>
          <w:b w:val="false"/>
          <w:bCs w:val="false"/>
          <w:color w:val="000000"/>
          <w:sz w:val="24"/>
          <w:szCs w:val="24"/>
          <w:u w:val="none"/>
          <w:shd w:fill="FF3366" w:val="clear"/>
          <w:lang w:val="es-ES" w:eastAsia="zh-CN" w:bidi="ar-SA"/>
        </w:rPr>
        <w:t>Retiro.</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456/17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educativo y comunitario al campus de la Universidad Nacional de Río Negro". Autores: Concejales Diego Benítez, Andrés Martínez Infante, Claudia Contreras, Gerardo Ávila, Cristina Painefil y Julia Fernández (JSB). Iniciativa: Centro de Estudiantes Sede Andina UNRN. Sobre tablas.</w:t>
      </w:r>
      <w:hyperlink r:id="rId463">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3DEB3D" w:val="clear"/>
            <w:lang w:val="es-ES" w:eastAsia="zh-CN" w:bidi="ar-SA"/>
          </w:rPr>
          <w:t>D-17-2173.</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457/17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"Solicita informe de manera urgente obra de completamiento de red de gas para Pampa de Huenuleu – Bariloche". Autores: Concejales Daniel Natapof, Ana Marks y Ramón Chiocconi (FPV). Colaboradora: Marina Bazzano Bodi. Sobre tablas.</w:t>
      </w:r>
      <w:hyperlink r:id="rId464">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3DEB3D" w:val="clear"/>
            <w:lang w:val="es-ES" w:eastAsia="zh-CN" w:bidi="ar-SA"/>
          </w:rPr>
          <w:t>C-17-858.</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458/17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modifica ordenanza 2374-CM-2012". Autores: Concejales Daniel Natapof, Ana Marks y Ramón Chiocconi (FPV). Colaboradora: Marina Bazzano Bodi. A Asesoría Letrada y a las comisiones de Economía, Hacienda, Finanzas y Desarrollo Económico y de Gobierno y Legales.</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459/17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comunitario el Taller de Dosimetría Interna, Protocolos Clínicos y Seguridad Radiológica". Autores: Concejales Ramón Chiocconi y Daniel Natapof (FPV). Sobre tablas. </w:t>
      </w:r>
      <w:hyperlink r:id="rId465">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D-17-2174. </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Acta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460/17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autoriza al Ejecutivo Municipal a suscribir escrituras declarativas". Autor: Intendente Municipal, Ing. Gustavo Gennuso. Colaboradores: Jefe de Gabinete, Lic. Pablo Chamatrópulos; Secretario de Desarrollo Urbano, Ing. Marcelo Ruival y Presidente del IMTVHS, Dra. Laura Zannoni. A Asesoría Letrada y a las comisiones de Obras y Planeamiento y de Gobierno y Legales. </w:t>
      </w:r>
      <w:hyperlink r:id="rId466">
        <w:r>
          <w:rPr>
            <w:rStyle w:val="EnlacedeInternet"/>
            <w:rFonts w:eastAsia="MS Mincho;ＭＳ 明朝" w:cs="Times New Roman" w:ascii="Times New Roman" w:hAnsi="Times New Roman"/>
            <w:b w:val="false"/>
            <w:bCs w:val="false"/>
            <w:sz w:val="24"/>
            <w:szCs w:val="24"/>
            <w:shd w:fill="00FF00" w:val="clear"/>
            <w:lang w:val="es-ES" w:eastAsia="zh-CN" w:bidi="ar-SA"/>
          </w:rPr>
          <w:t>O-17-2867.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461/17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declarar de interés social fraccionamiento parcela 19-2-F-003-02. Autorizar planteo urbanístico". Autor: Intendente Municipal, Ing. Gustavo Gennuso. Colaboradores: Jefe de Gabinete, Lic. Pablo Chamatrópulos; Secretario de Desarrollo Urbano, Ing. Marcelo Ruival y Presidente del IMTVHS, Dra. Laura Zannoni. A Asesoría Letrada y a las comisiones de Obras y Planeamiento y de Gobierno y Legales. Con tratamiento de preferencia 1ª sesión. </w:t>
      </w:r>
      <w:hyperlink r:id="rId467">
        <w:r>
          <w:rPr>
            <w:rStyle w:val="EnlacedeInternet"/>
            <w:rFonts w:eastAsia="MS Mincho;ＭＳ 明朝" w:cs="Times New Roman" w:ascii="Times New Roman" w:hAnsi="Times New Roman"/>
            <w:b w:val="false"/>
            <w:bCs w:val="false"/>
            <w:sz w:val="24"/>
            <w:szCs w:val="24"/>
            <w:shd w:fill="00FF00" w:val="clear"/>
            <w:lang w:val="es-ES" w:eastAsia="zh-CN" w:bidi="ar-SA"/>
          </w:rPr>
          <w:t>O-17-2877.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1076 del 6 de julio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462/17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"Exenciones tributarias para antiguos pobladores". Autor: Concejal Daniel González (PRO). A Asesoría Letrada y a las comisiones de Economía, Hacienda, Finanzas y Desarrollo Económico y de Gobierno y Legales.</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463/17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artículo 2º ordenanza 1511-CM-05. Valor módulo fiscal". Autor: Jefe de Gabinete, Lic. Pablo Chamatrópulos a/c despacho intendencia. Colaborador: Secretario de Hacienda, Cdor. Ariel Gomis. A Asesoría Letrada y a las comisiones de Economía, Hacienda, Finanzas y Desarrollo Económico y de Gobierno y Legales.</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464/17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modifica ordenanza 22-I-74. Código de Faltas. Incorpora penas sustitutivas de trabajo no retribuido en beneficio de la comunidad". Autores: Concejales Andrés Martínez Infante, Gerardo Ávila, Cristina Painefil y Viviana Gelain (JSB). Colaboradoras: Dra. María Mercedes Lasmartres y Dra. Araceli Pereira Suárez. A Asesoría Letrada y a las comisiones de Economía, Hacienda, Finanzas y Desarrollo Económico y de Gobierno y Legales.</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465/17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ordenanza 1747-CM-07 anexo I y artículo 10 ordenanza 2245-CM-11". Autores: Concejales Viviana Gelain, Gerardo Ávila, Diego Benítez, Claudia Contreras, Julia Fernández, Andrés Martínez Infante y Cristina Painefil (JSB). Iniciativa: Patricia Noworyta.  A Asesoría Letrada y a las comisiones de Obras y Planeamiento y de Gobierno y Legales.</w:t>
      </w:r>
      <w:hyperlink r:id="rId468">
        <w:r>
          <w:rPr>
            <w:rStyle w:val="EnlacedeInternet"/>
            <w:rFonts w:eastAsia="MS Mincho;ＭＳ 明朝" w:cs="Times New Roman" w:ascii="Times New Roman" w:hAnsi="Times New Roman"/>
            <w:b w:val="false"/>
            <w:bCs w:val="false"/>
            <w:sz w:val="24"/>
            <w:szCs w:val="24"/>
            <w:shd w:fill="00FF00" w:val="clear"/>
            <w:lang w:val="es-ES" w:eastAsia="zh-CN" w:bidi="ar-SA"/>
          </w:rPr>
          <w:t>O-17-2891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1080/17 del 5 octubre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466/17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otorga Premio al Mérito comunitario, cultural y educativo a Eduardo Gabriel Ehlers, jefe Biblioteca Pública Municipal Presidente Raúl Ricardo Alfonsín". Autores: Concejales Cristina Painefil, Diego Benítez, Andrés Martínez Infante, Julia Fernández, Claudia Contreras y Gerardo Ávila (JSB). Colaboradora: Florencia Secchiaro. Sobre tablas. </w:t>
      </w:r>
      <w:hyperlink r:id="rId469">
        <w:r>
          <w:rPr>
            <w:rStyle w:val="EnlacedeInternet"/>
            <w:rFonts w:eastAsia="MS Mincho;ＭＳ 明朝" w:cs="Times New Roman" w:ascii="Times New Roman" w:hAnsi="Times New Roman"/>
            <w:b w:val="false"/>
            <w:bCs w:val="false"/>
            <w:sz w:val="24"/>
            <w:szCs w:val="24"/>
            <w:shd w:fill="3DEB3D" w:val="clear"/>
            <w:lang w:val="es-ES" w:eastAsia="zh-CN" w:bidi="ar-SA"/>
          </w:rPr>
          <w:t>R-17-516</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467/17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y deportivo 2do. Encuentro Infantil Patagónico de Escalada". Autores: Concejales Viviana Gelain, Andrés Martínez Infante, Julia Fernández, Cristina Painefil, Gerardo Ávila, Claudia Contreras y Diego Benítez (JSB). Sobre tablas</w:t>
      </w:r>
      <w:r>
        <w:rPr>
          <w:rFonts w:eastAsia="MS Mincho;ＭＳ 明朝" w:cs="Times New Roman" w:ascii="Times New Roman" w:hAnsi="Times New Roman"/>
          <w:b w:val="false"/>
          <w:bCs w:val="false"/>
          <w:color w:val="000000"/>
          <w:sz w:val="24"/>
          <w:szCs w:val="24"/>
          <w:u w:val="none"/>
          <w:shd w:fill="3DEB3D" w:val="clear"/>
          <w:lang w:val="es-ES" w:eastAsia="zh-CN" w:bidi="ar-SA"/>
        </w:rPr>
        <w:t>.</w:t>
      </w:r>
      <w:hyperlink r:id="rId470">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 D-17-2175.</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468/17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educativo, intercultural y comunitario a la Biblioteca Pública Municipal Presidente Raúl Ricardo Alfonsín, en su 30º aniversario". Autores: Concejales Cristina Painefil, Diego Benítez, Viviana Gelain, Andrés Martínez Infante, Julia Fernández, Claudia Contreras y Gerardo Ávila (JSB). Colaboradora: Florencia Sechiaro. Sobre tablas.</w:t>
      </w:r>
      <w:hyperlink r:id="rId471">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 D-17-2176.</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469/17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"Otorgar Premio al Mérito deportivo a jóvenes Buenos Aires 2018". Autores: Concejales Viviana Gelain, Gerardo Ávila, Diego Benítez, Claudia Contreras, Julia Fernández, Andrés Martínez Infante y Cristina Painefil (JSB). Sobre tablas. </w:t>
      </w:r>
      <w:hyperlink r:id="rId472">
        <w:r>
          <w:rPr>
            <w:rStyle w:val="EnlacedeInternet"/>
            <w:rFonts w:eastAsia="MS Mincho;ＭＳ 明朝" w:cs="Times New Roman" w:ascii="Times New Roman" w:hAnsi="Times New Roman"/>
            <w:b w:val="false"/>
            <w:bCs w:val="false"/>
            <w:sz w:val="24"/>
            <w:szCs w:val="24"/>
            <w:shd w:fill="3DEB3D" w:val="clear"/>
            <w:lang w:val="es-ES" w:eastAsia="zh-CN" w:bidi="ar-SA"/>
          </w:rPr>
          <w:t>R-17-517.</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b/>
          <w:bCs/>
          <w:color w:val="auto"/>
          <w:sz w:val="24"/>
          <w:szCs w:val="24"/>
          <w:u w:val="none"/>
          <w:lang w:val="es-ES" w:eastAsia="zh-CN" w:bidi="ar-SA"/>
        </w:rPr>
      </w:pPr>
      <w:r>
        <w:rPr>
          <w:rFonts w:eastAsia="MS Mincho;ＭＳ 明朝" w:cs="Times New Roman" w:ascii="Times New Roman" w:hAnsi="Times New Roman"/>
          <w:b/>
          <w:bCs/>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470/17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XVII Jornadas Patagónicas de Oftalmología". Autores: Concejales Diego Benítez, Andrés Martínez Infante, Claudia Contreras, Gerardo Ávila, Cristina Painefil, Viviana Gelain y Julia Fernández (JSB). Iniciativa: Dr. Patricio González Valdés. Sobre tablas.</w:t>
      </w:r>
      <w:hyperlink r:id="rId473">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 D-17-2177.</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471/17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educativo, cultural y municipal, curso de posgrado". Autores: Concejales Julia Fernández, Gerardo Ávila, Diego Benítez, Claudia Contreras, Viviana Gelain, Andrés Martínez Infante y Cristina Painefil (JSB). Iniciativa: Guillermo Quiña. Colaboradora: María Inés Picone. Sobre tablas.</w:t>
      </w:r>
      <w:hyperlink r:id="rId474">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 D-17-2178</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472/17</w:t>
      </w:r>
      <w:r>
        <w:rPr>
          <w:rFonts w:eastAsia="MS Mincho;ＭＳ 明朝" w:cs="Times New Roman" w:ascii="Times New Roman" w:hAnsi="Times New Roman"/>
          <w:b w:val="false"/>
          <w:bCs w:val="false"/>
          <w:color w:val="auto"/>
          <w:sz w:val="24"/>
          <w:szCs w:val="24"/>
          <w:u w:val="none"/>
          <w:lang w:val="es-ES" w:eastAsia="zh-CN" w:bidi="ar-SA"/>
        </w:rPr>
        <w:t>: "Se modifica artículo 102 Anexo I Ordenanza 2374-CM-12. Exención asociaciones civiles discapacidad". Autores: Concejales Cristina Painefil, Julia Fernández, Gerardo Ávila, Diego Benítez, Claudia Contreras, Viviana Gelain y Andrés Martínez Infante (JSB). Colaboradoras: Rosario Armas y María Inés Picone. A Asesoría Letrada y a las comisiones de Economía, Hacienda, Finanzas y Desarrollo Económico y de Gobierno y Legales</w:t>
      </w:r>
      <w:hyperlink r:id="rId475">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476">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O-17-2878.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1076 del 6 de julio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473/17</w:t>
      </w:r>
      <w:r>
        <w:rPr>
          <w:rFonts w:eastAsia="MS Mincho;ＭＳ 明朝" w:cs="Times New Roman" w:ascii="Times New Roman" w:hAnsi="Times New Roman"/>
          <w:b w:val="false"/>
          <w:bCs w:val="false"/>
          <w:color w:val="auto"/>
          <w:sz w:val="24"/>
          <w:szCs w:val="24"/>
          <w:u w:val="none"/>
          <w:lang w:val="es-ES" w:eastAsia="zh-CN" w:bidi="ar-SA"/>
        </w:rPr>
        <w:t>: "Se otorga Premio al Mérito comunitario y educativo a los educadores de la escuela viva Los Maitenes". Autores: Concejales Cristina Painefil, Diego Benítez, Viviana Gelain, Andrés Martínez Infante, Julia Fernández, Claudia Contreras y Gerardo Ávila (JSB). Colaboradora: Florencia Secchiaro. Sobre tablas.</w:t>
      </w:r>
      <w:hyperlink r:id="rId477">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3DEB3D" w:val="clear"/>
            <w:lang w:val="es-ES" w:eastAsia="zh-CN" w:bidi="ar-SA"/>
          </w:rPr>
          <w:t>R-17-518</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474/17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educativo y comunitario a la escuela viva Los Maitenes". Autores: Concejales Cristina Painefil, Diego Benítez, Viviana Gelain, Andrés Martínez Infante, Julia Fernández, Claudia Contreras y Gerardo Ávila (JSB). Colaboradora: Florencia Secchiaro. Sobre tablas.</w:t>
      </w:r>
      <w:hyperlink r:id="rId478">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 D-17-2179.</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475/17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rechaza el proyecto de ley Código de Tierras Fiscales 676/16". Autores Concejales Daniel Natapof y Ramón Chiocconi (FPV). Sobre tablas. </w:t>
      </w:r>
      <w:r>
        <w:rPr>
          <w:rFonts w:eastAsia="MS Mincho;ＭＳ 明朝" w:cs="Times New Roman" w:ascii="Times New Roman" w:hAnsi="Times New Roman"/>
          <w:b w:val="false"/>
          <w:bCs w:val="false"/>
          <w:color w:val="000000"/>
          <w:sz w:val="24"/>
          <w:szCs w:val="24"/>
          <w:u w:val="none"/>
          <w:shd w:fill="FF3366" w:val="clear"/>
          <w:lang w:val="es-ES" w:eastAsia="zh-CN" w:bidi="ar-SA"/>
        </w:rPr>
        <w:t>Rechazado.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476/17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"Se comunica al Ejecutivo Nacional apoyo al fomento de la industria audiovisual nacional". Autores: Concejales Claudia Contreras, Gerardo Ávila, Diego Benítez, Julia Fernández, Viviana Gelain, Andrés Martínez Infante y Cristina Painefil (JSB). Colaboradores: Asociación Rionegrina de Artes Audiovisuales (ARNAA), Clúster Audiovisual Bariloche. Sobre tablas. </w:t>
      </w:r>
      <w:hyperlink r:id="rId479">
        <w:r>
          <w:rPr>
            <w:rStyle w:val="EnlacedeInternet"/>
            <w:rFonts w:eastAsia="MS Mincho;ＭＳ 明朝" w:cs="Times New Roman" w:ascii="Times New Roman" w:hAnsi="Times New Roman"/>
            <w:b w:val="false"/>
            <w:bCs w:val="false"/>
            <w:sz w:val="24"/>
            <w:szCs w:val="24"/>
            <w:shd w:fill="3DEB3D" w:val="clear"/>
            <w:lang w:val="es-ES" w:eastAsia="zh-CN" w:bidi="ar-SA"/>
          </w:rPr>
          <w:t>C-17-859.</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477/17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modifica ordenanza 2483-CM-17". Autor: Intendente Municipal, Ing. Gustavo Gennuso. Colaboradores: Jefe de Gabinete, Lic. Pablo Chamatrópulos y Asesora Letrada, Dra. Natacha Vázquez. Sobre tablas. </w:t>
      </w:r>
      <w:hyperlink r:id="rId480">
        <w:r>
          <w:rPr>
            <w:rStyle w:val="EnlacedeInternet"/>
            <w:rFonts w:eastAsia="MS Mincho;ＭＳ 明朝" w:cs="Times New Roman" w:ascii="Times New Roman" w:hAnsi="Times New Roman"/>
            <w:b w:val="false"/>
            <w:bCs w:val="false"/>
            <w:sz w:val="24"/>
            <w:szCs w:val="24"/>
            <w:shd w:fill="3DEB3D" w:val="clear"/>
            <w:lang w:val="es-ES" w:eastAsia="zh-CN" w:bidi="ar-SA"/>
          </w:rPr>
          <w:t>O-17-2846</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478/17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comunica rechazo de la baja de edad de punibilidad de niños, niñas y adolescentes". Autores: Concejales Gerardo Ávila (JSB) y Ana Marks (FPV). Iniciativa: Consejo Local para la Protección Integral de los Derechos de las Niñas, Niños y Adolescentes de San Carlos de Bariloche. Sobre tablas. </w:t>
      </w:r>
      <w:hyperlink r:id="rId481">
        <w:r>
          <w:rPr>
            <w:rStyle w:val="EnlacedeInternet"/>
            <w:rFonts w:eastAsia="MS Mincho;ＭＳ 明朝" w:cs="Times New Roman" w:ascii="Times New Roman" w:hAnsi="Times New Roman"/>
            <w:b w:val="false"/>
            <w:bCs w:val="false"/>
            <w:sz w:val="24"/>
            <w:szCs w:val="24"/>
            <w:shd w:fill="3DEB3D" w:val="clear"/>
            <w:lang w:val="es-ES" w:eastAsia="zh-CN" w:bidi="ar-SA"/>
          </w:rPr>
          <w:t>C-17-860.</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479/17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 Poder Ejecutivo Nacional necesidad mantener vigente programa senderos de la Argentina Huella Andina". Autores: Comisión de Turismo: Concejales Julia Fernández (JSB), Daniel Natapof (FPV) y Daniel González (PRO). Sobre tablas. </w:t>
      </w:r>
      <w:hyperlink r:id="rId482">
        <w:r>
          <w:rPr>
            <w:rStyle w:val="EnlacedeInternet"/>
            <w:rFonts w:eastAsia="MS Mincho;ＭＳ 明朝" w:cs="Times New Roman" w:ascii="Times New Roman" w:hAnsi="Times New Roman"/>
            <w:b w:val="false"/>
            <w:bCs w:val="false"/>
            <w:sz w:val="24"/>
            <w:szCs w:val="24"/>
            <w:shd w:fill="3DEB3D" w:val="clear"/>
            <w:lang w:val="es-ES" w:eastAsia="zh-CN" w:bidi="ar-SA"/>
          </w:rPr>
          <w:t>C-17-861</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480/17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jornada del Día de la Fibromialgia". Autores: Concejales Julia Fernández, Diego Benítez, Viviana Gelain, Andrés Martínez Infante, Cristina Painefil, Claudia Contreras y Gerardo Ávila (JSB). Iniciativa: Grupo Fibromialgia Bariloche. Colaboradora: María Inés Piccone. Sobre tablas.</w:t>
      </w:r>
      <w:hyperlink r:id="rId483">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 D-17-2180</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481/17</w:t>
      </w:r>
      <w:r>
        <w:rPr>
          <w:rFonts w:eastAsia="MS Mincho;ＭＳ 明朝" w:cs="Times New Roman" w:ascii="Times New Roman" w:hAnsi="Times New Roman"/>
          <w:b/>
          <w:bCs/>
          <w:color w:val="auto"/>
          <w:sz w:val="24"/>
          <w:szCs w:val="24"/>
          <w:lang w:val="es-ES" w:eastAsia="zh-CN" w:bidi="ar-SA"/>
        </w:rPr>
        <w:t>:</w:t>
      </w:r>
      <w:r>
        <w:rPr>
          <w:rFonts w:eastAsia="MS Mincho;ＭＳ 明朝" w:cs="Times New Roman" w:ascii="Times New Roman" w:hAnsi="Times New Roman"/>
          <w:b w:val="false"/>
          <w:bCs w:val="false"/>
          <w:color w:val="auto"/>
          <w:sz w:val="24"/>
          <w:szCs w:val="24"/>
          <w:lang w:val="es-ES" w:eastAsia="zh-CN" w:bidi="ar-SA"/>
        </w:rPr>
        <w:t xml:space="preserve"> "Crea espacios no convencionales de artes escénicas para artistas locales". </w:t>
      </w:r>
      <w:r>
        <w:rPr>
          <w:rFonts w:eastAsia="MS Mincho;ＭＳ 明朝" w:cs="Times New Roman" w:ascii="Times New Roman" w:hAnsi="Times New Roman"/>
          <w:b w:val="false"/>
          <w:bCs w:val="false"/>
          <w:color w:val="auto"/>
          <w:sz w:val="24"/>
          <w:szCs w:val="24"/>
          <w:u w:val="none"/>
          <w:lang w:val="es-ES" w:eastAsia="zh-CN" w:bidi="ar-SA"/>
        </w:rPr>
        <w:t>Autores: Concejales Diego Benítez, Julia Fernández, Viviana Gelain, Andrés Martínez Infante, Cristina Painefil, Claudia Contreras y Gerardo Ávila (JSB). Colaboradores: Subsecretaría de Cultura, Departamento de Patrimonio Histórico y Cultural. A Asesoría Letrada y a las comisiones de Economía, Hacienda, Finanzas y Desarrollo Económico; de Desarrollo Humano, Deportes y Cultura y de Gobierno y Legales.</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482/17: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"Establece 12 de mayo Día Internacional de la Fibromialgia. Modifica ordenanza 2033-CM-10". Autores: Concejales Julia Fernández, Diego Benítez, Viviana Gelain, Andrés Martínez Infante, Cristina Painefil, Claudia Contreras y Gerardo Ávila (JSB). Iniciativa: Grupo Fibromialgia Bariloche. Colaboradoras: Rosario Armas y María Inés Piccone. Sobre tablas. </w:t>
      </w:r>
      <w:hyperlink r:id="rId484">
        <w:r>
          <w:rPr>
            <w:rStyle w:val="EnlacedeInternet"/>
            <w:rFonts w:eastAsia="MS Mincho;ＭＳ 明朝" w:cs="Times New Roman" w:ascii="Times New Roman" w:hAnsi="Times New Roman"/>
            <w:b w:val="false"/>
            <w:bCs w:val="false"/>
            <w:sz w:val="24"/>
            <w:szCs w:val="24"/>
            <w:shd w:fill="3DEB3D" w:val="clear"/>
            <w:lang w:val="es-ES" w:eastAsia="zh-CN" w:bidi="ar-SA"/>
          </w:rPr>
          <w:t>O-17-2853</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483/17:</w:t>
      </w:r>
      <w:r>
        <w:rPr>
          <w:rFonts w:eastAsia="MS Mincho;ＭＳ 明朝" w:cs="Times New Roman" w:ascii="Times New Roman" w:hAnsi="Times New Roman"/>
          <w:b w:val="false"/>
          <w:bCs w:val="false"/>
          <w:color w:val="auto"/>
          <w:sz w:val="24"/>
          <w:szCs w:val="24"/>
          <w:u w:val="none"/>
          <w:lang w:val="es-ES" w:eastAsia="zh-CN" w:bidi="ar-SA"/>
        </w:rPr>
        <w:t xml:space="preserve"> "Se adhiere al decreto provincial 342/16 rendiciones pendientes de aportes no reintegrables".  Autor: Intendente Municipal, Ing. Gustavo Gennuso. Colaboradores: Jefe de Gabinete, Lic. Pablo Chamatrópulos y  Secretario de Turismo y Producción, Téc. Marcos Barberis. Sobre tablas. </w:t>
      </w:r>
      <w:hyperlink r:id="rId485">
        <w:r>
          <w:rPr>
            <w:rStyle w:val="EnlacedeInternet"/>
            <w:rFonts w:eastAsia="MS Mincho;ＭＳ 明朝" w:cs="Times New Roman" w:ascii="Times New Roman" w:hAnsi="Times New Roman"/>
            <w:b w:val="false"/>
            <w:bCs w:val="false"/>
            <w:sz w:val="24"/>
            <w:szCs w:val="24"/>
            <w:shd w:fill="3DEB3D" w:val="clear"/>
            <w:lang w:val="es-ES" w:eastAsia="zh-CN" w:bidi="ar-SA"/>
          </w:rPr>
          <w:t>O-17-2854.</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xml:space="preserve"> Acta 1072/17 del 27 de abril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484/17</w:t>
      </w:r>
      <w:r>
        <w:rPr>
          <w:rFonts w:eastAsia="MS Mincho;ＭＳ 明朝" w:cs="Times New Roman" w:ascii="Times New Roman" w:hAnsi="Times New Roman"/>
          <w:b w:val="false"/>
          <w:bCs w:val="false"/>
          <w:color w:val="auto"/>
          <w:sz w:val="24"/>
          <w:szCs w:val="24"/>
          <w:lang w:val="es-ES" w:eastAsia="zh-CN" w:bidi="ar-SA"/>
        </w:rPr>
        <w:t xml:space="preserve">: "Se declara de interés municipal 8º Encuentro Nacional de Bartenders Clásico Bariloche 2017". Autores: concejales Ramón Chiocconi, Ana Marks y Daniel Natapof (FPV) </w:t>
      </w:r>
      <w:r>
        <w:rPr>
          <w:rFonts w:eastAsia="MS Mincho;ＭＳ 明朝" w:cs="Times New Roman" w:ascii="Times New Roman" w:hAnsi="Times New Roman"/>
          <w:b w:val="false"/>
          <w:bCs w:val="false"/>
          <w:color w:val="auto"/>
          <w:sz w:val="24"/>
          <w:szCs w:val="24"/>
          <w:u w:val="none"/>
          <w:lang w:val="es-ES" w:eastAsia="zh-CN" w:bidi="ar-SA"/>
        </w:rPr>
        <w:t>.</w:t>
      </w:r>
      <w:hyperlink r:id="rId486">
        <w:r>
          <w:rPr>
            <w:rStyle w:val="EnlacedeInternet"/>
            <w:rFonts w:eastAsia="MS Mincho;ＭＳ 明朝" w:cs="Times New Roman" w:ascii="Times New Roman" w:hAnsi="Times New Roman"/>
            <w:b w:val="false"/>
            <w:bCs w:val="false"/>
            <w:sz w:val="24"/>
            <w:szCs w:val="24"/>
            <w:shd w:fill="3DEB3D" w:val="clear"/>
            <w:lang w:val="es-ES" w:eastAsia="zh-CN" w:bidi="ar-SA"/>
          </w:rPr>
          <w:t xml:space="preserve"> D-17-2181</w:t>
        </w:r>
      </w:hyperlink>
      <w:r>
        <w:rPr>
          <w:rFonts w:eastAsia="MS Mincho;ＭＳ 明朝" w:cs="Times New Roman" w:ascii="Times New Roman" w:hAnsi="Times New Roman"/>
          <w:b w:val="false"/>
          <w:bCs w:val="false"/>
          <w:color w:val="000000"/>
          <w:sz w:val="24"/>
          <w:szCs w:val="24"/>
          <w:u w:val="none"/>
          <w:shd w:fill="3DEB3D" w:val="clear"/>
          <w:lang w:val="es-ES" w:eastAsia="zh-CN" w:bidi="ar-SA"/>
        </w:rPr>
        <w:t>. Acta 1072/17 del 27 de abril de 2017.</w:t>
      </w:r>
    </w:p>
    <w:p>
      <w:pPr>
        <w:pStyle w:val="Textosinformato"/>
        <w:jc w:val="both"/>
        <w:rPr>
          <w:rFonts w:ascii="Times New Roman" w:hAnsi="Times New Roman" w:eastAsia="MS Mincho;ＭＳ 明朝" w:cs="Times New Roman"/>
          <w:color w:val="auto"/>
          <w:sz w:val="24"/>
          <w:szCs w:val="24"/>
          <w:lang w:val="es-ES" w:eastAsia="zh-CN" w:bidi="ar-SA"/>
        </w:rPr>
      </w:pPr>
      <w:r>
        <w:rPr>
          <w:rFonts w:eastAsia="MS Mincho;ＭＳ 明朝" w:cs="Times New Roman" w:ascii="Times New Roman" w:hAnsi="Times New Roman"/>
          <w:color w:val="auto"/>
          <w:sz w:val="24"/>
          <w:szCs w:val="24"/>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Comunicación 485/17</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"Se comunica al O.R.S.N.A darle validez al símbolo de libre estacionamiento municipal". Autores: Concejales Claudia Contreras, Andrés Martínez Infante, Gerardo Ávila, Diego Benítez, Julia Fernández, Cristina Painefil y Viviana Gelain (JSB). Sobre tablas. Acta 1074/17 del 11 de mayo de 2017, Girado a comisión de Gobierno y Legales.</w:t>
      </w:r>
      <w:hyperlink r:id="rId487">
        <w:r>
          <w:rPr>
            <w:rStyle w:val="EnlacedeInternet"/>
            <w:rFonts w:eastAsia="MS Mincho;ＭＳ 明朝" w:cs="Times New Roman"/>
            <w:b w:val="false"/>
            <w:bCs w:val="false"/>
            <w:sz w:val="24"/>
            <w:szCs w:val="24"/>
            <w:shd w:fill="00FF00" w:val="clear"/>
            <w:lang w:val="es-ES" w:eastAsia="zh-CN" w:bidi="ar-SA"/>
          </w:rPr>
          <w:t>C-17-866</w:t>
        </w:r>
      </w:hyperlink>
      <w:r>
        <w:rPr>
          <w:rFonts w:eastAsia="MS Mincho;ＭＳ 明朝" w:cs="Times New Roman"/>
          <w:b w:val="false"/>
          <w:bCs w:val="false"/>
          <w:color w:val="000000"/>
          <w:sz w:val="24"/>
          <w:szCs w:val="24"/>
          <w:u w:val="none"/>
          <w:shd w:fill="00FF00" w:val="clear"/>
          <w:lang w:val="es-ES" w:eastAsia="zh-CN" w:bidi="ar-SA"/>
        </w:rPr>
        <w:t>. Acta 1075/17 del 08 de junio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486/17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repudio aplicación ley 24390 en crímenes de lesa humanidad. Solicita Congreso regulación art. 2 Código Penal". Autores: Concejales Claudia Contreras, Andrés Martínez Infante, Gerardo Ávila, Diego Benítez, Julia Fernández, Cristina Painefil y Viviana Gelain (JSB). Sobre tablas. </w:t>
      </w:r>
      <w:hyperlink r:id="rId488">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C-17-862.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487/17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otorga Premio al Mérito comunitario y vecinal a Benjamín Sosa, Julia Sepúlveda, Atilio Pichuman y Marta Huber". Autores: Concejales Cristina Painefil, Claudia Contreras, Andrés Martínez Infante, Gerardo Ávila, Diego Benítez, Julia Fernández y Viviana Gelain (JSB). Colaboradora: Florencia Secchiaro. Sobre tablas. </w:t>
      </w:r>
      <w:hyperlink r:id="rId489">
        <w:r>
          <w:rPr>
            <w:rStyle w:val="EnlacedeInternet"/>
            <w:rFonts w:eastAsia="MS Mincho;ＭＳ 明朝" w:cs="Times New Roman" w:ascii="Times New Roman" w:hAnsi="Times New Roman"/>
            <w:b w:val="false"/>
            <w:bCs w:val="false"/>
            <w:sz w:val="24"/>
            <w:szCs w:val="24"/>
            <w:shd w:fill="00FF00" w:val="clear"/>
            <w:lang w:val="es-ES" w:eastAsia="zh-CN" w:bidi="ar-SA"/>
          </w:rPr>
          <w:t>R-17-524.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488/17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acepta donación obra "La Orda" a Biblioteca Pública Municipal </w:t>
      </w:r>
      <w:r>
        <w:rPr>
          <w:rFonts w:eastAsia="MS Mincho;ＭＳ 明朝" w:cs="Times New Roman" w:ascii="Times New Roman" w:hAnsi="Times New Roman"/>
          <w:b w:val="false"/>
          <w:bCs w:val="false"/>
          <w:i w:val="false"/>
          <w:iCs w:val="false"/>
          <w:color w:val="auto"/>
          <w:sz w:val="24"/>
          <w:szCs w:val="24"/>
          <w:u w:val="none"/>
          <w:lang w:val="es-ES" w:eastAsia="zh-CN" w:bidi="ar-SA"/>
        </w:rPr>
        <w:t>Presidente Raúl Ricardo Alfonsín</w:t>
      </w:r>
      <w:r>
        <w:rPr>
          <w:rFonts w:eastAsia="MS Mincho;ＭＳ 明朝" w:cs="Times New Roman" w:ascii="Times New Roman" w:hAnsi="Times New Roman"/>
          <w:b w:val="false"/>
          <w:bCs w:val="false"/>
          <w:color w:val="auto"/>
          <w:sz w:val="24"/>
          <w:szCs w:val="24"/>
          <w:u w:val="none"/>
          <w:lang w:val="es-ES" w:eastAsia="zh-CN" w:bidi="ar-SA"/>
        </w:rPr>
        <w:t xml:space="preserve">". Autores: Concejales Cristina Painefil, Claudia Contreras, Andrés Martínez Infante, Gerardo Ávila, Diego Benítez, Julia Fernández y Viviana Gelain (JSB). Colaborador: Eduardo Gabriel Ehlers, Director Biblioteca Pública Municipal </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Presidente Raúl Ricardo Alfonsín. Sobre tablas. </w:t>
      </w:r>
      <w:hyperlink r:id="rId490">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O-17-2859.</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489/17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instituye huésped de honor al Sr. Roman Danon y declara interés municipal al encuentro Zicaron Basalon". Autores: Concejales Daniel Natapof y Ana Marks  (FPV). Colaboradora: Marina Bazzano Bodi. Sobre tablas.</w:t>
      </w:r>
      <w:hyperlink r:id="rId49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D-17-2185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490/17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"Se declara de interés municipal al encuentro solidario por los refugiados de Siria". Autores: Concejales Daniel Natapof y Ana Marks (FPV). Colaboradora: Marina Bazzano Bodi. Sobre tablas.</w:t>
      </w:r>
      <w:hyperlink r:id="rId492">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D-17-2186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491/17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 interés municipal la Semana de Biodiversidad y Medioambiente - Inibioma". Autores: Concejales Daniel Natapof y Ana Marks (FPV). Colaboradora: Marina Bazzano Bodi. Sobre tablas.</w:t>
      </w:r>
      <w:hyperlink r:id="rId49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D-17-2187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492/17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"Otorgar Premio al Mérito deportivo a la patinadora Romina Arenas". Autores: Concejales Claudia Contreras, Cristina Painefil, Julia Fernández, Viviana Gelain, Gerardo Ávila, Diego Benítez y Andrés Martínez Infante (JSB). Sobre tablas. </w:t>
      </w:r>
      <w:hyperlink r:id="rId494">
        <w:r>
          <w:rPr>
            <w:rStyle w:val="EnlacedeInternet"/>
            <w:rFonts w:eastAsia="MS Mincho;ＭＳ 明朝" w:cs="Times New Roman" w:ascii="Times New Roman" w:hAnsi="Times New Roman"/>
            <w:b w:val="false"/>
            <w:bCs w:val="false"/>
            <w:sz w:val="24"/>
            <w:szCs w:val="24"/>
            <w:shd w:fill="00FF00" w:val="clear"/>
            <w:lang w:val="es-ES" w:eastAsia="zh-CN" w:bidi="ar-SA"/>
          </w:rPr>
          <w:t>R-17-523.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493/17</w:t>
      </w:r>
      <w:r>
        <w:rPr>
          <w:rFonts w:eastAsia="MS Mincho;ＭＳ 明朝" w:cs="Times New Roman" w:ascii="Times New Roman" w:hAnsi="Times New Roman"/>
          <w:b w:val="false"/>
          <w:bCs w:val="false"/>
          <w:color w:val="auto"/>
          <w:sz w:val="24"/>
          <w:szCs w:val="24"/>
          <w:u w:val="none"/>
          <w:lang w:val="es-ES" w:eastAsia="zh-CN" w:bidi="ar-SA"/>
        </w:rPr>
        <w:t xml:space="preserve">: "Declarar de interés municipal y educativo EXPOUNI 2017". Autores: Concejales Diego Benítez, Andrés Martínez Infante, Claudia Contreras, Gerardo Ávila, Cristina Painefil, Viviana Gelain y Julia Fernández </w:t>
      </w:r>
      <w:r>
        <w:rPr>
          <w:rFonts w:eastAsia="MS Mincho;ＭＳ 明朝" w:cs="Times New Roman" w:ascii="Times New Roman" w:hAnsi="Times New Roman"/>
          <w:b w:val="false"/>
          <w:bCs w:val="false"/>
          <w:color w:val="auto"/>
          <w:sz w:val="24"/>
          <w:szCs w:val="24"/>
          <w:lang w:val="es-ES" w:eastAsia="zh-CN" w:bidi="ar-SA"/>
        </w:rPr>
        <w:t xml:space="preserve">(JSB). Iniciativa: Evelina Beatríz Stieger, Directora del Instituto Primo Capraro. Sobre tablas. </w:t>
      </w:r>
      <w:hyperlink r:id="rId49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D-17-2188.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494/17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cultural 50º aniversario Navidad Coral". Autores: Concejales Diego Benítez, Andrés Martínez Infante, Claudia Contreras, Gerardo Ávila, Cristina Painefil, Viviana Gelain y Julia Fernández (JSB). Sobre tablas.</w:t>
      </w:r>
      <w:hyperlink r:id="rId496">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D-17-2189.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495/17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"Declarar interés municipal y comunitario proyecto de accesibilidad de Biblioteca Popular Sarmiento". Autores: Concejales Claudia Contreras, Gerardo Ávila, Diego Benítez, Julia Fernández, Viviana Gelain, Andrés Martínez Infante y Cristina Painefil (JSB). Sobre tablas. </w:t>
      </w:r>
      <w:hyperlink r:id="rId497">
        <w:r>
          <w:rPr>
            <w:rStyle w:val="EnlacedeInternet"/>
            <w:rFonts w:eastAsia="MS Mincho;ＭＳ 明朝" w:cs="Times New Roman" w:ascii="Times New Roman" w:hAnsi="Times New Roman"/>
            <w:b w:val="false"/>
            <w:bCs w:val="false"/>
            <w:sz w:val="24"/>
            <w:szCs w:val="24"/>
            <w:shd w:fill="00FF00" w:val="clear"/>
            <w:lang w:val="es-ES" w:eastAsia="zh-CN" w:bidi="ar-SA"/>
          </w:rPr>
          <w:t>D-17-2190.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496/17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"Otorga Premio al Mérito labor educativa, social y artística creadores video </w:t>
      </w:r>
      <w:r>
        <w:rPr>
          <w:rFonts w:eastAsia="MS Mincho;ＭＳ 明朝" w:cs="Times New Roman" w:ascii="Times New Roman" w:hAnsi="Times New Roman"/>
          <w:b w:val="false"/>
          <w:bCs w:val="false"/>
          <w:i/>
          <w:iCs/>
          <w:color w:val="auto"/>
          <w:sz w:val="24"/>
          <w:szCs w:val="24"/>
          <w:u w:val="none"/>
          <w:lang w:val="es-ES" w:eastAsia="zh-CN" w:bidi="ar-SA"/>
        </w:rPr>
        <w:t>No te calles</w:t>
      </w:r>
      <w:r>
        <w:rPr>
          <w:rFonts w:eastAsia="MS Mincho;ＭＳ 明朝" w:cs="Times New Roman" w:ascii="Times New Roman" w:hAnsi="Times New Roman"/>
          <w:b w:val="false"/>
          <w:bCs w:val="false"/>
          <w:color w:val="auto"/>
          <w:sz w:val="24"/>
          <w:szCs w:val="24"/>
          <w:u w:val="none"/>
          <w:lang w:val="es-ES" w:eastAsia="zh-CN" w:bidi="ar-SA"/>
        </w:rPr>
        <w:t>". Autores: Concejales Gerardo Ávila, Diego Benítez, Claudia Contreras, Julia Fernández, Viviana Gelain, Andrés Martínez Infante y Cristina Painefil (JSB). Sobre tablas.</w:t>
      </w:r>
      <w:hyperlink r:id="rId498">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R-17-525.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Comunicación 497/17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"Comunicar al Congreso de la Nación adhesión al proyecto S-1129/6. Prohibición de pirotecnia". Autores: Concejales Gerardo Ávila, Claudia Contreras, Diego Benítez, Andrés Martínez Infante, Cristina Painefil, Viviana Gelain y Julia Fernández (JSB). Sobre tablas. </w:t>
      </w:r>
      <w:hyperlink r:id="rId499">
        <w:r>
          <w:rPr>
            <w:rStyle w:val="EnlacedeInternet"/>
            <w:rFonts w:eastAsia="MS Mincho;ＭＳ 明朝" w:cs="Times New Roman" w:ascii="Times New Roman" w:hAnsi="Times New Roman"/>
            <w:b w:val="false"/>
            <w:bCs w:val="false"/>
            <w:sz w:val="24"/>
            <w:szCs w:val="24"/>
            <w:shd w:fill="00FF00" w:val="clear"/>
            <w:lang w:val="es-ES" w:eastAsia="zh-CN" w:bidi="ar-SA"/>
          </w:rPr>
          <w:t>C-17-863.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Resolución 498/17</w:t>
      </w:r>
      <w:r>
        <w:rPr>
          <w:rFonts w:eastAsia="MS Mincho;ＭＳ 明朝" w:cs="Times New Roman" w:ascii="Times New Roman" w:hAnsi="Times New Roman"/>
          <w:b/>
          <w:bCs/>
          <w:color w:val="auto"/>
          <w:sz w:val="24"/>
          <w:szCs w:val="24"/>
          <w:u w:val="none"/>
          <w:lang w:val="es-ES" w:eastAsia="zh-CN" w:bidi="ar-SA"/>
        </w:rPr>
        <w:t xml:space="preserve">: </w:t>
      </w:r>
      <w:r>
        <w:rPr>
          <w:rFonts w:eastAsia="MS Mincho;ＭＳ 明朝" w:cs="Times New Roman" w:ascii="Times New Roman" w:hAnsi="Times New Roman"/>
          <w:b w:val="false"/>
          <w:bCs w:val="false"/>
          <w:color w:val="auto"/>
          <w:sz w:val="24"/>
          <w:szCs w:val="24"/>
          <w:u w:val="none"/>
          <w:lang w:val="es-ES" w:eastAsia="zh-CN" w:bidi="ar-SA"/>
        </w:rPr>
        <w:t xml:space="preserve">"Otorgar Premio al Mérito deportivo, social y cultural a Roxana Pescader". Autores: Concejales Gerardo Ávila, Claudia Contreras, Diego Benítez, Julia Fernández, Viviana Gelain, Andrés Martínez Infante y Cristina Painefil (JSB). Sobre tablas. </w:t>
      </w:r>
      <w:hyperlink r:id="rId500">
        <w:r>
          <w:rPr>
            <w:rStyle w:val="EnlacedeInternet"/>
            <w:rFonts w:eastAsia="MS Mincho;ＭＳ 明朝" w:cs="Times New Roman" w:ascii="Times New Roman" w:hAnsi="Times New Roman"/>
            <w:b w:val="false"/>
            <w:bCs w:val="false"/>
            <w:sz w:val="24"/>
            <w:szCs w:val="24"/>
            <w:shd w:fill="00FF00" w:val="clear"/>
            <w:lang w:val="es-ES" w:eastAsia="zh-CN" w:bidi="ar-SA"/>
          </w:rPr>
          <w:t>R-17-526.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499/17</w:t>
      </w:r>
      <w:r>
        <w:rPr>
          <w:rFonts w:eastAsia="MS Mincho;ＭＳ 明朝" w:cs="Times New Roman" w:ascii="Times New Roman" w:hAnsi="Times New Roman"/>
          <w:b w:val="false"/>
          <w:bCs w:val="false"/>
          <w:color w:val="auto"/>
          <w:sz w:val="24"/>
          <w:szCs w:val="24"/>
          <w:u w:val="none"/>
          <w:lang w:val="es-ES" w:eastAsia="zh-CN" w:bidi="ar-SA"/>
        </w:rPr>
        <w:t xml:space="preserve">: "Proclamar a la ciudad de L'Aquila (Italia) como ciudad hermana de Bariloche". Autores: Concejales Ramón Chiocconi, Ana Marks y Daniel Natapof (FPV). A Asesoría Letrada y a las comisiones de Turismo y Medio Ambiente y de Gobierno y Legales. </w:t>
      </w:r>
      <w:hyperlink r:id="rId501">
        <w:r>
          <w:rPr>
            <w:rStyle w:val="EnlacedeInternet"/>
            <w:rFonts w:eastAsia="MS Mincho;ＭＳ 明朝" w:cs="Times New Roman" w:ascii="Times New Roman" w:hAnsi="Times New Roman"/>
            <w:b w:val="false"/>
            <w:bCs w:val="false"/>
            <w:sz w:val="24"/>
            <w:szCs w:val="24"/>
            <w:shd w:fill="00FF00" w:val="clear"/>
            <w:lang w:val="es-ES" w:eastAsia="zh-CN" w:bidi="ar-SA"/>
          </w:rPr>
          <w:t>O-17-2884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1078/17 del 7 de septiembre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500/17</w:t>
      </w:r>
      <w:r>
        <w:rPr>
          <w:rFonts w:eastAsia="MS Mincho;ＭＳ 明朝" w:cs="Times New Roman" w:ascii="Times New Roman" w:hAnsi="Times New Roman"/>
          <w:b w:val="false"/>
          <w:bCs w:val="false"/>
          <w:color w:val="auto"/>
          <w:sz w:val="24"/>
          <w:szCs w:val="24"/>
          <w:u w:val="none"/>
          <w:lang w:val="es-ES" w:eastAsia="zh-CN" w:bidi="ar-SA"/>
        </w:rPr>
        <w:t xml:space="preserve">: "Modifica ordenanzas 2519-CM-14. Dona Ministerio Educación destino específico parte parcela 19-2-F-221-02". Autores: Concejales Claudia Contreras, Gerardo Ávila, Cristina Painefil, Diego Benítez, Julia Fernández, Andrés Martínez Infante y Viviana Gelain (JSB). Sobre tablas. </w:t>
      </w:r>
      <w:hyperlink r:id="rId502">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O-17-2861.</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501/17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regula unidades móviles gastronómicos y tienda. Modifica ordenanza 1702-CM-07". Autor: Intendente Municipal, Ing. Gustavo Gennuso. Colaboradores: Jefe de Gabinete, Lic. Pablo Chamatrópulos; Subsecretario de Planeamiento Urbano, Arq. Pablo Bullaude; Departamento de Bromatología, Bromatóloga Sandra di Capua y Dra. Marcela González Abdala, Asesoría Letrada. A Asesoría Letrada y a las comisiones de Servicios Tránsito y Transporte y de Gobierno y Legales.</w:t>
      </w:r>
      <w:hyperlink r:id="rId503">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504">
        <w:r>
          <w:rPr>
            <w:rStyle w:val="EnlacedeInternet"/>
            <w:rFonts w:eastAsia="MS Mincho;ＭＳ 明朝" w:cs="Times New Roman" w:ascii="Times New Roman" w:hAnsi="Times New Roman"/>
            <w:b w:val="false"/>
            <w:bCs w:val="false"/>
            <w:sz w:val="24"/>
            <w:szCs w:val="24"/>
            <w:shd w:fill="00FF00" w:val="clear"/>
            <w:lang w:val="es-ES" w:eastAsia="zh-CN" w:bidi="ar-SA"/>
          </w:rPr>
          <w:t>O-17-2914.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1086/17 del 14 de diciembre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502/17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cultural, artístico y municipal Certamen Córdoba Cita a la Patria". Autores: Concejales Julia Fernández, Gerardo Ávila, Diego Benítez, Claudia Contreras, Viviana Gelain, Andrés Martínez Infante y Cristina Painefil (JSB). Colaboradora: María Inés Picone. Sobre tablas. </w:t>
      </w:r>
      <w:hyperlink r:id="rId505">
        <w:r>
          <w:rPr>
            <w:rStyle w:val="EnlacedeInternet"/>
            <w:rFonts w:eastAsia="MS Mincho;ＭＳ 明朝" w:cs="Times New Roman" w:ascii="Times New Roman" w:hAnsi="Times New Roman"/>
            <w:b w:val="false"/>
            <w:bCs w:val="false"/>
            <w:sz w:val="24"/>
            <w:szCs w:val="24"/>
            <w:shd w:fill="00FF00" w:val="clear"/>
            <w:lang w:val="es-ES" w:eastAsia="zh-CN" w:bidi="ar-SA"/>
          </w:rPr>
          <w:t>D-17-2191.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Declaración 503/17</w:t>
      </w:r>
      <w:r>
        <w:rPr>
          <w:rFonts w:eastAsia="MS Mincho;ＭＳ 明朝" w:cs="Times New Roman" w:ascii="Times New Roman" w:hAnsi="Times New Roman"/>
          <w:b w:val="false"/>
          <w:bCs w:val="false"/>
          <w:color w:val="auto"/>
          <w:sz w:val="24"/>
          <w:szCs w:val="24"/>
          <w:u w:val="none"/>
          <w:lang w:val="es-ES" w:eastAsia="zh-CN" w:bidi="ar-SA"/>
        </w:rPr>
        <w:t xml:space="preserve">: "Se declara de interés municipal, educativo y cultural campaña </w:t>
      </w:r>
      <w:r>
        <w:rPr>
          <w:rFonts w:eastAsia="MS Mincho;ＭＳ 明朝" w:cs="Times New Roman" w:ascii="Times New Roman" w:hAnsi="Times New Roman"/>
          <w:b w:val="false"/>
          <w:bCs w:val="false"/>
          <w:i/>
          <w:iCs/>
          <w:color w:val="auto"/>
          <w:sz w:val="24"/>
          <w:szCs w:val="24"/>
          <w:u w:val="none"/>
          <w:lang w:val="es-ES" w:eastAsia="zh-CN" w:bidi="ar-SA"/>
        </w:rPr>
        <w:t>No te calles</w:t>
      </w:r>
      <w:r>
        <w:rPr>
          <w:rFonts w:eastAsia="MS Mincho;ＭＳ 明朝" w:cs="Times New Roman" w:ascii="Times New Roman" w:hAnsi="Times New Roman"/>
          <w:b w:val="false"/>
          <w:bCs w:val="false"/>
          <w:color w:val="auto"/>
          <w:sz w:val="24"/>
          <w:szCs w:val="24"/>
          <w:u w:val="none"/>
          <w:lang w:val="es-ES" w:eastAsia="zh-CN" w:bidi="ar-SA"/>
        </w:rPr>
        <w:t xml:space="preserve">". Autores: Concejales Gerardo Ávila, Diego Benítez, Claudia Contreras, Julia Fernández y Andrés Martínez Infante (JSB). Colaboradora: Romina Molina. Sobre tablas. </w:t>
      </w:r>
      <w:hyperlink r:id="rId506">
        <w:r>
          <w:rPr>
            <w:rStyle w:val="EnlacedeInternet"/>
            <w:rFonts w:eastAsia="MS Mincho;ＭＳ 明朝" w:cs="Times New Roman" w:ascii="Times New Roman" w:hAnsi="Times New Roman"/>
            <w:b w:val="false"/>
            <w:bCs w:val="false"/>
            <w:sz w:val="24"/>
            <w:szCs w:val="24"/>
            <w:shd w:fill="00FF00" w:val="clear"/>
            <w:lang w:val="es-ES" w:eastAsia="zh-CN" w:bidi="ar-SA"/>
          </w:rPr>
          <w:t>D-17-2192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504/17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aprueba convenio entre Municipalidad y la Comisión Promoción del Sector Foresto Industrial". Autor: Intendente Municipal, Ing. Gustavo Gennuso. Colaboradores: Jefe de Gabinete, Lic. Pablo Chamatrópulos; Secretario de Desarrollo Social, Cultural y Deportivo, Carlos Sánchez y Concejal Andrés Martínez Infante. Sobre tablas. </w:t>
      </w:r>
      <w:hyperlink r:id="rId507">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O-17-2860.</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1074/17 del 11 de mayo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505/17</w:t>
      </w:r>
      <w:r>
        <w:rPr>
          <w:rFonts w:eastAsia="MS Mincho;ＭＳ 明朝" w:cs="Times New Roman" w:ascii="Times New Roman" w:hAnsi="Times New Roman"/>
          <w:b w:val="false"/>
          <w:bCs w:val="false"/>
          <w:color w:val="auto"/>
          <w:sz w:val="24"/>
          <w:szCs w:val="24"/>
          <w:u w:val="none"/>
          <w:lang w:val="es-ES" w:eastAsia="zh-CN" w:bidi="ar-SA"/>
        </w:rPr>
        <w:t>: "Se crea Programa de Alimentación Saludable en actividades y eventos deportivos municipales". Autores: Concejales Julia Fernández, Viviana Gelain, Andrés Martínez Infante, Claudia Contreras, Gerardo Ávila, Diego Benítez y Cristina Painefil (JSB). Colaboradores: Equipo interinstitucional "1 de 3" integrado por el Hospital Zonal Bariloche, la Secretaría de Desarrollo Social, Deportivo y Cultural, la Subsecretaría de Coordinación de Políticas Sociales, la Subsecretaría de Desarrollo Local, la Subsecretaría de Deportes, el Mercado Comunitario, el Ministerio de Desarrollo Social y el Ministerio de Educación de la Provincia de Río Negro y la organización Primeros Pasos; Secretario de Desarrollo Social, Cultural y Deportivo Carlos Sanchez y Puente; Subsecretario de Deportes, Daniel Ljumberg; Rosario Armas y María Inés Picone. A Asesoría Letrada y a las comisiones de Desarrollo Humano, Deportes y Cultura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50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O-18-2961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506/17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"Se establecen parámetros para otorgamiento licencias de taxis asociaciones civiles personas con discapacidad y organización veteranos Malvinas". Autores: Concejales Cristina Painefil; Gerardo Ávila; Diego Benítez; Andrés Martínez Infante, Claudia Contreras y Viviana Gelain  (JSB). Colaboradora: Florencia Secchiaro. A Asesoría Letrada y a las comisiones de Servicios Tránsito y Transporte y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O-19-3078. Acta 1117/19 del 3 de octubre de 2019.</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Ordenanza 507/17:</w:t>
      </w:r>
      <w:r>
        <w:rPr>
          <w:rFonts w:eastAsia="MS Mincho;ＭＳ 明朝" w:cs="Times New Roman" w:ascii="Times New Roman" w:hAnsi="Times New Roman"/>
          <w:b w:val="false"/>
          <w:bCs w:val="false"/>
          <w:color w:val="auto"/>
          <w:sz w:val="24"/>
          <w:szCs w:val="24"/>
          <w:u w:val="none"/>
          <w:lang w:val="es-ES" w:eastAsia="zh-CN" w:bidi="ar-SA"/>
        </w:rPr>
        <w:t xml:space="preserve"> "Se designa a Beatríz Teresa Oñate DNI 23.082.663 para ocupar el cargo de Defensora del Pueblo de acuerdo a los artículos 4, 5 y 6 de la ordenanza 1749-CM-17". Autores: Concejales Diego Benítez, Viviana Gelain, Claudia Contreras, Andrés Martínez Infante, Gerardo Ávila, Cristina Painefil (JSB) y Daniel González (PRO). Sobre tablas. </w:t>
      </w:r>
      <w:hyperlink r:id="rId509">
        <w:r>
          <w:rPr>
            <w:rStyle w:val="EnlacedeInternet"/>
            <w:rFonts w:eastAsia="MS Mincho;ＭＳ 明朝" w:cs="Times New Roman" w:ascii="Times New Roman" w:hAnsi="Times New Roman"/>
            <w:b w:val="false"/>
            <w:bCs w:val="false"/>
            <w:sz w:val="24"/>
            <w:szCs w:val="24"/>
            <w:shd w:fill="00FF00" w:val="clear"/>
            <w:lang w:val="es-ES" w:eastAsia="zh-CN" w:bidi="ar-SA"/>
          </w:rPr>
          <w:t>O-17-2855.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1073/17 del 11 de mayo de 2017.</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Declaración 508/17</w:t>
      </w:r>
      <w:r>
        <w:rPr>
          <w:rFonts w:eastAsia="MS Mincho;ＭＳ 明朝" w:cs="Times New Roman" w:ascii="Times New Roman" w:hAnsi="Times New Roman"/>
          <w:b w:val="false"/>
          <w:bCs w:val="false"/>
          <w:color w:val="auto"/>
          <w:sz w:val="24"/>
          <w:szCs w:val="24"/>
          <w:u w:val="none"/>
          <w:lang w:val="es-ES" w:eastAsia="zh-CN" w:bidi="ar-SA"/>
        </w:rPr>
        <w:t xml:space="preserve">: "Se declara interés municipal, cultural y comunitario Jornadas </w:t>
      </w:r>
      <w:r>
        <w:rPr>
          <w:rFonts w:eastAsia="MS Mincho;ＭＳ 明朝" w:cs="Times New Roman" w:ascii="Times New Roman" w:hAnsi="Times New Roman"/>
          <w:b w:val="false"/>
          <w:bCs w:val="false"/>
          <w:i w:val="false"/>
          <w:iCs w:val="false"/>
          <w:color w:val="auto"/>
          <w:sz w:val="24"/>
          <w:szCs w:val="24"/>
          <w:u w:val="none"/>
          <w:lang w:val="es-ES" w:eastAsia="zh-CN" w:bidi="ar-SA"/>
        </w:rPr>
        <w:t>Río Negro no baja</w:t>
      </w:r>
      <w:r>
        <w:rPr>
          <w:rFonts w:eastAsia="MS Mincho;ＭＳ 明朝" w:cs="Times New Roman" w:ascii="Times New Roman" w:hAnsi="Times New Roman"/>
          <w:b w:val="false"/>
          <w:bCs w:val="false"/>
          <w:color w:val="auto"/>
          <w:sz w:val="24"/>
          <w:szCs w:val="24"/>
          <w:u w:val="none"/>
          <w:lang w:val="es-ES" w:eastAsia="zh-CN" w:bidi="ar-SA"/>
        </w:rPr>
        <w:t>. Edad punibilidad adolescentes". Autores: Concejales Ana Marks (FPV) y Gerardo Ávila (JSB). Iniciativa: Red Argentina no BAJA-Nodo Bariloche, Movimiento de Infancia Bariloche, Consejo Municipal para la Protección Integral de Niños, Niñas y Adolescentes. Sobre tablas.</w:t>
      </w:r>
      <w:hyperlink r:id="rId510">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D-17-2193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Comunicación 509/17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"Solicita Cámara Diputados Nación Inicie pedido de juicio político contra Elena Highton de Nolasco, Horacio Rosatti y Carlos Rosenkratz". Autores: Concejales Ana Marks, Daniel Natapof y Ramón Chiocconi (FPV). Sobre tablas.</w:t>
      </w:r>
      <w:hyperlink r:id="rId511">
        <w:r>
          <w:rPr>
            <w:rStyle w:val="EnlacedeInternet"/>
            <w:rFonts w:eastAsia="MS Mincho;ＭＳ 明朝" w:cs="Times New Roman" w:ascii="Times New Roman" w:hAnsi="Times New Roman"/>
            <w:b w:val="false"/>
            <w:bCs w:val="false"/>
            <w:sz w:val="24"/>
            <w:szCs w:val="24"/>
            <w:lang w:val="es-ES" w:eastAsia="zh-CN" w:bidi="ar-SA"/>
          </w:rPr>
          <w:t xml:space="preserve"> </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C-17-864.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1074/17 del 11 de mayo de 2017.</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auto"/>
          <w:sz w:val="24"/>
          <w:szCs w:val="24"/>
          <w:u w:val="single"/>
          <w:lang w:val="es-ES" w:eastAsia="zh-CN" w:bidi="ar-SA"/>
        </w:rPr>
        <w:t>Proyecto de Comunicación 510/17</w:t>
      </w:r>
      <w:r>
        <w:rPr>
          <w:rFonts w:eastAsia="MS Mincho;ＭＳ 明朝" w:cs="Times New Roman" w:ascii="Times New Roman" w:hAnsi="Times New Roman"/>
          <w:b w:val="false"/>
          <w:bCs w:val="false"/>
          <w:color w:val="auto"/>
          <w:sz w:val="24"/>
          <w:szCs w:val="24"/>
          <w:u w:val="none"/>
          <w:lang w:val="es-ES" w:eastAsia="zh-CN" w:bidi="ar-SA"/>
        </w:rPr>
        <w:t xml:space="preserve">: "Se solicita al Presidente de la Nación deje sin efecto decreto 171/2017 que modifica el decreto 779/1995". Autores: Concejales Ana Marks, Ramón Chiocconi y Daniel Natapof (PFV). Iniciativa: Motociclistas autoconvocados. Sobre tablas. </w:t>
      </w:r>
      <w:hyperlink r:id="rId512">
        <w:r>
          <w:rPr>
            <w:rStyle w:val="EnlacedeInternet"/>
            <w:rFonts w:eastAsia="MS Mincho;ＭＳ 明朝" w:cs="Times New Roman" w:ascii="Times New Roman" w:hAnsi="Times New Roman"/>
            <w:b w:val="false"/>
            <w:bCs w:val="false"/>
            <w:sz w:val="24"/>
            <w:szCs w:val="24"/>
            <w:shd w:fill="00FF00" w:val="clear"/>
            <w:lang w:val="es-ES" w:eastAsia="zh-CN" w:bidi="ar-SA"/>
          </w:rPr>
          <w:t>C-17-865.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1074/17 del 11 de mayo de 2017.</w:t>
      </w:r>
    </w:p>
    <w:p>
      <w:pPr>
        <w:pStyle w:val="Textosinformato"/>
        <w:widowControl/>
        <w:suppressAutoHyphens w:val="true"/>
        <w:kinsoku w:val="true"/>
        <w:overflowPunct w:val="true"/>
        <w:autoSpaceDE w:val="true"/>
        <w:bidi w:val="0"/>
        <w:jc w:val="both"/>
        <w:rPr>
          <w:rFonts w:ascii="Times New Roman" w:hAnsi="Times New Roman" w:eastAsia="MS Mincho;ＭＳ 明朝" w:cs="Times New Roman"/>
          <w:b w:val="false"/>
          <w:b w:val="false"/>
          <w:bCs w:val="false"/>
          <w:color w:val="auto"/>
          <w:sz w:val="24"/>
          <w:szCs w:val="24"/>
          <w:u w:val="none"/>
          <w:lang w:val="es-ES" w:eastAsia="zh-CN" w:bidi="ar-SA"/>
        </w:rPr>
      </w:pPr>
      <w:r>
        <w:rPr>
          <w:rFonts w:eastAsia="MS Mincho;ＭＳ 明朝" w:cs="Times New Roman" w:ascii="Times New Roman" w:hAnsi="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Times New Roman" w:ascii="Times New Roman" w:hAnsi="Times New Roman"/>
          <w:b/>
          <w:bCs/>
          <w:color w:val="000000"/>
          <w:sz w:val="24"/>
          <w:szCs w:val="24"/>
          <w:u w:val="single"/>
          <w:shd w:fill="FFFFFF" w:val="clear"/>
          <w:lang w:val="es-ES" w:eastAsia="zh-CN" w:bidi="ar-SA"/>
        </w:rPr>
        <w:t>Proyecto de Declaración 511/17</w:t>
      </w:r>
      <w:r>
        <w:rPr>
          <w:rFonts w:eastAsia="MS Mincho;ＭＳ 明朝" w:cs="Times New Roman" w:ascii="Times New Roman" w:hAnsi="Times New Roman"/>
          <w:b w:val="false"/>
          <w:bCs w:val="false"/>
          <w:color w:val="000000"/>
          <w:sz w:val="24"/>
          <w:szCs w:val="24"/>
          <w:u w:val="none"/>
          <w:shd w:fill="FFFFFF" w:val="clear"/>
          <w:lang w:val="es-ES" w:eastAsia="zh-CN" w:bidi="ar-SA"/>
        </w:rPr>
        <w:t>: Se declara Huésped de Honor al Dr. Mark Purnell dentro de la hermandad con la ciudad de Aspen. Autor: Concejal Daniel González (PRO). Sobre tablas.</w:t>
      </w:r>
      <w:hyperlink r:id="rId51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D-17-2194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1074/17 del 11 de mayo de 2017.</w:t>
      </w:r>
    </w:p>
    <w:p>
      <w:pPr>
        <w:pStyle w:val="Textosinformato"/>
        <w:widowControl/>
        <w:suppressAutoHyphens w:val="true"/>
        <w:kinsoku w:val="true"/>
        <w:overflowPunct w:val="true"/>
        <w:autoSpaceDE w:val="true"/>
        <w:bidi w:val="0"/>
        <w:spacing w:lineRule="atLeast" w:line="200" w:before="0" w:after="0"/>
        <w:jc w:val="both"/>
        <w:rPr>
          <w:rFonts w:ascii="Times New Roman" w:hAnsi="Times New Roman" w:eastAsia="MS Mincho;ＭＳ 明朝" w:cs="Times New Roman"/>
          <w:b w:val="false"/>
          <w:b w:val="false"/>
          <w:bCs w:val="false"/>
          <w:color w:val="000000"/>
          <w:sz w:val="24"/>
          <w:szCs w:val="24"/>
          <w:u w:val="none"/>
          <w:shd w:fill="00FF00" w:val="clear"/>
          <w:lang w:val="es-ES" w:eastAsia="zh-CN" w:bidi="ar-SA"/>
        </w:rPr>
      </w:pPr>
      <w:r>
        <w:rPr>
          <w:rFonts w:eastAsia="MS Mincho;ＭＳ 明朝" w:cs="Times New Roman" w:ascii="Times New Roman" w:hAnsi="Times New Roman"/>
          <w:b w:val="false"/>
          <w:bCs w:val="false"/>
          <w:color w:val="000000"/>
          <w:sz w:val="24"/>
          <w:szCs w:val="24"/>
          <w:u w:val="none"/>
          <w:shd w:fill="00FF00" w:val="clear"/>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512/17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adhiere al Día Internacional contra la Homofobia, la Transfobia y la Bifobia". Autores: Concejales Cristina Painefil, Viviana Gelain, Diego Benítez y Claudia Contreras (JSB). Colaboradora: Florencia Secchiaro. Sobre tablas</w:t>
      </w:r>
      <w:hyperlink r:id="rId514">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D-17-2195.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513/17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 Comisión Nacional de Pensiones Asistenciales restitución pensiones por invalidez". Autores: Concejales Cristina Painefil, Diego Benítez, Viviana Gelain y Julia Fernández (JSB). Colaboradora: Florencia Secchiaro.  Sobre tablas. Acta 1075/17 girado a Asesoría Letrada y a Comisiones de Desarrollo Humano.</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val="es-ES" w:eastAsia="zh-CN" w:bidi="ar-SA"/>
        </w:rPr>
        <w:t>RETIRADO ACTA 1075/17 DEL 8 DE junio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514/17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"Acordar pliego licitación pública adquisición de lubricantes y aditivos para la flota municipal". Autor: Intendente Municipal, Gustavo Gennuso. Colaboradores:  Secretario de Obras y Servicios Públicos, Ing. Alfredo Milano; Secretario de Hacienda, Cdor. Ariel Gomis; Subsecretario de Obras y Servicios Públicos, Sr. Eduardo Garza y Director de Mecánica General, Sr. Roberto A. Maciel. Sobre tablas. </w:t>
      </w:r>
      <w:hyperlink r:id="rId515">
        <w:r>
          <w:rPr>
            <w:rStyle w:val="EnlacedeInternet"/>
            <w:rFonts w:eastAsia="MS Mincho;ＭＳ 明朝" w:cs="Times New Roman" w:ascii="Times New Roman" w:hAnsi="Times New Roman"/>
            <w:b w:val="false"/>
            <w:bCs w:val="false"/>
            <w:sz w:val="24"/>
            <w:szCs w:val="24"/>
            <w:shd w:fill="00FF00" w:val="clear"/>
            <w:lang w:val="es-ES" w:eastAsia="zh-CN" w:bidi="ar-SA"/>
          </w:rPr>
          <w:t>O-17-2868.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515/17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Ministerio de Educación de Río Negro regularizar situación edilicia escuelas. Comunica Legislatura Río Negro declarar emergencia edilicia provincial". Autores: Concejales Ana Marks, Ramón Chiocconi y Daniel Natapof (FPV). Sobre tablas. </w:t>
      </w:r>
      <w:hyperlink r:id="rId516">
        <w:r>
          <w:rPr>
            <w:rStyle w:val="EnlacedeInternet"/>
            <w:rFonts w:eastAsia="MS Mincho;ＭＳ 明朝" w:cs="Times New Roman" w:ascii="Times New Roman" w:hAnsi="Times New Roman"/>
            <w:b w:val="false"/>
            <w:bCs w:val="false"/>
            <w:sz w:val="24"/>
            <w:szCs w:val="24"/>
            <w:shd w:fill="00FF00" w:val="clear"/>
            <w:lang w:val="es-ES" w:eastAsia="zh-CN" w:bidi="ar-SA"/>
          </w:rPr>
          <w:t>C-17-867.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516/17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"Autorizar planteo urbanístico. Convenio renta diferencial urbana. Localización terminal de ómnibus". Autor: Intendente Municipal, Gustavo Gennuso. Colaboradores: Jefe de Gabinete, Lic. Pablo Chamatrópulos; Secretario de Desarrollo Urbano, Ing. Marcelo Ruival y Subsecretario de Planeamiento Urbano, Arq. Pablo Bullaude. A Asesoría Letrada y a las comisiones de Obras y Planeamiento y de Gobierno y Legales. Con tratamiento de preferencia 1º sesión.6.</w:t>
      </w:r>
    </w:p>
    <w:p>
      <w:pPr>
        <w:pStyle w:val="Textosinformato"/>
        <w:jc w:val="both"/>
        <w:rPr/>
      </w:pPr>
      <w:hyperlink r:id="rId517">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O-17-2871</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Acta 1076/17 del 6 de julio de 2017.</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517/17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adjudican lotes barrio Las Victorias. Se aprueban boletos". Autor: Intendente Municipal, Ing. Gustavo Gennuso. Colaboradores: Jefe de Gabinete, Lic. Pablo Chamatrópulos; Subsecretario de Medio Ambiente, Geol. Carlos Beros y Presidenta del IMTVHS, Dra. Laura Zannoni. A Asesoría Letrada y a las comisiones de Obras y Planeamiento y de Gobierno y Legales. </w:t>
      </w:r>
      <w:hyperlink r:id="rId518">
        <w:r>
          <w:rPr>
            <w:rStyle w:val="EnlacedeInternet"/>
            <w:rFonts w:eastAsia="MS Mincho;ＭＳ 明朝" w:cs="Times New Roman" w:ascii="Times New Roman" w:hAnsi="Times New Roman"/>
            <w:b w:val="false"/>
            <w:bCs w:val="false"/>
            <w:sz w:val="24"/>
            <w:szCs w:val="24"/>
            <w:shd w:fill="00FF00" w:val="clear"/>
            <w:lang w:val="es-ES" w:eastAsia="zh-CN" w:bidi="ar-SA"/>
          </w:rPr>
          <w:t>O-17-2892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1080/17 del 5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singl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518/17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educativo al Primer Encuentro Equino Patagónico 2017". Autor: Concejal Daniel González (PRO). Sobre tablas.</w:t>
      </w:r>
      <w:hyperlink r:id="rId519">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D-17-2196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1075/17 del 08 de junio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519/17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"Aprobar ocupación tercio libre, EDEM, estacionamiento 19-2-D-304-19/20A. Cordillera Compañía Hotelera S.A." Autor: Intendente Municipal, Ing. Gustavo Gennuso. Colaboradores: Jefe de Gabinete, Lic. Pablo Chamatrópulos; Secretario de Desarrollo Urbano, Ing Marcelo Ruival; Subsecretario de Gestión Urbana, Arq. Eduardo Gabriel Reddy y Subsecretario de Planeamiento Urbano, Arq. Pablo Bullaude. A Asesoría Letrada y a las comisiones de Obras y Planeamiento y de Gobierno y Legales. </w:t>
      </w:r>
      <w:hyperlink r:id="rId52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O-18-2941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w:t>
      </w:r>
      <w:r>
        <w:rPr>
          <w:rFonts w:eastAsia="MS Mincho;ＭＳ 明朝" w:cs="Times New Roman" w:ascii="Times New Roman" w:hAnsi="Times New Roman"/>
          <w:b w:val="false"/>
          <w:bCs w:val="false"/>
          <w:color w:val="000000"/>
          <w:sz w:val="24"/>
          <w:szCs w:val="24"/>
          <w:u w:val="none"/>
          <w:shd w:fill="00FF00" w:val="clear"/>
          <w:lang w:val="es-ES" w:eastAsia="zh-CN" w:bidi="ar-SA"/>
        </w:rPr>
        <w:t>cta 1095/18 del 10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520/17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y cultural producción audiovisual Señales de humo – Cuando el otro importa." Autor: Concejal Claudia Contreras, Gerardo Ávila, Diego Benítez, Viviana Gelain, Andrés Martínez Infante y Cristina Painefil (JSB). Sobre tablas.</w:t>
      </w:r>
      <w:hyperlink r:id="rId52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D-17-2197.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521/17: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Comisión Técnico Legislativa para tratamiento de límites ejido municipal". Autor: Jefe de Gabinete, Lic. Pablo Chamatrópulos a/c Despacho Intendencia. Colaboradores:  Secretario de Hacienda, Cdor. Ariel Gomis y Subsecretario de Medio Ambiente, Geol. Carlos Beros. A Asesoría Letrada y a las comisiones de Obras y Planeamiento y de Gobierno y Legales.</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522/17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Ecosistema B y las Empresas B". Autor: Jefe de Gabinete, Lic. Pablo Chamatrópulos a/c Despacho Intendencia; Colaboradores: Secretario de Hacienda, Cdor. Ariel Gomis; Secretario de Turismo y Producción, Marcos Barberis y Subsecretario de Innovación Productiva, Julio Costa Paz. Sobre tablas</w:t>
      </w:r>
      <w:hyperlink r:id="rId522">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D-17-2198.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523/17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Gobernador y Ministro de Obras Públicas necesidad cumplimiento obras inconclusas y situación trabajadores". Autores: Concejales Ana Marks, Ramón Chiocconi y Daniel Natapof (FPV). Sobre tablas. </w:t>
      </w:r>
      <w:hyperlink r:id="rId52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C-17-869.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524/17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"Aprobar ampliación presupuestaria y programa obra red cloacal Barrio San Francisco II, III, IV segunda etapa". Autor: Jefe de Gabinete, Lic. Pablo Chamatrópulos a/c Despacho Intendencia. Colaboradores: Secretario de Obras y Servicios Públicos, Ing. Alfredo Francisco Milano y Secretario de Hacienda, Cdor.  Ariel Gomis. Sobre tablas. Acta 1075/17 girado a Asesoría Letrada y a Comisión de Gobierno y Legales. </w:t>
      </w:r>
      <w:r>
        <w:rPr>
          <w:rFonts w:eastAsia="MS Mincho;ＭＳ 明朝" w:cs="Times New Roman" w:ascii="Times New Roman" w:hAnsi="Times New Roman"/>
          <w:b w:val="false"/>
          <w:bCs w:val="false"/>
          <w:color w:val="auto"/>
          <w:sz w:val="24"/>
          <w:szCs w:val="24"/>
          <w:u w:val="none"/>
          <w:lang w:val="es-ES" w:eastAsia="zh-CN" w:bidi="ar-SA"/>
        </w:rPr>
        <w:t xml:space="preserve">. </w:t>
      </w:r>
      <w:hyperlink r:id="rId524">
        <w:r>
          <w:rPr>
            <w:rStyle w:val="EnlacedeInternet"/>
            <w:rFonts w:eastAsia="MS Mincho;ＭＳ 明朝" w:cs="Times New Roman" w:ascii="Times New Roman" w:hAnsi="Times New Roman"/>
            <w:b w:val="false"/>
            <w:bCs w:val="false"/>
            <w:sz w:val="24"/>
            <w:szCs w:val="24"/>
            <w:shd w:fill="00FF00" w:val="clear"/>
            <w:lang w:val="es-ES" w:eastAsia="zh-CN" w:bidi="ar-SA"/>
          </w:rPr>
          <w:t>O-17-2879.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1076 del 6 de julio de 2017.</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525/17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social fraccionamiento parcela 19-2-J-005-01A". Autor: Intendente Municipal, Gustavo Gennuso. Colaboradores: Jefe de Gabinete, Lic. Pablo Chamatrópulos; Secretario de Desarrollo Urbano, Ing. Marcelo Ruival; Subsecretario de Planeamiento Urbano, Arq. Pablo Bullaude e Instituto Municipal de Tierra y Vivienda para el Hábitat Social,  Dra. Laura Zannoni. Acta 1075/17 A Asesoría Letrada y a las comisiones de Obras y Planeamiento y de Gobierno y Legales.</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526/17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presta acuerdo conformidad préstamo según acuerdo ley provincial 5112". Autor: Intendente Municipal, Gustavo Gennuso. Colaboradores: Jefe de Gabinete, Lic. Pablo Chamatrópulos y Secretario de Hacienda, Cdor. Ariel Gomis. Sobre tablas</w:t>
      </w:r>
      <w:hyperlink r:id="rId525">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hyperlink>
      <w:hyperlink r:id="rId526">
        <w:r>
          <w:rPr>
            <w:rStyle w:val="EnlacedeInternet"/>
            <w:rFonts w:eastAsia="MS Mincho;ＭＳ 明朝" w:cs="Times New Roman" w:ascii="Times New Roman" w:hAnsi="Times New Roman"/>
            <w:b w:val="false"/>
            <w:bCs w:val="false"/>
            <w:sz w:val="24"/>
            <w:szCs w:val="24"/>
            <w:shd w:fill="00FF00" w:val="clear"/>
            <w:lang w:val="es-ES" w:eastAsia="zh-CN" w:bidi="ar-SA"/>
          </w:rPr>
          <w:t>O-17-2869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527/17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deportivo la Carrera de Aventura Tetratlón del Catedral 2017, 14º edición". Autores: Concejales Andrés Martínez Infante, Cristina Painefil, Diego Benítez, Claudia Contreras, Gerardo Ávila y Viviana Gelain (JSB). Iniciativa: Subcomisión de Carreras de Aventura del Club Andino Bariloche. Sobre tablas.</w:t>
      </w:r>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w:t>
      </w:r>
      <w:hyperlink r:id="rId527">
        <w:r>
          <w:rPr>
            <w:rStyle w:val="EnlacedeInternet"/>
            <w:rFonts w:eastAsia="MS Mincho;ＭＳ 明朝" w:cs="Times New Roman" w:ascii="Times New Roman" w:hAnsi="Times New Roman"/>
            <w:b w:val="false"/>
            <w:bCs w:val="false"/>
            <w:sz w:val="24"/>
            <w:szCs w:val="24"/>
            <w:shd w:fill="00FF00" w:val="clear"/>
            <w:lang w:val="es-ES" w:eastAsia="zh-CN" w:bidi="ar-SA"/>
          </w:rPr>
          <w:t>D-17-2199.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528/17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presta acuerdo llamado licitación pública alquiler de equipamiento técnico Fiesta de la Nieve 2017". Autor: Intendente Municipal, Gustavo Gennuso. Colaboradores: Jefe de Gabinete, Lic. Pablo Chamatrópulos; Secretario de Hacienda, Cdor. Ariel Gomis y Secretario de Turismo y Producción, Marcos Barberis. Sobre tablas.</w:t>
      </w:r>
      <w:hyperlink r:id="rId528">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hyperlink>
      <w:hyperlink r:id="rId529">
        <w:r>
          <w:rPr>
            <w:rStyle w:val="EnlacedeInternet"/>
            <w:rFonts w:eastAsia="MS Mincho;ＭＳ 明朝" w:cs="Times New Roman" w:ascii="Times New Roman" w:hAnsi="Times New Roman"/>
            <w:b w:val="false"/>
            <w:bCs w:val="false"/>
            <w:sz w:val="24"/>
            <w:szCs w:val="24"/>
            <w:shd w:fill="00FF00" w:val="clear"/>
            <w:lang w:val="es-ES" w:eastAsia="zh-CN" w:bidi="ar-SA"/>
          </w:rPr>
          <w:t>O-17-2870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529/17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al Senado nacional agrado tratamiento y aprobación proyecto ley S-4578/16 respuesta integral enfermedades transmisión sexual". Autores: Concejales Julia Fernández, Viviana Gelain, Claudia Contreras, Cristina Painefil, Andrés Martínez Infante, Gerardo Ávila, Diego Benítez (JSB); Ana Marks, Ramón Chiocconi, Daniel Natapof (FPV) y Daniel González (PRO). Colaboradoras: Rosario Armas y María Inés Picone.  Sobre tablas. </w:t>
      </w:r>
      <w:hyperlink r:id="rId530">
        <w:r>
          <w:rPr>
            <w:rStyle w:val="EnlacedeInternet"/>
            <w:rFonts w:eastAsia="MS Mincho;ＭＳ 明朝" w:cs="Times New Roman" w:ascii="Times New Roman" w:hAnsi="Times New Roman"/>
            <w:b w:val="false"/>
            <w:bCs w:val="false"/>
            <w:sz w:val="24"/>
            <w:szCs w:val="24"/>
            <w:shd w:fill="00FF00" w:val="clear"/>
            <w:lang w:val="es-ES" w:eastAsia="zh-CN" w:bidi="ar-SA"/>
          </w:rPr>
          <w:t>C-17-868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530/17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instituye Periodista Decano a Rodolfo Eduardo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Pancho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García y Serafín Santos". Autores: Concejales Daniel Natapof, Ana Marks y Ramón Chiocconi (FPV). Iniciativa: Sindicato de Trabajadores de Prensa Bariloche y Sede Andina. Colaboradora: Marina Bazzano Bodi. Sobre tablas. </w:t>
      </w:r>
      <w:hyperlink r:id="rId531">
        <w:r>
          <w:rPr>
            <w:rStyle w:val="EnlacedeInternet"/>
            <w:rFonts w:eastAsia="MS Mincho;ＭＳ 明朝" w:cs="Times New Roman" w:ascii="Times New Roman" w:hAnsi="Times New Roman"/>
            <w:b w:val="false"/>
            <w:bCs w:val="false"/>
            <w:sz w:val="24"/>
            <w:szCs w:val="24"/>
            <w:shd w:fill="00FF00" w:val="clear"/>
            <w:lang w:val="es-ES" w:eastAsia="zh-CN" w:bidi="ar-SA"/>
          </w:rPr>
          <w:t>R-17-527.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531/17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curso materiales peligrosos. Juan José Valle". Autores: Concejales Viviana Gelain, Andrés Martínez Infante, Cristina Painefil, Gerardo Ávila, Claudia Contreras y Diego Benítez (JSB). Iniciativa: Subsecretaría de Protección Civil, Patricia Díaz. Sobre tablas.</w:t>
      </w:r>
      <w:hyperlink r:id="rId532">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D-17-2200.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532/17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intercultural y comunitario  el libro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Pangui ñi pünon</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 Las huellas del puma y su presentación". Autores: Concejales Cristina Painefil, Diego Benítez, Viviana Gelain, Julia Fernández, Claudia Contreras y Gerardo Ávila (JSB). Colaboradora: Florencia Secchiaro. Sobre tablas.</w:t>
      </w:r>
      <w:hyperlink r:id="rId533">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D-17-2201.</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533/17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deportivo y turístico 2º edición Juego Argentinos de Invierno". Autores: Concejales Claudia Contreras, Gerardo Ávila, Diego Benítez, Julia Fernández, Viviana Gelain y Cristina Painefil (JSB). Sobre tablas.</w:t>
      </w:r>
      <w:hyperlink r:id="rId534">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D-17-2202.</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534/17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turístico Expo Puro Vino BRC 2017". Autores: Concejales Julia Fernández, Gerardo Ávila, Diego Benez, Viviana Gelain y Cristina Painefil (JSB). Sobre tablas.</w:t>
      </w:r>
      <w:hyperlink r:id="rId535">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D-17-2203.</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535/17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y comunitario al Encuentro Día Internacional del Yoga". Autores: Comisión Legislativa: Concejales Diego Benítez, Andrés Martínez Infante (JSB);  Ramón Chiocconi (FPV) y Daniel González (PRO).  Sobre tablas</w:t>
      </w:r>
      <w:hyperlink r:id="rId536">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D-17-2204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1075/17 del 08 de junio de 2017</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536/17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y educativo proyecto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La revista a escuelas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Diego Benítez, Gerardo Ávila y Viviana Gelain (JSB). Sobre tablas</w:t>
      </w:r>
      <w:hyperlink r:id="rId537">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 D-17-2205.</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1075/17 del 08 de junio de 2017</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537/17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instituye 15 de junio de cada año Día Mundial de Toma de Conciencia contra el Abuso y Maltrato en la Vejez". Autores: Concejales Ana Marks, Ramón  Chiocconi y Daniel Natapof (FPV). Sobre tablas. Acta 1075/17 girado a Asesoría Letrada y a la Comisión de Gobierno y Legales.</w:t>
      </w:r>
      <w:hyperlink r:id="rId538">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hyperlink>
      <w:hyperlink r:id="rId539">
        <w:r>
          <w:rPr>
            <w:rStyle w:val="EnlacedeInternet"/>
            <w:rFonts w:eastAsia="MS Mincho;ＭＳ 明朝" w:cs="Times New Roman" w:ascii="Times New Roman" w:hAnsi="Times New Roman"/>
            <w:b w:val="false"/>
            <w:bCs w:val="false"/>
            <w:sz w:val="24"/>
            <w:szCs w:val="24"/>
            <w:shd w:fill="00FF00" w:val="clear"/>
            <w:lang w:val="es-ES" w:eastAsia="zh-CN" w:bidi="ar-SA"/>
          </w:rPr>
          <w:t>O-17-2880.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1076 del 6 de julio de 2017.</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538/17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 Se crea sistema de protección y remediación del paisaje lacustre. Autores: Concejales Ana Marks, Ramón Chiocconi y Daniel Natapof (FPV). Acta 1075/17 girado a Asesoría Letrada y a las Comisiones de Obras y Planeamiento y Gobierno y Legales. (Rango 1)</w:t>
      </w:r>
    </w:p>
    <w:p>
      <w:pPr>
        <w:pStyle w:val="Textosinformato"/>
        <w:jc w:val="both"/>
        <w:rPr>
          <w:rFonts w:ascii="Nimbus Roman No9 L;Times New Roman" w:hAnsi="Nimbus Roman No9 L;Times New Roman" w:eastAsia="MS Mincho;ＭＳ 明朝" w:cs="Nimbus Roman No9 L;Times New Roman"/>
          <w:color w:val="auto"/>
          <w:sz w:val="24"/>
          <w:szCs w:val="24"/>
          <w:lang w:val="es-ES" w:eastAsia="zh-CN" w:bidi="ar-SA"/>
        </w:rPr>
      </w:pPr>
      <w:r>
        <w:rPr>
          <w:rFonts w:eastAsia="MS Mincho;ＭＳ 明朝" w:cs="Nimbus Roman No9 L;Times New Roman" w:ascii="Nimbus Roman No9 L;Times New Roman" w:hAnsi="Nimbus Roman No9 L;Times New Roman"/>
          <w:color w:val="auto"/>
          <w:sz w:val="24"/>
          <w:szCs w:val="24"/>
          <w:lang w:val="es-ES" w:eastAsia="zh-CN" w:bidi="ar-SA"/>
        </w:rPr>
      </w:r>
    </w:p>
    <w:p>
      <w:pPr>
        <w:pStyle w:val="Normal"/>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sz w:val="24"/>
          <w:szCs w:val="24"/>
          <w:u w:val="single"/>
        </w:rPr>
        <w:t xml:space="preserve">Proyecto de ordenanza </w:t>
      </w:r>
      <w:r>
        <w:rPr>
          <w:rFonts w:eastAsia="Times New Roman" w:cs="Nimbus Roman No9 L;Times New Roman" w:ascii="Nimbus Roman No9 L;Times New Roman" w:hAnsi="Nimbus Roman No9 L;Times New Roman"/>
          <w:b/>
          <w:bCs/>
          <w:color w:val="auto"/>
          <w:sz w:val="24"/>
          <w:szCs w:val="24"/>
          <w:u w:val="single"/>
          <w:lang w:val="es-ES" w:eastAsia="zh-CN" w:bidi="ar-SA"/>
        </w:rPr>
        <w:t>539</w:t>
      </w:r>
      <w:r>
        <w:rPr>
          <w:rFonts w:cs="Nimbus Roman No9 L;Times New Roman" w:ascii="Nimbus Roman No9 L;Times New Roman" w:hAnsi="Nimbus Roman No9 L;Times New Roman"/>
          <w:b/>
          <w:bCs/>
          <w:sz w:val="24"/>
          <w:szCs w:val="24"/>
          <w:u w:val="single"/>
        </w:rPr>
        <w:t>/17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"Se otorga premio al mérito social, comunitario y vecinal a Nora Navarlaz de Paramidani y a su familia". Autores: Concejales Cristina Painefil, Julia Fernández, Claudia Contreras, Diego Benítez y Andrés Martínez Infante (JSB). Colaboradora: Florencia Secchiaro. Se solicitará su retiro por haberse emitido la resolución 214-PCM-17. </w:t>
      </w:r>
      <w:r>
        <w:rPr>
          <w:rFonts w:cs="Nimbus Roman No9 L;Times New Roman" w:ascii="Nimbus Roman No9 L;Times New Roman" w:hAnsi="Nimbus Roman No9 L;Times New Roman"/>
          <w:b/>
          <w:bCs/>
          <w:sz w:val="24"/>
          <w:szCs w:val="24"/>
          <w:u w:val="none"/>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val="es-ES" w:eastAsia="zh-CN" w:bidi="ar-SA"/>
        </w:rPr>
        <w:t>Retirado.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sz w:val="24"/>
          <w:szCs w:val="24"/>
          <w:u w:val="single"/>
        </w:rPr>
        <w:t xml:space="preserve">Proyecto de resolución </w:t>
      </w:r>
      <w:r>
        <w:rPr>
          <w:rFonts w:eastAsia="Times New Roman" w:cs="Nimbus Roman No9 L;Times New Roman" w:ascii="Nimbus Roman No9 L;Times New Roman" w:hAnsi="Nimbus Roman No9 L;Times New Roman"/>
          <w:b/>
          <w:bCs/>
          <w:color w:val="auto"/>
          <w:sz w:val="24"/>
          <w:szCs w:val="24"/>
          <w:u w:val="single"/>
          <w:lang w:val="es-ES" w:eastAsia="zh-CN" w:bidi="ar-SA"/>
        </w:rPr>
        <w:t>540</w:t>
      </w:r>
      <w:r>
        <w:rPr>
          <w:rFonts w:cs="Nimbus Roman No9 L;Times New Roman" w:ascii="Nimbus Roman No9 L;Times New Roman" w:hAnsi="Nimbus Roman No9 L;Times New Roman"/>
          <w:b/>
          <w:bCs/>
          <w:sz w:val="24"/>
          <w:szCs w:val="24"/>
          <w:u w:val="single"/>
        </w:rPr>
        <w:t>/17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"Otorgar Premio al Mérito artístico y social a Cristian Gallardo". Autores: Concejales Diego Benítez, Gerardo Ávila, Viviana Gelain, Julia Fernández y Andrés Martínez Infante (JSB). Se solicitará su retiro por haberse emitido la resolución 215-PCM-17.</w:t>
      </w:r>
      <w:r>
        <w:rPr>
          <w:rFonts w:cs="Nimbus Roman No9 L;Times New Roman" w:ascii="Nimbus Roman No9 L;Times New Roman" w:hAnsi="Nimbus Roman No9 L;Times New Roman"/>
          <w:b/>
          <w:bCs/>
          <w:sz w:val="24"/>
          <w:szCs w:val="24"/>
          <w:u w:val="none"/>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val="es-ES" w:eastAsia="zh-CN" w:bidi="ar-SA"/>
        </w:rPr>
        <w:t>Retirado. Acta 1076/17 del 6 de julio de 2017.</w:t>
      </w:r>
    </w:p>
    <w:p>
      <w:pPr>
        <w:pStyle w:val="Textosinformato"/>
        <w:jc w:val="both"/>
        <w:rPr>
          <w:rFonts w:ascii="Nimbus Roman No9 L;Times New Roman" w:hAnsi="Nimbus Roman No9 L;Times New Roman" w:cs="Nimbus Roman No9 L;Times New Roman"/>
          <w:b/>
          <w:b/>
          <w:bCs/>
          <w:sz w:val="24"/>
          <w:szCs w:val="24"/>
        </w:rPr>
      </w:pPr>
      <w:r>
        <w:rPr>
          <w:rFonts w:cs="Nimbus Roman No9 L;Times New Roman" w:ascii="Nimbus Roman No9 L;Times New Roman" w:hAnsi="Nimbus Roman No9 L;Times New Roman"/>
          <w:b/>
          <w:bCs/>
          <w:sz w:val="24"/>
          <w:szCs w:val="24"/>
        </w:rPr>
      </w:r>
    </w:p>
    <w:p>
      <w:pPr>
        <w:pStyle w:val="Textosinformato"/>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comunicación</w:t>
      </w:r>
      <w:r>
        <w:rPr>
          <w:rFonts w:cs="Nimbus Roman No9 L;Times New Roman" w:ascii="Nimbus Roman No9 L;Times New Roman" w:hAnsi="Nimbus Roman No9 L;Times New Roman"/>
          <w:b/>
          <w:bCs/>
          <w:sz w:val="24"/>
          <w:szCs w:val="24"/>
          <w:u w:val="single"/>
        </w:rPr>
        <w:t xml:space="preserve"> 541/17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"Se solicita a embajador argentino en Chile tratar en próxima Comisión Binacional traslado fronterizo de lawen (medicina)". Autores: Concejales Cristina Painefil, Gerardo Ávila, Diego Benítez, Andrés Martínez Infante, Claudia Contreras, Julia Fernández y Viviana Gelain (JSB). Colaboradora: Florencia Secchiaro. Se solicitará su retiro por haberse emitido la resolución 226-PCM-17.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val="es-ES" w:eastAsia="zh-CN" w:bidi="ar-SA"/>
        </w:rPr>
        <w:t>Retirado.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ordenanza</w:t>
      </w:r>
      <w:r>
        <w:rPr>
          <w:rFonts w:cs="Nimbus Roman No9 L;Times New Roman" w:ascii="Nimbus Roman No9 L;Times New Roman" w:hAnsi="Nimbus Roman No9 L;Times New Roman"/>
          <w:b/>
          <w:bCs/>
          <w:sz w:val="24"/>
          <w:szCs w:val="24"/>
          <w:u w:val="single"/>
        </w:rPr>
        <w:t xml:space="preserve"> 542/17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"Declarar la emergencia comercial en la ciudad de San Carlos de Bariloche". Autores: Concejales Ramón Chiocconi, Ana Marks, Daniel Natapof (FPV).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A Asesoría Letrada y a las comisiones de Economía, Hacienda, Finanzas y Desarrollo Económico y de Gobierno y Legales.</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sz w:val="24"/>
          <w:szCs w:val="24"/>
          <w:u w:val="single"/>
        </w:rPr>
        <w:t>Proyecto de declaración 543/17</w:t>
      </w:r>
      <w:r>
        <w:rPr>
          <w:rFonts w:cs="Nimbus Roman No9 L;Times New Roman" w:ascii="Nimbus Roman No9 L;Times New Roman" w:hAnsi="Nimbus Roman No9 L;Times New Roman"/>
          <w:sz w:val="24"/>
          <w:szCs w:val="24"/>
          <w:u w:val="none"/>
        </w:rPr>
        <w:t>: "Se declara de interés turístico, municipal y educativo Olimpiadas de Turismo 2017". Autores: Concejales Julia Fernández, Gerardo Ávila, Diego Benítez, Claudia Contreras, Viviana Gelain, Andrés Martínez Infante y Cristina Painefil (JSB). Colaboradora: María Inés Picone. Iniciativa: Turismólogos sin fronteras. Sobre tablas</w:t>
      </w:r>
      <w:hyperlink r:id="rId540">
        <w:r>
          <w:rPr>
            <w:rStyle w:val="EnlacedeInternet"/>
            <w:rFonts w:cs="Nimbus Roman No9 L;Times New Roman" w:ascii="Nimbus Roman No9 L;Times New Roman" w:hAnsi="Nimbus Roman No9 L;Times New Roman"/>
            <w:sz w:val="24"/>
            <w:szCs w:val="24"/>
          </w:rPr>
          <w:t xml:space="preserve">. </w:t>
        </w:r>
        <w:r>
          <w:rPr>
            <w:rStyle w:val="EnlacedeInternet"/>
            <w:rFonts w:cs="Nimbus Roman No9 L;Times New Roman" w:ascii="Nimbus Roman No9 L;Times New Roman" w:hAnsi="Nimbus Roman No9 L;Times New Roman"/>
            <w:sz w:val="24"/>
            <w:szCs w:val="24"/>
            <w:shd w:fill="00FF00" w:val="clear"/>
          </w:rPr>
          <w:t>D-17-2208.</w:t>
        </w:r>
      </w:hyperlink>
      <w:r>
        <w:rPr>
          <w:rFonts w:cs="Nimbus Roman No9 L;Times New Roman" w:ascii="Nimbus Roman No9 L;Times New Roman" w:hAnsi="Nimbus Roman No9 L;Times New Roman"/>
          <w:sz w:val="24"/>
          <w:szCs w:val="24"/>
          <w:u w:val="none"/>
          <w:shd w:fill="00FF00" w:val="clear"/>
        </w:rPr>
        <w:t xml:space="preserve"> Acta 1076/17 del 6 de julio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sz w:val="24"/>
          <w:szCs w:val="24"/>
          <w:u w:val="single"/>
        </w:rPr>
        <w:t>Proyecto de comunicación 544/17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"Se comunica Cámara Diputados y Senadores declarar Emergencia Sistema Previsional". Autores: Concejales Ana Marks, Ramón Chiocconi, Daniel Natapof (FPV). Sobre tablas. </w:t>
      </w:r>
      <w:hyperlink r:id="rId541">
        <w:r>
          <w:rPr>
            <w:rStyle w:val="EnlacedeInternet"/>
            <w:rFonts w:cs="Nimbus Roman No9 L;Times New Roman" w:ascii="Nimbus Roman No9 L;Times New Roman" w:hAnsi="Nimbus Roman No9 L;Times New Roman"/>
            <w:sz w:val="24"/>
            <w:szCs w:val="24"/>
            <w:shd w:fill="00FF00" w:val="clear"/>
          </w:rPr>
          <w:t>C-17-871.</w:t>
        </w:r>
      </w:hyperlink>
      <w:r>
        <w:rPr>
          <w:rFonts w:cs="Nimbus Roman No9 L;Times New Roman" w:ascii="Nimbus Roman No9 L;Times New Roman" w:hAnsi="Nimbus Roman No9 L;Times New Roman"/>
          <w:sz w:val="24"/>
          <w:szCs w:val="24"/>
          <w:u w:val="none"/>
          <w:shd w:fill="00FF00" w:val="clear"/>
        </w:rPr>
        <w:t xml:space="preserve">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sz w:val="24"/>
          <w:szCs w:val="24"/>
          <w:u w:val="single"/>
        </w:rPr>
        <w:t>Proyecto de comunicación 545/17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"Comunica INSSJP-PAMI necesidad de adecuar prestaciones a sus </w:t>
      </w:r>
      <w:r>
        <w:rPr>
          <w:rFonts w:eastAsia="Times New Roman" w:cs="Nimbus Roman No9 L;Times New Roman" w:ascii="Nimbus Roman No9 L;Times New Roman" w:hAnsi="Nimbus Roman No9 L;Times New Roman"/>
          <w:color w:val="auto"/>
          <w:sz w:val="24"/>
          <w:szCs w:val="24"/>
          <w:u w:val="none"/>
          <w:lang w:val="es-ES" w:eastAsia="zh-CN" w:bidi="ar-SA"/>
        </w:rPr>
        <w:t>afiliados.</w:t>
      </w:r>
      <w:r>
        <w:rPr>
          <w:rFonts w:cs="Nimbus Roman No9 L;Times New Roman" w:ascii="Nimbus Roman No9 L;Times New Roman" w:hAnsi="Nimbus Roman No9 L;Times New Roman"/>
          <w:sz w:val="24"/>
          <w:szCs w:val="24"/>
          <w:u w:val="none"/>
        </w:rPr>
        <w:t xml:space="preserve"> Requiere informe". Autores: Concejales Gerardo Ávila, Julia Fernández, Viviana Gelain, Cristina Painefil y Diego Benítez (JSB). Sobre tablas. </w:t>
      </w:r>
      <w:hyperlink r:id="rId542">
        <w:r>
          <w:rPr>
            <w:rStyle w:val="EnlacedeInternet"/>
            <w:rFonts w:cs="Nimbus Roman No9 L;Times New Roman" w:ascii="Nimbus Roman No9 L;Times New Roman" w:hAnsi="Nimbus Roman No9 L;Times New Roman"/>
            <w:sz w:val="24"/>
            <w:szCs w:val="24"/>
            <w:shd w:fill="00FF00" w:val="clear"/>
          </w:rPr>
          <w:t>C-17-872.</w:t>
        </w:r>
      </w:hyperlink>
      <w:r>
        <w:rPr>
          <w:rFonts w:cs="Nimbus Roman No9 L;Times New Roman" w:ascii="Nimbus Roman No9 L;Times New Roman" w:hAnsi="Nimbus Roman No9 L;Times New Roman"/>
          <w:sz w:val="24"/>
          <w:szCs w:val="24"/>
          <w:u w:val="none"/>
          <w:shd w:fill="00FF00" w:val="clear"/>
        </w:rPr>
        <w:t xml:space="preserve">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sz w:val="24"/>
          <w:szCs w:val="24"/>
          <w:u w:val="single"/>
        </w:rPr>
        <w:t xml:space="preserve">Proyecto de ordenanza </w:t>
      </w:r>
      <w:r>
        <w:rPr>
          <w:rFonts w:eastAsia="Times New Roman" w:cs="Nimbus Roman No9 L;Times New Roman" w:ascii="Nimbus Roman No9 L;Times New Roman" w:hAnsi="Nimbus Roman No9 L;Times New Roman"/>
          <w:b/>
          <w:bCs/>
          <w:color w:val="auto"/>
          <w:sz w:val="24"/>
          <w:szCs w:val="24"/>
          <w:u w:val="single"/>
          <w:lang w:val="es-ES" w:eastAsia="zh-CN" w:bidi="ar-SA"/>
        </w:rPr>
        <w:t>546</w:t>
      </w:r>
      <w:r>
        <w:rPr>
          <w:rFonts w:cs="Nimbus Roman No9 L;Times New Roman" w:ascii="Nimbus Roman No9 L;Times New Roman" w:hAnsi="Nimbus Roman No9 L;Times New Roman"/>
          <w:b/>
          <w:bCs/>
          <w:sz w:val="24"/>
          <w:szCs w:val="24"/>
          <w:u w:val="single"/>
        </w:rPr>
        <w:t>/17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"Dispensador bolsas biodegradables cestos especiales". Autor: Concejal Daniel González (PRO). A Asesoría Letrada y a l</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as comisiones de Servicios, Tránsito y Transporte y de Gobierno y Legales.</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ordenanza</w:t>
      </w:r>
      <w:r>
        <w:rPr>
          <w:rFonts w:cs="Nimbus Roman No9 L;Times New Roman" w:ascii="Nimbus Roman No9 L;Times New Roman" w:hAnsi="Nimbus Roman No9 L;Times New Roman"/>
          <w:b/>
          <w:bCs/>
          <w:sz w:val="24"/>
          <w:szCs w:val="24"/>
          <w:u w:val="single"/>
        </w:rPr>
        <w:t xml:space="preserve"> 547/17</w:t>
      </w:r>
      <w:r>
        <w:rPr>
          <w:rFonts w:cs="Nimbus Roman No9 L;Times New Roman" w:ascii="Nimbus Roman No9 L;Times New Roman" w:hAnsi="Nimbus Roman No9 L;Times New Roman"/>
          <w:b/>
          <w:bCs/>
          <w:sz w:val="24"/>
          <w:szCs w:val="24"/>
          <w:u w:val="none"/>
        </w:rPr>
        <w:t xml:space="preserve">: </w:t>
      </w:r>
      <w:r>
        <w:rPr>
          <w:rFonts w:cs="Nimbus Roman No9 L;Times New Roman" w:ascii="Nimbus Roman No9 L;Times New Roman" w:hAnsi="Nimbus Roman No9 L;Times New Roman"/>
          <w:sz w:val="24"/>
          <w:szCs w:val="24"/>
          <w:u w:val="none"/>
        </w:rPr>
        <w:t xml:space="preserve">"Modificación ordenanza 1526-CM-05 sistema turístico tiempo compartido". Autor: Concejal Daniel González (PRO). A Asesoría Letrada y a la comisión de Gobierno y Legales. </w:t>
      </w:r>
      <w:hyperlink r:id="rId543">
        <w:r>
          <w:rPr>
            <w:rStyle w:val="EnlacedeInternet"/>
            <w:rFonts w:eastAsia="MS Mincho;ＭＳ 明朝" w:cs="Times New Roman" w:ascii="Times New Roman" w:hAnsi="Times New Roman"/>
            <w:b w:val="false"/>
            <w:bCs w:val="false"/>
            <w:sz w:val="24"/>
            <w:szCs w:val="24"/>
            <w:shd w:fill="00FF00" w:val="clear"/>
            <w:lang w:val="es-ES" w:eastAsia="zh-CN" w:bidi="ar-SA"/>
          </w:rPr>
          <w:t>O-17-2897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1081/17 del 19 octubre de 2017.</w:t>
      </w:r>
      <w:r>
        <w:rPr>
          <w:rFonts w:eastAsia="MS Mincho;ＭＳ 明朝" w:cs="Nimbus Roman No9 L;Times New Roman" w:ascii="Nimbus Roman No9 L;Times New Roman" w:hAnsi="Nimbus Roman No9 L;Times New Roman"/>
          <w:b w:val="false"/>
          <w:bCs w:val="false"/>
          <w:color w:val="000000"/>
          <w:sz w:val="24"/>
          <w:szCs w:val="24"/>
          <w:u w:val="none"/>
          <w:shd w:fill="FF00FF" w:val="clear"/>
          <w:lang w:val="es-ES" w:eastAsia="zh-CN" w:bidi="ar-SA"/>
        </w:rPr>
        <w:t xml:space="preserve"> Vetada parcialmente por Resolución 6680 I-2017. Aceptado el veto. Acta 1087/17 del 26 de diciembre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ordenanza</w:t>
      </w:r>
      <w:r>
        <w:rPr>
          <w:rFonts w:cs="Nimbus Roman No9 L;Times New Roman" w:ascii="Nimbus Roman No9 L;Times New Roman" w:hAnsi="Nimbus Roman No9 L;Times New Roman"/>
          <w:b/>
          <w:bCs/>
          <w:sz w:val="24"/>
          <w:szCs w:val="24"/>
          <w:u w:val="single"/>
        </w:rPr>
        <w:t xml:space="preserve"> 548/17</w:t>
      </w:r>
      <w:r>
        <w:rPr>
          <w:rFonts w:cs="Nimbus Roman No9 L;Times New Roman" w:ascii="Nimbus Roman No9 L;Times New Roman" w:hAnsi="Nimbus Roman No9 L;Times New Roman"/>
          <w:sz w:val="24"/>
          <w:szCs w:val="24"/>
          <w:u w:val="none"/>
        </w:rPr>
        <w:t xml:space="preserve">: "Destino excepcional fondos ECOTASA finalización obra calle Mitre ". Autor: Concejal Daniel González (PRO). A Asesoría Letradra y a las comisiones de Economía, Hacienda, Finanzas y Desarrollo Económico y de Gobierno y Legales. </w:t>
      </w:r>
      <w:r>
        <w:rPr>
          <w:rFonts w:eastAsia="MS Mincho;ＭＳ 明朝" w:cs="Times New Roman" w:ascii="Times New Roman" w:hAnsi="Times New Roman"/>
          <w:b w:val="false"/>
          <w:bCs w:val="false"/>
          <w:color w:val="000000"/>
          <w:sz w:val="24"/>
          <w:szCs w:val="24"/>
          <w:u w:val="none"/>
          <w:shd w:fill="FF3366" w:val="clear"/>
          <w:lang w:val="es-ES" w:eastAsia="zh-CN" w:bidi="ar-SA"/>
        </w:rPr>
        <w:t>Rechazado Acta 1081/17 del 19 de octubre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comunicación</w:t>
      </w:r>
      <w:r>
        <w:rPr>
          <w:rFonts w:cs="Nimbus Roman No9 L;Times New Roman" w:ascii="Nimbus Roman No9 L;Times New Roman" w:hAnsi="Nimbus Roman No9 L;Times New Roman"/>
          <w:b/>
          <w:bCs/>
          <w:sz w:val="24"/>
          <w:szCs w:val="24"/>
          <w:u w:val="single"/>
        </w:rPr>
        <w:t xml:space="preserve"> 549/17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"Solicita información sobre estudios emisión de gases efecto invernadero en Bariloche". Autores: Concejales Ana Marks, Ramón Chiocconi y Daniel Natapof (FPV). Colaboradora: Lic. Florencia Taylor. Sobre tablas</w:t>
      </w:r>
      <w:hyperlink r:id="rId544">
        <w:r>
          <w:rPr>
            <w:rStyle w:val="EnlacedeInternet"/>
            <w:rFonts w:cs="Nimbus Roman No9 L;Times New Roman" w:ascii="Nimbus Roman No9 L;Times New Roman" w:hAnsi="Nimbus Roman No9 L;Times New Roman"/>
            <w:sz w:val="24"/>
            <w:szCs w:val="24"/>
          </w:rPr>
          <w:t>.</w:t>
        </w:r>
        <w:r>
          <w:rPr>
            <w:rStyle w:val="EnlacedeInternet"/>
            <w:rFonts w:cs="Nimbus Roman No9 L;Times New Roman" w:ascii="Nimbus Roman No9 L;Times New Roman" w:hAnsi="Nimbus Roman No9 L;Times New Roman"/>
            <w:sz w:val="24"/>
            <w:szCs w:val="24"/>
            <w:shd w:fill="00FF00" w:val="clear"/>
          </w:rPr>
          <w:t>C-17-873</w:t>
        </w:r>
      </w:hyperlink>
      <w:r>
        <w:rPr>
          <w:rFonts w:cs="Nimbus Roman No9 L;Times New Roman" w:ascii="Nimbus Roman No9 L;Times New Roman" w:hAnsi="Nimbus Roman No9 L;Times New Roman"/>
          <w:sz w:val="24"/>
          <w:szCs w:val="24"/>
          <w:u w:val="none"/>
          <w:shd w:fill="00FF00" w:val="clear"/>
        </w:rPr>
        <w:t>.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ordenanza</w:t>
      </w:r>
      <w:r>
        <w:rPr>
          <w:rFonts w:cs="Nimbus Roman No9 L;Times New Roman" w:ascii="Nimbus Roman No9 L;Times New Roman" w:hAnsi="Nimbus Roman No9 L;Times New Roman"/>
          <w:b/>
          <w:bCs/>
          <w:sz w:val="24"/>
          <w:szCs w:val="24"/>
          <w:u w:val="single"/>
        </w:rPr>
        <w:t xml:space="preserve"> 550/17</w:t>
      </w:r>
      <w:r>
        <w:rPr>
          <w:rFonts w:cs="Nimbus Roman No9 L;Times New Roman" w:ascii="Nimbus Roman No9 L;Times New Roman" w:hAnsi="Nimbus Roman No9 L;Times New Roman"/>
          <w:b/>
          <w:bCs/>
          <w:sz w:val="24"/>
          <w:szCs w:val="24"/>
          <w:u w:val="none"/>
        </w:rPr>
        <w:t xml:space="preserve">: </w:t>
      </w:r>
      <w:r>
        <w:rPr>
          <w:rFonts w:cs="Nimbus Roman No9 L;Times New Roman" w:ascii="Nimbus Roman No9 L;Times New Roman" w:hAnsi="Nimbus Roman No9 L;Times New Roman"/>
          <w:sz w:val="24"/>
          <w:szCs w:val="24"/>
          <w:u w:val="none"/>
        </w:rPr>
        <w:t>"Otorgar Premio al Mérito depotivo y social a Mayte Puca, nadadora barilochense". Autores: Concejal Daniel Natapof (FPV). Colaboradoras: Marina Bazzano y Lic. Florencia Taylor. Sobre tablas</w:t>
      </w:r>
      <w:r>
        <w:rPr>
          <w:rFonts w:cs="Nimbus Roman No9 L;Times New Roman" w:ascii="Nimbus Roman No9 L;Times New Roman" w:hAnsi="Nimbus Roman No9 L;Times New Roman"/>
          <w:sz w:val="24"/>
          <w:szCs w:val="24"/>
          <w:u w:val="none"/>
          <w:shd w:fill="00FF00" w:val="clear"/>
        </w:rPr>
        <w:t>.</w:t>
      </w:r>
      <w:hyperlink r:id="rId545">
        <w:r>
          <w:rPr>
            <w:rStyle w:val="EnlacedeInternet"/>
            <w:rFonts w:cs="Nimbus Roman No9 L;Times New Roman" w:ascii="Nimbus Roman No9 L;Times New Roman" w:hAnsi="Nimbus Roman No9 L;Times New Roman"/>
            <w:sz w:val="24"/>
            <w:szCs w:val="24"/>
            <w:shd w:fill="00FF00" w:val="clear"/>
          </w:rPr>
          <w:t xml:space="preserve"> R-17-528.</w:t>
        </w:r>
      </w:hyperlink>
      <w:r>
        <w:rPr>
          <w:rFonts w:cs="Nimbus Roman No9 L;Times New Roman" w:ascii="Nimbus Roman No9 L;Times New Roman" w:hAnsi="Nimbus Roman No9 L;Times New Roman"/>
          <w:sz w:val="24"/>
          <w:szCs w:val="24"/>
          <w:u w:val="none"/>
          <w:shd w:fill="00FF00" w:val="clear"/>
        </w:rPr>
        <w:t xml:space="preserve">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comunicación</w:t>
      </w:r>
      <w:r>
        <w:rPr>
          <w:rFonts w:cs="Nimbus Roman No9 L;Times New Roman" w:ascii="Nimbus Roman No9 L;Times New Roman" w:hAnsi="Nimbus Roman No9 L;Times New Roman"/>
          <w:b/>
          <w:bCs/>
          <w:sz w:val="24"/>
          <w:szCs w:val="24"/>
          <w:u w:val="single"/>
        </w:rPr>
        <w:t xml:space="preserve"> 551/17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"Comunicar al Sr. Gobernador necesidad de finalización de trámites. Cerro Catedral". Autor: Concejal Daniel González (PRO). A la comisión de Gobierno y Legales. </w:t>
      </w:r>
      <w:r>
        <w:rPr>
          <w:rFonts w:cs="Nimbus Roman No9 L;Times New Roman" w:ascii="Nimbus Roman No9 L;Times New Roman" w:hAnsi="Nimbus Roman No9 L;Times New Roman"/>
          <w:sz w:val="24"/>
          <w:szCs w:val="24"/>
          <w:u w:val="none"/>
          <w:shd w:fill="00FF00" w:val="clear"/>
        </w:rPr>
        <w:t xml:space="preserve">. </w:t>
      </w:r>
      <w:hyperlink r:id="rId546">
        <w:r>
          <w:rPr>
            <w:rStyle w:val="EnlacedeInternet"/>
            <w:rFonts w:cs="Nimbus Roman No9 L;Times New Roman" w:ascii="Nimbus Roman No9 L;Times New Roman" w:hAnsi="Nimbus Roman No9 L;Times New Roman"/>
            <w:sz w:val="24"/>
            <w:szCs w:val="24"/>
            <w:shd w:fill="00FF00" w:val="clear"/>
          </w:rPr>
          <w:t>C-17-898</w:t>
        </w:r>
      </w:hyperlink>
      <w:r>
        <w:rPr>
          <w:rFonts w:cs="Nimbus Roman No9 L;Times New Roman" w:ascii="Nimbus Roman No9 L;Times New Roman" w:hAnsi="Nimbus Roman No9 L;Times New Roman"/>
          <w:sz w:val="24"/>
          <w:szCs w:val="24"/>
          <w:u w:val="none"/>
          <w:shd w:fill="00FF00" w:val="clear"/>
        </w:rPr>
        <w:t xml:space="preserve"> Acta 1080/17 del 5 de octubre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ordenanza</w:t>
      </w:r>
      <w:r>
        <w:rPr>
          <w:rFonts w:cs="Nimbus Roman No9 L;Times New Roman" w:ascii="Nimbus Roman No9 L;Times New Roman" w:hAnsi="Nimbus Roman No9 L;Times New Roman"/>
          <w:b/>
          <w:bCs/>
          <w:sz w:val="24"/>
          <w:szCs w:val="24"/>
          <w:u w:val="single"/>
        </w:rPr>
        <w:t xml:space="preserve"> 552/17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"Se aprueba comodato uso espacio dominio público municipal. Área vertedero". Autor: Intendente Municipal, Ing. Gustavo Gennuso. Colaboradores: Subsecretario de Planeamiento Urbano, Pablo Bullaude a/c Secretaría Desarrollo Urbano; Subsecretario de Medio Ambiente, Geolog. Carlos Beros; Asesora Letrada Municipal, Dra. Natacha Vázquez; Abogada de Asesoría Letrada, Dra. Marcela González Abdala. A Asesoría Letrada y a las comisiones de Obras y Planeamiento y de Gobierno y Legales.</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declaración</w:t>
      </w:r>
      <w:r>
        <w:rPr>
          <w:rFonts w:cs="Nimbus Roman No9 L;Times New Roman" w:ascii="Nimbus Roman No9 L;Times New Roman" w:hAnsi="Nimbus Roman No9 L;Times New Roman"/>
          <w:b/>
          <w:bCs/>
          <w:sz w:val="24"/>
          <w:szCs w:val="24"/>
          <w:u w:val="single"/>
        </w:rPr>
        <w:t xml:space="preserve"> 553/17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"Se declara de interés deportivo y turístico Ironman 70.3 Bariloche 2018". Autores: Concejales: Julia Fernández, Gerardo Ávila, Diego Benítez, Claudia Contreras, Viviana Gelain, Andrés Martínez Infante y Cristina Painefil (JSB). Colaboradoras: Rosario Armas y Glenda Cohen. Sobre tablas.  </w:t>
      </w:r>
      <w:hyperlink r:id="rId547">
        <w:r>
          <w:rPr>
            <w:rStyle w:val="EnlacedeInternet"/>
            <w:rFonts w:cs="Nimbus Roman No9 L;Times New Roman" w:ascii="Nimbus Roman No9 L;Times New Roman" w:hAnsi="Nimbus Roman No9 L;Times New Roman"/>
            <w:sz w:val="24"/>
            <w:szCs w:val="24"/>
            <w:shd w:fill="00FF00" w:val="clear"/>
          </w:rPr>
          <w:t>D-17-2209.</w:t>
        </w:r>
      </w:hyperlink>
      <w:r>
        <w:rPr>
          <w:rFonts w:cs="Nimbus Roman No9 L;Times New Roman" w:ascii="Nimbus Roman No9 L;Times New Roman" w:hAnsi="Nimbus Roman No9 L;Times New Roman"/>
          <w:sz w:val="24"/>
          <w:szCs w:val="24"/>
          <w:u w:val="none"/>
          <w:shd w:fill="00FF00" w:val="clear"/>
        </w:rPr>
        <w:t xml:space="preserve">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declaración</w:t>
      </w:r>
      <w:r>
        <w:rPr>
          <w:rFonts w:cs="Nimbus Roman No9 L;Times New Roman" w:ascii="Nimbus Roman No9 L;Times New Roman" w:hAnsi="Nimbus Roman No9 L;Times New Roman"/>
          <w:b/>
          <w:bCs/>
          <w:sz w:val="24"/>
          <w:szCs w:val="24"/>
          <w:u w:val="single"/>
        </w:rPr>
        <w:t xml:space="preserve"> 554/17</w:t>
      </w:r>
      <w:r>
        <w:rPr>
          <w:rFonts w:cs="Nimbus Roman No9 L;Times New Roman" w:ascii="Nimbus Roman No9 L;Times New Roman" w:hAnsi="Nimbus Roman No9 L;Times New Roman"/>
          <w:sz w:val="24"/>
          <w:szCs w:val="24"/>
          <w:u w:val="none"/>
        </w:rPr>
        <w:t xml:space="preserve">: "Se declara de interés deportivo y turístico Racingtheplanet: Patagonia 2017". Autores: Concejales Julia Fernández, Gerardo Ávila, Diego Benítez, Claudia Contreras, Viviana Gelain, Andrés Martínez Infante y Cristina Painefil (JSB). Colaboradora: María Inés Picone. Iniciativa: Tomás Ceppi. Sobre tablas. </w:t>
      </w:r>
      <w:hyperlink r:id="rId548">
        <w:r>
          <w:rPr>
            <w:rStyle w:val="EnlacedeInternet"/>
            <w:rFonts w:cs="Nimbus Roman No9 L;Times New Roman" w:ascii="Nimbus Roman No9 L;Times New Roman" w:hAnsi="Nimbus Roman No9 L;Times New Roman"/>
            <w:sz w:val="24"/>
            <w:szCs w:val="24"/>
            <w:shd w:fill="00FF00" w:val="clear"/>
          </w:rPr>
          <w:t>D-17-2210.</w:t>
        </w:r>
      </w:hyperlink>
      <w:r>
        <w:rPr>
          <w:rFonts w:cs="Nimbus Roman No9 L;Times New Roman" w:ascii="Nimbus Roman No9 L;Times New Roman" w:hAnsi="Nimbus Roman No9 L;Times New Roman"/>
          <w:sz w:val="24"/>
          <w:szCs w:val="24"/>
          <w:u w:val="none"/>
          <w:shd w:fill="00FF00" w:val="clear"/>
        </w:rPr>
        <w:t xml:space="preserve">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i w:val="false"/>
          <w:iCs w:val="false"/>
          <w:sz w:val="24"/>
          <w:szCs w:val="24"/>
          <w:u w:val="single"/>
        </w:rPr>
        <w:t xml:space="preserve">Proyecto de </w:t>
      </w:r>
      <w:r>
        <w:rPr>
          <w:rFonts w:eastAsia="Times New Roman" w:cs="Nimbus Roman No9 L;Times New Roman" w:ascii="Nimbus Roman No9 L;Times New Roman" w:hAnsi="Nimbus Roman No9 L;Times New Roman"/>
          <w:b/>
          <w:bCs/>
          <w:i w:val="false"/>
          <w:iCs w:val="false"/>
          <w:color w:val="auto"/>
          <w:sz w:val="24"/>
          <w:szCs w:val="24"/>
          <w:u w:val="single"/>
          <w:lang w:val="es-ES" w:eastAsia="zh-CN" w:bidi="ar-SA"/>
        </w:rPr>
        <w:t>comunicación</w:t>
      </w:r>
      <w:r>
        <w:rPr>
          <w:rFonts w:cs="Nimbus Roman No9 L;Times New Roman" w:ascii="Nimbus Roman No9 L;Times New Roman" w:hAnsi="Nimbus Roman No9 L;Times New Roman"/>
          <w:b/>
          <w:bCs/>
          <w:i w:val="false"/>
          <w:iCs w:val="false"/>
          <w:sz w:val="24"/>
          <w:szCs w:val="24"/>
          <w:u w:val="single"/>
        </w:rPr>
        <w:t xml:space="preserve"> 555/17</w:t>
      </w:r>
      <w:r>
        <w:rPr>
          <w:rFonts w:cs="Nimbus Roman No9 L;Times New Roman" w:ascii="Nimbus Roman No9 L;Times New Roman" w:hAnsi="Nimbus Roman No9 L;Times New Roman"/>
          <w:sz w:val="24"/>
          <w:szCs w:val="24"/>
          <w:u w:val="none"/>
        </w:rPr>
        <w:t>: "Se comunica Presidente ENACOM y Ministro de Comunicaciones Nación no cierre delegación ENACOM Bariloche". Autores: Concejales Ana Marks, Ramón Chiocconi, Daniel Natapof (FPV); Daniel González (PRO); Andrés Martínez Infante, Viviana Gelain, Julia Fernández, Diego Benítez, Cristina Painefil Claudia Contreras y Gerardo Ávila (JSB). Sobre tablas.</w:t>
      </w:r>
      <w:r>
        <w:rPr>
          <w:rFonts w:cs="Nimbus Roman No9 L;Times New Roman" w:ascii="Nimbus Roman No9 L;Times New Roman" w:hAnsi="Nimbus Roman No9 L;Times New Roman"/>
          <w:sz w:val="24"/>
          <w:szCs w:val="24"/>
          <w:u w:val="none"/>
          <w:shd w:fill="00FF00" w:val="clear"/>
        </w:rPr>
        <w:t xml:space="preserve"> </w:t>
      </w:r>
      <w:hyperlink r:id="rId549">
        <w:r>
          <w:rPr>
            <w:rStyle w:val="EnlacedeInternet"/>
            <w:rFonts w:cs="Nimbus Roman No9 L;Times New Roman" w:ascii="Nimbus Roman No9 L;Times New Roman" w:hAnsi="Nimbus Roman No9 L;Times New Roman"/>
            <w:sz w:val="24"/>
            <w:szCs w:val="24"/>
            <w:shd w:fill="00FF00" w:val="clear"/>
          </w:rPr>
          <w:t>C-17-870.</w:t>
        </w:r>
      </w:hyperlink>
      <w:r>
        <w:rPr>
          <w:rFonts w:cs="Nimbus Roman No9 L;Times New Roman" w:ascii="Nimbus Roman No9 L;Times New Roman" w:hAnsi="Nimbus Roman No9 L;Times New Roman"/>
          <w:sz w:val="24"/>
          <w:szCs w:val="24"/>
          <w:u w:val="none"/>
          <w:shd w:fill="00FF00" w:val="clear"/>
        </w:rPr>
        <w:t xml:space="preserve"> 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declaración</w:t>
      </w:r>
      <w:r>
        <w:rPr>
          <w:rFonts w:cs="Nimbus Roman No9 L;Times New Roman" w:ascii="Nimbus Roman No9 L;Times New Roman" w:hAnsi="Nimbus Roman No9 L;Times New Roman"/>
          <w:b/>
          <w:bCs/>
          <w:sz w:val="24"/>
          <w:szCs w:val="24"/>
          <w:u w:val="single"/>
        </w:rPr>
        <w:t xml:space="preserve"> 556/17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"Declarar interés municipal, educativo y cultural libro para adolescentes "El juego de la oruga". Autores: Concejales Diego Benítez, Andrés Martínez Infante (JSB); Ramón Chiocconi (FPV) y Daniel González (PRO). Se solicitará su retiro por haberse emitido la resolución 241-PCM-17.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val="es-ES" w:eastAsia="zh-CN" w:bidi="ar-SA"/>
        </w:rPr>
        <w:t>Retirado. Acta 1076/17 del 6 de julio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declaración</w:t>
      </w:r>
      <w:r>
        <w:rPr>
          <w:rFonts w:cs="Nimbus Roman No9 L;Times New Roman" w:ascii="Nimbus Roman No9 L;Times New Roman" w:hAnsi="Nimbus Roman No9 L;Times New Roman"/>
          <w:b/>
          <w:bCs/>
          <w:sz w:val="24"/>
          <w:szCs w:val="24"/>
          <w:u w:val="single"/>
        </w:rPr>
        <w:t xml:space="preserve"> 557/17</w:t>
      </w:r>
      <w:r>
        <w:rPr>
          <w:rFonts w:cs="Nimbus Roman No9 L;Times New Roman" w:ascii="Nimbus Roman No9 L;Times New Roman" w:hAnsi="Nimbus Roman No9 L;Times New Roman"/>
          <w:b/>
          <w:bCs/>
          <w:sz w:val="24"/>
          <w:szCs w:val="24"/>
          <w:u w:val="none"/>
        </w:rPr>
        <w:t>:</w:t>
      </w:r>
      <w:r>
        <w:rPr>
          <w:rFonts w:cs="Nimbus Roman No9 L;Times New Roman" w:ascii="Nimbus Roman No9 L;Times New Roman" w:hAnsi="Nimbus Roman No9 L;Times New Roman"/>
          <w:sz w:val="24"/>
          <w:szCs w:val="24"/>
          <w:u w:val="none"/>
        </w:rPr>
        <w:t xml:space="preserve"> "Declarar de interés municipal, educativo y comunitario el IX Congreso Argentino de Cuidados Paliativos </w:t>
      </w:r>
      <w:r>
        <w:rPr>
          <w:rFonts w:cs="Nimbus Roman No9 L;Times New Roman" w:ascii="Nimbus Roman No9 L;Times New Roman" w:hAnsi="Nimbus Roman No9 L;Times New Roman"/>
          <w:i/>
          <w:iCs/>
          <w:sz w:val="24"/>
          <w:szCs w:val="24"/>
          <w:u w:val="none"/>
        </w:rPr>
        <w:t>Expandiendo las fronteras de los cuidados paliativos</w:t>
      </w:r>
      <w:r>
        <w:rPr>
          <w:rFonts w:cs="Nimbus Roman No9 L;Times New Roman" w:ascii="Nimbus Roman No9 L;Times New Roman" w:hAnsi="Nimbus Roman No9 L;Times New Roman"/>
          <w:sz w:val="24"/>
          <w:szCs w:val="24"/>
          <w:u w:val="none"/>
        </w:rPr>
        <w:t>". Autores: Concejales Ramón Chiocconi, Ana Marks y Daniel Natapof (FPV). Sobre tablas.</w:t>
      </w:r>
      <w:hyperlink r:id="rId550">
        <w:r>
          <w:rPr>
            <w:rStyle w:val="EnlacedeInternet"/>
            <w:rFonts w:cs="Nimbus Roman No9 L;Times New Roman" w:ascii="Nimbus Roman No9 L;Times New Roman" w:hAnsi="Nimbus Roman No9 L;Times New Roman"/>
            <w:sz w:val="24"/>
            <w:szCs w:val="24"/>
          </w:rPr>
          <w:t xml:space="preserve"> </w:t>
        </w:r>
        <w:r>
          <w:rPr>
            <w:rStyle w:val="EnlacedeInternet"/>
            <w:rFonts w:cs="Nimbus Roman No9 L;Times New Roman" w:ascii="Nimbus Roman No9 L;Times New Roman" w:hAnsi="Nimbus Roman No9 L;Times New Roman"/>
            <w:sz w:val="24"/>
            <w:szCs w:val="24"/>
            <w:shd w:fill="00FF00" w:val="clear"/>
          </w:rPr>
          <w:t xml:space="preserve">D-17-2211. </w:t>
        </w:r>
      </w:hyperlink>
      <w:r>
        <w:rPr>
          <w:rFonts w:cs="Nimbus Roman No9 L;Times New Roman" w:ascii="Nimbus Roman No9 L;Times New Roman" w:hAnsi="Nimbus Roman No9 L;Times New Roman"/>
          <w:sz w:val="24"/>
          <w:szCs w:val="24"/>
          <w:u w:val="none"/>
          <w:shd w:fill="00FF00" w:val="clear"/>
        </w:rPr>
        <w:t>Acta 1076/17 del 6 de julio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declaración</w:t>
      </w:r>
      <w:r>
        <w:rPr>
          <w:rFonts w:cs="Nimbus Roman No9 L;Times New Roman" w:ascii="Nimbus Roman No9 L;Times New Roman" w:hAnsi="Nimbus Roman No9 L;Times New Roman"/>
          <w:b/>
          <w:bCs/>
          <w:sz w:val="24"/>
          <w:szCs w:val="24"/>
          <w:u w:val="single"/>
        </w:rPr>
        <w:t xml:space="preserve"> 558/17</w:t>
      </w:r>
      <w:r>
        <w:rPr>
          <w:rFonts w:cs="Nimbus Roman No9 L;Times New Roman" w:ascii="Nimbus Roman No9 L;Times New Roman" w:hAnsi="Nimbus Roman No9 L;Times New Roman"/>
          <w:b/>
          <w:bCs/>
          <w:sz w:val="24"/>
          <w:szCs w:val="24"/>
          <w:u w:val="none"/>
        </w:rPr>
        <w:t xml:space="preserve">: </w:t>
      </w:r>
      <w:r>
        <w:rPr>
          <w:rFonts w:cs="Nimbus Roman No9 L;Times New Roman" w:ascii="Nimbus Roman No9 L;Times New Roman" w:hAnsi="Nimbus Roman No9 L;Times New Roman"/>
          <w:sz w:val="24"/>
          <w:szCs w:val="24"/>
          <w:u w:val="none"/>
        </w:rPr>
        <w:t>"Declarar de interés educativo participación alumnos de Arte Dramático de la UNRN en VIII Encuentro Nacional de Teatro, La Rioja". Autores: Concejales Ramón Chiocconi, Ana Marks y Daniel Natapof (FPV).</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55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D-17-2212.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1076/17 del 6 de julio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Times New Roman" w:cs="Nimbus Roman No9 L;Times New Roman" w:ascii="Nimbus Roman No9 L;Times New Roman" w:hAnsi="Nimbus Roman No9 L;Times New Roman"/>
          <w:b/>
          <w:bCs/>
          <w:color w:val="auto"/>
          <w:sz w:val="24"/>
          <w:szCs w:val="24"/>
          <w:u w:val="single"/>
          <w:lang w:val="es-ES" w:eastAsia="zh-CN" w:bidi="ar-SA"/>
        </w:rPr>
        <w:t>declaración</w:t>
      </w:r>
      <w:r>
        <w:rPr>
          <w:rFonts w:cs="Nimbus Roman No9 L;Times New Roman" w:ascii="Nimbus Roman No9 L;Times New Roman" w:hAnsi="Nimbus Roman No9 L;Times New Roman"/>
          <w:b/>
          <w:bCs/>
          <w:sz w:val="24"/>
          <w:szCs w:val="24"/>
          <w:u w:val="single"/>
        </w:rPr>
        <w:t xml:space="preserve"> 559/17</w:t>
      </w:r>
      <w:r>
        <w:rPr>
          <w:rFonts w:cs="Nimbus Roman No9 L;Times New Roman" w:ascii="Nimbus Roman No9 L;Times New Roman" w:hAnsi="Nimbus Roman No9 L;Times New Roman"/>
          <w:sz w:val="24"/>
          <w:szCs w:val="24"/>
          <w:u w:val="none"/>
        </w:rPr>
        <w:t xml:space="preserve">: "Declarar interés municipal al </w:t>
      </w:r>
      <w:r>
        <w:rPr>
          <w:rFonts w:cs="Nimbus Roman No9 L;Times New Roman" w:ascii="Nimbus Roman No9 L;Times New Roman" w:hAnsi="Nimbus Roman No9 L;Times New Roman"/>
          <w:i/>
          <w:iCs/>
          <w:sz w:val="24"/>
          <w:szCs w:val="24"/>
          <w:u w:val="none"/>
        </w:rPr>
        <w:t>Tejetón</w:t>
      </w:r>
      <w:r>
        <w:rPr>
          <w:rFonts w:cs="Nimbus Roman No9 L;Times New Roman" w:ascii="Nimbus Roman No9 L;Times New Roman" w:hAnsi="Nimbus Roman No9 L;Times New Roman"/>
          <w:sz w:val="24"/>
          <w:szCs w:val="24"/>
          <w:u w:val="none"/>
        </w:rPr>
        <w:t xml:space="preserve"> 2017". Autores: Concejales Claudia Contreras, Gerardo Ávila, Diego Benítez, Julia Fernández, Viviana Gelain, Cristina Painefil y Andrés Martínez Infante (JSB).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Sobre tablas. </w:t>
      </w:r>
      <w:hyperlink r:id="rId55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D-17-2213.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1076/17 del 6 de julio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cs="Nimbus Roman No9 L;Times New Roman" w:ascii="Nimbus Roman No9 L;Times New Roman" w:hAnsi="Nimbus Roman No9 L;Times New Roman"/>
          <w:b/>
          <w:bCs/>
          <w:sz w:val="24"/>
          <w:szCs w:val="24"/>
          <w:u w:val="single"/>
        </w:rPr>
        <w:t xml:space="preserve">Proyecto de </w:t>
      </w: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declaración</w:t>
      </w:r>
      <w:r>
        <w:rPr>
          <w:rFonts w:cs="Nimbus Roman No9 L;Times New Roman" w:ascii="Nimbus Roman No9 L;Times New Roman" w:hAnsi="Nimbus Roman No9 L;Times New Roman"/>
          <w:b/>
          <w:bCs/>
          <w:sz w:val="24"/>
          <w:szCs w:val="24"/>
          <w:u w:val="single"/>
        </w:rPr>
        <w:t xml:space="preserve"> 560/17</w:t>
      </w:r>
      <w:r>
        <w:rPr>
          <w:rFonts w:cs="Nimbus Roman No9 L;Times New Roman" w:ascii="Nimbus Roman No9 L;Times New Roman" w:hAnsi="Nimbus Roman No9 L;Times New Roman"/>
          <w:b/>
          <w:bCs/>
          <w:sz w:val="24"/>
          <w:szCs w:val="24"/>
          <w:u w:val="none"/>
        </w:rPr>
        <w:t xml:space="preserve">: </w:t>
      </w:r>
      <w:r>
        <w:rPr>
          <w:rFonts w:cs="Nimbus Roman No9 L;Times New Roman" w:ascii="Nimbus Roman No9 L;Times New Roman" w:hAnsi="Nimbus Roman No9 L;Times New Roman"/>
          <w:sz w:val="24"/>
          <w:szCs w:val="24"/>
          <w:u w:val="none"/>
        </w:rPr>
        <w:t xml:space="preserve">"Declara interés municipal, cultural, educativo y social Sala Ensayo Comunitaria </w:t>
      </w:r>
      <w:r>
        <w:rPr>
          <w:rFonts w:cs="Nimbus Roman No9 L;Times New Roman" w:ascii="Nimbus Roman No9 L;Times New Roman" w:hAnsi="Nimbus Roman No9 L;Times New Roman"/>
          <w:i/>
          <w:iCs/>
          <w:sz w:val="24"/>
          <w:szCs w:val="24"/>
          <w:u w:val="none"/>
        </w:rPr>
        <w:t>Dengün Piuke</w:t>
      </w:r>
      <w:r>
        <w:rPr>
          <w:rFonts w:cs="Nimbus Roman No9 L;Times New Roman" w:ascii="Nimbus Roman No9 L;Times New Roman" w:hAnsi="Nimbus Roman No9 L;Times New Roman"/>
          <w:sz w:val="24"/>
          <w:szCs w:val="24"/>
          <w:u w:val="none"/>
        </w:rPr>
        <w:t xml:space="preserve"> y el fanzine  </w:t>
      </w:r>
      <w:r>
        <w:rPr>
          <w:rFonts w:cs="Nimbus Roman No9 L;Times New Roman" w:ascii="Nimbus Roman No9 L;Times New Roman" w:hAnsi="Nimbus Roman No9 L;Times New Roman"/>
          <w:i/>
          <w:iCs/>
          <w:sz w:val="24"/>
          <w:szCs w:val="24"/>
          <w:u w:val="none"/>
        </w:rPr>
        <w:t>El grito de Wenuleo</w:t>
      </w:r>
      <w:r>
        <w:rPr>
          <w:rFonts w:cs="Nimbus Roman No9 L;Times New Roman" w:ascii="Nimbus Roman No9 L;Times New Roman" w:hAnsi="Nimbus Roman No9 L;Times New Roman"/>
          <w:sz w:val="24"/>
          <w:szCs w:val="24"/>
          <w:u w:val="none"/>
        </w:rPr>
        <w:t xml:space="preserve">". Autores: Concejales Gerardo Ávila, Claudia Contreras, Diego Benítez, Julia Fernández, Viviana Gelain, Andrés Martínez Infante y Cristina Painefil (JSB). Iniciativa y colaboración: Comisión organizadora de jóvenes de la Sala de Ensayo Comunitaria  </w:t>
      </w:r>
      <w:r>
        <w:rPr>
          <w:rFonts w:cs="Nimbus Roman No9 L;Times New Roman" w:ascii="Nimbus Roman No9 L;Times New Roman" w:hAnsi="Nimbus Roman No9 L;Times New Roman"/>
          <w:i/>
          <w:iCs/>
          <w:sz w:val="24"/>
          <w:szCs w:val="24"/>
          <w:u w:val="none"/>
        </w:rPr>
        <w:t xml:space="preserve">Dengün Piuke </w:t>
      </w:r>
      <w:r>
        <w:rPr>
          <w:rFonts w:cs="Nimbus Roman No9 L;Times New Roman" w:ascii="Nimbus Roman No9 L;Times New Roman" w:hAnsi="Nimbus Roman No9 L;Times New Roman"/>
          <w:i w:val="false"/>
          <w:iCs w:val="false"/>
          <w:sz w:val="24"/>
          <w:szCs w:val="24"/>
          <w:u w:val="none"/>
        </w:rPr>
        <w:t xml:space="preserve">e integrantes de la Dirección de Promoción Social y la Subsecretaría de Coordinación de Políticas Sociales.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Sobre tablas. </w:t>
      </w:r>
      <w:hyperlink r:id="rId55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D-17-2214.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1076/17 del 6 de julio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561/17</w:t>
      </w:r>
      <w:r>
        <w:rPr>
          <w:rFonts w:cs="Nimbus Roman No9 L;Times New Roman" w:ascii="Nimbus Roman No9 L;Times New Roman" w:hAnsi="Nimbus Roman No9 L;Times New Roman"/>
          <w:i w:val="false"/>
          <w:iCs w:val="false"/>
          <w:sz w:val="24"/>
          <w:szCs w:val="24"/>
          <w:u w:val="none"/>
        </w:rPr>
        <w:t xml:space="preserve">: "Se declara interés cultural municipal proyecto </w:t>
      </w:r>
      <w:r>
        <w:rPr>
          <w:rFonts w:cs="Nimbus Roman No9 L;Times New Roman" w:ascii="Nimbus Roman No9 L;Times New Roman" w:hAnsi="Nimbus Roman No9 L;Times New Roman"/>
          <w:i/>
          <w:iCs/>
          <w:sz w:val="24"/>
          <w:szCs w:val="24"/>
          <w:u w:val="none"/>
        </w:rPr>
        <w:t>Semillas de Paz</w:t>
      </w:r>
      <w:r>
        <w:rPr>
          <w:rFonts w:cs="Nimbus Roman No9 L;Times New Roman" w:ascii="Nimbus Roman No9 L;Times New Roman" w:hAnsi="Nimbus Roman No9 L;Times New Roman"/>
          <w:i w:val="false"/>
          <w:iCs w:val="false"/>
          <w:sz w:val="24"/>
          <w:szCs w:val="24"/>
          <w:u w:val="none"/>
        </w:rPr>
        <w:t xml:space="preserve">. Homenaje a Tomás Buch". Autores: Concejales Julia Fernández, Gerardo Ávila, Diego Benítez, Claudia Contreras, Viviana Gelain, Andrés Martínez Infante y Cristina Painefil (JSB). Iniciativa: Fundación INVAP. Colaboradora: María Inés Picone.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Sobre tablas. </w:t>
      </w:r>
      <w:hyperlink r:id="rId55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D-17-2215.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1076/17 del 6 de julio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562/17:</w:t>
      </w:r>
      <w:r>
        <w:rPr>
          <w:rFonts w:cs="Nimbus Roman No9 L;Times New Roman" w:ascii="Nimbus Roman No9 L;Times New Roman" w:hAnsi="Nimbus Roman No9 L;Times New Roman"/>
          <w:sz w:val="24"/>
          <w:szCs w:val="24"/>
          <w:u w:val="none"/>
        </w:rPr>
        <w:t xml:space="preserve"> "Se comunica beneplácito a Ministerio de Salud de la Provincia de Río Negro". Autores: Concejales Diego Benítez, Claudia Contreras, Gerardo Ávila, Andrés Martínez Infante, Cristina Painefil y Viviana Gelain (JSB).</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w:t>
      </w:r>
      <w:hyperlink r:id="rId555">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C-17-874.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563/17:</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 xml:space="preserve"> </w:t>
      </w:r>
      <w:r>
        <w:rPr>
          <w:rFonts w:cs="Nimbus Roman No9 L;Times New Roman" w:ascii="Nimbus Roman No9 L;Times New Roman" w:hAnsi="Nimbus Roman No9 L;Times New Roman"/>
          <w:sz w:val="24"/>
          <w:szCs w:val="24"/>
          <w:u w:val="none"/>
        </w:rPr>
        <w:t>"Declarar interés municipal, científico y educativo "Simposio latinoamericano de Física del Estado Sólido XXIII". Autores: Concejales Diego Benítez, Andrés Martínez Infante, Claudia Contreras, Gerardo Ávila, Cristina Painefil, Viviana Gelain y Julia Fernández (JSB).</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Sobre tablas. </w:t>
      </w:r>
      <w:hyperlink r:id="rId55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D-17-2216.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564/17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w:t>
      </w:r>
      <w:r>
        <w:rPr>
          <w:rFonts w:cs="Nimbus Roman No9 L;Times New Roman" w:ascii="Nimbus Roman No9 L;Times New Roman" w:hAnsi="Nimbus Roman No9 L;Times New Roman"/>
          <w:sz w:val="24"/>
          <w:szCs w:val="24"/>
          <w:u w:val="none"/>
        </w:rPr>
        <w:t xml:space="preserve"> "Se declara de interés municipal y cultural la obra de teatro Mula Plateada". Autores: Concejales Daniel Natapof, Ana Marks y Ramón Chiocconi (FPV). Colaboradoras: Florencia Taylor y Marina Bazzano Bodi. Sobre tablas. </w:t>
      </w:r>
      <w:hyperlink r:id="rId55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D-17-2217.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565/17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cs="Nimbus Roman No9 L;Times New Roman" w:ascii="Nimbus Roman No9 L;Times New Roman" w:hAnsi="Nimbus Roman No9 L;Times New Roman"/>
          <w:sz w:val="24"/>
          <w:szCs w:val="24"/>
          <w:u w:val="none"/>
        </w:rPr>
        <w:t xml:space="preserve"> "Declarar interés deportivo y municipal torneo itinerante </w:t>
      </w:r>
      <w:r>
        <w:rPr>
          <w:rFonts w:cs="Nimbus Roman No9 L;Times New Roman" w:ascii="Nimbus Roman No9 L;Times New Roman" w:hAnsi="Nimbus Roman No9 L;Times New Roman"/>
          <w:i/>
          <w:iCs/>
          <w:sz w:val="24"/>
          <w:szCs w:val="24"/>
          <w:u w:val="none"/>
        </w:rPr>
        <w:t>Nadar en el fin del mundo</w:t>
      </w:r>
      <w:r>
        <w:rPr>
          <w:rFonts w:cs="Nimbus Roman No9 L;Times New Roman" w:ascii="Nimbus Roman No9 L;Times New Roman" w:hAnsi="Nimbus Roman No9 L;Times New Roman"/>
          <w:sz w:val="24"/>
          <w:szCs w:val="24"/>
          <w:u w:val="none"/>
        </w:rPr>
        <w:t xml:space="preserve">". Autores: Concejales Claudia Contreras, Gerardo Ávila, Diego Benítez, Viviana Gelain, Andrés Martínez Infante y Cristina Painefil (JSB). Sobre tablas. </w:t>
      </w:r>
      <w:hyperlink r:id="rId558">
        <w:r>
          <w:rPr>
            <w:rStyle w:val="EnlacedeInternet"/>
            <w:rFonts w:cs="Nimbus Roman No9 L;Times New Roman" w:ascii="Nimbus Roman No9 L;Times New Roman" w:hAnsi="Nimbus Roman No9 L;Times New Roman"/>
            <w:sz w:val="24"/>
            <w:szCs w:val="24"/>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D-17-2218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1076/17 del 6 de julio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566/17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cs="Nimbus Roman No9 L;Times New Roman" w:ascii="Nimbus Roman No9 L;Times New Roman" w:hAnsi="Nimbus Roman No9 L;Times New Roman"/>
          <w:sz w:val="24"/>
          <w:szCs w:val="24"/>
          <w:u w:val="none"/>
        </w:rPr>
        <w:t xml:space="preserve"> "Se declara de interés turístico, económico y municipal la </w:t>
      </w:r>
      <w:r>
        <w:rPr>
          <w:rFonts w:cs="Nimbus Roman No9 L;Times New Roman" w:ascii="Nimbus Roman No9 L;Times New Roman" w:hAnsi="Nimbus Roman No9 L;Times New Roman"/>
          <w:i/>
          <w:iCs/>
          <w:sz w:val="24"/>
          <w:szCs w:val="24"/>
          <w:u w:val="none"/>
        </w:rPr>
        <w:t>Feria Textil Bariloche</w:t>
      </w:r>
      <w:r>
        <w:rPr>
          <w:rFonts w:cs="Nimbus Roman No9 L;Times New Roman" w:ascii="Nimbus Roman No9 L;Times New Roman" w:hAnsi="Nimbus Roman No9 L;Times New Roman"/>
          <w:sz w:val="24"/>
          <w:szCs w:val="24"/>
          <w:u w:val="none"/>
        </w:rPr>
        <w:t>". Autores: Concejales Julia Fernández, Gerardo Ávila, Diego Benítez, Claudia Contreras, Viviana Gelain, Andrés Martínez Infante, Cristina Painefil (JSB) y Daniel González (PRO). Iniciativa: Gerente de Empleo y Capacitación Laboral de San Carlos de Bariloche, Jorge Ariel Cárdenas. Colaboradoras: Fernanda Chueri, Samanta Echenique y María Inés Picone.</w:t>
      </w:r>
      <w:r>
        <w:rPr>
          <w:rFonts w:eastAsia="MS Mincho;ＭＳ 明朝" w:cs="Nimbus Roman No9 L;Times New Roman" w:ascii="Nimbus Roman No9 L;Times New Roman" w:hAnsi="Nimbus Roman No9 L;Times New Roman"/>
          <w:b w:val="false"/>
          <w:bCs w:val="false"/>
          <w:sz w:val="24"/>
          <w:szCs w:val="24"/>
          <w:u w:val="none"/>
        </w:rPr>
        <w:t xml:space="preserve"> Sobre tablas.</w:t>
      </w:r>
      <w:hyperlink r:id="rId559">
        <w:r>
          <w:rPr>
            <w:rStyle w:val="EnlacedeInternet"/>
            <w:rFonts w:eastAsia="MS Mincho;ＭＳ 明朝" w:cs="Nimbus Roman No9 L;Times New Roman" w:ascii="Nimbus Roman No9 L;Times New Roman" w:hAnsi="Nimbus Roman No9 L;Times New Roman"/>
            <w:b w:val="false"/>
            <w:bCs w:val="false"/>
            <w:sz w:val="24"/>
            <w:szCs w:val="24"/>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D-17-2219.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1076/17 del 6 de julio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567/17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educativo, cultural y municipal IV Encuentro Internacional de Flauta". Autores: Concejales Julia Fernández, Gerardo Ávila, Diego Benítez, Claudia Contreras, Viviana Gelain, Andrés Martínez Infante y Cristina Painefil (JSB). Colaboradora: María Inés Picone. Sobre tablas. </w:t>
      </w:r>
      <w:hyperlink r:id="rId56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D-17-2220.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568/17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"Crea programa de inclusión laboral trans. Establece cupo laboral en el ámbito municipal". Autores: Concejales Ana Marks, Ramón Chiocconi y Daniel Natapof (FPV). A Asesoría Letrada y a las comisiones de Desarrollo Humano, Deportes y Cultura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56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1105/18 del 25 de octubre de 2018.</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569/17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Ejecutivo Nacional y ANSES activación y pago beneficios suspendidos Prog.Res.Ar". Autores: Concejales Ana Marks, Ramón Chiocconi y Daniel Natapof (FPV). Sobre tablas.</w:t>
      </w:r>
      <w:hyperlink r:id="rId56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C-17-875.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570/17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"Comunicar rechazo a la pretensión de eliminar la obligatoriedad del calendario vacunatorio". Autores: Concejales Daniel Natapof y Ana Marks (FPV). Sobre tablas.</w:t>
      </w:r>
      <w:hyperlink r:id="rId56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C-17-876.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571/17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"Comunicar al Congreso de la Nación adhesión proyecto de ley S1353-17". Autores: Concejales Gerardo Ávila, Claudia Contreras, Julia Fernández, Viviana Gelain, Cristina Painefil, Andrés Martínez Infante y Diego Benítez (JSB). Sobre tablas. </w:t>
      </w:r>
      <w:hyperlink r:id="rId56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C-17-877.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572/17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desarrollo, investigación y uso de harina de rosa mosqueta". Autores: Concejales Gerardo Ávila, Claudia Contreras, Julia Fernández, Cristina Painefil, Andrés Martínez Infante, Diego Benítez y Viviana Gelain (JSB). Iniciativa: Miriam Arena y Marcelo Gurrea, responsables del emprendimiento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Ambar – Flores Norpatagónicas SRL.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Sobre tablas.</w:t>
      </w:r>
    </w:p>
    <w:p>
      <w:pPr>
        <w:pStyle w:val="Textosinformato"/>
        <w:widowControl/>
        <w:suppressAutoHyphens w:val="true"/>
        <w:kinsoku w:val="true"/>
        <w:overflowPunct w:val="true"/>
        <w:autoSpaceDE w:val="true"/>
        <w:bidi w:val="0"/>
        <w:jc w:val="both"/>
        <w:rPr/>
      </w:pPr>
      <w:hyperlink r:id="rId56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D-17-2221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1076/17 del 6 de julio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573/17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"Comunicar al Honorable Directorio de Parques Nacionales necesidad rever resolución 123-2017 y cuadro tarifario". Autores: Comisión de Turismo y Medio Ambiente: Concejales Daniel González (PRO); Julia Fernández, Gerardo Ávila (JSB) y Daniel Natapof (FPV). Iniciativa: Asociación  de Turismo Activo de la Patagonia (ATAP). Sobre tablas. </w:t>
      </w:r>
      <w:hyperlink r:id="rId56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C-17-878.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1076/17 del 6 de julio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574/17: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mecanismo protección de los derechos del usuario y consumidor basados en el principio de lealtad comercial". Autor: Concejal Ramón Chiocconi (FPV). A Asesoría Letrada y a las comisiones de Servicios, Tránsito y Transporte y de Gobierno y Legales. </w:t>
      </w:r>
      <w:hyperlink r:id="rId56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O-18-2962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575/17: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repudio venta de acciones proyecto ARSAT 3. Exigencia cumplimiento irrestricto ley 27208". Autores: Concejales Ana Marks y Ramón Chiocconi (FPV).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FF" w:val="clear"/>
          <w:lang w:val="es-ES" w:eastAsia="zh-CN" w:bidi="ar-SA"/>
        </w:rPr>
        <w:t>Acta 1077/17 del 24 de agosto de 2017, girado a comisión de Servicios Tránsito y Transporte.</w:t>
      </w:r>
      <w:hyperlink r:id="rId568">
        <w:r>
          <w:rPr>
            <w:rStyle w:val="EnlacedeInternet"/>
            <w:rFonts w:eastAsia="MS Mincho;ＭＳ 明朝" w:cs="Nimbus Roman No9 L;Times New Roman" w:ascii="Nimbus Roman No9 L;Times New Roman" w:hAnsi="Nimbus Roman No9 L;Times New Roman"/>
            <w:b w:val="false"/>
            <w:bCs w:val="false"/>
            <w:sz w:val="24"/>
            <w:szCs w:val="24"/>
            <w:shd w:fill="00FFFF"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C-17-893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sz w:val="24"/>
          <w:shd w:fill="00FF00" w:val="clear"/>
        </w:rPr>
      </w:pPr>
      <w:r>
        <w:rPr>
          <w:rFonts w:eastAsia="MS Mincho;ＭＳ 明朝" w:cs="Nimbus Roman No9 L;Times New Roman" w:ascii="Nimbus Roman No9 L;Times New Roman" w:hAnsi="Nimbus Roman No9 L;Times New Roman"/>
          <w:b w:val="false"/>
          <w:sz w:val="24"/>
          <w:shd w:fill="00FF00" w:val="clear"/>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576/17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el evento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Desplegando las alas, encendiendo el amor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Cristina Painefil, Diego Benítez, Viviana Gelain, Andrés Martínez Infante, Julia Fernández, Claudia Contreras y Gerardo Ávila (JSB). Colaboradora: Florencia Secchiaro. Sobre Tablas.</w:t>
      </w:r>
      <w:hyperlink r:id="rId569">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 xml:space="preserve">D-17-2225 </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sz w:val="24"/>
        </w:rPr>
      </w:pPr>
      <w:r>
        <w:rPr>
          <w:rFonts w:eastAsia="MS Mincho;ＭＳ 明朝" w:cs="Nimbus Roman No9 L;Times New Roman" w:ascii="Nimbus Roman No9 L;Times New Roman" w:hAnsi="Nimbus Roman No9 L;Times New Roman"/>
          <w:b w:val="false"/>
          <w:sz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577/17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2787-CM-16. Incorpora venta de libros como financiamiento de editora municipal". Autores: Concejales Julia Fernández, Viviana Gelain, Andrés Martínez Infante, Claudia Contreras,  Gerardo Ávila, Diego Benítez y Cristina Painefil (JSB). Colaboradoradores: Eliana Navarro, Editora Municipal Bariloche; Rosario Armas. A Asesoría Letrada y a la comisión de Gobierno y Legales.</w:t>
      </w:r>
      <w:hyperlink r:id="rId570">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hyperlink>
      <w:hyperlink r:id="rId571">
        <w:r>
          <w:rPr>
            <w:rStyle w:val="EnlacedeInternet"/>
            <w:rFonts w:eastAsia="MS Mincho;ＭＳ 明朝" w:cs="Times New Roman" w:ascii="Times New Roman" w:hAnsi="Times New Roman"/>
            <w:b w:val="false"/>
            <w:bCs w:val="false"/>
            <w:sz w:val="24"/>
            <w:szCs w:val="24"/>
            <w:shd w:fill="00FF00" w:val="clear"/>
            <w:lang w:val="es-ES" w:eastAsia="zh-CN" w:bidi="ar-SA"/>
          </w:rPr>
          <w:t xml:space="preserve">O-17-2885 </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cs="Nimbus Roman No9 L;Times New Roman"/>
        </w:rPr>
      </w:pPr>
      <w:r>
        <w:rPr>
          <w:rFonts w:cs="Nimbus Roman No9 L;Times New Roman" w:ascii="Nimbus Roman No9 L;Times New Roman" w:hAnsi="Nimbus Roman No9 L;Times New Roman"/>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578/17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al Directorio de la Administración de Parques Nacionales gestiones reconstrucción refugio San Martín- Laguna Jakob". Autores: Concejales  Andrés Martínez Infante, Cristina Painefil, Diego Benítez, Claudia Contreras, Julia Fernández y Viviana Gelain (JSB). Colaboradoras: Florencia Secchiaro y Rosario Armas. Sobre Tablas</w:t>
      </w:r>
      <w:hyperlink r:id="rId572">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 C-17-881.</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cs="Nimbus Roman No9 L;Times New Roman"/>
        </w:rPr>
      </w:pPr>
      <w:r>
        <w:rPr>
          <w:rFonts w:cs="Nimbus Roman No9 L;Times New Roman" w:ascii="Nimbus Roman No9 L;Times New Roman" w:hAnsi="Nimbus Roman No9 L;Times New Roman"/>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579/17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"Exención de tasa por servicios municipales de la Sra. Candelaria Bustamante". Autor: Intendente Municipal, Ing. Gustavo Gennuso. Colaboradores: Jefe de Gabinete, Lic. Pablo Chamatrópulos y Secretario de Hacienda, Cdor. Ariel Gomis. A Asesoría Letrada y a las comisiones de Economía, Hacienda, Finanzas y Desarrollo Económico y de Gobierno y Legales. </w:t>
      </w:r>
      <w:hyperlink r:id="rId573">
        <w:r>
          <w:rPr>
            <w:rStyle w:val="EnlacedeInternet"/>
          </w:rPr>
          <w:t>O-18-2967.</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Cuerpodetexto"/>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580/17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"Abrogar ordenanza 1793-CM-07. Se declara interés social subdivisión de lote 19-2-E-047C-02. Adjudicar". Autor: Intendente Municipal, Ing. Gustavo Gennuso. Colaboradores: Jefe de Gabinete, Lic. Pablo Chamatrópulos; Secretario de Desarrollo Urbano, Ing. Marcelo Ruival; Instituto Municipal Tierra y Vivienda para el Habitat Social, Dra. Laura Zanoni. A Asesoría Letrada y a las comisiones de Obras y Planeamiento y de Gobierno y Legales. </w:t>
      </w:r>
      <w:hyperlink r:id="rId574">
        <w:r>
          <w:rPr>
            <w:rStyle w:val="EnlacedeInternet"/>
            <w:rFonts w:eastAsia="MS Mincho;ＭＳ 明朝" w:cs="Times New Roman"/>
            <w:b w:val="false"/>
            <w:bCs w:val="false"/>
            <w:sz w:val="24"/>
            <w:szCs w:val="24"/>
            <w:shd w:fill="00FF00" w:val="clear"/>
            <w:lang w:val="es-ES" w:eastAsia="zh-CN" w:bidi="ar-SA"/>
          </w:rPr>
          <w:t>O-17-2898</w:t>
        </w:r>
      </w:hyperlink>
      <w:r>
        <w:rPr>
          <w:rFonts w:eastAsia="MS Mincho;ＭＳ 明朝" w:cs="Times New Roman"/>
          <w:b w:val="false"/>
          <w:bCs w:val="false"/>
          <w:color w:val="000000"/>
          <w:sz w:val="24"/>
          <w:szCs w:val="24"/>
          <w:u w:val="none"/>
          <w:shd w:fill="00FF00" w:val="clear"/>
          <w:lang w:val="es-ES" w:eastAsia="zh-CN" w:bidi="ar-SA"/>
        </w:rPr>
        <w:t xml:space="preserve"> Acta 1081/17 del 19 octubre de 2017. </w:t>
      </w:r>
    </w:p>
    <w:p>
      <w:pPr>
        <w:pStyle w:val="Cuerpodetexto"/>
        <w:spacing w:before="0" w:after="0"/>
        <w:jc w:val="both"/>
        <w:rPr>
          <w:rFonts w:ascii="Nimbus Roman No9 L;Times New Roman" w:hAnsi="Nimbus Roman No9 L;Times New Roman" w:cs="Nimbus Roman No9 L;Times New Roman"/>
        </w:rPr>
      </w:pPr>
      <w:r>
        <w:rPr>
          <w:rFonts w:cs="Nimbus Roman No9 L;Times New Roman" w:ascii="Nimbus Roman No9 L;Times New Roman" w:hAnsi="Nimbus Roman No9 L;Times New Roman"/>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581/17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"Solicitud de información presupuesto planta depuradora Bariloche". Autores: Concejales Daniel Natapof y Ana Marks (FPV). Sobre Tablas. </w:t>
      </w:r>
      <w:hyperlink r:id="rId575">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C-17-882.</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cs="Nimbus Roman No9 L;Times New Roman"/>
        </w:rPr>
      </w:pPr>
      <w:r>
        <w:rPr>
          <w:rFonts w:cs="Nimbus Roman No9 L;Times New Roman" w:ascii="Nimbus Roman No9 L;Times New Roman" w:hAnsi="Nimbus Roman No9 L;Times New Roman"/>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582/17: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el libro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Lotes sin dueño"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Daniel Natapof y Ana Marks (FPV). Sobre Tablas.</w:t>
      </w:r>
      <w:hyperlink r:id="rId576">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 xml:space="preserve">D-17-2226 </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sz w:val="24"/>
        </w:rPr>
      </w:pPr>
      <w:r>
        <w:rPr>
          <w:rFonts w:eastAsia="MS Mincho;ＭＳ 明朝" w:cs="Nimbus Roman No9 L;Times New Roman" w:ascii="Nimbus Roman No9 L;Times New Roman" w:hAnsi="Nimbus Roman No9 L;Times New Roman"/>
          <w:b w:val="false"/>
          <w:sz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583/17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Honorable Senado de la Nación adhesión proyecto de ley S2526-17". Autores: Concejales Cristina Painefil, Gerardo Ávila, Diego Benítez, Andrés Martínez Infante, Claudia Contreras, Julia Fernández y Viviana Gelain (JSB). Colaboradora: Florencia Secchiaro. Iniciativa: Fundación Alas de Amor Bariloche. Sobre Tablas. </w:t>
      </w:r>
      <w:hyperlink r:id="rId577">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C-17-883.</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sz w:val="24"/>
        </w:rPr>
      </w:pPr>
      <w:r>
        <w:rPr>
          <w:rFonts w:eastAsia="MS Mincho;ＭＳ 明朝" w:cs="Nimbus Roman No9 L;Times New Roman" w:ascii="Nimbus Roman No9 L;Times New Roman" w:hAnsi="Nimbus Roman No9 L;Times New Roman"/>
          <w:b w:val="false"/>
          <w:sz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584/17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parámetros urbanísticos especiales, parcela 19-1-C-583-05, ampliación residencial turístico". Autor: Intendente Municipal, Ing. Gustavo Gennuso. Colaboradores: Jefe de Gabinete, Lic. Pablo Chamatrópulos; Secretario de Desarrollo Urbano, Ing. Marcelo Ruival; Subsecretario de Gestión Urbana, Arq. Eduardo Reddy; Subsecretario de Planeamiento Territorial, Arq. Pablo Bullaude y Subsecretario de Medio Ambiente, Geol. Carlos Beros. A Asesoría Letrada y a las comisiones de Obras y Planeamiento y de Gobierno y Legales. </w:t>
      </w:r>
      <w:hyperlink r:id="rId57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O-18-2978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sz w:val="24"/>
        </w:rPr>
      </w:pPr>
      <w:r>
        <w:rPr>
          <w:rFonts w:eastAsia="MS Mincho;ＭＳ 明朝" w:cs="Nimbus Roman No9 L;Times New Roman" w:ascii="Nimbus Roman No9 L;Times New Roman" w:hAnsi="Nimbus Roman No9 L;Times New Roman"/>
          <w:b w:val="false"/>
          <w:sz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585/17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desafecta parcial calle Qta.19-2-E-061, Qta.19-2-E-064 y MZ 19-2-E-627". Autor: Intendente Municipal, Ing. Gustavo Gennuso. Colaboradores: Jefe de Gabinete, Lic. Pablo Chamatrópulos; Secretario de Desarrollo Urbano, Ing. Marcelo Ruival; Presidente del Instituto Municipal de Tierra y Vivienda para el Hábitat Social, Dra. Laura Zannoni. A Asesoría Letrada y a las comisiones de Obras y Planeamiento y de Gobierno y Legales.</w:t>
      </w:r>
      <w:hyperlink r:id="rId57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O-17-2906.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sz w:val="24"/>
        </w:rPr>
      </w:pPr>
      <w:r>
        <w:rPr>
          <w:rFonts w:eastAsia="MS Mincho;ＭＳ 明朝" w:cs="Nimbus Roman No9 L;Times New Roman" w:ascii="Nimbus Roman No9 L;Times New Roman" w:hAnsi="Nimbus Roman No9 L;Times New Roman"/>
          <w:b w:val="false"/>
          <w:sz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586/17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primera etapa aplicación concreta del diseño universal". Autores: Concejales Daniel Natapof y Ana Marks (FPV). Colaboradores: Arq. Mariana Romero; Arq. Patricia Ronzoni; Marina Bazzano Bodi y Florencia Taylor. A Asesoría Letrada y a las comisiones de Obras y Planeamiento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587/17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beneplácito resolución 23/2017 CIDH. Exige cumplimiento resolución 23/2017: Libertad inmediata a Milagro Sala". Autores: Concejales Ana Marks y Daniel Natapof (FPV). Iniciativa: Comité por la libertad de Milagro Sala, Bariloche – Dina Huapi. Sobre Tablas.</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val="es-ES" w:eastAsia="zh-CN" w:bidi="ar-SA"/>
        </w:rPr>
        <w:t xml:space="preserve"> Rechazado.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588/17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funcionarios nacionales y provinciales aparición con vida de Santiago Maldonado y cese inmediato de represión Comunidad Lof Resistencia Dpto. Cushamen". Autores: Concejales Ana Marks y Daniel Natapof (FPV). Sobre Tablas. </w:t>
      </w:r>
      <w:hyperlink r:id="rId580">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 xml:space="preserve">C-17-884. </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589/17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Ministerio de Seguridad de la Nación honda preocupación por desaparición Santiago Maldonado y se solicita arbitrar todos los medios para su búsqueda". Autores: Concejales Cristina Painefil, Gerardo Ávila, Diego Benítez, Andrés Martínez Infante, Claudia Contreras, Julia Fernández y Viviana Gelain (JSB). Colaboradora: Florencia Secchiaro. Sobre Tablas. </w:t>
      </w:r>
      <w:hyperlink r:id="rId581">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C-17-885.</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sz w:val="24"/>
        </w:rPr>
      </w:pPr>
      <w:r>
        <w:rPr>
          <w:rFonts w:eastAsia="MS Mincho;ＭＳ 明朝" w:cs="Nimbus Roman No9 L;Times New Roman" w:ascii="Nimbus Roman No9 L;Times New Roman" w:hAnsi="Nimbus Roman No9 L;Times New Roman"/>
          <w:b w:val="false"/>
          <w:sz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590/17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Superintendente de aguas necesidad de deslinde administrativo Laguna El Trébol". Autora: Concejal Ana Marks (FPV). Colaboradores: Junta Vecinal Barrio El Trébol y Comisión Mixta RNU El Trébol. Sobre Tablas.</w:t>
      </w:r>
      <w:hyperlink r:id="rId582">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C-17-886.</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color w:val="auto"/>
          <w:sz w:val="24"/>
          <w:szCs w:val="24"/>
          <w:lang w:val="es-ES" w:eastAsia="zh-CN" w:bidi="ar-SA"/>
        </w:rPr>
      </w:pPr>
      <w:r>
        <w:rPr>
          <w:rFonts w:eastAsia="MS Mincho;ＭＳ 明朝" w:cs="Nimbus Roman No9 L;Times New Roman" w:ascii="Nimbus Roman No9 L;Times New Roman" w:hAnsi="Nimbus Roman No9 L;Times New Roman"/>
          <w:b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591/17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al XXVII Congreso Argentino de Quemaduras" Autor: Concejal Daniel González (PRO). Colaborador: Dr. Aldo Zamboni. Sobre Tablas. </w:t>
      </w:r>
      <w:hyperlink r:id="rId583">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D-17-2227</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592/17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educativo e intercultural curso precongreso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I Encuentro Patagónico de Humanismo en Medicina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Diego Benítez, Viviana Gelain, Andrés Martínez Infante, Julia Fernández, Claudia Contreras y Gerardo Ávila (JSB). Colaboradora: Florencia Secchiaro. Sobre Tablas. </w:t>
      </w:r>
      <w:hyperlink r:id="rId584">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D-17-2228</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593/17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Honorable Congreso de la Nación necesidad de prorrogar plazos ley 26160 y consecuentes prórrogas. Relevamiento territorial". Autores: Concejales Cristina Painefil, Diego Benítez, Viviana Gelain, Andrés Martínez Infante, Julia Fernández, Claudia Contreras y Gerardo Ávila (JSB). Iniciativa: Comunidades mapuche Zona Andina. Colaboradora: Florencia Secchiaro. Sobre Tablas. </w:t>
      </w:r>
      <w:hyperlink r:id="rId585">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 xml:space="preserve">C-17-887. </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594/17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cultural y educativa espectáculo danza-teatro para niños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No había una vez una canción</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Ana Marks, Ramón Chiocconi y Daniel Natapof (FPV). Colaboradoras: LV dúo de danza contemporánea, Valeria Nassif y Verónica Cutillo y Señante Teatral, Ángeles Castro. Sobre Tablas. </w:t>
      </w:r>
      <w:hyperlink r:id="rId586">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D-17-2229</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595/17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Plan General de Emergencias de Protección Civil de Bariloche". Autor: Intendente Municipal, Ing. Gustavo Gennuso. Colaboradores: Concejal Viviana Gelain (JSB); Jefe de Gabinete, Lic. Pablo Chamatrópulos y Subsecretaria de Protección Civil, Patricia Díaz. A Asesoría Letrada y a las comisiones de Servicios, Tránsito y Transporte y de Gobierno y Legales.</w:t>
      </w:r>
      <w:hyperlink r:id="rId58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O-17-2907.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596/17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"Solicita al Congreso de la Nación y Legislatura de Río Negro, la urgente necesidad de trabajar en normativa sobre lotes abandonados". Autores: Concejales Daniel Natapof, Ana Marks y Ramón Chiocconi (FPV). Sobre Tablas.</w:t>
      </w:r>
      <w:hyperlink r:id="rId588">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C-17-888</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597/17</w:t>
      </w:r>
      <w:r>
        <w:rPr>
          <w:rFonts w:eastAsia="MS Mincho;ＭＳ 明朝" w:cs="Nimbus Roman No9 L;Times New Roman" w:ascii="Nimbus Roman No9 L;Times New Roman" w:hAnsi="Nimbus Roman No9 L;Times New Roman"/>
          <w:b/>
          <w:bCs/>
          <w:color w:val="auto"/>
          <w:sz w:val="24"/>
          <w:szCs w:val="24"/>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xml:space="preserve"> "Se declara de interés municipal el certificado de vivienda única". Autores: Concejales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Daniel Natapof, Ana Marks y Ramón Chiocconi (FPV). Colaboradores: CTEP (Confederación de Trabajadores de la Economía Popular). Sobre Tablas. </w:t>
      </w:r>
      <w:hyperlink r:id="rId589">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D-17-2230</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598/17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deportivo a Luciano Muñoz". Autores: Concejales Cristina Painefil, Diego Benítez, Viviana Gelain, Andrés Martínez Infante, Julia Fernández, Claudia Contreras y Gerardo Ávila (JSB). Colaboradora: Florencia Secchiaro. Sobre Tablas. </w:t>
      </w:r>
      <w:hyperlink r:id="rId590">
        <w:r>
          <w:rPr>
            <w:rStyle w:val="EnlacedeInternet"/>
            <w:rFonts w:eastAsia="MS Mincho;ＭＳ 明朝" w:cs="Nimbus Roman No9 L;Times New Roman" w:ascii="Nimbus Roman No9 L;Times New Roman" w:hAnsi="Nimbus Roman No9 L;Times New Roman"/>
            <w:b w:val="false"/>
            <w:bCs w:val="false"/>
            <w:sz w:val="24"/>
            <w:szCs w:val="24"/>
            <w:shd w:fill="23FF23" w:val="clear"/>
            <w:lang w:val="es-ES" w:eastAsia="zh-CN" w:bidi="ar-SA"/>
          </w:rPr>
          <w:t>R-17-532.</w:t>
        </w:r>
      </w:hyperlink>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599/17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"Se declara interés municipal campaña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Sólo por hoy</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del Grupo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1 de 3".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Julia Fernández, Gerardo Ávila, Diego Benítez, Claudia Contreras, Viviana Gelain, Andrés Martínez Infante y Cristina Painefil (JSB).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INICIATIVA: Grupo 1 de 3 integrado por: profesionales del Hospital Zonal, los Centros de Salud, la Secretaría de Desarrollo Social Deportivo y Cultural Municipal, el Mercado Comunitario, el Consejo Provincial de Educación, Coordinación de Salud Escolar, Desarrollo Social de Nación, el Programa de Agricultura Familiar Urbana y Periurbana del Municipio, el Equipo Técnico del Centro de Desarrollo Infantil (CDI), la Legislatura de Río Negro, el Concejo Deliberante de San Carlos de Bariloche y la Fundación Nutrir Patagonia.</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xml:space="preserve"> Sobre Tablas. </w:t>
      </w:r>
      <w:hyperlink r:id="rId59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23FF23" w:val="clear"/>
            <w:lang w:val="es-ES" w:eastAsia="zh-CN" w:bidi="ar-SA"/>
          </w:rPr>
          <w:t>D-17-2231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auto" w:val="clear"/>
          <w:lang w:val="es-ES" w:eastAsia="es-AR" w:bidi="ar-SA"/>
        </w:rPr>
        <w:t>Proyecto de declaración 600/17</w:t>
      </w:r>
      <w:r>
        <w:rPr>
          <w:rFonts w:eastAsia="MS Mincho;ＭＳ 明朝" w:cs="Nimbus Roman No9 L;Times New Roman" w:ascii="Nimbus Roman No9 L;Times New Roman" w:hAnsi="Nimbus Roman No9 L;Times New Roman"/>
          <w:b/>
          <w:bCs/>
          <w:i w:val="false"/>
          <w:iCs w:val="false"/>
          <w:color w:val="000000"/>
          <w:sz w:val="24"/>
          <w:szCs w:val="24"/>
          <w:u w:val="none"/>
          <w:shd w:fill="auto" w:val="clear"/>
          <w:lang w:val="es-ES" w:eastAsia="es-AR"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 xml:space="preserve"> "Declarar interés municipal, cultural, turístico </w:t>
      </w:r>
      <w:r>
        <w:rPr>
          <w:rFonts w:eastAsia="MS Mincho;ＭＳ 明朝" w:cs="Nimbus Roman No9 L;Times New Roman" w:ascii="Nimbus Roman No9 L;Times New Roman" w:hAnsi="Nimbus Roman No9 L;Times New Roman"/>
          <w:b w:val="false"/>
          <w:bCs w:val="false"/>
          <w:i/>
          <w:iCs/>
          <w:color w:val="000000"/>
          <w:sz w:val="24"/>
          <w:szCs w:val="24"/>
          <w:u w:val="none"/>
          <w:shd w:fill="auto" w:val="clear"/>
          <w:lang w:val="es-ES" w:eastAsia="es-AR" w:bidi="ar-SA"/>
        </w:rPr>
        <w:t>Honrar la vida</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 xml:space="preserve"> V Encuentro Folklore 2017". Autores: Concejales Claudia Contreras, Gerardo Ávila, Diego Benítez, Viviana Gelain, Andrés Martínez Infante y Cristina Painefil (JSB).</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xml:space="preserve"> Sobre Tablas. </w:t>
      </w:r>
      <w:hyperlink r:id="rId59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23FF23" w:val="clear"/>
            <w:lang w:val="es-ES" w:eastAsia="zh-CN" w:bidi="ar-SA"/>
          </w:rPr>
          <w:t>D-17-2232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auto" w:val="clear"/>
          <w:lang w:val="es-ES" w:eastAsia="es-AR" w:bidi="ar-SA"/>
        </w:rPr>
        <w:t>Proyecto de ordenanza 601/17</w:t>
      </w:r>
      <w:r>
        <w:rPr>
          <w:rFonts w:eastAsia="MS Mincho;ＭＳ 明朝" w:cs="Nimbus Roman No9 L;Times New Roman" w:ascii="Nimbus Roman No9 L;Times New Roman" w:hAnsi="Nimbus Roman No9 L;Times New Roman"/>
          <w:b/>
          <w:bCs/>
          <w:i w:val="false"/>
          <w:iCs w:val="false"/>
          <w:color w:val="000000"/>
          <w:sz w:val="24"/>
          <w:szCs w:val="24"/>
          <w:u w:val="none"/>
          <w:shd w:fill="auto" w:val="clear"/>
          <w:lang w:val="es-ES" w:eastAsia="es-AR"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 xml:space="preserve"> "Modifica ordenanza 2033-CM-10. Amplía participación barrial en la organización Día de Juntas Vecinales". Autores: Concejales Gerardo Ávila, Claudia Contreras, Cristina Painefil, Diego Benítez, Andrés Martínez Infante y Viviana Gelain (JSB). INICIATIVA: Representantes de Juntas Vecinales y Comisiones de Trabajo Barrial de San Carlos de Bariloche. Barrio El Frutillar, Barrio Lera, Barrio Arrayanes, Barrio Boris Furman, Barrio Santo Cristo y Barrio San Francisco II Barda Este.</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xml:space="preserve"> Sobre Tablas.</w:t>
      </w:r>
      <w:hyperlink r:id="rId593">
        <w:r>
          <w:rPr>
            <w:rStyle w:val="EnlacedeInternet"/>
            <w:rFonts w:eastAsia="MS Mincho;ＭＳ 明朝" w:cs="Nimbus Roman No9 L;Times New Roman" w:ascii="Nimbus Roman No9 L;Times New Roman" w:hAnsi="Nimbus Roman No9 L;Times New Roman"/>
            <w:b/>
            <w:bCs/>
            <w:i w:val="false"/>
            <w:iCs w:val="false"/>
            <w:sz w:val="24"/>
            <w:szCs w:val="24"/>
            <w:shd w:fill="auto" w:val="clear"/>
            <w:lang w:val="es-ES" w:eastAsia="zh-CN" w:bidi="ar-SA"/>
          </w:rPr>
          <w:t xml:space="preserve"> </w:t>
        </w:r>
      </w:hyperlink>
      <w:hyperlink r:id="rId59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23FF23" w:val="clear"/>
            <w:lang w:val="es-ES" w:eastAsia="zh-CN" w:bidi="ar-SA"/>
          </w:rPr>
          <w:t>O-17-2881.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23FF23" w:val="clear"/>
          <w:lang w:val="es-ES" w:eastAsia="zh-CN" w:bidi="ar-SA"/>
        </w:rPr>
        <w:t xml:space="preserve"> Acta 1077/17 del 24 de agosto de 2017.</w:t>
      </w:r>
    </w:p>
    <w:p>
      <w:pPr>
        <w:pStyle w:val="Textosinformato"/>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auto" w:val="clear"/>
          <w:lang w:val="es-ES" w:eastAsia="es-AR" w:bidi="ar-SA"/>
        </w:rPr>
        <w:t>Proyecto de ordenanza 602/17</w:t>
      </w:r>
      <w:r>
        <w:rPr>
          <w:rFonts w:eastAsia="MS Mincho;ＭＳ 明朝" w:cs="Nimbus Roman No9 L;Times New Roman" w:ascii="Nimbus Roman No9 L;Times New Roman" w:hAnsi="Nimbus Roman No9 L;Times New Roman"/>
          <w:b/>
          <w:bCs/>
          <w:i w:val="false"/>
          <w:iCs w:val="false"/>
          <w:color w:val="000000"/>
          <w:sz w:val="24"/>
          <w:szCs w:val="24"/>
          <w:u w:val="none"/>
          <w:shd w:fill="auto" w:val="clear"/>
          <w:lang w:val="es-ES" w:eastAsia="es-AR"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 xml:space="preserve"> "Modifica ordenanza 1747-CM-07. Asignación nombres de calles barrio Omega". Autores: Concejales Claudia Contreras, Gerardo Ávila, Diego Benítez, Viviana Gelain, Cristina Painefil y Andrés Martínez Infante (JSB).</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xml:space="preserve"> A Asesoría Letrada y a la comisión de Gobierno y Legales.</w:t>
      </w:r>
      <w:hyperlink r:id="rId59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auto" w:val="clear"/>
            <w:lang w:val="es-ES" w:eastAsia="zh-CN" w:bidi="ar-SA"/>
          </w:rPr>
          <w:t xml:space="preserve"> </w:t>
        </w:r>
      </w:hyperlink>
      <w:hyperlink r:id="rId596">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 xml:space="preserve">O-17-2886 </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auto" w:val="clear"/>
          <w:lang w:val="es-ES" w:eastAsia="es-AR" w:bidi="ar-SA"/>
        </w:rPr>
        <w:t>Proyecto de declaración 603/17</w:t>
      </w:r>
      <w:r>
        <w:rPr>
          <w:rFonts w:eastAsia="MS Mincho;ＭＳ 明朝" w:cs="Nimbus Roman No9 L;Times New Roman" w:ascii="Nimbus Roman No9 L;Times New Roman" w:hAnsi="Nimbus Roman No9 L;Times New Roman"/>
          <w:b/>
          <w:bCs/>
          <w:i w:val="false"/>
          <w:iCs w:val="false"/>
          <w:color w:val="000000"/>
          <w:sz w:val="24"/>
          <w:szCs w:val="24"/>
          <w:u w:val="none"/>
          <w:shd w:fill="auto" w:val="clear"/>
          <w:lang w:val="es-ES" w:eastAsia="es-AR"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 xml:space="preserve">"Declarar interés municipal y comunitario seminario de capacitación </w:t>
      </w:r>
      <w:r>
        <w:rPr>
          <w:rFonts w:eastAsia="MS Mincho;ＭＳ 明朝" w:cs="Nimbus Roman No9 L;Times New Roman" w:ascii="Nimbus Roman No9 L;Times New Roman" w:hAnsi="Nimbus Roman No9 L;Times New Roman"/>
          <w:b w:val="false"/>
          <w:bCs w:val="false"/>
          <w:i/>
          <w:iCs/>
          <w:color w:val="000000"/>
          <w:sz w:val="24"/>
          <w:szCs w:val="24"/>
          <w:u w:val="none"/>
          <w:shd w:fill="auto" w:val="clear"/>
          <w:lang w:val="es-ES" w:eastAsia="es-AR" w:bidi="ar-SA"/>
        </w:rPr>
        <w:t>Camino hacia y desde el movimiento</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 xml:space="preserve">". Autores: Concejales Diego Benítez, Andrés Martínez Infante, Claudia Contreras, Viviana Gelain, Cristina Painefil y Gerardo Ávila (JSB).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xml:space="preserve">Sobre Tablas. </w:t>
      </w:r>
      <w:hyperlink r:id="rId59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23FF23" w:val="clear"/>
            <w:lang w:val="es-ES" w:eastAsia="zh-CN" w:bidi="ar-SA"/>
          </w:rPr>
          <w:t xml:space="preserve">D-17-2233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23FF23" w:val="clear"/>
          <w:lang w:val="es-ES" w:eastAsia="zh-CN" w:bidi="ar-SA"/>
        </w:rPr>
        <w:t>Acta 1077/17 del 24 de agosto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auto" w:val="clear"/>
          <w:lang w:val="es-ES" w:eastAsia="es-AR" w:bidi="ar-SA"/>
        </w:rPr>
        <w:t>Proyecto de ordenanza 604/17</w:t>
      </w:r>
      <w:r>
        <w:rPr>
          <w:rFonts w:eastAsia="MS Mincho;ＭＳ 明朝" w:cs="Nimbus Roman No9 L;Times New Roman" w:ascii="Nimbus Roman No9 L;Times New Roman" w:hAnsi="Nimbus Roman No9 L;Times New Roman"/>
          <w:b/>
          <w:bCs/>
          <w:i w:val="false"/>
          <w:iCs w:val="false"/>
          <w:color w:val="000000"/>
          <w:sz w:val="24"/>
          <w:szCs w:val="24"/>
          <w:u w:val="none"/>
          <w:shd w:fill="auto" w:val="clear"/>
          <w:lang w:val="es-ES" w:eastAsia="es-AR"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es-AR" w:bidi="ar-SA"/>
        </w:rPr>
        <w:t xml:space="preserve"> "Ordenamiento de balnearios públicos municipales. Zonificación y habilitación". Autores: Concejales Andrés Martínez Infante, Gerardo Ávila, Claudia Contreras, Cristina Painefil, Diego Benítez y Viviana Gelain (JSB). Colaboradoras: Rosario Armas y Natalia Thostrup.</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xml:space="preserve"> A Asesoría Letrada y a las comisiones de Obras y Planeamiento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605/17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comisión de arbolado público. Deroga ordenanza 358-CM-94". Autor: Intendente Municipal, Ing. Gustavo Gennuso. Colaboradores: Jefe de Gabinete, Lic. Pablo Chamatrópulos; Concejal Andrés Martínez Infante; INTA, CONICET, Parques Nacionales, Dirección Provincial de Bosques, Ente Mixto Jardín Botánico, Ente Municipal de Preservación del Patrimonio Histórico, Asociación de Horticultura de San Carlos de Bariloche, Universidad Nacional de Río Negro, Universidad Nacional del Comahue, Grupo de Viveristas, Asociación Árbol de Pie, Instituto de Formación Docente y Club de Leones. A Asesoría Letrada y a las comisiones de Servicios, Tránsito y Transporte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606/17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modifica ordenanza 1183-CM-01 comodato Capilla Sagrada Familia". Autores: Concejales Julia Fernández, Viviana Gelain, Andrés Martínez Infante, Claudia Contreras, Gerardo Ávila, Diego Benítez y Cristina Painefil (JSB). Iniciativa: Obispado de San Carlos de Bariloche. Colaboradores: Párroco Padre Javier Bonan y Rosario Armas. A Asesoría Letrada y a las comisiones de Obras y Planeamiento y de Gobierno y Legales.</w:t>
      </w:r>
      <w:hyperlink r:id="rId598">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hyperlink>
      <w:hyperlink r:id="rId59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O-17-2908.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607/17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la clínica veterinaria municipal de San Carlos de Bariloche". Autores: Concejales Daniel Natapof, Ana Marks y Ramón Chiocconi (FPV).  Colaboradoras: Florencia Taylor y Marina Bazzano Bodi. A Asesoría Letrada y a las comisiones de Servicios, Tránsito y Transporte y de Gobierno y Legales.</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608/17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"Programa de incentivo para adopción mascotas callejeras. Modificación ordenanza 1931-CM-2009". Autor: Concejal Daniel González (PRO). A Asesoría Letrada y a las comisiones de Servicios, Tránsito y Transporte y de Gobierno y Legales.</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609/17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"Comunicar a la Legislatura necesidad de adherir régimen estabilidad fiscal, programa de recuperación productiva. Ley 27264. PYME" Autor: Concejal Daniel González (PRO). Sobre tablas. </w:t>
      </w:r>
      <w:hyperlink r:id="rId60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C-17-889.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1078/17 del 7 de septiembre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610/17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al Departamento Ejecutivo suscripción convenio con empresa TresB S.R.L". Autor: </w:t>
      </w:r>
      <w:r>
        <w:rPr>
          <w:rFonts w:eastAsia="Times New Roman" w:cs="Nimbus Roman No9 L;Times New Roman" w:ascii="Nimbus Roman No9 L;Times New Roman" w:hAnsi="Nimbus Roman No9 L;Times New Roman"/>
          <w:b w:val="false"/>
          <w:bCs w:val="false"/>
          <w:color w:val="auto"/>
          <w:sz w:val="24"/>
          <w:szCs w:val="24"/>
          <w:u w:val="none"/>
          <w:lang w:val="es-ES" w:eastAsia="ar-SA" w:bidi="ar-SA"/>
        </w:rPr>
        <w:t>Intendente Municipal, Ing. Gustavo Gennuso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Colaboradores: Jefe de Gabinete, Lic. Pablo Chamatrópulos; Subsecretario de Medioambiente, Carlos Beros y Concejal Andrés Martínez Infante (JSB). A Asesoría Letrada y a la comisión de Gobierno y Legales. Con tratamiento de preferencia 1º sesión. </w:t>
      </w:r>
      <w:hyperlink r:id="rId60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O-17-2889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1079/17 del 21 de septiembre de 2017.</w:t>
      </w:r>
    </w:p>
    <w:p>
      <w:pPr>
        <w:pStyle w:val="Textosinformato"/>
        <w:jc w:val="both"/>
        <w:rPr>
          <w:rFonts w:ascii="Nimbus Roman No9 L;Times New Roman" w:hAnsi="Nimbus Roman No9 L;Times New Roman" w:cs="Nimbus Roman No9 L;Times New Roman"/>
          <w:b w:val="false"/>
          <w:b w:val="false"/>
          <w:bCs w:val="false"/>
          <w:color w:val="auto"/>
          <w:sz w:val="24"/>
          <w:szCs w:val="24"/>
          <w:lang w:val="es-ES" w:bidi="ar-SA"/>
        </w:rPr>
      </w:pPr>
      <w:r>
        <w:rPr>
          <w:rFonts w:cs="Nimbus Roman No9 L;Times New Roman" w:ascii="Nimbus Roman No9 L;Times New Roman" w:hAnsi="Nimbus Roman No9 L;Times New Roman"/>
          <w:b w:val="false"/>
          <w:bCs w:val="false"/>
          <w:color w:val="auto"/>
          <w:sz w:val="24"/>
          <w:szCs w:val="24"/>
          <w:lang w:val="es-ES"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611/17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modifica ordenanza 2709-CM-15 y 2769-CM-16. Modifica estructura política Ejecutivo municipal". Autor: </w:t>
      </w:r>
      <w:r>
        <w:rPr>
          <w:rFonts w:eastAsia="Times New Roman" w:cs="Nimbus Roman No9 L;Times New Roman" w:ascii="Nimbus Roman No9 L;Times New Roman" w:hAnsi="Nimbus Roman No9 L;Times New Roman"/>
          <w:b w:val="false"/>
          <w:bCs w:val="false"/>
          <w:color w:val="auto"/>
          <w:sz w:val="24"/>
          <w:szCs w:val="24"/>
          <w:u w:val="none"/>
          <w:lang w:val="es-ES" w:eastAsia="ar-SA" w:bidi="ar-SA"/>
        </w:rPr>
        <w:t>Intendente Municipal, Ing. Gustavo Gennuso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Colaboradores: Jefe de Gabinete, Lic. Pablo Chamatrópulos; Subsecretaria de la Función Pública, Mag. Gabriela Rosemberg; Concejal Andrés Martínez Infante (JSB) y Subsecretario de Medioambiente, Geol. Carlos Beros. Sobre tablas. </w:t>
      </w:r>
      <w:hyperlink r:id="rId602">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O-17-2887</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1078/17 del 7 de septiembre de 2017.</w:t>
      </w:r>
    </w:p>
    <w:p>
      <w:pPr>
        <w:pStyle w:val="Textosinformato"/>
        <w:jc w:val="both"/>
        <w:rPr>
          <w:rFonts w:ascii="Nimbus Roman No9 L;Times New Roman" w:hAnsi="Nimbus Roman No9 L;Times New Roman" w:cs="Nimbus Roman No9 L;Times New Roman"/>
          <w:b w:val="false"/>
          <w:b w:val="false"/>
          <w:bCs w:val="false"/>
          <w:color w:val="auto"/>
          <w:sz w:val="24"/>
          <w:szCs w:val="24"/>
          <w:lang w:val="es-ES" w:bidi="ar-SA"/>
        </w:rPr>
      </w:pPr>
      <w:r>
        <w:rPr>
          <w:rFonts w:cs="Nimbus Roman No9 L;Times New Roman" w:ascii="Nimbus Roman No9 L;Times New Roman" w:hAnsi="Nimbus Roman No9 L;Times New Roman"/>
          <w:b w:val="false"/>
          <w:bCs w:val="false"/>
          <w:color w:val="auto"/>
          <w:sz w:val="24"/>
          <w:szCs w:val="24"/>
          <w:lang w:val="es-ES"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612/17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cultural y turístico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5º Edición Festival Audiovisual Bariloche (FAB 2017)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Claudia Contreras, Gerardo Ávila, Diego Benítez, Cristina Painefil, Julia Fernández, Viviana Gelain y Andrés Martínez Infante (JSB). Sobre tablas.</w:t>
      </w:r>
      <w:hyperlink r:id="rId603">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D-17-2239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613/17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interés municipal, educativo y deportivo proyecto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Esquí de Montaña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Julia Fernández, Gerardo Ávila, Diego Benítez, Claudia Contreras, Viviana Gelain, Andrés Martínez Infante y Cristina Painefil (JSB). Iniciativa: Club Andino Bariloche, Subcomisión de Ski de Montaña: Marcelo Deza, Charly Galosi y Gabriel Coin. Sobre tablas. </w:t>
      </w:r>
      <w:hyperlink r:id="rId60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D-17-2240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614/17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deportivo a Cristian Ranquehue". Autores: Concejales Cristina Painefil, Diego Benítez, Viviana Gelain, Andrés Martínez Infante, Julia Fernández, Claudia Contreras y Gerardo Ávila (JSB). Colaboradora: Florencia Secchiaro. Sobre tablas. </w:t>
      </w:r>
      <w:hyperlink r:id="rId60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R-17-533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1078/17 del 7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615/17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deportivo y turístico a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4ta. Fecha del Campeonato Cordillerano de Enduro – Circuito La Cascada Edición 2017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 Concejal Daniel González (PRO). Sobre tablas.</w:t>
      </w:r>
      <w:hyperlink r:id="rId606">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D-17-2241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1078/17 del 7 de septiembre de 2017.</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616/17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"Declarar interés municipal y comunitario evento del barrio Malvinas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Primavera y Familia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Comisión Legislativa: Concejales Diego Benítez, Andrés Martínez Infante (JSB); Ramón Chiocconi (FPV) y Daniel González (PRO). Iniciativa: Sergio Herrero, presidente del barrio Nuestras Malvinas.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60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D-17-2242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617/17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"Modifica ordenanza 2704-CM-15. Aprueba addenda convenio comodato". Autores: Comisión de Obras y Planeamiento: Concejales Viviana Gelain, Claudia Contreras (JSB); Ana Marks, Ramón Chiocconi (FPV) y Daniel González (PRO). Iniciativa: Asociación Civil Escuela Deportiva, Social y Cultural Quilmes. A Asesoría Letrada y a las comisiones de Obras y Planeamiento y de Gobierno y Legales.</w:t>
      </w:r>
      <w:hyperlink r:id="rId608">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hyperlink>
      <w:hyperlink r:id="rId60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O-17-2915.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1086/17 del 14 de diciembre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618/17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adhiere a la Declaración de Ushuaia de comisiones de Relaciones Exteriores del Congreso de la Nación". Autores: Concejales Ana Marks, Ramón Chiocconi y Daniel Natapof (FPV). Sobre tablas.</w:t>
      </w:r>
      <w:hyperlink r:id="rId61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C-17-890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619/17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Reglamento General Audiencias Públicas. Se abroga ordenanza 1744-CM-07". Autores: Concejales Ramón Chiocconi y Daniel Natapof (FPV). A Asesoría Letrada y a la comisión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620/17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"Declarar de interés municipal, cultural y educativo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IV Jornada de Juego, Cultura y Educación"</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Ramón Chiocconi y Ana Marks (FPV). Sobre tablas. </w:t>
      </w:r>
      <w:hyperlink r:id="rId61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D-17-2243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621/17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"Comunicar al INCAA revisión sistema puntaje establecido en la resolución Nº 1/2017". Autores: Concejales Claudia Contreras, Gerardo Ávila, Diego Benítez, Julia Fernández, Viviana Gelain, Cristina Painefil y Andrés Martínez Infante (JSB). Sobre tablas.</w:t>
      </w:r>
      <w:hyperlink r:id="rId612">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C-17-891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1078/17 del 7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622/17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Jornada de Divulgación y Tratamiento de PBO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Claudia Contreras, Diego Benítez, Julia Fernández, Viviana Gelain, Andrés Martínez infante y Cristina Painefil (JSB). Sobre tablas. </w:t>
      </w:r>
      <w:hyperlink r:id="rId61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D-17-2244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1078/17 del 7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623/17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educativo evento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Semana Internacional Crianza en Brazos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Julia Fernández, Viviana Gelain, Andrés Martínez Infante y Cristina Painefil (JSB). Sobre tablas. </w:t>
      </w:r>
      <w:hyperlink r:id="rId61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D-17-2245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1078/17 del 7 de septiembre de 2017.</w:t>
      </w:r>
    </w:p>
    <w:p>
      <w:pPr>
        <w:pStyle w:val="Textosinformato"/>
        <w:jc w:val="both"/>
        <w:rPr>
          <w:rFonts w:ascii="Nimbus Roman No9 L;Times New Roman" w:hAnsi="Nimbus Roman No9 L;Times New Roman" w:eastAsia="MS Mincho;ＭＳ 明朝" w:cs="Nimbus Roman No9 L;Times New Roman"/>
          <w:color w:val="auto"/>
          <w:sz w:val="24"/>
          <w:szCs w:val="24"/>
          <w:lang w:val="es-ES" w:eastAsia="zh-CN" w:bidi="ar-SA"/>
        </w:rPr>
      </w:pPr>
      <w:r>
        <w:rPr>
          <w:rFonts w:eastAsia="MS Mincho;ＭＳ 明朝" w:cs="Nimbus Roman No9 L;Times New Roman" w:ascii="Nimbus Roman No9 L;Times New Roman" w:hAnsi="Nimbus Roman No9 L;Times New Roman"/>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val="false"/>
          <w:i w:val="false"/>
          <w:iCs w:val="false"/>
          <w:color w:val="auto"/>
          <w:sz w:val="24"/>
          <w:szCs w:val="24"/>
          <w:u w:val="single"/>
          <w:lang w:val="es-ES" w:eastAsia="zh-CN" w:bidi="ar-SA"/>
        </w:rPr>
        <w:t>Proyecto de comunicación 624/17</w:t>
      </w:r>
      <w:r>
        <w:rPr>
          <w:rFonts w:eastAsia="MS Mincho;ＭＳ 明朝" w:cs="Nimbus Roman No9 L;Times New Roman" w:ascii="Nimbus Roman No9 L;Times New Roman" w:hAnsi="Nimbus Roman No9 L;Times New Roman"/>
          <w:b/>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Se comunica al Ministerio de Salud de Río Negro matriculación acompañantes terapéuticos. Autores: Concejales Ramón Chiocconi, Ana Marks y Daniel Natapof (FPV). </w:t>
      </w:r>
      <w:hyperlink r:id="rId61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C-17-892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1078/17 del 7 de septiembre de 2017.</w:t>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625/17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interés municipal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2º Caminata Nacional por el Alzheimer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Daniel Natapof, Ana Marks y Ramón Chiocconi (FPV).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61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D-17-2246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626/17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"Solicita gestión para implementación de la tarjeta SUBE para personas con discapacidad". Autores: Concejales Daniel Natapof, Ana Marks y Ramón Chiocconi (FPV). Sobre tablas. </w:t>
      </w:r>
      <w:hyperlink r:id="rId61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C-17-894.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627/17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"Comodato Asociación Civil de Fútbol Infanto Juvenil Luna Park". Autores: Intendente Municipal, Ing. Gustavo Gennuso y Concejal Viviana Gelain (JSB). Colaboradores: Secretario de Desarrollo Urbano, Ing. Marcelo Ruival y Presidente del IMTVHS, Dra. Laura Zannoni.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61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O-18-2930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628/17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social. Se desadjudica y se adjudica inmuebles barrio Ushuaia". Autor: Intendente Municipal, Ing. Gustavo Gennuso. Colaboradores: Jefe de Gabinete, Lic. Pablo Chamatrópulos; Secretario de Desarrollo Urbano, Ing. Marcelo Ruival y Presidente del IMTVHS, Dra. Laura Zannoni. A Asesoría Letrada y a las comisiones de Obras y Planeamiento y de Gobierno y Legales. </w:t>
      </w:r>
      <w:hyperlink r:id="rId61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O-18-2940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629/17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comunica Oficina Nacional de Contrataciones necesidad de restablecimiento prioridad empresas locales". Autores: Concejales Diego Benítez, Claudia Contreras, Julia Fernández, Gerardo Ávila, Andrés Martínez Infante, Cristina Painefil y Viviana Gelain (JSB). Sobre tablas.</w:t>
      </w:r>
      <w:hyperlink r:id="rId620">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C-17-895.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630/17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"Otorgar Premio al Mérito comunitario a Mara López Wortzman". Autores: Concejales Daniel Natapof, Ana Marks y Ramón Chiocconi (FPV). Colaboradora: Florencia Taylor.  Sobre tablas.</w:t>
      </w:r>
      <w:hyperlink r:id="rId621">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R-17-534.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631/17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Huésped de Honor a Elicura Chihuailaf". Autores: Concejales Cristina Painefil; Diego Benítez, Viviana Gelain, Andrés Martínez Infante, Julia Fernández, Claudia Contreras y Gerardo Ávila (JSB). Colaboradora: Florencia Secchiaro. Sobre tablas. </w:t>
      </w:r>
      <w:hyperlink r:id="rId62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D-17-2247.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632/17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cultural e intercultural el evento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Poesía sin Fronteras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Cristina Painefil, Diego Benítez, Viviana Gelain, Andrés Martínez Infante, Julia Fernández, Claudia Contreras y Gerardo Ávila (JSB). Iniciativa: Susana Lara y Eduardo Gabriel Ehlers. Colaboradora: Florencia Secchiaro. Sobre tablas.</w:t>
      </w:r>
      <w:hyperlink r:id="rId623">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D-17-2248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633/17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educativo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Conferencia Educación Emocional</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Julia Fernández, Gerardo Ávila, Diego Benítez, Claudia Contreras, Viviana Gelain, Andrés Martínez Infante y Cristina Painefil (JSB). Iniciativa: Fundación Educación Emocional. Sobre tablas. </w:t>
      </w:r>
      <w:hyperlink r:id="rId62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D-17-2249.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1079/17 del 21 de septiembre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634/17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programa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Piletas para Adultos/as Mayores".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Autores: Concejales Ana Marks, Ramón Chiocconi y Daniel Natapof (FPV). Iniciativa: Mesa de Adultos Mayores CAAT 4 y 5, Centro de Jubilados y Pensionados Rosa Mosqueta, Centro de Abuelos El Amanecer, Grupo Piren y Grupo Cumbres Nevadas. A Asesoría Letrada y a las comisiones de Desarrollo Humano, Deportes y Cultura y de Gobierno y Legales.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62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635/17</w:t>
      </w:r>
      <w:r>
        <w:rPr>
          <w:rFonts w:cs="Nimbus Roman No9 L;Times New Roman" w:ascii="Nimbus Roman No9 L;Times New Roman" w:hAnsi="Nimbus Roman No9 L;Times New Roman"/>
          <w:b/>
          <w:bCs/>
          <w:i w:val="false"/>
          <w:iCs w:val="false"/>
          <w:sz w:val="24"/>
          <w:szCs w:val="24"/>
          <w:u w:val="none"/>
        </w:rPr>
        <w:t>:</w:t>
      </w:r>
      <w:r>
        <w:rPr>
          <w:rFonts w:cs="Nimbus Roman No9 L;Times New Roman" w:ascii="Nimbus Roman No9 L;Times New Roman" w:hAnsi="Nimbus Roman No9 L;Times New Roman"/>
          <w:i w:val="false"/>
          <w:iCs w:val="false"/>
          <w:sz w:val="24"/>
          <w:szCs w:val="24"/>
          <w:u w:val="none"/>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Se comunica Consejo de la Magistratura repudio quebranto representación parlamentaria Honorable Senado". Autores: Concejales Ana Marks, Ramón Chiocconi y Daniel Natapof (FPV). Sobre tablas.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0000" w:val="clear"/>
          <w:lang w:val="es-ES" w:eastAsia="zh-CN" w:bidi="ar-SA"/>
        </w:rPr>
        <w:t>Rechazado. Acta 1079/17 del 21 de septiembre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636/17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 interés municipal y comunitario charla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Ciencia y Tecnología como Políticas de Estado: Diálogos con Diego Hurtado y Matías Bianchi</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Ana Marks, Ramón Chiocconi y Daniel Natapof (FPV). Iniciativa: Científicos y universitarios autoconvocados. Sobre tablas. </w:t>
      </w:r>
      <w:hyperlink r:id="rId62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D-17-2250.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1079/17 del 21 de septiembre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637/17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cultural, educativo y turístico 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Workshop Año Internacional del Turismo Sostenible para el Desarrollo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 Concejal Daniel González (PRO). Colaboradora: Lic. Martha Vélez, Directora. Sobre tablas. </w:t>
      </w:r>
      <w:hyperlink r:id="rId62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D-17-2251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1079/17 del 21 de septiembre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638/17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cultural y educativo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De los Andes al Mar por Ruta 23</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Autores: Concejales Ramón Chiocconi y Daniel Natapof (FPV). Sobre tablas.</w:t>
      </w:r>
      <w:hyperlink r:id="rId628">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D-17-2252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1079/17 del 21 de septiembre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639/17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Jornada Interdisciplinaria de Género Bariloche 2017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Autores: Concejales Julia Fernández, Gerardo Ávila, Diego Benítez, Claudia Contreras, Viviana Gelain y Andrés Martínez Infante (JSB). Iniciativa: Dirección de Instituciones y Centro de Acceso a la Justicia Bariloche. Sobre tablas.</w:t>
      </w:r>
      <w:hyperlink r:id="rId629">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D-17-2253.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1079/17 del 21 de septiembre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640/17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interés municipal, cultural y social programa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Uniendo Metas Jóvenes para el Futuro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Gerardo Ávila, Claudia Contreras, Andrés Martínez Infante, Diego Benítez y Viviana Gelain (JSB). Iniciativa: Lic. Axhel Lehr, responsable del Programa Asesor Pedagógico Asociación Conciencia Bariloche.  Sobre tablas. </w:t>
      </w:r>
      <w:hyperlink r:id="rId63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D-17-2254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1079/17 del 21 de septiembre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641/17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educativo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Te escribo desde este Bello Lugar</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Claudia Contreras, Gerardo Ávila, Diego Benítez, Julia Fernández, Viviana Gelain y Andrés Martínez Infante (JSB). Sobre tablas. </w:t>
      </w:r>
      <w:hyperlink r:id="rId63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D-17-2255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1079/17 del 21 de septiembre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642/17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y deportivo Triatlón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Escape de la Isla Huemul 2018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Comisión Legislativa: Concejales Diego Benítez (JSB); Ramón Chiocconi (FPV) y Daniel González (PRO). Iniciativa: Club Los Pehuenes. Sobre tablas. </w:t>
      </w:r>
      <w:hyperlink r:id="rId63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D-17-2256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1079/17 del 21 de septiembre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643/17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interés municipal e institucional 3º Reunión Anual del Consejo Directivo del Secretariado Permanente de Tribunales de Cuenta". Autores: Concejales Diego Benítez, Andrés Martínez Infante, Claudia Contreras, Cristina Painefil y Gerardo Ávila (JSB). Iniciativa: Tribunal de Contralor de la Municipalidad de San Carlos de Bariloche, Presidenta Denis Casatti y Vocal Damián Fuentes. Sobre tablas. </w:t>
      </w:r>
      <w:hyperlink r:id="rId63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D-17-2257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1079/17 del 21 de septiembre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b/>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bCs w:val="false"/>
          <w:i w:val="false"/>
          <w:i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644/17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crea la línea de protección integral para prevenir y erradicar la violencia de género". Autores: Concejales Daniel Natapof, Ana Marks y Ramón Chiocconi (FPV). Colaboradoras: Florencia Taylor y Marina Bazzano Bodi. A Asesoría Letrada y a las comisiones de Desarrollo Humano, Deportes y Cultura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645/17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comunica al Ministro de Obras y Servicios Públicos, Planificación, Infraestructura y Viviendas la necesidad de urgente intervención respecto de la puesta en valor calle Mitre". Autor: Concejal Daniel González (PRO). Sobre tablas.</w:t>
      </w:r>
      <w:hyperlink r:id="rId634">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C-17-896.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646/17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gobierno de la Provincia y a la Legislatura la necesidad transferencia del poder concedente energía eléctrica". Autor: Concejal Daniel González (PRO). Sobre tablas. </w:t>
      </w:r>
      <w:hyperlink r:id="rId63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C-17-897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647/17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"Aprobar balance año 2015 del Tribunal de Contralor". Autores: Presidente del Tribunal de Contralor, Cra. Denise Casatti; Vicepresidente, Dra. Julieta Wallace y Vocal Damián Fuentes. A Asesoría Letrada y a las comisiones de Economía, Hacienda, Finanzas y Desarrollo Económico y de Gobierno y Legales. </w:t>
      </w:r>
      <w:hyperlink r:id="rId63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O-17-2909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648/17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"Aprobar balance año 2016 del Tribunal de Contralor". Autores: Presidente del Tribunal de Contralor, Cra. Denise Casatti; Vicepresidente, Dra. Julieta Wallace y Vocal Sr. Damián Fuentes. A Asesoría Letrada y a las comisiones de Economía, Hacienda, Finanzas y Desarrollo Económico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63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O-18-2948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649/17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"Semana de acciones para la erradicación de la violencia hacia las mujeres. Modifica ordenanza 2033-CM-10. Abroga ordenanza 2099-CM-10". Autores: Concejales Viviana Gelain (JSB) y Ana Marks (FPV). Sobre tablas. </w:t>
      </w:r>
      <w:hyperlink r:id="rId63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O-17-2893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deportivo la Copa de Campeones 2017". Autores: Concejales Cristina Painefil, Diego Benítez,  Andrés Martínez Infante, Julia Fernández, Claudia Contreras y Gerardo Ávila (JSB). Colaboradora: Florencia Secchiaro. Sobre tablas. </w:t>
      </w:r>
      <w:hyperlink r:id="rId63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D-17-2260.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651/17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interés municipal, educativo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Semana de Prevención de la Obesidad Infantil</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Diego Benítez, Andrés Martínez Infante, Julia Fernández, Claudia Contreras y Gerardo Ávila (JSB). Iniciativa: </w:t>
      </w:r>
      <w:r>
        <w:rPr>
          <w:rFonts w:eastAsia="MS Mincho;ＭＳ 明朝" w:cs="Nimbus Roman No9 L;Times New Roman" w:ascii="Nimbus Roman No9 L;Times New Roman" w:hAnsi="Nimbus Roman No9 L;Times New Roman"/>
          <w:b w:val="false"/>
          <w:bCs w:val="false"/>
          <w:color w:val="auto"/>
          <w:sz w:val="24"/>
          <w:szCs w:val="24"/>
          <w:u w:val="none"/>
          <w:lang w:val="es-ES" w:eastAsia="es-AR" w:bidi="ar-SA"/>
        </w:rPr>
        <w:t>Grupo 1 de 3 integrado por: profesionales del Hospital Zonal, los Centros de Salud, la Secretaría de Desarrollo Social, Deportivo y Cultural Municipal, el Mercado Comunitario, el Consejo Provincial de Educación, Coordinación de Salud Escolar, Desarrollo Social de Nación, el Programa de Agricultura Familiar Urbana y Periurbana del Municipio, el Equipo Técnico del Centro de Desarrollo Infantil (CDI), la Legislatura de Río Negro, el Concejo Deliberante de San Carlos de Bariloche y la Fundación Nutrir Patagonia.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64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D-17-2261.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652/17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Proyecto M</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Julia Fernández, Gerardo Ávila, Diego Benítez, Claudia Contreras, Andrés Martínez Infante y Cristina Painefil (JSB). Iniciativa: Natalia Mussolana. Sobre tablas.</w:t>
      </w:r>
      <w:hyperlink r:id="rId64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D-17-2262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Acta1080/17 del5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653/17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"Prestar acuerdo llamado a licitación pública obra pavimento rígido 1º etapa". Autor: Intendente Municipal, Ing. Gustavo Gennuso. Colaboradores: Concejal Viviana Gelain; Jefe de Gabinete, Lic. Pablo Chamatrópulos; Secretario de Obras y Servicios Públicos, Ing. Alfredo Milano; Asesora Letrada, Dra. Natacha Vázquez y Dirección de Obras por Contrato. Sobre tablas</w:t>
      </w:r>
      <w:hyperlink r:id="rId64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O-17-2890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1080/17 del 5 de octubre de17.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654/17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xml:space="preserve">Se declara interés municipal, educativo y comunitario actividades Semana por los Derechos de Niños, Niñas y Adolescentes". Autores: Concejales Ana Marks (FPV) y Gerardo Ávila (JSB). Iniciativa: Movimiento de Infancia. Sobre tablas. </w:t>
      </w:r>
      <w:hyperlink r:id="rId64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D-17-2263</w:t>
        </w:r>
      </w:hyperlink>
      <w:r>
        <w:rPr>
          <w:rFonts w:eastAsia="MS Mincho;ＭＳ 明朝" w:cs="Nimbus Roman No9 L;Times New Roman" w:ascii="Nimbus Roman No9 L;Times New Roman" w:hAnsi="Nimbus Roman No9 L;Times New Roman"/>
          <w:b w:val="false"/>
          <w:bCs w:val="false"/>
          <w:color w:val="000000"/>
          <w:sz w:val="24"/>
          <w:szCs w:val="24"/>
          <w:shd w:fill="00FF00" w:val="clear"/>
          <w:lang w:val="es-ES" w:eastAsia="zh-CN" w:bidi="ar-SA"/>
        </w:rPr>
        <w:t>. 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000000"/>
          <w:sz w:val="24"/>
          <w:szCs w:val="24"/>
          <w:shd w:fill="00FF00"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shd w:fill="00FF00" w:val="clear"/>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655/17</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"Se comunica Consejo Provincial de Educación subdivisión parcela 19-2E-039-01. Recupero dominio municipal para regularización dominial". Autores: Concejales Ana Marks, Ramón Chiocconi y Daniel Natapof (FPV). A Asesoría Letrada y a la comisión de Obras y Planeamiento con preferencia 1º sesión.</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656/17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Bariloche Mágico y Solidario 2017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Julia Fernández, Gerardo Ávila, Diego Benítez, Claudia Contreras, Andrés Martínez Infante y Cristina Painefil (JSB). Iniciativa: Juan Pablo Arrigoni, Director BMS 2017. Sobre tablas.</w:t>
      </w:r>
      <w:hyperlink r:id="rId64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D-17-2264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657/17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ciclo de intervenciones musicales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Mediodías con Música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Julia Fernández, Gerardo Ávila, Diego Benítez, Claudia Contreras, Andrés Martínez Infante y Cristina Painefil (JSB). Iniciativa: Fundación Cofradía Bariloche. Sobre tablas.</w:t>
      </w:r>
      <w:hyperlink r:id="rId64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D-17-2265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nuevo tratamientodesprendimiento retina". Autores: Concejales Julia Fernández, Gerardo Ávila, Diego Benítez, Claudia Contreras, Viviana Gelain, Andrés Martínez Infante y Cristina Painefil (JSB). Iniciativa: Roberto Zysler. Colaboradora: María Inés Picone.</w:t>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Sobre tablas.</w:t>
      </w:r>
      <w:hyperlink r:id="rId646">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D-17-2266.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659/17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de interés municipal y social Fiesta de la Colectividades Latinoamericanas". Autores: Concejales Diego Benítez, Andrés Martínez Infante, Claudia Contreras, Cristina Painefil, Julia Fernández y Gerardo Ávila (JSB). INICIATIVA: Asociación de Residentes Bolivianos (ACRB), Asociación ANGUÁ, Asociación Ala de Colibrí (Asociación Cultural), Norma Aguirre (Argentina), Andrés Carrillo y Ángela Castillo (Perú), Valentina Han (Paraguay), Karitas Kunha Vargas (Brasil), Amami Ortíz (Colombia), Virginia Abad (República Dominicana), Diego Silva (Uruguay), Andrea Rojas (Mapuche), y colaboradores de Chile. Sobre tablas.</w:t>
      </w:r>
      <w:hyperlink r:id="rId647">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D-17-2267.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660/17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"Declarar interés municipal y científico Jornadas Anuales Genética Forense coordinadas por Laboratorio Regional Patagónico de Genética Forense". Autores: Concejales Claudia Contreras, Gerardo Ávila, Diego Benítez, Cristina Painefil, Julia Fernández y Andrés Martínez Infante (JSB). Sobre tablas.</w:t>
      </w:r>
      <w:hyperlink r:id="rId64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D-17-2268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000000"/>
          <w:sz w:val="24"/>
          <w:szCs w:val="24"/>
          <w:shd w:fill="00FF00"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shd w:fill="00FF00" w:val="clear"/>
          <w:lang w:val="es-ES" w:eastAsia="zh-CN" w:bidi="ar-SA"/>
        </w:rPr>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000000"/>
          <w:sz w:val="24"/>
          <w:szCs w:val="24"/>
          <w:shd w:fill="00FF00"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shd w:fill="00FF00" w:val="clear"/>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661/17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de interés municipal y educativo Conferencia de Educación Emocional". Autores: Concejales Andrés Martínez Infante, Cristina Painefil, Diego Benítez, Julia Fernández, Claudia Contreras y Gerardo Ávila (JSB). Iniciativa: Sabrina Salva, Departamento de Intermediación Laboral y José Manuel Mella, Coordinador de la Subsecretaría de Desarrollo Local. Colaboradora: Florencia Secchiaro. Sobre tablas.</w:t>
      </w:r>
      <w:hyperlink r:id="rId649">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D-17-2269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662/17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deportivo a Guillermo García". Autores: Concejales Daniel Natapof y Ana Marks (FPV)-colaboradora: Marina Bazzano Bodi. Sobre tablas. </w:t>
      </w:r>
      <w:hyperlink r:id="rId65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R-17-535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1080/17 del 5 de octubre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663/17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"Declarar de interés municipal y social participación de estudiantes secundarios en Encuentro Nacional de Estudiantes Secundarios Guaminí 2017". Autores: Concejales Ramón Chiocconi, Ana Marks y Daniel Natapof (FPV). Sobre tablas</w:t>
      </w:r>
      <w:hyperlink r:id="rId65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D-17-2270.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664/17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social 1º Congreso Internacional Profético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Enciende el Fuego 2017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Diego Benítez, Andrés Martínez Infante, Claudia Conteras, Cristina Painefil, Julia Fernández y Gerardo Ávila (JSB). Iniciativa: Centro Cristiano La Roca. Sobre tablas.</w:t>
      </w:r>
      <w:hyperlink r:id="rId652">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D-17-2271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1080/17 del 5 de octubre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665/17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 la empresa Changomas realice gestiones pertinentes para reponer el cajero automático en su establecimiento". Autores: Concejales Cristina Painefil, Gerardo Ávila, Diego Benítez, Andrés Martínez Infante, Claudia Contreras y Julia Fernández (JSB). Colaboradora: Florencia Secchiaro. Sobre tablas. </w:t>
      </w:r>
      <w:hyperlink r:id="rId65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C-17-899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1080/17 del 5 de octubre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666/17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solicita al Banco de la Nación Argentina arbitre los medios necesarios para reponer el cajero automático en zona Sur de la ciudad". Autores: Concejales Cristina Painefil, Gerardo Ávila, Diego Benítez, Andrés Martínez Infante, Claudia Contreras y Julia Fernández (JSB). Colaboradora: Florencia Secchiaro.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w:t>
      </w:r>
      <w:hyperlink r:id="rId65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C-17-900.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1080/17 del 5 de octubre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667/17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social y cultural Feria Zonal de Intercambio de Semillas y Platines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De la Tierra a las Raíces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Andrés Martínez Infante, Cristina Painefil, Diego Benítez, Claudia Contreras, Julia Fernández y Gerardo Ávila (JSB). Iniciativa: Feria Zonal de Intercambio de Semillas y Platines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De la Tierra a las Raíces.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Sobre tablas. </w:t>
      </w:r>
      <w:hyperlink r:id="rId65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D-17-2272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1080/17 del 5 de octubre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668/17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"Se comunica al Poder Ejecutivo Nacional preocupación por posibles modificaciones régimen de coparticipación". Autores: Concejales Julia Fernández, Claudia Contreras, Cristina Painefil, Andrés Martínez Infante, Gerardo Ávila y Diego Benítez (JSB). Colaboradora: Rosario Armas.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65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C-17-901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1080/17 del 5 de octubre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670/17</w:t>
      </w: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Huésped de Honor a Sergio Maravilla Martínez". Autores: Concejales Cristina Painefi, Andrés Martínez Infante, Viviana Gelain, Julia Fernández, Gerardo Ávila, Diego Benítez y Claudia Contreras (JSB). Sobre tablas. </w:t>
      </w:r>
      <w:hyperlink r:id="rId65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D-17-2273.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1080/17 del 5 de octubre de 2017.</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669/17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"Autorizar aceptación de donación de equipos informáticos para la Subsecretaría de Gestión Urbana". Autor: Intendente Municipal, Ing. Gustavo Gennuso. Colaboradores: Jefe de Gabinete, Lic. Pablo Chamatrópulos;  Secretario de Desarrollo Urbano, Ing. Marcelo Ruival y Asesora Letrada, Dra. Natacha Vázquez.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65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O-17-2899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1081/17 del 19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671/17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"Comunicación Ministro de Salud Provincial sobre cobertura universal de salud". Autores: Concejales Daniel Natapof, Ana Marks y Ramón Chiocconi (FpV). Colaboradores: CTA-Bariloche. Sobre tablas. </w:t>
      </w:r>
      <w:hyperlink r:id="rId65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C-17-902.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1081/17 del 19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672/17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interés municipal y comunitario Escuela Popular de Género Al Margen". Autores: Concejales Daniel Natapof, Ana Marks y Ramón Chiocconi (FpV). Sobre tablas.</w:t>
      </w:r>
      <w:hyperlink r:id="rId660">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D-17-2276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1081/17 del 19 de octubre de 2017.</w:t>
      </w:r>
    </w:p>
    <w:p>
      <w:pPr>
        <w:pStyle w:val="Textosinformato"/>
        <w:jc w:val="both"/>
        <w:rPr>
          <w:rFonts w:ascii="Nimbus Roman No9 L;Times New Roman" w:hAnsi="Nimbus Roman No9 L;Times New Roman" w:eastAsia="MS Mincho;ＭＳ 明朝" w:cs="Nimbus Roman No9 L;Times New Roman"/>
          <w:bCs w:val="false"/>
          <w:color w:val="auto"/>
          <w:sz w:val="24"/>
          <w:szCs w:val="24"/>
          <w:lang w:val="es-ES" w:eastAsia="zh-CN" w:bidi="ar-SA"/>
        </w:rPr>
      </w:pPr>
      <w:r>
        <w:rPr>
          <w:rFonts w:eastAsia="MS Mincho;ＭＳ 明朝" w:cs="Nimbus Roman No9 L;Times New Roman" w:ascii="Nimbus Roman No9 L;Times New Roman" w:hAnsi="Nimbus Roman No9 L;Times New Roman"/>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673/17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convenio ARSAT. Plan nacional de Telecomunicaciones". Autor: Intendente Municipal, Ing. Gustavo Gennuso. Colaboradores: Concejal Viviana Gelain; Jefe de Gabinete, Marcos Barberis; Secretario de Desarrollo Urbano, Ing. Marcelo Ruival y Asesora Letrada, Dra. Natacha Vázquez.  Sobre tablas. A Asesoría Letrada y a las comisiones Obras y Planeamiento y de Gobierno y Legales en conjunto, con preferencia 1º sesión. </w:t>
      </w:r>
      <w:hyperlink r:id="rId66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O-17-2916.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1086/17 del 14 de diciembre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674/17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Seminario Intensivo y Clases Magistrales de Danzas Clásicas con Eleonora Cassano 2017". Autores: Concejales Cristina Painefil, Diego Benítez, Andrés Martínez Infante, Julia Fernández y Claudia Contreras (JSB). Iniciativa: Marcela Obregón y Marylin Rodríguez. Colaboradora: Florencia Secchiaro. Sobre tablas.</w:t>
      </w:r>
      <w:hyperlink r:id="rId662">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D-17-2277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1081/17 del 19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675/17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Huésped de Honor a Eleonora Cassano". Autores: Concejales Cristina Painefil, Diego Benítez, Viviana Gelain, Andrés Martínez Infante, Julia Fernández y Claudia Contreras (JSB). Colaboradora: Florencia Secchiaro. Sobre tablas. </w:t>
      </w:r>
      <w:hyperlink r:id="rId66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D-17-2278.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1081/17 del 19 de octubre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676/17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modifica ordenanza 2736-CM-16". Autores: Concejales Cristina Painefil, Gerardo Ávila, Diego Benítez, Andrés Martínez Infante, Claudia Contreras, Julia Fernández y Viviana Gelain (JSB). Colaboradora: Florencia Secchiaro. A Asesoría Letrada y a la comisión de Gobierno y Legales. </w:t>
      </w:r>
      <w:hyperlink r:id="rId66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O-17-2901.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677/17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y turístico, conferencia anual Asociación Argentina de Consultores Políticos". Autores: Concejales Julia Fernández, Gerardo Ávila, Diego Benítez, Claudia Contreras, Viviana Gelain, Andrés Martínez Infante y Cristina Painefil (JSB). Iniciativa: Legislador Leandro Lescano, Asociación Argentina de Consultores Políticos. </w:t>
      </w:r>
      <w:hyperlink r:id="rId66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D-17-2279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1081/17 del 19 de octubre de 2017.</w:t>
      </w:r>
    </w:p>
    <w:p>
      <w:pPr>
        <w:pStyle w:val="Textosinformato"/>
        <w:widowControl/>
        <w:suppressAutoHyphens w:val="true"/>
        <w:kinsoku w:val="true"/>
        <w:overflowPunct w:val="true"/>
        <w:autoSpaceDE w:val="true"/>
        <w:bidi w:val="0"/>
        <w:jc w:val="both"/>
        <w:rPr/>
      </w:pPr>
      <w:r>
        <w:rPr/>
      </w:r>
    </w:p>
    <w:p>
      <w:pPr>
        <w:pStyle w:val="Textosinformato"/>
        <w:bidi w:val="0"/>
        <w:jc w:val="both"/>
        <w:rPr/>
      </w:pPr>
      <w:r>
        <w:rPr>
          <w:rFonts w:cs="Nimbus Roman No9 L;Times New Roman" w:ascii="Nimbus Roman No9 L;Times New Roman" w:hAnsi="Nimbus Roman No9 L;Times New Roman"/>
          <w:b/>
          <w:bCs/>
          <w:sz w:val="24"/>
          <w:szCs w:val="24"/>
          <w:u w:val="single"/>
          <w:lang w:val="es-ES" w:eastAsia="zh-CN" w:bidi="ar-SA"/>
        </w:rPr>
        <w:t>Proyecto de declaración 678/17</w:t>
      </w:r>
      <w:r>
        <w:rPr>
          <w:rFonts w:cs="Nimbus Roman No9 L;Times New Roman" w:ascii="Nimbus Roman No9 L;Times New Roman" w:hAnsi="Nimbus Roman No9 L;Times New Roman"/>
          <w:b w:val="false"/>
          <w:bCs w:val="false"/>
          <w:sz w:val="24"/>
          <w:szCs w:val="24"/>
          <w:u w:val="none"/>
          <w:lang w:val="es-ES" w:eastAsia="zh-CN" w:bidi="ar-SA"/>
        </w:rPr>
        <w:t xml:space="preserve">: "Se comunica al poder ejecutivo y legislativo nacional revisión y modificación proyecto de ley presupuesto INTA". Autores: Concejales Ana Marks, Ramón Chiocconi, Daniel Natapof (FPV); Diego Benítez, Viviana Gelain, Claudia Contreras, Andrés Martínez Infante, Gerardo Ávila, Julia Fernández, Cristina Painefil (JSB) y Daniel González (PRO). Iniciativa: APINTA, ATE. </w:t>
      </w:r>
      <w:hyperlink r:id="rId66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C-17-903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1081/17 del 19 de octubre de 2017.</w:t>
      </w:r>
    </w:p>
    <w:p>
      <w:pPr>
        <w:pStyle w:val="Textosinformato"/>
        <w:bidi w:val="0"/>
        <w:jc w:val="both"/>
        <w:rPr>
          <w:rFonts w:ascii="Nimbus Roman No9 L;Times New Roman" w:hAnsi="Nimbus Roman No9 L;Times New Roman" w:cs="Nimbus Roman No9 L;Times New Roman"/>
          <w:sz w:val="24"/>
          <w:szCs w:val="24"/>
          <w:lang w:val="es-ES" w:eastAsia="zh-CN" w:bidi="ar-SA"/>
        </w:rPr>
      </w:pPr>
      <w:r>
        <w:rPr>
          <w:rFonts w:cs="Nimbus Roman No9 L;Times New Roman" w:ascii="Nimbus Roman No9 L;Times New Roman" w:hAnsi="Nimbus Roman No9 L;Times New Roman"/>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679/17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"Autorizar aceptación de donación equipos informáticos para la Subsecretaría de Gestión Urbana". Autor: Intendente Municipal, Ing. Gustavo Gennuso. Colaboradores: Jefe de Gabinete, Marcos Barberis; Secretario de Desarrollo Urbano, Arq. Pablo Bullaude y Asesora Letrada, Natacha Vázquez. Sobre tablas.</w:t>
      </w:r>
      <w:hyperlink r:id="rId667">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hyperlink>
      <w:hyperlink r:id="rId66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O-17-2902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680/17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presupuesto municipal año 2018". Autor: Intendente Municipal, Ing. Gustavo Gennuso. Colaboradores: Jefe de Gabinete, Marcos Barberis y Subsecretario de Hacienda A/C Secretaría de Hacienda, Dr. Diego Breide. A Asesoría Letrada y a las comisiones de Economía, Hacienda, Finanzas y Desarrollo Económico y de Gobierno y Legales. </w:t>
      </w:r>
      <w:hyperlink r:id="rId66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O-17-2923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1087/17 del 27 de diciembre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681/17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evento Emprender Nacional 2017". Autores: Concejales Gerardo Ávila, Claudia Contreras, Julia Fernández, Andrés Martínez Infante, Cristina Painefil y Viviana Gelain (JSB). Iniciativa: Comisión de Jóvenes de la Cámara de Comercio, Industria, Turismo, Servicios y Producción de San Carlos de Bariloche junto a CAME Joven. Sobre tablas.</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hyperlink r:id="rId67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D-17-2280.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682/17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"Modificar capítulo IX Licencias construcción y capítulo XII Derechos de oficina, ordenanza 2810-CM-16". Autor: Intendente Municipal, Ing. Gustavo Gennuso. Colaboradores: Jefe de Gabinete, Marcos Barberis; Secretario de Desarrollo Urbano, Arq. Pablo Bullaude; Subsecretario de Gestión Urbana, Arq. Eduardo Reddy y Coordinador Secretaría de Desarrollo Urbano, Diego Quintana. A Asesoría Letrada y a las comisiones de Economía, Hacienda, Finanzas y Desarrollo Económico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683/17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 la Autoridad Nacional de Aviación Civil que garantice las medidas de seguridad y operatividad 24 horas del Aeropuerto Bariloche". Autores: Concejales Cristina Painefil, Gerardo Ávila, Diego Benítez y Viviana Gelain (JSB). Colaboradora: Florencia Secchiaro. Sobre tablas.  </w:t>
      </w:r>
      <w:hyperlink r:id="rId67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C-17-904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684/17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Conferencia por DDHH y la Paz en el Mundo. Sr. Ven Thubten Wangchen". Autores: Concejales Viviana Gelain, Andrés Martínez Infante, Julia Fernández, Cristina Painefil, Gerardo Ávila y Diego Benítez (JSB). Sobre tablas. </w:t>
      </w:r>
      <w:hyperlink r:id="rId67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D-17-2281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685/17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educativo a Hannelore Emma Teresa Knorz". Autor: Concejal Daniel González (PRO). Sobre tablas.</w:t>
      </w:r>
      <w:hyperlink r:id="rId67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R-17-536.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686/17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y cultural el proyecto audiovisual Patagonia Confidencial". Autores: Concejales Claudia Contreras, Gerardo Ávila, Julia Fernández, Viviana Gelain y Cristina Painefil (JSB). Sobre tablas.</w:t>
      </w:r>
      <w:hyperlink r:id="rId67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D-17-2282.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687/17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"Se modifica ordenanza 2111-CM-10. Crea registro municipal de dadores de sangre". Autores: Concejales Claudia Contreras, Gerardo Ávila, Julia Fernández, Viviana Gelain, Cristina Painefil y Andrés Martínez Infante (JSB). Colaboradores: Subsecretaria de Protección Civil, Patricia Díaz y Centro Regional de Hemoterapia Zona Andina y Línea Sur del Hospital Zonal Bariloche. Sobre tablas. </w:t>
      </w:r>
      <w:hyperlink r:id="rId67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O-17-2903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688/17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la revista Huella Verde". Autores: Concejales Andrés Martínez Infante, Cristina Painefil, Viviana Gelain, Claudia Contreras, Gerardo Ávila y Diego Benítez (JSB). Iniciativa: Subsecretaria de Medio Ambiente de San Carlos de Bariloche. Sobre tablas. </w:t>
      </w:r>
      <w:hyperlink r:id="rId67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D-17-2283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689/17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comisión fílmica Bariloche. Regula la actividad audiovisual local". Autores: Concejales Cristina Painefil, Gerardo Ávila, Diego Benítez, Andrés Martínez Infante, Claudia Contreras, Julia Fernández y Viviana Gelain (JSB). Colaboradores: Secretario de Desarrollo Social, Cultural y Deportivo, Sr. Carlos Sánchez; Lic. Florencia Secchiaro y Cluster Audiovisual Bariloche. A Asesoría Letrada y a las comisiones de Servicios, Tránsito y Transporte y a Gobierno y Legales. </w:t>
      </w:r>
      <w:hyperlink r:id="rId67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O-18-2934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690/17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social y cultural el festival folclórico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Sentires de mi pueblo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Comisión Legislativa: Concejales Diego Benítez, Andrés Martínez Infante (JSB) y Daniel Natapof (FPV). Iniciativa: Grupo de Ballet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El Gauchaje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67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D-17-2284.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691/17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Congreso Internacional Cider Argentina y Simex" Autores: Concejales Viviana Gelain, Cristina Painefil, Gerardo Ávila, Diego Benítez, Andrés Martínez Infante, Claudia Contreras, Julia Fernández y Viviana Gelain (JSB). Sobre tablas. </w:t>
      </w:r>
      <w:hyperlink r:id="rId67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D-17-2285.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692/17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y comunitario Jornadas Regionales Patagónica Andina, Sociedad Argentina de Pediatría". Autores: Concejales Cristina Painefil, Gerardo Ávila, Diego Benítez, Andrés Martínez Infante, Claudia Contreras, Julia Fernández y Viviana Gelain (JSB). Iniciativa: Dr. Diego Schnaiderman, Comité Organizador Jornada de Pediatría. Sobre tablas. </w:t>
      </w:r>
      <w:hyperlink r:id="rId68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D-17-2286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693/17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Agüita de acequia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 Jimena López Dávalos". Autores: Concejales Diego Benítez, Cristina Painefil, Gerardo Ávila, Andrés Martínez Infante, Claudia Contreras y Julia Fernández  (JSB). Sobre tablas. </w:t>
      </w:r>
      <w:hyperlink r:id="rId68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D-17-2287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rFonts w:ascii="Nimbus Roman No9 L;Times New Roman" w:hAnsi="Nimbus Roman No9 L;Times New Roman" w:eastAsia="MS Mincho;ＭＳ 明朝" w:cs="Nimbus Roman No9 L;Times New Roman"/>
          <w:color w:val="auto"/>
          <w:sz w:val="24"/>
          <w:szCs w:val="24"/>
          <w:lang w:val="es-ES" w:eastAsia="zh-CN" w:bidi="ar-SA"/>
        </w:rPr>
      </w:pPr>
      <w:r>
        <w:rPr>
          <w:rFonts w:eastAsia="MS Mincho;ＭＳ 明朝" w:cs="Nimbus Roman No9 L;Times New Roman" w:ascii="Nimbus Roman No9 L;Times New Roman" w:hAnsi="Nimbus Roman No9 L;Times New Roman"/>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694/17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deportivo a Marcelo Córsico ". Autores: Concejales Cristina Painefil, Gerardo Ávila, Diego Benítez, Andrés Martínez Infante, Claudia Contreras y Julia Fernández (JSB). Sobre tablas. </w:t>
      </w:r>
      <w:hyperlink r:id="rId68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R-17-537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1082/17 del 2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695/17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2872-CM-17. Incorpora anexos". Autores: Concejales Cristina Painefil, Gerardo Ávila, Diego Benítez, Andrés Martínez Infante, Claudia Contreras y Julia Fernández (JSB).  Sobre tablas.</w:t>
      </w:r>
      <w:r>
        <w:rPr>
          <w:rFonts w:eastAsia="MS Mincho;ＭＳ 明朝" w:cs="Nimbus Roman No9 L;Times New Roman" w:ascii="Nimbus Roman No9 L;Times New Roman" w:hAnsi="Nimbus Roman No9 L;Times New Roman"/>
          <w:b/>
          <w:bCs w:val="false"/>
          <w:color w:val="auto"/>
          <w:sz w:val="24"/>
          <w:szCs w:val="24"/>
          <w:u w:val="none"/>
          <w:lang w:val="es-ES" w:eastAsia="zh-CN" w:bidi="ar-SA"/>
        </w:rPr>
        <w:t xml:space="preserve"> </w:t>
      </w:r>
      <w:hyperlink r:id="rId68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O-17-2904.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1082/17 del 2 de noviembre de 2017.</w:t>
      </w:r>
    </w:p>
    <w:p>
      <w:pPr>
        <w:pStyle w:val="Textosinformato"/>
        <w:jc w:val="both"/>
        <w:rPr/>
      </w:pPr>
      <w:r>
        <w:rPr/>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696/17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"Solicita al Gobierno Nacional revea el proyecto de ley impositivo". Autores: Concejales Daniel Natapof y Ana Marks (FpV). Colaboradoras: Marina Bazzano y Florencia Taylor. Sobre tablas. </w:t>
      </w:r>
      <w:hyperlink r:id="rId68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C-17-905.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697/17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·"Declara de interés municipal y comunitario la Jornada Federal de Asesoramiento Gratuito de Escribanos". Autores: Concejales Daniel Natapof y Ana Marks (FpV). Colaboradores: Florencia Taylor, Marina Bazzano y Colegio Notarial Delegación Bariloche. Sobre tablas</w:t>
      </w:r>
      <w:hyperlink r:id="rId685">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D-17-2289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698/17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social intervención IMTVHS fraccionamiento barrios Pilar I y II". Autor: Intendente Municipal, Ing. Gustavo Gennuso. Colaboradores: Jefe de Gabinete, Marcos Barberis; Secretario de Desarrollo Urbano, Arquitecto Pablo Bullaude e Instituto Municipal de Tierra y Vivienda para el Hábitat Social, Dra. Laura I. Zannoni. A Asesoría Letrada y a las comisiones de Obras y Planeamiento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699/17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2375-CM-12 Tarifaria. Modifica ordenanza 2508-CM-14 Estacionamiento medido. Abroga ordenanza 2284-CM-12 y 2354-CM-12". Autores: Concejales Claudia Contreras, Julia Fernández, Cristina Painefil, Gerardo Ávila, Diego Benítez, Andrés Martínez Infante y Viviana Gelain (JSB). Colaboradores: Director SEMS, Juan Pablo Ferraris. A Asesoría Letrada y a la comisión de Gobierno y Legales. </w:t>
      </w:r>
      <w:hyperlink r:id="rId68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O-17-2922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1087/17 del 27 de diciembre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700/17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Primeras Jornadas Internacionales Enfoques Reducción Daños: usos problemáticos de drogas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Julia Fernández, Gerardo Ávila, Diego Benítez, Claudia Contreras, Viviana Gelain, Andrés Martínez Infante y Cristina Painefil (JSB). Iniciativa: Juan Manuel Cristiani, CPA y Germán Guaresti, Hospital Zonal. Sobre tablas. </w:t>
      </w:r>
      <w:hyperlink r:id="rId687">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D-17-2290.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701/17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"Pases de cortesía. Profesorado de Educación Física CRUB". Autores: Concejales Daniel Natapof, Ana Marks y Ramón Chiocconi (FPV). Colaboradores: Centro de Estudiantes CRUB, Facundo Blanco Villalba, Germán Porto; Florencia Taylor y Marina Bazzano Bodi. A Asesoría Letrada y a la comisión de Gobierno y Legales. Con tratamiento de preferencia para la 1º sesión.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702/17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el Sistema Estadístico Local". Autor: Intendente Municipal, Ing. Gustavo Gennuso y Concejal Julia Fernández (JSB). Colaboradores: Jefe de Gabinete, Marcos Barberis; Director de la Dirección General de Información y Tecnología, Juan José Martí; Patricia Castañeda, Mariano Acosta, Alejandro Gachter, Antonia García y </w:t>
      </w:r>
      <w:r>
        <w:rPr>
          <w:rFonts w:eastAsia="MS Mincho;ＭＳ 明朝" w:cs="Nimbus Roman No9 L;Times New Roman" w:ascii="Nimbus Roman No9 L;Times New Roman" w:hAnsi="Nimbus Roman No9 L;Times New Roman"/>
          <w:b w:val="false"/>
          <w:bCs w:val="false"/>
          <w:sz w:val="24"/>
          <w:szCs w:val="24"/>
        </w:rPr>
        <w:t xml:space="preserve">Alex Varela. A Asesoría Letrada y a las comisiones de Servicios, Tránsito y Transporte y de Gobierno y Legales. </w:t>
      </w:r>
      <w:hyperlink r:id="rId688">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O-18-2955</w:t>
        </w:r>
      </w:hyperlink>
      <w:r>
        <w:rPr>
          <w:rFonts w:eastAsia="MS Mincho;ＭＳ 明朝" w:cs="Nimbus Roman No9 L;Times New Roman" w:ascii="Nimbus Roman No9 L;Times New Roman" w:hAnsi="Nimbus Roman No9 L;Times New Roman"/>
          <w:b w:val="false"/>
          <w:bCs w:val="false"/>
          <w:sz w:val="24"/>
          <w:szCs w:val="24"/>
          <w:shd w:fill="00FF00" w:val="clear"/>
        </w:rPr>
        <w:t>. Acta 1098/18 del 22 de junio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ordenanza 703/17</w:t>
      </w:r>
      <w:r>
        <w:rPr>
          <w:rFonts w:eastAsia="MS Mincho;ＭＳ 明朝" w:cs="Nimbus Roman No9 L;Times New Roman" w:ascii="Nimbus Roman No9 L;Times New Roman" w:hAnsi="Nimbus Roman No9 L;Times New Roman"/>
          <w:b w:val="false"/>
          <w:bCs w:val="false"/>
          <w:sz w:val="24"/>
          <w:szCs w:val="24"/>
        </w:rPr>
        <w:t>: "Consolida ordenanza Fiscal 2374-CM-12 y Tarifaria 2375-CM-12. Modifica, deroga y abroga ordenanzas conexas". Autores: Comisión de Economía, Hacienda, Finanzas y Desarrollo Económico: Concejales Andrés Martínez Infante, Gerardo Ávila (JSB) y Daniel González (PRO). Colaboradores: Departamento Digesto e Informática Legislativa Concejo Municipal, Julieta Rocha, Richard Gavini; Asesor Contable Concejo Municipal, Jonathan Zona. A Asesoría Letrada y a las comisiones de Economía, Hacienda, Finanzas y Desarrollo Económico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704/17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educativo </w:t>
      </w:r>
      <w:r>
        <w:rPr>
          <w:rFonts w:eastAsia="MS Mincho;ＭＳ 明朝" w:cs="Nimbus Roman No9 L;Times New Roman" w:ascii="Nimbus Roman No9 L;Times New Roman" w:hAnsi="Nimbus Roman No9 L;Times New Roman"/>
          <w:b w:val="false"/>
          <w:bCs w:val="false"/>
          <w:i/>
          <w:iCs/>
          <w:sz w:val="24"/>
          <w:szCs w:val="24"/>
        </w:rPr>
        <w:t>XIX Jornadas de Enfermería</w:t>
      </w:r>
      <w:r>
        <w:rPr>
          <w:rFonts w:eastAsia="MS Mincho;ＭＳ 明朝" w:cs="Nimbus Roman No9 L;Times New Roman" w:ascii="Nimbus Roman No9 L;Times New Roman" w:hAnsi="Nimbus Roman No9 L;Times New Roman"/>
          <w:b w:val="false"/>
          <w:bCs w:val="false"/>
          <w:sz w:val="24"/>
          <w:szCs w:val="24"/>
        </w:rPr>
        <w:t>". Autores: Concejales Julia Fernández, Gerardo Ávila, Diego Benítez, Claudia Contreras, Viviana Gelain, Andrés Martínez Infante y Cristina Painefil (JSB). Iniciativa: Enfermera Silvia Verónica Becker. Sobre tablas.</w:t>
      </w:r>
      <w:hyperlink r:id="rId68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D-17-2291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705/17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cultural y comunitario 3º Fiesta Cultural Barrial". </w:t>
      </w:r>
      <w:r>
        <w:rPr>
          <w:rFonts w:eastAsia="MS Mincho;ＭＳ 明朝" w:cs="Nimbus Roman No9 L;Times New Roman" w:ascii="Nimbus Roman No9 L;Times New Roman" w:hAnsi="Nimbus Roman No9 L;Times New Roman"/>
          <w:b w:val="false"/>
          <w:bCs w:val="false"/>
          <w:sz w:val="24"/>
          <w:szCs w:val="24"/>
          <w:u w:val="none"/>
        </w:rPr>
        <w:t>Autores: Concejales Cristina Painefil, Diego Benítez, Viviana Gelain, Andrés Martínez Infante, Julia Fernández, Claudia Contreras y Gerardo Ávila (JSB). Colaboradores: Florencia Secchiaro y Javier Silva.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69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D-17-2292.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706/17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cultural XIII Encuentro Regional de Solidaridad con Cuba  de la Patagonia  Camilo Cienfuegos". </w:t>
      </w:r>
      <w:r>
        <w:rPr>
          <w:rFonts w:eastAsia="MS Mincho;ＭＳ 明朝" w:cs="Nimbus Roman No9 L;Times New Roman" w:ascii="Nimbus Roman No9 L;Times New Roman" w:hAnsi="Nimbus Roman No9 L;Times New Roman"/>
          <w:b w:val="false"/>
          <w:bCs w:val="false"/>
          <w:sz w:val="24"/>
          <w:szCs w:val="24"/>
          <w:u w:val="none"/>
        </w:rPr>
        <w:t xml:space="preserve">Autores: Concejales Cristina Painefil, Diego Benítez, Viviana Gelain, Julia Fernández, Claudia Contreras y Gerardo Ávila (JSB). Colaboradora: Florencia Secchiaro. Sobre tablas. </w:t>
      </w:r>
      <w:hyperlink r:id="rId69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D-17-2293.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707/17</w:t>
      </w:r>
      <w:r>
        <w:rPr>
          <w:rFonts w:eastAsia="MS Mincho;ＭＳ 明朝" w:cs="Nimbus Roman No9 L;Times New Roman" w:ascii="Nimbus Roman No9 L;Times New Roman" w:hAnsi="Nimbus Roman No9 L;Times New Roman"/>
          <w:b/>
          <w:bCs/>
          <w:sz w:val="24"/>
          <w:szCs w:val="24"/>
          <w:u w:val="none"/>
        </w:rPr>
        <w:t>:</w:t>
      </w:r>
      <w:r>
        <w:rPr>
          <w:rFonts w:eastAsia="MS Mincho;ＭＳ 明朝" w:cs="Nimbus Roman No9 L;Times New Roman" w:ascii="Nimbus Roman No9 L;Times New Roman" w:hAnsi="Nimbus Roman No9 L;Times New Roman"/>
          <w:b w:val="false"/>
          <w:bCs w:val="false"/>
          <w:sz w:val="24"/>
          <w:szCs w:val="24"/>
          <w:u w:val="none"/>
        </w:rPr>
        <w:t xml:space="preserve"> "Se declara Visitante Ilustre al Embajador Extraordinario y Plenipotenciario de Cuba en Argentina, excelentísimo Sr. Orestes Pérez Pérez". Autores: Concejales Cristina Painefil, Diego Benítez, Viviana Gelain,  Julia Fernández y Claudia Contreras (JSB). Iniciativa: Grupo Bariloche de Solidaridad con Cuba. Colaboradora: Florencia Secchiaro. Sobre tablas. </w:t>
      </w:r>
      <w:hyperlink r:id="rId69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D-17-2294.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ordenanza 708/17</w:t>
      </w:r>
      <w:r>
        <w:rPr>
          <w:rFonts w:eastAsia="MS Mincho;ＭＳ 明朝" w:cs="Nimbus Roman No9 L;Times New Roman" w:ascii="Nimbus Roman No9 L;Times New Roman" w:hAnsi="Nimbus Roman No9 L;Times New Roman"/>
          <w:b/>
          <w:bCs/>
          <w:sz w:val="24"/>
          <w:szCs w:val="24"/>
          <w:u w:val="none"/>
        </w:rPr>
        <w:t>:</w:t>
      </w:r>
      <w:r>
        <w:rPr>
          <w:rFonts w:eastAsia="MS Mincho;ＭＳ 明朝" w:cs="Nimbus Roman No9 L;Times New Roman" w:ascii="Nimbus Roman No9 L;Times New Roman" w:hAnsi="Nimbus Roman No9 L;Times New Roman"/>
          <w:b w:val="false"/>
          <w:bCs w:val="false"/>
          <w:sz w:val="24"/>
          <w:szCs w:val="24"/>
          <w:u w:val="none"/>
        </w:rPr>
        <w:t xml:space="preserve"> "Se modifica ordenanza 2194-CM-11". Autores: Concejales Cristina Painefil, Diego Benítez, Viviana Gelain, Julia Fernández, Claudia Contreras y Gerardo Ávila (JSB). Colaboradora: Florencia Secchiaro. A Asesoría Letrada y a las comisiones de Desarrollo Humano, Deportes y Cultura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709/17</w:t>
      </w:r>
      <w:r>
        <w:rPr>
          <w:rFonts w:eastAsia="MS Mincho;ＭＳ 明朝" w:cs="Nimbus Roman No9 L;Times New Roman" w:ascii="Nimbus Roman No9 L;Times New Roman" w:hAnsi="Nimbus Roman No9 L;Times New Roman"/>
          <w:b/>
          <w:bCs/>
          <w:sz w:val="24"/>
          <w:szCs w:val="24"/>
          <w:u w:val="none"/>
        </w:rPr>
        <w:t>:</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y comunitario </w:t>
      </w:r>
      <w:r>
        <w:rPr>
          <w:rFonts w:eastAsia="MS Mincho;ＭＳ 明朝" w:cs="Nimbus Roman No9 L;Times New Roman" w:ascii="Nimbus Roman No9 L;Times New Roman" w:hAnsi="Nimbus Roman No9 L;Times New Roman"/>
          <w:b w:val="false"/>
          <w:bCs w:val="false"/>
          <w:i/>
          <w:iCs/>
          <w:sz w:val="24"/>
          <w:szCs w:val="24"/>
          <w:u w:val="none"/>
        </w:rPr>
        <w:t>Campeonato de Motocross Fecha de Coronaciones</w:t>
      </w:r>
      <w:r>
        <w:rPr>
          <w:rFonts w:eastAsia="MS Mincho;ＭＳ 明朝" w:cs="Nimbus Roman No9 L;Times New Roman" w:ascii="Nimbus Roman No9 L;Times New Roman" w:hAnsi="Nimbus Roman No9 L;Times New Roman"/>
          <w:b w:val="false"/>
          <w:bCs w:val="false"/>
          <w:sz w:val="24"/>
          <w:szCs w:val="24"/>
          <w:u w:val="none"/>
        </w:rPr>
        <w:t xml:space="preserve">". Autores: Concejales Viviana Gelain, Julia Fernández, Cristina Painefil, Gerardo Ávila, Claudia Contreras y Diego Benítez (JSB). Sobre tablas. </w:t>
      </w:r>
      <w:hyperlink r:id="rId69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D-17-2295.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710/17</w:t>
      </w:r>
      <w:r>
        <w:rPr>
          <w:rFonts w:eastAsia="MS Mincho;ＭＳ 明朝" w:cs="Nimbus Roman No9 L;Times New Roman" w:ascii="Nimbus Roman No9 L;Times New Roman" w:hAnsi="Nimbus Roman No9 L;Times New Roman"/>
          <w:b/>
          <w:bCs/>
          <w:sz w:val="24"/>
          <w:szCs w:val="24"/>
          <w:u w:val="none"/>
        </w:rPr>
        <w:t>:</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y deportivo a la </w:t>
      </w:r>
      <w:r>
        <w:rPr>
          <w:rFonts w:eastAsia="MS Mincho;ＭＳ 明朝" w:cs="Nimbus Roman No9 L;Times New Roman" w:ascii="Nimbus Roman No9 L;Times New Roman" w:hAnsi="Nimbus Roman No9 L;Times New Roman"/>
          <w:b w:val="false"/>
          <w:bCs w:val="false"/>
          <w:i/>
          <w:iCs/>
          <w:sz w:val="24"/>
          <w:szCs w:val="24"/>
          <w:u w:val="none"/>
        </w:rPr>
        <w:t>Carrera de Motocross Circuito La Cascada Edición 2017</w:t>
      </w:r>
      <w:r>
        <w:rPr>
          <w:rFonts w:eastAsia="MS Mincho;ＭＳ 明朝" w:cs="Nimbus Roman No9 L;Times New Roman" w:ascii="Nimbus Roman No9 L;Times New Roman" w:hAnsi="Nimbus Roman No9 L;Times New Roman"/>
          <w:b w:val="false"/>
          <w:bCs w:val="false"/>
          <w:sz w:val="24"/>
          <w:szCs w:val="24"/>
          <w:u w:val="none"/>
        </w:rPr>
        <w:t xml:space="preserve">". Autor: Concejal Daniel González (PRO). Sobre tablas. </w:t>
      </w:r>
      <w:r>
        <w:rPr>
          <w:rFonts w:eastAsia="MS Mincho;ＭＳ 明朝" w:cs="Nimbus Roman No9 L;Times New Roman" w:ascii="Nimbus Roman No9 L;Times New Roman" w:hAnsi="Nimbus Roman No9 L;Times New Roman"/>
          <w:b w:val="false"/>
          <w:bCs w:val="false"/>
          <w:sz w:val="24"/>
          <w:szCs w:val="24"/>
          <w:u w:val="none"/>
          <w:shd w:fill="FF3366" w:val="clear"/>
        </w:rPr>
        <w:t>Retirado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711/17</w:t>
      </w:r>
      <w:r>
        <w:rPr>
          <w:rFonts w:eastAsia="MS Mincho;ＭＳ 明朝" w:cs="Nimbus Roman No9 L;Times New Roman" w:ascii="Nimbus Roman No9 L;Times New Roman" w:hAnsi="Nimbus Roman No9 L;Times New Roman"/>
          <w:b/>
          <w:bCs/>
          <w:sz w:val="24"/>
          <w:szCs w:val="24"/>
          <w:u w:val="none"/>
        </w:rPr>
        <w:t>:</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cultural, educativo </w:t>
      </w:r>
      <w:r>
        <w:rPr>
          <w:rFonts w:eastAsia="MS Mincho;ＭＳ 明朝" w:cs="Nimbus Roman No9 L;Times New Roman" w:ascii="Nimbus Roman No9 L;Times New Roman" w:hAnsi="Nimbus Roman No9 L;Times New Roman"/>
          <w:b w:val="false"/>
          <w:bCs w:val="false"/>
          <w:i/>
          <w:iCs/>
          <w:sz w:val="24"/>
          <w:szCs w:val="24"/>
          <w:u w:val="none"/>
        </w:rPr>
        <w:t>Segundo Encuentro Jornada de Primera Infancia. Miradas Locales de 1º Infancia que interpelan lo provincial y nacional</w:t>
      </w:r>
      <w:r>
        <w:rPr>
          <w:rFonts w:eastAsia="MS Mincho;ＭＳ 明朝" w:cs="Nimbus Roman No9 L;Times New Roman" w:ascii="Nimbus Roman No9 L;Times New Roman" w:hAnsi="Nimbus Roman No9 L;Times New Roman"/>
          <w:b w:val="false"/>
          <w:bCs w:val="false"/>
          <w:sz w:val="24"/>
          <w:szCs w:val="24"/>
          <w:u w:val="none"/>
        </w:rPr>
        <w:t xml:space="preserve">". Autores: Concejales Ana Marks y Ramón Chiocconi (FPV). Iniciativa: Comisión de Primera Infancia, Consejo Local para la Protección de los Derechos de Niños, Niñas y Adolescentes, CTA Río Negro, UNTER Bariloche y Escuela Marina Vitle Sede Andina CTERA. Sobre tablas. </w:t>
      </w:r>
      <w:hyperlink r:id="rId69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D-17-2296.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bidi w:val="0"/>
        <w:jc w:val="both"/>
        <w:rPr/>
      </w:pPr>
      <w:r>
        <w:rPr>
          <w:rFonts w:eastAsia="MS Mincho;ＭＳ 明朝" w:cs="Nimbus Roman No9 L;Times New Roman" w:ascii="Nimbus Roman No9 L;Times New Roman" w:hAnsi="Nimbus Roman No9 L;Times New Roman"/>
          <w:b/>
          <w:bCs/>
          <w:sz w:val="24"/>
          <w:szCs w:val="24"/>
          <w:u w:val="single"/>
          <w:lang w:val="es-ES" w:eastAsia="zh-CN" w:bidi="ar-SA"/>
        </w:rPr>
        <w:t>Proyecto de declaración 712/17</w:t>
      </w:r>
      <w:r>
        <w:rPr>
          <w:rFonts w:eastAsia="MS Mincho;ＭＳ 明朝" w:cs="Nimbus Roman No9 L;Times New Roman" w:ascii="Nimbus Roman No9 L;Times New Roman" w:hAnsi="Nimbus Roman No9 L;Times New Roman"/>
          <w:b/>
          <w:bCs/>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sz w:val="24"/>
          <w:szCs w:val="24"/>
          <w:u w:val="none"/>
          <w:lang w:val="es-ES" w:eastAsia="zh-CN" w:bidi="ar-SA"/>
        </w:rPr>
        <w:t xml:space="preserve">"Se declara de interés municipal, cultural y educativo libro </w:t>
      </w:r>
      <w:r>
        <w:rPr>
          <w:rFonts w:eastAsia="MS Mincho;ＭＳ 明朝" w:cs="Nimbus Roman No9 L;Times New Roman" w:ascii="Nimbus Roman No9 L;Times New Roman" w:hAnsi="Nimbus Roman No9 L;Times New Roman"/>
          <w:b w:val="false"/>
          <w:bCs w:val="false"/>
          <w:i/>
          <w:iCs/>
          <w:sz w:val="24"/>
          <w:szCs w:val="24"/>
          <w:u w:val="none"/>
          <w:lang w:val="es-ES" w:eastAsia="zh-CN" w:bidi="ar-SA"/>
        </w:rPr>
        <w:t>Encrucijadas entre cuidar y educar. Debates y experiencias</w:t>
      </w:r>
      <w:r>
        <w:rPr>
          <w:rFonts w:eastAsia="MS Mincho;ＭＳ 明朝" w:cs="Nimbus Roman No9 L;Times New Roman" w:ascii="Nimbus Roman No9 L;Times New Roman" w:hAnsi="Nimbus Roman No9 L;Times New Roman"/>
          <w:b w:val="false"/>
          <w:bCs w:val="false"/>
          <w:sz w:val="24"/>
          <w:szCs w:val="24"/>
          <w:u w:val="none"/>
          <w:lang w:val="es-ES" w:eastAsia="zh-CN" w:bidi="ar-SA"/>
        </w:rPr>
        <w:t xml:space="preserve">". Autores: Concejales Ana Marks y Daniel Natapof (FPV). Iniciativa: Comisión de Primera Infancia, Consejo Local para la Protección de los Derechos de Niños, Niñas y Adolescentes, CTA Río Negro, UNTER Bariloche y Escuela Marina Vitle Sede Andina CTERA. Sobre tablas. </w:t>
      </w:r>
      <w:hyperlink r:id="rId69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D-17-2297.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bidi w:val="0"/>
        <w:jc w:val="both"/>
        <w:rPr>
          <w:rFonts w:ascii="Nimbus Roman No9 L;Times New Roman" w:hAnsi="Nimbus Roman No9 L;Times New Roman" w:eastAsia="MS Mincho;ＭＳ 明朝" w:cs="Nimbus Roman No9 L;Times New Roman"/>
          <w:b w:val="false"/>
          <w:b w:val="false"/>
          <w:bCs w:val="false"/>
          <w:sz w:val="24"/>
          <w:szCs w:val="24"/>
          <w:lang w:val="es-ES" w:eastAsia="zh-CN" w:bidi="ar-SA"/>
        </w:rPr>
      </w:pPr>
      <w:r>
        <w:rPr>
          <w:rFonts w:eastAsia="MS Mincho;ＭＳ 明朝" w:cs="Nimbus Roman No9 L;Times New Roman" w:ascii="Nimbus Roman No9 L;Times New Roman" w:hAnsi="Nimbus Roman No9 L;Times New Roman"/>
          <w:b w:val="false"/>
          <w:bCs w:val="false"/>
          <w:sz w:val="24"/>
          <w:szCs w:val="24"/>
          <w:lang w:val="es-ES" w:eastAsia="zh-CN" w:bidi="ar-SA"/>
        </w:rPr>
      </w:r>
    </w:p>
    <w:p>
      <w:pPr>
        <w:pStyle w:val="Textosinformato"/>
        <w:bidi w:val="0"/>
        <w:jc w:val="both"/>
        <w:rPr/>
      </w:pPr>
      <w:r>
        <w:rPr>
          <w:rFonts w:eastAsia="MS Mincho;ＭＳ 明朝" w:cs="Nimbus Roman No9 L;Times New Roman" w:ascii="Nimbus Roman No9 L;Times New Roman" w:hAnsi="Nimbus Roman No9 L;Times New Roman"/>
          <w:b/>
          <w:bCs/>
          <w:sz w:val="24"/>
          <w:szCs w:val="24"/>
          <w:u w:val="single"/>
          <w:lang w:val="es-ES" w:eastAsia="zh-CN" w:bidi="ar-SA"/>
        </w:rPr>
        <w:t>Proyecto de ordenanza 713/17:</w:t>
      </w:r>
      <w:r>
        <w:rPr>
          <w:rFonts w:eastAsia="MS Mincho;ＭＳ 明朝" w:cs="Nimbus Roman No9 L;Times New Roman" w:ascii="Nimbus Roman No9 L;Times New Roman" w:hAnsi="Nimbus Roman No9 L;Times New Roman"/>
          <w:b w:val="false"/>
          <w:bCs w:val="false"/>
          <w:sz w:val="24"/>
          <w:szCs w:val="24"/>
          <w:u w:val="none"/>
          <w:lang w:val="es-ES" w:eastAsia="zh-CN" w:bidi="ar-SA"/>
        </w:rPr>
        <w:t xml:space="preserve"> "Aprobar convenio de obra delegada calle Mitre y ampliación presupuestaria". Autor: Intendente municipal, Ing. Gustavo Gennuso. Sobre tablas.</w:t>
      </w:r>
      <w:hyperlink r:id="rId696">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hyperlink>
      <w:hyperlink r:id="rId69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O-17-2910.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1083/17 del 16 de noviembre de 2017.</w:t>
      </w:r>
    </w:p>
    <w:p>
      <w:pPr>
        <w:pStyle w:val="Textosinformato"/>
        <w:bidi w:val="0"/>
        <w:jc w:val="both"/>
        <w:rPr/>
      </w:pPr>
      <w:r>
        <w:rPr/>
      </w:r>
    </w:p>
    <w:p>
      <w:pPr>
        <w:pStyle w:val="Textosinformato"/>
        <w:bidi w:val="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comunicación 714/17:</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comunica a las Cámaras de Diputados y Senadores de la Nación desestimar artículo 124 Proyecto Reforma Tributaria". Autores: Concejales Viviana Gelain, Julia Fernández, Cristina Painefil, Andrés Martínez Infante, Diego Benítez y Gerardo Ávila (JSB). Colaborador: Gonzalo Villar. Sobre tablas. </w:t>
      </w:r>
      <w:hyperlink r:id="rId69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C-17-906.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bidi w:val="0"/>
        <w:jc w:val="both"/>
        <w:rPr>
          <w:rFonts w:ascii="Nimbus Roman No9 L;Times New Roman" w:hAnsi="Nimbus Roman No9 L;Times New Roman" w:eastAsia="MS Mincho;ＭＳ 明朝" w:cs="Nimbus Roman No9 L;Times New Roman"/>
          <w:b w:val="false"/>
          <w:b w:val="false"/>
          <w:bCs w:val="false"/>
          <w:color w:val="000000"/>
          <w:sz w:val="24"/>
          <w:szCs w:val="24"/>
          <w:shd w:fill="FFFFFF"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715/17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"Aceptar donación NC 19-2-K-274/22/11/10 y 09. Declarar de interés social. Afectar al Banco de Tierras IMTVHS". Autor: Intendente Municipal, Ing. Gustavo Gennuso. Colaboradores: Jefe de Gabinete, Marcos Barberis; Secretario de Desarrollo Urbano, Arq. Pablo Bullaude y Presidente del IMTVHS, Dra. Laura Zannoni.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69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O-18-2931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shd w:fill="00FF00" w:val="clear"/>
        </w:rPr>
      </w:pPr>
      <w:r>
        <w:rPr>
          <w:rFonts w:eastAsia="MS Mincho;ＭＳ 明朝" w:cs="Nimbus Roman No9 L;Times New Roman" w:ascii="Nimbus Roman No9 L;Times New Roman" w:hAnsi="Nimbus Roman No9 L;Times New Roman"/>
          <w:b w:val="false"/>
          <w:bCs w:val="false"/>
          <w:sz w:val="24"/>
          <w:szCs w:val="24"/>
          <w:shd w:fill="00FF00" w:val="clear"/>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716/17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artístico y cultural al libro de cuentos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Bailando con Duendes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de María Liliana Odano". Autor: Concejal Daniel González (PRO). Sobre tablas.</w:t>
      </w:r>
      <w:hyperlink r:id="rId70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D-17-2301.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diciembre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bidi w:val="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declaración 717/17</w:t>
      </w:r>
      <w:r>
        <w:rPr>
          <w:rFonts w:eastAsia="MS Mincho;ＭＳ 明朝" w:cs="Nimbus Roman No9 L;Times New Roman" w:ascii="Nimbus Roman No9 L;Times New Roman" w:hAnsi="Nimbus Roman No9 L;Times New Roman"/>
          <w:b/>
          <w:bCs/>
          <w:i w:val="false"/>
          <w:iCs w:val="false"/>
          <w:color w:val="000000"/>
          <w:sz w:val="24"/>
          <w:szCs w:val="24"/>
          <w:u w:val="none"/>
          <w:shd w:fill="FFFFFF"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deportivo y turístico al </w:t>
      </w:r>
      <w:r>
        <w:rPr>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Spot Bariloche del 1º Campeonato Argentino Freestyle-Wave 2017</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Autor: Concejal Daniel González (PRO). Iniciativa: Presidente Asociación Civil Tour Argentino de Windsurf (TAW) y Daiana Magalí Carnero. Sobre tablas</w:t>
      </w:r>
      <w:hyperlink r:id="rId70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FFFFFF" w:val="clear"/>
            <w:lang w:val="es-ES" w:eastAsia="zh-CN" w:bidi="ar-SA"/>
          </w:rPr>
          <w:t>.</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D-17-2302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1086/17 del 14 de diciembre 2017.</w:t>
      </w:r>
    </w:p>
    <w:p>
      <w:pPr>
        <w:pStyle w:val="Textosinformato"/>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shd w:fill="FFFFFF" w:val="clear"/>
          <w:lang w:val="es-ES" w:eastAsia="zh-CN" w:bidi="ar-SA"/>
        </w:rPr>
      </w:r>
    </w:p>
    <w:p>
      <w:pPr>
        <w:pStyle w:val="Textosinformato"/>
        <w:bidi w:val="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auto" w:val="clear"/>
          <w:lang w:val="es-ES" w:eastAsia="zh-CN" w:bidi="ar-SA"/>
        </w:rPr>
        <w:t>Proyecto de ordenanza 718/17</w:t>
      </w:r>
      <w:r>
        <w:rPr>
          <w:rFonts w:eastAsia="MS Mincho;ＭＳ 明朝" w:cs="Nimbus Roman No9 L;Times New Roman" w:ascii="Nimbus Roman No9 L;Times New Roman" w:hAnsi="Nimbus Roman No9 L;Times New Roman"/>
          <w:b/>
          <w:bCs/>
          <w:i w:val="false"/>
          <w:iCs w:val="false"/>
          <w:color w:val="000000"/>
          <w:sz w:val="24"/>
          <w:szCs w:val="24"/>
          <w:u w:val="none"/>
          <w:shd w:fill="auto"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xml:space="preserve"> "Se incorpora al calendario de conmemoraciones, efemérides y celebraciones municipales al Día Fundacional de Colonia Suiza". Autor: Concejal Daniel González (PRO). Iniciativa: Teresa Goye. Sobre tablas.</w:t>
      </w:r>
      <w:hyperlink r:id="rId70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O-17-291</w:t>
        </w:r>
      </w:hyperlink>
      <w:hyperlink r:id="rId70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diciembre 2017. </w:t>
      </w:r>
    </w:p>
    <w:p>
      <w:pPr>
        <w:pStyle w:val="Textosinformato"/>
        <w:bidi w:val="0"/>
        <w:jc w:val="both"/>
        <w:rPr>
          <w:rFonts w:ascii="Nimbus Roman No9 L;Times New Roman" w:hAnsi="Nimbus Roman No9 L;Times New Roman" w:eastAsia="MS Mincho;ＭＳ 明朝" w:cs="Nimbus Roman No9 L;Times New Roman"/>
          <w:sz w:val="24"/>
          <w:szCs w:val="24"/>
          <w:lang w:val="es-ES" w:eastAsia="zh-CN" w:bidi="ar-SA"/>
        </w:rPr>
      </w:pPr>
      <w:r>
        <w:rPr>
          <w:rFonts w:eastAsia="MS Mincho;ＭＳ 明朝" w:cs="Nimbus Roman No9 L;Times New Roman" w:ascii="Nimbus Roman No9 L;Times New Roman" w:hAnsi="Nimbus Roman No9 L;Times New Roman"/>
          <w:sz w:val="24"/>
          <w:szCs w:val="24"/>
          <w:lang w:val="es-ES" w:eastAsia="zh-CN" w:bidi="ar-SA"/>
        </w:rPr>
      </w:r>
    </w:p>
    <w:p>
      <w:pPr>
        <w:pStyle w:val="Textosinformato"/>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719/17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adhiere a ley provincial 5250 programa de recuperación productiva MIPYMES". Autor: Intendente Municipal, Ing. Gustavo Gennuso. Colaboradores: Jefe de Gabinete, Marcos Barberis; Secretario de Desarrollo Social, Deportes y Cultura, Carlos Sánchez y Fuentes; Subsecretario de Innovación Productiva, Julio Costa Paz y Directora de Políticas Tributarias, Lilian Baroni. Sobre tablas</w:t>
      </w:r>
      <w:hyperlink r:id="rId704">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hyperlink>
      <w:hyperlink r:id="rId70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O-17-2919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diciembre 2017. </w:t>
      </w:r>
    </w:p>
    <w:p>
      <w:pPr>
        <w:pStyle w:val="Textosinformato"/>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 720/17</w:t>
      </w:r>
      <w:r>
        <w:rPr>
          <w:rFonts w:eastAsia="MS Mincho;ＭＳ 明朝" w:cs="Times New Roman"/>
          <w:b/>
          <w:bCs/>
          <w:color w:val="auto"/>
          <w:sz w:val="24"/>
          <w:szCs w:val="24"/>
          <w:u w:val="none"/>
          <w:lang w:val="es-ES" w:eastAsia="zh-CN" w:bidi="ar-SA"/>
        </w:rPr>
        <w:t xml:space="preserve">: </w:t>
      </w:r>
      <w:r>
        <w:rPr>
          <w:rFonts w:eastAsia="MS Mincho;ＭＳ 明朝" w:cs="Times New Roman"/>
          <w:b w:val="false"/>
          <w:bCs w:val="false"/>
          <w:color w:val="auto"/>
          <w:sz w:val="24"/>
          <w:szCs w:val="24"/>
          <w:u w:val="none"/>
          <w:lang w:val="es-ES" w:eastAsia="zh-CN" w:bidi="ar-SA"/>
        </w:rPr>
        <w:t>"Modifica anexo I ordenanza Fiscal 2374-CM-12". Autor: Intendente Municipal, Ing. Gustavo Gennuso. Colaboradores: Jefe de Gabinete, Marcos Barberis y Secretario de hacienda, Cr. Diego Quintana. A Asesoría Letrada y a las comisiones de Economía, Hacienda, Finanzas y Desarrollo Económico y de Gobierno y Legales. A Asesoría Letrada y a las comisiones de Economía y de Gobierno y Legales en conjunto.</w:t>
      </w:r>
      <w:hyperlink r:id="rId706">
        <w:r>
          <w:rPr>
            <w:rStyle w:val="EnlacedeInternet"/>
            <w:rFonts w:eastAsia="MS Mincho;ＭＳ 明朝" w:cs="Times New Roman"/>
            <w:b w:val="false"/>
            <w:bCs w:val="false"/>
            <w:sz w:val="24"/>
            <w:szCs w:val="24"/>
            <w:shd w:fill="00FF00" w:val="clear"/>
            <w:lang w:val="es-ES" w:eastAsia="zh-CN" w:bidi="ar-SA"/>
          </w:rPr>
          <w:t xml:space="preserve"> </w:t>
        </w:r>
      </w:hyperlink>
      <w:hyperlink r:id="rId70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O-17-2924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1087/17 del 27 de diciembre de 2017.</w:t>
      </w:r>
    </w:p>
    <w:p>
      <w:pPr>
        <w:pStyle w:val="Textosinformato"/>
        <w:jc w:val="both"/>
        <w:rPr>
          <w:rFonts w:ascii="Times New Roman" w:hAnsi="Times New Roman" w:eastAsia="MS Mincho;ＭＳ 明朝" w:cs="Times New Roman"/>
          <w:b w:val="false"/>
          <w:b w:val="false"/>
          <w:bCs w:val="false"/>
          <w:color w:val="000000"/>
          <w:sz w:val="24"/>
          <w:szCs w:val="24"/>
          <w:shd w:fill="00FF00" w:val="clear"/>
          <w:lang w:eastAsia="zh-CN" w:bidi="ar-SA"/>
        </w:rPr>
      </w:pPr>
      <w:r>
        <w:rPr>
          <w:rFonts w:eastAsia="MS Mincho;ＭＳ 明朝" w:cs="Times New Roman" w:ascii="Times New Roman" w:hAnsi="Times New Roman"/>
          <w:b w:val="false"/>
          <w:bCs w:val="false"/>
          <w:color w:val="000000"/>
          <w:sz w:val="24"/>
          <w:szCs w:val="24"/>
          <w:shd w:fill="00FF00" w:val="clear"/>
          <w:lang w:eastAsia="zh-CN" w:bidi="ar-SA"/>
        </w:rPr>
      </w:r>
    </w:p>
    <w:p>
      <w:pPr>
        <w:pStyle w:val="Textosinformato"/>
        <w:jc w:val="both"/>
        <w:rPr/>
      </w:pPr>
      <w:r>
        <w:rPr>
          <w:rFonts w:eastAsia="MS Mincho;ＭＳ 明朝" w:cs="Times New Roman" w:ascii="Times New Roman" w:hAnsi="Times New Roman"/>
          <w:b/>
          <w:bCs/>
          <w:color w:val="auto"/>
          <w:sz w:val="24"/>
          <w:szCs w:val="24"/>
          <w:u w:val="single"/>
          <w:lang w:val="es-ES" w:eastAsia="zh-CN" w:bidi="ar-SA"/>
        </w:rPr>
        <w:t>Proyecto de ordenanza 721/17</w:t>
      </w:r>
      <w:r>
        <w:rPr>
          <w:rFonts w:eastAsia="MS Mincho;ＭＳ 明朝" w:cs="Times New Roman" w:ascii="Times New Roman" w:hAnsi="Times New Roman"/>
          <w:b/>
          <w:bCs/>
          <w:color w:val="auto"/>
          <w:sz w:val="24"/>
          <w:szCs w:val="24"/>
          <w:u w:val="none"/>
          <w:lang w:val="es-ES" w:eastAsia="zh-CN" w:bidi="ar-SA"/>
        </w:rPr>
        <w:t>:</w:t>
      </w:r>
      <w:r>
        <w:rPr>
          <w:rFonts w:eastAsia="MS Mincho;ＭＳ 明朝" w:cs="Times New Roman" w:ascii="Times New Roman" w:hAnsi="Times New Roman"/>
          <w:b w:val="false"/>
          <w:bCs w:val="false"/>
          <w:color w:val="auto"/>
          <w:sz w:val="24"/>
          <w:szCs w:val="24"/>
          <w:u w:val="none"/>
          <w:lang w:val="es-ES" w:eastAsia="zh-CN" w:bidi="ar-SA"/>
        </w:rPr>
        <w:t xml:space="preserve"> "Modifica anexo I y II ordenanza Tarifaria 2375-CM-12". Autor: Intendente Municipal, Ing. Gustavo Gennuso. Colaboradores: Jefe de Gabinete, Marcos Barberis y Secretario de Hacienda, Cr. Diego Quintana. A Asesoría Letrada y a las comisiones de Economía, Hacienda, Finanzas y Desarrollo Económico y de Gobierno y Legales. A Asesoría Letrada y a las comisiones de Economía y de Gobierno y Legales en conjunto.</w:t>
      </w:r>
      <w:hyperlink r:id="rId708">
        <w:r>
          <w:rPr>
            <w:rStyle w:val="EnlacedeInternet"/>
            <w:rFonts w:eastAsia="MS Mincho;ＭＳ 明朝" w:cs="Times New Roman" w:ascii="Times New Roman" w:hAnsi="Times New Roman"/>
            <w:b w:val="false"/>
            <w:bCs w:val="false"/>
            <w:sz w:val="24"/>
            <w:szCs w:val="24"/>
            <w:lang w:val="es-ES" w:eastAsia="zh-CN" w:bidi="ar-SA"/>
          </w:rPr>
          <w:t xml:space="preserve"> </w:t>
        </w:r>
      </w:hyperlink>
      <w:hyperlink r:id="rId70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O-17-2925.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1087/17 del 27 de diciembre de 2017.</w:t>
      </w:r>
    </w:p>
    <w:p>
      <w:pPr>
        <w:pStyle w:val="Textosinformato"/>
        <w:jc w:val="both"/>
        <w:rPr>
          <w:rFonts w:ascii="Times New Roman" w:hAnsi="Times New Roman" w:eastAsia="MS Mincho;ＭＳ 明朝" w:cs="Times New Roman"/>
          <w:b w:val="false"/>
          <w:b w:val="false"/>
          <w:bCs w:val="false"/>
          <w:color w:val="auto"/>
          <w:sz w:val="24"/>
          <w:szCs w:val="24"/>
          <w:lang w:val="es-ES" w:eastAsia="zh-CN" w:bidi="ar-SA"/>
        </w:rPr>
      </w:pPr>
      <w:r>
        <w:rPr>
          <w:rFonts w:eastAsia="MS Mincho;ＭＳ 明朝" w:cs="Times New Roman" w:ascii="Times New Roman" w:hAnsi="Times New Roman"/>
          <w:b w:val="false"/>
          <w:b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sz w:val="24"/>
          <w:szCs w:val="24"/>
          <w:u w:val="single"/>
        </w:rPr>
        <w:t>Proyecto de ordenanza 722/17:</w:t>
      </w:r>
      <w:r>
        <w:rPr>
          <w:rFonts w:eastAsia="MS Mincho;ＭＳ 明朝" w:cs="Nimbus Roman No9 L;Times New Roman" w:ascii="Nimbus Roman No9 L;Times New Roman" w:hAnsi="Nimbus Roman No9 L;Times New Roman"/>
          <w:b w:val="false"/>
          <w:bCs w:val="false"/>
          <w:sz w:val="24"/>
          <w:szCs w:val="24"/>
        </w:rPr>
        <w:t xml:space="preserve"> "Se autoriza suscripción convenio y aprobación boletos compraventa parcelas Altos del Este". Autor: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Intendente Municipal, Ing. Gustavo Gennuso. Colaboradores: Jefe de Gabinete, Marcos Barberis; Secretario de Desarrollo Urbano, Arq. Pablo Bullaude y Presidente del IMTVHS, Dra. Laura Zannoni. A Asesoría Letrada y a las comisiones de Obras y Planeamiento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O-19-3052.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shd w:fill="66FF00" w:val="clear"/>
        </w:rPr>
      </w:pPr>
      <w:r>
        <w:rPr>
          <w:rFonts w:eastAsia="MS Mincho;ＭＳ 明朝" w:cs="Nimbus Roman No9 L;Times New Roman" w:ascii="Nimbus Roman No9 L;Times New Roman" w:hAnsi="Nimbus Roman No9 L;Times New Roman"/>
          <w:b w:val="false"/>
          <w:bCs w:val="false"/>
          <w:sz w:val="24"/>
          <w:szCs w:val="24"/>
          <w:shd w:fill="66FF00" w:val="clear"/>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723/17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"Comunicación Presidencia y Ministro Salud Nación por decreto reforma ley salud mental". Autores: Concejales Daniel Natapof, Ana Marks y Ramón Chiocconi (FPV).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hyperlink r:id="rId71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C-17-907.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724/17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"Comunicación Ministro de Energía y Minería de Nación sobre tarifazo de gas". Autores: Concejales Daniel Natapof, Ana Marks y Ramón Chiocconi (FPV). Sobre tablas. </w:t>
      </w:r>
      <w:hyperlink r:id="rId71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C-17-908.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725/17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 de interés municipal y cultural exposición fotográfica</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entrada libre y gratuita". Autores: Concejales Daniel Natapof, Ana Marks y Ramón Chiocconi (FPV). Colaboradoras: Florencia Taylor, Marina Bazzano Bodi y Anahí Gagliardi. Se solicitará su retiro por haberse emitido la resolución 437-PCM-17.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726/17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al honorable Congreso de la Nación se avance en el tratamiento conjunto de los proyectos 0358-D-2016, 0031-CD-2016, 1019-D-2016, 1406-D-2016 y 1880-D-2016". Autor: Concejal Daniel González (PRO). Sobre tablas.</w:t>
      </w:r>
      <w:hyperlink r:id="rId712">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C-17-909.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727/17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y deportivo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Campus Deportivo de Taekwondo Olímpico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Autores: Concejales Gerardo Ávila, Claudia Contreras, Diego Benítez, Julia Fernández, Viviana Gelain, Andrés Martínez Infante y Cristina Painefil (JSB). Se solicitará el retiro por haberse emitido la resolución 429-PCM-17.</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728/17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"Modifica ordenanza 2456-CM-13. Aprueba mecanismo de recepción de equipos de video vigilancia". Autores: Intendente Municipal, Ing. Gustavo Gennuso; Concejales Gerardo Ávila, Claudia Contreras, Andrés Martínez Infante, Viviana Gelain, Cristina Painefil, Julia Fernández y Diego Benítez (JSB). Colaboradores: Director de Seguridad Ciudadana, Sr. Raúl Quinteros; Jefe de Departamento Administrativo, Sr. Maximiliano Calvo y División de Bienes Patrimoniales, Sr. Marco Frohlich.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A Gobierno y Legales. Con preferencia 1º. </w:t>
      </w:r>
      <w:hyperlink r:id="rId71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O-17-2926.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1087/17 del 27 de diciembre de 2017.</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
        <w:jc w:val="both"/>
        <w:rPr/>
      </w:pPr>
      <w:r>
        <w:rPr>
          <w:rFonts w:eastAsia="MS Mincho;ＭＳ 明朝" w:cs="Times New Roman"/>
          <w:b/>
          <w:bCs/>
          <w:color w:val="auto"/>
          <w:sz w:val="24"/>
          <w:szCs w:val="24"/>
          <w:u w:val="single"/>
          <w:lang w:val="es-ES" w:eastAsia="zh-CN" w:bidi="ar-SA"/>
        </w:rPr>
        <w:t>Proyecto de ordenanza</w:t>
      </w:r>
      <w:r>
        <w:rPr>
          <w:rFonts w:eastAsia="MS Mincho;ＭＳ 明朝" w:cs="Times New Roman"/>
          <w:b/>
          <w:bCs/>
          <w:color w:val="000000"/>
          <w:sz w:val="24"/>
          <w:szCs w:val="24"/>
          <w:u w:val="single"/>
          <w:shd w:fill="FFFFFF" w:val="clear"/>
          <w:lang w:val="es-ES" w:eastAsia="zh-CN" w:bidi="ar-SA"/>
        </w:rPr>
        <w:t xml:space="preserve"> 729/17</w:t>
      </w:r>
      <w:r>
        <w:rPr>
          <w:rFonts w:eastAsia="MS Mincho;ＭＳ 明朝" w:cs="Times New Roman"/>
          <w:b/>
          <w:bCs/>
          <w:color w:val="auto"/>
          <w:sz w:val="24"/>
          <w:szCs w:val="24"/>
          <w:u w:val="none"/>
          <w:lang w:val="es-ES" w:eastAsia="zh-CN" w:bidi="ar-SA"/>
        </w:rPr>
        <w:t>:</w:t>
      </w:r>
      <w:r>
        <w:rPr>
          <w:rFonts w:eastAsia="MS Mincho;ＭＳ 明朝" w:cs="Times New Roman"/>
          <w:b w:val="false"/>
          <w:bCs w:val="false"/>
          <w:color w:val="auto"/>
          <w:sz w:val="24"/>
          <w:szCs w:val="24"/>
          <w:u w:val="none"/>
          <w:lang w:val="es-ES" w:eastAsia="zh-CN" w:bidi="ar-SA"/>
        </w:rPr>
        <w:t xml:space="preserve"> "Se autoriza al Departamento Ejecutivo a utilizar descubierto bancario en forma temporaria". Autor: Intendente Municipal, Ing. Gustavo Gennuso. Colaboradores: Jefe de Gabinete, Marcos Barberis y Secretario de Hacienda, Cr. Diego Quintana.</w:t>
      </w:r>
      <w:hyperlink r:id="rId714">
        <w:r>
          <w:rPr>
            <w:rStyle w:val="EnlacedeInternet"/>
            <w:rFonts w:eastAsia="MS Mincho;ＭＳ 明朝" w:cs="Times New Roman"/>
            <w:b w:val="false"/>
            <w:bCs w:val="false"/>
            <w:sz w:val="24"/>
            <w:szCs w:val="24"/>
            <w:lang w:val="es-ES" w:eastAsia="zh-CN" w:bidi="ar-SA"/>
          </w:rPr>
          <w:t xml:space="preserve"> </w:t>
        </w:r>
      </w:hyperlink>
      <w:hyperlink r:id="rId715">
        <w:r>
          <w:rPr>
            <w:rStyle w:val="EnlacedeInternet"/>
            <w:rFonts w:eastAsia="MS Mincho;ＭＳ 明朝" w:cs="Times New Roman"/>
            <w:b w:val="false"/>
            <w:bCs w:val="false"/>
            <w:sz w:val="24"/>
            <w:szCs w:val="24"/>
            <w:shd w:fill="00FF00" w:val="clear"/>
            <w:lang w:val="es-ES" w:eastAsia="zh-CN" w:bidi="ar-SA"/>
          </w:rPr>
          <w:t>O-17-2911</w:t>
        </w:r>
      </w:hyperlink>
      <w:r>
        <w:rPr>
          <w:rFonts w:eastAsia="MS Mincho;ＭＳ 明朝" w:cs="Times New Roman"/>
          <w:b w:val="false"/>
          <w:bCs w:val="false"/>
          <w:color w:val="000000"/>
          <w:sz w:val="24"/>
          <w:szCs w:val="24"/>
          <w:u w:val="none"/>
          <w:shd w:fill="00FF00" w:val="clear"/>
          <w:lang w:val="es-ES" w:eastAsia="zh-CN" w:bidi="ar-SA"/>
        </w:rPr>
        <w:t>. Acta 1805/17 del 1 de diciembre de 2017.</w:t>
      </w:r>
    </w:p>
    <w:p>
      <w:pPr>
        <w:pStyle w:val="Textosinformato"/>
        <w:widowControl/>
        <w:suppressAutoHyphens w:val="true"/>
        <w:kinsoku w:val="true"/>
        <w:overflowPunct w:val="true"/>
        <w:autoSpaceDE w:val="true"/>
        <w:bidi w:val="0"/>
        <w:ind w:left="3261" w:right="0" w:hanging="3261"/>
        <w:jc w:val="both"/>
        <w:rPr>
          <w:rFonts w:ascii="Times New Roman" w:hAnsi="Times New Roman" w:eastAsia="MS Mincho;ＭＳ 明朝" w:cs="Times New Roman"/>
          <w:b w:val="false"/>
          <w:b w:val="false"/>
          <w:bCs w:val="false"/>
          <w:i w:val="false"/>
          <w:i w:val="false"/>
          <w:iCs w:val="false"/>
          <w:color w:val="auto"/>
          <w:sz w:val="24"/>
          <w:szCs w:val="24"/>
          <w:u w:val="none"/>
          <w:lang w:val="es-ES" w:eastAsia="zh-CN" w:bidi="ar-SA"/>
        </w:rPr>
      </w:pPr>
      <w:r>
        <w:rPr>
          <w:rFonts w:eastAsia="MS Mincho;ＭＳ 明朝" w:cs="Times New Roman" w:ascii="Times New Roman" w:hAnsi="Times New Roman"/>
          <w:b w:val="false"/>
          <w:bCs w:val="false"/>
          <w:i w:val="false"/>
          <w:iCs w:val="false"/>
          <w:color w:val="auto"/>
          <w:sz w:val="24"/>
          <w:szCs w:val="24"/>
          <w:u w:val="none"/>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730/17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aprueban convenios. Barrio 29 de Septiembre". Autor: Intendente Municipal, Ing. Gustavo Gennuso. Colaboradores: Jefe de Gabinete, Marcos Barberis y Presidente del IMTVHS, Dra. Laura Zannoni. A Asesoría Letrada y a las comisiones de Obras y Planeamiento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731/17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crea plaza temática de educación vial".  Autores: Concejales Cristina Painefil, Gerardo Ávila, Diego Benítez, Andrés Martínez Infante, Claudia Contreras, Julia Fernández y Viviana Gelain (JSB). Iniciativa: Alumnos 7º grado, docentes y directivos Instituto María Auxiliadora. Colaboradora: Florencia Secchiaro. A Asesoría Letrada y a las comisiones de Servicios Tránsito y Transporte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732/17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modifica ordenanza 947-CM-99. Reglamentar actividad alquiler de autos sin chofer". Autores: Concejales Cristina Painefil, Gerardo Ávila, Diego Benítez, Andrés Martínez Infante, Claudia Contreras, Julia Fernández y Viviana Gelain (JSB). Colaboradora: Florencia Secchiaro. A Asesoría Letrada y a las comisiones de Servicios, Tránsito y Transporte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O-19-3117. Acta 1120/19 del 5 de diciembre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733/17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crea marco regulatorio actividad fotográfica con canes. Abroga ordenanza 494-CM-95". Autores: Concejales Cristina Painefil, Gerardo Ávila, Diego Benítez, Andrés Martínez Infante, Claudia Contreras, Julia Fernández y Viviana Gelain (JSB). Colaboradores: Nicolás Ghiglione, Florencia Secchiaro y Defensoría del Pueblo. A Asesoría Letrada y a las comisiones de Turismo y Medio Ambiente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O-19-3118. Acta 1120/19 del 5 de diciembre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734/17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educativo y comunitario Programa Institucional de Educación Vial". Autores: Concejales Cristina Painefil, Diego Benítez, Viviana Gelain, Andrés Martínez Infante, Julia Fernández, Claudia Contreras y Gerardo Ávila (JSB). Iniciativa: Jardín de infantes Nº 16. Colaboradora: Florencia Secchiaro. Sobre tablas. </w:t>
      </w:r>
      <w:hyperlink r:id="rId71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D-17-2303.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735/17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 interés municipal y comunitario proyecto prototipo semáforo portátil a energía solar". Autores: Concejales Gerardo Ávila, Claudia Contreras, Diego Benítez, Julia Fernández, Viviana Gelain, Andrés Martínez Infante y Cristina Painefil (JSB). Colaboradora: Romina Molina. Sobre tablas. </w:t>
      </w:r>
      <w:hyperlink r:id="rId71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D-17-2304.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736/17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incorpora representación usuarios CSSTUP. Se establece plazo accesibilidad. Modifica ordenanza 2798-CM-16". Autores: Concejales Ana Marks, Ramón Chiocconi y Daniel Natapof (FPV). Iniciativa: Multisectorial por el transporte público Bariloche. Colaboradores: Juan Ojeda, Ángel Vainstein, María Belén Cechetto y Julieta Blanco. A Asesoría Letrada y a las comisiones de Servicios, Tránsito y Transporte y de Gobierno y Legales. </w:t>
      </w:r>
      <w:r>
        <w:rPr>
          <w:rFonts w:eastAsia="MS Mincho;ＭＳ 明朝" w:cs="Times New Roman" w:ascii="Times New Roman" w:hAnsi="Times New Roman"/>
          <w:b w:val="false"/>
          <w:bCs w:val="false"/>
          <w:i w:val="false"/>
          <w:iCs w:val="false"/>
          <w:color w:val="000000"/>
          <w:sz w:val="24"/>
          <w:szCs w:val="24"/>
          <w:u w:val="none"/>
          <w:shd w:fill="FF3366" w:val="clear"/>
          <w:lang w:val="es-ES" w:eastAsia="zh-CN" w:bidi="ar-SA"/>
        </w:rPr>
        <w:t>Rechazado Acta 1119/18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737/17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"Estacionamiento en rampa y espacios reservados para personas con discapacidad como faltas graves. Modifica anexo II ordenanza 2375-CM-12". Autores: Concejales Julia Fernández, Viviana Gelain, Andrés Martínez Infante, Claudia Contreras, Diego Benítez y Cristina Painefil (JSB). Colaboradora: Rosario Armas. A Asesoría Letrada y a las comisiones de Economía, Hacienda, Finanzas y Desarrollo Económico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738/17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"Se incorpora Día Nacional Lucha contra el Cáncer Bucal. Modifica ordenanza 2033-CM-10". Autores: Concejales Julia Fernández, Gerardo Ávila, Diego Benítez, Claudia Contreras, Viviana Gelain, Andrés Martínez Infante y Cristina Painefil (JSB). A Asesoría Letrada y a la comisión de Gobierno y Legales. </w:t>
      </w:r>
      <w:hyperlink r:id="rId71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O-18-2935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739/17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interés municipal, educativo y cultural Taller de Radio y Comunicación Popular". Autores: Concejales Julia Fernández, Gerardo Ávila, Diego Benítez, Claudia Contreras, Viviana Gelain, Andrés Martínez Infante y Cristina Painefil (JSB). Iniciativa: Paola Galosi, directora Escuela Secundaria para Jóvenes Nº 3.  Sobre tablas. </w:t>
      </w:r>
      <w:hyperlink r:id="rId71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D-17-2305.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740/17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Bariloche te elige 2017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Julia Fernández, Diego Benítez, Claudia Contreras, Viviana Gelain, Andrés Martínez Infante y Cristina Painefil (JSB). Iniciativa: Grupo Coordinador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Bariloche te elige.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Sobre tablas. </w:t>
      </w:r>
      <w:hyperlink r:id="rId72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D-17-2306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741/17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crea programa de patrocinio del deporte municipal". Autores: Concejales Julia Fernández, Viviana Gelain, Andrés Martínez Infante, Claudia Contreras, Diego Benítez y Cristina Painefil (JSB). Colaboradores: Subsecretario de Deporte, Carlos Arrative; Marcos Pavón y Rosario Armas. A Asesoría Letrada  y a las comisiones de Economía, Hacienda, Finanzas y Desarrollo Económico, de Desarrollo Humano, Deporte y Cultura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742/17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interés municipal y educativo actividades 60º Aniversario Presidencia Arturo Frondizi". Autores: Concejales Diego Benítez, Claudia Contreras; Andrés Martínez Infante, Julia Fernández; Viviana Gelain y Cristina Painefil (JSB). Sobre tablas. </w:t>
      </w:r>
      <w:hyperlink r:id="rId72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D-17-2307.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743/17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al Poder Ejecutivo, Diputados repudio proyectos de reforma laboral, previsional y tributaria". Autores: Concejales Ana Marks, Ramón Chiocconi y Daniel Natapof (FPV). Iniciativa: CTA de los Trabajadores; CETEP. Sobre tablas.</w:t>
      </w:r>
      <w:hyperlink r:id="rId722">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C-17-910.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744/17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"Comunicar Cámara de Diputados Nacional y Legislatura Provincial necesidad tratamiento y pronta aprobación de proyecto". Autores: Comisión Legislativa, Concejales Diego Benítez, Andrés Martínez Infante (JSB), Daniel González (PRO) y Ramón Chiocconi (FPV). Iniciativa: Grupo Fibromialgia Bariloche. Sobre tablas. </w:t>
      </w:r>
      <w:hyperlink r:id="rId72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C-17-911.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745/17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"Renovación comodato centro de jubilados y pensionados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Amancay</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Autor:or Intendente Municipal, Ing. Gustavo Gennuso. Colaboradores: Jefe de Gabinete, Marcos Barberis; Secretario de Desarrollo Urbano, Arq. Pablo Bullaude y Presidente del IMTVHS, Dra. Laura Zannoni. A Asesoría Letrada y a las comisiones de Obras y Planeamiento y de Gobierno y Legales. </w:t>
      </w:r>
      <w:hyperlink r:id="rId72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O-18-2942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w:t>
      </w:r>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cta 1095/18 del 10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746/17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Senado de la Nación rechazo artículos 23º y 24º proyecto de reforma sistema tributario argentino". Autores: Concejales Diego Benítez, Claudia Contreras, Julia Fernández, Viviana Gelain, Gerardo Ávila, Andrés Martínez Infante y Cristina Painefil (JSB). Iniciativa: Sr. Erwin Olguín, gerente Banco Credicoop, sucursal San Carlos de Bariloche. Sobre tablas.</w:t>
      </w:r>
      <w:hyperlink r:id="rId725">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C-17-912.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747/17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interés municipal y cultural Segunda Edición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Explosionarte".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Diego Benítez, Claudia Contreras, Gerardo Ávila, Andrés Martínez Infante, Julia Fernández, Viviana Gelain y Cristina Painefil (JSB). Sobre tablas. </w:t>
      </w:r>
      <w:hyperlink r:id="rId72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D-17-2308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748/17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solicita a la Honorable Cámara de Diputados de la Nación revisión del proyecto de ley 391-17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Reforma Previsional".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Autores: Concejales Cristina Painefil, Gerardo Ávila, Diego Benítez, Andrés Martínez Infante, Claudia Contreras, Julia Fernández y Viviana Gelain (JSB). Colaboradora: Florencia Secchiaro. Sobre tablas.</w:t>
      </w:r>
      <w:hyperlink r:id="rId727">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C-17-913.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749/17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social programa Sustentabilizar Hogares". Autores: Concejales Julia Fernández, Gerardo Ávila, Diego Benítez, Claudia Contreras, Viviana Gelain, Andrés Martínez Infante y Cristina Painefil (JSB). Colaboradores: IMTVHS, Ministerio de Desarrollo Social, Subsecretaría de Medio Ambiente. A la comisión de Desarrollo Humano, Deportes y Cultura. Con tratamiento de preferencia 1º sesión.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Se so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licita su retiro por haberse emitido la resolución 451-PCM-17.</w:t>
      </w:r>
      <w:r>
        <w:rPr>
          <w:rFonts w:eastAsia="MS Mincho;ＭＳ 明朝" w:cs="Nimbus Roman No9 L;Times New Roman" w:ascii="Nimbus Roman No9 L;Times New Roman" w:hAnsi="Nimbus Roman No9 L;Times New Roman"/>
          <w:b w:val="false"/>
          <w:bCs w:val="false"/>
          <w:sz w:val="24"/>
          <w:szCs w:val="24"/>
          <w:shd w:fill="FF3300" w:val="clear"/>
        </w:rPr>
        <w:t xml:space="preserve"> Retirado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750/17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inter cultural y comunitario mesa de diálogo resolución conflicto </w:t>
      </w:r>
      <w:r>
        <w:rPr>
          <w:rFonts w:eastAsia="MS Mincho;ＭＳ 明朝" w:cs="Nimbus Roman No9 L;Times New Roman" w:ascii="Nimbus Roman No9 L;Times New Roman" w:hAnsi="Nimbus Roman No9 L;Times New Roman"/>
          <w:b w:val="false"/>
          <w:bCs w:val="false"/>
          <w:i/>
          <w:iCs/>
          <w:sz w:val="24"/>
          <w:szCs w:val="24"/>
        </w:rPr>
        <w:t>Lof Lafken Winkul Mapu</w:t>
      </w:r>
      <w:r>
        <w:rPr>
          <w:rFonts w:eastAsia="MS Mincho;ＭＳ 明朝" w:cs="Nimbus Roman No9 L;Times New Roman" w:ascii="Nimbus Roman No9 L;Times New Roman" w:hAnsi="Nimbus Roman No9 L;Times New Roman"/>
          <w:b w:val="false"/>
          <w:bCs w:val="false"/>
          <w:sz w:val="24"/>
          <w:szCs w:val="24"/>
        </w:rPr>
        <w:t xml:space="preserve"> y Estado nacional". Autores: Concejales Ana Marks, Ramón Chiocconi y Daniel Natapof (FPV).</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Sobre tablas. </w:t>
      </w:r>
      <w:hyperlink r:id="rId72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D-17-2309.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1086/17 del 14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751/17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"Declarar de interés cultural 8º encuentro regional y barilochense de poetas </w:t>
      </w:r>
      <w:r>
        <w:rPr>
          <w:rFonts w:eastAsia="MS Mincho;ＭＳ 明朝" w:cs="Nimbus Roman No9 L;Times New Roman" w:ascii="Nimbus Roman No9 L;Times New Roman" w:hAnsi="Nimbus Roman No9 L;Times New Roman"/>
          <w:b w:val="false"/>
          <w:bCs w:val="false"/>
          <w:i/>
          <w:iCs/>
          <w:sz w:val="24"/>
          <w:szCs w:val="24"/>
        </w:rPr>
        <w:t>La Luna con Gatillo</w:t>
      </w:r>
      <w:r>
        <w:rPr>
          <w:rFonts w:eastAsia="MS Mincho;ＭＳ 明朝" w:cs="Nimbus Roman No9 L;Times New Roman" w:ascii="Nimbus Roman No9 L;Times New Roman" w:hAnsi="Nimbus Roman No9 L;Times New Roman"/>
          <w:b w:val="false"/>
          <w:bCs w:val="false"/>
          <w:sz w:val="24"/>
          <w:szCs w:val="24"/>
        </w:rPr>
        <w:t xml:space="preserve">". Autores: Concejales Ramón Chiocconi, Ana Marks y Daniel Natapof (FPV).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Sobre tablas. </w:t>
      </w:r>
      <w:hyperlink r:id="rId72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D-17-2310.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752/17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"Declarar de interés municipal 1º Semana de Salud Respiratoria de Bariloche". Autores: Concejales Ramón Chiocconi, Ana Marks y Daniel Natapof  (FPV).</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Sobre tablas. </w:t>
      </w:r>
      <w:hyperlink r:id="rId73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D-17-2311.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2017.</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753/17</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"Declarar de interés municipal proyecto </w:t>
      </w:r>
      <w:r>
        <w:rPr>
          <w:rFonts w:eastAsia="MS Mincho;ＭＳ 明朝" w:cs="Nimbus Roman No9 L;Times New Roman" w:ascii="Nimbus Roman No9 L;Times New Roman" w:hAnsi="Nimbus Roman No9 L;Times New Roman"/>
          <w:b w:val="false"/>
          <w:bCs w:val="false"/>
          <w:i/>
          <w:iCs/>
          <w:sz w:val="24"/>
          <w:szCs w:val="24"/>
        </w:rPr>
        <w:t>La Patagonia desde sus latidos. Miradas audiovisuales y presentaciones artísticas en espacio público</w:t>
      </w:r>
      <w:r>
        <w:rPr>
          <w:rFonts w:eastAsia="MS Mincho;ＭＳ 明朝" w:cs="Nimbus Roman No9 L;Times New Roman" w:ascii="Nimbus Roman No9 L;Times New Roman" w:hAnsi="Nimbus Roman No9 L;Times New Roman"/>
          <w:b w:val="false"/>
          <w:bCs w:val="false"/>
          <w:sz w:val="24"/>
          <w:szCs w:val="24"/>
        </w:rPr>
        <w:t>". Autores: Concejales Ramón Chiocconi, Ana Marks y Daniel Natapof  (FPV).</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Sobre tablas.  </w:t>
      </w:r>
      <w:hyperlink r:id="rId73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D-17-2312.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1086/17 del 14 de noviembre de 2014.</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eastAsia="zh-CN" w:bidi="ar-SA"/>
        </w:rPr>
        <w:t>Proyecto de ordenanza 754/17</w:t>
      </w:r>
      <w:r>
        <w:rPr>
          <w:rFonts w:eastAsia="MS Mincho;ＭＳ 明朝" w:cs="Nimbus Roman No9 L;Times New Roman" w:ascii="Nimbus Roman No9 L;Times New Roman" w:hAnsi="Nimbus Roman No9 L;Times New Roman"/>
          <w:b/>
          <w:bCs/>
          <w:color w:val="auto"/>
          <w:sz w:val="24"/>
          <w:szCs w:val="24"/>
          <w:lang w:eastAsia="zh-CN" w:bidi="ar-SA"/>
        </w:rPr>
        <w:t>:</w:t>
      </w:r>
      <w:r>
        <w:rPr>
          <w:rFonts w:eastAsia="MS Mincho;ＭＳ 明朝" w:cs="Nimbus Roman No9 L;Times New Roman" w:ascii="Nimbus Roman No9 L;Times New Roman" w:hAnsi="Nimbus Roman No9 L;Times New Roman"/>
          <w:b w:val="false"/>
          <w:bCs w:val="false"/>
          <w:color w:val="auto"/>
          <w:sz w:val="24"/>
          <w:szCs w:val="24"/>
          <w:lang w:eastAsia="zh-CN" w:bidi="ar-SA"/>
        </w:rPr>
        <w:t xml:space="preserve"> "Incentivo fiscal contratación mano  obra local. Abroga ordenanza 1857-CM-08". Autor: Intendente Municipal, Ing. Gustavo Gennuso. Colaboradores: Jefe de Gabinete, Marcos Barberis; Secretario de Hacienda, Cdor. Diego Quintana; Concejal Andrés Martínez Infante; Lilian Baroni, Julio Costa Paz, Laura Blasquiz, Sabrina Salva y Florencia Secchiaro.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 Asesoría Letrada y a las comisiones de Economía, Hacienda, Finanzas y Desarrollo Económico y de Gobierno y Legales. </w:t>
      </w:r>
      <w:hyperlink r:id="rId73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1099/18 del 5 de julio de 2018.</w:t>
      </w:r>
    </w:p>
    <w:p>
      <w:pPr>
        <w:pStyle w:val="Normal"/>
        <w:jc w:val="both"/>
        <w:rPr>
          <w:i w:val="false"/>
          <w:i w:val="false"/>
          <w:iCs w:val="false"/>
        </w:rPr>
      </w:pPr>
      <w:r>
        <w:rPr>
          <w:i w:val="false"/>
          <w:iCs w:val="false"/>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755/17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"Modificar artículo 214, anexo I ordenanza 2374-CM-12. Aplicación ley 24374". Autor: Intendente Municipal, Ing. Gustavo Gennuso. Colaboradores: Jefe de Gabinete, Marcos Barberis; Secretario de Desarrollo Urbano, Arq. Pablo Bullaude y Presidente del IMTVHS, Dra. Laura Zannoni. Sobre tablas. </w:t>
      </w:r>
      <w:hyperlink r:id="rId73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O-18-2927.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756/17</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"Se otorga Premio al Mérito artístico, cultural y social al músico, autor y compositor Sergio Coronel por su trayectoria". Autores: Concejales Ana Marks, Ramón Chiocconi y Daniel Natapof (FPV). Sobre tablas</w:t>
      </w:r>
      <w:hyperlink r:id="rId734">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R-18-543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757/17</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al Presidente y al Ministro Interior, Obras Públicas y Vivienda garantías realización obra nuevo colector troncal costanero". Autores: Concejales Cristina Painefil, Diego Benítez, Viviana Gelain, Andrés Martínez Infante y Julia Fernández (JSB). Colaboradora: Florencia Secchiaro.  Sobre tablas. </w:t>
      </w:r>
      <w:hyperlink r:id="rId73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C-18-914.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758/17</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"Se declara de interés municipal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1º Minifest, Danza contemporánea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Gerardo Ávila, Viviana Gelain y Cristina Painefil (JSB). </w:t>
      </w:r>
      <w:r>
        <w:rPr>
          <w:rFonts w:eastAsia="MS Mincho;ＭＳ 明朝" w:cs="Times New Roman" w:ascii="Times New Roman" w:hAnsi="Times New Roman"/>
          <w:b w:val="false"/>
          <w:bCs w:val="false"/>
          <w:i w:val="false"/>
          <w:iCs w:val="false"/>
          <w:color w:val="auto"/>
          <w:sz w:val="24"/>
          <w:szCs w:val="24"/>
          <w:u w:val="none"/>
          <w:lang w:val="es-ES" w:eastAsia="zh-CN" w:bidi="ar-SA"/>
        </w:rPr>
        <w:t>Se solicitará su retiro por haberse emitido resolución 463-PCM-17.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759/17: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y cultural proyecto solidario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Pez al revés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Claudia Contreras, Gerardo Ávila, Julia Fernández, Viviana Gelain y Cristina Painefil (JSB). Sobre tablas.</w:t>
      </w:r>
      <w:hyperlink r:id="rId73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 D-18-2321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760/17: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interés municipal y cultural película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A dónde vas.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Javier López Actis". Autores: Concejales Viviana Gelain, Andrés Martínez Infante, Julia Fernández, Cristina Painefil, Gerardo Ávila y Diego Benítez (JSB). Colaboradores: Gonzalo Villar y Carolina Catalán. Sobre tablas. </w:t>
      </w:r>
      <w:hyperlink r:id="rId73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D-18-2322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00FF00"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761/17: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interés comunitario la construcción y reubicación de la nueva sede social del Tiro Federal Bariloche". Autores: Concejales Ramón Chiocconi y Daniel Natapof (FPV). Sobre tablas. </w:t>
      </w:r>
      <w:hyperlink r:id="rId73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D-17-2320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1087/17 del 27 de diciembre de 2017.</w:t>
      </w:r>
    </w:p>
    <w:p>
      <w:pPr>
        <w:pStyle w:val="Normal"/>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762/17:</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y cultural exposición libros numismática. 2º Encuentro de Numismática Bariloche". Autores: Concejales Claudia Contreras, Gerardo Ávila, Diego Benítez, Cristina Painefil, Julia Fernández, Viviana Gelain y Andrés Martínez Infante (JSB). Iniciativa: Presidente Centro Numismático y Filatélico Bariloche, Pablo Martín Iriarte. </w:t>
      </w:r>
      <w:r>
        <w:rPr>
          <w:rFonts w:eastAsia="MS Mincho;ＭＳ 明朝" w:cs="Times New Roman" w:ascii="Times New Roman" w:hAnsi="Times New Roman"/>
          <w:b w:val="false"/>
          <w:bCs w:val="false"/>
          <w:i w:val="false"/>
          <w:iCs w:val="false"/>
          <w:color w:val="auto"/>
          <w:sz w:val="24"/>
          <w:szCs w:val="24"/>
          <w:u w:val="none"/>
          <w:lang w:val="es-ES" w:eastAsia="zh-CN" w:bidi="ar-SA"/>
        </w:rPr>
        <w:t>Se solicitará su retiro por haberse emitido resolución 022-PCM-18.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763/17: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"Se aprueba cambio destino tercio libre NC 19-2-E-198-04 Siete Cabezas S.A.". Autor: Intendente Municipal, Ing. Gustavo Genusso. Colaboradores: Jefe de Gabinete, Marcos Barberis; Secretario de Desarrollo Urbano, Arq. Pablo Bullaude y Subsecretario de Gestión Urbana, Arq. Eduardo Reddy. A Asesoría Letrada y a las comisiones de Obras y Planeamiento y de Gobierno y Legales. </w:t>
      </w:r>
      <w:hyperlink r:id="rId73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O-18-2949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764/17</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 al Congreso de la Nación Argentina el apoyo al proyecto de ley 6143-D-2017". Autores: Concejales Gerardo Ávila, Claudia Contreras, Diego Benítez, Viviana Gelain y Cristina Painefil (JSB). Colaboradora: Romina Molina.  Sobre tablas.</w:t>
      </w:r>
      <w:hyperlink r:id="rId740">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C-18-915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765/18: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 de interés municipal y cultural proyecto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Paisajes y oficios del sur</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Claudia Contreras, Gerardo Ávila, Diego Benítez, Julia Fernández, Viviana Gelain, Andrés Martínez Infante y Cristina Painefil (JSB). Colaboradora: Romina Molina. </w:t>
      </w:r>
      <w:r>
        <w:rPr>
          <w:rFonts w:eastAsia="MS Mincho;ＭＳ 明朝" w:cs="Times New Roman" w:ascii="Times New Roman" w:hAnsi="Times New Roman"/>
          <w:b w:val="false"/>
          <w:bCs w:val="false"/>
          <w:i w:val="false"/>
          <w:iCs w:val="false"/>
          <w:color w:val="auto"/>
          <w:sz w:val="24"/>
          <w:szCs w:val="24"/>
          <w:u w:val="none"/>
          <w:lang w:val="es-ES" w:eastAsia="zh-CN" w:bidi="ar-SA"/>
        </w:rPr>
        <w:t>Se solicitará su retiro por haberse emitido resolución 002-PCM-18.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766/18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solicita al Ministerio de Turismo de la Nación y a la Administración de Parques Nacionales infraestructura en sendas y picadas". Autores: Concejales Andrés Martínez Infante, Cristina Painefil, Claudia Contreras, Julia Fernández, Gerardo Ávila y Viviana Gelain (JSB). Colaboradora: Florencia Secchiaro. Sobre tablas. </w:t>
      </w:r>
      <w:hyperlink r:id="rId74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C-18-916.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767/18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"Regular instalación y mantenimiento de ascensores, montacargas, escaleras mecánicas, rampas móviles". Autor: Intendente Municipal, Ing. Gustavo Gennuso. Colaboradores: Jefe de Gabinete, Marcos Barberis; Secretario de Obras y Servicios Públicos, Ing. Alfredo Milano y Dirección de Obras por Contrato.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hyperlink r:id="rId74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O-18-3002</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768/18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solicita al Ministerio Producción y a la Oficina Anticorrupción, informe situación Andemus por subsidio recibido y desarrollo actividad ilegal". Autores: Concejales Cristina Painefil, Gerardo Ávila, Andrés Martínez Infante, Claudia Contreras, Julia Fernández y Viviana Gelain (JSB). Colaboradora: Florencia Secchiaro. Sobre tablas. </w:t>
      </w:r>
      <w:hyperlink r:id="rId74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C-18-917.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769/18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al Ministerio Modernización y ENACOM, rechazo y necesidad de bloqueo Andemus". Autores: Concejales Cristina Painefil, Diego Benítez, Gerardo Ávila, Andrés Martínez Infante, Claudia Contreras, Julia Fernández y Viviana Gelain (JSB). Sobre tablas. </w:t>
      </w:r>
      <w:hyperlink r:id="rId74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C-18-918.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770/18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Poder Ejecutivo Nacional restitución de la exención combustible Patagonia". Autores: Concejales Claudia Contreras, Gerardo Ávila, Diego Benítez, Julia Fernández, Viviana Gelain, Andrés Martínez Infante y Cristina Painefil (JSB). Colaboradora: Romina Molina. Sobre tablas. </w:t>
      </w:r>
      <w:hyperlink r:id="rId74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C-18-919.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771/18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"Comunicar CNRT y al Congreso de la Nación necesidad garantizar accesibilidad personas mayores en ómnibus interurbanos". Autores: Concejales Claudia Contreras, Gerardo Ávila, Diego Benítez, Julia Fernández, Andrés Martínez Infante y Cristina Painefil (JSB). Sobre tablas. </w:t>
      </w:r>
      <w:hyperlink r:id="rId74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772/18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solicita al Ministerio de Turismo de la Nación información acerca de conclusión obras Parque Municipal Llao Llao". Autores: Concejales Cristina Painefil, Diego Benítez, Viviana Gelain, Andrés Martínez Infante, Julia Fernández y Claudia Contreras. Colaboradora: Florencia Secchiaro. Iniciativa: Ente Autárquico Parque Municipal Llao Llao. Sobre tablas. </w:t>
      </w:r>
      <w:hyperlink r:id="rId74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773/18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declaran de interés municipal, comunitario, educativo e intercultural Jornadas Patagónicas de Cirugía Pediátrica". Autores: Concejales Cristina Painefil, Viviana Gelain, Andrés Martínez Infante, Julia Fernández, Claudia Contreras y Gerardo Ávila (JSB). Colaboradora: Florencia Secchiaro. Sobre tablas.</w:t>
      </w:r>
      <w:hyperlink r:id="rId748">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D-18-2323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Times New Roman" w:ascii="Times New Roman" w:hAnsi="Times New Roman"/>
          <w:b/>
          <w:bCs/>
          <w:i w:val="false"/>
          <w:iCs w:val="false"/>
          <w:color w:val="auto"/>
          <w:sz w:val="24"/>
          <w:szCs w:val="24"/>
          <w:u w:val="single"/>
          <w:lang w:val="es-ES" w:eastAsia="zh-CN" w:bidi="ar-SA"/>
        </w:rPr>
        <w:t>Proyecto de ordenanza 774/18</w:t>
      </w:r>
      <w:r>
        <w:rPr>
          <w:rFonts w:eastAsia="MS Mincho;ＭＳ 明朝" w:cs="Times New Roman" w:ascii="Times New Roman" w:hAnsi="Times New Roman"/>
          <w:b/>
          <w:bCs/>
          <w:i w:val="false"/>
          <w:iCs w:val="false"/>
          <w:color w:val="auto"/>
          <w:sz w:val="24"/>
          <w:szCs w:val="24"/>
          <w:u w:val="none"/>
          <w:lang w:val="es-ES" w:eastAsia="zh-CN" w:bidi="ar-SA"/>
        </w:rPr>
        <w:t>:</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"Se aprueba readecuación contractual concesión Cerro Catedral. Poder Concedente". Autor: Intendente Municipal, Ing. Gustavo Gennuso. Colaboradores: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Jefe de Gabinete, Marcos Barberis; Secretario de Desarrollo Urbano, Pablo Bullaude y Asesora Letrada, Dra. Natacha Vázquez</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 A Asesoría Letrada y a las comisiones de Economía,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Turismo y Medio Ambiente y de Gobierno y Legales.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66" w:val="clear"/>
          <w:lang w:val="es-ES" w:eastAsia="zh-CN" w:bidi="ar-SA"/>
        </w:rPr>
        <w:t xml:space="preserve"> </w:t>
      </w:r>
      <w:hyperlink r:id="rId74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66FF66" w:val="clear"/>
            <w:lang w:val="es-ES" w:eastAsia="zh-CN" w:bidi="ar-SA"/>
          </w:rPr>
          <w:t>O-18-2929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66" w:val="clear"/>
          <w:lang w:val="es-ES" w:eastAsia="zh-CN" w:bidi="ar-SA"/>
        </w:rPr>
        <w:t>. Acta 1091/18 del 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775/18: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al Ejecutivo Nacional rechazo despidos INTI y reincorporación de trabajadorxs despedidos". Autores: Concejales Ana Marks y Daniel Natapof (FPV). </w:t>
      </w:r>
      <w:r>
        <w:rPr>
          <w:rFonts w:eastAsia="MS Mincho;ＭＳ 明朝" w:cs="Times New Roman" w:ascii="Times New Roman" w:hAnsi="Times New Roman"/>
          <w:b w:val="false"/>
          <w:bCs w:val="false"/>
          <w:i w:val="false"/>
          <w:iCs w:val="false"/>
          <w:color w:val="auto"/>
          <w:sz w:val="24"/>
          <w:szCs w:val="24"/>
          <w:u w:val="none"/>
          <w:lang w:val="es-ES" w:eastAsia="zh-CN" w:bidi="ar-SA"/>
        </w:rPr>
        <w:t>Se solicitará su retiro por haberse emitido resolución 034-PCM-18.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776/18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desadjudica, se adjudica inmuebles barrios Arrayanes y 28 de Abril". Autor: Intendente Municipal, Ing. Gustavo Gennuso. Colaboradores: Jefe de Gabinete, Marcos Barberis; Secretario de Desarrollo Urbano, Arq. Pablo Bullaude y Presidente del IMTVHS, Dra. Laura Zannoni. A Asesoría Letrada y a las comisiones de Obras y Planeamiento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O-19-3088. Acta 1118/19 del 31 de octubre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777/18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comunitario, educativo y cultural actividades por el</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Día Internacional del Síndrome de Asperger</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Cristina Painefil, Viviana Gelain, Gerardo Ávila y Diego Benítez (JSB). Colaboradora: Florencia Secchiaro. Iniciativa: Hellen Tobar, Inclusión Sur. Se solicitará su retiro por </w:t>
      </w:r>
      <w:r>
        <w:rPr>
          <w:rFonts w:eastAsia="MS Mincho;ＭＳ 明朝" w:cs="Times New Roman" w:ascii="Times New Roman" w:hAnsi="Times New Roman"/>
          <w:b w:val="false"/>
          <w:bCs w:val="false"/>
          <w:i w:val="false"/>
          <w:iCs w:val="false"/>
          <w:color w:val="auto"/>
          <w:sz w:val="24"/>
          <w:szCs w:val="24"/>
          <w:u w:val="none"/>
          <w:lang w:val="es-ES" w:eastAsia="zh-CN" w:bidi="ar-SA"/>
        </w:rPr>
        <w:t xml:space="preserve">haberse emitido resolución 024-PCM-18.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1089/18 del 1 de marzo de 2018.</w:t>
      </w:r>
    </w:p>
    <w:p>
      <w:pPr>
        <w:pStyle w:val="Textosinformato"/>
        <w:jc w:val="both"/>
        <w:rPr>
          <w:rFonts w:eastAsia="MS Mincho;ＭＳ 明朝"/>
          <w:b w:val="false"/>
          <w:b w:val="false"/>
          <w:bCs w:val="false"/>
          <w:color w:val="auto"/>
          <w:sz w:val="24"/>
          <w:szCs w:val="24"/>
          <w:lang w:val="es-ES" w:eastAsia="zh-CN" w:bidi="ar-SA"/>
        </w:rPr>
      </w:pPr>
      <w:r>
        <w:rPr>
          <w:rFonts w:eastAsia="MS Mincho;ＭＳ 明朝"/>
          <w:b w:val="false"/>
          <w:bCs w:val="false"/>
          <w:color w:val="auto"/>
          <w:sz w:val="24"/>
          <w:szCs w:val="24"/>
          <w:lang w:val="es-ES" w:eastAsia="zh-CN" w:bidi="ar-SA"/>
        </w:rPr>
      </w:r>
    </w:p>
    <w:p>
      <w:pPr>
        <w:pStyle w:val="Textosinformato"/>
        <w:jc w:val="both"/>
        <w:rPr>
          <w:rFonts w:eastAsia="MS Mincho;ＭＳ 明朝"/>
          <w:b w:val="false"/>
          <w:b w:val="false"/>
          <w:bCs w:val="false"/>
          <w:color w:val="auto"/>
          <w:sz w:val="24"/>
          <w:szCs w:val="24"/>
          <w:lang w:val="es-ES" w:eastAsia="zh-CN" w:bidi="ar-SA"/>
        </w:rPr>
      </w:pPr>
      <w:r>
        <w:rPr>
          <w:rFonts w:eastAsia="MS Mincho;ＭＳ 明朝"/>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778/18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Primera Jornada Rosa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Claudia Contreras, Gerardo Ávila, Cristina Painefil, Viviana Gelain y Andrés Martínez Infante (JSB). Iniciativa: Lic. Gabriela Borraro, integrante del equipo Rosa Fénix Patagonia Argentina y Dra. Alejandra Canals, Coordinadora de Cuidar Centro de Cuidados Paliativos.  Sobre tablas. </w:t>
      </w:r>
      <w:hyperlink r:id="rId75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D-18-2324.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779/18: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"Se declara de interés municipal, deportivo, educativo y comunitario iniciativa de Asociación de Golf Bariloche denominada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Tres Lagos Driving".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Cristina Painefil, Viviana Gelain, Andrés Martínez Infante, Julia Fernández, Claudia Contreras y Gerardo Ávila (JSB). Colaboradora: Florencia Secchiaro. Sobre tablas. </w:t>
      </w:r>
      <w:hyperlink r:id="rId75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D-18-2325.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780/18: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"Solicitud información estado de situación edificios e instalaciones escuelas de Bariloche". Autores: Concejales Daniel Natapof y Ana Marks (FPV).  Sobre tablas.</w:t>
      </w:r>
      <w:hyperlink r:id="rId752">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781/18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"Autorizar ampliación del Presupuesto 2018 del Tribunal de Contralor". Autores: Presidenta del Tribunal de Contralor, Dra. Julieta Wallace; Vicepresidente del Tribunal de Contralor, Sr. Damian Fuentes y Vocal del Tribunal de Contralor, Sra. Maia Thieck. Colaboradores: Cra. Andrea Leiva y Cr. Manuel García. A Asesoría Letrada y a las comisiones de Economía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782/18: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científico y educativo evento</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Eruma Bariloche 2018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Autores: Comisión Legislativa: Concejales Ana Marks, Ramón Chiocconi (FPV), Andrés Martínez Infante (JSB) y Daniel González (PRO). Sobre tablas.</w:t>
      </w:r>
      <w:hyperlink r:id="rId753">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D-18-2326.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resolución 783/18: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otorga Premio al Mérito deportivo a Juan Pablo Zeiss por integrar plantel Los Jaguares". Autores: Concejales Viviana Gelain, Claudia Contreras, Julia Fernández y Andrés Martínez Infante (JSB). Colaboradora: Carolina Catalán y Gonzalo Villar.  Sobre tablas. </w:t>
      </w:r>
      <w:hyperlink r:id="rId75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R-18-544.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784/18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al Poder Ejecutivo Nacional necesidad de prohibición. Carbofuran. Agricultura". Autores: Concejales Gerardo Ávila, Claudia Contreras, Diego Benítez, Julia Fernández, Viviana Gelain, Andrés Martínez Infante y Cristina Painefil (JSB). Iniciativa: Grupo de investigaciones en Biología de la Conservación - INBIOMA (CONICET-UNCo); Dr. Sergio Lambertucci, Dr. Facundo Barbar y Dr. Pablo Alarcón. Colaboradora: Romina Molina. Sobre tablas. </w:t>
      </w:r>
      <w:hyperlink r:id="rId75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785/18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 apoyo a proyectos 3882-D-2016 y 2743-S-2016. Solicita a ENACOM garantizar servicio telefonía móvil en rutas". Autores: Concejales Gerardo Ávila, Claudia Contreras, Diego Benítez, Julia Fernández, Viviana Gelain, Andrés Martínez Infante y Cristina Painefil (JSB). Colaboradora: Romina Molina. Sobre tablas.</w:t>
      </w:r>
      <w:hyperlink r:id="rId756">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786/18: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científico y comunitario la camilla desarrollada por INVAP y CAB". Autores: Concejales Viviana Gelain, Andrés Martínez Infante, Cristina Painefil, Gerardo Ávila y Claudia Contreras (JSB). Colaboradores: Carolina Catalán y Gonzalo Villar. Sobre tablas. </w:t>
      </w:r>
      <w:hyperlink r:id="rId75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D-18-2327.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787/18: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la II Jornadas de Gastroenterología Crítica y Soporte Nutricional". Autores: Concejales Ramón Chiocconi, Ana Marks y Daniel Natapof (FPV). Sobre tablas. </w:t>
      </w:r>
      <w:hyperlink r:id="rId75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D-18-2328.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788/18: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y cultural el espectáculo musical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RAER</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Claudia Contreras, Gerardo Ávila, Diego Benítez, Julia Fernández, Viviana Gelain, Andrés Martínez Infante y Cristina Painefil (JSB).  Sobre tablas. </w:t>
      </w:r>
      <w:hyperlink r:id="rId75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D-18-2329.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789/18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establece 21 de marzo Día Mundial del Síndrome de Down. Modifica ordenanza 2033-CM-10". Autores: Concejales Cristina Painefil, Diego Benítez, Andrés Martínez Infante, Julia Fernández, Claudia Contreras y Gerardo Ávila (JSB). Colaboradora: Florencia Secchiaro. Sobre tablas.</w:t>
      </w:r>
      <w:hyperlink r:id="rId760">
        <w:r>
          <w:rPr>
            <w:rStyle w:val="EnlacedeInternet"/>
            <w:rFonts w:eastAsia="MS Mincho;ＭＳ 明朝" w:cs="Nimbus Roman No9 L;Times New Roman" w:ascii="Nimbus Roman No9 L;Times New Roman" w:hAnsi="Nimbus Roman No9 L;Times New Roman"/>
            <w:b w:val="false"/>
            <w:bCs w:val="false"/>
            <w:i w:val="false"/>
            <w:iCs w:val="false"/>
            <w:sz w:val="24"/>
            <w:szCs w:val="24"/>
            <w:lang w:val="es-ES" w:eastAsia="zh-CN" w:bidi="ar-SA"/>
          </w:rPr>
          <w:t xml:space="preserve"> </w:t>
        </w:r>
      </w:hyperlink>
      <w:hyperlink r:id="rId76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O-18-2928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1089/18 del 1 de marzo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declaración 790/18</w:t>
      </w:r>
      <w:r>
        <w:rPr>
          <w:rFonts w:eastAsia="MS Mincho;ＭＳ 明朝" w:cs="Nimbus Roman No9 L;Times New Roman" w:ascii="Nimbus Roman No9 L;Times New Roman" w:hAnsi="Nimbus Roman No9 L;Times New Roman"/>
          <w:b/>
          <w:bCs/>
          <w:i w:val="false"/>
          <w:iCs w:val="false"/>
          <w:color w:val="000000"/>
          <w:sz w:val="24"/>
          <w:szCs w:val="24"/>
          <w:u w:val="none"/>
          <w:shd w:fill="FFFFFF"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"Se declara de interés municipal, deportivo y turístico al </w:t>
      </w:r>
      <w:r>
        <w:rPr>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IV Encuentro de Fotógrafos Subacuáticos de Argentina</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 Concejal Daniel González (PRO). Colaboradores: Sergio Massaro y Luciano Mazzola. Sobre tablas. </w:t>
      </w:r>
      <w:hyperlink r:id="rId76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D-18-2330. </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1089/18 del 1 de marzo de 2018.</w:t>
      </w:r>
    </w:p>
    <w:p>
      <w:pPr>
        <w:pStyle w:val="Textosinformato"/>
        <w:jc w:val="both"/>
        <w:rPr>
          <w:rFonts w:ascii="Nimbus Roman No9 L;Times New Roman" w:hAnsi="Nimbus Roman No9 L;Times New Roman" w:eastAsia="MS Mincho;ＭＳ 明朝" w:cs="Nimbus Roman No9 L;Times New Roman"/>
          <w:color w:val="auto"/>
          <w:sz w:val="24"/>
          <w:szCs w:val="24"/>
          <w:lang w:val="es-ES" w:eastAsia="zh-CN" w:bidi="ar-SA"/>
        </w:rPr>
      </w:pPr>
      <w:r>
        <w:rPr>
          <w:rFonts w:eastAsia="MS Mincho;ＭＳ 明朝" w:cs="Nimbus Roman No9 L;Times New Roman" w:ascii="Nimbus Roman No9 L;Times New Roman" w:hAnsi="Nimbus Roman No9 L;Times New Roman"/>
          <w:color w:val="auto"/>
          <w:sz w:val="24"/>
          <w:szCs w:val="24"/>
          <w:lang w:val="es-ES" w:eastAsia="zh-CN" w:bidi="ar-SA"/>
        </w:rPr>
      </w:r>
    </w:p>
    <w:p>
      <w:pPr>
        <w:pStyle w:val="Normal"/>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791/18: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"Ingreso a Planta Permanente personal contratado por horas cátedra Subsecretaría de Cultura". Autor: Intendente Municipal, Ing. Gustavo Gennuso. Colaboradores: Jefe de Gabinete, Marcos Barberis; Subsecretaria de Cultura, Ana Geron; Laura Estevez; María Otazo; Ana Pereda; Gabriela Rosemberg; SOYEM; Javier Cattáneo y Dirección de Recursos Humanos. </w:t>
      </w:r>
      <w:r>
        <w:rPr>
          <w:rFonts w:eastAsia="MS Mincho;ＭＳ 明朝" w:cs="Times New Roman"/>
          <w:b w:val="false"/>
          <w:bCs w:val="false"/>
          <w:color w:val="auto"/>
          <w:sz w:val="24"/>
          <w:szCs w:val="24"/>
          <w:u w:val="none"/>
          <w:lang w:val="es-ES" w:eastAsia="zh-CN" w:bidi="ar-SA"/>
        </w:rPr>
        <w:t>A Asesoría Letrada y a las comisión de Gobierno y Legales.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hyperlink r:id="rId763">
        <w:r>
          <w:rPr>
            <w:rStyle w:val="EnlacedeInternet"/>
            <w:rFonts w:eastAsia="MS Mincho;ＭＳ 明朝" w:cs="Times New Roman" w:ascii="Times New Roman" w:hAnsi="Times New Roman"/>
            <w:b w:val="false"/>
            <w:bCs w:val="false"/>
            <w:sz w:val="24"/>
            <w:szCs w:val="24"/>
            <w:shd w:fill="00FF00" w:val="clear"/>
            <w:lang w:val="es-ES" w:eastAsia="zh-CN" w:bidi="ar-SA"/>
          </w:rPr>
          <w:t>O-18-2946</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1096/18 del 24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792/18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educativo y cultural actividades Día Mundial del Síndrome de Down". Autores: Concejales Cristina Painefil, Diego Benítez, Viviana Gelain, Andrés Martínez Infante, Julia Fernández, Claudia Contreras y Gerardo Ávila (JSB). Colaboradora: Florencia Secchiaro. Iniciativa: Inclusión Sur, Hellen Tobar. Se solicitará su retiro por haberse emitido la resolución 056-PCM-18.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793/18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"Abrogar parcialmente ordenanza 2696-CM-15, redistribución predial barrio La Habana. Comodato". Autor: Intendente Municipal, Ing. Gustavo Gennuso. Colaboradores: Jefe de Gabinete, Marcos Barberis; Secretario de Desarrollo Urbano, Arq. Pablo Bullaude y Presidente del IMTVHS, Dra. Laura Zannoni. </w:t>
      </w:r>
      <w:r>
        <w:rPr>
          <w:rFonts w:eastAsia="MS Mincho;ＭＳ 明朝" w:cs="Times New Roman"/>
          <w:b w:val="false"/>
          <w:bCs w:val="false"/>
          <w:color w:val="auto"/>
          <w:sz w:val="24"/>
          <w:szCs w:val="24"/>
          <w:u w:val="none"/>
          <w:lang w:val="es-ES" w:eastAsia="zh-CN" w:bidi="ar-SA"/>
        </w:rPr>
        <w:t>A Asesoría Letrada y a las comisiones de Obras y Planeamiento y de Gobierno y Legales.</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794/18: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patrimonio cultural de la ciudad de San Carlos de Bariloche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Pintada de pañuelos 24 de marzo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Ana Marks, Daniel Natapof y Ramón Chiocconi (FPV). Iniciativa:</w:t>
      </w:r>
      <w:r>
        <w:rPr>
          <w:rFonts w:eastAsia="MS Mincho;ＭＳ 明朝" w:cs="Nimbus Roman No9 L;Times New Roman" w:ascii="Nimbus Roman No9 L;Times New Roman" w:hAnsi="Nimbus Roman No9 L;Times New Roman"/>
          <w:b w:val="false"/>
          <w:bCs w:val="false"/>
          <w:color w:val="000000"/>
          <w:sz w:val="24"/>
          <w:szCs w:val="24"/>
          <w:u w:val="none"/>
          <w:lang w:val="es-ES" w:eastAsia="zh-CN" w:bidi="ar-SA"/>
        </w:rPr>
        <w:t xml:space="preserve"> APDH Bariloche; H.I.J.O.S Bariloche; Red por la Identidad de los Lagos del Sur; CTA de Lxs Trabajadorxs; SOYEM; Familia de Graciela Bedini; Fundación Gente Nueva; Instituto de Formación Docente; Cre-Arte; Consejo Directivo del Centro Regional Universitario Bariloche (CRUB); Instituto de Investigadores en Diversidad Cultural y Procesos de Cambio (IIDYPCA); Asociación de Docentes de la Universidad Nacional de Río Negro (ADURN); Red de Bibliotecas Bariloche; FM del Barrio; Movimiento por la Educación Nacional; La Cámpora Bariloche; Espacio Carta Abierta Bariloche; Instituto de Formación Docente; Asociación Civil Red Comunitaria Bariloche; Equipo de comunicación Popular Colectivo Al Margen; Científicxs y Universitarixs Autoconvocadxs Bariloche; Profesorado UNRN Teatro; TXI Teatro por la Identidad Bariloche-Dina Huapi; Asociación Civil Teatrantes Bariloche; Red de Géneros Bariloche; Resistiendo Bariloche; Centro de Estudios Patagonia; Junta Vecinal del Barrio Lera; Colectivo El Otro; Comunidad Judía de Bariloche; Observatorio Local sobre los DDHH de las Personas con Discapacidad; Asociación de Artistas Plásticos Bariloche AAPB; MUEBA Sindicato de Músicos; Bachiller Popular Bariloche; Movimiento Evita; Centro de Investigación y Docencia en relación al Psicoanálisis, perteneciente al Instituto Oscar Massotta inscripto en el Campo Freudiano CID Bariloche; Grupo de Estudio y Asistencia Psicoanalítica GEAP; Colectivo de Artistas por la Memoria, Verdad y Justicia; Multisectorial contra la Represión y la Impunidad en Bariloche; Trabajadorxs de INTI Bariloche; Piuké; Comité por la libertad de Milagro Sala Bariloche-Dina Huapi; Camino Abierto; El Abuelazo Bariloche; Miles FTV; Militemos JP; Observatorio sobre Políticas de Autismo, Biblioteca Popular Aimé Painé; Fundación Gente Nueva; Instituto de Formación Docent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e; Participación y Movimiento; Partido Comunista; Asociación Construyendo Proyectos Barriales ConProbar, Corriente La Colectiva y PAÍS. </w:t>
      </w:r>
      <w:r>
        <w:rPr>
          <w:rFonts w:eastAsia="MS Mincho;ＭＳ 明朝" w:cs="Times New Roman"/>
          <w:b w:val="false"/>
          <w:bCs w:val="false"/>
          <w:color w:val="auto"/>
          <w:sz w:val="24"/>
          <w:szCs w:val="24"/>
          <w:u w:val="none"/>
          <w:lang w:val="es-ES" w:eastAsia="zh-CN" w:bidi="ar-SA"/>
        </w:rPr>
        <w:t xml:space="preserve"> A Asesoría Letrada y a las comisiones de Desarrollo Humano, Deportes y Cultura y de Gobierno y Legales.</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795/18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y cultural muestra de arte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Inflexiones de un Territorio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Gerardo Ávila, Claudia Contreras, Diego Benítez, Viviana Gelain, Andrés Martínez Infante y Cristina Painefil (JSB). Colaboradora: Romina Molina. Se solicitará su retiro por haberse emitido la resolución 059-PCM-18.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796/18: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y cultural el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1º Certamen Folclórico Competitivo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Claudia Contreras, Gerardo Ávila, Diego Benítez, Viviana Gelain, Andrés Martínez Infante y Cristina Painefil (JSB).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76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D-18-2343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NormalWeb"/>
        <w:spacing w:before="0" w:after="0"/>
        <w:jc w:val="both"/>
        <w:rPr/>
      </w:pPr>
      <w:r>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797/18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el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Danzarium en Bariloche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Gerardo Ávila, Claudia Contreras, Diego Benítez, Julia Fernández, Viviana Gelain, Andrés Martínez Infante y Cristina Painefil (JSB).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76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D-18-2344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798/18: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artístico y cultural 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Germán Ballejo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Diego Benítez, Viviana Gelain, Andrés Martínez Infante, Julia Fernández, Claudia Contreras y Gerardo Ávila (JSB). Colaboradora: Florencia Secchiaro. Sobre tablas. </w:t>
      </w:r>
      <w:hyperlink r:id="rId76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R-18-548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799/18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Huésped de Honor 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Magdalena Gutiérrez</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Cristina Painefil, Diego Benítez, Viviana Gelain, Andrés Martínez Infante, Claudia Contreras y Gerardo Ávila (JSB). Colaboradora: Florencia Secchiaro.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76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D-18-2345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800/18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seminario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Construyendo Puentes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 del tango de ayer al tango de hoy". Autores: Concejales Cristina Painefil, Diego Benítez, Viviana Gelain, Andrés Martínez Infante, Julia Fernández, Claudia Contreras y Gerardo Ávila (JSB). Colaboradora: Florencia Secchiaro.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76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D-18-2346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801/18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social y deportivo 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Dardo Nieto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Diego Benítez, Viviana Gelain, Andrés Martínez Infante, Julia Fernández, Claudia Contreras y Gerardo Ávila (JSB). Colaboradora: Florencia Secchiaro. Sobre tablas. </w:t>
      </w:r>
      <w:hyperlink r:id="rId76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R-18-549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802/18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social y comunitario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Caminata por la Paz</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Ramón Chiocconi y Daniel Natapof (FPV). Se solicitará su retiro por haberse emitido la resolución 060-PCM-18.</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803/18: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2033-CM-10. Establece Día de la Visibilidad Lésbica". Autores: Concejales Ana Marks, Ramón Chiocconi y Daniel Natapof (FPV). Colaborador: Federación Argentina LFBT (ATTTA, Colectiva Generando Génerxs y Agrupación Livertá). A Asesoría Letrada y</w:t>
      </w:r>
      <w:r>
        <w:rPr>
          <w:rFonts w:eastAsia="MS Mincho;ＭＳ 明朝" w:cs="Times New Roman"/>
          <w:b w:val="false"/>
          <w:bCs w:val="false"/>
          <w:color w:val="auto"/>
          <w:sz w:val="24"/>
          <w:szCs w:val="24"/>
          <w:u w:val="none"/>
          <w:lang w:val="es-ES" w:eastAsia="zh-CN" w:bidi="ar-SA"/>
        </w:rPr>
        <w:t xml:space="preserve"> a la comisión de Gobierno y Legales. </w:t>
      </w:r>
      <w:hyperlink r:id="rId77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O-18-2936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NormalWeb"/>
        <w:spacing w:before="0" w:after="0"/>
        <w:jc w:val="both"/>
        <w:rPr/>
      </w:pPr>
      <w:r>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804/18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2033-CM-10. Establece Día de la Promoción de los Derechos de las Personas Trans, Día Internacional de la Visibilidad Trans". Autores: Concejales Ana Marks, Ramón Chiocconi y Daniel Natapof (FPV). Colaborador: Federación Argentina LFBT (ATTTA, Colectiva Generando Génerxs y Agrupación Livertá). A Asesoría Letrada y</w:t>
      </w:r>
      <w:r>
        <w:rPr>
          <w:rFonts w:eastAsia="MS Mincho;ＭＳ 明朝" w:cs="Times New Roman"/>
          <w:b w:val="false"/>
          <w:bCs w:val="false"/>
          <w:color w:val="auto"/>
          <w:sz w:val="24"/>
          <w:szCs w:val="24"/>
          <w:u w:val="none"/>
          <w:lang w:val="es-ES" w:eastAsia="zh-CN" w:bidi="ar-SA"/>
        </w:rPr>
        <w:t xml:space="preserve"> a la comisión de Gobierno y Legales.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hyperlink r:id="rId77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O-18-2937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805/18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desadjudica, se adjudica inmuebles varios barrios". Autor: Intendente Municipal, Ing. Gustavo Gennuso. Colaboradores: Jefe de Gabinete, Marcos Barberis; Secretario de Desarrollo Urbano, Arq. Pablo Bullaude y Presidente IMTVHS, Dra. Laura Zannoni. </w:t>
      </w:r>
      <w:r>
        <w:rPr>
          <w:rFonts w:eastAsia="MS Mincho;ＭＳ 明朝" w:cs="Times New Roman"/>
          <w:b w:val="false"/>
          <w:bCs w:val="false"/>
          <w:color w:val="auto"/>
          <w:sz w:val="24"/>
          <w:szCs w:val="24"/>
          <w:u w:val="none"/>
          <w:lang w:val="es-ES" w:eastAsia="zh-CN" w:bidi="ar-SA"/>
        </w:rPr>
        <w:t xml:space="preserve">A Asesoría Letrada y a las comisiones de Obras y Planeamiento y de Gobierno y Legales. </w:t>
      </w:r>
      <w:hyperlink r:id="rId772">
        <w:r>
          <w:rPr>
            <w:rStyle w:val="EnlacedeInternet"/>
          </w:rPr>
          <w:t>O-18-2965</w:t>
        </w:r>
      </w:hyperlink>
      <w:r>
        <w:rPr>
          <w:rFonts w:eastAsia="MS Mincho;ＭＳ 明朝" w:cs="Times New Roman"/>
          <w:b w:val="false"/>
          <w:bCs w:val="false"/>
          <w:color w:val="000000"/>
          <w:sz w:val="24"/>
          <w:szCs w:val="24"/>
          <w:u w:val="none"/>
          <w:shd w:fill="00FF00" w:val="clear"/>
          <w:lang w:val="es-ES" w:eastAsia="zh-CN" w:bidi="ar-SA"/>
        </w:rPr>
        <w:t>. Acta 101/18 del 9 de agosto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806/18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al evento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Bariloche, Literatura en Tránsito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Concejal Daniel González (PRO). Colaborador: Giovanni Folik. </w:t>
      </w:r>
      <w:r>
        <w:rPr>
          <w:rFonts w:eastAsia="MS Mincho;ＭＳ 明朝" w:cs="Times New Roman"/>
          <w:b w:val="false"/>
          <w:bCs w:val="false"/>
          <w:color w:val="auto"/>
          <w:sz w:val="24"/>
          <w:szCs w:val="24"/>
          <w:u w:val="none"/>
          <w:lang w:val="es-ES" w:eastAsia="zh-CN" w:bidi="ar-SA"/>
        </w:rPr>
        <w:t>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77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D-18-2347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807/18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"Renueva comodato lote NC 19-2-E-598-01. Asociación de Abuelos La Paloma". Autores: Concejales Gerardo Ávila, Claudia Contreras, Cristina Painefil, Diego Benítez, Julia Fernández, Andrés Martínez Infante y Viviana Gelain (JSB). Colaboradoras: Beatríz Sánchez a/c Dirección de Catastro Municipal y Presidenta del IMTVHS, Dra. Laura Zannoni. Iniciativa: Asociación de Abuelos La Paloma. </w:t>
      </w:r>
      <w:r>
        <w:rPr>
          <w:rFonts w:eastAsia="MS Mincho;ＭＳ 明朝" w:cs="Times New Roman"/>
          <w:b w:val="false"/>
          <w:bCs w:val="false"/>
          <w:i w:val="false"/>
          <w:iCs w:val="false"/>
          <w:color w:val="auto"/>
          <w:sz w:val="24"/>
          <w:szCs w:val="24"/>
          <w:u w:val="none"/>
          <w:lang w:val="es-ES" w:eastAsia="zh-CN" w:bidi="ar-SA"/>
        </w:rPr>
        <w:t>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77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1097/18 del 7 de junio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resolución 808/18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otorga Premio al Mérito deportivo a Martín Maldonado". Autores: Concejales Cristina Painefil, Viviana Gelain, Andrés Martínez Infante, Julia Fernández, Claudia Contreras y Gerardo Ávila (JSB). Colaboradora: Florencia Secchiaro. Sobre tablas. </w:t>
      </w:r>
      <w:hyperlink r:id="rId77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R-18-550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809/18: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Huésped de Honor a Alicia Reina". Autores: Concejales Cristina Painefil, Viviana Gelain, Andrés Martínez Infante, Julia Fernández, Claudia Contreras y Gerardo Ávila (JSB). Colaboradora: Florencia Secchiaro. Sobre tablas. </w:t>
      </w:r>
      <w:hyperlink r:id="rId77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D-18-2348.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810/18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"Comunicación Ministro de Energía y Minería de Nación sobre aumento tarifa de gas". Autores: Concejales Daniel Natapof, Ana Marks y Ramón Chiocconi (FPV). Sobre tablas. </w:t>
      </w:r>
      <w:hyperlink r:id="rId77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811/18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crea partida presupuestaria para financiamiento obra pavimento I". Autor: Intendente Municipal, Ing. Gustavo Gennuso. Colaboradores: Jefe de Gabinete, Marcos Barberis; Secretario de Obras y Servicios Públicos, Ing. Alfredo Milano y Asesora Letrada, Dra. Natacha Vázquez.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77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O-18-2932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812/18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deportivo y turístico la carrera de trekking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Corre Cax</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Julia Fernández, Diego Benítez, Claudia Contreras, Viviana Gelain, Andrés Martínez Infante y Cristina Painefil (JSB). Sobre tablas. </w:t>
      </w:r>
      <w:hyperlink r:id="rId77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D-18-2341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813/18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incorporan artículos 33, 34 y 35 al anexo II de la ordenanza 1747-CM-07: Asignación nombre a calles, plazas, plazoletas y espacios públicos de San Carlos de Bariloche". Autores: Comisión de Obras y Planeamiento, Concejales Viviana Gelain, Claudia Contreras (JSB), Ramón Chiocconi, Ana Marks (FPV) y Daniel González (PRO). Colaboradores: Carolina Catalán, Gonzalo Villar y María Inés Picone. </w:t>
      </w:r>
      <w:r>
        <w:rPr>
          <w:rFonts w:eastAsia="MS Mincho;ＭＳ 明朝" w:cs="Times New Roman"/>
          <w:b w:val="false"/>
          <w:bCs w:val="false"/>
          <w:i w:val="false"/>
          <w:iCs w:val="false"/>
          <w:color w:val="auto"/>
          <w:sz w:val="24"/>
          <w:szCs w:val="24"/>
          <w:u w:val="none"/>
          <w:lang w:val="es-ES" w:eastAsia="zh-CN" w:bidi="ar-SA"/>
        </w:rPr>
        <w:t>A Asesoría Letrada y a la comisión de Gobierno y Legales.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CC99" w:val="clear"/>
          <w:lang w:val="es-ES" w:eastAsia="zh-CN" w:bidi="ar-SA"/>
        </w:rPr>
        <w:t xml:space="preserve">Cambio de ruta legislativa Obras y Pla y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O-19-3053. Acta 1114/19 del 13 de junio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814/18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"Aprobar convenio y aceptar donación cajas navideñas, Wal-Mart Argentina". Autor: Intendente Municipal, Ing. Gustavo Gennuso. Colaboradores: Jefe de Gabinete, Marcos Barberis y Secretario de Desarrollo Social, Deportivo y Cultural, Carlos Sánchez y Puente. Sobre tablas. </w:t>
      </w:r>
      <w:hyperlink r:id="rId78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O-18-2933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815/18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las V jornadas regionales IOM 2 en la Patagonia". Autores: Concejales Daniel Natapof, Ana Marks y Ramón Chiocconi (FPV). Sobre tablas. </w:t>
      </w:r>
      <w:hyperlink r:id="rId78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D-18-2349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816/18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y deportivo "1º Torneo Regional de Patín Independiente Copa Bariloche Patina 2018". Autores: Concejales Daniel Natapof, Ana Marks y Ramón Chiocconi (FPV). Sobre tablas. </w:t>
      </w:r>
      <w:hyperlink r:id="rId78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D-18-2350.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817/18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el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Encuentro de diabetes frente al lago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Daniel Natapof, Ana Marks y Ramón Chiocconi (FPV). Sobre tablas. </w:t>
      </w:r>
      <w:hyperlink r:id="rId78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D-18-2351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818/18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la tercera escuela avanzada José Balseiro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Protección Radiológica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Daniel Natapof, Ana Marks y Ramón Chiocconi (FPV). Sobre tablas. </w:t>
      </w:r>
      <w:hyperlink r:id="rId78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D-18-2352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819/18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Cámaras de Diputados y Senadores beneplácito tratamiento proyecto IVE y Ejecutivo Nacional cumplimiento ley 26273 y 26150" Autores: Concejales Daniel Natapof, Ana Marks y Ramón Chiocconi (FPV). Colaboradoras: Susana Yappert y María Belén Cecchetto. Iniciativa: Corriente La Colectiva, Frente de Mujeres de La Cámpora, Mala Junta, Colectivo Al Margen, Red de Géneros Bariloche, Frente de Mujeres Nuevo Encuentro, La Colectiva Generando Génerxs. Sobre tablas. </w:t>
      </w:r>
      <w:hyperlink r:id="rId78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820/18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"Requiere al Poder Ejecutivo Nacional prórroga decreto PEN 134/2015. Garantizar precio combustible para generación energía eléctrica". Autores: Concejales Cristina Painefil, Diego Benítez, Viviana Gelain, Andrés Martínez Infante, Julia Fernández, y Gerardo Ávila (JSB). Colaboradora: Romina Molina. Sobre tablas. </w:t>
      </w:r>
      <w:hyperlink r:id="rId78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C-18-928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821/18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"Declara de interés municipal encuentro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Mo-vida saludable</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Cristina Painefil, Diego Benítez, Viviana Gelain, Andrés Martínez Infante, Julia Fernández, y Gerardo Ávila (JSB). Colaboradora: Romina Molina. Iniciativa: Delegada de Desarrollo Social Zona Andina, Lic. Natalia Almonacid y equipo organizador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Mo-vida saludable</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Bariloche. Sobre tablas. </w:t>
      </w:r>
      <w:hyperlink r:id="rId78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D-18-2342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1093/18 del 12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822/18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la Honorable Cámara de Diputados de la Nación adhesión proyecto de ley 0303-D-16". Autores: Concejales Cristina Painefil y Diego Benítez (JSB). Colaboradora: Florencia Secchiaro. Iniciativa: Asociación Civil 2 de abril de San Carlos de Bariloche.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Sobre tablas. Girado a Desarrollo Humano Acta 1093/18 del 12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823/18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"Crea el registro de conductores inhabilitados, suspendidos y/o sancionados para conducir, por una autoridad judicial o administrativa competente". Autor: Intendente Municipal, Ing. Gustavo Gennuso. Colaboradores: Jefe de Gabinete, Marcos Barberis; Juez de Faltas, Dra. Débora Bietti; Subsecretario de Tránsito y Transporte, Gustavo Fresone y Director de Tránsito y Transporte, Carlos Catini. A Asesoría Letrada y a las comisiones de Servicios, Tránsito y Transporte y de Gobierno y Legales.</w:t>
      </w:r>
    </w:p>
    <w:p>
      <w:pPr>
        <w:pStyle w:val="NormalWeb"/>
        <w:spacing w:before="0" w:after="0"/>
        <w:jc w:val="both"/>
        <w:rPr>
          <w:rFonts w:eastAsia="MS Mincho;ＭＳ 明朝"/>
          <w:b w:val="false"/>
          <w:b w:val="false"/>
          <w:bCs w:val="false"/>
          <w:color w:val="auto"/>
          <w:sz w:val="24"/>
          <w:szCs w:val="24"/>
          <w:lang w:val="es-ES" w:eastAsia="zh-CN" w:bidi="ar-SA"/>
        </w:rPr>
      </w:pPr>
      <w:r>
        <w:rPr>
          <w:rFonts w:eastAsia="MS Mincho;ＭＳ 明朝"/>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824/18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Ministerio Trabajo Nación continuidad programa de trabajo autogestionado para Cooperativas Estacionamiento Medido". Autores: Concejales Julia Fernández, Viviana Gelain, Claudia Contreras, Gerardo Ávila y Diego Benítez (JSB). Colaborador: Coordinador Estacionamiento Medido y Terminal, Juan Pablo Ferrari. Sobre tablas. </w:t>
      </w:r>
      <w:hyperlink r:id="rId78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C-18-929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1094/18 del 26 de abril de 2018.</w:t>
      </w:r>
    </w:p>
    <w:p>
      <w:pPr>
        <w:pStyle w:val="NormalWeb"/>
        <w:spacing w:before="0" w:after="0"/>
        <w:jc w:val="both"/>
        <w:rPr>
          <w:rFonts w:eastAsia="MS Mincho;ＭＳ 明朝"/>
          <w:b w:val="false"/>
          <w:b w:val="false"/>
          <w:bCs w:val="false"/>
          <w:color w:val="auto"/>
          <w:sz w:val="24"/>
          <w:szCs w:val="24"/>
          <w:lang w:val="es-ES" w:eastAsia="zh-CN" w:bidi="ar-SA"/>
        </w:rPr>
      </w:pPr>
      <w:r>
        <w:rPr>
          <w:rFonts w:eastAsia="MS Mincho;ＭＳ 明朝"/>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825/18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turístico a la nominación de San Carlos de Bariloche sede de los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World Travel Awards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2019". Autor:  Concejal Daniel González (PRO). Sobre tablas. </w:t>
      </w:r>
      <w:hyperlink r:id="rId78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D-18-2362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NormalWeb"/>
        <w:spacing w:before="0" w:after="0"/>
        <w:jc w:val="both"/>
        <w:rPr>
          <w:rFonts w:eastAsia="MS Mincho;ＭＳ 明朝"/>
          <w:b w:val="false"/>
          <w:b w:val="false"/>
          <w:bCs w:val="false"/>
          <w:color w:val="auto"/>
          <w:sz w:val="24"/>
          <w:szCs w:val="24"/>
          <w:lang w:val="es-ES" w:eastAsia="zh-CN" w:bidi="ar-SA"/>
        </w:rPr>
      </w:pPr>
      <w:r>
        <w:rPr>
          <w:rFonts w:eastAsia="MS Mincho;ＭＳ 明朝"/>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826/18: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9º Encuentro Nacional e Internacional de Bartender Clásico Bariloche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Ramón Chiocconi, Ana Marks y Daniel Natapof (FPV). Sobre tablas. </w:t>
      </w:r>
      <w:hyperlink r:id="rId79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D-18-2363.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1094/18 del 26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827/18: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establece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Semana del Corazón.</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2033-CM-10". Autores: Concejales Claudia Contreras, Gerardo Ávila, Diego Benítez, Julia Fernández, Viviana Gelain y Cristina Painefil (JSB). Iniciativa: María Emilia Saavedra, Sociedad de Cardiología y Servicio de Cardiología del Hospital Dr. Ramón Carrillo Bariloche. A Asesoría Letrada y a la comisión de Gobierno y Legales. </w:t>
      </w:r>
      <w:hyperlink r:id="rId79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1097/18 del 7 de junio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828/18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modifica ordenanza 767-CM-97. Determinación de centros de servicios y sectores comerciales". Autor: Intendente Municipal, Ing. Gustavo Gennuso. Colaboradores: Jefe de Gabinete, Marcos Barberis; Secretario de Desarrollo Urbano, Arq. Pablo Bullaude; Subsecretario de Medio Ambiente, Lic. Claudio Romero y Subsecretario de Gestión Urbana, Arq. Eduardo Reddy. A Asesoría Letrada y a las comisiones de Obras y Planeamiento y de Gobierno y Legales.</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829/18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Foro Latinoamericano de Energía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Diego Benítez, Claudia Contreras, Gerardo Ávila, Julia Fernández, Viviana Gelain y Cristina Painefil (JSB). Sobre tablas. </w:t>
      </w:r>
      <w:hyperlink r:id="rId79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D-18-2364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830/18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"Aceptar donación de obra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Un Día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 Alejo Javier García". Autor: Intendente Municipal, Ing. Gustavo Gennuso. Colaboradores: Jefe de Gabinete, Marcos Barberis; Secretario de Desarrollo Social, Deportivo y Cultural, Carlos Sánchez y Puente; Subsecretaria de Cultura, Ana Gerón y Departamento de Espectáculos y Exposiciones, Silvana Marisa Ranquehue. Sobre tablas. </w:t>
      </w:r>
      <w:hyperlink r:id="rId79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O-18-2938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831/18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al Departamento Ejecutivo a utilizar descubierto bancario en forma temporaria". Autor: Intendente Municipal, Ing. Gustavo Gennuso. Colaboradores: Jefe de Gabinete, Marcos Barberis y Secretario de Hacienda, Cr. Diego Quintana. Sobre tablas. </w:t>
      </w:r>
      <w:hyperlink r:id="rId79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O-18-2939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832/18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educativo video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Un día más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y libro</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Un día más...ARB, una historia de conciencia y dignidad</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Ana Marks, Ramón Chiocconi y Daniel Natapof (FPV). Iniciativa: Integrantes del proyecto de voluntariado universitario Unco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"Separar y reciclar con la ARB"</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Profesores/Investigadores: Mónica de Torres Curth, Carolina Morales, Marina Arbetman, Manuel de Paz, Laura Méndez, Fabiana Ertola. Estudiantes: Pablo Alvarellos, María Luz Davico, Francisco Vota, Julia Hernández Chávez, Rocío Bezenzette, Fernanda Artola del Pozo, Juan Tissera, Martina Lahmann, Paula Nuñez y en representación de la Asociación de Recicladores Bariloche ARB, Mabel Painahual. Sobre tablas.</w:t>
      </w: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t xml:space="preserve"> Girado a comisión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Acta 1094/18 del 26 de abril de 2018. </w:t>
      </w:r>
      <w:hyperlink r:id="rId79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D-18-2375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833/18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adhiere ley nacional 27155 Ejercicio Profesional Guardavidas. Solicita Legislatura rionegrina pronto tratamiento proyecto ley 48/2017". Autores: Concejales Ana Marks, Ramón Chiocconi y Daniel Natapof (FPV). Colaboradores: Juan Sebastían Rapoport, Julieta Tedesco, Sergio Daniel Salas, Juan Pablo Ortega y Gabriel Araneda. Iniciativa: Asociación de Guardavidas Bariloche. A comisión de Gobierno y Legales con preferencia 1ª sesión. </w:t>
      </w:r>
      <w:hyperlink r:id="rId79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C-18-976</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834/18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exposición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Patagonias: un archivo (im)posible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Diego Benítez, Claudia Contreras, Gerardo Ávila, Julia Fernández, Viviana Gelain y Cristina Painefil (JSB). Sobre tablas. </w:t>
      </w:r>
      <w:hyperlink r:id="rId79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D-18-2365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835/18: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Banco de Materiales. Modifica ordenanza 1881-CM-08". Autores: Concejales Cristina Painefil, Diego Benítez, Viviana Gelain, Julia Fernández, Claudia Contreras y Gerardo Ávila (JSB). Colaboradora: Florencia Secchiaro. A Asesoría Letrada y a las comisiones de Desarrollo Humano y de Gobierno y Legales. </w:t>
      </w:r>
      <w:hyperlink r:id="rId79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O-18-2979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836/18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cultural e intercultural emprendimiento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Colectivo Cultural". Autores: Concejales Cristina Painefil, Diego Benítez, Viviana Gelain, Julia Fernández, Claudia Contreras y Gerardo Ávila (JSB). Colaboradora: Florencia Secchiaro. Sobre tablas. </w:t>
      </w:r>
      <w:hyperlink r:id="rId79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D-18-2366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837/18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Cámaras de Diputados y Senadores declara emergencia energética y suspender aumentos de gas, luz y agua". Autores: Concejales Ana Marks, Ramón Chiocconi y Daniel Natapof (FPV). Sobre tablas. </w:t>
      </w:r>
      <w:hyperlink r:id="rId80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838/18: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comunitario a Nelson Rasini, Secretario General de UTHGRA Bariloche y equipo". Autores: Concejales Cristina Painefil, Diego Benítez, Viviana Gelain, Julia Fernández, Claudia Contreras y Gerardo Ávila (JSB). Colaboradora: Florencia Secchiaro. Iniciativa: Organización Inclusión Sur. Sobre tablas .</w:t>
      </w:r>
      <w:hyperlink r:id="rId80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-18-553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839/18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"Agua potable gratuita en establecimientos e instalación de bebederos públicos". Autores: Concejales Cristina Painefil, Diego Benítez, Viviana Gelain, Julia Fernández, Claudia Contreras y Gerardo Ávila (JSB). Colaboradora: Florencia Secchiaro. Iniciativa: Grupo de vecinos del documento "Agua de canilla libre y gratuita en Bariloche". A Asesoría Letrada y a las comisiones de Servicios, Tránsito y Transporte y de Gobierno y Legales. </w:t>
      </w:r>
      <w:hyperlink r:id="rId80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O-18-2971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840/18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al Congreso de la Nación Argentina celeridad al tratamiento del proyecto de ley 6143-D-17". Autores: Concejales Gerardo Ávila, Claudia Contreras, Diego Benítez, Julia Fernández, Viviana Gelain y Cristina Painefil (JSB). Colaboradora: Romina Molina. Sobre tablas. </w:t>
      </w:r>
      <w:hyperlink r:id="rId80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1094/18 del 26 de abril de 2018.</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Web"/>
        <w:widowControl/>
        <w:suppressAutoHyphens w:val="true"/>
        <w:overflowPunct w:val="false"/>
        <w:autoSpaceDE w:val="false"/>
        <w:bidi w:val="0"/>
        <w:snapToGrid w:val="false"/>
        <w:spacing w:before="0" w:after="0"/>
        <w:jc w:val="both"/>
        <w:textAlignment w:val="baseline"/>
        <w:rPr/>
      </w:pPr>
      <w:r>
        <w:rPr>
          <w:rFonts w:eastAsia="Times New Roman" w:cs="Nimbus Roman No9 L;Times New Roman" w:ascii="Nimbus Roman No9 L;Times New Roman" w:hAnsi="Nimbus Roman No9 L;Times New Roman"/>
          <w:b/>
          <w:bCs/>
          <w:color w:val="auto"/>
          <w:sz w:val="24"/>
          <w:szCs w:val="24"/>
          <w:u w:val="single"/>
          <w:lang w:val="es-ES" w:eastAsia="zh-CN" w:bidi="ar-SA"/>
        </w:rPr>
        <w:t>Proyecto de ordenanza 841/18</w:t>
      </w:r>
      <w:r>
        <w:rPr>
          <w:rFonts w:eastAsia="Times New Roman" w:cs="Nimbus Roman No9 L;Times New Roman" w:ascii="Nimbus Roman No9 L;Times New Roman" w:hAnsi="Nimbus Roman No9 L;Times New Roman"/>
          <w:b w:val="false"/>
          <w:bCs w:val="false"/>
          <w:color w:val="auto"/>
          <w:sz w:val="24"/>
          <w:szCs w:val="24"/>
          <w:u w:val="single"/>
          <w:lang w:val="es-ES" w:eastAsia="zh-CN" w:bidi="ar-SA"/>
        </w:rPr>
        <w:t>:</w:t>
      </w:r>
      <w:r>
        <w:rPr>
          <w:rFonts w:eastAsia="Times New Roman" w:cs="Nimbus Roman No9 L;Times New Roman" w:ascii="Nimbus Roman No9 L;Times New Roman" w:hAnsi="Nimbus Roman No9 L;Times New Roman"/>
          <w:b w:val="false"/>
          <w:bCs w:val="false"/>
          <w:color w:val="auto"/>
          <w:sz w:val="24"/>
          <w:szCs w:val="24"/>
          <w:u w:val="none"/>
          <w:lang w:val="es-ES" w:eastAsia="zh-CN" w:bidi="ar-SA"/>
        </w:rPr>
        <w:t xml:space="preserve"> "Declara la emergencia energética en el ejido de San Carlos de Bariloche". Autores: Concejales Ramón Chiocconi, Daniel Natapof y Ana Marks (FPV). Girado a comisión de Gobierno y Legales con preferencia 1ª. </w:t>
      </w:r>
      <w:r>
        <w:rPr>
          <w:rFonts w:eastAsia="MS Mincho;ＭＳ 明朝" w:cs="Times New Roman" w:ascii="Times New Roman" w:hAnsi="Times New Roman"/>
          <w:b w:val="false"/>
          <w:bCs w:val="false"/>
          <w:color w:val="000000"/>
          <w:sz w:val="24"/>
          <w:szCs w:val="24"/>
          <w:u w:val="none"/>
          <w:shd w:fill="FF3366" w:val="clear"/>
          <w:lang w:val="es-ES" w:eastAsia="zh-CN" w:bidi="ar-SA"/>
        </w:rPr>
        <w:t>Rechazado Acta 1096/18 del 24 de mayo de 2018.</w:t>
      </w:r>
    </w:p>
    <w:p>
      <w:pPr>
        <w:pStyle w:val="NormalWeb"/>
        <w:widowControl/>
        <w:suppressAutoHyphens w:val="true"/>
        <w:overflowPunct w:val="false"/>
        <w:autoSpaceDE w:val="false"/>
        <w:bidi w:val="0"/>
        <w:snapToGrid w:val="false"/>
        <w:spacing w:before="0" w:after="0"/>
        <w:jc w:val="both"/>
        <w:textAlignment w:val="baseline"/>
        <w:rPr>
          <w:rFonts w:ascii="Nimbus Roman No9 L;Times New Roman" w:hAnsi="Nimbus Roman No9 L;Times New Roman" w:eastAsia="Times New Roman" w:cs="Nimbus Roman No9 L;Times New Roman"/>
          <w:b w:val="false"/>
          <w:b w:val="false"/>
          <w:bCs w:val="false"/>
          <w:color w:val="auto"/>
          <w:sz w:val="24"/>
          <w:szCs w:val="24"/>
          <w:u w:val="none"/>
          <w:lang w:val="es-ES" w:eastAsia="zh-CN" w:bidi="ar-SA"/>
        </w:rPr>
      </w:pPr>
      <w:r>
        <w:rPr>
          <w:rFonts w:eastAsia="Times New Roman" w:cs="Nimbus Roman No9 L;Times New Roman" w:ascii="Nimbus Roman No9 L;Times New Roman" w:hAnsi="Nimbus Roman No9 L;Times New Roman"/>
          <w:b w:val="false"/>
          <w:bCs w:val="false"/>
          <w:color w:val="auto"/>
          <w:sz w:val="24"/>
          <w:szCs w:val="24"/>
          <w:u w:val="none"/>
          <w:lang w:val="es-ES" w:eastAsia="zh-CN" w:bidi="ar-SA"/>
        </w:rPr>
      </w:r>
    </w:p>
    <w:p>
      <w:pPr>
        <w:pStyle w:val="NormalWeb"/>
        <w:widowControl/>
        <w:suppressAutoHyphens w:val="true"/>
        <w:overflowPunct w:val="false"/>
        <w:autoSpaceDE w:val="false"/>
        <w:bidi w:val="0"/>
        <w:snapToGrid w:val="false"/>
        <w:spacing w:before="0" w:after="0"/>
        <w:jc w:val="both"/>
        <w:textAlignment w:val="baseline"/>
        <w:rPr/>
      </w:pPr>
      <w:r>
        <w:rPr>
          <w:rFonts w:eastAsia="Times New Roman" w:cs="Nimbus Roman No9 L;Times New Roman" w:ascii="Nimbus Roman No9 L;Times New Roman" w:hAnsi="Nimbus Roman No9 L;Times New Roman"/>
          <w:b/>
          <w:bCs/>
          <w:color w:val="auto"/>
          <w:sz w:val="24"/>
          <w:szCs w:val="24"/>
          <w:u w:val="none"/>
          <w:lang w:val="es-ES" w:eastAsia="zh-CN" w:bidi="ar-SA"/>
        </w:rPr>
        <w:t>P</w:t>
      </w:r>
      <w:r>
        <w:rPr>
          <w:rFonts w:eastAsia="Times New Roman" w:cs="Nimbus Roman No9 L;Times New Roman" w:ascii="Nimbus Roman No9 L;Times New Roman" w:hAnsi="Nimbus Roman No9 L;Times New Roman"/>
          <w:b/>
          <w:bCs/>
          <w:color w:val="auto"/>
          <w:sz w:val="24"/>
          <w:szCs w:val="24"/>
          <w:u w:val="single"/>
          <w:lang w:val="es-ES" w:eastAsia="zh-CN" w:bidi="ar-SA"/>
        </w:rPr>
        <w:t>royecto de comunicación 842/18</w:t>
      </w:r>
      <w:r>
        <w:rPr>
          <w:rFonts w:eastAsia="Times New Roman" w:cs="Nimbus Roman No9 L;Times New Roman" w:ascii="Nimbus Roman No9 L;Times New Roman" w:hAnsi="Nimbus Roman No9 L;Times New Roman"/>
          <w:b/>
          <w:bCs/>
          <w:color w:val="auto"/>
          <w:sz w:val="24"/>
          <w:szCs w:val="24"/>
          <w:u w:val="none"/>
          <w:lang w:val="es-ES" w:eastAsia="zh-CN" w:bidi="ar-SA"/>
        </w:rPr>
        <w:t>:</w:t>
      </w:r>
      <w:r>
        <w:rPr>
          <w:rFonts w:eastAsia="Times New Roman" w:cs="Nimbus Roman No9 L;Times New Roman" w:ascii="Nimbus Roman No9 L;Times New Roman" w:hAnsi="Nimbus Roman No9 L;Times New Roman"/>
          <w:b w:val="false"/>
          <w:bCs w:val="false"/>
          <w:color w:val="auto"/>
          <w:sz w:val="24"/>
          <w:szCs w:val="24"/>
          <w:u w:val="none"/>
          <w:lang w:val="es-ES" w:eastAsia="zh-CN" w:bidi="ar-SA"/>
        </w:rPr>
        <w:t xml:space="preserve"> "Se comunica al Ministerio de Agroindustria y Legislatura de Río Negro rechazo despidos, precarización laboral, desarticulación de programas". Autores: Comisión Legislativa, concejales Diego Benítez, Julia Fernández (JSB), Ramón Chiocconi (FPV) y Daniel González (PRO).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hyperlink r:id="rId80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1094/18 del 26 de abril de 2018.</w:t>
      </w:r>
    </w:p>
    <w:p>
      <w:pPr>
        <w:pStyle w:val="NormalWeb"/>
        <w:widowControl/>
        <w:suppressAutoHyphens w:val="true"/>
        <w:overflowPunct w:val="false"/>
        <w:autoSpaceDE w:val="false"/>
        <w:bidi w:val="0"/>
        <w:snapToGrid w:val="false"/>
        <w:spacing w:before="0" w:after="0"/>
        <w:jc w:val="both"/>
        <w:textAlignment w:val="baseline"/>
        <w:rPr>
          <w:rFonts w:ascii="Nimbus Roman No9 L;Times New Roman" w:hAnsi="Nimbus Roman No9 L;Times New Roman" w:eastAsia="Times New Roman" w:cs="Nimbus Roman No9 L;Times New Roman"/>
          <w:b w:val="false"/>
          <w:b w:val="false"/>
          <w:bCs w:val="false"/>
          <w:color w:val="auto"/>
          <w:sz w:val="24"/>
          <w:szCs w:val="24"/>
          <w:u w:val="none"/>
          <w:lang w:val="es-ES" w:eastAsia="zh-CN" w:bidi="ar-SA"/>
        </w:rPr>
      </w:pPr>
      <w:r>
        <w:rPr>
          <w:rFonts w:eastAsia="Times New Roman"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false"/>
        <w:autoSpaceDE w:val="false"/>
        <w:bidi w:val="0"/>
        <w:snapToGrid w:val="false"/>
        <w:spacing w:before="0" w:after="0"/>
        <w:jc w:val="both"/>
        <w:textAlignment w:val="baseline"/>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843/18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"Comunicar a Dirección Nacional de Gestión Universitaria preocupación por situación de acreditación de títulos de graduados de Bariloche". Autores: Concejales Gerardo Ávila, Claudia Contreras, Diego Benítez, Julia Fernández, Viviana Gelain y Cristina Painefil (JSB).</w:t>
      </w:r>
      <w:hyperlink r:id="rId80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1094/18 del 26 de abril de 2018.</w:t>
      </w:r>
    </w:p>
    <w:p>
      <w:pPr>
        <w:pStyle w:val="Textosinformato"/>
        <w:widowControl/>
        <w:suppressAutoHyphens w:val="true"/>
        <w:overflowPunct w:val="false"/>
        <w:autoSpaceDE w:val="false"/>
        <w:bidi w:val="0"/>
        <w:snapToGrid w:val="false"/>
        <w:spacing w:before="0" w:after="0"/>
        <w:jc w:val="both"/>
        <w:textAlignment w:val="baseline"/>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overflowPunct w:val="false"/>
        <w:autoSpaceDE w:val="false"/>
        <w:bidi w:val="0"/>
        <w:snapToGrid w:val="false"/>
        <w:spacing w:before="0" w:after="0"/>
        <w:jc w:val="both"/>
        <w:textAlignment w:val="baseline"/>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844/18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"Comunicar Rectorado de la Universidad Nacional del Comahue iniciar proceso validación títulos oficiales". Autores: Concejales Claudia Contreras, Gerardo Ávila, Diego Benítez, Julia Fernández, Viviana Gelain y Cristina Painefil (JSB). </w:t>
      </w:r>
      <w:hyperlink r:id="rId80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1094/18 del 26 de abril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000000"/>
          <w:sz w:val="24"/>
          <w:szCs w:val="24"/>
          <w:u w:val="single"/>
          <w:shd w:fill="FFFFFF" w:val="clear"/>
          <w:lang w:val="es-ES" w:eastAsia="zh-CN" w:bidi="ar-SA"/>
        </w:rPr>
        <w:t>Proyecto de resolución 845/18</w:t>
      </w: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t>: "Se otorga Premio al Mérito social y comunitario al oficial Cristian Jara". Autores. Concejales Gerardo Ávila, Claudia Contreras, Diego Benítez, Julia Fernández, Viviana Gelain y Cristina Painefil (JSB). Colaboradora: Romina Molina. Se solicitará su retiro por haberse emitido la resolución 078-PCM-18.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r>
    </w:p>
    <w:p>
      <w:pPr>
        <w:pStyle w:val="Normal"/>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846/18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"Modifica ordenanza 2284-CM-12. Modifica tarifas y zonificación". Autor: Intendente Municipal, Ing. Gustavo Gennuso. Colaboradores: Jefe de Gabinete, Marcos Barberis; Secretario de Hacienda, Cdor. Diego Quintana; Subsecretaria de la Función Pública, Gabriela Rosemberg y Coordinador de Estacionamiento Medido, Juan Pablo Ferrari. A Asesoría Letrada y a las comisiones de Servicios, Tránsito y Transporte y de Gobierno y Legales en forma conjunta. Con tratamiento de preferencia 1º sesión.</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hyperlink r:id="rId80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1097/18 del 7 de junio de 2018.</w:t>
      </w:r>
    </w:p>
    <w:p>
      <w:pPr>
        <w:pStyle w:val="NormalWeb"/>
        <w:spacing w:before="0" w:after="0"/>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847/18</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xml:space="preserve">: "Se declara de interés municipal, cultural y turístico </w:t>
      </w:r>
      <w:r>
        <w:rPr>
          <w:rFonts w:eastAsia="MS Mincho;ＭＳ 明朝" w:cs="Nimbus Roman No9 L;Times New Roman" w:ascii="Nimbus Roman No9 L;Times New Roman" w:hAnsi="Nimbus Roman No9 L;Times New Roman"/>
          <w:b w:val="false"/>
          <w:bCs w:val="false"/>
          <w:i/>
          <w:iCs/>
          <w:color w:val="auto"/>
          <w:sz w:val="24"/>
          <w:szCs w:val="24"/>
          <w:lang w:val="es-ES" w:eastAsia="zh-CN" w:bidi="ar-SA"/>
        </w:rPr>
        <w:t>2º Jolgorio Bariloche. Semana de teatro de humor</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xml:space="preserve">". Autores: Concejales Julia Fernández, Gerardo Ávila, Diego Benítez, Claudia Contreras, Viviana Gelain y Carlos Sánchez y Puente (JSB). Sobre tablas. </w:t>
      </w:r>
      <w:hyperlink r:id="rId808">
        <w:r>
          <w:rPr>
            <w:rStyle w:val="EnlacedeInternet"/>
            <w:rFonts w:eastAsia="MS Mincho;ＭＳ 明朝" w:cs="Times New Roman" w:ascii="Times New Roman" w:hAnsi="Times New Roman"/>
            <w:b w:val="false"/>
            <w:bCs w:val="false"/>
            <w:sz w:val="24"/>
            <w:szCs w:val="24"/>
            <w:shd w:fill="00FF00" w:val="clear"/>
            <w:lang w:val="es-ES" w:eastAsia="zh-CN" w:bidi="ar-SA"/>
          </w:rPr>
          <w:t>D-18-2369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848/18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acepta adquisición premios a las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Artes Visuales 2017</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Intendente Municipal, Ing. Gustavo Gennuso. Colaboradores: Secretario de Hacienda, Cdor. Diego Quintana; Subsecretaria de la Función Pública, Gabriela Rosemberg; Subsecretaria de Cultura, Ana Gerón y Subsecretaria de Coordinación de Políticas Sociales, Psi. Alejandra Scheebeli. Sobre tablas. </w:t>
      </w:r>
      <w:hyperlink r:id="rId80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O-18-2943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w:t>
      </w:r>
      <w:r>
        <w:rPr>
          <w:rFonts w:eastAsia="MS Mincho;ＭＳ 明朝" w:cs="Times New Roman" w:ascii="Times New Roman" w:hAnsi="Times New Roman"/>
          <w:b w:val="false"/>
          <w:bCs w:val="false"/>
          <w:color w:val="000000"/>
          <w:sz w:val="24"/>
          <w:szCs w:val="24"/>
          <w:u w:val="none"/>
          <w:shd w:fill="00FF00" w:val="clear"/>
          <w:lang w:val="es-ES" w:eastAsia="zh-CN" w:bidi="ar-SA"/>
        </w:rPr>
        <w:t>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849/18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regula disponibilidad y reducción vehículos retenidos preventivamente". Autores: Concejales Julia Fernández, Viviana Gelain, Carlos Sánchez y Puente, Claudia Contreras, Gerardo Ávila, Diego Benítez y Cristina Painefil (JSB). Colaboradores: Rosario Armas; Auditora Administrativa Playón Municipal, Claudia Marcela Sastre; Marco Frohlich, Jefe de División de Bienes Patrimoniales; Matías Maldonado y Jueza de Faltas, Dra. Déborah Bietti. A Asesoría Letrada y a las comisiones de Servicios, Tránsito y Transporte y de Gobierno y Legales. </w:t>
      </w:r>
      <w:hyperlink r:id="rId810">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O-19-3044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850/18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artículo 65º, ordenanza 2033-CM-10,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Día de la lucha contra la discriminación por la orientación sexual e identidades de género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Autoras: Concejales Julia Fernández (JSB) y Ana Marks (FpV). Iniciativa: Agrupación Livertá. Colaborador: Consejo Local Consultivo y Participativo de la Diversidad Sexual (CLCPDSX). Sobre tablas. </w:t>
      </w:r>
      <w:hyperlink r:id="rId811">
        <w:r>
          <w:rPr>
            <w:rStyle w:val="EnlacedeInternet"/>
            <w:rFonts w:eastAsia="MS Mincho;ＭＳ 明朝" w:cs="Times New Roman" w:ascii="Times New Roman" w:hAnsi="Times New Roman"/>
            <w:b w:val="false"/>
            <w:bCs w:val="false"/>
            <w:sz w:val="24"/>
            <w:szCs w:val="24"/>
            <w:shd w:fill="00FF00" w:val="clear"/>
            <w:lang w:val="es-ES" w:eastAsia="zh-CN" w:bidi="ar-SA"/>
          </w:rPr>
          <w:t>O-18-2944</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xml:space="preserve"> Acta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851/18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Expouni 2018".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Comisión Legislativa: Concejales Diego Benítez, Julia Fernández (JSB) y Ramón Chiocconi (FpV). Iniciativa: Evelina Beatríz Stieger, Directora del Instituto Primo Capraro. Sobre tablas. </w:t>
      </w:r>
      <w:hyperlink r:id="rId812">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D-18-2370</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852/18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Huésped de Honor a los integrantes del grupo Inti Illimani histórico". Autores: Concejales Cristina Painefil, Diego Benítez y Claudia Contreras. Colaboradora: Florencia Secchiaro.  Sobre tablas. </w:t>
      </w:r>
      <w:hyperlink r:id="rId81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w:t>
        </w:r>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-18-2368</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853/18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deportivo y turístico la carrera "Duatlón de otoño Pablo Ramos". Autores: Concejales Julia Fernández, Viviana Gelain, Carlos Sánchez y Puente, Claudia Contreras, Gerardo Ávila, Diego Benítez y Cristina Painefil (JSB). Sobre tablas. </w:t>
      </w:r>
      <w:hyperlink r:id="rId814">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D-18-2371</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854/18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cultural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Grupo de Teatro El Trampolín</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Daniel Natapof, Ana Marks y Ramón Chiocconi (FPV). Colaboradores: Maximiliano Altieri y Silvia Devalle. Sobre tablas. </w:t>
      </w:r>
      <w:hyperlink r:id="rId815">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D-18-2372</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855/18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"Adhiere ley provincial 5201. Plan Castello. Puente arroyo Ñireco. Refuncionalización Cementerio. Maquinaria". Autor: Intendente Municipal, Ing. Gustavo Gennuso. Colaboradores: Subsecretaria de la Función Pública a cargo de Jefatura de Gabinete, Gabriela Rosemberg; Asesora Letrada, Natacha Vázquez; Secretario de Obras y Servicios Públicos, Ing. Alfredo Milano y Secretario de Hacienda, Diego Quintana. Sobre tablas. </w:t>
      </w:r>
      <w:hyperlink r:id="rId816">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O-18-2945</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1095/18 del 10 de mayo de 2018.</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ordenanza 856/18</w:t>
      </w:r>
      <w:r>
        <w:rPr>
          <w:rFonts w:eastAsia="MS Mincho;ＭＳ 明朝" w:cs="Nimbus Roman No9 L;Times New Roman" w:ascii="Nimbus Roman No9 L;Times New Roman" w:hAnsi="Nimbus Roman No9 L;Times New Roman"/>
          <w:b/>
          <w:bCs/>
          <w:i w:val="false"/>
          <w:iCs w:val="false"/>
          <w:color w:val="000000"/>
          <w:sz w:val="24"/>
          <w:szCs w:val="24"/>
          <w:u w:val="none"/>
          <w:shd w:fill="FFFFFF"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"Reconocimiento, jurisdicción y otorgamiento personería jurídica municipal Junta Vecinal 645 Viviendas". Autor: Intendente Municipal, Ing. Gustavo Gennuso. Colaboradores: Subsecretaria de la Función Pública a cargo de Jefatura de Gabinete, Gabriela Rosemberg y Director de Juntas Vecinales, Ángel Roberto Rodríguez. A Asesoría Letrada y a la comisión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CC99" w:val="clear"/>
          <w:lang w:val="es-ES" w:eastAsia="zh-CN" w:bidi="ar-SA"/>
        </w:rPr>
        <w:t xml:space="preserve">Acta 1098/18 del 22 de junio de 2018. Girado a Asesoría Letrada y a las comisiones de Obras y Planeamiento y de Gobierno y Legales. </w:t>
      </w:r>
      <w:hyperlink r:id="rId817">
        <w:r>
          <w:rPr>
            <w:rStyle w:val="EnlacedeInternet"/>
          </w:rPr>
          <w:t>O-19-3034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857/18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Cámara de Diputados tratamiento y aprobación proyecto CD-170/7 ART bomberos voluntarios". Autores: Concejales Ana Marks, Ramón Chiocconi y Daniel Natapof (FPV). Colaboradores: Bomberos Voluntarios Ruca Cura, Bomberos Voluntarios Melipal, Bomberos Voluntarios Cerro Campanario y Bomberos Voluntarios Bariloche Cuartel Central. Sobre tablas. </w:t>
      </w:r>
      <w:hyperlink r:id="rId81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858/18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"Autorizar aceptación donación bienes muebles". Autor: Intendente Municipal, Ing. Gustavo Gennuso. Colaborador: Subsecretario de Innovación Productiva, Lic. Julio Costa Paz a cargo de Jefatura de Gabinete. Sobre tablas. </w:t>
      </w:r>
      <w:hyperlink r:id="rId819">
        <w:r>
          <w:rPr>
            <w:rStyle w:val="EnlacedeInternet"/>
            <w:rFonts w:eastAsia="MS Mincho;ＭＳ 明朝" w:cs="Times New Roman" w:ascii="Times New Roman" w:hAnsi="Times New Roman"/>
            <w:b w:val="false"/>
            <w:bCs w:val="false"/>
            <w:i w:val="false"/>
            <w:iCs w:val="false"/>
            <w:sz w:val="24"/>
            <w:szCs w:val="24"/>
            <w:shd w:fill="00FF00" w:val="clear"/>
            <w:lang w:val="es-ES" w:eastAsia="zh-CN" w:bidi="ar-SA"/>
          </w:rPr>
          <w:t>O-18-2947</w:t>
        </w:r>
      </w:hyperlink>
      <w:r>
        <w:rPr>
          <w:rFonts w:eastAsia="MS Mincho;ＭＳ 明朝" w:cs="Times New Roman" w:ascii="Times New Roman" w:hAnsi="Times New Roman"/>
          <w:b w:val="false"/>
          <w:bCs w:val="false"/>
          <w:i w:val="false"/>
          <w:iCs w:val="false"/>
          <w:color w:val="000000"/>
          <w:sz w:val="24"/>
          <w:szCs w:val="24"/>
          <w:u w:val="none"/>
          <w:shd w:fill="00FF00" w:val="clear"/>
          <w:lang w:val="es-ES" w:eastAsia="zh-CN" w:bidi="ar-SA"/>
        </w:rPr>
        <w:t xml:space="preserve">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859/18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Proyecto Escuela de Artes y Oficios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Comisión de Desarrollo Humano, Deportes y Cultura: Concejales Carlos Sánchez y Puente (JSB); Ana Marks, Ramón Chiocconi (FPV) y Daniel González (PRO). Sobre tablas. </w:t>
      </w:r>
      <w:hyperlink r:id="rId82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D-18-2376.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860/18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paritaria nacional docente y recomposición del salario de trabajadores del Estado". Autores: Concejales Ana Marks, Daniel Natapof y Ramón Chiocconi (FPV). Sobre tablas. </w:t>
      </w:r>
      <w:r>
        <w:rPr>
          <w:rFonts w:eastAsia="MS Mincho;ＭＳ 明朝" w:cs="Times New Roman" w:ascii="Times New Roman" w:hAnsi="Times New Roman"/>
          <w:b w:val="false"/>
          <w:bCs w:val="false"/>
          <w:color w:val="000000"/>
          <w:sz w:val="24"/>
          <w:szCs w:val="24"/>
          <w:u w:val="none"/>
          <w:shd w:fill="FF3366" w:val="clear"/>
          <w:lang w:val="es-ES" w:eastAsia="zh-CN" w:bidi="ar-SA"/>
        </w:rPr>
        <w:t>Rechazado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861/18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y deportivo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Campus Deportivo de Taekwondo Olímpic</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o". Autores: Concejales Gerardo Ávila, Claudia Contreras, Julia Fernández, Viviana Gelain y Carlos Sánchez y Puente (JSB). Iniciativa: Maestro Sebastián Zapata. Colaboradora: Romina Molina. Sobre tablas. </w:t>
      </w:r>
      <w:hyperlink r:id="rId82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D-18-2377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862/18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deportivo al Club Puerto Moreno, campeón Apertura 2018 Liga Fútbol Bariloche". Autores: Concejales Carlos Sánchez y Puente, Viviana Gelain, Cristina Painefil, Julia Fernández Claudia Contreras, y Gerardo Ávila (JSB). Colaboradora: Florencia Secchiaro. Sobre tablas. </w:t>
      </w:r>
      <w:hyperlink r:id="rId822">
        <w:r>
          <w:rPr>
            <w:rStyle w:val="EnlacedeInternet"/>
            <w:rFonts w:eastAsia="MS Mincho;ＭＳ 明朝" w:cs="Times New Roman" w:ascii="Times New Roman" w:hAnsi="Times New Roman"/>
            <w:b w:val="false"/>
            <w:bCs w:val="false"/>
            <w:sz w:val="24"/>
            <w:szCs w:val="20"/>
            <w:shd w:fill="00FF00" w:val="clear"/>
            <w:lang w:val="es-ES" w:eastAsia="zh-CN" w:bidi="ar-SA"/>
          </w:rPr>
          <w:t>R-18-557</w:t>
        </w:r>
      </w:hyperlink>
      <w:r>
        <w:rPr>
          <w:rFonts w:eastAsia="MS Mincho;ＭＳ 明朝" w:cs="Times New Roman" w:ascii="Times New Roman" w:hAnsi="Times New Roman"/>
          <w:b w:val="false"/>
          <w:bCs w:val="false"/>
          <w:color w:val="000000"/>
          <w:sz w:val="24"/>
          <w:szCs w:val="20"/>
          <w:u w:val="none"/>
          <w:shd w:fill="00FF00" w:val="clear"/>
          <w:lang w:val="es-ES" w:eastAsia="zh-CN" w:bidi="ar-SA"/>
        </w:rPr>
        <w:t xml:space="preserve"> Acta 1096/15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863/18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educativo y cultural Jornada Día Internacional de la Epilepsia". Autores: Concejales Cristina Painefil, Viviana Gelain, Carlos Sánchez y Puente, Julia Fernández, Claudia Contreras y Gerardo Ávila (JSB). Colaboradora: Florencia Secchiaro. Iniciativa: Hellen Tobar, Inclusión Sur. Sobre tablas. </w:t>
      </w:r>
      <w:hyperlink r:id="rId82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D-18-2378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864/18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al Ministro de Producción de la Nación gestiones para reducción comisiones bancarias con débito y crédito para pequeños comerciantes". Autores: Concejales Cristina Painefil, Gerardo Ávila, Carlos Sánchez y Puente, Claudia Contreras, Julia Fernández y Viviana Gelain (JSB). Colaboradora: Florencia Secchiaro. Sobre tablas. </w:t>
      </w:r>
      <w:hyperlink r:id="rId82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865/18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 Dirección de Vialidad Nacional necesidad de control de pesaje ruta 23". Autor: Concejal Daniel González (PRO). Sobre tablas. </w:t>
      </w:r>
      <w:hyperlink r:id="rId82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1096/18 del 24 de mayo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866/18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 la Legislatura de Neuquén pronto tratamiento proyecto de comunicación 11611". Autor: Concejal Daniel González (PRO). Sobre tablas. </w:t>
      </w:r>
      <w:hyperlink r:id="rId82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1096/18 del 24 de mayo de 2018.</w:t>
      </w:r>
    </w:p>
    <w:p>
      <w:pPr>
        <w:pStyle w:val="Textosinformato"/>
        <w:jc w:val="both"/>
        <w:rPr>
          <w:rFonts w:ascii="Nimbus Roman No9 L;Times New Roman" w:hAnsi="Nimbus Roman No9 L;Times New Roman" w:eastAsia="MS Mincho;ＭＳ 明朝" w:cs="Nimbus Roman No9 L;Times New Roman"/>
          <w:color w:val="auto"/>
          <w:sz w:val="24"/>
          <w:szCs w:val="24"/>
          <w:lang w:val="es-ES" w:eastAsia="zh-CN" w:bidi="ar-SA"/>
        </w:rPr>
      </w:pPr>
      <w:r>
        <w:rPr>
          <w:rFonts w:eastAsia="MS Mincho;ＭＳ 明朝" w:cs="Nimbus Roman No9 L;Times New Roman" w:ascii="Nimbus Roman No9 L;Times New Roman" w:hAnsi="Nimbus Roman No9 L;Times New Roman"/>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867/18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448-CM-94. Normas para fotógrafos y/o camarógrafos profesionales y modifica ordenanza 2375-CM-12". Autores: Concejales Claudia Contreras, Gerardo Ávila, Julia Fernández, Carlos Sánchez y Puente, Viviana Gelain y Cristina Painefil (JSB). Colaboradores: Dirección de Fiscalización y Secretaría Municipal de Turismo. A Asesoría Letrada y a la comisión de Gobierno y Legales. </w:t>
      </w:r>
      <w:hyperlink r:id="rId82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868/18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"Eficiencia energética en edificaciones". Autores: Concejales Daniel Natapof, Ana Marks y Ramón Chiocconi (FPV). Iniciativa: Grupo Eficiencia Energética en Edificios, Guadalupe García De La Vega, Norberto Rodríguez, Álvaro Del Villar y Germán Sparh. A Asesoría Letrada y a las comisiones de Obras y Planeamiento y de Gobierno y Legales. </w:t>
      </w:r>
      <w:hyperlink r:id="rId828">
        <w:r>
          <w:rPr>
            <w:rStyle w:val="EnlacedeInternet"/>
          </w:rPr>
          <w:t>O-19-3098</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869/18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Archivo Visual Patagónico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Carlos Sánchez y Puente, Claudia Contreras, Gerardo Ávila, Julia Fernández, Cristina Painefil, Diego Benítez y Vivian Gelain (JSB). Colaboradores: Federico Silin y Natalia Thostrup. Sobre tablas. </w:t>
      </w:r>
      <w:hyperlink r:id="rId82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870/18: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deportivo atleta, Lorenzo Juvenal Pérez". Autores: Concejales Julia Fernández, Gerardo Ávila, Diego Benítez, Claudia Contreras, Viviana Gelain, Carlos Sánchez y Puente y Cristina Painefil (JSB). Sobre tablas. </w:t>
      </w:r>
      <w:hyperlink r:id="rId83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R-18-558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871/18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entrega bandera de la paz y nombramiento de la ciudad como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Ciudad de Paz</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Julia Fernández, Gerardo Ávila, Diego Benítez, Claudia Contreras, Viviana Gelain, Carlos Sánchez y Puente y Cristina Painefil (JSB). Sobre tablas. </w:t>
      </w:r>
      <w:hyperlink r:id="rId83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872/18: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cultural y educativo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1ª Jornada Patagónica de Sexualidades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Ana Marks, Ramón Chiocconi y Daniel Natapof (FPV). Sobre tablas. </w:t>
      </w:r>
      <w:hyperlink r:id="rId83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873/18: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festival de tango</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Bariloche Baila Tango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Gerardo Ávila, Diego Benítez, Julia Fernández, Viviana Gelain, Carlos Sánchez y Puente y Cristina Painefil (JSB). Sobre tablas. </w:t>
      </w:r>
      <w:hyperlink r:id="rId83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874/18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2375-CM-12 incorpora requisito previo para devolución de licencia retenida por alcoholemia". Autores: Concejales Claudia Contreras, Gerardo Ávila, Diego Benítez, Julia Fernández, Viviana Gelain, Carlos Sánchez y Puente y Cristina Painefil (JSB). A Asesoría Letrada y a la comisión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3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O-18-2972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875/18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deportivo y comunitario al equipo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Huiñas Roller Derby Bariloche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Diego Benítez, Viviana Gelain, Carlos Sánchez y Puente, Julia Fernández, Claudia Contreras y Gerardo Ávila (JSB). Colaboradora: Florencia Secchiaro. Sobre  tablas. </w:t>
      </w:r>
      <w:hyperlink r:id="rId83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876/18: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de municipal, cultural e intercultural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XXII edición La Patagonia canta en Bariloche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Diego Benítez, Viviana Gelain, Carlos Sánchez y Puente, Julia Fernández, Claudia Contreras y Gerardo Ávila (JSB). Colaboradora: Florencia Secchiaro. Iniciativa: Departamento de Promoción y Gestión Cultural. Sobre tablas. </w:t>
      </w:r>
      <w:hyperlink r:id="rId83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ordenanza 877/18</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"Modifica ordenanza Nº 2145-CM-2011. Obras públicas por contribución de mejoras". Autor: Marcos Barberis, Jefe de Gabinete a/c Despacho de Intendencia. Colaboradores: Secretario de Hacienda, Cdor. Diego Quintana y Secretario de Desarrollo Urbano, Arq. Pablo Bullaude. A Asesoría Letrada y a las comisiones de Obras y Planeamiento y de Gobierno y Legales. </w:t>
      </w:r>
      <w:hyperlink r:id="rId837">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O-18-2973</w:t>
        </w:r>
      </w:hyperlink>
      <w:r>
        <w:rPr>
          <w:rFonts w:eastAsia="MS Mincho;ＭＳ 明朝" w:cs="Nimbus Roman No9 L;Times New Roman" w:ascii="Nimbus Roman No9 L;Times New Roman" w:hAnsi="Nimbus Roman No9 L;Times New Roman"/>
          <w:b w:val="false"/>
          <w:bCs w:val="false"/>
          <w:sz w:val="24"/>
          <w:szCs w:val="24"/>
          <w:shd w:fill="00FF00" w:val="clear"/>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878/18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cultural al grupo musical </w:t>
      </w:r>
      <w:r>
        <w:rPr>
          <w:rFonts w:eastAsia="MS Mincho;ＭＳ 明朝" w:cs="Nimbus Roman No9 L;Times New Roman" w:ascii="Nimbus Roman No9 L;Times New Roman" w:hAnsi="Nimbus Roman No9 L;Times New Roman"/>
          <w:b w:val="false"/>
          <w:bCs w:val="false"/>
          <w:i/>
          <w:iCs/>
          <w:sz w:val="24"/>
          <w:szCs w:val="24"/>
        </w:rPr>
        <w:t>Arroyito Dúo</w:t>
      </w:r>
      <w:r>
        <w:rPr>
          <w:rFonts w:eastAsia="MS Mincho;ＭＳ 明朝" w:cs="Nimbus Roman No9 L;Times New Roman" w:ascii="Nimbus Roman No9 L;Times New Roman" w:hAnsi="Nimbus Roman No9 L;Times New Roman"/>
          <w:b w:val="false"/>
          <w:bCs w:val="false"/>
          <w:sz w:val="24"/>
          <w:szCs w:val="24"/>
        </w:rPr>
        <w:t xml:space="preserve">". Autores: Concejales Cristina Painefil, Diego Benítez, Viviana Gelain, Carlos Sánchez y Puente, Julia Fernández, Claudia Contreras y Gerardo Ávila (JSB). Colaboradora: Florencia Secchiaro. Sobre tablas. </w:t>
      </w:r>
      <w:hyperlink r:id="rId83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879/18</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comunitario desfile barrio Arrayanes por el Día de la Bandera". Autores: Concejales Gerardo Ávila, Claudia Contreras, Diego Benítez, Julia Fernández, Viviana Gelain, Carlos Sánchez y Puente y Cristina Painefil (JSB). Iniciativa: Junta Vecinal y vecinos del barrio Arrayanes. Sobre tablas.</w:t>
      </w: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t xml:space="preserve"> </w:t>
      </w:r>
      <w:hyperlink r:id="rId83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declaración 880/18</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educativo y cultural al S</w:t>
      </w:r>
      <w:r>
        <w:rPr>
          <w:rFonts w:eastAsia="MS Mincho;ＭＳ 明朝" w:cs="Nimbus Roman No9 L;Times New Roman" w:ascii="Nimbus Roman No9 L;Times New Roman" w:hAnsi="Nimbus Roman No9 L;Times New Roman"/>
          <w:b w:val="false"/>
          <w:bCs w:val="false"/>
          <w:i/>
          <w:iCs/>
          <w:sz w:val="24"/>
          <w:szCs w:val="24"/>
        </w:rPr>
        <w:t>egundo Encuentro Equino Patagónico 2018</w:t>
      </w:r>
      <w:r>
        <w:rPr>
          <w:rFonts w:eastAsia="MS Mincho;ＭＳ 明朝" w:cs="Nimbus Roman No9 L;Times New Roman" w:ascii="Nimbus Roman No9 L;Times New Roman" w:hAnsi="Nimbus Roman No9 L;Times New Roman"/>
          <w:b w:val="false"/>
          <w:bCs w:val="false"/>
          <w:sz w:val="24"/>
          <w:szCs w:val="24"/>
        </w:rPr>
        <w:t xml:space="preserve">". Autores: Concejales Daniel González (PRO) y Cristina Painefil (JSB). Colaboradores: Giovanni Folik y Florencia Secchiaro. Sobre tablas. </w:t>
      </w:r>
      <w:hyperlink r:id="rId84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1097/18 del 7 de junio de 2018.</w:t>
      </w:r>
    </w:p>
    <w:p>
      <w:pPr>
        <w:pStyle w:val="Textosinformato"/>
        <w:jc w:val="both"/>
        <w:rPr>
          <w:rFonts w:ascii="Nimbus Roman No9 L;Times New Roman" w:hAnsi="Nimbus Roman No9 L;Times New Roman" w:eastAsia="MS Mincho;ＭＳ 明朝" w:cs="Nimbus Roman No9 L;Times New Roman"/>
          <w:bCs w:val="false"/>
          <w:sz w:val="24"/>
          <w:szCs w:val="24"/>
        </w:rPr>
      </w:pPr>
      <w:r>
        <w:rPr>
          <w:rFonts w:eastAsia="MS Mincho;ＭＳ 明朝" w:cs="Nimbus Roman No9 L;Times New Roman" w:ascii="Nimbus Roman No9 L;Times New Roman" w:hAnsi="Nimbus Roman No9 L;Times New Roman"/>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sz w:val="24"/>
          <w:szCs w:val="24"/>
          <w:u w:val="single"/>
        </w:rPr>
        <w:t>Proyecto de ordenanza 881/18</w:t>
      </w:r>
      <w:r>
        <w:rPr>
          <w:rFonts w:eastAsia="MS Mincho;ＭＳ 明朝" w:cs="Nimbus Roman No9 L;Times New Roman" w:ascii="Nimbus Roman No9 L;Times New Roman" w:hAnsi="Nimbus Roman No9 L;Times New Roman"/>
          <w:b/>
          <w:bCs/>
          <w:sz w:val="24"/>
          <w:szCs w:val="24"/>
        </w:rPr>
        <w:t>:</w:t>
      </w:r>
      <w:r>
        <w:rPr>
          <w:rFonts w:eastAsia="MS Mincho;ＭＳ 明朝" w:cs="Nimbus Roman No9 L;Times New Roman" w:ascii="Nimbus Roman No9 L;Times New Roman" w:hAnsi="Nimbus Roman No9 L;Times New Roman"/>
          <w:b w:val="false"/>
          <w:bCs w:val="false"/>
          <w:sz w:val="24"/>
          <w:szCs w:val="24"/>
        </w:rPr>
        <w:t xml:space="preserve"> "Asigna el nombre de Juan Ojeda a Editora Municipal". Autores: Concejales Daniel Natapof y Ana Marks (FPV). Colaboradora: Silvia Devalle. Sobre tablas. </w:t>
      </w:r>
      <w:hyperlink r:id="rId84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bCs w:val="false"/>
          <w:sz w:val="24"/>
          <w:szCs w:val="24"/>
        </w:rPr>
      </w:pPr>
      <w:r>
        <w:rPr>
          <w:rFonts w:eastAsia="MS Mincho;ＭＳ 明朝" w:cs="Nimbus Roman No9 L;Times New Roman" w:ascii="Nimbus Roman No9 L;Times New Roman" w:hAnsi="Nimbus Roman No9 L;Times New Roman"/>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000000"/>
          <w:sz w:val="24"/>
          <w:szCs w:val="24"/>
          <w:u w:val="single"/>
          <w:shd w:fill="FFFFFF" w:val="clear"/>
          <w:lang w:val="es-ES" w:eastAsia="zh-CN" w:bidi="ar-SA"/>
        </w:rPr>
        <w:t>Proyecto de declaración 882/18</w:t>
      </w:r>
      <w:r>
        <w:rPr>
          <w:rFonts w:eastAsia="MS Mincho;ＭＳ 明朝" w:cs="Nimbus Roman No9 L;Times New Roman" w:ascii="Nimbus Roman No9 L;Times New Roman" w:hAnsi="Nimbus Roman No9 L;Times New Roman"/>
          <w:b/>
          <w:bCs/>
          <w:color w:val="000000"/>
          <w:sz w:val="24"/>
          <w:szCs w:val="24"/>
          <w:u w:val="none"/>
          <w:shd w:fill="FFFFFF"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t xml:space="preserve"> "Se declara de interés municipal y comunitario la campaña </w:t>
      </w:r>
      <w:r>
        <w:rPr>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Acompañe no castigue 2018</w:t>
      </w: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t xml:space="preserve">". Autores: Concejales Carlos Sánchez y Puente, Claudia Contreras, Cristina Painefil, Diego Benítez y Viviana Gelain (JSB). Colaboradores: Centro para la Prevención de Adicciones de la Municipalidad de San Carlos de Bariloche y Natalia Thostrup. Sobre tablas. </w:t>
      </w:r>
      <w:hyperlink r:id="rId84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D-18-2388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1097/18 del 7 de junio de 2018.</w:t>
      </w:r>
    </w:p>
    <w:p>
      <w:pPr>
        <w:pStyle w:val="Textosinformato"/>
        <w:jc w:val="both"/>
        <w:rPr>
          <w:rFonts w:ascii="Nimbus Roman No9 L;Times New Roman" w:hAnsi="Nimbus Roman No9 L;Times New Roman" w:eastAsia="MS Mincho;ＭＳ 明朝" w:cs="Nimbus Roman No9 L;Times New Roman"/>
          <w:color w:val="auto"/>
          <w:sz w:val="24"/>
          <w:szCs w:val="24"/>
          <w:lang w:val="es-ES" w:eastAsia="zh-CN" w:bidi="ar-SA"/>
        </w:rPr>
      </w:pPr>
      <w:r>
        <w:rPr>
          <w:rFonts w:eastAsia="MS Mincho;ＭＳ 明朝" w:cs="Nimbus Roman No9 L;Times New Roman" w:ascii="Nimbus Roman No9 L;Times New Roman" w:hAnsi="Nimbus Roman No9 L;Times New Roman"/>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883/18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Poder Ejecutivo Nacional repudio acuerdo FMI. Se solicita remita Congreso Nacional". Autores: Concejales Ana Marks, Ramón Chiocconi y Daniel Natapof (FPV). A comisión de Gobierno y Legales. Con tratamiento de preferencia 1º sesión. </w:t>
      </w:r>
      <w:hyperlink r:id="rId84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C-942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884/18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II International Meeting: Mycorrhizal Symbiosis in South America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Daniel Natapof, Ana Marks y Ramón Chiocconi (FPV). Colaboradora: Silvia Devalle. Sobre tablas. </w:t>
      </w:r>
      <w:hyperlink r:id="rId84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885/18: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"Detector de monóxido de carbono. Modificación ordenanza 211-I-79 Código de Edificación". Autor: Concejal Daniel González (PRO). Iniciativa: Axel Torrescourt.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4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O-18-2974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886/18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educativo y cultural XII Reunión Parasitismo Ecosistemas Agua Dulce". Autores: Concejales Gerardo Ávila, Claudia Contreras, Diego Benítez, Julia Fernández, Viviana Gelain, Carlos Sánchez y Puente y Cristina Painefil (JSB). Iniciativa: Investigadores del Laboratorio de Parasitología del Centro Regional Universitario Bariloche, Universidad Nacional del Comahue; Dra. Liliana Semenas; Dra. Verónica Flores y Dr. Gustavo Viozzi.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84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887/18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Proyecto Festival Capilla de Cristal".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Autores: Concejales Viviana Gelain, Carlos Sánchez y Puente, Julia Fernández, Claudia Contreras, Gerardo Ávila y Cristina Painefil (JSB).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84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888/18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e intercultural a Estación Araucanía". Autores: Concejales Cristina Painefil, Diego Benítez, Viviana Gelain, Carlos Sánchez y Puente, Julia Fernández, Claudia Contreras y Gerardo Ávila (JSB). Colaboradora: Florencia Secchiaro. Sobre tablas. </w:t>
      </w:r>
      <w:hyperlink r:id="rId84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Textosinformato"/>
        <w:jc w:val="both"/>
        <w:rPr/>
      </w:pPr>
      <w:r>
        <w:rPr/>
      </w:r>
    </w:p>
    <w:p>
      <w:pPr>
        <w:pStyle w:val="Ttulo2"/>
        <w:keepNext w:val="true"/>
        <w:widowControl/>
        <w:numPr>
          <w:ilvl w:val="1"/>
          <w:numId w:val="2"/>
        </w:numPr>
        <w:suppressAutoHyphens w:val="true"/>
        <w:kinsoku w:val="true"/>
        <w:overflowPunct w:val="true"/>
        <w:autoSpaceDE w:val="true"/>
        <w:bidi w:val="0"/>
        <w:ind w:left="0" w:right="0" w:hanging="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889/18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convenio con la Comisión de Promoción del Sector Foresto Industrial". Autor: Intendente Municipal, Ing. Gustavo Gennuso. Colaboradores: Concejal Carlos Sánchez y Puente (JSB) y Jefe de Gabinete, Marcos Barberis.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4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O-18-2956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1098/18 del 22 de junio de 2018.</w:t>
      </w:r>
    </w:p>
    <w:p>
      <w:pPr>
        <w:pStyle w:val="Normal"/>
        <w:widowControl/>
        <w:suppressAutoHyphens w:val="true"/>
        <w:kinsoku w:val="true"/>
        <w:overflowPunct w:val="true"/>
        <w:autoSpaceDE w:val="true"/>
        <w:bidi w:val="0"/>
        <w:jc w:val="both"/>
        <w:rPr/>
      </w:pPr>
      <w:r>
        <w:rPr/>
      </w:r>
    </w:p>
    <w:p>
      <w:pPr>
        <w:pStyle w:val="Ttulo2"/>
        <w:keepNext w:val="true"/>
        <w:widowControl/>
        <w:numPr>
          <w:ilvl w:val="1"/>
          <w:numId w:val="2"/>
        </w:numPr>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890/18: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artístico, cultural y educativo a Lidia Caggiano". Autores: Concejales Claudia Contreras, Gerardo Ávila,  Cristina Painefil, Julia Fernández y Viviana Gelain (JSB). Iniciativa: Subsecretaria de Desarrollo Cultural, Sra. Ana María Gerón.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5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-18-560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Normal"/>
        <w:widowControl/>
        <w:suppressAutoHyphens w:val="true"/>
        <w:kinsoku w:val="true"/>
        <w:overflowPunct w:val="true"/>
        <w:autoSpaceDE w:val="true"/>
        <w:bidi w:val="0"/>
        <w:jc w:val="both"/>
        <w:rPr>
          <w:b w:val="false"/>
          <w:b w:val="false"/>
          <w:bCs w:val="false"/>
        </w:rPr>
      </w:pPr>
      <w:r>
        <w:rPr>
          <w:b w:val="false"/>
          <w:bCs w:val="false"/>
        </w:rPr>
      </w:r>
    </w:p>
    <w:p>
      <w:pPr>
        <w:pStyle w:val="Normal"/>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891/18: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deportivo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Campeonato Argentino de Clubes Hockey Pista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Viviana Gelain,  Carlos Sánchez y Puente, Julia Fernández, Claudia Contreras y Gerardo Ávila (JSB). Colaboradores: Carolina Catalán y Gonzalo Villar. Sobre tablas. </w:t>
      </w:r>
      <w:hyperlink r:id="rId85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Normal"/>
        <w:widowControl/>
        <w:suppressAutoHyphens w:val="true"/>
        <w:kinsoku w:val="true"/>
        <w:overflowPunct w:val="true"/>
        <w:autoSpaceDE w:val="true"/>
        <w:bidi w:val="0"/>
        <w:jc w:val="both"/>
        <w:rPr>
          <w:b w:val="false"/>
          <w:b w:val="false"/>
          <w:bCs w:val="false"/>
        </w:rPr>
      </w:pPr>
      <w:r>
        <w:rPr>
          <w:b w:val="false"/>
          <w:bCs w:val="false"/>
        </w:rPr>
      </w:r>
    </w:p>
    <w:p>
      <w:pPr>
        <w:pStyle w:val="Normal"/>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892/18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intercultural y turístico al evento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Bicentenario del abrazo de Maipú 1818-2018".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Cristina Painefil, Viviana Gelain, Carlos Sánchez y Puente, Julia Fernández, Claudia Contreras y Gerardo Ávila (JSB). Colaboradora: Florencia Secchiaro. Iniciativa: Consulado General de Chile. Sobre tablas. </w:t>
      </w:r>
      <w:hyperlink r:id="rId85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Normal"/>
        <w:widowControl/>
        <w:suppressAutoHyphens w:val="true"/>
        <w:kinsoku w:val="true"/>
        <w:overflowPunct w:val="true"/>
        <w:autoSpaceDE w:val="true"/>
        <w:bidi w:val="0"/>
        <w:jc w:val="both"/>
        <w:rPr>
          <w:b w:val="false"/>
          <w:b w:val="false"/>
          <w:bCs w:val="false"/>
        </w:rPr>
      </w:pPr>
      <w:r>
        <w:rPr>
          <w:b w:val="false"/>
          <w:bCs w:val="false"/>
        </w:rPr>
      </w:r>
    </w:p>
    <w:p>
      <w:pPr>
        <w:pStyle w:val="Normal"/>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893/18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Huésped de Honor a Javier Milanca". Autores: Concejales Cristina Painefil, Viviana Gelain, Carlos Sánchez y Puente, Julia Fernández, Claudia Contreras y Gerardo Ávila (JSB). Colaboradora: Florencia Secchiaro. Iniciativa: Consulado General de Chile.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85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Normal"/>
        <w:widowControl/>
        <w:suppressAutoHyphens w:val="true"/>
        <w:kinsoku w:val="true"/>
        <w:overflowPunct w:val="true"/>
        <w:autoSpaceDE w:val="true"/>
        <w:bidi w:val="0"/>
        <w:jc w:val="both"/>
        <w:rPr>
          <w:b w:val="false"/>
          <w:b w:val="false"/>
          <w:bCs w:val="false"/>
        </w:rPr>
      </w:pPr>
      <w:r>
        <w:rPr>
          <w:b w:val="false"/>
          <w:bCs w:val="false"/>
        </w:rPr>
      </w:r>
    </w:p>
    <w:p>
      <w:pPr>
        <w:pStyle w:val="Normal"/>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894/18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"Se declara Huésped de Honor a Héctor Barría, Alcalde de la Municipalidad de Purranque". Autores: Concejales Cristina Painefil, Viviana Gelain, Carlos Sánchez y Puente, Julia Fernández, Claudia Contreras y Gerardo Ávila (JSB). Colaboradora: Florencia Secchiaro. Iniciativa: Consulado General de Chile.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85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D-18-2391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Normal"/>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895/18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autoriza al Departamento Ejecutivo a ampliar partida presupuestaria Ecotasa". Autor: Intendente Municipal, Ing. Gustavo Gennuso. Colaboradores: Jefe de Gabinete, Marcos Barberis; Secretario de Turismo y Producción, Gastón Burlón y Secretario de Hacienda, Cr. Diego Quintana. Sobre tablas.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85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Normal"/>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ordenanza 896/18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autoriza tramitación y firma contrato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leasing</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maquinaria, vehículos, luminaria led". Autor: Intendente Municipal, Ing. Gustavo Gennuso. Colaboradores: Jefe de Gabinete, Marcos Barberis; Secretario de Hacienda, Cr. Diego Quintana y Secretario de Obras y Servicios Públicos, Alfredo Milano.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85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O-18-2958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1098/18 del 22 de junio de 2018.</w:t>
      </w:r>
    </w:p>
    <w:p>
      <w:pPr>
        <w:pStyle w:val="Normal"/>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
        <w:widowControl/>
        <w:tabs>
          <w:tab w:val="clear" w:pos="720"/>
          <w:tab w:val="right" w:pos="9356" w:leader="hyphen"/>
        </w:tabs>
        <w:suppressAutoHyphens w:val="true"/>
        <w:kinsoku w:val="true"/>
        <w:overflowPunct w:val="true"/>
        <w:autoSpaceDE w:val="true"/>
        <w:bidi w:val="0"/>
        <w:spacing w:before="0" w:after="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ordenanza 897/18</w:t>
      </w:r>
      <w:r>
        <w:rPr>
          <w:rFonts w:eastAsia="MS Mincho;ＭＳ 明朝" w:cs="Nimbus Roman No9 L;Times New Roman" w:ascii="Nimbus Roman No9 L;Times New Roman" w:hAnsi="Nimbus Roman No9 L;Times New Roman"/>
          <w:b/>
          <w:bCs/>
          <w:i w:val="false"/>
          <w:iCs w:val="false"/>
          <w:color w:val="000000"/>
          <w:sz w:val="24"/>
          <w:szCs w:val="24"/>
          <w:u w:val="none"/>
          <w:shd w:fill="FFFFFF"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"Se modifica ordenanza 2517-CM-14. Comodatos a Fundación Salesiana y J.V. Malvinas". Autor: Secretario de Desarrollo Urbano a/c de Intendencia. Colaboradores: Jefe de Gabinete, Marcos Barberis y Presidente del IMTVHS, Dra. Laura Zannoni. Girado a Asesoría Letrada y a las comisiones de Obras y Planeamiento y de Gobierno y Legales. </w:t>
      </w:r>
      <w:hyperlink r:id="rId85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Normal"/>
        <w:widowControl/>
        <w:tabs>
          <w:tab w:val="clear" w:pos="720"/>
          <w:tab w:val="right" w:pos="9356" w:leader="hyphen"/>
        </w:tabs>
        <w:suppressAutoHyphens w:val="true"/>
        <w:kinsoku w:val="true"/>
        <w:overflowPunct w:val="true"/>
        <w:autoSpaceDE w:val="true"/>
        <w:bidi w:val="0"/>
        <w:spacing w:before="0" w:after="0"/>
        <w:jc w:val="both"/>
        <w:rPr>
          <w:rFonts w:ascii="Nimbus Roman No9 L;Times New Roman" w:hAnsi="Nimbus Roman No9 L;Times New Roman" w:eastAsia="MS Mincho;ＭＳ 明朝" w:cs="Nimbus Roman No9 L;Times New Roman"/>
          <w:b w:val="false"/>
          <w:b w:val="false"/>
          <w:b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r>
    </w:p>
    <w:p>
      <w:pPr>
        <w:pStyle w:val="Normal"/>
        <w:widowControl/>
        <w:tabs>
          <w:tab w:val="clear" w:pos="720"/>
          <w:tab w:val="right" w:pos="9356" w:leader="hyphen"/>
        </w:tabs>
        <w:suppressAutoHyphens w:val="true"/>
        <w:kinsoku w:val="true"/>
        <w:overflowPunct w:val="true"/>
        <w:autoSpaceDE w:val="true"/>
        <w:bidi w:val="0"/>
        <w:spacing w:before="0" w:after="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ordenanza 898/18</w:t>
      </w:r>
      <w:r>
        <w:rPr>
          <w:rFonts w:eastAsia="MS Mincho;ＭＳ 明朝" w:cs="Nimbus Roman No9 L;Times New Roman" w:ascii="Nimbus Roman No9 L;Times New Roman" w:hAnsi="Nimbus Roman No9 L;Times New Roman"/>
          <w:b/>
          <w:bCs/>
          <w:i w:val="false"/>
          <w:iCs w:val="false"/>
          <w:color w:val="000000"/>
          <w:sz w:val="24"/>
          <w:szCs w:val="24"/>
          <w:u w:val="none"/>
          <w:shd w:fill="FFFFFF"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"Crea Distinción a Calidad en Accesibilidad". Autores: Concejales Daniel Natapof, Ana Marks y Ramón Chiocconi (FPV). Colaboradora: Silvia Devalle. Girado a Asesoría Letrada y a las comisiones de Desarrollo Humano y de Gobierno y Legales. </w:t>
      </w:r>
      <w:hyperlink r:id="rId858">
        <w:r>
          <w:rPr>
            <w:rStyle w:val="EnlacedeInternet"/>
            <w:rFonts w:eastAsia="MS Mincho;ＭＳ 明朝" w:cs="Nimbus Roman No9 L;Times New Roman" w:ascii="Nimbus Roman No9 L;Times New Roman" w:hAnsi="Nimbus Roman No9 L;Times New Roman"/>
            <w:b w:val="false"/>
            <w:bCs w:val="false"/>
            <w:i w:val="false"/>
            <w:iCs w:val="false"/>
            <w:color w:val="0000FF"/>
            <w:sz w:val="24"/>
            <w:szCs w:val="24"/>
            <w:u w:val="single"/>
            <w:shd w:fill="00FF00" w:val="clear"/>
            <w:lang w:val="es-ES" w:eastAsia="zh-CN" w:bidi="ar-SA"/>
          </w:rPr>
          <w:t>O-18-3016</w:t>
        </w:r>
      </w:hyperlink>
      <w:r>
        <w:rPr>
          <w:rFonts w:eastAsia="MS Mincho;ＭＳ 明朝" w:cs="Nimbus Roman No9 L;Times New Roman" w:ascii="Nimbus Roman No9 L;Times New Roman" w:hAnsi="Nimbus Roman No9 L;Times New Roman"/>
          <w:b w:val="false"/>
          <w:bCs w:val="false"/>
          <w:i w:val="false"/>
          <w:iCs w:val="false"/>
          <w:color w:val="0000FF"/>
          <w:sz w:val="24"/>
          <w:szCs w:val="24"/>
          <w:u w:val="singl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Normal"/>
        <w:widowControl/>
        <w:tabs>
          <w:tab w:val="clear" w:pos="720"/>
          <w:tab w:val="right" w:pos="9356" w:leader="hyphen"/>
        </w:tabs>
        <w:suppressAutoHyphens w:val="true"/>
        <w:kinsoku w:val="true"/>
        <w:overflowPunct w:val="true"/>
        <w:autoSpaceDE w:val="true"/>
        <w:bidi w:val="0"/>
        <w:spacing w:before="0" w:after="0"/>
        <w:jc w:val="both"/>
        <w:rPr>
          <w:rFonts w:ascii="Nimbus Roman No9 L;Times New Roman" w:hAnsi="Nimbus Roman No9 L;Times New Roman" w:eastAsia="MS Mincho;ＭＳ 明朝" w:cs="Nimbus Roman No9 L;Times New Roman"/>
          <w:i w:val="false"/>
          <w:i w:val="false"/>
          <w:iCs w:val="false"/>
          <w:color w:val="000000"/>
          <w:sz w:val="24"/>
          <w:szCs w:val="24"/>
          <w:shd w:fill="FFFFFF" w:val="clear"/>
          <w:lang w:val="es-ES" w:eastAsia="zh-CN" w:bidi="ar-SA"/>
        </w:rPr>
      </w:pPr>
      <w:r>
        <w:rPr>
          <w:rFonts w:eastAsia="MS Mincho;ＭＳ 明朝" w:cs="Nimbus Roman No9 L;Times New Roman" w:ascii="Nimbus Roman No9 L;Times New Roman" w:hAnsi="Nimbus Roman No9 L;Times New Roman"/>
          <w:i w:val="false"/>
          <w:iCs w:val="false"/>
          <w:color w:val="000000"/>
          <w:sz w:val="24"/>
          <w:szCs w:val="24"/>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899/18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y deportivo 1</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5º Edición Tetratlón Catedral Ansilta Copa Optitech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Claudia Contreras, Diego Benítez, Julia Fernández, Viviana Gelain, Carlos Sánchez y Puente y Cristina Painefil (JSB). Iniciativa: Subcomisión de Carreras de Aventura del Club Andino Bariloche. Sobre tablas. </w:t>
      </w:r>
      <w:hyperlink r:id="rId85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900/18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"Comunicación Presidencia y Sistema Federal de Medios y Contenidos Públicos". Autores: Concejales Daniel Natapof, Ana Marks y  Ramón Chiocconi (FPV). Sobre tablas. </w:t>
      </w:r>
      <w:r>
        <w:rPr>
          <w:rFonts w:eastAsia="MS Mincho;ＭＳ 明朝" w:cs="Nimbus Roman No9 L;Times New Roman" w:ascii="Nimbus Roman No9 L;Times New Roman" w:hAnsi="Nimbus Roman No9 L;Times New Roman"/>
          <w:b w:val="false"/>
          <w:bCs w:val="false"/>
          <w:color w:val="000000"/>
          <w:sz w:val="24"/>
          <w:szCs w:val="24"/>
          <w:u w:val="none"/>
          <w:shd w:fill="23FF23" w:val="clear"/>
          <w:lang w:val="es-ES" w:eastAsia="zh-CN" w:bidi="ar-SA"/>
        </w:rPr>
        <w:t>Subsumido 909/18.</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6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901/18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"Declarar persona no grata a Ernesto Ramón Cooke". Autores: Concejales Ana Marks, Daniel Natapof y Ramón Chiocconi (FPV). Iniciativa: Red por la Identidad de los Lagos del Sur, APDH Regional Bariloche, HIJOS  Bariloche. Colaboradora: Julieta Blanco. A Asesoría Letrada y a la comisión de Gobierno y Legales. Con tratamiento de preferencia 1º sesión. </w:t>
      </w:r>
      <w:r>
        <w:rPr>
          <w:rFonts w:eastAsia="MS Mincho;ＭＳ 明朝" w:cs="Nimbus Roman No9 L;Times New Roman" w:ascii="Nimbus Roman No9 L;Times New Roman" w:hAnsi="Nimbus Roman No9 L;Times New Roman"/>
          <w:b w:val="false"/>
          <w:bCs w:val="false"/>
          <w:color w:val="000000"/>
          <w:sz w:val="24"/>
          <w:szCs w:val="24"/>
          <w:u w:val="none"/>
          <w:shd w:fill="FFFF99" w:val="clear"/>
          <w:lang w:val="es-ES" w:eastAsia="zh-CN" w:bidi="ar-SA"/>
        </w:rPr>
        <w:t xml:space="preserve">Acta 1101/18 del 9/8/18 se retira preferencia 1º sesión. </w:t>
      </w:r>
      <w:hyperlink r:id="rId86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D-18-2430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902/18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persona no grata a Felipe Ayala". Autores: Concejales Ana Marks, Ramón Chiocconi y Daniel Natapof (FPV). Iniciativa: Red por la Identidad de los Lagos del Sur, APDH Regional Bariloche, HIJOS  Bariloche. Colaboradora: Julieta Blanco. A Asesoría Letrada y a la comisión de Gobierno y Legales. Con tratamiento de preferencia 1º sesión. </w:t>
      </w:r>
      <w:r>
        <w:rPr>
          <w:rFonts w:eastAsia="MS Mincho;ＭＳ 明朝" w:cs="Nimbus Roman No9 L;Times New Roman" w:ascii="Nimbus Roman No9 L;Times New Roman" w:hAnsi="Nimbus Roman No9 L;Times New Roman"/>
          <w:b w:val="false"/>
          <w:bCs w:val="false"/>
          <w:color w:val="000000"/>
          <w:sz w:val="24"/>
          <w:szCs w:val="24"/>
          <w:u w:val="none"/>
          <w:shd w:fill="FFFF99" w:val="clear"/>
          <w:lang w:val="es-ES" w:eastAsia="zh-CN" w:bidi="ar-SA"/>
        </w:rPr>
        <w:t>Acta 1101/18 del 9/8/18 se retira preferencia 1º sesión.</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6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D-18-2431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903/18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Centro Educativo, Deportivo, Cultural y Social Newenche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Carlos Sánchez y Puente, Claudia Contreras, Julia Fernández, Cristina Painefil, Diego Benítez y Viviana Gelain (JSB). Colaboradores: Equipo Técnico Colegio Don Bosco. Iniciativa: Andrés Rodríguez. Sobre tablas. </w:t>
      </w:r>
      <w:hyperlink r:id="rId86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904/18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Huésped de Honor a Arístides Vargas". Autores: Concejales Daniel Natapof y Ana Marks (FPV). Colaborador: Maximiliano Altieri. Sobre tablas.  </w:t>
      </w:r>
      <w:hyperlink r:id="rId86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905/18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la Honorable Cámara de Diputados de la Nación adhesión proyecto de ley 3531-D-18". Autores: Concejales Cristina Painefil, Diego Benítez, Viviana Gelain, Carlos Sánchez y Puente, Julia Fernández y Claudia Contreras (JSB). Colaboradora: Florencia Secchiaro. Iniciativa: Pablo Vignati. Sobre tablas. </w:t>
      </w:r>
      <w:hyperlink r:id="rId86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906/18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educativo a la Academia de Danzas Premier". Autores: Concejales Cristina Painefil, Diego Benítez, Viviana Gelain, Carlos Sánchez y Puente, Julia Fernández y Claudia Contreras (JSB). Colaboradora: Florencia Secchiaro. Sobre tablas. </w:t>
      </w:r>
      <w:hyperlink r:id="rId86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907/18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deportivo campeonato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Laser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Claudia Contreras, Carlos Sánchez y Puente, Viviana Gelain, Diego Benítez y Julia Fernández (JSB). Iniciativa: Juan Pablo Muena, Secretario de Deporte Provincia Río Negro. Sobre tablas. </w:t>
      </w:r>
      <w:hyperlink r:id="rId86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908/18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intercultural y educativo Asociación conciencia,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Uniendo Metas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Viviana Gelain, Claudia Contreras, Carlos Sánchez y Puente, Diego Benítez y Julia Fernández (JSB). Colaboradores: Carolina Catalán y Gonzalo Villar. Sobre tablas.</w:t>
      </w:r>
      <w:hyperlink r:id="rId868">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909/18: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"Se comunica a Hernán Lombardi y Rodolfo Pousá rechazo despidos Télam y solicitud reincorporación". Autores: Concejales Cristina Painefil, Diego Benítez, Carlos Sánchez y Puente, Claudia Contreras y Julia Fernández (JSB). Colaboradora: Florencia Secchiaro.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Subsumido 900/18 . </w:t>
      </w:r>
      <w:hyperlink r:id="rId86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C-18-939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910/18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cultural e intercultural el disco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Mankewenüy</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Sánchez y Puente, Julia Fernández, Claudia Contreras, Viviana Gelain y Diego Benítez (JSB). Colaboradora: Subsecretaría de Cultura y Florencia Secchiaro. Sobre tablas. </w:t>
      </w:r>
      <w:hyperlink r:id="rId87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911/18: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"Control publicidad turística alojamientos inhabilitados. Modifica ordenanza 1526-CM-05". Autores: Concejales Carlos Sánchez y Puente, Julia Fernández, Claudia Contreras, Viviana Gelain y Diego Benítez (JSB). Colaboradores: Secretaría de Turismo y Producción y Florencia Secchiaro. A Asesoría Letrada y a la comisión de Gobierno y Legales. </w:t>
      </w:r>
      <w:hyperlink r:id="rId871">
        <w:r>
          <w:rPr>
            <w:rStyle w:val="EnlacedeInternet"/>
          </w:rPr>
          <w:t>O-18-2968</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912/18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cultural a la cantante Belén Álvarez". Autores: Concejales Carlos Sánchez y Puente, Julia Fernández, Cristina Painefil, Claudia Contreras, Viviana Gelain y Diego Benítez (JSB). Colaboradora: Natalia Thostrup.  Sobre tablas. </w:t>
      </w:r>
      <w:hyperlink r:id="rId87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R-18-561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913/18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social, cultural y educativo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Baldosa de la memoria Juan Marcos Herman</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Daniel Natapof, Ana Marks y Ramón Chiocconi (FPV); Daniel González (PRO); Viviana Gelain y Diego Benítez (JSB). Iniciativa: Bachillerato de Educación Popular de Jóvenes y Adultos de Bariloche. Sobre tablas. </w:t>
      </w:r>
      <w:hyperlink r:id="rId87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914/18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Los aportes de la didáctica de las ciencias sociales, de la historia y de la geografía a la formación de la ciudadanía en los contextos iberoamericanos"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Ramón Chiocconi, Ana Marks y Daniel Natapof (FPV). Sobre tablas. </w:t>
      </w:r>
      <w:hyperlink r:id="rId87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D-18-2409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915/18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gobernador de la Provincia de Chubut repudio represión trabajadores". Autores: Concejales Ana Marks, Ramón Chiocconi y Daniel Natapof (FPV). Sobre tablas. </w:t>
      </w:r>
      <w:hyperlink r:id="rId87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916/18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Cámara Diputados tratamiento y aprobación proyecto coeficiente bonificación zona Patagonia". Autores: Concejales Ana Marks, Ramón Chiocconi y Daniel Natapof (FPV). Sobre tablas. </w:t>
      </w:r>
      <w:hyperlink r:id="rId87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917/18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la suscripción acuerdo ley provincial 5112". Autor: Intendente Municipal, Ing. Gustavo Gennuso. Colaboradores: Jefe de Gabinete, Marcos Barberis y Secretario de Hacienda, Cr. Diego Quintana. Sobre tablas. </w:t>
      </w:r>
      <w:hyperlink r:id="rId87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O-18-2960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1099/18 del 5 de julio de 2018.</w:t>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rFonts w:ascii="Nimbus Roman No9 L;Times New Roman" w:hAnsi="Nimbus Roman No9 L;Times New Roman" w:eastAsia="MS Mincho;ＭＳ 明朝" w:cs="Nimbus Roman No9 L;Times New Roman"/>
          <w:b/>
          <w:b/>
          <w:i w:val="false"/>
          <w:i w:val="false"/>
          <w:iCs w:val="false"/>
          <w:color w:val="000000"/>
          <w:sz w:val="24"/>
          <w:szCs w:val="24"/>
          <w:shd w:fill="FFFFFF" w:val="clear"/>
          <w:lang w:val="es-ES" w:eastAsia="zh-CN" w:bidi="ar-SA"/>
        </w:rPr>
      </w:pPr>
      <w:r>
        <w:rPr>
          <w:rFonts w:eastAsia="MS Mincho;ＭＳ 明朝" w:cs="Nimbus Roman No9 L;Times New Roman" w:ascii="Nimbus Roman No9 L;Times New Roman" w:hAnsi="Nimbus Roman No9 L;Times New Roman"/>
          <w:b/>
          <w:i w:val="false"/>
          <w:iCs w:val="false"/>
          <w:color w:val="000000"/>
          <w:sz w:val="24"/>
          <w:szCs w:val="24"/>
          <w:shd w:fill="FFFFFF" w:val="clear"/>
          <w:lang w:val="es-ES" w:eastAsia="zh-CN" w:bidi="ar-SA"/>
        </w:rPr>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ordenanza 918/18</w:t>
      </w:r>
      <w:r>
        <w:rPr>
          <w:rFonts w:eastAsia="MS Mincho;ＭＳ 明朝" w:cs="Nimbus Roman No9 L;Times New Roman" w:ascii="Nimbus Roman No9 L;Times New Roman" w:hAnsi="Nimbus Roman No9 L;Times New Roman"/>
          <w:b/>
          <w:bCs/>
          <w:i w:val="false"/>
          <w:iCs w:val="false"/>
          <w:color w:val="000000"/>
          <w:sz w:val="24"/>
          <w:szCs w:val="24"/>
          <w:u w:val="none"/>
          <w:shd w:fill="FFFFFF"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"Modifica ordenanza 1862-CM-08. Simbov. Integración Directorio. Actualiza monto contribuciones asignación de recursos". Autores: Concejales Gerardo Ávila (JSB) y Daniel González (PRO). Girado a Asesoría Letrada y a las comisiones de Economía y de Gobierno y Legales. </w:t>
      </w:r>
      <w:hyperlink r:id="rId878">
        <w:r>
          <w:rPr>
            <w:rStyle w:val="EnlacedeInternet"/>
            <w:rFonts w:eastAsia="MS Mincho;ＭＳ 明朝" w:cs="Nimbus Roman No9 L;Times New Roman" w:ascii="Nimbus Roman No9 L;Times New Roman" w:hAnsi="Nimbus Roman No9 L;Times New Roman"/>
            <w:b w:val="false"/>
            <w:bCs w:val="false"/>
            <w:i w:val="false"/>
            <w:iCs w:val="false"/>
            <w:color w:val="0000FF"/>
            <w:sz w:val="24"/>
            <w:szCs w:val="24"/>
            <w:u w:val="single"/>
            <w:shd w:fill="00FF00" w:val="clear"/>
            <w:lang w:val="es-ES" w:eastAsia="zh-CN" w:bidi="ar-SA"/>
          </w:rPr>
          <w:t>O-18-3005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rFonts w:ascii="Nimbus Roman No9 L;Times New Roman" w:hAnsi="Nimbus Roman No9 L;Times New Roman" w:eastAsia="MS Mincho;ＭＳ 明朝" w:cs="Nimbus Roman No9 L;Times New Roman"/>
          <w:i w:val="false"/>
          <w:i w:val="false"/>
          <w:iCs w:val="false"/>
          <w:color w:val="000000"/>
          <w:sz w:val="24"/>
          <w:szCs w:val="24"/>
          <w:shd w:fill="FFFFFF" w:val="clear"/>
          <w:lang w:val="es-ES" w:eastAsia="zh-CN" w:bidi="ar-SA"/>
        </w:rPr>
      </w:pPr>
      <w:r>
        <w:rPr>
          <w:rFonts w:eastAsia="MS Mincho;ＭＳ 明朝" w:cs="Nimbus Roman No9 L;Times New Roman" w:ascii="Nimbus Roman No9 L;Times New Roman" w:hAnsi="Nimbus Roman No9 L;Times New Roman"/>
          <w:i w:val="false"/>
          <w:iCs w:val="false"/>
          <w:color w:val="000000"/>
          <w:sz w:val="24"/>
          <w:szCs w:val="24"/>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919/18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"Destino excepcional fondos Ecotasa conservación Isla Huemul". Autor: Concejal Daniel González (PRO). A Asesoría Letrada y a las comisiones de Economía, Finanzas, Hacienda y Desarrollo Económico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920/18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social fraccionamiento Mza. 286-02. Adjudicar". Autor: Intendente Municipal, Ing. Gustavo Gennuso. Colaboradores: Jefe de Gabinete, Marcos Barberis; Secretario de Desarrollo Urbano, Arq. Pablo Bullaude y Presidente IMTVHS, Dra. Laura Zannoni. A Asesoría Letrada y a las comisiones de Obras y Planeamiento y de Gobierno y Legales. </w:t>
      </w:r>
      <w:hyperlink r:id="rId879">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O-19-3043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 Barrio 2 de Abril</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921/18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las presentaciones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Mamushka Stand Up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en Bariloche". Autores: Concejales Cristina Painefil, Carlos Sánchez y Puente, Claudia Contreras y Gerardo Ávila (JSB). Colaboradora: Florencia Secchiaro. Se solicitará su retiro por haberse emitido la resolución 157-PCM-18. </w:t>
      </w:r>
    </w:p>
    <w:p>
      <w:pPr>
        <w:pStyle w:val="Textosinformato"/>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922/18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Ministerio de Relaciones Exteriores de República de Chile beneplácito apoyo causa Malvinas. OEA". Autores: Concejales Gerardo Ávila, Claudia Contreras, Cristina Painefil y Carlos Sánchez y Puente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C-18-944.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923/18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y comunitario 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Tejetón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Claudia Contreras, Gerardo Ávila, Viviana Gelain, Cristina Painefil y Carlos Sánchez y Puente (JSB). Se solicitará su retiro por haberse emitido la resolución 164-PCM-18.</w:t>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shd w:fill="FFFFFF" w:val="clear"/>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924/18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presta acuerdo llamado a licitación pública obra puente sobre Arroyo Ñireco". Autor: Intendente Municipal, Ing. Gustavo Gennuso. Colaboradores: Jefe de Gabinete, Marcos Barberis; Secretario de Obras y Servicios Públicos, Ing. Alfredo Milano y Dirección de Obras por Contrato. Sobre tablas. </w:t>
      </w:r>
      <w:hyperlink r:id="rId88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O-2963-18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1100/18 del 2 de agosto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pPr>
      <w:r>
        <w:rPr>
          <w:rFonts w:eastAsia="MS Mincho;ＭＳ 明朝" w:cs="Nimbus Roman No9 L;Times New Roman" w:ascii="Nimbus Roman No9 L;Times New Roman" w:hAnsi="Nimbus Roman No9 L;Times New Roman"/>
          <w:b/>
          <w:bCs/>
          <w:i w:val="false"/>
          <w:iCs w:val="false"/>
          <w:color w:val="000000"/>
          <w:sz w:val="24"/>
          <w:szCs w:val="24"/>
          <w:u w:val="single"/>
          <w:shd w:fill="FFFFFF" w:val="clear"/>
          <w:lang w:val="es-ES" w:eastAsia="zh-CN" w:bidi="ar-SA"/>
        </w:rPr>
        <w:t>Proyecto de ordenanza 925/18:</w:t>
      </w:r>
      <w:r>
        <w:rPr>
          <w:rFonts w:eastAsia="MS Mincho;ＭＳ 明朝" w:cs="Nimbus Roman No9 L;Times New Roman" w:ascii="Nimbus Roman No9 L;Times New Roman" w:hAnsi="Nimbus Roman No9 L;Times New Roman"/>
          <w:b/>
          <w:bCs/>
          <w:i w:val="false"/>
          <w:iCs w:val="false"/>
          <w:color w:val="000000"/>
          <w:sz w:val="24"/>
          <w:szCs w:val="24"/>
          <w:u w:val="none"/>
          <w:shd w:fill="FFFFFF"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"Se presta acuerdo llamado a licitación pública compra tractor con cabina y desmalezadora". Autor: Intendente Municipal, Ing. Gustavo Gennuso. Colaboradores: Jefe de Gabinete, Marcos Barberis; Secretario de Obras y Servicios Públicos, Ing. Alfredo Milano y Asesora Letrada, Dra. Natacha Vázquez.  Sobre tablas. </w:t>
      </w:r>
      <w:hyperlink r:id="rId88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O-2964-18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1100/18 del 2 de agosto 2018.</w:t>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rFonts w:ascii="Nimbus Roman No9 L;Times New Roman" w:hAnsi="Nimbus Roman No9 L;Times New Roman" w:eastAsia="MS Mincho;ＭＳ 明朝" w:cs="Nimbus Roman No9 L;Times New Roman"/>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926/18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incorpora Día Nacional del donante de médula ósea. Modifica ordenanza 2033-CM-10". Autores: Concejales Cristina Painefil, Gerardo Ávila, Diego Benítez, Carlos Sánchez y Puente, Claudia Contreras, Julia Fernández y Viviana Gelain (JSB). Colaboradora: Florencia Secchiaro. A Asesoría Letrada y a la  comisión de Gobierno y Legales.</w:t>
      </w:r>
      <w:hyperlink r:id="rId882">
        <w:r>
          <w:rPr>
            <w:rStyle w:val="EnlacedeInternet"/>
            <w:rFonts w:eastAsia="MS Mincho;ＭＳ 明朝" w:cs="Times New Roman" w:ascii="Times New Roman" w:hAnsi="Times New Roman"/>
            <w:b w:val="false"/>
            <w:bCs w:val="false"/>
            <w:sz w:val="24"/>
            <w:szCs w:val="24"/>
            <w:shd w:fill="00FF00" w:val="clear"/>
            <w:lang w:val="es-ES" w:eastAsia="zh-CN" w:bidi="ar-SA"/>
          </w:rPr>
          <w:t>O-18-2969</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927/18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al Poder Ejecutivo Nacional la disconformidad al decreto 702/18. Recorte asignaciones familiares". Autores: Concejales Carlos Sánchez y Puente, Viviana Gelain, Claudia Contreras, Diego Benítez y Gerardo Ávila (JSB). Colaboradoras: Florencia Secchiaro y Magdalena Escardó. Sobre tablas. </w:t>
      </w:r>
      <w:hyperlink r:id="rId88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928/18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Presidente Mauricio Macri repudio y derogación decreto 702/18". Autores: Concejales Ana Marks, Ramón Chiocconi y Daniel Natapof (FPV). Sobre tablas. </w:t>
      </w:r>
      <w:hyperlink r:id="rId88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929/18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Poder Ejecutivo Nacional necesidad garantizar fondos ley 25054 SNBV". Autores: Concejales Gerardo Ávila, Claudia Contreras, Diego Benítez, Julia Fernández, Viviana Gelain y Carlos Sánchez y Puente  (JSB). Colaboradora: Romina Molina. Sobre tablas. </w:t>
      </w:r>
      <w:hyperlink r:id="rId88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930/18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Poder Ejecutivo nacional necesidad de regularizar partidas adeudadas UNCo. Apoyo proyecto de ley S-1919/18". Autores: Concejales Gerardo Ávila, Claudia Contreras, Julia Fernández, Viviana Gelain y Carlos Sánchez y Puente (JSB). Colaboradora: Romina Molina. Sobre tablas. </w:t>
      </w:r>
      <w:hyperlink r:id="rId88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931/18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637-CM-91 por error en nomenclatura catastral". Autores: Concejales Viviana Gelain, Carlos Sánchez y Puente, Cristina Painefil, Claudia Contreras y Gerardo Ávila (JSB).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8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932/18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donación con cargo al Consejo de Educación de Río Negro parcelas 19-2-F-221-03, Escuela Nº 311". Autores: Concejales Viviana Gelain, Carlos Sánchez y Puente, Cristina Painefil, Claudia Contreras y Gerardo Ávila (JSB). A Asesoría Letrada y a las comisiones de Obras y Planeamiento y de Gobierno y Legales. </w:t>
      </w:r>
      <w:hyperlink r:id="rId88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933/18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"Desafectar dominio público municipal a privado parcela 19-2-F-240-02. Ceder Educación destino ESRN 138". Autores: Concejales Viviana Gelain, Carlos Sánchez y Puente, Cristina Painefil, Claudia Contreras y Gerardo Ávila (JSB). A Asesoría Letrada y a las comisiones de Obras y Planeamiento y de Gobierno y Legales. </w:t>
      </w:r>
      <w:hyperlink r:id="rId88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934/18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donación con cargo al Consejo Educación Río Negro parcelas 19-2-E-552-05, Escuela Nº 255". Autores: Concejales Viviana Gelain, Carlos Sánchez y Puente, Cristina Painefil y Gerardo Ávila (JSB). A Asesoría Letrada y a las comisiones de Obras y Planeamiento y de Gobierno y Legales. </w:t>
      </w:r>
      <w:hyperlink r:id="rId890">
        <w:r>
          <w:rPr>
            <w:rStyle w:val="EnlacedeInternet"/>
          </w:rPr>
          <w:t>O-18-2987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935/18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"Embajadores de Bariloche en el mundo. Promoción del destino Bariloche". Autor: Concejal Daniel González (PRO). A Asesoría Letrada y a las comisiones de Turismo y de Gobierno y Legales. </w:t>
      </w:r>
      <w:hyperlink r:id="rId891">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O-18-3017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comunicación 936/18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gobierno nacional exigencia regularizar situación UNCo". Autores: Concejales Daniel Natapof, Ana Marks y Ramón Chiocconi (FPV). Colaboradores: Consejo Superior UNCo, Exequiel Aldana y Silvia Devalle. Sobre tablas. </w:t>
      </w:r>
      <w:hyperlink r:id="rId89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C-18-949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937/18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proyecto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Construcción de Subjetividad Adolescente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Claudia Contreras, Diego Benítez, Julia Fernández, Viviana Gelain, Carlos Sánchez y Puente y Cristina Painefil (JSB). Iniciativa: Licenciadas Yamila Ballesteros y Andrea Rosales. Colaboradora: Romina Molina. Sobre tablas. </w:t>
      </w:r>
      <w:hyperlink r:id="rId89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D-18-2410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938/18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de interés municipal y cultural murales del Grupo Raizarte". Autores: Concejales Claudia Contreras, Gerardo Ávila, Diego Benítez, Julia Fernández, Viviana Gelain, Carlos Sánchez y Puente y Cristina Painefil (JSB). Iniciativa: Patricia Martínez y Agrupación Raizarte. Sobre tablas.</w:t>
      </w:r>
      <w:r>
        <w:rPr>
          <w:rFonts w:eastAsia="MS Mincho;ＭＳ 明朝" w:cs="Nimbus Roman No9 L;Times New Roman" w:ascii="Nimbus Roman No9 L;Times New Roman" w:hAnsi="Nimbus Roman No9 L;Times New Roman"/>
          <w:b/>
          <w:bCs/>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hyperlink r:id="rId89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D-18-2411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939/18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artístico la muestra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Bariloche en Blanco y Negro y Gris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del fotógrafo Diego Ortiz Mugica". Autores: Concejales Claudia Contreras, Julia Fernández, Gerardo Ávila, Viviana  Gelain y Diego Benítez (JSB). Colaboradora: Natalia Thostrup.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9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D-18-2412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940/18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asigna con el nombre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Don Juan Bautista Barrientos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 la Escuela Municipal de Montaña". Autores: Concejales Carlos Sánchez y Puente, Diego Benítez, Viviana Gelain, Julia Fernández, Claudia Contreras y Gerardo Ávila (JSB). Colaboradora: Florencia Secchiaro. Iniciativa: Juan Carlos Garrido. A Asesoría Letrada y a las comisión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9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w:t>
        </w:r>
        <w:r>
          <w:rPr>
            <w:rStyle w:val="EnlacedeInternet"/>
            <w:rFonts w:eastAsia="MS Mincho;ＭＳ 明朝" w:cs="Times New Roman" w:ascii="Times New Roman" w:hAnsi="Times New Roman"/>
            <w:b w:val="false"/>
            <w:bCs w:val="false"/>
            <w:sz w:val="24"/>
            <w:szCs w:val="24"/>
            <w:shd w:fill="00FF00" w:val="clear"/>
            <w:lang w:val="es-ES" w:eastAsia="zh-CN" w:bidi="ar-SA"/>
          </w:rPr>
          <w:t>18-2970</w:t>
        </w:r>
      </w:hyperlink>
      <w:r>
        <w:rPr>
          <w:rFonts w:eastAsia="MS Mincho;ＭＳ 明朝" w:cs="Times New Roman" w:ascii="Times New Roman" w:hAnsi="Times New Roman"/>
          <w:b w:val="false"/>
          <w:bCs w:val="false"/>
          <w:color w:val="000000"/>
          <w:sz w:val="24"/>
          <w:szCs w:val="24"/>
          <w:u w:val="none"/>
          <w:shd w:fill="00FF00" w:val="clear"/>
          <w:lang w:val="es-ES" w:eastAsia="zh-CN" w:bidi="ar-SA"/>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941/18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VIII Encuentro  Sudamericano bandas gaitas, tambores y danzas escocesas – G8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Julia Fernández, Gerardo Ávila, Diego Benítez, Claudia Contreras, Viviana Gelain, Carlos Sánchez y Puente y Cristina Painefil (JSB).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9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D-18-2413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942/18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la creación del sitio web </w:t>
      </w:r>
      <w:r>
        <w:rPr>
          <w:rStyle w:val="EnlacedeInternet"/>
          <w:rFonts w:eastAsia="MS Mincho;ＭＳ 明朝" w:cs="Nimbus Roman No9 L;Times New Roman" w:ascii="Nimbus Roman No9 L;Times New Roman" w:hAnsi="Nimbus Roman No9 L;Times New Roman"/>
          <w:b w:val="false"/>
          <w:bCs w:val="false"/>
          <w:sz w:val="24"/>
          <w:szCs w:val="24"/>
          <w:lang w:val="es-ES" w:eastAsia="zh-CN" w:bidi="ar-SA"/>
        </w:rPr>
        <w:t>www.devinosyvides.com.ar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Julia Fernández, Gerardo Ávila, Diego Benítez, Claudia Contreras, Viviana Gelain, Carlos Sánchez y Puente y Cristina Painefil (JSB). Sobre tablas.</w:t>
      </w:r>
    </w:p>
    <w:p>
      <w:pPr>
        <w:pStyle w:val="Textosinformato"/>
        <w:jc w:val="both"/>
        <w:rPr/>
      </w:pPr>
      <w:hyperlink r:id="rId89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D-18-2414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ordenanza 943/18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radios FM interés municipal, cultural, comunitario. Modifica ordenanzas 2786-CM-16, 2374-CM-12, 2375-CM-12". Autores: Concejales Julia Fernández, Viviana Gelain, Claudia Contreras (JSB); Daniel González (PRO); Ana Marks y Ramón Chiocconi (FPV). Colaboradores: Radiodifusores de Bariloche (Jorge Gialluca, Mauricio Ovejero, Sergio Peccetto, Néstor Echarte, Jorge Ceballos, Javier Curruhuinca, Javier Parra, Leandro Paredes, Hugo Carriqueo, Mauro Jaure, Hugo Miranda, Marcelo Parra, Ricardo Pastor, Favio Vargas, Alberto Tstotson, Juan Miranda, Rachid Ganim, Lucas Balderrama y Natalia Carolina Balderrama).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89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O-18-2975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resolución 944/18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artístico y cultural al Coro Likui Bariloche por sus 10 años de trayectoria". Autores: Concejales Viviana Gelain, Claudia Contreras, Diego Benítez, Cristina Painefil y Julia Fernández (JSB). Colaboradores: Carolina Catalán y Gonzalo Villar. Sobre tablas. </w:t>
      </w:r>
      <w:hyperlink r:id="rId90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R-18-562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945/18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y turístico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45º Congreso Argentino de Anestesiología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Diego Benítez, Claudia Contreras, Gerardo Ávila, Julia Fernández, Viviana Gelain y Cristina Painefil (JSB). Sobre tablas. </w:t>
      </w:r>
      <w:hyperlink r:id="rId90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D-18-2415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946/18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y turístico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FAN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Comisión Legislativa: Concejales Diego Benítez, Julia Fernández (JSB) y Ramón Chiocconi (FPV). Sobre tablas. </w:t>
      </w:r>
      <w:hyperlink r:id="rId90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D-18-2416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color w:val="auto"/>
          <w:sz w:val="24"/>
          <w:szCs w:val="24"/>
          <w:u w:val="single"/>
          <w:lang w:val="es-ES" w:eastAsia="zh-CN" w:bidi="ar-SA"/>
        </w:rPr>
        <w:t>Proyecto de declaración 947/18</w:t>
      </w:r>
      <w:r>
        <w:rPr>
          <w:rFonts w:eastAsia="MS Mincho;ＭＳ 明朝" w:cs="Nimbus Roman No9 L;Times New Roman" w:ascii="Nimbus Roman No9 L;Times New Roman" w:hAnsi="Nimbus Roman No9 L;Times New Roman"/>
          <w:b/>
          <w:bCs/>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desarrollo, investigación y uso de levadura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eubayanus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Cristina Painefil, Diego Benítez, Viviana Gelain, Carlos Sánchez y Puente, Julia Fernández, Claudia Contreras y Gerardo Ávila (JSB). Colaboradora: Florencia Secchiaro. Sobre tablas. </w:t>
      </w:r>
      <w:hyperlink r:id="rId90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D-18-2417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b/>
          <w:bCs/>
          <w:color w:val="auto"/>
          <w:sz w:val="24"/>
          <w:szCs w:val="24"/>
          <w:lang w:val="es-ES" w:eastAsia="zh-CN" w:bidi="ar-SA"/>
        </w:rPr>
      </w:pPr>
      <w:r>
        <w:rPr>
          <w:rFonts w:eastAsia="MS Mincho;ＭＳ 明朝" w:cs="Nimbus Roman No9 L;Times New Roman" w:ascii="Nimbus Roman No9 L;Times New Roman" w:hAnsi="Nimbus Roman No9 L;Times New Roman"/>
          <w:b/>
          <w:bCs/>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948/18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solicita al Ministro de Energía y Minería de la Nación congelamiento y políticas a largo plazo respecto a los combustibles en la Patagonia". Autores: Concejales Cristina Painefil, Gerardo Ávila, Diego Benítez, Carlos Sánchez y Puente, Claudia Contreras, Julia Fernández y Viviana Gelain (JSB). Colaboradora: Florencia Secchiaro. Sobre tablas. </w:t>
      </w:r>
      <w:hyperlink r:id="rId90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C-18-950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comunicación 949/18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 al Poder Ejecutivo nacional la disconformidad al intento de negociación con Reino Unido". Autores: Concejales Julia Fernández, Viviana Gelain, Claudia Contreras, Cristina Painefil, Carlos Sánchez y Puente, Gerardo Ávila y Diego Benítez (JSB). Colaborador: Dirección de Veteranos de Guerra del Ministerio de Gobierno de la Provincia de Río Negro. Sobre tablas. </w:t>
      </w:r>
      <w:hyperlink r:id="rId90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C-18-951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bCs/>
          <w:i w:val="false"/>
          <w:iCs w:val="false"/>
          <w:color w:val="auto"/>
          <w:sz w:val="24"/>
          <w:szCs w:val="24"/>
          <w:u w:val="single"/>
          <w:lang w:val="es-ES" w:eastAsia="zh-CN" w:bidi="ar-SA"/>
        </w:rPr>
        <w:t>Proyecto de declaración 950/18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 de interés municipal y cultural EAPO (Encuentro Activo de Poesía Oral)". Autores: Autores: Concejales Daniel Natapof  y Ramón Chiocconi (FPV). Colaboradora: Silvia Devalle. Sobre tablas.</w:t>
      </w:r>
      <w:hyperlink r:id="rId90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D-18-2418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1101/18 del 9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951/18</w:t>
      </w:r>
      <w:r>
        <w:rPr>
          <w:rFonts w:eastAsia="MS Mincho;ＭＳ 明朝" w:cs="Nimbus Roman No9 L;Times New Roman" w:ascii="Nimbus Roman No9 L;Times New Roman" w:hAnsi="Nimbus Roman No9 L;Times New Roman"/>
          <w:b w:val="false"/>
          <w:bCs w:val="false"/>
          <w:sz w:val="24"/>
          <w:szCs w:val="24"/>
        </w:rPr>
        <w:t xml:space="preserve">: "Comunica Poder Ejecutivo Nacional Ministerio de Hacienda, garantice pago Fondo Sojero a provincias". Autores: Concejales Gerardo Ávila, Claudia Contreras, Julia Fernández, Diego Benítez, Viviana Gelain, Carlos Sánchez y Puente y Cristina Painefil (JSB). Colaboradora: Romina Molina. Sobre tablas. </w:t>
      </w:r>
      <w:hyperlink r:id="rId907">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C-18-952</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952/18</w:t>
      </w:r>
      <w:r>
        <w:rPr>
          <w:rFonts w:eastAsia="MS Mincho;ＭＳ 明朝" w:cs="Nimbus Roman No9 L;Times New Roman" w:ascii="Nimbus Roman No9 L;Times New Roman" w:hAnsi="Nimbus Roman No9 L;Times New Roman"/>
          <w:b w:val="false"/>
          <w:bCs w:val="false"/>
          <w:sz w:val="24"/>
          <w:szCs w:val="24"/>
        </w:rPr>
        <w:t>: "Se incorpora equipo multidisciplinario propuesto por CRUB-UNRN análisis costo transporte público. Modifica 2798-CM-16". Autores: Concejales Daniel Natapof y Ana Marks (FPV). Colaboradora: Silvia Devalle. A Asesoría Letrada y a las comisiones de Servicio Tránsito y Transporte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953/18</w:t>
      </w:r>
      <w:r>
        <w:rPr>
          <w:rFonts w:eastAsia="MS Mincho;ＭＳ 明朝" w:cs="Nimbus Roman No9 L;Times New Roman" w:ascii="Nimbus Roman No9 L;Times New Roman" w:hAnsi="Nimbus Roman No9 L;Times New Roman"/>
          <w:b w:val="false"/>
          <w:bCs w:val="false"/>
          <w:sz w:val="24"/>
          <w:szCs w:val="24"/>
        </w:rPr>
        <w:t xml:space="preserve">: "Se comunica necesidad incremento arancel módulo apoyo integración escolar nomenclador personas discapacidad". Autores: Concejales Cristina Painefil, Gerardo Ávila, Diego Benítez, Carlos Sánchez y Puente y Julia Fernández (JSB). Colaboradora: Florencia Secchiaro. Sobre tablas. . </w:t>
      </w:r>
      <w:hyperlink r:id="rId908">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C-18-953</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954/18</w:t>
      </w:r>
      <w:r>
        <w:rPr>
          <w:rFonts w:eastAsia="MS Mincho;ＭＳ 明朝" w:cs="Nimbus Roman No9 L;Times New Roman" w:ascii="Nimbus Roman No9 L;Times New Roman" w:hAnsi="Nimbus Roman No9 L;Times New Roman"/>
          <w:b w:val="false"/>
          <w:bCs w:val="false"/>
          <w:sz w:val="24"/>
          <w:szCs w:val="24"/>
        </w:rPr>
        <w:t xml:space="preserve">: "Solicita al director de ANSES requerir CUD como única documentación para acreditar discapacidad". Autores: Concejales Concejales Cristina Painefil, Gerardo Ávila, Diego Benítez, Carlos Sánchez y Puente y Julia Fernández (JSB). Colaboradora: Florencia Secchiaro. Sobre tablas. </w:t>
      </w:r>
      <w:hyperlink r:id="rId909">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C-18-954</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955/18</w:t>
      </w:r>
      <w:r>
        <w:rPr>
          <w:rFonts w:eastAsia="MS Mincho;ＭＳ 明朝" w:cs="Nimbus Roman No9 L;Times New Roman" w:ascii="Nimbus Roman No9 L;Times New Roman" w:hAnsi="Nimbus Roman No9 L;Times New Roman"/>
          <w:b w:val="false"/>
          <w:bCs w:val="false"/>
          <w:sz w:val="24"/>
          <w:szCs w:val="24"/>
        </w:rPr>
        <w:t xml:space="preserve">: "Se solicita protocolo plazos respuesta, reintegros y pago prestadores obras sociales y prepagas". Autores: Concejales Cristina Painefil, Gerardo Ávila, Diego Benítez, Carlos Sánchez y Puente y Julia Fernández (JSB). Colaboradora: Florencia Secchiaro. Sobre tablas. </w:t>
      </w:r>
      <w:hyperlink r:id="rId910">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C-18-955</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956/18</w:t>
      </w:r>
      <w:r>
        <w:rPr>
          <w:rFonts w:eastAsia="MS Mincho;ＭＳ 明朝" w:cs="Nimbus Roman No9 L;Times New Roman" w:ascii="Nimbus Roman No9 L;Times New Roman" w:hAnsi="Nimbus Roman No9 L;Times New Roman"/>
          <w:b w:val="false"/>
          <w:bCs w:val="false"/>
          <w:sz w:val="24"/>
          <w:szCs w:val="24"/>
        </w:rPr>
        <w:t>: "Incorpora Día Mundial para la Prevención del Suicidio. Modifica ordenanza 2033-CM-10". Autores: Concejales Gerardo Ávila, Cristina Painefil, Diego Benítez y Julia Fernández (JSB). Iniciativa: Licenciadas Yamila Ballesteros y Andrea Rosales. Colaboradora: Romina Molina. A comisión de Gobierno y Legales.</w:t>
      </w:r>
      <w:r>
        <w:rPr>
          <w:rFonts w:eastAsia="MS Mincho;ＭＳ 明朝" w:cs="Nimbus Roman No9 L;Times New Roman" w:ascii="Nimbus Roman No9 L;Times New Roman" w:hAnsi="Nimbus Roman No9 L;Times New Roman"/>
          <w:b w:val="false"/>
          <w:bCs w:val="false"/>
          <w:sz w:val="24"/>
          <w:szCs w:val="24"/>
          <w:shd w:fill="00FF00" w:val="clear"/>
        </w:rPr>
        <w:t xml:space="preserve"> </w:t>
      </w:r>
      <w:hyperlink r:id="rId911">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O-18-2976</w:t>
        </w:r>
      </w:hyperlink>
      <w:r>
        <w:rPr>
          <w:rFonts w:eastAsia="MS Mincho;ＭＳ 明朝" w:cs="Nimbus Roman No9 L;Times New Roman" w:ascii="Nimbus Roman No9 L;Times New Roman" w:hAnsi="Nimbus Roman No9 L;Times New Roman"/>
          <w:b w:val="false"/>
          <w:bCs w:val="false"/>
          <w:sz w:val="24"/>
          <w:szCs w:val="24"/>
          <w:shd w:fill="00FF00" w:val="clear"/>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957/18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w:t>
      </w:r>
      <w:r>
        <w:rPr>
          <w:rFonts w:eastAsia="MS Mincho;ＭＳ 明朝" w:cs="Nimbus Roman No9 L;Times New Roman" w:ascii="Nimbus Roman No9 L;Times New Roman" w:hAnsi="Nimbus Roman No9 L;Times New Roman"/>
          <w:b w:val="false"/>
          <w:bCs w:val="false"/>
          <w:i/>
          <w:iCs/>
          <w:sz w:val="24"/>
          <w:szCs w:val="24"/>
        </w:rPr>
        <w:t>II Curso  Internacional de Hidroponia</w:t>
      </w:r>
      <w:r>
        <w:rPr>
          <w:rFonts w:eastAsia="MS Mincho;ＭＳ 明朝" w:cs="Nimbus Roman No9 L;Times New Roman" w:ascii="Nimbus Roman No9 L;Times New Roman" w:hAnsi="Nimbus Roman No9 L;Times New Roman"/>
          <w:b w:val="false"/>
          <w:bCs w:val="false"/>
          <w:sz w:val="24"/>
          <w:szCs w:val="24"/>
        </w:rPr>
        <w:t xml:space="preserve">". Autores: Concejales Julia Fernández, Gerardo Ávila. Diego Benítez, Claudia Contreras, Carlos Sánchez y Puente y Cristina Painefil (JSB).  Sobre tablas. </w:t>
      </w:r>
      <w:hyperlink r:id="rId912">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D-18-2423</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958/18</w:t>
      </w:r>
      <w:r>
        <w:rPr>
          <w:rFonts w:eastAsia="MS Mincho;ＭＳ 明朝" w:cs="Nimbus Roman No9 L;Times New Roman" w:ascii="Nimbus Roman No9 L;Times New Roman" w:hAnsi="Nimbus Roman No9 L;Times New Roman"/>
          <w:b w:val="false"/>
          <w:bCs w:val="false"/>
          <w:sz w:val="24"/>
          <w:szCs w:val="24"/>
        </w:rPr>
        <w:t xml:space="preserve">: "Se autoriza donación con cargo al Consejo Educación Río Negro parcela 19-2-P-187-02, Escuela 343". Autores: Concejales Viviana Gelain, Carlos Sánchez y Puente, Cristina Painefil y Julia Fernández (JSB). A Asesoría Letrada y a las comisiones de Obras y Planeamiento y de Gobierno y Legales. </w:t>
      </w:r>
      <w:hyperlink r:id="rId91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959/18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comunitario el </w:t>
      </w:r>
      <w:r>
        <w:rPr>
          <w:rFonts w:eastAsia="MS Mincho;ＭＳ 明朝" w:cs="Nimbus Roman No9 L;Times New Roman" w:ascii="Nimbus Roman No9 L;Times New Roman" w:hAnsi="Nimbus Roman No9 L;Times New Roman"/>
          <w:b w:val="false"/>
          <w:bCs w:val="false"/>
          <w:i/>
          <w:iCs/>
          <w:sz w:val="24"/>
          <w:szCs w:val="24"/>
        </w:rPr>
        <w:t>Programa</w:t>
      </w:r>
      <w:r>
        <w:rPr>
          <w:rFonts w:eastAsia="MS Mincho;ＭＳ 明朝" w:cs="Nimbus Roman No9 L;Times New Roman" w:ascii="Nimbus Roman No9 L;Times New Roman" w:hAnsi="Nimbus Roman No9 L;Times New Roman"/>
          <w:b w:val="false"/>
          <w:bCs w:val="false"/>
          <w:sz w:val="24"/>
          <w:szCs w:val="24"/>
        </w:rPr>
        <w:t xml:space="preserve"> </w:t>
      </w:r>
      <w:r>
        <w:rPr>
          <w:rFonts w:eastAsia="MS Mincho;ＭＳ 明朝" w:cs="Nimbus Roman No9 L;Times New Roman" w:ascii="Nimbus Roman No9 L;Times New Roman" w:hAnsi="Nimbus Roman No9 L;Times New Roman"/>
          <w:b w:val="false"/>
          <w:bCs w:val="false"/>
          <w:i/>
          <w:iCs/>
          <w:sz w:val="24"/>
          <w:szCs w:val="24"/>
        </w:rPr>
        <w:t>P.E.P.E. Network</w:t>
      </w:r>
      <w:r>
        <w:rPr>
          <w:rFonts w:eastAsia="MS Mincho;ＭＳ 明朝" w:cs="Nimbus Roman No9 L;Times New Roman" w:ascii="Nimbus Roman No9 L;Times New Roman" w:hAnsi="Nimbus Roman No9 L;Times New Roman"/>
          <w:b w:val="false"/>
          <w:bCs w:val="false"/>
          <w:sz w:val="24"/>
          <w:szCs w:val="24"/>
        </w:rPr>
        <w:t xml:space="preserve">". Autores: Concejales  Claudia Contreras, Gerardo Ávila, Diego Benítez, Julia Fernández, Carlos Sánchez y Puente y Cristina Painefil (JSB). Iniciativa: Equipo Pastoral de la Iglesia Evangélica Bautista de San Carlos de Bariloche. Sobre tablas. </w:t>
      </w:r>
      <w:hyperlink r:id="rId914">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D-18-2424</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960/18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LXXXII Asamblea del Consejo Federal de Seguridad Vial". Autores: Concejales Claudia Contreras, Gerardo Ávila, Diego Benítez, Julia Fernández, Carlos Sánchez y Puente y Cristina Painefil (JSB). Sobre tablas. </w:t>
      </w:r>
      <w:hyperlink r:id="rId915">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D-18-2425</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961/18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Jornadas Multidisciplinarias de Cardiología". Autores: Concejales Claudia Contreras, Gerardo Ávila, Diego Benítez, Julia Fernández, Carlos Sánchez y Puente y Cristina Painefil (JSB). Sobre tablas. </w:t>
      </w:r>
      <w:hyperlink r:id="rId916">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D-18-2426</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962/1</w:t>
      </w:r>
      <w:r>
        <w:rPr>
          <w:rFonts w:eastAsia="MS Mincho;ＭＳ 明朝" w:cs="Nimbus Roman No9 L;Times New Roman" w:ascii="Nimbus Roman No9 L;Times New Roman" w:hAnsi="Nimbus Roman No9 L;Times New Roman"/>
          <w:b w:val="false"/>
          <w:bCs w:val="false"/>
          <w:sz w:val="24"/>
          <w:szCs w:val="24"/>
        </w:rPr>
        <w:t xml:space="preserve">8: "Se declara de interés municipal y comunitario actividades </w:t>
      </w:r>
      <w:r>
        <w:rPr>
          <w:rFonts w:eastAsia="MS Mincho;ＭＳ 明朝" w:cs="Nimbus Roman No9 L;Times New Roman" w:ascii="Nimbus Roman No9 L;Times New Roman" w:hAnsi="Nimbus Roman No9 L;Times New Roman"/>
          <w:b w:val="false"/>
          <w:bCs w:val="false"/>
          <w:i/>
          <w:iCs/>
          <w:sz w:val="24"/>
          <w:szCs w:val="24"/>
        </w:rPr>
        <w:t>Defendamos la Universidad Pública</w:t>
      </w:r>
      <w:r>
        <w:rPr>
          <w:rFonts w:eastAsia="MS Mincho;ＭＳ 明朝" w:cs="Nimbus Roman No9 L;Times New Roman" w:ascii="Nimbus Roman No9 L;Times New Roman" w:hAnsi="Nimbus Roman No9 L;Times New Roman"/>
          <w:b w:val="false"/>
          <w:bCs w:val="false"/>
          <w:sz w:val="24"/>
          <w:szCs w:val="24"/>
        </w:rPr>
        <w:t xml:space="preserve">". Autores: Concejales Daniel Natapof, Ana Marks y Ramón Chiocconi (FPV). Colaboradora: Silvia Devalle. Sobre tablas. </w:t>
      </w:r>
      <w:hyperlink r:id="rId917">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D-18-2427</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963/1</w:t>
      </w:r>
      <w:r>
        <w:rPr>
          <w:rFonts w:eastAsia="MS Mincho;ＭＳ 明朝" w:cs="Nimbus Roman No9 L;Times New Roman" w:ascii="Nimbus Roman No9 L;Times New Roman" w:hAnsi="Nimbus Roman No9 L;Times New Roman"/>
          <w:b w:val="false"/>
          <w:bCs w:val="false"/>
          <w:sz w:val="24"/>
          <w:szCs w:val="24"/>
        </w:rPr>
        <w:t xml:space="preserve">8: "Se declara de interés municipal, cultural y comunitario – Documental </w:t>
      </w:r>
      <w:r>
        <w:rPr>
          <w:rFonts w:eastAsia="MS Mincho;ＭＳ 明朝" w:cs="Nimbus Roman No9 L;Times New Roman" w:ascii="Nimbus Roman No9 L;Times New Roman" w:hAnsi="Nimbus Roman No9 L;Times New Roman"/>
          <w:b w:val="false"/>
          <w:bCs w:val="false"/>
          <w:i/>
          <w:iCs/>
          <w:sz w:val="24"/>
          <w:szCs w:val="24"/>
        </w:rPr>
        <w:t>La Educación en Movimiento</w:t>
      </w:r>
      <w:r>
        <w:rPr>
          <w:rFonts w:eastAsia="MS Mincho;ＭＳ 明朝" w:cs="Nimbus Roman No9 L;Times New Roman" w:ascii="Nimbus Roman No9 L;Times New Roman" w:hAnsi="Nimbus Roman No9 L;Times New Roman"/>
          <w:b w:val="false"/>
          <w:bCs w:val="false"/>
          <w:sz w:val="24"/>
          <w:szCs w:val="24"/>
        </w:rPr>
        <w:t xml:space="preserve">". Autores: Concejales Daniel Natapof, Ana Marks y Ramón Chiocconi (FPV). Colaboradores: Luis Rossi y Silvia Devalle. Sobre tablas. </w:t>
      </w:r>
      <w:hyperlink r:id="rId918">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D-18-2428</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964/18</w:t>
      </w:r>
      <w:r>
        <w:rPr>
          <w:rFonts w:eastAsia="MS Mincho;ＭＳ 明朝" w:cs="Nimbus Roman No9 L;Times New Roman" w:ascii="Nimbus Roman No9 L;Times New Roman" w:hAnsi="Nimbus Roman No9 L;Times New Roman"/>
          <w:b w:val="false"/>
          <w:bCs w:val="false"/>
          <w:sz w:val="24"/>
          <w:szCs w:val="24"/>
        </w:rPr>
        <w:t>: "Se declara de interés municipal, cultural y educativo</w:t>
      </w:r>
      <w:r>
        <w:rPr>
          <w:rFonts w:eastAsia="MS Mincho;ＭＳ 明朝" w:cs="Nimbus Roman No9 L;Times New Roman" w:ascii="Nimbus Roman No9 L;Times New Roman" w:hAnsi="Nimbus Roman No9 L;Times New Roman"/>
          <w:b w:val="false"/>
          <w:bCs w:val="false"/>
          <w:i/>
          <w:iCs/>
          <w:sz w:val="24"/>
          <w:szCs w:val="24"/>
        </w:rPr>
        <w:t xml:space="preserve"> Capacitación Anual, Expresión Corporal/Danza Poética Expresiva</w:t>
      </w:r>
      <w:r>
        <w:rPr>
          <w:rFonts w:eastAsia="MS Mincho;ＭＳ 明朝" w:cs="Nimbus Roman No9 L;Times New Roman" w:ascii="Nimbus Roman No9 L;Times New Roman" w:hAnsi="Nimbus Roman No9 L;Times New Roman"/>
          <w:b w:val="false"/>
          <w:bCs w:val="false"/>
          <w:sz w:val="24"/>
          <w:szCs w:val="24"/>
        </w:rPr>
        <w:t xml:space="preserve">". Autores: Concejales Ana Marks, Ramón Chiocconi y Daniel Natapof (FPV). Sobre tablas. </w:t>
      </w:r>
      <w:hyperlink r:id="rId919">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D-18-2429</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965/18</w:t>
      </w:r>
      <w:r>
        <w:rPr>
          <w:rFonts w:eastAsia="MS Mincho;ＭＳ 明朝" w:cs="Nimbus Roman No9 L;Times New Roman" w:ascii="Nimbus Roman No9 L;Times New Roman" w:hAnsi="Nimbus Roman No9 L;Times New Roman"/>
          <w:b w:val="false"/>
          <w:bCs w:val="false"/>
          <w:sz w:val="24"/>
          <w:szCs w:val="24"/>
        </w:rPr>
        <w:t xml:space="preserve">: "Se comunica Ejecutivo Nacional urgente regularización situación universidades nacionales y paritaria docente". Autores: Concejales Ana Marks y Daniel Natapof (FPV). Sobre tablas. </w:t>
      </w:r>
      <w:hyperlink r:id="rId920">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C-18-956</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966/1</w:t>
      </w:r>
      <w:r>
        <w:rPr>
          <w:rFonts w:eastAsia="MS Mincho;ＭＳ 明朝" w:cs="Nimbus Roman No9 L;Times New Roman" w:ascii="Nimbus Roman No9 L;Times New Roman" w:hAnsi="Nimbus Roman No9 L;Times New Roman"/>
          <w:b w:val="false"/>
          <w:bCs w:val="false"/>
          <w:sz w:val="24"/>
          <w:szCs w:val="24"/>
        </w:rPr>
        <w:t xml:space="preserve">8: "Se comunica al Honorable Senado de la Nación necesidad de votar favorablemente los pedidos judiciales de desafuero".  Autor: Concejal Daniel González (PRO). Sobre tablas. </w:t>
      </w:r>
      <w:hyperlink r:id="rId921">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C-18-957</w:t>
        </w:r>
      </w:hyperlink>
      <w:r>
        <w:rPr>
          <w:rFonts w:eastAsia="MS Mincho;ＭＳ 明朝" w:cs="Nimbus Roman No9 L;Times New Roman" w:ascii="Nimbus Roman No9 L;Times New Roman" w:hAnsi="Nimbus Roman No9 L;Times New Roman"/>
          <w:b w:val="false"/>
          <w:bCs w:val="false"/>
          <w:sz w:val="24"/>
          <w:szCs w:val="24"/>
          <w:shd w:fill="00FF00" w:val="clear"/>
        </w:rPr>
        <w:t>. Acta 1102/18 del 23 de agosto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967/18</w:t>
      </w:r>
      <w:r>
        <w:rPr>
          <w:rFonts w:eastAsia="MS Mincho;ＭＳ 明朝" w:cs="Nimbus Roman No9 L;Times New Roman" w:ascii="Nimbus Roman No9 L;Times New Roman" w:hAnsi="Nimbus Roman No9 L;Times New Roman"/>
          <w:b w:val="false"/>
          <w:bCs w:val="false"/>
          <w:sz w:val="24"/>
          <w:szCs w:val="24"/>
        </w:rPr>
        <w:t xml:space="preserve">: "Se aprueba el Código Único de Habilitaciones de actividades comerciales". Autores: Intendende Municipal, Ing. Gustavo Gennuso. Colaboradores: Subsecretaria de la Función Pública, Mg. Gabriela Rosemberg; Director General  de Información y Tecnología, Lic. Juan José López Martí; Lic. Patricia Castañeda; Lic. Juan Ramirez; Dra. Sandra Di Capua, Jefa Depto de Bromatología; Sra. Gladys Quezada, Directora a cargo de Fiscalización Turística; Sra. Sandra Posaz, Directora a cargo de Inspección General; Sra. Telma Tarifeño, Jefa a cargo Depto Administrativo Inspección General; Pablo Anfuso, Jefe Depto de Fiscalización; Sr. Julio López, Delegado Cerro Catedral; Sra. Patricia Díaz, Directora General de Protección Civil; Arq. Pablo Bullaude, Secretario de Desarrollo Urbano; Arq. Carolina Costa y Arq. Laura Valeo, de la Subsecretaría de Planeamiento Urbano; Juan Rodríguez, a cargo de la Dirección de Obras Particulares; Marcos Barberis, Jefe de Gabinete; Ana Gerón, Subsecretaria de Cultura; Lic. Julio Costa Paz, Subsecretario de Innovación Productiva; Dra. Marcela González Abdala y Dra. Natacha Vázquez, Asesora Letrada.  A Asesoría Letrada y a las comisiones de Economía, Finanzas, Hacienda y Desarrollo Económico y de Gobierno y Legales. </w:t>
      </w:r>
      <w:hyperlink r:id="rId92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968/18</w:t>
      </w:r>
      <w:r>
        <w:rPr>
          <w:rFonts w:eastAsia="MS Mincho;ＭＳ 明朝" w:cs="Nimbus Roman No9 L;Times New Roman" w:ascii="Nimbus Roman No9 L;Times New Roman" w:hAnsi="Nimbus Roman No9 L;Times New Roman"/>
          <w:b w:val="false"/>
          <w:bCs w:val="false"/>
          <w:sz w:val="24"/>
          <w:szCs w:val="24"/>
        </w:rPr>
        <w:t xml:space="preserve">: "Se autoriza el Ejecutivo Municipal suscripción de comodato Biblioteca Popular Sarmiento". Autor: Intendente Municipal, Ing Gustavo Gennuso. Colaborador: Jefe de Gabinete, Marcos Barberis. Iniciativa: Asociación Biblioteca Popular Sarmiento. A Asesoría Letrada y a las comisiones de Gobierno y Legales. Con tratamiento de preferencia 1° sesión. </w:t>
      </w:r>
      <w:hyperlink r:id="rId92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969/18: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al Gobierno Nacional rechazo eliminación subsidios TUP". Autores: Concejales Gerardo Ávila, Cristina Painefil, Julia Fernández, Viviana Gelain y Carlos Sánchez y Puente (JSB). Sobre tablas. </w:t>
      </w:r>
      <w:hyperlink r:id="rId92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C-18-958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970/18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"Aprobar actualización del Plan de Manejo de la Reserva Histórica, Ecológica, Turística Isla Huemul, Isla Gaviotas e Isla Gallinas". Autor: Intendente Municipal, Ing. Gustavo Gennuso. Colaboradores: Jefe de Gabinete, Marcos Barberis; Secretario de Desarrollo Urbano, Arq. Pablo Bullaude; Dirección de Áreas Protegidas y Conservación del Patrimonio Histórico de San Carlos de Bariloche, Directora, Lic. Gabriela Costa; Tec. Sebastián de Paz; Gpque. Ana Cendoya; Dra. Solange Fernández Do Río y Dra. Flavia Quintana. A Asesoría Letrada y a las comisiones de Turismo y Medio Ambiente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O-19-3119. Acta 1120/19 del 5 de diciembre de 2019.</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971/18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modifica ordenanza 1265-CM-03. Generadores comerciales de residuos sólidos urbanos". Autor: Intendente Municipal, Ing. Gustavo Gennuso. Colaboradores: Jefe de Gabinete, Marcos Barberis; Secretario de Hacienda, Cr. Diego Quintana y Secretario de Obras y Servicios Públicos, Ing. Alfredo Milano. A Asesoría Letrada y a las comisiones de Servicios, Tránsito y Transporte y de Gobierno y Legales. </w:t>
      </w:r>
      <w:hyperlink r:id="rId92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O-18-2994</w:t>
        </w:r>
      </w:hyperlink>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1107/18 del 22 de noviembre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972/18: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acta acuerdo donación elementos para baño público Centro Cívico". Autor: Jefe de Gabinete a/c de Intendencia, Marcos Barberis. Colaborador: Secretario de Turismo y Producción, Gastón Burlón. Sobre tablas. </w:t>
      </w:r>
      <w:hyperlink r:id="rId92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O-18-2977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973/18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educativo a la charla abierta y gratuita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Trastornos alimentarios en niños y adolescentes"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Concejal Daniel González (PRO). Sobre tablas. </w:t>
      </w:r>
      <w:hyperlink r:id="rId92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D-18-2432.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974/18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al festival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Rise Fly Fishing Film Festival 2018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 Concejal Daniel González (PRO). Colaborador: Patricio Churruarin. Sobre tablas. </w:t>
      </w:r>
      <w:hyperlink r:id="rId92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D-18-2438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975/18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 Ministerio de Agroindustria rechazo al desmantelamiento Subsecretaría Agricultura Familiar". Autores: Concejales Daniel Natapof, Ana Marks y Ramón Chiocconi (FPV). Sobre tablas. </w:t>
      </w:r>
      <w:hyperlink r:id="rId92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C-18-959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976/18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social parcela 19-3-A-001-8B. Se autoriza planteo urbanístico. Se adjudican lotes". Autores: Intendente Municipal, Ing. Gustavo Gennuso y Concejal Viviana Gelain (JSB). Colaboradores: Presidente del IMTVHS, Dra. Laura Zannoni; Directora de Catastro, Beatriz Sánchez y asesores Gonzalo Villar y Carolina Catalán. A Asesoría Letrada y a las comisiones de Obras y Planeamiento y de Gobierno y Legales. </w:t>
      </w:r>
      <w:hyperlink r:id="rId93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O-18-2995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1107/18 del 22 de noviembre de 2018 Barrio ex Matadero.</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977/18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cultural y educativo  cronograma de actividades </w:t>
      </w:r>
      <w:r>
        <w:rPr>
          <w:rFonts w:eastAsia="MS Mincho;ＭＳ 明朝" w:cs="Nimbus Roman No9 L;Times New Roman" w:ascii="Nimbus Roman No9 L;Times New Roman" w:hAnsi="Nimbus Roman No9 L;Times New Roman"/>
          <w:b w:val="false"/>
          <w:bCs w:val="false"/>
          <w:i/>
          <w:iCs/>
          <w:sz w:val="24"/>
          <w:szCs w:val="24"/>
        </w:rPr>
        <w:t xml:space="preserve">Jornada de Lengua de Señas Argentina". </w:t>
      </w:r>
      <w:r>
        <w:rPr>
          <w:rFonts w:eastAsia="MS Mincho;ＭＳ 明朝" w:cs="Nimbus Roman No9 L;Times New Roman" w:ascii="Nimbus Roman No9 L;Times New Roman" w:hAnsi="Nimbus Roman No9 L;Times New Roman"/>
          <w:b w:val="false"/>
          <w:bCs w:val="false"/>
          <w:i w:val="false"/>
          <w:iCs w:val="false"/>
          <w:sz w:val="24"/>
          <w:szCs w:val="24"/>
        </w:rPr>
        <w:t xml:space="preserve"> Autores: Concejales Ana Marks , Ramón Chiocconi y Daniel Natapof (FPV). Iniciativa: Alas de Águilas y Consejo Local Consultivo para la Personas con Discapacidad.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Sobre tablas. </w:t>
      </w:r>
      <w:hyperlink r:id="rId93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D-18-2433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978/18</w:t>
      </w:r>
      <w:r>
        <w:rPr>
          <w:rFonts w:eastAsia="MS Mincho;ＭＳ 明朝" w:cs="Nimbus Roman No9 L;Times New Roman" w:ascii="Nimbus Roman No9 L;Times New Roman" w:hAnsi="Nimbus Roman No9 L;Times New Roman"/>
          <w:b w:val="false"/>
          <w:bCs w:val="false"/>
          <w:i w:val="false"/>
          <w:iCs w:val="false"/>
          <w:sz w:val="24"/>
          <w:szCs w:val="24"/>
        </w:rPr>
        <w:t>: "Se modifica ordenanza 1747-CM-07. Asigna nombre calles Balseiro, Maiztegui y May". Autores: Intendente Municipal, Ing. Gustavo Gennuso y Concejal Viviana Gelain (JSB). Colaboradores: Directora de Catastro, Beatriz Sánchez y asesores Carolina Catalán y Gonzalo Villar.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hyperlink r:id="rId93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O-18-2996</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1107/18 del 22 de noviembre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resolución 979/18</w:t>
      </w:r>
      <w:r>
        <w:rPr>
          <w:rFonts w:eastAsia="MS Mincho;ＭＳ 明朝" w:cs="Nimbus Roman No9 L;Times New Roman" w:ascii="Nimbus Roman No9 L;Times New Roman" w:hAnsi="Nimbus Roman No9 L;Times New Roman"/>
          <w:b w:val="false"/>
          <w:bCs w:val="false"/>
          <w:i w:val="false"/>
          <w:iCs w:val="false"/>
          <w:sz w:val="24"/>
          <w:szCs w:val="24"/>
        </w:rPr>
        <w:t xml:space="preserve">: "Se otorga premio al mérito científico a Diego Libkind y equipo". Autores: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Concejales Cristina Painefil, Claudia Contreras, Gerardo Ávila, Diego Benítez, Julia Fernández, Viviana Gelain y Carlos Sánchez y Puente   (JSB). Colaboradora: Florencia Secchiaro. Sobre tablas.</w:t>
      </w:r>
      <w:hyperlink r:id="rId93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R-18-567.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1103/18 del 06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980/18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deportivo y comunitario Ruco 2018".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Cristina Painefil, Claudia Contreras, Gerardo Ávila, Diego Benítez, Julia Fernández, Viviana Gelain y Carlos Sánchez y Puente (JSB). Colaboradores: Claudio Otano y Florencia Secchiaro. Sobre tablas. </w:t>
      </w:r>
      <w:hyperlink r:id="rId93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D-18-2434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981/18:</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comunitario, educativo e intercultural presentación libros </w:t>
      </w:r>
      <w:r>
        <w:rPr>
          <w:rFonts w:eastAsia="MS Mincho;ＭＳ 明朝" w:cs="Nimbus Roman No9 L;Times New Roman" w:ascii="Nimbus Roman No9 L;Times New Roman" w:hAnsi="Nimbus Roman No9 L;Times New Roman"/>
          <w:b w:val="false"/>
          <w:bCs w:val="false"/>
          <w:i/>
          <w:iCs/>
          <w:sz w:val="24"/>
          <w:szCs w:val="24"/>
          <w:u w:val="none"/>
        </w:rPr>
        <w:t>Mapundungupe ta che</w:t>
      </w:r>
      <w:r>
        <w:rPr>
          <w:rFonts w:eastAsia="MS Mincho;ＭＳ 明朝" w:cs="Nimbus Roman No9 L;Times New Roman" w:ascii="Nimbus Roman No9 L;Times New Roman" w:hAnsi="Nimbus Roman No9 L;Times New Roman"/>
          <w:b w:val="false"/>
          <w:bCs w:val="false"/>
          <w:sz w:val="24"/>
          <w:szCs w:val="24"/>
          <w:u w:val="none"/>
        </w:rPr>
        <w:t xml:space="preserve"> y </w:t>
      </w:r>
      <w:r>
        <w:rPr>
          <w:rFonts w:eastAsia="MS Mincho;ＭＳ 明朝" w:cs="Nimbus Roman No9 L;Times New Roman" w:ascii="Nimbus Roman No9 L;Times New Roman" w:hAnsi="Nimbus Roman No9 L;Times New Roman"/>
          <w:b w:val="false"/>
          <w:bCs w:val="false"/>
          <w:i/>
          <w:iCs/>
          <w:sz w:val="24"/>
          <w:szCs w:val="24"/>
          <w:u w:val="none"/>
        </w:rPr>
        <w:t>Tañi wüne chillkatupeyüm re mapudungun mew</w:t>
      </w:r>
      <w:r>
        <w:rPr>
          <w:rFonts w:eastAsia="MS Mincho;ＭＳ 明朝" w:cs="Nimbus Roman No9 L;Times New Roman" w:ascii="Nimbus Roman No9 L;Times New Roman" w:hAnsi="Nimbus Roman No9 L;Times New Roman"/>
          <w:b w:val="false"/>
          <w:bCs w:val="false"/>
          <w:sz w:val="24"/>
          <w:szCs w:val="24"/>
          <w:u w:val="none"/>
        </w:rPr>
        <w:t xml:space="preserve"> y audiovisual </w:t>
      </w:r>
      <w:r>
        <w:rPr>
          <w:rFonts w:eastAsia="MS Mincho;ＭＳ 明朝" w:cs="Nimbus Roman No9 L;Times New Roman" w:ascii="Nimbus Roman No9 L;Times New Roman" w:hAnsi="Nimbus Roman No9 L;Times New Roman"/>
          <w:b w:val="false"/>
          <w:bCs w:val="false"/>
          <w:i/>
          <w:iCs/>
          <w:sz w:val="24"/>
          <w:szCs w:val="24"/>
          <w:u w:val="none"/>
        </w:rPr>
        <w:t>Kiñe rupa".</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Autores: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Concejales Cristina Painefil, Claudia Contreras, Gerardo Ávila, Diego Benítez, Julia Fernández, Viviana Gelain y Carlos Sánchez y Puente (JSB).</w:t>
      </w:r>
      <w:r>
        <w:rPr>
          <w:rFonts w:eastAsia="MS Mincho;ＭＳ 明朝" w:cs="Nimbus Roman No9 L;Times New Roman" w:ascii="Nimbus Roman No9 L;Times New Roman" w:hAnsi="Nimbus Roman No9 L;Times New Roman"/>
          <w:b w:val="false"/>
          <w:bCs w:val="false"/>
          <w:i/>
          <w:iCs/>
          <w:sz w:val="24"/>
          <w:szCs w:val="24"/>
          <w:u w:val="none"/>
        </w:rPr>
        <w:t xml:space="preserve"> </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Colaboradora: Florencia Secchiaro. Iniciativa: Patricia Pichuneleo, Marisa Malvestiti, Pablo Cañumil, Lorena Cañuqueo, Paula Yende y Equipo de enseñantes de mapuzungun.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Sobre tablas. </w:t>
      </w:r>
      <w:hyperlink r:id="rId93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D-18-2435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comunicación 982/18: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"Solicita Poder Ejecutivo Nacional informar motivos y fundamentos aplazo vacunación refuerzo meningitis". Autores: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Concejales Julia Fernández, Claudia Contreras, Gerardo Ávila, Diego Benítez, Viviana Gelain, Carlos Sánchez y Puente y Cristina Painefil (JSB). Sobre tablas. Subsumido con 985/18. </w:t>
      </w:r>
      <w:hyperlink r:id="rId93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C-18-960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983/18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modifica ordenanza 2033-CM-10. Incorpora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Día internacional de lucha contra el cáncer de mama"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Viviana Gelain, Julia Fernández, Claudia Contreras, Gerardo Ávila, Diego Benítez, Carlos Sánchez y Puente y Cristina Painefil (JSB). Colaboradores: Carolina Catalán y Gonzalo Villar. A Asesoría Letrada y a la comisión de Gobierno y Legales. </w:t>
      </w:r>
      <w:hyperlink r:id="rId93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O-18-2980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984/18: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Día del niño y la familia,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Bº Nuestras Malvinas". Autores: Comisión Legislativa: Concejales  Diego Benítez y Julia Fernández (JSB), Daniel Natapof (FPV) y Daniel González (PRO). Sobre tablas. </w:t>
      </w:r>
      <w:hyperlink r:id="rId93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D-18-2436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985/18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"Comunicar Secretaría de Salud Nación rechazo suspensión provisión vacuna 11 años". Autor: Concejal Daniel Natapof (FPV). Sobre tablas. Subsumido con 982/18. </w:t>
      </w:r>
      <w:hyperlink r:id="rId93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C-18-960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986/18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solicita al embajador argentino en Chile informe estado de avance protocolo traslado fronterizo medicina ancestral mapuche". Autores: Concejales Cristina Painefil, Claudia Contreras, Gerardo Ávila, Diego Benítez, Julia Fernández, Viviana Gelain y Carlos Sánchez y Puente (JSB). Colaboradora: Florencia Secchiaro. Sobre tablas. </w:t>
      </w:r>
      <w:hyperlink r:id="rId94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66" w:val="clear"/>
            <w:lang w:val="es-ES" w:eastAsia="zh-CN" w:bidi="ar-SA"/>
          </w:rPr>
          <w:t>C-18-961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1103 del 6 de septiembre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987/18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crea el Programa Esquí Social en el ámbito de la Municipalidad de San Carlos de Bariloche". Autores: Concejales Carlos Sánchez y Puente, Cristina Painefil, Claudia Contreras, Gerardo Ávila, Diego Benítez, Julia Fernández y Viviana Gelain (JSB). Colaboradora: Florencia Secchiaro. Iniciativa: Dirección de Promoción Social. A Asesoría Letrada y a las comisiones de Desarrollo Humano, Deportes y Cultura y de Gobierno y Legales. </w:t>
      </w:r>
      <w:hyperlink r:id="rId941">
        <w:r>
          <w:rPr>
            <w:rStyle w:val="EnlacedeInternet"/>
          </w:rPr>
          <w:t>O-19-3033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988/18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científico, cultural y educativo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Conferencia Massive Stars and Supernovae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Comisión Legislativa: Concejales Diego Benítez, Julia Fernández (JSB); Daniel González (PRO) y Ramón Chiocconi (FPV). Sobre tablas. </w:t>
      </w:r>
      <w:hyperlink r:id="rId94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989/18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comunitario el libro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Historia de vida de Rosa Mosqueta. Centro de Jubilados y Pensionados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Ana Marks, Ramón Chiocconi y Daniel Natapof (FPV).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4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990/18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intercultural y turístico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Festival Audiovisual Bariloche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Gerardo Ávila, Diego Benítez, Carlos Sánchez y Puente, Claudia Contreras, Julia Fernández y Viviana Gelain (JSB). Colaboradora: Florencia Secchiaro. Se solicitará su retiro por haberse emitido la resolución 201-PCM-18. </w:t>
      </w:r>
      <w:r>
        <w:rPr>
          <w:rFonts w:eastAsia="MS Mincho;ＭＳ 明朝" w:cs="Nimbus Roman No9 L;Times New Roman" w:ascii="Nimbus Roman No9 L;Times New Roman" w:hAnsi="Nimbus Roman No9 L;Times New Roman"/>
          <w:b w:val="false"/>
          <w:bCs w:val="false"/>
          <w:color w:val="000000"/>
          <w:sz w:val="24"/>
          <w:szCs w:val="24"/>
          <w:u w:val="none"/>
          <w:shd w:fill="FF0000" w:val="clear"/>
          <w:lang w:val="es-ES" w:eastAsia="zh-CN" w:bidi="ar-SA"/>
        </w:rPr>
        <w:t>Retirado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991/18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 huéspedes honor a los maestros Sebastián Crismanich y Mauro Crismanich". Autores: Concejales Gerardo Ávila, Claudia Contreras, Diego Benítez, Julia Fernández, Viviana Gelain y Carlos Sánchez y Puente (JSB). Iniciativa: Maestro Sebastián Zapata. Colaboradora: Romina Molina.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w:t>
      </w:r>
      <w:hyperlink r:id="rId944">
        <w:r>
          <w:rPr>
            <w:rStyle w:val="EnlacedeInternet"/>
            <w:rFonts w:eastAsia="MS Mincho;ＭＳ 明朝" w:cs="Nimbus Roman No9 L;Times New Roman" w:ascii="Nimbus Roman No9 L;Times New Roman" w:hAnsi="Nimbus Roman No9 L;Times New Roman"/>
            <w:b w:val="false"/>
            <w:bCs w:val="false"/>
            <w:sz w:val="24"/>
            <w:szCs w:val="24"/>
            <w:shd w:fill="00FF66" w:val="clear"/>
            <w:lang w:val="es-ES" w:eastAsia="zh-CN" w:bidi="ar-SA"/>
          </w:rPr>
          <w:t xml:space="preserve"> D-18-2442.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992/18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cultural, educativo y turístico 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Workshop Año Internacional del Turismo y Transformación Digital</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Concejal Daniel González (PRO). Colaboradora: Lic. Martha Vélez, Directora. Se solicitará su retiro por haberse emitido la resolución 216-PCM-18.  </w:t>
      </w:r>
      <w:r>
        <w:rPr>
          <w:rFonts w:eastAsia="MS Mincho;ＭＳ 明朝" w:cs="Nimbus Roman No9 L;Times New Roman" w:ascii="Nimbus Roman No9 L;Times New Roman" w:hAnsi="Nimbus Roman No9 L;Times New Roman"/>
          <w:b w:val="false"/>
          <w:bCs w:val="false"/>
          <w:color w:val="000000"/>
          <w:sz w:val="24"/>
          <w:szCs w:val="24"/>
          <w:u w:val="none"/>
          <w:shd w:fill="FF0000" w:val="clear"/>
          <w:lang w:val="es-ES" w:eastAsia="zh-CN" w:bidi="ar-SA"/>
        </w:rPr>
        <w:t>Retirado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993/18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comunica a la gobernadora de la Provincia de Buenos Aires, María Eugenia Vidal, consternación y profundo rechazo al secuestro y tortura sufrido por la docente Corina del Bonis". Autores: Concejales Ramón Chiocconi, Ana Marks y Daniel Natapof (FPV). A la comisión de Desarrollo Humano, Deportes y Cultura. Con tratamiento de preferencia primera sesión.</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994/18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artístico y cultural a Yamila Zabaljauregui". Autores: Concejales Viviana Gelain, Cristina Painefil, Diego Benítez, Carlos Sánchez y Puente, Claudia Contreras y Gerardo Ávila (JSB). Colaborador: Gonzalo Villar. Sobre tablas. </w:t>
      </w:r>
      <w:hyperlink r:id="rId94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R-18-568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1104 del 4 de octubre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995/18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1º Seminario Internacional de Incendios de Estructuras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Gerardo Ávila, Diego Benítez, Julia Fernández, Viviana Gelain, Carlos Sánchez y Puente y Cristina Painefil (JSB). Iniciativa: Dto. de Incendios Bomberos Voluntarios Bariloche. Sobre tablas. </w:t>
      </w:r>
      <w:hyperlink r:id="rId94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996/18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Poder Judicial Río Negro, necesidad de realizar juicio Guillermo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Coco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Garrido en la ciudad de El Bolsón". Autores: Concejales Ana Marks y Daniel Natapof (FPV).  Sobre tablas. </w:t>
      </w:r>
      <w:hyperlink r:id="rId94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C-18-962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997/18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el encuentro literario, social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Palabra Circular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Ana Marks,  Ramón Chiocconi y Daniel Natapof (FPV). Sobre tablas. </w:t>
      </w:r>
      <w:hyperlink r:id="rId94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D-18-2444.</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998/18: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educativo a la jornada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Partituras Corporales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Ana Marks,  Ramón Chiocconi y Daniel Natapof (FPV).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4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999/18: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al Ministerio de Seguridad repudio y cumplimiento sentencia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Habeas Corpus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Ana Marks, Ramón Chiocconi y Daniel Natapof (FPV). Iniciativa: Consejo Municipal para la Protección Integral de los Derechos de las Niñas, Niños y Adolescentes.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5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C-18-963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1000/18: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jornada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Grooming Argentina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Viviana Gelain, Cristina Painefil, Diego Benítez, Carlos Sánchez y Puente, Claudia Contreras y Gerardo Ávila (JSB). Colaborador: Gonzalo Villar. Sobre tablas. </w:t>
      </w:r>
      <w:hyperlink r:id="rId95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1001/18: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Masterclass Internacional de Dirección Coral</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Viviana Gelain, Cristina Painefil, Diego Benítez, Carlos Sánchez y Puente, Julia Fernández, Claudia Contreras y Gerardo Ávila (JSB). Colaboradores: Magdalena Moreschi y Gonzalo Villar.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5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1002/18: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seminario intensivo y clases magistrales de danzas clásicas con Eleonora Cassano". Autores: Concejales Cristina Painefil, Diego Benítez, Viviana Gelain, Carlos Sánchez y Puente, Julia Fernández, Claudia Contreras y Gerardo Ávila (JSB). Colaboradora: Florencia Secchiaro. Sobre tablas. </w:t>
      </w:r>
      <w:hyperlink r:id="rId95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1003/18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Congreso de la Nación mantener coeficiente de bonificación jubilaciones, pensiones y asignaciones familiares región patagónica". Autores: Concejales Carlos Sánchez y Puente, Gerardo Ávila, Diego Benítez, Cristina Painefil, Claudia Contreras, Julia Fernández y Viviana Gelain (JSB). Colaboradora: Florencia Secchiaro. Sobre tablas. </w:t>
      </w:r>
      <w:hyperlink r:id="rId95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C-18-964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1004/18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a la Legislatura Provincial creación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Fondo compensación por quita subsidio al Transporte Público Pasajeros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Daniel Natapof, Ramón Chiocconi y Ana Marks (FPV).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5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C-18-965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1005/18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Secretaría de Comercio incorporación de alimentos saludables al Programa Precios Cuidados". Autores: Concejales Julia Fernández, Viviana Gelain, Claudia Contreras, Cristina Painefil, Carlos Sánchez y Puente, Gerardo Ávila y Diego Benítez (JSB). Iniciativa: Grupo 1 de 3. Sobre tablas. </w:t>
      </w:r>
      <w:hyperlink r:id="rId95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C-18-966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1006/18</w:t>
      </w:r>
      <w:r>
        <w:rPr>
          <w:rFonts w:eastAsia="MS Mincho;ＭＳ 明朝" w:cs="Nimbus Roman No9 L;Times New Roman" w:ascii="Nimbus Roman No9 L;Times New Roman" w:hAnsi="Nimbus Roman No9 L;Times New Roman"/>
          <w:b w:val="false"/>
          <w:bCs w:val="false"/>
          <w:sz w:val="24"/>
          <w:szCs w:val="24"/>
        </w:rPr>
        <w:t>: "Prestar acuerdo llamado a licitación pública concesión explotación espacios en Herman y Beschtedt". Autor: Intendente Municipal, Ing. Gustavo Gennuso. Colaboradores: Secretario de Obras y Servicios Públicos, Ing. Alfredo Milano; Jefe de Gabinete, Marcos Barberis; Secretario de Hacienda; Cdor. Diego Quintana; Secretario de Desarrollo Urbano, Arq. Pablo Bullaude; Secretario de Turismo y Producción, Gastón Burlón; Subsecretario de Innovación Productiva, Ing. Costa Paz y Dirección de Obras por Contrato.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5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1007/18</w:t>
      </w:r>
      <w:r>
        <w:rPr>
          <w:rFonts w:eastAsia="MS Mincho;ＭＳ 明朝" w:cs="Nimbus Roman No9 L;Times New Roman" w:ascii="Nimbus Roman No9 L;Times New Roman" w:hAnsi="Nimbus Roman No9 L;Times New Roman"/>
          <w:b w:val="false"/>
          <w:bCs w:val="false"/>
          <w:sz w:val="24"/>
          <w:szCs w:val="24"/>
        </w:rPr>
        <w:t>: "Prestar acuerdo llamado a licitación pública concesión explotación espacios en calle San Martín". Autor: Intendente Municipal, Ing. Gustavo Gennuso. Colaboradores: Secretario de Obras y Servicios Públicos, Ing. Alfredo Milano; Jefe de Gabinete, Marcos Barberis; Secretario de Hacienda; Cdor. Diego Quintana; Secretario de Desarrollo Urbano, Arq. Pablo Bullaude; Secretario de Turismo y Producción, Gastón Burlón; Subsecretario de Innovación Productiva, Ing. Costa Paz y Dirección de Obras por Contrato.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5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1008/18</w:t>
      </w:r>
      <w:r>
        <w:rPr>
          <w:rFonts w:eastAsia="MS Mincho;ＭＳ 明朝" w:cs="Nimbus Roman No9 L;Times New Roman" w:ascii="Nimbus Roman No9 L;Times New Roman" w:hAnsi="Nimbus Roman No9 L;Times New Roman"/>
          <w:b w:val="false"/>
          <w:bCs w:val="false"/>
          <w:sz w:val="24"/>
          <w:szCs w:val="24"/>
        </w:rPr>
        <w:t>: "</w:t>
      </w:r>
      <w:r>
        <w:rPr>
          <w:rFonts w:eastAsia="MS Mincho;ＭＳ 明朝" w:cs="Nimbus Roman No9 L;Times New Roman" w:ascii="Nimbus Roman No9 L;Times New Roman" w:hAnsi="Nimbus Roman No9 L;Times New Roman"/>
          <w:b w:val="false"/>
          <w:bCs w:val="false"/>
          <w:sz w:val="24"/>
          <w:szCs w:val="24"/>
          <w:u w:val="none"/>
        </w:rPr>
        <w:t xml:space="preserve">Se declara de interés municipal y cultural el proyecto de largometraje </w:t>
      </w:r>
      <w:r>
        <w:rPr>
          <w:rFonts w:eastAsia="MS Mincho;ＭＳ 明朝" w:cs="Nimbus Roman No9 L;Times New Roman" w:ascii="Nimbus Roman No9 L;Times New Roman" w:hAnsi="Nimbus Roman No9 L;Times New Roman"/>
          <w:b w:val="false"/>
          <w:bCs w:val="false"/>
          <w:i/>
          <w:iCs/>
          <w:sz w:val="24"/>
          <w:szCs w:val="24"/>
          <w:u w:val="none"/>
        </w:rPr>
        <w:t>Zahori</w:t>
      </w:r>
      <w:r>
        <w:rPr>
          <w:rFonts w:eastAsia="MS Mincho;ＭＳ 明朝" w:cs="Nimbus Roman No9 L;Times New Roman" w:ascii="Nimbus Roman No9 L;Times New Roman" w:hAnsi="Nimbus Roman No9 L;Times New Roman"/>
          <w:b w:val="false"/>
          <w:bCs w:val="false"/>
          <w:sz w:val="24"/>
          <w:szCs w:val="24"/>
          <w:u w:val="none"/>
        </w:rPr>
        <w:t>".</w:t>
      </w:r>
      <w:r>
        <w:rPr>
          <w:rFonts w:eastAsia="MS Mincho;ＭＳ 明朝" w:cs="Nimbus Roman No9 L;Times New Roman" w:ascii="Nimbus Roman No9 L;Times New Roman" w:hAnsi="Nimbus Roman No9 L;Times New Roman"/>
          <w:b w:val="false"/>
          <w:bCs w:val="false"/>
          <w:sz w:val="24"/>
          <w:szCs w:val="24"/>
        </w:rPr>
        <w:t xml:space="preserve"> Autores: Concejales Claudia Contreras, Gerardo Ávila, Diego Benítez, Julia Fernández, Viviana Gelain y Carlos Sánchez y Puente.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5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1009/18</w:t>
      </w:r>
      <w:r>
        <w:rPr>
          <w:rFonts w:eastAsia="MS Mincho;ＭＳ 明朝" w:cs="Nimbus Roman No9 L;Times New Roman" w:ascii="Nimbus Roman No9 L;Times New Roman" w:hAnsi="Nimbus Roman No9 L;Times New Roman"/>
          <w:b w:val="false"/>
          <w:bCs w:val="false"/>
          <w:sz w:val="24"/>
          <w:szCs w:val="24"/>
        </w:rPr>
        <w:t>: "Se comunica Presidente Mauricio Macri y Agencia Nacional de Discapacidad, necesidad derogación resolución Nº 268/18 acatamiento fallo restitución pensiones no contributivas por invalidez". Autores: Concejales Ana Marks, Ramón Chiocconi y Daniel Natapof (FPV).</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Girado a comisión de Desarrollo Humano, Deportes y Cultura. </w:t>
      </w:r>
      <w:hyperlink r:id="rId96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C-18-981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1010/18</w:t>
      </w:r>
      <w:r>
        <w:rPr>
          <w:rFonts w:eastAsia="MS Mincho;ＭＳ 明朝" w:cs="Nimbus Roman No9 L;Times New Roman" w:ascii="Nimbus Roman No9 L;Times New Roman" w:hAnsi="Nimbus Roman No9 L;Times New Roman"/>
          <w:b w:val="false"/>
          <w:bCs w:val="false"/>
          <w:sz w:val="24"/>
          <w:szCs w:val="24"/>
        </w:rPr>
        <w:t>: "Declarar de interés municipal y deportivo Torneo Nacional de Patín Artístico Independiente 2018, Copa Lorenzo Martínez". Autores: Concejales Ramón Chiocconi, Ana Marks y Daniel Natapof (FPV).</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6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D-18-2450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1011/18</w:t>
      </w:r>
      <w:r>
        <w:rPr>
          <w:rFonts w:eastAsia="MS Mincho;ＭＳ 明朝" w:cs="Nimbus Roman No9 L;Times New Roman" w:ascii="Nimbus Roman No9 L;Times New Roman" w:hAnsi="Nimbus Roman No9 L;Times New Roman"/>
          <w:b w:val="false"/>
          <w:bCs w:val="false"/>
          <w:sz w:val="24"/>
          <w:szCs w:val="24"/>
        </w:rPr>
        <w:t xml:space="preserve">: "Se aprueba presupuesto municipal año 2019". Autor: Intendente Municipal, Ing. Gustavo Gennuso. Colaboradores: Secretario de Hacienda, Cdor. Diego Quintana y Jefe de Gabinete, Marcos Barberis. A Asesoría Letrada y a las comisiones de Economía, Hacienda, Finanzas y Desarrollo Económico y de Gobierno y Legales. </w:t>
      </w:r>
      <w:hyperlink r:id="rId96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O-18-3019</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1012/18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educativo y comunitario la jornada </w:t>
      </w:r>
      <w:r>
        <w:rPr>
          <w:rFonts w:eastAsia="MS Mincho;ＭＳ 明朝" w:cs="Nimbus Roman No9 L;Times New Roman" w:ascii="Nimbus Roman No9 L;Times New Roman" w:hAnsi="Nimbus Roman No9 L;Times New Roman"/>
          <w:b w:val="false"/>
          <w:bCs w:val="false"/>
          <w:i/>
          <w:iCs/>
          <w:sz w:val="24"/>
          <w:szCs w:val="24"/>
        </w:rPr>
        <w:t>Autismo y Movimiento Trabajando en Equipo</w:t>
      </w:r>
      <w:r>
        <w:rPr>
          <w:rFonts w:eastAsia="MS Mincho;ＭＳ 明朝" w:cs="Nimbus Roman No9 L;Times New Roman" w:ascii="Nimbus Roman No9 L;Times New Roman" w:hAnsi="Nimbus Roman No9 L;Times New Roman"/>
          <w:b w:val="false"/>
          <w:bCs w:val="false"/>
          <w:sz w:val="24"/>
          <w:szCs w:val="24"/>
        </w:rPr>
        <w:t>". Autores: Concejales Cristina Painefil, Diego Benítez, Viviana Gelain, Carlos Sánchez y Puente, Julia Fernández, Claudia Contreras y Gerardo Ávila (JSB). Colaboradora: Florencia Secchiaro. Iniciativa: Asociación de Padres de Niños con Discapacidad e Inclusión Sur.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63">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D-18-2451</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1013/18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comunitario Congreso Internacional </w:t>
      </w:r>
      <w:r>
        <w:rPr>
          <w:rFonts w:eastAsia="MS Mincho;ＭＳ 明朝" w:cs="Nimbus Roman No9 L;Times New Roman" w:ascii="Nimbus Roman No9 L;Times New Roman" w:hAnsi="Nimbus Roman No9 L;Times New Roman"/>
          <w:b w:val="false"/>
          <w:bCs w:val="false"/>
          <w:i/>
          <w:iCs/>
          <w:sz w:val="24"/>
          <w:szCs w:val="24"/>
        </w:rPr>
        <w:t>Enciende 2018</w:t>
      </w:r>
      <w:r>
        <w:rPr>
          <w:rFonts w:eastAsia="MS Mincho;ＭＳ 明朝" w:cs="Nimbus Roman No9 L;Times New Roman" w:ascii="Nimbus Roman No9 L;Times New Roman" w:hAnsi="Nimbus Roman No9 L;Times New Roman"/>
          <w:b w:val="false"/>
          <w:bCs w:val="false"/>
          <w:sz w:val="24"/>
          <w:szCs w:val="24"/>
        </w:rPr>
        <w:t>". Autores: Concejales Cristina Painefil, Gerardo Ávila, Diego Benítez, Carlos Sánchez y Puente, Claudia Contreras, Julia Fernández y Viviana Gelain (JSB). Colaboradora: Florencia Secchiaro.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6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D-18-2452</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1014/18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educativo y comunitario la jornada </w:t>
      </w:r>
      <w:r>
        <w:rPr>
          <w:rFonts w:eastAsia="MS Mincho;ＭＳ 明朝" w:cs="Nimbus Roman No9 L;Times New Roman" w:ascii="Nimbus Roman No9 L;Times New Roman" w:hAnsi="Nimbus Roman No9 L;Times New Roman"/>
          <w:b w:val="false"/>
          <w:bCs w:val="false"/>
          <w:i/>
          <w:iCs/>
          <w:sz w:val="24"/>
          <w:szCs w:val="24"/>
        </w:rPr>
        <w:t>La 320 se mueve por salud</w:t>
      </w:r>
      <w:r>
        <w:rPr>
          <w:rFonts w:eastAsia="MS Mincho;ＭＳ 明朝" w:cs="Nimbus Roman No9 L;Times New Roman" w:ascii="Nimbus Roman No9 L;Times New Roman" w:hAnsi="Nimbus Roman No9 L;Times New Roman"/>
          <w:b w:val="false"/>
          <w:bCs w:val="false"/>
          <w:sz w:val="24"/>
          <w:szCs w:val="24"/>
        </w:rPr>
        <w:t>". Autores: Concejales Carlos Sánchez y Puente, Diego Benítez, Viviana Gelain, Cristina Painefil, Julia Fernández, Claudia Contreras y Gerardo Ávila (JSB). Colaboradora: Florencia Secchiaro.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6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D-18-2453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1015/18</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cultural y deportivo el </w:t>
      </w:r>
      <w:r>
        <w:rPr>
          <w:rFonts w:eastAsia="MS Mincho;ＭＳ 明朝" w:cs="Nimbus Roman No9 L;Times New Roman" w:ascii="Nimbus Roman No9 L;Times New Roman" w:hAnsi="Nimbus Roman No9 L;Times New Roman"/>
          <w:b w:val="false"/>
          <w:bCs w:val="false"/>
          <w:i/>
          <w:iCs/>
          <w:sz w:val="24"/>
          <w:szCs w:val="24"/>
        </w:rPr>
        <w:t>Programa Esquí Escolar</w:t>
      </w:r>
      <w:r>
        <w:rPr>
          <w:rFonts w:eastAsia="MS Mincho;ＭＳ 明朝" w:cs="Nimbus Roman No9 L;Times New Roman" w:ascii="Nimbus Roman No9 L;Times New Roman" w:hAnsi="Nimbus Roman No9 L;Times New Roman"/>
          <w:b w:val="false"/>
          <w:bCs w:val="false"/>
          <w:sz w:val="24"/>
          <w:szCs w:val="24"/>
        </w:rPr>
        <w:t>". Autores: Concejales Julia Fernández, Gerardo Ávila, Diego Benítez, Claudia Contreras, Viviana Gelain, Carlos Sánchez y Puente y Cristina Painefil (JSB). Iniciativa: Director de Educación Física y Artística, Ministerio de Educación y Derechos Humanos de Río Negro, Profesor Ariel Campos y Referente Territorial Zona Andina, Profesor Daniel Fischer.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6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 xml:space="preserve">D-18-2454 </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1016/18</w:t>
      </w:r>
      <w:r>
        <w:rPr>
          <w:rFonts w:eastAsia="MS Mincho;ＭＳ 明朝" w:cs="Nimbus Roman No9 L;Times New Roman" w:ascii="Nimbus Roman No9 L;Times New Roman" w:hAnsi="Nimbus Roman No9 L;Times New Roman"/>
          <w:b w:val="false"/>
          <w:bCs w:val="false"/>
          <w:sz w:val="24"/>
          <w:szCs w:val="24"/>
        </w:rPr>
        <w:t xml:space="preserve">: "Se declara Huésped Honor Dra. Alicia Rodríguez Fernández, presidenta Comité Internacional Bandera Paz". Autores: Concejales Julia Fernández, Viviana Gelain, Carlos Sánchez y Puente, Gerardo Ávila, Diego Benítez y Cristina Painefil (JSB). Iniciativa: María Esther Yrigoyen.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67">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D-18-24455</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1017/18</w:t>
      </w:r>
      <w:r>
        <w:rPr>
          <w:rFonts w:eastAsia="MS Mincho;ＭＳ 明朝" w:cs="Nimbus Roman No9 L;Times New Roman" w:ascii="Nimbus Roman No9 L;Times New Roman" w:hAnsi="Nimbus Roman No9 L;Times New Roman"/>
          <w:b w:val="false"/>
          <w:bCs w:val="false"/>
          <w:sz w:val="24"/>
          <w:szCs w:val="24"/>
        </w:rPr>
        <w:t>: "Se comunica al Pte. Mauricio Macri rechazo al recorte de subsidios del Instituto Nacional del Teatro". Autores: Concejales Ramón Chiocconi, Ana Marks y Daniel Natapof (FPV).</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6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C-18-967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1018/18</w:t>
      </w:r>
      <w:r>
        <w:rPr>
          <w:rFonts w:eastAsia="MS Mincho;ＭＳ 明朝" w:cs="Nimbus Roman No9 L;Times New Roman" w:ascii="Nimbus Roman No9 L;Times New Roman" w:hAnsi="Nimbus Roman No9 L;Times New Roman"/>
          <w:b w:val="false"/>
          <w:bCs w:val="false"/>
          <w:sz w:val="24"/>
          <w:szCs w:val="24"/>
        </w:rPr>
        <w:t>: "Se declara de interés municipal y educativo jornada</w:t>
      </w:r>
      <w:r>
        <w:rPr>
          <w:rFonts w:eastAsia="MS Mincho;ＭＳ 明朝" w:cs="Nimbus Roman No9 L;Times New Roman" w:ascii="Nimbus Roman No9 L;Times New Roman" w:hAnsi="Nimbus Roman No9 L;Times New Roman"/>
          <w:b w:val="false"/>
          <w:bCs w:val="false"/>
          <w:i/>
          <w:iCs/>
          <w:sz w:val="24"/>
          <w:szCs w:val="24"/>
        </w:rPr>
        <w:t xml:space="preserve"> Marco Normativo de las Cooperativas y Principio de Educación Cooperativo</w:t>
      </w:r>
      <w:r>
        <w:rPr>
          <w:rFonts w:eastAsia="MS Mincho;ＭＳ 明朝" w:cs="Nimbus Roman No9 L;Times New Roman" w:ascii="Nimbus Roman No9 L;Times New Roman" w:hAnsi="Nimbus Roman No9 L;Times New Roman"/>
          <w:b w:val="false"/>
          <w:bCs w:val="false"/>
          <w:sz w:val="24"/>
          <w:szCs w:val="24"/>
        </w:rPr>
        <w:t xml:space="preserve">". Autores: Concejales Diego Benítez, Gerardo Ávila, Carlos Sánchez y Puente, Julia Fernández, Viviana Gelain y Cristina Painefil (JSB).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 </w:t>
      </w:r>
      <w:hyperlink r:id="rId969">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D-18-2456</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1019/18</w:t>
      </w:r>
      <w:r>
        <w:rPr>
          <w:rFonts w:eastAsia="MS Mincho;ＭＳ 明朝" w:cs="Nimbus Roman No9 L;Times New Roman" w:ascii="Nimbus Roman No9 L;Times New Roman" w:hAnsi="Nimbus Roman No9 L;Times New Roman"/>
          <w:b w:val="false"/>
          <w:bCs w:val="false"/>
          <w:sz w:val="24"/>
          <w:szCs w:val="24"/>
        </w:rPr>
        <w:t>: "Se declara Huésped de Honor al Dr. Elizeu Satirio Dos Santos". Autores: Concejales Cristina Painefil, Diego Benítez, Viviana Gelain, Carlos Sánchez y Puente, Julia Fernández y Gerardo Ávila (JSB). Colaboradora: Forencia Secchiaro. Iniciativa: Centro Cristiano  La Roca.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70">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D-18-2439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1020/18</w:t>
      </w:r>
      <w:r>
        <w:rPr>
          <w:rFonts w:eastAsia="MS Mincho;ＭＳ 明朝" w:cs="Nimbus Roman No9 L;Times New Roman" w:ascii="Nimbus Roman No9 L;Times New Roman" w:hAnsi="Nimbus Roman No9 L;Times New Roman"/>
          <w:b w:val="false"/>
          <w:bCs w:val="false"/>
          <w:sz w:val="24"/>
          <w:szCs w:val="24"/>
        </w:rPr>
        <w:t>: "Se declara de interés municipal proyecto</w:t>
      </w:r>
      <w:r>
        <w:rPr>
          <w:rFonts w:eastAsia="MS Mincho;ＭＳ 明朝" w:cs="Nimbus Roman No9 L;Times New Roman" w:ascii="Nimbus Roman No9 L;Times New Roman" w:hAnsi="Nimbus Roman No9 L;Times New Roman"/>
          <w:b w:val="false"/>
          <w:bCs w:val="false"/>
          <w:i/>
          <w:iCs/>
          <w:sz w:val="24"/>
          <w:szCs w:val="24"/>
        </w:rPr>
        <w:t xml:space="preserve"> Idear UNRN – Rosa Mosqueta</w:t>
      </w:r>
      <w:r>
        <w:rPr>
          <w:rFonts w:eastAsia="MS Mincho;ＭＳ 明朝" w:cs="Nimbus Roman No9 L;Times New Roman" w:ascii="Nimbus Roman No9 L;Times New Roman" w:hAnsi="Nimbus Roman No9 L;Times New Roman"/>
          <w:b w:val="false"/>
          <w:bCs w:val="false"/>
          <w:sz w:val="24"/>
          <w:szCs w:val="24"/>
        </w:rPr>
        <w:t>". Autores: Concejales Gerardo Ávila, Diego Benítez, Julia Fernández, Viviana Gelain, Carlos Sánchez y Puente y Cristina Painefil (JSB). Iniciativa: Prof. Juan Martín Quiroga – UNRN Sede Andina. Colaboradora: Romina Molina.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971">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D-18-2457</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1021/18</w:t>
      </w:r>
      <w:r>
        <w:rPr>
          <w:rFonts w:eastAsia="MS Mincho;ＭＳ 明朝" w:cs="Nimbus Roman No9 L;Times New Roman" w:ascii="Nimbus Roman No9 L;Times New Roman" w:hAnsi="Nimbus Roman No9 L;Times New Roman"/>
          <w:b w:val="false"/>
          <w:bCs w:val="false"/>
          <w:sz w:val="24"/>
          <w:szCs w:val="24"/>
        </w:rPr>
        <w:t>: "Se modifica el artículo 10 del Anexo I de la ordenanza 2925-CM-17". Autor: Intendente Municipal, Ing. Gustavo Gennuso. Colaboradores: Jefe de Gabinete, Marcos Barberis y Directora General de Políticas Tributarias, Cdra. Lilian Baroni. A Asesoría Letrada y a la comisión de Economía, Hacienda, Finanzas y Desarrollo Económico. Con tratamiento de preferencia primera sesión.</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1022/18</w:t>
      </w:r>
      <w:r>
        <w:rPr>
          <w:rFonts w:eastAsia="MS Mincho;ＭＳ 明朝" w:cs="Nimbus Roman No9 L;Times New Roman" w:ascii="Nimbus Roman No9 L;Times New Roman" w:hAnsi="Nimbus Roman No9 L;Times New Roman"/>
          <w:b w:val="false"/>
          <w:bCs w:val="false"/>
          <w:sz w:val="24"/>
          <w:szCs w:val="24"/>
        </w:rPr>
        <w:t xml:space="preserve">: "Se comunica a la Legislatura de Río Negro - Suspensión de trámites por tiempo determinado". Autores: Comisión de Turismo y Medio Ambiente: Concejales Diego Benítez (JSB) y Daniel Natapof (FPV).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Sobre tablas. </w:t>
      </w:r>
      <w:hyperlink r:id="rId972">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C-18-968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1104 del 4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1023/18:</w:t>
      </w:r>
      <w:r>
        <w:rPr>
          <w:rFonts w:eastAsia="MS Mincho;ＭＳ 明朝" w:cs="Nimbus Roman No9 L;Times New Roman" w:ascii="Nimbus Roman No9 L;Times New Roman" w:hAnsi="Nimbus Roman No9 L;Times New Roman"/>
          <w:b/>
          <w:bCs/>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"Requiere al Estado Nacional eximir pago IVA en el Transporte Urbano de Pasajeros". Autores: Concejales Gerardo Ávila, Julia Fernández, Carlos Sánchez y Puente, Viviana Gelain, Cristina Painefil y Diego Benítez (JSB). Sobre tablas. </w:t>
      </w:r>
      <w:hyperlink r:id="rId97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C-18-969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1104 del 4 de octubre de 2018.</w:t>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1024/18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ratifican acuerdo de sponsoreo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48° Fiesta Nacional de la Nieve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Marcos Barberis, Jefe de Gabinete a/c despacho Intendencia. Colaborador: Secretario de Turismo y Producción, Gastón Fernando Burlón. Sobre tablas </w:t>
      </w:r>
      <w:hyperlink r:id="rId974">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O-18-2989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1105/18 del 25 de octubre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1025/18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sustituye el capítulo XXII de la ordenanza 137-C-88 Estatuto del Empleado Municipal licencias familiares". Autores: Concejales Ramón Chiocconi, Ana Marks y Daniel Natapof (FPV). A Asesoría Letrada y a las comisión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FFCC99" w:val="clear"/>
          <w:lang w:val="es-ES" w:eastAsia="zh-CN" w:bidi="ar-SA"/>
        </w:rPr>
        <w:t xml:space="preserve">Acta 1111/19 girado a AL-Eco-GyL.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 xml:space="preserve">O-19-3140. Acta 1120/19 del 5 de diciembre de 2019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EEEEEE" w:val="clear"/>
          <w:lang w:val="es-ES" w:eastAsia="zh-CN" w:bidi="ar-SA"/>
        </w:rPr>
        <w:t>(subsumido con el proyecto 1122/19).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1026/18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2033-CM-10 incorpora Día Nacional del Recolector de Residuos". Autores: Concejales Viviana Gelain, Gerardo Ávila, Claudia Contreras, Julia Fernández, Carlos Sánchez y Puente y Cristina Painefil (JSB). Colaboradores: Magdalena Moreschi y Gonzalo Villar. A la comisión de Gobierno y Legales. </w:t>
      </w:r>
      <w:hyperlink r:id="rId975">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O-18-2997</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1107/18 del 22 de noviembre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1027/18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Secretario de Gobierno de Energía de la Nación, Javier Iguacel, el rechazo a la resolución 20/2018". Autores: Concejales Cristina Painefil, Gerardo Ávila, Carlos Sánchez y Puente, Claudia Contreras, Julia Fernández y Viviana Gelain (JSB). Colaboradora: Florencia Secchiaro. Se solicitará su retiro. </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1028/18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Presidente Macri desista del incremento en la tarifa de gas". Autores: Concejales Daniel Natapof, Ana Marks y Ramón Chiocconi (FPV). Sobre tablas. </w:t>
      </w:r>
      <w:hyperlink r:id="rId976">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C-18-970.</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1105/18 del 25 de octubre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1029/18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presidente Mauricio Macri rechazo Presupuesto General 2019. Se comunica Alberto Weretilneck no avale Presupuesto General 2019". Autores: Concejales Ana Marks, Ramón Chiocconi y Daniel Natapof (FPV). Sobre tablas.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Rechazado.Acta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resolución 1030/18</w:t>
      </w:r>
      <w:r>
        <w:rPr>
          <w:rFonts w:eastAsia="MS Mincho;ＭＳ 明朝" w:cs="Nimbus Roman No9 L;Times New Roman" w:ascii="Nimbus Roman No9 L;Times New Roman" w:hAnsi="Nimbus Roman No9 L;Times New Roman"/>
          <w:b w:val="false"/>
          <w:bCs w:val="false"/>
          <w:sz w:val="24"/>
          <w:szCs w:val="24"/>
        </w:rPr>
        <w:t>: "Se otorga Premio al Mérito educativo y comunitario a las autoridades y directivos del Instituto María Auxiliadora". Autores: Concejales Cristina Painefil, Viviana Gelain y Gerardo Ávila (JSB). Colaboradora: Florencia Secchiaro. Se solicitará su retiro por haberse emitido la resolución 233-PCM-18.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1031/18</w:t>
      </w:r>
      <w:r>
        <w:rPr>
          <w:rFonts w:eastAsia="MS Mincho;ＭＳ 明朝" w:cs="Nimbus Roman No9 L;Times New Roman" w:ascii="Nimbus Roman No9 L;Times New Roman" w:hAnsi="Nimbus Roman No9 L;Times New Roman"/>
          <w:b w:val="false"/>
          <w:bCs w:val="false"/>
          <w:sz w:val="24"/>
          <w:szCs w:val="24"/>
          <w:u w:val="none"/>
        </w:rPr>
        <w:t xml:space="preserve">: "Se ratifica boleto de compraventa–acuerdo– loteo urbanístico Los Abedules". Autor: Intendente Municipal, Ing. Gustavo Gennuso. Colaboradores: Jefe de Gabinete, Marcos Barberis y Presidenta del IMTVHS, Dra.  Laura Inés Zannoni. A Asesoría Letrada y a las comisiones de Obras y Planeamiento y de Gobierno y Legales. </w:t>
      </w:r>
      <w:hyperlink r:id="rId977">
        <w:r>
          <w:rPr>
            <w:rStyle w:val="EnlacedeInternet"/>
            <w:rFonts w:eastAsia="MS Mincho;ＭＳ 明朝" w:cs="Nimbus Roman No9 L;Times New Roman" w:ascii="Nimbus Roman No9 L;Times New Roman" w:hAnsi="Nimbus Roman No9 L;Times New Roman"/>
            <w:b w:val="false"/>
            <w:bCs w:val="false"/>
            <w:sz w:val="24"/>
            <w:szCs w:val="24"/>
            <w:u w:val="none"/>
            <w:shd w:fill="66FF00" w:val="clear"/>
          </w:rPr>
          <w:t>O</w:t>
        </w:r>
        <w:r>
          <w:rPr>
            <w:rStyle w:val="EnlacedeInternet"/>
          </w:rPr>
          <w:t>-19-3032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1032/18</w:t>
      </w:r>
      <w:r>
        <w:rPr>
          <w:rFonts w:eastAsia="MS Mincho;ＭＳ 明朝" w:cs="Nimbus Roman No9 L;Times New Roman" w:ascii="Nimbus Roman No9 L;Times New Roman" w:hAnsi="Nimbus Roman No9 L;Times New Roman"/>
          <w:b w:val="false"/>
          <w:bCs w:val="false"/>
          <w:sz w:val="24"/>
          <w:szCs w:val="24"/>
          <w:u w:val="none"/>
        </w:rPr>
        <w:t xml:space="preserve">: "Modifica ordenanza 2375-CM-12 ampliación plazos inhabilitación por alcoholemia". Autores: Concejales Cristina Painefil, Gerardo Ávila, Carlos Sánchez y Puente, Claudia Contreras, Julia Fernández y Viviana Gelain (JSB). Colaboradora: Florencia Secchiaro. Iniciativa: Dirección de Tránsito y Transporte municipal. A Asesoría Letrada y a la comisión de Gobierno y Legales. </w:t>
      </w:r>
      <w:hyperlink r:id="rId978">
        <w:r>
          <w:rPr>
            <w:rStyle w:val="EnlacedeInternet"/>
            <w:rFonts w:eastAsia="MS Mincho;ＭＳ 明朝" w:cs="Nimbus Roman No9 L;Times New Roman" w:ascii="Nimbus Roman No9 L;Times New Roman" w:hAnsi="Nimbus Roman No9 L;Times New Roman"/>
            <w:b w:val="false"/>
            <w:bCs w:val="false"/>
            <w:sz w:val="24"/>
            <w:szCs w:val="24"/>
            <w:shd w:fill="00FF00" w:val="clear"/>
            <w:lang w:val="es-ES" w:eastAsia="zh-CN" w:bidi="ar-SA"/>
          </w:rPr>
          <w:t>O-18-3006</w:t>
        </w:r>
      </w:hyperlink>
      <w:r>
        <w:rPr>
          <w:rFonts w:eastAsia="MS Mincho;ＭＳ 明朝" w:cs="Nimbus Roman No9 L;Times New Roman" w:ascii="Nimbus Roman No9 L;Times New Roman" w:hAnsi="Nimbus Roman No9 L;Times New Roman"/>
          <w:b w:val="false"/>
          <w:bCs w:val="false"/>
          <w:sz w:val="24"/>
          <w:szCs w:val="24"/>
          <w:u w:val="none"/>
          <w:shd w:fill="00FF00" w:val="clear"/>
        </w:rPr>
        <w:t>. Acta 1108/18 del 6 de diciembre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1033/18</w:t>
      </w:r>
      <w:r>
        <w:rPr>
          <w:rFonts w:eastAsia="MS Mincho;ＭＳ 明朝" w:cs="Nimbus Roman No9 L;Times New Roman" w:ascii="Nimbus Roman No9 L;Times New Roman" w:hAnsi="Nimbus Roman No9 L;Times New Roman"/>
          <w:b w:val="false"/>
          <w:bCs w:val="false"/>
          <w:sz w:val="24"/>
          <w:szCs w:val="24"/>
          <w:u w:val="none"/>
        </w:rPr>
        <w:t>: "Se declaran de interés municipal y comunitario actividades mes internacional de conmemoración y concientización sobre las muertes gestacional, perinatal e infantil". Autores: Concejales Cristina Painefil, Viviana Gelain, Carlos Sánchez y Puente, Julia Fernández, Claudia Contreras y Gerardo Ávila (JSB). Colaboradora Florencia Secchiaro. Sobre tablas.</w:t>
      </w:r>
      <w:r>
        <w:rPr>
          <w:rFonts w:eastAsia="MS Mincho;ＭＳ 明朝" w:cs="Nimbus Roman No9 L;Times New Roman" w:ascii="Nimbus Roman No9 L;Times New Roman" w:hAnsi="Nimbus Roman No9 L;Times New Roman"/>
          <w:b w:val="false"/>
          <w:bCs w:val="false"/>
          <w:sz w:val="24"/>
          <w:szCs w:val="24"/>
          <w:u w:val="none"/>
          <w:shd w:fill="00FF00" w:val="clear"/>
        </w:rPr>
        <w:t xml:space="preserve"> </w:t>
      </w:r>
      <w:hyperlink r:id="rId979">
        <w:r>
          <w:rPr>
            <w:rStyle w:val="EnlacedeInternet"/>
            <w:rFonts w:eastAsia="MS Mincho;ＭＳ 明朝" w:cs="Nimbus Roman No9 L;Times New Roman" w:ascii="Nimbus Roman No9 L;Times New Roman" w:hAnsi="Nimbus Roman No9 L;Times New Roman"/>
            <w:b w:val="false"/>
            <w:b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-18-2463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 Acta 1105/18 del 25 de octubre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1034/18</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y comunitario 1° barrileteada nacional por situación TEA </w:t>
      </w:r>
      <w:r>
        <w:rPr>
          <w:rFonts w:eastAsia="MS Mincho;ＭＳ 明朝" w:cs="Nimbus Roman No9 L;Times New Roman" w:ascii="Nimbus Roman No9 L;Times New Roman" w:hAnsi="Nimbus Roman No9 L;Times New Roman"/>
          <w:b w:val="false"/>
          <w:bCs w:val="false"/>
          <w:i/>
          <w:iCs/>
          <w:sz w:val="24"/>
          <w:szCs w:val="24"/>
          <w:u w:val="none"/>
        </w:rPr>
        <w:t>Bajo un mismo cielo azul".</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Autores: Concejales Ana Marks, Ramón Chiocconi y Daniel Natapof (FPV). Iniciativa: TEA Padres Bariloche. Sobre tablas. </w:t>
      </w:r>
      <w:r>
        <w:rPr>
          <w:rFonts w:eastAsia="MS Mincho;ＭＳ 明朝" w:cs="Nimbus Roman No9 L;Times New Roman" w:ascii="Nimbus Roman No9 L;Times New Roman" w:hAnsi="Nimbus Roman No9 L;Times New Roman"/>
          <w:b w:val="false"/>
          <w:bCs w:val="false"/>
          <w:i w:val="false"/>
          <w:iCs w:val="false"/>
          <w:sz w:val="24"/>
          <w:szCs w:val="24"/>
          <w:u w:val="none"/>
          <w:shd w:fill="00FF00" w:val="clear"/>
        </w:rPr>
        <w:t xml:space="preserve"> </w:t>
      </w:r>
      <w:hyperlink r:id="rId98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-18-2464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1035/18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y cultural la </w:t>
      </w:r>
      <w:r>
        <w:rPr>
          <w:rFonts w:eastAsia="MS Mincho;ＭＳ 明朝" w:cs="Nimbus Roman No9 L;Times New Roman" w:ascii="Nimbus Roman No9 L;Times New Roman" w:hAnsi="Nimbus Roman No9 L;Times New Roman"/>
          <w:b w:val="false"/>
          <w:bCs w:val="false"/>
          <w:i/>
          <w:iCs/>
          <w:sz w:val="24"/>
          <w:szCs w:val="24"/>
          <w:u w:val="none"/>
        </w:rPr>
        <w:t>masterclass</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de la primera bailarina argentina Cecilia Figaredo". Autores: Concejales Claudia Contreras, Gerardo Ávila, Julia Fernández, Viviana Gelain, Carlos Sánchez y Puente y Cristina Painefil (JSB). Iniciativa: Escuela de Danza, directora Carina Marzullo. Sobre tablas.</w:t>
      </w:r>
      <w:r>
        <w:rPr>
          <w:rFonts w:eastAsia="MS Mincho;ＭＳ 明朝" w:cs="Nimbus Roman No9 L;Times New Roman" w:ascii="Nimbus Roman No9 L;Times New Roman" w:hAnsi="Nimbus Roman No9 L;Times New Roman"/>
          <w:b w:val="false"/>
          <w:bCs w:val="false"/>
          <w:i w:val="false"/>
          <w:iCs w:val="false"/>
          <w:sz w:val="24"/>
          <w:szCs w:val="24"/>
          <w:u w:val="none"/>
          <w:shd w:fill="00FF00" w:val="clear"/>
        </w:rPr>
        <w:t xml:space="preserve"> </w:t>
      </w:r>
      <w:hyperlink r:id="rId98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-18-2465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1036/18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y deportivo </w:t>
      </w:r>
      <w:r>
        <w:rPr>
          <w:rFonts w:eastAsia="MS Mincho;ＭＳ 明朝" w:cs="Nimbus Roman No9 L;Times New Roman" w:ascii="Nimbus Roman No9 L;Times New Roman" w:hAnsi="Nimbus Roman No9 L;Times New Roman"/>
          <w:b w:val="false"/>
          <w:bCs w:val="false"/>
          <w:i/>
          <w:iCs/>
          <w:sz w:val="24"/>
          <w:szCs w:val="24"/>
          <w:u w:val="none"/>
        </w:rPr>
        <w:t xml:space="preserve">Triatlon Escape de la Isla Huemul 2019". </w:t>
      </w:r>
      <w:r>
        <w:rPr>
          <w:rFonts w:eastAsia="MS Mincho;ＭＳ 明朝" w:cs="Nimbus Roman No9 L;Times New Roman" w:ascii="Nimbus Roman No9 L;Times New Roman" w:hAnsi="Nimbus Roman No9 L;Times New Roman"/>
          <w:b w:val="false"/>
          <w:bCs w:val="false"/>
          <w:i w:val="false"/>
          <w:iCs w:val="false"/>
          <w:sz w:val="24"/>
          <w:szCs w:val="24"/>
          <w:u w:val="none"/>
        </w:rPr>
        <w:t>Autores: Comisión Legislativa: Concejales Diego Benítez, Julia Fernández (JSB) y Ramón Chiocconi (FPV). Iniciativa: Club Los Pehuenes. Sobre tablas.</w:t>
      </w:r>
      <w:r>
        <w:rPr>
          <w:rFonts w:eastAsia="MS Mincho;ＭＳ 明朝" w:cs="Nimbus Roman No9 L;Times New Roman" w:ascii="Nimbus Roman No9 L;Times New Roman" w:hAnsi="Nimbus Roman No9 L;Times New Roman"/>
          <w:b w:val="false"/>
          <w:bCs w:val="false"/>
          <w:i w:val="false"/>
          <w:iCs w:val="false"/>
          <w:sz w:val="24"/>
          <w:szCs w:val="24"/>
          <w:u w:val="none"/>
          <w:shd w:fill="00FF00" w:val="clear"/>
        </w:rPr>
        <w:t xml:space="preserve"> </w:t>
      </w:r>
      <w:hyperlink r:id="rId98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-18-2466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1037/18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la gira artística </w:t>
      </w:r>
      <w:r>
        <w:rPr>
          <w:rFonts w:eastAsia="MS Mincho;ＭＳ 明朝" w:cs="Nimbus Roman No9 L;Times New Roman" w:ascii="Nimbus Roman No9 L;Times New Roman" w:hAnsi="Nimbus Roman No9 L;Times New Roman"/>
          <w:b w:val="false"/>
          <w:bCs w:val="false"/>
          <w:i/>
          <w:iCs/>
          <w:sz w:val="24"/>
          <w:szCs w:val="24"/>
          <w:u w:val="none"/>
        </w:rPr>
        <w:t>La Runfla Tango</w:t>
      </w:r>
      <w:r>
        <w:rPr>
          <w:rFonts w:eastAsia="MS Mincho;ＭＳ 明朝" w:cs="Nimbus Roman No9 L;Times New Roman" w:ascii="Nimbus Roman No9 L;Times New Roman" w:hAnsi="Nimbus Roman No9 L;Times New Roman"/>
          <w:b w:val="false"/>
          <w:bCs w:val="false"/>
          <w:i w:val="false"/>
          <w:iCs w:val="false"/>
          <w:sz w:val="24"/>
          <w:szCs w:val="24"/>
          <w:u w:val="none"/>
        </w:rPr>
        <w:t>". Autores: Concejales Julia Fernández, Gerardo Ávila, Diego Benítez, Claudia Contreras, Viviana Gelain, Carlos Sánchez y Puente y Cristina Painefil (JSB). Sobre tablas.</w:t>
      </w:r>
      <w:r>
        <w:rPr>
          <w:rFonts w:eastAsia="MS Mincho;ＭＳ 明朝" w:cs="Nimbus Roman No9 L;Times New Roman" w:ascii="Nimbus Roman No9 L;Times New Roman" w:hAnsi="Nimbus Roman No9 L;Times New Roman"/>
          <w:b w:val="false"/>
          <w:bCs w:val="false"/>
          <w:i w:val="false"/>
          <w:iCs w:val="false"/>
          <w:sz w:val="24"/>
          <w:szCs w:val="24"/>
          <w:u w:val="none"/>
          <w:shd w:fill="00FF00" w:val="clear"/>
        </w:rPr>
        <w:t xml:space="preserve"> </w:t>
      </w:r>
      <w:hyperlink r:id="rId98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-18-2467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1038/18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modifica ordenanza 2375-CM-12. Tarifaria. Valor reserva matrícula". Autores: Comisión de Economía, Hacienda, Finanzas y Desarrollo Económico: Concejales Julia Fernández, Gerardo Ávila (JSB); Ana Marks (FPV) y Daniel González (PRO). Colaboradora: Magdalena María Escardó. Sobre tablas. </w:t>
      </w:r>
      <w:hyperlink r:id="rId98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O-18-2990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1039/18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deportivo </w:t>
      </w:r>
      <w:r>
        <w:rPr>
          <w:rFonts w:eastAsia="MS Mincho;ＭＳ 明朝" w:cs="Nimbus Roman No9 L;Times New Roman" w:ascii="Nimbus Roman No9 L;Times New Roman" w:hAnsi="Nimbus Roman No9 L;Times New Roman"/>
          <w:b w:val="false"/>
          <w:bCs w:val="false"/>
          <w:i/>
          <w:iCs/>
          <w:sz w:val="24"/>
          <w:szCs w:val="24"/>
          <w:u w:val="none"/>
        </w:rPr>
        <w:t>Campeonato Argentino Escalada con Dificultad 2018</w:t>
      </w:r>
      <w:r>
        <w:rPr>
          <w:rFonts w:eastAsia="MS Mincho;ＭＳ 明朝" w:cs="Nimbus Roman No9 L;Times New Roman" w:ascii="Nimbus Roman No9 L;Times New Roman" w:hAnsi="Nimbus Roman No9 L;Times New Roman"/>
          <w:b w:val="false"/>
          <w:bCs w:val="false"/>
          <w:i w:val="false"/>
          <w:iCs w:val="false"/>
          <w:sz w:val="24"/>
          <w:szCs w:val="24"/>
          <w:u w:val="none"/>
        </w:rPr>
        <w:t>". Autores: Concejales Julia Fernández, Gerardo Ávila, Diego Benítez, Claudia Contreras, Viviana Gelain, Carlos Sánchez y Puente y Cristina Painefil (JSB). Sobre tablas.</w:t>
      </w:r>
      <w:r>
        <w:rPr>
          <w:rFonts w:eastAsia="MS Mincho;ＭＳ 明朝" w:cs="Nimbus Roman No9 L;Times New Roman" w:ascii="Nimbus Roman No9 L;Times New Roman" w:hAnsi="Nimbus Roman No9 L;Times New Roman"/>
          <w:b w:val="false"/>
          <w:bCs w:val="false"/>
          <w:i w:val="false"/>
          <w:iCs w:val="false"/>
          <w:sz w:val="24"/>
          <w:szCs w:val="24"/>
          <w:u w:val="none"/>
          <w:shd w:fill="00FF00" w:val="clear"/>
        </w:rPr>
        <w:t xml:space="preserve"> </w:t>
      </w:r>
      <w:hyperlink r:id="rId98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-18-2468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1040/18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y deportivo el </w:t>
      </w:r>
      <w:r>
        <w:rPr>
          <w:rFonts w:eastAsia="MS Mincho;ＭＳ 明朝" w:cs="Nimbus Roman No9 L;Times New Roman" w:ascii="Nimbus Roman No9 L;Times New Roman" w:hAnsi="Nimbus Roman No9 L;Times New Roman"/>
          <w:b w:val="false"/>
          <w:bCs w:val="false"/>
          <w:i/>
          <w:iCs/>
          <w:sz w:val="24"/>
          <w:szCs w:val="24"/>
          <w:u w:val="none"/>
        </w:rPr>
        <w:t>Torneo Quad Beer II</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Autores: Concejales Cristina Painefil, Diego Benítez, Viviana Gelain, Carlos Sánchez y Puente, Julia Fernández, Claudia Contreras y Gerardo Ávila (JSB). Colaboradora: Florencia Secchiaro. Sobre tablas. </w:t>
      </w:r>
      <w:hyperlink r:id="rId98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-18-2469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1041/18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y cultural </w:t>
      </w:r>
      <w:r>
        <w:rPr>
          <w:rFonts w:eastAsia="MS Mincho;ＭＳ 明朝" w:cs="Nimbus Roman No9 L;Times New Roman" w:ascii="Nimbus Roman No9 L;Times New Roman" w:hAnsi="Nimbus Roman No9 L;Times New Roman"/>
          <w:b w:val="false"/>
          <w:bCs w:val="false"/>
          <w:i/>
          <w:iCs/>
          <w:sz w:val="24"/>
          <w:szCs w:val="24"/>
          <w:u w:val="none"/>
        </w:rPr>
        <w:t>5º Festival de Cine Espacio Queer</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Autores: Concejales Claudia Contreras, Gerardo Ávila, Julia Fernández, Viviana Gelain, Carlos Sánchez y Puente y Cristina Painefil (JSB). Iniciativa: MuMA (Mujeres de Medios Audiovisuales Bariloche). Sobre tablas.  </w:t>
      </w:r>
      <w:hyperlink r:id="rId98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-18-2470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1042/18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y cultural proyecto de producción audiovisual PERTH </w:t>
      </w:r>
      <w:r>
        <w:rPr>
          <w:rFonts w:eastAsia="MS Mincho;ＭＳ 明朝" w:cs="Nimbus Roman No9 L;Times New Roman" w:ascii="Nimbus Roman No9 L;Times New Roman" w:hAnsi="Nimbus Roman No9 L;Times New Roman"/>
          <w:b w:val="false"/>
          <w:bCs w:val="false"/>
          <w:i/>
          <w:iCs/>
          <w:sz w:val="24"/>
          <w:szCs w:val="24"/>
          <w:u w:val="none"/>
        </w:rPr>
        <w:t>Misterio Oculto"</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Autores: Concejales  Gerardo Ávila, Claudia Contreras, Diego Benítez, Julia Fernández, Viviana Gelain, Carlos Sánchez y Puente y Cristina Painefil (JSB). Colaboradora: Romina Molina. Sobre tablas. </w:t>
      </w:r>
      <w:hyperlink r:id="rId98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-18-2471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1043/18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w:t>
      </w:r>
      <w:r>
        <w:rPr>
          <w:rFonts w:eastAsia="MS Mincho;ＭＳ 明朝" w:cs="Nimbus Roman No9 L;Times New Roman" w:ascii="Nimbus Roman No9 L;Times New Roman" w:hAnsi="Nimbus Roman No9 L;Times New Roman"/>
          <w:b w:val="false"/>
          <w:bCs w:val="false"/>
          <w:i/>
          <w:iCs/>
          <w:sz w:val="24"/>
          <w:szCs w:val="24"/>
          <w:u w:val="none"/>
        </w:rPr>
        <w:t>X Congreso Laboral y Relaciones del Trabajo</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Autores: Comisión Legislativa: Concejales Ana Marks, Ramón Chiocconi (FPV); Julia Fernández (JSB) y Daniel González (PRO). Iniciativa: Colegio de Abogados de San Carlos de Bariloche. Sobre tablas. </w:t>
      </w:r>
      <w:hyperlink r:id="rId98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-18-2472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u w:val="none"/>
        </w:rPr>
      </w:pPr>
      <w:r>
        <w:rPr>
          <w:rFonts w:eastAsia="MS Mincho;ＭＳ 明朝" w:cs="Nimbus Roman No9 L;Times New Roman" w:ascii="Nimbus Roman No9 L;Times New Roman" w:hAnsi="Nimbus Roman No9 L;Times New Roman"/>
          <w:b w:val="false"/>
          <w:bCs w:val="false"/>
          <w:i w:val="false"/>
          <w:i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1044/18</w:t>
      </w:r>
      <w:r>
        <w:rPr>
          <w:rFonts w:eastAsia="MS Mincho;ＭＳ 明朝" w:cs="Nimbus Roman No9 L;Times New Roman" w:ascii="Nimbus Roman No9 L;Times New Roman" w:hAnsi="Nimbus Roman No9 L;Times New Roman"/>
          <w:b w:val="false"/>
          <w:bCs w:val="false"/>
          <w:i w:val="false"/>
          <w:iCs w:val="false"/>
          <w:sz w:val="24"/>
          <w:szCs w:val="24"/>
          <w:u w:val="none"/>
        </w:rPr>
        <w:t>: "Se aprueba boleto de compraventa . Cooperativa Liu Cura en el barrio Frutillar Norte". Autor: Intendente Municipal, Ing. Gustavo Gennuso. Colaboradores: Jefe de Gabinete, Marcos Barberis y Presidente del IMTVHS, Dra. Laura Zannoni. A Asesoría Letrada y a las comisiones de Obras y Planeamiento de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1045/18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"Declarar como patrimonio </w:t>
      </w:r>
      <w:r>
        <w:rPr>
          <w:rFonts w:eastAsia="MS Mincho;ＭＳ 明朝" w:cs="Nimbus Roman No9 L;Times New Roman" w:ascii="Nimbus Roman No9 L;Times New Roman" w:hAnsi="Nimbus Roman No9 L;Times New Roman"/>
          <w:b w:val="false"/>
          <w:bCs w:val="false"/>
          <w:i w:val="false"/>
          <w:iCs w:val="false"/>
          <w:sz w:val="24"/>
          <w:szCs w:val="24"/>
          <w:u w:val="none"/>
          <w:shd w:fill="auto" w:val="clear"/>
        </w:rPr>
        <w:t>histórico el polígono comprendido entre calles M. J. Fagnano, Otto Goedecke, 25 de Mayo y John O' Connor"</w:t>
      </w:r>
      <w:r>
        <w:rPr>
          <w:rFonts w:eastAsia="MS Mincho;ＭＳ 明朝" w:cs="Nimbus Roman No9 L;Times New Roman" w:ascii="Nimbus Roman No9 L;Times New Roman" w:hAnsi="Nimbus Roman No9 L;Times New Roman"/>
          <w:b w:val="false"/>
          <w:bCs w:val="false"/>
          <w:i w:val="false"/>
          <w:iCs w:val="false"/>
          <w:sz w:val="24"/>
          <w:szCs w:val="24"/>
          <w:u w:val="none"/>
        </w:rPr>
        <w:t>. Autor: Concejal Daniel González (PRO). Iniciativa: Ente Asesor para la Preservación del Patrimonio Cultural. A la comisión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1046/18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autoriza suscripción acuerdo Fondo Fiduciario Federal Infraestructura Regional. Renovación pavimentos. Bacheo". Autor: Intendente Municipal, Ing. Gustavo Gennuso. Colaboradores: Jefe de Gabinete, Marcos Barberis; Secretario de Hacienda, Cdor. Diego </w:t>
      </w:r>
      <w:r>
        <w:rPr>
          <w:rFonts w:eastAsia="MS Mincho;ＭＳ 明朝" w:cs="Nimbus Roman No9 L;Times New Roman" w:ascii="Nimbus Roman No9 L;Times New Roman" w:hAnsi="Nimbus Roman No9 L;Times New Roman"/>
          <w:b w:val="false"/>
          <w:bCs w:val="false"/>
          <w:i w:val="false"/>
          <w:iCs w:val="false"/>
          <w:sz w:val="24"/>
          <w:szCs w:val="24"/>
          <w:u w:val="none"/>
          <w:shd w:fill="auto" w:val="clear"/>
        </w:rPr>
        <w:t xml:space="preserve">Quintana y Secretario de Obras y Servicios Públicos, Alfredo Milano. Sobre tablas. </w:t>
      </w:r>
      <w:hyperlink r:id="rId99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O-18-2991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1047/18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designa con el nombre de José Antonio Jalil al  estadio municipal. Modifica ordenanza 1747-CM-07". Autores: Concejales Carlos Sánchez y Puente, Cristina Painefil, Claudia Contreras y Viviana Gelain JSB). Colaboradora: Natalia Thostrup. A Asesoría Letrada y a la comisión de Gobierno y Legales.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Con tratamiento de preferencia primera sesión. </w:t>
      </w:r>
      <w:hyperlink r:id="rId99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O-18-2998</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1107/18 del 22 de noviembre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resolución 1048/18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otorga Premio al Mérito deportivo al contingente barilochense que participó de los Juegos Nacionales de Invierno 2018". Autores: Concejales Carlos Sánchez y Puente, Cristina Painefil, Diego Benítez, Claudia Contreras, Gerardo Ávila y Viviana Gelain (JSB). Colaboradora: Natalia Thostrup. Sobre tablas. </w:t>
      </w:r>
      <w:hyperlink r:id="rId99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R-18-571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1049/18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"Eximir de pago de tasas de servicios municipales Asociación Civil Centro Abuelos Esperanza". Autores: Concejales Gerardo Ávila, Claudia Contreras, Cristina Painefil, Diego Benítez, Julia Fernández, Carlos Sánchez y Puente y Viviana Gelain (JSB). Iniciativa: Asociación Civil Centro de Abuelos La Esperanza. Colaboradora: Romina Molina. A Asesoría Letrada y a las comisiones de Economía, Hacienda, Finanzas y Desarrollo Económico y de Gobierno y Legales. </w:t>
      </w:r>
      <w:hyperlink r:id="rId99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O-18-3007</w:t>
        </w:r>
      </w:hyperlink>
      <w:r>
        <w:rPr>
          <w:rFonts w:eastAsia="MS Mincho;ＭＳ 明朝" w:cs="Nimbus Roman No9 L;Times New Roman" w:ascii="Nimbus Roman No9 L;Times New Roman" w:hAnsi="Nimbus Roman No9 L;Times New Roman"/>
          <w:b w:val="false"/>
          <w:bCs w:val="false"/>
          <w:i w:val="false"/>
          <w:iCs w:val="false"/>
          <w:sz w:val="24"/>
          <w:szCs w:val="24"/>
          <w:u w:val="none"/>
          <w:shd w:fill="00FF00" w:val="clear"/>
        </w:rPr>
        <w:t>.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declaración 1050/18</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"Se declara de interés municipal y educativo las </w:t>
      </w:r>
      <w:r>
        <w:rPr>
          <w:rFonts w:eastAsia="MS Mincho;ＭＳ 明朝" w:cs="Nimbus Roman No9 L;Times New Roman" w:ascii="Nimbus Roman No9 L;Times New Roman" w:hAnsi="Nimbus Roman No9 L;Times New Roman"/>
          <w:b w:val="false"/>
          <w:bCs w:val="false"/>
          <w:i/>
          <w:iCs/>
          <w:sz w:val="24"/>
          <w:szCs w:val="24"/>
          <w:u w:val="none"/>
        </w:rPr>
        <w:t>5º Jornadas de Juego, Cultura y Educación</w:t>
      </w:r>
      <w:r>
        <w:rPr>
          <w:rFonts w:eastAsia="MS Mincho;ＭＳ 明朝" w:cs="Nimbus Roman No9 L;Times New Roman" w:ascii="Nimbus Roman No9 L;Times New Roman" w:hAnsi="Nimbus Roman No9 L;Times New Roman"/>
          <w:b w:val="false"/>
          <w:bCs w:val="false"/>
          <w:i w:val="false"/>
          <w:iCs w:val="false"/>
          <w:sz w:val="24"/>
          <w:szCs w:val="24"/>
          <w:u w:val="none"/>
        </w:rPr>
        <w:t xml:space="preserve">". Autores: Concejales Ramón Chiocconi, Ana Marks y Daniel Natapof (FPV). Sobre tablas.  </w:t>
      </w:r>
      <w:hyperlink r:id="rId99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rPr>
          <w:t>D</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-18-2473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sz w:val="24"/>
          <w:szCs w:val="24"/>
          <w:u w:val="single"/>
        </w:rPr>
        <w:t>Proyecto de ordenanza 1051/18</w:t>
      </w:r>
      <w:r>
        <w:rPr>
          <w:rFonts w:eastAsia="MS Mincho;ＭＳ 明朝" w:cs="Nimbus Roman No9 L;Times New Roman" w:ascii="Nimbus Roman No9 L;Times New Roman" w:hAnsi="Nimbus Roman No9 L;Times New Roman"/>
          <w:b w:val="false"/>
          <w:bCs w:val="false"/>
          <w:i w:val="false"/>
          <w:iCs w:val="false"/>
          <w:sz w:val="24"/>
          <w:szCs w:val="24"/>
          <w:u w:val="none"/>
        </w:rPr>
        <w:t>: "Modifica ordenanza 2591-CM-14. Cooperativa Quimey Ruca". Autores: Concejales Claudia Contreras, Carlos Sánchez y Puente y Viviana Gelain (JSB). Sobre tablas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hyperlink r:id="rId99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O-18-2992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1105/18 del 25 de octubre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sz w:val="24"/>
          <w:szCs w:val="24"/>
        </w:rPr>
      </w:pPr>
      <w:r>
        <w:rPr>
          <w:rFonts w:eastAsia="MS Mincho;ＭＳ 明朝" w:cs="Nimbus Roman No9 L;Times New Roman" w:ascii="Nimbus Roman No9 L;Times New Roman" w:hAnsi="Nimbus Roman No9 L;Times New Roman"/>
          <w:b w:val="false"/>
          <w:bCs w:val="false"/>
          <w:i w:val="false"/>
          <w:iCs w:val="false"/>
          <w:sz w:val="24"/>
          <w:szCs w:val="24"/>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1052/18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educativo, social y comunitario a Bachillerato Popular Bariloche". Autores: Concejales Daniel Natapof y Ana Marks (FPV). Colaboradores: Bachillerato Popular Bariloche y Silvia Devalle. Sobre tablas. </w:t>
      </w:r>
      <w:hyperlink r:id="rId99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D-18-2476</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1107/18 del 22 de noviembre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1053/18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"Autorizar aceptación donación bienes muebles Secretaría de Desarrollo Social, Deportivo y Cultural". Autor: Intendente Municipal, Gustavo Gennuso. Colaboradores: Jefe de Gabinete, Marcos Barberis y Secretaria de Desarrollo Social, Deportivo y Cultural, Alejandra Schneebeli. Sobre tablas.</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hyperlink r:id="rId99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O-18-2999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1107/18 del 22 de noviembre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1054/48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trayectoria Marcelo Saccomanno y disco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Felicidad</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Diego Benítez, Viviana Gelain, Carlos Sánchez y Puente, Julia Fernández, Claudia Contreras y Gerardo Ávila (JSB). Colaboradora: Florencia Secchiaro. Iniciativa: SeA Gestión y Producción Cultural. Sobre tablas. </w:t>
      </w:r>
      <w:hyperlink r:id="rId99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D-18-2477</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1107/18 del 22 de noviembre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1055/18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interés municipal, educativo y comunitario actividades Semana por los Derechos de Niños, Niñas y Adolescentes". Autores: Concejales Ramón Chiocconi, Ana Marks y Daniel Natapof (FPV). Iniciativa: Movimiento de Infancia y Consejo Municipal de Niños, Niñas y Adolescentes. Se solicitará el retiro por haberse emitido la resolución 272-PCM-18.</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 xml:space="preserve"> Retirado.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Acta 1107/18 del 22 de noviembre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1056/18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Anexo I Ordenanza Fiscal 2374-CM-12". Autor: Intendente Municipal, Ing. Gustavo Gennuso. Colaboradores: Jefe de Gabinete, Marcos Barberis y Secretario de Hacienda, Cr. Diego Quintana. A Asesoría Letrada y a las comisiones de Economía, Finanzas y Desarrollo Económico y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FFFF00" w:val="clear"/>
          <w:lang w:val="es-ES" w:eastAsia="zh-CN" w:bidi="ar-SA"/>
        </w:rPr>
        <w:t xml:space="preserve">Acta 1106/18 del 15/11/18. </w:t>
      </w:r>
      <w:hyperlink r:id="rId99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O-18-3020</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1057/18:</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"Modifica Anexo I y Anexo II Ordenanza Tarifaria 2375-CM-12". Autor: Intendente Municipal, Ing. Gustavo Gennuso. Colaboradores: Jefe de Gabinete, Marcos Barberis y Secretario de Hacienda, Cr. Diego Quintana. A Asesoría Letrada y a las comisiones de Economía, Finanzas y Desarrollo Económico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00" w:val="clear"/>
          <w:lang w:val="es-ES" w:eastAsia="zh-CN" w:bidi="ar-SA"/>
        </w:rPr>
        <w:t xml:space="preserve">Acta 1106/18 del 15/11/18. </w:t>
      </w:r>
      <w:hyperlink r:id="rId100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O-18-3021</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1058/18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Encuentro Juvenil Sinfónico Argentina/Chile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Cristina Painefil, Claudia Contreras y Viviana Gelain. Colaboradora: Florencia Secchiaro. Se solicitará el retiro por haberse emitido la resolución 271-PCM-18.</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 xml:space="preserve"> Retirado.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Acta 1107/18 del 22 de noviembre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1059/18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al Presidente del Directorio de YPF información saneamiento por derrame en Vaca Muerta". Autores: Concejales Cristina Painefil, Gerardo Ávila, Diego Benítez, Carlos Sánchez y Puente, Julia Fernández y Viviana Gelain (JSB). Colaboradora: Florencia Secchiaro. Sobre tablas. </w:t>
      </w:r>
      <w:hyperlink r:id="rId100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1107/18 del 22 de noviembre de 2018.</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1060/18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"Servicios de autos turísticos para agencias de viaje". Autor: Concejal Daniel González (PRO). A Asesoría Letrada y a las comisiones de Turismo y Medio Ambiente y de Gobierno y Legales.</w:t>
      </w:r>
      <w:hyperlink r:id="rId100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1061/18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contratación y firma contrato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leasing</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camión contenedor residuos". Autor: Intendente Municipal, Gustavo Gennuso. Colaboradores: Jefe de Gabinete, Marcos Barberis y Secretario de Hacienda, Cdor. Diego Quintana. Sobre tablas. </w:t>
      </w:r>
      <w:hyperlink r:id="rId100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1107/18 del 22 de noviembre de 2018.</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1062/18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solicitud restitución Hostería El Retorno para fines sociales, culturales y deportivos". Autores: Concejales Diego Benítez, Claudia Contreras, Julia Fernández, Carlos Sánchez y Puente y Cristina Painefil (JSB). Sobre tablas. </w:t>
      </w:r>
      <w:hyperlink r:id="rId100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C-18-973</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A</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cta 1107/18 del 22 de noviembre de 2018.</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1063/18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prorroga vigencia emergencia violencia contra las mujeres. Modifica ordenanza 2369-CM-12". Autores: Concejales Cristina Painefil, Diego Benítez, Carlos Sánchez y Puente, Claudia Contreras, Viviana Gelain y Julia Fernández (JSB). Colaboradora: Florencia Secchiaro. Iniciativa: Pro Encuentro Nacional de Mujeres; Beatriz Oñate, Defensora del Pueblo de Bariloche; ATE; CTA Autónoma; Incluyendo Bariloche; PTP-PCR y RIO. Sobre tablas. </w:t>
      </w:r>
      <w:hyperlink r:id="rId100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1107/18 del 22 de noviembre de 2018.</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1064/18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"Modifica ordenanza 2330-CM-12. Amplía criterios habilitación transporte personas con discapacidad". Autores: Concejales Daniel Natapof, Ana Marks y Ramón Chiocconi (FPV). Colaboradoras: Fedra Cuestas Acosta, Teresita Cristina Pérez y Silvia Devalle. A la comisión de</w:t>
      </w:r>
      <w:r>
        <w:rPr>
          <w:rFonts w:eastAsia="MS Mincho;ＭＳ 明朝" w:cs="Nimbus Roman No9 L;Times New Roman" w:ascii="Nimbus Roman No9 L;Times New Roman" w:hAnsi="Nimbus Roman No9 L;Times New Roman"/>
          <w:b w:val="false"/>
          <w:bCs w:val="false"/>
          <w:color w:val="000000"/>
          <w:sz w:val="24"/>
          <w:szCs w:val="24"/>
          <w:u w:val="none"/>
          <w:shd w:fill="auto" w:val="clear"/>
          <w:lang w:val="es-ES" w:eastAsia="zh-CN" w:bidi="ar-SA"/>
        </w:rPr>
        <w:t xml:space="preserve"> Gobierno y Legales. Con tratamiento de preferencia 1º sesión. </w:t>
      </w:r>
      <w:hyperlink r:id="rId100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O-18-3003</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Acta 1108/18 del 6 de diciembre de 2018.</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1065/18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y cultural Museo de Tropas de Montaña General Edelmiro Julián Farrel". Autores: Concejales Diego Benítez, Claudia Contreras, Carlos Sánchez y Puente, Julia Fernández, Viviana Gelain y Cristina Painefil (JSB); Ramón Chiocconi, Daniel Natapof, Ana Marks (FPV) y Daniel González (PRO). Sobre tablas. </w:t>
      </w:r>
      <w:hyperlink r:id="rId100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D-18-2478</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1107/18 del 22 de noviembre de 2018.</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1066/18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crea registro de comercialización de insecticidas en San Carlos de Bariloche". Autores: Concejales Cristina Painefil, Diego Benítez, Viviana Gelain, Carlos Sánchez y Puente, Julia Fernández y Claudia Contreras. (JSB). Colaboradora: Florencia Secchiaro. A Asesoría Letrada y a las comisión de Servicios, Tránsito y Transporte y a Gobierno y Legales.</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1067/18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al espectáculo circense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Cirque XXI 360</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Carlos Sánchez y Puente, Cristina Painefil, Claudia Contreras, Julia Fernández, Viviana Gelain y Diego Benítez  (JSB). Colaboradora: Natalia Thostrup. Sobre tablas. </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hyperlink r:id="rId100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D-18-2479</w:t>
        </w:r>
      </w:hyperlink>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1107/18 del 22 de noviembre de 2018.</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1068/18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al gobierno nacional incluya bono navideño a pensiones no contributivas por discapacidad". Autores: Concejales Cristina Painefil, Diego Benítez, Carlos Sánchez y Puente, Claudia Contreras, Julia Fernández y Viviana Gelain (JSB). Colaboradora: Florencia Secchiaro.  Sobre tablas. </w:t>
      </w:r>
      <w:hyperlink r:id="rId100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C-18-974</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1107/18 del 22 de noviembre de 2018.</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1069/18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"Modificar el listado de parcelas afectados por la ordenanza 2612-CM-15". Autor: Intendente Municipal, Gustavo Gennuso. Colaboradores: Jefe de Gabinete, Marcos Barberis; Secretario de Desarrollo Urbano, Pablo Bullaude y Subsecretario de Medio Ambiente, Claudio Romero. A Asesoría Letrada y a las comisiones de Obras y Planeamiento y de Gobierno y Legales.</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1070/18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utilidad pública y pago obligatorio obra red de gas Barrio Alto de Pinar del Sol". Autor: Intendente Municipal, Gustavo Gennuso. Colaboradores: Jefe de Gabinete a/c de Secretaría de Obras y Servicios Públicos, Marcos Barberis y Dirección de Obras por Contrato, Adriana Conde. </w:t>
      </w:r>
      <w:r>
        <w:rPr>
          <w:rFonts w:eastAsia="MS Mincho;ＭＳ 明朝" w:cs="Nimbus Roman No9 L;Times New Roman" w:ascii="Nimbus Roman No9 L;Times New Roman" w:hAnsi="Nimbus Roman No9 L;Times New Roman"/>
          <w:b w:val="false"/>
          <w:bCs w:val="false"/>
          <w:color w:val="000000"/>
          <w:sz w:val="24"/>
          <w:szCs w:val="24"/>
          <w:u w:val="none"/>
          <w:shd w:fill="auto" w:val="clear"/>
          <w:lang w:val="es-ES" w:eastAsia="zh-CN" w:bidi="ar-SA"/>
        </w:rPr>
        <w:t>A Asesoría Letrada y a la comisión de Obras y Planeamiento.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Con tratamiento de preferencia 1º sesión.</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hyperlink r:id="rId101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00FF00"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auto" w:val="clear"/>
          <w:lang w:val="es-ES" w:eastAsia="zh-CN" w:bidi="ar-SA"/>
        </w:rPr>
        <w:t>Proyecto de ordenanza 1071/18</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auto" w:val="clear"/>
          <w:lang w:val="es-ES" w:eastAsia="zh-CN" w:bidi="ar-SA"/>
        </w:rPr>
        <w:t>: "Se presta acuerdo llamado de licitación de espacio en Villa Los Coihues". Autor: Intendente Municipal, Gustavo Gennuso. Colaboradores: Jefe de Gabinete a cargo de la Secretaría de Obras y Servicios Públicos, Marcos Barberis; Secretario de Hacienda, Diego Quintana: Secretario de Desarrollo Urbano, Pablo Bullaude; Secretario de Turismo y Producción, Gastón Burlón; Subsecretario de Innovación Productiva, Julio Paz y Dirección de Obras por Contrato. A la comisión de Gobierno y Legales. Con tratamiento de preferencia 1º sesión.</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1072/18: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presta acuerdo llamado de licitación de espacio Av. Pioneros y RP 82". Autor: Intendente Municipal, Gustavo Gennuso. Colaboradores: Jefe de Gabinete a cargo de la Secretaría de Obras y Servicios Públicos, Marcos Barberis; Secretario de Hacienda, Diego Quintana; Secretario de Desarrollo Urbano, Pablo Bullaude; Secretario de Turismo y Producción, Gastón Burlón; Subsecretario de Innovación Productiva, Julio Paz y Dirección de Obras por Contrato. Sobre tablas. </w:t>
      </w:r>
      <w:hyperlink r:id="rId101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O-18-3009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suppressAutoHyphens w:val="true"/>
        <w:kinsoku w:val="true"/>
        <w:overflowPunct w:val="true"/>
        <w:autoSpaceDE w:val="true"/>
        <w:bidi w:val="0"/>
        <w:jc w:val="both"/>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1073/18:</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"Prestar acuerdo llamado a licitación de espacio en Playa Centenario". Autor: Intendente Municipal, Gustavo Gennuso. Colaboradores: Jefe de Gabinete a cargo de la Secretaría de Obras y Servicios Públicos, Marcos Barberis; Secretario de Hacienda, Diego Quintana: Secretario de Desarrollo Urbano,  Pablo Bullaude; Secretario de Turismo y Producción, Gastón Burlón; Subsecretario de Innovación Productiva, Julio Paz y Dirección de Obras por Contrato. Sobre tablas. </w:t>
      </w:r>
      <w:hyperlink r:id="rId101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widowControl/>
        <w:suppressAutoHyphens w:val="true"/>
        <w:kinsoku w:val="true"/>
        <w:overflowPunct w:val="true"/>
        <w:autoSpaceDE w:val="true"/>
        <w:bidi w:val="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1074/18</w:t>
      </w: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t>: "Se comunica al Jefe de Gobierno de CABA repudio ley desprofesionalización trabajadores de la salud". Autores: Concejales JSB. Sobre tablas.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hyperlink r:id="rId101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1107/18 del 22 de noviembre de 2018.</w:t>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1075/18</w:t>
      </w: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t xml:space="preserve">: "Se comunica al Directorio de la APN contratación 19 brigadistas PN Nahuel Huapi". Autores: JSB, FPV y Pro. Sobre tablas. </w:t>
      </w:r>
      <w:hyperlink r:id="rId101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C-18-971</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1107/18 del 22 de noviembre de 2018.</w:t>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1076/18</w:t>
      </w: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t>: "Se declara de interés municipal concierto homenaje a Raúl O. Pérez". Autores: Concejales Viviana Gelain, Claudia Contreras, Cristina Painefil, Julia Fernández, Diego Benítez y Carlos Sánchez y Puente (JSB). Colaboradora: Maggie Moreschi. Sobre Tablas.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hyperlink r:id="rId101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D-18-2480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1107/18 del 22 de noviembre de 2018.</w:t>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1077/18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abono mensual estacionamiento medido. Amplía áreas de estacionamiento. Modifica ordenanza 2508-CM-18". Autores: Concejales Ramón Chiocconi, Ana Marks y Daniel Natapof (FPV). A Asesoría Letrada y a las comisiones de Servicios, Tránsito y Transporte y de Gobierno y Legales.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1078/18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"Comunicar Cámara de Diputados tratamiento y aprobación del Proyecto de Ley de Alquileres S-894/16, Sesión Extraordinaria". Autores: Concejales Ana Marks, Daniel Natapof y Ramón Chiocconi (FPV). Iniciativa: Unión de Inquilinos Rionegrinos (Federación Inquilinos Nacional). Colaboradores: Verónica Villega, Belén Cechetto y Roberto Díaz.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101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C-18-977</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1079/18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reestablecimiento de la línea 105 para emergencias de Parques Nacionales". Autores: Concejales Ramón Chiocconi, Ana Marks y Daniel Natapof (FPV). Sobre tablas. </w:t>
      </w:r>
      <w:hyperlink r:id="rId101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C-18-978</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1080/18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de interés municipal y educativo Semana Concientización de Participación Comunitaria". Autores: Concejales Julia Fernández, Gerardo Ávila, Diego Benítez, Claudia Contreras, Viviana Gelain, Carlos Sánchez y Puente y Cristina Painefil (JSB). Colaboradores: Comunidad Educativa Escuela 310. Iniciativa: Presidente de la Junta Vecinal Arrayanes, Máximo Calfuquir.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w:t>
      </w:r>
      <w:hyperlink r:id="rId101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D-18-2486</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1081/18</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"Se comunica a la Honorable Cámara de Senadores de la Nación adhesión al proyecto de Ley de Talles Unificado". Autores: Concejales Cristina Painefil, Gerardo Ávila, Diego Benítez, Carlos Sánchez y Puente, Claudia Contreras, Julia Fernández y Viviana Gelain (JSB). Colaboradores: Leandro Díaz y Florencia Secchiaro. Sobre tablas.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hyperlink r:id="rId101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C-18-979</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1082/18: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designa nombre</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Paseo del Lago Arquitecto Guillermo Costa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modifica ordenanza 1747-CM-07". Autores: Presidente del Concejo Municipal, Diego Benítez e Intendente Municipal, Gustavo Gennuso. Sobre tablas. </w:t>
      </w:r>
      <w:hyperlink r:id="rId102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O-18-3011</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1083/18: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"Modifica ordenanza 2895-CM-17. Remplaza anexo I". Autores: Concejales Viviana Gelain, Julia Fernández, Gerardo Ávila, Claudia Contreras, Carlos Sánchez y Puente y Cristina Painefil (JSB). Colaboradora: Magdalena Moreschi. Sobre tablas. </w:t>
      </w:r>
      <w:hyperlink r:id="rId102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1084/18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modifica ordenanza 257-C-89. Compras  directas". Autores: Concejales Carlos Sánchez y Puente (JSB) y Daniel Natapof (FPV). Colaboradora: Florencia Secchiaro. Sobre tablas. </w:t>
      </w:r>
      <w:hyperlink r:id="rId102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resolución 1085/18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"Otorgar Premio al Mérito artístico, educativo y social 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Orquesta Los Coihues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 la Escuela 324". Autores: Concejales Daniel Natapof, Ana Marks y Ramón Chiocconi (FPV). Sobre tablas.</w:t>
      </w:r>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hyperlink r:id="rId102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R-18-577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1086/18: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"Modifica ordenanza 2945-CM-18. Plan Castello. Amplía fondos". Autor: Intendente Municipal, Gustavo Gennuso. Colaboradores: Jefe de Gabinete, Marcos Barberis y Secretario de Hacienda, Diego Quintana. Sobre tablas. </w:t>
      </w:r>
      <w:hyperlink r:id="rId102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O-18-3014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resolución 1087/18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"Otorgar Premio al Mérito por labor social y comunitaria al Rotary Club Bariloche". Autores: Concejales Claudia Contreras, Gerardo Ávila, Diego Benítez, Cristina Painefil, Julia Fernández, Viviana Gelain y Carlos Sánchez y Puente (JSB). Colaboradores: Juan Carlos Duhagon, presidente del Rotary Club Bariloche y Mayeye Becerra, Representativo de la Rueda Femenina. Sobre tablas.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102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R-18-578.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1088/18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cultural, intercultural y comunitario el Encuentro Mujeres a la Patagonia". Autores: Concejales Cristina Painefil, Diego Benítez, Viviana Gelain, Carlos Sánchez y Puente, Julia Fernández, Claudia Contreras y Gerardo Ávila (JSB). Colaboradora: Florencia Secchiaro. Iniciativa: SeA Gestión y Producción. Sobre tablas. </w:t>
      </w:r>
      <w:hyperlink r:id="rId102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D-18-2487</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1108/18 del 6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1089/18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"Modifica ordenanza 2375-CM-12: Obligatoriedad cartel prohibición adicionales, carga y venta tarjeta SUBE". Autores: Concejales Carlos Sánchez y Puente, Diego Benítez, Viviana Gelain, Gerardo Ávila,  Julia Fernández y Claudia Contreras (JSB). A Asesoría Letrada y a las comisiones de Servicios, Tránsito y Transporte y de Gobierno y legaleles.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 </w:t>
      </w:r>
      <w:hyperlink r:id="rId1027">
        <w:r>
          <w:rPr>
            <w:rStyle w:val="EnlacedeInternet"/>
          </w:rPr>
          <w:t>O-19-3042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Nimbus Roman No9 L;Times New Roman" w:cs="Nimbus Roman No9 L;Times New Roman"/>
          <w:b w:val="false"/>
          <w:b w:val="false"/>
          <w:bCs w:val="false"/>
          <w:i w:val="false"/>
          <w:i w:val="false"/>
          <w:iCs w:val="false"/>
          <w:color w:val="000000"/>
          <w:sz w:val="24"/>
          <w:szCs w:val="24"/>
          <w:u w:val="none"/>
          <w:shd w:fill="FFFFFF" w:val="clear"/>
          <w:lang w:val="es-ES" w:eastAsia="zh-CN" w:bidi="ar-SA"/>
        </w:rPr>
      </w:pPr>
      <w:r>
        <w:rPr>
          <w:rFonts w:eastAsia="Nimbus Roman No9 L;Times New Roman"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1090/18:</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"Adhiere ley 27360. Modifica ordenanza 1925-CM-09, Personas mayores. Crea Sistema Estadísticas. Residencias". Autores: Concejales Ana Marks, Ramón Chiocconi y Daniel Natapof (FPV). Colaboradores: Consejo Municipal de Adultos Mayores. A Asesoría Letrada y a la comisión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O-19-3079. Acta 1117/19 del 3 de octubre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comunicación 1091/18:</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comunica a Legislatura de la Provincia de Río Negro beneplácito por aprobación financiamiento obra puente Wiederhold". Autores: Concejal Cristina Painefil (JSB). Colaboradora: Florencia Secchiaro. Sobre tablas. </w:t>
      </w:r>
      <w:hyperlink r:id="rId102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C-18-980.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1108/18 del 6 de diciembre de 2018.</w:t>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1092/18: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cupo para organizaciones sociales. Modifica ordenanza 2914-CM-17". Autores: Concejales Ramón Chiocconi, Ana Marks y Daniel Natapof (FPV). A Asesoría Letrada y a las comisiones de Servicios, Tránsito y Transporte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O-19-3120. Acta 1120/19 del 5 de diciembre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1093/18: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1931-CM-09. Control y protección de fauna urbana". Autores: Concejales Ana Marks, Ramón Chiocconi y Daniel Natapof (FPV). Colaboradores: Integrantes Mesa de Concertación Barrila CAAT 6. A Asesoría Letrada y a las comisiones de Servicios, Tránsito y Transporte y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FFCC99" w:val="clear"/>
          <w:lang w:val="es-ES" w:eastAsia="zh-CN" w:bidi="ar-SA"/>
        </w:rPr>
        <w:t xml:space="preserve">Acta 1111/19 </w:t>
      </w:r>
      <w:r>
        <w:rPr>
          <w:rFonts w:eastAsia="Times New Roman" w:cs="Nimbus Roman No9 L;Times New Roman" w:ascii="Nimbus Roman No9 L;Times New Roman" w:hAnsi="Nimbus Roman No9 L;Times New Roman"/>
          <w:b w:val="false"/>
          <w:bCs w:val="false"/>
          <w:color w:val="000000"/>
          <w:sz w:val="24"/>
          <w:szCs w:val="24"/>
          <w:u w:val="none"/>
          <w:shd w:fill="FFCC99" w:val="clear"/>
          <w:lang w:val="es-ES" w:eastAsia="zh-CN" w:bidi="ar-SA"/>
        </w:rPr>
        <w:t xml:space="preserve"> girado a Asesoría Letrada y a las comisiones de </w:t>
      </w:r>
      <w:r>
        <w:rPr>
          <w:rFonts w:eastAsia="MS Mincho;ＭＳ 明朝" w:cs="Nimbus Roman No9 L;Times New Roman" w:ascii="Nimbus Roman No9 L;Times New Roman" w:hAnsi="Nimbus Roman No9 L;Times New Roman"/>
          <w:b w:val="false"/>
          <w:bCs w:val="false"/>
          <w:color w:val="000000"/>
          <w:sz w:val="24"/>
          <w:szCs w:val="24"/>
          <w:u w:val="none"/>
          <w:shd w:fill="FFCC99" w:val="clear"/>
          <w:lang w:val="es-ES" w:eastAsia="zh-CN" w:bidi="ar-SA"/>
        </w:rPr>
        <w:t>Economía, Hacienda, Finanzas y Desarrollo Económico; de Servicios Tránsito y Transporte y de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1094/18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"Otorgar Premio al Mérito vecinal al señor Alberto Caspani". Autores: Concejales Daniel Natapof, Ana Marks y Ramón Chiocconi (FPV). Colaboradora: Marina Bazzano Bodi.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1029">
        <w:r>
          <w:rPr>
            <w:rStyle w:val="EnlacedeInternet"/>
            <w:rFonts w:eastAsia="MS Mincho;ＭＳ 明朝" w:cs="Nimbus Roman No9 L;Times New Roman" w:ascii="Nimbus Roman No9 L;Times New Roman" w:hAnsi="Nimbus Roman No9 L;Times New Roman"/>
            <w:b w:val="false"/>
            <w:bCs w:val="false"/>
            <w:i w:val="false"/>
            <w:iCs w:val="false"/>
            <w:color w:val="3333FF"/>
            <w:sz w:val="24"/>
            <w:szCs w:val="24"/>
            <w:u w:val="single"/>
            <w:shd w:fill="00FF00" w:val="clear"/>
            <w:lang w:val="es-ES" w:eastAsia="zh-CN" w:bidi="ar-SA"/>
          </w:rPr>
          <w:t>R-18-579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1095/18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aprueba convenio con Mamuschka SRL. por desarrollo de barra chocolate". Autor: Intendente Municipal, Gustavo Gennuso. Colaboradores: Jefe de Gabinete, Marcos Barberis; Secretario de Turismo y Producción, Gastón Burlon y Subsecretario de Innovación Productiva, Julio Costa Paz. Sobre tablas.</w:t>
      </w:r>
      <w:hyperlink r:id="rId1030">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1096/18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convenio con INVAP S.E. para desarrollo de maqueta radar RAM2". Autor: Intendente Municipal, Gustavo Gennuso. Colaboradores: Jefe de Gabinete, Marcos Barberis; Secretario de Turismo y Producción, Gastón Burlon y Subsecretario de Innovación Productiva, Julio Costa Paz. Sobre tablas. </w:t>
      </w:r>
      <w:hyperlink r:id="rId1031">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O-18-3026</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1097/18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2725-CM-16: Régimen municipal de iniciativa privada". Autores: Concejales Ramón Chiocconi, Ana Marks y Daniel Natapof (FPV). A Asesoría Letrada y a la comisión de Gobierno y Legales.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1098/18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crea Comisión de Transición de Gobierno". Autores: Concejales Ramón Chiocconi, Ana Marks y Daniel Natapof (FPV). A Asesoría Letrada y a la comisión de Gobierno y Legales.</w:t>
      </w:r>
      <w:r>
        <w:rPr>
          <w:rFonts w:eastAsia="MS Mincho;ＭＳ 明朝" w:cs="Nimbus Roman No9 L;Times New Roman" w:ascii="Nimbus Roman No9 L;Times New Roman" w:hAnsi="Nimbus Roman No9 L;Times New Roman"/>
          <w:b w:val="false"/>
          <w:bCs w:val="false"/>
          <w:color w:val="000000"/>
          <w:sz w:val="24"/>
          <w:szCs w:val="24"/>
          <w:u w:val="none"/>
          <w:shd w:fill="FF3300" w:val="clear"/>
          <w:lang w:val="es-ES" w:eastAsia="zh-CN" w:bidi="ar-SA"/>
        </w:rPr>
        <w:t xml:space="preserve"> Rechazado.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1099/18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determina el uso peatonal para calle Guardaparques en barrios La Cascada, Parque Pehuén y Pinar del Lago". Autores: Concejales Ramón Chiocconi, Ana Marks y Daniel Natapof (FPV).  A Asesoría Letrada y a las comisiones de Obras y Planeamiento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O-19-3054.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1100/18: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"Regularización de trabajadores contratados del Tribunal de Contralor. Aprobar pase a planta permanente de personal contratado". Autores: Presidente del Tribunal de Contralor, Julieta Wallace; Vicepresidente, Carlos Fuentes y Vocal, Maia Thieck. A Asesoría Letrada y a las comisiones de Economía y de Gobierno y Legales.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1101/18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"Modifica ordenanza 2966-CM-18. Incorpora bibliotecas". Autores: Concejales Daniel Natapof, Ana Marks y Ramón Chiocconi (FPV). Colaboradora: Silvia Devalle. Sobre tablas.</w:t>
      </w:r>
      <w:hyperlink r:id="rId1032">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1102/18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"Obligación de exposición cartel con prohibición de cobro de comisiones inmobiliarias a inquilinos". Autores: Concejales Ramón Chiocconi, Ana Marks y Daniel Natapof (FPV). A Asesoría Letrada y a la comisión Gobierno y Legales.</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1103/18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comunica al Ministerio de Educación, Cultura, Ciencia y Tecnología de la Nación la búsqueda de una educación de calidad". Autor: Concejal Diego Benítez (JSB). Sobre tablas.</w:t>
      </w:r>
      <w:hyperlink r:id="rId1033">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C-18-982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1104/18: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turístico y deportivo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5º edición correcaminata por la vida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Julia Fernández, Gerardo Ávila, Diego Benítez, Claudia Contreras, Viviana Gelain, Carlos Sánchez y Puente y Cristina Painefil (JSB).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hyperlink r:id="rId1034">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D-18-2490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1105/18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"Modificar ordenanza 2209-CM-11". Autor: Intendente Municipal, Gustavo Gennuso. Colaboradores: Jefe de Gabinete, Marcos Barberis; Secretario de Hacienda, Diego Quintana; Subsecretaria de Cultura, Ana Gerón; Escuela de Arte La llave; María Otazo y Graciela Chodilef. Sobre tablas. </w:t>
      </w:r>
      <w:hyperlink r:id="rId1035">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1106/18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a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Actividad de Parapente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llevada adelante por la asociación Lagos Andinos del Sur-Alas". Autor: Concejal Daniel González (PRO).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hyperlink r:id="rId103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D-18-2491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1107/18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"Establecer uso texto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No a la violencia de género. Ni una menos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en documentación municipal. Suspende vigencia ordenanza 1421-CM-04". Autores: Concejales Diego Benítez y Julia Fernández (JSB); Daniel González (PRO) y Daniel Natapof (FPV). Sobre tablas. </w:t>
      </w:r>
      <w:hyperlink r:id="rId1037">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O-18-3029</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Textosinformato"/>
        <w:jc w:val="both"/>
        <w:rPr>
          <w:rFonts w:ascii="Nimbus Roman No9 L;Times New Roman" w:hAnsi="Nimbus Roman No9 L;Times New Roman" w:cs="Nimbus Roman No9 L;Times New Roman"/>
          <w:b w:val="false"/>
          <w:b w:val="false"/>
          <w:bCs w:val="false"/>
          <w:sz w:val="24"/>
          <w:szCs w:val="24"/>
        </w:rPr>
      </w:pPr>
      <w:r>
        <w:rPr>
          <w:rFonts w:cs="Nimbus Roman No9 L;Times New Roman" w:ascii="Nimbus Roman No9 L;Times New Roman" w:hAnsi="Nimbus Roman No9 L;Times New Roman"/>
          <w:b w:val="false"/>
          <w:bCs w:val="false"/>
          <w:sz w:val="24"/>
          <w:szCs w:val="24"/>
        </w:rPr>
      </w:r>
    </w:p>
    <w:p>
      <w:pPr>
        <w:pStyle w:val="Textosinformato"/>
        <w:jc w:val="both"/>
        <w:rPr/>
      </w:pPr>
      <w:r>
        <w:rPr>
          <w:rFonts w:cs="Nimbus Roman No9 L;Times New Roman" w:ascii="Nimbus Roman No9 L;Times New Roman" w:hAnsi="Nimbus Roman No9 L;Times New Roman"/>
          <w:b w:val="false"/>
          <w:bCs w:val="false"/>
          <w:sz w:val="24"/>
          <w:szCs w:val="24"/>
          <w:u w:val="single"/>
        </w:rPr>
        <w:t>Proyecto de declaración 1108/18</w:t>
      </w:r>
      <w:r>
        <w:rPr>
          <w:rFonts w:cs="Nimbus Roman No9 L;Times New Roman" w:ascii="Nimbus Roman No9 L;Times New Roman" w:hAnsi="Nimbus Roman No9 L;Times New Roman"/>
          <w:b w:val="false"/>
          <w:bCs w:val="false"/>
          <w:sz w:val="24"/>
          <w:szCs w:val="24"/>
        </w:rPr>
        <w:t xml:space="preserve">: "Se declara de interés municipal, científico y cultural encuentro </w:t>
      </w:r>
      <w:r>
        <w:rPr>
          <w:rFonts w:cs="Nimbus Roman No9 L;Times New Roman" w:ascii="Nimbus Roman No9 L;Times New Roman" w:hAnsi="Nimbus Roman No9 L;Times New Roman"/>
          <w:b w:val="false"/>
          <w:bCs w:val="false"/>
          <w:i/>
          <w:iCs/>
          <w:sz w:val="24"/>
          <w:szCs w:val="24"/>
        </w:rPr>
        <w:t>H</w:t>
      </w:r>
      <w:r>
        <w:rPr>
          <w:rFonts w:cs="Nimbus Roman No9 L;Times New Roman" w:ascii="Nimbus Roman No9 L;Times New Roman" w:hAnsi="Nimbus Roman No9 L;Times New Roman"/>
          <w:b w:val="false"/>
          <w:bCs w:val="false"/>
          <w:i/>
          <w:iCs/>
          <w:sz w:val="24"/>
          <w:szCs w:val="24"/>
          <w:vertAlign w:val="subscript"/>
        </w:rPr>
        <w:t>2</w:t>
      </w:r>
      <w:r>
        <w:rPr>
          <w:rFonts w:cs="Nimbus Roman No9 L;Times New Roman" w:ascii="Nimbus Roman No9 L;Times New Roman" w:hAnsi="Nimbus Roman No9 L;Times New Roman"/>
          <w:b w:val="false"/>
          <w:bCs w:val="false"/>
          <w:i/>
          <w:iCs/>
          <w:sz w:val="24"/>
          <w:szCs w:val="24"/>
        </w:rPr>
        <w:t>O, Horizontes Humanos en Observación</w:t>
      </w:r>
      <w:r>
        <w:rPr>
          <w:rFonts w:cs="Nimbus Roman No9 L;Times New Roman" w:ascii="Nimbus Roman No9 L;Times New Roman" w:hAnsi="Nimbus Roman No9 L;Times New Roman"/>
          <w:b w:val="false"/>
          <w:bCs w:val="false"/>
          <w:sz w:val="24"/>
          <w:szCs w:val="24"/>
        </w:rPr>
        <w:t xml:space="preserve">".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Autores: Concejales Diego Benítez, Julia Fernández, Gerardo Ávila,  Claudia Contreras, Viviana Gelain, Carlos Sánchez y Puente y Cristina Painefil (JSB).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hyperlink r:id="rId1038">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D-18-2492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b/>
          <w:bCs w:val="false"/>
          <w:color w:val="auto"/>
          <w:sz w:val="24"/>
          <w:szCs w:val="24"/>
          <w:lang w:val="es-ES" w:eastAsia="zh-CN" w:bidi="ar-SA"/>
        </w:rPr>
      </w:pPr>
      <w:r>
        <w:rPr>
          <w:rFonts w:eastAsia="MS Mincho;ＭＳ 明朝" w:cs="Nimbus Roman No9 L;Times New Roman" w:ascii="Nimbus Roman No9 L;Times New Roman" w:hAnsi="Nimbus Roman No9 L;Times New Roman"/>
          <w:b/>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1109/18</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xml:space="preserve">: "Prestar acuerdo llamado licitación obra pública. Promeba IV Pampa Huenuleu. Red gas". Autor: Intendente Municipal, Gustavo Gennuso. Colaboradores: Marcela González Abdala, a/c Jefatura de Gabinete y Subsecretaria de Coordinación General, Valeria Hernández. Sobre tablas. </w:t>
      </w:r>
      <w:hyperlink r:id="rId103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O-18-3025</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1110/18</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"Modifica ordenanza 2934-CM-18". Autores: Concejales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Claudia Contreras, Diego Benítez, Julia Fernández, Gerardo Ávila, Viviana Gelain y Carlos Sánchez y Puente (JSB). Sobre tablas. </w:t>
      </w:r>
      <w:hyperlink r:id="rId1040">
        <w:r>
          <w:rPr>
            <w:rStyle w:val="EnlacedeInternet"/>
            <w:rFonts w:eastAsia="MS Mincho;ＭＳ 明朝" w:cs="Nimbus Roman No9 L;Times New Roman" w:ascii="Nimbus Roman No9 L;Times New Roman" w:hAnsi="Nimbus Roman No9 L;Times New Roman"/>
            <w:b w:val="false"/>
            <w:bCs w:val="false"/>
            <w:i w:val="false"/>
            <w:iCs w:val="false"/>
            <w:color w:val="3333FF"/>
            <w:sz w:val="24"/>
            <w:szCs w:val="24"/>
            <w:u w:val="single"/>
            <w:shd w:fill="00FF00" w:val="clear"/>
            <w:lang w:val="es-ES" w:eastAsia="zh-CN" w:bidi="ar-SA"/>
          </w:rPr>
          <w:t>O-18-3030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1111/18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1272-CM-03. Recursos Ente Autárquico Administrador y Científico-Técnico Parque Municipal Llao-llao".  Autores: Concejales Cristina Painefil, Claudia Contreras, Diego Benítez, Julia Fernández, Gerardo Ávila, Viviana Gelain y Carlos Sánchez y Puente (JSB). Iniciativa:  Ente Autárquico Administrador y Científico-Técnico Parque Municipal Llao-llao. Colaboradora: Florencia Secchiaro. A Asesoría Letrada y a las comisiones de Economía y de Gobierno y Legales. </w:t>
      </w:r>
    </w:p>
    <w:p>
      <w:pPr>
        <w:pStyle w:val="Textosinformato"/>
        <w:jc w:val="both"/>
        <w:rPr>
          <w:rFonts w:ascii="Nimbus Roman No9 L;Times New Roman" w:hAnsi="Nimbus Roman No9 L;Times New Roman" w:eastAsia="Nimbus Roman No9 L;Times New Roman" w:cs="Nimbus Roman No9 L;Times New Roman"/>
          <w:b w:val="false"/>
          <w:b w:val="false"/>
          <w:bCs w:val="false"/>
          <w:color w:val="auto"/>
          <w:sz w:val="24"/>
          <w:szCs w:val="24"/>
          <w:lang w:val="es-ES" w:eastAsia="zh-CN" w:bidi="ar-SA"/>
        </w:rPr>
      </w:pPr>
      <w:r>
        <w:rPr>
          <w:rFonts w:eastAsia="Nimbus Roman No9 L;Times New Roman"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1112/18</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"Se solicita a Secretaría Comercio Nación inclusión al programa Precios Cuidados productos navideños sin TACC, sin azúcar agregada y deslactosados". Autores: Concejales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Cristina Painefil, Claudia Contreras, Diego Benítez, Julia Fernández, Gerardo Ávila, Viviana Gelain y Carlos Sánchez y Puente (JSB). Colaboradora: Florencia Secchiaro. Sobre tablas. </w:t>
      </w:r>
      <w:hyperlink r:id="rId1041">
        <w:r>
          <w:rPr>
            <w:rStyle w:val="EnlacedeInternet"/>
            <w:rFonts w:eastAsia="MS Mincho;ＭＳ 明朝" w:cs="Nimbus Roman No9 L;Times New Roman" w:ascii="Nimbus Roman No9 L;Times New Roman" w:hAnsi="Nimbus Roman No9 L;Times New Roman"/>
            <w:b w:val="false"/>
            <w:bCs w:val="false"/>
            <w:i w:val="false"/>
            <w:iCs w:val="false"/>
            <w:color w:val="3333FF"/>
            <w:sz w:val="24"/>
            <w:szCs w:val="24"/>
            <w:u w:val="single"/>
            <w:shd w:fill="00FF00" w:val="clear"/>
            <w:lang w:val="es-ES" w:eastAsia="zh-CN" w:bidi="ar-SA"/>
          </w:rPr>
          <w:t>C-18-983</w:t>
        </w:r>
      </w:hyperlink>
      <w:r>
        <w:rPr>
          <w:rFonts w:eastAsia="MS Mincho;ＭＳ 明朝" w:cs="Nimbus Roman No9 L;Times New Roman" w:ascii="Nimbus Roman No9 L;Times New Roman" w:hAnsi="Nimbus Roman No9 L;Times New Roman"/>
          <w:b w:val="false"/>
          <w:bCs w:val="false"/>
          <w:i w:val="false"/>
          <w:iCs w:val="false"/>
          <w:color w:val="3333FF"/>
          <w:sz w:val="24"/>
          <w:szCs w:val="24"/>
          <w:u w:val="single"/>
          <w:shd w:fill="00FF00" w:val="clear"/>
          <w:lang w:val="es-ES" w:eastAsia="zh-CN" w:bidi="ar-SA"/>
        </w:rPr>
        <w:t>.</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Textosinformato"/>
        <w:jc w:val="both"/>
        <w:rPr>
          <w:rFonts w:ascii="Nimbus Roman No9 L;Times New Roman" w:hAnsi="Nimbus Roman No9 L;Times New Roman" w:eastAsia="Nimbus Roman No9 L;Times New Roman" w:cs="Nimbus Roman No9 L;Times New Roman"/>
          <w:b w:val="false"/>
          <w:b w:val="false"/>
          <w:bCs w:val="false"/>
          <w:color w:val="auto"/>
          <w:sz w:val="24"/>
          <w:szCs w:val="24"/>
          <w:lang w:val="es-ES" w:eastAsia="zh-CN" w:bidi="ar-SA"/>
        </w:rPr>
      </w:pPr>
      <w:r>
        <w:rPr>
          <w:rFonts w:eastAsia="Nimbus Roman No9 L;Times New Roman"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1113/18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régimen especial para donación de alimentos en el ámbito municipal". Autores: Concejales Carlos Sánchez y Puente. Gerardo Ávila, Diego Benítez, Julia Fernández y Viviana Gelain (JSB). Colaboradoras: Florencia Secchiaro y Natalia Thostrup. A Asesoría Letrada y las comisiones de Desarrollo Humano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O-19-3055.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1114/18</w:t>
      </w: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t xml:space="preserve">: "Se comunica a Vialidad Nacional necesidad señalización y despeje banquinas ruta 237".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Autores: Concejales Cristina Painefil, Claudia Contreras, Diego Benítez, Julia Fernández, Gerardo Ávila, Viviana Gelain y Carlos Sánchez y Puente (JSB). Colaboradora: Florencia Secchiaro. Sobre tablas. </w:t>
      </w:r>
      <w:hyperlink r:id="rId1042">
        <w:r>
          <w:rPr>
            <w:rStyle w:val="EnlacedeInternet"/>
            <w:rFonts w:eastAsia="MS Mincho;ＭＳ 明朝" w:cs="Nimbus Roman No9 L;Times New Roman" w:ascii="Nimbus Roman No9 L;Times New Roman" w:hAnsi="Nimbus Roman No9 L;Times New Roman"/>
            <w:b w:val="false"/>
            <w:bCs w:val="false"/>
            <w:i w:val="false"/>
            <w:iCs w:val="false"/>
            <w:color w:val="3333FF"/>
            <w:sz w:val="24"/>
            <w:szCs w:val="24"/>
            <w:u w:val="single"/>
            <w:shd w:fill="00FF00" w:val="clear"/>
            <w:lang w:val="es-ES" w:eastAsia="zh-CN" w:bidi="ar-SA"/>
          </w:rPr>
          <w:t>C-18-984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1115/18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"Comunica Gobernador, Ministra Educación, SENAF , continuidad comedores escolares. Instruye Intendente seguridad alimentaria y contención nutricional". Autores: Concejales Ana Marks, Ramón Chiocconi y Daniel Natapof (FPV). Sobre tablas.</w:t>
      </w:r>
      <w:r>
        <w:rPr>
          <w:rFonts w:eastAsia="MS Mincho;ＭＳ 明朝" w:cs="Nimbus Roman No9 L;Times New Roman" w:ascii="Nimbus Roman No9 L;Times New Roman" w:hAnsi="Nimbus Roman No9 L;Times New Roman"/>
          <w:b w:val="false"/>
          <w:bCs w:val="false"/>
          <w:color w:val="000000"/>
          <w:sz w:val="24"/>
          <w:szCs w:val="24"/>
          <w:u w:val="none"/>
          <w:shd w:fill="FF3366" w:val="clear"/>
          <w:lang w:val="es-ES" w:eastAsia="zh-CN" w:bidi="ar-SA"/>
        </w:rPr>
        <w:t xml:space="preserve"> Rechazado.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1116/18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Emergencia alimentaria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en la ciudad. Se crea el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Programa de seguridad alimentaria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Ana Marks, Ramón Chiocconi y Daniel Natapof (FPV).  Iniciativa: Confederación de Trabajadores de la Economía Popular (CTEP), Corriente Clasista Combativa (CCC). Adhieren: CTA, UNTER, ATE, FTV, La Cámpora, Partido Justicialista, Movimiento Evita, Biblioteca Aimé Painé, La Poderosa, Abuelazo Bariloche y Colectivo Al Margen. A Asesoría Letrada y a las comisiones de Desarrollo Humano y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FFCC00" w:val="clear"/>
          <w:lang w:val="es-ES" w:eastAsia="zh-CN" w:bidi="ar-SA"/>
        </w:rPr>
        <w:t xml:space="preserve">Acta 1112/19 del 25 de abril de 2019. Ruta legislativa AL- Economía- D Humano y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O-19-3121. Acta 1120/19 del 5 de diciembre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1117/18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otorga Premio al Mérito deportivo atletas destacados torneos nacionales 2018. ADAM".  Autores: Concejales Ana Marks, Ramón Chiocconi y Daniel Natapof (FPV). Sobre tablas.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w:t>
      </w:r>
      <w:hyperlink r:id="rId1043">
        <w:r>
          <w:rPr>
            <w:rStyle w:val="EnlacedeInternet"/>
            <w:rFonts w:eastAsia="MS Mincho;ＭＳ 明朝" w:cs="Nimbus Roman No9 L;Times New Roman" w:ascii="Nimbus Roman No9 L;Times New Roman" w:hAnsi="Nimbus Roman No9 L;Times New Roman"/>
            <w:b w:val="false"/>
            <w:bCs w:val="false"/>
            <w:i w:val="false"/>
            <w:iCs w:val="false"/>
            <w:color w:val="3333FF"/>
            <w:sz w:val="24"/>
            <w:szCs w:val="24"/>
            <w:u w:val="single"/>
            <w:shd w:fill="00FF00" w:val="clear"/>
            <w:lang w:val="es-ES" w:eastAsia="zh-CN" w:bidi="ar-SA"/>
          </w:rPr>
          <w:t>R-18-58</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1118/18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"Antenas y estructuras relacionadas. Se modifican ordenanzas 2786-CM-16, 2374-CM-12 y 2375-CM-12". Autor: Intendente Municipal, Gustavo Gennuso. Colaboradores: Secretario de Desarrollo Urbano, Pablo Bullaude y Marcela González Abdala, a/c Jefatura de Gabinete. A Asesoría Letrada y a las comisiones de Economía y de Gobierno y Legales. Con tratamiento de preferencia 1° sesión. </w:t>
      </w:r>
      <w:hyperlink r:id="rId1044">
        <w:r>
          <w:rPr>
            <w:rStyle w:val="EnlacedeInternet"/>
          </w:rPr>
          <w:t>O-19-3035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Nimbus Roman No9 L;Times New Roman" w:cs="Nimbus Roman No9 L;Times New Roman"/>
          <w:b w:val="false"/>
          <w:b w:val="false"/>
          <w:bCs w:val="false"/>
          <w:color w:val="auto"/>
          <w:sz w:val="24"/>
          <w:szCs w:val="24"/>
          <w:u w:val="none"/>
          <w:lang w:val="es-ES" w:eastAsia="zh-CN" w:bidi="ar-SA"/>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rFonts w:ascii="Nimbus Roman No9 L;Times New Roman" w:hAnsi="Nimbus Roman No9 L;Times New Roman" w:eastAsia="Nimbus Roman No9 L;Times New Roman" w:cs="Nimbus Roman No9 L;Times New Roman"/>
          <w:b w:val="false"/>
          <w:b w:val="false"/>
          <w:bCs w:val="false"/>
          <w:color w:val="auto"/>
          <w:sz w:val="24"/>
          <w:szCs w:val="24"/>
          <w:u w:val="none"/>
          <w:lang w:val="es-ES" w:eastAsia="zh-CN" w:bidi="ar-SA"/>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1119/18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"Prestar acuerdo al pliego de bases y condiciones para licitación controladores cruce de semáforos y </w:t>
      </w:r>
      <w:r>
        <w:rPr>
          <w:rFonts w:eastAsia="MS Mincho;ＭＳ 明朝" w:cs="Nimbus Roman No9 L;Times New Roman" w:ascii="Nimbus Roman No9 L;Times New Roman" w:hAnsi="Nimbus Roman No9 L;Times New Roman"/>
          <w:b w:val="false"/>
          <w:bCs w:val="false"/>
          <w:color w:val="000000"/>
          <w:sz w:val="24"/>
          <w:szCs w:val="24"/>
          <w:u w:val="none"/>
          <w:shd w:fill="auto" w:val="clear"/>
          <w:lang w:val="es-ES" w:eastAsia="zh-CN" w:bidi="ar-SA"/>
        </w:rPr>
        <w:t xml:space="preserve">cinemómetros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fijos". Autor: Intendente Municipal, Gustavo Gennuso. Colaboradores: Marcela González Abdala, a/c Jefatura de Gabinete; Subsecretario de Tránsito y Transporte, Gustavo Fresone; Director de Tránsito y Transporte Municipal, Carlos Catini y asesora letrada,  Natacha Vázquez. Sobre tablas. Girado a Asesoría Letrada y a la comisión de Gobierno y Legales (Acta 1109/18 del 20 de diciembre de 2018). </w:t>
      </w:r>
      <w:hyperlink r:id="rId1045">
        <w:r>
          <w:rPr>
            <w:rStyle w:val="EnlacedeInternet"/>
          </w:rPr>
          <w:t>O-19-3037</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1120/18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presta acuerdo llamado licitación pública de espacios en calle San Martín". Autor: Intendente Municipal, Gustavo Gennuso. Colaboradores: Marcela González Abdala, a/c Jefatura de Gabinete; Secretario de Hacienda, Diego Quintana; Subsecretario de Desarrollo Urbano, Pablo Bullaude, Secretario de Turismo y Producción, Gastón Burlon; Subsecretario de Innovación Productiva, Julio Costa Paz y Dirección de Obras por Contrato. Sobre tablas. </w:t>
      </w:r>
      <w:hyperlink r:id="rId1046">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00" w:val="clear"/>
            <w:lang w:val="es-ES" w:eastAsia="zh-CN" w:bidi="ar-SA"/>
          </w:rPr>
          <w:t>O-18-3031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1121/18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 Agencia Nacional de Discapacidad extensión juntas evaluadoras itinerantes". Autores: Concejales Cristina Painefil, Claudia Contreras, Diego Benítez, Julia Fernández, Gerardo Ávila y Carlos Sánchez y Puente (JSB). Sobre tablas. </w:t>
      </w:r>
      <w:hyperlink r:id="rId1047">
        <w:r>
          <w:rPr>
            <w:rStyle w:val="EnlacedeInternet"/>
            <w:rFonts w:eastAsia="MS Mincho;ＭＳ 明朝" w:cs="Nimbus Roman No9 L;Times New Roman" w:ascii="Nimbus Roman No9 L;Times New Roman" w:hAnsi="Nimbus Roman No9 L;Times New Roman"/>
            <w:b w:val="false"/>
            <w:bCs w:val="false"/>
            <w:i w:val="false"/>
            <w:iCs w:val="false"/>
            <w:color w:val="3333FF"/>
            <w:sz w:val="24"/>
            <w:szCs w:val="24"/>
            <w:u w:val="single"/>
            <w:shd w:fill="00FF00" w:val="clear"/>
            <w:lang w:val="es-ES" w:eastAsia="zh-CN" w:bidi="ar-SA"/>
          </w:rPr>
          <w:t>C-18-985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 xml:space="preserve"> Acta 1109/18 del 20 de diciembre de 2018.</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1122/18</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"Modifica ordenanza 137-C-88. Régimen de licencias persona gestante y persona no gestante".  Autores: Concejales Gerardo Ávila, Viviana Gelain, Claudia Contreras, Diego Benítez, Julia Fernández y Carlos Sánchez y Puente (JSB). Iniciativa: Estudiantes de la Escuela de Pedagogía Waldorf "La Semilla", Dante Ordoñez, Ángel Gambarte y Azucena Hachmann. Programa Concejal por un Día 2018. Colaboradora: Romina Molina. A Asesoría Letrada y a las comisiones de Desarrollo Humano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 xml:space="preserve">O-19-3140. Acta 1120/19 del 5 de diciembre de 2019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EEEEEE" w:val="clear"/>
          <w:lang w:val="es-ES" w:eastAsia="zh-CN" w:bidi="ar-SA"/>
        </w:rPr>
        <w:t>(subsumido con el proyecto 1025/19).</w:t>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pPr>
      <w:r>
        <w:rPr/>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1123/18</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"Crea fondo compensador y de fortalecimiento del sistema de transporte urbano de pasajeros". Autores: Concejales Gerardo Ávila(JSB) y Daniel González (PRO). Colaboradoras: Romina Molina y Ana Rojas.A Asesoría Letrada y a las comisiones de Economía, Servicios Tránsito y Transporte y de Gobierno y Legales. </w:t>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1124/19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de interés municipal y cultural 2º M</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inifest Danzas Contemporáneas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y Cristina Painefil (JSB). Sobre tablas. </w:t>
      </w:r>
      <w:hyperlink r:id="rId1048">
        <w:r>
          <w:rPr>
            <w:rStyle w:val="EnlacedeInternet"/>
          </w:rPr>
          <w:t>D-19-2494</w:t>
        </w:r>
      </w:hyperlink>
      <w:r>
        <w:rPr>
          <w:rFonts w:eastAsia="MS Mincho;ＭＳ 明朝" w:cs="Nimbus Roman No9 L;Times New Roman" w:ascii="Nimbus Roman No9 L;Times New Roman" w:hAnsi="Nimbus Roman No9 L;Times New Roman"/>
          <w:b w:val="false"/>
          <w:b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1125/19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comunitario participación Fernando Inostroza Festival Cosquín 2019". Autora: Concejal Cristina Painefil (JSB). Sobre tablas. </w:t>
      </w:r>
      <w:hyperlink r:id="rId1049">
        <w:r>
          <w:rPr>
            <w:rStyle w:val="EnlacedeInternet"/>
          </w:rPr>
          <w:t>D-19-2495</w:t>
        </w:r>
      </w:hyperlink>
      <w:r>
        <w:rPr>
          <w:rFonts w:eastAsia="MS Mincho;ＭＳ 明朝" w:cs="Nimbus Roman No9 L;Times New Roman" w:ascii="Nimbus Roman No9 L;Times New Roman" w:hAnsi="Nimbus Roman No9 L;Times New Roman"/>
          <w:b w:val="false"/>
          <w:b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1126/19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Huésped de Honor al doctor Jesús Martín Ramírez". Autor: Concejal Diego Benítez (JSB). Sobre tablas. </w:t>
      </w:r>
      <w:hyperlink r:id="rId1050">
        <w:r>
          <w:rPr>
            <w:rStyle w:val="EnlacedeInternet"/>
          </w:rPr>
          <w:t>D-19-2493</w:t>
        </w:r>
      </w:hyperlink>
      <w:r>
        <w:rPr>
          <w:rFonts w:eastAsia="MS Mincho;ＭＳ 明朝" w:cs="Nimbus Roman No9 L;Times New Roman" w:ascii="Nimbus Roman No9 L;Times New Roman" w:hAnsi="Nimbus Roman No9 L;Times New Roman"/>
          <w:b w:val="false"/>
          <w:b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1127/19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deportivo y turístico 15º edición de la Carrera 4Refugios Mountain Hardwear 2019". Autor: Concejal Gerardo Ávila. Se solicitará su retiro por haberse emitido la Resolución 032-PCM-19. </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1128/19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por labor artística, cultural y social a Edgardo Lanfré". Autores: Concejales Claudia Contreras, Gerardo Ávila, Julia Fernández, Viviana Gelain y Carlos Sánchez y Puente (JSB). Sobre tablas.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hyperlink r:id="rId1051">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R-19-586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1129/19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cultural, turístico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3º Edición Jolgorio Bariloche. Semana Teatro Humor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Julia Fernández, Gerardo Ávila, Claudia Contreras, Viviana Gelain, Carlos Sánchez y Puente y Cristina Painefil (JSB). Se solicitará su retiro por haberse emitido la resolución 040-PCM-19.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1130/19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la Secretaría de Modernización Administrativa de la Nación y ENACOM rechazo y necesidad de bloqueo Ebes". Autores: Concejales Cristina Painefil, Carlos Sánchez y Puente y Julia Fernández (JSB). Sobre tablas. </w:t>
      </w:r>
      <w:hyperlink r:id="rId1052">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C-19-986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singl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1131/19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artístico y cultural al mural del anfiteatro sito en Moreno y Villegas". Autores: Concejales Carlos Sánchez y Puente, Cristina Painefil, Claudia Contreras, Julia Fernández, Gerardo Ávila, Viviana Gelain y Diego Benítez (JSB). Sobre tablas. </w:t>
      </w:r>
      <w:hyperlink r:id="rId1053">
        <w:r>
          <w:rPr>
            <w:rStyle w:val="EnlacedeInternet"/>
          </w:rPr>
          <w:t>D-19-2496</w:t>
        </w:r>
      </w:hyperlink>
      <w:r>
        <w:rPr>
          <w:rFonts w:eastAsia="MS Mincho;ＭＳ 明朝" w:cs="Nimbus Roman No9 L;Times New Roman" w:ascii="Nimbus Roman No9 L;Times New Roman" w:hAnsi="Nimbus Roman No9 L;Times New Roman"/>
          <w:b w:val="false"/>
          <w:b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1132/19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 interés municipal, artístico y cultural 3º Seminario Intensivo Ballet Maestro Sergio Neglia Bariloche". Autores: Concejales Claudia Contreras, Gerardo Ávila, Viviana Gelain, Carlos Sánchez y Puente (JSB). Se solicitará su retiro por haberse emitido la resolución 046-PCM-19.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1133/19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 Secretaría Minería y Secretaría Ambiente y Desarrollo Sustentable Río Negro, intervengan cantera Vertedero". Autores: Concejales Daniel Natapof, Ana Marks y Ramón Chiocconi (FPV). Sobre tablas.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Rechazado. Acta 1110/19 del 1 de marzo de 2019.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1134/19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Huésped de Honor al licenciado Manuel Belgrano". Autor: Concejal Diego Benítez (JSB). Sobre tablas. </w:t>
      </w:r>
      <w:hyperlink r:id="rId1054">
        <w:r>
          <w:rPr>
            <w:rStyle w:val="EnlacedeInternet"/>
          </w:rPr>
          <w:t>D-19-2497</w:t>
        </w:r>
      </w:hyperlink>
      <w:r>
        <w:rPr>
          <w:rFonts w:eastAsia="MS Mincho;ＭＳ 明朝" w:cs="Nimbus Roman No9 L;Times New Roman" w:ascii="Nimbus Roman No9 L;Times New Roman" w:hAnsi="Nimbus Roman No9 L;Times New Roman"/>
          <w:b w:val="false"/>
          <w:b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1135/19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Ministro de Seguridad y Justicia y Jefe Policía de Río Negro, información sobre hechos denunciados contra miembros Establecimiento Hidden Lake S.A. y funcionarios provinciales". Autores: Concejales Ana Marks, Ramón Chiocconi y Daniel Natapof (FPV). Sobre tablas.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Rechazado. Acta 1110/19 del 1 de marzo de 2019.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1136/19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gastronómico y social al señor Emiliano Schobert". Autores: Concejales Julia Fernández, Gerardo Ávila, Diego Benítez, Claudia Contreras, Viviana Gelain, Carlos Sánchez y Puente y Cristina Painefil (JSB). Sobre tablas. </w:t>
      </w:r>
      <w:hyperlink r:id="rId1055">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R-19-587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1137/19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deportivo y educativo a Anahí Soto". Autores: Concejales Carlos Sánchez y Puente, Cristina Painefil, Diego Benítez, Viviana Gelain, Julia Fernández, Claudia Contreras y Gerardo Ávila (JSB). Sobre tablas. </w:t>
      </w:r>
      <w:hyperlink r:id="rId1056">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R-19-588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1138/19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"Exenciones tributarias para museos". Autor: Concejal Ramón Chiocconi y Ana Marks (FPV). A Asesoría Letrada y a las comisiones de Economía, Hacienda, Finanzas y Desarrollo Económico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O-19-3122. Acta 1120/19 del 5 de diciembre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1139/19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"Comunicar Ministerio Educación Provincia de Río Negro y Dirección General de Educación declarar de interés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Programa Concejal por un día".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Claudia Contreras, Gerardo Ávila, Julia Fernández y Viviana Gelain (JSB). Sobre tablas.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CC00" w:val="clear"/>
          <w:lang w:val="es-ES" w:eastAsia="zh-CN" w:bidi="ar-SA"/>
        </w:rPr>
        <w:t xml:space="preserve">Cambio de ruta legislativa, se gira a la comisión de Gobierno y Legales. Acta 1110/19 del 1 de marzo de 2019. </w:t>
      </w:r>
      <w:hyperlink r:id="rId1057">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C-19-991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1140/19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interés municipal y deportivo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III Fuji Mae Tour Sudamericano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en Bariloche". Autores: Concejales Diego Benítez, Julia Fernández, Claudia Contreras, Cristina Painefil, Viviana Gelain, Gerardo Ávila y Carlos Sánchez y Puente (JSB). Sobre tablas. </w:t>
      </w:r>
      <w:hyperlink r:id="rId1058">
        <w:r>
          <w:rPr>
            <w:rStyle w:val="EnlacedeInternet"/>
          </w:rPr>
          <w:t>D-19-2498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1141/19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"Declarar de interés municipal y educativo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Formación en Coaching Ontológico Profesional</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Comisión Legislativa: Concejales Diego Benítez, Carlos Sánchez y Puente (JSB); Daniel González (PRO) y Daniel Natapof (FPV). Sobre tablas. </w:t>
      </w:r>
      <w:hyperlink r:id="rId1059">
        <w:r>
          <w:rPr>
            <w:rStyle w:val="EnlacedeInternet"/>
          </w:rPr>
          <w:t>D-19-2499.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xml:space="preserve">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1142/19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comunitario, educativo y sanitario primer festival cuidado responsable de perros". Autores: Concejales Ana Marks, Ramón Chiocconi y Daniel Natapof (FPV). Sobre tablas. </w:t>
      </w:r>
      <w:hyperlink r:id="rId1060">
        <w:r>
          <w:rPr>
            <w:rStyle w:val="EnlacedeInternet"/>
          </w:rPr>
          <w:t>D-19-2500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1143/19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deportivo y turístico torneo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Dragón de la Montaña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Gerardo Ávila, Claudia Contreras, Diego Benítez, Viviana Gelain, Carlos Sánchez y Puente y Cristina Painefil (JSB). Sobre tablas. </w:t>
      </w:r>
      <w:hyperlink r:id="rId1061">
        <w:r>
          <w:rPr>
            <w:rStyle w:val="EnlacedeInternet"/>
          </w:rPr>
          <w:t>D-19-2501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1144/19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 interés municipal y comunitario Post San Francisco GI.GU 2019". Autores: Concejales Gerardo Ávila, Claudia Contreras, Diego Benítez, Viviana Gelain, Carlos Sánchez y Puente y Cristina Painefil (JSB). Sobre tablas. </w:t>
      </w:r>
      <w:hyperlink r:id="rId1062">
        <w:r>
          <w:rPr>
            <w:rStyle w:val="EnlacedeInternet"/>
          </w:rPr>
          <w:t>D-19-2502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1145/19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al Supremo Tribunal de Justicia, a la Legislatura Provincial y al Gobernador rechazo al intento re releccionista del Gobernador Alberto Weretilneck". Autores: Concejales Ramón Chiocconi y Daniel Natapof (FPV). Sobre tablas.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Rechazado.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1146/19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cultural, deportivo y turístico 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Desafío Ruta 23".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 Concejal Daniel González (PRO). Sobre tablas. </w:t>
      </w:r>
      <w:hyperlink r:id="rId1063">
        <w:r>
          <w:rPr>
            <w:rStyle w:val="EnlacedeInternet"/>
          </w:rPr>
          <w:t>D-19-2503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Acta 1110/19 del 1 de marzo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1147/19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"Se modifica ordenanza 2709-CM-15. Modifica estructura política Ejecutivo Municipal". Autor: Intendente Municipal, Gustavo Gennuso. Colaboradores: Jefe de Gabinete, Marcos Barberis y Subsecretaria de la Función Pública Gabriela Rosemberg. Sobre tablas</w:t>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pPr>
      <w:hyperlink r:id="rId1064">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O-19-303</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6. Acta 1110/19 del 1 de marzo de 2019.</w:t>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r>
    </w:p>
    <w:p>
      <w:pPr>
        <w:pStyle w:val="Normal"/>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1148/19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"Crea comisión revisora loteo Los Abedules. Adjudicación  directa a las 135 familias". Autores: Concejales Ramón Chiocconi, Ana Marks y Daniel Natapof (FPV). A Asesoría Letrada y a las comisiones de Obras y Planeamiento y de Gobierno y Legales.</w:t>
      </w:r>
    </w:p>
    <w:p>
      <w:pPr>
        <w:pStyle w:val="Normal"/>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1149/19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la construcción de la estación transformadora". Autores: Intendente Municipal, Gustavo Gennuso y concejal Viviana Gelain (JSB). A Asesoría Letrada  y a la comisión de Obras y Planeamiento. Con tratamiento de preferencia primera sesión. </w:t>
      </w:r>
      <w:hyperlink r:id="rId1065">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O-19-3041</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deportivo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Realización de la Pretemporada del SIC en Bariloche – Club Pehuenes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Concejal Daniel González (PRO). Se solicitará su retiro por haberse emitido la resolución 057-PCM-19. </w:t>
      </w:r>
      <w:r>
        <w:rPr>
          <w:rFonts w:eastAsia="MS Mincho;ＭＳ 明朝" w:cs="Nimbus Roman No9 L;Times New Roman" w:ascii="Nimbus Roman No9 L;Times New Roman" w:hAnsi="Nimbus Roman No9 L;Times New Roman"/>
          <w:b w:val="false"/>
          <w:bCs w:val="false"/>
          <w:color w:val="000000"/>
          <w:sz w:val="24"/>
          <w:szCs w:val="24"/>
          <w:u w:val="none"/>
          <w:shd w:fill="FF420E" w:val="clear"/>
          <w:lang w:val="es-ES" w:eastAsia="zh-CN" w:bidi="ar-SA"/>
        </w:rPr>
        <w:t>Retirado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10º Encuentro Nacional e Internacional de Bartender Clásico Bariloche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Gerardo Ávila, Diego Benítez, Julia Fernández, Viviana Gelain y  Carlos Sánchez (JSB). Sobre tablas. </w:t>
      </w:r>
      <w:hyperlink r:id="rId1066">
        <w:r>
          <w:rPr>
            <w:rStyle w:val="EnlacedeInternet"/>
          </w:rPr>
          <w:t>D-19-2511</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3º Encuentro de Numismática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Gerardo Ávila, Diego Benítez, Julia Fernández, Viviana Gelain y Carlos Sánchez y Puente (JSB). Sobre tablas. </w:t>
      </w:r>
      <w:hyperlink r:id="rId1067">
        <w:r>
          <w:rPr>
            <w:rStyle w:val="EnlacedeInternet"/>
          </w:rPr>
          <w:t>D-19-2512</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educativo, cultural libro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San Carlos de Bariloche. Otra historia es posible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Diego Benítez, Claudia Contreras, Gerardo Ávila y Carlos  Sánchez y Puente (JSB). Sobre tablas. </w:t>
      </w:r>
      <w:hyperlink r:id="rId1068">
        <w:r>
          <w:rPr>
            <w:rStyle w:val="EnlacedeInternet"/>
          </w:rPr>
          <w:t>D-19-2514</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científico, educativo, cultural nueva edición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Semana del Cerebro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Diego Benítez, Claudia Contreras, Carlos Sánchez y Puente, Gerardo Ávila y Cristina Painefil (JSB). Sobre tablas. </w:t>
      </w:r>
      <w:hyperlink r:id="rId1069">
        <w:r>
          <w:rPr>
            <w:rStyle w:val="EnlacedeInternet"/>
          </w:rPr>
          <w:t>D-19-2513</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deportivo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17º Encuentro Nacional Fiat 600 Club, Bariloche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Diego Benítez, Claudia Contreras, Cristina Painefil, Viviana Gelain,  Gerardo Ávila y Carlos Sánchez y Puente (JSB). Sobre tablas. </w:t>
      </w:r>
      <w:hyperlink r:id="rId1070">
        <w:r>
          <w:rPr>
            <w:rStyle w:val="EnlacedeInternet"/>
          </w:rPr>
          <w:t>D-19-2515</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científico 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Cripto Patagonia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Carlos Sánchez y Puente, Cristina Painefil, Claudia Contreras, Julia Fernández, Gerardo Ávila y Diego Benítez (JSB). Sobre tablas. </w:t>
      </w:r>
      <w:hyperlink r:id="rId1071">
        <w:r>
          <w:rPr>
            <w:rStyle w:val="EnlacedeInternet"/>
          </w:rPr>
          <w:t>D-19-2516</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1157/19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"Cultivos de plantas aromáticas, medicinales y frutales en espacios públicos. Banco de Semillas Municipal". Autores: Concejales Cristina Painefil, Diego Benítez, Carlos Sánchez y Puente, Julia Fernández, Claudia Contreras y Gerardo Ávila (JSB). A Asesoría Letrada y a las comisiones de Servicios, Tránsito y Transporte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O-19-3089. Acta 1118/19 del 31 de octubre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deportivo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Copa de Campeones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Carlos Sánchez y Puente, Diego Benítez, Julia Fernández, Claudia Contreras y Gerardo Ávila (JSB).  Sobre tablas.  </w:t>
      </w:r>
      <w:hyperlink r:id="rId1072">
        <w:r>
          <w:rPr>
            <w:rStyle w:val="EnlacedeInternet"/>
          </w:rPr>
          <w:t>D-19-2517</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1159/19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educativo e intercultural el encuentro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El poder de las plantas medicinales y soberanía en salud</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Gerardo Ávila, Diego Benítez, Carlos Sánchez y Puente, Claudia Contreras y Julia Fernández (JSB). Sobre tablas.  </w:t>
      </w:r>
      <w:hyperlink r:id="rId1073">
        <w:r>
          <w:rPr>
            <w:rStyle w:val="EnlacedeInternet"/>
          </w:rPr>
          <w:t>D-19-2518</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1160/19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Merchandising</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institucional Bariloche". Autor: Concejal Daniel González (PRO). A Asesoría Letrada y a las comisiones de Turismo y Medio Ambiente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O-19-3072. Acta 1116/19 del 12 de septiembre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1161/19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aprueba puesta en valor nuevo Centro de Visitantes Centro Cívico Bariloche". Autores: Comisión Legislativa: Concejales Diego Benítez, Carlos Sánchez y Puente (JSB) y Daniel González (PRO). Sobre t</w:t>
      </w:r>
      <w:r>
        <w:rPr>
          <w:rFonts w:eastAsia="MS Mincho;ＭＳ 明朝" w:cs="Nimbus Roman No9 L;Times New Roman" w:ascii="Nimbus Roman No9 L;Times New Roman" w:hAnsi="Nimbus Roman No9 L;Times New Roman"/>
          <w:b w:val="false"/>
          <w:bCs w:val="false"/>
          <w:sz w:val="24"/>
          <w:szCs w:val="24"/>
        </w:rPr>
        <w:t xml:space="preserve">ablas. </w:t>
      </w:r>
      <w:hyperlink r:id="rId1074">
        <w:r>
          <w:rPr>
            <w:rStyle w:val="EnlacedeInternet"/>
            <w:rFonts w:eastAsia="MS Mincho;ＭＳ 明朝" w:cs="Nimbus Roman No9 L;Times New Roman" w:ascii="Nimbus Roman No9 L;Times New Roman" w:hAnsi="Nimbus Roman No9 L;Times New Roman"/>
            <w:b w:val="false"/>
            <w:bCs w:val="false"/>
            <w:sz w:val="24"/>
            <w:szCs w:val="24"/>
            <w:shd w:fill="66FF66" w:val="clear"/>
          </w:rPr>
          <w:t>O-19-3038</w:t>
        </w:r>
      </w:hyperlink>
      <w:r>
        <w:rPr>
          <w:rFonts w:eastAsia="MS Mincho;ＭＳ 明朝" w:cs="Nimbus Roman No9 L;Times New Roman" w:ascii="Nimbus Roman No9 L;Times New Roman" w:hAnsi="Nimbus Roman No9 L;Times New Roman"/>
          <w:b w:val="false"/>
          <w:bCs w:val="false"/>
          <w:sz w:val="24"/>
          <w:szCs w:val="24"/>
          <w:shd w:fill="66FF66" w:val="clear"/>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1162/19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Programa Formación Permanente en Perspectiva de Género"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Establece capacitación obligatoria en género y violencia contra las mujeres en el ámbito municipal". Autora: Concejal Ana Marks (FPV). A Asesoría Letrada y a las comisiones de Desarrollo Humano, Deportes y Cultura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O-19-3080. Acta 1117/19 del 3 de octubre de 2019.</w:t>
      </w:r>
    </w:p>
    <w:p>
      <w:pPr>
        <w:pStyle w:val="Textosinformato"/>
        <w:jc w:val="both"/>
        <w:rPr>
          <w:rFonts w:ascii="Nimbus Roman No9 L;Times New Roman" w:hAnsi="Nimbus Roman No9 L;Times New Roman" w:eastAsia="Nimbus Roman No9 L;Times New Roman" w:cs="Nimbus Roman No9 L;Times New Roman"/>
          <w:b w:val="false"/>
          <w:b w:val="false"/>
          <w:bCs w:val="false"/>
          <w:color w:val="auto"/>
          <w:sz w:val="24"/>
          <w:szCs w:val="24"/>
          <w:u w:val="none"/>
          <w:lang w:val="es-ES" w:eastAsia="zh-CN" w:bidi="ar-SA"/>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16.-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1163/19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incorpora perspectiva de género al Sistema Estadístico Local (SEL). Recopilación, organización, producción y sistematización de datos con perspectiva de género". Autora: Concejal Ana Marks (FPV). A Asesoría letrada y a la comisión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O-19-3056.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sz w:val="24"/>
          <w:szCs w:val="24"/>
        </w:rPr>
      </w:pPr>
      <w:r>
        <w:rPr>
          <w:rFonts w:eastAsia="MS Mincho;ＭＳ 明朝" w:cs="Nimbus Roman No9 L;Times New Roman" w:ascii="Nimbus Roman No9 L;Times New Roman" w:hAnsi="Nimbus Roman No9 L;Times New Roman"/>
          <w:b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1164/19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el Seminario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Volver a Cantar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Autora: Concejal Ana Marks (FPV). Sobre tablas. </w:t>
      </w:r>
      <w:hyperlink r:id="rId1075">
        <w:r>
          <w:rPr>
            <w:rStyle w:val="EnlacedeInternet"/>
          </w:rPr>
          <w:t>D-19-2519</w:t>
        </w:r>
      </w:hyperlink>
      <w:r>
        <w:rPr>
          <w:rFonts w:eastAsia="MS Mincho;ＭＳ 明朝" w:cs="Nimbus Roman No9 L;Times New Roman" w:ascii="Nimbus Roman No9 L;Times New Roman" w:hAnsi="Nimbus Roman No9 L;Times New Roman"/>
          <w:b w:val="false"/>
          <w:bCs w:val="false"/>
          <w:color w:val="000000"/>
          <w:sz w:val="24"/>
          <w:szCs w:val="24"/>
          <w:u w:val="none"/>
          <w:shd w:fill="66FF66" w:val="clear"/>
          <w:lang w:val="es-ES" w:eastAsia="zh-CN" w:bidi="ar-SA"/>
        </w:rPr>
        <w:t>. Acta 1111/19 del 14 de marzo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1165/19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"Creación Programa Promoción Cerveza Casera Artesanal". Autor: Intendente Municipal, Gustavo Gennuso. A Asesoría Letrada y a las  comisiones de Economía, Finanzas y Desarrollo Económico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O-19-3057. Acta 1114/19 del 13 de junio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1166/19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Programa Promoción Pequeños Elaboradores de Alimentos". Autor: Intendente Municipal, Gustavo Gennuso. A Asesoría Letrada y a las comisiones de Economía, Finanzas y Desarrollo Económico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O-19-3058. Acta 1114/19 del 13 de junio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1167/19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crea promoción pequeñas despensas domiciliarias". Autor: Intendente Municipal, Gustavo Gennuso. A Asesoría Letrada y a las comisiones de Economía, Finanzas y Desarrollo Económico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O-19-3059. Acta 1114/19 del 13 de junio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Normal"/>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1168/19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convenio con la Comisión de Promoción del Sector Foresto Industrial". Autor: Intendente Municipal, Gustavo Gennuso. Colaboradores: Jefe de Gabinete, Marcos Barberis; Secretario de Hacienda, Diego Quintana y Subsecretario de Coordinación de Políticas Sociales, Juan Pablo Ferrari. Sobre tablas. </w:t>
      </w:r>
      <w:hyperlink r:id="rId1076">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O-19-3045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1169/19: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comunitario participación Anahí Mariluan en el Museo Nacional del Indígena Americano, Nueva York". Autores: Concejales Carlos Sánchez y Puente, Cristina Painefil, Viviana Gelain, Julia Fernández, Claudia Contreras, Gerardo Ávila y Diego Benítez (JSB). Se solicitará su retiro por haberse emitido la resolución 072-PCM-19.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1170/19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educativo e intercultural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Congreso CIPESUR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Cristina Painefil, Diego Benítez, Viviana Gelain, Carlos Sánchez y Puente y Claudia Contreras (JSB).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hyperlink r:id="rId1077">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Pr>
          <w:t>-19-2522</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1112/19 del 25 de abril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1171/19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y educativo la campaña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Bariloche Habla de Autismo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Cristina Painefil, Julia Fernández y Claudia Contreras (JSB). Se solicitará su retiro por haberse emitido la resolución 084-PCM-19.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1172/19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cultural y turístico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15º Reunión de Ceremonial Nacional</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Diego Benítez, Viviana Gelain, Claudia Contreras, Carlos Sánchez y Puente y Julia Fernández (JSB). Sobre tablas.</w:t>
      </w:r>
      <w:hyperlink r:id="rId1078">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D</w:t>
        </w:r>
        <w:r>
          <w:rPr>
            <w:rStyle w:val="EnlacedeInternet"/>
          </w:rPr>
          <w:t>-19-2523</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1112/19 del 25 de abril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1173/19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comunitario el segundo certamen folclórico competitivo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Patagonia, tierra que danza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Autores: Concejales Cristina Painefil, Viviana Gelain, Carlos Sánchez y Puente, Julia Fernández, Claudia Contreras y Gerardo Ávila (JSB). Se solicitará su retiro por haberse emitido la resolución 099-PCM-19.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1174/19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establece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2 de abril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Día Mundial de Concienciación sobre el Autismo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2033-CM-10". Autores: Concejales Cristina Painefil y Viviana Gelain (JSB). A la comisión de Gobierno y Legales. </w:t>
      </w:r>
      <w:hyperlink r:id="rId1079">
        <w:r>
          <w:rPr>
            <w:rStyle w:val="EnlacedeInternet"/>
          </w:rPr>
          <w:t>O-19-3046</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1113/19 del 9 de mayo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1175/19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desafecta dominio público. Se ratifica y aprueba convenio. Se autoriza". Autor: Intendente Municipal, Gustavo Gennuso. Colaboradores: Jefe de Gabinete, Marcos Barberis; Secretario de Desarrollo Urbano, Pablo Bullaude y Comisión General de Transacciones. Sobre tablas. </w:t>
      </w:r>
      <w:r>
        <w:rPr>
          <w:rFonts w:eastAsia="MS Mincho;ＭＳ 明朝" w:cs="Nimbus Roman No9 L;Times New Roman" w:ascii="Nimbus Roman No9 L;Times New Roman" w:hAnsi="Nimbus Roman No9 L;Times New Roman"/>
          <w:b w:val="false"/>
          <w:bCs w:val="false"/>
          <w:color w:val="000000"/>
          <w:sz w:val="24"/>
          <w:szCs w:val="24"/>
          <w:u w:val="none"/>
          <w:shd w:fill="FFFF99" w:val="clear"/>
          <w:lang w:val="es-ES" w:eastAsia="zh-CN" w:bidi="ar-SA"/>
        </w:rPr>
        <w:t xml:space="preserve">Cambio de ruta legislativa acta 1112/19. Girado a comisión de Gobierno y Legales con preferencia 1º sesión.  </w:t>
      </w:r>
      <w:hyperlink r:id="rId1080">
        <w:r>
          <w:rPr>
            <w:rStyle w:val="EnlacedeInternet"/>
          </w:rPr>
          <w:t>O-19-3048</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1113/19 del 9 de mayo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1176/19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comodato con Servicio de Prevención y Lucha contra Incendios Forestales". Autor: Intendente Municipal, Gustavo Gennuso. Colaboradores: Jefe de Gabinete, Marcos Barberis; Secretario de Desarrollo Urbano, Pablo Bullaude y Asesora Letrada, Natacha Vázquez. A la comisión de Gobierno y Legales. Con tratamiento de preferencia primera sesión. </w:t>
      </w:r>
      <w:r>
        <w:rPr>
          <w:rFonts w:eastAsia="MS Mincho;ＭＳ 明朝" w:cs="Nimbus Roman No9 L;Times New Roman" w:ascii="Nimbus Roman No9 L;Times New Roman" w:hAnsi="Nimbus Roman No9 L;Times New Roman"/>
          <w:b w:val="false"/>
          <w:bCs w:val="false"/>
          <w:color w:val="000000"/>
          <w:sz w:val="24"/>
          <w:szCs w:val="24"/>
          <w:u w:val="none"/>
          <w:shd w:fill="FFFF99" w:val="clear"/>
          <w:lang w:val="es-ES" w:eastAsia="zh-CN" w:bidi="ar-SA"/>
        </w:rPr>
        <w:t xml:space="preserve"> </w:t>
      </w:r>
      <w:hyperlink r:id="rId1081">
        <w:r>
          <w:rPr>
            <w:rStyle w:val="EnlacedeInternet"/>
          </w:rPr>
          <w:t>O-19-3047</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1113/19 del 9 de mayo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1177/19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otorga Premio al Mérito deportivo a Aimé Stagnaro". Autores: Concejales Carlos Sánchez y Puente, Cristina Painefil, Viviana Gelain, Julia Fernández, Claudia Contreras y Gerardo Ávila (JSB).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hyperlink r:id="rId1082">
        <w:r>
          <w:rPr>
            <w:rStyle w:val="EnlacedeInternet"/>
          </w:rPr>
          <w:t>R-19-593</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1112/19 del 25 de abril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1178/19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desadjudica, se adjudica inmuebles barrio 6 Manzanas, Mutisias y Frutillar Norte". Autor: Intendente Municipal, Gustavo Gennuso. Colaboradores: Jefe de Gabinete, Marcos Barberis; Secretario de Desarrollo Urbano, Pablo Bullaude e Instituto Municipal de Tierra y Vivienda para el Hábitat Social. A Asesoría Letrada y a las comisiones de Obras y Planeamiento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O-19-3090. Acta 1118/19 del 31 de octubre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1179/19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"Modificar espacio verde reserva fiscal. Desafectar. Autorizar subdivisión 19-2-E-438A-09. Adjudicar". Autor: Intendente Municipal, Gustavo Gennuso. Colaboradores: Jefe de Gabinete, Marcos Barberis; Secretario de Desarrollo Urbano, Pablo Bullaude e Instituto Municipal de Tierra y Vivienda para el Hábitat Social, José Mella Villaorroel. A Asesoría Letrada, Obras y Planeamiento y de Gobierno y Legales. </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1180/19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solicita a A.N.Di abstenga notificar actualización del Certificado Médico Oficial a personas beneficiarias pensión no contributiva por invalidez". Autores: Concejales Ana Marks, Daniel Natapof y Ramón Chiocconi (FPV). Sobre tablas. </w:t>
      </w:r>
      <w:hyperlink r:id="rId1083">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C-19-987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1181/19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suscripción comodato y permiso uso espacio público Asociación Paleantológica Bariloche". Autor: Intendente Municipal, Gustavo Gennuso. Colaborador: Jefe de Gabinete, Marcos Barberis. A Asesoría Letrada y a la comisión de Gobierno y Legales. Con tratamiento de preferencia primera sesión.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O-19–3067.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1182/19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social. Se adjudica inmueble 19-1-C-166-05 A y B". Autor: Intendente Municipal, Gustavo Gennuso. Colaboradores: Jefe de Gabinete, Marcos Barberis; Secretario de Desarrollo Urbano, Pablo Bullaude e Instituto Municipal de Tierra y Vivienda para el Hábitat Social, José Mella Villaroel. A Asesoría Letrada y a las comisiones de Obras y Planeamiento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O-19-3081. Acta 1117/19 del 3 de octubre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1183/19: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la Honorable Cámara de Diputados de la Nación adhesión al proyecto de ley 0005-S-2019". Autores: Concejales Cristina Painefil, Viviana Gelain, Carlos Sánchez y Puente, Claudia Contreras y Gerardo Ávila (JSB). Sobre tablas. </w:t>
      </w:r>
      <w:hyperlink r:id="rId1084">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C-19-988</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1184/19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"Declarar de interés municipal y cultural la semana homenaje a Jacinto Giménez". Autores: Concejales Diego Benítez, Viviana Gelain, Cristina Painefil, Claudia Contreras y Julia Fernández (JSB). Sobre tablas.</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hyperlink r:id="rId1085">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Pr>
          <w:t>-19-2521</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1112/19 del 25 de abril de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1185/19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deportivo y turístico el duatlón de otoño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Pablo Ramos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Diego Benítez, Viviana Gelain, Cristina Painefil, Claudia Contreras, Julia Fernández y Carlos Sánchez y Puente (JSB). Sobre tablas. </w:t>
      </w:r>
      <w:hyperlink r:id="rId1086">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Pr>
          <w:t>-19-2524</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1186/19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Presidente Mauricio Macri cumplimiento de la leyes 27345 y 25724". Autora: Concejala Ana Marks (FPV). Sobre tablas. Sobre tablas. </w:t>
      </w:r>
      <w:hyperlink r:id="rId1087">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C-19-989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1187/19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las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Preliminares del Mundial de Tango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Carlos Sánchez y Puente, Gerardo Ávila, Diego Benítez, Cristina Painefil, Claudia Contreras y Julia Fernández (JSB). Sobre tablas. </w:t>
      </w:r>
      <w:hyperlink r:id="rId1088">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Pr>
          <w:t>-19-2525</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1188/19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científico presentación del libro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Acupuntura energética, fundamentos de medicina china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y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master class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Carlos Sánchez y Puente, Gerardo Ávila, Diego Benítez, Cristina Painefil y Claudia Contreras (JSB). Sobre tablas. </w:t>
      </w:r>
      <w:hyperlink r:id="rId1089">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w:t>
        </w:r>
        <w:r>
          <w:rPr>
            <w:rStyle w:val="EnlacedeInternet"/>
          </w:rPr>
          <w:t>-19-2526</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resolución 1189/19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otorga premio al mérito artístico y cultural a Luciano Nicolás Mayorga". Autores: Concejales Cristina Painefil, Carlos Sánchez y Puente, Viviana Gelain, Diego Benítez y Claudia Contreras (JSB). Sobre tablas.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 </w:t>
      </w:r>
      <w:hyperlink r:id="rId1090">
        <w:r>
          <w:rPr>
            <w:rStyle w:val="EnlacedeInternet"/>
          </w:rPr>
          <w:t>R-19-59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4.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1190/19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solicita a Dirección General Impositiva Administración Federal de Ingresos Públicos extensión plazos facturación electrónica". Autores: Concejales Cristina Painefil, Carlos Sánchez y Puente, Julia Fernández, Diego Benítez y Claudia Contreras (JSB). Sobre tablas. </w:t>
      </w:r>
      <w:hyperlink r:id="rId1091">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C-19-990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1191/19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comunitario programa educación vial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Colegio Integral Vuriloche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Cristina Painefil, Carlos Sánchez y Puente, Julia Fernández, Diego Benítez y Claudia Contreras (JSB). Sobre tablas. </w:t>
      </w:r>
      <w:hyperlink r:id="rId1092">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w:t>
        </w:r>
        <w:r>
          <w:rPr>
            <w:rStyle w:val="EnlacedeInternet"/>
          </w:rPr>
          <w:t>-19-2527</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1192/19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educativo y comunitario a las autoridades y directivos del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Colegio Integral Vurilioche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Cristina Painefil, Carlos Sánchez y Puente, Julia Fernández, Diego Benítez, Viviana Gelain y Claudia Contreras (JSB). Sobre tablas. </w:t>
      </w:r>
      <w:hyperlink r:id="rId1093">
        <w:r>
          <w:rPr>
            <w:rStyle w:val="EnlacedeInternet"/>
          </w:rPr>
          <w:t>R-19-592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1193/19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y cultural al libro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Retratos de mi Bariloche</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 Daniel González (PRO). Sobre tablas. </w:t>
      </w:r>
      <w:hyperlink r:id="rId1094">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w:t>
        </w:r>
        <w:r>
          <w:rPr>
            <w:rStyle w:val="EnlacedeInternet"/>
          </w:rPr>
          <w:t>-19-252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8.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1194/19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ciudadano ilustre a veteranos y caídos Guerra de Malvinas e Islas del Atlántico Sur". Autores: Concejales Cristina Painefil, Carlos Sánchez y Puente, Julia Fernández, Diego Benítez, Gerardo Ávila y Claudia Contreras (JSB). Sobre tablas. </w:t>
      </w:r>
      <w:hyperlink r:id="rId1095">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O-19-3039</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1195/19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"Modifica ordenanza 1181-CM-01. Autoriza construcción de lomos burro. Se aprueba texto ordenado". Autores: Concejales Viviana Gelain, Cristina Painefil, Carlos Sánchez y Puente, Diego Benítez y Gerardo Ávila. (JSB). A Asesoría letrada y a las comisiones de Obras y Planeamiento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O-19-3060.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1196/19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acepta la renovación de contratación y actualización del sistema integral municipal". Autor: Intendente Municipal, Gustavo Gennuso. Colaboradores: Jefe de Gabinete, Marcos Barberis; Secretario de Hacienda, Diego Quintana, Director General de Información y Tecnología, Juan José lópez Marti y Directora de Sistemas, Caludia Andrea Lo Russo. A Asesoría Letrada y a la comisión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O-19-3061.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1197/19: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"Integración Junta Electoral Municipal". Autores: Concejales Claudia Contreras, Gerardo Ávila, Diego Benítez, Julia Fernández, Viviana Gelain, Carlos Sánchez y Puente, Cristina Painefil (JSB) y Daniel González (PRO). Sobre tablas. </w:t>
      </w:r>
      <w:hyperlink r:id="rId1096">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O-19-3040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1112/19 del 25 de abril de 2019.</w:t>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1198/19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presta acuerdo llamado licitación pública concesión explotación espacios en plaza KM 13". Autor: Intendente Municipal, Gustavo Gennuso. Colaboradores: Jefe de Gabinete, Marcos Barberis; Secretario de Hacienda, Diego Quintana; Secretario de Desarrollo Urbano, Pablo Bullaude; Secretario de Obras y Servicios Públicos, Carlos Cairo; Secretario de Turismo y Producción, Gastón Burlón; Subsecretario de Innovación Productiva, Julio Costa Paz y Dirección de Obras por Contrato. Sobre tablas. </w:t>
      </w:r>
      <w:hyperlink r:id="rId1097">
        <w:r>
          <w:rPr>
            <w:rStyle w:val="EnlacedeInternet"/>
          </w:rPr>
          <w:t>O-19-3049</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1113/19 del 9 de mayo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1199/19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desadjudica, se adjudica inmuebles de interés social". Autor: Intendente Municipal, Gustavo Gennuso. Colaboradores: Jefe de Gabinete, Marcos Barberis; Secretario de Desarrollo Urbano, Pablo Bullaude e Instituto Municipal de Tierra y Vivienda para el Hábitat Social, José Mella Villaroel. A Asesoría Letrada y a las comisiones de Obras y Planeamiento y de Gobierno y Legales. </w:t>
      </w:r>
      <w:r>
        <w:rPr>
          <w:rFonts w:eastAsia="MS Mincho;ＭＳ 明朝" w:cs="New times roman" w:ascii="New times roman" w:hAnsi="New times roman"/>
          <w:b w:val="false"/>
          <w:bCs w:val="false"/>
          <w:color w:val="auto"/>
          <w:sz w:val="22"/>
          <w:szCs w:val="22"/>
          <w:u w:val="none"/>
          <w:lang w:val="es-ES" w:eastAsia="zh-CN" w:bidi="ar-SA"/>
        </w:rPr>
        <w:t xml:space="preserve">(Bº ARGENTINO, Bº VIVERO, Bº 2 DE ABRIL Y Bº EVA PERON). </w:t>
      </w:r>
      <w:hyperlink r:id="rId1098">
        <w:r>
          <w:rPr>
            <w:rStyle w:val="EnlacedeInternet"/>
          </w:rPr>
          <w:t>O-19-3099</w:t>
        </w:r>
      </w:hyperlink>
      <w:r>
        <w:rPr>
          <w:rFonts w:eastAsia="MS Mincho;ＭＳ 明朝" w:cs="New times roman" w:ascii="New times roman" w:hAnsi="New times roman"/>
          <w:b w:val="false"/>
          <w:bCs w:val="false"/>
          <w:color w:val="000000"/>
          <w:sz w:val="22"/>
          <w:szCs w:val="22"/>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1200/19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FOS NC 19-2-J-182-20. Se declara de interés social Iglesia Metodista Pentecostal". Autor: Intendente Municipal, Gustavo Gennuso. Colaboradores: Jefe de Gabinete, Marcos Barberis; Secretario de Hacienda, Diego Quintana; Secretario de Desarrollo Urbano, Pablo Bullaude y Subsecretario de Gestión Urbana, Eduardo Reddy. A Asesoría Letrada y a las comisiones de Obras y Planeamiento y de Gobierno y Legales. </w:t>
      </w:r>
      <w:hyperlink r:id="rId1099">
        <w:r>
          <w:rPr>
            <w:rStyle w:val="EnlacedeInternet"/>
          </w:rPr>
          <w:t>O-19-3100</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1201/19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 interés municipal y educativo</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2ª Muestra de carreras de educación superior pública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Comisión Legislativa: Concejales Diego Benítez, Julia Fernández (JSB) y Daniel González (PRO). Sobre tablas. </w:t>
      </w:r>
      <w:hyperlink r:id="rId1100">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-19-2535</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1202/19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Expouni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Comisión Legislativa: Concejales Diego Benítez, Julia Fernández (JSB) y Daniel González (PRO). Sobre tablas. </w:t>
      </w:r>
      <w:hyperlink r:id="rId1101">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-19-2536</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1203/19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realización conciertos extensión en Bariloche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Semanas musicales de Frutillar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Cristina Painefil, Viviana Gelain, Carlos Sánchez y Puente, Julia Fernández, Claudia Contreras y Diego Benítez (JSB). Sobre tablas. </w:t>
      </w:r>
      <w:hyperlink r:id="rId1102">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-19-2537</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1204/19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interés municipal y comunitario jornada capacitación cuarteleros y despachadores de emergencias". Autores: Concejales Gerardo Ávila, Cristina Painefil, Viviana Gelain, Carlos Sánchez y Puente, Julia Fernández, Claudia Contreras y Diego Benítez (JSB). Sobre tablas. </w:t>
      </w:r>
      <w:hyperlink r:id="rId1103">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-19-2538</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1205/19: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comunitario ciclo de charlas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Comisaría de la familia, prevención comunitaria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Cristina Painefil, Viviana Gelain, Carlos Sánchez y Puente, Claudia Contreras y Diego Benítez (JSB). Sobre tablas. </w:t>
      </w:r>
      <w:hyperlink r:id="rId1104">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-19-2539</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1206/19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otorga Premio al Mérito social y comunitario comisión directiva Balcec". Autores: Concejales Cristina Painefil, Gerardo Ávila, Viviana Gelain, Carlos Sánchez y Puente, Julia Fernández, Claudia Contreras y Diego Benítez (JSB). Sobre tablas. </w:t>
      </w:r>
      <w:hyperlink r:id="rId1105">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R-19-598</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1207/19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ciudadanos ilustres a veteranos y caidos Guerra de Malvinas e Islas del Atlántico Sur. Modifica ordenanza 3039-CM-19". Autores: Concejales Cristina Painefil, Gerardo Ávila, Viviana Gelain, Carlos Sánchez y Puente, Julia Fernández y Diego Benítez (JSB). Sobre tablas. </w:t>
      </w:r>
      <w:hyperlink r:id="rId1106">
        <w:r>
          <w:rPr>
            <w:rStyle w:val="EnlacedeInternet"/>
          </w:rPr>
          <w:t>O-19-3050</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1208/19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comunitario 50º aniversario Balcec/Lalcec Bariloche". Autores: Concejales Cristina Painefil, Viviana Gelain, Carlos Sánchez y Puente, Julia Fernández, Claudia Contreras y Diego Benítez (JSB). Sobre tablas. </w:t>
      </w:r>
      <w:hyperlink r:id="rId1107">
        <w:r>
          <w:rPr>
            <w:rStyle w:val="EnlacedeInternet"/>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-19-2540</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1209/19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y educativo el proyecto de mediación escolar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Mediadores del Nehuén</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Julia Fernández, Cristina Painefil, Viviana Gelain, Carlos Sánchez y Puente y Claudia Contreras (JSB). Sobre tablas. </w:t>
      </w:r>
      <w:hyperlink r:id="rId1108">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D-19-2541</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1210/19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al Departamento Ejecutivo suscripción convenio de colaboración compactación chatarra". Autor: Intendente Municipal, Gustavo Gennuso. Colaboradores: Jefe de Gabinete, Marcos Barberis; Secretario de Desarrollo Urbano, Pablo Bullaude y Subsecretario de Producción, Innovación y Empleo, Lic. Julio Costa Paz.  Sobre tablas. </w:t>
      </w:r>
      <w:r>
        <w:rPr>
          <w:rFonts w:eastAsia="MS Mincho;ＭＳ 明朝" w:cs="Nimbus Roman No9 L;Times New Roman" w:ascii="Nimbus Roman No9 L;Times New Roman" w:hAnsi="Nimbus Roman No9 L;Times New Roman"/>
          <w:b w:val="false"/>
          <w:bCs w:val="false"/>
          <w:color w:val="000000"/>
          <w:sz w:val="24"/>
          <w:szCs w:val="24"/>
          <w:u w:val="none"/>
          <w:shd w:fill="FFFF99" w:val="clear"/>
          <w:lang w:val="es-ES" w:eastAsia="zh-CN" w:bidi="ar-SA"/>
        </w:rPr>
        <w:t xml:space="preserve">Acta 1113/19 cambio de ruta. Girado a Asesoría Letrada y a la comisión de Gobierno y Legales con preferencia 1ª sesión.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O-19-3123. Acta 1120/19 del 5 de diciembre de 2019.</w:t>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1211/19: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presta acuerdo llamado a licitación compra videocamaras monitoreo y adquisición vehículo hidroelevador". Autor: Intendente Municipal, Gustavo Gennuso. Colaboradores: Jefe de Gabinete, Marcos Barberis; Secretario de Hacienda, Diego Quintana . Girado a Asesoría Letrada y a la comisión de Gobierno y Legales con preferencia 1º sesión. </w:t>
      </w:r>
      <w:hyperlink r:id="rId1109">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66" w:val="clear"/>
            <w:lang w:val="es-ES" w:eastAsia="zh-CN" w:bidi="ar-SA"/>
          </w:rPr>
          <w:t>O-19-305</w:t>
        </w:r>
      </w:hyperlink>
      <w:r>
        <w:rPr>
          <w:rStyle w:val="EnlacedeInternet"/>
          <w:rFonts w:eastAsia="MS Mincho;ＭＳ 明朝" w:cs="Nimbus Roman No9 L;Times New Roman" w:ascii="Nimbus Roman No9 L;Times New Roman" w:hAnsi="Nimbus Roman No9 L;Times New Roman"/>
          <w:b w:val="false"/>
          <w:bCs w:val="false"/>
          <w:i w:val="false"/>
          <w:iCs w:val="false"/>
          <w:sz w:val="24"/>
          <w:szCs w:val="24"/>
          <w:shd w:fill="00FF66" w:val="clear"/>
          <w:lang w:val="es-ES" w:eastAsia="zh-CN" w:bidi="ar-SA"/>
        </w:rPr>
        <w:t>1</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1113/19 del 9 de mayo de 2019.</w:t>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1212/19: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"Declarar interés municipal y comunitario edificaciones del Instituto Nacional de Tecnología Agropecuaria (INTA)": Autores: Intendente Municipal, Gustavo Gennuso y Concejal Julia Fernández. Colaboradores Director de la Estación Experimental Agropecuaria Bariloche, Mauro Miguel Sarasol; Zootecnista, Carlos Aden Reising; Asesora Letrada, Elisa Martín y Magdalena Escardó. Girado a Asesoría Letrada y a la comisión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O-19-3062. Acta 1114/19 del 13 de junio de 2019.</w:t>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1213/19: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"Regula servicio de seguridad en pistas y socorrismo. Centros de nieve. Pisteros socorristas". Autor: Concejal Daniel González (PRO). Iniciativa: Asociación Argentina de Instructores de Esquí y Snowboard (AADIDES). Girado a Asesoría Letrada y a la comisión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O-19-3091. Acta 1118/19 del 31 de octubre de 2019.</w:t>
      </w:r>
    </w:p>
    <w:p>
      <w:pPr>
        <w:pStyle w:val="Textosinformato"/>
        <w:widowControl/>
        <w:tabs>
          <w:tab w:val="clear" w:pos="720"/>
          <w:tab w:val="right" w:pos="9356" w:leader="hyphen"/>
        </w:tabs>
        <w:suppressAutoHyphens w:val="true"/>
        <w:kinsoku w:val="true"/>
        <w:overflowPunct w:val="true"/>
        <w:autoSpaceDE w:val="true"/>
        <w:bidi w:val="0"/>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1214/19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desafecta dominio público y se afecta al dominio privado municipal". Autor: Intendente Municipal, Gustavo Gennuso. Colaboradores: Jefe de Gabinete, Marcos Barberis; Secretario de Desarrollo Urbano, Pablo Bullaude e Instituto Municipal de Tierra y Vivienda para el Hábitat Social, José M. Mella Villarroel. A Asesoría Letrada y a las comisiones de Obras y Planeamiento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O-19-3082. Acta 1117/19 del 3 de octubre de 2019.</w:t>
      </w:r>
    </w:p>
    <w:p>
      <w:pPr>
        <w:pStyle w:val="Normal"/>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1215/19</w:t>
      </w:r>
      <w:r>
        <w:rPr>
          <w:rFonts w:eastAsia="MS Mincho;ＭＳ 明朝" w:cs="Nimbus Roman No9 L;Times New Roman" w:ascii="Nimbus Roman No9 L;Times New Roman" w:hAnsi="Nimbus Roman No9 L;Times New Roman"/>
          <w:b w:val="false"/>
          <w:bCs w:val="false"/>
          <w:sz w:val="24"/>
          <w:szCs w:val="24"/>
          <w:u w:val="none"/>
        </w:rPr>
        <w:t>:</w:t>
      </w:r>
      <w:r>
        <w:rPr>
          <w:rFonts w:eastAsia="MS Mincho;ＭＳ 明朝" w:cs="Nimbus Roman No9 L;Times New Roman" w:ascii="Nimbus Roman No9 L;Times New Roman" w:hAnsi="Nimbus Roman No9 L;Times New Roman"/>
          <w:b w:val="false"/>
          <w:bCs w:val="false"/>
          <w:sz w:val="24"/>
          <w:szCs w:val="24"/>
        </w:rPr>
        <w:t xml:space="preserve"> "Aprobar convenio entre este Municipio y SENAF Programa Eco Hueche". Autor: Intendente Municipal, Gustavo Gennuso. Colaboradores: Jefe de Gabinete, Marcos Barberis y Secretaria de Desarrolo Social, Deportivo y Cultural, Alejandra Schneebeli. A Asesoría Letrada y a la comisión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O-19–3066.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1216/19:</w:t>
      </w:r>
      <w:r>
        <w:rPr>
          <w:rFonts w:eastAsia="MS Mincho;ＭＳ 明朝" w:cs="Nimbus Roman No9 L;Times New Roman" w:ascii="Nimbus Roman No9 L;Times New Roman" w:hAnsi="Nimbus Roman No9 L;Times New Roman"/>
          <w:b w:val="false"/>
          <w:bCs w:val="false"/>
          <w:sz w:val="24"/>
          <w:szCs w:val="24"/>
        </w:rPr>
        <w:t xml:space="preserve"> "Comunica Ejecutivo Nacional, Congreso de la Nación ampliar plazos moratoria ley 26970". Autores: Concejales Gerardo Ávila, Viviana Gelain, Carlos Sánchez y Puente y Claudia Contreras (JSB). Sobre Tablas. </w:t>
      </w:r>
      <w:r>
        <w:rPr>
          <w:rFonts w:eastAsia="MS Mincho;ＭＳ 明朝" w:cs="Nimbus Roman No9 L;Times New Roman" w:ascii="Nimbus Roman No9 L;Times New Roman" w:hAnsi="Nimbus Roman No9 L;Times New Roman"/>
          <w:b w:val="false"/>
          <w:bCs w:val="false"/>
          <w:sz w:val="24"/>
          <w:szCs w:val="24"/>
          <w:shd w:fill="66FF00" w:val="clear"/>
        </w:rPr>
        <w:t>C-19-992.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1217/19:</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educativo y comunitario ciclo de charlas y talleres </w:t>
      </w:r>
      <w:r>
        <w:rPr>
          <w:rFonts w:eastAsia="MS Mincho;ＭＳ 明朝" w:cs="Nimbus Roman No9 L;Times New Roman" w:ascii="Nimbus Roman No9 L;Times New Roman" w:hAnsi="Nimbus Roman No9 L;Times New Roman"/>
          <w:b w:val="false"/>
          <w:bCs w:val="false"/>
          <w:i/>
          <w:iCs/>
          <w:sz w:val="24"/>
          <w:szCs w:val="24"/>
        </w:rPr>
        <w:t>Semana Mundial del Parto Respetado</w:t>
      </w:r>
      <w:r>
        <w:rPr>
          <w:rFonts w:eastAsia="MS Mincho;ＭＳ 明朝" w:cs="Nimbus Roman No9 L;Times New Roman" w:ascii="Nimbus Roman No9 L;Times New Roman" w:hAnsi="Nimbus Roman No9 L;Times New Roman"/>
          <w:b w:val="false"/>
          <w:bCs w:val="false"/>
          <w:sz w:val="24"/>
          <w:szCs w:val="24"/>
        </w:rPr>
        <w:t>". Autores: Concejales Carlos Sánchez y Puente, Viviana Gelain, Cristina Painefil, Claudia Contreras y Gerardo Ávila (JSB). Se solicitará su retiro por haberse emitido la resolución 134-PCM-19.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1218/19</w:t>
      </w:r>
      <w:r>
        <w:rPr>
          <w:rFonts w:eastAsia="MS Mincho;ＭＳ 明朝" w:cs="Nimbus Roman No9 L;Times New Roman" w:ascii="Nimbus Roman No9 L;Times New Roman" w:hAnsi="Nimbus Roman No9 L;Times New Roman"/>
          <w:b w:val="false"/>
          <w:bCs w:val="false"/>
          <w:sz w:val="24"/>
          <w:szCs w:val="24"/>
          <w:u w:val="none"/>
        </w:rPr>
        <w:t>:</w:t>
      </w:r>
      <w:r>
        <w:rPr>
          <w:rFonts w:eastAsia="MS Mincho;ＭＳ 明朝" w:cs="Nimbus Roman No9 L;Times New Roman" w:ascii="Nimbus Roman No9 L;Times New Roman" w:hAnsi="Nimbus Roman No9 L;Times New Roman"/>
          <w:b w:val="false"/>
          <w:bCs w:val="false"/>
          <w:sz w:val="24"/>
          <w:szCs w:val="24"/>
        </w:rPr>
        <w:t xml:space="preserve"> "Se aprueba convenio cesión de derechos posesorios. Afectación dominio público. Se autoriza". Autor: Intendente Municipal, Gustavo Gennuso. Colaboradores: Jefe de Gabinete, Marcos Barberis; Asesora Letrada, Natacha Vázquez y Paula Fagioli. A la comisión de Gobierno y Legales.</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1219/19</w:t>
      </w:r>
      <w:r>
        <w:rPr>
          <w:rFonts w:eastAsia="MS Mincho;ＭＳ 明朝" w:cs="Nimbus Roman No9 L;Times New Roman" w:ascii="Nimbus Roman No9 L;Times New Roman" w:hAnsi="Nimbus Roman No9 L;Times New Roman"/>
          <w:b w:val="false"/>
          <w:bCs w:val="false"/>
          <w:sz w:val="24"/>
          <w:szCs w:val="24"/>
          <w:u w:val="none"/>
        </w:rPr>
        <w:t>:</w:t>
      </w:r>
      <w:r>
        <w:rPr>
          <w:rFonts w:eastAsia="MS Mincho;ＭＳ 明朝" w:cs="Nimbus Roman No9 L;Times New Roman" w:ascii="Nimbus Roman No9 L;Times New Roman" w:hAnsi="Nimbus Roman No9 L;Times New Roman"/>
          <w:b w:val="false"/>
          <w:bCs w:val="false"/>
          <w:sz w:val="24"/>
          <w:szCs w:val="24"/>
        </w:rPr>
        <w:t xml:space="preserve"> "Se comunica a la Cámara Electoral Nacional cumplimiento ley N.º 26774 de Voto Joven". Autores: Concejales Ana Marks, Daniel Natapof y Ramón Chiocconi (FPV). Sobre tablas. </w:t>
      </w:r>
      <w:r>
        <w:rPr>
          <w:rFonts w:eastAsia="MS Mincho;ＭＳ 明朝" w:cs="Nimbus Roman No9 L;Times New Roman" w:ascii="Nimbus Roman No9 L;Times New Roman" w:hAnsi="Nimbus Roman No9 L;Times New Roman"/>
          <w:b w:val="false"/>
          <w:bCs w:val="false"/>
          <w:sz w:val="24"/>
          <w:szCs w:val="24"/>
          <w:shd w:fill="66FF00" w:val="clear"/>
        </w:rPr>
        <w:t>C-19-993. Acta 1114/19 del 13 de junio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1220/19:</w:t>
      </w:r>
      <w:r>
        <w:rPr>
          <w:rFonts w:eastAsia="MS Mincho;ＭＳ 明朝" w:cs="Nimbus Roman No9 L;Times New Roman" w:ascii="Nimbus Roman No9 L;Times New Roman" w:hAnsi="Nimbus Roman No9 L;Times New Roman"/>
          <w:b w:val="false"/>
          <w:bCs w:val="false"/>
          <w:sz w:val="24"/>
          <w:szCs w:val="24"/>
        </w:rPr>
        <w:t xml:space="preserve"> "Declara interés municipal y cultural </w:t>
      </w:r>
      <w:r>
        <w:rPr>
          <w:rFonts w:eastAsia="MS Mincho;ＭＳ 明朝" w:cs="Nimbus Roman No9 L;Times New Roman" w:ascii="Nimbus Roman No9 L;Times New Roman" w:hAnsi="Nimbus Roman No9 L;Times New Roman"/>
          <w:b w:val="false"/>
          <w:bCs w:val="false"/>
          <w:i/>
          <w:iCs/>
          <w:sz w:val="24"/>
          <w:szCs w:val="24"/>
        </w:rPr>
        <w:t>Guía de identificación de hongos de la región Andina – Patagonia</w:t>
      </w:r>
      <w:r>
        <w:rPr>
          <w:rFonts w:eastAsia="MS Mincho;ＭＳ 明朝" w:cs="Nimbus Roman No9 L;Times New Roman" w:ascii="Nimbus Roman No9 L;Times New Roman" w:hAnsi="Nimbus Roman No9 L;Times New Roman"/>
          <w:b w:val="false"/>
          <w:bCs w:val="false"/>
          <w:sz w:val="24"/>
          <w:szCs w:val="24"/>
        </w:rPr>
        <w:t>". Autores: Concejales Gerardo Ávila y Claudia Contreras (JSB). Se solicitará su retiro por haberse emitido la resolución 142-PCM-19.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1221/19</w:t>
      </w:r>
      <w:r>
        <w:rPr>
          <w:rFonts w:eastAsia="MS Mincho;ＭＳ 明朝" w:cs="Nimbus Roman No9 L;Times New Roman" w:ascii="Nimbus Roman No9 L;Times New Roman" w:hAnsi="Nimbus Roman No9 L;Times New Roman"/>
          <w:b w:val="false"/>
          <w:bCs w:val="false"/>
          <w:sz w:val="24"/>
          <w:szCs w:val="24"/>
        </w:rPr>
        <w:t>: "Autorizar al Departamento Ejecutivo Municipal a suscripción convenio de comodato con LIFUBA". Autores: Intendente  Municipal, Gustavo Gennuso y concejales Viviana Gelain y Carlos Sánchez y Puente (JSB). A Asesoría Letrada y a las comisiones de Obras y Planeamiento y de Gobierno y Legales.</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1222/19</w:t>
      </w:r>
      <w:r>
        <w:rPr>
          <w:rFonts w:eastAsia="MS Mincho;ＭＳ 明朝" w:cs="Nimbus Roman No9 L;Times New Roman" w:ascii="Nimbus Roman No9 L;Times New Roman" w:hAnsi="Nimbus Roman No9 L;Times New Roman"/>
          <w:b w:val="false"/>
          <w:bCs w:val="false"/>
          <w:sz w:val="24"/>
          <w:szCs w:val="24"/>
        </w:rPr>
        <w:t>: "Campaña información – concientización avispa chaqueta amarilla (</w:t>
      </w:r>
      <w:r>
        <w:rPr>
          <w:rFonts w:eastAsia="MS Mincho;ＭＳ 明朝" w:cs="Nimbus Roman No9 L;Times New Roman" w:ascii="Nimbus Roman No9 L;Times New Roman" w:hAnsi="Nimbus Roman No9 L;Times New Roman"/>
          <w:b w:val="false"/>
          <w:bCs w:val="false"/>
          <w:i/>
          <w:iCs/>
          <w:sz w:val="24"/>
          <w:szCs w:val="24"/>
        </w:rPr>
        <w:t>véspula germánica – véspula vulgaris</w:t>
      </w:r>
      <w:r>
        <w:rPr>
          <w:rFonts w:eastAsia="MS Mincho;ＭＳ 明朝" w:cs="Nimbus Roman No9 L;Times New Roman" w:ascii="Nimbus Roman No9 L;Times New Roman" w:hAnsi="Nimbus Roman No9 L;Times New Roman"/>
          <w:b w:val="false"/>
          <w:bCs w:val="false"/>
          <w:sz w:val="24"/>
          <w:szCs w:val="24"/>
        </w:rPr>
        <w:t xml:space="preserve">)". Autores: Concejales Julia Fernández, Viviana Gelain, Carlos Sánchez y Puente, Claudia Contreras, Gerardo Ávila, Diego Benítez y Cristina Painefil (JSB). A la comisión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O-19–3068.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1223/19</w:t>
      </w:r>
      <w:r>
        <w:rPr>
          <w:rFonts w:eastAsia="MS Mincho;ＭＳ 明朝" w:cs="Nimbus Roman No9 L;Times New Roman" w:ascii="Nimbus Roman No9 L;Times New Roman" w:hAnsi="Nimbus Roman No9 L;Times New Roman"/>
          <w:b w:val="false"/>
          <w:bCs w:val="false"/>
          <w:sz w:val="24"/>
          <w:szCs w:val="24"/>
        </w:rPr>
        <w:t>: "</w:t>
      </w:r>
      <w:r>
        <w:rPr>
          <w:rFonts w:eastAsia="MS Mincho;ＭＳ 明朝" w:cs="Nimbus Roman No9 L;Times New Roman" w:ascii="Nimbus Roman No9 L;Times New Roman" w:hAnsi="Nimbus Roman No9 L;Times New Roman"/>
          <w:b w:val="false"/>
          <w:bCs w:val="false"/>
          <w:i w:val="false"/>
          <w:iCs w:val="false"/>
          <w:sz w:val="24"/>
          <w:szCs w:val="24"/>
        </w:rPr>
        <w:t>Se modifica ordenanza 2250-CM-11. Se cede a Departamento Provincial de Aguas</w:t>
      </w:r>
      <w:r>
        <w:rPr>
          <w:rFonts w:eastAsia="MS Mincho;ＭＳ 明朝" w:cs="Nimbus Roman No9 L;Times New Roman" w:ascii="Nimbus Roman No9 L;Times New Roman" w:hAnsi="Nimbus Roman No9 L;Times New Roman"/>
          <w:b w:val="false"/>
          <w:bCs w:val="false"/>
          <w:sz w:val="24"/>
          <w:szCs w:val="24"/>
        </w:rPr>
        <w:t>". Autores: Intendente Municipal, Gustavo Gennuso y concejal Viviana Gelain (JSB). Sobre tablas.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O-19-3063.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1224/19</w:t>
      </w:r>
      <w:r>
        <w:rPr>
          <w:rFonts w:eastAsia="MS Mincho;ＭＳ 明朝" w:cs="Nimbus Roman No9 L;Times New Roman" w:ascii="Nimbus Roman No9 L;Times New Roman" w:hAnsi="Nimbus Roman No9 L;Times New Roman"/>
          <w:b w:val="false"/>
          <w:bCs w:val="false"/>
          <w:sz w:val="24"/>
          <w:szCs w:val="24"/>
        </w:rPr>
        <w:t>: "</w:t>
      </w:r>
      <w:r>
        <w:rPr>
          <w:rFonts w:eastAsia="MS Mincho;ＭＳ 明朝" w:cs="Nimbus Roman No9 L;Times New Roman" w:ascii="Nimbus Roman No9 L;Times New Roman" w:hAnsi="Nimbus Roman No9 L;Times New Roman"/>
          <w:b w:val="false"/>
          <w:bCs w:val="false"/>
          <w:i w:val="false"/>
          <w:iCs w:val="false"/>
          <w:sz w:val="24"/>
          <w:szCs w:val="24"/>
        </w:rPr>
        <w:t>Se restituye acta de inauguración edificio de Correos y Telégrafo Centro Cívico</w:t>
      </w:r>
      <w:r>
        <w:rPr>
          <w:rFonts w:eastAsia="MS Mincho;ＭＳ 明朝" w:cs="Nimbus Roman No9 L;Times New Roman" w:ascii="Nimbus Roman No9 L;Times New Roman" w:hAnsi="Nimbus Roman No9 L;Times New Roman"/>
          <w:b w:val="false"/>
          <w:bCs w:val="false"/>
          <w:sz w:val="24"/>
          <w:szCs w:val="24"/>
        </w:rPr>
        <w:t xml:space="preserve">". Autor: Concejal Diego Benítez (JSB). Sobre tablas.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O-19-3064.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1225/19</w:t>
      </w:r>
      <w:r>
        <w:rPr>
          <w:rFonts w:eastAsia="MS Mincho;ＭＳ 明朝" w:cs="Nimbus Roman No9 L;Times New Roman" w:ascii="Nimbus Roman No9 L;Times New Roman" w:hAnsi="Nimbus Roman No9 L;Times New Roman"/>
          <w:b w:val="false"/>
          <w:bCs w:val="false"/>
          <w:sz w:val="24"/>
          <w:szCs w:val="24"/>
        </w:rPr>
        <w:t xml:space="preserve">: "Comunica Congreso nacional aprobación proyecto ley 0866-D-2018. Fribrosis quística". Autores: Concejales Claudia Contreras, Gerardo Ávila, Julia Fernández, Viviana Gelain, Carlos Sánchez y Puente y Cristina Painefil (JSB). Sobre tablas. </w:t>
      </w:r>
      <w:r>
        <w:rPr>
          <w:rFonts w:eastAsia="MS Mincho;ＭＳ 明朝" w:cs="Nimbus Roman No9 L;Times New Roman" w:ascii="Nimbus Roman No9 L;Times New Roman" w:hAnsi="Nimbus Roman No9 L;Times New Roman"/>
          <w:b w:val="false"/>
          <w:bCs w:val="false"/>
          <w:sz w:val="24"/>
          <w:szCs w:val="24"/>
          <w:shd w:fill="66FF00" w:val="clear"/>
        </w:rPr>
        <w:t>C-19-994.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1226/19</w:t>
      </w:r>
      <w:r>
        <w:rPr>
          <w:rFonts w:eastAsia="MS Mincho;ＭＳ 明朝" w:cs="Nimbus Roman No9 L;Times New Roman" w:ascii="Nimbus Roman No9 L;Times New Roman" w:hAnsi="Nimbus Roman No9 L;Times New Roman"/>
          <w:b w:val="false"/>
          <w:bCs w:val="false"/>
          <w:sz w:val="24"/>
          <w:szCs w:val="24"/>
        </w:rPr>
        <w:t xml:space="preserve">: "Publicidad en instalaciones deportivas municipales. Crea fondo para infraestructura y equipamiento deportivo. Abroga ordenanza 390-CM-94". Autores: Concejales Claudia Contreras, Gerardo Ávila, Julia Fernández, Viviana Gelain, Carlos Sánchez y Puente y Cristina Painefil (JSB). A Asesoría Letrada y a las comisiones de Economía, Hacienda, Finanzas y Desarrollo Económico y de Gobierno y Legales. </w:t>
      </w:r>
      <w:hyperlink r:id="rId1110">
        <w:r>
          <w:rPr>
            <w:rStyle w:val="EnlacedeInternet"/>
            <w:rFonts w:eastAsia="MS Mincho;ＭＳ 明朝" w:cs="Nimbus Roman No9 L;Times New Roman" w:ascii="Nimbus Roman No9 L;Times New Roman" w:hAnsi="Nimbus Roman No9 L;Times New Roman"/>
            <w:b w:val="false"/>
            <w:bCs w:val="false"/>
            <w:sz w:val="24"/>
            <w:szCs w:val="24"/>
            <w:shd w:fill="00FF66" w:val="clear"/>
          </w:rPr>
          <w:t>O-19-3101</w:t>
        </w:r>
      </w:hyperlink>
      <w:r>
        <w:rPr>
          <w:rFonts w:eastAsia="MS Mincho;ＭＳ 明朝" w:cs="Nimbus Roman No9 L;Times New Roman" w:ascii="Nimbus Roman No9 L;Times New Roman" w:hAnsi="Nimbus Roman No9 L;Times New Roman"/>
          <w:b w:val="false"/>
          <w:bCs w:val="false"/>
          <w:sz w:val="24"/>
          <w:szCs w:val="24"/>
          <w:shd w:fill="00FF66" w:val="clear"/>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1227/19</w:t>
      </w:r>
      <w:r>
        <w:rPr>
          <w:rFonts w:eastAsia="MS Mincho;ＭＳ 明朝" w:cs="Nimbus Roman No9 L;Times New Roman" w:ascii="Nimbus Roman No9 L;Times New Roman" w:hAnsi="Nimbus Roman No9 L;Times New Roman"/>
          <w:b w:val="false"/>
          <w:bCs w:val="false"/>
          <w:sz w:val="24"/>
          <w:szCs w:val="24"/>
        </w:rPr>
        <w:t xml:space="preserve">: "Comunica Ministerio de Producción y Trabajo preocupación recorte presupuestario y modificación estructura organizativa (INTA)". Autores: Concejales Ana Marks, Ramón Chiocconi (FPV); Diego Benítez y Julia Fernández (JSB). Sobre tablas. </w:t>
      </w:r>
      <w:r>
        <w:rPr>
          <w:rFonts w:eastAsia="MS Mincho;ＭＳ 明朝" w:cs="Nimbus Roman No9 L;Times New Roman" w:ascii="Nimbus Roman No9 L;Times New Roman" w:hAnsi="Nimbus Roman No9 L;Times New Roman"/>
          <w:b w:val="false"/>
          <w:bCs w:val="false"/>
          <w:sz w:val="24"/>
          <w:szCs w:val="24"/>
          <w:shd w:fill="66FF00" w:val="clear"/>
        </w:rPr>
        <w:t>C-19-995.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1228/19</w:t>
      </w:r>
      <w:r>
        <w:rPr>
          <w:rFonts w:eastAsia="MS Mincho;ＭＳ 明朝" w:cs="Nimbus Roman No9 L;Times New Roman" w:ascii="Nimbus Roman No9 L;Times New Roman" w:hAnsi="Nimbus Roman No9 L;Times New Roman"/>
          <w:b w:val="false"/>
          <w:bCs w:val="false"/>
          <w:sz w:val="24"/>
          <w:szCs w:val="24"/>
        </w:rPr>
        <w:t xml:space="preserve">: "Se declara de interés cultural, educativo y patrimonial libro </w:t>
      </w:r>
      <w:r>
        <w:rPr>
          <w:rFonts w:eastAsia="MS Mincho;ＭＳ 明朝" w:cs="Nimbus Roman No9 L;Times New Roman" w:ascii="Nimbus Roman No9 L;Times New Roman" w:hAnsi="Nimbus Roman No9 L;Times New Roman"/>
          <w:b w:val="false"/>
          <w:bCs w:val="false"/>
          <w:i/>
          <w:iCs/>
          <w:sz w:val="24"/>
          <w:szCs w:val="24"/>
        </w:rPr>
        <w:t>Mensajes al poblador rural</w:t>
      </w:r>
      <w:r>
        <w:rPr>
          <w:rFonts w:eastAsia="MS Mincho;ＭＳ 明朝" w:cs="Nimbus Roman No9 L;Times New Roman" w:ascii="Nimbus Roman No9 L;Times New Roman" w:hAnsi="Nimbus Roman No9 L;Times New Roman"/>
          <w:b w:val="false"/>
          <w:bCs w:val="false"/>
          <w:sz w:val="24"/>
          <w:szCs w:val="24"/>
        </w:rPr>
        <w:t xml:space="preserve">". Autores: Concejales Carlos Sánchez y Puente, Cristina Painefil, Diego Benítez, Viviana Gelain, Julia Fernández, Claudia Contreras y Gerardo Ávila (JSB). Sobre tablas. </w:t>
      </w:r>
      <w:r>
        <w:rPr>
          <w:rFonts w:eastAsia="MS Mincho;ＭＳ 明朝" w:cs="Nimbus Roman No9 L;Times New Roman" w:ascii="Nimbus Roman No9 L;Times New Roman" w:hAnsi="Nimbus Roman No9 L;Times New Roman"/>
          <w:b w:val="false"/>
          <w:bCs w:val="false"/>
          <w:sz w:val="24"/>
          <w:szCs w:val="24"/>
          <w:shd w:fill="66FF00" w:val="clear"/>
        </w:rPr>
        <w:t>D-19-2545.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1229/19</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cultural y comunitario obra </w:t>
      </w:r>
      <w:r>
        <w:rPr>
          <w:rFonts w:eastAsia="MS Mincho;ＭＳ 明朝" w:cs="Nimbus Roman No9 L;Times New Roman" w:ascii="Nimbus Roman No9 L;Times New Roman" w:hAnsi="Nimbus Roman No9 L;Times New Roman"/>
          <w:b w:val="false"/>
          <w:bCs w:val="false"/>
          <w:i/>
          <w:iCs/>
          <w:sz w:val="24"/>
          <w:szCs w:val="24"/>
        </w:rPr>
        <w:t>San Martín de todos</w:t>
      </w:r>
      <w:r>
        <w:rPr>
          <w:rFonts w:eastAsia="MS Mincho;ＭＳ 明朝" w:cs="Nimbus Roman No9 L;Times New Roman" w:ascii="Nimbus Roman No9 L;Times New Roman" w:hAnsi="Nimbus Roman No9 L;Times New Roman"/>
          <w:b w:val="false"/>
          <w:bCs w:val="false"/>
          <w:sz w:val="24"/>
          <w:szCs w:val="24"/>
        </w:rPr>
        <w:t xml:space="preserve">". Autores: Concejales Carlos Sánchez y Puente, Cristina Painefil, Diego Benítez, Viviana Gelain, Claudia Contreras y Gerardo Ávila (JSB). Sobre tablas. </w:t>
      </w:r>
      <w:r>
        <w:rPr>
          <w:rFonts w:eastAsia="MS Mincho;ＭＳ 明朝" w:cs="Nimbus Roman No9 L;Times New Roman" w:ascii="Nimbus Roman No9 L;Times New Roman" w:hAnsi="Nimbus Roman No9 L;Times New Roman"/>
          <w:b w:val="false"/>
          <w:bCs w:val="false"/>
          <w:sz w:val="24"/>
          <w:szCs w:val="24"/>
          <w:shd w:fill="66FF00" w:val="clear"/>
        </w:rPr>
        <w:t>D-19-2546.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1230/19</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comunitario jornada de debate </w:t>
      </w:r>
      <w:r>
        <w:rPr>
          <w:rFonts w:eastAsia="MS Mincho;ＭＳ 明朝" w:cs="Nimbus Roman No9 L;Times New Roman" w:ascii="Nimbus Roman No9 L;Times New Roman" w:hAnsi="Nimbus Roman No9 L;Times New Roman"/>
          <w:b w:val="false"/>
          <w:bCs w:val="false"/>
          <w:i/>
          <w:iCs/>
          <w:sz w:val="24"/>
          <w:szCs w:val="24"/>
        </w:rPr>
        <w:t>La atención de las adicciones y el marco legal: Tensiones e implicancias en las prácticas institucionales</w:t>
      </w:r>
      <w:r>
        <w:rPr>
          <w:rFonts w:eastAsia="MS Mincho;ＭＳ 明朝" w:cs="Nimbus Roman No9 L;Times New Roman" w:ascii="Nimbus Roman No9 L;Times New Roman" w:hAnsi="Nimbus Roman No9 L;Times New Roman"/>
          <w:b w:val="false"/>
          <w:bCs w:val="false"/>
          <w:sz w:val="24"/>
          <w:szCs w:val="24"/>
        </w:rPr>
        <w:t xml:space="preserve">". Autores: Concejales Carlos Sánchez y Puente, Cristina Painefil, Diego Benítez, Viviana Gelain, Claudia Contreras y Gerardo Ávila (JSB). Sobre tablas. </w:t>
      </w:r>
      <w:r>
        <w:rPr>
          <w:rFonts w:eastAsia="MS Mincho;ＭＳ 明朝" w:cs="Nimbus Roman No9 L;Times New Roman" w:ascii="Nimbus Roman No9 L;Times New Roman" w:hAnsi="Nimbus Roman No9 L;Times New Roman"/>
          <w:b w:val="false"/>
          <w:bCs w:val="false"/>
          <w:sz w:val="24"/>
          <w:szCs w:val="24"/>
          <w:shd w:fill="66FF00" w:val="clear"/>
        </w:rPr>
        <w:t>D-19-2547.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1231/19</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cultural y comunitario producción obra de teatro </w:t>
      </w:r>
      <w:r>
        <w:rPr>
          <w:rFonts w:eastAsia="MS Mincho;ＭＳ 明朝" w:cs="Nimbus Roman No9 L;Times New Roman" w:ascii="Nimbus Roman No9 L;Times New Roman" w:hAnsi="Nimbus Roman No9 L;Times New Roman"/>
          <w:b w:val="false"/>
          <w:bCs w:val="false"/>
          <w:i/>
          <w:iCs/>
          <w:sz w:val="24"/>
          <w:szCs w:val="24"/>
        </w:rPr>
        <w:t>Lombrices</w:t>
      </w:r>
      <w:r>
        <w:rPr>
          <w:rFonts w:eastAsia="MS Mincho;ＭＳ 明朝" w:cs="Nimbus Roman No9 L;Times New Roman" w:ascii="Nimbus Roman No9 L;Times New Roman" w:hAnsi="Nimbus Roman No9 L;Times New Roman"/>
          <w:b w:val="false"/>
          <w:bCs w:val="false"/>
          <w:sz w:val="24"/>
          <w:szCs w:val="24"/>
        </w:rPr>
        <w:t xml:space="preserve">". Autores: Concejales Carlos Sánchez y Puente, Cristina Painefil, Viviana Gelain, Claudia Contreras y Gerardo Ávila (JSB). Sobre tablas. </w:t>
      </w:r>
      <w:r>
        <w:rPr>
          <w:rFonts w:eastAsia="MS Mincho;ＭＳ 明朝" w:cs="Nimbus Roman No9 L;Times New Roman" w:ascii="Nimbus Roman No9 L;Times New Roman" w:hAnsi="Nimbus Roman No9 L;Times New Roman"/>
          <w:b w:val="false"/>
          <w:bCs w:val="false"/>
          <w:sz w:val="24"/>
          <w:szCs w:val="24"/>
          <w:shd w:fill="66FF00" w:val="clear"/>
        </w:rPr>
        <w:t>D-19-2548.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1232/19</w:t>
      </w:r>
      <w:r>
        <w:rPr>
          <w:rFonts w:eastAsia="MS Mincho;ＭＳ 明朝" w:cs="Nimbus Roman No9 L;Times New Roman" w:ascii="Nimbus Roman No9 L;Times New Roman" w:hAnsi="Nimbus Roman No9 L;Times New Roman"/>
          <w:b w:val="false"/>
          <w:bCs w:val="false"/>
          <w:sz w:val="24"/>
          <w:szCs w:val="24"/>
        </w:rPr>
        <w:t xml:space="preserve">: "Se comunica al Ministerio de Educación de la Nación preocupación por recorte presupuestario UNCO". Autores: Concejales Cristina Painefil, Diego Benítez, Viviana Gelain, Claudia Contreras y Gerardo Ávila (JSB). Sobre tablas. </w:t>
      </w:r>
      <w:r>
        <w:rPr>
          <w:rFonts w:eastAsia="MS Mincho;ＭＳ 明朝" w:cs="Nimbus Roman No9 L;Times New Roman" w:ascii="Nimbus Roman No9 L;Times New Roman" w:hAnsi="Nimbus Roman No9 L;Times New Roman"/>
          <w:b w:val="false"/>
          <w:bCs w:val="false"/>
          <w:sz w:val="24"/>
          <w:szCs w:val="24"/>
          <w:shd w:fill="66FF00" w:val="clear"/>
        </w:rPr>
        <w:t>C-19-996.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1233/19</w:t>
      </w:r>
      <w:r>
        <w:rPr>
          <w:rFonts w:eastAsia="MS Mincho;ＭＳ 明朝" w:cs="Nimbus Roman No9 L;Times New Roman" w:ascii="Nimbus Roman No9 L;Times New Roman" w:hAnsi="Nimbus Roman No9 L;Times New Roman"/>
          <w:b w:val="false"/>
          <w:bCs w:val="false"/>
          <w:sz w:val="24"/>
          <w:szCs w:val="24"/>
        </w:rPr>
        <w:t xml:space="preserve">: "Se comunica al Presidente Mauricio Macri preocupación por venta edificio histórico Parques Nacionales". Autores: Concejales Cristina Painefil, Gerardo Ávila, Carlos Sánchez y Puente, Claudia Contreras, Julia Fernández y Viviana Gelain (JSB). Sobre tablas. </w:t>
      </w:r>
      <w:r>
        <w:rPr>
          <w:rFonts w:eastAsia="MS Mincho;ＭＳ 明朝" w:cs="Nimbus Roman No9 L;Times New Roman" w:ascii="Nimbus Roman No9 L;Times New Roman" w:hAnsi="Nimbus Roman No9 L;Times New Roman"/>
          <w:b w:val="false"/>
          <w:bCs w:val="false"/>
          <w:sz w:val="24"/>
          <w:szCs w:val="24"/>
          <w:shd w:fill="66FF00" w:val="clear"/>
        </w:rPr>
        <w:t>C-19-997.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1234/19</w:t>
      </w:r>
      <w:r>
        <w:rPr>
          <w:rFonts w:eastAsia="MS Mincho;ＭＳ 明朝" w:cs="Nimbus Roman No9 L;Times New Roman" w:ascii="Nimbus Roman No9 L;Times New Roman" w:hAnsi="Nimbus Roman No9 L;Times New Roman"/>
          <w:b w:val="false"/>
          <w:bCs w:val="false"/>
          <w:sz w:val="24"/>
          <w:szCs w:val="24"/>
        </w:rPr>
        <w:t xml:space="preserve">: "Se comunica a la Secretaría de Gobierno de Turismo de la Nación preocupación por paralización obras Parque Municipal Llao Llao". Autores: Concejales Cristina Painefil, Diego Benítez, Viviana Gelain, Carlos Sánchez y Puente, Julia Fernández, Claudia Contreras y Gerardo Ávila (JSB). Sobre tablas. </w:t>
      </w:r>
      <w:r>
        <w:rPr>
          <w:rFonts w:eastAsia="MS Mincho;ＭＳ 明朝" w:cs="Nimbus Roman No9 L;Times New Roman" w:ascii="Nimbus Roman No9 L;Times New Roman" w:hAnsi="Nimbus Roman No9 L;Times New Roman"/>
          <w:b w:val="false"/>
          <w:bCs w:val="false"/>
          <w:sz w:val="24"/>
          <w:szCs w:val="24"/>
          <w:shd w:fill="66FF00" w:val="clear"/>
        </w:rPr>
        <w:t>C-19-998.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1235/19</w:t>
      </w:r>
      <w:r>
        <w:rPr>
          <w:rFonts w:eastAsia="MS Mincho;ＭＳ 明朝" w:cs="Nimbus Roman No9 L;Times New Roman" w:ascii="Nimbus Roman No9 L;Times New Roman" w:hAnsi="Nimbus Roman No9 L;Times New Roman"/>
          <w:b w:val="false"/>
          <w:bCs w:val="false"/>
          <w:sz w:val="24"/>
          <w:szCs w:val="24"/>
        </w:rPr>
        <w:t xml:space="preserve">: "Se crea Banco Comunitario de Auxiliares de Marcha". Autores: Concejales Cristina Painefil, Diego Benítez, Viviana Gelain, Carlos Sánchez y Puente, Julia Fernández, Claudia Contreras y Gerardo Ávila (JSB). A Asesoría Letrada y a la comisión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O-19-3083. Acta 1117/19 del 3 de octubre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1236/19</w:t>
      </w:r>
      <w:r>
        <w:rPr>
          <w:rFonts w:eastAsia="MS Mincho;ＭＳ 明朝" w:cs="Nimbus Roman No9 L;Times New Roman" w:ascii="Nimbus Roman No9 L;Times New Roman" w:hAnsi="Nimbus Roman No9 L;Times New Roman"/>
          <w:b w:val="false"/>
          <w:bCs w:val="false"/>
          <w:sz w:val="24"/>
          <w:szCs w:val="24"/>
        </w:rPr>
        <w:t xml:space="preserve">: "Declara interés municipal </w:t>
      </w:r>
      <w:r>
        <w:rPr>
          <w:rFonts w:eastAsia="MS Mincho;ＭＳ 明朝" w:cs="Nimbus Roman No9 L;Times New Roman" w:ascii="Nimbus Roman No9 L;Times New Roman" w:hAnsi="Nimbus Roman No9 L;Times New Roman"/>
          <w:b w:val="false"/>
          <w:bCs w:val="false"/>
          <w:i/>
          <w:iCs/>
          <w:sz w:val="24"/>
          <w:szCs w:val="24"/>
        </w:rPr>
        <w:t>II Encuentro Internacional Gimnasia para Todos y V Gymnaestrada Argentina</w:t>
      </w:r>
      <w:r>
        <w:rPr>
          <w:rFonts w:eastAsia="MS Mincho;ＭＳ 明朝" w:cs="Nimbus Roman No9 L;Times New Roman" w:ascii="Nimbus Roman No9 L;Times New Roman" w:hAnsi="Nimbus Roman No9 L;Times New Roman"/>
          <w:b w:val="false"/>
          <w:bCs w:val="false"/>
          <w:sz w:val="24"/>
          <w:szCs w:val="24"/>
        </w:rPr>
        <w:t xml:space="preserve">". Autor: Concejal Gerardo Ávila (JSB). Sobre tablas. </w:t>
      </w:r>
      <w:r>
        <w:rPr>
          <w:rFonts w:eastAsia="MS Mincho;ＭＳ 明朝" w:cs="Nimbus Roman No9 L;Times New Roman" w:ascii="Nimbus Roman No9 L;Times New Roman" w:hAnsi="Nimbus Roman No9 L;Times New Roman"/>
          <w:b w:val="false"/>
          <w:bCs w:val="false"/>
          <w:sz w:val="24"/>
          <w:szCs w:val="24"/>
          <w:shd w:fill="66FF00" w:val="clear"/>
        </w:rPr>
        <w:t>D-19-2549.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resolución 1237/19</w:t>
      </w:r>
      <w:r>
        <w:rPr>
          <w:rFonts w:eastAsia="MS Mincho;ＭＳ 明朝" w:cs="Nimbus Roman No9 L;Times New Roman" w:ascii="Nimbus Roman No9 L;Times New Roman" w:hAnsi="Nimbus Roman No9 L;Times New Roman"/>
          <w:b w:val="false"/>
          <w:bCs w:val="false"/>
          <w:sz w:val="24"/>
          <w:szCs w:val="24"/>
        </w:rPr>
        <w:t xml:space="preserve">: "Otorgar Premio al Mérito deportivo a Miriam Anahí Mayorga". Autores: Concejales Ana Marks, Ramón Chiocconi (FPV) y Daniel González (PRO). Sobre tablas. </w:t>
      </w:r>
      <w:r>
        <w:rPr>
          <w:rFonts w:eastAsia="MS Mincho;ＭＳ 明朝" w:cs="Nimbus Roman No9 L;Times New Roman" w:ascii="Nimbus Roman No9 L;Times New Roman" w:hAnsi="Nimbus Roman No9 L;Times New Roman"/>
          <w:b w:val="false"/>
          <w:bCs w:val="false"/>
          <w:sz w:val="24"/>
          <w:szCs w:val="24"/>
          <w:shd w:fill="66FF00" w:val="clear"/>
        </w:rPr>
        <w:t>R-19-599. Acta 1114/19 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1238/19</w:t>
      </w:r>
      <w:r>
        <w:rPr>
          <w:rFonts w:eastAsia="MS Mincho;ＭＳ 明朝" w:cs="Nimbus Roman No9 L;Times New Roman" w:ascii="Nimbus Roman No9 L;Times New Roman" w:hAnsi="Nimbus Roman No9 L;Times New Roman"/>
          <w:b w:val="false"/>
          <w:bCs w:val="false"/>
          <w:sz w:val="24"/>
          <w:szCs w:val="24"/>
        </w:rPr>
        <w:t xml:space="preserve">: "Modifica ordenanzas 1520-05 y 3023-18. Servicio remise. Vehículos traslados de turistas. Publicidad". Autores: Intendente Municipal, Gustavo Gennuso y Concejal Julia Fernández (JSB). Colaboradores: Jefe de Gabinete, Marcos Barberis y Magdalena Escardó. A Asesoría Letrada y a las comisiones de Servicios, Tránsito y Transporte y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O-19-3084. Acta 1117/19 del 3 de octubre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1239/19</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cultural, educativo y comunitario al taller de herrería </w:t>
      </w:r>
      <w:r>
        <w:rPr>
          <w:rFonts w:eastAsia="MS Mincho;ＭＳ 明朝" w:cs="Nimbus Roman No9 L;Times New Roman" w:ascii="Nimbus Roman No9 L;Times New Roman" w:hAnsi="Nimbus Roman No9 L;Times New Roman"/>
          <w:b w:val="false"/>
          <w:bCs w:val="false"/>
          <w:i/>
          <w:iCs/>
          <w:sz w:val="24"/>
          <w:szCs w:val="24"/>
        </w:rPr>
        <w:t>Herreros de la luz</w:t>
      </w:r>
      <w:r>
        <w:rPr>
          <w:rFonts w:eastAsia="MS Mincho;ＭＳ 明朝" w:cs="Nimbus Roman No9 L;Times New Roman" w:ascii="Nimbus Roman No9 L;Times New Roman" w:hAnsi="Nimbus Roman No9 L;Times New Roman"/>
          <w:b w:val="false"/>
          <w:bCs w:val="false"/>
          <w:sz w:val="24"/>
          <w:szCs w:val="24"/>
        </w:rPr>
        <w:t xml:space="preserve">". Autor: Concejal Daniel González (PRO). Sobre tablas. </w:t>
      </w:r>
      <w:r>
        <w:rPr>
          <w:rFonts w:eastAsia="MS Mincho;ＭＳ 明朝" w:cs="Nimbus Roman No9 L;Times New Roman" w:ascii="Nimbus Roman No9 L;Times New Roman" w:hAnsi="Nimbus Roman No9 L;Times New Roman"/>
          <w:b w:val="false"/>
          <w:bCs w:val="false"/>
          <w:sz w:val="24"/>
          <w:szCs w:val="24"/>
          <w:shd w:fill="66FF00" w:val="clear"/>
        </w:rPr>
        <w:t>D-19-2550. Acta 1114/19 del 13 de junio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1240/19</w:t>
      </w:r>
      <w:r>
        <w:rPr>
          <w:rFonts w:eastAsia="MS Mincho;ＭＳ 明朝" w:cs="Nimbus Roman No9 L;Times New Roman" w:ascii="Nimbus Roman No9 L;Times New Roman" w:hAnsi="Nimbus Roman No9 L;Times New Roman"/>
          <w:b w:val="false"/>
          <w:bCs w:val="false"/>
          <w:sz w:val="24"/>
          <w:szCs w:val="24"/>
        </w:rPr>
        <w:t xml:space="preserve">: "Se presta acuerdo llamado licitación pública servicio comunicación ciudadana". Autor: Intendente Municipal, Gustavo Gennuso. Colaboradores: Jefe de Gabinete, Marcos Barberis; Secretario de Hacienda, Diego Quintana y Directora de Comunicación Institucional, María Paz Rivas. Sobre tablas. </w:t>
      </w:r>
      <w:r>
        <w:rPr>
          <w:rFonts w:eastAsia="MS Mincho;ＭＳ 明朝" w:cs="Nimbus Roman No9 L;Times New Roman" w:ascii="Nimbus Roman No9 L;Times New Roman" w:hAnsi="Nimbus Roman No9 L;Times New Roman"/>
          <w:b w:val="false"/>
          <w:bCs w:val="false"/>
          <w:color w:val="000000"/>
          <w:sz w:val="24"/>
          <w:szCs w:val="24"/>
          <w:shd w:fill="FF9900" w:val="clear"/>
        </w:rPr>
        <w:t>Acta 1114/19 del 13 de junio de 2019, cambio ruta legislativa, girado a comisión de Gobierno y Legales.</w:t>
      </w:r>
    </w:p>
    <w:p>
      <w:pPr>
        <w:pStyle w:val="Textosinformato"/>
        <w:jc w:val="both"/>
        <w:rPr/>
      </w:pPr>
      <w:r>
        <w:rPr/>
      </w:r>
    </w:p>
    <w:p>
      <w:pPr>
        <w:pStyle w:val="Textosinformato"/>
        <w:jc w:val="both"/>
        <w:rPr/>
      </w:pPr>
      <w:r>
        <w:rPr/>
      </w:r>
    </w:p>
    <w:p>
      <w:pPr>
        <w:pStyle w:val="Textosinformato"/>
        <w:jc w:val="both"/>
        <w:rPr/>
      </w:pPr>
      <w:r>
        <w:rPr/>
      </w:r>
    </w:p>
    <w:p>
      <w:pPr>
        <w:pStyle w:val="Textosinformato"/>
        <w:jc w:val="both"/>
        <w:rPr/>
      </w:pPr>
      <w:r>
        <w:rPr/>
      </w:r>
    </w:p>
    <w:p>
      <w:pPr>
        <w:pStyle w:val="Textosinformato"/>
        <w:jc w:val="both"/>
        <w:rPr/>
      </w:pPr>
      <w:r>
        <w:rPr>
          <w:rFonts w:cs="Nimbus Roman No9 L;Times New Roman" w:ascii="Nimbus Roman No9 L;Times New Roman" w:hAnsi="Nimbus Roman No9 L;Times New Roman"/>
          <w:u w:val="single"/>
        </w:rPr>
        <w:t>Proyecto de resolución 1241/19</w:t>
      </w:r>
      <w:r>
        <w:rPr>
          <w:rFonts w:cs="Nimbus Roman No9 L;Times New Roman" w:ascii="Nimbus Roman No9 L;Times New Roman" w:hAnsi="Nimbus Roman No9 L;Times New Roman"/>
        </w:rPr>
        <w:t xml:space="preserve">: "Adhesión conmemoración 209º aniversario Prefectura Naval Argentina y Bicentenario fallecimiento primer máximo conductor Martín Jacobo Thompson". Autores: Comisión Legislativa: Concejales Diego Benítez, Julia Fernández (JSB); Ramón Chiocconi (FPV) y Daniel González (PRO). </w:t>
      </w:r>
      <w:r>
        <w:rPr>
          <w:rFonts w:eastAsia="MS Mincho;ＭＳ 明朝" w:cs="Nimbus Roman No9 L;Times New Roman" w:ascii="Nimbus Roman No9 L;Times New Roman" w:hAnsi="Nimbus Roman No9 L;Times New Roman"/>
          <w:b w:val="false"/>
          <w:bCs w:val="false"/>
          <w:sz w:val="24"/>
          <w:szCs w:val="24"/>
          <w:shd w:fill="66FF00" w:val="clear"/>
        </w:rPr>
        <w:t>R-19-600. Acta 1114/19 el 13 de junio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Normal"/>
        <w:jc w:val="both"/>
        <w:rPr/>
      </w:pPr>
      <w:r>
        <w:rPr>
          <w:rFonts w:eastAsia="Nimbus Roman No9 L;Times New Roman"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1242/19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acepta donación sin cargo a la Municipalidad de San Carlos de Bariloche". Autor: Intendente Municipal, Gustavo Gennuso. Colaboradores: Jefe de Gabinete, Marcos Barberis; Asesora Letrada, María Gisella Jerez Leal y Director de Tránsito y Transporte, Carlos Catini.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O-19–3069.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1243/19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"Aceptar donación cuadro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Testigo de la historia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 artista Florencia Burton". Autor: Concejal Diego Benítez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O-19–3070.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1244/19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cultural y educativo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Encuentro Académico de Contrabajos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Carlos Sánchez y Puente, Cristina Painefil, Diego Benítez, Viviana Gelain, Julia Fernández, Claudia Contreras y Gerardo Ávila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D-19–2561.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1245/19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XII Edición Programa Uniendo Metas, Jóvenes para el Futuro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Viviana Gelain, Claudia Contreras y Gerardo Ávila (JSB). Se solicitará su retiro por haberse emitido la resolución 186-PCM-19.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1246/19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autoriza suscripción comodato Nahuel Hue 19-2-K-406-03A para junta vecinal. Espacio verde". Autores: Intendente Municipal, Gustavo Gennuso y Presidente del Concejo Municipal, Diego Benítez. A Asesoría Letrada y a las comisiones de Obras y Planeamiento y de Gobierno y Legales.</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1247/19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autoriza Ejecutivo Municipal suscripción de comodato fracción 19-2-K-263B-01 junta vecinal barrio Nuestras Malvinas". Autores: Intendente Municipal, Gustavo Gennuso y Concejales Carlos Sánchez y Puente y Viviana Gelain. A Asesoría Letrada y a las comisiones de Obras y Planeamiento y de Gobierno y Legales.</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O-19-3092. Acta 1118/19 del 31 de octubre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1248/19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modifica ordenanza 3044-CM-19. Regula disponibilidad chatarra". Autores: Concejales Julia Fernández, Carlos Sánchez y Puente, Cristina Painefil, Diego Benítez, Viviana Gelain, Claudia Contreras y Gerardo Ávila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O-19–3071.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1249/19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cultural y educativo la Escuela de Danza de la maestra Carina Marzullo". Autores: Concejales Claudia Contreras, Viviana Gelain, Carlos Sánchez y Puente y Cristina Painefil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D-19–2562.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1250/19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educativo y comunitario formación en mediación comunitaria en barrios". Autores: Concejales Viviana Gelain, Cristina Painefil, Julia Fernández y Claudia Contreras.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D-19–2563.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1251/19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la Red Cultural Bariloche". Autor: Concejal Daniel González (PRO). Sobre tablas.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1115/19 del 4 de julio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1252/19</w:t>
      </w:r>
      <w:r>
        <w:rPr>
          <w:rFonts w:eastAsia="MS Mincho;ＭＳ 明朝" w:cs="Nimbus Roman No9 L;Times New Roman" w:ascii="Nimbus Roman No9 L;Times New Roman" w:hAnsi="Nimbus Roman No9 L;Times New Roman"/>
          <w:b w:val="false"/>
          <w:bCs w:val="false"/>
          <w:sz w:val="24"/>
          <w:szCs w:val="24"/>
          <w:u w:val="none"/>
        </w:rPr>
        <w:t xml:space="preserve">: </w:t>
      </w:r>
      <w:r>
        <w:rPr>
          <w:rFonts w:eastAsia="MS Mincho;ＭＳ 明朝" w:cs="Nimbus Roman No9 L;Times New Roman" w:ascii="Nimbus Roman No9 L;Times New Roman" w:hAnsi="Nimbus Roman No9 L;Times New Roman"/>
          <w:b w:val="false"/>
          <w:bCs w:val="false"/>
          <w:sz w:val="24"/>
          <w:szCs w:val="24"/>
        </w:rPr>
        <w:t xml:space="preserve">"Se presta conformidad al adelanto según acuerdo ley provincial 5112. Ordenanza 2771-CM-16". Autor: Intendente Municipal, Gustavo Gennuso. Colaboradores: Jefe de Gabinete, Marcos Barberis y Secretario de Hacienda, Diego Quintana.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O-19–3065. Acta 1115/19 del 4 de julio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1253/19</w:t>
      </w:r>
      <w:r>
        <w:rPr>
          <w:rFonts w:eastAsia="MS Mincho;ＭＳ 明朝" w:cs="Nimbus Roman No9 L;Times New Roman" w:ascii="Nimbus Roman No9 L;Times New Roman" w:hAnsi="Nimbus Roman No9 L;Times New Roman"/>
          <w:b w:val="false"/>
          <w:bCs w:val="false"/>
          <w:sz w:val="24"/>
          <w:szCs w:val="24"/>
          <w:u w:val="none"/>
        </w:rPr>
        <w:t>:</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educativo el programa </w:t>
      </w:r>
      <w:r>
        <w:rPr>
          <w:rFonts w:eastAsia="MS Mincho;ＭＳ 明朝" w:cs="Nimbus Roman No9 L;Times New Roman" w:ascii="Nimbus Roman No9 L;Times New Roman" w:hAnsi="Nimbus Roman No9 L;Times New Roman"/>
          <w:b w:val="false"/>
          <w:bCs w:val="false"/>
          <w:i/>
          <w:iCs/>
          <w:sz w:val="24"/>
          <w:szCs w:val="24"/>
        </w:rPr>
        <w:t>Nuestro Lugar</w:t>
      </w:r>
      <w:r>
        <w:rPr>
          <w:rFonts w:eastAsia="MS Mincho;ＭＳ 明朝" w:cs="Nimbus Roman No9 L;Times New Roman" w:ascii="Nimbus Roman No9 L;Times New Roman" w:hAnsi="Nimbus Roman No9 L;Times New Roman"/>
          <w:b w:val="false"/>
          <w:bCs w:val="false"/>
          <w:sz w:val="24"/>
          <w:szCs w:val="24"/>
        </w:rPr>
        <w:t xml:space="preserve">".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Carlos Sánchez y Puente, Cristina Painefil, Diego Benítez, Viviana Gelain, Julia Fernández y Claudia Contreras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D-19–2564. Acta 1115/19 del 4 de julio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1254/19</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y cultural </w:t>
      </w:r>
      <w:r>
        <w:rPr>
          <w:rFonts w:eastAsia="MS Mincho;ＭＳ 明朝" w:cs="Nimbus Roman No9 L;Times New Roman" w:ascii="Nimbus Roman No9 L;Times New Roman" w:hAnsi="Nimbus Roman No9 L;Times New Roman"/>
          <w:b w:val="false"/>
          <w:bCs w:val="false"/>
          <w:i/>
          <w:iCs/>
          <w:sz w:val="24"/>
          <w:szCs w:val="24"/>
        </w:rPr>
        <w:t>Noveno Encuentro Juvenil de Música de Cámara</w:t>
      </w:r>
      <w:r>
        <w:rPr>
          <w:rFonts w:eastAsia="MS Mincho;ＭＳ 明朝" w:cs="Nimbus Roman No9 L;Times New Roman" w:ascii="Nimbus Roman No9 L;Times New Roman" w:hAnsi="Nimbus Roman No9 L;Times New Roman"/>
          <w:b w:val="false"/>
          <w:bCs w:val="false"/>
          <w:sz w:val="24"/>
          <w:szCs w:val="24"/>
        </w:rPr>
        <w:t xml:space="preserve">".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Viviana Gelain, Carlos Sánchez y Puente, Cristina Painefil, Diego Benítez, Julia Fernández y Claudia Contreras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D-19–2565. Acta 1115/19 del 4 de julio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1255/19</w:t>
      </w:r>
      <w:r>
        <w:rPr>
          <w:rFonts w:eastAsia="MS Mincho;ＭＳ 明朝" w:cs="Nimbus Roman No9 L;Times New Roman" w:ascii="Nimbus Roman No9 L;Times New Roman" w:hAnsi="Nimbus Roman No9 L;Times New Roman"/>
          <w:b w:val="false"/>
          <w:bCs w:val="false"/>
          <w:sz w:val="24"/>
          <w:szCs w:val="24"/>
        </w:rPr>
        <w:t xml:space="preserve">: "Se declara Huésped de Honor a Mora Godoy".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Cristina Painefil, Carlos Sánchez y Puente, Diego Benítez, Viviana Gelain, Julia Fernández, Claudia Contreras y Gerardo Ávila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FFCC99" w:val="clear"/>
          <w:lang w:val="es-ES" w:eastAsia="zh-CN" w:bidi="ar-SA"/>
        </w:rPr>
        <w:t>Acta 1115/19 del 4 de julio de 2019 girado a comisión de Desarrollo Humano.</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1256/19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y cultural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Seminario Intensivo y Clases Magistrales de Danzas Clásicas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con Eleonora Cassano". Autores: Concejales Cristina Painefil, Carlos Sánchez y Puente, Diego Benítez, Viviana Gelain, Julia Fernández, Claudia Contreras y Gerardo Ávila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D-19–2566. Acta 1115/19 del 4 de julio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resolución 1257/19</w:t>
      </w:r>
      <w:r>
        <w:rPr>
          <w:rFonts w:eastAsia="MS Mincho;ＭＳ 明朝" w:cs="Nimbus Roman No9 L;Times New Roman" w:ascii="Nimbus Roman No9 L;Times New Roman" w:hAnsi="Nimbus Roman No9 L;Times New Roman"/>
          <w:b w:val="false"/>
          <w:bCs w:val="false"/>
          <w:sz w:val="24"/>
          <w:szCs w:val="24"/>
        </w:rPr>
        <w:t xml:space="preserve">: "Se otorga premio al mérito municipal, comunitario y vecinal a </w:t>
      </w:r>
      <w:r>
        <w:rPr>
          <w:rFonts w:eastAsia="MS Mincho;ＭＳ 明朝" w:cs="Nimbus Roman No9 L;Times New Roman" w:ascii="Nimbus Roman No9 L;Times New Roman" w:hAnsi="Nimbus Roman No9 L;Times New Roman"/>
          <w:b w:val="false"/>
          <w:bCs w:val="false"/>
          <w:i/>
          <w:iCs/>
          <w:sz w:val="24"/>
          <w:szCs w:val="24"/>
        </w:rPr>
        <w:t>Mi granito de arena-Castraciones en Bariloche</w:t>
      </w:r>
      <w:r>
        <w:rPr>
          <w:rFonts w:eastAsia="MS Mincho;ＭＳ 明朝" w:cs="Nimbus Roman No9 L;Times New Roman" w:ascii="Nimbus Roman No9 L;Times New Roman" w:hAnsi="Nimbus Roman No9 L;Times New Roman"/>
          <w:b w:val="false"/>
          <w:bCs w:val="false"/>
          <w:sz w:val="24"/>
          <w:szCs w:val="24"/>
        </w:rPr>
        <w:t xml:space="preserve">".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Cristina Painefil, Carlos Sánchez y Puente, Diego Benítez, Viviana Gelain, Julia Fernández, Claudia Contreras y Gerardo Ávila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R-19-602. Acta 1115/19 del 4 de julio de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1258/19</w:t>
      </w:r>
      <w:r>
        <w:rPr>
          <w:rFonts w:eastAsia="MS Mincho;ＭＳ 明朝" w:cs="Nimbus Roman No9 L;Times New Roman" w:ascii="Nimbus Roman No9 L;Times New Roman" w:hAnsi="Nimbus Roman No9 L;Times New Roman"/>
          <w:b w:val="false"/>
          <w:bCs w:val="false"/>
          <w:sz w:val="24"/>
          <w:szCs w:val="24"/>
        </w:rPr>
        <w:t xml:space="preserve">: "Se declara Huésped de Honor al grupo musical </w:t>
      </w:r>
      <w:r>
        <w:rPr>
          <w:rFonts w:eastAsia="MS Mincho;ＭＳ 明朝" w:cs="Nimbus Roman No9 L;Times New Roman" w:ascii="Nimbus Roman No9 L;Times New Roman" w:hAnsi="Nimbus Roman No9 L;Times New Roman"/>
          <w:b w:val="false"/>
          <w:bCs w:val="false"/>
          <w:i/>
          <w:iCs/>
          <w:sz w:val="24"/>
          <w:szCs w:val="24"/>
        </w:rPr>
        <w:t>Damas Gratis</w:t>
      </w:r>
      <w:r>
        <w:rPr>
          <w:rFonts w:eastAsia="MS Mincho;ＭＳ 明朝" w:cs="Nimbus Roman No9 L;Times New Roman" w:ascii="Nimbus Roman No9 L;Times New Roman" w:hAnsi="Nimbus Roman No9 L;Times New Roman"/>
          <w:b w:val="false"/>
          <w:bCs w:val="false"/>
          <w:sz w:val="24"/>
          <w:szCs w:val="24"/>
        </w:rPr>
        <w:t xml:space="preserve">".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Cristina Painefil, Viviana Gelain y Carlos Sánchez y Puente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FFCC99" w:val="clear"/>
          <w:lang w:val="es-ES" w:eastAsia="zh-CN" w:bidi="ar-SA"/>
        </w:rPr>
        <w:t>Acta 1115/19 del 4 de julio de 2019 girado a comisión de Desarrollo Humano.</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1259/19</w:t>
      </w:r>
      <w:r>
        <w:rPr>
          <w:rFonts w:eastAsia="MS Mincho;ＭＳ 明朝" w:cs="Nimbus Roman No9 L;Times New Roman" w:ascii="Nimbus Roman No9 L;Times New Roman" w:hAnsi="Nimbus Roman No9 L;Times New Roman"/>
          <w:b w:val="false"/>
          <w:bCs w:val="false"/>
          <w:sz w:val="24"/>
          <w:szCs w:val="24"/>
        </w:rPr>
        <w:t xml:space="preserve">: "Se adhiere ley provincial 4626. Se crea registro municipal soldados convocados continentales".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Cristina Painefil, Carlos Sánchez y Puente, Diego Benítez, Viviana Gelain y Claudia Contreras (JSB). A Asesoría Letrada y a la comisión de Gobierno y Legales. </w:t>
      </w:r>
      <w:hyperlink r:id="rId1111">
        <w:r>
          <w:rPr>
            <w:rStyle w:val="EnlacedeInternet"/>
          </w:rPr>
          <w:t>O-19-3102</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1260/19</w:t>
      </w:r>
      <w:r>
        <w:rPr>
          <w:rFonts w:eastAsia="MS Mincho;ＭＳ 明朝" w:cs="Nimbus Roman No9 L;Times New Roman" w:ascii="Nimbus Roman No9 L;Times New Roman" w:hAnsi="Nimbus Roman No9 L;Times New Roman"/>
          <w:b w:val="false"/>
          <w:bCs w:val="false"/>
          <w:sz w:val="24"/>
          <w:szCs w:val="24"/>
        </w:rPr>
        <w:t xml:space="preserve">: "Se declara de interés municipal, educativo y cultural concierto musical de invierno de la ESRN 45". Autores: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Concejales Cristina Painefil, Carlos Sánchez y Puente, Viviana Gelain, Julia Fernández y Claudia Contreras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D-19–2559. Acta 1115/19 del 4 de julio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1261/19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visitante ilustre al excelentísimo embajador de Argentina en Chile, Sr. José Octavio Bordón González". Autores: Concejales Cristina Painefil, Carlos Sánchez y Puente, Diego Benítez, Viviana Gelain, Julia Fernández y Claudia Contreras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D-19–2567. Acta 1115/19 del 4 de julio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1262/19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ciclo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Conciertos de Invierno</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Carlos Sánchez y Puente, Viviana Gelain, Julia Fernández y Claudia Contreras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D-19–2560. Acta 1115/19 del 4 de julio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1263/19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visitante ilustre al excelentísimo embajador de Chile en Argentina, Don Sergio Urrejola Manckeberg". Autores: Concejales Cristina Painefil, Carlos Sánchez y Puente, Viviana Gelain, Julia Fernández y Claudia Contreras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D-19–2568. Acta 1115/19 del 4 de julio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1264/19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educativo, cultural e intercultural el programa radial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Las cosas de mamá osa"</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Carlos Sánchez y Puente, Diego Benítez, Viviana Gelain, Julia Fernández, Claudia Contreras y Gerardo Ávila (JSB). Sobre tablas.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D-19–2569. Acta 1115/19 del 4 de julio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1265/19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cultural y comunitario Red Cultural Bariloche". Autores: Concejales Cristina Painefil, Carlos Sánchez y Puente, Viviana Gelain, Claudia Contreras y Gerardo Ávila (JSB). Sobre tablas.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D-19–2570. Acta 1115/19 del 4 de julio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1266/19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"Otorgar Premio al Mérito por labor social y comunitaria a la Fundación Cerca Tuyo". Autores: Concejales Gerardo Ávila, Julia Fernández y Carlos Sánchez y Puente (JSB). Se solicitará su retiro por haberse emitido la resolución 220-PCM-19.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1267/19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"Declarar de interés municipal presentación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Costumbres Patagónicas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Edgardo Lanfré. Fundación Cerca Tuyo". Autores: Concejales Gerardo Ávila, Julia Fernández y Carlos Sánchez y Puente (JSB). Se solicitará su retiro por haberse emitido la resolución 194-PCM-19.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1116/19 del 12 de septiembre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1268/19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"Prestar acuerdo llamado licitación pública concesión local comercial guarda de equipajes Terminal de Ómnibus". Autor: Intendente Municipal, Gustavo Gennuso. Colaboradores: Jefe de Gabinete, Marcos Barberis; Secretario de Hacienda, Diego Quintana; Secretario de Obras y Servicios Públicos, Carlos Cairo; Subsecretario de Tránsito y Transporte, Gustavo Fresone y Dirección de Obras por Contrato.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O-19-3073. Acta 1116/19 del 12 de septiembre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1269/19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presta acuerdo llamado a licitación pública concesión explotación espacios en Plaza Belgrano". Autor: Intendente Municipal, Gustavo Gennuso. Colaboradores: Jefe de Gabinete, Marcos Barberis; Secretario de Hacienda, Diego Quintana; Secretario de Obras y Servicios Públicos, Carlos Cairo; Secretario de Desarrollo Urbano, Pablo Bullaude; Secretario de Turismo y Producción, Gastón Burlón; Subsecretario de Innovación Productiva, Julio Costa Paz y Dirección de Obras por Contrato. A Asesoría Letrada y a la comisión de Gobierno y Legales. Con tratamiento de preferencia 1ª sesión.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O-19-3085. Acta 1117/19 del 3 de octubre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comunicación 1270/19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comunica al Poder Ejecutivo Nacional se inicien obras de soterramiento cableado eléctrico". Autor: Concejal Daniel Natapof (FPV).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C-19-999. Acta 1116/19 del 12 de septiembre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1271/19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 interés municipal las 1</w:t>
      </w:r>
      <w:r>
        <w:rPr>
          <w:rFonts w:eastAsia="MS Mincho;ＭＳ 明朝" w:cs="Nimbus Roman No9 L;Times New Roman" w:ascii="Nimbus Roman No9 L;Times New Roman" w:hAnsi="Nimbus Roman No9 L;Times New Roman"/>
          <w:b w:val="false"/>
          <w:bCs w:val="false"/>
          <w:i/>
          <w:iCs/>
          <w:color w:val="auto"/>
          <w:sz w:val="24"/>
          <w:szCs w:val="24"/>
          <w:u w:val="none"/>
          <w:vertAlign w:val="superscript"/>
          <w:lang w:val="es-ES" w:eastAsia="zh-CN" w:bidi="ar-SA"/>
        </w:rPr>
        <w:t>as</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Jornadas Patagónicas de Microbiología Clínica Bariloche 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Claudia Contreras, Gerardo Ávila y Carlos Sánchez y Puente (JSB). Se solicitará su retiro por haberse emitido la resolución 251-PCM-19.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1116/19 del 12 de septiembre de 2019.</w:t>
      </w:r>
    </w:p>
    <w:p>
      <w:pPr>
        <w:pStyle w:val="Textosinformato"/>
        <w:jc w:val="both"/>
        <w:rPr/>
      </w:pPr>
      <w:r>
        <w:rPr/>
      </w:r>
    </w:p>
    <w:p>
      <w:pPr>
        <w:pStyle w:val="Textosinformato"/>
        <w:jc w:val="both"/>
        <w:rPr/>
      </w:pPr>
      <w:r>
        <w:rPr>
          <w:rStyle w:val="EnlacedeInternet"/>
          <w:rFonts w:eastAsia="Nimbus Roman No9 L;Times New Roman"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1272/19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el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Programa Educativo Líderes 2030</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 Concejal Daniel González (PRO). Se solicitará su retiro por haberse emitido la resolución 254-PCM-19.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1116/19 del 12 de septiembre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1273/19</w:t>
      </w:r>
      <w:r>
        <w:rPr>
          <w:rFonts w:eastAsia="MS Mincho;ＭＳ 明朝" w:cs="Nimbus Roman No9 L;Times New Roman" w:ascii="Nimbus Roman No9 L;Times New Roman" w:hAnsi="Nimbus Roman No9 L;Times New Roman"/>
          <w:b w:val="false"/>
          <w:bCs w:val="false"/>
          <w:sz w:val="24"/>
          <w:szCs w:val="24"/>
          <w:u w:val="none"/>
        </w:rPr>
        <w:t xml:space="preserve">: "Se modifica ordenanza 2959-CM-18. Incentivo fiscal contratación personas Dirección de Trabajo Municipal". Autores: Concejales Carlos Sánchez y Puente, Diego Benítez, Viviana Gelain, Julia Fernández, Claudia Contreras y Gerardo Ávila (JSB).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00" w:val="clear"/>
          <w:lang w:val="es-ES" w:eastAsia="zh-CN" w:bidi="ar-SA"/>
        </w:rPr>
        <w:t>O-19-3074. Acta 1116/19 del 12 de septiembre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Nimbus Roman No9 L;Times New Roman" w:cs="Nimbus Roman No9 L;Times New Roman" w:ascii="Nimbus Roman No9 L;Times New Roman" w:hAnsi="Nimbus Roman No9 L;Times New Roman"/>
          <w:b w:val="false"/>
          <w:bCs w:val="false"/>
          <w:sz w:val="24"/>
          <w:szCs w:val="24"/>
          <w:u w:val="none"/>
        </w:rPr>
        <w:t xml:space="preserve"> </w:t>
      </w:r>
      <w:r>
        <w:rPr>
          <w:rFonts w:eastAsia="MS Mincho;ＭＳ 明朝" w:cs="Nimbus Roman No9 L;Times New Roman" w:ascii="Nimbus Roman No9 L;Times New Roman" w:hAnsi="Nimbus Roman No9 L;Times New Roman"/>
          <w:b w:val="false"/>
          <w:bCs w:val="false"/>
          <w:sz w:val="24"/>
          <w:szCs w:val="24"/>
          <w:u w:val="single"/>
        </w:rPr>
        <w:t>Proyecto de declaración 1274/19</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y deportivo </w:t>
      </w:r>
      <w:r>
        <w:rPr>
          <w:rFonts w:eastAsia="MS Mincho;ＭＳ 明朝" w:cs="Nimbus Roman No9 L;Times New Roman" w:ascii="Nimbus Roman No9 L;Times New Roman" w:hAnsi="Nimbus Roman No9 L;Times New Roman"/>
          <w:b w:val="false"/>
          <w:bCs w:val="false"/>
          <w:i/>
          <w:iCs/>
          <w:sz w:val="24"/>
          <w:szCs w:val="24"/>
          <w:u w:val="none"/>
        </w:rPr>
        <w:t>16º Edición del Tetratlón Catedral 2019</w:t>
      </w:r>
      <w:r>
        <w:rPr>
          <w:rFonts w:eastAsia="MS Mincho;ＭＳ 明朝" w:cs="Nimbus Roman No9 L;Times New Roman" w:ascii="Nimbus Roman No9 L;Times New Roman" w:hAnsi="Nimbus Roman No9 L;Times New Roman"/>
          <w:b w:val="false"/>
          <w:bCs w:val="false"/>
          <w:sz w:val="24"/>
          <w:szCs w:val="24"/>
          <w:u w:val="none"/>
        </w:rPr>
        <w:t>". Autores: Concejales Gerardo Ávila, Claudia Contreras, Carlos Sánchez y Puente y Viviana Gelain (JSB).</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D-19–2589. Acta 1116/19 del 12 de septiembre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1275/19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interés municipal, comunitario y educativo programa de becas de la Fundación Puentes". Autores: Concejales Claudia Contreras, Gerardo Ávila, Carlos Sánchez y Puente y Viviana Gelain (JSB). </w:t>
      </w:r>
      <w:hyperlink r:id="rId1112">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D-19–2578</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1116/19 del 12 de septiembre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1276/19</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cultural y educativo visita del maestro pianista Antonio Formaro". Autores: Concejales Claudia Contreras, Gerardo Ávila, Carlos Sánchez y Puente y Viviana Gelain (JSB). Se solicitará su retiro por haberse emitido la resolución 247-PCM-19.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1116/19 del 12 de septiembre de 2019.</w:t>
      </w:r>
    </w:p>
    <w:p>
      <w:pPr>
        <w:pStyle w:val="Textosinformato"/>
        <w:jc w:val="both"/>
        <w:rPr>
          <w:rFonts w:ascii="Nimbus Roman No9 L;Times New Roman" w:hAnsi="Nimbus Roman No9 L;Times New Roman" w:eastAsia="MS Mincho;ＭＳ 明朝" w:cs="Nimbus Roman No9 L;Times New Roman"/>
          <w:b w:val="false"/>
          <w:b w:val="false"/>
          <w:bCs w:val="false"/>
          <w:sz w:val="24"/>
          <w:szCs w:val="24"/>
        </w:rPr>
      </w:pPr>
      <w:r>
        <w:rPr>
          <w:rFonts w:eastAsia="MS Mincho;ＭＳ 明朝" w:cs="Nimbus Roman No9 L;Times New Roman" w:ascii="Nimbus Roman No9 L;Times New Roman" w:hAnsi="Nimbus Roman No9 L;Times New Roman"/>
          <w:b w:val="false"/>
          <w:bCs w:val="false"/>
          <w:sz w:val="24"/>
          <w:szCs w:val="24"/>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1277/19</w:t>
      </w:r>
      <w:r>
        <w:rPr>
          <w:rFonts w:eastAsia="MS Mincho;ＭＳ 明朝" w:cs="Nimbus Roman No9 L;Times New Roman" w:ascii="Nimbus Roman No9 L;Times New Roman" w:hAnsi="Nimbus Roman No9 L;Times New Roman"/>
          <w:b w:val="false"/>
          <w:bCs w:val="false"/>
          <w:sz w:val="24"/>
          <w:szCs w:val="24"/>
          <w:u w:val="none"/>
        </w:rPr>
        <w:t xml:space="preserve">: "Se declara Huésped de Honor al pianista Antonio Formaro". Autores: Concejales Claudia Contreras, Gerardo Ávila, Carlos Sánchez y Puente y Viviana Gelain (JSB). Se solicitará su retiro por haberse emitido la resolución 246-PCM-19.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1278/19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educativo y cultural el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1º Encuentro Regional de la Danza</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Autora: Concejal Cristina Painefil (JSB). Se solicitará su retiro por haberse emitido la resolución 224-PCM-19.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1116/19 del 12 de septiembre de 2019.</w:t>
      </w:r>
    </w:p>
    <w:p>
      <w:pPr>
        <w:pStyle w:val="Textosinformato"/>
        <w:jc w:val="both"/>
        <w:rPr>
          <w:rFonts w:ascii="Nimbus Roman No9 L;Times New Roman" w:hAnsi="Nimbus Roman No9 L;Times New Roman" w:eastAsia="MS Mincho;ＭＳ 明朝" w:cs="Nimbus Roman No9 L;Times New Roman"/>
          <w:b/>
          <w:b/>
          <w:bCs w:val="false"/>
          <w:i w:val="false"/>
          <w:i w:val="false"/>
          <w:iCs w:val="false"/>
          <w:color w:val="000000"/>
          <w:sz w:val="24"/>
          <w:szCs w:val="24"/>
          <w:u w:val="none"/>
          <w:shd w:fill="FFFFFF" w:val="clear"/>
          <w:lang w:val="es-ES" w:eastAsia="zh-CN" w:bidi="ar-SA"/>
        </w:rPr>
      </w:pPr>
      <w:r>
        <w:rPr>
          <w:rFonts w:eastAsia="MS Mincho;ＭＳ 明朝" w:cs="Nimbus Roman No9 L;Times New Roman" w:ascii="Nimbus Roman No9 L;Times New Roman" w:hAnsi="Nimbus Roman No9 L;Times New Roman"/>
          <w:b/>
          <w:bCs w:val="false"/>
          <w:i w:val="false"/>
          <w:iCs w:val="false"/>
          <w:color w:val="000000"/>
          <w:sz w:val="24"/>
          <w:szCs w:val="24"/>
          <w:u w:val="none"/>
          <w:shd w:fill="FFFFFF" w:val="clear"/>
          <w:lang w:val="es-ES" w:eastAsia="zh-CN" w:bidi="ar-SA"/>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1279/19</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comunitario e intercultural el </w:t>
      </w:r>
      <w:r>
        <w:rPr>
          <w:rFonts w:eastAsia="MS Mincho;ＭＳ 明朝" w:cs="Nimbus Roman No9 L;Times New Roman" w:ascii="Nimbus Roman No9 L;Times New Roman" w:hAnsi="Nimbus Roman No9 L;Times New Roman"/>
          <w:b w:val="false"/>
          <w:bCs w:val="false"/>
          <w:i/>
          <w:iCs/>
          <w:sz w:val="24"/>
          <w:szCs w:val="24"/>
          <w:u w:val="none"/>
        </w:rPr>
        <w:t>XXXVII Comité de Integración Fronteriza de Los Lagos</w:t>
      </w:r>
      <w:r>
        <w:rPr>
          <w:rFonts w:eastAsia="MS Mincho;ＭＳ 明朝" w:cs="Nimbus Roman No9 L;Times New Roman" w:ascii="Nimbus Roman No9 L;Times New Roman" w:hAnsi="Nimbus Roman No9 L;Times New Roman"/>
          <w:b w:val="false"/>
          <w:bCs w:val="false"/>
          <w:sz w:val="24"/>
          <w:szCs w:val="24"/>
          <w:u w:val="none"/>
        </w:rPr>
        <w:t xml:space="preserve">". Autora: Concejal Cristina Painefil (JSB). Se solicitará su retiro por haberse emitido la resolución 243-PCM-19.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1116/19 del 12 de septiembre de 2019.</w:t>
      </w:r>
    </w:p>
    <w:p>
      <w:pPr>
        <w:pStyle w:val="Normal"/>
        <w:jc w:val="both"/>
        <w:rPr>
          <w:rFonts w:ascii="Nimbus Roman No9 L;Times New Roman" w:hAnsi="Nimbus Roman No9 L;Times New Roman" w:eastAsia="MS Mincho;ＭＳ 明朝" w:cs="Nimbus Roman No9 L;Times New Roman"/>
          <w:b w:val="false"/>
          <w:b w:val="false"/>
          <w:bCs w:val="false"/>
          <w:sz w:val="24"/>
          <w:szCs w:val="24"/>
          <w:u w:val="none"/>
        </w:rPr>
      </w:pPr>
      <w:r>
        <w:rPr>
          <w:rFonts w:eastAsia="MS Mincho;ＭＳ 明朝" w:cs="Nimbus Roman No9 L;Times New Roman" w:ascii="Nimbus Roman No9 L;Times New Roman" w:hAnsi="Nimbus Roman No9 L;Times New Roman"/>
          <w:b w:val="false"/>
          <w:b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1280/19</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educativo y deportivo </w:t>
      </w:r>
      <w:r>
        <w:rPr>
          <w:rFonts w:eastAsia="MS Mincho;ＭＳ 明朝" w:cs="Nimbus Roman No9 L;Times New Roman" w:ascii="Nimbus Roman No9 L;Times New Roman" w:hAnsi="Nimbus Roman No9 L;Times New Roman"/>
          <w:b w:val="false"/>
          <w:bCs w:val="false"/>
          <w:i/>
          <w:iCs/>
          <w:sz w:val="24"/>
          <w:szCs w:val="24"/>
          <w:u w:val="none"/>
        </w:rPr>
        <w:t>I Jornada Nacional de Actividad Física y Discapacidad</w:t>
      </w:r>
      <w:r>
        <w:rPr>
          <w:rFonts w:eastAsia="MS Mincho;ＭＳ 明朝" w:cs="Nimbus Roman No9 L;Times New Roman" w:ascii="Nimbus Roman No9 L;Times New Roman" w:hAnsi="Nimbus Roman No9 L;Times New Roman"/>
          <w:b w:val="false"/>
          <w:bCs w:val="false"/>
          <w:sz w:val="24"/>
          <w:szCs w:val="24"/>
          <w:u w:val="none"/>
        </w:rPr>
        <w:t xml:space="preserve">". Autora: Concejal Cristina Painefil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D-19–2579. Acta 1116/19 del 12 de septiembre de 2019.</w:t>
      </w:r>
    </w:p>
    <w:p>
      <w:pPr>
        <w:pStyle w:val="Normal"/>
        <w:jc w:val="both"/>
        <w:rPr>
          <w:rFonts w:ascii="Nimbus Roman No9 L;Times New Roman" w:hAnsi="Nimbus Roman No9 L;Times New Roman" w:eastAsia="MS Mincho;ＭＳ 明朝" w:cs="Nimbus Roman No9 L;Times New Roman"/>
          <w:b w:val="false"/>
          <w:b w:val="false"/>
          <w:bCs w:val="false"/>
          <w:sz w:val="24"/>
          <w:szCs w:val="24"/>
          <w:u w:val="none"/>
        </w:rPr>
      </w:pPr>
      <w:r>
        <w:rPr>
          <w:rFonts w:eastAsia="MS Mincho;ＭＳ 明朝" w:cs="Nimbus Roman No9 L;Times New Roman" w:ascii="Nimbus Roman No9 L;Times New Roman" w:hAnsi="Nimbus Roman No9 L;Times New Roman"/>
          <w:b w:val="false"/>
          <w:bCs w:val="false"/>
          <w:sz w:val="24"/>
          <w:szCs w:val="24"/>
          <w:u w:val="none"/>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1281/19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Huésped de Honor a la doctora María Marcela Bailez". Autora: Concejal Cristina Painefil (JSB). Se solicitará su retiro por haberse emitido la resolución 244-PCM-19.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3333" w:val="clear"/>
          <w:lang w:val="es-ES" w:eastAsia="zh-CN" w:bidi="ar-SA"/>
        </w:rPr>
        <w:t>Retirado Acta 1116/19 del 12 de septiembre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1282/19</w:t>
      </w:r>
      <w:r>
        <w:rPr>
          <w:rFonts w:eastAsia="MS Mincho;ＭＳ 明朝" w:cs="Nimbus Roman No9 L;Times New Roman" w:ascii="Nimbus Roman No9 L;Times New Roman" w:hAnsi="Nimbus Roman No9 L;Times New Roman"/>
          <w:b w:val="false"/>
          <w:bCs w:val="false"/>
          <w:sz w:val="24"/>
          <w:szCs w:val="24"/>
          <w:u w:val="none"/>
        </w:rPr>
        <w:t xml:space="preserve">: "Se incorpora distinción al Visitante Destacado en el ámbito artístico popular. Modifica ordenanza 1349-CM-03". Autora: Concejal Cristina Painefil (JSB).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A Asesoría Letrada y a la comisión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O-19-3086. Acta 1117/19 del 3 de octubre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1283/19</w:t>
      </w:r>
      <w:r>
        <w:rPr>
          <w:rFonts w:eastAsia="MS Mincho;ＭＳ 明朝" w:cs="Nimbus Roman No9 L;Times New Roman" w:ascii="Nimbus Roman No9 L;Times New Roman" w:hAnsi="Nimbus Roman No9 L;Times New Roman"/>
          <w:b w:val="false"/>
          <w:bCs w:val="false"/>
          <w:sz w:val="24"/>
          <w:szCs w:val="24"/>
          <w:u w:val="none"/>
        </w:rPr>
        <w:t>: "Establece obligatoriedad leyenda c</w:t>
      </w:r>
      <w:r>
        <w:rPr>
          <w:rFonts w:eastAsia="MS Mincho;ＭＳ 明朝" w:cs="Nimbus Roman No9 L;Times New Roman" w:ascii="Nimbus Roman No9 L;Times New Roman" w:hAnsi="Nimbus Roman No9 L;Times New Roman"/>
          <w:b w:val="false"/>
          <w:bCs w:val="false"/>
          <w:i/>
          <w:iCs/>
          <w:sz w:val="24"/>
          <w:szCs w:val="24"/>
          <w:u w:val="none"/>
        </w:rPr>
        <w:t>onsumo de azúcar</w:t>
      </w:r>
      <w:r>
        <w:rPr>
          <w:rFonts w:eastAsia="MS Mincho;ＭＳ 明朝" w:cs="Nimbus Roman No9 L;Times New Roman" w:ascii="Nimbus Roman No9 L;Times New Roman" w:hAnsi="Nimbus Roman No9 L;Times New Roman"/>
          <w:b w:val="false"/>
          <w:bCs w:val="false"/>
          <w:sz w:val="24"/>
          <w:szCs w:val="24"/>
          <w:u w:val="none"/>
        </w:rPr>
        <w:t xml:space="preserve">". Autores: Concejales Carlos Sánchez y Puente, Diego Benítez, Claudia Contreras, Julia Fernández, Gerardo Ávila y Viviana Gelain (JSB).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A Asesoría Letrada y a las comisiones de Servicios, Tránsito y Transporte y de Gobierno y Legales.</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1284/19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autoriza suscripción convenio patrimonio histórico herederos de Nelly Hedwing Frey". Autor: Intendente Municipal, Gustavo Gennuso. Colaboradores: Jefe de Gabinete, Marcos Barberis; Asesora Letrada, Natacha Vázquez y María Gisella Jerez Leal. A Asesoría Letrada y a la comisión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O-19-3124. Acta 1120/19 del 5 de diciembre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comunicación 1285/19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"Se comunica apoyo proyecto de ley nacional 4750/19 enseñanza folclore en escuelas". Autores: Concejales Diego Benítez, Gerardo Ávila y Carlos Sánchez y Puente (JSB).</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xml:space="preserve"> C-19-1000. Acta 1116/19 del 12 de septiembre de 2019.</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Normal"/>
        <w:jc w:val="both"/>
        <w:rPr/>
      </w:pPr>
      <w:r>
        <w:rPr>
          <w:rFonts w:eastAsia="Nimbus Roman No9 L;Times New Roman" w:cs="Nimbus Roman No9 L;Times New Roman" w:ascii="Nimbus Roman No9 L;Times New Roman" w:hAnsi="Nimbus Roman No9 L;Times New Roman"/>
          <w:b w:val="false"/>
          <w:bCs w:val="false"/>
          <w:sz w:val="24"/>
          <w:szCs w:val="24"/>
          <w:u w:val="none"/>
        </w:rPr>
        <w:t xml:space="preserve"> </w:t>
      </w:r>
      <w:r>
        <w:rPr>
          <w:rFonts w:eastAsia="MS Mincho;ＭＳ 明朝" w:cs="Nimbus Roman No9 L;Times New Roman" w:ascii="Nimbus Roman No9 L;Times New Roman" w:hAnsi="Nimbus Roman No9 L;Times New Roman"/>
          <w:b w:val="false"/>
          <w:bCs w:val="false"/>
          <w:sz w:val="24"/>
          <w:szCs w:val="24"/>
          <w:u w:val="single"/>
        </w:rPr>
        <w:t>Proyecto de ordenanza 1286/19</w:t>
      </w:r>
      <w:r>
        <w:rPr>
          <w:rFonts w:eastAsia="MS Mincho;ＭＳ 明朝" w:cs="Nimbus Roman No9 L;Times New Roman" w:ascii="Nimbus Roman No9 L;Times New Roman" w:hAnsi="Nimbus Roman No9 L;Times New Roman"/>
          <w:b w:val="false"/>
          <w:bCs w:val="false"/>
          <w:sz w:val="24"/>
          <w:szCs w:val="24"/>
          <w:u w:val="none"/>
        </w:rPr>
        <w:t xml:space="preserve">: "Creación y aprobación del inventario, mapa de sitios y sensibilidad arqueológicos de Bariloche". Autor: Intendente Municipal, Gustavo Gennuso. Colaboradores: Jefe de Gabinete, Marcos Barberis; Secretario de Desarrollo Urbano, Pablo Bullaude; Dirección de Áreas Protegidas y Protección del Patrimonio Histórico de San Carlos de Bariloche, Gabriela Costa; Solange Fernández Do Rio; Ana Cendoya y Gabriela Denham.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A Asesoría Letrada y a las comisiones de Turismo y Medio Ambiente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O-19-3139. Acta 1120/19 del 5 de diciembre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1287/19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"Ratificar poder concedente del servicio de distribución de energía eléctrica". Autores: Concejales Daniel Natapof, Ana Marks y Ramón Chiocconi (FPV). A Asesoría Letrada y a las comisiones de Servicios, Tránsito y Transporte y de Gobierno y Legales.</w:t>
      </w:r>
    </w:p>
    <w:p>
      <w:pPr>
        <w:pStyle w:val="Textosinformato"/>
        <w:jc w:val="both"/>
        <w:rPr>
          <w:rFonts w:ascii="Nimbus Roman No9 L;Times New Roman" w:hAnsi="Nimbus Roman No9 L;Times New Roman" w:eastAsia="MS Mincho;ＭＳ 明朝" w:cs="Nimbus Roman No9 L;Times New Roman"/>
          <w:b/>
          <w:b/>
          <w:sz w:val="24"/>
          <w:szCs w:val="24"/>
        </w:rPr>
      </w:pPr>
      <w:r>
        <w:rPr>
          <w:rFonts w:eastAsia="MS Mincho;ＭＳ 明朝" w:cs="Nimbus Roman No9 L;Times New Roman" w:ascii="Nimbus Roman No9 L;Times New Roman" w:hAnsi="Nimbus Roman No9 L;Times New Roman"/>
          <w:b/>
          <w:sz w:val="24"/>
          <w:szCs w:val="24"/>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comunicación 1288/19</w:t>
      </w:r>
      <w:r>
        <w:rPr>
          <w:rFonts w:eastAsia="MS Mincho;ＭＳ 明朝" w:cs="Nimbus Roman No9 L;Times New Roman" w:ascii="Nimbus Roman No9 L;Times New Roman" w:hAnsi="Nimbus Roman No9 L;Times New Roman"/>
          <w:b w:val="false"/>
          <w:bCs w:val="false"/>
          <w:sz w:val="24"/>
          <w:szCs w:val="24"/>
          <w:u w:val="none"/>
        </w:rPr>
        <w:t>: "Se comunica Cámaras de Diputados y Senadores tratamiento proyecto Emergencia Sistema Créditos Hipotecarios UVA". Autores: Concejales Ana Marks, Ramón Chiocconi y Daniel Natapof (FPV).</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xml:space="preserve"> C-19-1001.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comunicación 1289/19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comunica a la IGJ necesidad de intervención planes de ahorro". Autores: Concejales Ana Marks, Ramón Chiocconi y Daniel Natapof (FPV).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xml:space="preserve"> C-19-1002. Acta 1116/19 del 12 de septiembre de 2019.</w:t>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1290/19</w:t>
      </w:r>
      <w:r>
        <w:rPr>
          <w:rFonts w:eastAsia="MS Mincho;ＭＳ 明朝" w:cs="Nimbus Roman No9 L;Times New Roman" w:ascii="Nimbus Roman No9 L;Times New Roman" w:hAnsi="Nimbus Roman No9 L;Times New Roman"/>
          <w:b w:val="false"/>
          <w:bCs w:val="false"/>
          <w:sz w:val="24"/>
          <w:szCs w:val="24"/>
          <w:u w:val="none"/>
        </w:rPr>
        <w:t xml:space="preserve">: "Se autoriza firma comodato Asociación Civil Pequeños Pasos Espacio Integral de Familia". Autor: Intendente Municipal, Gustavo Gennuso. Colaboradores: Jefe de Gabinete, Marcos Barberis; Secretario de Desarrollo Urbano, Pablo Bullaude y Secretaria de Desarrollo Social, Cultural y Deportivo, Alejandra Schneebeli.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A Asesoría Letrada y a las comisiones de Obras y Planeamiento y de Gobierno y Legales.</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1291/19</w:t>
      </w:r>
      <w:r>
        <w:rPr>
          <w:rFonts w:eastAsia="MS Mincho;ＭＳ 明朝" w:cs="Nimbus Roman No9 L;Times New Roman" w:ascii="Nimbus Roman No9 L;Times New Roman" w:hAnsi="Nimbus Roman No9 L;Times New Roman"/>
          <w:b w:val="false"/>
          <w:bCs w:val="false"/>
          <w:sz w:val="24"/>
          <w:szCs w:val="24"/>
          <w:u w:val="none"/>
        </w:rPr>
        <w:t xml:space="preserve">: "Se modifica ordenanza 1972-CM-09. Abrogar ordenanza 1558-CM-05. Afectar reservas fiscales destacamento San Francisco, Simbov y junta vecinal San Francisco IV". Autores: Concejales Daniel Natapof y Ramón Chiocconi (FPV).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A Asesoría Letrada y a las comisiones de Obras y Planeamiento y de Gobierno y Legales. </w:t>
      </w:r>
      <w:hyperlink r:id="rId1113">
        <w:r>
          <w:rPr>
            <w:rStyle w:val="EnlacedeInternet"/>
          </w:rPr>
          <w:t>O-19-3103</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1292/19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aprueba subdivisión simple NC 19-2-F-026-08, consulta preliminar 270-2-18". Autor: Intendente Municipal, Gustavo Gennuso. Colaboradores: Jefe de Gabinete, Marcos Barberis; Secretario de Desarrollo Urbano, Pablo Bullaude y Subsecretario de Gestión Urbana, Eduardo Reddy. A Asesoría Letrada y a las comisiones de Obras y Planeamiento y de Gobierno y Legales. </w:t>
      </w:r>
      <w:hyperlink r:id="rId1114">
        <w:r>
          <w:rPr>
            <w:rStyle w:val="EnlacedeInternet"/>
          </w:rPr>
          <w:t>O-19-3104</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1119/19 del 21 de noviembre de 2019.</w:t>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1293/19</w:t>
      </w:r>
      <w:r>
        <w:rPr>
          <w:rFonts w:eastAsia="MS Mincho;ＭＳ 明朝" w:cs="Nimbus Roman No9 L;Times New Roman" w:ascii="Nimbus Roman No9 L;Times New Roman" w:hAnsi="Nimbus Roman No9 L;Times New Roman"/>
          <w:b w:val="false"/>
          <w:bCs w:val="false"/>
          <w:sz w:val="24"/>
          <w:szCs w:val="24"/>
          <w:u w:val="none"/>
        </w:rPr>
        <w:t xml:space="preserve">: "Declara interés municipal y educativo </w:t>
      </w:r>
      <w:r>
        <w:rPr>
          <w:rFonts w:eastAsia="MS Mincho;ＭＳ 明朝" w:cs="Nimbus Roman No9 L;Times New Roman" w:ascii="Nimbus Roman No9 L;Times New Roman" w:hAnsi="Nimbus Roman No9 L;Times New Roman"/>
          <w:b w:val="false"/>
          <w:bCs w:val="false"/>
          <w:i/>
          <w:iCs/>
          <w:sz w:val="24"/>
          <w:szCs w:val="24"/>
          <w:u w:val="none"/>
        </w:rPr>
        <w:t>IX Jornadas de Economía Ecológica Territorios en Disputa</w:t>
      </w:r>
      <w:r>
        <w:rPr>
          <w:rFonts w:eastAsia="MS Mincho;ＭＳ 明朝" w:cs="Nimbus Roman No9 L;Times New Roman" w:ascii="Nimbus Roman No9 L;Times New Roman" w:hAnsi="Nimbus Roman No9 L;Times New Roman"/>
          <w:b w:val="false"/>
          <w:bCs w:val="false"/>
          <w:sz w:val="24"/>
          <w:szCs w:val="24"/>
          <w:u w:val="none"/>
        </w:rPr>
        <w:t xml:space="preserve">". Autor: Concejal Diego Benítez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D-19–2580. Acta 1116/19 del 12 de septiembre de 2019.</w:t>
      </w:r>
    </w:p>
    <w:p>
      <w:pPr>
        <w:pStyle w:val="Normal"/>
        <w:jc w:val="both"/>
        <w:rPr>
          <w:rFonts w:ascii="Nimbus Roman No9 L;Times New Roman" w:hAnsi="Nimbus Roman No9 L;Times New Roman" w:eastAsia="MS Mincho;ＭＳ 明朝" w:cs="Nimbus Roman No9 L;Times New Roman"/>
          <w:b w:val="false"/>
          <w:b w:val="false"/>
          <w:bCs w:val="false"/>
          <w:sz w:val="24"/>
          <w:szCs w:val="24"/>
          <w:u w:val="none"/>
        </w:rPr>
      </w:pPr>
      <w:r>
        <w:rPr>
          <w:rFonts w:eastAsia="MS Mincho;ＭＳ 明朝" w:cs="Nimbus Roman No9 L;Times New Roman" w:ascii="Nimbus Roman No9 L;Times New Roman" w:hAnsi="Nimbus Roman No9 L;Times New Roman"/>
          <w:b w:val="false"/>
          <w:bCs w:val="false"/>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1294/19</w:t>
      </w:r>
      <w:r>
        <w:rPr>
          <w:rFonts w:eastAsia="MS Mincho;ＭＳ 明朝" w:cs="Nimbus Roman No9 L;Times New Roman" w:ascii="Nimbus Roman No9 L;Times New Roman" w:hAnsi="Nimbus Roman No9 L;Times New Roman"/>
          <w:b w:val="false"/>
          <w:bCs w:val="false"/>
          <w:sz w:val="24"/>
          <w:szCs w:val="24"/>
          <w:u w:val="none"/>
        </w:rPr>
        <w:t xml:space="preserve">: "Declara interés municipal y cultural </w:t>
      </w:r>
      <w:r>
        <w:rPr>
          <w:rFonts w:eastAsia="MS Mincho;ＭＳ 明朝" w:cs="Nimbus Roman No9 L;Times New Roman" w:ascii="Nimbus Roman No9 L;Times New Roman" w:hAnsi="Nimbus Roman No9 L;Times New Roman"/>
          <w:b w:val="false"/>
          <w:bCs w:val="false"/>
          <w:i/>
          <w:iCs/>
          <w:sz w:val="24"/>
          <w:szCs w:val="24"/>
          <w:u w:val="none"/>
        </w:rPr>
        <w:t>Celebración Día Internacional de los Buitres</w:t>
      </w:r>
      <w:r>
        <w:rPr>
          <w:rFonts w:eastAsia="MS Mincho;ＭＳ 明朝" w:cs="Nimbus Roman No9 L;Times New Roman" w:ascii="Nimbus Roman No9 L;Times New Roman" w:hAnsi="Nimbus Roman No9 L;Times New Roman"/>
          <w:b w:val="false"/>
          <w:bCs w:val="false"/>
          <w:sz w:val="24"/>
          <w:szCs w:val="24"/>
          <w:u w:val="none"/>
        </w:rPr>
        <w:t xml:space="preserve">". Autores: Concejales Gerardo Ávila, Carlos Sánchez y Puente y Viviana Gelain (JSB). Se solicitará su retiro por haberse emitido la resolución 257-PCM-19.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Retirado Acta 1116/19 del 12 de septiembre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1295/19</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cultural y educativo el proyecto </w:t>
      </w:r>
      <w:r>
        <w:rPr>
          <w:rFonts w:eastAsia="MS Mincho;ＭＳ 明朝" w:cs="Nimbus Roman No9 L;Times New Roman" w:ascii="Nimbus Roman No9 L;Times New Roman" w:hAnsi="Nimbus Roman No9 L;Times New Roman"/>
          <w:b w:val="false"/>
          <w:bCs w:val="false"/>
          <w:i/>
          <w:iCs/>
          <w:sz w:val="24"/>
          <w:szCs w:val="24"/>
          <w:u w:val="none"/>
        </w:rPr>
        <w:t>Nos encontramos en el SCUM</w:t>
      </w:r>
      <w:r>
        <w:rPr>
          <w:rFonts w:eastAsia="MS Mincho;ＭＳ 明朝" w:cs="Nimbus Roman No9 L;Times New Roman" w:ascii="Nimbus Roman No9 L;Times New Roman" w:hAnsi="Nimbus Roman No9 L;Times New Roman"/>
          <w:b w:val="false"/>
          <w:bCs w:val="false"/>
          <w:sz w:val="24"/>
          <w:szCs w:val="24"/>
          <w:u w:val="none"/>
        </w:rPr>
        <w:t xml:space="preserve">". Autores: Concejales Ana Marks y Ramón Chiocconi (FPV).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D-19–2581.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1296/19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"Declarar de interés municipal y cultural programa radial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Caja de Resonancia</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Ramón Chiocconi y Ana Marks (FPV).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D-19–2582. Acta 1116/19 del 12 de septiembre de 2019.</w:t>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declaración 1297/19</w:t>
      </w:r>
      <w:r>
        <w:rPr>
          <w:rFonts w:eastAsia="MS Mincho;ＭＳ 明朝" w:cs="Nimbus Roman No9 L;Times New Roman" w:ascii="Nimbus Roman No9 L;Times New Roman" w:hAnsi="Nimbus Roman No9 L;Times New Roman"/>
          <w:b w:val="false"/>
          <w:bCs w:val="false"/>
          <w:sz w:val="24"/>
          <w:szCs w:val="24"/>
          <w:u w:val="none"/>
        </w:rPr>
        <w:t xml:space="preserve">: "Se declara de interés municipal, cultural y educativo proyecto investigación </w:t>
      </w:r>
      <w:r>
        <w:rPr>
          <w:rFonts w:eastAsia="MS Mincho;ＭＳ 明朝" w:cs="Nimbus Roman No9 L;Times New Roman" w:ascii="Nimbus Roman No9 L;Times New Roman" w:hAnsi="Nimbus Roman No9 L;Times New Roman"/>
          <w:b w:val="false"/>
          <w:bCs w:val="false"/>
          <w:i/>
          <w:iCs/>
          <w:sz w:val="24"/>
          <w:szCs w:val="24"/>
          <w:u w:val="none"/>
        </w:rPr>
        <w:t>La (re)producción de las desigualdades en la Patagonia Norte. Un abordaje multidimensional</w:t>
      </w:r>
      <w:r>
        <w:rPr>
          <w:rFonts w:eastAsia="MS Mincho;ＭＳ 明朝" w:cs="Nimbus Roman No9 L;Times New Roman" w:ascii="Nimbus Roman No9 L;Times New Roman" w:hAnsi="Nimbus Roman No9 L;Times New Roman"/>
          <w:b w:val="false"/>
          <w:bCs w:val="false"/>
          <w:sz w:val="24"/>
          <w:szCs w:val="24"/>
          <w:u w:val="none"/>
        </w:rPr>
        <w:t xml:space="preserve">". Autores: Concejales Ana Marks y Ramón Chiocconi (FPV).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D-19–2583.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1298/19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interés municipal y educativo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II Coloquio Investigadores Prácticas de Lectura Escritura UNRN</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 Concejal Diego Benítez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D-19–2584. Acta 1116/19 del 12 de septiembre de 2019.</w:t>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val="false"/>
          <w:bCs w:val="false"/>
          <w:sz w:val="24"/>
          <w:szCs w:val="24"/>
          <w:u w:val="single"/>
        </w:rPr>
        <w:t>Proyecto de ordenanza 1299/19</w:t>
      </w:r>
      <w:r>
        <w:rPr>
          <w:rFonts w:eastAsia="MS Mincho;ＭＳ 明朝" w:cs="Nimbus Roman No9 L;Times New Roman" w:ascii="Nimbus Roman No9 L;Times New Roman" w:hAnsi="Nimbus Roman No9 L;Times New Roman"/>
          <w:b w:val="false"/>
          <w:bCs w:val="false"/>
          <w:sz w:val="24"/>
          <w:szCs w:val="24"/>
          <w:u w:val="none"/>
        </w:rPr>
        <w:t xml:space="preserve">: "Declarar de interés social, aprobar planteo urbanístico Mza. 19-2-P-287-01". Autor: Intendente Municipal, Gustavo Gennuso. Colaboradores: Jefe de Gabinete, Marcos Barberis; Secretario de Desarrollo Urbano, Pablo Bullaude y Presidente del IMTVHS, José Mella Villarroel.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A Asesoría Letrada y a las comisiones de Obras y Planeamiento y de Gobierno y Legales.</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1300/19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convenio entre la Municipalidad de San Carlos de Bariloche y la Sra. Elsa María Panozzi". Autor: Intendente Municipal, Gustavo Gennuso. Colaborador: Jefe de Gabinete, Marcos Barberis; Asesora Letrada, Natacha Vázquez y Secretario de Obras y Servicios Públicos, Carlos Cairo. A Asesoría Letrada y a las comisiones de Obras y Planeamiento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O-19-3125. Acta 1120/19 del 5 de diciembre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1301/19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crea el Centro de Formación y Producción Municipal". Autores: Concejales Carlos Sánchez y Puente, Claudia Contreras, Viviana Gelain, Julia Fernández y Gerardo Ávila (JSB). Iniciativa: Subsecretaría de Innovación, Producción y Empleo Municipal. A Asesoría Letrada y a las comisiones de Economía, Hacienda, Finanzas y Desarrollo Económico y de Gobierno y Legales. </w:t>
      </w:r>
      <w:hyperlink r:id="rId1115">
        <w:r>
          <w:rPr>
            <w:rStyle w:val="EnlacedeInternet"/>
          </w:rPr>
          <w:t>O-19-3105</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1119/19 del 21 de noviembre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1302/19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interés municipal y cultural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De Tal Palo Tal Astilla</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Claudia Contreras, Gerardo Ávila, Julia Fernández, Viviana Gelain y Carlos Sánchez y Puente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D-19–2590. Acta 1116/19 del 12 de septiembre de 2019.</w:t>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1303/19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"Aprobar ocupación del tercio libre y superación altura máxima en parcela DC: 19-2E-122-11A, propiedad del Hotel Nahuel Huapi SAHCFIA". Autor: Intendente Municipal, Gustavo Gennuso. Colaboradores: Jefe de Gabinete, Marcos Barberis; Secretario de Desarrollo  Urbano, Pablo Bullaude y Subsecretario de Gestión Urbana, Eduardo Reddy. A Asesoría Letrada y a las comisiones de Obras y Planeamiento y de Gobierno y Legales. </w:t>
      </w:r>
      <w:hyperlink r:id="rId1116">
        <w:r>
          <w:rPr>
            <w:rStyle w:val="EnlacedeInternet"/>
          </w:rPr>
          <w:t>O-19-3106</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1304/19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"Aprobar la superficie a construir y su área de edificación en parcela 19-2B-022-01A, propiedad de Mónica Helena Schkliar". Autor: Intendente Municipal, Gustavo Gennuso. Colaboradores: Jefe de Gabinete, Marcos Barberis; Secretario de Desarrollo Urbano, Pablo Bullaude y Subsecretario de Gestión Urbana, Eduardo Reddy. A Asesoría Letrada y a las comisiones de Obras y Planeamiento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O-19-3126. Acta 1120/19 del 5 de diciembre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1305/19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"Declarar de interés municipal, cultural, educativo y turístico al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Workshop Turismo y Empleo: Un futuro mejor para todos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 Concejal Daniel González (PRO).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D-19–2585. Acta 1116/19 del 12 de septiembre de 2019.</w:t>
      </w:r>
    </w:p>
    <w:p>
      <w:pPr>
        <w:pStyle w:val="Textosinformato"/>
        <w:jc w:val="both"/>
        <w:rPr/>
      </w:pPr>
      <w:r>
        <w:rPr/>
      </w:r>
    </w:p>
    <w:p>
      <w:pPr>
        <w:pStyle w:val="Normal"/>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1306/19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"Modifica ordenanzas 2375-CM-12 y 1629-CM-06. Funcionamiento y control servicio público taxis. Publicidad". Autores: Concejal Julia Fernández (JSB) e Intendente Municipal, Gustavo Gennuso. Colaboradores: Jefe de Gabinete, Marcos Barberis y Magdalena Escardó. A Asesoría Letrada y a las comisiones de Servicios, Tránsito y Transporte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O-19-3127. Acta 1120/19 del 5 de diciembre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1307/19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"Modifica ordenanza 815-CM-97. Ampliación año. Modelo de servicio transporte escolar". Autor: Intendente Municipal, Gustavo Gennuso. Colaborador: Jefe de Gabinete, Marcos Barberis. A Asesoría Letrada y a las comisiones de Servicios, Tránsito y Transporte y de Gobierno y Legales. </w:t>
      </w:r>
      <w:hyperlink r:id="rId1117">
        <w:r>
          <w:rPr>
            <w:rStyle w:val="EnlacedeInternet"/>
          </w:rPr>
          <w:t>O-19-3107</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1119/19 del 21 de noviembre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1308/19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interés municipal, cultural y comunitario el proyecto audiovisual serie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web Batalla de Poetas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Claudia Contreras, Gerardo Ávila, Diego Benítez, Julia Fernández, Viviana Gelain y  Carlos Sánchez y Puente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D-19–2586. Acta 1116/19 del 12 de septiembre de 2019.</w:t>
      </w:r>
    </w:p>
    <w:p>
      <w:pPr>
        <w:pStyle w:val="Textosinformato"/>
        <w:jc w:val="both"/>
        <w:rPr/>
      </w:pPr>
      <w:r>
        <w:rPr/>
      </w:r>
    </w:p>
    <w:p>
      <w:pPr>
        <w:pStyle w:val="Normal"/>
        <w:jc w:val="both"/>
        <w:rPr/>
      </w:pPr>
      <w:r>
        <w:rPr>
          <w:rFonts w:eastAsia="Nimbus Roman No9 L;Times New Roman"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1309/19: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educativo y comunitario la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Jornada la 320 se mueve por salud 3"</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Carlos Sánchez y Puente, Claudia Contreras, Gerardo Ávila, Diego Benítez, Julia Fernández y Viviana Gelain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D-19–2587.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1310/19: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intercultural y comunitario encuentro por el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Día del Respeto a la Diversidad Cultural</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Carlos Sánchez y Puente, Claudia Contreras, Gerardo Ávila, Diego Benítez, Julia Fernández y Viviana Gelain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D-19–2588.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1311/19: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"Declarar de interés municipal y comunitario proyecto institucional R</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evista Yampai</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Escuela Especial N.º6". Autores: Concejales Gerardo Avila, Claudia Contreras, Diego Benitez, Julia Fernández, Viviana Gelain, Carlos Sanchéz y Puente y Cristina Painefil. (JSB). Iniciativa: Micky Ruffa, Fundación SER Bariloche.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D-19–2591.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1312/19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Interés municipal, educativo y comunitario la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 xml:space="preserve">2º Jornada de Legislación y Buenas Practicas de Manufactura.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Autores: Concejales Gerardo Ávila, Claudia Contreras, Diego Benítez, Julia Fernández, Viviana Gelain, Carlos Sánchez y Puente y Cristina Painefil.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D-19–2592. Acta 1116/19 del 12 de septiembre de 2019.</w:t>
      </w:r>
    </w:p>
    <w:p>
      <w:pPr>
        <w:pStyle w:val="Textosinformato"/>
        <w:jc w:val="both"/>
        <w:rPr/>
      </w:pPr>
      <w:r>
        <w:rPr/>
      </w:r>
    </w:p>
    <w:p>
      <w:pPr>
        <w:pStyle w:val="Textosinformato"/>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comunicación 1313/19: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solicita al Congreso Nacional la sanción del proyecto de ley expediente 4259-d-2019. Prórroga de la Emergencia Alimentaria. Autores: Concejales Ramón Chiocconi, Ana Marks, Daniel Natapof (FPV), Julia Fernández, Carlos Sánchez y Puente, Claudia Contreras, Viviana Gelain, Gerardo Ávila (JSB) y Daniel González (PRO).</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66FF00" w:val="clear"/>
          <w:lang w:val="es-ES" w:eastAsia="zh-CN" w:bidi="ar-SA"/>
        </w:rPr>
        <w:t xml:space="preserve"> C-19-1003. Acta 1116/19 del 12 de septiembre de 2019.</w:t>
      </w:r>
    </w:p>
    <w:p>
      <w:pPr>
        <w:pStyle w:val="Textosinformato"/>
        <w:jc w:val="both"/>
        <w:rPr/>
      </w:pPr>
      <w:r>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1314/19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"Declarar de interés municipal, deportivo y turístico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Bariloche Running Trail y Llao Llao 21K</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Comisión Legislativa: Concejales Diego Benítez, Julia Fernández (JSB); Ramón Chiocconi (FPV) y Daniel González (PRO).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D-19-2611. Acta 1117/19 del 3 de octubre de 2019.</w:t>
      </w:r>
    </w:p>
    <w:p>
      <w:pPr>
        <w:pStyle w:val="Normal"/>
        <w:spacing w:before="0" w:after="0"/>
        <w:jc w:val="both"/>
        <w:rPr>
          <w:rFonts w:ascii="Nimbus Roman No9 L;Times New Roman" w:hAnsi="Nimbus Roman No9 L;Times New Roman" w:eastAsia="MS Mincho;ＭＳ 明朝" w:cs="Nimbus Roman No9 L;Times New Roman"/>
          <w:b w:val="false"/>
          <w:b w:val="false"/>
          <w:bCs w:val="false"/>
          <w:color w:val="000000"/>
          <w:sz w:val="24"/>
          <w:szCs w:val="24"/>
          <w:u w:val="none"/>
          <w:shd w:fill="00FF66" w:val="clear"/>
          <w:lang w:val="es-ES" w:eastAsia="zh-CN" w:bidi="ar-SA"/>
        </w:rPr>
      </w:pP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000000"/>
          <w:sz w:val="24"/>
          <w:szCs w:val="24"/>
          <w:u w:val="single"/>
          <w:shd w:fill="FFFFFF" w:val="clear"/>
          <w:lang w:val="es-ES" w:eastAsia="zh-CN" w:bidi="ar-SA"/>
        </w:rPr>
        <w:t>Proyecto de ordenanza 1315/19</w:t>
      </w:r>
      <w:r>
        <w:rPr>
          <w:rFonts w:eastAsia="MS Mincho;ＭＳ 明朝" w:cs="Nimbus Roman No9 L;Times New Roman" w:ascii="Nimbus Roman No9 L;Times New Roman" w:hAnsi="Nimbus Roman No9 L;Times New Roman"/>
          <w:b w:val="false"/>
          <w:bCs w:val="false"/>
          <w:color w:val="000000"/>
          <w:sz w:val="24"/>
          <w:szCs w:val="24"/>
          <w:u w:val="none"/>
          <w:shd w:fill="FFFFFF" w:val="clear"/>
          <w:lang w:val="es-ES" w:eastAsia="zh-CN" w:bidi="ar-SA"/>
        </w:rPr>
        <w:t xml:space="preserve">: "Fijar valor de tierra de lotes con fin social". Autor: Intendente Municipal, Gustavo Gennuso. Colaboradores: Jefe de Gabinete, Marcos Barberis; Secretario de Desarrollo Urbano, Pablo Bullaude y Presidente del IMTVHS José Manuel Mella Villarroel. A Asesoría Letrada y a la comisión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O-19-3128. Acta 1120/19 del 5 de diciembre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1316/19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"Se declara de interés municipal, cultural y educativo el primer congreso nacional del español argentino". Autores: Concejales Carlos Sánchez y Puente, Cristina Painefil, Diego Benítez, Viviana Gelain, Julia Fernández, Claudia Contreras y Gerardo Ávila (JSB).</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D-19-2624. Acta 1117/19 del 3 de octubre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1317/19: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turístico el</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 FAN 2019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Carlos Sánchez y Puente, Cristina Painefil, Diego Benítez, Viviana Gelain, Julia Fernández, Claudia Contreras y Gerardo Ávila (JSB).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D-19-2612. Acta 1117/19 del 3 de octubre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1318/18</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educativo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VII Simposio Literatura Infantil y Juvenil del Mercosur</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Diego Benítez, Carlos Sánchez y Puente, Gerardo Ávila y Viviana Gelain (JSB).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D-19-2613. Acta 1117/19 del 3 de octubre de 2019.</w:t>
      </w:r>
    </w:p>
    <w:p>
      <w:pPr>
        <w:pStyle w:val="Textosinformato"/>
        <w:spacing w:before="0" w:after="0"/>
        <w:jc w:val="both"/>
        <w:rPr>
          <w:rFonts w:ascii="Nimbus Roman No9 L;Times New Roman" w:hAnsi="Nimbus Roman No9 L;Times New Roman" w:cs="Nimbus Roman No9 L;Times New Roman"/>
          <w:b w:val="false"/>
          <w:b w:val="false"/>
          <w:bCs w:val="false"/>
          <w:sz w:val="24"/>
          <w:szCs w:val="24"/>
        </w:rPr>
      </w:pPr>
      <w:r>
        <w:rPr>
          <w:rFonts w:cs="Nimbus Roman No9 L;Times New Roman" w:ascii="Nimbus Roman No9 L;Times New Roman" w:hAnsi="Nimbus Roman No9 L;Times New Roman"/>
          <w:b w:val="false"/>
          <w:bCs w:val="false"/>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1319/19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 la Cámara de Diputados de la Nación adhesión al proyecto de ley 5437-D-2018". Autores: Comisión Legislativa: Concejales Diego Benítez (JSB) y Daniel González (PRO). Iniciativa: Guillermina Alaniz, concejal M.C.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33FF99" w:val="clear"/>
          <w:lang w:val="es-ES" w:eastAsia="zh-CN" w:bidi="ar-SA"/>
        </w:rPr>
        <w:t>C-1</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9-1004. Acta 1117/19 del 3 de octubre de 2019. </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1320/19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Presupuesto Municipal 2020". Autor: Intendente Municipal, Gustavo Gennuso. Colaboradores: Jefe de Gabinete, Marcos Barberis y Secretario de Hacienda, Diego Quintana. A Asesoría Letrada y a las comisiones de Economía, Hacienda, Finanzas y Desarrollo Económico y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O-19-3095. Acta 1119/19 del 21 de noviembre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1321/19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Anexo I y Anexo II de Ordenanza Fiscal 2374-CM-12". Autor: Intendente Municipal, Gustavo Gennuso. Colaboradores: Jefe de Gabinete, Marcos Barberis y Secretario de Hacienda, Diego Quintana. A Asesoría Letrada y a las comisiones de Economía, Hacienda, Finanzas y Desarrollo Económico y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O-19-3096. Acta 1119/19 del 21 de noviembre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1322/19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Anexo I y Anexo II de Ordenanza Tarifaria 2375-CM-12". Autor: Intendente Municipal, Gustavo Gennuso. Colaboradores: Jefe de Gabinete, Marcos Barberis y Secretario de Hacienda, Diego Quintana. A Asesoría Letrada y a las comisiones de Economía, Hacienda, Finanzas y Desarrollo Económico y de Gobierno y Legales.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O-19-309. 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P</w:t>
      </w: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royecto de declaración 1323/19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de interés municipal y cultural proyecto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Canciones Compañeras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Ramón Chiocconi, Ana Marks y Daniel Natapof (FPV).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D-19-2614. Acta 1117/19 del 3 de octubre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1324/19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aprueba la utilización tercio libre en parcela 19-2-E-124-16-UF2 y propuesta de edificación". Autor: Intendente Municipal, Gustavo Gennuso. Colaborador: Jefe de Gabinete, Marcos Barberis; Secretario de Desarrollo Urbano; Pablo Bullaude; Subsecretario de Gestión Urbana Eduardo Gabriel Reddy. A Asesoría Letrada y a las comisiones de Obras y Planeamiento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O-19-3129. Acta 1120/19 del 5 de diciembre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1325/19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autoriza al Departamento Ejecutivo a ampliar partida presupuestaria Ecotasa". Autor: Intendente Municipal, Gustavo Gennuso. Colaboradores: Jefe de Gabinete, Marcos Barberis; Secretario de Turismo y Producción, Gastón Burlón y Subsecretario de Producción, Innovación y Empleo, Julio Costa Paz.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O-19-3075. Acta 1117/19 del 3 de octubre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1326/19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"Ampliación del Presupuesto 2019". Autor: Intendente Municipal, Gustavo Gennuso. Colaboradores: Jefe de Gabinete, Marcos Barberis y Secretario de Hacienda, Diego Quintana.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O-19-3076. Acta 1117/19 del 3 de octubre de 2019.</w:t>
      </w:r>
    </w:p>
    <w:p>
      <w:pPr>
        <w:pStyle w:val="Textosinformato"/>
        <w:spacing w:before="0" w:after="0"/>
        <w:jc w:val="both"/>
        <w:rPr>
          <w:rFonts w:ascii="Nimbus Roman No9 L;Times New Roman" w:hAnsi="Nimbus Roman No9 L;Times New Roman" w:cs="Nimbus Roman No9 L;Times New Roman"/>
          <w:b w:val="false"/>
          <w:b w:val="false"/>
          <w:bCs w:val="false"/>
          <w:sz w:val="24"/>
          <w:szCs w:val="24"/>
        </w:rPr>
      </w:pPr>
      <w:r>
        <w:rPr>
          <w:rFonts w:cs="Nimbus Roman No9 L;Times New Roman" w:ascii="Nimbus Roman No9 L;Times New Roman" w:hAnsi="Nimbus Roman No9 L;Times New Roman"/>
          <w:b w:val="false"/>
          <w:bCs w:val="false"/>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1327/19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"Ampliación partida presupuestaria CDI Araucaria. Fondos externos Senaf". Autor: Intendente Municipal, Gustavo Gennuso. Colaboradores: Jefe de Gabinete, Marcos Barberis; Directora General de Políticas Tributarias, Lilian Baroni; Secretaria de Desarrollo Social, Cultural y Deportivo, Alejandra Schneebeli y Directora de Instituciones, Patricia del Valle Fernández Quintana.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O-19-3077. Acta 1117/19 del 3 de octubre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1328/19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comunitario e intercultural al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V Encuentro Nacional de RATuRC</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Carlos Sánchez y Puente, Cristina Painefil, Diego Benítez, Viviana Gelain, Julia Fernández y Claudia Contreras (JSB). Iniciativa: Lof Mapuche Wiritray y Red Argentina de Turismo Rural Comunitario.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D-19-2615. Acta 1117/19 del 3 de octubre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1329/19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Banco Patagonia necesidad de cajeros automáticos barrios zona Sur de la ciudad". Autores: Concejales Cristina Painefil, Gerardo Ávila, Carlos Sánchez y Puente, Diego Benítez, Viviana Gelain, Julia Fernández y Claudia Contreras (JSB). Iniciativa; Presidenta del Barrio El Frutillar,  Betina Fernández.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33FF99" w:val="clear"/>
          <w:lang w:val="es-ES" w:eastAsia="zh-CN" w:bidi="ar-SA"/>
        </w:rPr>
        <w:t>C-1</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9-1005. Acta 1117/19 del 3 de octubre de 2019. </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1330/19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Banco Nación  necesidad de cajeros automáticos barrios zona Sur de la ciudad". Autores: Concejales Cristina Painefil, Gerardo Ávila, Carlos Sánchez y Puente, Diego Benítez, Viviana Gelain, Julia Fernández y Claudia Contreras (JSB). Iniciativa: Presidenta del Barrio El Frutillar,  Betina Fernández.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33FF99" w:val="clear"/>
          <w:lang w:val="es-ES" w:eastAsia="zh-CN" w:bidi="ar-SA"/>
        </w:rPr>
        <w:t>C-1</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9-1006. Acta 1117/19 del 3 de octubre de 2019. </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1331/19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declaran de interés municipal, cultural e intercultural encuentros de orquestas juveniles Argentina y Chile". Autores: Concejales Cristina Painefil, Gerardo Ávila, Carlos Sánchez y Puente,  Diego Benítez, Viviana Gelain, Julia Fernández y Claudia Contreras (JSB).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D-19-2616. Acta 1117/19 del 3 de octubre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1332/19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comunitario e intercultural 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Pukem</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Cristina Painefil, Gerardo Ávila, Carlos Sánchez y Puente, Diego Benítez, Viviana Gelain, Julia Fernández y Claudia Contreras (JSB). </w:t>
      </w:r>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D-19-2617. Acta 1117/19 del 3 de octubre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declaración 1333/19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declara de interés municipal y deportivo la 7ª edición del </w:t>
      </w:r>
      <w:r>
        <w:rPr>
          <w:rFonts w:eastAsia="MS Mincho;ＭＳ 明朝" w:cs="Nimbus Roman No9 L;Times New Roman" w:ascii="Nimbus Roman No9 L;Times New Roman" w:hAnsi="Nimbus Roman No9 L;Times New Roman"/>
          <w:b w:val="false"/>
          <w:bCs w:val="false"/>
          <w:i/>
          <w:iCs/>
          <w:color w:val="auto"/>
          <w:sz w:val="24"/>
          <w:szCs w:val="24"/>
          <w:u w:val="none"/>
        </w:rPr>
        <w:t xml:space="preserve">Patagonia Sup Race".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rPr>
        <w:t xml:space="preserve">Autores: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Concejales Julia Fernández, Gerardo Ávila, Carlos Sánchez y Puente, Cristina Painefil, Diego Benítez, Viviana Gelain y Claudia Contreras (JSB).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D-19-2618. Acta 1117/19 del 3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1334/19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y educativo el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XVIII Encuentro provincial de trabajadores sociales del sector Salud de la Provincia de Río Negro".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Julia Fernández, Gerardo Ávila, Carlos Sánchez y Puente, Cristina Painefil, Diego Benítez, Viviana Gelain y Claudia Contreras (JSB).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D-19-2619. Acta 1117/19 del 3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1335/19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"Declara de interés municipal, cultural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La Noche de los Museos Bariloche 2019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Carlos Sánchez y Puente, Julia Fernández, Gerardo Ávila, Cristina Painefil, Diego Benítez, Viviana Gelain y Claudia Contreras (JSB).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D-19-2620. Acta 1117/19 del 3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1336/19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y cultural la obra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Desde el Sur</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del Ballet Municipal Tolkeyén". Autores: Concejales Carlos Sánchez y Puente, Julia Fernández, Gerardo Ávila, Cristina Painefil, Diego Benítez, Viviana Gelain y Claudia Contreras (JSB).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D-19-2621. Acta 1117/19 del 3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1337/19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educativo y cultural la presentación de los libros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Todo por robar un oveja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y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 xml:space="preserve">Dufy un duende excepcional".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Autores: Concejales Viviana Gelain, Cristina Painefil, Carlos Sánchez y Puente, Julia Fernández, Gerardo Ávila, Diego Benítez y Claudia Contreras (JSB).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D-19-2622. Acta 1117/19 del 3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ordenanza 1338/19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"Amplía denominación de calles Junta Vecinal Bº 21 de Septiembre". Autores: Concejales Claudia Contreras, Carlos Sánchez y Puente, Julia Fernández, Gerardo Ávila, Diego Benítez y Viviana Gelain (JSB). Colaboradora: Directora de Catastro Municipal, Beatriz Sanchez. A Asesoría Letrada y a la comisión de Gobierno y Legales.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O-19-3094. Acta 1118/19 del 31 de octubre de 2019.</w:t>
      </w:r>
    </w:p>
    <w:p>
      <w:pPr>
        <w:pStyle w:val="NormalWeb"/>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1339/19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cultural y comunitario libro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Dejando el silencio atrás</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de Luis Seroni". Autores: Concejales Daniel Natapof y Ana Marks (FPV).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D-19-2623. Acta 1117/19 del 3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comunicación 1340/19: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comunica a los Diputados y Senadores Nacionales de la Provincia de Río Negro la necesidad de que se arbitren los medios para mantener los vuelos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low cost</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como política de Estado". Autor: Concejal Daniel González (PRO).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33FF99" w:val="clear"/>
          <w:lang w:val="es-ES" w:eastAsia="zh-CN" w:bidi="ar-SA"/>
        </w:rPr>
        <w:t>C-1</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9-1007. Acta 1117/19 del 3 de octubre de 2019. </w:t>
      </w:r>
    </w:p>
    <w:p>
      <w:pPr>
        <w:pStyle w:val="NormalWeb"/>
        <w:spacing w:before="0" w:after="0"/>
        <w:jc w:val="both"/>
        <w:rPr/>
      </w:pPr>
      <w:r>
        <w:rPr/>
      </w:r>
    </w:p>
    <w:p>
      <w:pPr>
        <w:pStyle w:val="NormalWeb"/>
        <w:spacing w:before="0" w:after="0"/>
        <w:jc w:val="both"/>
        <w:rPr/>
      </w:pPr>
      <w:r>
        <w:rPr>
          <w:rStyle w:val="EnlacedeInternet"/>
          <w:rFonts w:eastAsia="Nimbus Roman No9 L;Times New Roman"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1341/19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y comunitario las actividades de difusión del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Mensaje de Paz</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 Prem Rawat". Autores: Concejales Claudia Contreras, Gerardo Ávila, Viviana Gelain y Carlos Sánchez y Puente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D-19-2627. Acta 1118/19 del 31 de octubre de 2019.</w:t>
      </w:r>
    </w:p>
    <w:p>
      <w:pPr>
        <w:pStyle w:val="NormalWeb"/>
        <w:spacing w:before="0" w:after="0"/>
        <w:jc w:val="both"/>
        <w:rPr/>
      </w:pPr>
      <w:r>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ordenanza 1342/19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crea partida presupuestaria obras infraestructura transporte urbano". Autor: Intendente Municipal, Gustavo Gennuso. Colaboradores: Jefe de Gabinete, Marcos Barberis; Secretario de Hacinda, Diego Quintana y Secretario de Obras y Servicios Públicos, Carlos Cairo.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O-19-3093. Acta 1118/19 del 31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1343/19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otorga el premio al mérito al compositor y director coral, el Sr. Eduardo Andrés Malachevsky". Autores: Concejales Carlos Sánchez y Puente, Cristina Painefil, Diego Benítez, Viviana Gelain, Claudia Contreras, Julia Fernández y  Gerardo Ávila (JSB). </w:t>
      </w:r>
      <w:hyperlink r:id="rId1118">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R-19-609</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1118/19 del 31 de octubre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1344/19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"Modifica Ordenanza 2508-CM-14. Tarifas estacionamiento medido". Autor: Intendente Municipal, Gustavo Gennuso. Colaboradores: Jefe de Gabinete, Marcos Barberis; Secretario de Hacienda, Diego Quintana y Coordinador de Estacionamiento Medido, Juan Pablo Ferrari. A Asesroaía Letrada y a las comisiones de Economía, Hacienda, Finanzas y Desarrollo Económico y de Gobierno y Legales. Con tratamiento de preferencia primera sesión. </w:t>
      </w:r>
      <w:hyperlink r:id="rId1119">
        <w:r>
          <w:rPr>
            <w:rStyle w:val="EnlacedeInternet"/>
          </w:rPr>
          <w:t>O-19-3114</w:t>
        </w:r>
      </w:hyperlink>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Acta 1119/19 del 21 de noviembre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1345/19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designa a la ARB para recuperación y comercialización residuos sólidos ubanos". Autores: Concejales Carlos Sánchez y Puente, Cristina Painefil, Viviana Gelain, Julia Fernández y Gerardo Ávila (JSB). Iniciativa: Asociación de Recicladores Bariloche. A Asesoría Letrada y a la comisión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O-19-3130. Acta 1120/19 del 5 de diciembre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1346/19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crea Programa Coros Municipales". Autor: Intendente Municipal, Gustavo Gennuso. Colaboradores: Jefe de Gabinete, Marcos Barberis; Secretaria de Desarrollo Social, Cultural y Deportivo, Alejandra Schneebeli y Subsecretaria de Cultura, Ana Gerón. A Asesoría Letrada y a las comisiones de Desarrollo Humano, Deportes y Cultura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O-19-3131. Acta 1120/19 del 5 de diciembre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1347/19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VI Simposio Argentino de Ictiología". Autores: Concejales Gerardo Ávila, Claudia Contreras, Julia Fernández, Viviana Gelain y Carlos Sánchez y Puente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D-19-2626. Acta 1118/19 del 31 de octubre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1348/19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interés municipal, comunitario, educativo y sanitario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Segundo y Tercer Festival Cuidado Responsable de Perros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Ana Marks, Ramón Chiocconi y Daniel Natapof (FPV).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D-19-2625. Acta 1118/19 del 31 de octubre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1349/19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"Se declara de interés municipal y comunitario la propuesta urbano ambiental del Barrio Aldea del Este". Autores: Concejales Viviana Gelain, Diego Benítez, Carlos Sánchez y Puente y Gerardo Ávila (JSB). A Asesoría Letrada y a las comisiones de Obras y   Planeamiento y de Gobierno y Legales.</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1350/19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cultural y comunitario el ciclo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Días de Rusia</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en Bariloche". Autores: Concejales Viviana Gelain, Diego Benítez, Carlos Sánchez y Puente, Julia Fernández, Claudia Contreras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D-19-2628. Acta 1118/19 del 31 de octubre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comunicación 1351/19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comunica solicitud de incorporar la profesión de musicoterapia al PMO". Autores: Concejales Viviana Gelain, Diego Benítez, Carlos Sánchez y Puente, Julia Fernández, Claudia Contreras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C-19-1008. Acta 1118/19 del 31 de octubre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1352/19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de interés cultural el ciclo musical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Tanguera</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 Sofía Miloni". Autores: Concejales Daniel Natapof, Ana Marks y Ramón Chiocconi (FPV).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D-19-2629. Acta 1118/19 del 31 de octubre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1353/19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crea Plan de Desarrollo Urbano Ambiental del Oeste". Autor: Intendente Municipal, Gustavo Gennuso. Colaboradores: Jefe de Gabinete, Marcos Barberis y Secretario de Desarrollo Urbano, Arq. Pablo Bullaude, Subsecretario de Medio Ambiente y Equipo Técnico de la Subsecretaría de Planeamiento Urbano. A Asesoría Letrada y a las comisiones de Obras y Planeamiento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 xml:space="preserve">O-19-3134. Acta 1120/19 del 5 de diciembre de 2019. </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1354/19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y turístico el evento de autos clásicos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80 leguas patagónicas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Julia Fernández, Viviana Gelain, Diego Benítez, Carlos Sánchez y Puente, Claudia Contreras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D-19-2630. Acta 1118/19 del 31 de octubre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1355/19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de interés municipal y educativo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XIII seminario de la fundación Charles Louis Davis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Julia Fernández, Viviana Gelain, Diego Benítez, Carlos Sánchez y Puente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D-19-2631. Acta 1118/19 del 31 de octubre de 2019.</w:t>
      </w:r>
    </w:p>
    <w:p>
      <w:pPr>
        <w:pStyle w:val="NormalWeb"/>
        <w:spacing w:before="0" w:after="0"/>
        <w:jc w:val="both"/>
        <w:rPr/>
      </w:pPr>
      <w:r>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declaración 1356/19</w:t>
      </w:r>
      <w:r>
        <w:rPr>
          <w:rFonts w:eastAsia="MS Mincho;ＭＳ 明朝" w:cs="Nimbus Roman No9 L;Times New Roman" w:ascii="Nimbus Roman No9 L;Times New Roman" w:hAnsi="Nimbus Roman No9 L;Times New Roman"/>
          <w:b w:val="false"/>
          <w:bCs w:val="false"/>
          <w:color w:val="auto"/>
          <w:sz w:val="24"/>
          <w:szCs w:val="24"/>
          <w:u w:val="none"/>
        </w:rPr>
        <w:t xml:space="preserve">: "Declara de interés municipal y educativo la </w:t>
      </w:r>
      <w:r>
        <w:rPr>
          <w:rFonts w:eastAsia="MS Mincho;ＭＳ 明朝" w:cs="Nimbus Roman No9 L;Times New Roman" w:ascii="Nimbus Roman No9 L;Times New Roman" w:hAnsi="Nimbus Roman No9 L;Times New Roman"/>
          <w:b w:val="false"/>
          <w:bCs w:val="false"/>
          <w:i/>
          <w:iCs/>
          <w:color w:val="auto"/>
          <w:sz w:val="24"/>
          <w:szCs w:val="24"/>
          <w:u w:val="none"/>
        </w:rPr>
        <w:t>Jornada Federal de Asesoramiento Gratuito</w:t>
      </w:r>
      <w:r>
        <w:rPr>
          <w:rFonts w:eastAsia="MS Mincho;ＭＳ 明朝" w:cs="Nimbus Roman No9 L;Times New Roman" w:ascii="Nimbus Roman No9 L;Times New Roman" w:hAnsi="Nimbus Roman No9 L;Times New Roman"/>
          <w:b w:val="false"/>
          <w:bCs w:val="false"/>
          <w:color w:val="auto"/>
          <w:sz w:val="24"/>
          <w:szCs w:val="24"/>
          <w:u w:val="none"/>
        </w:rPr>
        <w:t xml:space="preserve">". Autores: Concejales Julia Fernández, Viviana Gelain, Diego Benítez, Carlos Sánchez y Puente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D-19-2632. Acta 1118/19 del 31 de octubre de 2019.</w:t>
      </w:r>
    </w:p>
    <w:p>
      <w:pPr>
        <w:pStyle w:val="NormalWeb"/>
        <w:spacing w:before="0" w:after="0"/>
        <w:jc w:val="both"/>
        <w:rPr>
          <w:rFonts w:ascii="Nimbus Roman No9 L;Times New Roman" w:hAnsi="Nimbus Roman No9 L;Times New Roman" w:eastAsia="MS Mincho;ＭＳ 明朝" w:cs="Nimbus Roman No9 L;Times New Roman"/>
          <w:b/>
          <w:b/>
          <w:bCs/>
          <w:color w:val="auto"/>
          <w:sz w:val="24"/>
          <w:szCs w:val="24"/>
          <w:u w:val="none"/>
        </w:rPr>
      </w:pPr>
      <w:r>
        <w:rPr>
          <w:rFonts w:eastAsia="MS Mincho;ＭＳ 明朝" w:cs="Nimbus Roman No9 L;Times New Roman" w:ascii="Nimbus Roman No9 L;Times New Roman" w:hAnsi="Nimbus Roman No9 L;Times New Roman"/>
          <w:b/>
          <w:bCs/>
          <w:color w:val="auto"/>
          <w:sz w:val="24"/>
          <w:szCs w:val="24"/>
          <w:u w:val="none"/>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1357/19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"Declara interés municipal, educativo y cultural el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3º Minifest Danza Contemporánea 2020</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Autores: Concejales Claudia Contreras, Julia Fernández, Viviana Gelain, Diego Benítez, Carlos Sánchez y Puente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D-19-2633. Acta 1118/19 del 31 de octubre de 2019.</w:t>
      </w:r>
    </w:p>
    <w:p>
      <w:pPr>
        <w:pStyle w:val="NormalWeb"/>
        <w:spacing w:before="0" w:after="0"/>
        <w:jc w:val="both"/>
        <w:rPr/>
      </w:pPr>
      <w:r>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declaración 1358/19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declara de interés municipal, deportivo y comunitario </w:t>
      </w:r>
      <w:r>
        <w:rPr>
          <w:rFonts w:eastAsia="MS Mincho;ＭＳ 明朝" w:cs="Nimbus Roman No9 L;Times New Roman" w:ascii="Nimbus Roman No9 L;Times New Roman" w:hAnsi="Nimbus Roman No9 L;Times New Roman"/>
          <w:b w:val="false"/>
          <w:bCs w:val="false"/>
          <w:i/>
          <w:iCs/>
          <w:color w:val="auto"/>
          <w:sz w:val="24"/>
          <w:szCs w:val="24"/>
          <w:u w:val="none"/>
        </w:rPr>
        <w:t>4º Torneo Nacional Homenaje a los Rugbiers Desaparecidos</w:t>
      </w:r>
      <w:r>
        <w:rPr>
          <w:rFonts w:eastAsia="MS Mincho;ＭＳ 明朝" w:cs="Nimbus Roman No9 L;Times New Roman" w:ascii="Nimbus Roman No9 L;Times New Roman" w:hAnsi="Nimbus Roman No9 L;Times New Roman"/>
          <w:b w:val="false"/>
          <w:bCs w:val="false"/>
          <w:color w:val="auto"/>
          <w:sz w:val="24"/>
          <w:szCs w:val="24"/>
          <w:u w:val="none"/>
        </w:rPr>
        <w:t xml:space="preserve">". Autores: Concejales Carlos Sánchez y Puente, Julia Fernández, Viviana Gelain, Diego Benítez, Claudia Contreras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D-19-2634. Acta 1118/19 del 31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declaración 1359/19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distingue como Visitante Destacado en el Ámbito Popular al cantante Rodrigo Tapari". Autores: Concejales Carlos Sánchez y Puente, Julia Fernández, Viviana Gelain, Diego Benítez y Cristina Painefil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D-19-2635. Acta 1118/19 del 31 de octubre de 2019.</w:t>
      </w:r>
    </w:p>
    <w:p>
      <w:pPr>
        <w:pStyle w:val="NormalWeb"/>
        <w:spacing w:before="0" w:after="0"/>
        <w:jc w:val="both"/>
        <w:rPr>
          <w:rFonts w:ascii="Nimbus Roman No9 L;Times New Roman" w:hAnsi="Nimbus Roman No9 L;Times New Roman" w:eastAsia="MS Mincho;ＭＳ 明朝" w:cs="Nimbus Roman No9 L;Times New Roman"/>
          <w:b/>
          <w:b/>
          <w:bCs/>
          <w:color w:val="auto"/>
          <w:sz w:val="24"/>
          <w:szCs w:val="24"/>
          <w:u w:val="none"/>
        </w:rPr>
      </w:pPr>
      <w:r>
        <w:rPr>
          <w:rFonts w:eastAsia="MS Mincho;ＭＳ 明朝" w:cs="Nimbus Roman No9 L;Times New Roman" w:ascii="Nimbus Roman No9 L;Times New Roman" w:hAnsi="Nimbus Roman No9 L;Times New Roman"/>
          <w:b/>
          <w:bCs/>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declaracion 1360/19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declara Visitante Destacado en el Ámbito Artístico Popular al elenco de la obra teatral </w:t>
      </w:r>
      <w:r>
        <w:rPr>
          <w:rFonts w:eastAsia="MS Mincho;ＭＳ 明朝" w:cs="Nimbus Roman No9 L;Times New Roman" w:ascii="Nimbus Roman No9 L;Times New Roman" w:hAnsi="Nimbus Roman No9 L;Times New Roman"/>
          <w:b w:val="false"/>
          <w:bCs w:val="false"/>
          <w:i/>
          <w:iCs/>
          <w:color w:val="auto"/>
          <w:sz w:val="24"/>
          <w:szCs w:val="24"/>
          <w:u w:val="none"/>
        </w:rPr>
        <w:t>Alegro man non troppo</w:t>
      </w:r>
      <w:r>
        <w:rPr>
          <w:rFonts w:eastAsia="MS Mincho;ＭＳ 明朝" w:cs="Nimbus Roman No9 L;Times New Roman" w:ascii="Nimbus Roman No9 L;Times New Roman" w:hAnsi="Nimbus Roman No9 L;Times New Roman"/>
          <w:b w:val="false"/>
          <w:bCs w:val="false"/>
          <w:color w:val="auto"/>
          <w:sz w:val="24"/>
          <w:szCs w:val="24"/>
          <w:u w:val="none"/>
        </w:rPr>
        <w:t xml:space="preserve">". Autores: Concejales Carlos Sánchez y Puente, Julia Fernández, Viviana Gelain, Diego Benítez, Claudia Contreras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D-19-2636. Acta 1118/19 del 31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declaración 1361/19</w:t>
      </w:r>
      <w:r>
        <w:rPr>
          <w:rFonts w:eastAsia="MS Mincho;ＭＳ 明朝" w:cs="Nimbus Roman No9 L;Times New Roman" w:ascii="Nimbus Roman No9 L;Times New Roman" w:hAnsi="Nimbus Roman No9 L;Times New Roman"/>
          <w:b w:val="false"/>
          <w:bCs w:val="false"/>
          <w:color w:val="auto"/>
          <w:sz w:val="24"/>
          <w:szCs w:val="24"/>
          <w:u w:val="none"/>
        </w:rPr>
        <w:t xml:space="preserve">: " Se declara de interés municipal, cultural y artístico la obra de teatro </w:t>
      </w:r>
      <w:r>
        <w:rPr>
          <w:rFonts w:eastAsia="MS Mincho;ＭＳ 明朝" w:cs="Nimbus Roman No9 L;Times New Roman" w:ascii="Nimbus Roman No9 L;Times New Roman" w:hAnsi="Nimbus Roman No9 L;Times New Roman"/>
          <w:b w:val="false"/>
          <w:bCs w:val="false"/>
          <w:i/>
          <w:iCs/>
          <w:color w:val="auto"/>
          <w:sz w:val="24"/>
          <w:szCs w:val="24"/>
          <w:u w:val="none"/>
        </w:rPr>
        <w:t>Imagimar cuentos al cubo</w:t>
      </w:r>
      <w:r>
        <w:rPr>
          <w:rFonts w:eastAsia="MS Mincho;ＭＳ 明朝" w:cs="Nimbus Roman No9 L;Times New Roman" w:ascii="Nimbus Roman No9 L;Times New Roman" w:hAnsi="Nimbus Roman No9 L;Times New Roman"/>
          <w:b w:val="false"/>
          <w:bCs w:val="false"/>
          <w:color w:val="auto"/>
          <w:sz w:val="24"/>
          <w:szCs w:val="24"/>
          <w:u w:val="none"/>
        </w:rPr>
        <w:t xml:space="preserve">". Autores: Concejales Carlos Sánchez y Puente, Julia Fernández, Viviana Gelain, Diego Benítez, Cristina Painefil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D-19-2637. Acta 1118/19 del 31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Web"/>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declaracion 1362/19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declara de interés municipal y artístico la serie de </w:t>
      </w:r>
      <w:r>
        <w:rPr>
          <w:rFonts w:eastAsia="MS Mincho;ＭＳ 明朝" w:cs="Nimbus Roman No9 L;Times New Roman" w:ascii="Nimbus Roman No9 L;Times New Roman" w:hAnsi="Nimbus Roman No9 L;Times New Roman"/>
          <w:b w:val="false"/>
          <w:bCs w:val="false"/>
          <w:i/>
          <w:iCs/>
          <w:color w:val="auto"/>
          <w:sz w:val="24"/>
          <w:szCs w:val="24"/>
          <w:u w:val="none"/>
        </w:rPr>
        <w:t>Talleres de bachata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rPr>
        <w:t>"</w:t>
      </w:r>
      <w:r>
        <w:rPr>
          <w:rFonts w:eastAsia="MS Mincho;ＭＳ 明朝" w:cs="Nimbus Roman No9 L;Times New Roman" w:ascii="Nimbus Roman No9 L;Times New Roman" w:hAnsi="Nimbus Roman No9 L;Times New Roman"/>
          <w:b w:val="false"/>
          <w:bCs w:val="false"/>
          <w:i/>
          <w:iCs/>
          <w:color w:val="auto"/>
          <w:sz w:val="24"/>
          <w:szCs w:val="24"/>
          <w:u w:val="none"/>
        </w:rPr>
        <w:t xml:space="preserve">.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rPr>
        <w:t xml:space="preserve">Autores: Concejales Carlos Sánchez y Puente, Julia Fernández, Viviana Gelain, Diego Benítez, Claudia Contreras y Cristina Painefil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D-19-2638. Acta 1118/19 del 31 de octubre de 2019.</w:t>
      </w:r>
    </w:p>
    <w:p>
      <w:pPr>
        <w:pStyle w:val="NormalWeb"/>
        <w:spacing w:before="0" w:after="0"/>
        <w:jc w:val="both"/>
        <w:rPr>
          <w:rFonts w:ascii="Nimbus Roman No9 L;Times New Roman" w:hAnsi="Nimbus Roman No9 L;Times New Roman" w:eastAsia="MS Mincho;ＭＳ 明朝" w:cs="Nimbus Roman No9 L;Times New Roman"/>
          <w:b w:val="false"/>
          <w:b w:val="false"/>
          <w:bCs w:val="false"/>
          <w:i w:val="false"/>
          <w:i w:val="false"/>
          <w:iCs w:val="false"/>
          <w:color w:val="auto"/>
          <w:sz w:val="24"/>
          <w:szCs w:val="24"/>
          <w:u w:val="none"/>
        </w:rPr>
      </w:pPr>
      <w:r>
        <w:rPr>
          <w:rFonts w:eastAsia="MS Mincho;ＭＳ 明朝" w:cs="Nimbus Roman No9 L;Times New Roman" w:ascii="Nimbus Roman No9 L;Times New Roman" w:hAnsi="Nimbus Roman No9 L;Times New Roman"/>
          <w:b w:val="false"/>
          <w:bCs w:val="false"/>
          <w:i w:val="false"/>
          <w:iCs w:val="false"/>
          <w:color w:val="auto"/>
          <w:sz w:val="24"/>
          <w:szCs w:val="24"/>
          <w:u w:val="none"/>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declaración 1363/19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"Se declara de interés municipal, cultural y educativo la </w:t>
      </w:r>
      <w:r>
        <w:rPr>
          <w:rStyle w:val="EnlacedeInternet"/>
          <w:rFonts w:eastAsia="MS Mincho;ＭＳ 明朝" w:cs="Nimbus Roman No9 L;Times New Roman" w:ascii="Nimbus Roman No9 L;Times New Roman" w:hAnsi="Nimbus Roman No9 L;Times New Roman"/>
          <w:b w:val="false"/>
          <w:bCs w:val="false"/>
          <w:i/>
          <w:iCs/>
          <w:color w:val="000000"/>
          <w:sz w:val="24"/>
          <w:szCs w:val="24"/>
          <w:u w:val="none"/>
          <w:shd w:fill="FFFFFF" w:val="clear"/>
          <w:lang w:val="es-ES" w:eastAsia="zh-CN" w:bidi="ar-SA"/>
        </w:rPr>
        <w:t>Semana de las Artes</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de la escuela Primera Vida". Autores: Concejales  Claudia Contreras, Carlos Sánchez y Puente, Cristina Painefil, Viviana Gelain, Diego Benítez y Gerardo Ávila (JSB).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D-19-2639. Acta 1118/19 del 31 de octubre de 2019.</w:t>
      </w:r>
    </w:p>
    <w:p>
      <w:pPr>
        <w:pStyle w:val="NormalWeb"/>
        <w:spacing w:before="0" w:after="0"/>
        <w:jc w:val="both"/>
        <w:rPr/>
      </w:pPr>
      <w:r>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rPr>
        <w:t>Proyecto de ordenanza 1364/19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rPr>
        <w:t xml:space="preserve">: "Modificación ordenanza 1526-CM-05. Incorpora modalidad </w:t>
      </w:r>
      <w:r>
        <w:rPr>
          <w:rFonts w:eastAsia="MS Mincho;ＭＳ 明朝" w:cs="Nimbus Roman No9 L;Times New Roman" w:ascii="Nimbus Roman No9 L;Times New Roman" w:hAnsi="Nimbus Roman No9 L;Times New Roman"/>
          <w:b w:val="false"/>
          <w:bCs w:val="false"/>
          <w:i/>
          <w:iCs/>
          <w:color w:val="auto"/>
          <w:sz w:val="24"/>
          <w:szCs w:val="24"/>
          <w:u w:val="none"/>
        </w:rPr>
        <w:t xml:space="preserve">glamping.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rPr>
        <w:t xml:space="preserve">Modificación Ordenanza 211-I-79". Autor: Concejal Daniel González (PRO). A Asesoría Letrada y a las comisiones de Turismo y Medio Ambiente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 xml:space="preserve">O-19-3132. Acta 1120/19 del 5 de diciembre de 2019. </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1365/19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"Modifica artículo 15º Ordenanza 1862-CM-08. Simbov". Autores: Concejales Gerardo Ávila (JSB) y Daniel González (PRO). Iniciativa: Directorio SIMBOV. A Asesoría Letrada y a las comisiones de Economía, Hacienda, Finanzas y Desarrollo Económico y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O-19-3135. Acta 1120/19 del 5 de diciembre de 2019.</w:t>
      </w:r>
    </w:p>
    <w:p>
      <w:pPr>
        <w:pStyle w:val="NormalWeb"/>
        <w:spacing w:before="0" w:after="0"/>
        <w:jc w:val="both"/>
        <w:rPr/>
      </w:pPr>
      <w:r>
        <w:rPr/>
      </w:r>
    </w:p>
    <w:p>
      <w:pPr>
        <w:pStyle w:val="NormalWeb"/>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1366/19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xml:space="preserve">: "Modifica Ordenanza 22-I-1974. Se aprueba texto ordenado. Consolidación normativa Código de Faltas." Autores: Concejales Diego Benítez y Julia Fernández (JSB). A Asesoría Letrada y a la comisión de Gobierno y Legales.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O-19-3136. Acta 1120/19 del 5 de diciembre de 2019.</w:t>
      </w:r>
    </w:p>
    <w:p>
      <w:pPr>
        <w:pStyle w:val="NormalWeb"/>
        <w:spacing w:before="0" w:after="0"/>
        <w:jc w:val="both"/>
        <w:rPr/>
      </w:pPr>
      <w:r>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resolución 1367/19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"Otorgar premio al mérito social y comunitario a Jorge Olavarría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Popeye’</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Bombero Voluntario".  Autores: Concejales Daniel Natapof, Ana Marks y Ramón Chiocconi (FPV). </w:t>
      </w:r>
      <w:hyperlink r:id="rId1120">
        <w:r>
          <w:rPr>
            <w:rStyle w:val="EnlacedeInternet"/>
          </w:rPr>
          <w:t>R-19-611</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sz w:val="24"/>
          <w:szCs w:val="24"/>
        </w:rPr>
      </w:pPr>
      <w:r>
        <w:rPr>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1368/19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"Declara interés municipal actividades conmemorativas centenario fallecimiento Dr. Francisco Pascasio Moreno". Autores: Concejales Gerardo Ávila, Carlos Sánchez y Puente, Diego Benítez y Viviana Gelain (JSB). Se solicitará su retiro por haberse emitido la resolución 334-PCM-19</w:t>
      </w:r>
      <w:r>
        <w:rPr>
          <w:rFonts w:eastAsia="MS Mincho;ＭＳ 明朝" w:cs="Nimbus Roman No9 L;Times New Roman" w:ascii="Nimbus Roman No9 L;Times New Roman" w:hAnsi="Nimbus Roman No9 L;Times New Roman"/>
          <w:b w:val="false"/>
          <w:bCs w:val="false"/>
          <w:color w:val="000000"/>
          <w:sz w:val="24"/>
          <w:szCs w:val="24"/>
          <w:u w:val="none"/>
          <w:shd w:fill="FF3333" w:val="clear"/>
          <w:lang w:val="es-ES" w:eastAsia="zh-CN" w:bidi="ar-SA"/>
        </w:rPr>
        <w:t xml:space="preserve">. </w:t>
      </w:r>
      <w:r>
        <w:rPr>
          <w:rFonts w:eastAsia="MS Mincho;ＭＳ 明朝" w:cs="Nimbus Roman No9 L;Times New Roman" w:ascii="Nimbus Roman No9 L;Times New Roman" w:hAnsi="Nimbus Roman No9 L;Times New Roman"/>
          <w:b w:val="false"/>
          <w:bCs w:val="false"/>
          <w:color w:val="000000"/>
          <w:sz w:val="24"/>
          <w:szCs w:val="24"/>
          <w:u w:val="none"/>
          <w:shd w:fill="FF6600" w:val="clear"/>
          <w:lang w:val="es-ES" w:eastAsia="zh-CN" w:bidi="ar-SA"/>
        </w:rPr>
        <w:t>Retirado 21/11/19 Acta 1119.</w:t>
      </w:r>
    </w:p>
    <w:p>
      <w:pPr>
        <w:pStyle w:val="Textosinformato"/>
        <w:jc w:val="both"/>
        <w:rPr>
          <w:sz w:val="24"/>
          <w:szCs w:val="24"/>
        </w:rPr>
      </w:pPr>
      <w:r>
        <w:rPr>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1369/19: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cultural al evento Sede Preliminar Oficial de Tango 2020 - Bariloche También es Tango". Autor: Concejal Daniel Natapof (FPV). </w:t>
      </w:r>
      <w:hyperlink r:id="rId1121">
        <w:r>
          <w:rPr>
            <w:rStyle w:val="EnlacedeInternet"/>
          </w:rPr>
          <w:t>D-19-2640</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sz w:val="24"/>
          <w:szCs w:val="24"/>
        </w:rPr>
      </w:pPr>
      <w:r>
        <w:rPr>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1370/19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"Aceptar donación de inmueble NC 19-2-D-848-01, 02, 33 y 34. Para centro de salud y centro infantil Arco Iris. Barrio La Cumbre". Autores: Concejales Viviana Gelain, Carlos Sánchez y Puente y Cristina Painefil (JSB). A Asesoría Letrada y a la comisión de Gobierno y Legales. Con tratamiento de preferencia primera Sesión.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O-19-3137. Acta 1120/19 del 5 de diciembre de 2019.</w:t>
      </w:r>
    </w:p>
    <w:p>
      <w:pPr>
        <w:pStyle w:val="Textosinformato"/>
        <w:spacing w:before="0" w:after="0"/>
        <w:jc w:val="both"/>
        <w:rPr>
          <w:sz w:val="24"/>
          <w:szCs w:val="24"/>
        </w:rPr>
      </w:pPr>
      <w:r>
        <w:rPr>
          <w:sz w:val="24"/>
          <w:szCs w:val="24"/>
        </w:rPr>
      </w:r>
    </w:p>
    <w:p>
      <w:pPr>
        <w:pStyle w:val="Textosinformato"/>
        <w:spacing w:before="0" w:after="0"/>
        <w:jc w:val="both"/>
        <w:rPr>
          <w:sz w:val="24"/>
          <w:szCs w:val="24"/>
        </w:rPr>
      </w:pPr>
      <w:r>
        <w:rPr>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1371/19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acepta donación de silla boccia y rodillo de entrenamiento Subsecretaría de Deportes Municipal". Autores: Concejales Carlos Sánchez y Puente, Cristina Painefil, Diego Benítez, Claudia Contreras, Gerardo Ávila y Viviana Gelain (JSB). </w:t>
      </w:r>
      <w:hyperlink r:id="rId1122">
        <w:r>
          <w:rPr>
            <w:rStyle w:val="EnlacedeInternet"/>
          </w:rPr>
          <w:t>O-19-3108</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b/>
          <w:color w:val="auto"/>
          <w:sz w:val="24"/>
          <w:szCs w:val="24"/>
          <w:u w:val="none"/>
        </w:rPr>
      </w:pPr>
      <w:r>
        <w:rPr>
          <w:rFonts w:eastAsia="MS Mincho;ＭＳ 明朝" w:cs="Nimbus Roman No9 L;Times New Roman" w:ascii="Nimbus Roman No9 L;Times New Roman" w:hAnsi="Nimbus Roman No9 L;Times New Roman"/>
          <w:b/>
          <w:color w:val="auto"/>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declaración 1372/19</w:t>
      </w:r>
      <w:r>
        <w:rPr>
          <w:rFonts w:eastAsia="MS Mincho;ＭＳ 明朝" w:cs="Nimbus Roman No9 L;Times New Roman" w:ascii="Nimbus Roman No9 L;Times New Roman" w:hAnsi="Nimbus Roman No9 L;Times New Roman"/>
          <w:b w:val="false"/>
          <w:bCs w:val="false"/>
          <w:color w:val="auto"/>
          <w:sz w:val="24"/>
          <w:szCs w:val="24"/>
          <w:u w:val="none"/>
        </w:rPr>
        <w:t xml:space="preserve">: "Declarar interés municipal, educativo, cultural, el libro </w:t>
      </w:r>
      <w:r>
        <w:rPr>
          <w:rFonts w:eastAsia="MS Mincho;ＭＳ 明朝" w:cs="Nimbus Roman No9 L;Times New Roman" w:ascii="Nimbus Roman No9 L;Times New Roman" w:hAnsi="Nimbus Roman No9 L;Times New Roman"/>
          <w:b w:val="false"/>
          <w:bCs w:val="false"/>
          <w:i/>
          <w:iCs/>
          <w:color w:val="auto"/>
          <w:sz w:val="24"/>
          <w:szCs w:val="24"/>
          <w:u w:val="none"/>
        </w:rPr>
        <w:t>Canciones patagónicas hechas danza</w:t>
      </w:r>
      <w:r>
        <w:rPr>
          <w:rFonts w:eastAsia="MS Mincho;ＭＳ 明朝" w:cs="Nimbus Roman No9 L;Times New Roman" w:ascii="Nimbus Roman No9 L;Times New Roman" w:hAnsi="Nimbus Roman No9 L;Times New Roman"/>
          <w:b w:val="false"/>
          <w:bCs w:val="false"/>
          <w:color w:val="auto"/>
          <w:sz w:val="24"/>
          <w:szCs w:val="24"/>
          <w:u w:val="none"/>
        </w:rPr>
        <w:t xml:space="preserve"> </w:t>
      </w:r>
      <w:r>
        <w:rPr>
          <w:rFonts w:eastAsia="MS Mincho;ＭＳ 明朝" w:cs="Nimbus Roman No9 L;Times New Roman" w:ascii="Nimbus Roman No9 L;Times New Roman" w:hAnsi="Nimbus Roman No9 L;Times New Roman"/>
          <w:b w:val="false"/>
          <w:bCs w:val="false"/>
          <w:i/>
          <w:iCs/>
          <w:color w:val="auto"/>
          <w:sz w:val="24"/>
          <w:szCs w:val="24"/>
          <w:u w:val="none"/>
        </w:rPr>
        <w:t>por Rita Cardozo</w:t>
      </w:r>
      <w:r>
        <w:rPr>
          <w:rFonts w:eastAsia="MS Mincho;ＭＳ 明朝" w:cs="Nimbus Roman No9 L;Times New Roman" w:ascii="Nimbus Roman No9 L;Times New Roman" w:hAnsi="Nimbus Roman No9 L;Times New Roman"/>
          <w:b w:val="false"/>
          <w:bCs w:val="false"/>
          <w:color w:val="auto"/>
          <w:sz w:val="24"/>
          <w:szCs w:val="24"/>
          <w:u w:val="none"/>
        </w:rPr>
        <w:t xml:space="preserve">". Autores: Comisión Legislativa: Concejales Diego Benítez, Julia Fernández (JSB), Daniel González (PRO) y Ana Marks (FPV). Iniciativa: Marcelo Cascón, concejal MC. </w:t>
      </w:r>
      <w:hyperlink r:id="rId1123">
        <w:r>
          <w:rPr>
            <w:rStyle w:val="EnlacedeInternet"/>
          </w:rPr>
          <w:t>D-19-2641</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declaración 1373/19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otorga premio al mérito al reconocido artista Micky Ruffa". Autores: Concejales Ana Marks y Daniel Natapof (FPV). </w:t>
      </w:r>
      <w:hyperlink r:id="rId1124">
        <w:r>
          <w:rPr>
            <w:rStyle w:val="EnlacedeInternet"/>
          </w:rPr>
          <w:t>R-19-614</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comunicación 1374/19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comunica al Consulado General de Bolivia repudio al Golpe de Estado perpetrado contra el Presidente Evo Morales Aymá". Autores: Concejales Ana Marks y Daniel Natapof (FPV). </w:t>
      </w:r>
      <w:hyperlink r:id="rId1125">
        <w:r>
          <w:rPr>
            <w:rStyle w:val="EnlacedeInternet"/>
          </w:rPr>
          <w:t>C-19-1009</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sz w:val="24"/>
          <w:szCs w:val="24"/>
        </w:rPr>
      </w:pPr>
      <w:r>
        <w:rPr>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1375/19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 interés municipal III Seminario Nacional de Ecología y Paisajismo 2019". Autores: Concejales Claudia Contreras, Gerardo Ávila, Julia Fernández, Carlos Sánchez y Puente, Diego Benítez, Viviana Gelain y Cristina Painefil (JSB). </w:t>
      </w:r>
      <w:hyperlink r:id="rId1126">
        <w:r>
          <w:rPr>
            <w:rStyle w:val="EnlacedeInternet"/>
          </w:rPr>
          <w:t>D-19-2643</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ordenanza 1376/19</w:t>
      </w:r>
      <w:r>
        <w:rPr>
          <w:rFonts w:eastAsia="MS Mincho;ＭＳ 明朝" w:cs="Nimbus Roman No9 L;Times New Roman" w:ascii="Nimbus Roman No9 L;Times New Roman" w:hAnsi="Nimbus Roman No9 L;Times New Roman"/>
          <w:b w:val="false"/>
          <w:bCs w:val="false"/>
          <w:color w:val="auto"/>
          <w:sz w:val="24"/>
          <w:szCs w:val="24"/>
          <w:u w:val="none"/>
        </w:rPr>
        <w:t xml:space="preserve">: "Se acepta donación de insumos veterinarios Dirección de Control Urbano". </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Autores: Concejales Cristina Painefil, Claudia Contreras, Gerardo Ávila, Julia Fernández, Carlos Sánchez y Puente, Diego Benítez y Viviana Gelain (JSB). </w:t>
      </w:r>
      <w:hyperlink r:id="rId1127">
        <w:r>
          <w:rPr>
            <w:rStyle w:val="EnlacedeInternet"/>
          </w:rPr>
          <w:t>O-19-3109</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1377/19: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la biblioteca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Alas de Libertad</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Carlos Sánchez y Puente, Gerardo Ávila, Julia Fernández, Viviana Gelain y Claudia Contreras (JSB). </w:t>
      </w:r>
      <w:hyperlink r:id="rId1128">
        <w:r>
          <w:rPr>
            <w:rStyle w:val="EnlacedeInternet"/>
          </w:rPr>
          <w:t>D-19-2644</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comunicación 1378/19: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comunica al embajador argentino en Chile solidaridad ante hechos de violencia". Autores: Concejales Cristina Painefil,  Gerardo Ávila, Carlos Sánchez y Puente, Diego Benítez y Viviana Gelain (JSB). </w:t>
      </w:r>
      <w:hyperlink r:id="rId1129">
        <w:r>
          <w:rPr>
            <w:rStyle w:val="EnlacedeInternet"/>
          </w:rPr>
          <w:t>C-19-1010</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1379/19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y artístico la muestra fotográfica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Bariloche al desnudo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Carlos Sánchez y Puente, Claudia Contreras, Gerardo Ávila, Julia Fernández, Diego Benítez, Viviana Gelain y Cristina Painefil (JSB). </w:t>
      </w:r>
      <w:hyperlink r:id="rId1130">
        <w:r>
          <w:rPr>
            <w:rStyle w:val="EnlacedeInternet"/>
          </w:rPr>
          <w:t>D-19-2642</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sz w:val="24"/>
          <w:szCs w:val="24"/>
        </w:rPr>
      </w:pPr>
      <w:r>
        <w:rPr>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i w:val="false"/>
          <w:iCs w:val="false"/>
          <w:color w:val="auto"/>
          <w:sz w:val="24"/>
          <w:szCs w:val="24"/>
          <w:u w:val="single"/>
          <w:lang w:val="es-ES" w:eastAsia="zh-CN" w:bidi="ar-SA"/>
        </w:rPr>
        <w:t>Proyecto de declaración 1380/19</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"Se declara de interés municipal y artístico las obras retrato de Carlos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Chingolo</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Casalla y Gabino Tapia". Autores: Concejales Carlos Sánchez y Puente, Claudia Contreras, Gerardo Ávila, Julia Fernández, Diego Benítez y Viviana Gelain (JSB). </w:t>
      </w:r>
      <w:hyperlink r:id="rId1131">
        <w:r>
          <w:rPr>
            <w:rStyle w:val="EnlacedeInternet"/>
          </w:rPr>
          <w:t>D-19-2645</w:t>
        </w:r>
      </w:hyperlink>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ordenanza 1381/19</w:t>
      </w:r>
      <w:r>
        <w:rPr>
          <w:rFonts w:eastAsia="MS Mincho;ＭＳ 明朝" w:cs="Nimbus Roman No9 L;Times New Roman" w:ascii="Nimbus Roman No9 L;Times New Roman" w:hAnsi="Nimbus Roman No9 L;Times New Roman"/>
          <w:b w:val="false"/>
          <w:bCs w:val="false"/>
          <w:color w:val="auto"/>
          <w:sz w:val="24"/>
          <w:szCs w:val="24"/>
          <w:u w:val="none"/>
        </w:rPr>
        <w:t xml:space="preserve">: "Acepta donación gomón semirrígido con motor fuera de borda". Autor: Intendente Municipal, Gustavo Gennuso. Colaboradores: Jefe de Gabinete, Marcos Barberis; coordinadora interna de Jefatura de Gabinete, Rosario Armas y asesora letrada, Natacha Vázquez. </w:t>
      </w:r>
      <w:hyperlink r:id="rId1132">
        <w:r>
          <w:rPr>
            <w:rStyle w:val="EnlacedeInternet"/>
          </w:rPr>
          <w:t>O-19-3111</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ordenanza 1382/19</w:t>
      </w:r>
      <w:r>
        <w:rPr>
          <w:rFonts w:eastAsia="MS Mincho;ＭＳ 明朝" w:cs="Nimbus Roman No9 L;Times New Roman" w:ascii="Nimbus Roman No9 L;Times New Roman" w:hAnsi="Nimbus Roman No9 L;Times New Roman"/>
          <w:b w:val="false"/>
          <w:bCs w:val="false"/>
          <w:color w:val="auto"/>
          <w:sz w:val="24"/>
          <w:szCs w:val="24"/>
          <w:u w:val="none"/>
        </w:rPr>
        <w:t xml:space="preserve">: "Acepta donación alcoholímetro, impresora inalámbrica e indumentaria". Autor: Intendente Municipal, Gustavo Gennuso. Colaboradores: Jefe de Gabinete, Marcos Barberis y coordinadora interna de Jefatura de Gabinete, Rosario Armas. </w:t>
      </w:r>
      <w:hyperlink r:id="rId1133">
        <w:r>
          <w:rPr>
            <w:rStyle w:val="EnlacedeInternet"/>
          </w:rPr>
          <w:t>O-19-3112</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rPr>
        <w:t>Proyecto de ordenanza 1383/19</w:t>
      </w:r>
      <w:r>
        <w:rPr>
          <w:rFonts w:eastAsia="MS Mincho;ＭＳ 明朝" w:cs="Nimbus Roman No9 L;Times New Roman" w:ascii="Nimbus Roman No9 L;Times New Roman" w:hAnsi="Nimbus Roman No9 L;Times New Roman"/>
          <w:b w:val="false"/>
          <w:bCs w:val="false"/>
          <w:color w:val="auto"/>
          <w:sz w:val="24"/>
          <w:szCs w:val="24"/>
          <w:u w:val="none"/>
        </w:rPr>
        <w:t xml:space="preserve">: "Modifica ordenanza 1618-CM-06. Objeto y funciones Emprotur". Autor: Intendente Municipal, Gustavo Gennuso. Colaboradores: Jefe de Gabinete, Marcos Barberis; Lic. Joaquín Escardó y Lic. Irina Stanciu. Iniciativa: Directorio Emprotur. </w:t>
      </w:r>
      <w:hyperlink r:id="rId1134">
        <w:r>
          <w:rPr>
            <w:rStyle w:val="EnlacedeInternet"/>
          </w:rPr>
          <w:t>O-19-3110</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1384/19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2503-CM-14. Creación fondo rotatorio (Fresol)". Autor: Intendente Municipal, Gustavo Gennuso. Colaboradores: Jefe de Gabinete, Marcos Barberis y Subsecretario de Innovación Productiva, Julio Costa Paz. A comisión de Economía, Hacienda, Finanzas y Desarrollo Económico.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O-19-3138. Acta 1120/19 del 5 de diciembre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1385/19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3018-CM-18, Código Único de Habilitaciones". Autor: Intendente Municipal, Gustavo Gennuso. Colaboradores: Jefe de Gabinete, Marcos Barberis; Subsecretaria de la Función Pública, Gabriela Rosemberg; Director General de Información y Tecnología, Juan José López Martí; Director General de Control Urbano, Javier Fibiger; Patricia Castañeda;. Juan Ramírez;  Sandra Di Capua; Subsecretaria de Protección Civil, Patricia Díaz; Secretario de Desarrollo Urbano, Pablo Bullaude; Carolina Costa y Laura Valeo; Subsecretario de Innovación Productiva, Julio Costa Paz; asesoras letradas Marcela González </w:t>
      </w:r>
      <w:r>
        <w:rPr>
          <w:rFonts w:eastAsia="MS Mincho;ＭＳ 明朝" w:cs="Times New Roman" w:ascii="Times New Roman" w:hAnsi="Times New Roman"/>
          <w:b w:val="false"/>
          <w:bCs w:val="false"/>
          <w:color w:val="auto"/>
          <w:sz w:val="24"/>
          <w:szCs w:val="24"/>
          <w:u w:val="none"/>
          <w:lang w:val="es-ES" w:eastAsia="zh-CN" w:bidi="ar-SA"/>
        </w:rPr>
        <w:t>2375</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Abdala y Natacha Vázquez. A Asesoría Letrada y a las comisiones de Economía, Hacienda, Finanzas y Desarrollo Económico y de Gobierno y Legales.</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rPr>
      </w:pPr>
      <w:r>
        <w:rPr>
          <w:rFonts w:eastAsia="MS Mincho;ＭＳ 明朝" w:cs="Nimbus Roman No9 L;Times New Roman" w:ascii="Nimbus Roman No9 L;Times New Roman" w:hAnsi="Nimbus Roman No9 L;Times New Roman"/>
          <w:b w:val="false"/>
          <w:bCs w:val="false"/>
          <w:color w:val="auto"/>
          <w:sz w:val="24"/>
          <w:szCs w:val="24"/>
          <w:u w:val="none"/>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1386/19: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"Consolidación Código Único Habilitaciones Ordenanza 3018-CM-18. Modifica. Deroga. Abroga". Autor: Intendente Municipal, Gustavo Gennuso. Colaboradores:  Jefe de de Gabinete, Marcos Barberis; Subsecretaria de la Función Pública, Gabriela Rosemberg; asesoras letradas, Natacha Vázquez y Marcela González Abdala; Dirección General General de Información y Tecnología, Juan José López Martí, Patricia Castañeda; Dirección General de Control Urbano, Javier Fibiger y Juan Ramírez; asesora letrada del Concejo Municipal, Josefina González Elizondo; Departamento de Digesto e Informática Legislativa, Julieta Rocha y Richard Gavinni. </w:t>
      </w:r>
      <w:hyperlink r:id="rId1135">
        <w:r>
          <w:rPr>
            <w:rStyle w:val="EnlacedeInternet"/>
          </w:rPr>
          <w:t>O-19-3113</w:t>
        </w:r>
      </w:hyperlink>
      <w:r>
        <w:rPr>
          <w:rFonts w:eastAsia="MS Mincho;ＭＳ 明朝" w:cs="Nimbus Roman No9 L;Times New Roman" w:ascii="Nimbus Roman No9 L;Times New Roman" w:hAnsi="Nimbus Roman No9 L;Times New Roman"/>
          <w:b w:val="false"/>
          <w:bCs w:val="false"/>
          <w:color w:val="000000"/>
          <w:sz w:val="24"/>
          <w:szCs w:val="24"/>
          <w:u w:val="none"/>
          <w:shd w:fill="00FF66" w:val="clear"/>
          <w:lang w:val="es-ES" w:eastAsia="zh-CN" w:bidi="ar-SA"/>
        </w:rPr>
        <w:t xml:space="preserv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00FF66" w:val="clear"/>
          <w:lang w:val="es-ES" w:eastAsia="zh-CN" w:bidi="ar-SA"/>
        </w:rPr>
        <w:t>Acta 1119/19 del 21 de noviembre de 2019.</w:t>
      </w:r>
    </w:p>
    <w:p>
      <w:pPr>
        <w:pStyle w:val="Textosinformato"/>
        <w:spacing w:before="0" w:after="0"/>
        <w:jc w:val="both"/>
        <w:rPr/>
      </w:pPr>
      <w:r>
        <w:rPr/>
      </w:r>
    </w:p>
    <w:p>
      <w:pPr>
        <w:pStyle w:val="Normal"/>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1387/19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"Sustituye Anexo II Ordenanza 3072-CM-19".  Autor: Concejal Daniel González (PRO).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 xml:space="preserve">O-19-3141. Acta 1120/19 del 5 de diciembre de 2019 </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1388/19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social y comunitario 25° Edición del Pan Dulce Solidario Bariloche". Autores: Concejales Gerardo Ávila, Claudia Contreras, Viviana Gelain y Carlos Sánchez y Puente (JSB).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D-19-2651. Acta 1120/19 del 5 de diciembre de 2019.</w:t>
      </w:r>
    </w:p>
    <w:p>
      <w:pPr>
        <w:pStyle w:val="Textosinformato"/>
        <w:spacing w:before="0" w:after="0"/>
        <w:jc w:val="both"/>
        <w:rPr>
          <w:rFonts w:ascii="Nimbus Roman No9 L;Times New Roman" w:hAnsi="Nimbus Roman No9 L;Times New Roman" w:cs="Nimbus Roman No9 L;Times New Roman"/>
          <w:sz w:val="24"/>
          <w:szCs w:val="24"/>
        </w:rPr>
      </w:pPr>
      <w:r>
        <w:rPr>
          <w:rFonts w:cs="Nimbus Roman No9 L;Times New Roman" w:ascii="Nimbus Roman No9 L;Times New Roman" w:hAnsi="Nimbus Roman No9 L;Times New Roman"/>
          <w:sz w:val="24"/>
          <w:szCs w:val="24"/>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1389/19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Marcha del Orgullo LGBTIQ 2019".  Autores: Concejales Gerardo Ávila, Claudia Contreras, Viviana Gelain y Carlos Sánchez y Puente (JSB).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D-19-2652. Acta 1120/19 del 5 de diciembre de 2019.</w:t>
      </w:r>
    </w:p>
    <w:p>
      <w:pPr>
        <w:pStyle w:val="Textosinformato"/>
        <w:spacing w:before="0" w:after="0"/>
        <w:jc w:val="both"/>
        <w:rPr/>
      </w:pPr>
      <w:r>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1390/19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"Declarar de interés municipal y comunitario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Taller abierto de ecovivienda social</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Claudia Contreras, Carlos Sánchez y Puente y Viviana Gelain (JSB). Inciativa: Fundación Dar x Dar, Debastián Ogayar; Espacio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En Transición</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Bárbara Sgro.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D-19-2653. Acta 1120/19 del 5 de diciembre de 2019.</w:t>
      </w:r>
    </w:p>
    <w:p>
      <w:pPr>
        <w:pStyle w:val="Textosinformato"/>
        <w:spacing w:before="0" w:after="0"/>
        <w:jc w:val="both"/>
        <w:rPr/>
      </w:pPr>
      <w:r>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1391/19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cultural dúo de folk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Pudú Pudú</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Autores: Concejales Gerardo Ávila, Claudia Contreras, Carlos Sánchez y Puente y Viviana Gelain (JSB).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D-19-2654. Acta 1120/19 del 5 de diciembre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1392/19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Modifica ordenanza 2049-CM-10, Régimen de Contratación de Obras Públicas Municipales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Intendente Municipal, Gustavo Gennuso. Colaboradores: Jefe de Gabinete, Marcos Barberis y Secretario de Desarrollo Urbano, Pablo Bullaude.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 xml:space="preserve">O-19-3142. Acta 1120/19 del 5 de diciembre de 2019 </w:t>
      </w:r>
    </w:p>
    <w:p>
      <w:pPr>
        <w:pStyle w:val="Textosinformato"/>
        <w:spacing w:before="0" w:after="0"/>
        <w:jc w:val="both"/>
        <w:rPr/>
      </w:pPr>
      <w:r>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1393/19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Se autoriza firma contrato de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leasing</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privado. Camión contenedor residuos y contenedores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Intendente Municipal, Gustavo Gennuso. Colaboradores: Jefe de Gabinete, Marcos Barberis; Secretario de Obras y Servicios Públicos, Carlos Cairo y Secretario de Hacienda, Diego Quintana. </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 xml:space="preserve">O-19-3143. Acta 1120/19 del 5 de diciembre de 2019 </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pP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single"/>
          <w:shd w:fill="FFFFFF" w:val="clear"/>
          <w:lang w:val="es-ES" w:eastAsia="zh-CN" w:bidi="ar-SA"/>
        </w:rPr>
        <w:t>Proyecto de ordenanza 1394/19</w:t>
      </w:r>
      <w:r>
        <w:rPr>
          <w:rStyle w:val="EnlacedeInternet"/>
          <w:rFonts w:eastAsia="MS Mincho;ＭＳ 明朝" w:cs="Nimbus Roman No9 L;Times New Roman" w:ascii="Nimbus Roman No9 L;Times New Roman" w:hAnsi="Nimbus Roman No9 L;Times New Roman"/>
          <w:b w:val="false"/>
          <w:bCs w:val="false"/>
          <w:i w:val="false"/>
          <w:iCs w:val="false"/>
          <w:color w:val="000000"/>
          <w:sz w:val="24"/>
          <w:szCs w:val="24"/>
          <w:u w:val="none"/>
          <w:shd w:fill="FFFFFF" w:val="clear"/>
          <w:lang w:val="es-ES" w:eastAsia="zh-CN" w:bidi="ar-SA"/>
        </w:rPr>
        <w:t>: "Se modifica ordenanza 2489-CM-13. Autoriza intercambio titularidad de dominio Bariloche del Este". Autor: Secretario de Desarrollo Urbano, Pablo Bullaude a/c Despacho de Intendencia. Colaboradora: Asesora Letrada, Marcela González Abdala a/c Jefatura de Gabinete. A comisión de Obras y Planeamiento.</w:t>
      </w:r>
    </w:p>
    <w:p>
      <w:pPr>
        <w:pStyle w:val="Textosinformato"/>
        <w:spacing w:before="0" w:after="0"/>
        <w:jc w:val="both"/>
        <w:rPr/>
      </w:pPr>
      <w:r>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1395/19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"E</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stablecer estructura política Ejecutivo Municipal. Misiones y Funciones</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Autor: Intendente Municipal, Gustavo Gennuso. Colaboradores: Jefe de Gabinete, Marcos Barberis; Asesora Letrada, Marcela González Abdala y Subsecretaria de la Función Pública, Gabriela Rosemberg.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O-19-3115. Acta 1120/19 del 5 de diciembre de 2019.</w:t>
      </w:r>
    </w:p>
    <w:p>
      <w:pPr>
        <w:pStyle w:val="Textosinformato"/>
        <w:spacing w:before="0" w:after="0"/>
        <w:jc w:val="both"/>
        <w:rPr/>
      </w:pPr>
      <w:r>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ordenanza 1396/19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"Modifica ordenanza 2753-CM-16. Determina montos de contratación ordenanza 257-C-89". Autor: Intendente Municipal, Gustavo Gennuso. Colaboradores: Jefe de Gabinete, Marcos Barberis y Secretario de Hacienda Diego Quintana.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O-19-3133. Acta 1120/19 del 5 de diciembre de 2019.</w:t>
      </w:r>
    </w:p>
    <w:p>
      <w:pPr>
        <w:pStyle w:val="Textosinformato"/>
        <w:spacing w:before="0" w:after="0"/>
        <w:jc w:val="both"/>
        <w:rPr/>
      </w:pPr>
      <w:r>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1397/19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municipal y comunitario 50º aniversario Iglesia Metodista Pentecostal Argentina". Autores: Concejales Cristina Painefil, Viviana Gelain, Carlos Sánchez y Puente, Diego Benítez, Claudia Contreras y Gerardo Ávila (JSB). </w:t>
      </w:r>
      <w:r>
        <w:rPr>
          <w:rFonts w:eastAsia="MS Mincho;ＭＳ 明朝" w:cs="Nimbus Roman No9 L;Times New Roman" w:ascii="Nimbus Roman No9 L;Times New Roman" w:hAnsi="Nimbus Roman No9 L;Times New Roman"/>
          <w:b w:val="false"/>
          <w:bCs w:val="false"/>
          <w:color w:val="000000"/>
          <w:sz w:val="24"/>
          <w:szCs w:val="24"/>
          <w:u w:val="none"/>
          <w:shd w:fill="81D41A" w:val="clear"/>
          <w:lang w:val="es-ES" w:eastAsia="zh-CN" w:bidi="ar-SA"/>
        </w:rPr>
        <w:t>D-19-2655. Acta 1120/19 del 5 de diciembre de 2019.</w:t>
      </w:r>
    </w:p>
    <w:p>
      <w:pPr>
        <w:pStyle w:val="Textosinformato"/>
        <w:spacing w:before="0" w:after="0"/>
        <w:jc w:val="both"/>
        <w:rPr/>
      </w:pPr>
      <w:r>
        <w:rPr/>
      </w:r>
    </w:p>
    <w:p>
      <w:pPr>
        <w:pStyle w:val="Textosinformato"/>
        <w:spacing w:before="0" w:after="0"/>
        <w:jc w:val="both"/>
        <w:rPr/>
      </w:pPr>
      <w:r>
        <w:rPr>
          <w:rFonts w:eastAsia="MS Mincho;ＭＳ 明朝" w:cs="Nimbus Roman No9 L;Times New Roman" w:ascii="Nimbus Roman No9 L;Times New Roman" w:hAnsi="Nimbus Roman No9 L;Times New Roman"/>
          <w:b w:val="false"/>
          <w:bCs w:val="false"/>
          <w:color w:val="auto"/>
          <w:sz w:val="24"/>
          <w:szCs w:val="24"/>
          <w:u w:val="single"/>
          <w:lang w:val="es-ES" w:eastAsia="zh-CN" w:bidi="ar-SA"/>
        </w:rPr>
        <w:t>Proyecto de declaración 1398/19</w:t>
      </w: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t xml:space="preserve">: "Se declara de interés social y comunitario el proyecto </w:t>
      </w:r>
      <w:r>
        <w:rPr>
          <w:rFonts w:eastAsia="MS Mincho;ＭＳ 明朝" w:cs="Nimbus Roman No9 L;Times New Roman" w:ascii="Nimbus Roman No9 L;Times New Roman" w:hAnsi="Nimbus Roman No9 L;Times New Roman"/>
          <w:b w:val="false"/>
          <w:bCs w:val="false"/>
          <w:i/>
          <w:iCs/>
          <w:color w:val="auto"/>
          <w:sz w:val="24"/>
          <w:szCs w:val="24"/>
          <w:u w:val="none"/>
          <w:lang w:val="es-ES" w:eastAsia="zh-CN" w:bidi="ar-SA"/>
        </w:rPr>
        <w:t>Amar en la escuela</w:t>
      </w:r>
      <w:r>
        <w:rPr>
          <w:rFonts w:eastAsia="MS Mincho;ＭＳ 明朝" w:cs="Nimbus Roman No9 L;Times New Roman" w:ascii="Nimbus Roman No9 L;Times New Roman" w:hAnsi="Nimbus Roman No9 L;Times New Roman"/>
          <w:b w:val="false"/>
          <w:bCs w:val="false"/>
          <w:i w:val="false"/>
          <w:iCs w:val="false"/>
          <w:color w:val="auto"/>
          <w:sz w:val="24"/>
          <w:szCs w:val="24"/>
          <w:u w:val="none"/>
          <w:lang w:val="es-ES" w:eastAsia="zh-CN" w:bidi="ar-SA"/>
        </w:rPr>
        <w:t xml:space="preserve">". Autores: Concejales Daniel Natapof y Ana Marks (FPV). Iniciativa: Consejo Local Consultivo para la Personas con Discapacidad. </w:t>
      </w:r>
      <w:r>
        <w:rPr>
          <w:rFonts w:eastAsia="MS Mincho;ＭＳ 明朝" w:cs="Nimbus Roman No9 L;Times New Roman" w:ascii="Nimbus Roman No9 L;Times New Roman" w:hAnsi="Nimbus Roman No9 L;Times New Roman"/>
          <w:b w:val="false"/>
          <w:bCs w:val="false"/>
          <w:i w:val="false"/>
          <w:iCs w:val="false"/>
          <w:color w:val="000000"/>
          <w:sz w:val="24"/>
          <w:szCs w:val="24"/>
          <w:u w:val="none"/>
          <w:shd w:fill="81D41A" w:val="clear"/>
          <w:lang w:val="es-ES" w:eastAsia="zh-CN" w:bidi="ar-SA"/>
        </w:rPr>
        <w:t>D-19-2656. Acta 1120/19 del 5 de diciembre de 2019.</w:t>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spacing w:before="0" w:after="0"/>
        <w:jc w:val="both"/>
        <w:rPr>
          <w:rFonts w:ascii="Nimbus Roman No9 L;Times New Roman" w:hAnsi="Nimbus Roman No9 L;Times New Roman" w:eastAsia="MS Mincho;ＭＳ 明朝" w:cs="Nimbus Roman No9 L;Times New Roman"/>
          <w:b w:val="false"/>
          <w:b w:val="false"/>
          <w:bCs w:val="false"/>
          <w:color w:val="auto"/>
          <w:sz w:val="24"/>
          <w:szCs w:val="24"/>
          <w:u w:val="none"/>
          <w:lang w:val="es-ES" w:eastAsia="zh-CN" w:bidi="ar-SA"/>
        </w:rPr>
      </w:pPr>
      <w:r>
        <w:rPr>
          <w:rFonts w:eastAsia="MS Mincho;ＭＳ 明朝" w:cs="Nimbus Roman No9 L;Times New Roman" w:ascii="Nimbus Roman No9 L;Times New Roman" w:hAnsi="Nimbus Roman No9 L;Times New Roman"/>
          <w:b w:val="false"/>
          <w:bCs w:val="false"/>
          <w:color w:val="auto"/>
          <w:sz w:val="24"/>
          <w:szCs w:val="24"/>
          <w:u w:val="none"/>
          <w:lang w:val="es-ES" w:eastAsia="zh-CN" w:bidi="ar-SA"/>
        </w:rPr>
      </w:r>
    </w:p>
    <w:p>
      <w:pPr>
        <w:pStyle w:val="Textosinformato"/>
        <w:widowControl/>
        <w:tabs>
          <w:tab w:val="clear" w:pos="720"/>
          <w:tab w:val="right" w:pos="9356" w:leader="hyphen"/>
        </w:tabs>
        <w:suppressAutoHyphens w:val="true"/>
        <w:kinsoku w:val="true"/>
        <w:overflowPunct w:val="true"/>
        <w:autoSpaceDE w:val="true"/>
        <w:bidi w:val="0"/>
        <w:spacing w:before="0" w:after="0"/>
        <w:ind w:left="0" w:right="0" w:hanging="0"/>
        <w:jc w:val="both"/>
        <w:rPr>
          <w:rFonts w:ascii="Nimbus Roman No9 L;Times New Roman" w:hAnsi="Nimbus Roman No9 L;Times New Roman" w:eastAsia="MS Mincho;ＭＳ 明朝" w:cs="Nimbus Roman No9 L;Times New Roman"/>
          <w:b w:val="false"/>
          <w:b w:val="false"/>
          <w:bCs w:val="false"/>
          <w:i w:val="false"/>
          <w:i w:val="false"/>
          <w:iCs w:val="false"/>
          <w:strike w:val="false"/>
          <w:dstrike w:val="false"/>
          <w:color w:val="auto"/>
          <w:sz w:val="24"/>
          <w:szCs w:val="24"/>
          <w:highlight w:val="white"/>
          <w:u w:val="single"/>
          <w:lang w:val="es-ES" w:eastAsia="zh-CN" w:bidi="ar-SA"/>
        </w:rPr>
      </w:pPr>
      <w:r>
        <w:rPr>
          <w:rStyle w:val="EnlacedeInternet"/>
          <w:rFonts w:eastAsia="MS Mincho;ＭＳ 明朝" w:cs="Nimbus Roman No9 L;Times New Roman" w:ascii="Nimbus Roman No9 L;Times New Roman" w:hAnsi="Nimbus Roman No9 L;Times New Roman"/>
          <w:b w:val="false"/>
          <w:bCs w:val="false"/>
          <w:i w:val="false"/>
          <w:iCs w:val="false"/>
          <w:strike w:val="false"/>
          <w:dstrike w:val="false"/>
          <w:color w:val="auto"/>
          <w:sz w:val="24"/>
          <w:szCs w:val="24"/>
          <w:highlight w:val="white"/>
          <w:u w:val="single"/>
          <w:lang w:val="es-ES" w:eastAsia="zh-CN" w:bidi="ar-SA"/>
        </w:rPr>
        <w:t>DESDE ACA SON GESTION ACTUAL</w:t>
      </w:r>
    </w:p>
    <w:p>
      <w:pPr>
        <w:pStyle w:val="Textosinformato"/>
        <w:widowControl/>
        <w:tabs>
          <w:tab w:val="clear" w:pos="720"/>
          <w:tab w:val="right" w:pos="9356" w:leader="hyphen"/>
        </w:tabs>
        <w:suppressAutoHyphens w:val="true"/>
        <w:kinsoku w:val="true"/>
        <w:overflowPunct w:val="true"/>
        <w:autoSpaceDE w:val="true"/>
        <w:bidi w:val="0"/>
        <w:spacing w:before="0" w:after="0"/>
        <w:ind w:left="0" w:right="0" w:hanging="0"/>
        <w:jc w:val="both"/>
        <w:rPr>
          <w:rFonts w:ascii="Nimbus Roman No9 L;Times New Roman" w:hAnsi="Nimbus Roman No9 L;Times New Roman" w:eastAsia="MS Mincho;ＭＳ 明朝" w:cs="Nimbus Roman No9 L;Times New Roman"/>
          <w:b/>
          <w:b/>
          <w:bCs w:val="false"/>
          <w:i w:val="false"/>
          <w:i w:val="false"/>
          <w:iCs w:val="false"/>
          <w:strike w:val="false"/>
          <w:dstrike w:val="false"/>
          <w:color w:val="auto"/>
          <w:sz w:val="24"/>
          <w:szCs w:val="24"/>
          <w:highlight w:val="green"/>
          <w:u w:val="none"/>
          <w:lang w:val="es-ES" w:eastAsia="zh-CN" w:bidi="ar-SA"/>
        </w:rPr>
      </w:pPr>
      <w:r>
        <w:rPr>
          <w:rFonts w:eastAsia="MS Mincho;ＭＳ 明朝" w:cs="Nimbus Roman No9 L;Times New Roman" w:ascii="Nimbus Roman No9 L;Times New Roman" w:hAnsi="Nimbus Roman No9 L;Times New Roman"/>
          <w:b/>
          <w:bCs w:val="false"/>
          <w:i w:val="false"/>
          <w:iCs w:val="false"/>
          <w:strike w:val="false"/>
          <w:dstrike w:val="false"/>
          <w:color w:val="auto"/>
          <w:sz w:val="24"/>
          <w:szCs w:val="24"/>
          <w:highlight w:val="green"/>
          <w:u w:val="none"/>
          <w:lang w:val="es-ES" w:eastAsia="zh-CN" w:bidi="ar-SA"/>
        </w:rPr>
      </w:r>
    </w:p>
    <w:p>
      <w:pPr>
        <w:pStyle w:val="Cuerpodetexto"/>
        <w:pageBreakBefore w:val="false"/>
        <w:spacing w:lineRule="auto" w:line="240"/>
        <w:jc w:val="center"/>
        <w:rPr>
          <w:rFonts w:ascii="Arial" w:hAnsi="Arial" w:cs="Arial"/>
          <w:b/>
          <w:b/>
          <w:i w:val="false"/>
          <w:i w:val="false"/>
          <w:caps w:val="false"/>
          <w:smallCaps w:val="false"/>
          <w:color w:val="000000"/>
          <w:sz w:val="28"/>
          <w:u w:val="single"/>
        </w:rPr>
      </w:pPr>
      <w:r>
        <w:rPr>
          <w:rFonts w:cs="Arial" w:ascii="Arial" w:hAnsi="Arial"/>
          <w:b/>
          <w:i w:val="false"/>
          <w:caps w:val="false"/>
          <w:smallCaps w:val="false"/>
          <w:color w:val="000000"/>
          <w:sz w:val="28"/>
          <w:u w:val="single"/>
        </w:rPr>
        <w:t>Seguimiento de proyectos 2019-2023 al 16/12/21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0001/19</w:t>
      </w:r>
      <w:r>
        <w:rPr>
          <w:rFonts w:cs="Times New Roman" w:ascii="Times New Roman" w:hAnsi="Times New Roman"/>
          <w:b w:val="false"/>
          <w:i w:val="false"/>
          <w:caps w:val="false"/>
          <w:smallCaps w:val="false"/>
          <w:strike w:val="false"/>
          <w:dstrike w:val="false"/>
          <w:color w:val="000000"/>
          <w:sz w:val="24"/>
          <w:u w:val="none"/>
        </w:rPr>
        <w:t>: "Se declara de interés municipal, cultural y comunitario el Encuentro por la Esperanza y la Paz 2019". Autores: Concejales Julieta Wallace, Marcelo Casas, Roxana Ferreyra (FdT), Natalia Almonacid, Gerardo Ávila, Carlos Sánchez y Puente, Claudia Torres, Norma Taboada (JSRN), Pablo Chamatrópulos (POBAR), Gerardo Del Río (PUL) y Ariel Cárdenas (BxC).</w:t>
      </w:r>
      <w:r>
        <w:rPr>
          <w:b w:val="false"/>
          <w:caps w:val="false"/>
          <w:smallCaps w:val="false"/>
          <w:strike w:val="false"/>
          <w:dstrike w:val="false"/>
          <w:color w:val="000000"/>
          <w:highlight w:val="darkYellow"/>
          <w:u w:val="none"/>
        </w:rPr>
        <w:t xml:space="preserve"> </w:t>
      </w:r>
      <w:r>
        <w:rPr>
          <w:rFonts w:cs="Times New Roman" w:ascii="Times New Roman" w:hAnsi="Times New Roman"/>
          <w:b w:val="false"/>
          <w:i w:val="false"/>
          <w:caps w:val="false"/>
          <w:smallCaps w:val="false"/>
          <w:strike w:val="false"/>
          <w:dstrike w:val="false"/>
          <w:color w:val="000000"/>
          <w:sz w:val="24"/>
          <w:highlight w:val="darkYellow"/>
          <w:u w:val="none"/>
        </w:rPr>
        <w:t>D-19-2657. Acta 1122/19 del 12 de diciembre de 2019.</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resolución: 0002/19</w:t>
      </w:r>
      <w:r>
        <w:rPr>
          <w:rFonts w:cs="Times New Roman" w:ascii="Times New Roman" w:hAnsi="Times New Roman"/>
          <w:b w:val="false"/>
          <w:i w:val="false"/>
          <w:caps w:val="false"/>
          <w:smallCaps w:val="false"/>
          <w:strike w:val="false"/>
          <w:dstrike w:val="false"/>
          <w:color w:val="000000"/>
          <w:sz w:val="24"/>
          <w:u w:val="none"/>
        </w:rPr>
        <w:t xml:space="preserve">: "Se establece organigrama Concejo Municipal. Manual de misiones y funciones. Abroga resoluciones 471-CM-15 y 502-CM-16". Autora: Concejal Natalia Almonacid (JSRN). </w:t>
      </w:r>
      <w:r>
        <w:rPr>
          <w:rFonts w:cs="Times New Roman" w:ascii="Times New Roman" w:hAnsi="Times New Roman"/>
          <w:b w:val="false"/>
          <w:i w:val="false"/>
          <w:caps w:val="false"/>
          <w:smallCaps w:val="false"/>
          <w:strike w:val="false"/>
          <w:dstrike w:val="false"/>
          <w:color w:val="000000"/>
          <w:sz w:val="24"/>
          <w:highlight w:val="darkYellow"/>
          <w:u w:val="none"/>
        </w:rPr>
        <w:t>R-19-618. Acta 1122/19 del 12 de diciembre de 2019.</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0003/19</w:t>
      </w:r>
      <w:r>
        <w:rPr>
          <w:rFonts w:cs="Times New Roman" w:ascii="Times New Roman" w:hAnsi="Times New Roman"/>
          <w:b w:val="false"/>
          <w:i w:val="false"/>
          <w:caps w:val="false"/>
          <w:smallCaps w:val="false"/>
          <w:strike w:val="false"/>
          <w:dstrike w:val="false"/>
          <w:color w:val="000000"/>
          <w:sz w:val="24"/>
          <w:u w:val="none"/>
        </w:rPr>
        <w:t xml:space="preserve">: "Modifica ordenanza 3018-CM-18. Código Único de Habilitaciones". Autor: Intendente Municipal, Gustavo Gennuso. Colaborador: Jefe de Gabinete, Marcos Barberis. A Asesoría Letrada y a las comisiones de Economía, Hacienda, Finanzas y Desarrollo Económico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O-20-3156. Acta 1128 del 25/06/20.</w:t>
      </w:r>
    </w:p>
    <w:p>
      <w:pPr>
        <w:pStyle w:val="Cuerpodetexto"/>
        <w:bidi w:val="0"/>
        <w:spacing w:lineRule="auto" w:line="240" w:before="240" w:after="0"/>
        <w:jc w:val="both"/>
        <w:rPr/>
      </w:pPr>
      <w:r>
        <w:rPr>
          <w:rFonts w:cs="Times New Roman" w:ascii="Times New Roman" w:hAnsi="Times New Roman"/>
          <w:b w:val="false"/>
          <w:i w:val="false"/>
          <w:caps w:val="false"/>
          <w:smallCaps w:val="false"/>
          <w:strike w:val="false"/>
          <w:dstrike w:val="false"/>
          <w:color w:val="000000"/>
          <w:sz w:val="24"/>
          <w:u w:val="none"/>
        </w:rPr>
        <w:t>P</w:t>
      </w:r>
      <w:r>
        <w:rPr>
          <w:rFonts w:cs="Times New Roman" w:ascii="Times New Roman" w:hAnsi="Times New Roman"/>
          <w:b w:val="false"/>
          <w:i w:val="false"/>
          <w:caps w:val="false"/>
          <w:smallCaps w:val="false"/>
          <w:color w:val="000000"/>
          <w:sz w:val="24"/>
          <w:u w:val="single"/>
        </w:rPr>
        <w:t>royecto de declaración: 0004/19</w:t>
      </w:r>
      <w:r>
        <w:rPr>
          <w:rFonts w:cs="Times New Roman" w:ascii="Times New Roman" w:hAnsi="Times New Roman"/>
          <w:b w:val="false"/>
          <w:i w:val="false"/>
          <w:caps w:val="false"/>
          <w:smallCaps w:val="false"/>
          <w:strike w:val="false"/>
          <w:dstrike w:val="false"/>
          <w:color w:val="000000"/>
          <w:sz w:val="24"/>
          <w:u w:val="none"/>
        </w:rPr>
        <w:t xml:space="preserve">: "Declarar de interés municipal y deportivo Triatlón Escape de la Isla Huemul 2020". Autores: Concejales Natalia Almonacid, Gerardo Ávila, Carlos Sánchez y Puente, Claudia Torres, Norma Taboada (JSRN), Julieta Wallace (FdT), Pablo Chamatrópulos (POBAR), Gerardo Del Río (PUL) y Ariel Cárdenas (BxC). </w:t>
      </w:r>
      <w:r>
        <w:rPr>
          <w:rFonts w:cs="Times New Roman" w:ascii="Times New Roman" w:hAnsi="Times New Roman"/>
          <w:b w:val="false"/>
          <w:i w:val="false"/>
          <w:caps w:val="false"/>
          <w:smallCaps w:val="false"/>
          <w:strike w:val="false"/>
          <w:dstrike w:val="false"/>
          <w:color w:val="000000"/>
          <w:sz w:val="24"/>
          <w:highlight w:val="darkYellow"/>
          <w:u w:val="none"/>
        </w:rPr>
        <w:t>D-19-2658. Acta 1122/19 del 12 de diciembre de 2019.</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0005 19</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cultural y educativo al libro Cómo se hace para cambiar?". Autora: Concejal Natalia Almonacid (JSRN). Iniciativa: Concejal Carlos Sánchez y Puente (JSRN). Se solicitará su retiro por haberse emitido la resolución 388-PCM-19. </w:t>
      </w:r>
      <w:r>
        <w:rPr>
          <w:rFonts w:cs="Times New Roman" w:ascii="Times New Roman" w:hAnsi="Times New Roman"/>
          <w:b w:val="false"/>
          <w:i w:val="false"/>
          <w:caps w:val="false"/>
          <w:smallCaps w:val="false"/>
          <w:strike w:val="false"/>
          <w:dstrike w:val="false"/>
          <w:color w:val="FF0000"/>
          <w:sz w:val="24"/>
          <w:u w:val="none"/>
        </w:rPr>
        <w:t>Retirado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0006/19</w:t>
      </w:r>
      <w:r>
        <w:rPr>
          <w:rFonts w:cs="Times New Roman" w:ascii="Times New Roman" w:hAnsi="Times New Roman"/>
          <w:b w:val="false"/>
          <w:i w:val="false"/>
          <w:caps w:val="false"/>
          <w:smallCaps w:val="false"/>
          <w:strike w:val="false"/>
          <w:dstrike w:val="false"/>
          <w:color w:val="000000"/>
          <w:sz w:val="24"/>
          <w:u w:val="none"/>
        </w:rPr>
        <w:t xml:space="preserve">: "Se comunica a la Secretaria de la SENAF preocupación por precariedad laboral en esa institución". Autores: Concejales Julieta Wallace, Marcelo Casas y Roxana Ferreyra (FdT). Colaboradora: Asociación de Trabajadores del Estado Seccional Bariloche. </w:t>
      </w:r>
      <w:r>
        <w:rPr>
          <w:rFonts w:cs="Times New Roman" w:ascii="Times New Roman" w:hAnsi="Times New Roman"/>
          <w:b w:val="false"/>
          <w:i w:val="false"/>
          <w:caps w:val="false"/>
          <w:smallCaps w:val="false"/>
          <w:strike w:val="false"/>
          <w:dstrike w:val="false"/>
          <w:color w:val="000000"/>
          <w:sz w:val="24"/>
          <w:highlight w:val="red"/>
          <w:u w:val="none"/>
        </w:rPr>
        <w:t>Girado a comisión de Gobierno y Legales c/preferencia.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0007/19</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cultural y educativo al libro </w:t>
      </w:r>
      <w:r>
        <w:rPr>
          <w:rFonts w:cs="Times New Roman" w:ascii="Times New Roman" w:hAnsi="Times New Roman"/>
          <w:b w:val="false"/>
          <w:i/>
          <w:caps w:val="false"/>
          <w:smallCaps w:val="false"/>
          <w:strike w:val="false"/>
          <w:dstrike w:val="false"/>
          <w:color w:val="000000"/>
          <w:sz w:val="24"/>
          <w:u w:val="none"/>
        </w:rPr>
        <w:t>Las radiaciones en la vida cotidiana".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Autora: Concejal Claudia Torres (JSRN). </w:t>
      </w:r>
      <w:r>
        <w:rPr>
          <w:rFonts w:cs="Times New Roman" w:ascii="Times New Roman" w:hAnsi="Times New Roman"/>
          <w:b w:val="false"/>
          <w:i w:val="false"/>
          <w:caps w:val="false"/>
          <w:smallCaps w:val="false"/>
          <w:strike w:val="false"/>
          <w:dstrike w:val="false"/>
          <w:color w:val="000000"/>
          <w:sz w:val="24"/>
          <w:highlight w:val="darkYellow"/>
          <w:u w:val="none"/>
        </w:rPr>
        <w:t>D-20-2670.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0008/20</w:t>
      </w:r>
      <w:r>
        <w:rPr>
          <w:rFonts w:cs="Times New Roman" w:ascii="Times New Roman" w:hAnsi="Times New Roman"/>
          <w:b w:val="false"/>
          <w:i w:val="false"/>
          <w:caps w:val="false"/>
          <w:smallCaps w:val="false"/>
          <w:strike w:val="false"/>
          <w:dstrike w:val="false"/>
          <w:color w:val="000000"/>
          <w:sz w:val="24"/>
          <w:u w:val="none"/>
        </w:rPr>
        <w:t xml:space="preserve">: "Comunica CSN, Gobernadora y Legislatura aprobación Proyecto de Ley Solidaridad Social y Reactivación Productiva". Autores: Concejales Roxana Ferreyra, Julieta Wallace y Marcelo Casas (FdT). </w:t>
      </w:r>
      <w:r>
        <w:rPr>
          <w:rFonts w:cs="Times New Roman" w:ascii="Times New Roman" w:hAnsi="Times New Roman"/>
          <w:b w:val="false"/>
          <w:i w:val="false"/>
          <w:caps w:val="false"/>
          <w:smallCaps w:val="false"/>
          <w:strike w:val="false"/>
          <w:dstrike w:val="false"/>
          <w:color w:val="FF0000"/>
          <w:sz w:val="24"/>
          <w:u w:val="none"/>
        </w:rPr>
        <w:t>Retirado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0009/19</w:t>
      </w:r>
      <w:r>
        <w:rPr>
          <w:rFonts w:cs="Times New Roman" w:ascii="Times New Roman" w:hAnsi="Times New Roman"/>
          <w:b w:val="false"/>
          <w:i w:val="false"/>
          <w:caps w:val="false"/>
          <w:smallCaps w:val="false"/>
          <w:strike w:val="false"/>
          <w:dstrike w:val="false"/>
          <w:color w:val="000000"/>
          <w:sz w:val="24"/>
          <w:u w:val="none"/>
        </w:rPr>
        <w:t xml:space="preserve">: "Se comunica a la Legislatura de Río Negro la necesidad de declarar la emergencia sanitaria en Bariloche". Autores: Concejales Julieta Wallace, Marcelo Casas y Roxana Ferreyra (FdT). Colaboradores: CGT Zona Andina, ATSA Seccional Bariloche y trabajadoras y trabajadores del Sanatorio del Sol. </w:t>
      </w:r>
      <w:r>
        <w:rPr>
          <w:rFonts w:cs="Times New Roman" w:ascii="Times New Roman" w:hAnsi="Times New Roman"/>
          <w:b w:val="false"/>
          <w:i w:val="false"/>
          <w:caps w:val="false"/>
          <w:smallCaps w:val="false"/>
          <w:strike w:val="false"/>
          <w:dstrike w:val="false"/>
          <w:color w:val="FF0000"/>
          <w:sz w:val="24"/>
          <w:u w:val="none"/>
        </w:rPr>
        <w:t>Retirado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0010/19</w:t>
      </w:r>
      <w:r>
        <w:rPr>
          <w:rFonts w:cs="Times New Roman" w:ascii="Times New Roman" w:hAnsi="Times New Roman"/>
          <w:b w:val="false"/>
          <w:i w:val="false"/>
          <w:caps w:val="false"/>
          <w:smallCaps w:val="false"/>
          <w:strike w:val="false"/>
          <w:dstrike w:val="false"/>
          <w:color w:val="000000"/>
          <w:sz w:val="24"/>
          <w:u w:val="none"/>
        </w:rPr>
        <w:t xml:space="preserve">: "Se comunica la preocupación del Concejo Deliberante ante la situación que atraviesan los trabajadores del Sanatorio del Sol S.A.". Autores: Concejales Natalia Almonacid, Carlos Sánchez, Gerardo Ávila, Norma Taboada, Claudia Torres (JSRN); Julieta Wallace, Roxana Ferreyra, Marcelo Casas (FdT); Pablo Chamatrópulos (POBAR) y Gerardo del Río (PUL). Colaboradores: Trabajadoras y trabajadores del Sanatorio del Sol, ATSA Río Negro Seccional Bariloche, CGT Zona Andina. Se solicitará su retiro por haberse emitido la resolución 408-PCM-19. </w:t>
      </w:r>
      <w:r>
        <w:rPr>
          <w:rFonts w:cs="Times New Roman" w:ascii="Times New Roman" w:hAnsi="Times New Roman"/>
          <w:b w:val="false"/>
          <w:i w:val="false"/>
          <w:caps w:val="false"/>
          <w:smallCaps w:val="false"/>
          <w:strike w:val="false"/>
          <w:dstrike w:val="false"/>
          <w:color w:val="FF0000"/>
          <w:sz w:val="24"/>
          <w:u w:val="none"/>
        </w:rPr>
        <w:t>Retirado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0011/20</w:t>
      </w:r>
      <w:r>
        <w:rPr>
          <w:rFonts w:cs="Times New Roman" w:ascii="Times New Roman" w:hAnsi="Times New Roman"/>
          <w:b w:val="false"/>
          <w:i w:val="false"/>
          <w:caps w:val="false"/>
          <w:smallCaps w:val="false"/>
          <w:strike w:val="false"/>
          <w:dstrike w:val="false"/>
          <w:color w:val="000000"/>
          <w:sz w:val="24"/>
          <w:u w:val="none"/>
        </w:rPr>
        <w:t>: "Comunica necesidad adhesión protocolo para la atención integral de las personas con derecho a la interrupción legal del embarazo (ILE)". Autores: Concejales Ariel Cárdenas (BxC), Roxana Ferreyra y Marcelo Casas (FdT).</w:t>
      </w:r>
      <w:r>
        <w:rPr>
          <w:rFonts w:cs="Times New Roman" w:ascii="Times New Roman" w:hAnsi="Times New Roman"/>
          <w:b w:val="false"/>
          <w:i w:val="false"/>
          <w:caps w:val="false"/>
          <w:smallCaps w:val="false"/>
          <w:strike w:val="false"/>
          <w:dstrike w:val="false"/>
          <w:color w:val="000000"/>
          <w:sz w:val="24"/>
          <w:highlight w:val="red"/>
          <w:u w:val="none"/>
        </w:rPr>
        <w:t>Girado a comisión de Gobierno y Legales.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0012/19:</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Comunica adhesión al proyecto de resolución que solicita al Ministerio de Desarrollo Productivo deje sin efecto la resolución 30/2020 que suspende la ley 27506 de economía del conocimiento". Autor: Concejal Ariel Cárdenas (BxC). </w:t>
      </w:r>
      <w:r>
        <w:rPr>
          <w:rFonts w:cs="Times New Roman" w:ascii="Times New Roman" w:hAnsi="Times New Roman"/>
          <w:b w:val="false"/>
          <w:i w:val="false"/>
          <w:caps w:val="false"/>
          <w:smallCaps w:val="false"/>
          <w:strike w:val="false"/>
          <w:dstrike w:val="false"/>
          <w:color w:val="000000"/>
          <w:sz w:val="24"/>
          <w:highlight w:val="darkYellow"/>
          <w:u w:val="none"/>
        </w:rPr>
        <w:t>C-20-1012.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0013/20</w:t>
      </w:r>
      <w:r>
        <w:rPr>
          <w:rFonts w:cs="Times New Roman" w:ascii="Times New Roman" w:hAnsi="Times New Roman"/>
          <w:b w:val="false"/>
          <w:i w:val="false"/>
          <w:caps w:val="false"/>
          <w:smallCaps w:val="false"/>
          <w:strike w:val="false"/>
          <w:dstrike w:val="false"/>
          <w:color w:val="000000"/>
          <w:sz w:val="24"/>
          <w:u w:val="none"/>
        </w:rPr>
        <w:t xml:space="preserve">: "Creación del Área Natural Protegida Categoría Paisaje Protegido </w:t>
      </w:r>
      <w:r>
        <w:rPr>
          <w:rFonts w:cs="Times New Roman" w:ascii="Times New Roman" w:hAnsi="Times New Roman"/>
          <w:b w:val="false"/>
          <w:i/>
          <w:caps w:val="false"/>
          <w:smallCaps w:val="false"/>
          <w:strike w:val="false"/>
          <w:dstrike w:val="false"/>
          <w:color w:val="000000"/>
          <w:sz w:val="24"/>
          <w:u w:val="none"/>
        </w:rPr>
        <w:t xml:space="preserve">Altas Cuencas Bariloche. </w:t>
      </w:r>
      <w:r>
        <w:rPr>
          <w:rFonts w:cs="Times New Roman" w:ascii="Times New Roman" w:hAnsi="Times New Roman"/>
          <w:b w:val="false"/>
          <w:i w:val="false"/>
          <w:caps w:val="false"/>
          <w:smallCaps w:val="false"/>
          <w:strike w:val="false"/>
          <w:dstrike w:val="false"/>
          <w:color w:val="000000"/>
          <w:sz w:val="24"/>
          <w:u w:val="none"/>
        </w:rPr>
        <w:t xml:space="preserve">Crea Comisión Especial. Plan de Manejo. Deroga". Autores: Concejales Julieta Wallace, Marcelo Casas y Roxana Ferreyra (FdT). A Asesoría Letrada y a las comisiones de Turismo y Medio Ambiente, de </w:t>
      </w:r>
      <w:r>
        <w:rPr>
          <w:rFonts w:cs="Times New Roman" w:ascii="Times New Roman" w:hAnsi="Times New Roman"/>
          <w:b w:val="false"/>
          <w:i w:val="false"/>
          <w:caps w:val="false"/>
          <w:smallCaps w:val="false"/>
          <w:strike w:val="false"/>
          <w:dstrike w:val="false"/>
          <w:color w:val="000000"/>
          <w:sz w:val="24"/>
          <w:highlight w:val="cyan"/>
          <w:u w:val="none"/>
        </w:rPr>
        <w:t>Obras y Planeamiento</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0014/20: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Se aprueba convenio con la Comisión de Promoción del Sector Foresto Industrial". Autor: Intendente Municipal, Gustavo Gennuso. Colaboradores: Jefe de Gabinete, Marcos Barberis; Secretario de Hacienda, Diego Quintana y Secretario de Desarrollo Humano Integral, Juan Pablo Ferrari.</w:t>
      </w:r>
      <w:r>
        <w:rPr>
          <w:b w:val="false"/>
          <w:caps w:val="false"/>
          <w:smallCaps w:val="false"/>
          <w:strike w:val="false"/>
          <w:dstrike w:val="false"/>
          <w:color w:val="000000"/>
          <w:highlight w:val="darkYellow"/>
          <w:u w:val="none"/>
        </w:rPr>
        <w:t xml:space="preserve"> </w:t>
      </w:r>
      <w:r>
        <w:rPr>
          <w:rFonts w:cs="Times New Roman" w:ascii="Times New Roman" w:hAnsi="Times New Roman"/>
          <w:b w:val="false"/>
          <w:i w:val="false"/>
          <w:caps w:val="false"/>
          <w:smallCaps w:val="false"/>
          <w:strike w:val="false"/>
          <w:dstrike w:val="false"/>
          <w:color w:val="000000"/>
          <w:sz w:val="24"/>
          <w:highlight w:val="darkYellow"/>
          <w:u w:val="none"/>
        </w:rPr>
        <w:t>O-20-3144.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0015/20: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Declara 2020 año del General Manuel Belgrano". Autor: Concejal Ariel Cárdenas (BxC). Iniciativa: Eduardo Gabriel Ehlers, Jefe Biblioteca Pública Municipal, Presidente Raúl Ricardo Alfonsín. </w:t>
      </w:r>
      <w:r>
        <w:rPr>
          <w:rFonts w:cs="Times New Roman" w:ascii="Times New Roman" w:hAnsi="Times New Roman"/>
          <w:b w:val="false"/>
          <w:i w:val="false"/>
          <w:caps w:val="false"/>
          <w:smallCaps w:val="false"/>
          <w:strike w:val="false"/>
          <w:dstrike w:val="false"/>
          <w:color w:val="000000"/>
          <w:sz w:val="24"/>
          <w:highlight w:val="darkYellow"/>
          <w:u w:val="none"/>
        </w:rPr>
        <w:t>O-20-3145.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0016/20</w:t>
      </w:r>
      <w:r>
        <w:rPr>
          <w:rFonts w:cs="Times New Roman" w:ascii="Times New Roman" w:hAnsi="Times New Roman"/>
          <w:b w:val="false"/>
          <w:i w:val="false"/>
          <w:caps w:val="false"/>
          <w:smallCaps w:val="false"/>
          <w:strike w:val="false"/>
          <w:dstrike w:val="false"/>
          <w:color w:val="000000"/>
          <w:sz w:val="24"/>
          <w:u w:val="none"/>
        </w:rPr>
        <w:t xml:space="preserve">: "Declarar de interés municipal y educativo la 3º muestra de carreras de Educación Superior Pública". Autores: Comisión Legislativa: Concejales Natalia Almonacid, Carlos Sánchez y Puente (JSRN), Julieta Wallace (FdT), Ariel Cárdenas (BxC), Pablo Chamatrópulos (POBAR) y Gerardo Del Río (PUL). Iniciativa: Instituciones de educación superior pública. </w:t>
      </w:r>
      <w:r>
        <w:rPr>
          <w:rFonts w:cs="Times New Roman" w:ascii="Times New Roman" w:hAnsi="Times New Roman"/>
          <w:b w:val="false"/>
          <w:i w:val="false"/>
          <w:caps w:val="false"/>
          <w:smallCaps w:val="false"/>
          <w:strike w:val="false"/>
          <w:dstrike w:val="false"/>
          <w:color w:val="000000"/>
          <w:sz w:val="24"/>
          <w:highlight w:val="darkYellow"/>
          <w:u w:val="none"/>
        </w:rPr>
        <w:t>D-20-2671.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0017/20: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Autorizar aceptación donación bienes muebles Secretaría de Desarrollo Humano Integral". Autor: Intendente Municipal, Gustavo Gennuso. Colaboradores: Jefe de Gabinete, Marcos Barberis; Secretario de Desarrollo Humano Integral, Juan Pablo Ferrari y Secretario de Hacienda, Diego Quintana.</w:t>
      </w:r>
      <w:r>
        <w:rPr>
          <w:b w:val="false"/>
          <w:caps w:val="false"/>
          <w:smallCaps w:val="false"/>
          <w:strike w:val="false"/>
          <w:dstrike w:val="false"/>
          <w:color w:val="000000"/>
          <w:highlight w:val="darkYellow"/>
          <w:u w:val="none"/>
        </w:rPr>
        <w:t xml:space="preserve"> </w:t>
      </w:r>
      <w:r>
        <w:rPr>
          <w:rFonts w:cs="Times New Roman" w:ascii="Times New Roman" w:hAnsi="Times New Roman"/>
          <w:b w:val="false"/>
          <w:i w:val="false"/>
          <w:caps w:val="false"/>
          <w:smallCaps w:val="false"/>
          <w:strike w:val="false"/>
          <w:dstrike w:val="false"/>
          <w:color w:val="000000"/>
          <w:sz w:val="24"/>
          <w:highlight w:val="darkYellow"/>
          <w:u w:val="none"/>
        </w:rPr>
        <w:t>O-20-3146. Acta 1123/20 del 5 de marzo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0018/20: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Autorizar aceptación donación bienes muebles Secretaría de Desarrollo Integral". Autor: Intendente Municipal, Gustavo Gennuso. Colaboradores: Jefe de Gabinete, Marcos Barberis; Secretario de Desarrollo Humano Integral, Juan Pablo Ferrari y Secretario de Hacienda, Diego Quintana. </w:t>
      </w:r>
      <w:r>
        <w:rPr>
          <w:rFonts w:cs="Times New Roman" w:ascii="Times New Roman" w:hAnsi="Times New Roman"/>
          <w:b w:val="false"/>
          <w:i w:val="false"/>
          <w:caps w:val="false"/>
          <w:smallCaps w:val="false"/>
          <w:strike w:val="false"/>
          <w:dstrike w:val="false"/>
          <w:color w:val="000000"/>
          <w:sz w:val="24"/>
          <w:highlight w:val="darkYellow"/>
          <w:u w:val="none"/>
        </w:rPr>
        <w:t>O-20-3147.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0019/20</w:t>
      </w:r>
      <w:r>
        <w:rPr>
          <w:rFonts w:cs="Times New Roman" w:ascii="Times New Roman" w:hAnsi="Times New Roman"/>
          <w:b w:val="false"/>
          <w:i w:val="false"/>
          <w:caps w:val="false"/>
          <w:smallCaps w:val="false"/>
          <w:strike w:val="false"/>
          <w:dstrike w:val="false"/>
          <w:color w:val="000000"/>
          <w:sz w:val="24"/>
          <w:u w:val="none"/>
        </w:rPr>
        <w:t>: "Declara de interés municipal, deportivo y turístico evento travesía Sur Aguas Abiertas Lago Gutiérrez". Autores: Concejales Roxana Ferreyra, Marcelo Casas y Julieta Wallace (FdT).</w:t>
      </w:r>
      <w:r>
        <w:rPr>
          <w:rFonts w:cs="Times New Roman" w:ascii="Times New Roman" w:hAnsi="Times New Roman"/>
          <w:b w:val="false"/>
          <w:i w:val="false"/>
          <w:caps w:val="false"/>
          <w:smallCaps w:val="false"/>
          <w:strike w:val="false"/>
          <w:dstrike w:val="false"/>
          <w:color w:val="000000"/>
          <w:sz w:val="24"/>
          <w:highlight w:val="darkYellow"/>
          <w:u w:val="none"/>
        </w:rPr>
        <w:t>D-20-2672.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0020/20</w:t>
      </w:r>
      <w:r>
        <w:rPr>
          <w:rFonts w:cs="Times New Roman" w:ascii="Times New Roman" w:hAnsi="Times New Roman"/>
          <w:b w:val="false"/>
          <w:i w:val="false"/>
          <w:caps w:val="false"/>
          <w:smallCaps w:val="false"/>
          <w:strike w:val="false"/>
          <w:dstrike w:val="false"/>
          <w:color w:val="000000"/>
          <w:sz w:val="24"/>
          <w:u w:val="none"/>
        </w:rPr>
        <w:t xml:space="preserve">: "Declara de interés municipal, comunitario y deportivo al </w:t>
      </w:r>
      <w:r>
        <w:rPr>
          <w:rFonts w:cs="Times New Roman" w:ascii="Times New Roman" w:hAnsi="Times New Roman"/>
          <w:b w:val="false"/>
          <w:i/>
          <w:caps w:val="false"/>
          <w:smallCaps w:val="false"/>
          <w:strike w:val="false"/>
          <w:dstrike w:val="false"/>
          <w:color w:val="000000"/>
          <w:sz w:val="24"/>
          <w:u w:val="none"/>
        </w:rPr>
        <w:t>Torneo Roller Hockey Bariloche 2020</w:t>
      </w:r>
      <w:r>
        <w:rPr>
          <w:b w:val="false"/>
          <w:caps w:val="false"/>
          <w:smallCaps w:val="false"/>
          <w:strike w:val="false"/>
          <w:dstrike w:val="false"/>
          <w:color w:val="000000"/>
          <w:u w:val="none"/>
        </w:rPr>
        <w:t>"</w:t>
      </w:r>
      <w:r>
        <w:rPr>
          <w:rFonts w:cs="Times New Roman" w:ascii="Times New Roman" w:hAnsi="Times New Roman"/>
          <w:b w:val="false"/>
          <w:i w:val="false"/>
          <w:caps w:val="false"/>
          <w:smallCaps w:val="false"/>
          <w:strike w:val="false"/>
          <w:dstrike w:val="false"/>
          <w:color w:val="000000"/>
          <w:sz w:val="24"/>
          <w:u w:val="none"/>
        </w:rPr>
        <w:t>. Autores: Concejales Roxana Ferreyra, Marcelo Casas y Julieta Wallace (FdT). Colaboradores: Escuela de Hockey Roller Hualas y profesor Tomás Obregón.</w:t>
      </w:r>
      <w:r>
        <w:rPr>
          <w:rFonts w:cs="Times New Roman" w:ascii="Times New Roman" w:hAnsi="Times New Roman"/>
          <w:b w:val="false"/>
          <w:i w:val="false"/>
          <w:caps w:val="false"/>
          <w:smallCaps w:val="false"/>
          <w:strike w:val="false"/>
          <w:dstrike w:val="false"/>
          <w:color w:val="000000"/>
          <w:sz w:val="24"/>
          <w:highlight w:val="darkYellow"/>
          <w:u w:val="none"/>
        </w:rPr>
        <w:t>D-20-2673.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0021/20: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Repudio por despido de trabajador de Asociación de Guardavidas Bariloche". Autores: Concejales Julieta Wallace, Roxana Ferreyra y Marcelo Casas (FdT). </w:t>
      </w:r>
      <w:r>
        <w:rPr>
          <w:rFonts w:cs="Times New Roman" w:ascii="Times New Roman" w:hAnsi="Times New Roman"/>
          <w:b w:val="false"/>
          <w:i w:val="false"/>
          <w:caps w:val="false"/>
          <w:smallCaps w:val="false"/>
          <w:strike w:val="false"/>
          <w:dstrike w:val="false"/>
          <w:color w:val="FF0000"/>
          <w:sz w:val="24"/>
          <w:u w:val="none"/>
        </w:rPr>
        <w:t>Retirado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0022/20</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el Encuentro Docentes y Educadores 2020". Autores: Concejales Julieta Wallace, Roxana Ferreyra y Marcelo Casas (FdT). Iniciativa: Comisión Legislativa, Matías Sebastián Liberati. </w:t>
      </w:r>
      <w:r>
        <w:rPr>
          <w:rFonts w:cs="Times New Roman" w:ascii="Times New Roman" w:hAnsi="Times New Roman"/>
          <w:b w:val="false"/>
          <w:i w:val="false"/>
          <w:caps w:val="false"/>
          <w:smallCaps w:val="false"/>
          <w:strike w:val="false"/>
          <w:dstrike w:val="false"/>
          <w:color w:val="000000"/>
          <w:sz w:val="24"/>
          <w:highlight w:val="darkYellow"/>
          <w:u w:val="none"/>
        </w:rPr>
        <w:t>D-20-2668.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0023/20</w:t>
      </w:r>
      <w:r>
        <w:rPr>
          <w:rFonts w:cs="Times New Roman" w:ascii="Times New Roman" w:hAnsi="Times New Roman"/>
          <w:b w:val="false"/>
          <w:i w:val="false"/>
          <w:caps w:val="false"/>
          <w:smallCaps w:val="false"/>
          <w:strike w:val="false"/>
          <w:dstrike w:val="false"/>
          <w:color w:val="000000"/>
          <w:sz w:val="24"/>
          <w:u w:val="none"/>
        </w:rPr>
        <w:t xml:space="preserve">: "Declarar de interés municipal, turístico y deportivo la carrera 4 Refugios". Autores: Concejales Gerardo Ávila, Natalia Almonacid, Norma Taboada, Claudia Torres y Carlos Sánchez y Puente (JSRN). Se solicitará su retiro por haberse emitido la resolución 045-PCM-20. </w:t>
      </w:r>
      <w:r>
        <w:rPr>
          <w:rFonts w:cs="Times New Roman" w:ascii="Times New Roman" w:hAnsi="Times New Roman"/>
          <w:b w:val="false"/>
          <w:i w:val="false"/>
          <w:caps w:val="false"/>
          <w:smallCaps w:val="false"/>
          <w:strike w:val="false"/>
          <w:dstrike w:val="false"/>
          <w:color w:val="FF0000"/>
          <w:sz w:val="24"/>
          <w:u w:val="none"/>
        </w:rPr>
        <w:t>Retirado acta 1123/20 del 5 de marzo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resolución 0024/20</w:t>
      </w:r>
      <w:r>
        <w:rPr>
          <w:rFonts w:cs="Times New Roman" w:ascii="Times New Roman" w:hAnsi="Times New Roman"/>
          <w:b w:val="false"/>
          <w:i w:val="false"/>
          <w:caps w:val="false"/>
          <w:smallCaps w:val="false"/>
          <w:strike w:val="false"/>
          <w:dstrike w:val="false"/>
          <w:color w:val="000000"/>
          <w:sz w:val="24"/>
          <w:u w:val="none"/>
        </w:rPr>
        <w:t xml:space="preserve">: "Se otorga Premio al Mérito y esfuerzo al triatleta Tomás Omaechevarría". Autores: Concejales Roxana Ferreyra, Julieta Wallace y Marcelo Casas (FdT). </w:t>
      </w:r>
      <w:r>
        <w:rPr>
          <w:rFonts w:cs="Times New Roman" w:ascii="Times New Roman" w:hAnsi="Times New Roman"/>
          <w:b w:val="false"/>
          <w:i w:val="false"/>
          <w:caps w:val="false"/>
          <w:smallCaps w:val="false"/>
          <w:strike w:val="false"/>
          <w:dstrike w:val="false"/>
          <w:color w:val="000000"/>
          <w:sz w:val="24"/>
          <w:highlight w:val="darkYellow"/>
          <w:u w:val="none"/>
        </w:rPr>
        <w:t>R-20-628.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0025/20: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Se declara de interés municipal y cultural Fiesta Gaucha - Día Internacional de la Mujer". Autores: Concejales Norma Taboada, Gerardo Ávila, Claudia Torres, Carlos Sánchez y Puente y Natalia Almonacid (JSRN). Iniciativa: Argentina Salazar, Patricia Hernández y Alejandra Gatica. </w:t>
      </w:r>
      <w:r>
        <w:rPr>
          <w:rFonts w:cs="Times New Roman" w:ascii="Times New Roman" w:hAnsi="Times New Roman"/>
          <w:b w:val="false"/>
          <w:i w:val="false"/>
          <w:caps w:val="false"/>
          <w:smallCaps w:val="false"/>
          <w:strike w:val="false"/>
          <w:dstrike w:val="false"/>
          <w:color w:val="000000"/>
          <w:sz w:val="24"/>
          <w:highlight w:val="darkYellow"/>
          <w:u w:val="none"/>
        </w:rPr>
        <w:t>D-20-2669.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0026/20: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Comunica al Tribunal de Contralor preocupación por resolución judicial del Juez Castro, Juzgado Civil N.º 1 y solicita inicio juicio de responsabilidad". Autor: Concejal Ariel Cárdenas (BxC).</w:t>
      </w:r>
      <w:r>
        <w:rPr>
          <w:rFonts w:cs="Times New Roman" w:ascii="Times New Roman" w:hAnsi="Times New Roman"/>
          <w:b w:val="false"/>
          <w:i w:val="false"/>
          <w:caps w:val="false"/>
          <w:smallCaps w:val="false"/>
          <w:strike w:val="false"/>
          <w:dstrike w:val="false"/>
          <w:color w:val="000000"/>
          <w:sz w:val="24"/>
          <w:highlight w:val="darkYellow"/>
          <w:u w:val="none"/>
        </w:rPr>
        <w:t>C-20-1013.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0027/20</w:t>
      </w:r>
      <w:r>
        <w:rPr>
          <w:rFonts w:cs="Times New Roman" w:ascii="Times New Roman" w:hAnsi="Times New Roman"/>
          <w:b w:val="false"/>
          <w:i w:val="false"/>
          <w:caps w:val="false"/>
          <w:smallCaps w:val="false"/>
          <w:strike w:val="false"/>
          <w:dstrike w:val="false"/>
          <w:color w:val="000000"/>
          <w:sz w:val="24"/>
          <w:u w:val="none"/>
        </w:rPr>
        <w:t>: "Declarar de interés municipal a Asamblea Nacional de la Red Argentina de Municipios frente al cambio climático". Autores: Concejales Julieta Wallace, Roxana Ferreyra y Marcelo Casas (FdT). Colaboradores: Bariloche Bureau (Turismo de Reuniones).</w:t>
      </w:r>
      <w:r>
        <w:rPr>
          <w:rFonts w:cs="Times New Roman" w:ascii="Times New Roman" w:hAnsi="Times New Roman"/>
          <w:b w:val="false"/>
          <w:i w:val="false"/>
          <w:caps w:val="false"/>
          <w:smallCaps w:val="false"/>
          <w:strike w:val="false"/>
          <w:dstrike w:val="false"/>
          <w:color w:val="000000"/>
          <w:sz w:val="24"/>
          <w:highlight w:val="darkYellow"/>
          <w:u w:val="none"/>
        </w:rPr>
        <w:t>D-20-2675. Acta 1123/20 del 5 de marzo de 2020 - subsumido con el proyecto 039/20.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0028/20</w:t>
      </w:r>
      <w:r>
        <w:rPr>
          <w:rFonts w:cs="Times New Roman" w:ascii="Times New Roman" w:hAnsi="Times New Roman"/>
          <w:b w:val="false"/>
          <w:i w:val="false"/>
          <w:caps w:val="false"/>
          <w:smallCaps w:val="false"/>
          <w:strike w:val="false"/>
          <w:dstrike w:val="false"/>
          <w:color w:val="000000"/>
          <w:sz w:val="24"/>
          <w:u w:val="none"/>
        </w:rPr>
        <w:t xml:space="preserve">: "Implementación bancos rojos en memoria víctimas de femicidio". Autor: Concejal Ariel Cárdenas (BxC). A Asesoría Letrada y a las comisiones de Desarrollo Humano, Deportes y Cultura y de </w:t>
      </w:r>
      <w:r>
        <w:rPr>
          <w:rFonts w:cs="Times New Roman" w:ascii="Times New Roman" w:hAnsi="Times New Roman"/>
          <w:b w:val="false"/>
          <w:i w:val="false"/>
          <w:caps w:val="false"/>
          <w:smallCaps w:val="false"/>
          <w:strike w:val="false"/>
          <w:dstrike w:val="false"/>
          <w:color w:val="000000"/>
          <w:sz w:val="24"/>
          <w:highlight w:val="white"/>
          <w:u w:val="none"/>
        </w:rPr>
        <w:t xml:space="preserve">Gobierno y Legales. </w:t>
      </w:r>
      <w:r>
        <w:rPr>
          <w:rFonts w:cs="Times New Roman" w:ascii="Times New Roman" w:hAnsi="Times New Roman"/>
          <w:b w:val="false"/>
          <w:i w:val="false"/>
          <w:caps w:val="false"/>
          <w:smallCaps w:val="false"/>
          <w:strike w:val="false"/>
          <w:dstrike w:val="false"/>
          <w:color w:val="000000"/>
          <w:sz w:val="24"/>
          <w:highlight w:val="green"/>
          <w:u w:val="none"/>
        </w:rPr>
        <w:t>O-20-3176. Acta 1134/20 del 22 de octubre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0029/20</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La Liga de Squash de Bariloche y la primera fecha del Circuito Patagónico de Squash 2020". Autores: Concejales Marcelo Casas, Julieta Wallace y Roxana Ferreyra (FdT). Iniciativa: Gastón González. </w:t>
      </w:r>
      <w:r>
        <w:rPr>
          <w:rFonts w:cs="Times New Roman" w:ascii="Times New Roman" w:hAnsi="Times New Roman"/>
          <w:b w:val="false"/>
          <w:i w:val="false"/>
          <w:caps w:val="false"/>
          <w:smallCaps w:val="false"/>
          <w:strike w:val="false"/>
          <w:dstrike w:val="false"/>
          <w:color w:val="000000"/>
          <w:sz w:val="24"/>
          <w:highlight w:val="darkYellow"/>
          <w:u w:val="none"/>
        </w:rPr>
        <w:t>D-20-2676.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0030/20</w:t>
      </w:r>
      <w:r>
        <w:rPr>
          <w:rFonts w:cs="Times New Roman" w:ascii="Times New Roman" w:hAnsi="Times New Roman"/>
          <w:b w:val="false"/>
          <w:i w:val="false"/>
          <w:caps w:val="false"/>
          <w:smallCaps w:val="false"/>
          <w:strike w:val="false"/>
          <w:dstrike w:val="false"/>
          <w:color w:val="000000"/>
          <w:sz w:val="24"/>
          <w:u w:val="none"/>
        </w:rPr>
        <w:t>: "Comunica Poder Ejecutivo, Ministerio de Comercio Interior, ART y OMIDUC control y fiscalización precios cuidados". Autores: Concejales Roxana Ferreyra, Marcelo Casas y Julieta Wallace (FdT).</w:t>
      </w:r>
      <w:r>
        <w:rPr>
          <w:rFonts w:cs="Times New Roman" w:ascii="Times New Roman" w:hAnsi="Times New Roman"/>
          <w:b w:val="false"/>
          <w:i w:val="false"/>
          <w:caps w:val="false"/>
          <w:smallCaps w:val="false"/>
          <w:strike w:val="false"/>
          <w:dstrike w:val="false"/>
          <w:color w:val="000000"/>
          <w:sz w:val="24"/>
          <w:highlight w:val="darkYellow"/>
          <w:u w:val="none"/>
        </w:rPr>
        <w:t>C-20-1014.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0031/20</w:t>
      </w:r>
      <w:r>
        <w:rPr>
          <w:rFonts w:cs="Times New Roman" w:ascii="Times New Roman" w:hAnsi="Times New Roman"/>
          <w:b w:val="false"/>
          <w:i w:val="false"/>
          <w:caps w:val="false"/>
          <w:smallCaps w:val="false"/>
          <w:strike w:val="false"/>
          <w:dstrike w:val="false"/>
          <w:color w:val="000000"/>
          <w:sz w:val="24"/>
          <w:u w:val="none"/>
        </w:rPr>
        <w:t>: "Se comunica a Comisión Nacional de Energía Atómica preocupación por situación de trabajadores". Autores: Concejales Julieta Wallace, Roxana Ferreyra y Marcelo Casas (FdT).</w:t>
      </w:r>
      <w:r>
        <w:rPr>
          <w:rFonts w:cs="Times New Roman" w:ascii="Times New Roman" w:hAnsi="Times New Roman"/>
          <w:b w:val="false"/>
          <w:i w:val="false"/>
          <w:caps w:val="false"/>
          <w:smallCaps w:val="false"/>
          <w:strike w:val="false"/>
          <w:dstrike w:val="false"/>
          <w:color w:val="000000"/>
          <w:sz w:val="24"/>
          <w:highlight w:val="darkYellow"/>
          <w:u w:val="none"/>
        </w:rPr>
        <w:t>C-20-1016.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0032/20</w:t>
      </w:r>
      <w:r>
        <w:rPr>
          <w:rFonts w:cs="Times New Roman" w:ascii="Times New Roman" w:hAnsi="Times New Roman"/>
          <w:b w:val="false"/>
          <w:i w:val="false"/>
          <w:caps w:val="false"/>
          <w:smallCaps w:val="false"/>
          <w:strike w:val="false"/>
          <w:dstrike w:val="false"/>
          <w:color w:val="000000"/>
          <w:sz w:val="24"/>
          <w:u w:val="none"/>
        </w:rPr>
        <w:t xml:space="preserve">: "Se modifica anexo I ordenanza 901-CM-18". Autores: Comisiones Legislativa: Concejales Natalia Almonacid, Carlos Sánchez y Puente (JSRN); Marcelo Casas (FdT); Ariel Cárdenas (BxC); Gerardo Del Río (PUL) y Pablo Chamatrópulos (POBAR). </w:t>
      </w:r>
      <w:r>
        <w:rPr>
          <w:rFonts w:cs="Times New Roman" w:ascii="Times New Roman" w:hAnsi="Times New Roman"/>
          <w:b w:val="false"/>
          <w:i w:val="false"/>
          <w:caps w:val="false"/>
          <w:smallCaps w:val="false"/>
          <w:strike w:val="false"/>
          <w:dstrike w:val="false"/>
          <w:color w:val="000000"/>
          <w:sz w:val="24"/>
          <w:highlight w:val="darkYellow"/>
          <w:u w:val="none"/>
        </w:rPr>
        <w:t>O-20-3148.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0033/20</w:t>
      </w:r>
      <w:r>
        <w:rPr>
          <w:rFonts w:cs="Times New Roman" w:ascii="Times New Roman" w:hAnsi="Times New Roman"/>
          <w:b w:val="false"/>
          <w:i w:val="false"/>
          <w:caps w:val="false"/>
          <w:smallCaps w:val="false"/>
          <w:strike w:val="false"/>
          <w:dstrike w:val="false"/>
          <w:color w:val="000000"/>
          <w:sz w:val="24"/>
          <w:u w:val="none"/>
        </w:rPr>
        <w:t xml:space="preserve">: "Declara de interés municipal el desarrollo de simuladores de incendios para Bomberos Voluntarios". Autores: Concejales Ariel Cárdenas (BxC) y Gerardo Ávila (JSRN). Iniciativa: Rodrigo Alonso y Maximiliano Aranda, Asociación Bomberos Voluntarios Bariloche - Cuerpo Activo. </w:t>
      </w:r>
      <w:r>
        <w:rPr>
          <w:rFonts w:cs="Times New Roman" w:ascii="Times New Roman" w:hAnsi="Times New Roman"/>
          <w:b w:val="false"/>
          <w:i w:val="false"/>
          <w:caps w:val="false"/>
          <w:smallCaps w:val="false"/>
          <w:strike w:val="false"/>
          <w:dstrike w:val="false"/>
          <w:color w:val="000000"/>
          <w:sz w:val="24"/>
          <w:highlight w:val="darkYellow"/>
          <w:u w:val="none"/>
        </w:rPr>
        <w:t>D-20-2677.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0034/20</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y comunitario Jornadas Patagónicas de Geriatría y Gerontología Bariloche 2020". Autora: Roxana Ferreyra (FdT). Iniciativa: Comisión Legislativa. </w:t>
      </w:r>
      <w:r>
        <w:rPr>
          <w:rFonts w:cs="Times New Roman" w:ascii="Times New Roman" w:hAnsi="Times New Roman"/>
          <w:b w:val="false"/>
          <w:i w:val="false"/>
          <w:caps w:val="false"/>
          <w:smallCaps w:val="false"/>
          <w:strike w:val="false"/>
          <w:dstrike w:val="false"/>
          <w:color w:val="000000"/>
          <w:sz w:val="24"/>
          <w:highlight w:val="darkYellow"/>
          <w:u w:val="none"/>
        </w:rPr>
        <w:t>D-20-2678.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0035/20</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y comunitario prácticas disciplina milenaria china Falun Dafa". Autora: Roxana Ferreyra (FdT). Iniciativa: Comisión Legislativa. </w:t>
      </w:r>
      <w:r>
        <w:rPr>
          <w:rFonts w:cs="Times New Roman" w:ascii="Times New Roman" w:hAnsi="Times New Roman"/>
          <w:b w:val="false"/>
          <w:i w:val="false"/>
          <w:caps w:val="false"/>
          <w:smallCaps w:val="false"/>
          <w:strike w:val="false"/>
          <w:dstrike w:val="false"/>
          <w:color w:val="000000"/>
          <w:sz w:val="24"/>
          <w:highlight w:val="darkYellow"/>
          <w:u w:val="none"/>
        </w:rPr>
        <w:t>D-20-2679.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0036/20</w:t>
      </w:r>
      <w:r>
        <w:rPr>
          <w:rFonts w:cs="Times New Roman" w:ascii="Times New Roman" w:hAnsi="Times New Roman"/>
          <w:b w:val="false"/>
          <w:i w:val="false"/>
          <w:caps w:val="false"/>
          <w:smallCaps w:val="false"/>
          <w:strike w:val="false"/>
          <w:dstrike w:val="false"/>
          <w:color w:val="000000"/>
          <w:sz w:val="24"/>
          <w:u w:val="none"/>
        </w:rPr>
        <w:t>: "Comunica Congreso beneplácito por tratamiento y sanción proyecto gabinete federal y capitales alternas". Autores: Roxana Ferreyra, Marcelo Casas, Julieta Wallace (FdT), Gerardo Del Río (PUL) y Pablo Chamatrópulos (POBAR).</w:t>
      </w:r>
      <w:r>
        <w:rPr>
          <w:rFonts w:cs="Times New Roman" w:ascii="Times New Roman" w:hAnsi="Times New Roman"/>
          <w:b w:val="false"/>
          <w:i w:val="false"/>
          <w:caps w:val="false"/>
          <w:smallCaps w:val="false"/>
          <w:strike w:val="false"/>
          <w:dstrike w:val="false"/>
          <w:color w:val="000000"/>
          <w:sz w:val="24"/>
          <w:highlight w:val="darkYellow"/>
          <w:u w:val="none"/>
        </w:rPr>
        <w:t>C-20-1015.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0037/20</w:t>
      </w:r>
      <w:r>
        <w:rPr>
          <w:rFonts w:cs="Times New Roman" w:ascii="Times New Roman" w:hAnsi="Times New Roman"/>
          <w:b w:val="false"/>
          <w:i w:val="false"/>
          <w:caps w:val="false"/>
          <w:smallCaps w:val="false"/>
          <w:strike w:val="false"/>
          <w:dstrike w:val="false"/>
          <w:color w:val="000000"/>
          <w:sz w:val="24"/>
          <w:u w:val="none"/>
        </w:rPr>
        <w:t xml:space="preserve">: "Adherir a la ley nacional 25506 habilitar el uso de la firma digital en el ámbito municipal". Autores: Intendente Municipal, Gustavo Gennuso; Concejales Natalia Almonacid, Carlos Sánchez y Puente, Norma Taboada, Claudia Torres y Gerardo Ávila (JSRN). Colaboradores: Gabriela Rosemberg; Águeda Andersen, Juan José López Marti y Mercedes Lasmartes.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darkYellow"/>
          <w:u w:val="none"/>
        </w:rPr>
        <w:t>O-20-3152.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0038/20: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Declarar interés municipal, cultural y educativo libro </w:t>
      </w:r>
      <w:r>
        <w:rPr>
          <w:rFonts w:cs="Times New Roman" w:ascii="Times New Roman" w:hAnsi="Times New Roman"/>
          <w:b w:val="false"/>
          <w:i/>
          <w:caps w:val="false"/>
          <w:smallCaps w:val="false"/>
          <w:strike w:val="false"/>
          <w:dstrike w:val="false"/>
          <w:color w:val="000000"/>
          <w:sz w:val="24"/>
          <w:u w:val="none"/>
        </w:rPr>
        <w:t>Algo en común</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Esc. 105". Autores: Concejales Gerardo Ávila, Natalia Almonacid, Norma Taboada, Claudia Torres y Carlos Sánchez y Puente (JSRN). Iniciativa: Pamela Desutter, profesora de Historia ESRN 105. </w:t>
      </w:r>
      <w:r>
        <w:rPr>
          <w:rFonts w:cs="Times New Roman" w:ascii="Times New Roman" w:hAnsi="Times New Roman"/>
          <w:b w:val="false"/>
          <w:i w:val="false"/>
          <w:caps w:val="false"/>
          <w:smallCaps w:val="false"/>
          <w:strike w:val="false"/>
          <w:dstrike w:val="false"/>
          <w:color w:val="000000"/>
          <w:sz w:val="24"/>
          <w:highlight w:val="darkYellow"/>
          <w:u w:val="none"/>
        </w:rPr>
        <w:t>D-20-2680.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0039/20</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y turístico a la III Asamblea Nacional de Intendentes". Autores: Concejales Carlos Sánchez y Puente, Claudia Torres, Norma Taboada, Gerardo Ávila y Natalia Almonacid (JSRN). </w:t>
      </w:r>
      <w:r>
        <w:rPr>
          <w:rFonts w:cs="Times New Roman" w:ascii="Times New Roman" w:hAnsi="Times New Roman"/>
          <w:b w:val="false"/>
          <w:i w:val="false"/>
          <w:caps w:val="false"/>
          <w:smallCaps w:val="false"/>
          <w:strike w:val="false"/>
          <w:dstrike w:val="false"/>
          <w:color w:val="000000"/>
          <w:sz w:val="24"/>
          <w:highlight w:val="darkYellow"/>
          <w:u w:val="none"/>
        </w:rPr>
        <w:t>D-20-2675. Acta 1123/20 del 5 de marzo de 2020 - subsumido con el proyecto 027/20..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0040/20</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y educativo a la Jornada </w:t>
      </w:r>
      <w:r>
        <w:rPr>
          <w:rFonts w:cs="Times New Roman" w:ascii="Times New Roman" w:hAnsi="Times New Roman"/>
          <w:b w:val="false"/>
          <w:i/>
          <w:caps w:val="false"/>
          <w:smallCaps w:val="false"/>
          <w:strike w:val="false"/>
          <w:dstrike w:val="false"/>
          <w:color w:val="000000"/>
          <w:sz w:val="24"/>
          <w:u w:val="none"/>
        </w:rPr>
        <w:t>Neurodesarrollo: un puente entre educación y salud</w:t>
      </w:r>
      <w:r>
        <w:rPr>
          <w:b w:val="false"/>
          <w:caps w:val="false"/>
          <w:smallCaps w:val="false"/>
          <w:strike w:val="false"/>
          <w:dstrike w:val="false"/>
          <w:color w:val="000000"/>
          <w:u w:val="none"/>
        </w:rPr>
        <w:t>"</w:t>
      </w:r>
      <w:r>
        <w:rPr>
          <w:rFonts w:cs="Times New Roman" w:ascii="Times New Roman" w:hAnsi="Times New Roman"/>
          <w:b w:val="false"/>
          <w:i w:val="false"/>
          <w:caps w:val="false"/>
          <w:smallCaps w:val="false"/>
          <w:strike w:val="false"/>
          <w:dstrike w:val="false"/>
          <w:color w:val="000000"/>
          <w:sz w:val="24"/>
          <w:u w:val="none"/>
        </w:rPr>
        <w:t>. Autores: Concejales Carlos Sánchez y Puente, Claudia Torres, Norma Taboada, Gerardo Ávila y Natalia Almonacid (JSRN).</w:t>
      </w:r>
      <w:r>
        <w:rPr>
          <w:rFonts w:cs="Times New Roman" w:ascii="Times New Roman" w:hAnsi="Times New Roman"/>
          <w:b w:val="false"/>
          <w:i w:val="false"/>
          <w:caps w:val="false"/>
          <w:smallCaps w:val="false"/>
          <w:strike w:val="false"/>
          <w:dstrike w:val="false"/>
          <w:color w:val="000000"/>
          <w:sz w:val="24"/>
          <w:highlight w:val="darkYellow"/>
          <w:u w:val="none"/>
        </w:rPr>
        <w:t>D-20-2681.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0041/20: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Adhiere ley provincial 5422 Sistema Provincial de Protección Civil y Gestión Integral del Riesgo". Autores: Intendente Municipal, Gustavo Gennuso y Concejal Gerardo Ávila (JSRN). Coautores: Concejales Natalia Almonacid, Carlos Sánchez y Puente, Claudia Torres y Norma Taboada (JSRN). Colaboradoras: Subsecretaria de Protección Civil, Patricia Díaz, Belén Alonso y Ana Rojas.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O-20-3172. Acta 1133/20 del 1 de octubre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0042/20</w:t>
      </w:r>
      <w:r>
        <w:rPr>
          <w:rFonts w:cs="Times New Roman" w:ascii="Times New Roman" w:hAnsi="Times New Roman"/>
          <w:b w:val="false"/>
          <w:i w:val="false"/>
          <w:caps w:val="false"/>
          <w:smallCaps w:val="false"/>
          <w:strike w:val="false"/>
          <w:dstrike w:val="false"/>
          <w:color w:val="000000"/>
          <w:sz w:val="24"/>
          <w:u w:val="none"/>
        </w:rPr>
        <w:t xml:space="preserve">: "Se declara de interés municipal, cultural y educativo Simposio 367 de la Unión Astronómica Internacional". Autores: Concejales Natalia Almonacid, Carlos Sánchez y Puente, Claudia Torres, Norma Taboada y Gerardo Ávila (JSRN). Iniciativa: Comisión Legislativa y Comité organizador del IAUS367. </w:t>
      </w:r>
      <w:r>
        <w:rPr>
          <w:rFonts w:cs="Times New Roman" w:ascii="Times New Roman" w:hAnsi="Times New Roman"/>
          <w:b w:val="false"/>
          <w:i w:val="false"/>
          <w:caps w:val="false"/>
          <w:smallCaps w:val="false"/>
          <w:strike w:val="false"/>
          <w:dstrike w:val="false"/>
          <w:color w:val="000000"/>
          <w:sz w:val="24"/>
          <w:highlight w:val="darkYellow"/>
          <w:u w:val="none"/>
        </w:rPr>
        <w:t>D-20-2682.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0043/20: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Modifica ordenanza 2798-CM-16. Incorpora dictamen técnico para costo boleto TUP". Autores: Concejales Marcelo Casas, Julieta Wallace y Roxana Ferreyra (FdT). Iniciativa: Daniel Natapof. A Asesoría Letrada y a las comisiones de Servicios, Tránsito y Transporte,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Económico</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y de Gobierno y Legales.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0044/20</w:t>
      </w:r>
      <w:r>
        <w:rPr>
          <w:rFonts w:cs="Times New Roman" w:ascii="Times New Roman" w:hAnsi="Times New Roman"/>
          <w:b w:val="false"/>
          <w:i w:val="false"/>
          <w:caps w:val="false"/>
          <w:smallCaps w:val="false"/>
          <w:strike w:val="false"/>
          <w:dstrike w:val="false"/>
          <w:color w:val="000000"/>
          <w:sz w:val="24"/>
          <w:u w:val="none"/>
        </w:rPr>
        <w:t xml:space="preserve">: "Aprueba permiso de uso de espacio de dominio privado municipal". Autor: Intendente Municipal, Gustavo Gennuso. Colaboradores: Jefe de Gabinete, Marcos Barberis; Secretario de Ambiente y Desarrollo Urbano, Pablo Bullaude y Vice Jefa de Gabinete, Marcela González Abdala.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0045/20: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Se modifica ordenanza 2489-CM-13. Autoriza intercambio de tierra fiscal. Bariloche del Este". Autor: Intendente Municipal, Gustavo Gennuso. Colaboradores: Jefe de Gabinete, Marcos Barberis; Secretario de Ambiente y Desarrollo Urbano, Pablo Bullaude y Vice Jefa de Gabinete, Marcela González Abdala. A Asesoría Letrada y a las comisiones de de </w:t>
      </w:r>
      <w:r>
        <w:rPr>
          <w:rFonts w:cs="Times New Roman" w:ascii="Times New Roman" w:hAnsi="Times New Roman"/>
          <w:b w:val="false"/>
          <w:i w:val="false"/>
          <w:caps w:val="false"/>
          <w:smallCaps w:val="false"/>
          <w:strike w:val="false"/>
          <w:dstrike w:val="false"/>
          <w:color w:val="000000"/>
          <w:sz w:val="24"/>
          <w:highlight w:val="cyan"/>
          <w:u w:val="none"/>
        </w:rPr>
        <w:t xml:space="preserve">Obras y Planeamiento </w:t>
      </w:r>
      <w:r>
        <w:rPr>
          <w:rFonts w:cs="Times New Roman" w:ascii="Times New Roman" w:hAnsi="Times New Roman"/>
          <w:b w:val="false"/>
          <w:i w:val="false"/>
          <w:caps w:val="false"/>
          <w:smallCaps w:val="false"/>
          <w:strike w:val="false"/>
          <w:dstrike w:val="false"/>
          <w:color w:val="000000"/>
          <w:sz w:val="24"/>
          <w:u w:val="none"/>
        </w:rPr>
        <w:t>y de Gobierno y Legales. Con tratamiento de Preferencia Primera Sesión. </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0046/20: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Aprueba convenio Kaffe Sistemas para implementación expediente digital en Obras Particulares". Autor: Intendente Municipal, Gustavo Gennuso. Colaboradores: Jefe de Gabinete, Marcos Barberis; Secretario de Ambiente y Desarrollo Urbano, Pablo Bullaude y Vice Jefa de Gabinete, Marcela González Abdala.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darkYellow"/>
          <w:u w:val="none"/>
        </w:rPr>
        <w:t>O-20-3153.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declaración 0047/20: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Se declara de interés municipal el torneo de fútbol infantil </w:t>
      </w:r>
      <w:r>
        <w:rPr>
          <w:rFonts w:cs="Times New Roman" w:ascii="Times New Roman" w:hAnsi="Times New Roman"/>
          <w:b w:val="false"/>
          <w:i/>
          <w:caps w:val="false"/>
          <w:smallCaps w:val="false"/>
          <w:strike w:val="false"/>
          <w:dstrike w:val="false"/>
          <w:color w:val="000000"/>
          <w:sz w:val="24"/>
          <w:u w:val="none"/>
        </w:rPr>
        <w:t>2 de Abril</w:t>
      </w:r>
      <w:r>
        <w:rPr>
          <w:b w:val="false"/>
          <w:caps w:val="false"/>
          <w:smallCaps w:val="false"/>
          <w:strike w:val="false"/>
          <w:dstrike w:val="false"/>
          <w:color w:val="000000"/>
          <w:u w:val="none"/>
        </w:rPr>
        <w:t>"</w:t>
      </w:r>
      <w:r>
        <w:rPr>
          <w:rFonts w:cs="Times New Roman" w:ascii="Times New Roman" w:hAnsi="Times New Roman"/>
          <w:b w:val="false"/>
          <w:i w:val="false"/>
          <w:caps w:val="false"/>
          <w:smallCaps w:val="false"/>
          <w:strike w:val="false"/>
          <w:dstrike w:val="false"/>
          <w:color w:val="000000"/>
          <w:sz w:val="24"/>
          <w:u w:val="none"/>
        </w:rPr>
        <w:t xml:space="preserve">. Autores: Concejales Claudia Torres, Natalia Almonacid, Norma Taboada y Carlos Sánchez y Puente (JSRN). Iniciativa: José Antonio Arpires. </w:t>
      </w:r>
      <w:r>
        <w:rPr>
          <w:rFonts w:cs="Times New Roman" w:ascii="Times New Roman" w:hAnsi="Times New Roman"/>
          <w:b w:val="false"/>
          <w:i w:val="false"/>
          <w:caps w:val="false"/>
          <w:smallCaps w:val="false"/>
          <w:strike w:val="false"/>
          <w:dstrike w:val="false"/>
          <w:color w:val="000000"/>
          <w:sz w:val="24"/>
          <w:highlight w:val="darkYellow"/>
          <w:u w:val="none"/>
        </w:rPr>
        <w:t>D-20-2674.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0048/20: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Se modifican Ordenanza Fiscal 2374-CM-12 y Ordenanza Tarifaria 2375-CM-12". Autores: Autores: Comisión Legislativa: Concejales Natalia Almonacid, Carlos Sánchez y Puente (JSRN) y Gerardo Del Río (PUL).</w:t>
      </w:r>
      <w:r>
        <w:rPr>
          <w:rFonts w:cs="Times New Roman" w:ascii="Times New Roman" w:hAnsi="Times New Roman"/>
          <w:b w:val="false"/>
          <w:i w:val="false"/>
          <w:caps w:val="false"/>
          <w:smallCaps w:val="false"/>
          <w:strike w:val="false"/>
          <w:dstrike w:val="false"/>
          <w:color w:val="000000"/>
          <w:sz w:val="24"/>
          <w:highlight w:val="darkYellow"/>
          <w:u w:val="none"/>
        </w:rPr>
        <w:t>O-20-3149. Acta 1123/20 del 5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049/20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comunitario el proyecto </w:t>
      </w:r>
      <w:r>
        <w:rPr>
          <w:rFonts w:cs="Times New Roman" w:ascii="Times New Roman" w:hAnsi="Times New Roman"/>
          <w:b w:val="false"/>
          <w:i/>
          <w:caps w:val="false"/>
          <w:smallCaps w:val="false"/>
          <w:strike w:val="false"/>
          <w:dstrike w:val="false"/>
          <w:color w:val="000000"/>
          <w:sz w:val="24"/>
          <w:highlight w:val="white"/>
          <w:u w:val="none"/>
        </w:rPr>
        <w:t>Briquetas Patagónicas</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Concejales Natalia Almonacid, Norma Taboada, Claudia Torres, Gerardo Ávila y Carlos Sánchez y Puente (JSRN). Iniciativa: Grupo de Mujeres de Briquetas Patagónicas. Sobre tablas.</w:t>
      </w:r>
      <w:r>
        <w:rPr>
          <w:rFonts w:cs="Times New Roman" w:ascii="Times New Roman" w:hAnsi="Times New Roman"/>
          <w:b w:val="false"/>
          <w:i w:val="false"/>
          <w:caps w:val="false"/>
          <w:smallCaps w:val="false"/>
          <w:strike w:val="false"/>
          <w:dstrike w:val="false"/>
          <w:color w:val="000000"/>
          <w:sz w:val="24"/>
          <w:highlight w:val="darkYellow"/>
          <w:u w:val="none"/>
        </w:rPr>
        <w:t>D-20-2685.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 xml:space="preserve">Proyecto de </w:t>
      </w:r>
      <w:r>
        <w:rPr>
          <w:rFonts w:cs="Times New Roman" w:ascii="Times New Roman" w:hAnsi="Times New Roman"/>
          <w:b w:val="false"/>
          <w:i w:val="false"/>
          <w:caps w:val="false"/>
          <w:smallCaps w:val="false"/>
          <w:color w:val="00000A"/>
          <w:sz w:val="24"/>
          <w:u w:val="single"/>
        </w:rPr>
        <w:t>comunicación 0</w:t>
      </w:r>
      <w:r>
        <w:rPr>
          <w:rFonts w:cs="Times New Roman" w:ascii="Times New Roman" w:hAnsi="Times New Roman"/>
          <w:b w:val="false"/>
          <w:i w:val="false"/>
          <w:caps w:val="false"/>
          <w:smallCaps w:val="false"/>
          <w:color w:val="000000"/>
          <w:sz w:val="24"/>
          <w:highlight w:val="white"/>
          <w:u w:val="single"/>
        </w:rPr>
        <w:t>50/20</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A"/>
          <w:sz w:val="24"/>
          <w:u w:val="none"/>
        </w:rPr>
        <w:t xml:space="preserve">Comunica apoyo al proyecto de ley provincial 564/2019 Aportes Bomberos Voluntarios". Autores: Concejales Gerardo Ávila, Natalia Almonacid, Norma Taboada, Claudia Torres, Carlos Sánchez y Puente (JSRN) y Ariel Cárdenas (BxC). </w:t>
      </w:r>
      <w:r>
        <w:rPr>
          <w:rFonts w:cs="Times New Roman" w:ascii="Times New Roman" w:hAnsi="Times New Roman"/>
          <w:b w:val="false"/>
          <w:i w:val="false"/>
          <w:caps w:val="false"/>
          <w:smallCaps w:val="false"/>
          <w:strike w:val="false"/>
          <w:dstrike w:val="false"/>
          <w:color w:val="000000"/>
          <w:sz w:val="24"/>
          <w:highlight w:val="white"/>
          <w:u w:val="none"/>
        </w:rPr>
        <w:t xml:space="preserve">Sobre tablas. </w:t>
      </w:r>
      <w:r>
        <w:rPr>
          <w:rFonts w:cs="Times New Roman" w:ascii="Times New Roman" w:hAnsi="Times New Roman"/>
          <w:b w:val="false"/>
          <w:i w:val="false"/>
          <w:caps w:val="false"/>
          <w:smallCaps w:val="false"/>
          <w:strike w:val="false"/>
          <w:dstrike w:val="false"/>
          <w:color w:val="000000"/>
          <w:sz w:val="24"/>
          <w:highlight w:val="darkYellow"/>
          <w:u w:val="none"/>
        </w:rPr>
        <w:t>C-20-1017.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051/20</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A"/>
          <w:sz w:val="24"/>
          <w:u w:val="none"/>
        </w:rPr>
        <w:t xml:space="preserve">Señalización de espacio reglamentario para adelantamiento a ciclistas". Autor: Concejal Pablo Chamatrópulos (POBAR).  A </w:t>
      </w:r>
      <w:r>
        <w:rPr>
          <w:rFonts w:cs="Times New Roman" w:ascii="Times New Roman" w:hAnsi="Times New Roman"/>
          <w:b w:val="false"/>
          <w:i w:val="false"/>
          <w:caps w:val="false"/>
          <w:smallCaps w:val="false"/>
          <w:strike w:val="false"/>
          <w:dstrike w:val="false"/>
          <w:color w:val="00000A"/>
          <w:sz w:val="24"/>
          <w:highlight w:val="white"/>
          <w:u w:val="none"/>
        </w:rPr>
        <w:t xml:space="preserve">Asesoría Letrada </w:t>
      </w:r>
      <w:r>
        <w:rPr>
          <w:rFonts w:cs="Times New Roman" w:ascii="Times New Roman" w:hAnsi="Times New Roman"/>
          <w:b w:val="false"/>
          <w:i w:val="false"/>
          <w:caps w:val="false"/>
          <w:smallCaps w:val="false"/>
          <w:strike w:val="false"/>
          <w:dstrike w:val="false"/>
          <w:color w:val="00000A"/>
          <w:sz w:val="24"/>
          <w:u w:val="none"/>
        </w:rPr>
        <w:t xml:space="preserve">y a las comisiones de Servicios, Tránsito y Transporte y </w:t>
      </w:r>
      <w:r>
        <w:rPr>
          <w:rFonts w:cs="Times New Roman" w:ascii="Times New Roman" w:hAnsi="Times New Roman"/>
          <w:b w:val="false"/>
          <w:i w:val="false"/>
          <w:caps w:val="false"/>
          <w:smallCaps w:val="false"/>
          <w:strike w:val="false"/>
          <w:dstrike w:val="false"/>
          <w:color w:val="00000A"/>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052/20: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Adhiere a la ley 5414". </w:t>
      </w:r>
      <w:r>
        <w:rPr>
          <w:rFonts w:cs="Times New Roman" w:ascii="Times New Roman" w:hAnsi="Times New Roman"/>
          <w:b w:val="false"/>
          <w:i w:val="false"/>
          <w:caps w:val="false"/>
          <w:smallCaps w:val="false"/>
          <w:strike w:val="false"/>
          <w:dstrike w:val="false"/>
          <w:color w:val="00000A"/>
          <w:sz w:val="24"/>
          <w:u w:val="none"/>
        </w:rPr>
        <w:t>Autor: Concejal Pablo Chamatrópulos (POBAR). A Asesoría Letrada y a la comisión d</w:t>
      </w:r>
      <w:r>
        <w:rPr>
          <w:rFonts w:cs="Times New Roman" w:ascii="Times New Roman" w:hAnsi="Times New Roman"/>
          <w:b w:val="false"/>
          <w:i w:val="false"/>
          <w:caps w:val="false"/>
          <w:smallCaps w:val="false"/>
          <w:strike w:val="false"/>
          <w:dstrike w:val="false"/>
          <w:color w:val="00000A"/>
          <w:sz w:val="24"/>
          <w:highlight w:val="white"/>
          <w:u w:val="none"/>
        </w:rPr>
        <w:t xml:space="preserve">e Gobierno y Legales. </w:t>
      </w:r>
      <w:r>
        <w:rPr>
          <w:rFonts w:cs="Times New Roman" w:ascii="Times New Roman" w:hAnsi="Times New Roman"/>
          <w:b w:val="false"/>
          <w:i w:val="false"/>
          <w:caps w:val="false"/>
          <w:smallCaps w:val="false"/>
          <w:strike w:val="false"/>
          <w:dstrike w:val="false"/>
          <w:color w:val="00000A"/>
          <w:sz w:val="24"/>
          <w:highlight w:val="green"/>
          <w:u w:val="none"/>
        </w:rPr>
        <w:t>O-20-3193. Acta 1137/20 del 30/12/2020.</w:t>
      </w:r>
    </w:p>
    <w:p>
      <w:pPr>
        <w:pStyle w:val="Cuerpodetexto"/>
        <w:bidi w:val="0"/>
        <w:spacing w:lineRule="auto" w:line="240" w:before="240" w:after="0"/>
        <w:jc w:val="both"/>
        <w:rPr/>
      </w:pPr>
      <w:r>
        <w:rPr>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color w:val="000000"/>
          <w:sz w:val="24"/>
          <w:highlight w:val="white"/>
          <w:u w:val="single"/>
        </w:rPr>
        <w:t>Proyecto de ordenanza 053/20</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A"/>
          <w:sz w:val="24"/>
          <w:u w:val="none"/>
        </w:rPr>
        <w:t xml:space="preserve">Declara emergencia habitacional. Crea Programa de Emergencia Habitacional". Autores: Concejales Julieta Wallace, Roxana Ferreyra,  Marcelo Casas (FdT) y Gerardo del Río (PUL) . A Asesoría Letrada y a las comisiones de  </w:t>
      </w:r>
      <w:r>
        <w:rPr>
          <w:rFonts w:cs="Times New Roman" w:ascii="Times New Roman" w:hAnsi="Times New Roman"/>
          <w:b w:val="false"/>
          <w:i w:val="false"/>
          <w:caps w:val="false"/>
          <w:smallCaps w:val="false"/>
          <w:strike w:val="false"/>
          <w:dstrike w:val="false"/>
          <w:color w:val="00000A"/>
          <w:sz w:val="24"/>
          <w:highlight w:val="white"/>
          <w:u w:val="none"/>
        </w:rPr>
        <w:t xml:space="preserve">Economía, Hacienda, Finanzas y Desarrollo Económico y de Gobierno y Legales. </w:t>
      </w:r>
      <w:r>
        <w:rPr>
          <w:rFonts w:cs="Times New Roman" w:ascii="Times New Roman" w:hAnsi="Times New Roman"/>
          <w:b w:val="false"/>
          <w:i w:val="false"/>
          <w:caps w:val="false"/>
          <w:smallCaps w:val="false"/>
          <w:strike w:val="false"/>
          <w:dstrike w:val="false"/>
          <w:color w:val="00000A"/>
          <w:sz w:val="24"/>
          <w:highlight w:val="green"/>
          <w:u w:val="none"/>
        </w:rPr>
        <w:t>O-20-3194. Acta 1137/20 del 30/12/2020 - subsumido con el proyecto 083/20.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0054/20</w:t>
      </w:r>
      <w:r>
        <w:rPr>
          <w:rFonts w:cs="Times New Roman" w:ascii="Times New Roman" w:hAnsi="Times New Roman"/>
          <w:b w:val="false"/>
          <w:i w:val="false"/>
          <w:caps w:val="false"/>
          <w:smallCaps w:val="false"/>
          <w:strike w:val="false"/>
          <w:dstrike w:val="false"/>
          <w:color w:val="000000"/>
          <w:sz w:val="24"/>
          <w:u w:val="none"/>
        </w:rPr>
        <w:t xml:space="preserve">: "Se declara la emergencia económica, social y de servicios en San Carlos de Bariloche". Autor: Intendente Municipal Gustavo Gennuso. Colaboradores: Jefe de Gabinete, Marcos Barberis; Vicejefa de Gabinete, Marcela González Abadala; Secretaria Legal y Técnica, Mercedes Lasmartres; Secretario de Hacienda, Diego Quintana; Secretario de Desarrollo Humano Integral, Juan Pablo Ferrari, Secretario de Servicios Públicos, Eduardo Garza; Secretaria de Planificación y Evaluación de Políticas Públicas, Gabriela Rosemberg; Secretaria de Producción Innovación y Empleo, Eugenia Ordoñez; Secretario de Fiscalización, Javier Fibiger; Secretario de Turismo, Gastón Burlón; Secretario de Ambiente y Desarrollo Urbano, Pablo Bullaude. </w:t>
      </w:r>
      <w:r>
        <w:rPr>
          <w:rFonts w:cs="Times New Roman" w:ascii="Times New Roman" w:hAnsi="Times New Roman"/>
          <w:b w:val="false"/>
          <w:i w:val="false"/>
          <w:caps w:val="false"/>
          <w:smallCaps w:val="false"/>
          <w:strike w:val="false"/>
          <w:dstrike w:val="false"/>
          <w:color w:val="000000"/>
          <w:sz w:val="24"/>
          <w:highlight w:val="green"/>
          <w:u w:val="none"/>
        </w:rPr>
        <w:t>O-20-3150. Acta 1124/20 del 26 de marzo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0055/20</w:t>
      </w:r>
      <w:r>
        <w:rPr>
          <w:rFonts w:cs="Times New Roman" w:ascii="Times New Roman" w:hAnsi="Times New Roman"/>
          <w:b w:val="false"/>
          <w:i w:val="false"/>
          <w:caps w:val="false"/>
          <w:smallCaps w:val="false"/>
          <w:strike w:val="false"/>
          <w:dstrike w:val="false"/>
          <w:color w:val="000000"/>
          <w:sz w:val="24"/>
          <w:u w:val="none"/>
        </w:rPr>
        <w:t>: "Modifica Título VIII del Anexo II ordenanza tarifaria 2375-CM-12. Incorpora capítulo". Autor: Intendente Municipal Gustavo Gennuso. Colaboradores: Jefe de Gabinete, Marcos Barberis; Vicejefa de Gabinete, Marcela González Abadala y Secretaria Legal y Técnica, Mercedes Lasmartre.</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O-20-3151. Acta 1125/20 del 15 de abril de 2020.</w:t>
      </w:r>
    </w:p>
    <w:p>
      <w:pPr>
        <w:pStyle w:val="Cuerpodetexto"/>
        <w:bidi w:val="0"/>
        <w:spacing w:lineRule="auto" w:line="240" w:before="240" w:after="140"/>
        <w:jc w:val="both"/>
        <w:rPr/>
      </w:pPr>
      <w:r>
        <w:rPr>
          <w:rFonts w:cs="Times New Roman" w:ascii="Times New Roman" w:hAnsi="Times New Roman"/>
          <w:b w:val="false"/>
          <w:i w:val="false"/>
          <w:caps w:val="false"/>
          <w:smallCaps w:val="false"/>
          <w:color w:val="000000"/>
          <w:sz w:val="24"/>
          <w:u w:val="single"/>
        </w:rPr>
        <w:t>Proyecto de resolución 0056/20</w:t>
      </w:r>
      <w:r>
        <w:rPr>
          <w:rFonts w:cs="Times New Roman" w:ascii="Times New Roman" w:hAnsi="Times New Roman"/>
          <w:b w:val="false"/>
          <w:i w:val="false"/>
          <w:caps w:val="false"/>
          <w:smallCaps w:val="false"/>
          <w:strike w:val="false"/>
          <w:dstrike w:val="false"/>
          <w:color w:val="000000"/>
          <w:sz w:val="24"/>
          <w:u w:val="none"/>
        </w:rPr>
        <w:t xml:space="preserve">: "Incorpora Capítulo Resolución 462-CM-15 Reglamento Interno. Adecuación a efectos de instrumentar funcionamiento virtual de manera transitoria". Autora: Presidenta Concejo Municipal, Natalia Almonacid (JSRN).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R-20-630. Acta 1126/20 del 7 de mayo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057/20:</w:t>
      </w:r>
      <w:r>
        <w:rPr>
          <w:b w:val="false"/>
          <w:caps w:val="false"/>
          <w:smallCaps w:val="false"/>
          <w:strike w:val="false"/>
          <w:dstrike w:val="false"/>
          <w:color w:val="000000"/>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Se solicita al Poder Ejecutivo Nacional la </w:t>
      </w:r>
      <w:r>
        <w:rPr>
          <w:rFonts w:cs="Times New Roman" w:ascii="Times New Roman" w:hAnsi="Times New Roman"/>
          <w:b w:val="false"/>
          <w:i w:val="false"/>
          <w:caps w:val="false"/>
          <w:smallCaps w:val="false"/>
          <w:strike w:val="false"/>
          <w:dstrike w:val="false"/>
          <w:color w:val="00000A"/>
          <w:sz w:val="24"/>
          <w:u w:val="none"/>
        </w:rPr>
        <w:t>modificación</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DNU 310/20, incluir a los trabajadores temporarios en el IFE</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 Concejal Gerardo del Río (PUL). Colaboradores: CGT Zona Andina, Defensoría del Pueblo, Rodrigo Arroyo, Matias Pellegrini y Hugo Torregrosa.  Sobre tablas. </w:t>
      </w:r>
      <w:r>
        <w:rPr>
          <w:rFonts w:cs="Times New Roman" w:ascii="Times New Roman" w:hAnsi="Times New Roman"/>
          <w:b w:val="false"/>
          <w:i w:val="false"/>
          <w:caps w:val="false"/>
          <w:smallCaps w:val="false"/>
          <w:strike w:val="false"/>
          <w:dstrike w:val="false"/>
          <w:color w:val="000000"/>
          <w:sz w:val="24"/>
          <w:highlight w:val="darkYellow"/>
          <w:u w:val="none"/>
        </w:rPr>
        <w:t>C-20-1018. Acta 1127/20 del 4 de junio de 2020. subsumido con el proyecto 0062/20.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058/20</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Crea Consejo Económico y Social para la reactivación productiva y el empleo. Abroga ordenanza 1001-CM-00</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 Roxana Ferreyra, Julieta Wallace y Marcelo Casas (FdT). Girado a Asesoría Letrada y comisiones de Desarrollo Humano, Deportes y Cultura y de </w:t>
      </w:r>
      <w:r>
        <w:rPr>
          <w:rFonts w:cs="Times New Roman" w:ascii="Times New Roman" w:hAnsi="Times New Roman"/>
          <w:b w:val="false"/>
          <w:i w:val="false"/>
          <w:caps w:val="false"/>
          <w:smallCaps w:val="false"/>
          <w:strike w:val="false"/>
          <w:dstrike w:val="false"/>
          <w:color w:val="000000"/>
          <w:sz w:val="24"/>
          <w:u w:val="none"/>
        </w:rPr>
        <w:t>Gobierno y Legales</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rFonts w:cs="Times New Roman" w:ascii="Times New Roman" w:hAnsi="Times New Roman"/>
          <w:b w:val="false"/>
          <w:i w:val="false"/>
          <w:caps w:val="false"/>
          <w:smallCaps w:val="false"/>
          <w:strike w:val="false"/>
          <w:dstrike w:val="false"/>
          <w:color w:val="FF0000"/>
          <w:sz w:val="24"/>
          <w:highlight w:val="white"/>
          <w:u w:val="none"/>
        </w:rPr>
        <w:t>Rechazado. Acta 1129/20 del 23/7/20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059/20</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Modifica ordenanza 2049-CM</w:t>
      </w:r>
      <w:r>
        <w:rPr>
          <w:rFonts w:cs="Times New Roman" w:ascii="Times New Roman" w:hAnsi="Times New Roman"/>
          <w:b w:val="false"/>
          <w:i w:val="false"/>
          <w:caps w:val="false"/>
          <w:smallCaps w:val="false"/>
          <w:strike w:val="false"/>
          <w:dstrike w:val="false"/>
          <w:color w:val="00000A"/>
          <w:sz w:val="24"/>
          <w:u w:val="none"/>
        </w:rPr>
        <w:t>-</w:t>
      </w:r>
      <w:r>
        <w:rPr>
          <w:rFonts w:cs="Times New Roman" w:ascii="Times New Roman" w:hAnsi="Times New Roman"/>
          <w:b w:val="false"/>
          <w:i w:val="false"/>
          <w:caps w:val="false"/>
          <w:smallCaps w:val="false"/>
          <w:strike w:val="false"/>
          <w:dstrike w:val="false"/>
          <w:color w:val="000000"/>
          <w:sz w:val="24"/>
          <w:highlight w:val="white"/>
          <w:u w:val="none"/>
        </w:rPr>
        <w:t>10. Contratación de cooperativas de trabajo para obra pública</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Concejales Julieta Wallace, Roxana Ferreyra y Marcelo Casas (FdT). Girado a Asesoría Letrada y comisiones de Obras y Planeamiento;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Economía, Hacienda, Finanzas y Desarrollo Económico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de </w:t>
      </w:r>
      <w:r>
        <w:rPr>
          <w:rFonts w:cs="Times New Roman" w:ascii="Times New Roman" w:hAnsi="Times New Roman"/>
          <w:b w:val="false"/>
          <w:i w:val="false"/>
          <w:caps w:val="false"/>
          <w:smallCaps w:val="false"/>
          <w:strike w:val="false"/>
          <w:dstrike w:val="false"/>
          <w:color w:val="000000"/>
          <w:sz w:val="24"/>
          <w:u w:val="none"/>
        </w:rPr>
        <w:t xml:space="preserve">Gobierno y Legales. </w:t>
      </w:r>
      <w:r>
        <w:rPr>
          <w:rFonts w:cs="Times New Roman" w:ascii="Times New Roman" w:hAnsi="Times New Roman"/>
          <w:b w:val="false"/>
          <w:i w:val="false"/>
          <w:caps w:val="false"/>
          <w:smallCaps w:val="false"/>
          <w:strike w:val="false"/>
          <w:dstrike w:val="false"/>
          <w:color w:val="000000"/>
          <w:sz w:val="24"/>
          <w:highlight w:val="green"/>
          <w:u w:val="none"/>
        </w:rPr>
        <w:t>O-20-3161. Acta 1129/20 del 23/7/20.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060/20</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Modifica ordenanza 2092-CM-10 - Fondo Fiduciario para atender necesidades más urgentes</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 Julieta Wallace, Roxana Ferreyra y Marcelo Casas (FdT). Girado a Asesoría Letrada 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Economía, Hacienda, Finanzas y Desarrollo Económico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r>
        <w:rPr>
          <w:rFonts w:cs="Times New Roman" w:ascii="Times New Roman" w:hAnsi="Times New Roman"/>
          <w:b w:val="false"/>
          <w:i w:val="false"/>
          <w:caps w:val="false"/>
          <w:smallCaps w:val="false"/>
          <w:strike w:val="false"/>
          <w:dstrike w:val="false"/>
          <w:color w:val="000000"/>
          <w:sz w:val="24"/>
          <w:highlight w:val="white"/>
          <w:u w:val="none"/>
        </w:rPr>
        <w:t>.</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061/20</w:t>
      </w:r>
      <w:r>
        <w:rPr>
          <w:rFonts w:cs="Times New Roman" w:ascii="Times New Roman" w:hAnsi="Times New Roman"/>
          <w:b w:val="false"/>
          <w:i w:val="false"/>
          <w:caps w:val="false"/>
          <w:smallCaps w:val="false"/>
          <w:strike w:val="false"/>
          <w:dstrike w:val="false"/>
          <w:color w:val="000000"/>
          <w:sz w:val="24"/>
          <w:highlight w:val="white"/>
          <w:u w:val="none"/>
        </w:rPr>
        <w:t xml:space="preserve">: </w:t>
      </w:r>
      <w:r>
        <w:rPr>
          <w:b w:val="false"/>
          <w:caps w:val="false"/>
          <w:smallCaps w:val="false"/>
          <w:strike w:val="false"/>
          <w:dstrike w:val="false"/>
          <w:color w:val="00000A"/>
          <w:u w:val="none"/>
        </w:rPr>
        <w:t>"</w:t>
      </w:r>
      <w:r>
        <w:rPr>
          <w:rFonts w:cs="Times New Roman" w:ascii="Times New Roman" w:hAnsi="Times New Roman"/>
          <w:b w:val="false"/>
          <w:i w:val="false"/>
          <w:caps w:val="false"/>
          <w:smallCaps w:val="false"/>
          <w:strike w:val="false"/>
          <w:dstrike w:val="false"/>
          <w:color w:val="00000A"/>
          <w:sz w:val="24"/>
          <w:u w:val="none"/>
        </w:rPr>
        <w:t xml:space="preserve">Ordenanza para la eximición de tasas para flexibilización de alquileres". Autor: Concejal Pablo Chamatrópulos. </w:t>
      </w:r>
      <w:r>
        <w:rPr>
          <w:rFonts w:cs="Times New Roman" w:ascii="Times New Roman" w:hAnsi="Times New Roman"/>
          <w:b w:val="false"/>
          <w:i w:val="false"/>
          <w:caps w:val="false"/>
          <w:smallCaps w:val="false"/>
          <w:strike w:val="false"/>
          <w:dstrike w:val="false"/>
          <w:color w:val="000000"/>
          <w:sz w:val="24"/>
          <w:highlight w:val="white"/>
          <w:u w:val="none"/>
        </w:rPr>
        <w:t xml:space="preserve">Girado a  </w:t>
      </w:r>
      <w:r>
        <w:rPr>
          <w:rFonts w:cs="Times New Roman" w:ascii="Times New Roman" w:hAnsi="Times New Roman"/>
          <w:b w:val="false"/>
          <w:i w:val="false"/>
          <w:caps w:val="false"/>
          <w:smallCaps w:val="false"/>
          <w:strike w:val="false"/>
          <w:dstrike w:val="false"/>
          <w:color w:val="00000A"/>
          <w:sz w:val="24"/>
          <w:u w:val="none"/>
        </w:rPr>
        <w:t>Asesoría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A"/>
          <w:sz w:val="24"/>
          <w:u w:val="none"/>
        </w:rPr>
        <w:t xml:space="preserve">Letrada y a las comisiones de </w:t>
      </w:r>
      <w:r>
        <w:rPr>
          <w:rFonts w:cs="Times New Roman" w:ascii="Times New Roman" w:hAnsi="Times New Roman"/>
          <w:b w:val="false"/>
          <w:i w:val="false"/>
          <w:caps w:val="false"/>
          <w:smallCaps w:val="false"/>
          <w:strike w:val="false"/>
          <w:dstrike w:val="false"/>
          <w:color w:val="00000A"/>
          <w:sz w:val="24"/>
          <w:highlight w:val="cyan"/>
          <w:u w:val="none"/>
        </w:rPr>
        <w:t xml:space="preserve">Economía, Hacienda, Finanzas y Desarrollo Económico </w:t>
      </w:r>
      <w:r>
        <w:rPr>
          <w:rFonts w:cs="Times New Roman" w:ascii="Times New Roman" w:hAnsi="Times New Roman"/>
          <w:b w:val="false"/>
          <w:i w:val="false"/>
          <w:caps w:val="false"/>
          <w:smallCaps w:val="false"/>
          <w:strike w:val="false"/>
          <w:dstrike w:val="false"/>
          <w:color w:val="00000A"/>
          <w:sz w:val="24"/>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comunicación 062/20</w:t>
      </w:r>
      <w:r>
        <w:rPr>
          <w:rFonts w:cs="Times New Roman" w:ascii="Times New Roman" w:hAnsi="Times New Roman"/>
          <w:b w:val="false"/>
          <w:i w:val="false"/>
          <w:caps w:val="false"/>
          <w:smallCaps w:val="false"/>
          <w:strike w:val="false"/>
          <w:dstrike w:val="false"/>
          <w:color w:val="00000A"/>
          <w:sz w:val="24"/>
          <w:u w:val="none"/>
        </w:rPr>
        <w:t xml:space="preserve">: "Comunica preocupación por trabajadores temporarios. Comunica apoyo a propuestas de Defensores/as del Pueblo, inclusión en el IFE, Ingreso Familiar de Emergencia". Autor: Concejal Pablo Chamatrópulos. Sobre Tablas. </w:t>
      </w:r>
      <w:r>
        <w:rPr>
          <w:rFonts w:cs="Times New Roman" w:ascii="Times New Roman" w:hAnsi="Times New Roman"/>
          <w:b w:val="false"/>
          <w:i w:val="false"/>
          <w:caps w:val="false"/>
          <w:smallCaps w:val="false"/>
          <w:strike w:val="false"/>
          <w:dstrike w:val="false"/>
          <w:color w:val="000000"/>
          <w:sz w:val="24"/>
          <w:highlight w:val="darkYellow"/>
          <w:u w:val="none"/>
        </w:rPr>
        <w:t>C-20-1018. Acta 1127/20 del 4 de junio de 2020. Subsumidosa del</w:t>
      </w:r>
    </w:p>
    <w:p>
      <w:pPr>
        <w:pStyle w:val="Cuerpodetexto"/>
        <w:bidi w:val="0"/>
        <w:spacing w:lineRule="auto" w:line="240" w:before="240" w:after="0"/>
        <w:jc w:val="both"/>
        <w:rPr/>
      </w:pPr>
      <w:r>
        <w:rPr>
          <w:caps w:val="false"/>
          <w:smallCaps w:val="false"/>
          <w:strike w:val="false"/>
          <w:dstrike w:val="false"/>
          <w:color w:val="000000"/>
          <w:highlight w:val="darkYellow"/>
          <w:u w:val="none"/>
        </w:rPr>
        <w:t> </w:t>
      </w:r>
      <w:r>
        <w:rPr>
          <w:rFonts w:cs="Times New Roman" w:ascii="Times New Roman" w:hAnsi="Times New Roman"/>
          <w:b w:val="false"/>
          <w:i w:val="false"/>
          <w:caps w:val="false"/>
          <w:smallCaps w:val="false"/>
          <w:strike w:val="false"/>
          <w:dstrike w:val="false"/>
          <w:color w:val="000000"/>
          <w:sz w:val="24"/>
          <w:highlight w:val="darkYellow"/>
          <w:u w:val="none"/>
        </w:rPr>
        <w:t>con el proyecto 0057/20.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comunicación 063/20</w:t>
      </w:r>
      <w:r>
        <w:rPr>
          <w:rFonts w:cs="Times New Roman" w:ascii="Times New Roman" w:hAnsi="Times New Roman"/>
          <w:b w:val="false"/>
          <w:i w:val="false"/>
          <w:caps w:val="false"/>
          <w:smallCaps w:val="false"/>
          <w:strike w:val="false"/>
          <w:dstrike w:val="false"/>
          <w:color w:val="00000A"/>
          <w:sz w:val="24"/>
          <w:u w:val="none"/>
        </w:rPr>
        <w:t xml:space="preserve">: "Comunica preocupación por trabajadores feriantes de la ciudad de San Carlos de Bariloche". Autor: Concejal Pablo Chamatrópulos. Sobre Tablas. </w:t>
      </w:r>
      <w:r>
        <w:rPr>
          <w:rFonts w:cs="Times New Roman" w:ascii="Times New Roman" w:hAnsi="Times New Roman"/>
          <w:b w:val="false"/>
          <w:i w:val="false"/>
          <w:caps w:val="false"/>
          <w:smallCaps w:val="false"/>
          <w:strike w:val="false"/>
          <w:dstrike w:val="false"/>
          <w:color w:val="000000"/>
          <w:sz w:val="24"/>
          <w:highlight w:val="darkYellow"/>
          <w:u w:val="none"/>
        </w:rPr>
        <w:t>C-20-1019.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ordenanza 064/20</w:t>
      </w:r>
      <w:r>
        <w:rPr>
          <w:rFonts w:cs="Times New Roman" w:ascii="Times New Roman" w:hAnsi="Times New Roman"/>
          <w:b w:val="false"/>
          <w:i w:val="false"/>
          <w:caps w:val="false"/>
          <w:smallCaps w:val="false"/>
          <w:strike w:val="false"/>
          <w:dstrike w:val="false"/>
          <w:color w:val="00000A"/>
          <w:sz w:val="24"/>
          <w:u w:val="none"/>
        </w:rPr>
        <w:t xml:space="preserve">: "Exceptúa requisitos licencia de construir Código de Edificación. PDUA. Emergencia Covid". Autores: Concejales Gerardo Ávila y Carlos Sánchez y Puente (JSRN). Coautoras: Concejales Norma Taboada, Claudia Torres y Natalia Almonacid (JSRN). Colaboradores: Secretario de Ambiente y Desarrollo Urbano, Pablo Bullaude; Coordinador de la Subsecretaría de Gestión Urbana, Guillermo Leone; Inspector de Obras de la Subsecretaría de Gestión Urbana, Federico Birckenstaedt y Asesor de la Unidad Coordinadora bloque JSRN, Maximiliano Álvarez. Se gira a Asesoría Letrada y a las comisiones de Obras y Planeamiento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O-20-3162. Acta 1129/20 del 23/7/20.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ordenanza 065/20</w:t>
      </w:r>
      <w:r>
        <w:rPr>
          <w:rFonts w:cs="Times New Roman" w:ascii="Times New Roman" w:hAnsi="Times New Roman"/>
          <w:b w:val="false"/>
          <w:i w:val="false"/>
          <w:caps w:val="false"/>
          <w:smallCaps w:val="false"/>
          <w:strike w:val="false"/>
          <w:dstrike w:val="false"/>
          <w:color w:val="00000A"/>
          <w:sz w:val="24"/>
          <w:u w:val="none"/>
        </w:rPr>
        <w:t xml:space="preserve">: "Puntos de comunicación inalámbrica, </w:t>
      </w:r>
      <w:r>
        <w:rPr>
          <w:rFonts w:cs="Times New Roman" w:ascii="Times New Roman" w:hAnsi="Times New Roman"/>
          <w:b w:val="false"/>
          <w:i/>
          <w:caps w:val="false"/>
          <w:smallCaps w:val="false"/>
          <w:strike w:val="false"/>
          <w:dstrike w:val="false"/>
          <w:color w:val="00000A"/>
          <w:sz w:val="24"/>
          <w:u w:val="none"/>
        </w:rPr>
        <w:t xml:space="preserve">wifi </w:t>
      </w:r>
      <w:r>
        <w:rPr>
          <w:rFonts w:cs="Times New Roman" w:ascii="Times New Roman" w:hAnsi="Times New Roman"/>
          <w:b w:val="false"/>
          <w:i w:val="false"/>
          <w:caps w:val="false"/>
          <w:smallCaps w:val="false"/>
          <w:strike w:val="false"/>
          <w:dstrike w:val="false"/>
          <w:color w:val="00000A"/>
          <w:sz w:val="24"/>
          <w:u w:val="none"/>
        </w:rPr>
        <w:t xml:space="preserve">libre y gratuita con objetivos educativos y laborales".  Autor: Concejal Pablo Chamatrópulos. Se gira a Asesoría Letrada y a las comisiones de Desarrollo Humano, Deporte y Cultura y de </w:t>
      </w:r>
      <w:r>
        <w:rPr>
          <w:rFonts w:cs="Times New Roman" w:ascii="Times New Roman" w:hAnsi="Times New Roman"/>
          <w:b w:val="false"/>
          <w:i w:val="false"/>
          <w:caps w:val="false"/>
          <w:smallCaps w:val="false"/>
          <w:strike w:val="false"/>
          <w:dstrike w:val="false"/>
          <w:color w:val="00000A"/>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ordenanza 066/20</w:t>
      </w:r>
      <w:r>
        <w:rPr>
          <w:rFonts w:cs="Times New Roman" w:ascii="Times New Roman" w:hAnsi="Times New Roman"/>
          <w:b w:val="false"/>
          <w:i w:val="false"/>
          <w:caps w:val="false"/>
          <w:smallCaps w:val="false"/>
          <w:strike w:val="false"/>
          <w:dstrike w:val="false"/>
          <w:color w:val="00000A"/>
          <w:sz w:val="24"/>
          <w:u w:val="none"/>
        </w:rPr>
        <w:t xml:space="preserve">: "Declara interés social unificación, subdivisión y redistribución predial Mza. 19-2-K-266c-04. Adjudica. Abroga ordenanza 1949-CM-09". Autores: Intendente Municipal, Gustavo Gennuso y Concejales Natalia Almonacid, Carlos Sánchez y Puente, Norma Taboada, Claudia Torres y Gerardo Ávila (JSRN). Colaboradores: Instituto Municipal de Tierra y Vivienda para el Hábitat Social, José Mella Villarroel, Yanina Sánchez y Nicolás Pedernera.  Se gira a Asesoría Letrada y a las comisiones de Obras y Planeamiento y de Gobierno y Legales, se acuerda tratamiento en conjunto. </w:t>
      </w:r>
      <w:r>
        <w:rPr>
          <w:rFonts w:cs="Times New Roman" w:ascii="Times New Roman" w:hAnsi="Times New Roman"/>
          <w:b w:val="false"/>
          <w:i w:val="false"/>
          <w:caps w:val="false"/>
          <w:smallCaps w:val="false"/>
          <w:strike w:val="false"/>
          <w:dstrike w:val="false"/>
          <w:color w:val="00000A"/>
          <w:sz w:val="24"/>
          <w:highlight w:val="green"/>
          <w:u w:val="none"/>
        </w:rPr>
        <w:t>O-20-3157. Acta 1128/20 del 25/06/20.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ordenanza 067/2</w:t>
      </w:r>
      <w:r>
        <w:rPr>
          <w:rFonts w:cs="Times New Roman" w:ascii="Times New Roman" w:hAnsi="Times New Roman"/>
          <w:b w:val="false"/>
          <w:i w:val="false"/>
          <w:caps w:val="false"/>
          <w:smallCaps w:val="false"/>
          <w:strike w:val="false"/>
          <w:dstrike w:val="false"/>
          <w:color w:val="00000A"/>
          <w:sz w:val="24"/>
          <w:u w:val="none"/>
        </w:rPr>
        <w:t xml:space="preserve">0: "Se modifica ordenanza 2959-CM-18. Incentivo Fiscal. Contratación personas Dirección de Trabajo Municipal". Autores: Concejales Carlos Sánchez y Puente, Natalia Almonacid, Claudia Torres, Norma Taboada y Gerardo Ávila (JSRN). Colaboradora: Secretaria de Producción, Innovación y Empleo, Eugenia Ordoñez. Con dictamen de Asesoría Letrada y de la comisión de Gobierno y Legales. Con preferencia de tratamiento 1ª Sesión. </w:t>
      </w:r>
      <w:r>
        <w:rPr>
          <w:rFonts w:cs="Times New Roman" w:ascii="Times New Roman" w:hAnsi="Times New Roman"/>
          <w:b w:val="false"/>
          <w:i w:val="false"/>
          <w:caps w:val="false"/>
          <w:smallCaps w:val="false"/>
          <w:strike w:val="false"/>
          <w:dstrike w:val="false"/>
          <w:color w:val="000000"/>
          <w:sz w:val="24"/>
          <w:highlight w:val="darkYellow"/>
          <w:u w:val="none"/>
        </w:rPr>
        <w:t>O-20-3154.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comunicación 068/20</w:t>
      </w:r>
      <w:r>
        <w:rPr>
          <w:rFonts w:cs="Times New Roman" w:ascii="Times New Roman" w:hAnsi="Times New Roman"/>
          <w:b w:val="false"/>
          <w:i w:val="false"/>
          <w:caps w:val="false"/>
          <w:smallCaps w:val="false"/>
          <w:strike w:val="false"/>
          <w:dstrike w:val="false"/>
          <w:color w:val="00000A"/>
          <w:sz w:val="24"/>
          <w:u w:val="none"/>
        </w:rPr>
        <w:t xml:space="preserve">: "Se invita a funcionarios políticos y a toda persona que comunique públicamente información sobre el Covid-19, a hacerlo según las guías técnicas de Consejos para Comunicar emitidas por la OMS y la OPS". Autor: Concejal Ariel Cárdenas (BxC). Sobre tablas. </w:t>
      </w:r>
      <w:r>
        <w:rPr>
          <w:rFonts w:cs="Times New Roman" w:ascii="Times New Roman" w:hAnsi="Times New Roman"/>
          <w:b w:val="false"/>
          <w:i w:val="false"/>
          <w:caps w:val="false"/>
          <w:smallCaps w:val="false"/>
          <w:strike w:val="false"/>
          <w:dstrike w:val="false"/>
          <w:color w:val="000000"/>
          <w:sz w:val="24"/>
          <w:highlight w:val="darkYellow"/>
          <w:u w:val="none"/>
        </w:rPr>
        <w:t>C-20-1020.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comunicación 069/20</w:t>
      </w:r>
      <w:r>
        <w:rPr>
          <w:rFonts w:cs="Times New Roman" w:ascii="Times New Roman" w:hAnsi="Times New Roman"/>
          <w:b w:val="false"/>
          <w:i w:val="false"/>
          <w:caps w:val="false"/>
          <w:smallCaps w:val="false"/>
          <w:strike w:val="false"/>
          <w:dstrike w:val="false"/>
          <w:color w:val="00000A"/>
          <w:sz w:val="24"/>
          <w:u w:val="none"/>
        </w:rPr>
        <w:t xml:space="preserve">: "Se solicita al Poder Ejecutivo Nacional, se atiendan los requerimientos planteados por la CEB a los fines del mantenimiento de los servicios en nuestra ciudad". Autor: Concejal Ariel Cárdenas (BxC). </w:t>
      </w:r>
      <w:r>
        <w:rPr>
          <w:rFonts w:cs="Times New Roman" w:ascii="Times New Roman" w:hAnsi="Times New Roman"/>
          <w:b w:val="false"/>
          <w:i w:val="false"/>
          <w:caps w:val="false"/>
          <w:smallCaps w:val="false"/>
          <w:strike w:val="false"/>
          <w:dstrike w:val="false"/>
          <w:color w:val="000000"/>
          <w:sz w:val="24"/>
          <w:highlight w:val="white"/>
          <w:u w:val="none"/>
        </w:rPr>
        <w:t xml:space="preserve">Sobre tablas. </w:t>
      </w:r>
      <w:r>
        <w:rPr>
          <w:rFonts w:cs="Times New Roman" w:ascii="Times New Roman" w:hAnsi="Times New Roman"/>
          <w:b w:val="false"/>
          <w:i w:val="false"/>
          <w:caps w:val="false"/>
          <w:smallCaps w:val="false"/>
          <w:strike w:val="false"/>
          <w:dstrike w:val="false"/>
          <w:color w:val="000000"/>
          <w:sz w:val="24"/>
          <w:highlight w:val="darkYellow"/>
          <w:u w:val="none"/>
        </w:rPr>
        <w:t>C-20-1021.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u w:val="single"/>
        </w:rPr>
        <w:t>Proyecto de comunicación 070/20</w:t>
      </w:r>
      <w:r>
        <w:rPr>
          <w:rFonts w:cs="Times New Roman" w:ascii="Times New Roman" w:hAnsi="Times New Roman"/>
          <w:b w:val="false"/>
          <w:i w:val="false"/>
          <w:caps w:val="false"/>
          <w:smallCaps w:val="false"/>
          <w:strike w:val="false"/>
          <w:dstrike w:val="false"/>
          <w:color w:val="00000A"/>
          <w:sz w:val="24"/>
          <w:u w:val="none"/>
        </w:rPr>
        <w:t xml:space="preserve">: "Se comunica al Poder Ejecutivo Provincial se actúe con mayor celeridad en las respuestas requeridas por los comerciantes locales". Autor: Concejal Ariel Cárdenas (BxC). </w:t>
      </w:r>
      <w:r>
        <w:rPr>
          <w:rFonts w:cs="Times New Roman" w:ascii="Times New Roman" w:hAnsi="Times New Roman"/>
          <w:b w:val="false"/>
          <w:i w:val="false"/>
          <w:caps w:val="false"/>
          <w:smallCaps w:val="false"/>
          <w:strike w:val="false"/>
          <w:dstrike w:val="false"/>
          <w:color w:val="000000"/>
          <w:sz w:val="24"/>
          <w:highlight w:val="white"/>
          <w:u w:val="none"/>
        </w:rPr>
        <w:t xml:space="preserve">Sobre tablas. </w:t>
      </w:r>
      <w:r>
        <w:rPr>
          <w:rFonts w:cs="Times New Roman" w:ascii="Times New Roman" w:hAnsi="Times New Roman"/>
          <w:b w:val="false"/>
          <w:i w:val="false"/>
          <w:caps w:val="false"/>
          <w:smallCaps w:val="false"/>
          <w:strike w:val="false"/>
          <w:dstrike w:val="false"/>
          <w:color w:val="000000"/>
          <w:sz w:val="24"/>
          <w:highlight w:val="darkYellow"/>
          <w:u w:val="none"/>
        </w:rPr>
        <w:t>C-20-1022.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071/20</w:t>
      </w:r>
      <w:r>
        <w:rPr>
          <w:rFonts w:cs="Times New Roman" w:ascii="Times New Roman" w:hAnsi="Times New Roman"/>
          <w:b w:val="false"/>
          <w:i w:val="false"/>
          <w:caps w:val="false"/>
          <w:smallCaps w:val="false"/>
          <w:strike w:val="false"/>
          <w:dstrike w:val="false"/>
          <w:color w:val="000000"/>
          <w:sz w:val="24"/>
          <w:highlight w:val="white"/>
          <w:u w:val="none"/>
        </w:rPr>
        <w:t xml:space="preserve">: "Se comunica a la Provincia de Río Negro preocupación posible trabajo en negro Covid-19". Autores:  Concejales Julieta Wallace, Roxana Ferreyra y Marcelo Casas (FdT). Sobre tablas. </w:t>
      </w:r>
      <w:r>
        <w:rPr>
          <w:rFonts w:cs="Times New Roman" w:ascii="Times New Roman" w:hAnsi="Times New Roman"/>
          <w:b w:val="false"/>
          <w:i w:val="false"/>
          <w:caps w:val="false"/>
          <w:smallCaps w:val="false"/>
          <w:strike w:val="false"/>
          <w:dstrike w:val="false"/>
          <w:color w:val="000000"/>
          <w:sz w:val="24"/>
          <w:highlight w:val="darkYellow"/>
          <w:u w:val="none"/>
        </w:rPr>
        <w:t>C-20-1023.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072/20: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solicita prórroga de vencimiento planes de pagos de Afip del sector turístico y comercial". Autores: </w:t>
      </w:r>
      <w:r>
        <w:rPr>
          <w:rFonts w:cs="Times New Roman" w:ascii="Times New Roman" w:hAnsi="Times New Roman"/>
          <w:b w:val="false"/>
          <w:i w:val="false"/>
          <w:caps w:val="false"/>
          <w:smallCaps w:val="false"/>
          <w:strike w:val="false"/>
          <w:dstrike w:val="false"/>
          <w:color w:val="00000A"/>
          <w:sz w:val="24"/>
          <w:u w:val="none"/>
        </w:rPr>
        <w:t xml:space="preserve">Concejales Natalia Almonacid, Carlos Sánchez y Puente, Claudia Torres, Norma Taboada y Gerardo Ávila (JSRN). </w:t>
      </w:r>
      <w:r>
        <w:rPr>
          <w:rFonts w:cs="Times New Roman" w:ascii="Times New Roman" w:hAnsi="Times New Roman"/>
          <w:b w:val="false"/>
          <w:i w:val="false"/>
          <w:caps w:val="false"/>
          <w:smallCaps w:val="false"/>
          <w:strike w:val="false"/>
          <w:dstrike w:val="false"/>
          <w:color w:val="000000"/>
          <w:sz w:val="24"/>
          <w:highlight w:val="white"/>
          <w:u w:val="none"/>
        </w:rPr>
        <w:t xml:space="preserve">Sobre tablas. </w:t>
      </w:r>
      <w:r>
        <w:rPr>
          <w:rFonts w:cs="Times New Roman" w:ascii="Times New Roman" w:hAnsi="Times New Roman"/>
          <w:b w:val="false"/>
          <w:i w:val="false"/>
          <w:caps w:val="false"/>
          <w:smallCaps w:val="false"/>
          <w:strike w:val="false"/>
          <w:dstrike w:val="false"/>
          <w:color w:val="000000"/>
          <w:sz w:val="24"/>
          <w:highlight w:val="darkYellow"/>
          <w:u w:val="none"/>
        </w:rPr>
        <w:t>C-20-1024.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073/20: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comunica necesidad de adecuar la normativa vigente en materia de producción audiovisual dentro de las áreas protegidas". Autores: </w:t>
      </w:r>
      <w:r>
        <w:rPr>
          <w:rFonts w:cs="Times New Roman" w:ascii="Times New Roman" w:hAnsi="Times New Roman"/>
          <w:b w:val="false"/>
          <w:i w:val="false"/>
          <w:caps w:val="false"/>
          <w:smallCaps w:val="false"/>
          <w:strike w:val="false"/>
          <w:dstrike w:val="false"/>
          <w:color w:val="00000A"/>
          <w:sz w:val="24"/>
          <w:u w:val="none"/>
        </w:rPr>
        <w:t xml:space="preserve">Concejales Natalia Almonacid, Carlos Sánchez y Puente, Claudia Torres, Norma Taboada y Gerardo Ávila (JSRN). Colaboradora: Film Comission </w:t>
      </w:r>
      <w:r>
        <w:rPr>
          <w:rFonts w:cs="Times New Roman" w:ascii="Times New Roman" w:hAnsi="Times New Roman"/>
          <w:b w:val="false"/>
          <w:i w:val="false"/>
          <w:caps w:val="false"/>
          <w:smallCaps w:val="false"/>
          <w:strike w:val="false"/>
          <w:dstrike w:val="false"/>
          <w:color w:val="000000"/>
          <w:sz w:val="24"/>
          <w:highlight w:val="white"/>
          <w:u w:val="none"/>
        </w:rPr>
        <w:t xml:space="preserve">A Asesoría Letrada y a la </w:t>
      </w:r>
      <w:r>
        <w:rPr>
          <w:rFonts w:cs="Times New Roman" w:ascii="Times New Roman" w:hAnsi="Times New Roman"/>
          <w:b w:val="false"/>
          <w:i w:val="false"/>
          <w:caps w:val="false"/>
          <w:smallCaps w:val="false"/>
          <w:strike w:val="false"/>
          <w:dstrike w:val="false"/>
          <w:color w:val="000000"/>
          <w:sz w:val="24"/>
          <w:highlight w:val="cyan"/>
          <w:u w:val="none"/>
        </w:rPr>
        <w:t>comisión de Gobierno y Legales.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074/20: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Comunica necesidad de adecuar atención UDAI-Anses, San Carlos de Bariloche". Autores: </w:t>
      </w:r>
      <w:r>
        <w:rPr>
          <w:rFonts w:cs="Times New Roman" w:ascii="Times New Roman" w:hAnsi="Times New Roman"/>
          <w:b w:val="false"/>
          <w:i w:val="false"/>
          <w:caps w:val="false"/>
          <w:smallCaps w:val="false"/>
          <w:strike w:val="false"/>
          <w:dstrike w:val="false"/>
          <w:color w:val="00000A"/>
          <w:sz w:val="24"/>
          <w:u w:val="none"/>
        </w:rPr>
        <w:t xml:space="preserve">Concejales Gerardo Ávila, Natalia Almonacid, Carlos Sánchez y Puente, Claudia Torres y Norma Taboada (JSRN). </w:t>
      </w:r>
      <w:r>
        <w:rPr>
          <w:rFonts w:cs="Times New Roman" w:ascii="Times New Roman" w:hAnsi="Times New Roman"/>
          <w:b w:val="false"/>
          <w:i w:val="false"/>
          <w:caps w:val="false"/>
          <w:smallCaps w:val="false"/>
          <w:strike w:val="false"/>
          <w:dstrike w:val="false"/>
          <w:color w:val="000000"/>
          <w:sz w:val="24"/>
          <w:highlight w:val="white"/>
          <w:u w:val="none"/>
        </w:rPr>
        <w:t xml:space="preserve">Sobre tablas. </w:t>
      </w:r>
      <w:r>
        <w:rPr>
          <w:rFonts w:cs="Times New Roman" w:ascii="Times New Roman" w:hAnsi="Times New Roman"/>
          <w:b w:val="false"/>
          <w:i w:val="false"/>
          <w:caps w:val="false"/>
          <w:smallCaps w:val="false"/>
          <w:strike w:val="false"/>
          <w:dstrike w:val="false"/>
          <w:color w:val="000000"/>
          <w:sz w:val="24"/>
          <w:highlight w:val="darkYellow"/>
          <w:u w:val="none"/>
        </w:rPr>
        <w:t>C-20-1025. Acta 1127/20 del 4 de junio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075/20</w:t>
      </w:r>
      <w:r>
        <w:rPr>
          <w:rFonts w:cs="Times New Roman" w:ascii="Times New Roman" w:hAnsi="Times New Roman"/>
          <w:b w:val="false"/>
          <w:i w:val="false"/>
          <w:caps w:val="false"/>
          <w:smallCaps w:val="false"/>
          <w:strike w:val="false"/>
          <w:dstrike w:val="false"/>
          <w:color w:val="000000"/>
          <w:sz w:val="24"/>
          <w:highlight w:val="white"/>
          <w:u w:val="none"/>
        </w:rPr>
        <w:t>: "Se comunica al Poder Ejecutivo Nacional y al Ministerio de Transporte de la Nación, aumentar el monto del subsidio TUP".</w:t>
      </w:r>
      <w:r>
        <w:rPr>
          <w:b w:val="false"/>
          <w:caps w:val="false"/>
          <w:smallCaps w:val="false"/>
          <w:strike w:val="false"/>
          <w:dstrike w:val="false"/>
          <w:color w:val="00000A"/>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Autores: </w:t>
      </w:r>
      <w:r>
        <w:rPr>
          <w:rFonts w:cs="Times New Roman" w:ascii="Times New Roman" w:hAnsi="Times New Roman"/>
          <w:b w:val="false"/>
          <w:i w:val="false"/>
          <w:caps w:val="false"/>
          <w:smallCaps w:val="false"/>
          <w:strike w:val="false"/>
          <w:dstrike w:val="false"/>
          <w:color w:val="00000A"/>
          <w:sz w:val="24"/>
          <w:u w:val="none"/>
        </w:rPr>
        <w:t xml:space="preserve">Concejales Gerardo Ávila, Natalia Almonacid, Carlos Sánchez y Puente, Claudia Torres y Norma Taboada (JSRN). </w:t>
      </w:r>
      <w:r>
        <w:rPr>
          <w:rFonts w:cs="Times New Roman" w:ascii="Times New Roman" w:hAnsi="Times New Roman"/>
          <w:b w:val="false"/>
          <w:i w:val="false"/>
          <w:caps w:val="false"/>
          <w:smallCaps w:val="false"/>
          <w:strike w:val="false"/>
          <w:dstrike w:val="false"/>
          <w:color w:val="000000"/>
          <w:sz w:val="24"/>
          <w:highlight w:val="white"/>
          <w:u w:val="none"/>
        </w:rPr>
        <w:t xml:space="preserve">Sobre tablas. </w:t>
      </w:r>
      <w:r>
        <w:rPr>
          <w:rFonts w:cs="Times New Roman" w:ascii="Times New Roman" w:hAnsi="Times New Roman"/>
          <w:b w:val="false"/>
          <w:i w:val="false"/>
          <w:caps w:val="false"/>
          <w:smallCaps w:val="false"/>
          <w:strike w:val="false"/>
          <w:dstrike w:val="false"/>
          <w:color w:val="000000"/>
          <w:sz w:val="24"/>
          <w:highlight w:val="darkYellow"/>
          <w:u w:val="none"/>
        </w:rPr>
        <w:t>C-20-1026. Acta 1127/20 del 4 de junio de 2020.</w:t>
      </w:r>
      <w:r>
        <w:rPr>
          <w:b w:val="false"/>
          <w:caps w:val="false"/>
          <w:smallCaps w:val="false"/>
          <w:strike w:val="false"/>
          <w:dstrike w:val="false"/>
          <w:color w:val="000000"/>
          <w:u w:val="none"/>
        </w:rPr>
        <w:t xml:space="preserve"> </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076/20</w:t>
      </w:r>
      <w:r>
        <w:rPr>
          <w:rFonts w:cs="Times New Roman" w:ascii="Times New Roman" w:hAnsi="Times New Roman"/>
          <w:b w:val="false"/>
          <w:i w:val="false"/>
          <w:caps w:val="false"/>
          <w:smallCaps w:val="false"/>
          <w:strike w:val="false"/>
          <w:dstrike w:val="false"/>
          <w:color w:val="000000"/>
          <w:sz w:val="24"/>
          <w:highlight w:val="white"/>
          <w:u w:val="none"/>
        </w:rPr>
        <w:t xml:space="preserve">: "Establece semana del medio ambiente. Modifica Ordenanza 2033-CM-10". Autores: Concejales Norma Taboada, Gerardo Ávila, Natalia Almonacid, Claudia Torres y Carlos Sánchez y Puente (JSRN). Iniciativa: </w:t>
      </w:r>
      <w:r>
        <w:rPr>
          <w:rFonts w:cs="Times New Roman" w:ascii="Times New Roman" w:hAnsi="Times New Roman"/>
          <w:b w:val="false"/>
          <w:i w:val="false"/>
          <w:caps w:val="false"/>
          <w:smallCaps w:val="false"/>
          <w:strike w:val="false"/>
          <w:dstrike w:val="false"/>
          <w:color w:val="000000"/>
          <w:sz w:val="24"/>
          <w:u w:val="none"/>
        </w:rPr>
        <w:t xml:space="preserve">Mesa de Trabajo por el Cuidado del Ambiente "Bariloche Sustentable". A Asesoría Letrada, y a las comisiones </w:t>
      </w:r>
      <w:r>
        <w:rPr>
          <w:rFonts w:cs="Times New Roman" w:ascii="Times New Roman" w:hAnsi="Times New Roman"/>
          <w:b w:val="false"/>
          <w:i w:val="false"/>
          <w:caps w:val="false"/>
          <w:smallCaps w:val="false"/>
          <w:strike w:val="false"/>
          <w:dstrike w:val="false"/>
          <w:color w:val="000000"/>
          <w:sz w:val="24"/>
          <w:highlight w:val="white"/>
          <w:u w:val="none"/>
        </w:rPr>
        <w:t xml:space="preserve">de Turismo y Medio Ambiente </w:t>
      </w:r>
      <w:r>
        <w:rPr>
          <w:rFonts w:cs="Times New Roman" w:ascii="Times New Roman" w:hAnsi="Times New Roman"/>
          <w:b w:val="false"/>
          <w:i w:val="false"/>
          <w:caps w:val="false"/>
          <w:smallCaps w:val="false"/>
          <w:strike w:val="false"/>
          <w:dstrike w:val="false"/>
          <w:color w:val="000000"/>
          <w:sz w:val="24"/>
          <w:u w:val="none"/>
        </w:rPr>
        <w:t>y d</w:t>
      </w:r>
      <w:r>
        <w:rPr>
          <w:rFonts w:cs="Times New Roman" w:ascii="Times New Roman" w:hAnsi="Times New Roman"/>
          <w:b w:val="false"/>
          <w:i w:val="false"/>
          <w:caps w:val="false"/>
          <w:smallCaps w:val="false"/>
          <w:strike w:val="false"/>
          <w:dstrike w:val="false"/>
          <w:color w:val="000000"/>
          <w:sz w:val="24"/>
          <w:highlight w:val="white"/>
          <w:u w:val="none"/>
        </w:rPr>
        <w:t xml:space="preserve">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O-20-3177. Acta 1134/20 del 22 de octubre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077/20</w:t>
      </w:r>
      <w:r>
        <w:rPr>
          <w:rFonts w:cs="Times New Roman" w:ascii="Times New Roman" w:hAnsi="Times New Roman"/>
          <w:b w:val="false"/>
          <w:i w:val="false"/>
          <w:caps w:val="false"/>
          <w:smallCaps w:val="false"/>
          <w:strike w:val="false"/>
          <w:dstrike w:val="false"/>
          <w:color w:val="000000"/>
          <w:sz w:val="24"/>
          <w:highlight w:val="white"/>
          <w:u w:val="none"/>
        </w:rPr>
        <w:t>: "Se comunica al BCRA, ANSES y OMIDUC descuento IFE". Autores: Concejales Roxana Ferreyra, Marcelo Casas y Julieta Wallace (FdT).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C-20-1027. Acta 1128/20 del 25/06/20.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078/20</w:t>
      </w:r>
      <w:r>
        <w:rPr>
          <w:rFonts w:cs="Times New Roman" w:ascii="Times New Roman" w:hAnsi="Times New Roman"/>
          <w:b w:val="false"/>
          <w:i w:val="false"/>
          <w:caps w:val="false"/>
          <w:smallCaps w:val="false"/>
          <w:strike w:val="false"/>
          <w:dstrike w:val="false"/>
          <w:color w:val="000000"/>
          <w:sz w:val="24"/>
          <w:highlight w:val="white"/>
          <w:u w:val="none"/>
        </w:rPr>
        <w:t xml:space="preserve">: "Se comunica Gobernadora de Río Negro necesidad de aumentar las partidas destinadas a tarjetas sociales". Autores: Concejales Roxana Ferreyra, Marcelo Casas y Julieta Wallace (FdT). Sobre tablas. </w:t>
      </w:r>
      <w:r>
        <w:rPr>
          <w:rFonts w:cs="Times New Roman" w:ascii="Times New Roman" w:hAnsi="Times New Roman"/>
          <w:b w:val="false"/>
          <w:i w:val="false"/>
          <w:caps w:val="false"/>
          <w:smallCaps w:val="false"/>
          <w:strike w:val="false"/>
          <w:dstrike w:val="false"/>
          <w:color w:val="FF0000"/>
          <w:sz w:val="24"/>
          <w:highlight w:val="white"/>
          <w:u w:val="none"/>
        </w:rPr>
        <w:t>Rechazado. Acta 1128/20 del 25/06/20</w:t>
      </w:r>
    </w:p>
    <w:p>
      <w:pPr>
        <w:pStyle w:val="Cuerpodetexto"/>
        <w:bidi w:val="0"/>
        <w:spacing w:lineRule="auto" w:line="240" w:before="0" w:after="0"/>
        <w:jc w:val="both"/>
        <w:rPr/>
      </w:pPr>
      <w:r>
        <w:rPr>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color w:val="000000"/>
          <w:sz w:val="24"/>
          <w:highlight w:val="white"/>
          <w:u w:val="single"/>
        </w:rPr>
        <w:t>Proyecto de comunicación 079/20</w:t>
      </w:r>
      <w:r>
        <w:rPr>
          <w:rFonts w:cs="Times New Roman" w:ascii="Times New Roman" w:hAnsi="Times New Roman"/>
          <w:b w:val="false"/>
          <w:i w:val="false"/>
          <w:caps w:val="false"/>
          <w:smallCaps w:val="false"/>
          <w:strike w:val="false"/>
          <w:dstrike w:val="false"/>
          <w:color w:val="000000"/>
          <w:sz w:val="24"/>
          <w:highlight w:val="white"/>
          <w:u w:val="none"/>
        </w:rPr>
        <w:t xml:space="preserve">: "Se solicita al Ejecutivo Provincial Ministro de Seguridad el cumplimiento de la Res. CNPT Nro. 9/2020.". Autores: Concejales Julieta Wallace, Roxana Ferreyra y Marcelo Casas (FdT). Sobre tablas. </w:t>
      </w:r>
      <w:r>
        <w:rPr>
          <w:rFonts w:cs="Times New Roman" w:ascii="Times New Roman" w:hAnsi="Times New Roman"/>
          <w:b w:val="false"/>
          <w:i w:val="false"/>
          <w:caps w:val="false"/>
          <w:smallCaps w:val="false"/>
          <w:strike w:val="false"/>
          <w:dstrike w:val="false"/>
          <w:color w:val="FF0000"/>
          <w:sz w:val="24"/>
          <w:highlight w:val="white"/>
          <w:u w:val="none"/>
        </w:rPr>
        <w:t>Rechazado.Acta 1128/20 del 25/06/20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080/20</w:t>
      </w:r>
      <w:r>
        <w:rPr>
          <w:rFonts w:cs="Times New Roman" w:ascii="Times New Roman" w:hAnsi="Times New Roman"/>
          <w:b w:val="false"/>
          <w:i w:val="false"/>
          <w:caps w:val="false"/>
          <w:smallCaps w:val="false"/>
          <w:strike w:val="false"/>
          <w:dstrike w:val="false"/>
          <w:color w:val="000000"/>
          <w:sz w:val="24"/>
          <w:highlight w:val="white"/>
          <w:u w:val="none"/>
        </w:rPr>
        <w:t>: "Se modifica Ordenanza 3150-CM-20. Declara estado de emergencia económica, social y de servicios en San Carlos de Bariloche. Covid-19.". Autor: Intendente Municipal, Gustavo Gennuso. Colaboradores: Jefe de Gabinete, Marcos Barberis; Vicejefa de Gabinete, Marcela González Abdala; Secretaria Legal y Técnica, Mercedes Lasmartres; Secretario de Hacienda, Diego Quintana; Secretario de Desarrollo Humano Integral, Juan Pablo Ferrari; Secretario de Servicios Públicos, Eduardo Garza; Secretaria de Planificación y Evaluación de Políticas Públicas, Gabriela Rosemberg; Secretaria de Producción, Innovación y Empleo, Eugenia Ordoñez; Secretario de Fiscalización, Javier Fibiger; Secretario de Turismo, Gastón Burlón y Secretario de Ambiente y Desarrollo Urbano, Pablo Bullaude.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O-20-3155. Acta 1128/20 del 25/06/20.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0081/20</w:t>
      </w:r>
      <w:r>
        <w:rPr>
          <w:rFonts w:cs="Times New Roman" w:ascii="Times New Roman" w:hAnsi="Times New Roman"/>
          <w:b w:val="false"/>
          <w:i w:val="false"/>
          <w:caps w:val="false"/>
          <w:smallCaps w:val="false"/>
          <w:strike w:val="false"/>
          <w:dstrike w:val="false"/>
          <w:color w:val="000000"/>
          <w:sz w:val="24"/>
          <w:u w:val="none"/>
        </w:rPr>
        <w:t xml:space="preserve">: "Se crea el Programa Municipal Reactivando Bariloche. Autor: Intendente Municipal, Gustavo Gennuso. Colaboradores: Jefe de Gabinete, Marcos Barberis; Vice Jefa de Gabinete, Marcela González Abdala; Secretaria Legal y Técnica, Mercedes Lasmartes; Secretario de Ambiente y Desarrollo Urbano, Pablo Bullaude; Secretaria de Producción Innovación y Empleo, Eugenia Ordóñez y Secretario de Hacienda, Diego Quintana.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O-20-3163. Acta 1129/20 del 23/7/20.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0082/20: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Se crea Plan de regularización de obligaciones municipales. Covid-19". Autor: Intendente Municipal, Gustavo Gennuso. Colaboradores: Jefe de Gabinete, Marcos Barberis; Vice Jefa de Gabinete, Marcela González Abdala; Secretario de Ambiente y Desarrollo Urbano, Pablo Bullaude; Secretario de Hacienda, Diego Quintana y Secretaria Legal y Técnica, Mercedes Lasmartes. </w:t>
      </w:r>
      <w:r>
        <w:rPr>
          <w:rFonts w:cs="Times New Roman" w:ascii="Times New Roman" w:hAnsi="Times New Roman"/>
          <w:b w:val="false"/>
          <w:i w:val="false"/>
          <w:caps w:val="false"/>
          <w:smallCaps w:val="false"/>
          <w:strike w:val="false"/>
          <w:dstrike w:val="false"/>
          <w:color w:val="000000"/>
          <w:sz w:val="24"/>
          <w:highlight w:val="white"/>
          <w:u w:val="none"/>
        </w:rPr>
        <w:t xml:space="preserve">Sobre tablas. </w:t>
      </w:r>
      <w:r>
        <w:rPr>
          <w:rFonts w:cs="Times New Roman" w:ascii="Times New Roman" w:hAnsi="Times New Roman"/>
          <w:b w:val="false"/>
          <w:i w:val="false"/>
          <w:caps w:val="false"/>
          <w:smallCaps w:val="false"/>
          <w:strike w:val="false"/>
          <w:dstrike w:val="false"/>
          <w:color w:val="000000"/>
          <w:sz w:val="24"/>
          <w:highlight w:val="green"/>
          <w:u w:val="none"/>
        </w:rPr>
        <w:t>O-20-3158. Acta 1128/20 del 25/06/20.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0083/20: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Se autoriza al Ejecutivo Municipal venta de inmuebles municipales". Autor: Intendente Municipal, Gustavo Gennuso. Colaboradores: Jefe de Gabinete, Marcos Barberis; Vice Jefa de Gabinete, Marcela González Abdala; Secretario de Ambiente y Desarrollo Urbano, Pablo Bullaude; Secretario de Hacienda, Diego Quintana y Secretaria Legal y Técnic</w:t>
      </w:r>
      <w:r>
        <w:rPr>
          <w:rFonts w:cs="Times New Roman" w:ascii="Times New Roman" w:hAnsi="Times New Roman"/>
          <w:b w:val="false"/>
          <w:i w:val="false"/>
          <w:caps w:val="false"/>
          <w:smallCaps w:val="false"/>
          <w:strike w:val="false"/>
          <w:dstrike w:val="false"/>
          <w:color w:val="000000"/>
          <w:sz w:val="24"/>
          <w:highlight w:val="white"/>
          <w:u w:val="none"/>
        </w:rPr>
        <w:t>a, Mercedes Lasmartes. A Asesoría Letrada y a las comisiones de Obras y Planeamiento y de Gobierno y Legales. Con tratamiento de Preferencia Primera S</w:t>
      </w:r>
      <w:r>
        <w:rPr>
          <w:rFonts w:cs="Times New Roman" w:ascii="Times New Roman" w:hAnsi="Times New Roman"/>
          <w:b w:val="false"/>
          <w:i w:val="false"/>
          <w:caps w:val="false"/>
          <w:smallCaps w:val="false"/>
          <w:strike w:val="false"/>
          <w:dstrike w:val="false"/>
          <w:color w:val="000000"/>
          <w:sz w:val="24"/>
          <w:u w:val="none"/>
        </w:rPr>
        <w:t xml:space="preserve">esión. Retiro de preferencia Acta 1129/20 del 23/07/20. </w:t>
      </w:r>
      <w:r>
        <w:rPr>
          <w:b w:val="false"/>
          <w:caps w:val="false"/>
          <w:smallCaps w:val="false"/>
          <w:strike w:val="false"/>
          <w:dstrike w:val="false"/>
          <w:color w:val="00000A"/>
          <w:highlight w:val="white"/>
          <w:u w:val="none"/>
        </w:rPr>
        <w:t> </w:t>
      </w:r>
      <w:r>
        <w:rPr>
          <w:rFonts w:cs="Times New Roman" w:ascii="Times New Roman" w:hAnsi="Times New Roman"/>
          <w:b w:val="false"/>
          <w:i w:val="false"/>
          <w:caps w:val="false"/>
          <w:smallCaps w:val="false"/>
          <w:strike w:val="false"/>
          <w:dstrike w:val="false"/>
          <w:color w:val="00000A"/>
          <w:sz w:val="24"/>
          <w:highlight w:val="green"/>
          <w:u w:val="none"/>
        </w:rPr>
        <w:t>O-20-3194. Acta 1137/20 del 30/12/2020 - subsumido con el proyecto 053/20.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ordenanza 0084/20</w:t>
      </w:r>
      <w:r>
        <w:rPr>
          <w:rFonts w:cs="Times New Roman" w:ascii="Times New Roman" w:hAnsi="Times New Roman"/>
          <w:b w:val="false"/>
          <w:i w:val="false"/>
          <w:caps w:val="false"/>
          <w:smallCaps w:val="false"/>
          <w:strike w:val="false"/>
          <w:dstrike w:val="false"/>
          <w:color w:val="000000"/>
          <w:sz w:val="24"/>
          <w:u w:val="none"/>
        </w:rPr>
        <w:t xml:space="preserve">: "Se adhiere a la ley provincial 5441. Medidas emergencia económica, financiera y fiscal". Autor: Intendente Municipal, Gustavo Gennuso. Colaboradores: Jefe de Gabinete, Marcos Barberis; Vice Jefa de Gabinete, Marcela González Abdala; Secretario de Hacienda, Diego Quintana y Secretaria Legal y Técnica, Mercedes Lasmartes. Sobre tablas. </w:t>
      </w:r>
      <w:r>
        <w:rPr>
          <w:rFonts w:cs="Times New Roman" w:ascii="Times New Roman" w:hAnsi="Times New Roman"/>
          <w:b w:val="false"/>
          <w:i w:val="false"/>
          <w:caps w:val="false"/>
          <w:smallCaps w:val="false"/>
          <w:strike w:val="false"/>
          <w:dstrike w:val="false"/>
          <w:color w:val="000000"/>
          <w:sz w:val="24"/>
          <w:highlight w:val="green"/>
          <w:u w:val="none"/>
        </w:rPr>
        <w:t>O-20-3159. Acta 1128/20 del 25/06/20.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u w:val="single"/>
        </w:rPr>
        <w:t>Proyecto de comunicación 0085/20</w:t>
      </w:r>
      <w:r>
        <w:rPr>
          <w:rFonts w:cs="Times New Roman" w:ascii="Times New Roman" w:hAnsi="Times New Roman"/>
          <w:b w:val="false"/>
          <w:i w:val="false"/>
          <w:caps w:val="false"/>
          <w:smallCaps w:val="false"/>
          <w:strike w:val="false"/>
          <w:dstrike w:val="false"/>
          <w:color w:val="000000"/>
          <w:sz w:val="24"/>
          <w:u w:val="none"/>
        </w:rPr>
        <w:t xml:space="preserve">: "Solicita al Poder Legislativo Provincial urgente tratamiento proyecto Ley Emergencia Turística Río Negro". Autores: Concejales Julieta Wallace, Marcelo Casas y  Roxana Ferreyra (FdT). </w:t>
      </w:r>
      <w:r>
        <w:rPr>
          <w:rFonts w:cs="Times New Roman" w:ascii="Times New Roman" w:hAnsi="Times New Roman"/>
          <w:b w:val="false"/>
          <w:i w:val="false"/>
          <w:caps w:val="false"/>
          <w:smallCaps w:val="false"/>
          <w:strike w:val="false"/>
          <w:dstrike w:val="false"/>
          <w:color w:val="000000"/>
          <w:sz w:val="24"/>
          <w:highlight w:val="white"/>
          <w:u w:val="none"/>
        </w:rPr>
        <w:t>Sobre tablas</w:t>
      </w:r>
      <w:r>
        <w:rPr>
          <w:rFonts w:cs="Times New Roman" w:ascii="Times New Roman" w:hAnsi="Times New Roman"/>
          <w:b w:val="false"/>
          <w:i w:val="false"/>
          <w:caps w:val="false"/>
          <w:smallCaps w:val="false"/>
          <w:strike w:val="false"/>
          <w:dstrike w:val="false"/>
          <w:color w:val="FF0000"/>
          <w:sz w:val="24"/>
          <w:highlight w:val="white"/>
          <w:u w:val="none"/>
        </w:rPr>
        <w:t>. Retirado. Acta 1128/20 del 25/06/20.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0086/20</w:t>
      </w:r>
      <w:r>
        <w:rPr>
          <w:rFonts w:cs="Times New Roman" w:ascii="Times New Roman" w:hAnsi="Times New Roman"/>
          <w:b w:val="false"/>
          <w:i w:val="false"/>
          <w:caps w:val="false"/>
          <w:smallCaps w:val="false"/>
          <w:strike w:val="false"/>
          <w:dstrike w:val="false"/>
          <w:color w:val="000000"/>
          <w:sz w:val="24"/>
          <w:highlight w:val="white"/>
          <w:u w:val="none"/>
        </w:rPr>
        <w:t>: "Se prorroga vigencia Habilitaciones Comerciales. Emergencia Covid 19". Autores: Concejales Carlos Sánchez y Puente y Gerardo Ávila (JSRN).</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 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a la comisión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Gobierno y Legales. </w:t>
      </w:r>
      <w:r>
        <w:rPr>
          <w:rFonts w:cs="Times New Roman" w:ascii="Times New Roman" w:hAnsi="Times New Roman"/>
          <w:b w:val="false"/>
          <w:i w:val="false"/>
          <w:caps w:val="false"/>
          <w:smallCaps w:val="false"/>
          <w:strike w:val="false"/>
          <w:dstrike w:val="false"/>
          <w:color w:val="000000"/>
          <w:sz w:val="24"/>
          <w:highlight w:val="green"/>
          <w:u w:val="none"/>
        </w:rPr>
        <w:t>O-20-3164.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0087/20</w:t>
      </w:r>
      <w:r>
        <w:rPr>
          <w:rFonts w:cs="Times New Roman" w:ascii="Times New Roman" w:hAnsi="Times New Roman"/>
          <w:b w:val="false"/>
          <w:i w:val="false"/>
          <w:caps w:val="false"/>
          <w:smallCaps w:val="false"/>
          <w:strike w:val="false"/>
          <w:dstrike w:val="false"/>
          <w:color w:val="000000"/>
          <w:sz w:val="24"/>
          <w:highlight w:val="white"/>
          <w:u w:val="none"/>
        </w:rPr>
        <w:t xml:space="preserve">: "Obligación cartel y guía para alquileres en inmobiliarias, modifica ordenanzas 2375-CM-12 y 254-CM-1989. Mediación comunitaria Defensoría del Pueblo". Autores: Concejales Carlos Sánchez y Puente, Natalia Almonacid, Claudia Torres, Norma Taboada y Gerardo Ávila (JSRN). </w:t>
      </w:r>
      <w:r>
        <w:rPr>
          <w:b w:val="false"/>
          <w:caps w:val="false"/>
          <w:smallCaps w:val="false"/>
          <w:strike w:val="false"/>
          <w:dstrike w:val="false"/>
          <w:color w:val="000000"/>
          <w:u w:val="none"/>
        </w:rPr>
        <w:t> </w:t>
      </w:r>
      <w:r>
        <w:rPr>
          <w:rFonts w:cs="Times New Roman" w:ascii="Times New Roman" w:hAnsi="Times New Roman"/>
          <w:b w:val="false"/>
          <w:i w:val="false"/>
          <w:caps w:val="false"/>
          <w:smallCaps w:val="false"/>
          <w:strike w:val="false"/>
          <w:dstrike w:val="false"/>
          <w:color w:val="000000"/>
          <w:sz w:val="24"/>
          <w:u w:val="none"/>
        </w:rPr>
        <w:t>A Asesoría Letrada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a las comisiones de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w:t>
      </w:r>
      <w:r>
        <w:rPr>
          <w:rFonts w:cs="Times New Roman" w:ascii="Times New Roman" w:hAnsi="Times New Roman"/>
          <w:b w:val="false"/>
          <w:i w:val="false"/>
          <w:caps w:val="false"/>
          <w:smallCaps w:val="false"/>
          <w:strike w:val="false"/>
          <w:dstrike w:val="false"/>
          <w:color w:val="000000"/>
          <w:sz w:val="24"/>
          <w:highlight w:val="white"/>
          <w:u w:val="none"/>
        </w:rPr>
        <w:t>o y de Gobierno y Legales. </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resolución 0088/20</w:t>
      </w:r>
      <w:r>
        <w:rPr>
          <w:rFonts w:cs="Times New Roman" w:ascii="Times New Roman" w:hAnsi="Times New Roman"/>
          <w:b w:val="false"/>
          <w:i w:val="false"/>
          <w:caps w:val="false"/>
          <w:smallCaps w:val="false"/>
          <w:strike w:val="false"/>
          <w:dstrike w:val="false"/>
          <w:color w:val="000000"/>
          <w:sz w:val="24"/>
          <w:highlight w:val="white"/>
          <w:u w:val="none"/>
        </w:rPr>
        <w:t>: "Modifica capítulo Resolución 462-CM-15, posibilita la utilización de otras plataformas digitales". Autora: Concejal Natalia Almonacid (JSRN). A la comisión de Gobierno y Legales.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R-20-632. Acta 1128/20 del 25/06/20.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0089/20</w:t>
      </w:r>
      <w:r>
        <w:rPr>
          <w:rFonts w:cs="Times New Roman" w:ascii="Times New Roman" w:hAnsi="Times New Roman"/>
          <w:b w:val="false"/>
          <w:i w:val="false"/>
          <w:caps w:val="false"/>
          <w:smallCaps w:val="false"/>
          <w:strike w:val="false"/>
          <w:dstrike w:val="false"/>
          <w:color w:val="000000"/>
          <w:sz w:val="24"/>
          <w:highlight w:val="white"/>
          <w:u w:val="none"/>
        </w:rPr>
        <w:t xml:space="preserve">: "Se solicita al Ministerio De Seguridad Y Justicia De Río Negro y a la Federación de Asociaciones Civiles de Bomberos Voluntarios informe qué asociaciones adeudan rendiciones y se envíen recursos a las que se encuentran en regla dando cumplimiento a la ley 5434". Autor: Concejal Ariel Cárdenas (BxC). Sobre tablas. </w:t>
      </w:r>
      <w:r>
        <w:rPr>
          <w:rFonts w:cs="Times New Roman" w:ascii="Times New Roman" w:hAnsi="Times New Roman"/>
          <w:b w:val="false"/>
          <w:i w:val="false"/>
          <w:caps w:val="false"/>
          <w:smallCaps w:val="false"/>
          <w:strike w:val="false"/>
          <w:dstrike w:val="false"/>
          <w:color w:val="000000"/>
          <w:sz w:val="24"/>
          <w:highlight w:val="green"/>
          <w:u w:val="none"/>
        </w:rPr>
        <w:t>C-20-1028. Acta 1128/20 del 25/6/20.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0090/20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"Declaración utilidad pública y expropiación inmueble 19-2-F-025-04 Barrio Alun Ruca (ex Mocciola)". Autores: Julieta Wallace, Marcelo Casas y Roxana Ferreyra (FdT). Iniciativa: Comisión de Tierras de Alun Ruca. </w:t>
      </w:r>
      <w:r>
        <w:rPr>
          <w:rFonts w:cs="Times New Roman" w:ascii="Times New Roman" w:hAnsi="Times New Roman"/>
          <w:b w:val="false"/>
          <w:i w:val="false"/>
          <w:caps w:val="false"/>
          <w:smallCaps w:val="false"/>
          <w:strike w:val="false"/>
          <w:dstrike w:val="false"/>
          <w:color w:val="000000"/>
          <w:sz w:val="24"/>
          <w:u w:val="none"/>
        </w:rPr>
        <w:t>A 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a las comisiones de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0091/20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Legislatura Río Negro tratamiento y aprobación proyecto de ley Nº 375/2020". Autora: Concejala Roxana Ferreyra, Julieta Wallace y Marcelo Casas (FdT). Sobre tablas. </w:t>
      </w:r>
      <w:r>
        <w:rPr>
          <w:rFonts w:cs="Times New Roman" w:ascii="Times New Roman" w:hAnsi="Times New Roman"/>
          <w:b w:val="false"/>
          <w:i w:val="false"/>
          <w:caps w:val="false"/>
          <w:smallCaps w:val="false"/>
          <w:strike w:val="false"/>
          <w:dstrike w:val="false"/>
          <w:color w:val="FF0000"/>
          <w:sz w:val="24"/>
          <w:highlight w:val="white"/>
          <w:u w:val="none"/>
        </w:rPr>
        <w:t>Rechazado.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0092/20</w:t>
      </w:r>
      <w:r>
        <w:rPr>
          <w:rFonts w:cs="Times New Roman" w:ascii="Times New Roman" w:hAnsi="Times New Roman"/>
          <w:b w:val="false"/>
          <w:i w:val="false"/>
          <w:caps w:val="false"/>
          <w:smallCaps w:val="false"/>
          <w:strike w:val="false"/>
          <w:dstrike w:val="false"/>
          <w:color w:val="000000"/>
          <w:sz w:val="24"/>
          <w:highlight w:val="white"/>
          <w:u w:val="none"/>
        </w:rPr>
        <w:t>: "Se modifica ordenanza 2203-CM-11 Ente Autárquico Municipal Fiscalizador de la Concesión del Cerro Catedral (EAMCEC)". Autor: Concejal Ariel Cárdenas  (BXC). A Asesoría Letrada y a la comisión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0093/20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Ministerio de Justicia, Agencia de Seguridad Vial, Madres del Dolor Beneplácito inclusión víctimas viales línea 149. Autores: Concejales Norma Taboada, Gerardo Ávila, Natalia Almonacid, Claudia Torres y Carlos Sánchez y Puente (JSRN). Iniciativa: Grupo JEN El Bolsón. Sobre tablas. </w:t>
      </w:r>
      <w:r>
        <w:rPr>
          <w:rFonts w:cs="Times New Roman" w:ascii="Times New Roman" w:hAnsi="Times New Roman"/>
          <w:b w:val="false"/>
          <w:i w:val="false"/>
          <w:caps w:val="false"/>
          <w:smallCaps w:val="false"/>
          <w:strike w:val="false"/>
          <w:dstrike w:val="false"/>
          <w:color w:val="000000"/>
          <w:sz w:val="24"/>
          <w:highlight w:val="green"/>
          <w:u w:val="none"/>
        </w:rPr>
        <w:t>C-20-1029.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0094/20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"Declarar de interés comunitario a Asociación Civil Ojos de Cielo". Autores: Concejales Julieta Wallace, Marcelo Casas y Roxana Ferreyra (FdT): Natalia Almonacid, Gerardo Ávila, Norma Taboada, Claudia Torres,  Carlos Sánchez y Puente (JSRN); Ariel Cárdenas (BxC); Pablo Chamatrópulos (POBAR) y Gerardo Del Río (PUL).  Sobre tablas.  </w:t>
      </w:r>
      <w:r>
        <w:rPr>
          <w:rFonts w:cs="Times New Roman" w:ascii="Times New Roman" w:hAnsi="Times New Roman"/>
          <w:b w:val="false"/>
          <w:i w:val="false"/>
          <w:caps w:val="false"/>
          <w:smallCaps w:val="false"/>
          <w:strike w:val="false"/>
          <w:dstrike w:val="false"/>
          <w:color w:val="000000"/>
          <w:sz w:val="24"/>
          <w:highlight w:val="green"/>
          <w:u w:val="none"/>
        </w:rPr>
        <w:t>D-20-2687.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0095/20</w:t>
      </w:r>
      <w:r>
        <w:rPr>
          <w:rFonts w:cs="Times New Roman" w:ascii="Times New Roman" w:hAnsi="Times New Roman"/>
          <w:b w:val="false"/>
          <w:i w:val="false"/>
          <w:caps w:val="false"/>
          <w:smallCaps w:val="false"/>
          <w:strike w:val="false"/>
          <w:dstrike w:val="false"/>
          <w:color w:val="000000"/>
          <w:sz w:val="24"/>
          <w:highlight w:val="white"/>
          <w:u w:val="none"/>
        </w:rPr>
        <w:t>: "Acceso terapéutico, investigación, uso científico y producción pública del cannabis medicinal". Autores: Concejales Julieta Wallace, Marcelo Casas y Roxana Ferreyra (FdT).  Iniciativa: Asociación Civil Ciencia Sativa. A Asesoría Letrada y a la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Desarrollo Humano, Deportes y Cultura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O-20-3190. Acta 1136/20 del 26 de noviembre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0096/20</w:t>
      </w:r>
      <w:r>
        <w:rPr>
          <w:rFonts w:cs="Times New Roman" w:ascii="Times New Roman" w:hAnsi="Times New Roman"/>
          <w:b w:val="false"/>
          <w:i w:val="false"/>
          <w:caps w:val="false"/>
          <w:smallCaps w:val="false"/>
          <w:strike w:val="false"/>
          <w:dstrike w:val="false"/>
          <w:color w:val="000000"/>
          <w:sz w:val="24"/>
          <w:highlight w:val="white"/>
          <w:u w:val="none"/>
        </w:rPr>
        <w:t xml:space="preserve">: "Acepta donación desmalezadora, televisor smart 40", impresora multifunción y 2 teléfonos motorola G7". Autor. Intendente Municipal Gustavo Gennuso. Colaboradores: Jefe de Gabinete, Marcos Barberis; Coordinadora Interna Jefatura de Gabinete, Rosario Armas. Sobre tablas. </w:t>
      </w:r>
      <w:r>
        <w:rPr>
          <w:rFonts w:cs="Times New Roman" w:ascii="Times New Roman" w:hAnsi="Times New Roman"/>
          <w:b w:val="false"/>
          <w:i w:val="false"/>
          <w:caps w:val="false"/>
          <w:smallCaps w:val="false"/>
          <w:strike w:val="false"/>
          <w:dstrike w:val="false"/>
          <w:color w:val="000000"/>
          <w:sz w:val="24"/>
          <w:highlight w:val="green"/>
          <w:u w:val="none"/>
        </w:rPr>
        <w:t>O-20-3160.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0097/20</w:t>
      </w:r>
      <w:r>
        <w:rPr>
          <w:rFonts w:cs="Times New Roman" w:ascii="Times New Roman" w:hAnsi="Times New Roman"/>
          <w:b w:val="false"/>
          <w:i w:val="false"/>
          <w:caps w:val="false"/>
          <w:smallCaps w:val="false"/>
          <w:strike w:val="false"/>
          <w:dstrike w:val="false"/>
          <w:color w:val="000000"/>
          <w:sz w:val="24"/>
          <w:highlight w:val="white"/>
          <w:u w:val="none"/>
        </w:rPr>
        <w:t xml:space="preserve">: "Adhiere ley provincial Iniciativa Popular. Autoriza certificación firmas. Autores: Concejales Julieta Wallace, Marcelo Casas y Roxana Ferreyra (FdT).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O-20-3168. Acta 1132/20 del 18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0098/20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Senado beneplácito por tratamiento y sanción proyecto 241-S-2020. Autores: Concejales Roxana Ferreyra, Marcelo Casas y Julieta Wallace (FdT). Sobre tablas.  </w:t>
      </w:r>
      <w:r>
        <w:rPr>
          <w:rFonts w:cs="Times New Roman" w:ascii="Times New Roman" w:hAnsi="Times New Roman"/>
          <w:b w:val="false"/>
          <w:i w:val="false"/>
          <w:caps w:val="false"/>
          <w:smallCaps w:val="false"/>
          <w:strike w:val="false"/>
          <w:dstrike w:val="false"/>
          <w:color w:val="000000"/>
          <w:sz w:val="24"/>
          <w:highlight w:val="green"/>
          <w:u w:val="none"/>
        </w:rPr>
        <w:t>C-20-1030.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0099/20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Cámara  Diputados de la Nación urgente tratamiento proyecto ley reducción IVA obra pública municipal". Autores: Concejales Julieta Wallace, Marcelo Casas y Roxana Ferreyra (FdT). Sobre tablas. </w:t>
      </w:r>
      <w:r>
        <w:rPr>
          <w:rFonts w:cs="Times New Roman" w:ascii="Times New Roman" w:hAnsi="Times New Roman"/>
          <w:b w:val="false"/>
          <w:i w:val="false"/>
          <w:caps w:val="false"/>
          <w:smallCaps w:val="false"/>
          <w:strike w:val="false"/>
          <w:dstrike w:val="false"/>
          <w:color w:val="000000"/>
          <w:sz w:val="24"/>
          <w:highlight w:val="green"/>
          <w:u w:val="none"/>
        </w:rPr>
        <w:t>C-20-1031.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100/20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Senado de la Nación urgente tratamiento proyecto ley régimen previsional combatientes incendios forestales y/o rurales". Autores: Concejales Julieta Wallace, Marcelo Casas y Roxana Ferreyra (FdT). Sobre tablas.  </w:t>
      </w:r>
      <w:r>
        <w:rPr>
          <w:rFonts w:cs="Times New Roman" w:ascii="Times New Roman" w:hAnsi="Times New Roman"/>
          <w:b w:val="false"/>
          <w:i w:val="false"/>
          <w:caps w:val="false"/>
          <w:smallCaps w:val="false"/>
          <w:strike w:val="false"/>
          <w:dstrike w:val="false"/>
          <w:color w:val="000000"/>
          <w:sz w:val="24"/>
          <w:highlight w:val="green"/>
          <w:u w:val="none"/>
        </w:rPr>
        <w:t>C-20-1032.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101/20</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Ordenanza 2798-CM-16. Acceso a la información pública. Participación usuarios CSSTUP". Autores: Concejales Julieta Wallace, Marcelo Casas y Roxana Ferreyra (FdT). A Asesoría Letrada y a las comisiones de </w:t>
      </w:r>
      <w:r>
        <w:rPr>
          <w:rFonts w:cs="Times New Roman" w:ascii="Times New Roman" w:hAnsi="Times New Roman"/>
          <w:b w:val="false"/>
          <w:i w:val="false"/>
          <w:caps w:val="false"/>
          <w:smallCaps w:val="false"/>
          <w:strike w:val="false"/>
          <w:dstrike w:val="false"/>
          <w:color w:val="000000"/>
          <w:sz w:val="24"/>
          <w:u w:val="none"/>
        </w:rPr>
        <w:t>Servicios, Tránsito y Transporte</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FF0000"/>
          <w:sz w:val="24"/>
          <w:highlight w:val="white"/>
          <w:u w:val="none"/>
        </w:rPr>
        <w:t>Rechazado. Acta 1137/20 del 30/12/20.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102/20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Comunica proyecto de reapertura LADE Sucursal Bariloche y nuevos vuelos regionales". Autor: Concejal Pablo Chamatrópulos (POBAR).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C-20-1040. Acta 1132/20 del 18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103/20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Legislatura Río Negro tratamiento proyecto ley régimen mano de obra local". Autores: Concejales Julieta Wallace, Marcelo Casas, Roxana Ferreyra (FdT). Iniciativa: CGT Zona Andina. Sobre tablas.  </w:t>
      </w:r>
      <w:r>
        <w:rPr>
          <w:rFonts w:cs="Times New Roman" w:ascii="Times New Roman" w:hAnsi="Times New Roman"/>
          <w:b w:val="false"/>
          <w:i w:val="false"/>
          <w:caps w:val="false"/>
          <w:smallCaps w:val="false"/>
          <w:strike w:val="false"/>
          <w:dstrike w:val="false"/>
          <w:color w:val="000000"/>
          <w:sz w:val="24"/>
          <w:highlight w:val="green"/>
          <w:u w:val="none"/>
        </w:rPr>
        <w:t>C-20-1033.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104/20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municipal y cultural proyecto largometraje de ficción Chesterfield". Autores: Concejales Gerardo Ávila, Natalia Almonacid, Norma Taboada,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D-20-2688.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105/20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municipal y cultural proyecto largometraje de ficción Cimarrón". Autores: Concejales Natalia Almonacid, Gerardo Ávila, Norma Taboada,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D-20-2689.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106/20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interés municipal y comunitario la 6° edición concurso muñeco de nieve". Autores: Comisión Legislativa. Concejales Natalia Almonacid, Carlos Sánchez y Puente (JSRN), Julieta Wallace (FdT), Ariel Cárdenas (BxC), Pablo Chamatrópulos (POBAR) y Gerardo Del Río (PUL). Sobre tablas. </w:t>
      </w:r>
      <w:r>
        <w:rPr>
          <w:rFonts w:cs="Times New Roman" w:ascii="Times New Roman" w:hAnsi="Times New Roman"/>
          <w:b w:val="false"/>
          <w:i w:val="false"/>
          <w:caps w:val="false"/>
          <w:smallCaps w:val="false"/>
          <w:strike w:val="false"/>
          <w:dstrike w:val="false"/>
          <w:color w:val="000000"/>
          <w:sz w:val="24"/>
          <w:highlight w:val="green"/>
          <w:u w:val="none"/>
        </w:rPr>
        <w:t>D-20-2690.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107/20</w:t>
      </w:r>
      <w:r>
        <w:rPr>
          <w:rFonts w:cs="Times New Roman" w:ascii="Times New Roman" w:hAnsi="Times New Roman"/>
          <w:b w:val="false"/>
          <w:i w:val="false"/>
          <w:caps w:val="false"/>
          <w:smallCaps w:val="false"/>
          <w:strike w:val="false"/>
          <w:dstrike w:val="false"/>
          <w:color w:val="000000"/>
          <w:sz w:val="24"/>
          <w:highlight w:val="white"/>
          <w:u w:val="none"/>
        </w:rPr>
        <w:t xml:space="preserve">: "Se comunica el acompañamiento al tratamiento del proyecto de ley de emergencia turística nacional". Autores: Concejales Natalia Almonacid, Gerardo Ávila, Norma Taboada,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C-20-1034. Acta 1129/20 del 23/7/20.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108/20</w:t>
      </w:r>
      <w:r>
        <w:rPr>
          <w:rFonts w:cs="Times New Roman" w:ascii="Times New Roman" w:hAnsi="Times New Roman"/>
          <w:b w:val="false"/>
          <w:i w:val="false"/>
          <w:caps w:val="false"/>
          <w:smallCaps w:val="false"/>
          <w:strike w:val="false"/>
          <w:dstrike w:val="false"/>
          <w:color w:val="000000"/>
          <w:sz w:val="24"/>
          <w:highlight w:val="white"/>
          <w:u w:val="none"/>
        </w:rPr>
        <w:t xml:space="preserve">: "Expresar beneplácito por campaña provincial de difusión para donación de plasma". Autores: Concejales Julieta Wallace, Marcelo Casas, Roxana Ferreyra (FdT). Sobre tablas.  </w:t>
      </w:r>
      <w:r>
        <w:rPr>
          <w:rFonts w:cs="Times New Roman" w:ascii="Times New Roman" w:hAnsi="Times New Roman"/>
          <w:b w:val="false"/>
          <w:i w:val="false"/>
          <w:caps w:val="false"/>
          <w:smallCaps w:val="false"/>
          <w:strike w:val="false"/>
          <w:dstrike w:val="false"/>
          <w:color w:val="000000"/>
          <w:sz w:val="24"/>
          <w:highlight w:val="green"/>
          <w:u w:val="none"/>
        </w:rPr>
        <w:t>C-20-1035. Acta 1129/20 del 23/7/20.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109/20</w:t>
      </w:r>
      <w:r>
        <w:rPr>
          <w:rFonts w:cs="Times New Roman" w:ascii="Times New Roman" w:hAnsi="Times New Roman"/>
          <w:b w:val="false"/>
          <w:i w:val="false"/>
          <w:caps w:val="false"/>
          <w:smallCaps w:val="false"/>
          <w:strike w:val="false"/>
          <w:dstrike w:val="false"/>
          <w:color w:val="000000"/>
          <w:sz w:val="24"/>
          <w:highlight w:val="white"/>
          <w:u w:val="none"/>
        </w:rPr>
        <w:t xml:space="preserve">: Se solicita al Congreso Nacional la sanción urgente de una ley que declare la emergencia turística. Autor: Concejal Ariel Cárdenas (BxC). Sobre tablas. </w:t>
      </w:r>
      <w:r>
        <w:rPr>
          <w:rFonts w:cs="Times New Roman" w:ascii="Times New Roman" w:hAnsi="Times New Roman"/>
          <w:b w:val="false"/>
          <w:i w:val="false"/>
          <w:caps w:val="false"/>
          <w:smallCaps w:val="false"/>
          <w:strike w:val="false"/>
          <w:dstrike w:val="false"/>
          <w:color w:val="000000"/>
          <w:sz w:val="24"/>
          <w:highlight w:val="green"/>
          <w:u w:val="none"/>
        </w:rPr>
        <w:t>C-20-1036. Acta 1130/20 del 13 de agosto de 2020, subsumido con 125/20.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110/20</w:t>
      </w:r>
      <w:r>
        <w:rPr>
          <w:rFonts w:cs="Times New Roman" w:ascii="Times New Roman" w:hAnsi="Times New Roman"/>
          <w:b w:val="false"/>
          <w:i w:val="false"/>
          <w:caps w:val="false"/>
          <w:smallCaps w:val="false"/>
          <w:strike w:val="false"/>
          <w:dstrike w:val="false"/>
          <w:color w:val="000000"/>
          <w:sz w:val="24"/>
          <w:highlight w:val="white"/>
          <w:u w:val="none"/>
        </w:rPr>
        <w:t xml:space="preserve">: Se prorroga vigencia licencia de conducir para mayores de 60 años. Emergencia Covid 19. Autor: Concejal Ariel Cárdenas (BxC).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O-20-3165. Acta 1131/20 del 3 de septiembre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111/20</w:t>
      </w:r>
      <w:r>
        <w:rPr>
          <w:rFonts w:cs="Times New Roman" w:ascii="Times New Roman" w:hAnsi="Times New Roman"/>
          <w:b w:val="false"/>
          <w:i w:val="false"/>
          <w:caps w:val="false"/>
          <w:smallCaps w:val="false"/>
          <w:strike w:val="false"/>
          <w:dstrike w:val="false"/>
          <w:color w:val="000000"/>
          <w:sz w:val="24"/>
          <w:highlight w:val="white"/>
          <w:u w:val="none"/>
        </w:rPr>
        <w:t xml:space="preserve">: Autoriza Ejecutivo Municipal suscripción comodato fracción 19-2-P-215-12. Junta vecinal 645 viviendas. Autores: Concejales Julieta Wallace, Marcelo Casas y Roxana Ferreyra (FdT). Iniciativa: Junta Vecinal 645 viviendas. Colaborador: Dr. Tomás Guevara y Araceli Goye. </w:t>
      </w:r>
      <w:r>
        <w:rPr>
          <w:rFonts w:cs="Times New Roman" w:ascii="Times New Roman" w:hAnsi="Times New Roman"/>
          <w:b w:val="false"/>
          <w:i w:val="false"/>
          <w:caps w:val="false"/>
          <w:smallCaps w:val="false"/>
          <w:strike w:val="false"/>
          <w:dstrike w:val="false"/>
          <w:color w:val="000000"/>
          <w:sz w:val="24"/>
          <w:u w:val="none"/>
        </w:rPr>
        <w:t xml:space="preserve">A Asesoría Letrada </w:t>
      </w:r>
      <w:r>
        <w:rPr>
          <w:rFonts w:cs="Times New Roman" w:ascii="Times New Roman" w:hAnsi="Times New Roman"/>
          <w:b w:val="false"/>
          <w:i w:val="false"/>
          <w:caps w:val="false"/>
          <w:smallCaps w:val="false"/>
          <w:strike w:val="false"/>
          <w:dstrike w:val="false"/>
          <w:color w:val="000000"/>
          <w:sz w:val="24"/>
          <w:highlight w:val="white"/>
          <w:u w:val="none"/>
        </w:rPr>
        <w:t xml:space="preserve">y a las comisiones de </w:t>
      </w:r>
      <w:r>
        <w:rPr>
          <w:rFonts w:cs="Times New Roman" w:ascii="Times New Roman" w:hAnsi="Times New Roman"/>
          <w:b w:val="false"/>
          <w:i w:val="false"/>
          <w:caps w:val="false"/>
          <w:smallCaps w:val="false"/>
          <w:strike w:val="false"/>
          <w:dstrike w:val="false"/>
          <w:color w:val="000000"/>
          <w:sz w:val="24"/>
          <w:u w:val="none"/>
        </w:rPr>
        <w:t xml:space="preserve">Obras y Planeamiento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(tratamiento en conjunto, preferencia de dictamen de AL). </w:t>
      </w:r>
      <w:r>
        <w:rPr>
          <w:rFonts w:cs="Times New Roman" w:ascii="Times New Roman" w:hAnsi="Times New Roman"/>
          <w:b w:val="false"/>
          <w:i w:val="false"/>
          <w:caps w:val="false"/>
          <w:smallCaps w:val="false"/>
          <w:strike w:val="false"/>
          <w:dstrike w:val="false"/>
          <w:color w:val="000000"/>
          <w:sz w:val="24"/>
          <w:highlight w:val="green"/>
          <w:u w:val="none"/>
        </w:rPr>
        <w:t>O-20-3183. Acta 1135/20 del 5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112/20</w:t>
      </w:r>
      <w:r>
        <w:rPr>
          <w:rFonts w:cs="Times New Roman" w:ascii="Times New Roman" w:hAnsi="Times New Roman"/>
          <w:b w:val="false"/>
          <w:i w:val="false"/>
          <w:caps w:val="false"/>
          <w:smallCaps w:val="false"/>
          <w:strike w:val="false"/>
          <w:dstrike w:val="false"/>
          <w:color w:val="000000"/>
          <w:sz w:val="24"/>
          <w:highlight w:val="white"/>
          <w:u w:val="none"/>
        </w:rPr>
        <w:t>: "Se declara de interés municipal, comunitario y cultural al aniversario número 25 del C.R.I.P". Autores: Concejales Carlos Sánchez y Puente, Claudia Torres, Norma Taboada, Gerardo Avila y Natalia Almonacid (JSRN). Sobre tablas.</w:t>
      </w:r>
      <w:r>
        <w:rPr>
          <w:rFonts w:cs="Times New Roman" w:ascii="Times New Roman" w:hAnsi="Times New Roman"/>
          <w:b w:val="false"/>
          <w:i w:val="false"/>
          <w:caps w:val="false"/>
          <w:smallCaps w:val="false"/>
          <w:strike w:val="false"/>
          <w:dstrike w:val="false"/>
          <w:color w:val="000000"/>
          <w:sz w:val="24"/>
          <w:highlight w:val="green"/>
          <w:u w:val="none"/>
        </w:rPr>
        <w:t>D-20-2691. Acta 1130/20 del 13 de agosto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113/20</w:t>
      </w:r>
      <w:r>
        <w:rPr>
          <w:rFonts w:cs="Times New Roman" w:ascii="Times New Roman" w:hAnsi="Times New Roman"/>
          <w:b w:val="false"/>
          <w:i w:val="false"/>
          <w:caps w:val="false"/>
          <w:smallCaps w:val="false"/>
          <w:strike w:val="false"/>
          <w:dstrike w:val="false"/>
          <w:color w:val="000000"/>
          <w:sz w:val="24"/>
          <w:highlight w:val="white"/>
          <w:u w:val="none"/>
        </w:rPr>
        <w:t xml:space="preserve">: "Se incorpora el Día del Pistero Socorrista. Modifica ordenanza 2033-CM-10". Autores: Concejales Carlos Sánchez y Puente, Natalia Almonacid, Gerardo Ávila, Claudia Torres y Norma Taboada ( JSRN).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 (con dictamen de GyL) se gira a Gobierno acta 1131/20 del 3 de septiembre de 2020.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114/20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social, cultural y turístico a la Mesa Textil Bariloche". Autores: Concejales Carlos Sánchez y Puente, Claudia Torres, Norma Taboada, Gerardo Avila y Natalia Almonacid (JSRN). Sobre tablas. </w:t>
      </w:r>
      <w:r>
        <w:rPr>
          <w:rFonts w:cs="Times New Roman" w:ascii="Times New Roman" w:hAnsi="Times New Roman"/>
          <w:b w:val="false"/>
          <w:i w:val="false"/>
          <w:caps w:val="false"/>
          <w:smallCaps w:val="false"/>
          <w:strike w:val="false"/>
          <w:dstrike w:val="false"/>
          <w:color w:val="000000"/>
          <w:sz w:val="24"/>
          <w:highlight w:val="green"/>
          <w:u w:val="none"/>
        </w:rPr>
        <w:t>D-20-2692. Acta 1130/20 del 13 de agosto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115/2</w:t>
      </w:r>
      <w:r>
        <w:rPr>
          <w:rFonts w:cs="Times New Roman" w:ascii="Times New Roman" w:hAnsi="Times New Roman"/>
          <w:b w:val="false"/>
          <w:i w:val="false"/>
          <w:caps w:val="false"/>
          <w:smallCaps w:val="false"/>
          <w:strike w:val="false"/>
          <w:dstrike w:val="false"/>
          <w:color w:val="000000"/>
          <w:sz w:val="24"/>
          <w:highlight w:val="white"/>
          <w:u w:val="none"/>
        </w:rPr>
        <w:t>0: "Modifica ordenanzas 3018-CM-18 y 1526-CM-05. Habilitación y renovación simplificada para actividades de riesgo 1". Autores: Concejales Carlos Sánchez y Puente, Natalia Almonacid, Gerardo Ávila, Norma Taboada y Claudia Torres (JSRN). Colaboradores: Secretario de Fiscalización, Javier Fibiger; Director General de Comercio, Industria y Servicios, Sebastián Hernández; Patricia Castañeda; Juan Ramírez; Julieta Rocha, Sandra Di Capua.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 Asesoría Letrada y </w:t>
      </w:r>
      <w:r>
        <w:rPr>
          <w:rFonts w:cs="Times New Roman" w:ascii="Times New Roman" w:hAnsi="Times New Roman"/>
          <w:b w:val="false"/>
          <w:i w:val="false"/>
          <w:caps w:val="false"/>
          <w:smallCaps w:val="false"/>
          <w:strike w:val="false"/>
          <w:dstrike w:val="false"/>
          <w:color w:val="000000"/>
          <w:sz w:val="24"/>
          <w:highlight w:val="white"/>
          <w:u w:val="none"/>
        </w:rPr>
        <w:t xml:space="preserve">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O-20-3169. Acta 1132/20 del 18 de septiembre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116/20</w:t>
      </w:r>
      <w:r>
        <w:rPr>
          <w:rFonts w:cs="Times New Roman" w:ascii="Times New Roman" w:hAnsi="Times New Roman"/>
          <w:b w:val="false"/>
          <w:i w:val="false"/>
          <w:caps w:val="false"/>
          <w:smallCaps w:val="false"/>
          <w:strike w:val="false"/>
          <w:dstrike w:val="false"/>
          <w:color w:val="000000"/>
          <w:sz w:val="24"/>
          <w:highlight w:val="white"/>
          <w:u w:val="none"/>
        </w:rPr>
        <w:t>: "Modificación de artículos 3° y 17° del Anexo I, texto actualizado ordenanza 2145-CM-11". Autor: Intendente Municipal, Gustavo Gennuso. Colaboradores: Jefe de Gabinete, Marcos Barberis; Secretario de Ambiente y Desarrollo Urbano, Pablo Bullaude; Subsecretaría de Proyectos Urbanos, Viviana Gelain; Dirección de Obras por Contrato, Arq. Adriana Conde.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A.Letrada </w:t>
      </w:r>
      <w:r>
        <w:rPr>
          <w:rFonts w:cs="Times New Roman" w:ascii="Times New Roman" w:hAnsi="Times New Roman"/>
          <w:b w:val="false"/>
          <w:i w:val="false"/>
          <w:caps w:val="false"/>
          <w:smallCaps w:val="false"/>
          <w:strike w:val="false"/>
          <w:dstrike w:val="false"/>
          <w:color w:val="000000"/>
          <w:sz w:val="24"/>
          <w:highlight w:val="white"/>
          <w:u w:val="none"/>
        </w:rPr>
        <w:t xml:space="preserve">y a las comisiones de Obras y Planeamiento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O-20-3184. Acta 1135/20 del 5 de noviembre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117/20</w:t>
      </w:r>
      <w:r>
        <w:rPr>
          <w:rFonts w:cs="Times New Roman" w:ascii="Times New Roman" w:hAnsi="Times New Roman"/>
          <w:b w:val="false"/>
          <w:i w:val="false"/>
          <w:caps w:val="false"/>
          <w:smallCaps w:val="false"/>
          <w:strike w:val="false"/>
          <w:dstrike w:val="false"/>
          <w:color w:val="000000"/>
          <w:sz w:val="24"/>
          <w:u w:val="none"/>
        </w:rPr>
        <w:t>: "Declarar de utilidad pública y pago obligatorio obra extensión de red</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de gas loteo Abedules". Autor: Intendente Municipal, Gustavo Gennuso. Colaboradores: Jefe de Gabinete, Marcos Barberis; Secretario Ambiente y Desarrollo Urbano, Pablo Bullaude y Subsecretaría de Proyectos Urbanos, Viviana Gelain. A Asesoría Letrada y a la comisión de </w:t>
      </w:r>
      <w:r>
        <w:rPr>
          <w:rFonts w:cs="Times New Roman" w:ascii="Times New Roman" w:hAnsi="Times New Roman"/>
          <w:b w:val="false"/>
          <w:i w:val="false"/>
          <w:caps w:val="false"/>
          <w:smallCaps w:val="false"/>
          <w:strike w:val="false"/>
          <w:dstrike w:val="false"/>
          <w:color w:val="000000"/>
          <w:sz w:val="24"/>
          <w:highlight w:val="white"/>
          <w:u w:val="none"/>
        </w:rPr>
        <w:t xml:space="preserve">Gobierno y Legales. </w:t>
      </w:r>
      <w:r>
        <w:rPr>
          <w:b w:val="false"/>
          <w:caps w:val="false"/>
          <w:smallCaps w:val="false"/>
          <w:strike w:val="false"/>
          <w:dstrike w:val="false"/>
          <w:color w:val="000000"/>
          <w:highlight w:val="cyan"/>
          <w:u w:val="none"/>
        </w:rPr>
        <w:t> </w:t>
      </w:r>
      <w:r>
        <w:rPr>
          <w:rFonts w:cs="Times New Roman" w:ascii="Times New Roman" w:hAnsi="Times New Roman"/>
          <w:b w:val="false"/>
          <w:i w:val="false"/>
          <w:caps w:val="false"/>
          <w:smallCaps w:val="false"/>
          <w:strike w:val="false"/>
          <w:dstrike w:val="false"/>
          <w:color w:val="000000"/>
          <w:sz w:val="24"/>
          <w:highlight w:val="green"/>
          <w:u w:val="none"/>
        </w:rPr>
        <w:t>O-20-3185. Acta 1135/20 del 5 de noviembre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comunicación 118/20</w:t>
      </w:r>
      <w:r>
        <w:rPr>
          <w:rFonts w:cs="Times New Roman" w:ascii="Times New Roman" w:hAnsi="Times New Roman"/>
          <w:b w:val="false"/>
          <w:i w:val="false"/>
          <w:caps w:val="false"/>
          <w:smallCaps w:val="false"/>
          <w:strike w:val="false"/>
          <w:dstrike w:val="false"/>
          <w:color w:val="000000"/>
          <w:sz w:val="24"/>
          <w:u w:val="none"/>
        </w:rPr>
        <w:t xml:space="preserve">: "Comunica al Ejecutivo Municipal solicitud convoque Comisión Pase a Planta". Autores: Concejales Marcelo Casas, Julieta Wallace y Roxana Ferreyra (FdT). Sobre tablas. </w:t>
      </w:r>
      <w:r>
        <w:rPr>
          <w:rFonts w:cs="Times New Roman" w:ascii="Times New Roman" w:hAnsi="Times New Roman"/>
          <w:b w:val="false"/>
          <w:i w:val="false"/>
          <w:caps w:val="false"/>
          <w:smallCaps w:val="false"/>
          <w:strike w:val="false"/>
          <w:dstrike w:val="false"/>
          <w:color w:val="FF0000"/>
          <w:sz w:val="24"/>
          <w:u w:val="none"/>
        </w:rPr>
        <w:t>Rechazado. Acta 1130/20 del 13 de agosto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declaración 119/20</w:t>
      </w:r>
      <w:r>
        <w:rPr>
          <w:rFonts w:cs="Times New Roman" w:ascii="Times New Roman" w:hAnsi="Times New Roman"/>
          <w:b w:val="false"/>
          <w:i w:val="false"/>
          <w:caps w:val="false"/>
          <w:smallCaps w:val="false"/>
          <w:strike w:val="false"/>
          <w:dstrike w:val="false"/>
          <w:color w:val="000000"/>
          <w:sz w:val="24"/>
          <w:u w:val="none"/>
        </w:rPr>
        <w:t xml:space="preserve">: "Declara de interés municipal y comunitario capacitación Creando vínculos y redes para la prevención del suicidio adolescente". Autoras: Concejalas Roxana Ferreyra (FdT) y Natalia Almonacid (JSRN).  Sobre tablas. </w:t>
      </w:r>
      <w:r>
        <w:rPr>
          <w:rFonts w:cs="Times New Roman" w:ascii="Times New Roman" w:hAnsi="Times New Roman"/>
          <w:b w:val="false"/>
          <w:i w:val="false"/>
          <w:caps w:val="false"/>
          <w:smallCaps w:val="false"/>
          <w:strike w:val="false"/>
          <w:dstrike w:val="false"/>
          <w:color w:val="000000"/>
          <w:sz w:val="24"/>
          <w:highlight w:val="green"/>
          <w:u w:val="none"/>
        </w:rPr>
        <w:t>D-20-2693. Acta 1130/20 del 13 de agosto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120/20</w:t>
      </w:r>
      <w:r>
        <w:rPr>
          <w:rFonts w:cs="Times New Roman" w:ascii="Times New Roman" w:hAnsi="Times New Roman"/>
          <w:b w:val="false"/>
          <w:i w:val="false"/>
          <w:caps w:val="false"/>
          <w:smallCaps w:val="false"/>
          <w:strike w:val="false"/>
          <w:dstrike w:val="false"/>
          <w:color w:val="000000"/>
          <w:sz w:val="24"/>
          <w:u w:val="none"/>
        </w:rPr>
        <w:t xml:space="preserve">: "Se modifica Anexo I ordenanza 1747-CM-07. Amplía denominación de calles junta vecinal B° Las Victorias". Autores: Concejales Natalia Almonacid, Carlos Sánchez y Puente, Claudia Torres, Gerardo Ávila y Norma Taboada (JSRN). Colaboradora: Directora de Catastro Municipal, Beatriz Sánchez.  A </w:t>
      </w:r>
      <w:r>
        <w:rPr>
          <w:rFonts w:cs="Times New Roman" w:ascii="Times New Roman" w:hAnsi="Times New Roman"/>
          <w:b w:val="false"/>
          <w:i w:val="false"/>
          <w:caps w:val="false"/>
          <w:smallCaps w:val="false"/>
          <w:strike w:val="false"/>
          <w:dstrike w:val="false"/>
          <w:color w:val="000000"/>
          <w:sz w:val="24"/>
          <w:highlight w:val="white"/>
          <w:u w:val="none"/>
        </w:rPr>
        <w:t xml:space="preserve">Asesoría Letrada </w:t>
      </w:r>
      <w:r>
        <w:rPr>
          <w:rFonts w:cs="Times New Roman" w:ascii="Times New Roman" w:hAnsi="Times New Roman"/>
          <w:b w:val="false"/>
          <w:i w:val="false"/>
          <w:caps w:val="false"/>
          <w:smallCaps w:val="false"/>
          <w:strike w:val="false"/>
          <w:dstrike w:val="false"/>
          <w:color w:val="000000"/>
          <w:sz w:val="24"/>
          <w:u w:val="none"/>
        </w:rPr>
        <w:t>y a la comisión d</w:t>
      </w:r>
      <w:r>
        <w:rPr>
          <w:rFonts w:cs="Times New Roman" w:ascii="Times New Roman" w:hAnsi="Times New Roman"/>
          <w:b w:val="false"/>
          <w:i w:val="false"/>
          <w:caps w:val="false"/>
          <w:smallCaps w:val="false"/>
          <w:strike w:val="false"/>
          <w:dstrike w:val="false"/>
          <w:color w:val="000000"/>
          <w:sz w:val="24"/>
          <w:highlight w:val="white"/>
          <w:u w:val="none"/>
        </w:rPr>
        <w:t xml:space="preserve">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O-20-3178. Acta 1134/20 del 22 de octubre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121/20</w:t>
      </w:r>
      <w:r>
        <w:rPr>
          <w:rFonts w:cs="Times New Roman" w:ascii="Times New Roman" w:hAnsi="Times New Roman"/>
          <w:b w:val="false"/>
          <w:i w:val="false"/>
          <w:caps w:val="false"/>
          <w:smallCaps w:val="false"/>
          <w:strike w:val="false"/>
          <w:dstrike w:val="false"/>
          <w:color w:val="000000"/>
          <w:sz w:val="24"/>
          <w:u w:val="none"/>
        </w:rPr>
        <w:t xml:space="preserve">: "Exención TISH y componentes para pequeños alojamiento turísticos". Autores: Concejales Julieta Wallace, Marcelo Casas y Roxana Ferreyra (FdT). Colaboradores: Dr. Tomás Guevara, Dra. Julieta Blanco y Silvia Devalle. Iniciativa: Representantes de 600 familias. A Asesoría Letrada y a las comisiones de Economía, </w:t>
      </w:r>
      <w:r>
        <w:rPr>
          <w:rFonts w:cs="Times New Roman" w:ascii="Times New Roman" w:hAnsi="Times New Roman"/>
          <w:b w:val="false"/>
          <w:i w:val="false"/>
          <w:caps w:val="false"/>
          <w:smallCaps w:val="false"/>
          <w:strike w:val="false"/>
          <w:dstrike w:val="false"/>
          <w:color w:val="000000"/>
          <w:sz w:val="24"/>
          <w:highlight w:val="white"/>
          <w:u w:val="none"/>
        </w:rPr>
        <w:t>Hacienda, Finanzas y Desarrollo Económico</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white"/>
          <w:u w:val="none"/>
        </w:rPr>
        <w:t>(tratamiento en conjunto, preferencia de dictamen de AL).</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O-20-3166. Acta 1131/20 del 3 de septiembre de 2020. subsumido con proyecto 126/20.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comunicación 122/20</w:t>
      </w:r>
      <w:r>
        <w:rPr>
          <w:rFonts w:cs="Times New Roman" w:ascii="Times New Roman" w:hAnsi="Times New Roman"/>
          <w:b w:val="false"/>
          <w:i w:val="false"/>
          <w:caps w:val="false"/>
          <w:smallCaps w:val="false"/>
          <w:strike w:val="false"/>
          <w:dstrike w:val="false"/>
          <w:color w:val="000000"/>
          <w:sz w:val="24"/>
          <w:u w:val="none"/>
        </w:rPr>
        <w:t xml:space="preserve">: "Comunica apoyo proyecto de ley nacional S-1686/2020. Federalización Consejo de la Magistratura". Autores: Concejales Gerardo Ávila, Natalia Almonacid, Norma Taboada,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C-20-1037. Acta 1130/20 del 13 de agosto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declaración 123/20</w:t>
      </w:r>
      <w:r>
        <w:rPr>
          <w:rFonts w:cs="Times New Roman" w:ascii="Times New Roman" w:hAnsi="Times New Roman"/>
          <w:b w:val="false"/>
          <w:i w:val="false"/>
          <w:caps w:val="false"/>
          <w:smallCaps w:val="false"/>
          <w:strike w:val="false"/>
          <w:dstrike w:val="false"/>
          <w:color w:val="000000"/>
          <w:sz w:val="24"/>
          <w:u w:val="none"/>
        </w:rPr>
        <w:t xml:space="preserve">: "Declarar de interés municipal la trayectoria de Asociación Civil Conexión Bariloche". Autores: Concejales Julieta Wallace, Marcelo Casas y Roxana Ferreyra (FdT). Iniciativa: Asociación Civil Conexión Bariloche. Colaboradora: Araceli Goye. Sobre tablas. </w:t>
      </w:r>
      <w:r>
        <w:rPr>
          <w:rFonts w:cs="Times New Roman" w:ascii="Times New Roman" w:hAnsi="Times New Roman"/>
          <w:b w:val="false"/>
          <w:i w:val="false"/>
          <w:caps w:val="false"/>
          <w:smallCaps w:val="false"/>
          <w:strike w:val="false"/>
          <w:dstrike w:val="false"/>
          <w:color w:val="000000"/>
          <w:sz w:val="24"/>
          <w:highlight w:val="green"/>
          <w:u w:val="none"/>
        </w:rPr>
        <w:t>D-20-2694. Acta 1130/20 del 13 de agosto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declaración 124/20</w:t>
      </w:r>
      <w:r>
        <w:rPr>
          <w:rFonts w:cs="Times New Roman" w:ascii="Times New Roman" w:hAnsi="Times New Roman"/>
          <w:b w:val="false"/>
          <w:i w:val="false"/>
          <w:caps w:val="false"/>
          <w:smallCaps w:val="false"/>
          <w:strike w:val="false"/>
          <w:dstrike w:val="false"/>
          <w:color w:val="000000"/>
          <w:sz w:val="24"/>
          <w:u w:val="none"/>
        </w:rPr>
        <w:t>: "Declarar de interés municipal y social el 100° aniversario Escuela N.º 44.". Autores: Concejales Julieta Wallace, Marcelo Casas y Roxana Ferreyra (FdT). Colaboradora: Araceli Goye. Sobre tablas.</w:t>
      </w:r>
      <w:r>
        <w:rPr>
          <w:rFonts w:cs="Times New Roman" w:ascii="Times New Roman" w:hAnsi="Times New Roman"/>
          <w:b w:val="false"/>
          <w:i w:val="false"/>
          <w:caps w:val="false"/>
          <w:smallCaps w:val="false"/>
          <w:strike w:val="false"/>
          <w:dstrike w:val="false"/>
          <w:color w:val="000000"/>
          <w:sz w:val="24"/>
          <w:highlight w:val="green"/>
          <w:u w:val="none"/>
        </w:rPr>
        <w:t>D-20-2695. Acta 1130/20 del 13 de agosto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comunicación 125/20</w:t>
      </w:r>
      <w:r>
        <w:rPr>
          <w:rFonts w:cs="Times New Roman" w:ascii="Times New Roman" w:hAnsi="Times New Roman"/>
          <w:b w:val="false"/>
          <w:i w:val="false"/>
          <w:caps w:val="false"/>
          <w:smallCaps w:val="false"/>
          <w:strike w:val="false"/>
          <w:dstrike w:val="false"/>
          <w:color w:val="000000"/>
          <w:sz w:val="24"/>
          <w:u w:val="none"/>
        </w:rPr>
        <w:t xml:space="preserve">: "Se solicita al Senado Nacional la ampliación del proyecto de emergencia turística nacional". Autores: Concejales Natalia Almonacid, Carlos Sánchez y Puente, Claudia Torres, Norma Taboada y Gerardo Ávila (JSRN). Sobre tablas. </w:t>
      </w:r>
      <w:r>
        <w:rPr>
          <w:rFonts w:cs="Times New Roman" w:ascii="Times New Roman" w:hAnsi="Times New Roman"/>
          <w:b w:val="false"/>
          <w:i w:val="false"/>
          <w:caps w:val="false"/>
          <w:smallCaps w:val="false"/>
          <w:strike w:val="false"/>
          <w:dstrike w:val="false"/>
          <w:color w:val="000000"/>
          <w:sz w:val="24"/>
          <w:highlight w:val="green"/>
          <w:u w:val="none"/>
        </w:rPr>
        <w:t>C-20-1036. Acta 1130/20 del 13 de agosto de 2020, subsumido con 109/20.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126/20</w:t>
      </w:r>
      <w:r>
        <w:rPr>
          <w:rFonts w:cs="Times New Roman" w:ascii="Times New Roman" w:hAnsi="Times New Roman"/>
          <w:b w:val="false"/>
          <w:i w:val="false"/>
          <w:caps w:val="false"/>
          <w:smallCaps w:val="false"/>
          <w:strike w:val="false"/>
          <w:dstrike w:val="false"/>
          <w:color w:val="000000"/>
          <w:sz w:val="24"/>
          <w:u w:val="none"/>
        </w:rPr>
        <w:t xml:space="preserve">: "Se establece beneficio excepcional TISH. Emergencia COVID-19". Autores: Intendente Municipal, Gustavo Gennuso; Concejales Gerardo Ávila, Natalia Almonacid, Carlos Sánchez y Puente, Claudia Torres y Norma Taboada  (JSRN). Colaboradores: Jefe de Gabinete, Marcos Barberis; Vicejefa de Gabinete, Marcela González Abdala; Secretario de Hacienda, Diego Quintana; Secretaria Legal y Técnica, Mercedes Lasmartres; Romina Molina y Julieta Rocha. A Asesoría Letrada y a las comisiones de </w:t>
      </w:r>
      <w:r>
        <w:rPr>
          <w:rFonts w:cs="Times New Roman" w:ascii="Times New Roman" w:hAnsi="Times New Roman"/>
          <w:b w:val="false"/>
          <w:i w:val="false"/>
          <w:caps w:val="false"/>
          <w:smallCaps w:val="false"/>
          <w:strike w:val="false"/>
          <w:dstrike w:val="false"/>
          <w:color w:val="000000"/>
          <w:sz w:val="24"/>
          <w:highlight w:val="white"/>
          <w:u w:val="none"/>
        </w:rPr>
        <w:t>Economía, Hacienda, Finanzas y Desarrollo Económico</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white"/>
          <w:u w:val="none"/>
        </w:rPr>
        <w:t>(tratamiento en conjunto, preferencia de dictamen de AL).</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O-20-3166. Acta 1131/20 del 3 de septiembre de 2020. subsumido con proyecto 121/20.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127/20: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Emprotur. Utilización de fondos por 12 meses para fines de turismo sanitariamente responsable". Autor: Concejal Pablo Chamatrópulos (POBAR). Colaboradora: Dra. Sonia Gutkin. A Asesoría Letrada y a las comisiones de </w:t>
      </w:r>
      <w:r>
        <w:rPr>
          <w:rFonts w:cs="Times New Roman" w:ascii="Times New Roman" w:hAnsi="Times New Roman"/>
          <w:b w:val="false"/>
          <w:i w:val="false"/>
          <w:caps w:val="false"/>
          <w:smallCaps w:val="false"/>
          <w:strike w:val="false"/>
          <w:dstrike w:val="false"/>
          <w:color w:val="000000"/>
          <w:sz w:val="24"/>
          <w:highlight w:val="cyan"/>
          <w:u w:val="none"/>
        </w:rPr>
        <w:t xml:space="preserve">Economía, Hacienda, Finanzas y Desarrollo Económico </w:t>
      </w:r>
      <w:r>
        <w:rPr>
          <w:rFonts w:cs="Times New Roman" w:ascii="Times New Roman" w:hAnsi="Times New Roman"/>
          <w:b w:val="false"/>
          <w:i w:val="false"/>
          <w:caps w:val="false"/>
          <w:smallCaps w:val="false"/>
          <w:strike w:val="false"/>
          <w:dstrike w:val="false"/>
          <w:color w:val="000000"/>
          <w:sz w:val="24"/>
          <w:u w:val="none"/>
        </w:rPr>
        <w:t>y de Gobierno y Legales.</w:t>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128/20: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Establece Día Mundial de la Endometriosis. Modifica ordenanza 2033-CM-10". Autor: Concejal Ariel Cárdenas (BxC). Colaboradoras: Grupo de Mujeres Endo Río Negro. A Asesoría Letrada y a la comisión </w:t>
      </w:r>
      <w:r>
        <w:rPr>
          <w:rFonts w:cs="Times New Roman" w:ascii="Times New Roman" w:hAnsi="Times New Roman"/>
          <w:b w:val="false"/>
          <w:i w:val="false"/>
          <w:caps w:val="false"/>
          <w:smallCaps w:val="false"/>
          <w:strike w:val="false"/>
          <w:dstrike w:val="false"/>
          <w:color w:val="000000"/>
          <w:sz w:val="24"/>
          <w:u w:val="none"/>
        </w:rPr>
        <w:t xml:space="preserve">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O-20-3173. Acta 1133/20 del 1 de octubre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129/20</w:t>
      </w:r>
      <w:r>
        <w:rPr>
          <w:rFonts w:cs="Times New Roman" w:ascii="Times New Roman" w:hAnsi="Times New Roman"/>
          <w:b w:val="false"/>
          <w:i w:val="false"/>
          <w:caps w:val="false"/>
          <w:smallCaps w:val="false"/>
          <w:strike w:val="false"/>
          <w:dstrike w:val="false"/>
          <w:color w:val="000000"/>
          <w:sz w:val="24"/>
          <w:highlight w:val="white"/>
          <w:u w:val="none"/>
        </w:rPr>
        <w:t xml:space="preserve">: "Solicita Cámara de Senadores tratamiento proyecto de ley 1753-D-2019. Endometriosis. Garantiza acceso integral al tratamiento". Autor: Concejal Ariel Cárdenas (BxC). Colaboradoras: Grupo de Mujeres Endo Río Negro. Sobre tablas. </w:t>
      </w:r>
      <w:r>
        <w:rPr>
          <w:rFonts w:cs="Times New Roman" w:ascii="Times New Roman" w:hAnsi="Times New Roman"/>
          <w:b w:val="false"/>
          <w:i w:val="false"/>
          <w:caps w:val="false"/>
          <w:smallCaps w:val="false"/>
          <w:strike w:val="false"/>
          <w:dstrike w:val="false"/>
          <w:color w:val="000000"/>
          <w:sz w:val="24"/>
          <w:highlight w:val="green"/>
          <w:u w:val="none"/>
        </w:rPr>
        <w:t>C-20-1038. Acta 1131/20 del 3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130/20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de interés municipal la Mesa de Asociativismo Bariloche". Autores: Concejales Marcelo Casas, Roxana Ferreyra y Julieta Wallace (FdT). Sobre tablas. </w:t>
      </w:r>
      <w:r>
        <w:rPr>
          <w:rFonts w:cs="Times New Roman" w:ascii="Times New Roman" w:hAnsi="Times New Roman"/>
          <w:b w:val="false"/>
          <w:i w:val="false"/>
          <w:caps w:val="false"/>
          <w:smallCaps w:val="false"/>
          <w:strike w:val="false"/>
          <w:dstrike w:val="false"/>
          <w:color w:val="000000"/>
          <w:sz w:val="24"/>
          <w:highlight w:val="green"/>
          <w:u w:val="none"/>
        </w:rPr>
        <w:t>D-20-2697. Acta 1131/20 del 3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131/20: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Eximir libre de deuda municipal para conexiones de gas vivienda única y permanente". Autores: Concejales Julieta Wallace, Marcelo Casas y Roxana Ferreyra (FdT). Iniciativa: Asociación de Gasistas Matriculados Región Andina. A Asesoría Letrada y a las comisiones de Economía, Hacienda, Finanzas y Desarrollo Económico y de </w:t>
      </w:r>
      <w:r>
        <w:rPr>
          <w:rFonts w:cs="Times New Roman" w:ascii="Times New Roman" w:hAnsi="Times New Roman"/>
          <w:b w:val="false"/>
          <w:i w:val="false"/>
          <w:caps w:val="false"/>
          <w:smallCaps w:val="false"/>
          <w:strike w:val="false"/>
          <w:dstrike w:val="false"/>
          <w:color w:val="000000"/>
          <w:sz w:val="24"/>
          <w:u w:val="none"/>
        </w:rPr>
        <w:t>Gobierno y Legales. C</w:t>
      </w:r>
      <w:r>
        <w:rPr>
          <w:rFonts w:cs="Times New Roman" w:ascii="Times New Roman" w:hAnsi="Times New Roman"/>
          <w:b w:val="false"/>
          <w:i w:val="false"/>
          <w:caps w:val="false"/>
          <w:smallCaps w:val="false"/>
          <w:strike w:val="false"/>
          <w:dstrike w:val="false"/>
          <w:color w:val="000000"/>
          <w:sz w:val="24"/>
          <w:highlight w:val="white"/>
          <w:u w:val="none"/>
        </w:rPr>
        <w:t xml:space="preserve">on tratamiento de Preferencia 1ª Sesión. </w:t>
      </w:r>
      <w:r>
        <w:rPr>
          <w:rFonts w:cs="Times New Roman" w:ascii="Times New Roman" w:hAnsi="Times New Roman"/>
          <w:b w:val="false"/>
          <w:i w:val="false"/>
          <w:caps w:val="false"/>
          <w:smallCaps w:val="false"/>
          <w:strike w:val="false"/>
          <w:dstrike w:val="false"/>
          <w:color w:val="FF0000"/>
          <w:sz w:val="24"/>
          <w:highlight w:val="white"/>
          <w:u w:val="none"/>
        </w:rPr>
        <w:t>Rechazado  Acta 1133/20 del 1 de octubre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132/20</w:t>
      </w:r>
      <w:r>
        <w:rPr>
          <w:rFonts w:cs="Times New Roman" w:ascii="Times New Roman" w:hAnsi="Times New Roman"/>
          <w:b w:val="false"/>
          <w:i w:val="false"/>
          <w:caps w:val="false"/>
          <w:smallCaps w:val="false"/>
          <w:strike w:val="false"/>
          <w:dstrike w:val="false"/>
          <w:color w:val="000000"/>
          <w:sz w:val="24"/>
          <w:highlight w:val="white"/>
          <w:u w:val="none"/>
        </w:rPr>
        <w:t>: "Modifica ordenanza 1931-CM-09. Control y protección de la fauna urbana". Autores: Concejales Roxana Ferreyra, Marcelo Casas y Julieta Wallace (FdT).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Servicios, Tránsito y Transporte; </w:t>
      </w:r>
      <w:r>
        <w:rPr>
          <w:rFonts w:cs="Times New Roman" w:ascii="Times New Roman" w:hAnsi="Times New Roman"/>
          <w:b w:val="false"/>
          <w:i w:val="false"/>
          <w:caps w:val="false"/>
          <w:smallCaps w:val="false"/>
          <w:strike w:val="false"/>
          <w:dstrike w:val="false"/>
          <w:color w:val="000000"/>
          <w:sz w:val="24"/>
          <w:highlight w:val="white"/>
          <w:u w:val="none"/>
        </w:rPr>
        <w:t>d</w:t>
      </w:r>
      <w:r>
        <w:rPr>
          <w:rFonts w:cs="Times New Roman" w:ascii="Times New Roman" w:hAnsi="Times New Roman"/>
          <w:b w:val="false"/>
          <w:i w:val="false"/>
          <w:caps w:val="false"/>
          <w:smallCaps w:val="false"/>
          <w:strike w:val="false"/>
          <w:dstrike w:val="false"/>
          <w:color w:val="000000"/>
          <w:sz w:val="24"/>
          <w:u w:val="none"/>
        </w:rPr>
        <w:t xml:space="preserve">e Economía, Hacienda, Finanzas y Desarrollo Económico y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r>
        <w:rPr>
          <w:rFonts w:cs="Times New Roman" w:ascii="Times New Roman" w:hAnsi="Times New Roman"/>
          <w:b w:val="false"/>
          <w:i w:val="false"/>
          <w:caps w:val="false"/>
          <w:smallCaps w:val="false"/>
          <w:strike w:val="false"/>
          <w:dstrike w:val="false"/>
          <w:color w:val="000000"/>
          <w:sz w:val="24"/>
          <w:u w:val="none"/>
        </w:rPr>
        <w:t>.</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comunicación 133/20</w:t>
      </w:r>
      <w:r>
        <w:rPr>
          <w:rFonts w:cs="Times New Roman" w:ascii="Times New Roman" w:hAnsi="Times New Roman"/>
          <w:b w:val="false"/>
          <w:i w:val="false"/>
          <w:caps w:val="false"/>
          <w:smallCaps w:val="false"/>
          <w:strike w:val="false"/>
          <w:dstrike w:val="false"/>
          <w:color w:val="000000"/>
          <w:sz w:val="24"/>
          <w:highlight w:val="white"/>
          <w:u w:val="none"/>
        </w:rPr>
        <w:t>: "Comunica Cámara de Diputados beneplácito tratamiento aprobación proyecto de ley Aporte Extraordinario Solidario Pandemia". Autores: Concejales Roxana Ferreyra, Marcelo Casas y Julieta Wallace (FdT). Sobre tablas.</w:t>
      </w:r>
      <w:r>
        <w:rPr>
          <w:rFonts w:cs="Times New Roman" w:ascii="Times New Roman" w:hAnsi="Times New Roman"/>
          <w:b w:val="false"/>
          <w:i w:val="false"/>
          <w:caps w:val="false"/>
          <w:smallCaps w:val="false"/>
          <w:strike w:val="false"/>
          <w:dstrike w:val="false"/>
          <w:color w:val="000000"/>
          <w:sz w:val="24"/>
          <w:highlight w:val="green"/>
          <w:u w:val="none"/>
        </w:rPr>
        <w:t>C-20-1039. Acta 1131/20 del 3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134/20</w:t>
      </w:r>
      <w:r>
        <w:rPr>
          <w:rFonts w:cs="Times New Roman" w:ascii="Times New Roman" w:hAnsi="Times New Roman"/>
          <w:b w:val="false"/>
          <w:i w:val="false"/>
          <w:caps w:val="false"/>
          <w:smallCaps w:val="false"/>
          <w:strike w:val="false"/>
          <w:dstrike w:val="false"/>
          <w:color w:val="000000"/>
          <w:sz w:val="24"/>
          <w:highlight w:val="white"/>
          <w:u w:val="none"/>
        </w:rPr>
        <w:t xml:space="preserve">: "Se crea programa incentivo compra local, Bariloche Consume". Autores: Concejales Roxana Ferreyra, Marcelo Casas y Julieta Wallace (FdT). Colaborador: Lic. Juan Ivanissevich. A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de Economía, Hacienda, Finanzas y Desarrollo Económico y d</w:t>
      </w:r>
      <w:r>
        <w:rPr>
          <w:rFonts w:cs="Times New Roman" w:ascii="Times New Roman" w:hAnsi="Times New Roman"/>
          <w:b w:val="false"/>
          <w:i w:val="false"/>
          <w:caps w:val="false"/>
          <w:smallCaps w:val="false"/>
          <w:strike w:val="false"/>
          <w:dstrike w:val="false"/>
          <w:color w:val="000000"/>
          <w:sz w:val="24"/>
          <w:u w:val="none"/>
        </w:rPr>
        <w:t xml:space="preserve">e </w:t>
      </w:r>
      <w:r>
        <w:rPr>
          <w:rFonts w:cs="Times New Roman" w:ascii="Times New Roman" w:hAnsi="Times New Roman"/>
          <w:b w:val="false"/>
          <w:i w:val="false"/>
          <w:caps w:val="false"/>
          <w:smallCaps w:val="false"/>
          <w:strike w:val="false"/>
          <w:dstrike w:val="false"/>
          <w:color w:val="000000"/>
          <w:sz w:val="24"/>
          <w:highlight w:val="cyan"/>
          <w:u w:val="none"/>
        </w:rPr>
        <w:t>Gobierno y Legales. </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135/20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municipal y comunitario micro programas Radio Nacional Voces del Aula. Escuela N° 310 Barrio Arrayanes". Autores: Concejales Roxana Ferreyra, Marcelo Casas y Julieta Wallace (FdT). Colaborador: Docentes Proyecto Voces del Aula Escuela N° 310. Sobre tablas. </w:t>
      </w:r>
      <w:r>
        <w:rPr>
          <w:rFonts w:cs="Times New Roman" w:ascii="Times New Roman" w:hAnsi="Times New Roman"/>
          <w:b w:val="false"/>
          <w:i w:val="false"/>
          <w:caps w:val="false"/>
          <w:smallCaps w:val="false"/>
          <w:strike w:val="false"/>
          <w:dstrike w:val="false"/>
          <w:color w:val="000000"/>
          <w:sz w:val="24"/>
          <w:highlight w:val="green"/>
          <w:u w:val="none"/>
        </w:rPr>
        <w:t>D-20-2698. Acta 1131/20 del 3 de septiembre de 2020.</w:t>
      </w:r>
    </w:p>
    <w:p>
      <w:pPr>
        <w:pStyle w:val="Cuerpodetexto"/>
        <w:spacing w:lineRule="auto" w:line="240"/>
        <w:rPr>
          <w:b w:val="false"/>
          <w:b w:val="false"/>
        </w:rPr>
      </w:pPr>
      <w:r>
        <w:rPr>
          <w:b w:val="false"/>
        </w:rPr>
        <w:br/>
        <w:b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136/20: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Prorroga plazo comodato a Junta Vecinal Pinar del Lago. Ordenanza 1415-CM-04". Autores: Concejales Carlos Sánchez y Puente, Natalia Almonacid, Gerardo Ávila, Norma Taboada y Claudia Torres (JSRN).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Asesoría Letrada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O-21-3218. Acta 1142/21 del 6/5/21.</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137/20</w:t>
      </w:r>
      <w:r>
        <w:rPr>
          <w:rFonts w:cs="Times New Roman" w:ascii="Times New Roman" w:hAnsi="Times New Roman"/>
          <w:b w:val="false"/>
          <w:i w:val="false"/>
          <w:caps w:val="false"/>
          <w:smallCaps w:val="false"/>
          <w:strike w:val="false"/>
          <w:dstrike w:val="false"/>
          <w:color w:val="000000"/>
          <w:sz w:val="24"/>
          <w:highlight w:val="white"/>
          <w:u w:val="none"/>
        </w:rPr>
        <w:t>: "Adhiere ley nacional 26.819. Modifica ordenanza 2033-CM-10. Día Internacional de la Paz". Autores: Concejales Carlos Sánchez y Puente, Natalia Almonacid, Gerardo Ávila, Claudia Torres y Norma Taboada (JSRN).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Asesoría Letrada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a la comisión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Gobierno y Legales. </w:t>
      </w:r>
      <w:r>
        <w:rPr>
          <w:rFonts w:cs="Times New Roman" w:ascii="Times New Roman" w:hAnsi="Times New Roman"/>
          <w:b w:val="false"/>
          <w:i w:val="false"/>
          <w:caps w:val="false"/>
          <w:smallCaps w:val="false"/>
          <w:strike w:val="false"/>
          <w:dstrike w:val="false"/>
          <w:color w:val="000000"/>
          <w:sz w:val="24"/>
          <w:highlight w:val="green"/>
          <w:u w:val="none"/>
        </w:rPr>
        <w:t>O-20-3174. Acta 1133/20 del 1 de octubre de 2020.</w:t>
      </w:r>
    </w:p>
    <w:p>
      <w:pPr>
        <w:pStyle w:val="Cuerpodetexto"/>
        <w:spacing w:lineRule="auto" w:line="240"/>
        <w:rPr>
          <w:b w:val="false"/>
          <w:b w:val="false"/>
        </w:rPr>
      </w:pPr>
      <w:r>
        <w:rPr>
          <w:b w:val="false"/>
        </w:rPr>
        <w:b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138/20: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Declara interés municipal iniciativa barbijos inclusivos para lenguaje de señas - Asociación Alas de Águilas". Autores: Concejales Gerardo Ávila, Natalia Almonacid, Norma Taboada, Claudia Torres y Carlos Sánchez y Puente (JSRN). Iniciativa: Asociación Civil Alas de Águilas. Sobre tablas.</w:t>
      </w:r>
      <w:r>
        <w:rPr>
          <w:rFonts w:cs="Times New Roman" w:ascii="Times New Roman" w:hAnsi="Times New Roman"/>
          <w:b w:val="false"/>
          <w:i w:val="false"/>
          <w:caps w:val="false"/>
          <w:smallCaps w:val="false"/>
          <w:strike w:val="false"/>
          <w:dstrike w:val="false"/>
          <w:color w:val="000000"/>
          <w:sz w:val="24"/>
          <w:highlight w:val="green"/>
          <w:u w:val="none"/>
        </w:rPr>
        <w:t>D-20-2699. Acta 1131/20 del 3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declaración 139/20</w:t>
      </w:r>
      <w:r>
        <w:rPr>
          <w:rFonts w:cs="Times New Roman" w:ascii="Times New Roman" w:hAnsi="Times New Roman"/>
          <w:b w:val="false"/>
          <w:i w:val="false"/>
          <w:caps w:val="false"/>
          <w:smallCaps w:val="false"/>
          <w:strike w:val="false"/>
          <w:dstrike w:val="false"/>
          <w:color w:val="000000"/>
          <w:sz w:val="24"/>
          <w:highlight w:val="white"/>
          <w:u w:val="none"/>
        </w:rPr>
        <w:t>: "Declarar de interés científico comunitario proyecto producción cannabis con fines terapéuticos". Autores: Concejales Julieta Wallace, Marcelo Casas y Roxana Ferreyra (FdT). Sobre tablas.</w:t>
      </w:r>
      <w:r>
        <w:rPr>
          <w:rFonts w:cs="Times New Roman" w:ascii="Times New Roman" w:hAnsi="Times New Roman"/>
          <w:b w:val="false"/>
          <w:i w:val="false"/>
          <w:caps w:val="false"/>
          <w:smallCaps w:val="false"/>
          <w:strike w:val="false"/>
          <w:dstrike w:val="false"/>
          <w:color w:val="000000"/>
          <w:sz w:val="24"/>
          <w:highlight w:val="green"/>
          <w:u w:val="none"/>
        </w:rPr>
        <w:t>D-20-2700. Acta 1131/20 del 3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140/20: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unifica estructura política y presupuesto 2020. Modifica anexo I ordenanza 3095-CM-19". Autor: Intendente Municipal, Gustavo Gennuso. Colaboradores: Jefe de Gabinete, Marcos Barberis y Secretario de Hacienda, Diego Quintana. A Asesoría Letrada y a las comisiones de </w:t>
      </w:r>
      <w:r>
        <w:rPr>
          <w:rFonts w:cs="Times New Roman" w:ascii="Times New Roman" w:hAnsi="Times New Roman"/>
          <w:b w:val="false"/>
          <w:i w:val="false"/>
          <w:caps w:val="false"/>
          <w:smallCaps w:val="false"/>
          <w:strike w:val="false"/>
          <w:dstrike w:val="false"/>
          <w:color w:val="000000"/>
          <w:sz w:val="24"/>
          <w:u w:val="none"/>
        </w:rPr>
        <w:t xml:space="preserve">Economía, Hacienda, Finanzas y Desarrollo Económico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Con tratamiento de Preferencia 1ª Sesión. </w:t>
      </w:r>
      <w:r>
        <w:rPr>
          <w:rFonts w:cs="Times New Roman" w:ascii="Times New Roman" w:hAnsi="Times New Roman"/>
          <w:b w:val="false"/>
          <w:i w:val="false"/>
          <w:caps w:val="false"/>
          <w:smallCaps w:val="false"/>
          <w:strike w:val="false"/>
          <w:dstrike w:val="false"/>
          <w:color w:val="000000"/>
          <w:sz w:val="24"/>
          <w:highlight w:val="green"/>
          <w:u w:val="none"/>
        </w:rPr>
        <w:t>O-20-3179. Acta 1134/20 del 22 de octubre de 2020.</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141/20: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"Comunica preocupación sobre futura obra en la avenida Ezequiel Bustillo Ruta 237". Autor: Concejal Pablo Chamatrópulos (POBAR). Sobre tablas. </w:t>
      </w:r>
      <w:r>
        <w:rPr>
          <w:rFonts w:cs="Times New Roman" w:ascii="Times New Roman" w:hAnsi="Times New Roman"/>
          <w:b w:val="false"/>
          <w:i w:val="false"/>
          <w:caps w:val="false"/>
          <w:smallCaps w:val="false"/>
          <w:strike w:val="false"/>
          <w:dstrike w:val="false"/>
          <w:color w:val="FF0000"/>
          <w:sz w:val="24"/>
          <w:highlight w:val="white"/>
          <w:u w:val="none"/>
        </w:rPr>
        <w:t>Rechazado. Acta 1132/20 del 18 de septiembre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142/20</w:t>
      </w:r>
      <w:r>
        <w:rPr>
          <w:rFonts w:cs="Times New Roman" w:ascii="Times New Roman" w:hAnsi="Times New Roman"/>
          <w:b w:val="false"/>
          <w:i w:val="false"/>
          <w:caps w:val="false"/>
          <w:smallCaps w:val="false"/>
          <w:strike w:val="false"/>
          <w:dstrike w:val="false"/>
          <w:color w:val="000000"/>
          <w:sz w:val="24"/>
          <w:highlight w:val="white"/>
          <w:u w:val="none"/>
        </w:rPr>
        <w:t>: "Comunica preocupación por incumplimiento de beneficios por saldos deudores de tarjetas de crédito. Solicita ampliación de plazo". Autor: Concejal Pablo Chamatrópulos (POBAR).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C-20-1041. Acta 1132/20 del 18 de septiembre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143/20</w:t>
      </w:r>
      <w:r>
        <w:rPr>
          <w:rFonts w:cs="Times New Roman" w:ascii="Times New Roman" w:hAnsi="Times New Roman"/>
          <w:b w:val="false"/>
          <w:i w:val="false"/>
          <w:caps w:val="false"/>
          <w:smallCaps w:val="false"/>
          <w:strike w:val="false"/>
          <w:dstrike w:val="false"/>
          <w:color w:val="000000"/>
          <w:sz w:val="24"/>
          <w:highlight w:val="white"/>
          <w:u w:val="none"/>
        </w:rPr>
        <w:t>: "Se solicita Cámara de Senadores y Diputados el urgente tratamiento del proyecto 419/20 - Jubilación anticipada trabajadores de zona de montaña". Autor: Concejal Gerardo del Río (PUL).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C-20-1042. Acta 1132/20 del 18 de septiembre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144/20: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"Plan de reactivación turística, comercial y laboral con pasaporte sanitario". Autor: Concejal Pablo Chamatropulos (POBAR). A Asesoría Letrada 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Turismo y Medio Ambiente, </w:t>
      </w:r>
      <w:r>
        <w:rPr>
          <w:rFonts w:cs="Times New Roman" w:ascii="Times New Roman" w:hAnsi="Times New Roman"/>
          <w:b w:val="false"/>
          <w:i w:val="false"/>
          <w:caps w:val="false"/>
          <w:smallCaps w:val="false"/>
          <w:strike w:val="false"/>
          <w:dstrike w:val="false"/>
          <w:color w:val="000000"/>
          <w:sz w:val="24"/>
          <w:highlight w:val="white"/>
          <w:u w:val="none"/>
        </w:rPr>
        <w:t xml:space="preserve">de Economía, Hacienda, Finanzas y Desarrollo Económico y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145/20: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Adhiere a la resolución 114/2020 del Ministerio de Relaciones Exteriores, Comercio Internacional y Culto". Autores: Concejales Marcelo Casas, Roxana Ferreyra y Julieta Wallace (FdT). A Asesoría Letrada y a la comisión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Gobierno y Legales.</w:t>
      </w:r>
      <w:r>
        <w:rPr>
          <w:rFonts w:cs="Times New Roman" w:ascii="Times New Roman" w:hAnsi="Times New Roman"/>
          <w:b w:val="false"/>
          <w:i w:val="false"/>
          <w:caps w:val="false"/>
          <w:smallCaps w:val="false"/>
          <w:strike w:val="false"/>
          <w:dstrike w:val="false"/>
          <w:color w:val="000000"/>
          <w:sz w:val="24"/>
          <w:highlight w:val="green"/>
          <w:u w:val="none"/>
        </w:rPr>
        <w:t>O-20-3175. Acta 1133/20 del 1 de octubre de 2020.</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146/20</w:t>
      </w:r>
      <w:r>
        <w:rPr>
          <w:rFonts w:cs="Times New Roman" w:ascii="Times New Roman" w:hAnsi="Times New Roman"/>
          <w:b w:val="false"/>
          <w:i w:val="false"/>
          <w:caps w:val="false"/>
          <w:smallCaps w:val="false"/>
          <w:strike w:val="false"/>
          <w:dstrike w:val="false"/>
          <w:color w:val="000000"/>
          <w:sz w:val="24"/>
          <w:highlight w:val="white"/>
          <w:u w:val="none"/>
        </w:rPr>
        <w:t xml:space="preserve">: "Se prorroga plazo ordenanza 3150-CM-20. Declara estado de emergencia económica, social y de servicios en San Carlos de Bariloche. Covid-19". Autor: Intendente Municipal, Gustavo Gennuso. Colaboradores: Jefe de Gabinete, Marcos Barberis; Vicejefa de Gabinete, Marcela González Abdala; Secretaria Legal y Técnica, Mercedes Lasmartres; Secretario de Hacienda, Diego Quintana; Secretario de Desarrollo Humano Integral, Juan Pablo Ferrari; Secretario de Servicios Públicos, Eduardo Garza; Secretaria de Planificación y Evaluación de Políticas Públicas, Gabriela Rosemberg; Secretaria de Producción, Innovación y Empleo, Eugenia Ordoñez; Secretario de Fiscalización, Javier Fibiger; Secretario de Turismo, Gastón Burlón y Secretario de Ambiente y Desarrollo Urbano, Pablo Bullaude. Sobre tablas. </w:t>
      </w:r>
      <w:r>
        <w:rPr>
          <w:rFonts w:cs="Times New Roman" w:ascii="Times New Roman" w:hAnsi="Times New Roman"/>
          <w:b w:val="false"/>
          <w:i w:val="false"/>
          <w:caps w:val="false"/>
          <w:smallCaps w:val="false"/>
          <w:strike w:val="false"/>
          <w:dstrike w:val="false"/>
          <w:color w:val="000000"/>
          <w:sz w:val="24"/>
          <w:highlight w:val="green"/>
          <w:u w:val="none"/>
        </w:rPr>
        <w:t>O-20-3167. Acta 1132/20 del 18 de septiembre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147/20</w:t>
      </w:r>
      <w:r>
        <w:rPr>
          <w:rFonts w:cs="Times New Roman" w:ascii="Times New Roman" w:hAnsi="Times New Roman"/>
          <w:b w:val="false"/>
          <w:i w:val="false"/>
          <w:caps w:val="false"/>
          <w:smallCaps w:val="false"/>
          <w:strike w:val="false"/>
          <w:dstrike w:val="false"/>
          <w:color w:val="000000"/>
          <w:sz w:val="24"/>
          <w:highlight w:val="white"/>
          <w:u w:val="none"/>
        </w:rPr>
        <w:t>: "Se expresa preocupación por el eventual cierre definitivo de la terminal del aeropuerto El Palomar". Autor: Concejal Ariel Cárdenas (BXC).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C-20-1043. Acta 1132/20 del 18 de septiembre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148/20: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Modifica ordenanza 2083-CM-10". Autores: Comisión Legislativa: Concejales Natalia Almonacid, Carlos Sánchez y Puente (JSRN); Julieta Wallace (FdT); Ariel Cárdenas (BxC); Pablo Chamatrópulos (POBAR) y Gerardo del Río (PUL). Sobre tablas. </w:t>
      </w:r>
      <w:r>
        <w:rPr>
          <w:rFonts w:cs="Times New Roman" w:ascii="Times New Roman" w:hAnsi="Times New Roman"/>
          <w:b w:val="false"/>
          <w:i w:val="false"/>
          <w:caps w:val="false"/>
          <w:smallCaps w:val="false"/>
          <w:strike w:val="false"/>
          <w:dstrike w:val="false"/>
          <w:color w:val="000000"/>
          <w:sz w:val="24"/>
          <w:highlight w:val="green"/>
          <w:u w:val="none"/>
        </w:rPr>
        <w:t>O-20-3170. Acta 1132/20 del 18 de septiembre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149/20</w:t>
      </w:r>
      <w:r>
        <w:rPr>
          <w:rFonts w:cs="Times New Roman" w:ascii="Times New Roman" w:hAnsi="Times New Roman"/>
          <w:b w:val="false"/>
          <w:i w:val="false"/>
          <w:caps w:val="false"/>
          <w:smallCaps w:val="false"/>
          <w:strike w:val="false"/>
          <w:dstrike w:val="false"/>
          <w:color w:val="000000"/>
          <w:sz w:val="24"/>
          <w:highlight w:val="white"/>
          <w:u w:val="none"/>
        </w:rPr>
        <w:t xml:space="preserve">: "Se incorpora día de la persona trabajadora jubilada. Modifica ordenanza 2033-CM-10". Autores: Concejales Roxana Ferreyra, Marcelo Casas y Julieta Wallace (FdT).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O-20-3180. Acta 1134/20 del 22 de octubre de 2020.</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150/20: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Se comunica al Poder Ejecutivo Nacional reclamo por demora pago subsidio TUP". Autores: Carlos Sánchez y Puente, Natalia Almonacid, Claudia Torres, Norma Taboada y Gerardo Ávila (JSRN).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C-20-1044. Acta 1132/20 del 18 de septiembre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151/20: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Comunica a CNEA solicitud de incorporar trabajadores al relevamiento de personal no permanente". Autores: Concejales Julieta Wallace, Marcelo Casas y Roxana Ferreyra (FdT).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C-20-1045. Acta 1132/20 del 18 de septiembre de 2020.</w:t>
      </w:r>
    </w:p>
    <w:p>
      <w:pPr>
        <w:pStyle w:val="Cuerpodetexto"/>
        <w:spacing w:lineRule="auto" w:line="240"/>
        <w:rPr/>
      </w:pPr>
      <w:r>
        <w:rPr/>
      </w:r>
    </w:p>
    <w:p>
      <w:pPr>
        <w:pStyle w:val="Cuerpodetexto"/>
        <w:bidi w:val="0"/>
        <w:spacing w:lineRule="auto" w:line="240" w:before="240" w:after="0"/>
        <w:jc w:val="both"/>
        <w:rPr/>
      </w:pPr>
      <w:r>
        <w:rPr>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color w:val="000000"/>
          <w:sz w:val="24"/>
          <w:highlight w:val="white"/>
          <w:u w:val="single"/>
        </w:rPr>
        <w:t>Proyecto de ordenanza 152/20</w:t>
      </w:r>
      <w:r>
        <w:rPr>
          <w:rFonts w:cs="Times New Roman" w:ascii="Times New Roman" w:hAnsi="Times New Roman"/>
          <w:b w:val="false"/>
          <w:i w:val="false"/>
          <w:caps w:val="false"/>
          <w:smallCaps w:val="false"/>
          <w:strike w:val="false"/>
          <w:dstrike w:val="false"/>
          <w:color w:val="000000"/>
          <w:sz w:val="24"/>
          <w:highlight w:val="white"/>
          <w:u w:val="none"/>
        </w:rPr>
        <w:t xml:space="preserve">: "Se crea Consejo intercultural asesor de las mujeres. Abroga ordenanza 1464-CM-04". Autores: Concejales Roxana Ferreyra, Marcelo Casas y Julieta Wallace (FdT). Iniciativa: Consejo de la mujer. A Asesoría Letrada y a las comisiones de </w:t>
      </w:r>
      <w:r>
        <w:rPr>
          <w:rFonts w:cs="Times New Roman" w:ascii="Times New Roman" w:hAnsi="Times New Roman"/>
          <w:b w:val="false"/>
          <w:i w:val="false"/>
          <w:caps w:val="false"/>
          <w:smallCaps w:val="false"/>
          <w:strike w:val="false"/>
          <w:dstrike w:val="false"/>
          <w:color w:val="000000"/>
          <w:sz w:val="24"/>
          <w:u w:val="none"/>
        </w:rPr>
        <w:t>Desarrollo Humano, Deportes y Cultura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O-20-3195. Acta 1137/20 del 30/12/2020.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153/20</w:t>
      </w:r>
      <w:r>
        <w:rPr>
          <w:rFonts w:cs="Times New Roman" w:ascii="Times New Roman" w:hAnsi="Times New Roman"/>
          <w:b w:val="false"/>
          <w:i w:val="false"/>
          <w:caps w:val="false"/>
          <w:smallCaps w:val="false"/>
          <w:strike w:val="false"/>
          <w:dstrike w:val="false"/>
          <w:color w:val="000000"/>
          <w:sz w:val="24"/>
          <w:highlight w:val="white"/>
          <w:u w:val="none"/>
        </w:rPr>
        <w:t xml:space="preserve">: "Solicita mantener abierto y operativo el Aeropuerto de El Palomar en la Provincia de Buenos Aires". Autor: Concejal Pablo Chamatrópulos (POBAR). Sobre tablas. </w:t>
      </w:r>
      <w:r>
        <w:rPr>
          <w:rFonts w:cs="Times New Roman" w:ascii="Times New Roman" w:hAnsi="Times New Roman"/>
          <w:b w:val="false"/>
          <w:i w:val="false"/>
          <w:caps w:val="false"/>
          <w:smallCaps w:val="false"/>
          <w:strike w:val="false"/>
          <w:dstrike w:val="false"/>
          <w:color w:val="FF0000"/>
          <w:sz w:val="24"/>
          <w:highlight w:val="white"/>
          <w:u w:val="none"/>
        </w:rPr>
        <w:t>Retirado. Acta 1132/20 del 18 de septiembre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154/20</w:t>
      </w:r>
      <w:r>
        <w:rPr>
          <w:rFonts w:cs="Times New Roman" w:ascii="Times New Roman" w:hAnsi="Times New Roman"/>
          <w:b w:val="false"/>
          <w:i w:val="false"/>
          <w:caps w:val="false"/>
          <w:smallCaps w:val="false"/>
          <w:strike w:val="false"/>
          <w:dstrike w:val="false"/>
          <w:color w:val="000000"/>
          <w:sz w:val="24"/>
          <w:u w:val="none"/>
        </w:rPr>
        <w:t xml:space="preserve">: "Declarar de utilidad pública y pago obligatorio red de gas barrio Matadero". Autores: Concejales Julieta Wallace, Roxana Ferreyra y Marcelo Casas (FdT). Iniciativa: Comisión de trabajo barrio Matadero.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comunicación 155/20</w:t>
      </w:r>
      <w:r>
        <w:rPr>
          <w:rFonts w:cs="Times New Roman" w:ascii="Times New Roman" w:hAnsi="Times New Roman"/>
          <w:b w:val="false"/>
          <w:i w:val="false"/>
          <w:caps w:val="false"/>
          <w:smallCaps w:val="false"/>
          <w:strike w:val="false"/>
          <w:dstrike w:val="false"/>
          <w:color w:val="000000"/>
          <w:sz w:val="24"/>
          <w:u w:val="none"/>
        </w:rPr>
        <w:t xml:space="preserve">: "Se solicita al Poder Ejecutivo Nacional la pronta reapertura del aeropuerto de la ciudad de San Carlos de Bariloche". Autor: Concejal Gerardo del Río (PUL). </w:t>
      </w:r>
      <w:r>
        <w:rPr>
          <w:rFonts w:cs="Times New Roman" w:ascii="Times New Roman" w:hAnsi="Times New Roman"/>
          <w:b w:val="false"/>
          <w:i w:val="false"/>
          <w:caps w:val="false"/>
          <w:smallCaps w:val="false"/>
          <w:strike w:val="false"/>
          <w:dstrike w:val="false"/>
          <w:color w:val="000000"/>
          <w:sz w:val="24"/>
          <w:highlight w:val="green"/>
          <w:u w:val="none"/>
        </w:rPr>
        <w:t>C-20-1046. Acta 1133/20 del 1 de octubre de 2020.</w:t>
      </w:r>
    </w:p>
    <w:p>
      <w:pPr>
        <w:pStyle w:val="Cuerpodetexto"/>
        <w:spacing w:lineRule="auto" w:line="240"/>
        <w:rPr/>
      </w:pPr>
      <w:r>
        <w:rPr/>
      </w:r>
    </w:p>
    <w:p>
      <w:pPr>
        <w:pStyle w:val="Cuerpodetexto"/>
        <w:bidi w:val="0"/>
        <w:spacing w:lineRule="auto" w:line="240" w:before="0" w:after="0"/>
        <w:jc w:val="both"/>
        <w:rPr/>
      </w:pPr>
      <w:r>
        <w:rPr>
          <w:caps w:val="false"/>
          <w:smallCaps w:val="false"/>
          <w:strike w:val="false"/>
          <w:dstrike w:val="false"/>
          <w:color w:val="000000"/>
          <w:u w:val="none"/>
        </w:rPr>
        <w:t> </w:t>
      </w:r>
      <w:r>
        <w:rPr>
          <w:rFonts w:cs="Times New Roman" w:ascii="Times New Roman" w:hAnsi="Times New Roman"/>
          <w:b w:val="false"/>
          <w:i w:val="false"/>
          <w:caps w:val="false"/>
          <w:smallCaps w:val="false"/>
          <w:color w:val="000000"/>
          <w:sz w:val="24"/>
          <w:u w:val="single"/>
        </w:rPr>
        <w:t>Proyecto de ordenanza 156/20</w:t>
      </w:r>
      <w:r>
        <w:rPr>
          <w:rFonts w:cs="Times New Roman" w:ascii="Times New Roman" w:hAnsi="Times New Roman"/>
          <w:b w:val="false"/>
          <w:i w:val="false"/>
          <w:caps w:val="false"/>
          <w:smallCaps w:val="false"/>
          <w:strike w:val="false"/>
          <w:dstrike w:val="false"/>
          <w:color w:val="000000"/>
          <w:sz w:val="24"/>
          <w:u w:val="none"/>
        </w:rPr>
        <w:t xml:space="preserve">: "Creación de registro municipal para la donación de plasma de pacientes convalecientes recuperados de Covid-19". Autores: Concejales Claudia Torres, Carlos Sánchez y Puente, Norma Taboada, Gerardo Ávila y Natalia Almonacid (JSRN). </w:t>
      </w:r>
      <w:r>
        <w:rPr>
          <w:rFonts w:cs="Times New Roman" w:ascii="Times New Roman" w:hAnsi="Times New Roman"/>
          <w:b w:val="false"/>
          <w:i w:val="false"/>
          <w:caps w:val="false"/>
          <w:smallCaps w:val="false"/>
          <w:strike w:val="false"/>
          <w:dstrike w:val="false"/>
          <w:color w:val="000000"/>
          <w:sz w:val="24"/>
          <w:highlight w:val="cyan"/>
          <w:u w:val="none"/>
        </w:rPr>
        <w:t xml:space="preserve">A </w:t>
      </w:r>
      <w:r>
        <w:rPr>
          <w:rFonts w:cs="Times New Roman" w:ascii="Times New Roman" w:hAnsi="Times New Roman"/>
          <w:b w:val="false"/>
          <w:i w:val="false"/>
          <w:caps w:val="false"/>
          <w:smallCaps w:val="false"/>
          <w:strike w:val="false"/>
          <w:dstrike w:val="false"/>
          <w:color w:val="000000"/>
          <w:sz w:val="24"/>
          <w:highlight w:val="white"/>
          <w:u w:val="none"/>
        </w:rPr>
        <w:t xml:space="preserve">Asesoría Letrada </w:t>
      </w:r>
      <w:r>
        <w:rPr>
          <w:rFonts w:cs="Times New Roman" w:ascii="Times New Roman" w:hAnsi="Times New Roman"/>
          <w:b w:val="false"/>
          <w:i w:val="false"/>
          <w:caps w:val="false"/>
          <w:smallCaps w:val="false"/>
          <w:strike w:val="false"/>
          <w:dstrike w:val="false"/>
          <w:color w:val="000000"/>
          <w:sz w:val="24"/>
          <w:u w:val="none"/>
        </w:rPr>
        <w:t>y a la comisión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spacing w:lineRule="auto" w:line="240"/>
        <w:rPr/>
      </w:pPr>
      <w:r>
        <w:rPr/>
      </w:r>
    </w:p>
    <w:p>
      <w:pPr>
        <w:pStyle w:val="Cuerpodetexto"/>
        <w:bidi w:val="0"/>
        <w:spacing w:lineRule="auto" w:line="240" w:before="0" w:after="0"/>
        <w:jc w:val="both"/>
        <w:rPr/>
      </w:pPr>
      <w:r>
        <w:rPr>
          <w:caps w:val="false"/>
          <w:smallCaps w:val="false"/>
          <w:strike w:val="false"/>
          <w:dstrike w:val="false"/>
          <w:color w:val="000000"/>
          <w:u w:val="none"/>
        </w:rPr>
        <w:t> </w:t>
      </w:r>
      <w:r>
        <w:rPr>
          <w:rFonts w:cs="Times New Roman" w:ascii="Times New Roman" w:hAnsi="Times New Roman"/>
          <w:b w:val="false"/>
          <w:i w:val="false"/>
          <w:caps w:val="false"/>
          <w:smallCaps w:val="false"/>
          <w:color w:val="000000"/>
          <w:sz w:val="24"/>
          <w:u w:val="single"/>
        </w:rPr>
        <w:t>Proyecto de ordenanza 157/2</w:t>
      </w:r>
      <w:r>
        <w:rPr>
          <w:rFonts w:cs="Times New Roman" w:ascii="Times New Roman" w:hAnsi="Times New Roman"/>
          <w:b w:val="false"/>
          <w:i w:val="false"/>
          <w:caps w:val="false"/>
          <w:smallCaps w:val="false"/>
          <w:strike w:val="false"/>
          <w:dstrike w:val="false"/>
          <w:color w:val="000000"/>
          <w:sz w:val="24"/>
          <w:u w:val="none"/>
        </w:rPr>
        <w:t>0: "Se modifica ordenanza 2033-CM-10. Mes de la Dislexia. Día Internacional de la Dislexia". Autores: Concejales Carlos Sánchez y Puente, Claudia Torres, Norma Taboada, Gerardo Ávila y Natalia Almonacid (JSRN).  Iniciativa: Disfam Argentina y Dislexia Río Negro</w:t>
      </w:r>
      <w:r>
        <w:rPr>
          <w:rFonts w:cs="Times New Roman" w:ascii="Times New Roman" w:hAnsi="Times New Roman"/>
          <w:b w:val="false"/>
          <w:i w:val="false"/>
          <w:caps w:val="false"/>
          <w:smallCaps w:val="false"/>
          <w:strike w:val="false"/>
          <w:dstrike w:val="false"/>
          <w:color w:val="000000"/>
          <w:sz w:val="24"/>
          <w:highlight w:val="white"/>
          <w:u w:val="none"/>
        </w:rPr>
        <w:t>. A Asesoría Letrada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ordenanza 158/20</w:t>
      </w:r>
      <w:r>
        <w:rPr>
          <w:rFonts w:cs="Times New Roman" w:ascii="Times New Roman" w:hAnsi="Times New Roman"/>
          <w:b w:val="false"/>
          <w:i w:val="false"/>
          <w:caps w:val="false"/>
          <w:smallCaps w:val="false"/>
          <w:strike w:val="false"/>
          <w:dstrike w:val="false"/>
          <w:color w:val="000000"/>
          <w:sz w:val="24"/>
          <w:u w:val="none"/>
        </w:rPr>
        <w:t xml:space="preserve">: "Se modifica anexo I ordenanza 1747-CM-07. Avenida Monseñor Esandi". Autores: Concejales Carlos Sánchez y Puente, Claudia Torres, Norma Taboada, Gerardo Ávila y Natalia Almonacid (JSRN). </w:t>
      </w:r>
      <w:r>
        <w:rPr>
          <w:rFonts w:cs="Times New Roman" w:ascii="Times New Roman" w:hAnsi="Times New Roman"/>
          <w:b w:val="false"/>
          <w:i w:val="false"/>
          <w:caps w:val="false"/>
          <w:smallCaps w:val="false"/>
          <w:strike w:val="false"/>
          <w:dstrike w:val="false"/>
          <w:color w:val="000000"/>
          <w:sz w:val="24"/>
          <w:highlight w:val="white"/>
          <w:u w:val="none"/>
        </w:rPr>
        <w:t>A Asesoría Letrada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declaración 159/20: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Se declara de interés municipal, cultural y artístico al festival Nevadas Internacionales de Teatro". Autores: Concejales Carlos Sánchez y Puente, Claudia Torres, Norma Taboada, Gerardo Ávila y Natalia Almonacid (JSRN). </w:t>
      </w:r>
      <w:r>
        <w:rPr>
          <w:rFonts w:cs="Times New Roman" w:ascii="Times New Roman" w:hAnsi="Times New Roman"/>
          <w:b w:val="false"/>
          <w:i w:val="false"/>
          <w:caps w:val="false"/>
          <w:smallCaps w:val="false"/>
          <w:strike w:val="false"/>
          <w:dstrike w:val="false"/>
          <w:color w:val="000000"/>
          <w:sz w:val="24"/>
          <w:highlight w:val="green"/>
          <w:u w:val="none"/>
        </w:rPr>
        <w:t>D-20-2702. Acta 1133/20 del 1 de octubre de 2020.</w:t>
      </w:r>
    </w:p>
    <w:p>
      <w:pPr>
        <w:pStyle w:val="Cuerpodetexto"/>
        <w:spacing w:lineRule="auto" w:line="240"/>
        <w:rPr/>
      </w:pPr>
      <w:r>
        <w:rPr/>
      </w:r>
    </w:p>
    <w:p>
      <w:pPr>
        <w:pStyle w:val="Cuerpodetexto"/>
        <w:bidi w:val="0"/>
        <w:spacing w:lineRule="auto" w:line="240" w:before="0" w:after="0"/>
        <w:jc w:val="both"/>
        <w:rPr/>
      </w:pPr>
      <w:r>
        <w:rPr>
          <w:caps w:val="false"/>
          <w:smallCaps w:val="false"/>
          <w:strike w:val="false"/>
          <w:dstrike w:val="false"/>
          <w:color w:val="000000"/>
          <w:u w:val="none"/>
        </w:rPr>
        <w:t> </w:t>
      </w:r>
      <w:r>
        <w:rPr>
          <w:rFonts w:cs="Times New Roman" w:ascii="Times New Roman" w:hAnsi="Times New Roman"/>
          <w:b w:val="false"/>
          <w:i w:val="false"/>
          <w:caps w:val="false"/>
          <w:smallCaps w:val="false"/>
          <w:color w:val="000000"/>
          <w:sz w:val="24"/>
          <w:u w:val="single"/>
        </w:rPr>
        <w:t>Proyecto de ordenanza 160/20: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Se presta conformidad al adelanto coparticipación". Autor: Intendente Municipal, Gustavo Gennuso. Colaboradores: Jefe de Gabinete, Marcos Barberis; Secretario de Hacienda, Diego Quintana y Secretaria Legal y Técnica, Mercedes Lasmartes. </w:t>
      </w:r>
      <w:r>
        <w:rPr>
          <w:rFonts w:cs="Times New Roman" w:ascii="Times New Roman" w:hAnsi="Times New Roman"/>
          <w:b w:val="false"/>
          <w:i w:val="false"/>
          <w:caps w:val="false"/>
          <w:smallCaps w:val="false"/>
          <w:strike w:val="false"/>
          <w:dstrike w:val="false"/>
          <w:color w:val="000000"/>
          <w:sz w:val="24"/>
          <w:highlight w:val="green"/>
          <w:u w:val="none"/>
        </w:rPr>
        <w:t>O-20-3171. Acta 1133/20 del 1 de octubre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161/20: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"Ampliación de peatonabilidad en calle Mitre y otras. Ampliación veredas". Autor: Concejal Pablo Chamatrópulos (POBAR)</w:t>
      </w:r>
      <w:r>
        <w:rPr>
          <w:rFonts w:cs="Times New Roman" w:ascii="Times New Roman" w:hAnsi="Times New Roman"/>
          <w:b w:val="false"/>
          <w:i w:val="false"/>
          <w:caps w:val="false"/>
          <w:smallCaps w:val="false"/>
          <w:strike w:val="false"/>
          <w:dstrike w:val="false"/>
          <w:color w:val="000000"/>
          <w:sz w:val="24"/>
          <w:highlight w:val="white"/>
          <w:u w:val="none"/>
        </w:rPr>
        <w:t xml:space="preserve">. A Asesoría Letrada y </w:t>
      </w:r>
      <w:r>
        <w:rPr>
          <w:rFonts w:cs="Times New Roman" w:ascii="Times New Roman" w:hAnsi="Times New Roman"/>
          <w:b w:val="false"/>
          <w:i w:val="false"/>
          <w:caps w:val="false"/>
          <w:smallCaps w:val="false"/>
          <w:strike w:val="false"/>
          <w:dstrike w:val="false"/>
          <w:color w:val="000000"/>
          <w:sz w:val="24"/>
          <w:u w:val="none"/>
        </w:rPr>
        <w:t>a la comisión d</w:t>
      </w:r>
      <w:r>
        <w:rPr>
          <w:rFonts w:cs="Times New Roman" w:ascii="Times New Roman" w:hAnsi="Times New Roman"/>
          <w:b w:val="false"/>
          <w:i w:val="false"/>
          <w:caps w:val="false"/>
          <w:smallCaps w:val="false"/>
          <w:strike w:val="false"/>
          <w:dstrike w:val="false"/>
          <w:color w:val="000000"/>
          <w:sz w:val="24"/>
          <w:highlight w:val="cyan"/>
          <w:u w:val="none"/>
        </w:rPr>
        <w:t>e Gobierno y Legales.</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comunicación 162/20:</w:t>
      </w:r>
      <w:r>
        <w:rPr>
          <w:b w:val="false"/>
          <w:caps w:val="false"/>
          <w:smallCaps w:val="false"/>
          <w:strike w:val="false"/>
          <w:dstrike w:val="false"/>
          <w:color w:val="000000"/>
          <w:u w:val="none"/>
        </w:rPr>
        <w:t>  "</w:t>
      </w:r>
      <w:r>
        <w:rPr>
          <w:rFonts w:cs="Times New Roman" w:ascii="Times New Roman" w:hAnsi="Times New Roman"/>
          <w:b w:val="false"/>
          <w:i w:val="false"/>
          <w:caps w:val="false"/>
          <w:smallCaps w:val="false"/>
          <w:strike w:val="false"/>
          <w:dstrike w:val="false"/>
          <w:color w:val="000000"/>
          <w:sz w:val="24"/>
          <w:u w:val="none"/>
        </w:rPr>
        <w:t xml:space="preserve">Se comunica a la gobernadora interceda urgente por cancelación deuda de IPROSS con Hospital Zonal de Bariloche". Autores: Concejales Roxana Ferreyra, Marcelo Casas y Julieta Wallace (FdT). </w:t>
      </w:r>
      <w:r>
        <w:rPr>
          <w:rFonts w:cs="Times New Roman" w:ascii="Times New Roman" w:hAnsi="Times New Roman"/>
          <w:b w:val="false"/>
          <w:i w:val="false"/>
          <w:caps w:val="false"/>
          <w:smallCaps w:val="false"/>
          <w:strike w:val="false"/>
          <w:dstrike w:val="false"/>
          <w:color w:val="000000"/>
          <w:sz w:val="24"/>
          <w:highlight w:val="green"/>
          <w:u w:val="none"/>
        </w:rPr>
        <w:t>C-20-1046. Acta 1133/20 del 1 de octubre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u w:val="single"/>
        </w:rPr>
        <w:t>Proyecto de ordenanza 163/20:</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"Créase el reconocimiento Distinción Comunitaria de San Carlos de Bariloche". Autores: Concejales Julieta Wallace, Marcelo Casas y Roxana Ferreyra (FdT). Iniciativa: Barrios de Pie.  A Asesoría Letrada y a la comisión d</w:t>
      </w:r>
      <w:r>
        <w:rPr>
          <w:rFonts w:cs="Times New Roman" w:ascii="Times New Roman" w:hAnsi="Times New Roman"/>
          <w:b w:val="false"/>
          <w:i w:val="false"/>
          <w:caps w:val="false"/>
          <w:smallCaps w:val="false"/>
          <w:strike w:val="false"/>
          <w:dstrike w:val="false"/>
          <w:color w:val="000000"/>
          <w:sz w:val="24"/>
          <w:highlight w:val="white"/>
          <w:u w:val="none"/>
        </w:rPr>
        <w:t xml:space="preserve">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O-20-3191. Acta 1136/20 del 26 de noviembre de 2020.</w:t>
      </w:r>
    </w:p>
    <w:p>
      <w:pPr>
        <w:pStyle w:val="Cuerpodetexto"/>
        <w:spacing w:lineRule="auto" w:line="240"/>
        <w:rPr/>
      </w:pPr>
      <w:r>
        <w:rPr/>
      </w:r>
    </w:p>
    <w:p>
      <w:pPr>
        <w:pStyle w:val="Cuerpodetexto"/>
        <w:bidi w:val="0"/>
        <w:spacing w:lineRule="auto" w:line="240" w:before="0" w:after="0"/>
        <w:jc w:val="both"/>
        <w:rPr/>
      </w:pPr>
      <w:r>
        <w:rPr>
          <w:rFonts w:cs="Times New Roman" w:ascii="Times New Roman" w:hAnsi="Times New Roman"/>
          <w:b w:val="false"/>
          <w:i w:val="false"/>
          <w:caps w:val="false"/>
          <w:smallCaps w:val="false"/>
          <w:color w:val="000000"/>
          <w:sz w:val="24"/>
          <w:highlight w:val="white"/>
          <w:u w:val="single"/>
        </w:rPr>
        <w:t>Proyecto de ordenanza 164/20</w:t>
      </w:r>
      <w:r>
        <w:rPr>
          <w:rFonts w:cs="Times New Roman" w:ascii="Times New Roman" w:hAnsi="Times New Roman"/>
          <w:b w:val="false"/>
          <w:i w:val="false"/>
          <w:caps w:val="false"/>
          <w:smallCaps w:val="false"/>
          <w:strike w:val="false"/>
          <w:dstrike w:val="false"/>
          <w:color w:val="000000"/>
          <w:sz w:val="24"/>
          <w:highlight w:val="white"/>
          <w:u w:val="none"/>
        </w:rPr>
        <w:t>: "Se aprueba convenio compraventa inmueble NC 19 3A 021 02 con Sindicato Luz y Fuerza Bariloche". Autor: Intendente Municipal, Gustavo Gennuso. Coautores: Concejales Gerardo Ávila, Natalia Almonacid, Carlos Sánchez y Puente, Norma Taboada y Claudia Torres (JSRN). Colaboradores: Jefe de Gabinete, Marcos Barberis; Vicejefa de Gabinete, Marcela González Abdala; José Manuel Mella Villarroel (ex Presidente IMTVHS); Presidente del IMTVHS, Javier Giménez; Vocal IMTVHS, Yanina Andrea Sánchez; Secretario General Gremio Luz y Fuerza Bariloche, Gabriel Prieto. A Asesoría Letrada y a las comisiones de Obras y Planeamiento y de Gobierno y Legales.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O-20-3196. Acta 1137/20 del 30/12/20.</w:t>
      </w:r>
    </w:p>
    <w:p>
      <w:pPr>
        <w:pStyle w:val="Cuerpodetexto"/>
        <w:bidi w:val="0"/>
        <w:spacing w:lineRule="auto" w:line="240" w:before="240" w:after="0"/>
        <w:jc w:val="both"/>
        <w:rPr/>
      </w:pPr>
      <w:r>
        <w:rPr>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color w:val="000000"/>
          <w:sz w:val="24"/>
          <w:highlight w:val="white"/>
          <w:u w:val="single"/>
        </w:rPr>
        <w:t>Proyecto de ordenanza 165/20</w:t>
      </w:r>
      <w:r>
        <w:rPr>
          <w:rFonts w:cs="Times New Roman" w:ascii="Times New Roman" w:hAnsi="Times New Roman"/>
          <w:b w:val="false"/>
          <w:i w:val="false"/>
          <w:caps w:val="false"/>
          <w:smallCaps w:val="false"/>
          <w:strike w:val="false"/>
          <w:dstrike w:val="false"/>
          <w:color w:val="000000"/>
          <w:sz w:val="24"/>
          <w:highlight w:val="white"/>
          <w:u w:val="none"/>
        </w:rPr>
        <w:t xml:space="preserve">: "Se modifica ordenanza 2033-CM-10. Incorpora mes de la prevención y sensibilización del cáncer de mama". Autores: Concejales Gerardo Ávila, Norma Taboada, Natalia Almonacid, Claudia Torres y Carlos Sánchez y Puente (JSRN). Iniciativa: Fundación Cerca Tuyo, BALCEC, Nahuel Rosa y Fundación Intecnus.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O-20-3186. Acta 1135/20 del 5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166/20</w:t>
      </w:r>
      <w:r>
        <w:rPr>
          <w:rFonts w:cs="Times New Roman" w:ascii="Times New Roman" w:hAnsi="Times New Roman"/>
          <w:b w:val="false"/>
          <w:i w:val="false"/>
          <w:caps w:val="false"/>
          <w:smallCaps w:val="false"/>
          <w:strike w:val="false"/>
          <w:dstrike w:val="false"/>
          <w:color w:val="000000"/>
          <w:sz w:val="24"/>
          <w:highlight w:val="white"/>
          <w:u w:val="none"/>
        </w:rPr>
        <w:t xml:space="preserve">: "Se aprueba presupuesto municipal año 2021". Autor: Intendente Municipal, Gustavo Gennuso. Colaboradores: Jefe de Gabinete Marcos Barberis y Secretario de Hacienda, Diego Quintana. A Asesoría Letrada y a las comisiones de Economía, Hacienda, Finanzas y Desarrollo Económico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O-20-3197. Acta 1137/20 el 30/12/20.</w:t>
      </w:r>
      <w:r>
        <w:rPr>
          <w:b w:val="false"/>
          <w:caps w:val="false"/>
          <w:smallCaps w:val="false"/>
          <w:strike w:val="false"/>
          <w:dstrike w:val="false"/>
          <w:color w:val="000000"/>
          <w:highlight w:val="green"/>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167/20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cultural y comunitario Teatro por la Identidad, edición 2020". Autores: Concejales Roxana Ferreyra, Julieta Wallace y Marcelo Casas (FdT). </w:t>
      </w:r>
      <w:r>
        <w:rPr>
          <w:rFonts w:cs="Times New Roman" w:ascii="Times New Roman" w:hAnsi="Times New Roman"/>
          <w:b w:val="false"/>
          <w:i w:val="false"/>
          <w:caps w:val="false"/>
          <w:smallCaps w:val="false"/>
          <w:strike w:val="false"/>
          <w:dstrike w:val="false"/>
          <w:color w:val="000000"/>
          <w:sz w:val="24"/>
          <w:highlight w:val="green"/>
          <w:u w:val="none"/>
        </w:rPr>
        <w:t>D-20-2704. Acta 1134/20 del 22 de octubre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168/20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Legislatura Río Negro beneplácito al tratamiento proyecto de ley Nº. 882/2020". Autores: Concejales Roxana Ferreyra, Julieta Wallace y Marcelo Casas (FdT). </w:t>
      </w:r>
      <w:r>
        <w:rPr>
          <w:rFonts w:cs="Times New Roman" w:ascii="Times New Roman" w:hAnsi="Times New Roman"/>
          <w:b w:val="false"/>
          <w:i w:val="false"/>
          <w:caps w:val="false"/>
          <w:smallCaps w:val="false"/>
          <w:strike w:val="false"/>
          <w:dstrike w:val="false"/>
          <w:color w:val="000000"/>
          <w:sz w:val="24"/>
          <w:highlight w:val="green"/>
          <w:u w:val="none"/>
        </w:rPr>
        <w:t>C-20-1048. Acta 1134/20 del 22 de octubre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169/20</w:t>
      </w:r>
      <w:r>
        <w:rPr>
          <w:rFonts w:cs="Times New Roman" w:ascii="Times New Roman" w:hAnsi="Times New Roman"/>
          <w:b w:val="false"/>
          <w:i w:val="false"/>
          <w:caps w:val="false"/>
          <w:smallCaps w:val="false"/>
          <w:strike w:val="false"/>
          <w:dstrike w:val="false"/>
          <w:color w:val="000000"/>
          <w:sz w:val="24"/>
          <w:highlight w:val="white"/>
          <w:u w:val="none"/>
        </w:rPr>
        <w:t>: "Se declara de interés municipal proyecto solidario Pelos al viento, pelucas oncológicas". Autores: Concejales Norma Taboada, Gerardo Ávila, Claudia Torres, Carlos Sánchez y Puente y Natalia Almonacid (JSRN).</w:t>
      </w:r>
      <w:r>
        <w:rPr>
          <w:rFonts w:cs="Times New Roman" w:ascii="Times New Roman" w:hAnsi="Times New Roman"/>
          <w:b w:val="false"/>
          <w:i w:val="false"/>
          <w:caps w:val="false"/>
          <w:smallCaps w:val="false"/>
          <w:strike w:val="false"/>
          <w:dstrike w:val="false"/>
          <w:color w:val="000000"/>
          <w:sz w:val="24"/>
          <w:highlight w:val="green"/>
          <w:u w:val="none"/>
        </w:rPr>
        <w:t>D-20-2705. Acta 1134/20 del 22 de octubre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170/20</w:t>
      </w:r>
      <w:r>
        <w:rPr>
          <w:rFonts w:cs="Times New Roman" w:ascii="Times New Roman" w:hAnsi="Times New Roman"/>
          <w:b w:val="false"/>
          <w:i w:val="false"/>
          <w:caps w:val="false"/>
          <w:smallCaps w:val="false"/>
          <w:strike w:val="false"/>
          <w:dstrike w:val="false"/>
          <w:color w:val="000000"/>
          <w:sz w:val="24"/>
          <w:highlight w:val="white"/>
          <w:u w:val="none"/>
        </w:rPr>
        <w:t xml:space="preserve">: "Adhiere al DNU 672/2020 incorpora como excepción al DNU 132/2020 a las personas con CUD". Autores: Concejales Marcelo Casas, Roxana Ferreyra y Julieta Wallace (FdT).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171/20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de interés municipal, comunitario y cultural al proyecto Sanaarte". Autores: Concejales Roxana Ferreyra, Marcelo Casas y Julieta Wallace (FdT). Colaboradora: Sofía Miloni. </w:t>
      </w:r>
      <w:r>
        <w:rPr>
          <w:rFonts w:cs="Times New Roman" w:ascii="Times New Roman" w:hAnsi="Times New Roman"/>
          <w:b w:val="false"/>
          <w:i w:val="false"/>
          <w:caps w:val="false"/>
          <w:smallCaps w:val="false"/>
          <w:strike w:val="false"/>
          <w:dstrike w:val="false"/>
          <w:color w:val="000000"/>
          <w:sz w:val="24"/>
          <w:highlight w:val="green"/>
          <w:u w:val="none"/>
        </w:rPr>
        <w:t>D-20-2706. Acta 1134/20 del 22 de octubre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172/20: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declara de interés municipal, educativo y cultural XIII edición programa Uniendo metas, jóvenes para el futuro". Autor: Concejal Ariel Cárdenas (BxC). Iniciativa: Comité Organizador Programa Uniendo Metas, Jóvenes Voluntarios Asociación Conciencia Bariloche.  </w:t>
      </w:r>
      <w:r>
        <w:rPr>
          <w:rFonts w:cs="Times New Roman" w:ascii="Times New Roman" w:hAnsi="Times New Roman"/>
          <w:b w:val="false"/>
          <w:i w:val="false"/>
          <w:caps w:val="false"/>
          <w:smallCaps w:val="false"/>
          <w:strike w:val="false"/>
          <w:dstrike w:val="false"/>
          <w:color w:val="000000"/>
          <w:sz w:val="24"/>
          <w:highlight w:val="green"/>
          <w:u w:val="none"/>
        </w:rPr>
        <w:t>D-20-2707. Acta 1134/20 del 22 de octubre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173/20</w:t>
      </w:r>
      <w:r>
        <w:rPr>
          <w:rFonts w:cs="Times New Roman" w:ascii="Times New Roman" w:hAnsi="Times New Roman"/>
          <w:b w:val="false"/>
          <w:i w:val="false"/>
          <w:caps w:val="false"/>
          <w:smallCaps w:val="false"/>
          <w:strike w:val="false"/>
          <w:dstrike w:val="false"/>
          <w:color w:val="000000"/>
          <w:sz w:val="24"/>
          <w:highlight w:val="white"/>
          <w:u w:val="none"/>
        </w:rPr>
        <w:t xml:space="preserve">: "Solicita Cámara de Diputados tratamiento proyectos de ley 5620-D-2019 y 2530-D-2020. Ficha limpia". Autor: Concejal Ariel Cárdenas (BxC). </w:t>
      </w:r>
      <w:r>
        <w:rPr>
          <w:rFonts w:cs="Times New Roman" w:ascii="Times New Roman" w:hAnsi="Times New Roman"/>
          <w:b w:val="false"/>
          <w:i w:val="false"/>
          <w:caps w:val="false"/>
          <w:smallCaps w:val="false"/>
          <w:strike w:val="false"/>
          <w:dstrike w:val="false"/>
          <w:color w:val="000000"/>
          <w:sz w:val="24"/>
          <w:highlight w:val="green"/>
          <w:u w:val="none"/>
        </w:rPr>
        <w:t>C-20-1049. Acta 1134/20 del 22 de octubre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174/20</w:t>
      </w:r>
      <w:r>
        <w:rPr>
          <w:rFonts w:cs="Times New Roman" w:ascii="Times New Roman" w:hAnsi="Times New Roman"/>
          <w:b w:val="false"/>
          <w:i w:val="false"/>
          <w:caps w:val="false"/>
          <w:smallCaps w:val="false"/>
          <w:strike w:val="false"/>
          <w:dstrike w:val="false"/>
          <w:color w:val="000000"/>
          <w:sz w:val="24"/>
          <w:highlight w:val="white"/>
          <w:u w:val="none"/>
        </w:rPr>
        <w:t xml:space="preserve">: "Se establecen inhabilitaciones para cargos electivos municipales". Autor: Concejal Ariel Cárdenas (BxC).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175/20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la realización del V Congreso de Seguridad Social". Autores: Concejales Gerardo Ávila, Natalia Almonacid, Norma Taboada, Claudia Torres y Carlos Sánchez y Puente (JSRN). Iniciativa: Legisladora Julia Fernández. </w:t>
      </w:r>
      <w:r>
        <w:rPr>
          <w:rFonts w:cs="Times New Roman" w:ascii="Times New Roman" w:hAnsi="Times New Roman"/>
          <w:b w:val="false"/>
          <w:i w:val="false"/>
          <w:caps w:val="false"/>
          <w:smallCaps w:val="false"/>
          <w:strike w:val="false"/>
          <w:dstrike w:val="false"/>
          <w:color w:val="FF0000"/>
          <w:sz w:val="24"/>
          <w:highlight w:val="white"/>
          <w:u w:val="none"/>
        </w:rPr>
        <w:t>Retirado. Acta 1134/20 del 22 de octubre de 2020. (182-PCM-20).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176/20</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ordenanza 1884-CM-08. Integración Consejo Municipal Protección Derechos de las Niñas, Niños y Adolescentes". Autoras: Concejalas Natalia Almonacid (JSRN) y Roxana Ferreyra (FdT). Iniciativa: Consejo Municipal para la Protección de los Derechos de las Niñas, Niños y Adolescentes. </w:t>
      </w:r>
      <w:r>
        <w:rPr>
          <w:rFonts w:cs="Times New Roman" w:ascii="Times New Roman" w:hAnsi="Times New Roman"/>
          <w:b w:val="false"/>
          <w:i w:val="false"/>
          <w:caps w:val="false"/>
          <w:smallCaps w:val="false"/>
          <w:strike w:val="false"/>
          <w:dstrike w:val="false"/>
          <w:color w:val="000000"/>
          <w:sz w:val="24"/>
          <w:highlight w:val="green"/>
          <w:u w:val="none"/>
        </w:rPr>
        <w:t>O-20-3181. Acta 1134/20 del 22 de octubre de 2020.</w:t>
      </w:r>
      <w:r>
        <w:rPr>
          <w:b w:val="false"/>
          <w:caps w:val="false"/>
          <w:smallCaps w:val="false"/>
          <w:strike w:val="false"/>
          <w:dstrike w:val="false"/>
          <w:color w:val="000000"/>
          <w:highlight w:val="white"/>
          <w:u w:val="none"/>
        </w:rPr>
        <w:t xml:space="preserve"> </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177/20</w:t>
      </w:r>
      <w:r>
        <w:rPr>
          <w:rFonts w:cs="Times New Roman" w:ascii="Times New Roman" w:hAnsi="Times New Roman"/>
          <w:b w:val="false"/>
          <w:i w:val="false"/>
          <w:caps w:val="false"/>
          <w:smallCaps w:val="false"/>
          <w:strike w:val="false"/>
          <w:dstrike w:val="false"/>
          <w:color w:val="000000"/>
          <w:sz w:val="24"/>
          <w:highlight w:val="white"/>
          <w:u w:val="none"/>
        </w:rPr>
        <w:t xml:space="preserve">: "Se presta acuerdo llamado licitación contratación agencia publicidad EMPROTUR". Autores: Concejales Natalia Almonacid (JSRN) y Ariel Cárdenas (BxC). Iniciativa: Directorio EMPROTUR. </w:t>
      </w:r>
      <w:r>
        <w:rPr>
          <w:rFonts w:cs="Times New Roman" w:ascii="Times New Roman" w:hAnsi="Times New Roman"/>
          <w:b w:val="false"/>
          <w:i w:val="false"/>
          <w:caps w:val="false"/>
          <w:smallCaps w:val="false"/>
          <w:strike w:val="false"/>
          <w:dstrike w:val="false"/>
          <w:color w:val="000000"/>
          <w:sz w:val="24"/>
          <w:highlight w:val="green"/>
          <w:u w:val="none"/>
        </w:rPr>
        <w:t>O-20-3182. Acta 1134/20 del 22 de octubre de 2020.</w:t>
      </w:r>
      <w:r>
        <w:rPr>
          <w:b w:val="false"/>
          <w:caps w:val="false"/>
          <w:smallCaps w:val="false"/>
          <w:strike w:val="false"/>
          <w:dstrike w:val="false"/>
          <w:color w:val="000000"/>
          <w:highlight w:val="white"/>
          <w:u w:val="none"/>
        </w:rPr>
        <w:t xml:space="preserve"> </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178/20: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declara de interés municipal la campaña </w:t>
      </w:r>
      <w:r>
        <w:rPr>
          <w:rFonts w:cs="Times New Roman" w:ascii="Times New Roman" w:hAnsi="Times New Roman"/>
          <w:b w:val="false"/>
          <w:i/>
          <w:caps w:val="false"/>
          <w:smallCaps w:val="false"/>
          <w:strike w:val="false"/>
          <w:dstrike w:val="false"/>
          <w:color w:val="000000"/>
          <w:sz w:val="24"/>
          <w:highlight w:val="white"/>
          <w:u w:val="none"/>
        </w:rPr>
        <w:t>Nadie se salva Solx</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Marcelo Casas, Roxana Ferreyra y Julieta Wallace (FdT).  </w:t>
      </w:r>
      <w:r>
        <w:rPr>
          <w:rFonts w:cs="Times New Roman" w:ascii="Times New Roman" w:hAnsi="Times New Roman"/>
          <w:b w:val="false"/>
          <w:i w:val="false"/>
          <w:caps w:val="false"/>
          <w:smallCaps w:val="false"/>
          <w:strike w:val="false"/>
          <w:dstrike w:val="false"/>
          <w:color w:val="000000"/>
          <w:sz w:val="24"/>
          <w:highlight w:val="green"/>
          <w:u w:val="none"/>
        </w:rPr>
        <w:t>D-20-2708. Acta 1134/20 del 22 de octubre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179/20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cultural y comunitario la película </w:t>
      </w:r>
      <w:r>
        <w:rPr>
          <w:rFonts w:cs="Times New Roman" w:ascii="Times New Roman" w:hAnsi="Times New Roman"/>
          <w:b w:val="false"/>
          <w:i/>
          <w:caps w:val="false"/>
          <w:smallCaps w:val="false"/>
          <w:strike w:val="false"/>
          <w:dstrike w:val="false"/>
          <w:color w:val="000000"/>
          <w:sz w:val="24"/>
          <w:highlight w:val="white"/>
          <w:u w:val="none"/>
        </w:rPr>
        <w:t>No está loco quien pelea</w:t>
      </w:r>
      <w:r>
        <w:rPr>
          <w:rFonts w:cs="Times New Roman" w:ascii="Times New Roman" w:hAnsi="Times New Roman"/>
          <w:b w:val="false"/>
          <w:i w:val="false"/>
          <w:caps w:val="false"/>
          <w:smallCaps w:val="false"/>
          <w:strike w:val="false"/>
          <w:dstrike w:val="false"/>
          <w:color w:val="000000"/>
          <w:sz w:val="24"/>
          <w:highlight w:val="white"/>
          <w:u w:val="none"/>
        </w:rPr>
        <w:t xml:space="preserve">, coproducida por la Asociación Civil El Brote y el Instituto Universitario Patagónico de las Artes". Autores: Concejales Marcelo Casas, Roxana Ferreyra y Julieta Wallace (FdT). Iniciativa: Unión de Artistas Visuales (UNAV) Río Negro y Consejo local consultivo para personas con discapacidad de San Carlos de Bariloche. </w:t>
      </w:r>
      <w:r>
        <w:rPr>
          <w:rFonts w:cs="Times New Roman" w:ascii="Times New Roman" w:hAnsi="Times New Roman"/>
          <w:b w:val="false"/>
          <w:i w:val="false"/>
          <w:caps w:val="false"/>
          <w:smallCaps w:val="false"/>
          <w:strike w:val="false"/>
          <w:dstrike w:val="false"/>
          <w:color w:val="000000"/>
          <w:sz w:val="24"/>
          <w:highlight w:val="green"/>
          <w:u w:val="none"/>
        </w:rPr>
        <w:t>D-20-2709. Acta 1134/20 del 22 de octubre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180/20</w:t>
      </w:r>
      <w:r>
        <w:rPr>
          <w:rFonts w:cs="Times New Roman" w:ascii="Times New Roman" w:hAnsi="Times New Roman"/>
          <w:b w:val="false"/>
          <w:i w:val="false"/>
          <w:caps w:val="false"/>
          <w:smallCaps w:val="false"/>
          <w:strike w:val="false"/>
          <w:dstrike w:val="false"/>
          <w:color w:val="000000"/>
          <w:sz w:val="24"/>
          <w:highlight w:val="white"/>
          <w:u w:val="none"/>
        </w:rPr>
        <w:t>: "Se declara riesgo ambiental Vertedero Municipal. Se crea Comisión Vertedero Regional". Autores: Concejales Julieta Wallace, Roxana Ferreyra y Marcelo Casas (FdT). A Asesoría Letrada 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Turismo y Medio Ambiente </w:t>
      </w:r>
      <w:r>
        <w:rPr>
          <w:rFonts w:cs="Times New Roman" w:ascii="Times New Roman" w:hAnsi="Times New Roman"/>
          <w:b w:val="false"/>
          <w:i w:val="false"/>
          <w:caps w:val="false"/>
          <w:smallCaps w:val="false"/>
          <w:strike w:val="false"/>
          <w:dstrike w:val="false"/>
          <w:color w:val="000000"/>
          <w:sz w:val="24"/>
          <w:highlight w:val="white"/>
          <w:u w:val="none"/>
        </w:rPr>
        <w:t xml:space="preserve">y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r>
        <w:rPr>
          <w:rFonts w:cs="Times New Roman" w:ascii="Times New Roman" w:hAnsi="Times New Roman"/>
          <w:b w:val="false"/>
          <w:i w:val="false"/>
          <w:caps w:val="false"/>
          <w:smallCaps w:val="false"/>
          <w:strike w:val="false"/>
          <w:dstrike w:val="false"/>
          <w:color w:val="000000"/>
          <w:sz w:val="24"/>
          <w:highlight w:val="white"/>
          <w:u w:val="none"/>
        </w:rPr>
        <w:t>.</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181/20</w:t>
      </w:r>
      <w:r>
        <w:rPr>
          <w:rFonts w:cs="Times New Roman" w:ascii="Times New Roman" w:hAnsi="Times New Roman"/>
          <w:b w:val="false"/>
          <w:i w:val="false"/>
          <w:caps w:val="false"/>
          <w:smallCaps w:val="false"/>
          <w:strike w:val="false"/>
          <w:dstrike w:val="false"/>
          <w:color w:val="000000"/>
          <w:sz w:val="24"/>
          <w:highlight w:val="white"/>
          <w:u w:val="none"/>
        </w:rPr>
        <w:t>: "Eximición temporal de canon locativo para feriantes de Feria Sin Fronteras". Autor: Concejal Pablo Chamatrópulos (POBAR). A Asesoría Letrada y a las comisiones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182/20: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comunica al Poder Ejecutivo Nacional necesidad liquidaciones salarios de temporarios Bariloche". Autores: Concejales Natalia Almonacid, Gerardo Ávila, Carlos Sánchez y Puente, Norma Taboado y Claudia Torres (JSRN). </w:t>
      </w:r>
      <w:r>
        <w:rPr>
          <w:rFonts w:cs="Times New Roman" w:ascii="Times New Roman" w:hAnsi="Times New Roman"/>
          <w:b w:val="false"/>
          <w:i w:val="false"/>
          <w:caps w:val="false"/>
          <w:smallCaps w:val="false"/>
          <w:strike w:val="false"/>
          <w:dstrike w:val="false"/>
          <w:color w:val="000000"/>
          <w:sz w:val="24"/>
          <w:highlight w:val="green"/>
          <w:u w:val="none"/>
        </w:rPr>
        <w:t>C-20-1050. Acta 1134/20 del 22 de octubre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183/20: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Comunica a la Legislatura de Río Negro solicitud de tratar y aprobar el proyecto de ley exp. 255/2020 que solicita declarar tarea insalubre el trabajo en todo establecimiento sanitario de la Provincia de Río Negro". Autores: Concejales Marcelo Casas, Roxana Ferreyra y Julieta Wallace (FdT). </w:t>
      </w:r>
      <w:r>
        <w:rPr>
          <w:rFonts w:cs="Times New Roman" w:ascii="Times New Roman" w:hAnsi="Times New Roman"/>
          <w:b w:val="false"/>
          <w:i w:val="false"/>
          <w:caps w:val="false"/>
          <w:smallCaps w:val="false"/>
          <w:strike w:val="false"/>
          <w:dstrike w:val="false"/>
          <w:color w:val="000000"/>
          <w:sz w:val="24"/>
          <w:highlight w:val="green"/>
          <w:u w:val="none"/>
        </w:rPr>
        <w:t>C-20-1051. Acta 1134/20 del 22 de octubre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184/20</w:t>
      </w:r>
      <w:r>
        <w:rPr>
          <w:rFonts w:cs="Times New Roman" w:ascii="Times New Roman" w:hAnsi="Times New Roman"/>
          <w:b w:val="false"/>
          <w:i w:val="false"/>
          <w:caps w:val="false"/>
          <w:smallCaps w:val="false"/>
          <w:strike w:val="false"/>
          <w:dstrike w:val="false"/>
          <w:color w:val="000000"/>
          <w:sz w:val="24"/>
          <w:highlight w:val="white"/>
          <w:u w:val="none"/>
        </w:rPr>
        <w:t xml:space="preserve">: "Expresa preocupación por tomas de tierra". Autor: Concejal Pablo Chamatrópulos (POBAR). Sobre tablas. </w:t>
      </w:r>
      <w:r>
        <w:rPr>
          <w:rFonts w:cs="Times New Roman" w:ascii="Times New Roman" w:hAnsi="Times New Roman"/>
          <w:b w:val="false"/>
          <w:i w:val="false"/>
          <w:caps w:val="false"/>
          <w:smallCaps w:val="false"/>
          <w:strike w:val="false"/>
          <w:dstrike w:val="false"/>
          <w:color w:val="000000"/>
          <w:sz w:val="24"/>
          <w:highlight w:val="green"/>
          <w:u w:val="none"/>
        </w:rPr>
        <w:t>C-20-1052. Acta 1135/20 del 5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185/20</w:t>
      </w:r>
      <w:r>
        <w:rPr>
          <w:rFonts w:cs="Times New Roman" w:ascii="Times New Roman" w:hAnsi="Times New Roman"/>
          <w:b w:val="false"/>
          <w:i w:val="false"/>
          <w:caps w:val="false"/>
          <w:smallCaps w:val="false"/>
          <w:strike w:val="false"/>
          <w:dstrike w:val="false"/>
          <w:color w:val="000000"/>
          <w:sz w:val="24"/>
          <w:highlight w:val="white"/>
          <w:u w:val="none"/>
        </w:rPr>
        <w:t>: "Acceso a la información pública y transparencia activa. Deroga ordenanzas 309-CM-94, 1851-CM-08, 2293-CM-12 y 2559-CM-14". Autores: Concejales Roxana Ferreyra, Marcelo Casas y Julieta Wallace (FdT).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Asesoría Letrada y 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la comisión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186/20</w:t>
      </w:r>
      <w:r>
        <w:rPr>
          <w:rFonts w:cs="Times New Roman" w:ascii="Times New Roman" w:hAnsi="Times New Roman"/>
          <w:b w:val="false"/>
          <w:i w:val="false"/>
          <w:caps w:val="false"/>
          <w:smallCaps w:val="false"/>
          <w:strike w:val="false"/>
          <w:dstrike w:val="false"/>
          <w:color w:val="000000"/>
          <w:sz w:val="24"/>
          <w:highlight w:val="white"/>
          <w:u w:val="none"/>
        </w:rPr>
        <w:t xml:space="preserve">: "Se prorroga plazo ordenanza 3158-CM-20. Crea plan de regularización de obligaciones municipales. Incrementa coeficiente TISH para grandes empresas. Covid-19". Autor: Intendente Municipal, Gustavo Gennuso. Colaboradores: Jefe de Gabinete, Marcos Barberis; Vice Jefa de Gabinete, Marcela González Abdala; Secretario de Hacienda, Diego Quintana y Secretaria Legal y Técnica, Mercedes Lasmastres. Sobre tablas.  </w:t>
      </w:r>
      <w:r>
        <w:rPr>
          <w:rFonts w:cs="Times New Roman" w:ascii="Times New Roman" w:hAnsi="Times New Roman"/>
          <w:b w:val="false"/>
          <w:i w:val="false"/>
          <w:caps w:val="false"/>
          <w:smallCaps w:val="false"/>
          <w:strike w:val="false"/>
          <w:dstrike w:val="false"/>
          <w:color w:val="000000"/>
          <w:sz w:val="24"/>
          <w:highlight w:val="green"/>
          <w:u w:val="none"/>
        </w:rPr>
        <w:t>O-20-3187. Acta 1135/20 del 5 de noviembre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187/20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"Declarar de interés municipal y cultural el programa televisivo local Haciendo Patria". Autores: Concejales Norma Taboada, Gerardo Ávila, Claudia Torres, Carlos Sánchez y Puente y Natalia Almonacid (JSRN). Sobre tablas. </w:t>
      </w:r>
      <w:r>
        <w:rPr>
          <w:rFonts w:cs="Times New Roman" w:ascii="Times New Roman" w:hAnsi="Times New Roman"/>
          <w:b w:val="false"/>
          <w:i w:val="false"/>
          <w:caps w:val="false"/>
          <w:smallCaps w:val="false"/>
          <w:strike w:val="false"/>
          <w:dstrike w:val="false"/>
          <w:color w:val="000000"/>
          <w:sz w:val="24"/>
          <w:highlight w:val="green"/>
          <w:u w:val="none"/>
        </w:rPr>
        <w:t>D-20-2711. Acta 1135/20 del 5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188/20</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ordenanza 2508-CM-14". Autores: Concejales Julieta Wallace (FdT) y Carlos Sánchez y Puente (JSRN). A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de Economía, Hacienda, Finanzas y Desarrollo Económico y de Gobierno y Legales. Con tratamiento de Preferencia 1º Sesión.</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O-20-3192. Acta 1136/20 del 26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189/20</w:t>
      </w:r>
      <w:r>
        <w:rPr>
          <w:rFonts w:cs="Times New Roman" w:ascii="Times New Roman" w:hAnsi="Times New Roman"/>
          <w:b w:val="false"/>
          <w:i w:val="false"/>
          <w:caps w:val="false"/>
          <w:smallCaps w:val="false"/>
          <w:strike w:val="false"/>
          <w:dstrike w:val="false"/>
          <w:color w:val="000000"/>
          <w:sz w:val="24"/>
          <w:highlight w:val="white"/>
          <w:u w:val="none"/>
        </w:rPr>
        <w:t xml:space="preserve">: "Acepta donación de piano a la Escuela Municipal de Arte La Llave". Autores: Concejales Carlos Sánchez y Puente, Natalia Almonacid, Gerardo Ávila, Norma Taboada y Claudia Torres (JSRN). Sobre tablas. </w:t>
      </w:r>
      <w:r>
        <w:rPr>
          <w:rFonts w:cs="Times New Roman" w:ascii="Times New Roman" w:hAnsi="Times New Roman"/>
          <w:b w:val="false"/>
          <w:i w:val="false"/>
          <w:caps w:val="false"/>
          <w:smallCaps w:val="false"/>
          <w:strike w:val="false"/>
          <w:dstrike w:val="false"/>
          <w:color w:val="000000"/>
          <w:sz w:val="24"/>
          <w:highlight w:val="green"/>
          <w:u w:val="none"/>
        </w:rPr>
        <w:t>O-20-3188. Acta 1135/20 del 5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190/20</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ordenanza 2203-CM-11". Autores: Concejales Gerardo del Río (PUL) y Gerardo Ávila (JSRN).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191/20</w:t>
      </w:r>
      <w:r>
        <w:rPr>
          <w:rFonts w:cs="Times New Roman" w:ascii="Times New Roman" w:hAnsi="Times New Roman"/>
          <w:b w:val="false"/>
          <w:i w:val="false"/>
          <w:caps w:val="false"/>
          <w:smallCaps w:val="false"/>
          <w:strike w:val="false"/>
          <w:dstrike w:val="false"/>
          <w:color w:val="000000"/>
          <w:sz w:val="24"/>
          <w:highlight w:val="white"/>
          <w:u w:val="none"/>
        </w:rPr>
        <w:t xml:space="preserve">: "Otorgar en comodato inmueble 19-2-K-132-01/02 junta vecinal El Maitén". Autor: Intendente Municipal, Gustavo Gennuso. Colaboradores: Jefe de Gabinete, Marcos Barberis; Vice Jefa de Gabinete, Marcela González Abdala; Director del IMTVHS, José Mella Villarroel. A </w:t>
      </w:r>
      <w:r>
        <w:rPr>
          <w:rFonts w:cs="Times New Roman" w:ascii="Times New Roman" w:hAnsi="Times New Roman"/>
          <w:b w:val="false"/>
          <w:i w:val="false"/>
          <w:caps w:val="false"/>
          <w:smallCaps w:val="false"/>
          <w:strike w:val="false"/>
          <w:dstrike w:val="false"/>
          <w:color w:val="000000"/>
          <w:sz w:val="24"/>
          <w:u w:val="none"/>
        </w:rPr>
        <w:t>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a las comisiones de Obras y Planeamiento y de Gobierno y Legales.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O-21-3228.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192/20</w:t>
      </w:r>
      <w:r>
        <w:rPr>
          <w:rFonts w:cs="Times New Roman" w:ascii="Times New Roman" w:hAnsi="Times New Roman"/>
          <w:b w:val="false"/>
          <w:i w:val="false"/>
          <w:caps w:val="false"/>
          <w:smallCaps w:val="false"/>
          <w:strike w:val="false"/>
          <w:dstrike w:val="false"/>
          <w:color w:val="000000"/>
          <w:sz w:val="24"/>
          <w:highlight w:val="white"/>
          <w:u w:val="none"/>
        </w:rPr>
        <w:t xml:space="preserve">: "Se presta acuerdo llamado licitación pública concesión explotación espacios barrio Las Victorias". Autor: Intendente Municipal, Gustavo Gennuso. Colaboradores: Jefe de Gabinete, Marcos Barberis; Secretario de Ambiente y Desarrollo, Pablo Bullaude; Subsecretaria de proyectos Urbanos, Viviana Gelain; Secretaria de Producción, Innovación y Empleo, Eugenia Ordoñez y Dirección de Obras Particulares. Sobre tablas. </w:t>
      </w:r>
      <w:r>
        <w:rPr>
          <w:rFonts w:cs="Times New Roman" w:ascii="Times New Roman" w:hAnsi="Times New Roman"/>
          <w:b w:val="false"/>
          <w:i w:val="false"/>
          <w:caps w:val="false"/>
          <w:smallCaps w:val="false"/>
          <w:strike w:val="false"/>
          <w:dstrike w:val="false"/>
          <w:color w:val="000000"/>
          <w:sz w:val="24"/>
          <w:highlight w:val="green"/>
          <w:u w:val="none"/>
        </w:rPr>
        <w:t>O-20-3189. Acta 1135/20 del 5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193-20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municipal y comunitario labor desarrollada por Club Social, Cultural y Deportivo Rivadavia". Autores: Concejales Julieta Wallace, Marcelo Casas y Roxana Ferreyra (FdT). Sobre tablas. </w:t>
      </w:r>
      <w:r>
        <w:rPr>
          <w:rFonts w:cs="Times New Roman" w:ascii="Times New Roman" w:hAnsi="Times New Roman"/>
          <w:b w:val="false"/>
          <w:i w:val="false"/>
          <w:caps w:val="false"/>
          <w:smallCaps w:val="false"/>
          <w:strike w:val="false"/>
          <w:dstrike w:val="false"/>
          <w:color w:val="000000"/>
          <w:sz w:val="24"/>
          <w:highlight w:val="green"/>
          <w:u w:val="none"/>
        </w:rPr>
        <w:t>D-20-2712. Acta 1135/20 del 5 de noviembre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194/20</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artículo 11º ordenanza 2929-CM-18". Autores: Concejales Julieta Wallace, Marcelo Casas y Roxana Ferreyra (FdT). Iniciativa: Presidentes juntas vecinales barrios Pampa de Huenuleo. A </w:t>
      </w:r>
      <w:r>
        <w:rPr>
          <w:rFonts w:cs="Times New Roman" w:ascii="Times New Roman" w:hAnsi="Times New Roman"/>
          <w:b w:val="false"/>
          <w:i w:val="false"/>
          <w:caps w:val="false"/>
          <w:smallCaps w:val="false"/>
          <w:strike w:val="false"/>
          <w:dstrike w:val="false"/>
          <w:color w:val="000000"/>
          <w:sz w:val="24"/>
          <w:u w:val="none"/>
        </w:rPr>
        <w:t>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a la comisión de Gobierno y Legales. </w:t>
      </w:r>
      <w:r>
        <w:rPr>
          <w:rFonts w:cs="Times New Roman" w:ascii="Times New Roman" w:hAnsi="Times New Roman"/>
          <w:b w:val="false"/>
          <w:i w:val="false"/>
          <w:caps w:val="false"/>
          <w:smallCaps w:val="false"/>
          <w:strike w:val="false"/>
          <w:dstrike w:val="false"/>
          <w:color w:val="FF0000"/>
          <w:sz w:val="24"/>
          <w:highlight w:val="white"/>
          <w:u w:val="none"/>
        </w:rPr>
        <w:t>Rechazado.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195/20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municipal y cultural largometraje Dos Fronteras". Autores: Concejales Natalia Almonacid, Carlos Sánchez y Puente, Claudia Torres, Gerardo Ávila y Norma Taboada (JSRN). Sobre tablas. </w:t>
      </w:r>
      <w:r>
        <w:rPr>
          <w:rFonts w:cs="Times New Roman" w:ascii="Times New Roman" w:hAnsi="Times New Roman"/>
          <w:b w:val="false"/>
          <w:i w:val="false"/>
          <w:caps w:val="false"/>
          <w:smallCaps w:val="false"/>
          <w:strike w:val="false"/>
          <w:dstrike w:val="false"/>
          <w:color w:val="000000"/>
          <w:sz w:val="24"/>
          <w:highlight w:val="green"/>
          <w:u w:val="none"/>
        </w:rPr>
        <w:t>D-20-2713. Acta 1135/20 del 5 de noviembre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196/20</w:t>
      </w:r>
      <w:r>
        <w:rPr>
          <w:rFonts w:cs="Times New Roman" w:ascii="Times New Roman" w:hAnsi="Times New Roman"/>
          <w:b w:val="false"/>
          <w:i w:val="false"/>
          <w:caps w:val="false"/>
          <w:smallCaps w:val="false"/>
          <w:strike w:val="false"/>
          <w:dstrike w:val="false"/>
          <w:color w:val="000000"/>
          <w:sz w:val="24"/>
          <w:highlight w:val="white"/>
          <w:u w:val="none"/>
        </w:rPr>
        <w:t xml:space="preserve">: "Expresa preocupación por la situación de la oferta aerocomercial a San Carlos de Bariloche". Autor: Concejal Pablo Chamatrópulos (POBAR). Sobre tablas. </w:t>
      </w:r>
      <w:r>
        <w:rPr>
          <w:rFonts w:cs="Times New Roman" w:ascii="Times New Roman" w:hAnsi="Times New Roman"/>
          <w:b w:val="false"/>
          <w:i w:val="false"/>
          <w:caps w:val="false"/>
          <w:smallCaps w:val="false"/>
          <w:strike w:val="false"/>
          <w:dstrike w:val="false"/>
          <w:color w:val="000000"/>
          <w:sz w:val="24"/>
          <w:highlight w:val="green"/>
          <w:u w:val="none"/>
        </w:rPr>
        <w:t>C-20-1053. Acta 1135/20 del 5 de noviembre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197/20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cultural la FM del barrio Virgen Misionera". Autores: Concejales Natalia Almonacid, Gerardo Ávila, Norma Taboada,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D-20-2714. Acta 1135/20 del 5 de noviembre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198/20</w:t>
      </w:r>
      <w:r>
        <w:rPr>
          <w:rFonts w:cs="Times New Roman" w:ascii="Times New Roman" w:hAnsi="Times New Roman"/>
          <w:b w:val="false"/>
          <w:i w:val="false"/>
          <w:caps w:val="false"/>
          <w:smallCaps w:val="false"/>
          <w:strike w:val="false"/>
          <w:dstrike w:val="false"/>
          <w:color w:val="000000"/>
          <w:sz w:val="24"/>
          <w:highlight w:val="white"/>
          <w:u w:val="none"/>
        </w:rPr>
        <w:t xml:space="preserve">: "Solicita incorporación trabajadores de la Mantovana S.A. a convenio colectivo 130/75 de empleados de comercio". Autor: Concejal Gerardo del Río (PUL). Sobre tablas. </w:t>
      </w:r>
      <w:r>
        <w:rPr>
          <w:rFonts w:cs="Times New Roman" w:ascii="Times New Roman" w:hAnsi="Times New Roman"/>
          <w:b w:val="false"/>
          <w:i w:val="false"/>
          <w:caps w:val="false"/>
          <w:smallCaps w:val="false"/>
          <w:strike w:val="false"/>
          <w:dstrike w:val="false"/>
          <w:color w:val="000000"/>
          <w:sz w:val="24"/>
          <w:highlight w:val="green"/>
          <w:u w:val="none"/>
        </w:rPr>
        <w:t>C-20-1054. Acta 1135/20 del 5 de noviembre de 2020.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199/20</w:t>
      </w:r>
      <w:r>
        <w:rPr>
          <w:rFonts w:cs="Times New Roman" w:ascii="Times New Roman" w:hAnsi="Times New Roman"/>
          <w:b w:val="false"/>
          <w:i w:val="false"/>
          <w:caps w:val="false"/>
          <w:smallCaps w:val="false"/>
          <w:strike w:val="false"/>
          <w:dstrike w:val="false"/>
          <w:color w:val="000000"/>
          <w:sz w:val="24"/>
          <w:highlight w:val="white"/>
          <w:u w:val="none"/>
        </w:rPr>
        <w:t>: "Modifica ordenanza 1862-CM-08. SIMBOV". Autores: Concejales Gerardo Ávila (JSRN) y Ariel Cárdenas (BxC). Iniciativa: Directorio SIMBOV. Colaboradoras: Asesora Letrada SIMBOV, Samanta Echenique y administrativa SIMBOV, Rocío de Azkue. A Asesoría Letrada</w:t>
      </w:r>
      <w:r>
        <w:rPr>
          <w:b w:val="false"/>
          <w:caps w:val="false"/>
          <w:smallCaps w:val="false"/>
          <w:strike w:val="false"/>
          <w:dstrike w:val="false"/>
          <w:color w:val="00FFFF"/>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a las comisiones de Economía, Hacienda, Finanzas y Desarrollo Económico y de Gobierno y Legales.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O-20-3200.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200/20</w:t>
      </w:r>
      <w:r>
        <w:rPr>
          <w:rFonts w:cs="Times New Roman" w:ascii="Times New Roman" w:hAnsi="Times New Roman"/>
          <w:b w:val="false"/>
          <w:i w:val="false"/>
          <w:caps w:val="false"/>
          <w:smallCaps w:val="false"/>
          <w:strike w:val="false"/>
          <w:dstrike w:val="false"/>
          <w:color w:val="000000"/>
          <w:sz w:val="24"/>
          <w:highlight w:val="white"/>
          <w:u w:val="none"/>
        </w:rPr>
        <w:t>: "Se crea programa de acceso a la gestión menstrual". Autor: Concejal Ariel Cárdenas (BxC). Colaboradoras: Mujeres Radicales BRC. A Asesoría Letrada y a las comisiones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Desarrollo Humano, Deportes y Cultura,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de Economía, Hacienda, Finanzas y Desarrollo Económico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201/20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Legislatura Río Negro beneplácito al tratamiento proyecto de ley 278/2020". Autores: Concejales Roxana Ferreyra, Marcelo Casas y Julieta Wallace (FdT). </w:t>
      </w:r>
      <w:r>
        <w:rPr>
          <w:rFonts w:cs="Times New Roman" w:ascii="Times New Roman" w:hAnsi="Times New Roman"/>
          <w:b w:val="false"/>
          <w:i w:val="false"/>
          <w:caps w:val="false"/>
          <w:smallCaps w:val="false"/>
          <w:strike w:val="false"/>
          <w:dstrike w:val="false"/>
          <w:color w:val="000000"/>
          <w:sz w:val="24"/>
          <w:highlight w:val="green"/>
          <w:u w:val="none"/>
        </w:rPr>
        <w:t>C-20-1055. Acta 1136/20 del 26 de noviembre de 2020</w:t>
      </w:r>
      <w:r>
        <w:rPr>
          <w:rFonts w:cs="Times New Roman" w:ascii="Times New Roman" w:hAnsi="Times New Roman"/>
          <w:b w:val="false"/>
          <w:i w:val="false"/>
          <w:caps w:val="false"/>
          <w:smallCaps w:val="false"/>
          <w:strike w:val="false"/>
          <w:dstrike w:val="false"/>
          <w:color w:val="000000"/>
          <w:sz w:val="24"/>
          <w:highlight w:val="white"/>
          <w:u w:val="none"/>
        </w:rPr>
        <w:t>.</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202/20</w:t>
      </w:r>
      <w:r>
        <w:rPr>
          <w:rFonts w:cs="Times New Roman" w:ascii="Times New Roman" w:hAnsi="Times New Roman"/>
          <w:b w:val="false"/>
          <w:i w:val="false"/>
          <w:caps w:val="false"/>
          <w:smallCaps w:val="false"/>
          <w:strike w:val="false"/>
          <w:dstrike w:val="false"/>
          <w:color w:val="000000"/>
          <w:sz w:val="24"/>
          <w:highlight w:val="white"/>
          <w:u w:val="none"/>
        </w:rPr>
        <w:t xml:space="preserve">: "Prevención, erradicación, atención y sanción violencia laboral ámbito municipal. Abroga ordenanza 2245-CM-11". Autores: Concejales Roxana Ferreyra, Marcelo Casas y Julieta Wallace (FdT). A Asesoría Letrada y a las comisiones de </w:t>
      </w:r>
      <w:r>
        <w:rPr>
          <w:rFonts w:cs="Times New Roman" w:ascii="Times New Roman" w:hAnsi="Times New Roman"/>
          <w:b w:val="false"/>
          <w:i w:val="false"/>
          <w:caps w:val="false"/>
          <w:smallCaps w:val="false"/>
          <w:strike w:val="false"/>
          <w:dstrike w:val="false"/>
          <w:color w:val="000000"/>
          <w:sz w:val="24"/>
          <w:u w:val="none"/>
        </w:rPr>
        <w:t xml:space="preserve">Desarrollo Humano, Deportes y Cultura </w:t>
      </w:r>
      <w:r>
        <w:rPr>
          <w:rFonts w:cs="Times New Roman" w:ascii="Times New Roman" w:hAnsi="Times New Roman"/>
          <w:b w:val="false"/>
          <w:i w:val="false"/>
          <w:caps w:val="false"/>
          <w:smallCaps w:val="false"/>
          <w:strike w:val="false"/>
          <w:dstrike w:val="false"/>
          <w:color w:val="000000"/>
          <w:sz w:val="24"/>
          <w:highlight w:val="white"/>
          <w:u w:val="none"/>
        </w:rPr>
        <w:t xml:space="preserve">y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203/20</w:t>
      </w:r>
      <w:r>
        <w:rPr>
          <w:rFonts w:cs="Times New Roman" w:ascii="Times New Roman" w:hAnsi="Times New Roman"/>
          <w:b w:val="false"/>
          <w:i w:val="false"/>
          <w:caps w:val="false"/>
          <w:smallCaps w:val="false"/>
          <w:strike w:val="false"/>
          <w:dstrike w:val="false"/>
          <w:color w:val="000000"/>
          <w:sz w:val="24"/>
          <w:highlight w:val="white"/>
          <w:u w:val="none"/>
        </w:rPr>
        <w:t>: "Comunica a la Cámara de Senadores beneplácito tratamiento proyecto 0050/20 que modifica ley 26815, manejo de fuego". Autores: Concejales Roxana Ferreyra, Marcelo Casas y Julieta Wallace (FdT).</w:t>
      </w:r>
      <w:r>
        <w:rPr>
          <w:rFonts w:cs="Times New Roman" w:ascii="Times New Roman" w:hAnsi="Times New Roman"/>
          <w:b w:val="false"/>
          <w:i w:val="false"/>
          <w:caps w:val="false"/>
          <w:smallCaps w:val="false"/>
          <w:strike w:val="false"/>
          <w:dstrike w:val="false"/>
          <w:color w:val="000000"/>
          <w:sz w:val="24"/>
          <w:highlight w:val="green"/>
          <w:u w:val="none"/>
        </w:rPr>
        <w:t>C-20-1056. Acta 1136/20 del 26 de noviembre de 2020</w:t>
      </w:r>
      <w:r>
        <w:rPr>
          <w:rFonts w:cs="Times New Roman" w:ascii="Times New Roman" w:hAnsi="Times New Roman"/>
          <w:b w:val="false"/>
          <w:i w:val="false"/>
          <w:caps w:val="false"/>
          <w:smallCaps w:val="false"/>
          <w:strike w:val="false"/>
          <w:dstrike w:val="false"/>
          <w:color w:val="000000"/>
          <w:sz w:val="24"/>
          <w:highlight w:val="white"/>
          <w:u w:val="none"/>
        </w:rPr>
        <w:t>.</w:t>
      </w:r>
    </w:p>
    <w:p>
      <w:pPr>
        <w:pStyle w:val="Cuerpodetexto"/>
        <w:bidi w:val="0"/>
        <w:spacing w:lineRule="auto" w:line="240" w:before="240" w:after="0"/>
        <w:jc w:val="both"/>
        <w:rPr>
          <w:caps w:val="false"/>
          <w:smallCaps w:val="false"/>
          <w:strike w:val="false"/>
          <w:dstrike w:val="false"/>
          <w:color w:val="000000"/>
          <w:highlight w:val="white"/>
          <w:u w:val="none"/>
        </w:rPr>
      </w:pPr>
      <w:r>
        <w:rPr>
          <w:caps w:val="false"/>
          <w:smallCaps w:val="false"/>
          <w:strike w:val="false"/>
          <w:dstrike w:val="false"/>
          <w:color w:val="000000"/>
          <w:highlight w:val="white"/>
          <w:u w:val="none"/>
        </w:rPr>
        <w:t> </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204/20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"Declarar de interés al Club Social y Deportivo Villa Los Coihues". Autores: Concejales Julieta Wallace, Roxana Ferreyra y Marcelo Casas (FdT). </w:t>
      </w:r>
      <w:r>
        <w:rPr>
          <w:rFonts w:cs="Times New Roman" w:ascii="Times New Roman" w:hAnsi="Times New Roman"/>
          <w:b w:val="false"/>
          <w:i w:val="false"/>
          <w:caps w:val="false"/>
          <w:smallCaps w:val="false"/>
          <w:strike w:val="false"/>
          <w:dstrike w:val="false"/>
          <w:color w:val="000000"/>
          <w:sz w:val="24"/>
          <w:highlight w:val="green"/>
          <w:u w:val="none"/>
        </w:rPr>
        <w:t>D-20-2715. Acta 1136/20 del 26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 xml:space="preserve">Proyecto de declaración 205/20: </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Declarar de interés municipal libro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caps w:val="false"/>
          <w:smallCaps w:val="false"/>
          <w:strike w:val="false"/>
          <w:dstrike w:val="false"/>
          <w:color w:val="000000"/>
          <w:sz w:val="24"/>
          <w:highlight w:val="white"/>
          <w:u w:val="none"/>
        </w:rPr>
        <w:t>Aimé Painé, la voz del pueblo mapuche</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Julieta Wallace, Marcelo Casas y Roxana Ferreyra (FdT). </w:t>
      </w:r>
      <w:r>
        <w:rPr>
          <w:rFonts w:cs="Times New Roman" w:ascii="Times New Roman" w:hAnsi="Times New Roman"/>
          <w:b w:val="false"/>
          <w:i w:val="false"/>
          <w:caps w:val="false"/>
          <w:smallCaps w:val="false"/>
          <w:strike w:val="false"/>
          <w:dstrike w:val="false"/>
          <w:color w:val="000000"/>
          <w:sz w:val="24"/>
          <w:highlight w:val="green"/>
          <w:u w:val="none"/>
        </w:rPr>
        <w:t>D-20-2716. Acta 1136/20 del 26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206/20</w:t>
      </w:r>
      <w:r>
        <w:rPr>
          <w:rFonts w:cs="Times New Roman" w:ascii="Times New Roman" w:hAnsi="Times New Roman"/>
          <w:b w:val="false"/>
          <w:i w:val="false"/>
          <w:caps w:val="false"/>
          <w:smallCaps w:val="false"/>
          <w:strike w:val="false"/>
          <w:dstrike w:val="false"/>
          <w:color w:val="000000"/>
          <w:sz w:val="24"/>
          <w:highlight w:val="white"/>
          <w:u w:val="none"/>
        </w:rPr>
        <w:t>: "Reemplaza anexo I e incorpora anexo II Ordenanza Fiscal 2374-CM-12". Autor: Intendente Municipal, Gustavo Gennuso. Colaboradores: Jefe de Gabinete, Marcos Barberis y Secretario de Hacienda, Diego Quintana. A Asesoría Letrada y a las comisiones de Economía, Hacienda, Finanzas y Desarrollo Económico y de Gobierno y Legales. Con preferencia 1º sesión.</w:t>
      </w:r>
      <w:r>
        <w:rPr>
          <w:rFonts w:cs="Times New Roman" w:ascii="Times New Roman" w:hAnsi="Times New Roman"/>
          <w:b w:val="false"/>
          <w:i w:val="false"/>
          <w:caps w:val="false"/>
          <w:smallCaps w:val="false"/>
          <w:strike w:val="false"/>
          <w:dstrike w:val="false"/>
          <w:color w:val="000000"/>
          <w:sz w:val="24"/>
          <w:highlight w:val="green"/>
          <w:u w:val="none"/>
        </w:rPr>
        <w:t>O-20-3198. Acta 1137/20 del 30/12/20.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207/20</w:t>
      </w:r>
      <w:r>
        <w:rPr>
          <w:rFonts w:cs="Times New Roman" w:ascii="Times New Roman" w:hAnsi="Times New Roman"/>
          <w:b w:val="false"/>
          <w:i w:val="false"/>
          <w:caps w:val="false"/>
          <w:smallCaps w:val="false"/>
          <w:strike w:val="false"/>
          <w:dstrike w:val="false"/>
          <w:color w:val="000000"/>
          <w:sz w:val="24"/>
          <w:highlight w:val="white"/>
          <w:u w:val="none"/>
        </w:rPr>
        <w:t xml:space="preserve">: "Se modifican anexos I y II de la Ordenanza Tarifaria 2375-CM-12". Autor: Intendente Municipal, Gustavo Gennuso. Colaboradores: Jefe de Gabinete, Marcos Barberis y Secretario de Hacienda, Diego Quintana. A Asesoría Letrada y a las comisiones de Economía, Hacienda, Finanzas y Desarrollo Económico y de Gobierno y Legales. Con preferencia 1º sesión. </w:t>
      </w:r>
      <w:r>
        <w:rPr>
          <w:rFonts w:cs="Times New Roman" w:ascii="Times New Roman" w:hAnsi="Times New Roman"/>
          <w:b w:val="false"/>
          <w:i w:val="false"/>
          <w:caps w:val="false"/>
          <w:smallCaps w:val="false"/>
          <w:strike w:val="false"/>
          <w:dstrike w:val="false"/>
          <w:color w:val="000000"/>
          <w:sz w:val="24"/>
          <w:highlight w:val="green"/>
          <w:u w:val="none"/>
        </w:rPr>
        <w:t>O-20-3199. Acta 1137/20 del 30/12/20.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208/20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cultural, turístico y artístico al 9° Festival Primavera Teatral". Autores: Concejales Carlos Sánchez y Puente, Natalia Almonacid, Claudia Torres, Norma Taboada y Gerardo Ávila (JSRN). </w:t>
      </w:r>
      <w:r>
        <w:rPr>
          <w:rFonts w:cs="Times New Roman" w:ascii="Times New Roman" w:hAnsi="Times New Roman"/>
          <w:b w:val="false"/>
          <w:i w:val="false"/>
          <w:caps w:val="false"/>
          <w:smallCaps w:val="false"/>
          <w:strike w:val="false"/>
          <w:dstrike w:val="false"/>
          <w:color w:val="000000"/>
          <w:sz w:val="24"/>
          <w:highlight w:val="green"/>
          <w:u w:val="none"/>
        </w:rPr>
        <w:t>D-20-2717. Acta 1136/20 del 26 de noviembre de 2020.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209/20</w:t>
      </w:r>
      <w:r>
        <w:rPr>
          <w:rFonts w:cs="Times New Roman" w:ascii="Times New Roman" w:hAnsi="Times New Roman"/>
          <w:b w:val="false"/>
          <w:i w:val="false"/>
          <w:caps w:val="false"/>
          <w:smallCaps w:val="false"/>
          <w:strike w:val="false"/>
          <w:dstrike w:val="false"/>
          <w:color w:val="000000"/>
          <w:sz w:val="24"/>
          <w:highlight w:val="white"/>
          <w:u w:val="none"/>
        </w:rPr>
        <w:t xml:space="preserve">: "Ceder en comodato parcela 19-2-J-292-10 a Junta Vecinal Valle de Los Ñires. Abroga ordenanza 2703-CM-15". Autores: Concejales Norma Taboada, Carlos Sánchez y Puente, Natalia Almonacid, Claudia Torres y Gerardo Ávila (JSRN). A Asesoría Letrada y a las comisiones de Obras y Planeamiento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O-21-3229.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210/20</w:t>
      </w:r>
      <w:r>
        <w:rPr>
          <w:rFonts w:cs="Times New Roman" w:ascii="Times New Roman" w:hAnsi="Times New Roman"/>
          <w:b w:val="false"/>
          <w:i w:val="false"/>
          <w:caps w:val="false"/>
          <w:smallCaps w:val="false"/>
          <w:strike w:val="false"/>
          <w:dstrike w:val="false"/>
          <w:color w:val="000000"/>
          <w:sz w:val="24"/>
          <w:highlight w:val="white"/>
          <w:u w:val="none"/>
        </w:rPr>
        <w:t xml:space="preserve">: "Adhiere programa provincial Río Negro Suelo Urbano". Autores: Concejales Gerardo Ávila, Norma Taboada, Carlos Sánchez y Puente, Natalia Almonacid y Claudia Torres (JSRN). A Asesoría Letrada y a la comisión de Gobierno y Legales.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O-20-3201.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211/20</w:t>
      </w:r>
      <w:r>
        <w:rPr>
          <w:rFonts w:cs="Times New Roman" w:ascii="Times New Roman" w:hAnsi="Times New Roman"/>
          <w:b w:val="false"/>
          <w:i w:val="false"/>
          <w:caps w:val="false"/>
          <w:smallCaps w:val="false"/>
          <w:strike w:val="false"/>
          <w:dstrike w:val="false"/>
          <w:color w:val="000000"/>
          <w:sz w:val="24"/>
          <w:highlight w:val="white"/>
          <w:u w:val="none"/>
        </w:rPr>
        <w:t xml:space="preserve">: "Ampliación para cuidado de residentes y turistas en espacios públicos, Bariloche te cuida". Autor: Concejal Pablo Chamatrópulos (POBAR). A Asesoría Letrada y a las comisiones de </w:t>
      </w:r>
      <w:r>
        <w:rPr>
          <w:rFonts w:cs="Times New Roman" w:ascii="Times New Roman" w:hAnsi="Times New Roman"/>
          <w:b w:val="false"/>
          <w:i w:val="false"/>
          <w:caps w:val="false"/>
          <w:smallCaps w:val="false"/>
          <w:strike w:val="false"/>
          <w:dstrike w:val="false"/>
          <w:color w:val="000000"/>
          <w:sz w:val="24"/>
          <w:highlight w:val="cyan"/>
          <w:u w:val="none"/>
        </w:rPr>
        <w:t>Turismo y Medio Ambiente</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212/20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 la Legislatura de Río Negro la necesidad de aprobación proyecto de ley 844/2020". Autores: Concejales Gerardo Del Río (PUL) y Marcelo Casas (FdT). </w:t>
      </w:r>
      <w:r>
        <w:rPr>
          <w:rFonts w:cs="Times New Roman" w:ascii="Times New Roman" w:hAnsi="Times New Roman"/>
          <w:b w:val="false"/>
          <w:i w:val="false"/>
          <w:caps w:val="false"/>
          <w:smallCaps w:val="false"/>
          <w:strike w:val="false"/>
          <w:dstrike w:val="false"/>
          <w:color w:val="000000"/>
          <w:sz w:val="24"/>
          <w:highlight w:val="green"/>
          <w:u w:val="none"/>
        </w:rPr>
        <w:t>C-20-1057. Acta 1137/20 del 30/12/20.</w:t>
      </w:r>
    </w:p>
    <w:p>
      <w:pPr>
        <w:pStyle w:val="Cuerpodetexto"/>
        <w:bidi w:val="0"/>
        <w:spacing w:lineRule="auto" w:line="240" w:before="240" w:after="0"/>
        <w:jc w:val="both"/>
        <w:rPr/>
      </w:pPr>
      <w:r>
        <w:rPr>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color w:val="000000"/>
          <w:sz w:val="24"/>
          <w:highlight w:val="white"/>
          <w:u w:val="single"/>
        </w:rPr>
        <w:t>Proyecto de comunicación 213/20</w:t>
      </w:r>
      <w:r>
        <w:rPr>
          <w:rFonts w:cs="Times New Roman" w:ascii="Times New Roman" w:hAnsi="Times New Roman"/>
          <w:b w:val="false"/>
          <w:i w:val="false"/>
          <w:caps w:val="false"/>
          <w:smallCaps w:val="false"/>
          <w:strike w:val="false"/>
          <w:dstrike w:val="false"/>
          <w:color w:val="000000"/>
          <w:sz w:val="24"/>
          <w:highlight w:val="white"/>
          <w:u w:val="none"/>
        </w:rPr>
        <w:t xml:space="preserve">: "Se comunica preocupación por la renuncia masiva de jefes de servicios médicos de áreas técnicas y centros de salud de Bariloche". Autor: Concejal Ariel Cárdenas (BxC). </w:t>
      </w:r>
      <w:r>
        <w:rPr>
          <w:rFonts w:cs="Times New Roman" w:ascii="Times New Roman" w:hAnsi="Times New Roman"/>
          <w:b w:val="false"/>
          <w:i w:val="false"/>
          <w:caps w:val="false"/>
          <w:smallCaps w:val="false"/>
          <w:strike w:val="false"/>
          <w:dstrike w:val="false"/>
          <w:color w:val="FF0000"/>
          <w:sz w:val="24"/>
          <w:highlight w:val="white"/>
          <w:u w:val="none"/>
        </w:rPr>
        <w:t>Rechazado.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214/20</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Poder Ejecutivo Provincial necesidad de garantizar el derecho a la salud". Autores: Concejales Julieta Wallace, Marcelo Casas y Roxana Ferreyra (FdT).  </w:t>
      </w:r>
      <w:r>
        <w:rPr>
          <w:rFonts w:cs="Times New Roman" w:ascii="Times New Roman" w:hAnsi="Times New Roman"/>
          <w:b w:val="false"/>
          <w:i w:val="false"/>
          <w:caps w:val="false"/>
          <w:smallCaps w:val="false"/>
          <w:strike w:val="false"/>
          <w:dstrike w:val="false"/>
          <w:color w:val="FF0000"/>
          <w:sz w:val="24"/>
          <w:highlight w:val="white"/>
          <w:u w:val="none"/>
        </w:rPr>
        <w:t>Rechazado. Acta 1137/20 del 30/12/20.</w:t>
      </w:r>
    </w:p>
    <w:p>
      <w:pPr>
        <w:pStyle w:val="Cuerpodetexto"/>
        <w:bidi w:val="0"/>
        <w:spacing w:lineRule="auto" w:line="240" w:before="240" w:after="0"/>
        <w:jc w:val="both"/>
        <w:rPr/>
      </w:pPr>
      <w:r>
        <w:rPr>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color w:val="000000"/>
          <w:sz w:val="24"/>
          <w:highlight w:val="white"/>
          <w:u w:val="single"/>
        </w:rPr>
        <w:t>Proyecto de declaración 215/20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cultural y educativo la iniciativa </w:t>
      </w:r>
      <w:r>
        <w:rPr>
          <w:rFonts w:cs="Times New Roman" w:ascii="Times New Roman" w:hAnsi="Times New Roman"/>
          <w:b w:val="false"/>
          <w:i/>
          <w:caps w:val="false"/>
          <w:smallCaps w:val="false"/>
          <w:strike w:val="false"/>
          <w:dstrike w:val="false"/>
          <w:color w:val="000000"/>
          <w:sz w:val="24"/>
          <w:highlight w:val="white"/>
          <w:u w:val="none"/>
        </w:rPr>
        <w:t>Cronomapa Bariloche</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Concejales Norma Taboada, Natalia Alminacid, Claudia Torres, Carlos Sánchez y Puente y Gerardo Ávila (JSRN). Iniciativa: Cristian Kloster .</w:t>
      </w:r>
      <w:r>
        <w:rPr>
          <w:rFonts w:cs="Times New Roman" w:ascii="Times New Roman" w:hAnsi="Times New Roman"/>
          <w:b w:val="false"/>
          <w:i w:val="false"/>
          <w:caps w:val="false"/>
          <w:smallCaps w:val="false"/>
          <w:strike w:val="false"/>
          <w:dstrike w:val="false"/>
          <w:color w:val="000000"/>
          <w:sz w:val="24"/>
          <w:highlight w:val="green"/>
          <w:u w:val="none"/>
        </w:rPr>
        <w:t>D-20-2722. Acta 1137/20 del 30/12/20.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216/20</w:t>
      </w:r>
      <w:r>
        <w:rPr>
          <w:rFonts w:cs="Times New Roman" w:ascii="Times New Roman" w:hAnsi="Times New Roman"/>
          <w:b w:val="false"/>
          <w:i w:val="false"/>
          <w:caps w:val="false"/>
          <w:smallCaps w:val="false"/>
          <w:strike w:val="false"/>
          <w:dstrike w:val="false"/>
          <w:color w:val="000000"/>
          <w:sz w:val="24"/>
          <w:highlight w:val="white"/>
          <w:u w:val="none"/>
        </w:rPr>
        <w:t>: "Se prorroga ordenanza 3150-CM-20. Declara estado de emergencia económica, social y de servicios en San Carlos de Bariloche. Covid-19". Autor: Intendente Municipal, Gustavo Gennuso. Colaboradores: Jefe de Gabinete, Marcos Barberis; Vice Jefa de Gabinete, Marcela González Abdala; Secretaria Legal y Técnica, Mercedes Lasmartres; Secretario de Hacienda, Diego Quintana; Secretario de Desarrollo Humano Integral, Juan Pablo Ferrari; Secretario de Servicios Públicos, Eduardo Garza; Secretaria de Planificación y Evaluación de Política Públicas, Gabriela Rosemberg; Secretaria de Producción, Innovación y Empleo, Eugenia Ordoñez; Secretario de Fiscalización, Javier Fibiger; Secretario de Turismo, Gastón Burlón y Secretario de Ambiente y Desarrollo Urbano, Pablo Bullaude.</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O-20-3202.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217/20</w:t>
      </w:r>
      <w:r>
        <w:rPr>
          <w:rFonts w:cs="Times New Roman" w:ascii="Times New Roman" w:hAnsi="Times New Roman"/>
          <w:b w:val="false"/>
          <w:i w:val="false"/>
          <w:caps w:val="false"/>
          <w:smallCaps w:val="false"/>
          <w:strike w:val="false"/>
          <w:dstrike w:val="false"/>
          <w:color w:val="000000"/>
          <w:sz w:val="24"/>
          <w:highlight w:val="white"/>
          <w:u w:val="none"/>
        </w:rPr>
        <w:t>: "Se crea Programa Multiespacios de Participación". Autor: Intendente Municipal, Gustavo Gennuso. Colaboradores: Jefe de Gabinete Marcos Barberis y Secretario de Desarrollo Humano Integral Juan Pablo Ferrari. Iniciativa: Dirección de Promoción Social.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Desarrollo Humano, Deportes y Cultura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O-21-3214. Acta 1141/21 del 22 de abril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218/20</w:t>
      </w:r>
      <w:r>
        <w:rPr>
          <w:rFonts w:cs="Times New Roman" w:ascii="Times New Roman" w:hAnsi="Times New Roman"/>
          <w:b w:val="false"/>
          <w:i w:val="false"/>
          <w:caps w:val="false"/>
          <w:smallCaps w:val="false"/>
          <w:strike w:val="false"/>
          <w:dstrike w:val="false"/>
          <w:color w:val="000000"/>
          <w:sz w:val="24"/>
          <w:highlight w:val="white"/>
          <w:u w:val="none"/>
        </w:rPr>
        <w:t xml:space="preserve">: "Se crea programa Club de Día para personas mayores". Autor: Intendente Municipal, Gustavo Gennuso. Colaboradores: Jefe de Gabinete, Marcos Barberis y Secretario de Desarrollo Integral, Juan Pablo Ferrari. </w:t>
      </w:r>
      <w:r>
        <w:rPr>
          <w:rFonts w:cs="Times New Roman" w:ascii="Times New Roman" w:hAnsi="Times New Roman"/>
          <w:b w:val="false"/>
          <w:i w:val="false"/>
          <w:caps w:val="false"/>
          <w:smallCaps w:val="false"/>
          <w:strike w:val="false"/>
          <w:dstrike w:val="false"/>
          <w:color w:val="000000"/>
          <w:sz w:val="24"/>
          <w:u w:val="none"/>
        </w:rPr>
        <w:t>A Asesoría Letrada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a las comisiones </w:t>
      </w:r>
      <w:r>
        <w:rPr>
          <w:rFonts w:cs="Times New Roman" w:ascii="Times New Roman" w:hAnsi="Times New Roman"/>
          <w:b w:val="false"/>
          <w:i w:val="false"/>
          <w:caps w:val="false"/>
          <w:smallCaps w:val="false"/>
          <w:strike w:val="false"/>
          <w:dstrike w:val="false"/>
          <w:color w:val="000000"/>
          <w:sz w:val="24"/>
          <w:u w:val="none"/>
        </w:rPr>
        <w:t xml:space="preserve">Desarrollo Humano, Deportes y Cultura, </w:t>
      </w:r>
      <w:r>
        <w:rPr>
          <w:rFonts w:cs="Times New Roman" w:ascii="Times New Roman" w:hAnsi="Times New Roman"/>
          <w:b w:val="false"/>
          <w:i w:val="false"/>
          <w:caps w:val="false"/>
          <w:smallCaps w:val="false"/>
          <w:strike w:val="false"/>
          <w:dstrike w:val="false"/>
          <w:color w:val="000000"/>
          <w:sz w:val="24"/>
          <w:highlight w:val="white"/>
          <w:u w:val="none"/>
        </w:rPr>
        <w:t>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Economía, Hacienda, Finanzas y Desarrollo Económico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O-21-3222.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219/20</w:t>
      </w:r>
      <w:r>
        <w:rPr>
          <w:rFonts w:cs="Times New Roman" w:ascii="Times New Roman" w:hAnsi="Times New Roman"/>
          <w:b w:val="false"/>
          <w:i w:val="false"/>
          <w:caps w:val="false"/>
          <w:smallCaps w:val="false"/>
          <w:strike w:val="false"/>
          <w:dstrike w:val="false"/>
          <w:color w:val="000000"/>
          <w:sz w:val="24"/>
          <w:highlight w:val="white"/>
          <w:u w:val="none"/>
        </w:rPr>
        <w:t>: "Comunica Cámara de Senadores de la Nación beneplácito tratamiento y aprobación proyecto de ley regulación acceso interrupción voluntaria del embarazo y a la atención postaborto". Autores</w:t>
      </w:r>
      <w:r>
        <w:rPr>
          <w:rFonts w:cs="Times New Roman" w:ascii="Times New Roman" w:hAnsi="Times New Roman"/>
          <w:b w:val="false"/>
          <w:i w:val="false"/>
          <w:caps w:val="false"/>
          <w:smallCaps w:val="false"/>
          <w:strike w:val="false"/>
          <w:dstrike w:val="false"/>
          <w:color w:val="000000"/>
          <w:sz w:val="26"/>
          <w:highlight w:val="white"/>
          <w:u w:val="none"/>
        </w:rPr>
        <w:t xml:space="preserve">: Concejales Roxana Ferreyra, Marcelo Casas y Julieta Wallace (FdT). </w:t>
      </w:r>
      <w:r>
        <w:rPr>
          <w:rFonts w:cs="Times New Roman" w:ascii="Times New Roman" w:hAnsi="Times New Roman"/>
          <w:b w:val="false"/>
          <w:i w:val="false"/>
          <w:caps w:val="false"/>
          <w:smallCaps w:val="false"/>
          <w:strike w:val="false"/>
          <w:dstrike w:val="false"/>
          <w:color w:val="FF0000"/>
          <w:sz w:val="26"/>
          <w:highlight w:val="white"/>
          <w:u w:val="none"/>
        </w:rPr>
        <w:t>Retirado.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6"/>
          <w:highlight w:val="white"/>
          <w:u w:val="single"/>
        </w:rPr>
        <w:t>Proyecto de comunicación 220/20</w:t>
      </w:r>
      <w:r>
        <w:rPr>
          <w:rFonts w:cs="Times New Roman" w:ascii="Times New Roman" w:hAnsi="Times New Roman"/>
          <w:b w:val="false"/>
          <w:i w:val="false"/>
          <w:caps w:val="false"/>
          <w:smallCaps w:val="false"/>
          <w:strike w:val="false"/>
          <w:dstrike w:val="false"/>
          <w:color w:val="000000"/>
          <w:sz w:val="26"/>
          <w:highlight w:val="white"/>
          <w:u w:val="none"/>
        </w:rPr>
        <w:t xml:space="preserve">: "Comunica Cámara de Senadores de la Nación beneplácito tratamiento y aprobación proyecto de ley atención y cuidado integral de la salud durante el embarazo y la primera infancia". </w:t>
      </w:r>
      <w:r>
        <w:rPr>
          <w:rFonts w:cs="Times New Roman" w:ascii="Times New Roman" w:hAnsi="Times New Roman"/>
          <w:b w:val="false"/>
          <w:i w:val="false"/>
          <w:caps w:val="false"/>
          <w:smallCaps w:val="false"/>
          <w:strike w:val="false"/>
          <w:dstrike w:val="false"/>
          <w:color w:val="000000"/>
          <w:sz w:val="24"/>
          <w:highlight w:val="white"/>
          <w:u w:val="none"/>
        </w:rPr>
        <w:t>Autores</w:t>
      </w:r>
      <w:r>
        <w:rPr>
          <w:rFonts w:cs="Times New Roman" w:ascii="Times New Roman" w:hAnsi="Times New Roman"/>
          <w:b w:val="false"/>
          <w:i w:val="false"/>
          <w:caps w:val="false"/>
          <w:smallCaps w:val="false"/>
          <w:strike w:val="false"/>
          <w:dstrike w:val="false"/>
          <w:color w:val="000000"/>
          <w:sz w:val="26"/>
          <w:highlight w:val="white"/>
          <w:u w:val="none"/>
        </w:rPr>
        <w:t xml:space="preserve">: Concejales Roxana Ferreyra, Marcelo Casas y Julieta Wallace (FdT). </w:t>
      </w:r>
      <w:r>
        <w:rPr>
          <w:rFonts w:cs="Times New Roman" w:ascii="Times New Roman" w:hAnsi="Times New Roman"/>
          <w:b w:val="false"/>
          <w:i w:val="false"/>
          <w:caps w:val="false"/>
          <w:smallCaps w:val="false"/>
          <w:strike w:val="false"/>
          <w:dstrike w:val="false"/>
          <w:color w:val="FF0000"/>
          <w:sz w:val="26"/>
          <w:highlight w:val="white"/>
          <w:u w:val="none"/>
        </w:rPr>
        <w:t>Retirado.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6"/>
          <w:highlight w:val="white"/>
          <w:u w:val="single"/>
        </w:rPr>
        <w:t>Proyecto de comunicación 221/20</w:t>
      </w:r>
      <w:r>
        <w:rPr>
          <w:rFonts w:cs="Times New Roman" w:ascii="Times New Roman" w:hAnsi="Times New Roman"/>
          <w:b w:val="false"/>
          <w:i w:val="false"/>
          <w:caps w:val="false"/>
          <w:smallCaps w:val="false"/>
          <w:strike w:val="false"/>
          <w:dstrike w:val="false"/>
          <w:color w:val="000000"/>
          <w:sz w:val="26"/>
          <w:highlight w:val="white"/>
          <w:u w:val="none"/>
        </w:rPr>
        <w:t xml:space="preserve">: "Se comunica a Gobernadora y Ministro de Salud de Río Negro preocupación por situación e odontólogos". </w:t>
      </w:r>
      <w:r>
        <w:rPr>
          <w:rFonts w:cs="Times New Roman" w:ascii="Times New Roman" w:hAnsi="Times New Roman"/>
          <w:b w:val="false"/>
          <w:i w:val="false"/>
          <w:caps w:val="false"/>
          <w:smallCaps w:val="false"/>
          <w:strike w:val="false"/>
          <w:dstrike w:val="false"/>
          <w:color w:val="000000"/>
          <w:sz w:val="24"/>
          <w:highlight w:val="white"/>
          <w:u w:val="none"/>
        </w:rPr>
        <w:t>Autores</w:t>
      </w:r>
      <w:r>
        <w:rPr>
          <w:rFonts w:cs="Times New Roman" w:ascii="Times New Roman" w:hAnsi="Times New Roman"/>
          <w:b w:val="false"/>
          <w:i w:val="false"/>
          <w:caps w:val="false"/>
          <w:smallCaps w:val="false"/>
          <w:strike w:val="false"/>
          <w:dstrike w:val="false"/>
          <w:color w:val="000000"/>
          <w:sz w:val="26"/>
          <w:highlight w:val="white"/>
          <w:u w:val="none"/>
        </w:rPr>
        <w:t xml:space="preserve">: Concejales Roxana Ferreyra, Marcelo Casas y Julieta Wallace (FdT). </w:t>
      </w:r>
      <w:r>
        <w:rPr>
          <w:rFonts w:cs="Times New Roman" w:ascii="Times New Roman" w:hAnsi="Times New Roman"/>
          <w:b w:val="false"/>
          <w:i w:val="false"/>
          <w:caps w:val="false"/>
          <w:smallCaps w:val="false"/>
          <w:strike w:val="false"/>
          <w:dstrike w:val="false"/>
          <w:color w:val="FF0000"/>
          <w:sz w:val="26"/>
          <w:highlight w:val="white"/>
          <w:u w:val="none"/>
        </w:rPr>
        <w:t>Rechazado.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6"/>
          <w:highlight w:val="white"/>
          <w:u w:val="single"/>
        </w:rPr>
        <w:t>Proyecto de ordenanza 222/20</w:t>
      </w:r>
      <w:r>
        <w:rPr>
          <w:rFonts w:cs="Times New Roman" w:ascii="Times New Roman" w:hAnsi="Times New Roman"/>
          <w:b w:val="false"/>
          <w:i w:val="false"/>
          <w:caps w:val="false"/>
          <w:smallCaps w:val="false"/>
          <w:strike w:val="false"/>
          <w:dstrike w:val="false"/>
          <w:color w:val="000000"/>
          <w:sz w:val="26"/>
          <w:highlight w:val="white"/>
          <w:u w:val="none"/>
        </w:rPr>
        <w:t>: "Aprueba convenio compraventa parte de inmueble NC 19-2-F-026-11A/11B con Aleara, Vivienda Colectiva, Altos del Este". Autor:</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Intendente Municipal, Gustavo Gennuso. Coautores: Concejales Gerardo Ávila, Natalia Almonacid, Claudia Torres, Norma Taboada y Carlos Sánchez y Puente (JSRN). Colaboradores: Jefe de Gabinete, Marcos Barberis; Secretaría Legal y Técnica, Mercedes Lasmastres; Presidente del IMTVHS, Javier Giménez y Cecilia Piedrabuena a/c del Banco de Tierra IMTVHS.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 xml:space="preserve">y a las comisiones de Obras y Planeamiento y de </w:t>
      </w:r>
      <w:r>
        <w:rPr>
          <w:rFonts w:cs="Times New Roman" w:ascii="Times New Roman" w:hAnsi="Times New Roman"/>
          <w:b w:val="false"/>
          <w:i w:val="false"/>
          <w:caps w:val="false"/>
          <w:smallCaps w:val="false"/>
          <w:strike w:val="false"/>
          <w:dstrike w:val="false"/>
          <w:color w:val="000000"/>
          <w:sz w:val="24"/>
          <w:u w:val="none"/>
        </w:rPr>
        <w:t xml:space="preserve">Gobierno y Legales.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O-21-3263. Acta 1153/21 del 25/11/21.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223/20</w:t>
      </w:r>
      <w:r>
        <w:rPr>
          <w:rFonts w:cs="Times New Roman" w:ascii="Times New Roman" w:hAnsi="Times New Roman"/>
          <w:b w:val="false"/>
          <w:i w:val="false"/>
          <w:caps w:val="false"/>
          <w:smallCaps w:val="false"/>
          <w:strike w:val="false"/>
          <w:dstrike w:val="false"/>
          <w:color w:val="000000"/>
          <w:sz w:val="24"/>
          <w:highlight w:val="white"/>
          <w:u w:val="none"/>
        </w:rPr>
        <w:t xml:space="preserve">: "Se crea Sector Paisaje Protegido Municipal denominado Desembocadura del Río Ñirihuau". Autores: Concejales Gerardo Ávila, Norma Taboada, Natalia Almonacid, Claudia Torres y Carlos Sánchez y Puente (JSRN). Iniciativa: Club de Observadores de Aves Bandurrias Dina Huapi (COA) y Legisladora Claudia Contreras (JSRN). A Asesoría Letrada y a las comisiones de Turismo y Medio Ambiente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O-21-3267. Acta 1154/21 del 16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224/20: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Declara 2021 año internacional para la eliminación del trabajo infantil". Autor: Concejal Ariel Cárdenas (BxC).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O-20-3203.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225/20</w:t>
      </w:r>
      <w:r>
        <w:rPr>
          <w:rFonts w:cs="Times New Roman" w:ascii="Times New Roman" w:hAnsi="Times New Roman"/>
          <w:b w:val="false"/>
          <w:i w:val="false"/>
          <w:caps w:val="false"/>
          <w:smallCaps w:val="false"/>
          <w:strike w:val="false"/>
          <w:dstrike w:val="false"/>
          <w:color w:val="000000"/>
          <w:sz w:val="24"/>
          <w:highlight w:val="white"/>
          <w:u w:val="none"/>
        </w:rPr>
        <w:t>: "Crea Comisión Municipal de Paritarias". Autores: Concejales Marcelo Casas, Roxana Ferreyra y Julieta Wallace (FdT). A</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Asesoría Letrada y a la comisión </w:t>
      </w:r>
      <w:r>
        <w:rPr>
          <w:rFonts w:cs="Times New Roman" w:ascii="Times New Roman" w:hAnsi="Times New Roman"/>
          <w:b w:val="false"/>
          <w:i w:val="false"/>
          <w:caps w:val="false"/>
          <w:smallCaps w:val="false"/>
          <w:strike w:val="false"/>
          <w:dstrike w:val="false"/>
          <w:color w:val="000000"/>
          <w:sz w:val="24"/>
          <w:highlight w:val="cyan"/>
          <w:u w:val="none"/>
        </w:rPr>
        <w:t>de Gobierno y Legales</w:t>
      </w:r>
      <w:r>
        <w:rPr>
          <w:rFonts w:cs="Times New Roman" w:ascii="Times New Roman" w:hAnsi="Times New Roman"/>
          <w:b w:val="false"/>
          <w:i w:val="false"/>
          <w:caps w:val="false"/>
          <w:smallCaps w:val="false"/>
          <w:strike w:val="false"/>
          <w:dstrike w:val="false"/>
          <w:color w:val="000000"/>
          <w:sz w:val="24"/>
          <w:highlight w:val="white"/>
          <w:u w:val="none"/>
        </w:rPr>
        <w:t>.</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226/20</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cultural cuento mediación comunitaria Acuerdos y Acordes". Autores: Concejales Norma Taboada, Gerardo Ávila, Natalia Almonacid, Claudia Torres y Carlos Sánchez y Puente (JSRN). </w:t>
      </w:r>
      <w:r>
        <w:rPr>
          <w:rFonts w:cs="Times New Roman" w:ascii="Times New Roman" w:hAnsi="Times New Roman"/>
          <w:b w:val="false"/>
          <w:i w:val="false"/>
          <w:caps w:val="false"/>
          <w:smallCaps w:val="false"/>
          <w:strike w:val="false"/>
          <w:dstrike w:val="false"/>
          <w:color w:val="000000"/>
          <w:sz w:val="24"/>
          <w:highlight w:val="green"/>
          <w:u w:val="none"/>
        </w:rPr>
        <w:t>D-20-2721.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227/20</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de interés municipal el programa Bioenergía Andina". Autores: Concejales Julieta Wallace, Marcelo Casas y Roxana Ferreyra (FdT). </w:t>
      </w:r>
      <w:r>
        <w:rPr>
          <w:rFonts w:cs="Times New Roman" w:ascii="Times New Roman" w:hAnsi="Times New Roman"/>
          <w:b w:val="false"/>
          <w:i w:val="false"/>
          <w:caps w:val="false"/>
          <w:smallCaps w:val="false"/>
          <w:strike w:val="false"/>
          <w:dstrike w:val="false"/>
          <w:color w:val="000000"/>
          <w:sz w:val="24"/>
          <w:highlight w:val="green"/>
          <w:u w:val="none"/>
        </w:rPr>
        <w:t>D-20-2720.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228/20: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Prórroga de licencias de conducir". Autor: Concejal Pablo Chamatrópulos (POBAR). </w:t>
      </w:r>
      <w:r>
        <w:rPr>
          <w:rFonts w:cs="Times New Roman" w:ascii="Times New Roman" w:hAnsi="Times New Roman"/>
          <w:b w:val="false"/>
          <w:i w:val="false"/>
          <w:caps w:val="false"/>
          <w:smallCaps w:val="false"/>
          <w:strike w:val="false"/>
          <w:dstrike w:val="false"/>
          <w:color w:val="000000"/>
          <w:sz w:val="24"/>
          <w:highlight w:val="green"/>
          <w:u w:val="none"/>
        </w:rPr>
        <w:t>O-20-3204. Acta 1137/20 del 30/12/20.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229/20: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Se crea Fondo Específico de Sustentabilidad Social del Transporte Urbano de Pasajeros". Autor: Intendente Gustavo Gennuso. Colaboradores: Jefe de Gabinete, Marcos Barberis; Vicejefa de Gabinete, Marcela González Abdala; Secretario de Hacienda, Diego Quintana; Subsecretario de Planeamiento y Sustentabilidad Urbana, Juan Del Valle.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 xml:space="preserve">y a las comisiones de </w:t>
      </w:r>
      <w:r>
        <w:rPr>
          <w:rFonts w:cs="Times New Roman" w:ascii="Times New Roman" w:hAnsi="Times New Roman"/>
          <w:b w:val="false"/>
          <w:i w:val="false"/>
          <w:caps w:val="false"/>
          <w:smallCaps w:val="false"/>
          <w:strike w:val="false"/>
          <w:dstrike w:val="false"/>
          <w:color w:val="000000"/>
          <w:sz w:val="24"/>
          <w:highlight w:val="cyan"/>
          <w:u w:val="none"/>
        </w:rPr>
        <w:t>Servicios, Tránsito y Transporte</w:t>
      </w:r>
      <w:r>
        <w:rPr>
          <w:rFonts w:cs="Times New Roman" w:ascii="Times New Roman" w:hAnsi="Times New Roman"/>
          <w:b w:val="false"/>
          <w:i w:val="false"/>
          <w:caps w:val="false"/>
          <w:smallCaps w:val="false"/>
          <w:strike w:val="false"/>
          <w:dstrike w:val="false"/>
          <w:color w:val="000000"/>
          <w:sz w:val="24"/>
          <w:highlight w:val="white"/>
          <w:u w:val="none"/>
        </w:rPr>
        <w:t>, de Economía y de Gobierno y Legales. Acta 1137/20 del 30/12/20. (Se acordó su tratamiento conjunto de Economía y Gobierno).</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230/20: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Se crea Fondo Específico Vial Infraestructura para Mejora Calidad del Transporte y Seguridad Vial. Crea Tasa Infraestructura y Seguridad Vial". Autor: Intendente Gustavo Gennuso. Colaboradores: Jefe de Gabinete, Marcos Barberis; Vicejefa de Gabinete, Marcela González Abdala; Secretario de Hacienda, Diego Quintana; Subsecretario de Planeamiento y Sustentabilidad Urbana, Juan Del Valle. A Asesoría Letrada y a las comisiones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Servicios, Tránsito y Transporte,</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de Economía y de Gobierno y Legales. Acta 1137/20 del 30/12/20. (Se acordó su tratamiento conjunto de Economía y Gobierno).</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231/20</w:t>
      </w:r>
      <w:r>
        <w:rPr>
          <w:rFonts w:cs="Times New Roman" w:ascii="Times New Roman" w:hAnsi="Times New Roman"/>
          <w:b w:val="false"/>
          <w:i w:val="false"/>
          <w:caps w:val="false"/>
          <w:smallCaps w:val="false"/>
          <w:strike w:val="false"/>
          <w:dstrike w:val="false"/>
          <w:color w:val="000000"/>
          <w:sz w:val="24"/>
          <w:highlight w:val="white"/>
          <w:u w:val="none"/>
        </w:rPr>
        <w:t xml:space="preserve">: "Se prorroga vigencia emergencia en violencia contra las mujeres. Modifica ordenanza 2369-CM-12". Autores: Concejales Natalia Almonacid (JSRN), Roxana Ferreyra, Julieta Wallace (FdT), Carlos Sánchez y Puente (JSRN), Ariel Cárdenas (BxC), Pablo Chamatrópulos (POBAR) y Gerardo Del Río (PUL). </w:t>
      </w:r>
      <w:r>
        <w:rPr>
          <w:rFonts w:cs="Times New Roman" w:ascii="Times New Roman" w:hAnsi="Times New Roman"/>
          <w:b w:val="false"/>
          <w:i w:val="false"/>
          <w:caps w:val="false"/>
          <w:smallCaps w:val="false"/>
          <w:strike w:val="false"/>
          <w:dstrike w:val="false"/>
          <w:color w:val="000000"/>
          <w:sz w:val="24"/>
          <w:highlight w:val="green"/>
          <w:u w:val="none"/>
        </w:rPr>
        <w:t>O-20-3205. Acta 1137/20 del 30/12/20.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232/20: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Modifica ordenanza 3015-CM-18". Autor: Concejal Gerardo Del Río (PUL). Iniciativa: Asociación Fotógrafos y Camarógrafos Unidos. Asesoría Letrada 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Turismo y Medio Ambiente</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O-21-3223. Acta 1143/21 del 20/05/21.</w:t>
      </w:r>
      <w:r>
        <w:rPr>
          <w:b w:val="false"/>
          <w:caps w:val="false"/>
          <w:smallCaps w:val="false"/>
          <w:strike w:val="false"/>
          <w:dstrike w:val="false"/>
          <w:color w:val="FF00FF"/>
          <w:highlight w:val="white"/>
          <w:u w:val="none"/>
        </w:rPr>
        <w:t xml:space="preserve"> </w:t>
      </w:r>
      <w:r>
        <w:rPr>
          <w:rFonts w:cs="Times New Roman" w:ascii="Times New Roman" w:hAnsi="Times New Roman"/>
          <w:b w:val="false"/>
          <w:i w:val="false"/>
          <w:caps w:val="false"/>
          <w:smallCaps w:val="false"/>
          <w:strike w:val="false"/>
          <w:dstrike w:val="false"/>
          <w:color w:val="FF00FF"/>
          <w:sz w:val="24"/>
          <w:highlight w:val="white"/>
          <w:u w:val="none"/>
        </w:rPr>
        <w:t>Veto parcial aprobado (resolución 1376-I-21) Acta 1147/21 del 8/7/21.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233/20</w:t>
      </w:r>
      <w:r>
        <w:rPr>
          <w:rFonts w:cs="Times New Roman" w:ascii="Times New Roman" w:hAnsi="Times New Roman"/>
          <w:b w:val="false"/>
          <w:i w:val="false"/>
          <w:caps w:val="false"/>
          <w:smallCaps w:val="false"/>
          <w:strike w:val="false"/>
          <w:dstrike w:val="false"/>
          <w:color w:val="000000"/>
          <w:sz w:val="24"/>
          <w:highlight w:val="white"/>
          <w:u w:val="none"/>
        </w:rPr>
        <w:t xml:space="preserve">: "Abroga ordenanza 3117-CM-19. Modifica ordenanza 947-CM-99 reglamentar alquiler de autos sin chófer". Autor: Concejal Gerardo Del Río (PUL). Iniciativa: Cámara Rentadora Autos. A Asesoría Letrada y a las comisiones de </w:t>
      </w:r>
      <w:r>
        <w:rPr>
          <w:rFonts w:cs="Times New Roman" w:ascii="Times New Roman" w:hAnsi="Times New Roman"/>
          <w:b w:val="false"/>
          <w:i w:val="false"/>
          <w:caps w:val="false"/>
          <w:smallCaps w:val="false"/>
          <w:strike w:val="false"/>
          <w:dstrike w:val="false"/>
          <w:color w:val="000000"/>
          <w:sz w:val="24"/>
          <w:highlight w:val="cyan"/>
          <w:u w:val="none"/>
        </w:rPr>
        <w:t>Servicios, Tránsito y Transporte</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234/20</w:t>
      </w:r>
      <w:r>
        <w:rPr>
          <w:rFonts w:cs="Times New Roman" w:ascii="Times New Roman" w:hAnsi="Times New Roman"/>
          <w:b w:val="false"/>
          <w:i w:val="false"/>
          <w:caps w:val="false"/>
          <w:smallCaps w:val="false"/>
          <w:strike w:val="false"/>
          <w:dstrike w:val="false"/>
          <w:color w:val="000000"/>
          <w:sz w:val="24"/>
          <w:highlight w:val="white"/>
          <w:u w:val="none"/>
        </w:rPr>
        <w:t>: "Crea Sistema Municipal de Manejo Responsable de Neumáticos Fuera de Uso". Autores: Concejales Norma Taboada, Claudia Torres, Gerardo Ávila, Natalia Almonacid y Carlos Sánchez y Puente (JSRN). A Asesoría Letrada y a las comisiones de Turismo y Medio Ambiente y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235/20</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precio de venta por metro cuadrado de tierra social IMTVHS". Autores: Concejales Gerardo Ávila, Norma Taboada, Claudia Torres, Natalia Almonacid y Carlos Sánchez y Puente (JSRN). Iniciativa: IMTVHS.  </w:t>
      </w:r>
      <w:r>
        <w:rPr>
          <w:rFonts w:cs="Times New Roman" w:ascii="Times New Roman" w:hAnsi="Times New Roman"/>
          <w:b w:val="false"/>
          <w:i w:val="false"/>
          <w:caps w:val="false"/>
          <w:smallCaps w:val="false"/>
          <w:strike w:val="false"/>
          <w:dstrike w:val="false"/>
          <w:color w:val="000000"/>
          <w:sz w:val="24"/>
          <w:highlight w:val="green"/>
          <w:u w:val="none"/>
        </w:rPr>
        <w:t>O-20-3206. Acta 1137/20 del 30/12/20.</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236/20:</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Declara de interés municipal y deportivo Triatlón Escape de la Isla Huemul 2021". Autora: Concejal Natalia Almonacid (JSRN). Iniciativa: Club Pehuenes. </w:t>
      </w:r>
      <w:r>
        <w:rPr>
          <w:rFonts w:cs="Times New Roman" w:ascii="Times New Roman" w:hAnsi="Times New Roman"/>
          <w:b w:val="false"/>
          <w:i w:val="false"/>
          <w:caps w:val="false"/>
          <w:smallCaps w:val="false"/>
          <w:strike w:val="false"/>
          <w:dstrike w:val="false"/>
          <w:color w:val="000000"/>
          <w:sz w:val="24"/>
          <w:highlight w:val="green"/>
          <w:u w:val="none"/>
        </w:rPr>
        <w:t>D-20-2719. Acta 1137/20 del 30/12/20.</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237/20</w:t>
      </w:r>
      <w:r>
        <w:rPr>
          <w:rFonts w:cs="Times New Roman" w:ascii="Times New Roman" w:hAnsi="Times New Roman"/>
          <w:b w:val="false"/>
          <w:i w:val="false"/>
          <w:caps w:val="false"/>
          <w:smallCaps w:val="false"/>
          <w:strike w:val="false"/>
          <w:dstrike w:val="false"/>
          <w:color w:val="000000"/>
          <w:sz w:val="24"/>
          <w:highlight w:val="white"/>
          <w:u w:val="none"/>
        </w:rPr>
        <w:t>: "Se acepta donación cámara fotográfica digital Escuela de Arte La Llave". Autor: Intendente Municipal, Gustavo Gennuso. Colaboradores: Jefe de Gabinete, Marcos Barberis; Subsecretario de Cultura, Joaquín De Bento; Directora General Escuela Municipal de Arte La Llave, Alejandra Schneebeli y Jefe del Departamento de Coordinación Pedagógica Escuela de Arte La Llave, Javier Cattaneo.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O-21-3208.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238/21</w:t>
      </w:r>
      <w:r>
        <w:rPr>
          <w:rFonts w:cs="Times New Roman" w:ascii="Times New Roman" w:hAnsi="Times New Roman"/>
          <w:b w:val="false"/>
          <w:i w:val="false"/>
          <w:caps w:val="false"/>
          <w:smallCaps w:val="false"/>
          <w:strike w:val="false"/>
          <w:dstrike w:val="false"/>
          <w:color w:val="000000"/>
          <w:sz w:val="24"/>
          <w:highlight w:val="white"/>
          <w:u w:val="none"/>
        </w:rPr>
        <w:t>: "Incorpora al Anexo II de la ordenanza 2375-CM-12. Infracción eventos en Pandemia Covid-19". Autor: Intendente Municipal, Gustavo Gennuso. Colaboradores: Jefe de Gabinete, Marcos Barberis; Vicejefa de Gabinete,Marcela González Abdala; Secretario de Fiscalización, Javier Fibiger.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O-21-3207. Acta 1138/21 del 14/1/21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239/21</w:t>
      </w:r>
      <w:r>
        <w:rPr>
          <w:rFonts w:cs="Times New Roman" w:ascii="Times New Roman" w:hAnsi="Times New Roman"/>
          <w:b w:val="false"/>
          <w:i w:val="false"/>
          <w:caps w:val="false"/>
          <w:smallCaps w:val="false"/>
          <w:strike w:val="false"/>
          <w:dstrike w:val="false"/>
          <w:color w:val="000000"/>
          <w:sz w:val="24"/>
          <w:highlight w:val="white"/>
          <w:u w:val="none"/>
        </w:rPr>
        <w:t xml:space="preserve">: "Creación sendero Andrés Quinteros en la margen norte del Lago Moreno". Autores: Concejales Julieta Wallace, Roxana Ferreyra y Marcelo Casas (FdT). Iniciativa: Leonardo Javier Nicolás, Mirta Nicolás, Juan Manuel Quinteros y Ana Laura Nicolás. Colaboradores: Martín Ceppi Raffo, Nestor Gabriel Pereyra, José Luis Paredes, Gabriel Narbalaz, Silvia Patricia Abadia, Nicolás Alfageme, Liliana Alonso, Bruno Di Anibal, Leonardo José Matías Molina e Isabel Ojeda. A Asesoría Letrada y a las comisiones de Turismo y Medio Ambiente, </w:t>
      </w:r>
      <w:r>
        <w:rPr>
          <w:rFonts w:cs="Times New Roman" w:ascii="Times New Roman" w:hAnsi="Times New Roman"/>
          <w:b w:val="false"/>
          <w:i w:val="false"/>
          <w:caps w:val="false"/>
          <w:smallCaps w:val="false"/>
          <w:strike w:val="false"/>
          <w:dstrike w:val="false"/>
          <w:color w:val="000000"/>
          <w:sz w:val="24"/>
          <w:u w:val="none"/>
        </w:rPr>
        <w:t xml:space="preserve">de Economía, Hacienda, Finanzas y Desarrollo Económico y de </w:t>
      </w:r>
      <w:r>
        <w:rPr>
          <w:rFonts w:cs="Times New Roman" w:ascii="Times New Roman" w:hAnsi="Times New Roman"/>
          <w:b w:val="false"/>
          <w:i w:val="false"/>
          <w:caps w:val="false"/>
          <w:smallCaps w:val="false"/>
          <w:strike w:val="false"/>
          <w:dstrike w:val="false"/>
          <w:color w:val="000000"/>
          <w:sz w:val="24"/>
          <w:highlight w:val="white"/>
          <w:u w:val="none"/>
        </w:rPr>
        <w:t>Gobierno y Legales.</w:t>
      </w:r>
      <w:r>
        <w:rPr>
          <w:rFonts w:cs="Times New Roman" w:ascii="Times New Roman" w:hAnsi="Times New Roman"/>
          <w:b w:val="false"/>
          <w:i w:val="false"/>
          <w:caps w:val="false"/>
          <w:smallCaps w:val="false"/>
          <w:strike w:val="false"/>
          <w:dstrike w:val="false"/>
          <w:color w:val="000000"/>
          <w:sz w:val="24"/>
          <w:highlight w:val="green"/>
          <w:u w:val="none"/>
        </w:rPr>
        <w:t>O-21-3235.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240/21</w:t>
      </w:r>
      <w:r>
        <w:rPr>
          <w:rFonts w:cs="Times New Roman" w:ascii="Times New Roman" w:hAnsi="Times New Roman"/>
          <w:b w:val="false"/>
          <w:i w:val="false"/>
          <w:caps w:val="false"/>
          <w:smallCaps w:val="false"/>
          <w:strike w:val="false"/>
          <w:dstrike w:val="false"/>
          <w:color w:val="000000"/>
          <w:sz w:val="24"/>
          <w:highlight w:val="white"/>
          <w:u w:val="none"/>
        </w:rPr>
        <w:t>: "Declarar de interés municipal al programa Casa propia- Construir futuro". Autores: Concejales Julieta Wallace, Roxana Ferreyra y Marcelo Casas (FdT). Sobre tablas.</w:t>
      </w:r>
      <w:r>
        <w:rPr>
          <w:rFonts w:cs="Times New Roman" w:ascii="Times New Roman" w:hAnsi="Times New Roman"/>
          <w:b w:val="false"/>
          <w:i w:val="false"/>
          <w:caps w:val="false"/>
          <w:smallCaps w:val="false"/>
          <w:strike w:val="false"/>
          <w:dstrike w:val="false"/>
          <w:color w:val="000000"/>
          <w:sz w:val="24"/>
          <w:highlight w:val="green"/>
          <w:u w:val="none"/>
        </w:rPr>
        <w:t>D-21-2723.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241/21</w:t>
      </w:r>
      <w:r>
        <w:rPr>
          <w:rFonts w:cs="Times New Roman" w:ascii="Times New Roman" w:hAnsi="Times New Roman"/>
          <w:b w:val="false"/>
          <w:i w:val="false"/>
          <w:caps w:val="false"/>
          <w:smallCaps w:val="false"/>
          <w:strike w:val="false"/>
          <w:dstrike w:val="false"/>
          <w:color w:val="000000"/>
          <w:sz w:val="24"/>
          <w:highlight w:val="white"/>
          <w:u w:val="none"/>
        </w:rPr>
        <w:t>: "Comunica a Honorable Cámara de Diputados de la Nación acompañamiento al proyecto de ley 6960-D-2020 eleva el piso para pago impuesto a las ganancias".  Autores: Concejales Marcelo Casas, Roxana Ferreyra y Julieta Wallace (FdT). Sobre tablas.</w:t>
      </w:r>
      <w:r>
        <w:rPr>
          <w:rFonts w:cs="Times New Roman" w:ascii="Times New Roman" w:hAnsi="Times New Roman"/>
          <w:b w:val="false"/>
          <w:i w:val="false"/>
          <w:caps w:val="false"/>
          <w:smallCaps w:val="false"/>
          <w:strike w:val="false"/>
          <w:dstrike w:val="false"/>
          <w:color w:val="000000"/>
          <w:sz w:val="24"/>
          <w:highlight w:val="green"/>
          <w:u w:val="none"/>
        </w:rPr>
        <w:t xml:space="preserve">C-21-1058. Acta 1139/21 del 4 de marzo de 2021. </w:t>
      </w:r>
      <w:r>
        <w:rPr>
          <w:rFonts w:cs="Times New Roman" w:ascii="Times New Roman" w:hAnsi="Times New Roman"/>
          <w:b w:val="false"/>
          <w:i w:val="false"/>
          <w:caps w:val="false"/>
          <w:smallCaps w:val="false"/>
          <w:strike w:val="false"/>
          <w:dstrike w:val="false"/>
          <w:color w:val="000000"/>
          <w:sz w:val="24"/>
          <w:highlight w:val="white"/>
          <w:u w:val="none"/>
        </w:rPr>
        <w:t>DS Modificada.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242/21: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Declara de interés municipal, deportivo y turístico carrera Trail de los Filos". Autores: Concejales Claudia Torres, Norma Taboada, Natalia Almonacid, Gerardo Ávila y Carlos Sánchez y Puente (JSRN). Sobre tablas.</w:t>
      </w:r>
      <w:r>
        <w:rPr>
          <w:rFonts w:cs="Times New Roman" w:ascii="Times New Roman" w:hAnsi="Times New Roman"/>
          <w:b w:val="false"/>
          <w:i w:val="false"/>
          <w:caps w:val="false"/>
          <w:smallCaps w:val="false"/>
          <w:strike w:val="false"/>
          <w:dstrike w:val="false"/>
          <w:color w:val="000000"/>
          <w:sz w:val="24"/>
          <w:highlight w:val="green"/>
          <w:u w:val="none"/>
        </w:rPr>
        <w:t>D-21-2724.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243/21</w:t>
      </w:r>
      <w:r>
        <w:rPr>
          <w:rFonts w:cs="Times New Roman" w:ascii="Times New Roman" w:hAnsi="Times New Roman"/>
          <w:b w:val="false"/>
          <w:i w:val="false"/>
          <w:caps w:val="false"/>
          <w:smallCaps w:val="false"/>
          <w:strike w:val="false"/>
          <w:dstrike w:val="false"/>
          <w:color w:val="000000"/>
          <w:sz w:val="24"/>
          <w:highlight w:val="white"/>
          <w:u w:val="none"/>
        </w:rPr>
        <w:t>: "Se establece cartelería obligatoria violencia contra las mujeres. Modifica ordenanzas". Autores: Concejales Roxana Ferreyra, Marcelo Casas y Julieta Wallace (FdT). A Asesoría Letrada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a las comisiones de Servicios, Tránsito y Transporte,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Economía, Hacienda, Finanzas y Desarrollo Económico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O-21-3268. Acta 1154/21 del 16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244/21</w:t>
      </w:r>
      <w:r>
        <w:rPr>
          <w:rFonts w:cs="Times New Roman" w:ascii="Times New Roman" w:hAnsi="Times New Roman"/>
          <w:b w:val="false"/>
          <w:i w:val="false"/>
          <w:caps w:val="false"/>
          <w:smallCaps w:val="false"/>
          <w:strike w:val="false"/>
          <w:dstrike w:val="false"/>
          <w:color w:val="000000"/>
          <w:sz w:val="24"/>
          <w:highlight w:val="white"/>
          <w:u w:val="none"/>
        </w:rPr>
        <w:t>: "Se declara de interés municipal y educativo a la VI RAGSU". Autores: Concejales Julieta Wallace, Marcelo Casas y Roxana Ferreyra (FdT). Sobre tablas.</w:t>
      </w:r>
      <w:r>
        <w:rPr>
          <w:rFonts w:cs="Times New Roman" w:ascii="Times New Roman" w:hAnsi="Times New Roman"/>
          <w:b w:val="false"/>
          <w:i w:val="false"/>
          <w:caps w:val="false"/>
          <w:smallCaps w:val="false"/>
          <w:strike w:val="false"/>
          <w:dstrike w:val="false"/>
          <w:color w:val="000000"/>
          <w:sz w:val="24"/>
          <w:highlight w:val="green"/>
          <w:u w:val="none"/>
        </w:rPr>
        <w:t>D-21-2725.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245/21</w:t>
      </w:r>
      <w:r>
        <w:rPr>
          <w:rFonts w:cs="Times New Roman" w:ascii="Times New Roman" w:hAnsi="Times New Roman"/>
          <w:b w:val="false"/>
          <w:i w:val="false"/>
          <w:caps w:val="false"/>
          <w:smallCaps w:val="false"/>
          <w:strike w:val="false"/>
          <w:dstrike w:val="false"/>
          <w:color w:val="000000"/>
          <w:sz w:val="24"/>
          <w:highlight w:val="white"/>
          <w:u w:val="none"/>
        </w:rPr>
        <w:t>: "Se modifican ordenanzas 1953-CM-09 y 2554-CM-14. Violencia contra las mujeres". Autores: Concejales Roxana Ferreyra, Marcelo Casas y Julieta Wallace (FdT).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a las comisiones de </w:t>
      </w:r>
      <w:r>
        <w:rPr>
          <w:rFonts w:cs="Times New Roman" w:ascii="Times New Roman" w:hAnsi="Times New Roman"/>
          <w:b w:val="false"/>
          <w:i w:val="false"/>
          <w:caps w:val="false"/>
          <w:smallCaps w:val="false"/>
          <w:strike w:val="false"/>
          <w:dstrike w:val="false"/>
          <w:color w:val="000000"/>
          <w:sz w:val="24"/>
          <w:highlight w:val="cyan"/>
          <w:u w:val="none"/>
        </w:rPr>
        <w:t>Desarrollo Humano, Deportes y Cultura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246/21</w:t>
      </w:r>
      <w:r>
        <w:rPr>
          <w:rFonts w:cs="Times New Roman" w:ascii="Times New Roman" w:hAnsi="Times New Roman"/>
          <w:b w:val="false"/>
          <w:i w:val="false"/>
          <w:caps w:val="false"/>
          <w:smallCaps w:val="false"/>
          <w:strike w:val="false"/>
          <w:dstrike w:val="false"/>
          <w:color w:val="000000"/>
          <w:sz w:val="24"/>
          <w:highlight w:val="white"/>
          <w:u w:val="none"/>
        </w:rPr>
        <w:t xml:space="preserve">: "Se incorpora Día Internacional de Acción por la Salud de la Mujer. Modifica ordenanza 2033-CM-10". Autores: Concejales Roxana Ferreyra, Marcelo Casas y Julieta Wallace (FdT).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O-21-3215. Acta 1141/21 del 22 de abril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247/21</w:t>
      </w:r>
      <w:r>
        <w:rPr>
          <w:rFonts w:cs="Times New Roman" w:ascii="Times New Roman" w:hAnsi="Times New Roman"/>
          <w:b w:val="false"/>
          <w:i w:val="false"/>
          <w:caps w:val="false"/>
          <w:smallCaps w:val="false"/>
          <w:strike w:val="false"/>
          <w:dstrike w:val="false"/>
          <w:color w:val="000000"/>
          <w:sz w:val="24"/>
          <w:highlight w:val="white"/>
          <w:u w:val="none"/>
        </w:rPr>
        <w:t>: "Comunica IPROSS necesidad plan integral prevención y atención específico personas mayores". Autores: Concejales Roxana Ferreyra, Marcelo Casas y Julieta Wallace (FdT). Sobre tablas.</w:t>
      </w:r>
      <w:r>
        <w:rPr>
          <w:rFonts w:cs="Times New Roman" w:ascii="Times New Roman" w:hAnsi="Times New Roman"/>
          <w:b w:val="false"/>
          <w:i w:val="false"/>
          <w:caps w:val="false"/>
          <w:smallCaps w:val="false"/>
          <w:strike w:val="false"/>
          <w:dstrike w:val="false"/>
          <w:color w:val="000000"/>
          <w:sz w:val="24"/>
          <w:highlight w:val="green"/>
          <w:u w:val="none"/>
        </w:rPr>
        <w:t>C-21-1059.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248/21</w:t>
      </w:r>
      <w:r>
        <w:rPr>
          <w:rFonts w:cs="Times New Roman" w:ascii="Times New Roman" w:hAnsi="Times New Roman"/>
          <w:b w:val="false"/>
          <w:i w:val="false"/>
          <w:caps w:val="false"/>
          <w:smallCaps w:val="false"/>
          <w:strike w:val="false"/>
          <w:dstrike w:val="false"/>
          <w:color w:val="000000"/>
          <w:sz w:val="24"/>
          <w:highlight w:val="white"/>
          <w:u w:val="none"/>
        </w:rPr>
        <w:t xml:space="preserve">: "Adhiere a ley nacional 27592, ley Yolanda, capacitación ambiental obligatoria para funcionarios". Autores: Concejales Julieta Wallace, Roxana Ferreyra y Marcelo Casas (FdT). A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 xml:space="preserve">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O-21-3216. Acta 1141/21 del 22 de abril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249/21</w:t>
      </w:r>
      <w:r>
        <w:rPr>
          <w:rFonts w:cs="Times New Roman" w:ascii="Times New Roman" w:hAnsi="Times New Roman"/>
          <w:b w:val="false"/>
          <w:i w:val="false"/>
          <w:caps w:val="false"/>
          <w:smallCaps w:val="false"/>
          <w:strike w:val="false"/>
          <w:dstrike w:val="false"/>
          <w:color w:val="000000"/>
          <w:sz w:val="24"/>
          <w:highlight w:val="white"/>
          <w:u w:val="none"/>
        </w:rPr>
        <w:t>: "Aprueba convenios Plan Argentina Hace RENABAP. Amplía presupuesto". Autor: Intendente Municipal, Gustavo Gennuso. Colaboradores: Jefe de Gabinete, Marcos Barberis y Secretario de Hacienda, Diego Quintana.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O-21-3209.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250/21</w:t>
      </w:r>
      <w:r>
        <w:rPr>
          <w:rFonts w:cs="Times New Roman" w:ascii="Times New Roman" w:hAnsi="Times New Roman"/>
          <w:b w:val="false"/>
          <w:i w:val="false"/>
          <w:caps w:val="false"/>
          <w:smallCaps w:val="false"/>
          <w:strike w:val="false"/>
          <w:dstrike w:val="false"/>
          <w:color w:val="000000"/>
          <w:sz w:val="24"/>
          <w:highlight w:val="white"/>
          <w:u w:val="none"/>
        </w:rPr>
        <w:t>: "Se acepta donación dos motoguadañas Delegaciones Municipales". Autor: Intendente Municipal, Gustavo Gennuso. Colaboradores: Jefe de Gabinete, Marcos Barberis y Subsecretario Comunidad y Territorio, Marcos Pavón. Sobre tablas.</w:t>
      </w:r>
      <w:r>
        <w:rPr>
          <w:rFonts w:cs="Times New Roman" w:ascii="Times New Roman" w:hAnsi="Times New Roman"/>
          <w:b w:val="false"/>
          <w:i w:val="false"/>
          <w:caps w:val="false"/>
          <w:smallCaps w:val="false"/>
          <w:strike w:val="false"/>
          <w:dstrike w:val="false"/>
          <w:color w:val="000000"/>
          <w:sz w:val="24"/>
          <w:highlight w:val="green"/>
          <w:u w:val="none"/>
        </w:rPr>
        <w:t>O-21-3210.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251/21</w:t>
      </w:r>
      <w:r>
        <w:rPr>
          <w:rFonts w:cs="Times New Roman" w:ascii="Times New Roman" w:hAnsi="Times New Roman"/>
          <w:b w:val="false"/>
          <w:i w:val="false"/>
          <w:caps w:val="false"/>
          <w:smallCaps w:val="false"/>
          <w:strike w:val="false"/>
          <w:dstrike w:val="false"/>
          <w:color w:val="000000"/>
          <w:sz w:val="24"/>
          <w:highlight w:val="white"/>
          <w:u w:val="none"/>
        </w:rPr>
        <w:t xml:space="preserve">: "Se prorroga ordenanza 3150-CM-20. Declara estado de emergencia económica, social y de servicios en San Carlos de Bariloche". Intendente Municipal, Gustavo Gennuso. Colaboradores: Jefe de Gabinete, Marcos Barberis; Vicejefa de Gabinete, Marcela González Abdala; Secretaria Legal y Técnica, Mercedes Lasmastres; Secretario de Hacienda, Diego Quintana; Secretario de Desarrollo Humano Integral, Juan Pablo Ferrari; Secretario de Servicios Públicos, Eduardo Garza; Secretaria de Planificación y Evaluación de Políticas Públicas, Gabriela Rosemberg; Secretaria de Innovación, Producción y Empleo, Eugenia Ordoñez; Secretario de Fiscalización, Javier Fibiger; Secretario de Turismo, Gastón Burlon y Secretario de Ambiente y Desarrollo Urbano, Pablo Bullaude. A la comisión de Gobierno y Legales con tratamiento de preferencia 1ª Sesión. </w:t>
      </w:r>
      <w:r>
        <w:rPr>
          <w:rFonts w:cs="Times New Roman" w:ascii="Times New Roman" w:hAnsi="Times New Roman"/>
          <w:b w:val="false"/>
          <w:i w:val="false"/>
          <w:caps w:val="false"/>
          <w:smallCaps w:val="false"/>
          <w:strike w:val="false"/>
          <w:dstrike w:val="false"/>
          <w:color w:val="000000"/>
          <w:sz w:val="24"/>
          <w:highlight w:val="green"/>
          <w:u w:val="none"/>
        </w:rPr>
        <w:t>O-21-3211. Acta 1140/21 del 18/3/21.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252/21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al Ministerio de Obras y Servicios Públicos garantice acceso agua potable en Bariloche". Autores: Concejales Julieta Wallace, Roxana Ferreyra y Marcelo Casas (FdT). Sobre tablas. </w:t>
      </w:r>
      <w:r>
        <w:rPr>
          <w:rFonts w:cs="Times New Roman" w:ascii="Times New Roman" w:hAnsi="Times New Roman"/>
          <w:b w:val="false"/>
          <w:i w:val="false"/>
          <w:caps w:val="false"/>
          <w:smallCaps w:val="false"/>
          <w:strike w:val="false"/>
          <w:dstrike w:val="false"/>
          <w:color w:val="FF0000"/>
          <w:sz w:val="24"/>
          <w:highlight w:val="white"/>
          <w:u w:val="none"/>
        </w:rPr>
        <w:t>Rechazado. Acta 1139/21 del 4 de marzo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253/21</w:t>
      </w:r>
      <w:r>
        <w:rPr>
          <w:rFonts w:cs="Times New Roman" w:ascii="Times New Roman" w:hAnsi="Times New Roman"/>
          <w:b w:val="false"/>
          <w:i w:val="false"/>
          <w:caps w:val="false"/>
          <w:smallCaps w:val="false"/>
          <w:strike w:val="false"/>
          <w:dstrike w:val="false"/>
          <w:color w:val="000000"/>
          <w:sz w:val="24"/>
          <w:highlight w:val="white"/>
          <w:u w:val="none"/>
        </w:rPr>
        <w:t>: "Abroga ordenanza 1926-CM-09. Autoriza fraccionamiento simple manzana 607. Adjudica". Autor: Intendente Municipal, Gustavo Gennuso. Coautores: Concejales Gerardo Ávila, Carlos Sanchez y Puente, Natalia Almonacid, Claudia Torres y Norma Taboada (JSRN). Colaboradores: Jefe de Gabinete, Marcos Barberis; Vice Jefe de Jefatura de Gabinete, Marcela González Abdala; Presidente Instituto Municipal de Tierra y Vivienda para el Hábitat Social, Javier Giménez y Cecilia Piedrabuena. A Asesoría Letrada y a las comisiones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 xml:space="preserve">Obras y Planeamiento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caps w:val="false"/>
          <w:smallCaps w:val="false"/>
          <w:strike w:val="false"/>
          <w:dstrike w:val="false"/>
          <w:color w:val="000000"/>
          <w:highlight w:val="white"/>
          <w:u w:val="none"/>
        </w:rPr>
        <w:t> </w:t>
      </w:r>
      <w:r>
        <w:rPr>
          <w:rFonts w:eastAsia="Courier;Courier New"/>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254/21</w:t>
      </w:r>
      <w:r>
        <w:rPr>
          <w:rFonts w:cs="Times New Roman" w:ascii="Times New Roman" w:hAnsi="Times New Roman"/>
          <w:b w:val="false"/>
          <w:i w:val="false"/>
          <w:caps w:val="false"/>
          <w:smallCaps w:val="false"/>
          <w:strike w:val="false"/>
          <w:dstrike w:val="false"/>
          <w:color w:val="000000"/>
          <w:sz w:val="24"/>
          <w:highlight w:val="white"/>
          <w:u w:val="none"/>
        </w:rPr>
        <w:t xml:space="preserve">: "Se crea carrera administrativa obreros y empleados municipales. Escalafón Municipal". Autor: Intendente Municipal, Gustavo Gennuso. Colaborador: Jefe de Gabinete, Marcos Barberis. Iniciativa: Sindicato de Obreros y Empleados Municipales (SOYEM). </w:t>
      </w:r>
      <w:r>
        <w:rPr>
          <w:rFonts w:cs="Times New Roman" w:ascii="Times New Roman" w:hAnsi="Times New Roman"/>
          <w:b w:val="false"/>
          <w:i w:val="false"/>
          <w:caps w:val="false"/>
          <w:smallCaps w:val="false"/>
          <w:strike w:val="false"/>
          <w:dstrike w:val="false"/>
          <w:color w:val="000000"/>
          <w:sz w:val="24"/>
          <w:u w:val="none"/>
        </w:rPr>
        <w:t>A Asesoría Letrada y a las c</w:t>
      </w:r>
      <w:r>
        <w:rPr>
          <w:rFonts w:cs="Times New Roman" w:ascii="Times New Roman" w:hAnsi="Times New Roman"/>
          <w:b w:val="false"/>
          <w:i w:val="false"/>
          <w:caps w:val="false"/>
          <w:smallCaps w:val="false"/>
          <w:strike w:val="false"/>
          <w:dstrike w:val="false"/>
          <w:color w:val="000000"/>
          <w:sz w:val="24"/>
          <w:highlight w:val="white"/>
          <w:u w:val="none"/>
        </w:rPr>
        <w:t xml:space="preserve">omisiones de </w:t>
      </w:r>
      <w:r>
        <w:rPr>
          <w:rFonts w:cs="Times New Roman" w:ascii="Times New Roman" w:hAnsi="Times New Roman"/>
          <w:b w:val="false"/>
          <w:i w:val="false"/>
          <w:caps w:val="false"/>
          <w:smallCaps w:val="false"/>
          <w:strike w:val="false"/>
          <w:dstrike w:val="false"/>
          <w:color w:val="000000"/>
          <w:sz w:val="24"/>
          <w:highlight w:val="blue"/>
          <w:u w:val="none"/>
        </w:rPr>
        <w:t>Economía, Hacienda, Finanzas y Desarrollo Económico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255/21</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de interés municipal agenda artística promoción de derechos personas trans - CLCPDSX". Autores: Concejales Norma Taboada, Natalia Almonacid, Claudia Torres, Carlos Sánchez y Puente y Gerardo Ávila (JSRN). </w:t>
      </w:r>
      <w:r>
        <w:rPr>
          <w:rFonts w:cs="Times New Roman" w:ascii="Times New Roman" w:hAnsi="Times New Roman"/>
          <w:b w:val="false"/>
          <w:i w:val="false"/>
          <w:caps w:val="false"/>
          <w:smallCaps w:val="false"/>
          <w:strike w:val="false"/>
          <w:dstrike w:val="false"/>
          <w:color w:val="FF0000"/>
          <w:sz w:val="24"/>
          <w:highlight w:val="white"/>
          <w:u w:val="none"/>
        </w:rPr>
        <w:t>Retirado. Acta 1140/21 del 18/3/21.</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256/21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beneplácito proyecto de ley nacional S-2659/2020. Fortalecimiento de lucha contra el alcoholismo". Autores: Concejales Norma Taboada, Gerardo Ávila, Natalia Almonacid,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C-21-1060. Acta 1140/21 del 18/3/21.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257/21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turístico y deportivo al Red Bull UCI Pump Track World Championship". Autores: Concejales Carlos Sánchez y Puente, Claudia Torres, Norma Taboada, Gerardo Ávila y Natalia Almonacid (JSRN). Iniciativa: Martín Raffo. Sobre tablas. </w:t>
      </w:r>
      <w:r>
        <w:rPr>
          <w:rFonts w:cs="Times New Roman" w:ascii="Times New Roman" w:hAnsi="Times New Roman"/>
          <w:b w:val="false"/>
          <w:i w:val="false"/>
          <w:caps w:val="false"/>
          <w:smallCaps w:val="false"/>
          <w:strike w:val="false"/>
          <w:dstrike w:val="false"/>
          <w:color w:val="000000"/>
          <w:sz w:val="24"/>
          <w:highlight w:val="green"/>
          <w:u w:val="none"/>
        </w:rPr>
        <w:t>D-21-2727.Acta 1140/21 del 18/3/21.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258/21</w:t>
      </w:r>
      <w:r>
        <w:rPr>
          <w:rFonts w:cs="Times New Roman" w:ascii="Times New Roman" w:hAnsi="Times New Roman"/>
          <w:b w:val="false"/>
          <w:i w:val="false"/>
          <w:caps w:val="false"/>
          <w:smallCaps w:val="false"/>
          <w:strike w:val="false"/>
          <w:dstrike w:val="false"/>
          <w:color w:val="000000"/>
          <w:sz w:val="24"/>
          <w:highlight w:val="white"/>
          <w:u w:val="none"/>
        </w:rPr>
        <w:t xml:space="preserve">: "Acepta donación de la escultura Reintegración del artista plástico Jorge A. Fernández Barral". Autores: Concejales Carlos Sánchez y Puente, Claudia Torres, Norma Taboada, Gerardo Ávila y Natalia Almonacid (JSRN). Iniciativa: Jorge Alberto Fernández Barral. Sobre tablas. </w:t>
      </w:r>
      <w:r>
        <w:rPr>
          <w:rFonts w:cs="Times New Roman" w:ascii="Times New Roman" w:hAnsi="Times New Roman"/>
          <w:b w:val="false"/>
          <w:i w:val="false"/>
          <w:caps w:val="false"/>
          <w:smallCaps w:val="false"/>
          <w:strike w:val="false"/>
          <w:dstrike w:val="false"/>
          <w:color w:val="000000"/>
          <w:sz w:val="24"/>
          <w:highlight w:val="green"/>
          <w:u w:val="none"/>
        </w:rPr>
        <w:t>O-21-3213. Acta 1140/21 del 18/3/21.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259/21</w:t>
      </w:r>
      <w:r>
        <w:rPr>
          <w:rFonts w:cs="Times New Roman" w:ascii="Times New Roman" w:hAnsi="Times New Roman"/>
          <w:b w:val="false"/>
          <w:i w:val="false"/>
          <w:caps w:val="false"/>
          <w:smallCaps w:val="false"/>
          <w:strike w:val="false"/>
          <w:dstrike w:val="false"/>
          <w:color w:val="000000"/>
          <w:sz w:val="24"/>
          <w:highlight w:val="white"/>
          <w:u w:val="none"/>
        </w:rPr>
        <w:t>: "Senderos y sitios de montaña". Autores: Concejales Julieta Wallace, Roxana Ferreyra y Marcelo Casas (FdT). Colaboradores: Martín Raffo, Alejandro Micocchi, José Bonacalza, Sofía Bordenave, Santiago Díaz y Manuel Rapoport.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y a las comisiones de Obras y Planeamiento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O-21-3291. Acta 1155/21 del 29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260/21</w:t>
      </w:r>
      <w:r>
        <w:rPr>
          <w:rFonts w:cs="Times New Roman" w:ascii="Times New Roman" w:hAnsi="Times New Roman"/>
          <w:b w:val="false"/>
          <w:i w:val="false"/>
          <w:caps w:val="false"/>
          <w:smallCaps w:val="false"/>
          <w:strike w:val="false"/>
          <w:dstrike w:val="false"/>
          <w:color w:val="000000"/>
          <w:sz w:val="24"/>
          <w:highlight w:val="white"/>
          <w:u w:val="none"/>
        </w:rPr>
        <w:t xml:space="preserve">: "Se presta acuerdo llamado a licitación pública obra pavimentación acceso a Colonia Suiza". Autor: Intendente Municipal, Gustavo Gennuso. Colaboradores: Jefe de Gabinete, Marcos Barberis; Secretario de Ambiente y Desarrollo Urbano, Pablo Bullaude y Dirección de Obras por Contrato. Sobre tablas. </w:t>
      </w:r>
      <w:r>
        <w:rPr>
          <w:rFonts w:cs="Times New Roman" w:ascii="Times New Roman" w:hAnsi="Times New Roman"/>
          <w:b w:val="false"/>
          <w:i w:val="false"/>
          <w:caps w:val="false"/>
          <w:smallCaps w:val="false"/>
          <w:strike w:val="false"/>
          <w:dstrike w:val="false"/>
          <w:color w:val="000000"/>
          <w:sz w:val="24"/>
          <w:highlight w:val="green"/>
          <w:u w:val="none"/>
        </w:rPr>
        <w:t>O-21-3212. Acta 1140/21 del 18/3/21.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261/21</w:t>
      </w:r>
      <w:r>
        <w:rPr>
          <w:rFonts w:cs="Times New Roman" w:ascii="Times New Roman" w:hAnsi="Times New Roman"/>
          <w:b w:val="false"/>
          <w:i w:val="false"/>
          <w:caps w:val="false"/>
          <w:smallCaps w:val="false"/>
          <w:strike w:val="false"/>
          <w:dstrike w:val="false"/>
          <w:color w:val="000000"/>
          <w:sz w:val="24"/>
          <w:highlight w:val="white"/>
          <w:u w:val="none"/>
        </w:rPr>
        <w:t xml:space="preserve">: "Se comunica a la Subsecretaría de Tránsito y Transporte Municipal". Autores: Concejales Julieta Wallace, Roxana Ferreyra y Marcelo Casas (FdT). Sobre tablas. </w:t>
      </w:r>
      <w:r>
        <w:rPr>
          <w:rFonts w:cs="Times New Roman" w:ascii="Times New Roman" w:hAnsi="Times New Roman"/>
          <w:b w:val="false"/>
          <w:i w:val="false"/>
          <w:caps w:val="false"/>
          <w:smallCaps w:val="false"/>
          <w:strike w:val="false"/>
          <w:dstrike w:val="false"/>
          <w:color w:val="FF0000"/>
          <w:sz w:val="24"/>
          <w:highlight w:val="white"/>
          <w:u w:val="none"/>
        </w:rPr>
        <w:t>Rechazado. Acta 1140/21 del 18/3/21.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262/21</w:t>
      </w:r>
      <w:r>
        <w:rPr>
          <w:rFonts w:cs="Times New Roman" w:ascii="Times New Roman" w:hAnsi="Times New Roman"/>
          <w:b w:val="false"/>
          <w:i w:val="false"/>
          <w:caps w:val="false"/>
          <w:smallCaps w:val="false"/>
          <w:strike w:val="false"/>
          <w:dstrike w:val="false"/>
          <w:color w:val="000000"/>
          <w:sz w:val="24"/>
          <w:highlight w:val="white"/>
          <w:u w:val="none"/>
        </w:rPr>
        <w:t>: "Adhiere ley provincial D N 2584. Ex combatientes de Guerra Islas Malvinas". Autores: Concejales Gerardo Ávila, Norma Taboada, Natalia Almonacid, Claudia Torres y Carlos Sánchez y Puente (JSRN). Iniciativa: Director Provincial de Veteranos de Guerra, Rubén Pablos.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 xml:space="preserve">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O-21-3217. Acta 1141/21 del 22 de abril de 2021.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263/21: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declara de interés municipal, deportivo y comunitario trabajo realizado Fundación Proyecto Nahuel Rosa". Autor: Concejal Ariel Cárdenas (BxC). Iniciativa: Fundación Proyecto Nahuel Rosa. Sobre tablas. </w:t>
      </w:r>
      <w:r>
        <w:rPr>
          <w:rFonts w:cs="Times New Roman" w:ascii="Times New Roman" w:hAnsi="Times New Roman"/>
          <w:b w:val="false"/>
          <w:i w:val="false"/>
          <w:caps w:val="false"/>
          <w:smallCaps w:val="false"/>
          <w:strike w:val="false"/>
          <w:dstrike w:val="false"/>
          <w:color w:val="000000"/>
          <w:sz w:val="24"/>
          <w:highlight w:val="green"/>
          <w:u w:val="none"/>
        </w:rPr>
        <w:t>D-21-2731. Acta 1141/21 del 22/4/21.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264/21: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Crea programa Puntos Verdes Bariloche". Autores: Concejales Julieta Wallace, Roxana Ferreyra y Marcelo Casas (FdT). Colaboradores: Ignacio Sagardoy y Tomás Guevara. A Asesoría Letrada y a las comisione</w:t>
      </w:r>
      <w:r>
        <w:rPr>
          <w:rFonts w:cs="Times New Roman" w:ascii="Times New Roman" w:hAnsi="Times New Roman"/>
          <w:b w:val="false"/>
          <w:i w:val="false"/>
          <w:caps w:val="false"/>
          <w:smallCaps w:val="false"/>
          <w:strike w:val="false"/>
          <w:dstrike w:val="false"/>
          <w:color w:val="000000"/>
          <w:sz w:val="24"/>
          <w:u w:val="none"/>
        </w:rPr>
        <w:t xml:space="preserve">s de Servicios, Tránsito y Transporte, </w:t>
      </w:r>
      <w:r>
        <w:rPr>
          <w:rFonts w:cs="Times New Roman" w:ascii="Times New Roman" w:hAnsi="Times New Roman"/>
          <w:b w:val="false"/>
          <w:i w:val="false"/>
          <w:caps w:val="false"/>
          <w:smallCaps w:val="false"/>
          <w:strike w:val="false"/>
          <w:dstrike w:val="false"/>
          <w:color w:val="000000"/>
          <w:sz w:val="24"/>
          <w:highlight w:val="white"/>
          <w:u w:val="none"/>
        </w:rPr>
        <w:t>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Economía, Hacienda, Finanzas y Desarrollo Económico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de Gobierno y Legales.</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265/21</w:t>
      </w:r>
      <w:r>
        <w:rPr>
          <w:rFonts w:cs="Times New Roman" w:ascii="Times New Roman" w:hAnsi="Times New Roman"/>
          <w:b w:val="false"/>
          <w:i w:val="false"/>
          <w:caps w:val="false"/>
          <w:smallCaps w:val="false"/>
          <w:strike w:val="false"/>
          <w:dstrike w:val="false"/>
          <w:color w:val="000000"/>
          <w:sz w:val="24"/>
          <w:highlight w:val="white"/>
          <w:u w:val="none"/>
        </w:rPr>
        <w:t>: "Crea Programa Inclusión Sociolaboral". Autores: Concejales Julieta Wallace, Roxana Ferreyra y Marcelo Casas (FdT). Colaboradores: Frente Patria Grande y Tomás Guevara. A Asesoría Letrada 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Desarrollo Humano, Deportes y Cultura, </w:t>
      </w:r>
      <w:r>
        <w:rPr>
          <w:rFonts w:cs="Times New Roman" w:ascii="Times New Roman" w:hAnsi="Times New Roman"/>
          <w:b w:val="false"/>
          <w:i w:val="false"/>
          <w:caps w:val="false"/>
          <w:smallCaps w:val="false"/>
          <w:strike w:val="false"/>
          <w:dstrike w:val="false"/>
          <w:color w:val="000000"/>
          <w:sz w:val="24"/>
          <w:highlight w:val="white"/>
          <w:u w:val="none"/>
        </w:rPr>
        <w:t xml:space="preserve">de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Económico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266/21: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Declara de interés municipal, cultural y turístico Feria Itinerante de Escritores Barilochenses". Autores: Concejales Claudia Torrres, Natalia Almonacid, Gerardo Ávila, Norma Taboada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D-21-2732. Acta 1141/21 del 22/4/21.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267/21</w:t>
      </w:r>
      <w:r>
        <w:rPr>
          <w:rFonts w:cs="Times New Roman" w:ascii="Times New Roman" w:hAnsi="Times New Roman"/>
          <w:b w:val="false"/>
          <w:i w:val="false"/>
          <w:caps w:val="false"/>
          <w:smallCaps w:val="false"/>
          <w:strike w:val="false"/>
          <w:dstrike w:val="false"/>
          <w:color w:val="000000"/>
          <w:sz w:val="24"/>
          <w:highlight w:val="white"/>
          <w:u w:val="none"/>
        </w:rPr>
        <w:t xml:space="preserve">: "Al Ministerio de Salud Provincia de Río Negro urgencia de incluir estatus prioritario a las personas con discapacidad en el plan de vacunación". Autores: Concejales Marcelo Casas, Roxana Ferreyra y Julieta Wallace (FdT). Sobre tablas. </w:t>
      </w:r>
      <w:r>
        <w:rPr>
          <w:rFonts w:cs="Times New Roman" w:ascii="Times New Roman" w:hAnsi="Times New Roman"/>
          <w:b w:val="false"/>
          <w:i w:val="false"/>
          <w:caps w:val="false"/>
          <w:smallCaps w:val="false"/>
          <w:strike w:val="false"/>
          <w:dstrike w:val="false"/>
          <w:color w:val="000000"/>
          <w:sz w:val="24"/>
          <w:highlight w:val="green"/>
          <w:u w:val="none"/>
        </w:rPr>
        <w:t>C-21-1061. Acta 1141/21 del 22/4/21.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268/21: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Se comunica al Poder Ejecutivo Provincial necesidad realizar gestiones mensuras de bajo costo". Autores: Concejales Julieta Wallace, Marcelo Casas y Roxana Ferreyra (FdT). Iniciativa: Mesa de las Organizaciones de la Tierra. Sobre tablas.</w:t>
      </w:r>
      <w:r>
        <w:rPr>
          <w:b w:val="false"/>
          <w:caps w:val="false"/>
          <w:smallCaps w:val="false"/>
          <w:strike w:val="false"/>
          <w:dstrike w:val="false"/>
          <w:color w:val="FF0000"/>
          <w:highlight w:val="white"/>
          <w:u w:val="none"/>
        </w:rPr>
        <w:t xml:space="preserve"> </w:t>
      </w:r>
      <w:r>
        <w:rPr>
          <w:rFonts w:cs="Times New Roman" w:ascii="Times New Roman" w:hAnsi="Times New Roman"/>
          <w:b w:val="false"/>
          <w:i w:val="false"/>
          <w:caps w:val="false"/>
          <w:smallCaps w:val="false"/>
          <w:strike w:val="false"/>
          <w:dstrike w:val="false"/>
          <w:color w:val="FF0000"/>
          <w:sz w:val="24"/>
          <w:highlight w:val="white"/>
          <w:u w:val="none"/>
        </w:rPr>
        <w:t>Rechazado. Acta 1141-20 del 22-04-21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resolución 269/21: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Modifica resolución 618-CM-19. Organigrama Concejo Municipal y manual de Misiones y Funciones". Autora: Concejal Natalia Almonacid (JSRN). Sobre tablas. </w:t>
      </w:r>
      <w:r>
        <w:rPr>
          <w:rFonts w:cs="Times New Roman" w:ascii="Times New Roman" w:hAnsi="Times New Roman"/>
          <w:b w:val="false"/>
          <w:i w:val="false"/>
          <w:caps w:val="false"/>
          <w:smallCaps w:val="false"/>
          <w:strike w:val="false"/>
          <w:dstrike w:val="false"/>
          <w:color w:val="000000"/>
          <w:sz w:val="24"/>
          <w:highlight w:val="green"/>
          <w:u w:val="none"/>
        </w:rPr>
        <w:t>R-21-644. Acta 1141/21 del 22/4/21.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270/21</w:t>
      </w:r>
      <w:r>
        <w:rPr>
          <w:rFonts w:cs="Times New Roman" w:ascii="Times New Roman" w:hAnsi="Times New Roman"/>
          <w:b w:val="false"/>
          <w:i w:val="false"/>
          <w:caps w:val="false"/>
          <w:smallCaps w:val="false"/>
          <w:strike w:val="false"/>
          <w:dstrike w:val="false"/>
          <w:color w:val="000000"/>
          <w:sz w:val="24"/>
          <w:highlight w:val="white"/>
          <w:u w:val="none"/>
        </w:rPr>
        <w:t>: "Comunica Senado beneplácito por tratamiento y sanción proyecto de ley S-331/2021". Autores: Concejales Roxana Ferreyra, Julieta Wallace y Marcelo Casas (FdT). Sobre tablas.</w:t>
      </w:r>
      <w:r>
        <w:rPr>
          <w:rFonts w:cs="Times New Roman" w:ascii="Times New Roman" w:hAnsi="Times New Roman"/>
          <w:b w:val="false"/>
          <w:i w:val="false"/>
          <w:caps w:val="false"/>
          <w:smallCaps w:val="false"/>
          <w:strike w:val="false"/>
          <w:dstrike w:val="false"/>
          <w:color w:val="000000"/>
          <w:sz w:val="24"/>
          <w:highlight w:val="green"/>
          <w:u w:val="none"/>
        </w:rPr>
        <w:t>C-21-1062. Acta 1141/21 del 22/4/21.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271/21: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Comunica Legislatura Río Negro beneplácito tratamiento y sanción proyecto 0182/21". Autores: Concejales Roxana Ferreyra, Julieta Wallace y Marcelo Casas (FdT). Colaboradores: Federación de Estudiantes Secundarios Bariloche. Sobre tablas. </w:t>
      </w:r>
      <w:r>
        <w:rPr>
          <w:rFonts w:cs="Times New Roman" w:ascii="Times New Roman" w:hAnsi="Times New Roman"/>
          <w:b w:val="false"/>
          <w:i w:val="false"/>
          <w:caps w:val="false"/>
          <w:smallCaps w:val="false"/>
          <w:strike w:val="false"/>
          <w:dstrike w:val="false"/>
          <w:color w:val="000000"/>
          <w:sz w:val="24"/>
          <w:highlight w:val="green"/>
          <w:u w:val="none"/>
        </w:rPr>
        <w:t>C-21-1063. Acta 1141/21 del 22/4/21.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272/21</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"Modificar ordenanza 1749-CM-07". Autor: Concejal Pablo Chamatrópulos (POBAR).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273/21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apoyo proyecto ley S-622/2021 Fondo Cobertura de Riesgos para Bomberos Voluntarios". Autores: Concejales Gerardo Ávila, Natalia Almonacid, Carlos Sánchez y Puente, Norma Taboada y Claudia Torres (JSRN). Iniciativa: Asociaciones Bomberos Bariloche, Bomberos Ruca Cura, Bomberos Campanario y Bomberos Melipal. Sobre tablas. </w:t>
      </w:r>
      <w:r>
        <w:rPr>
          <w:rFonts w:cs="Times New Roman" w:ascii="Times New Roman" w:hAnsi="Times New Roman"/>
          <w:b w:val="false"/>
          <w:i w:val="false"/>
          <w:caps w:val="false"/>
          <w:smallCaps w:val="false"/>
          <w:strike w:val="false"/>
          <w:dstrike w:val="false"/>
          <w:color w:val="000000"/>
          <w:sz w:val="24"/>
          <w:highlight w:val="green"/>
          <w:u w:val="none"/>
        </w:rPr>
        <w:t>C-21-1064. Acta 1141/21 del 22/4/21.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274/21</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ordenanzas Fiscal 2374-CM-12 y Tarifaria 2375-CM-12". Autores: Concejales Carlos Sánchez y Puente, Claudia Torres, Norma Taboada, Gerardo Ávila y Natalia Almonacid (JSRN). A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Economía, Hacienda, Finanzas y Desarrollo Económico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O-21-3241.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275/21</w:t>
      </w:r>
      <w:r>
        <w:rPr>
          <w:rFonts w:cs="Times New Roman" w:ascii="Times New Roman" w:hAnsi="Times New Roman"/>
          <w:b w:val="false"/>
          <w:i w:val="false"/>
          <w:caps w:val="false"/>
          <w:smallCaps w:val="false"/>
          <w:strike w:val="false"/>
          <w:dstrike w:val="false"/>
          <w:color w:val="000000"/>
          <w:sz w:val="24"/>
          <w:highlight w:val="white"/>
          <w:u w:val="none"/>
        </w:rPr>
        <w:t xml:space="preserve">: "Establece excepción antigüedad transporte escolar. Ordenanza 815-CM-97". Autores: Concejales Carlos Sánchez y Puente, Claudia Torres, Norma Taboada, Gerardo Ávila y Natalia Almonacid (JSRN). Iniciativa: Asociación Unida Transporte Escolar Bariloche (AUTE). A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O-21-3224.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276/21</w:t>
      </w:r>
      <w:r>
        <w:rPr>
          <w:rFonts w:cs="Times New Roman" w:ascii="Times New Roman" w:hAnsi="Times New Roman"/>
          <w:b w:val="false"/>
          <w:i w:val="false"/>
          <w:caps w:val="false"/>
          <w:smallCaps w:val="false"/>
          <w:strike w:val="false"/>
          <w:dstrike w:val="false"/>
          <w:color w:val="000000"/>
          <w:sz w:val="24"/>
          <w:highlight w:val="white"/>
          <w:u w:val="none"/>
        </w:rPr>
        <w:t xml:space="preserve">: "Se desafecta del dominio público y se afecta al dominio privado municipal el tramo de calle Prión. Comodato junta vecinal Península San Pedro". Autores: Concejales Carlos Sánchez y Puente, Claudia Torres, Norma Taboada, Gerardo Ávila y Natalia Almonacid (JSRN). Iniciativa: Junta vecinal Península San Pedro. A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de Obras y Planeamiento y d</w:t>
      </w:r>
      <w:r>
        <w:rPr>
          <w:rFonts w:cs="Times New Roman" w:ascii="Times New Roman" w:hAnsi="Times New Roman"/>
          <w:b w:val="false"/>
          <w:i w:val="false"/>
          <w:caps w:val="false"/>
          <w:smallCaps w:val="false"/>
          <w:strike w:val="false"/>
          <w:dstrike w:val="false"/>
          <w:color w:val="000000"/>
          <w:sz w:val="24"/>
          <w:u w:val="none"/>
        </w:rPr>
        <w:t>e Gobierno y Legales.</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O-21-3252. Acta 1149/21 del 23/09/21.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277/21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Legislatura Provincia de Río Negro urgente tratamiento proyecto de ley 116/2021: modifica Código Procesal Penal. Prisión preventiva. Violencia de género". Autores: Concejales Carlos Sánchez y Puente, Claudia Torres, Norma Taboada, Gerardo Ávila y Natalia Almonacid (JSRN). Sobre tablas. </w:t>
      </w:r>
      <w:r>
        <w:rPr>
          <w:rFonts w:cs="Times New Roman" w:ascii="Times New Roman" w:hAnsi="Times New Roman"/>
          <w:b w:val="false"/>
          <w:i w:val="false"/>
          <w:caps w:val="false"/>
          <w:smallCaps w:val="false"/>
          <w:strike w:val="false"/>
          <w:dstrike w:val="false"/>
          <w:color w:val="000000"/>
          <w:sz w:val="24"/>
          <w:highlight w:val="green"/>
          <w:u w:val="none"/>
        </w:rPr>
        <w:t>C-21-1065. Acta 1141/21 del 22/4/21.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278/21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al Ministerio de Salud de la Nación incorpore al Plan Vacunatorio Nacional a trabajadores de comercio y TUP". Autor: Concejal Gerardo Del Río (PUL). Sobre tablas. </w:t>
      </w:r>
      <w:r>
        <w:rPr>
          <w:rFonts w:cs="Times New Roman" w:ascii="Times New Roman" w:hAnsi="Times New Roman"/>
          <w:b w:val="false"/>
          <w:i w:val="false"/>
          <w:caps w:val="false"/>
          <w:smallCaps w:val="false"/>
          <w:strike w:val="false"/>
          <w:dstrike w:val="false"/>
          <w:color w:val="000000"/>
          <w:sz w:val="24"/>
          <w:highlight w:val="green"/>
          <w:u w:val="none"/>
        </w:rPr>
        <w:t>C-21-1066. Acta 1141/21 del 22/4/21.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279/21</w:t>
      </w:r>
      <w:r>
        <w:rPr>
          <w:rFonts w:cs="Times New Roman" w:ascii="Times New Roman" w:hAnsi="Times New Roman"/>
          <w:b w:val="false"/>
          <w:i w:val="false"/>
          <w:caps w:val="false"/>
          <w:smallCaps w:val="false"/>
          <w:strike w:val="false"/>
          <w:dstrike w:val="false"/>
          <w:color w:val="000000"/>
          <w:sz w:val="24"/>
          <w:highlight w:val="white"/>
          <w:u w:val="none"/>
        </w:rPr>
        <w:t>: "Adhiere a la ley nacional 27590". Autores: Concejales Claudia Torres, Norma Taboada, Natalia Almonacid, Gerardo Ávila y Carlos Sánchez y Puente (JSRN).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 comisión de Gobierno y Legales.</w:t>
      </w:r>
      <w:r>
        <w:rPr>
          <w:rFonts w:cs="Times New Roman" w:ascii="Times New Roman" w:hAnsi="Times New Roman"/>
          <w:b w:val="false"/>
          <w:i w:val="false"/>
          <w:caps w:val="false"/>
          <w:smallCaps w:val="false"/>
          <w:strike w:val="false"/>
          <w:dstrike w:val="false"/>
          <w:color w:val="000000"/>
          <w:sz w:val="24"/>
          <w:highlight w:val="green"/>
          <w:u w:val="none"/>
        </w:rPr>
        <w:t>O-21-3234.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280/21</w:t>
      </w:r>
      <w:r>
        <w:rPr>
          <w:rFonts w:cs="Times New Roman" w:ascii="Times New Roman" w:hAnsi="Times New Roman"/>
          <w:b w:val="false"/>
          <w:i w:val="false"/>
          <w:caps w:val="false"/>
          <w:smallCaps w:val="false"/>
          <w:strike w:val="false"/>
          <w:dstrike w:val="false"/>
          <w:color w:val="000000"/>
          <w:sz w:val="24"/>
          <w:highlight w:val="white"/>
          <w:u w:val="none"/>
        </w:rPr>
        <w:t xml:space="preserve">: "Aprueba convenios varios. RENABAP. Polivalente. Club Margarita. Estadio Municipal. Amplía presupuesto". Autor: Intendente Municipal, Gustavo Gennuso. Colaboradores: Jefe de Gabinete, Marcos Barberis y Secretario de Hacienda, Diego Quintana. Sobre tablas. </w:t>
      </w:r>
      <w:r>
        <w:rPr>
          <w:rFonts w:cs="Times New Roman" w:ascii="Times New Roman" w:hAnsi="Times New Roman"/>
          <w:b w:val="false"/>
          <w:i w:val="false"/>
          <w:caps w:val="false"/>
          <w:smallCaps w:val="false"/>
          <w:strike w:val="false"/>
          <w:dstrike w:val="false"/>
          <w:color w:val="000000"/>
          <w:sz w:val="24"/>
          <w:highlight w:val="green"/>
          <w:u w:val="none"/>
        </w:rPr>
        <w:t>O-21-3219. Acta 1142/21 del 6/5/21.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281/21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deportivo la </w:t>
      </w:r>
      <w:r>
        <w:rPr>
          <w:rFonts w:cs="Times New Roman" w:ascii="Times New Roman" w:hAnsi="Times New Roman"/>
          <w:b w:val="false"/>
          <w:i/>
          <w:caps w:val="false"/>
          <w:smallCaps w:val="false"/>
          <w:strike w:val="false"/>
          <w:dstrike w:val="false"/>
          <w:color w:val="000000"/>
          <w:sz w:val="24"/>
          <w:highlight w:val="white"/>
          <w:u w:val="none"/>
        </w:rPr>
        <w:t>3ª Fecha Campeonato Patagónico Enduro APE 2021</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 Concejal Ariel Cárdenas (BxC). Iniciativa: Asociación Motos Bariloche y Bariloche Bureau. Sobre tablas. </w:t>
      </w:r>
      <w:r>
        <w:rPr>
          <w:rFonts w:cs="Times New Roman" w:ascii="Times New Roman" w:hAnsi="Times New Roman"/>
          <w:b w:val="false"/>
          <w:i w:val="false"/>
          <w:caps w:val="false"/>
          <w:smallCaps w:val="false"/>
          <w:strike w:val="false"/>
          <w:dstrike w:val="false"/>
          <w:color w:val="000000"/>
          <w:sz w:val="24"/>
          <w:highlight w:val="green"/>
          <w:u w:val="none"/>
        </w:rPr>
        <w:t>D-21-2735.Acta 1142/21 del 6/5/21.</w:t>
      </w:r>
      <w:r>
        <w:rPr>
          <w:b w:val="false"/>
          <w:caps w:val="false"/>
          <w:smallCaps w:val="false"/>
          <w:strike w:val="false"/>
          <w:dstrike w:val="false"/>
          <w:color w:val="000000"/>
          <w:highlight w:val="white"/>
          <w:u w:val="none"/>
        </w:rPr>
        <w:t>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282/21: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Declárese de interés municipal el libro </w:t>
      </w:r>
      <w:r>
        <w:rPr>
          <w:rFonts w:cs="Times New Roman" w:ascii="Times New Roman" w:hAnsi="Times New Roman"/>
          <w:b w:val="false"/>
          <w:i/>
          <w:caps w:val="false"/>
          <w:smallCaps w:val="false"/>
          <w:strike w:val="false"/>
          <w:dstrike w:val="false"/>
          <w:color w:val="000000"/>
          <w:sz w:val="24"/>
          <w:highlight w:val="white"/>
          <w:u w:val="none"/>
        </w:rPr>
        <w:t>Mejor sí hablar de ciertas cosas</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Norma Taboada, Claudia Torres, Natalia Almonacid, Gerardo Ávila y Carlos Sánchez y Puente (JSRN). Iniciativa: María Campolonghi. Sobre tablas. </w:t>
      </w:r>
      <w:r>
        <w:rPr>
          <w:rFonts w:cs="Times New Roman" w:ascii="Times New Roman" w:hAnsi="Times New Roman"/>
          <w:b w:val="false"/>
          <w:i w:val="false"/>
          <w:caps w:val="false"/>
          <w:smallCaps w:val="false"/>
          <w:strike w:val="false"/>
          <w:dstrike w:val="false"/>
          <w:color w:val="000000"/>
          <w:sz w:val="24"/>
          <w:highlight w:val="green"/>
          <w:u w:val="none"/>
        </w:rPr>
        <w:t>D-21-2736.Acta 1142/21 del 6/5/21.</w:t>
      </w:r>
      <w:r>
        <w:rPr>
          <w:b w:val="false"/>
          <w:caps w:val="false"/>
          <w:smallCaps w:val="false"/>
          <w:strike w:val="false"/>
          <w:dstrike w:val="false"/>
          <w:color w:val="000000"/>
          <w:highlight w:val="white"/>
          <w:u w:val="none"/>
        </w:rPr>
        <w:t> </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283/21</w:t>
      </w:r>
      <w:r>
        <w:rPr>
          <w:rFonts w:cs="Times New Roman" w:ascii="Times New Roman" w:hAnsi="Times New Roman"/>
          <w:b w:val="false"/>
          <w:i w:val="false"/>
          <w:caps w:val="false"/>
          <w:smallCaps w:val="false"/>
          <w:strike w:val="false"/>
          <w:dstrike w:val="false"/>
          <w:color w:val="000000"/>
          <w:sz w:val="24"/>
          <w:highlight w:val="white"/>
          <w:u w:val="none"/>
        </w:rPr>
        <w:t xml:space="preserve">: "Expresa preocupación por paralización de actividades Feria Emaús". Autor: Concejal Pablo Chamatrópulos (POBAR). Sobre tablas. Acta 1142/21 del 6/5/21 se gira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284/21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Senado beneplácito por tratamiento y sanción proyecto S321-21". Autores: Concejales Roxana Ferreyra, Marcelo Casas y Julieta Walace (FdT). Sobre tablas. </w:t>
      </w:r>
      <w:r>
        <w:rPr>
          <w:rFonts w:cs="Times New Roman" w:ascii="Times New Roman" w:hAnsi="Times New Roman"/>
          <w:b w:val="false"/>
          <w:i w:val="false"/>
          <w:caps w:val="false"/>
          <w:smallCaps w:val="false"/>
          <w:strike w:val="false"/>
          <w:dstrike w:val="false"/>
          <w:color w:val="000000"/>
          <w:sz w:val="24"/>
          <w:highlight w:val="green"/>
          <w:u w:val="none"/>
        </w:rPr>
        <w:t>C-21-1067.Acta 1142/21 del 6/5/21.</w:t>
      </w:r>
      <w:r>
        <w:rPr>
          <w:b w:val="false"/>
          <w:caps w:val="false"/>
          <w:smallCaps w:val="false"/>
          <w:strike w:val="false"/>
          <w:dstrike w:val="false"/>
          <w:color w:val="000000"/>
          <w:highlight w:val="white"/>
          <w:u w:val="none"/>
        </w:rPr>
        <w:t> </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285/21</w:t>
      </w:r>
      <w:r>
        <w:rPr>
          <w:rFonts w:cs="Times New Roman" w:ascii="Times New Roman" w:hAnsi="Times New Roman"/>
          <w:b w:val="false"/>
          <w:i w:val="false"/>
          <w:caps w:val="false"/>
          <w:smallCaps w:val="false"/>
          <w:strike w:val="false"/>
          <w:dstrike w:val="false"/>
          <w:color w:val="000000"/>
          <w:sz w:val="24"/>
          <w:highlight w:val="white"/>
          <w:u w:val="none"/>
        </w:rPr>
        <w:t xml:space="preserve">: "Crea reglamento general y formulario de inscripción audiencia pública. Abroga ordenanzas 1744-CM-07, 2524-CM-14 y 2285-CM-12". Autores: Concejales Roxana Ferreyra, Marcelo Casas y Julieta Walace (FdT).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286/21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artístico y cultural al ciclo de teatro de humor </w:t>
      </w:r>
      <w:r>
        <w:rPr>
          <w:rFonts w:cs="Times New Roman" w:ascii="Times New Roman" w:hAnsi="Times New Roman"/>
          <w:b w:val="false"/>
          <w:i/>
          <w:caps w:val="false"/>
          <w:smallCaps w:val="false"/>
          <w:strike w:val="false"/>
          <w:dstrike w:val="false"/>
          <w:color w:val="000000"/>
          <w:sz w:val="24"/>
          <w:highlight w:val="white"/>
          <w:u w:val="none"/>
        </w:rPr>
        <w:t>Da Para Reir</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Carlos Sánchez y Puente, Claudia Torres, Norma Taboada, Gerardo Ávila y Natalia Almonacid (JSRN). Sobre tablas.  </w:t>
      </w:r>
      <w:r>
        <w:rPr>
          <w:rFonts w:cs="Times New Roman" w:ascii="Times New Roman" w:hAnsi="Times New Roman"/>
          <w:b w:val="false"/>
          <w:i w:val="false"/>
          <w:caps w:val="false"/>
          <w:smallCaps w:val="false"/>
          <w:strike w:val="false"/>
          <w:dstrike w:val="false"/>
          <w:color w:val="000000"/>
          <w:sz w:val="24"/>
          <w:highlight w:val="green"/>
          <w:u w:val="none"/>
        </w:rPr>
        <w:t>D-21-2737. Acta 1142/21 del 6/5/21.</w:t>
      </w:r>
      <w:r>
        <w:rPr>
          <w:b w:val="false"/>
          <w:caps w:val="false"/>
          <w:smallCaps w:val="false"/>
          <w:strike w:val="false"/>
          <w:dstrike w:val="false"/>
          <w:color w:val="000000"/>
          <w:highlight w:val="white"/>
          <w:u w:val="none"/>
        </w:rPr>
        <w:t>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287/21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comunitario diplomatura universitaria envejecimiento activo y saludable". Autores: Comisión Legislativa. Concejales Natalia Almonacid, Carlos Sánchez y Puente (JSRN), Julieta Wallace (FdT), Ariel Cárdenas (BxC) y Gerardo Del Río (PUL). Iniciativa: Representante y coordinadora de la RAFAM, Gabriela Matozza. Sobre tablas.  </w:t>
      </w:r>
      <w:r>
        <w:rPr>
          <w:rFonts w:cs="Times New Roman" w:ascii="Times New Roman" w:hAnsi="Times New Roman"/>
          <w:b w:val="false"/>
          <w:i w:val="false"/>
          <w:caps w:val="false"/>
          <w:smallCaps w:val="false"/>
          <w:strike w:val="false"/>
          <w:dstrike w:val="false"/>
          <w:color w:val="000000"/>
          <w:sz w:val="24"/>
          <w:highlight w:val="green"/>
          <w:u w:val="none"/>
        </w:rPr>
        <w:t>D-21-2738.Acta 1142/21 del 6/5/21.</w:t>
      </w:r>
      <w:r>
        <w:rPr>
          <w:b w:val="false"/>
          <w:caps w:val="false"/>
          <w:smallCaps w:val="false"/>
          <w:strike w:val="false"/>
          <w:dstrike w:val="false"/>
          <w:color w:val="000000"/>
          <w:highlight w:val="white"/>
          <w:u w:val="none"/>
        </w:rPr>
        <w:t>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288/21</w:t>
      </w:r>
      <w:r>
        <w:rPr>
          <w:rFonts w:cs="Times New Roman" w:ascii="Times New Roman" w:hAnsi="Times New Roman"/>
          <w:b w:val="false"/>
          <w:i w:val="false"/>
          <w:caps w:val="false"/>
          <w:smallCaps w:val="false"/>
          <w:strike w:val="false"/>
          <w:dstrike w:val="false"/>
          <w:color w:val="000000"/>
          <w:sz w:val="24"/>
          <w:highlight w:val="white"/>
          <w:u w:val="none"/>
        </w:rPr>
        <w:t xml:space="preserve">: "Aprueba convenios barrio Barda Este/Vivero y convenio ejecución obra Pioneros. Amplía presupuesto". Autor: Intendente Municipal, Gustavo Gennuso. Colaboradores: Jefe de Gabinete, Marcos Barberis; Secretario de Hacienda, Diego Quintana y Subsecretario de Unidad Ejecutora de Obras, Alfredo Milano. Sobre tablas. </w:t>
      </w:r>
      <w:r>
        <w:rPr>
          <w:rFonts w:cs="Times New Roman" w:ascii="Times New Roman" w:hAnsi="Times New Roman"/>
          <w:b w:val="false"/>
          <w:i w:val="false"/>
          <w:caps w:val="false"/>
          <w:smallCaps w:val="false"/>
          <w:strike w:val="false"/>
          <w:dstrike w:val="false"/>
          <w:color w:val="000000"/>
          <w:sz w:val="24"/>
          <w:highlight w:val="green"/>
          <w:u w:val="none"/>
        </w:rPr>
        <w:t>O-21-3225.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289/21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cultural el libro </w:t>
      </w:r>
      <w:r>
        <w:rPr>
          <w:rFonts w:cs="Times New Roman" w:ascii="Times New Roman" w:hAnsi="Times New Roman"/>
          <w:b w:val="false"/>
          <w:i/>
          <w:caps w:val="false"/>
          <w:smallCaps w:val="false"/>
          <w:strike w:val="false"/>
          <w:dstrike w:val="false"/>
          <w:color w:val="000000"/>
          <w:sz w:val="24"/>
          <w:highlight w:val="white"/>
          <w:u w:val="none"/>
        </w:rPr>
        <w:t>Guía de identificación de líquenes de los bosques de la región andino patagónica y alrededores</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 Concejal Ariel Cárdenas (BxC). Iniciativa: Susana Calvelo. Sobre tablas. </w:t>
      </w:r>
      <w:r>
        <w:rPr>
          <w:rFonts w:cs="Times New Roman" w:ascii="Times New Roman" w:hAnsi="Times New Roman"/>
          <w:b w:val="false"/>
          <w:i w:val="false"/>
          <w:caps w:val="false"/>
          <w:smallCaps w:val="false"/>
          <w:strike w:val="false"/>
          <w:dstrike w:val="false"/>
          <w:color w:val="000000"/>
          <w:sz w:val="24"/>
          <w:highlight w:val="green"/>
          <w:u w:val="none"/>
        </w:rPr>
        <w:t>D-21-2739.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290/21</w:t>
      </w:r>
      <w:r>
        <w:rPr>
          <w:rFonts w:cs="Times New Roman" w:ascii="Times New Roman" w:hAnsi="Times New Roman"/>
          <w:b w:val="false"/>
          <w:i w:val="false"/>
          <w:caps w:val="false"/>
          <w:smallCaps w:val="false"/>
          <w:strike w:val="false"/>
          <w:dstrike w:val="false"/>
          <w:color w:val="000000"/>
          <w:sz w:val="24"/>
          <w:highlight w:val="white"/>
          <w:u w:val="none"/>
        </w:rPr>
        <w:t>: "Se modifica ordenanza 3060-CM-19. Autoriza construcción de badenes y lomas de burro". Autores: Concejales Ariel Cárdenas (BxC) y Gerardo Del Río (PUL). Iniciativa: Junta vecinal barrio Las Mutisias. Colaboradores: Junta vecinal Barrio Las Mutisias; Pilar 2; 645 viviendas; Valle Azul; San Francisco 4to; Alborada; Quimeihue; Mari-Mari; 29 de septiembre; 2 de abril; Nahuel-Hue; El Frutillar; El Maitén; Nuestras Malvinas; 400 viviendas; Valle de los Ñires; Parque Alen; Belgrano sud oeste; Las Quintas; Lera; Unión; Santo Cristo; 3 de mayo; Nueva Esperanza; Anasagasti; Perito Moreno; Arrayanes; Argentino; Omega; 150 viviendas; La Habana; 270 viviendas; Virgen Misionera; El Progreso; San Francisco primero; 6 manzanas y San Ceferino</w:t>
      </w:r>
      <w:r>
        <w:rPr>
          <w:rFonts w:cs="Times New Roman" w:ascii="Times New Roman" w:hAnsi="Times New Roman"/>
          <w:b w:val="false"/>
          <w:i w:val="false"/>
          <w:caps w:val="false"/>
          <w:smallCaps w:val="false"/>
          <w:strike w:val="false"/>
          <w:dstrike w:val="false"/>
          <w:color w:val="000000"/>
          <w:sz w:val="24"/>
          <w:u w:val="none"/>
        </w:rPr>
        <w:t>. A Asesoría Letrada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a las comisiones d</w:t>
      </w:r>
      <w:r>
        <w:rPr>
          <w:rFonts w:cs="Times New Roman" w:ascii="Times New Roman" w:hAnsi="Times New Roman"/>
          <w:b w:val="false"/>
          <w:i w:val="false"/>
          <w:caps w:val="false"/>
          <w:smallCaps w:val="false"/>
          <w:strike w:val="false"/>
          <w:dstrike w:val="false"/>
          <w:color w:val="000000"/>
          <w:sz w:val="24"/>
          <w:u w:val="none"/>
        </w:rPr>
        <w:t xml:space="preserve">e Servicios, Tránsito y Transporte y de </w:t>
      </w:r>
      <w:r>
        <w:rPr>
          <w:rFonts w:cs="Times New Roman" w:ascii="Times New Roman" w:hAnsi="Times New Roman"/>
          <w:b w:val="false"/>
          <w:i w:val="false"/>
          <w:caps w:val="false"/>
          <w:smallCaps w:val="false"/>
          <w:strike w:val="false"/>
          <w:dstrike w:val="false"/>
          <w:color w:val="000000"/>
          <w:sz w:val="24"/>
          <w:highlight w:val="white"/>
          <w:u w:val="none"/>
        </w:rPr>
        <w:t xml:space="preserve">Gobierno y Legales. </w:t>
      </w:r>
      <w:r>
        <w:rPr>
          <w:rFonts w:cs="Times New Roman" w:ascii="Times New Roman" w:hAnsi="Times New Roman"/>
          <w:b w:val="false"/>
          <w:i w:val="false"/>
          <w:caps w:val="false"/>
          <w:smallCaps w:val="false"/>
          <w:strike w:val="false"/>
          <w:dstrike w:val="false"/>
          <w:color w:val="000000"/>
          <w:sz w:val="24"/>
          <w:u w:val="none"/>
        </w:rPr>
        <w:t>.</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O-21-3253. Acta 1149/21 del 23/09/21.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291/21</w:t>
      </w:r>
      <w:r>
        <w:rPr>
          <w:rFonts w:cs="Times New Roman" w:ascii="Times New Roman" w:hAnsi="Times New Roman"/>
          <w:b w:val="false"/>
          <w:i w:val="false"/>
          <w:caps w:val="false"/>
          <w:smallCaps w:val="false"/>
          <w:strike w:val="false"/>
          <w:dstrike w:val="false"/>
          <w:color w:val="000000"/>
          <w:sz w:val="24"/>
          <w:highlight w:val="white"/>
          <w:u w:val="none"/>
        </w:rPr>
        <w:t>: "Apertura y asignación nombre calle barrio Calfú Ruca". Autores: Concejales Julieta Wallace y Roxana Ferreyra (FdT). Iniciativa: Junta vecinal, Calfú Ruca, junta vecinal Barrio Lera, barrio 112 Viviendas y San Francisco I.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w:t>
      </w:r>
      <w:r>
        <w:rPr>
          <w:rFonts w:cs="Times New Roman" w:ascii="Times New Roman" w:hAnsi="Times New Roman"/>
          <w:b w:val="false"/>
          <w:i w:val="false"/>
          <w:caps w:val="false"/>
          <w:smallCaps w:val="false"/>
          <w:strike w:val="false"/>
          <w:dstrike w:val="false"/>
          <w:color w:val="000000"/>
          <w:sz w:val="24"/>
          <w:u w:val="none"/>
        </w:rPr>
        <w:t>e Servicios, Tránsito y Transporte</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222222"/>
          <w:sz w:val="24"/>
          <w:highlight w:val="green"/>
          <w:u w:val="none"/>
        </w:rPr>
        <w:t>O-21-3257. Acta 1150/21 del 14/10/24.</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292/21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Diputados de la Nación beneplácito por tratamiento y sanción del proyecto ley 3143-D-2020". Autor: Concejal Ariel Cárdenas (BxC). Sobre tablas. </w:t>
      </w:r>
      <w:r>
        <w:rPr>
          <w:rFonts w:cs="Times New Roman" w:ascii="Times New Roman" w:hAnsi="Times New Roman"/>
          <w:b w:val="false"/>
          <w:i w:val="false"/>
          <w:caps w:val="false"/>
          <w:smallCaps w:val="false"/>
          <w:strike w:val="false"/>
          <w:dstrike w:val="false"/>
          <w:color w:val="000000"/>
          <w:sz w:val="24"/>
          <w:highlight w:val="green"/>
          <w:u w:val="none"/>
        </w:rPr>
        <w:t>C-21-1068.Acta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293/2</w:t>
      </w:r>
      <w:r>
        <w:rPr>
          <w:rFonts w:cs="Times New Roman" w:ascii="Times New Roman" w:hAnsi="Times New Roman"/>
          <w:b w:val="false"/>
          <w:i w:val="false"/>
          <w:caps w:val="false"/>
          <w:smallCaps w:val="false"/>
          <w:strike w:val="false"/>
          <w:dstrike w:val="false"/>
          <w:color w:val="000000"/>
          <w:sz w:val="24"/>
          <w:highlight w:val="white"/>
          <w:u w:val="none"/>
        </w:rPr>
        <w:t xml:space="preserve">1: "Comunica Senado de la Nación beneplácito por tratamiento y sanción del proyecto de ley S-99/20". Autor: Concejal Ariel Cárdenas (BxC). Sobre tablas. </w:t>
      </w:r>
      <w:r>
        <w:rPr>
          <w:rFonts w:cs="Times New Roman" w:ascii="Times New Roman" w:hAnsi="Times New Roman"/>
          <w:b w:val="false"/>
          <w:i w:val="false"/>
          <w:caps w:val="false"/>
          <w:smallCaps w:val="false"/>
          <w:strike w:val="false"/>
          <w:dstrike w:val="false"/>
          <w:color w:val="000000"/>
          <w:sz w:val="24"/>
          <w:highlight w:val="green"/>
          <w:u w:val="none"/>
        </w:rPr>
        <w:t>C-21-1069.Acta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294/21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al Senado beneplácito por tratamiento de proyecto de S908/20". Autores: Concejales Julieta Wallace y Roxana Ferreyra (FdT). Sobre tablas. </w:t>
      </w:r>
      <w:r>
        <w:rPr>
          <w:rFonts w:cs="Times New Roman" w:ascii="Times New Roman" w:hAnsi="Times New Roman"/>
          <w:b w:val="false"/>
          <w:i w:val="false"/>
          <w:caps w:val="false"/>
          <w:smallCaps w:val="false"/>
          <w:strike w:val="false"/>
          <w:dstrike w:val="false"/>
          <w:color w:val="000000"/>
          <w:sz w:val="24"/>
          <w:highlight w:val="green"/>
          <w:u w:val="none"/>
        </w:rPr>
        <w:t>C-21-1070.Acta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295/21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al Congreso Nacional beneplácito por tratamiento y sanción proyecto E34-21". Autores: Concejales Roxana Ferreyra y Julieta Wallace (FdT). Sobre tablas. </w:t>
      </w:r>
      <w:r>
        <w:rPr>
          <w:rFonts w:cs="Times New Roman" w:ascii="Times New Roman" w:hAnsi="Times New Roman"/>
          <w:b w:val="false"/>
          <w:i w:val="false"/>
          <w:caps w:val="false"/>
          <w:smallCaps w:val="false"/>
          <w:strike w:val="false"/>
          <w:dstrike w:val="false"/>
          <w:color w:val="000000"/>
          <w:sz w:val="24"/>
          <w:highlight w:val="green"/>
          <w:u w:val="none"/>
        </w:rPr>
        <w:t>C-21-1073.Acta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296/21</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de interés municipal, cultural y educativo el segmento radial local </w:t>
      </w:r>
      <w:r>
        <w:rPr>
          <w:rFonts w:cs="Times New Roman" w:ascii="Times New Roman" w:hAnsi="Times New Roman"/>
          <w:b w:val="false"/>
          <w:i/>
          <w:caps w:val="false"/>
          <w:smallCaps w:val="false"/>
          <w:strike w:val="false"/>
          <w:dstrike w:val="false"/>
          <w:color w:val="000000"/>
          <w:sz w:val="24"/>
          <w:highlight w:val="white"/>
          <w:u w:val="none"/>
        </w:rPr>
        <w:t>Festín: clase de cocina y pastelería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del CET Nº 25". Autores: Concejales Roxana Ferreyra y Julieta Wallace (FdT). Sobre tablas.  </w:t>
      </w:r>
      <w:r>
        <w:rPr>
          <w:rFonts w:cs="Times New Roman" w:ascii="Times New Roman" w:hAnsi="Times New Roman"/>
          <w:b w:val="false"/>
          <w:i w:val="false"/>
          <w:caps w:val="false"/>
          <w:smallCaps w:val="false"/>
          <w:strike w:val="false"/>
          <w:dstrike w:val="false"/>
          <w:color w:val="000000"/>
          <w:sz w:val="24"/>
          <w:highlight w:val="green"/>
          <w:u w:val="none"/>
        </w:rPr>
        <w:t>D-21-2740.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297/21</w:t>
      </w:r>
      <w:r>
        <w:rPr>
          <w:rFonts w:cs="Times New Roman" w:ascii="Times New Roman" w:hAnsi="Times New Roman"/>
          <w:b w:val="false"/>
          <w:i w:val="false"/>
          <w:caps w:val="false"/>
          <w:smallCaps w:val="false"/>
          <w:strike w:val="false"/>
          <w:dstrike w:val="false"/>
          <w:color w:val="000000"/>
          <w:sz w:val="24"/>
          <w:highlight w:val="white"/>
          <w:u w:val="none"/>
        </w:rPr>
        <w:t xml:space="preserve">: "Ratifica acuerdo suscripto con Provincia Río Negro por refinanciación créditos, ley 5112". Autor: Intendente Municipal, Gustavo Gennuso. Colaboradores: Jefe de Gabinete, Marcos Barberis y Secretario de Hacienda, Diego Quintana. Sobre tablas. </w:t>
      </w:r>
      <w:r>
        <w:rPr>
          <w:rFonts w:cs="Times New Roman" w:ascii="Times New Roman" w:hAnsi="Times New Roman"/>
          <w:b w:val="false"/>
          <w:i w:val="false"/>
          <w:caps w:val="false"/>
          <w:smallCaps w:val="false"/>
          <w:strike w:val="false"/>
          <w:dstrike w:val="false"/>
          <w:color w:val="000000"/>
          <w:sz w:val="24"/>
          <w:highlight w:val="green"/>
          <w:u w:val="none"/>
        </w:rPr>
        <w:t>O-21-3220.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298/21</w:t>
      </w:r>
      <w:r>
        <w:rPr>
          <w:rFonts w:cs="Times New Roman" w:ascii="Times New Roman" w:hAnsi="Times New Roman"/>
          <w:b w:val="false"/>
          <w:i w:val="false"/>
          <w:caps w:val="false"/>
          <w:smallCaps w:val="false"/>
          <w:strike w:val="false"/>
          <w:dstrike w:val="false"/>
          <w:color w:val="000000"/>
          <w:sz w:val="24"/>
          <w:highlight w:val="white"/>
          <w:u w:val="none"/>
        </w:rPr>
        <w:t xml:space="preserve">: "Se comunica a ADIRA y Ministerio de Trabajo cumplimiento de convenio". Autores: Concejales Julieta Wallace y Roxana Ferreyra (FdT). Sobre tablas. </w:t>
      </w:r>
      <w:r>
        <w:rPr>
          <w:rFonts w:cs="Times New Roman" w:ascii="Times New Roman" w:hAnsi="Times New Roman"/>
          <w:b w:val="false"/>
          <w:i w:val="false"/>
          <w:caps w:val="false"/>
          <w:smallCaps w:val="false"/>
          <w:strike w:val="false"/>
          <w:dstrike w:val="false"/>
          <w:color w:val="000000"/>
          <w:sz w:val="24"/>
          <w:highlight w:val="green"/>
          <w:u w:val="none"/>
        </w:rPr>
        <w:t>C-21-1071.Acta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299/21</w:t>
      </w:r>
      <w:r>
        <w:rPr>
          <w:rFonts w:cs="Times New Roman" w:ascii="Times New Roman" w:hAnsi="Times New Roman"/>
          <w:b w:val="false"/>
          <w:i w:val="false"/>
          <w:caps w:val="false"/>
          <w:smallCaps w:val="false"/>
          <w:strike w:val="false"/>
          <w:dstrike w:val="false"/>
          <w:color w:val="000000"/>
          <w:sz w:val="24"/>
          <w:highlight w:val="white"/>
          <w:u w:val="none"/>
        </w:rPr>
        <w:t>: "Se incorpora inciso "O" al art. 59º Capítulo XII. Anexo I. Ordenanza Tarifaria 2375-CM-12". Autor: Intendente Municipal, Gustavo Gennuso. Colaboradores: Jefe de Gabinete, Marcos Barberis; Secretario de Hacienda, Diego Quintana y Directora Tesorería a/c, Patricia Acuña. A Asesoría Letrada 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Economía, Hacienda, Finanzas y Desarrollo Económico </w:t>
      </w:r>
      <w:r>
        <w:rPr>
          <w:rFonts w:cs="Times New Roman" w:ascii="Times New Roman" w:hAnsi="Times New Roman"/>
          <w:b w:val="false"/>
          <w:i w:val="false"/>
          <w:caps w:val="false"/>
          <w:smallCaps w:val="false"/>
          <w:strike w:val="false"/>
          <w:dstrike w:val="false"/>
          <w:color w:val="000000"/>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O-21-3250. Acta 1148/21 del 26/08/21.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300/21</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municipal y comunitario labor desarrollada fotógrafo José Luis "Chiwi" Giambirtone". Autores: Concejales Natalia Almonacid. Gerardo Ávila, Norma Taboada,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D-21-2741. Acta 1143/21 del 20/05/21.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301/21</w:t>
      </w:r>
      <w:r>
        <w:rPr>
          <w:rFonts w:cs="Times New Roman" w:ascii="Times New Roman" w:hAnsi="Times New Roman"/>
          <w:b w:val="false"/>
          <w:i w:val="false"/>
          <w:caps w:val="false"/>
          <w:smallCaps w:val="false"/>
          <w:strike w:val="false"/>
          <w:dstrike w:val="false"/>
          <w:color w:val="000000"/>
          <w:sz w:val="24"/>
          <w:highlight w:val="white"/>
          <w:u w:val="none"/>
        </w:rPr>
        <w:t>: "Programa Juventud en el Mejoramiento Barrial. Abroga ordenanza 2124-CM-10". Autores: Concejales Natalia Almonacid. Gerardo Ávila, Norma Taboada, Claudia Torres y Carlos Sánchez y Puente (JSRN). A Asesoría Letrada y a la comisión de Gobierno y Legales.</w:t>
      </w:r>
      <w:r>
        <w:rPr>
          <w:rFonts w:cs="Times New Roman" w:ascii="Times New Roman" w:hAnsi="Times New Roman"/>
          <w:b w:val="false"/>
          <w:i w:val="false"/>
          <w:caps w:val="false"/>
          <w:smallCaps w:val="false"/>
          <w:strike w:val="false"/>
          <w:dstrike w:val="false"/>
          <w:color w:val="000000"/>
          <w:sz w:val="24"/>
          <w:highlight w:val="green"/>
          <w:u w:val="none"/>
        </w:rPr>
        <w:t>O-21-3236.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302/21</w:t>
      </w:r>
      <w:r>
        <w:rPr>
          <w:rFonts w:cs="Times New Roman" w:ascii="Times New Roman" w:hAnsi="Times New Roman"/>
          <w:b w:val="false"/>
          <w:i w:val="false"/>
          <w:caps w:val="false"/>
          <w:smallCaps w:val="false"/>
          <w:strike w:val="false"/>
          <w:dstrike w:val="false"/>
          <w:color w:val="000000"/>
          <w:sz w:val="24"/>
          <w:highlight w:val="white"/>
          <w:u w:val="none"/>
        </w:rPr>
        <w:t>: "Establece excepción antigüedad autos de alquiler sin chófer. Ordenanza 947-CM-99". Autores: Concejales Natalia Almonacid. Gerardo Ávila, Norma Taboada, Claudia Torres y Carlos Sánchez y Puente (JSRN). A Asesoría Letrada y a la comisión de Gobierno y Legales.</w:t>
      </w:r>
      <w:r>
        <w:rPr>
          <w:rFonts w:cs="Times New Roman" w:ascii="Times New Roman" w:hAnsi="Times New Roman"/>
          <w:b w:val="false"/>
          <w:i w:val="false"/>
          <w:caps w:val="false"/>
          <w:smallCaps w:val="false"/>
          <w:strike w:val="false"/>
          <w:dstrike w:val="false"/>
          <w:color w:val="000000"/>
          <w:sz w:val="24"/>
          <w:highlight w:val="green"/>
          <w:u w:val="none"/>
        </w:rPr>
        <w:t>O-21-3237.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303/21</w:t>
      </w:r>
      <w:r>
        <w:rPr>
          <w:rFonts w:cs="Times New Roman" w:ascii="Times New Roman" w:hAnsi="Times New Roman"/>
          <w:b w:val="false"/>
          <w:i w:val="false"/>
          <w:caps w:val="false"/>
          <w:smallCaps w:val="false"/>
          <w:strike w:val="false"/>
          <w:dstrike w:val="false"/>
          <w:color w:val="000000"/>
          <w:sz w:val="24"/>
          <w:highlight w:val="white"/>
          <w:u w:val="none"/>
        </w:rPr>
        <w:t xml:space="preserve">: "Se modifica ordenanza 3150-CM-20. Declara estado de emergencia económica, social y de servicios en San Carlos de Bariloche. Covid-19". Autor: Intendente Municipal, Gustavo Gennuso. Colaboradores: Jefe de Gabinete, Marcos Barberis; Vicejefa de Gabinete, Marcela González Abdala y Secretaria Legal y Técnica, Mercedes Lasmastres. Sobre tablas. </w:t>
      </w:r>
      <w:r>
        <w:rPr>
          <w:rFonts w:cs="Times New Roman" w:ascii="Times New Roman" w:hAnsi="Times New Roman"/>
          <w:b w:val="false"/>
          <w:i w:val="false"/>
          <w:caps w:val="false"/>
          <w:smallCaps w:val="false"/>
          <w:strike w:val="false"/>
          <w:dstrike w:val="false"/>
          <w:color w:val="000000"/>
          <w:sz w:val="24"/>
          <w:highlight w:val="green"/>
          <w:u w:val="none"/>
        </w:rPr>
        <w:t>O-21-3221.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304/21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apoyo proyecto de ley S907/21. Exención impuesto a los combustibles zona patagónica". Autores: Concejales Gerardo Ávila, Natalia Almonacid, Carlos Sánchez y Puente, Claudia Torres y Norma Taboada (JSRN). Sobre tablas. </w:t>
      </w:r>
      <w:r>
        <w:rPr>
          <w:rFonts w:cs="Times New Roman" w:ascii="Times New Roman" w:hAnsi="Times New Roman"/>
          <w:b w:val="false"/>
          <w:i w:val="false"/>
          <w:caps w:val="false"/>
          <w:smallCaps w:val="false"/>
          <w:strike w:val="false"/>
          <w:dstrike w:val="false"/>
          <w:color w:val="000000"/>
          <w:sz w:val="24"/>
          <w:highlight w:val="green"/>
          <w:u w:val="none"/>
        </w:rPr>
        <w:t>C-21-1072.Acta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305/21</w:t>
      </w:r>
      <w:r>
        <w:rPr>
          <w:rFonts w:cs="Times New Roman" w:ascii="Times New Roman" w:hAnsi="Times New Roman"/>
          <w:b w:val="false"/>
          <w:i w:val="false"/>
          <w:caps w:val="false"/>
          <w:smallCaps w:val="false"/>
          <w:strike w:val="false"/>
          <w:dstrike w:val="false"/>
          <w:color w:val="000000"/>
          <w:sz w:val="24"/>
          <w:highlight w:val="white"/>
          <w:u w:val="none"/>
        </w:rPr>
        <w:t xml:space="preserve">: "Adecuación anexo ordenanza 137-C-88". Autores: Comisión Legislativa: Concejales Natalia Almonacid, Carlos Sánchez y Puente (JSRN), Julieta Wallace (FdT), Gerardo Del Río (PUL) y Ariel Cárdenas (BxC). Sobre tablas. </w:t>
      </w:r>
      <w:r>
        <w:rPr>
          <w:rFonts w:cs="Times New Roman" w:ascii="Times New Roman" w:hAnsi="Times New Roman"/>
          <w:b w:val="false"/>
          <w:i w:val="false"/>
          <w:caps w:val="false"/>
          <w:smallCaps w:val="false"/>
          <w:strike w:val="false"/>
          <w:dstrike w:val="false"/>
          <w:color w:val="FF0000"/>
          <w:sz w:val="24"/>
          <w:highlight w:val="white"/>
          <w:u w:val="none"/>
        </w:rPr>
        <w:t>RETIRADO. Acta 1143/21 del 20/05/21.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306/21</w:t>
      </w:r>
      <w:r>
        <w:rPr>
          <w:rFonts w:cs="Times New Roman" w:ascii="Times New Roman" w:hAnsi="Times New Roman"/>
          <w:b w:val="false"/>
          <w:i w:val="false"/>
          <w:caps w:val="false"/>
          <w:smallCaps w:val="false"/>
          <w:strike w:val="false"/>
          <w:dstrike w:val="false"/>
          <w:color w:val="000000"/>
          <w:sz w:val="24"/>
          <w:highlight w:val="white"/>
          <w:u w:val="none"/>
        </w:rPr>
        <w:t xml:space="preserve">: "Se designa a Analía Woloszczuk DNI 22.310.748 como Defensora de Pueblo de acuerdo a la ordenanza 1749-CM-07". Autores: Concejales Ariel Cárdenas (BxC), Natalia Almonacid, Carlos Sánchez y Puente, Gerardo Ávila, Norma Taboada, Claudia Torres (JSRN), Julieta Wallace, Marcelo Casas, Roxana Ferreyra (FdT) y Gerardo Del Río (PUL). Sobre tablas. Acta 1144/21 del 25/05/21 girado a Comisión Legislativa.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O-21-3227. Acta 1145/21 del 04/06/21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307/21</w:t>
      </w:r>
      <w:r>
        <w:rPr>
          <w:rFonts w:cs="Times New Roman" w:ascii="Times New Roman" w:hAnsi="Times New Roman"/>
          <w:b w:val="false"/>
          <w:i w:val="false"/>
          <w:caps w:val="false"/>
          <w:smallCaps w:val="false"/>
          <w:strike w:val="false"/>
          <w:dstrike w:val="false"/>
          <w:color w:val="000000"/>
          <w:sz w:val="24"/>
          <w:highlight w:val="white"/>
          <w:u w:val="none"/>
        </w:rPr>
        <w:t xml:space="preserve">: "Se propone designar a Sonia Edith Gutkin, DNI 23.570.993 para ocupar el cargo de Defensora del Pueblo de la ciudad de San Carlos de Bariloche para el periodo 2021 – 2025, ordenanza 1749-CM-07, arts. 3º, 4º, 5º, 6º". Autor: Concejal Pablo Chamatrópulos (Podemos Bariloche). Sobre tablas. Acta 1144/21 del 25/05/21 girado a Comisión Legislativa. </w:t>
      </w:r>
      <w:r>
        <w:rPr>
          <w:rFonts w:cs="Times New Roman" w:ascii="Times New Roman" w:hAnsi="Times New Roman"/>
          <w:b w:val="false"/>
          <w:i w:val="false"/>
          <w:caps w:val="false"/>
          <w:smallCaps w:val="false"/>
          <w:strike w:val="false"/>
          <w:dstrike w:val="false"/>
          <w:color w:val="FF0000"/>
          <w:sz w:val="24"/>
          <w:highlight w:val="white"/>
          <w:u w:val="none"/>
        </w:rPr>
        <w:t>Retirado Acta 1145/21 del 04/06/21.</w:t>
      </w:r>
    </w:p>
    <w:p>
      <w:pPr>
        <w:pStyle w:val="Cuerpodetexto"/>
        <w:bidi w:val="0"/>
        <w:spacing w:lineRule="auto" w:line="240" w:before="240" w:after="0"/>
        <w:jc w:val="both"/>
        <w:rPr/>
      </w:pPr>
      <w:r>
        <w:rPr>
          <w:rFonts w:cs="Times New Roman" w:ascii="Times New Roman" w:hAnsi="Times New Roman"/>
          <w:b w:val="false"/>
          <w:i w:val="false"/>
          <w:caps w:val="false"/>
          <w:smallCaps w:val="false"/>
          <w:strike w:val="false"/>
          <w:dstrike w:val="false"/>
          <w:color w:val="000000"/>
          <w:sz w:val="24"/>
          <w:highlight w:val="white"/>
          <w:u w:val="none"/>
        </w:rPr>
        <w:t>P</w:t>
      </w:r>
      <w:r>
        <w:rPr>
          <w:rFonts w:cs="Times New Roman" w:ascii="Times New Roman" w:hAnsi="Times New Roman"/>
          <w:b w:val="false"/>
          <w:i w:val="false"/>
          <w:caps w:val="false"/>
          <w:smallCaps w:val="false"/>
          <w:color w:val="000000"/>
          <w:sz w:val="24"/>
          <w:highlight w:val="white"/>
          <w:u w:val="single"/>
        </w:rPr>
        <w:t>royecto de ordenanza 308/21: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Creación del Fondo Fiduciario para campaña de vacunación Covid-19 en San Carlos de Bariloche 2021-2022". Autor: Concejal Pablo Chamatrópulos (Podemos Bariloche). Colaborador: Sebastian Scheimberg. A </w:t>
      </w:r>
      <w:r>
        <w:rPr>
          <w:rFonts w:cs="Times New Roman" w:ascii="Times New Roman" w:hAnsi="Times New Roman"/>
          <w:b w:val="false"/>
          <w:i w:val="false"/>
          <w:caps w:val="false"/>
          <w:smallCaps w:val="false"/>
          <w:strike w:val="false"/>
          <w:dstrike w:val="false"/>
          <w:color w:val="000000"/>
          <w:sz w:val="24"/>
          <w:u w:val="none"/>
        </w:rPr>
        <w:t>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y a las comisiones de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309/21</w:t>
      </w:r>
      <w:r>
        <w:rPr>
          <w:rFonts w:cs="Times New Roman" w:ascii="Times New Roman" w:hAnsi="Times New Roman"/>
          <w:b w:val="false"/>
          <w:i w:val="false"/>
          <w:caps w:val="false"/>
          <w:smallCaps w:val="false"/>
          <w:strike w:val="false"/>
          <w:dstrike w:val="false"/>
          <w:color w:val="000000"/>
          <w:sz w:val="24"/>
          <w:highlight w:val="white"/>
          <w:u w:val="none"/>
        </w:rPr>
        <w:t>: "Comunica Legislatura de Río Negro urgente tratamiento y sanción del proyecto de ley 998/20". Autor: Concejal Ariel Cárdenas (BxC). Colaboradores: Bomberos Voluntarios Reserva Activa de San Carlos de Bariloche. Sobre tablas. Acta 1146/21 del 17/06/21 se gira a comisión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310/21</w:t>
      </w:r>
      <w:r>
        <w:rPr>
          <w:rFonts w:cs="Times New Roman" w:ascii="Times New Roman" w:hAnsi="Times New Roman"/>
          <w:b w:val="false"/>
          <w:i w:val="false"/>
          <w:caps w:val="false"/>
          <w:smallCaps w:val="false"/>
          <w:strike w:val="false"/>
          <w:dstrike w:val="false"/>
          <w:color w:val="000000"/>
          <w:sz w:val="24"/>
          <w:highlight w:val="white"/>
          <w:u w:val="none"/>
        </w:rPr>
        <w:t xml:space="preserve">: "Declara interés municipal proyecto mural Jardín 34. Rocio Toppetti, Blanca Cabrera Rice". Autores: Concejales Norma Taboada, Gerardo Ávila, Carlos Sánchez y Puente, Claudia Torres y Natalia Almonacid (JSRN). Iniciativa: Comunidad educativa Jardín 34. Sobre tablas. </w:t>
      </w:r>
      <w:r>
        <w:rPr>
          <w:rFonts w:cs="Times New Roman" w:ascii="Times New Roman" w:hAnsi="Times New Roman"/>
          <w:b w:val="false"/>
          <w:i w:val="false"/>
          <w:caps w:val="false"/>
          <w:smallCaps w:val="false"/>
          <w:strike w:val="false"/>
          <w:dstrike w:val="false"/>
          <w:color w:val="000000"/>
          <w:sz w:val="24"/>
          <w:highlight w:val="green"/>
          <w:u w:val="none"/>
        </w:rPr>
        <w:t>D-21-2743.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311/21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apoyo proyecto ley S 1010/21. Establece 0% IVA, productos canasta básica alimentaria". Autores: Concejales Claudia Torres, Norma Taboada, Natalia Almonacid, Gerardo Ávila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C-21-1074.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312/21</w:t>
      </w:r>
      <w:r>
        <w:rPr>
          <w:rFonts w:cs="Times New Roman" w:ascii="Times New Roman" w:hAnsi="Times New Roman"/>
          <w:b w:val="false"/>
          <w:i w:val="false"/>
          <w:caps w:val="false"/>
          <w:smallCaps w:val="false"/>
          <w:strike w:val="false"/>
          <w:dstrike w:val="false"/>
          <w:color w:val="000000"/>
          <w:sz w:val="24"/>
          <w:highlight w:val="white"/>
          <w:u w:val="none"/>
        </w:rPr>
        <w:t xml:space="preserve">: "Se modifica ordenanza 2959-CM-18. Incentivo fiscal contratación personas Dirección de Trabajo Municipal". Autores: Concejales Carlos Sánchez y Puente, Gerardo Ávila, Natalia Almonacid, Claudia Torres y Norma Taboada (JSRN). Sobre tablas. </w:t>
      </w:r>
      <w:r>
        <w:rPr>
          <w:rFonts w:cs="Times New Roman" w:ascii="Times New Roman" w:hAnsi="Times New Roman"/>
          <w:b w:val="false"/>
          <w:i w:val="false"/>
          <w:caps w:val="false"/>
          <w:smallCaps w:val="false"/>
          <w:strike w:val="false"/>
          <w:dstrike w:val="false"/>
          <w:color w:val="000000"/>
          <w:sz w:val="24"/>
          <w:highlight w:val="green"/>
          <w:u w:val="none"/>
        </w:rPr>
        <w:t>O-21-3230.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313/21</w:t>
      </w:r>
      <w:r>
        <w:rPr>
          <w:rFonts w:cs="Times New Roman" w:ascii="Times New Roman" w:hAnsi="Times New Roman"/>
          <w:b w:val="false"/>
          <w:i w:val="false"/>
          <w:caps w:val="false"/>
          <w:smallCaps w:val="false"/>
          <w:strike w:val="false"/>
          <w:dstrike w:val="false"/>
          <w:color w:val="000000"/>
          <w:sz w:val="24"/>
          <w:highlight w:val="white"/>
          <w:u w:val="none"/>
        </w:rPr>
        <w:t>: "Eximición pago TISH y componentes para contribuyentes categorización micro y pequeños tabla SePyMe Nación". Autores: Concejales Julieta Wallace, Roxana Ferreyra y Marcelo Casas (FdT). A Asesoría Letrad</w:t>
      </w:r>
      <w:r>
        <w:rPr>
          <w:rFonts w:cs="Times New Roman" w:ascii="Times New Roman" w:hAnsi="Times New Roman"/>
          <w:b w:val="false"/>
          <w:i w:val="false"/>
          <w:caps w:val="false"/>
          <w:smallCaps w:val="false"/>
          <w:strike w:val="false"/>
          <w:dstrike w:val="false"/>
          <w:color w:val="000000"/>
          <w:sz w:val="24"/>
          <w:u w:val="none"/>
        </w:rPr>
        <w:t>a y a las comisiones de Economía, Hacienda, Finanzas y Desarrollo Económico y de Gobierno y Legales</w:t>
      </w:r>
      <w:r>
        <w:rPr>
          <w:rFonts w:cs="Times New Roman" w:ascii="Times New Roman" w:hAnsi="Times New Roman"/>
          <w:b w:val="false"/>
          <w:i w:val="false"/>
          <w:caps w:val="false"/>
          <w:smallCaps w:val="false"/>
          <w:strike w:val="false"/>
          <w:dstrike w:val="false"/>
          <w:color w:val="000000"/>
          <w:sz w:val="24"/>
          <w:highlight w:val="white"/>
          <w:u w:val="none"/>
        </w:rPr>
        <w:t xml:space="preserve">. Con tratamiento de Preferencia próxima sesión. Se gira a </w:t>
      </w:r>
      <w:r>
        <w:rPr>
          <w:b w:val="false"/>
          <w:caps w:val="false"/>
          <w:smallCaps w:val="false"/>
          <w:strike w:val="false"/>
          <w:dstrike w:val="false"/>
          <w:color w:val="000000"/>
          <w:u w:val="none"/>
        </w:rPr>
        <w:t> </w:t>
      </w:r>
      <w:r>
        <w:rPr>
          <w:rFonts w:cs="Times New Roman" w:ascii="Times New Roman" w:hAnsi="Times New Roman"/>
          <w:b w:val="false"/>
          <w:i w:val="false"/>
          <w:caps w:val="false"/>
          <w:smallCaps w:val="false"/>
          <w:strike w:val="false"/>
          <w:dstrike w:val="false"/>
          <w:color w:val="000000"/>
          <w:sz w:val="24"/>
          <w:u w:val="none"/>
        </w:rPr>
        <w:t xml:space="preserve">a las comisiones de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Económico y de Gobierno y Legal</w:t>
      </w:r>
      <w:r>
        <w:rPr>
          <w:rFonts w:cs="Times New Roman" w:ascii="Times New Roman" w:hAnsi="Times New Roman"/>
          <w:b w:val="false"/>
          <w:i w:val="false"/>
          <w:caps w:val="false"/>
          <w:smallCaps w:val="false"/>
          <w:strike w:val="false"/>
          <w:dstrike w:val="false"/>
          <w:color w:val="000000"/>
          <w:sz w:val="24"/>
          <w:highlight w:val="white"/>
          <w:u w:val="none"/>
        </w:rPr>
        <w:t>es (Acta 1147/21 del 08/07/21)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314/21: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Declarar de interés municipal, cultural y turístico el proyecto de transmisión online de espectáculos musicales</w:t>
      </w:r>
      <w:r>
        <w:rPr>
          <w:b w:val="false"/>
          <w:caps w:val="false"/>
          <w:smallCaps w:val="false"/>
          <w:strike w:val="false"/>
          <w:dstrike w:val="false"/>
          <w:color w:val="000000"/>
          <w:highlight w:val="white"/>
          <w:u w:val="none"/>
        </w:rPr>
        <w:t xml:space="preserve"> </w:t>
      </w:r>
      <w:r>
        <w:rPr>
          <w:rFonts w:cs="Times New Roman" w:ascii="Times New Roman" w:hAnsi="Times New Roman"/>
          <w:b w:val="false"/>
          <w:i/>
          <w:caps w:val="false"/>
          <w:smallCaps w:val="false"/>
          <w:strike w:val="false"/>
          <w:dstrike w:val="false"/>
          <w:color w:val="000000"/>
          <w:sz w:val="24"/>
          <w:highlight w:val="white"/>
          <w:u w:val="none"/>
        </w:rPr>
        <w:t>De la montaña sessions"</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Roxana Ferrreyra, Julieta Wallace y Marcelo Casas (FdT). Sobre tablas. </w:t>
      </w:r>
      <w:r>
        <w:rPr>
          <w:rFonts w:cs="Times New Roman" w:ascii="Times New Roman" w:hAnsi="Times New Roman"/>
          <w:b w:val="false"/>
          <w:i w:val="false"/>
          <w:caps w:val="false"/>
          <w:smallCaps w:val="false"/>
          <w:strike w:val="false"/>
          <w:dstrike w:val="false"/>
          <w:color w:val="000000"/>
          <w:sz w:val="24"/>
          <w:highlight w:val="green"/>
          <w:u w:val="none"/>
        </w:rPr>
        <w:t>D-21-2744. Acta 1146/21 del 17/06/21.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315/21</w:t>
      </w:r>
      <w:r>
        <w:rPr>
          <w:rFonts w:cs="Times New Roman" w:ascii="Times New Roman" w:hAnsi="Times New Roman"/>
          <w:b w:val="false"/>
          <w:i w:val="false"/>
          <w:caps w:val="false"/>
          <w:smallCaps w:val="false"/>
          <w:strike w:val="false"/>
          <w:dstrike w:val="false"/>
          <w:color w:val="000000"/>
          <w:sz w:val="24"/>
          <w:highlight w:val="white"/>
          <w:u w:val="none"/>
        </w:rPr>
        <w:t>: "Se incorpora Día internacional de las Lenguas de Señas. Modifica ordenanza 2033-CM-10". Autores: Concejales Roxana Ferrreyra, Julieta Wallace y Marcelo Casas (FdT).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 xml:space="preserve">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O-21-3269. Acta 1154/21 del 16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316/21</w:t>
      </w:r>
      <w:r>
        <w:rPr>
          <w:rFonts w:cs="Times New Roman" w:ascii="Times New Roman" w:hAnsi="Times New Roman"/>
          <w:b w:val="false"/>
          <w:i w:val="false"/>
          <w:caps w:val="false"/>
          <w:smallCaps w:val="false"/>
          <w:strike w:val="false"/>
          <w:dstrike w:val="false"/>
          <w:color w:val="000000"/>
          <w:sz w:val="24"/>
          <w:highlight w:val="white"/>
          <w:u w:val="none"/>
        </w:rPr>
        <w:t>: "Servicio de intérprete de lenguaje de señas argentino en dependencias, actividades y actos municipales. Capacitaciones en lenguaje de señas argentino. Abroga ordenanza 1935-CM-09". Autores: Concejales Roxana Ferrreyra, Julieta Wallace y Marcelo Casas (FdT). A Asesoría Letrada y a las comisiones d</w:t>
      </w:r>
      <w:r>
        <w:rPr>
          <w:rFonts w:cs="Times New Roman" w:ascii="Times New Roman" w:hAnsi="Times New Roman"/>
          <w:b w:val="false"/>
          <w:i w:val="false"/>
          <w:caps w:val="false"/>
          <w:smallCaps w:val="false"/>
          <w:strike w:val="false"/>
          <w:dstrike w:val="false"/>
          <w:color w:val="000000"/>
          <w:sz w:val="24"/>
          <w:u w:val="none"/>
        </w:rPr>
        <w:t>e Economía, Hacienda, Finanzas y Desarrollo Económico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de Gobierno y Legales.</w:t>
      </w:r>
      <w:r>
        <w:rPr>
          <w:rFonts w:cs="Times New Roman" w:ascii="Times New Roman" w:hAnsi="Times New Roman"/>
          <w:b w:val="false"/>
          <w:i w:val="false"/>
          <w:caps w:val="false"/>
          <w:smallCaps w:val="false"/>
          <w:strike w:val="false"/>
          <w:dstrike w:val="false"/>
          <w:color w:val="000000"/>
          <w:sz w:val="24"/>
          <w:highlight w:val="green"/>
          <w:u w:val="none"/>
        </w:rPr>
        <w:t>O-21-3270. Acta 1154/21 del 16 de diciembre de 2021.</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317/21</w:t>
      </w:r>
      <w:r>
        <w:rPr>
          <w:rFonts w:cs="Times New Roman" w:ascii="Times New Roman" w:hAnsi="Times New Roman"/>
          <w:b w:val="false"/>
          <w:i w:val="false"/>
          <w:caps w:val="false"/>
          <w:smallCaps w:val="false"/>
          <w:strike w:val="false"/>
          <w:dstrike w:val="false"/>
          <w:color w:val="000000"/>
          <w:sz w:val="24"/>
          <w:highlight w:val="white"/>
          <w:u w:val="none"/>
        </w:rPr>
        <w:t xml:space="preserve">: "Aceptar donación de instrumentos musicales para la Escuela de Arte La Llave". Autor: Intendente Municipal, Gustavo Gennuso. Colaboradores: Jefe de Gabinete, Marcos Barberis; Secretario de Cultura, Joaquín De Bento; Directora General de la Escuela Municipal de Arte La Llave, Alejandra Schneebeli; Director de Camerata Juvenil Municipal, Mariano Videla y Jefa de División Administrativa de la Escuela Municipal de Arte La Llave, María Otazo. Sobre tablas. </w:t>
      </w:r>
      <w:r>
        <w:rPr>
          <w:rFonts w:cs="Times New Roman" w:ascii="Times New Roman" w:hAnsi="Times New Roman"/>
          <w:b w:val="false"/>
          <w:i w:val="false"/>
          <w:caps w:val="false"/>
          <w:smallCaps w:val="false"/>
          <w:strike w:val="false"/>
          <w:dstrike w:val="false"/>
          <w:color w:val="000000"/>
          <w:sz w:val="24"/>
          <w:highlight w:val="green"/>
          <w:u w:val="none"/>
        </w:rPr>
        <w:t>O-21-3231.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318/21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al Ministerio de Salud de la Nación y provincial incorpore al Plan de Vacunación trabajadores municipales". Autores: Concejales Marcelo Casas, Julieta Wallace y Roxana Ferreyra (FdT). Sobre tablas. </w:t>
      </w:r>
      <w:r>
        <w:rPr>
          <w:rFonts w:cs="Times New Roman" w:ascii="Times New Roman" w:hAnsi="Times New Roman"/>
          <w:b w:val="false"/>
          <w:i w:val="false"/>
          <w:caps w:val="false"/>
          <w:smallCaps w:val="false"/>
          <w:strike w:val="false"/>
          <w:dstrike w:val="false"/>
          <w:color w:val="000000"/>
          <w:sz w:val="24"/>
          <w:highlight w:val="green"/>
          <w:u w:val="none"/>
        </w:rPr>
        <w:t>C-21-1075.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319/21</w:t>
      </w:r>
      <w:r>
        <w:rPr>
          <w:rFonts w:cs="Times New Roman" w:ascii="Times New Roman" w:hAnsi="Times New Roman"/>
          <w:b w:val="false"/>
          <w:i w:val="false"/>
          <w:caps w:val="false"/>
          <w:smallCaps w:val="false"/>
          <w:strike w:val="false"/>
          <w:dstrike w:val="false"/>
          <w:color w:val="000000"/>
          <w:sz w:val="24"/>
          <w:highlight w:val="white"/>
          <w:u w:val="none"/>
        </w:rPr>
        <w:t xml:space="preserve">: "Se aprueba convenio con la Comisión de Promoción de Sector Foresto Industrial". Autor: Intendente Municipal, Gustavo Gennuso. Colaboradores: Jefe de Gabinete, Marcos Barberis; Secretario de Desarrollo Humano Integral, Juan Pablo Ferrari y Secretario de Hacienda, Diego Quintana. Sobre tablas. </w:t>
      </w:r>
      <w:r>
        <w:rPr>
          <w:rFonts w:cs="Times New Roman" w:ascii="Times New Roman" w:hAnsi="Times New Roman"/>
          <w:b w:val="false"/>
          <w:i w:val="false"/>
          <w:caps w:val="false"/>
          <w:smallCaps w:val="false"/>
          <w:strike w:val="false"/>
          <w:dstrike w:val="false"/>
          <w:color w:val="000000"/>
          <w:sz w:val="24"/>
          <w:highlight w:val="green"/>
          <w:u w:val="none"/>
        </w:rPr>
        <w:t>O-21-3232.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320/21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trayectoria de Pelusa en el Pupo". Autores: Concejales Julieta Wallace, Roxana Ferreyra y Marcelo Casas (FdT). Iniciativa: Cooperativa Kultibar. Sobre tablas. </w:t>
      </w:r>
      <w:r>
        <w:rPr>
          <w:rFonts w:cs="Times New Roman" w:ascii="Times New Roman" w:hAnsi="Times New Roman"/>
          <w:b w:val="false"/>
          <w:i w:val="false"/>
          <w:caps w:val="false"/>
          <w:smallCaps w:val="false"/>
          <w:strike w:val="false"/>
          <w:dstrike w:val="false"/>
          <w:color w:val="000000"/>
          <w:sz w:val="24"/>
          <w:highlight w:val="green"/>
          <w:u w:val="none"/>
        </w:rPr>
        <w:t>D-21-2745.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321/21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educativo, deportivo y artístico al seminario internacional ISU Visiting Coach 2021". Autores: Concejales Carlos Sánchez y Puente, Natalia Almonacid, Gerardo Ávila, Claudia Torres y Norma Taboada (JSRN). Sobre tablas. </w:t>
      </w:r>
      <w:r>
        <w:rPr>
          <w:rFonts w:cs="Times New Roman" w:ascii="Times New Roman" w:hAnsi="Times New Roman"/>
          <w:b w:val="false"/>
          <w:i w:val="false"/>
          <w:caps w:val="false"/>
          <w:smallCaps w:val="false"/>
          <w:strike w:val="false"/>
          <w:dstrike w:val="false"/>
          <w:color w:val="000000"/>
          <w:sz w:val="24"/>
          <w:highlight w:val="green"/>
          <w:u w:val="none"/>
        </w:rPr>
        <w:t>D-21-2746.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322/21: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Solicita resolución del INAI. Barrio Pilar I y II". Autor: Concejal Gerardo Del Río (PUL). Sobre tablas. </w:t>
      </w:r>
      <w:r>
        <w:rPr>
          <w:rFonts w:cs="Times New Roman" w:ascii="Times New Roman" w:hAnsi="Times New Roman"/>
          <w:b w:val="false"/>
          <w:i w:val="false"/>
          <w:caps w:val="false"/>
          <w:smallCaps w:val="false"/>
          <w:strike w:val="false"/>
          <w:dstrike w:val="false"/>
          <w:color w:val="000000"/>
          <w:sz w:val="24"/>
          <w:highlight w:val="green"/>
          <w:u w:val="none"/>
        </w:rPr>
        <w:t>C-21-1076. Acta 1146/21 del 17/06/21.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323/21</w:t>
      </w:r>
      <w:r>
        <w:rPr>
          <w:rFonts w:cs="Times New Roman" w:ascii="Times New Roman" w:hAnsi="Times New Roman"/>
          <w:b w:val="false"/>
          <w:i w:val="false"/>
          <w:caps w:val="false"/>
          <w:smallCaps w:val="false"/>
          <w:strike w:val="false"/>
          <w:dstrike w:val="false"/>
          <w:color w:val="000000"/>
          <w:sz w:val="24"/>
          <w:highlight w:val="white"/>
          <w:u w:val="none"/>
        </w:rPr>
        <w:t xml:space="preserve">: "Amplía prohibición entrega bolsas polietileno en comercios (camiseta y arranque)". Autores: Concejales Norma Taboada, Carlos Sánchez y Puente, Claudia Torres, Natalia Almonacid y Gerardo Ávila (JSRN). A Asesoría Letrada y a las comisiones de Turismo y Medio Ambiente, de </w:t>
      </w:r>
      <w:r>
        <w:rPr>
          <w:rFonts w:cs="Times New Roman" w:ascii="Times New Roman" w:hAnsi="Times New Roman"/>
          <w:b w:val="false"/>
          <w:i w:val="false"/>
          <w:caps w:val="false"/>
          <w:smallCaps w:val="false"/>
          <w:strike w:val="false"/>
          <w:dstrike w:val="false"/>
          <w:color w:val="000000"/>
          <w:sz w:val="24"/>
          <w:highlight w:val="cyan"/>
          <w:u w:val="none"/>
        </w:rPr>
        <w:t xml:space="preserve">Economía, Hacienda, Finanzas y Desarrollo Económico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324/21</w:t>
      </w:r>
      <w:r>
        <w:rPr>
          <w:rFonts w:cs="Times New Roman" w:ascii="Times New Roman" w:hAnsi="Times New Roman"/>
          <w:b w:val="false"/>
          <w:i w:val="false"/>
          <w:caps w:val="false"/>
          <w:smallCaps w:val="false"/>
          <w:strike w:val="false"/>
          <w:dstrike w:val="false"/>
          <w:color w:val="000000"/>
          <w:sz w:val="24"/>
          <w:highlight w:val="white"/>
          <w:u w:val="none"/>
        </w:rPr>
        <w:t>: "Mujeres a la calle, paridad de género en calles y espacios públicos". Autor: Concejal Pablo Chamatrópulos (Podemos Bariloche). Colaboradores: Asociación de Trabajadores de la Sanidad Argentina (ATSA).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a las comisiones de Servicios, Tránsito y Transporte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325/21</w:t>
      </w:r>
      <w:r>
        <w:rPr>
          <w:rFonts w:cs="Times New Roman" w:ascii="Times New Roman" w:hAnsi="Times New Roman"/>
          <w:b w:val="false"/>
          <w:i w:val="false"/>
          <w:caps w:val="false"/>
          <w:smallCaps w:val="false"/>
          <w:strike w:val="false"/>
          <w:dstrike w:val="false"/>
          <w:color w:val="000000"/>
          <w:sz w:val="24"/>
          <w:highlight w:val="white"/>
          <w:u w:val="none"/>
        </w:rPr>
        <w:t>: "Incorpora el Mapa de Bosques protectores, nativos y permanente como herramienta de planificación". Autores: Concejales Julieta Wallace, Roxana Ferreyra y Marcelo Casas (FdT). A Asesoría Letrada y a las comisiones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 xml:space="preserve">Turismo y Medio Ambiente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326/21</w:t>
      </w:r>
      <w:r>
        <w:rPr>
          <w:rFonts w:cs="Times New Roman" w:ascii="Times New Roman" w:hAnsi="Times New Roman"/>
          <w:b w:val="false"/>
          <w:i w:val="false"/>
          <w:caps w:val="false"/>
          <w:smallCaps w:val="false"/>
          <w:strike w:val="false"/>
          <w:dstrike w:val="false"/>
          <w:color w:val="000000"/>
          <w:sz w:val="24"/>
          <w:highlight w:val="white"/>
          <w:u w:val="none"/>
        </w:rPr>
        <w:t xml:space="preserve">: "Comunica al Ejecutivo provincial y municipal preocupación por Biblioteca Popular Sarmiento". Autores: Concejales Roxana Ferreyra, Julieta Wallace y Marcelo Casas (FdT). Sobre tablas. </w:t>
      </w:r>
      <w:r>
        <w:rPr>
          <w:rFonts w:cs="Times New Roman" w:ascii="Times New Roman" w:hAnsi="Times New Roman"/>
          <w:b w:val="false"/>
          <w:i w:val="false"/>
          <w:caps w:val="false"/>
          <w:smallCaps w:val="false"/>
          <w:strike w:val="false"/>
          <w:dstrike w:val="false"/>
          <w:color w:val="FF0000"/>
          <w:sz w:val="24"/>
          <w:highlight w:val="white"/>
          <w:u w:val="none"/>
        </w:rPr>
        <w:t>Retirado. Acta 1147/21 del 8/7/21.</w:t>
      </w:r>
    </w:p>
    <w:p>
      <w:pPr>
        <w:pStyle w:val="Cuerpodetexto"/>
        <w:bidi w:val="0"/>
        <w:spacing w:lineRule="auto" w:line="240" w:before="240" w:after="0"/>
        <w:jc w:val="both"/>
        <w:rPr/>
      </w:pPr>
      <w:r>
        <w:rPr>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color w:val="000000"/>
          <w:sz w:val="24"/>
          <w:highlight w:val="white"/>
          <w:u w:val="single"/>
        </w:rPr>
        <w:t>Proyecto de ordenanza 327/21: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ratifican convenios de locación con opción a compraventa de dos camiones marca Iveco con equipo recolector". Autor: Intendente Municipal, Gustavo Gennuso. Colaboradores: Jefe de Gabinete, Marcos Barberis y Secretario de Servicios Públicos, Eduardo Garza. Sobre tablas. Se gira a comisión </w:t>
      </w:r>
      <w:r>
        <w:rPr>
          <w:rFonts w:cs="Times New Roman" w:ascii="Times New Roman" w:hAnsi="Times New Roman"/>
          <w:b w:val="false"/>
          <w:i w:val="false"/>
          <w:caps w:val="false"/>
          <w:smallCaps w:val="false"/>
          <w:strike w:val="false"/>
          <w:dstrike w:val="false"/>
          <w:color w:val="000000"/>
          <w:sz w:val="24"/>
          <w:highlight w:val="cyan"/>
          <w:u w:val="none"/>
        </w:rPr>
        <w:t>de Gobierno y Legales.</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328/21</w:t>
      </w:r>
      <w:r>
        <w:rPr>
          <w:rFonts w:cs="Times New Roman" w:ascii="Times New Roman" w:hAnsi="Times New Roman"/>
          <w:b w:val="false"/>
          <w:i w:val="false"/>
          <w:caps w:val="false"/>
          <w:smallCaps w:val="false"/>
          <w:strike w:val="false"/>
          <w:dstrike w:val="false"/>
          <w:color w:val="000000"/>
          <w:sz w:val="24"/>
          <w:highlight w:val="white"/>
          <w:u w:val="none"/>
        </w:rPr>
        <w:t xml:space="preserve">: "Crea Programa Municipal de Fortalecimiento, Comercialización y Desarrollo de la Agricultura Familiar". Autores: Concejales Marcelo Casas, Roxana Ferreyra y Julieta Wallace (FdT). Iniciativa: Comisión de Producción y Abastecimiento de Mesa de Asociativismo Bariloche. Colaboradores: Cooperativa Surgente, Red de Alimentos Cooperativos Patagónicos, Gastón Marchiolli, Cooperativa Agropecuaria y Cárnica Ayllú, Cooperativa de Trabajo en Comunicación La Múltiple, Leandro Celeste y Feria Franca. </w:t>
      </w:r>
      <w:r>
        <w:rPr>
          <w:rFonts w:cs="Times New Roman" w:ascii="Times New Roman" w:hAnsi="Times New Roman"/>
          <w:b w:val="false"/>
          <w:i w:val="false"/>
          <w:caps w:val="false"/>
          <w:smallCaps w:val="false"/>
          <w:strike w:val="false"/>
          <w:dstrike w:val="false"/>
          <w:color w:val="000000"/>
          <w:sz w:val="24"/>
          <w:u w:val="none"/>
        </w:rPr>
        <w:t>A Asesoría Letrada y 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las comisiones de </w:t>
      </w:r>
      <w:r>
        <w:rPr>
          <w:rFonts w:cs="Times New Roman" w:ascii="Times New Roman" w:hAnsi="Times New Roman"/>
          <w:b w:val="false"/>
          <w:i w:val="false"/>
          <w:caps w:val="false"/>
          <w:smallCaps w:val="false"/>
          <w:strike w:val="false"/>
          <w:dstrike w:val="false"/>
          <w:color w:val="000000"/>
          <w:sz w:val="24"/>
          <w:highlight w:val="cyan"/>
          <w:u w:val="none"/>
        </w:rPr>
        <w:t>Economía, Hacienda, Finanzas y Desarrollo Económico</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329/21</w:t>
      </w:r>
      <w:r>
        <w:rPr>
          <w:rFonts w:cs="Times New Roman" w:ascii="Times New Roman" w:hAnsi="Times New Roman"/>
          <w:b w:val="false"/>
          <w:i w:val="false"/>
          <w:caps w:val="false"/>
          <w:smallCaps w:val="false"/>
          <w:strike w:val="false"/>
          <w:dstrike w:val="false"/>
          <w:color w:val="000000"/>
          <w:sz w:val="24"/>
          <w:highlight w:val="white"/>
          <w:u w:val="none"/>
        </w:rPr>
        <w:t xml:space="preserve">: "Régimen de promoción para actividades culturales y artísticas en alojamientos turísticos". Autores: Concejales Julieta Wallace, Roxana Ferreyra y Marcelo Casas (FdT). Iniciativa: Carolina Natalia Ayala, German Lema, Gabriel Pirato Mazza, Mariano Adrián Barrientos, Adrián Cortéz, Juan José Miraglia, Maia Sabrina Bogner, Carlos José Casalla, Pablo Eduardo Suarez, Marcela Alicia Alejandra Ojeda, Laura Vanesa Gerez, Máximo Bevilacqua, Jonathan Emerson Rodríguez, Máximo Lucio Ovejero, Mariana Velasco y Pablo Bernasconi. </w:t>
      </w:r>
      <w:r>
        <w:rPr>
          <w:rFonts w:cs="Times New Roman" w:ascii="Times New Roman" w:hAnsi="Times New Roman"/>
          <w:b w:val="false"/>
          <w:i w:val="false"/>
          <w:caps w:val="false"/>
          <w:smallCaps w:val="false"/>
          <w:strike w:val="false"/>
          <w:dstrike w:val="false"/>
          <w:color w:val="000000"/>
          <w:sz w:val="24"/>
          <w:u w:val="none"/>
        </w:rPr>
        <w:t>A Asesoría Letrada y 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las comisiones de </w:t>
      </w:r>
      <w:r>
        <w:rPr>
          <w:rFonts w:cs="Times New Roman" w:ascii="Times New Roman" w:hAnsi="Times New Roman"/>
          <w:b w:val="false"/>
          <w:i w:val="false"/>
          <w:caps w:val="false"/>
          <w:smallCaps w:val="false"/>
          <w:strike w:val="false"/>
          <w:dstrike w:val="false"/>
          <w:color w:val="000000"/>
          <w:sz w:val="24"/>
          <w:u w:val="none"/>
        </w:rPr>
        <w:t>Economía, Hacienda, Finanzas y Desarrollo Económico y d</w:t>
      </w:r>
      <w:r>
        <w:rPr>
          <w:rFonts w:cs="Times New Roman" w:ascii="Times New Roman" w:hAnsi="Times New Roman"/>
          <w:b w:val="false"/>
          <w:i w:val="false"/>
          <w:caps w:val="false"/>
          <w:smallCaps w:val="false"/>
          <w:strike w:val="false"/>
          <w:dstrike w:val="false"/>
          <w:color w:val="000000"/>
          <w:sz w:val="24"/>
          <w:highlight w:val="white"/>
          <w:u w:val="none"/>
        </w:rPr>
        <w:t xml:space="preserve">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O-21-3259. Acta 1151/21 del 4 de noviembre de 2021.</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330/21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el proyecto serie documental Artistas en Foco". Autores: Concejales Natalia Almonacid, Gerardo Ávila, Norma Taboada, Claudia Torres y Carlos Sánchez y Puente (JSRN). Sobre tablas. </w:t>
      </w:r>
      <w:r>
        <w:rPr>
          <w:rFonts w:cs="Times New Roman" w:ascii="Times New Roman" w:hAnsi="Times New Roman"/>
          <w:b w:val="false"/>
          <w:i w:val="false"/>
          <w:caps w:val="false"/>
          <w:smallCaps w:val="false"/>
          <w:strike w:val="false"/>
          <w:dstrike w:val="false"/>
          <w:color w:val="000000"/>
          <w:sz w:val="24"/>
          <w:highlight w:val="green"/>
          <w:u w:val="none"/>
        </w:rPr>
        <w:t>D-21-2747. Acta 1147/21 del 8/7/21.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331/21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por su aporte educativo y cultural programas Debates año 2021 de la Asociación Conciencia". Autores: Concejales Ariel Cárdenas (BxC) y Gerardo Ávila (JSRN). Iniciativa: Jóvenes voluntarios Asociación Conciencia Bariloche. Sobre tablas. </w:t>
      </w:r>
      <w:r>
        <w:rPr>
          <w:rFonts w:cs="Times New Roman" w:ascii="Times New Roman" w:hAnsi="Times New Roman"/>
          <w:b w:val="false"/>
          <w:i w:val="false"/>
          <w:caps w:val="false"/>
          <w:smallCaps w:val="false"/>
          <w:strike w:val="false"/>
          <w:dstrike w:val="false"/>
          <w:color w:val="000000"/>
          <w:sz w:val="24"/>
          <w:highlight w:val="green"/>
          <w:u w:val="none"/>
        </w:rPr>
        <w:t>D-21-2749. Acta 1147/21 del 8/7/21.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332/21</w:t>
      </w:r>
      <w:r>
        <w:rPr>
          <w:rFonts w:cs="Times New Roman" w:ascii="Times New Roman" w:hAnsi="Times New Roman"/>
          <w:b w:val="false"/>
          <w:i w:val="false"/>
          <w:caps w:val="false"/>
          <w:smallCaps w:val="false"/>
          <w:strike w:val="false"/>
          <w:dstrike w:val="false"/>
          <w:color w:val="000000"/>
          <w:sz w:val="24"/>
          <w:highlight w:val="white"/>
          <w:u w:val="none"/>
        </w:rPr>
        <w:t>: "Se comunica Legislatura de Río Negro urgente tratamiento proyecto 562/2020 sobre barrio Manzana Hueney". Autores: Concejales Julieta Wallace, Roxana Ferreyra y Marcelo Casas (FdT). Iniciativa: Barrio Manzana Hueney, Mesa de Tierras, barrio Alun Ruca, barrio Nueva Jamaica, barrio Villa Llanquihue, Equipo de Tierras barrio Virgen Misionera, Fundación Gente Nueva, CTA de lxs Trabajadorxs Regional Andina y Frente Barrial CTA T, barrio Valle Azul y Junta Vecinal barrio Santo Cristo. Colaborador: Tomás Guevara. Sobre tablas. Se gira a comisión de</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 xml:space="preserve">Gobierno y Legales </w:t>
      </w:r>
      <w:r>
        <w:rPr>
          <w:rFonts w:cs="Times New Roman" w:ascii="Times New Roman" w:hAnsi="Times New Roman"/>
          <w:b w:val="false"/>
          <w:i w:val="false"/>
          <w:caps w:val="false"/>
          <w:smallCaps w:val="false"/>
          <w:strike w:val="false"/>
          <w:dstrike w:val="false"/>
          <w:color w:val="000000"/>
          <w:sz w:val="24"/>
          <w:highlight w:val="white"/>
          <w:u w:val="none"/>
        </w:rPr>
        <w:t>(Acta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333/21</w:t>
      </w:r>
      <w:r>
        <w:rPr>
          <w:rFonts w:cs="Times New Roman" w:ascii="Times New Roman" w:hAnsi="Times New Roman"/>
          <w:b w:val="false"/>
          <w:i w:val="false"/>
          <w:caps w:val="false"/>
          <w:smallCaps w:val="false"/>
          <w:strike w:val="false"/>
          <w:dstrike w:val="false"/>
          <w:color w:val="000000"/>
          <w:sz w:val="24"/>
          <w:highlight w:val="white"/>
          <w:u w:val="none"/>
        </w:rPr>
        <w:t xml:space="preserve">: "Otorgar en comodato fracción inmueble NC 19-2-F-287-19 a Asociación Civil Adultos Mayores Bariloche". Autores: Concejales Gerardo Ávila, Natalia Almonacid, Claudia Torres, Norma Taboada y Carlos Sánchez y Puente (JSRN). Iniciativa: Asociación Civil Adultos Mayores. Colaboradores: Presidente del IMTVHS, Javier Giménez; a/c del Banco de Tierras, Cecilia Piedrabuena y Jefe Departamento Técnico Financiero, Mauricio Aguilar. A Asesoría Letrada y a las comisiones de Obras y Planeamiento y de </w:t>
      </w:r>
      <w:r>
        <w:rPr>
          <w:rFonts w:cs="Times New Roman" w:ascii="Times New Roman" w:hAnsi="Times New Roman"/>
          <w:b w:val="false"/>
          <w:i w:val="false"/>
          <w:caps w:val="false"/>
          <w:smallCaps w:val="false"/>
          <w:strike w:val="false"/>
          <w:dstrike w:val="false"/>
          <w:color w:val="000000"/>
          <w:sz w:val="24"/>
          <w:u w:val="none"/>
        </w:rPr>
        <w:t xml:space="preserve">Gobierno y Legales. </w:t>
      </w:r>
      <w:r>
        <w:rPr>
          <w:rFonts w:cs="Times New Roman" w:ascii="Times New Roman" w:hAnsi="Times New Roman"/>
          <w:b w:val="false"/>
          <w:i w:val="false"/>
          <w:caps w:val="false"/>
          <w:smallCaps w:val="false"/>
          <w:strike w:val="false"/>
          <w:dstrike w:val="false"/>
          <w:color w:val="000000"/>
          <w:sz w:val="24"/>
          <w:highlight w:val="green"/>
          <w:u w:val="none"/>
        </w:rPr>
        <w:t>O-21-3283. Acta 1155/21 del 29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334/21</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espacio verde. Desafecta dominio público y autoriza subdivisión simple 19-2-K-276B-01. Barrio Ushuaia. Adjudica". Autores: Concejales Gerardo Ávila, Natalia Almonacid, Claudia Torres, Norma Taboada y Carlos Sánchez y Puente (JSRN). Colaboradores: Presidente del IMTVHS, Javier Giménez; a/c del Banco de Tierras, Cecilia Piedrabuena; Jefe Departamento Técnico Financiero, Mauricio Aguilar y Directora de Catastro Municipal, Beatriz Sánchez. </w:t>
      </w:r>
      <w:r>
        <w:rPr>
          <w:rFonts w:cs="Times New Roman" w:ascii="Times New Roman" w:hAnsi="Times New Roman"/>
          <w:b w:val="false"/>
          <w:i w:val="false"/>
          <w:caps w:val="false"/>
          <w:smallCaps w:val="false"/>
          <w:strike w:val="false"/>
          <w:dstrike w:val="false"/>
          <w:color w:val="000000"/>
          <w:sz w:val="24"/>
          <w:u w:val="none"/>
        </w:rPr>
        <w:t>A 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a las comisiones de Obras y Planeamiento y d</w:t>
      </w:r>
      <w:r>
        <w:rPr>
          <w:rFonts w:cs="Times New Roman" w:ascii="Times New Roman" w:hAnsi="Times New Roman"/>
          <w:b w:val="false"/>
          <w:i w:val="false"/>
          <w:caps w:val="false"/>
          <w:smallCaps w:val="false"/>
          <w:strike w:val="false"/>
          <w:dstrike w:val="false"/>
          <w:color w:val="000000"/>
          <w:sz w:val="24"/>
          <w:u w:val="none"/>
        </w:rPr>
        <w:t xml:space="preserve">e Gobierno y Legales.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O-21-3264. Acta 1153/21 del 25/11/21.</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335/21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a la iniciativa Astropatagonia". Autores: Concejales Gerardo Ávila, Natalia Almonacid, Claudia Torres, Norma Taboada y Carlos Sánchez y Puente (JSRN). Iniciativa: Daniel Chiesa. Sobre tablas. </w:t>
      </w:r>
      <w:r>
        <w:rPr>
          <w:rFonts w:cs="Times New Roman" w:ascii="Times New Roman" w:hAnsi="Times New Roman"/>
          <w:b w:val="false"/>
          <w:i w:val="false"/>
          <w:caps w:val="false"/>
          <w:smallCaps w:val="false"/>
          <w:strike w:val="false"/>
          <w:dstrike w:val="false"/>
          <w:color w:val="000000"/>
          <w:sz w:val="24"/>
          <w:highlight w:val="green"/>
          <w:u w:val="none"/>
        </w:rPr>
        <w:t>D-21-2748.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336/21: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Autoriza comodato parcela 19-2-E-541-04 en favor Asociación Cumbres Nevadas". Autores: Concejales Natalia Almonacid, Carlos Sánchez y Puente, Gerardo Ávila, Claudia Torres y Norma Taboada (JSRN). Iniciativa: Asociación Civil Centro de Abuelos de la Tercera Juventud, Cumbres Nevadas.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Asesoría Letrada y</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a las comisiones de Obras y Planeamiento y d</w:t>
      </w:r>
      <w:r>
        <w:rPr>
          <w:rFonts w:cs="Times New Roman" w:ascii="Times New Roman" w:hAnsi="Times New Roman"/>
          <w:b w:val="false"/>
          <w:i w:val="false"/>
          <w:caps w:val="false"/>
          <w:smallCaps w:val="false"/>
          <w:strike w:val="false"/>
          <w:dstrike w:val="false"/>
          <w:color w:val="000000"/>
          <w:sz w:val="24"/>
          <w:u w:val="none"/>
        </w:rPr>
        <w:t>e Gobierno y Legales..</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O-21-3254. Acta 1149/21 del 23/09/21.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337/21</w:t>
      </w:r>
      <w:r>
        <w:rPr>
          <w:rFonts w:cs="Times New Roman" w:ascii="Times New Roman" w:hAnsi="Times New Roman"/>
          <w:b w:val="false"/>
          <w:i w:val="false"/>
          <w:caps w:val="false"/>
          <w:smallCaps w:val="false"/>
          <w:strike w:val="false"/>
          <w:dstrike w:val="false"/>
          <w:color w:val="000000"/>
          <w:sz w:val="24"/>
          <w:highlight w:val="white"/>
          <w:u w:val="none"/>
        </w:rPr>
        <w:t>: "Modifica anexo I de la ordenanza 1747-CM-07. Denominación de calle Colibrí". Autores: Concejales Natalia Almonacid, Carlos Sánchez y Puente, Gerardo Ávila, Claudia Torres y Norma Taboada (JSRN). Iniciativa: Asociación de Fomento Vecinal Villa Residencial Pájaro Azul, Puerto Moreno.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 comisión de Gobierno y Legales.</w:t>
      </w:r>
      <w:r>
        <w:rPr>
          <w:rFonts w:cs="Times New Roman" w:ascii="Times New Roman" w:hAnsi="Times New Roman"/>
          <w:b w:val="false"/>
          <w:i w:val="false"/>
          <w:caps w:val="false"/>
          <w:smallCaps w:val="false"/>
          <w:strike w:val="false"/>
          <w:dstrike w:val="false"/>
          <w:color w:val="000000"/>
          <w:sz w:val="24"/>
          <w:highlight w:val="green"/>
          <w:u w:val="none"/>
        </w:rPr>
        <w:t>O-21-3242.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338/21</w:t>
      </w:r>
      <w:r>
        <w:rPr>
          <w:rFonts w:cs="Times New Roman" w:ascii="Times New Roman" w:hAnsi="Times New Roman"/>
          <w:b w:val="false"/>
          <w:i w:val="false"/>
          <w:caps w:val="false"/>
          <w:smallCaps w:val="false"/>
          <w:strike w:val="false"/>
          <w:dstrike w:val="false"/>
          <w:color w:val="000000"/>
          <w:sz w:val="24"/>
          <w:highlight w:val="white"/>
          <w:u w:val="none"/>
        </w:rPr>
        <w:t>: "Aceptar donación obra Never More a Mr. Kissinger de Carlos Chingolo Casalla". Autores: Concejales Natalia Almonacid, Carlos Sánchez y Puente, Gerardo Ávila, Claudia Torres y Norma Taboada (JSRN). Colaborador: Subsecretario de Cultura, Joaquín De Bento. Sobre tablas.</w:t>
      </w:r>
      <w:r>
        <w:rPr>
          <w:rFonts w:cs="Times New Roman" w:ascii="Times New Roman" w:hAnsi="Times New Roman"/>
          <w:b w:val="false"/>
          <w:i w:val="false"/>
          <w:caps w:val="false"/>
          <w:smallCaps w:val="false"/>
          <w:strike w:val="false"/>
          <w:dstrike w:val="false"/>
          <w:color w:val="000000"/>
          <w:sz w:val="24"/>
          <w:highlight w:val="green"/>
          <w:u w:val="none"/>
        </w:rPr>
        <w:t>O-21-3238.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339/21</w:t>
      </w:r>
      <w:r>
        <w:rPr>
          <w:rFonts w:cs="Times New Roman" w:ascii="Times New Roman" w:hAnsi="Times New Roman"/>
          <w:b w:val="false"/>
          <w:i w:val="false"/>
          <w:caps w:val="false"/>
          <w:smallCaps w:val="false"/>
          <w:strike w:val="false"/>
          <w:dstrike w:val="false"/>
          <w:color w:val="000000"/>
          <w:sz w:val="24"/>
          <w:highlight w:val="white"/>
          <w:u w:val="none"/>
        </w:rPr>
        <w:t>: "Prorroga el vencimiento del pago de derechos de renovación de habilitaciones municipales". Autores: Concejales Natalia Almonacid, Carlos Sánchez y Puente, Gerardo Ávila, Claudia Torres y Norma Taboada (JSRN). Sobre tablas.</w:t>
      </w:r>
      <w:r>
        <w:rPr>
          <w:rFonts w:cs="Times New Roman" w:ascii="Times New Roman" w:hAnsi="Times New Roman"/>
          <w:b w:val="false"/>
          <w:i w:val="false"/>
          <w:caps w:val="false"/>
          <w:smallCaps w:val="false"/>
          <w:strike w:val="false"/>
          <w:dstrike w:val="false"/>
          <w:color w:val="000000"/>
          <w:sz w:val="24"/>
          <w:highlight w:val="green"/>
          <w:u w:val="none"/>
        </w:rPr>
        <w:t>O-21-3239.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340/21</w:t>
      </w:r>
      <w:r>
        <w:rPr>
          <w:rFonts w:cs="Times New Roman" w:ascii="Times New Roman" w:hAnsi="Times New Roman"/>
          <w:b w:val="false"/>
          <w:i w:val="false"/>
          <w:caps w:val="false"/>
          <w:smallCaps w:val="false"/>
          <w:strike w:val="false"/>
          <w:dstrike w:val="false"/>
          <w:color w:val="000000"/>
          <w:sz w:val="24"/>
          <w:highlight w:val="white"/>
          <w:u w:val="none"/>
        </w:rPr>
        <w:t xml:space="preserve">: "Se aprueba comodato área Vertedero a favor de Asociación de Recicladores Bariloche". Autor: Intendente Municipal, Gustavo Gennuso. Colaborador: Jefe de Gabinete, Marcos Barberis. A Asesoría Letrada y a la comisión de </w:t>
      </w:r>
      <w:r>
        <w:rPr>
          <w:rFonts w:cs="Times New Roman" w:ascii="Times New Roman" w:hAnsi="Times New Roman"/>
          <w:b w:val="false"/>
          <w:i w:val="false"/>
          <w:caps w:val="false"/>
          <w:smallCaps w:val="false"/>
          <w:strike w:val="false"/>
          <w:dstrike w:val="false"/>
          <w:color w:val="000000"/>
          <w:sz w:val="24"/>
          <w:highlight w:val="cyan"/>
          <w:u w:val="none"/>
        </w:rPr>
        <w:t>Gobierno y Legales.</w:t>
      </w:r>
      <w:r>
        <w:rPr>
          <w:b w:val="false"/>
          <w:caps w:val="false"/>
          <w:smallCaps w:val="false"/>
          <w:strike w:val="false"/>
          <w:dstrike w:val="false"/>
          <w:color w:val="000000"/>
          <w:highlight w:val="white"/>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341/21</w:t>
      </w:r>
      <w:r>
        <w:rPr>
          <w:rFonts w:cs="Times New Roman" w:ascii="Times New Roman" w:hAnsi="Times New Roman"/>
          <w:b w:val="false"/>
          <w:i w:val="false"/>
          <w:caps w:val="false"/>
          <w:smallCaps w:val="false"/>
          <w:strike w:val="false"/>
          <w:dstrike w:val="false"/>
          <w:color w:val="000000"/>
          <w:sz w:val="24"/>
          <w:highlight w:val="white"/>
          <w:u w:val="none"/>
        </w:rPr>
        <w:t>: "Se declara de utilidad pública y pago obligatorio la obra red de gas calle Rodolfo Walsh". Autor: Intendente Municipal, Gustavo Gennuso. Colaboradores: Jefe de Gabinete, Marcos Barberis; Secretario de Ambiente y Desarrollo Urbano, Pablo Bullaude; Subsecretaría de Proyectos Urbanos y Dirección de Obras por Contrato. Sobre tablas.</w:t>
      </w:r>
      <w:r>
        <w:rPr>
          <w:rFonts w:cs="Times New Roman" w:ascii="Times New Roman" w:hAnsi="Times New Roman"/>
          <w:b w:val="false"/>
          <w:i w:val="false"/>
          <w:caps w:val="false"/>
          <w:smallCaps w:val="false"/>
          <w:strike w:val="false"/>
          <w:dstrike w:val="false"/>
          <w:color w:val="000000"/>
          <w:sz w:val="24"/>
          <w:highlight w:val="green"/>
          <w:u w:val="none"/>
        </w:rPr>
        <w:t>O-21-3240.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342/21: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Otorgar en comodato el inmueble designado 19-2-E-541-01A, Asociación Civil Patagonia Suma". Autores: Concejales Gerardo Ávila, Natalia Almonacid, Carlos Sánchez y Puente, Norma Taboada y Claudia Torres (JSRN). Iniciativa: Asociación Civil Patagonia Suma. Colaboradores: Presidente del IMTVHS, Javier Giménez; a/c del Banco de Tierras, Cecilia Piedrabuena; Jefe Departamento Técnico Financiero, Mauricio Aguilar y Directora de Catastro Municipal, Beatriz Sánchez. A</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 xml:space="preserve">Asesoría Letrada </w:t>
      </w:r>
      <w:r>
        <w:rPr>
          <w:rFonts w:cs="Times New Roman" w:ascii="Times New Roman" w:hAnsi="Times New Roman"/>
          <w:b w:val="false"/>
          <w:i w:val="false"/>
          <w:caps w:val="false"/>
          <w:smallCaps w:val="false"/>
          <w:strike w:val="false"/>
          <w:dstrike w:val="false"/>
          <w:color w:val="000000"/>
          <w:sz w:val="24"/>
          <w:highlight w:val="white"/>
          <w:u w:val="none"/>
        </w:rPr>
        <w:t>y a las comisiones de Obras y Planeamiento</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y de Gobierno y Legales. .</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O-21-3255. Acta 1149/21 del 23/09/21.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343/21</w:t>
      </w:r>
      <w:r>
        <w:rPr>
          <w:rFonts w:cs="Times New Roman" w:ascii="Times New Roman" w:hAnsi="Times New Roman"/>
          <w:b w:val="false"/>
          <w:i w:val="false"/>
          <w:caps w:val="false"/>
          <w:smallCaps w:val="false"/>
          <w:strike w:val="false"/>
          <w:dstrike w:val="false"/>
          <w:color w:val="000000"/>
          <w:sz w:val="24"/>
          <w:highlight w:val="white"/>
          <w:u w:val="none"/>
        </w:rPr>
        <w:t xml:space="preserve">: "Modifica ordenanza 2508-CM-14". Autores: Concejales Carlos Sánchez y Puente (JSRN) y Julieta Wallace (FdT). Iniciativa: División Estacionamiento Medido, Cooperativa Encuentro, Cooperativa Nuevos Caminos, Cooperativa Liwen, Cooperativa Ebene-Zer y Cooperativa Kata Wain Newen. Colaborador: Secretario de Desarrollo Humano Integral, Juan Pablo Ferrari. Sobre tablas. </w:t>
      </w:r>
      <w:r>
        <w:rPr>
          <w:rFonts w:cs="Times New Roman" w:ascii="Times New Roman" w:hAnsi="Times New Roman"/>
          <w:b w:val="false"/>
          <w:i w:val="false"/>
          <w:caps w:val="false"/>
          <w:smallCaps w:val="false"/>
          <w:strike w:val="false"/>
          <w:dstrike w:val="false"/>
          <w:color w:val="000000"/>
          <w:sz w:val="24"/>
          <w:highlight w:val="green"/>
          <w:u w:val="none"/>
        </w:rPr>
        <w:t>O-21-3233.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ordenanza 344/21: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Aprueba Acta de intención, permuta de tierras. Se incorpora al Banco de Tierras Municipal". (29 de septiembre) Autor: Intendente Municipal, Gustavo Gennuso. Colaboradores: Jefe de Gabinete, Marcos Barberis; Secretaria Legal y Técnica, Mercedes Lasmastres; Comisión de Transacciones y Presidente del IMTVHS, Javier Giménez. Asesoría Letrada y a la comisión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O-21-3271. Acta 1154/21 del 16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comunicación 345/21</w:t>
      </w:r>
      <w:r>
        <w:rPr>
          <w:rFonts w:cs="Times New Roman" w:ascii="Times New Roman" w:hAnsi="Times New Roman"/>
          <w:b w:val="false"/>
          <w:i w:val="false"/>
          <w:caps w:val="false"/>
          <w:smallCaps w:val="false"/>
          <w:strike w:val="false"/>
          <w:dstrike w:val="false"/>
          <w:color w:val="000000"/>
          <w:sz w:val="24"/>
          <w:highlight w:val="white"/>
          <w:u w:val="none"/>
        </w:rPr>
        <w:t>: "Se comunica a la Legislatura de Río Negro solicitud de tratamiento del proyecto 1153/20". Autores: Concejales Julieta Wallace, Roxana Ferreyra y Marcelo Casas (FdT). Iniciativa: Colegio de Profesionales de Trabajo Social Río Negro, Delegación Andina.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C-21-1077.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0"/>
          <w:sz w:val="24"/>
          <w:highlight w:val="white"/>
          <w:u w:val="single"/>
        </w:rPr>
        <w:t>Proyecto de declaración 346/21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comunitario al programa Martes de Astronomía". Autores: Concejales Carlos Sánchez y Puente, Natalia Almonacid, Gerardo Ávila, Norma Taboada y Claudia Torres (JSRN). Sobre tablas. </w:t>
      </w:r>
      <w:r>
        <w:rPr>
          <w:rFonts w:cs="Times New Roman" w:ascii="Times New Roman" w:hAnsi="Times New Roman"/>
          <w:b w:val="false"/>
          <w:i w:val="false"/>
          <w:caps w:val="false"/>
          <w:smallCaps w:val="false"/>
          <w:strike w:val="false"/>
          <w:dstrike w:val="false"/>
          <w:color w:val="000000"/>
          <w:sz w:val="24"/>
          <w:highlight w:val="green"/>
          <w:u w:val="none"/>
        </w:rPr>
        <w:t>D-21-2750. Acta 1147/21 del 8/7/21.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347/21</w:t>
      </w:r>
      <w:r>
        <w:rPr>
          <w:rFonts w:cs="Times New Roman" w:ascii="Times New Roman" w:hAnsi="Times New Roman"/>
          <w:b w:val="false"/>
          <w:i w:val="false"/>
          <w:caps w:val="false"/>
          <w:smallCaps w:val="false"/>
          <w:strike w:val="false"/>
          <w:dstrike w:val="false"/>
          <w:color w:val="00000A"/>
          <w:sz w:val="24"/>
          <w:highlight w:val="white"/>
          <w:u w:val="none"/>
        </w:rPr>
        <w:t xml:space="preserve">: "Aprueba convenios RENABAP. Amplía Presupuesto 2021". Autor: Intendente Municipal, Gustavo Gennuso. Colaboradores: Jefe de Gabinete, Marcos Barberis y Secretario de Hacienda, Diego Quintana. Sobre tablas. </w:t>
      </w:r>
      <w:r>
        <w:rPr>
          <w:rFonts w:cs="Times New Roman" w:ascii="Times New Roman" w:hAnsi="Times New Roman"/>
          <w:b w:val="false"/>
          <w:i w:val="false"/>
          <w:caps w:val="false"/>
          <w:smallCaps w:val="false"/>
          <w:strike w:val="false"/>
          <w:dstrike w:val="false"/>
          <w:color w:val="000000"/>
          <w:sz w:val="24"/>
          <w:highlight w:val="green"/>
          <w:u w:val="none"/>
        </w:rPr>
        <w:t>O-21-3243. Acta 1148/21 del 26/08/21.</w:t>
      </w:r>
    </w:p>
    <w:p>
      <w:pPr>
        <w:pStyle w:val="Cuerpodetexto"/>
        <w:bidi w:val="0"/>
        <w:spacing w:lineRule="auto" w:line="240" w:before="240" w:after="0"/>
        <w:jc w:val="both"/>
        <w:rPr/>
      </w:pPr>
      <w:r>
        <w:rPr>
          <w:caps w:val="false"/>
          <w:smallCaps w:val="false"/>
          <w:strike w:val="false"/>
          <w:dstrike w:val="false"/>
          <w:color w:val="00000A"/>
          <w:highlight w:val="white"/>
          <w:u w:val="none"/>
        </w:rPr>
        <w:t> </w:t>
      </w:r>
      <w:r>
        <w:rPr>
          <w:rFonts w:cs="Times New Roman" w:ascii="Times New Roman" w:hAnsi="Times New Roman"/>
          <w:b w:val="false"/>
          <w:i w:val="false"/>
          <w:caps w:val="false"/>
          <w:smallCaps w:val="false"/>
          <w:color w:val="00000A"/>
          <w:sz w:val="24"/>
          <w:highlight w:val="white"/>
          <w:u w:val="single"/>
        </w:rPr>
        <w:t>Proyecto de ordenanza 348/21</w:t>
      </w:r>
      <w:r>
        <w:rPr>
          <w:rFonts w:cs="Times New Roman" w:ascii="Times New Roman" w:hAnsi="Times New Roman"/>
          <w:b w:val="false"/>
          <w:i w:val="false"/>
          <w:caps w:val="false"/>
          <w:smallCaps w:val="false"/>
          <w:strike w:val="false"/>
          <w:dstrike w:val="false"/>
          <w:color w:val="00000A"/>
          <w:sz w:val="24"/>
          <w:highlight w:val="white"/>
          <w:u w:val="none"/>
        </w:rPr>
        <w:t xml:space="preserve">: "Se acepta donación chipeadora, Parque Municipal Llao Llao". Autor: Intendente Municipal, Gustavo Gennuso. Colaboradores: Jefe de Gabinete, Marcos Barberis y Secretario de Ambiente y Desarrollo Urbano, Pablo Bullaude. Sobre tablas. </w:t>
      </w:r>
      <w:r>
        <w:rPr>
          <w:rFonts w:cs="Times New Roman" w:ascii="Times New Roman" w:hAnsi="Times New Roman"/>
          <w:b w:val="false"/>
          <w:i w:val="false"/>
          <w:caps w:val="false"/>
          <w:smallCaps w:val="false"/>
          <w:strike w:val="false"/>
          <w:dstrike w:val="false"/>
          <w:color w:val="000000"/>
          <w:sz w:val="24"/>
          <w:highlight w:val="green"/>
          <w:u w:val="none"/>
        </w:rPr>
        <w:t>O-21-3244.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declaración 349/21:</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 xml:space="preserve">Se declara de interés municipal, cultural, educativo y turístico la </w:t>
      </w:r>
      <w:r>
        <w:rPr>
          <w:rFonts w:cs="Times New Roman" w:ascii="Times New Roman" w:hAnsi="Times New Roman"/>
          <w:b w:val="false"/>
          <w:i/>
          <w:caps w:val="false"/>
          <w:smallCaps w:val="false"/>
          <w:strike w:val="false"/>
          <w:dstrike w:val="false"/>
          <w:color w:val="00000A"/>
          <w:sz w:val="24"/>
          <w:highlight w:val="white"/>
          <w:u w:val="none"/>
        </w:rPr>
        <w:t>Feria de Educación y Turismo 2021</w:t>
      </w:r>
      <w:r>
        <w:rPr>
          <w:b w:val="false"/>
          <w:caps w:val="false"/>
          <w:smallCaps w:val="false"/>
          <w:strike w:val="false"/>
          <w:dstrike w:val="false"/>
          <w:color w:val="00000A"/>
          <w:highlight w:val="white"/>
          <w:u w:val="none"/>
        </w:rPr>
        <w:t>"</w:t>
      </w:r>
      <w:r>
        <w:rPr>
          <w:rFonts w:cs="Times New Roman" w:ascii="Times New Roman" w:hAnsi="Times New Roman"/>
          <w:b w:val="false"/>
          <w:i w:val="false"/>
          <w:caps w:val="false"/>
          <w:smallCaps w:val="false"/>
          <w:strike w:val="false"/>
          <w:dstrike w:val="false"/>
          <w:color w:val="00000A"/>
          <w:sz w:val="24"/>
          <w:highlight w:val="white"/>
          <w:u w:val="none"/>
        </w:rPr>
        <w:t xml:space="preserve">. Autor: Concejal Ariel Cárdenas (BxC). Iniciativa: Instituto Superior de Educación Técnico Profesional Bariloche. Sobre tablas. </w:t>
      </w:r>
      <w:r>
        <w:rPr>
          <w:rFonts w:cs="Times New Roman" w:ascii="Times New Roman" w:hAnsi="Times New Roman"/>
          <w:b w:val="false"/>
          <w:i w:val="false"/>
          <w:caps w:val="false"/>
          <w:smallCaps w:val="false"/>
          <w:strike w:val="false"/>
          <w:dstrike w:val="false"/>
          <w:color w:val="00000A"/>
          <w:sz w:val="24"/>
          <w:highlight w:val="green"/>
          <w:u w:val="none"/>
        </w:rPr>
        <w:t>D-21-2752.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declaración 350/21</w:t>
      </w:r>
      <w:r>
        <w:rPr>
          <w:rFonts w:cs="Times New Roman" w:ascii="Times New Roman" w:hAnsi="Times New Roman"/>
          <w:b w:val="false"/>
          <w:i w:val="false"/>
          <w:caps w:val="false"/>
          <w:smallCaps w:val="false"/>
          <w:strike w:val="false"/>
          <w:dstrike w:val="false"/>
          <w:color w:val="00000A"/>
          <w:sz w:val="24"/>
          <w:highlight w:val="white"/>
          <w:u w:val="none"/>
        </w:rPr>
        <w:t xml:space="preserve">: "Se declara de interés municipal </w:t>
      </w:r>
      <w:r>
        <w:rPr>
          <w:rFonts w:cs="Times New Roman" w:ascii="Times New Roman" w:hAnsi="Times New Roman"/>
          <w:b w:val="false"/>
          <w:i/>
          <w:caps w:val="false"/>
          <w:smallCaps w:val="false"/>
          <w:strike w:val="false"/>
          <w:dstrike w:val="false"/>
          <w:color w:val="00000A"/>
          <w:sz w:val="24"/>
          <w:highlight w:val="white"/>
          <w:u w:val="none"/>
        </w:rPr>
        <w:t>MOMUSI</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y Encuentro Nacional Música y Educación". Autores: Concejales Julieta Wallace, Marcelo Casas y Roxana Ferreyra (FdT). Sobre tablas.</w:t>
      </w:r>
      <w:r>
        <w:rPr>
          <w:rFonts w:cs="Times New Roman" w:ascii="Times New Roman" w:hAnsi="Times New Roman"/>
          <w:b w:val="false"/>
          <w:i w:val="false"/>
          <w:caps w:val="false"/>
          <w:smallCaps w:val="false"/>
          <w:strike w:val="false"/>
          <w:dstrike w:val="false"/>
          <w:color w:val="00000A"/>
          <w:sz w:val="24"/>
          <w:highlight w:val="green"/>
          <w:u w:val="none"/>
        </w:rPr>
        <w:t>D-21-2753.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351/21</w:t>
      </w:r>
      <w:r>
        <w:rPr>
          <w:rFonts w:cs="Times New Roman" w:ascii="Times New Roman" w:hAnsi="Times New Roman"/>
          <w:b w:val="false"/>
          <w:i w:val="false"/>
          <w:caps w:val="false"/>
          <w:smallCaps w:val="false"/>
          <w:strike w:val="false"/>
          <w:dstrike w:val="false"/>
          <w:color w:val="00000A"/>
          <w:sz w:val="24"/>
          <w:highlight w:val="white"/>
          <w:u w:val="none"/>
        </w:rPr>
        <w:t xml:space="preserve">: "Prestar acuerdo llamado licitación obra pública. PROMEBA 4-325-LPN conducto pluvial Cooperativa 258". Autor: Intendente Municipal, Gustavo Gennuso. Colaboradores: Jefe de Gabinete, Marcos Barberis y Secretario de Unidad Ejecutora, Alfredo Milano. Sobre tablas. </w:t>
      </w:r>
      <w:r>
        <w:rPr>
          <w:rFonts w:cs="Times New Roman" w:ascii="Times New Roman" w:hAnsi="Times New Roman"/>
          <w:b w:val="false"/>
          <w:i w:val="false"/>
          <w:caps w:val="false"/>
          <w:smallCaps w:val="false"/>
          <w:strike w:val="false"/>
          <w:dstrike w:val="false"/>
          <w:color w:val="000000"/>
          <w:sz w:val="24"/>
          <w:highlight w:val="green"/>
          <w:u w:val="none"/>
        </w:rPr>
        <w:t>O-21-3245.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352/21</w:t>
      </w:r>
      <w:r>
        <w:rPr>
          <w:rFonts w:cs="Times New Roman" w:ascii="Times New Roman" w:hAnsi="Times New Roman"/>
          <w:b w:val="false"/>
          <w:i w:val="false"/>
          <w:caps w:val="false"/>
          <w:smallCaps w:val="false"/>
          <w:strike w:val="false"/>
          <w:dstrike w:val="false"/>
          <w:color w:val="00000A"/>
          <w:sz w:val="24"/>
          <w:highlight w:val="white"/>
          <w:u w:val="none"/>
        </w:rPr>
        <w:t xml:space="preserve">: "Desalentar uso comercial. Reducción progresiva y eliminación específica de plásticos un solo uso". Autores: Concejales Norma Taboada, Gerardo Ávila, Claudia </w:t>
      </w:r>
      <w:r>
        <w:rPr>
          <w:rFonts w:cs="Times New Roman" w:ascii="Times New Roman" w:hAnsi="Times New Roman"/>
          <w:b w:val="false"/>
          <w:i w:val="false"/>
          <w:caps w:val="false"/>
          <w:smallCaps w:val="false"/>
          <w:strike w:val="false"/>
          <w:dstrike w:val="false"/>
          <w:color w:val="00000A"/>
          <w:sz w:val="24"/>
          <w:u w:val="none"/>
        </w:rPr>
        <w:t xml:space="preserve">Torres, Carlos Sánchez y Puente y Natalia Almonacid (JSRN). Iniciativa: Mesa Bariloche Sustentable. A Asesoría Letrada y a las comisiones de </w:t>
      </w:r>
      <w:r>
        <w:rPr>
          <w:rFonts w:cs="Times New Roman" w:ascii="Times New Roman" w:hAnsi="Times New Roman"/>
          <w:b w:val="false"/>
          <w:i w:val="false"/>
          <w:caps w:val="false"/>
          <w:smallCaps w:val="false"/>
          <w:strike w:val="false"/>
          <w:dstrike w:val="false"/>
          <w:color w:val="00000A"/>
          <w:sz w:val="24"/>
          <w:highlight w:val="white"/>
          <w:u w:val="none"/>
        </w:rPr>
        <w:t>Turismo y Medio Ambiente; de</w:t>
      </w:r>
      <w:r>
        <w:rPr>
          <w:b w:val="false"/>
          <w:caps w:val="false"/>
          <w:smallCaps w:val="false"/>
          <w:strike w:val="false"/>
          <w:dstrike w:val="false"/>
          <w:color w:val="00000A"/>
          <w:highlight w:val="cyan"/>
          <w:u w:val="none"/>
        </w:rPr>
        <w:t xml:space="preserve"> </w:t>
      </w:r>
      <w:r>
        <w:rPr>
          <w:rFonts w:cs="Times New Roman" w:ascii="Times New Roman" w:hAnsi="Times New Roman"/>
          <w:b w:val="false"/>
          <w:i w:val="false"/>
          <w:caps w:val="false"/>
          <w:smallCaps w:val="false"/>
          <w:strike w:val="false"/>
          <w:dstrike w:val="false"/>
          <w:color w:val="00000A"/>
          <w:sz w:val="24"/>
          <w:highlight w:val="cyan"/>
          <w:u w:val="none"/>
        </w:rPr>
        <w:t>Economía, Hacienda, Finanzas y Desarrollo Económico y de Gobierno y Legales</w:t>
      </w:r>
      <w:r>
        <w:rPr>
          <w:rFonts w:cs="Times New Roman" w:ascii="Times New Roman" w:hAnsi="Times New Roman"/>
          <w:b w:val="false"/>
          <w:i w:val="false"/>
          <w:caps w:val="false"/>
          <w:smallCaps w:val="false"/>
          <w:strike w:val="false"/>
          <w:dstrike w:val="false"/>
          <w:color w:val="00000A"/>
          <w:sz w:val="24"/>
          <w:highlight w:val="white"/>
          <w:u w:val="none"/>
        </w:rPr>
        <w:t>. (</w:t>
      </w:r>
      <w:r>
        <w:rPr>
          <w:rFonts w:cs="Times New Roman" w:ascii="Times New Roman" w:hAnsi="Times New Roman"/>
          <w:b w:val="false"/>
          <w:i w:val="false"/>
          <w:caps w:val="false"/>
          <w:smallCaps w:val="false"/>
          <w:strike w:val="false"/>
          <w:dstrike w:val="false"/>
          <w:color w:val="FF00FF"/>
          <w:sz w:val="24"/>
          <w:highlight w:val="white"/>
          <w:u w:val="none"/>
        </w:rPr>
        <w:t>tratamiento conjunto Eco y Gob)</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353/21</w:t>
      </w:r>
      <w:r>
        <w:rPr>
          <w:rFonts w:cs="Times New Roman" w:ascii="Times New Roman" w:hAnsi="Times New Roman"/>
          <w:b w:val="false"/>
          <w:i w:val="false"/>
          <w:caps w:val="false"/>
          <w:smallCaps w:val="false"/>
          <w:strike w:val="false"/>
          <w:dstrike w:val="false"/>
          <w:color w:val="00000A"/>
          <w:sz w:val="24"/>
          <w:highlight w:val="white"/>
          <w:u w:val="none"/>
        </w:rPr>
        <w:t>: "Derogación de ordenanza 105-I-1977. Reglamento para lustrabotas". Autores: Concejales Julieta Wallace, Marcelo Casas y Roxana Ferreyra (FdT). Sobre tablas.</w:t>
      </w:r>
      <w:r>
        <w:rPr>
          <w:rFonts w:cs="Times New Roman" w:ascii="Times New Roman" w:hAnsi="Times New Roman"/>
          <w:b w:val="false"/>
          <w:i w:val="false"/>
          <w:caps w:val="false"/>
          <w:smallCaps w:val="false"/>
          <w:strike w:val="false"/>
          <w:dstrike w:val="false"/>
          <w:color w:val="000000"/>
          <w:sz w:val="24"/>
          <w:highlight w:val="green"/>
          <w:u w:val="none"/>
        </w:rPr>
        <w:t>O-21-3251.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354/21</w:t>
      </w:r>
      <w:r>
        <w:rPr>
          <w:rFonts w:cs="Times New Roman" w:ascii="Times New Roman" w:hAnsi="Times New Roman"/>
          <w:b w:val="false"/>
          <w:i w:val="false"/>
          <w:caps w:val="false"/>
          <w:smallCaps w:val="false"/>
          <w:strike w:val="false"/>
          <w:dstrike w:val="false"/>
          <w:color w:val="00000A"/>
          <w:sz w:val="24"/>
          <w:highlight w:val="white"/>
          <w:u w:val="none"/>
        </w:rPr>
        <w:t>: "Autoriza Ejecutivo Municipal suscripción comodato inmueble 19-2-N-161-01. Junta Vecinal Villa Lago Gutiérrez". Autores: Concejales Julieta Wallace, Marcelo Casas y Roxana Ferreyra (FdT). Iniciativa: Junta Vecinal Villa Lago Gutiérrez. A Asesoría Letrada y a las comisiones d</w:t>
      </w:r>
      <w:r>
        <w:rPr>
          <w:rFonts w:cs="Times New Roman" w:ascii="Times New Roman" w:hAnsi="Times New Roman"/>
          <w:b w:val="false"/>
          <w:i w:val="false"/>
          <w:caps w:val="false"/>
          <w:smallCaps w:val="false"/>
          <w:strike w:val="false"/>
          <w:dstrike w:val="false"/>
          <w:color w:val="00000A"/>
          <w:sz w:val="24"/>
          <w:u w:val="none"/>
        </w:rPr>
        <w:t xml:space="preserve">e Obras y Planeamiento </w:t>
      </w:r>
      <w:r>
        <w:rPr>
          <w:rFonts w:cs="Times New Roman" w:ascii="Times New Roman" w:hAnsi="Times New Roman"/>
          <w:b w:val="false"/>
          <w:i w:val="false"/>
          <w:caps w:val="false"/>
          <w:smallCaps w:val="false"/>
          <w:strike w:val="false"/>
          <w:dstrike w:val="false"/>
          <w:color w:val="00000A"/>
          <w:sz w:val="24"/>
          <w:highlight w:val="white"/>
          <w:u w:val="none"/>
        </w:rPr>
        <w:t>y de Gobierno y Legales.</w:t>
      </w:r>
      <w:r>
        <w:rPr>
          <w:b w:val="false"/>
          <w:caps w:val="false"/>
          <w:smallCaps w:val="false"/>
          <w:strike w:val="false"/>
          <w:dstrike w:val="false"/>
          <w:color w:val="00000A"/>
          <w:highlight w:val="cyan"/>
          <w:u w:val="none"/>
        </w:rPr>
        <w:t xml:space="preserve"> </w:t>
      </w:r>
      <w:r>
        <w:rPr>
          <w:b w:val="false"/>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strike w:val="false"/>
          <w:dstrike w:val="false"/>
          <w:color w:val="000000"/>
          <w:sz w:val="24"/>
          <w:highlight w:val="green"/>
          <w:u w:val="none"/>
        </w:rPr>
        <w:t>O-21-3272. Acta 1154/21 del 16 de diciembre de 2021.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declaración 355/21</w:t>
      </w:r>
      <w:r>
        <w:rPr>
          <w:rFonts w:cs="Times New Roman" w:ascii="Times New Roman" w:hAnsi="Times New Roman"/>
          <w:b w:val="false"/>
          <w:i w:val="false"/>
          <w:caps w:val="false"/>
          <w:smallCaps w:val="false"/>
          <w:strike w:val="false"/>
          <w:dstrike w:val="false"/>
          <w:color w:val="00000A"/>
          <w:sz w:val="24"/>
          <w:highlight w:val="white"/>
          <w:u w:val="none"/>
        </w:rPr>
        <w:t xml:space="preserve">: "Declarar de interés municipal las VI Jornadas Forestales Andinas". Autores: Concejales Norma Taboada, Claudia Torres, Carlos Sánchez y Puente, Natalia Almonacid y Gerardo Ávila (JSRN). Iniciativa: Presidente Comité Organizador, Mario Pastorino. Sobre tablas. </w:t>
      </w:r>
      <w:r>
        <w:rPr>
          <w:rFonts w:cs="Times New Roman" w:ascii="Times New Roman" w:hAnsi="Times New Roman"/>
          <w:b w:val="false"/>
          <w:i w:val="false"/>
          <w:caps w:val="false"/>
          <w:smallCaps w:val="false"/>
          <w:strike w:val="false"/>
          <w:dstrike w:val="false"/>
          <w:color w:val="00000A"/>
          <w:sz w:val="24"/>
          <w:highlight w:val="green"/>
          <w:u w:val="none"/>
        </w:rPr>
        <w:t>D-21-2754.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declaración 356/21</w:t>
      </w:r>
      <w:r>
        <w:rPr>
          <w:rFonts w:cs="Times New Roman" w:ascii="Times New Roman" w:hAnsi="Times New Roman"/>
          <w:b w:val="false"/>
          <w:i w:val="false"/>
          <w:caps w:val="false"/>
          <w:smallCaps w:val="false"/>
          <w:strike w:val="false"/>
          <w:dstrike w:val="false"/>
          <w:color w:val="00000A"/>
          <w:sz w:val="24"/>
          <w:highlight w:val="white"/>
          <w:u w:val="none"/>
        </w:rPr>
        <w:t xml:space="preserve">: "Se declara de interés municipal VIII Congreso Internacional de Comunicación Pública de Ciencia y Tecnología". Autores: Concejales Julieta Wallace, Marcelo Casas, Roxana Ferreyra (FdT). Sobre tablas. </w:t>
      </w:r>
      <w:r>
        <w:rPr>
          <w:rFonts w:cs="Times New Roman" w:ascii="Times New Roman" w:hAnsi="Times New Roman"/>
          <w:b w:val="false"/>
          <w:i w:val="false"/>
          <w:caps w:val="false"/>
          <w:smallCaps w:val="false"/>
          <w:strike w:val="false"/>
          <w:dstrike w:val="false"/>
          <w:color w:val="00000A"/>
          <w:sz w:val="24"/>
          <w:highlight w:val="green"/>
          <w:u w:val="none"/>
        </w:rPr>
        <w:t>D-21-2755.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357/21</w:t>
      </w:r>
      <w:r>
        <w:rPr>
          <w:rFonts w:cs="Times New Roman" w:ascii="Times New Roman" w:hAnsi="Times New Roman"/>
          <w:b w:val="false"/>
          <w:i w:val="false"/>
          <w:caps w:val="false"/>
          <w:smallCaps w:val="false"/>
          <w:strike w:val="false"/>
          <w:dstrike w:val="false"/>
          <w:color w:val="00000A"/>
          <w:sz w:val="24"/>
          <w:highlight w:val="white"/>
          <w:u w:val="none"/>
        </w:rPr>
        <w:t>: "Ratifica convenio Ministerio de Obras y Servicios Públicos de la Provincia de Río Negro. Amplía Presupuesto 2021". Autor: Intendente Municipal, Gustavo Gennuso. Colaboradores: Jefe de Gabinete, Marcos Barberis y Secretario de Hacienda, Diego Quintana. Sobre tablas.</w:t>
      </w:r>
      <w:r>
        <w:rPr>
          <w:rFonts w:cs="Times New Roman" w:ascii="Times New Roman" w:hAnsi="Times New Roman"/>
          <w:b w:val="false"/>
          <w:i w:val="false"/>
          <w:caps w:val="false"/>
          <w:smallCaps w:val="false"/>
          <w:strike w:val="false"/>
          <w:dstrike w:val="false"/>
          <w:color w:val="000000"/>
          <w:sz w:val="24"/>
          <w:highlight w:val="green"/>
          <w:u w:val="none"/>
        </w:rPr>
        <w:t>O-21-3246.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358/21</w:t>
      </w:r>
      <w:r>
        <w:rPr>
          <w:rFonts w:cs="Times New Roman" w:ascii="Times New Roman" w:hAnsi="Times New Roman"/>
          <w:b w:val="false"/>
          <w:i w:val="false"/>
          <w:caps w:val="false"/>
          <w:smallCaps w:val="false"/>
          <w:strike w:val="false"/>
          <w:dstrike w:val="false"/>
          <w:color w:val="00000A"/>
          <w:sz w:val="24"/>
          <w:highlight w:val="white"/>
          <w:u w:val="none"/>
        </w:rPr>
        <w:t>: "Prestar acuerdo llamado licitación obra pública. Promeba 4 - Obra pluvial cruce Herman". Autor: Intendente Municipal, Gustavo Gennuso. Colaboradores: Jefe de Gabinete, Marcos Barberis; Secretaria Legal y Técnica Mercedes Lasmatres y Subsecretario de Unidad Ejecutora, Alfredo Milano. Sobre tablas.</w:t>
      </w:r>
      <w:r>
        <w:rPr>
          <w:rFonts w:cs="Times New Roman" w:ascii="Times New Roman" w:hAnsi="Times New Roman"/>
          <w:b w:val="false"/>
          <w:i w:val="false"/>
          <w:caps w:val="false"/>
          <w:smallCaps w:val="false"/>
          <w:strike w:val="false"/>
          <w:dstrike w:val="false"/>
          <w:color w:val="000000"/>
          <w:sz w:val="24"/>
          <w:highlight w:val="green"/>
          <w:u w:val="none"/>
        </w:rPr>
        <w:t>O-21-3247.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359/21</w:t>
      </w:r>
      <w:r>
        <w:rPr>
          <w:rFonts w:cs="Times New Roman" w:ascii="Times New Roman" w:hAnsi="Times New Roman"/>
          <w:b w:val="false"/>
          <w:i w:val="false"/>
          <w:caps w:val="false"/>
          <w:smallCaps w:val="false"/>
          <w:strike w:val="false"/>
          <w:dstrike w:val="false"/>
          <w:color w:val="00000A"/>
          <w:sz w:val="24"/>
          <w:highlight w:val="white"/>
          <w:u w:val="none"/>
        </w:rPr>
        <w:t>: "Prestar acuerdo llamado licitación obra pública. Promeba 4 - Obra nexo pluvial Omega". Autor: Intendente Municipal, Gustavo Gennuso. Colaboradores: Jefe de Gabinete, Marcos Barberis; Secretaria Legal y Técnica Mercedes Lasmatres y Subsecretario de Unidad Ejecutora, Alfredo Milano. Sobre tablas.</w:t>
      </w:r>
      <w:r>
        <w:rPr>
          <w:rFonts w:cs="Times New Roman" w:ascii="Times New Roman" w:hAnsi="Times New Roman"/>
          <w:b w:val="false"/>
          <w:i w:val="false"/>
          <w:caps w:val="false"/>
          <w:smallCaps w:val="false"/>
          <w:strike w:val="false"/>
          <w:dstrike w:val="false"/>
          <w:color w:val="000000"/>
          <w:sz w:val="24"/>
          <w:highlight w:val="green"/>
          <w:u w:val="none"/>
        </w:rPr>
        <w:t>O-21-3248.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ordenanza 360/21</w:t>
      </w:r>
      <w:r>
        <w:rPr>
          <w:rFonts w:cs="Times New Roman" w:ascii="Times New Roman" w:hAnsi="Times New Roman"/>
          <w:b w:val="false"/>
          <w:i w:val="false"/>
          <w:caps w:val="false"/>
          <w:smallCaps w:val="false"/>
          <w:strike w:val="false"/>
          <w:dstrike w:val="false"/>
          <w:color w:val="00000A"/>
          <w:sz w:val="24"/>
          <w:highlight w:val="white"/>
          <w:u w:val="none"/>
        </w:rPr>
        <w:t>: "Prestar acuerdo llamado licitación obra pública. Promeba 4 - Centro de Desarrollo Infantil y cloacas Ushuaia". Autor: Intendente Municipal, Gustavo Gennuso. Colaboradores: Jefe de Gabinete, Marcos Barberis; Secretaria Legal y Técnica Mercedes Lasmatres y Subsecretario de Unidad Ejecutora, Alfredo Milano. Sobre tablas.</w:t>
      </w:r>
      <w:r>
        <w:rPr>
          <w:rFonts w:cs="Times New Roman" w:ascii="Times New Roman" w:hAnsi="Times New Roman"/>
          <w:b w:val="false"/>
          <w:i w:val="false"/>
          <w:caps w:val="false"/>
          <w:smallCaps w:val="false"/>
          <w:strike w:val="false"/>
          <w:dstrike w:val="false"/>
          <w:color w:val="000000"/>
          <w:sz w:val="24"/>
          <w:highlight w:val="green"/>
          <w:u w:val="none"/>
        </w:rPr>
        <w:t>O-21-3249. Acta 1148/21 del 26/08/21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declaración 361/21</w:t>
      </w:r>
      <w:r>
        <w:rPr>
          <w:rFonts w:cs="Times New Roman" w:ascii="Times New Roman" w:hAnsi="Times New Roman"/>
          <w:b w:val="false"/>
          <w:i w:val="false"/>
          <w:caps w:val="false"/>
          <w:smallCaps w:val="false"/>
          <w:strike w:val="false"/>
          <w:dstrike w:val="false"/>
          <w:color w:val="00000A"/>
          <w:sz w:val="24"/>
          <w:highlight w:val="white"/>
          <w:u w:val="none"/>
        </w:rPr>
        <w:t xml:space="preserve">: "Se declara de interés municipal y cultural el libro </w:t>
      </w:r>
      <w:r>
        <w:rPr>
          <w:rFonts w:cs="Times New Roman" w:ascii="Times New Roman" w:hAnsi="Times New Roman"/>
          <w:b w:val="false"/>
          <w:i/>
          <w:caps w:val="false"/>
          <w:smallCaps w:val="false"/>
          <w:strike w:val="false"/>
          <w:dstrike w:val="false"/>
          <w:color w:val="00000A"/>
          <w:sz w:val="24"/>
          <w:highlight w:val="white"/>
          <w:u w:val="none"/>
        </w:rPr>
        <w:t>Las colonizaciones del Nahuel Huapi</w:t>
      </w:r>
      <w:r>
        <w:rPr>
          <w:b w:val="false"/>
          <w:caps w:val="false"/>
          <w:smallCaps w:val="false"/>
          <w:strike w:val="false"/>
          <w:dstrike w:val="false"/>
          <w:color w:val="00000A"/>
          <w:highlight w:val="white"/>
          <w:u w:val="none"/>
        </w:rPr>
        <w:t>"</w:t>
      </w:r>
      <w:r>
        <w:rPr>
          <w:rFonts w:cs="Times New Roman" w:ascii="Times New Roman" w:hAnsi="Times New Roman"/>
          <w:b w:val="false"/>
          <w:i w:val="false"/>
          <w:caps w:val="false"/>
          <w:smallCaps w:val="false"/>
          <w:strike w:val="false"/>
          <w:dstrike w:val="false"/>
          <w:color w:val="00000A"/>
          <w:sz w:val="24"/>
          <w:highlight w:val="white"/>
          <w:u w:val="none"/>
        </w:rPr>
        <w:t>. Autores: Concejales Natalia Almonacid, Carlos Sánchez y Puente, Gerardo Ávila, Norma Taboada y Claudia Torres (JSRN). Sobre tablas.</w:t>
      </w:r>
      <w:r>
        <w:rPr>
          <w:rFonts w:cs="Times New Roman" w:ascii="Times New Roman" w:hAnsi="Times New Roman"/>
          <w:b w:val="false"/>
          <w:i w:val="false"/>
          <w:caps w:val="false"/>
          <w:smallCaps w:val="false"/>
          <w:strike w:val="false"/>
          <w:dstrike w:val="false"/>
          <w:color w:val="00000A"/>
          <w:sz w:val="24"/>
          <w:highlight w:val="green"/>
          <w:u w:val="none"/>
        </w:rPr>
        <w:t>D-21-2756. Acta 1148/21 del 26/08/21.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00000A"/>
          <w:sz w:val="24"/>
          <w:highlight w:val="white"/>
          <w:u w:val="single"/>
        </w:rPr>
        <w:t>Proyecto de declaración 362/21</w:t>
      </w:r>
      <w:r>
        <w:rPr>
          <w:rFonts w:cs="Times New Roman" w:ascii="Times New Roman" w:hAnsi="Times New Roman"/>
          <w:b w:val="false"/>
          <w:i w:val="false"/>
          <w:caps w:val="false"/>
          <w:smallCaps w:val="false"/>
          <w:strike w:val="false"/>
          <w:dstrike w:val="false"/>
          <w:color w:val="00000A"/>
          <w:sz w:val="24"/>
          <w:highlight w:val="white"/>
          <w:u w:val="none"/>
        </w:rPr>
        <w:t>: "Se declara de interés municipal y educativo la 4ª Muestra de Carreras de Educación Superior Pública". Autores: Comisión Legislativa, Concejales Natalia Almonacid, Carlos Sánchez y Puente (JSRN), Gerardo del Río (PUL), Julieta Wallace (FdT), Ariel Cárdenas (BxC) y Pablo Chamatrópulos (Podemos Bariloche). Sobre tablas. .</w:t>
      </w:r>
      <w:r>
        <w:rPr>
          <w:rFonts w:cs="Times New Roman" w:ascii="Times New Roman" w:hAnsi="Times New Roman"/>
          <w:b w:val="false"/>
          <w:i w:val="false"/>
          <w:caps w:val="false"/>
          <w:smallCaps w:val="false"/>
          <w:strike w:val="false"/>
          <w:dstrike w:val="false"/>
          <w:color w:val="00000A"/>
          <w:sz w:val="24"/>
          <w:highlight w:val="green"/>
          <w:u w:val="none"/>
        </w:rPr>
        <w:t>D-21-2757. Acta 1148/21 del 26/08/21.</w:t>
      </w:r>
    </w:p>
    <w:p>
      <w:pPr>
        <w:pStyle w:val="Cuerpodetexto"/>
        <w:bidi w:val="0"/>
        <w:spacing w:lineRule="auto" w:line="240" w:before="240" w:after="120"/>
        <w:jc w:val="both"/>
        <w:rPr/>
      </w:pPr>
      <w:r>
        <w:rPr>
          <w:rFonts w:cs="Times New Roman" w:ascii="Times New Roman" w:hAnsi="Times New Roman"/>
          <w:b w:val="false"/>
          <w:i w:val="false"/>
          <w:caps w:val="false"/>
          <w:smallCaps w:val="false"/>
          <w:color w:val="000000"/>
          <w:sz w:val="24"/>
          <w:highlight w:val="white"/>
          <w:u w:val="single"/>
        </w:rPr>
        <w:t>Proyecto de declaración 363/21</w:t>
      </w:r>
      <w:r>
        <w:rPr>
          <w:rFonts w:cs="Times New Roman" w:ascii="Times New Roman" w:hAnsi="Times New Roman"/>
          <w:b w:val="false"/>
          <w:i w:val="false"/>
          <w:caps w:val="false"/>
          <w:smallCaps w:val="false"/>
          <w:strike w:val="false"/>
          <w:dstrike w:val="false"/>
          <w:color w:val="000000"/>
          <w:sz w:val="24"/>
          <w:highlight w:val="white"/>
          <w:u w:val="none"/>
        </w:rPr>
        <w:t>: "Se declara de interés municipal al Colectivo Refugiarte". Autores: Concejales Julieta Wallace, Marcelo Casas y Roxana Ferreyra (FdT). Iniciativa: Colectivo Refugiarte. Sobre tablas.</w:t>
      </w:r>
      <w:r>
        <w:rPr>
          <w:rFonts w:cs="Times New Roman" w:ascii="Times New Roman" w:hAnsi="Times New Roman"/>
          <w:b w:val="false"/>
          <w:i w:val="false"/>
          <w:caps w:val="false"/>
          <w:smallCaps w:val="false"/>
          <w:strike w:val="false"/>
          <w:dstrike w:val="false"/>
          <w:color w:val="00000A"/>
          <w:sz w:val="24"/>
          <w:highlight w:val="white"/>
          <w:u w:val="none"/>
        </w:rPr>
        <w:t>.</w:t>
      </w:r>
      <w:r>
        <w:rPr>
          <w:rFonts w:cs="Times New Roman" w:ascii="Times New Roman" w:hAnsi="Times New Roman"/>
          <w:b w:val="false"/>
          <w:i w:val="false"/>
          <w:caps w:val="false"/>
          <w:smallCaps w:val="false"/>
          <w:strike w:val="false"/>
          <w:dstrike w:val="false"/>
          <w:color w:val="00000A"/>
          <w:sz w:val="24"/>
          <w:highlight w:val="green"/>
          <w:u w:val="none"/>
        </w:rPr>
        <w:t xml:space="preserve">D-21-2758. Acta 1148/21 del 26/08/21.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364/21</w:t>
      </w:r>
      <w:r>
        <w:rPr>
          <w:rFonts w:cs="Times New Roman" w:ascii="Times New Roman" w:hAnsi="Times New Roman"/>
          <w:b w:val="false"/>
          <w:i w:val="false"/>
          <w:caps w:val="false"/>
          <w:smallCaps w:val="false"/>
          <w:strike w:val="false"/>
          <w:dstrike w:val="false"/>
          <w:color w:val="222222"/>
          <w:sz w:val="24"/>
          <w:u w:val="none"/>
        </w:rPr>
        <w:t>: "Aprobar balance año 2018 del Tribunal de Contralor". Autores: Estanilao Cazaux, Luisa Mora Cid y José Oscar Cannizzaro, miembros del Tribunal de Contralor</w:t>
      </w:r>
      <w:r>
        <w:rPr>
          <w:rFonts w:cs="Times New Roman" w:ascii="Times New Roman" w:hAnsi="Times New Roman"/>
          <w:b w:val="false"/>
          <w:i w:val="false"/>
          <w:caps w:val="false"/>
          <w:smallCaps w:val="false"/>
          <w:strike w:val="false"/>
          <w:dstrike w:val="false"/>
          <w:color w:val="222222"/>
          <w:sz w:val="24"/>
          <w:highlight w:val="white"/>
          <w:u w:val="none"/>
        </w:rPr>
        <w:t xml:space="preserve">. A Asesoría Letrada </w:t>
      </w:r>
      <w:r>
        <w:rPr>
          <w:rFonts w:cs="Times New Roman" w:ascii="Times New Roman" w:hAnsi="Times New Roman"/>
          <w:b w:val="false"/>
          <w:i w:val="false"/>
          <w:caps w:val="false"/>
          <w:smallCaps w:val="false"/>
          <w:strike w:val="false"/>
          <w:dstrike w:val="false"/>
          <w:color w:val="222222"/>
          <w:sz w:val="24"/>
          <w:u w:val="none"/>
        </w:rPr>
        <w:t>y a las comisiones de</w:t>
      </w:r>
      <w:r>
        <w:rPr>
          <w:b w:val="false"/>
          <w:caps w:val="false"/>
          <w:smallCaps w:val="false"/>
          <w:strike w:val="false"/>
          <w:dstrike w:val="false"/>
          <w:color w:val="000000"/>
          <w:u w:val="none"/>
        </w:rPr>
        <w:t xml:space="preserve"> </w:t>
      </w:r>
      <w:r>
        <w:rPr>
          <w:rFonts w:cs="Times New Roman" w:ascii="Times New Roman" w:hAnsi="Times New Roman"/>
          <w:b w:val="false"/>
          <w:i w:val="false"/>
          <w:caps w:val="false"/>
          <w:smallCaps w:val="false"/>
          <w:strike w:val="false"/>
          <w:dstrike w:val="false"/>
          <w:color w:val="000000"/>
          <w:sz w:val="24"/>
          <w:u w:val="none"/>
        </w:rPr>
        <w:t>Economía, Hacienda, Finanzas y Desarrollo Económico</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 xml:space="preserve">y de </w:t>
      </w:r>
      <w:r>
        <w:rPr>
          <w:rFonts w:cs="Times New Roman" w:ascii="Times New Roman" w:hAnsi="Times New Roman"/>
          <w:b w:val="false"/>
          <w:i w:val="false"/>
          <w:caps w:val="false"/>
          <w:smallCaps w:val="false"/>
          <w:strike w:val="false"/>
          <w:dstrike w:val="false"/>
          <w:color w:val="222222"/>
          <w:sz w:val="24"/>
          <w:highlight w:val="cyan"/>
          <w:u w:val="none"/>
        </w:rPr>
        <w:t>Gobierno y Legales.</w:t>
      </w:r>
      <w:r>
        <w:rPr>
          <w:b w:val="false"/>
          <w:caps w:val="false"/>
          <w:smallCaps w:val="false"/>
          <w:strike w:val="false"/>
          <w:dstrike w:val="false"/>
          <w:color w:val="222222"/>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comunicación 365/21</w:t>
      </w:r>
      <w:r>
        <w:rPr>
          <w:rFonts w:cs="Times New Roman" w:ascii="Times New Roman" w:hAnsi="Times New Roman"/>
          <w:b w:val="false"/>
          <w:i w:val="false"/>
          <w:caps w:val="false"/>
          <w:smallCaps w:val="false"/>
          <w:strike w:val="false"/>
          <w:dstrike w:val="false"/>
          <w:color w:val="222222"/>
          <w:sz w:val="24"/>
          <w:u w:val="none"/>
        </w:rPr>
        <w:t xml:space="preserve">: "Se comunica al Ministerio de Educación de la Provincia garantice funcionamiento de comedores escolares". Autores: Concejales Julieta Wallace, Marcelo Casas y Roxana Ferreyra (FdT. </w:t>
      </w:r>
      <w:r>
        <w:rPr>
          <w:rFonts w:cs="Times New Roman" w:ascii="Times New Roman" w:hAnsi="Times New Roman"/>
          <w:b w:val="false"/>
          <w:i w:val="false"/>
          <w:caps w:val="false"/>
          <w:smallCaps w:val="false"/>
          <w:strike w:val="false"/>
          <w:dstrike w:val="false"/>
          <w:color w:val="FF0000"/>
          <w:sz w:val="24"/>
          <w:highlight w:val="white"/>
          <w:u w:val="none"/>
        </w:rPr>
        <w:t>Rechazado. Acta 1149/21 del 23/9/21</w:t>
      </w:r>
      <w:r>
        <w:rPr>
          <w:b w:val="false"/>
          <w:caps w:val="false"/>
          <w:smallCaps w:val="false"/>
          <w:strike w:val="false"/>
          <w:dstrike w:val="false"/>
          <w:color w:val="222222"/>
          <w:u w:val="none"/>
        </w:rPr>
        <w:t xml:space="preserve">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366/21</w:t>
      </w:r>
      <w:r>
        <w:rPr>
          <w:rFonts w:cs="Times New Roman" w:ascii="Times New Roman" w:hAnsi="Times New Roman"/>
          <w:b w:val="false"/>
          <w:i w:val="false"/>
          <w:caps w:val="false"/>
          <w:smallCaps w:val="false"/>
          <w:strike w:val="false"/>
          <w:dstrike w:val="false"/>
          <w:color w:val="222222"/>
          <w:sz w:val="24"/>
          <w:u w:val="none"/>
        </w:rPr>
        <w:t xml:space="preserve">: "Se incorpora playa y playón Puerto San Carlos al Sistema Estacionamiento Medido". Autores: Concejales Julieta Wallace, Marcelo Casas y Roxana Ferreyra (FdT). Iniciativa: Mesa de Cooperativas del Sistema de Estacionamiento Medido. A </w:t>
      </w:r>
      <w:r>
        <w:rPr>
          <w:rFonts w:cs="Times New Roman" w:ascii="Times New Roman" w:hAnsi="Times New Roman"/>
          <w:b w:val="false"/>
          <w:i w:val="false"/>
          <w:caps w:val="false"/>
          <w:smallCaps w:val="false"/>
          <w:strike w:val="false"/>
          <w:dstrike w:val="false"/>
          <w:color w:val="222222"/>
          <w:sz w:val="24"/>
          <w:highlight w:val="white"/>
          <w:u w:val="none"/>
        </w:rPr>
        <w:t>Asesoría Letrada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 xml:space="preserve">y a las comisiones de Servicios, Tránsito y Transporte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O-21-3284. Acta 1155/21 del 29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367/21</w:t>
      </w:r>
      <w:r>
        <w:rPr>
          <w:rFonts w:cs="Times New Roman" w:ascii="Times New Roman" w:hAnsi="Times New Roman"/>
          <w:b w:val="false"/>
          <w:i w:val="false"/>
          <w:caps w:val="false"/>
          <w:smallCaps w:val="false"/>
          <w:strike w:val="false"/>
          <w:dstrike w:val="false"/>
          <w:color w:val="222222"/>
          <w:sz w:val="24"/>
          <w:u w:val="none"/>
        </w:rPr>
        <w:t xml:space="preserve">: "Designar con el nombre Edgardo Gabriel Ehlers la sala de lectura de la Biblioteca Municipal". Autor: Concejal Ariel Cárdenas (BxC). Colaboradores: Comité Seccional UCR Bariloche y sra. María Eugenia Oso, Biblioteca Municipal. </w:t>
      </w:r>
      <w:r>
        <w:rPr>
          <w:rFonts w:cs="Times New Roman" w:ascii="Times New Roman" w:hAnsi="Times New Roman"/>
          <w:b w:val="false"/>
          <w:i w:val="false"/>
          <w:caps w:val="false"/>
          <w:smallCaps w:val="false"/>
          <w:strike w:val="false"/>
          <w:dstrike w:val="false"/>
          <w:color w:val="000000"/>
          <w:sz w:val="24"/>
          <w:u w:val="none"/>
        </w:rPr>
        <w:t>.</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O-21-3256. Acta 1149/21 del 23/09/21.</w:t>
      </w:r>
    </w:p>
    <w:p>
      <w:pPr>
        <w:pStyle w:val="Cuerpodetexto"/>
        <w:bidi w:val="0"/>
        <w:spacing w:lineRule="auto" w:line="240" w:before="240" w:after="0"/>
        <w:jc w:val="both"/>
        <w:rPr/>
      </w:pPr>
      <w:r>
        <w:rPr>
          <w:caps w:val="false"/>
          <w:smallCaps w:val="false"/>
          <w:strike w:val="false"/>
          <w:dstrike w:val="false"/>
          <w:color w:val="222222"/>
          <w:u w:val="none"/>
        </w:rPr>
        <w:t> </w:t>
      </w:r>
      <w:r>
        <w:rPr>
          <w:rFonts w:cs="Times New Roman" w:ascii="Times New Roman" w:hAnsi="Times New Roman"/>
          <w:b w:val="false"/>
          <w:i w:val="false"/>
          <w:caps w:val="false"/>
          <w:smallCaps w:val="false"/>
          <w:color w:val="222222"/>
          <w:sz w:val="24"/>
          <w:u w:val="single"/>
        </w:rPr>
        <w:t>Proyecto de comunicación 368/21</w:t>
      </w:r>
      <w:r>
        <w:rPr>
          <w:rFonts w:cs="Times New Roman" w:ascii="Times New Roman" w:hAnsi="Times New Roman"/>
          <w:b w:val="false"/>
          <w:i w:val="false"/>
          <w:caps w:val="false"/>
          <w:smallCaps w:val="false"/>
          <w:strike w:val="false"/>
          <w:dstrike w:val="false"/>
          <w:color w:val="222222"/>
          <w:sz w:val="24"/>
          <w:u w:val="none"/>
        </w:rPr>
        <w:t xml:space="preserve">: "Se comunica a la Legislatura de Río Negro solicitud de tratamiento de proyecto N° 575/2021". Autores: Concejales Julieta Wallace, Marcelo Casas y Roxana Ferreyra (FdT). </w:t>
      </w:r>
      <w:r>
        <w:rPr>
          <w:rFonts w:cs="Times New Roman" w:ascii="Times New Roman" w:hAnsi="Times New Roman"/>
          <w:b w:val="false"/>
          <w:i w:val="false"/>
          <w:caps w:val="false"/>
          <w:smallCaps w:val="false"/>
          <w:strike w:val="false"/>
          <w:dstrike w:val="false"/>
          <w:color w:val="000000"/>
          <w:sz w:val="24"/>
          <w:highlight w:val="green"/>
          <w:u w:val="none"/>
        </w:rPr>
        <w:t>C-21-1078. Acta 1149/21 del 23/09/21.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369/21</w:t>
      </w:r>
      <w:r>
        <w:rPr>
          <w:rFonts w:cs="Times New Roman" w:ascii="Times New Roman" w:hAnsi="Times New Roman"/>
          <w:b w:val="false"/>
          <w:i w:val="false"/>
          <w:caps w:val="false"/>
          <w:smallCaps w:val="false"/>
          <w:strike w:val="false"/>
          <w:dstrike w:val="false"/>
          <w:color w:val="222222"/>
          <w:sz w:val="24"/>
          <w:u w:val="none"/>
        </w:rPr>
        <w:t xml:space="preserve">: "Se declara de interés municipal el libro Abanico de Recetas". Autores: Concejales Claudia Torres, Carlos Sánchez y Puente, Norma Taboada, Gerardo Ávila y Natalia Almonacid (JSRN). </w:t>
      </w:r>
      <w:r>
        <w:rPr>
          <w:rFonts w:cs="Times New Roman" w:ascii="Times New Roman" w:hAnsi="Times New Roman"/>
          <w:b w:val="false"/>
          <w:i w:val="false"/>
          <w:caps w:val="false"/>
          <w:smallCaps w:val="false"/>
          <w:strike w:val="false"/>
          <w:dstrike w:val="false"/>
          <w:color w:val="00000A"/>
          <w:sz w:val="24"/>
          <w:highlight w:val="green"/>
          <w:u w:val="none"/>
        </w:rPr>
        <w:t>D-21-2763. Acta 1149/21 del 23/09/21.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comunicación 370/21</w:t>
      </w:r>
      <w:r>
        <w:rPr>
          <w:rFonts w:cs="Times New Roman" w:ascii="Times New Roman" w:hAnsi="Times New Roman"/>
          <w:b w:val="false"/>
          <w:i w:val="false"/>
          <w:caps w:val="false"/>
          <w:smallCaps w:val="false"/>
          <w:strike w:val="false"/>
          <w:dstrike w:val="false"/>
          <w:color w:val="222222"/>
          <w:sz w:val="24"/>
          <w:u w:val="none"/>
        </w:rPr>
        <w:t xml:space="preserve">: "Comunica apoyo Gobierno de Río Negro </w:t>
      </w:r>
      <w:r>
        <w:rPr>
          <w:rFonts w:cs="Times New Roman" w:ascii="Times New Roman" w:hAnsi="Times New Roman"/>
          <w:b w:val="false"/>
          <w:i/>
          <w:caps w:val="false"/>
          <w:smallCaps w:val="false"/>
          <w:strike w:val="false"/>
          <w:dstrike w:val="false"/>
          <w:color w:val="222222"/>
          <w:sz w:val="24"/>
          <w:u w:val="none"/>
        </w:rPr>
        <w:t>Plan Estratégico Hidrógeno Verde</w:t>
      </w:r>
      <w:r>
        <w:rPr>
          <w:b w:val="false"/>
          <w:caps w:val="false"/>
          <w:smallCaps w:val="false"/>
          <w:strike w:val="false"/>
          <w:dstrike w:val="false"/>
          <w:color w:val="222222"/>
          <w:u w:val="none"/>
        </w:rPr>
        <w:t>"</w:t>
      </w:r>
      <w:r>
        <w:rPr>
          <w:rFonts w:cs="Times New Roman" w:ascii="Times New Roman" w:hAnsi="Times New Roman"/>
          <w:b w:val="false"/>
          <w:i w:val="false"/>
          <w:caps w:val="false"/>
          <w:smallCaps w:val="false"/>
          <w:strike w:val="false"/>
          <w:dstrike w:val="false"/>
          <w:color w:val="222222"/>
          <w:sz w:val="24"/>
          <w:u w:val="none"/>
        </w:rPr>
        <w:t xml:space="preserve">. Autores: Concejales Claudia Torres, Carlos Sánchez y Puente, Norma Taboada, Gerardo Ávila y Natalia Almonacid (JSRN). </w:t>
      </w:r>
      <w:r>
        <w:rPr>
          <w:rFonts w:cs="Times New Roman" w:ascii="Times New Roman" w:hAnsi="Times New Roman"/>
          <w:b w:val="false"/>
          <w:i w:val="false"/>
          <w:caps w:val="false"/>
          <w:smallCaps w:val="false"/>
          <w:strike w:val="false"/>
          <w:dstrike w:val="false"/>
          <w:color w:val="000000"/>
          <w:sz w:val="24"/>
          <w:highlight w:val="green"/>
          <w:u w:val="none"/>
        </w:rPr>
        <w:t>C-21-1079. Acta 1149/21 del 23/09/21.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371/21</w:t>
      </w:r>
      <w:r>
        <w:rPr>
          <w:rFonts w:cs="Times New Roman" w:ascii="Times New Roman" w:hAnsi="Times New Roman"/>
          <w:b w:val="false"/>
          <w:i w:val="false"/>
          <w:caps w:val="false"/>
          <w:smallCaps w:val="false"/>
          <w:strike w:val="false"/>
          <w:dstrike w:val="false"/>
          <w:color w:val="222222"/>
          <w:sz w:val="24"/>
          <w:u w:val="none"/>
        </w:rPr>
        <w:t>: "Donar con cargo Universidad Nacional de Río Negro inmueble 19-2-P-182-01. Se abroga ordenanza 2681-CM-15". Autores: Concejales Claudia Torres, Carlos Sánchez y Puente, Norma Taboada, Gerardo Ávila y Natalia Almonacid (JSRN). Iniciativa: Universidad Nacional de Río Negro. Colaboradores: Mariana Paula Hernández y Mariano Costa, Secretario de Docencia, Extensión y Vida Estudiantil de la Sede Andina de la Universidad Nacional de Río Negro. A Asesoría Letrada y a las comisión de</w:t>
      </w:r>
      <w:r>
        <w:rPr>
          <w:b w:val="false"/>
          <w:caps w:val="false"/>
          <w:smallCaps w:val="false"/>
          <w:strike w:val="false"/>
          <w:dstrike w:val="false"/>
          <w:color w:val="222222"/>
          <w:highlight w:val="cyan"/>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Gobierno y Legales.</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O-21-3273. Acta 1154/21 del 16 de diciembre de 2021.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372/21</w:t>
      </w:r>
      <w:r>
        <w:rPr>
          <w:rFonts w:cs="Times New Roman" w:ascii="Times New Roman" w:hAnsi="Times New Roman"/>
          <w:b w:val="false"/>
          <w:i w:val="false"/>
          <w:caps w:val="false"/>
          <w:smallCaps w:val="false"/>
          <w:strike w:val="false"/>
          <w:dstrike w:val="false"/>
          <w:color w:val="222222"/>
          <w:sz w:val="24"/>
          <w:u w:val="none"/>
        </w:rPr>
        <w:t>: "Aprueba primer esquema Plan Estratégico e Integral de Desarrollo de Bariloche". Autor: Intendente Municipal, Gustavo Gennuso. Colaboradores: Jefe de Gabinete, Marcos Barberis; Vicejefa de Gabinete, Marcela González Abdala; Secretario de Ambiente y Desarrollo Urbano, Pablo Bullaude; Subsecretario de Planeamiento y Sustentabilidad Urbana, Claudio Romero y equipo técnico de la Subsecretaría de Planeamiento y Sustentabilidad Urbana integrado por Alejandra Nussbaum, Edgardo Santos Rosa y Juan Cruz Zorzo</w:t>
      </w:r>
      <w:r>
        <w:rPr>
          <w:rFonts w:cs="Times New Roman" w:ascii="Times New Roman" w:hAnsi="Times New Roman"/>
          <w:b w:val="false"/>
          <w:i w:val="false"/>
          <w:caps w:val="false"/>
          <w:smallCaps w:val="false"/>
          <w:strike w:val="false"/>
          <w:dstrike w:val="false"/>
          <w:color w:val="222222"/>
          <w:sz w:val="24"/>
          <w:highlight w:val="white"/>
          <w:u w:val="none"/>
        </w:rPr>
        <w:t xml:space="preserve">li. A Asesoría Letrada </w:t>
      </w:r>
      <w:r>
        <w:rPr>
          <w:rFonts w:cs="Times New Roman" w:ascii="Times New Roman" w:hAnsi="Times New Roman"/>
          <w:b w:val="false"/>
          <w:i w:val="false"/>
          <w:caps w:val="false"/>
          <w:smallCaps w:val="false"/>
          <w:strike w:val="false"/>
          <w:dstrike w:val="false"/>
          <w:color w:val="222222"/>
          <w:sz w:val="24"/>
          <w:u w:val="none"/>
        </w:rPr>
        <w:t>y a las comisiones de Obras y Planeamiento y de Gobierno y Legales. Con tratamiento de Preferencia 1a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 xml:space="preserve">Sesión. (Acta 1151/21 del 4/11/21). </w:t>
      </w:r>
      <w:r>
        <w:rPr>
          <w:rFonts w:cs="Times New Roman" w:ascii="Times New Roman" w:hAnsi="Times New Roman"/>
          <w:b w:val="false"/>
          <w:i w:val="false"/>
          <w:caps w:val="false"/>
          <w:smallCaps w:val="false"/>
          <w:strike w:val="false"/>
          <w:dstrike w:val="false"/>
          <w:color w:val="101010"/>
          <w:sz w:val="24"/>
          <w:u w:val="none"/>
        </w:rPr>
        <w:t>Tratamiento conjunto Obras y GyL</w:t>
      </w:r>
      <w:r>
        <w:rPr>
          <w:rFonts w:cs="Times New Roman" w:ascii="Times New Roman" w:hAnsi="Times New Roman"/>
          <w:b w:val="false"/>
          <w:i w:val="false"/>
          <w:caps w:val="false"/>
          <w:smallCaps w:val="false"/>
          <w:strike w:val="false"/>
          <w:dstrike w:val="false"/>
          <w:color w:val="9900FF"/>
          <w:sz w:val="24"/>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O-21-3285. Acta 1155/21 del 29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373/21</w:t>
      </w:r>
      <w:r>
        <w:rPr>
          <w:rFonts w:cs="Times New Roman" w:ascii="Times New Roman" w:hAnsi="Times New Roman"/>
          <w:b w:val="false"/>
          <w:i w:val="false"/>
          <w:caps w:val="false"/>
          <w:smallCaps w:val="false"/>
          <w:strike w:val="false"/>
          <w:dstrike w:val="false"/>
          <w:color w:val="222222"/>
          <w:sz w:val="24"/>
          <w:u w:val="none"/>
        </w:rPr>
        <w:t xml:space="preserve">: "Declara interés municipal Proyecto </w:t>
      </w:r>
      <w:r>
        <w:rPr>
          <w:rFonts w:cs="Times New Roman" w:ascii="Times New Roman" w:hAnsi="Times New Roman"/>
          <w:b w:val="false"/>
          <w:i/>
          <w:caps w:val="false"/>
          <w:smallCaps w:val="false"/>
          <w:strike w:val="false"/>
          <w:dstrike w:val="false"/>
          <w:color w:val="222222"/>
          <w:sz w:val="24"/>
          <w:u w:val="none"/>
        </w:rPr>
        <w:t xml:space="preserve">Underlord </w:t>
      </w:r>
      <w:r>
        <w:rPr>
          <w:rFonts w:cs="Times New Roman" w:ascii="Times New Roman" w:hAnsi="Times New Roman"/>
          <w:b w:val="false"/>
          <w:i w:val="false"/>
          <w:caps w:val="false"/>
          <w:smallCaps w:val="false"/>
          <w:strike w:val="false"/>
          <w:dstrike w:val="false"/>
          <w:color w:val="222222"/>
          <w:sz w:val="24"/>
          <w:u w:val="none"/>
        </w:rPr>
        <w:t xml:space="preserve">desarrollado por jóvenes barilochenses". Autores: Concejales Norma Taboada, Gerardo Ávila, Caludia Torres, Natalia Almonacid y Carlos Sánchez y Puente (JSRN). Iniciativa: Juan Ariel Carballo (Ziel) y Tomas Alejandro Mansilla (Golden).  </w:t>
      </w:r>
      <w:r>
        <w:rPr>
          <w:rFonts w:cs="Times New Roman" w:ascii="Times New Roman" w:hAnsi="Times New Roman"/>
          <w:b w:val="false"/>
          <w:i w:val="false"/>
          <w:caps w:val="false"/>
          <w:smallCaps w:val="false"/>
          <w:strike w:val="false"/>
          <w:dstrike w:val="false"/>
          <w:color w:val="00000A"/>
          <w:sz w:val="24"/>
          <w:highlight w:val="green"/>
          <w:u w:val="none"/>
        </w:rPr>
        <w:t>D-21-2764. Acta 1149/21 del 23/09/21.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374/21</w:t>
      </w:r>
      <w:r>
        <w:rPr>
          <w:rFonts w:cs="Times New Roman" w:ascii="Times New Roman" w:hAnsi="Times New Roman"/>
          <w:b w:val="false"/>
          <w:i w:val="false"/>
          <w:caps w:val="false"/>
          <w:smallCaps w:val="false"/>
          <w:strike w:val="false"/>
          <w:dstrike w:val="false"/>
          <w:color w:val="222222"/>
          <w:sz w:val="24"/>
          <w:u w:val="none"/>
        </w:rPr>
        <w:t xml:space="preserve">: "Declara de interés municipal actividades </w:t>
      </w:r>
      <w:r>
        <w:rPr>
          <w:rFonts w:cs="Times New Roman" w:ascii="Times New Roman" w:hAnsi="Times New Roman"/>
          <w:b w:val="false"/>
          <w:i/>
          <w:caps w:val="false"/>
          <w:smallCaps w:val="false"/>
          <w:strike w:val="false"/>
          <w:dstrike w:val="false"/>
          <w:color w:val="222222"/>
          <w:sz w:val="24"/>
          <w:u w:val="none"/>
        </w:rPr>
        <w:t xml:space="preserve">Día del Recuerdo </w:t>
      </w:r>
      <w:r>
        <w:rPr>
          <w:rFonts w:cs="Times New Roman" w:ascii="Times New Roman" w:hAnsi="Times New Roman"/>
          <w:b w:val="false"/>
          <w:i w:val="false"/>
          <w:caps w:val="false"/>
          <w:smallCaps w:val="false"/>
          <w:strike w:val="false"/>
          <w:dstrike w:val="false"/>
          <w:color w:val="222222"/>
          <w:sz w:val="24"/>
          <w:u w:val="none"/>
        </w:rPr>
        <w:t xml:space="preserve">que se conmemora el 15 de octubre de 2021". Autores: Concejales Roxana Ferreyra, Julieta Wallace y Marcelo Casas (FdT). Iniciativa: Alas de Amor. </w:t>
      </w:r>
      <w:r>
        <w:rPr>
          <w:rFonts w:cs="Times New Roman" w:ascii="Times New Roman" w:hAnsi="Times New Roman"/>
          <w:b w:val="false"/>
          <w:i w:val="false"/>
          <w:caps w:val="false"/>
          <w:smallCaps w:val="false"/>
          <w:strike w:val="false"/>
          <w:dstrike w:val="false"/>
          <w:color w:val="00000A"/>
          <w:sz w:val="24"/>
          <w:highlight w:val="green"/>
          <w:u w:val="none"/>
        </w:rPr>
        <w:t>D-21-2765. Acta 1149/21 del 23/09/21.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comunicación 375/21</w:t>
      </w:r>
      <w:r>
        <w:rPr>
          <w:rFonts w:cs="Times New Roman" w:ascii="Times New Roman" w:hAnsi="Times New Roman"/>
          <w:b w:val="false"/>
          <w:i w:val="false"/>
          <w:caps w:val="false"/>
          <w:smallCaps w:val="false"/>
          <w:strike w:val="false"/>
          <w:dstrike w:val="false"/>
          <w:color w:val="222222"/>
          <w:sz w:val="24"/>
          <w:u w:val="none"/>
        </w:rPr>
        <w:t xml:space="preserve">: "Comunica a la Gobernadora de Río Negro reconocimiento de Tecnicatura Superior Acompañante Terapeutico dictada por IPAP R.N.". Autores: Concejales Roxana Ferreyra, Julieta Wallace y Marcelo Casas (FdT). </w:t>
      </w:r>
      <w:r>
        <w:rPr>
          <w:b w:val="false"/>
          <w:caps w:val="false"/>
          <w:smallCaps w:val="false"/>
          <w:strike w:val="false"/>
          <w:dstrike w:val="false"/>
          <w:color w:val="000000"/>
          <w:u w:val="none"/>
        </w:rPr>
        <w:t> </w:t>
      </w:r>
      <w:r>
        <w:rPr>
          <w:rFonts w:cs="Times New Roman" w:ascii="Times New Roman" w:hAnsi="Times New Roman"/>
          <w:b w:val="false"/>
          <w:i w:val="false"/>
          <w:caps w:val="false"/>
          <w:smallCaps w:val="false"/>
          <w:strike w:val="false"/>
          <w:dstrike w:val="false"/>
          <w:color w:val="FF0000"/>
          <w:sz w:val="24"/>
          <w:u w:val="none"/>
        </w:rPr>
        <w:t>Retirado Acta 1149/21 del 23 de septiembre de 2021.</w:t>
      </w:r>
      <w:r>
        <w:rPr>
          <w:b w:val="false"/>
          <w:caps w:val="false"/>
          <w:smallCaps w:val="false"/>
          <w:strike w:val="false"/>
          <w:dstrike w:val="false"/>
          <w:color w:val="222222"/>
          <w:u w:val="none"/>
        </w:rPr>
        <w:t xml:space="preserve"> </w:t>
      </w:r>
    </w:p>
    <w:p>
      <w:pPr>
        <w:pStyle w:val="Cuerpodetexto"/>
        <w:bidi w:val="0"/>
        <w:spacing w:lineRule="auto" w:line="240" w:before="240" w:after="0"/>
        <w:jc w:val="both"/>
        <w:rPr/>
      </w:pPr>
      <w:r>
        <w:rPr>
          <w:caps w:val="false"/>
          <w:smallCaps w:val="false"/>
          <w:strike w:val="false"/>
          <w:dstrike w:val="false"/>
          <w:color w:val="222222"/>
          <w:u w:val="none"/>
        </w:rPr>
        <w:t> </w:t>
      </w:r>
      <w:r>
        <w:rPr>
          <w:rFonts w:cs="Times New Roman" w:ascii="Times New Roman" w:hAnsi="Times New Roman"/>
          <w:b w:val="false"/>
          <w:i w:val="false"/>
          <w:caps w:val="false"/>
          <w:smallCaps w:val="false"/>
          <w:color w:val="222222"/>
          <w:sz w:val="24"/>
          <w:u w:val="single"/>
        </w:rPr>
        <w:t>Proyecto de ordenanza 376/21</w:t>
      </w:r>
      <w:r>
        <w:rPr>
          <w:rFonts w:cs="Times New Roman" w:ascii="Times New Roman" w:hAnsi="Times New Roman"/>
          <w:b w:val="false"/>
          <w:i w:val="false"/>
          <w:caps w:val="false"/>
          <w:smallCaps w:val="false"/>
          <w:strike w:val="false"/>
          <w:dstrike w:val="false"/>
          <w:color w:val="222222"/>
          <w:sz w:val="24"/>
          <w:u w:val="none"/>
        </w:rPr>
        <w:t xml:space="preserve">: "Se desafecta del dominio público y se afecta al dominio privado municipal. Se autoriza comodato Asociación Civil Ojos de Cielo". Autores: Concejales Norma Taboada, Gerardo Ávila, Claudia Torres, Natalia Almonacid y Carlos Sánchez y Puente (JSRN). A Asesoría Letrada y a las comisiones de </w:t>
      </w:r>
      <w:r>
        <w:rPr>
          <w:rFonts w:cs="Times New Roman" w:ascii="Times New Roman" w:hAnsi="Times New Roman"/>
          <w:b w:val="false"/>
          <w:i w:val="false"/>
          <w:caps w:val="false"/>
          <w:smallCaps w:val="false"/>
          <w:strike w:val="false"/>
          <w:dstrike w:val="false"/>
          <w:color w:val="222222"/>
          <w:sz w:val="24"/>
          <w:highlight w:val="cyan"/>
          <w:u w:val="none"/>
        </w:rPr>
        <w:t>Obras y Planeamiento</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377/21</w:t>
      </w:r>
      <w:r>
        <w:rPr>
          <w:rFonts w:cs="Times New Roman" w:ascii="Times New Roman" w:hAnsi="Times New Roman"/>
          <w:b w:val="false"/>
          <w:i w:val="false"/>
          <w:caps w:val="false"/>
          <w:smallCaps w:val="false"/>
          <w:strike w:val="false"/>
          <w:dstrike w:val="false"/>
          <w:color w:val="222222"/>
          <w:sz w:val="24"/>
          <w:u w:val="none"/>
        </w:rPr>
        <w:t>: "Se desadjudica y se adjudica inmuebles de interés social". Autores: Concejales Gerardo Ávila, Natalia Almonacid, Norma Taboada, Claudia Torres y Carlos Sánchez y Puente (JSRN). Colaboradores: Instituto Municipal de Tierra y Vivienda para el Hábitat Social.</w:t>
      </w:r>
      <w:r>
        <w:rPr>
          <w:b w:val="false"/>
          <w:caps w:val="false"/>
          <w:smallCaps w:val="false"/>
          <w:strike w:val="false"/>
          <w:dstrike w:val="false"/>
          <w:color w:val="222222"/>
          <w:highlight w:val="white"/>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A Asesoría Letrada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y a las comisione</w:t>
      </w:r>
      <w:r>
        <w:rPr>
          <w:rFonts w:cs="Times New Roman" w:ascii="Times New Roman" w:hAnsi="Times New Roman"/>
          <w:b w:val="false"/>
          <w:i w:val="false"/>
          <w:caps w:val="false"/>
          <w:smallCaps w:val="false"/>
          <w:strike w:val="false"/>
          <w:dstrike w:val="false"/>
          <w:color w:val="222222"/>
          <w:sz w:val="24"/>
          <w:highlight w:val="cyan"/>
          <w:u w:val="none"/>
        </w:rPr>
        <w:t>s de Obras y Planeamient</w:t>
      </w:r>
      <w:r>
        <w:rPr>
          <w:rFonts w:cs="Times New Roman" w:ascii="Times New Roman" w:hAnsi="Times New Roman"/>
          <w:b w:val="false"/>
          <w:i w:val="false"/>
          <w:caps w:val="false"/>
          <w:smallCaps w:val="false"/>
          <w:strike w:val="false"/>
          <w:dstrike w:val="false"/>
          <w:color w:val="222222"/>
          <w:sz w:val="24"/>
          <w:u w:val="none"/>
        </w:rPr>
        <w:t>o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378/21</w:t>
      </w:r>
      <w:r>
        <w:rPr>
          <w:rFonts w:cs="Times New Roman" w:ascii="Times New Roman" w:hAnsi="Times New Roman"/>
          <w:b w:val="false"/>
          <w:i w:val="false"/>
          <w:caps w:val="false"/>
          <w:smallCaps w:val="false"/>
          <w:strike w:val="false"/>
          <w:dstrike w:val="false"/>
          <w:color w:val="222222"/>
          <w:sz w:val="24"/>
          <w:u w:val="none"/>
        </w:rPr>
        <w:t xml:space="preserve">: "Se declara de interés municipal el </w:t>
      </w:r>
      <w:r>
        <w:rPr>
          <w:rFonts w:cs="Times New Roman" w:ascii="Times New Roman" w:hAnsi="Times New Roman"/>
          <w:b w:val="false"/>
          <w:i/>
          <w:caps w:val="false"/>
          <w:smallCaps w:val="false"/>
          <w:strike w:val="false"/>
          <w:dstrike w:val="false"/>
          <w:color w:val="222222"/>
          <w:sz w:val="24"/>
          <w:u w:val="none"/>
        </w:rPr>
        <w:t>Mapa Turístico Patrimonial de Bariloche</w:t>
      </w:r>
      <w:r>
        <w:rPr>
          <w:b w:val="false"/>
          <w:caps w:val="false"/>
          <w:smallCaps w:val="false"/>
          <w:strike w:val="false"/>
          <w:dstrike w:val="false"/>
          <w:color w:val="222222"/>
          <w:u w:val="none"/>
        </w:rPr>
        <w:t>"</w:t>
      </w:r>
      <w:r>
        <w:rPr>
          <w:rFonts w:cs="Times New Roman" w:ascii="Times New Roman" w:hAnsi="Times New Roman"/>
          <w:b w:val="false"/>
          <w:i w:val="false"/>
          <w:caps w:val="false"/>
          <w:smallCaps w:val="false"/>
          <w:strike w:val="false"/>
          <w:dstrike w:val="false"/>
          <w:color w:val="222222"/>
          <w:sz w:val="24"/>
          <w:u w:val="none"/>
        </w:rPr>
        <w:t xml:space="preserve">. Autores: Concejales Carlos Sánchez y Puente, Gerardo Ávila, Natalia Almonacid, Norma Taboada y Claudia Torres (JSRN). </w:t>
      </w:r>
      <w:r>
        <w:rPr>
          <w:rFonts w:cs="Times New Roman" w:ascii="Times New Roman" w:hAnsi="Times New Roman"/>
          <w:b w:val="false"/>
          <w:i w:val="false"/>
          <w:caps w:val="false"/>
          <w:smallCaps w:val="false"/>
          <w:strike w:val="false"/>
          <w:dstrike w:val="false"/>
          <w:color w:val="00000A"/>
          <w:sz w:val="24"/>
          <w:highlight w:val="green"/>
          <w:u w:val="none"/>
        </w:rPr>
        <w:t>D-21-2766. Acta 1149/21 del 23/09/21.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379/21</w:t>
      </w:r>
      <w:r>
        <w:rPr>
          <w:rFonts w:cs="Times New Roman" w:ascii="Times New Roman" w:hAnsi="Times New Roman"/>
          <w:b w:val="false"/>
          <w:i w:val="false"/>
          <w:caps w:val="false"/>
          <w:smallCaps w:val="false"/>
          <w:strike w:val="false"/>
          <w:dstrike w:val="false"/>
          <w:color w:val="222222"/>
          <w:sz w:val="24"/>
          <w:u w:val="none"/>
        </w:rPr>
        <w:t xml:space="preserve">: "Modifica ordenanzas Fiscal 2374-CM-12 y Tarifaria 2375-CM-12". Autores: Concejales Carlos Sánchez y Puente, Gerardo Ávila, Natalia Almonacid, Norma Taboada y Claudia Torres (JSRN). A Asesoría Letrada y a las comisiones de Economía, Hacienda, Finanzas y Desarrollo Económico y de </w:t>
      </w:r>
      <w:r>
        <w:rPr>
          <w:rFonts w:cs="Times New Roman" w:ascii="Times New Roman" w:hAnsi="Times New Roman"/>
          <w:b w:val="false"/>
          <w:i w:val="false"/>
          <w:caps w:val="false"/>
          <w:smallCaps w:val="false"/>
          <w:strike w:val="false"/>
          <w:dstrike w:val="false"/>
          <w:color w:val="222222"/>
          <w:sz w:val="24"/>
          <w:highlight w:val="white"/>
          <w:u w:val="none"/>
        </w:rPr>
        <w:t xml:space="preserve">Gobierno y Legales. </w:t>
      </w:r>
      <w:r>
        <w:rPr>
          <w:rFonts w:cs="Times New Roman" w:ascii="Times New Roman" w:hAnsi="Times New Roman"/>
          <w:b w:val="false"/>
          <w:i w:val="false"/>
          <w:caps w:val="false"/>
          <w:smallCaps w:val="false"/>
          <w:strike w:val="false"/>
          <w:dstrike w:val="false"/>
          <w:color w:val="222222"/>
          <w:sz w:val="24"/>
          <w:highlight w:val="green"/>
          <w:u w:val="none"/>
        </w:rPr>
        <w:t>O-21-3260. Acta 1151/21 del 4 de noviembre de 2021</w:t>
      </w:r>
      <w:r>
        <w:rPr>
          <w:rFonts w:cs="Times New Roman" w:ascii="Times New Roman" w:hAnsi="Times New Roman"/>
          <w:b w:val="false"/>
          <w:i w:val="false"/>
          <w:caps w:val="false"/>
          <w:smallCaps w:val="false"/>
          <w:strike w:val="false"/>
          <w:dstrike w:val="false"/>
          <w:color w:val="222222"/>
          <w:sz w:val="24"/>
          <w:highlight w:val="white"/>
          <w:u w:val="none"/>
        </w:rPr>
        <w:t>.</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380/21</w:t>
      </w:r>
      <w:r>
        <w:rPr>
          <w:rFonts w:cs="Times New Roman" w:ascii="Times New Roman" w:hAnsi="Times New Roman"/>
          <w:b w:val="false"/>
          <w:i w:val="false"/>
          <w:caps w:val="false"/>
          <w:smallCaps w:val="false"/>
          <w:strike w:val="false"/>
          <w:dstrike w:val="false"/>
          <w:color w:val="222222"/>
          <w:sz w:val="24"/>
          <w:u w:val="none"/>
        </w:rPr>
        <w:t xml:space="preserve">: "Se declara interés municipal y comunitario la campaña </w:t>
      </w:r>
      <w:r>
        <w:rPr>
          <w:rFonts w:cs="Times New Roman" w:ascii="Times New Roman" w:hAnsi="Times New Roman"/>
          <w:b w:val="false"/>
          <w:i/>
          <w:caps w:val="false"/>
          <w:smallCaps w:val="false"/>
          <w:strike w:val="false"/>
          <w:dstrike w:val="false"/>
          <w:color w:val="222222"/>
          <w:sz w:val="24"/>
          <w:u w:val="none"/>
        </w:rPr>
        <w:t>Unidos por la Dislexia</w:t>
      </w:r>
      <w:r>
        <w:rPr>
          <w:b w:val="false"/>
          <w:caps w:val="false"/>
          <w:smallCaps w:val="false"/>
          <w:strike w:val="false"/>
          <w:dstrike w:val="false"/>
          <w:color w:val="222222"/>
          <w:u w:val="none"/>
        </w:rPr>
        <w:t>"</w:t>
      </w:r>
      <w:r>
        <w:rPr>
          <w:rFonts w:cs="Times New Roman" w:ascii="Times New Roman" w:hAnsi="Times New Roman"/>
          <w:b w:val="false"/>
          <w:i w:val="false"/>
          <w:caps w:val="false"/>
          <w:smallCaps w:val="false"/>
          <w:strike w:val="false"/>
          <w:dstrike w:val="false"/>
          <w:color w:val="222222"/>
          <w:sz w:val="24"/>
          <w:u w:val="none"/>
        </w:rPr>
        <w:t xml:space="preserve">. Autores: Concejales Carlos Sánchez y Puente, Gerardo Ávila, Natalia Almonacid, Norma Taboada y Claudia Torres (JSRN).  </w:t>
      </w:r>
      <w:r>
        <w:rPr>
          <w:rFonts w:cs="Times New Roman" w:ascii="Times New Roman" w:hAnsi="Times New Roman"/>
          <w:b w:val="false"/>
          <w:i w:val="false"/>
          <w:caps w:val="false"/>
          <w:smallCaps w:val="false"/>
          <w:strike w:val="false"/>
          <w:dstrike w:val="false"/>
          <w:color w:val="00000A"/>
          <w:sz w:val="24"/>
          <w:highlight w:val="green"/>
          <w:u w:val="none"/>
        </w:rPr>
        <w:t>D-21-2768. Acta 1149/21 del 23/09/21.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381/21</w:t>
      </w:r>
      <w:r>
        <w:rPr>
          <w:rFonts w:cs="Times New Roman" w:ascii="Times New Roman" w:hAnsi="Times New Roman"/>
          <w:b w:val="false"/>
          <w:i w:val="false"/>
          <w:caps w:val="false"/>
          <w:smallCaps w:val="false"/>
          <w:strike w:val="false"/>
          <w:dstrike w:val="false"/>
          <w:color w:val="222222"/>
          <w:sz w:val="24"/>
          <w:u w:val="none"/>
        </w:rPr>
        <w:t xml:space="preserve">: "Se declara de interés municipal, cultural y comunitario al evento </w:t>
      </w:r>
      <w:r>
        <w:rPr>
          <w:rFonts w:cs="Times New Roman" w:ascii="Times New Roman" w:hAnsi="Times New Roman"/>
          <w:b w:val="false"/>
          <w:i/>
          <w:caps w:val="false"/>
          <w:smallCaps w:val="false"/>
          <w:strike w:val="false"/>
          <w:dstrike w:val="false"/>
          <w:color w:val="222222"/>
          <w:sz w:val="24"/>
          <w:u w:val="none"/>
        </w:rPr>
        <w:t>Noche de los Museos Bariloche 2021</w:t>
      </w:r>
      <w:r>
        <w:rPr>
          <w:b w:val="false"/>
          <w:caps w:val="false"/>
          <w:smallCaps w:val="false"/>
          <w:strike w:val="false"/>
          <w:dstrike w:val="false"/>
          <w:color w:val="222222"/>
          <w:u w:val="none"/>
        </w:rPr>
        <w:t>"</w:t>
      </w:r>
      <w:r>
        <w:rPr>
          <w:rFonts w:cs="Times New Roman" w:ascii="Times New Roman" w:hAnsi="Times New Roman"/>
          <w:b w:val="false"/>
          <w:i w:val="false"/>
          <w:caps w:val="false"/>
          <w:smallCaps w:val="false"/>
          <w:strike w:val="false"/>
          <w:dstrike w:val="false"/>
          <w:color w:val="222222"/>
          <w:sz w:val="24"/>
          <w:u w:val="none"/>
        </w:rPr>
        <w:t xml:space="preserve">. Autores: Concejales Carlos Sánchez y Puente, Gerardo Ávila, Natalia Almonacid, Norma Taboada y Claudia Torres (JSRN). </w:t>
      </w:r>
      <w:r>
        <w:rPr>
          <w:rFonts w:cs="Times New Roman" w:ascii="Times New Roman" w:hAnsi="Times New Roman"/>
          <w:b w:val="false"/>
          <w:i w:val="false"/>
          <w:caps w:val="false"/>
          <w:smallCaps w:val="false"/>
          <w:strike w:val="false"/>
          <w:dstrike w:val="false"/>
          <w:color w:val="00000A"/>
          <w:sz w:val="24"/>
          <w:highlight w:val="green"/>
          <w:u w:val="none"/>
        </w:rPr>
        <w:t>D-21-2767. Acta 1149/21 del 23/09/21.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382/21</w:t>
      </w:r>
      <w:r>
        <w:rPr>
          <w:rFonts w:cs="Times New Roman" w:ascii="Times New Roman" w:hAnsi="Times New Roman"/>
          <w:b w:val="false"/>
          <w:i w:val="false"/>
          <w:caps w:val="false"/>
          <w:smallCaps w:val="false"/>
          <w:strike w:val="false"/>
          <w:dstrike w:val="false"/>
          <w:color w:val="222222"/>
          <w:sz w:val="24"/>
          <w:u w:val="none"/>
        </w:rPr>
        <w:t xml:space="preserve">: "Se declara de interés municipal la obra </w:t>
      </w:r>
      <w:r>
        <w:rPr>
          <w:rFonts w:cs="Times New Roman" w:ascii="Times New Roman" w:hAnsi="Times New Roman"/>
          <w:b w:val="false"/>
          <w:i/>
          <w:caps w:val="false"/>
          <w:smallCaps w:val="false"/>
          <w:strike w:val="false"/>
          <w:dstrike w:val="false"/>
          <w:color w:val="222222"/>
          <w:sz w:val="24"/>
          <w:u w:val="none"/>
        </w:rPr>
        <w:t>Matria: un Sueño con las Rosas Negras</w:t>
      </w:r>
      <w:r>
        <w:rPr>
          <w:b w:val="false"/>
          <w:caps w:val="false"/>
          <w:smallCaps w:val="false"/>
          <w:strike w:val="false"/>
          <w:dstrike w:val="false"/>
          <w:color w:val="222222"/>
          <w:u w:val="none"/>
        </w:rPr>
        <w:t>"</w:t>
      </w:r>
      <w:r>
        <w:rPr>
          <w:rFonts w:cs="Times New Roman" w:ascii="Times New Roman" w:hAnsi="Times New Roman"/>
          <w:b w:val="false"/>
          <w:i w:val="false"/>
          <w:caps w:val="false"/>
          <w:smallCaps w:val="false"/>
          <w:strike w:val="false"/>
          <w:dstrike w:val="false"/>
          <w:color w:val="222222"/>
          <w:sz w:val="24"/>
          <w:u w:val="none"/>
        </w:rPr>
        <w:t xml:space="preserve">. Autores: Concejales Carlos Sánchez y Puente, Gerardo Ávila, Natalia Almonacid, Norma Taboada y Claudia Torres (JSRN). </w:t>
      </w:r>
      <w:r>
        <w:rPr>
          <w:rFonts w:cs="Times New Roman" w:ascii="Times New Roman" w:hAnsi="Times New Roman"/>
          <w:b w:val="false"/>
          <w:i w:val="false"/>
          <w:caps w:val="false"/>
          <w:smallCaps w:val="false"/>
          <w:strike w:val="false"/>
          <w:dstrike w:val="false"/>
          <w:color w:val="00000A"/>
          <w:sz w:val="24"/>
          <w:highlight w:val="green"/>
          <w:u w:val="none"/>
        </w:rPr>
        <w:t xml:space="preserve">D-21-2769. Acta 1149/21 del 23/09/21. </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383/21</w:t>
      </w:r>
      <w:r>
        <w:rPr>
          <w:rFonts w:cs="Times New Roman" w:ascii="Times New Roman" w:hAnsi="Times New Roman"/>
          <w:b w:val="false"/>
          <w:i w:val="false"/>
          <w:caps w:val="false"/>
          <w:smallCaps w:val="false"/>
          <w:strike w:val="false"/>
          <w:dstrike w:val="false"/>
          <w:color w:val="222222"/>
          <w:sz w:val="24"/>
          <w:u w:val="none"/>
        </w:rPr>
        <w:t xml:space="preserve">: "Modifica ordenanza 1862-CM-08. Simbov". Autores: Concejales Gerardo Ávila (JSRN) y Ariel Cárdenas (BxC). Colaboradora: Rocío de Azkue. Iniciativa: Directorio Sistema Municipal de Bomberos Voluntarios y Asociaciones de Bomberos Voluntarios Bariloche, Melipal, Campanario y Ruca Cura. </w:t>
      </w:r>
      <w:r>
        <w:rPr>
          <w:rFonts w:cs="Times New Roman" w:ascii="Times New Roman" w:hAnsi="Times New Roman"/>
          <w:b w:val="false"/>
          <w:i w:val="false"/>
          <w:caps w:val="false"/>
          <w:smallCaps w:val="false"/>
          <w:strike w:val="false"/>
          <w:dstrike w:val="false"/>
          <w:color w:val="222222"/>
          <w:sz w:val="24"/>
          <w:highlight w:val="white"/>
          <w:u w:val="none"/>
        </w:rPr>
        <w:t>A Asesoría Letrada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y a las comisiones de Economía, Hacienda, Finanzas y Desarrollo Económico y de</w:t>
      </w:r>
      <w:r>
        <w:rPr>
          <w:b w:val="false"/>
          <w:caps w:val="false"/>
          <w:smallCaps w:val="false"/>
          <w:strike w:val="false"/>
          <w:dstrike w:val="false"/>
          <w:color w:val="222222"/>
          <w:highlight w:val="cyan"/>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 xml:space="preserve">Gobierno y Legales. </w:t>
      </w:r>
      <w:r>
        <w:rPr>
          <w:b w:val="false"/>
          <w:caps w:val="false"/>
          <w:smallCaps w:val="false"/>
          <w:strike w:val="false"/>
          <w:dstrike w:val="false"/>
          <w:color w:val="000000"/>
          <w:highlight w:val="white"/>
          <w:u w:val="none"/>
        </w:rPr>
        <w:t> </w:t>
      </w:r>
      <w:r>
        <w:rPr>
          <w:rFonts w:cs="Times New Roman" w:ascii="Times New Roman" w:hAnsi="Times New Roman"/>
          <w:b w:val="false"/>
          <w:i w:val="false"/>
          <w:caps w:val="false"/>
          <w:smallCaps w:val="false"/>
          <w:strike w:val="false"/>
          <w:dstrike w:val="false"/>
          <w:color w:val="000000"/>
          <w:sz w:val="24"/>
          <w:highlight w:val="green"/>
          <w:u w:val="none"/>
        </w:rPr>
        <w:t>O-21-3274. Acta 1154/21 del 16 de diciembre de 2021.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384/21</w:t>
      </w:r>
      <w:r>
        <w:rPr>
          <w:rFonts w:cs="Times New Roman" w:ascii="Times New Roman" w:hAnsi="Times New Roman"/>
          <w:b w:val="false"/>
          <w:i w:val="false"/>
          <w:caps w:val="false"/>
          <w:smallCaps w:val="false"/>
          <w:strike w:val="false"/>
          <w:dstrike w:val="false"/>
          <w:color w:val="222222"/>
          <w:sz w:val="24"/>
          <w:u w:val="none"/>
        </w:rPr>
        <w:t xml:space="preserve">: "Obligatoriedad uso sistema informático gestión obras privadas </w:t>
      </w:r>
      <w:r>
        <w:rPr>
          <w:rFonts w:cs="Times New Roman" w:ascii="Times New Roman" w:hAnsi="Times New Roman"/>
          <w:b w:val="false"/>
          <w:i/>
          <w:caps w:val="false"/>
          <w:smallCaps w:val="false"/>
          <w:strike w:val="false"/>
          <w:dstrike w:val="false"/>
          <w:color w:val="222222"/>
          <w:sz w:val="24"/>
          <w:u w:val="none"/>
        </w:rPr>
        <w:t>online-GOP/cartel obra QR</w:t>
      </w:r>
      <w:r>
        <w:rPr>
          <w:b w:val="false"/>
          <w:caps w:val="false"/>
          <w:smallCaps w:val="false"/>
          <w:strike w:val="false"/>
          <w:dstrike w:val="false"/>
          <w:color w:val="222222"/>
          <w:u w:val="none"/>
        </w:rPr>
        <w:t>"</w:t>
      </w:r>
      <w:r>
        <w:rPr>
          <w:rFonts w:cs="Times New Roman" w:ascii="Times New Roman" w:hAnsi="Times New Roman"/>
          <w:b w:val="false"/>
          <w:i w:val="false"/>
          <w:caps w:val="false"/>
          <w:smallCaps w:val="false"/>
          <w:strike w:val="false"/>
          <w:dstrike w:val="false"/>
          <w:color w:val="222222"/>
          <w:sz w:val="24"/>
          <w:u w:val="none"/>
        </w:rPr>
        <w:t>. Autores: Concejal Gerardo Ávila (JSRN). Iniciativa: Miembros Comisión Interinstitucional de Gestión (CIG). Colaboradores: Secretario de Ambiente y Desarrollo Urbano, Pablo Bullaude y Director de Obras Particulares, Federico Birckenstaedt. A Asesoría Letrada y a la comisión d</w:t>
      </w:r>
      <w:r>
        <w:rPr>
          <w:rFonts w:cs="Times New Roman" w:ascii="Times New Roman" w:hAnsi="Times New Roman"/>
          <w:b w:val="false"/>
          <w:i w:val="false"/>
          <w:caps w:val="false"/>
          <w:smallCaps w:val="false"/>
          <w:strike w:val="false"/>
          <w:dstrike w:val="false"/>
          <w:color w:val="222222"/>
          <w:sz w:val="24"/>
          <w:highlight w:val="white"/>
          <w:u w:val="none"/>
        </w:rPr>
        <w:t>e Gobierno y Legales.</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Con tratamiento de Preferencia 1</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 xml:space="preserve">Sesión. (Acta 1150/21 del 14/10/21). </w:t>
      </w:r>
      <w:r>
        <w:rPr>
          <w:rFonts w:cs="Times New Roman" w:ascii="Times New Roman" w:hAnsi="Times New Roman"/>
          <w:b w:val="false"/>
          <w:i w:val="false"/>
          <w:caps w:val="false"/>
          <w:smallCaps w:val="false"/>
          <w:strike w:val="false"/>
          <w:dstrike w:val="false"/>
          <w:color w:val="222222"/>
          <w:sz w:val="24"/>
          <w:highlight w:val="green"/>
          <w:u w:val="none"/>
        </w:rPr>
        <w:t>O-21-3261. Acta 1151/21 del 4 de noviembre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385/21</w:t>
      </w:r>
      <w:r>
        <w:rPr>
          <w:rFonts w:cs="Times New Roman" w:ascii="Times New Roman" w:hAnsi="Times New Roman"/>
          <w:b w:val="false"/>
          <w:i w:val="false"/>
          <w:caps w:val="false"/>
          <w:smallCaps w:val="false"/>
          <w:strike w:val="false"/>
          <w:dstrike w:val="false"/>
          <w:color w:val="222222"/>
          <w:sz w:val="24"/>
          <w:u w:val="none"/>
        </w:rPr>
        <w:t xml:space="preserve">: "Se modifica anexo I de ordenanza 1747-CM-07. Se asigna denominación Angel Domingo Vena a calle". Autores: Concejales Natalia Almonacid, Carlos Sánchez y Puente, Norma Taboada, Gerardo Ávila y Claudia Torres (JSRN). Se gira a </w:t>
      </w:r>
      <w:r>
        <w:rPr>
          <w:rFonts w:cs="Times New Roman" w:ascii="Times New Roman" w:hAnsi="Times New Roman"/>
          <w:b w:val="false"/>
          <w:i w:val="false"/>
          <w:caps w:val="false"/>
          <w:smallCaps w:val="false"/>
          <w:strike w:val="false"/>
          <w:dstrike w:val="false"/>
          <w:color w:val="222222"/>
          <w:sz w:val="24"/>
          <w:highlight w:val="cyan"/>
          <w:u w:val="none"/>
        </w:rPr>
        <w:t>Asesoría Letrada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y a la comisión de Gobierno y Legales.</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386/21</w:t>
      </w:r>
      <w:r>
        <w:rPr>
          <w:rFonts w:cs="Times New Roman" w:ascii="Times New Roman" w:hAnsi="Times New Roman"/>
          <w:b w:val="false"/>
          <w:i w:val="false"/>
          <w:caps w:val="false"/>
          <w:smallCaps w:val="false"/>
          <w:strike w:val="false"/>
          <w:dstrike w:val="false"/>
          <w:color w:val="222222"/>
          <w:sz w:val="24"/>
          <w:u w:val="none"/>
        </w:rPr>
        <w:t xml:space="preserve">: "Se incorpora Día Mundial del GLUT1. Modifica ordenanza 2033-CM-10". Autores: Concejales Natalia Almonacid, Carlos Sánchez y Puente, Norma Taboada, Gerardo Ávila y Claudia Torres (JSRN). Se gira a </w:t>
      </w:r>
      <w:r>
        <w:rPr>
          <w:rFonts w:cs="Times New Roman" w:ascii="Times New Roman" w:hAnsi="Times New Roman"/>
          <w:b w:val="false"/>
          <w:i w:val="false"/>
          <w:caps w:val="false"/>
          <w:smallCaps w:val="false"/>
          <w:strike w:val="false"/>
          <w:dstrike w:val="false"/>
          <w:color w:val="222222"/>
          <w:sz w:val="24"/>
          <w:highlight w:val="cyan"/>
          <w:u w:val="none"/>
        </w:rPr>
        <w:t>Asesoría Letrada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y a la comisión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387/21</w:t>
      </w:r>
      <w:r>
        <w:rPr>
          <w:rFonts w:cs="Times New Roman" w:ascii="Times New Roman" w:hAnsi="Times New Roman"/>
          <w:b w:val="false"/>
          <w:i w:val="false"/>
          <w:caps w:val="false"/>
          <w:smallCaps w:val="false"/>
          <w:strike w:val="false"/>
          <w:dstrike w:val="false"/>
          <w:color w:val="222222"/>
          <w:sz w:val="24"/>
          <w:u w:val="none"/>
        </w:rPr>
        <w:t xml:space="preserve">: "Ratifica Addenda Contractual Compensación Pago Canon Licitación Pública Nº 001/20". Autor: Intendente Municipal, Gustavo Gennuso. Colaboradores: Jefe de Gabinete, Marcos Barberis y Secretaria Legal y Técnica, Mercedes Lasmastres. Se gira a </w:t>
      </w:r>
      <w:r>
        <w:rPr>
          <w:rFonts w:cs="Times New Roman" w:ascii="Times New Roman" w:hAnsi="Times New Roman"/>
          <w:b w:val="false"/>
          <w:i w:val="false"/>
          <w:caps w:val="false"/>
          <w:smallCaps w:val="false"/>
          <w:strike w:val="false"/>
          <w:dstrike w:val="false"/>
          <w:color w:val="222222"/>
          <w:sz w:val="24"/>
          <w:highlight w:val="cyan"/>
          <w:u w:val="none"/>
        </w:rPr>
        <w:t xml:space="preserve">Asesoría Letrada </w:t>
      </w:r>
      <w:r>
        <w:rPr>
          <w:rFonts w:cs="Times New Roman" w:ascii="Times New Roman" w:hAnsi="Times New Roman"/>
          <w:b w:val="false"/>
          <w:i w:val="false"/>
          <w:caps w:val="false"/>
          <w:smallCaps w:val="false"/>
          <w:strike w:val="false"/>
          <w:dstrike w:val="false"/>
          <w:color w:val="222222"/>
          <w:sz w:val="24"/>
          <w:u w:val="none"/>
        </w:rPr>
        <w:t>y a la comisión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388/21</w:t>
      </w:r>
      <w:r>
        <w:rPr>
          <w:rFonts w:cs="Times New Roman" w:ascii="Times New Roman" w:hAnsi="Times New Roman"/>
          <w:b w:val="false"/>
          <w:i w:val="false"/>
          <w:caps w:val="false"/>
          <w:smallCaps w:val="false"/>
          <w:strike w:val="false"/>
          <w:dstrike w:val="false"/>
          <w:color w:val="222222"/>
          <w:sz w:val="24"/>
          <w:u w:val="none"/>
        </w:rPr>
        <w:t xml:space="preserve">: "Se declara de interés municipal y comunitario al programa de actividades culturales de la Alianza Francesa para la comunidad de Bariloche". Autores: Concejales Carlos Sánchez y Puente, Natalia Almonacid, Gerardo Ávila, Claudia Torres y Norma Taboada (JSRN). Iniciativa: Subsecretaría de Cultura Municipal. Sobre tablas. </w:t>
      </w:r>
      <w:r>
        <w:rPr>
          <w:rFonts w:cs="Times New Roman" w:ascii="Times New Roman" w:hAnsi="Times New Roman"/>
          <w:b w:val="false"/>
          <w:i w:val="false"/>
          <w:caps w:val="false"/>
          <w:smallCaps w:val="false"/>
          <w:strike w:val="false"/>
          <w:dstrike w:val="false"/>
          <w:color w:val="222222"/>
          <w:sz w:val="24"/>
          <w:highlight w:val="green"/>
          <w:u w:val="none"/>
        </w:rPr>
        <w:t>D-21-2770. Acta 1150/21 del 14/10/21.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declaración 389/21</w:t>
      </w:r>
      <w:r>
        <w:rPr>
          <w:rFonts w:cs="Times New Roman" w:ascii="Times New Roman" w:hAnsi="Times New Roman"/>
          <w:b w:val="false"/>
          <w:i w:val="false"/>
          <w:caps w:val="false"/>
          <w:smallCaps w:val="false"/>
          <w:strike w:val="false"/>
          <w:dstrike w:val="false"/>
          <w:color w:val="222222"/>
          <w:sz w:val="24"/>
          <w:u w:val="none"/>
        </w:rPr>
        <w:t xml:space="preserve">: "Declara de interés municipal libro Una Vida llena de Lagunas". Autores: Comisión Legislativa: Concejales Natalia Almonacid, Carlos Sánchez y Puente (JSRN); Julieta Wallace (FdT); Gerardo del Río (PUL) y Ariel Cárdenas (BXC). Sobre tablas. </w:t>
      </w:r>
      <w:r>
        <w:rPr>
          <w:rFonts w:cs="Times New Roman" w:ascii="Times New Roman" w:hAnsi="Times New Roman"/>
          <w:b w:val="false"/>
          <w:i w:val="false"/>
          <w:caps w:val="false"/>
          <w:smallCaps w:val="false"/>
          <w:strike w:val="false"/>
          <w:dstrike w:val="false"/>
          <w:color w:val="222222"/>
          <w:sz w:val="24"/>
          <w:highlight w:val="green"/>
          <w:u w:val="none"/>
        </w:rPr>
        <w:t>D-21-2771. Acta 1150/21 del 14/10/21.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390/21</w:t>
      </w:r>
      <w:r>
        <w:rPr>
          <w:rFonts w:cs="Times New Roman" w:ascii="Times New Roman" w:hAnsi="Times New Roman"/>
          <w:b w:val="false"/>
          <w:i w:val="false"/>
          <w:caps w:val="false"/>
          <w:smallCaps w:val="false"/>
          <w:strike w:val="false"/>
          <w:dstrike w:val="false"/>
          <w:color w:val="222222"/>
          <w:sz w:val="24"/>
          <w:u w:val="none"/>
        </w:rPr>
        <w:t xml:space="preserve">: "Se aprueba Presupuesto Municipal año 2022". Autor: Intendente Municipal, Gustavo Gennuso. Colaboradores: Jefe de Gabinete, Marcos Barberis; Secretario de Hacienda Diego Quintana y Secretaria de Planificación y Evaluación de Políticas Públicas, Gabriela Rosemberg. Se gira a </w:t>
      </w:r>
      <w:r>
        <w:rPr>
          <w:rFonts w:cs="Times New Roman" w:ascii="Times New Roman" w:hAnsi="Times New Roman"/>
          <w:b w:val="false"/>
          <w:i w:val="false"/>
          <w:caps w:val="false"/>
          <w:smallCaps w:val="false"/>
          <w:strike w:val="false"/>
          <w:dstrike w:val="false"/>
          <w:color w:val="222222"/>
          <w:sz w:val="24"/>
          <w:highlight w:val="cyan"/>
          <w:u w:val="none"/>
        </w:rPr>
        <w:t>Asesoría Letrada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 xml:space="preserve">y a las comisiones de Economía, Hacienda, Finanzas y Desarrollo Económico y de Gobierno y Legales. </w:t>
      </w:r>
      <w:r>
        <w:rPr>
          <w:rFonts w:cs="Times New Roman" w:ascii="Times New Roman" w:hAnsi="Times New Roman"/>
          <w:b w:val="false"/>
          <w:i w:val="false"/>
          <w:caps w:val="false"/>
          <w:smallCaps w:val="false"/>
          <w:strike w:val="false"/>
          <w:dstrike w:val="false"/>
          <w:color w:val="101010"/>
          <w:sz w:val="24"/>
          <w:u w:val="none"/>
        </w:rPr>
        <w:t xml:space="preserve">(Tratamiento conjunto). </w:t>
      </w:r>
      <w:r>
        <w:rPr>
          <w:rFonts w:cs="Times New Roman" w:ascii="Times New Roman" w:hAnsi="Times New Roman"/>
          <w:b w:val="false"/>
          <w:i w:val="false"/>
          <w:caps w:val="false"/>
          <w:smallCaps w:val="false"/>
          <w:strike w:val="false"/>
          <w:dstrike w:val="false"/>
          <w:color w:val="000000"/>
          <w:sz w:val="24"/>
          <w:highlight w:val="green"/>
          <w:u w:val="none"/>
        </w:rPr>
        <w:t>O-21-3286. Acta 1155/21 del 29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391/21</w:t>
      </w:r>
      <w:r>
        <w:rPr>
          <w:rFonts w:cs="Times New Roman" w:ascii="Times New Roman" w:hAnsi="Times New Roman"/>
          <w:b w:val="false"/>
          <w:i w:val="false"/>
          <w:caps w:val="false"/>
          <w:smallCaps w:val="false"/>
          <w:strike w:val="false"/>
          <w:dstrike w:val="false"/>
          <w:color w:val="222222"/>
          <w:sz w:val="24"/>
          <w:u w:val="none"/>
        </w:rPr>
        <w:t xml:space="preserve">: "Desafecta dominio público parcelas 19-2-E-438A-09 y 19-2-E-438A-01. Afecta dominio privado, fraccionamiento. Adjudicación Bº Las Mutisias". Autores: Concejales Gerardo Ávila, Natalia Almonacid, Norma Taboada, Claudia Torres y Carlos Sánchez y Puente (JSRN). Colaboradores: Instituto Municipal de Tierra y Vivienda para el Hábitat Social y Directora de Catastro Municipal, Beatriz Sánchez. Se gira a </w:t>
      </w:r>
      <w:r>
        <w:rPr>
          <w:rFonts w:cs="Times New Roman" w:ascii="Times New Roman" w:hAnsi="Times New Roman"/>
          <w:b w:val="false"/>
          <w:i w:val="false"/>
          <w:caps w:val="false"/>
          <w:smallCaps w:val="false"/>
          <w:strike w:val="false"/>
          <w:dstrike w:val="false"/>
          <w:color w:val="222222"/>
          <w:sz w:val="24"/>
          <w:highlight w:val="white"/>
          <w:u w:val="none"/>
        </w:rPr>
        <w:t>Asesoría Letrada</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y a las comisiones de Obras y Planeamiento y d</w:t>
      </w:r>
      <w:r>
        <w:rPr>
          <w:rFonts w:cs="Times New Roman" w:ascii="Times New Roman" w:hAnsi="Times New Roman"/>
          <w:b w:val="false"/>
          <w:i w:val="false"/>
          <w:caps w:val="false"/>
          <w:smallCaps w:val="false"/>
          <w:strike w:val="false"/>
          <w:dstrike w:val="false"/>
          <w:color w:val="222222"/>
          <w:sz w:val="24"/>
          <w:highlight w:val="white"/>
          <w:u w:val="none"/>
        </w:rPr>
        <w:t>e Gobierno y Legales.</w:t>
      </w:r>
      <w:r>
        <w:rPr>
          <w:rFonts w:cs="Times New Roman" w:ascii="Times New Roman" w:hAnsi="Times New Roman"/>
          <w:b w:val="false"/>
          <w:i w:val="false"/>
          <w:caps w:val="false"/>
          <w:smallCaps w:val="false"/>
          <w:strike w:val="false"/>
          <w:dstrike w:val="false"/>
          <w:color w:val="000000"/>
          <w:sz w:val="24"/>
          <w:highlight w:val="green"/>
          <w:u w:val="none"/>
        </w:rPr>
        <w:t>O-21-3276. Acta 1154/21 del 16 de diciembre de 2021.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ordenanza 392/21</w:t>
      </w:r>
      <w:r>
        <w:rPr>
          <w:rFonts w:cs="Times New Roman" w:ascii="Times New Roman" w:hAnsi="Times New Roman"/>
          <w:b w:val="false"/>
          <w:i w:val="false"/>
          <w:caps w:val="false"/>
          <w:smallCaps w:val="false"/>
          <w:strike w:val="false"/>
          <w:dstrike w:val="false"/>
          <w:color w:val="222222"/>
          <w:sz w:val="24"/>
          <w:u w:val="none"/>
        </w:rPr>
        <w:t xml:space="preserve">: "Modifica ordenanza 2888-CM-17". Autores: Comisión Legislativa: Concejales: Marcelo Casas (FdT), Carlos Sánchez y Puente (JSRN); Julieta Wallace (FdT); Gerardo del Río (PUL) y Ariel Cárdenas (BXC). Sobre tablas. </w:t>
      </w:r>
      <w:r>
        <w:rPr>
          <w:rFonts w:cs="Times New Roman" w:ascii="Times New Roman" w:hAnsi="Times New Roman"/>
          <w:b w:val="false"/>
          <w:i w:val="false"/>
          <w:caps w:val="false"/>
          <w:smallCaps w:val="false"/>
          <w:strike w:val="false"/>
          <w:dstrike w:val="false"/>
          <w:color w:val="222222"/>
          <w:sz w:val="24"/>
          <w:highlight w:val="green"/>
          <w:u w:val="none"/>
        </w:rPr>
        <w:t>O-21-3258. Acta 1150/21 del 14/10/24.</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u w:val="single"/>
        </w:rPr>
        <w:t>Proyecto de comunicación 393/21</w:t>
      </w:r>
      <w:r>
        <w:rPr>
          <w:rFonts w:cs="Times New Roman" w:ascii="Times New Roman" w:hAnsi="Times New Roman"/>
          <w:b w:val="false"/>
          <w:i w:val="false"/>
          <w:caps w:val="false"/>
          <w:smallCaps w:val="false"/>
          <w:strike w:val="false"/>
          <w:dstrike w:val="false"/>
          <w:color w:val="222222"/>
          <w:sz w:val="24"/>
          <w:u w:val="none"/>
        </w:rPr>
        <w:t xml:space="preserve">: "Comunica a la Gobernadora de Río Negro ejecute obra red agua potable barrio Laguna El Trébol". Autores: Concejales Roxana Ferreyra, Marcelo Casas y Julieta Wallace (FdT). Iniciativa: Vecinos Laguna El Trébol. Sobre tablas. </w:t>
      </w:r>
      <w:r>
        <w:rPr>
          <w:rFonts w:cs="Times New Roman" w:ascii="Times New Roman" w:hAnsi="Times New Roman"/>
          <w:b w:val="false"/>
          <w:i w:val="false"/>
          <w:caps w:val="false"/>
          <w:smallCaps w:val="false"/>
          <w:strike w:val="false"/>
          <w:dstrike w:val="false"/>
          <w:color w:val="222222"/>
          <w:sz w:val="24"/>
          <w:highlight w:val="green"/>
          <w:u w:val="none"/>
        </w:rPr>
        <w:t>C-21-1080. Acta 1150/21 del 14/10/21.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declaración 394/21</w:t>
      </w:r>
      <w:r>
        <w:rPr>
          <w:rFonts w:cs="Times New Roman" w:ascii="Times New Roman" w:hAnsi="Times New Roman"/>
          <w:b w:val="false"/>
          <w:i w:val="false"/>
          <w:caps w:val="false"/>
          <w:smallCaps w:val="false"/>
          <w:strike w:val="false"/>
          <w:dstrike w:val="false"/>
          <w:color w:val="222222"/>
          <w:sz w:val="24"/>
          <w:highlight w:val="white"/>
          <w:u w:val="none"/>
        </w:rPr>
        <w:t xml:space="preserve">: "Se declara de interés municipal paseo criollo Día de la Tradición". Autores: Concejales Norma Taboada, Gerardo Ávila, Natalia Almonacid, Carlos Sánchez y Puente y Claudia Torres (JSRN). Sobre tablas. </w:t>
      </w:r>
      <w:r>
        <w:rPr>
          <w:rFonts w:cs="Times New Roman" w:ascii="Times New Roman" w:hAnsi="Times New Roman"/>
          <w:b w:val="false"/>
          <w:i w:val="false"/>
          <w:caps w:val="false"/>
          <w:smallCaps w:val="false"/>
          <w:strike w:val="false"/>
          <w:dstrike w:val="false"/>
          <w:color w:val="222222"/>
          <w:sz w:val="24"/>
          <w:highlight w:val="green"/>
          <w:u w:val="none"/>
        </w:rPr>
        <w:t>D-21-2776. Acta 1151/21 del 4 de noviembre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395/21</w:t>
      </w:r>
      <w:r>
        <w:rPr>
          <w:rFonts w:cs="Times New Roman" w:ascii="Times New Roman" w:hAnsi="Times New Roman"/>
          <w:b w:val="false"/>
          <w:i w:val="false"/>
          <w:caps w:val="false"/>
          <w:smallCaps w:val="false"/>
          <w:strike w:val="false"/>
          <w:dstrike w:val="false"/>
          <w:color w:val="222222"/>
          <w:sz w:val="24"/>
          <w:highlight w:val="white"/>
          <w:u w:val="none"/>
        </w:rPr>
        <w:t>: "Se crea programa de acceso a Internet para centros de personas mayores". Autores: Concejales Roxana Ferreyra (FdT) y Gerardo del Río (PUL). Iniciativa: Consejo de Adultos Mayores Bariloche. A</w:t>
      </w:r>
      <w:r>
        <w:rPr>
          <w:b w:val="false"/>
          <w:caps w:val="false"/>
          <w:smallCaps w:val="false"/>
          <w:strike w:val="false"/>
          <w:dstrike w:val="false"/>
          <w:color w:val="222222"/>
          <w:highlight w:val="cyan"/>
          <w:u w:val="none"/>
        </w:rPr>
        <w:t xml:space="preserve"> </w:t>
      </w:r>
      <w:r>
        <w:rPr>
          <w:rFonts w:cs="Times New Roman" w:ascii="Times New Roman" w:hAnsi="Times New Roman"/>
          <w:b w:val="false"/>
          <w:i w:val="false"/>
          <w:caps w:val="false"/>
          <w:smallCaps w:val="false"/>
          <w:strike w:val="false"/>
          <w:dstrike w:val="false"/>
          <w:color w:val="222222"/>
          <w:sz w:val="24"/>
          <w:highlight w:val="cyan"/>
          <w:u w:val="none"/>
        </w:rPr>
        <w:t>Asesoría Letrada</w:t>
      </w:r>
      <w:r>
        <w:rPr>
          <w:b w:val="false"/>
          <w:caps w:val="false"/>
          <w:smallCaps w:val="false"/>
          <w:strike w:val="false"/>
          <w:dstrike w:val="false"/>
          <w:color w:val="222222"/>
          <w:highlight w:val="white"/>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y a las comisiones de Economía, Hacienda, Finanzas y Desarrollo Económico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396/21</w:t>
      </w:r>
      <w:r>
        <w:rPr>
          <w:rFonts w:cs="Times New Roman" w:ascii="Times New Roman" w:hAnsi="Times New Roman"/>
          <w:b w:val="false"/>
          <w:i w:val="false"/>
          <w:caps w:val="false"/>
          <w:smallCaps w:val="false"/>
          <w:strike w:val="false"/>
          <w:dstrike w:val="false"/>
          <w:color w:val="222222"/>
          <w:sz w:val="24"/>
          <w:highlight w:val="white"/>
          <w:u w:val="none"/>
        </w:rPr>
        <w:t>: "Modifica ordenanza 3079-CM-19. Personas mayores". Autores: Concejales Roxana Ferreyra (FdT) y Gerardo del Río (PUL). Iniciativa: Consejo de Adultos Mayores Bariloche. A</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Asesoría Letrada</w:t>
      </w:r>
      <w:r>
        <w:rPr>
          <w:b w:val="false"/>
          <w:caps w:val="false"/>
          <w:smallCaps w:val="false"/>
          <w:strike w:val="false"/>
          <w:dstrike w:val="false"/>
          <w:color w:val="222222"/>
          <w:highlight w:val="white"/>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y a las comisiones de Desarrollo Humano, Deportes y Cultura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397/21</w:t>
      </w:r>
      <w:r>
        <w:rPr>
          <w:rFonts w:cs="Times New Roman" w:ascii="Times New Roman" w:hAnsi="Times New Roman"/>
          <w:b w:val="false"/>
          <w:i w:val="false"/>
          <w:caps w:val="false"/>
          <w:smallCaps w:val="false"/>
          <w:strike w:val="false"/>
          <w:dstrike w:val="false"/>
          <w:color w:val="222222"/>
          <w:sz w:val="24"/>
          <w:highlight w:val="white"/>
          <w:u w:val="none"/>
        </w:rPr>
        <w:t>: "Prestar acuerdo pliego licitación pública para compra de camiones y chipeadoras". Autor: Intendente Municipal Gustavo Gennuso. Colaboradores: Jefe de Gabinete, Marcos Barberis; Secretario de Servicios Públicos, Eduardo Garza y Secretario de Hacienda, Diego Quintana. Sobre tablas.</w:t>
      </w:r>
      <w:r>
        <w:rPr>
          <w:b w:val="false"/>
          <w:caps w:val="false"/>
          <w:smallCaps w:val="false"/>
          <w:strike w:val="false"/>
          <w:dstrike w:val="false"/>
          <w:color w:val="222222"/>
          <w:highlight w:val="green"/>
          <w:u w:val="none"/>
        </w:rPr>
        <w:t xml:space="preserve"> </w:t>
      </w:r>
      <w:r>
        <w:rPr>
          <w:rFonts w:cs="Times New Roman" w:ascii="Times New Roman" w:hAnsi="Times New Roman"/>
          <w:b w:val="false"/>
          <w:i w:val="false"/>
          <w:caps w:val="false"/>
          <w:smallCaps w:val="false"/>
          <w:strike w:val="false"/>
          <w:dstrike w:val="false"/>
          <w:color w:val="222222"/>
          <w:sz w:val="24"/>
          <w:highlight w:val="green"/>
          <w:u w:val="none"/>
        </w:rPr>
        <w:t>O-21-3262. Acta 1151/21 del 4 de noviembre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398/21</w:t>
      </w:r>
      <w:r>
        <w:rPr>
          <w:rFonts w:cs="Times New Roman" w:ascii="Times New Roman" w:hAnsi="Times New Roman"/>
          <w:b w:val="false"/>
          <w:i w:val="false"/>
          <w:caps w:val="false"/>
          <w:smallCaps w:val="false"/>
          <w:strike w:val="false"/>
          <w:dstrike w:val="false"/>
          <w:color w:val="222222"/>
          <w:sz w:val="24"/>
          <w:highlight w:val="white"/>
          <w:u w:val="none"/>
        </w:rPr>
        <w:t xml:space="preserve">: "Otorgar comodato inmueble 19-2-F-543-01 Sindicato Luz y Fuerza gimnasio Quimey Ruca". Autor: Intendente Municipal Gustavo Gennuso. Colaboradores: Jefe de Gabinete, Marcos Barberis y Secretario de Ambiente y Desarrollo Urbano, Pablo Bullaude. </w:t>
      </w:r>
      <w:r>
        <w:rPr>
          <w:rFonts w:cs="Times New Roman" w:ascii="Times New Roman" w:hAnsi="Times New Roman"/>
          <w:b w:val="false"/>
          <w:i w:val="false"/>
          <w:caps w:val="false"/>
          <w:smallCaps w:val="false"/>
          <w:strike w:val="false"/>
          <w:dstrike w:val="false"/>
          <w:color w:val="222222"/>
          <w:sz w:val="24"/>
          <w:highlight w:val="cyan"/>
          <w:u w:val="none"/>
        </w:rPr>
        <w:t>A Asesoría Letrada</w:t>
      </w:r>
      <w:r>
        <w:rPr>
          <w:b w:val="false"/>
          <w:caps w:val="false"/>
          <w:smallCaps w:val="false"/>
          <w:strike w:val="false"/>
          <w:dstrike w:val="false"/>
          <w:color w:val="222222"/>
          <w:highlight w:val="white"/>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y a las comisiones de Obras y Planeamiento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399/21</w:t>
      </w:r>
      <w:r>
        <w:rPr>
          <w:rFonts w:cs="Times New Roman" w:ascii="Times New Roman" w:hAnsi="Times New Roman"/>
          <w:b w:val="false"/>
          <w:i w:val="false"/>
          <w:caps w:val="false"/>
          <w:smallCaps w:val="false"/>
          <w:strike w:val="false"/>
          <w:dstrike w:val="false"/>
          <w:color w:val="222222"/>
          <w:sz w:val="24"/>
          <w:highlight w:val="white"/>
          <w:u w:val="none"/>
        </w:rPr>
        <w:t>: "Establece Semana de la Diversidad. Modifica ordenanza 2033-CM-10". Autores: Concejales Norma Taboada, Gerardo Ávila, Natalia Almonacid, Claudia Torres y Carlos Sánchez y Puente (JSRN). Iniciativa: Consejo Local Consultivo y Participativo de la Diversidad Sexual. A Asesoría Letrada y a la comisión de Gobierno y Legales.</w:t>
      </w:r>
      <w:r>
        <w:rPr>
          <w:rFonts w:cs="Times New Roman" w:ascii="Times New Roman" w:hAnsi="Times New Roman"/>
          <w:b w:val="false"/>
          <w:i w:val="false"/>
          <w:caps w:val="false"/>
          <w:smallCaps w:val="false"/>
          <w:strike w:val="false"/>
          <w:dstrike w:val="false"/>
          <w:color w:val="000000"/>
          <w:sz w:val="24"/>
          <w:highlight w:val="green"/>
          <w:u w:val="none"/>
        </w:rPr>
        <w:t>O-21-3277. Acta 1154/21 del 16 de diciembre de 2021.</w:t>
      </w:r>
    </w:p>
    <w:p>
      <w:pPr>
        <w:pStyle w:val="Cuerpodetexto"/>
        <w:spacing w:lineRule="auto" w:line="240"/>
        <w:rPr/>
      </w:pPr>
      <w:r>
        <w:rPr/>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400/21</w:t>
      </w:r>
      <w:r>
        <w:rPr>
          <w:rFonts w:cs="Times New Roman" w:ascii="Times New Roman" w:hAnsi="Times New Roman"/>
          <w:b w:val="false"/>
          <w:i w:val="false"/>
          <w:caps w:val="false"/>
          <w:smallCaps w:val="false"/>
          <w:strike w:val="false"/>
          <w:dstrike w:val="false"/>
          <w:color w:val="222222"/>
          <w:sz w:val="24"/>
          <w:highlight w:val="white"/>
          <w:u w:val="none"/>
        </w:rPr>
        <w:t>: "Límite presupuestario al gasto en personal Municipalidad San Carlos de Bariloche". Autor: Concejal Pablo Chamatrópulos (Podemos Bariloche).</w:t>
      </w:r>
      <w:r>
        <w:rPr>
          <w:b w:val="false"/>
          <w:caps w:val="false"/>
          <w:smallCaps w:val="false"/>
          <w:strike w:val="false"/>
          <w:dstrike w:val="false"/>
          <w:color w:val="222222"/>
          <w:highlight w:val="cyan"/>
          <w:u w:val="none"/>
        </w:rPr>
        <w:t xml:space="preserve"> </w:t>
      </w:r>
      <w:r>
        <w:rPr>
          <w:rFonts w:cs="Times New Roman" w:ascii="Times New Roman" w:hAnsi="Times New Roman"/>
          <w:b w:val="false"/>
          <w:i w:val="false"/>
          <w:caps w:val="false"/>
          <w:smallCaps w:val="false"/>
          <w:strike w:val="false"/>
          <w:dstrike w:val="false"/>
          <w:color w:val="222222"/>
          <w:sz w:val="24"/>
          <w:highlight w:val="cyan"/>
          <w:u w:val="none"/>
        </w:rPr>
        <w:t>A Asesoría Letrada</w:t>
      </w:r>
      <w:r>
        <w:rPr>
          <w:b w:val="false"/>
          <w:caps w:val="false"/>
          <w:smallCaps w:val="false"/>
          <w:strike w:val="false"/>
          <w:dstrike w:val="false"/>
          <w:color w:val="222222"/>
          <w:highlight w:val="white"/>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y a las comisiones de Servicios, Tránsito y Transporte; de Economía, Hacienda, Finanzas y Desarrollo Económico y de Gobierno y Legales.</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declaración 401/21</w:t>
      </w:r>
      <w:r>
        <w:rPr>
          <w:rFonts w:cs="Times New Roman" w:ascii="Times New Roman" w:hAnsi="Times New Roman"/>
          <w:b w:val="false"/>
          <w:i w:val="false"/>
          <w:caps w:val="false"/>
          <w:smallCaps w:val="false"/>
          <w:strike w:val="false"/>
          <w:dstrike w:val="false"/>
          <w:color w:val="222222"/>
          <w:sz w:val="24"/>
          <w:highlight w:val="white"/>
          <w:u w:val="none"/>
        </w:rPr>
        <w:t xml:space="preserve">: "Declara de interés cultural el evento Chewenche en Bariloche del 21 de noviembre de 2021". Autores: Concejales Marcelo Casas, Julieta Wallace y Roxana Ferreyra (FdT). Sobre tablas. </w:t>
      </w:r>
      <w:r>
        <w:rPr>
          <w:rFonts w:cs="Times New Roman" w:ascii="Times New Roman" w:hAnsi="Times New Roman"/>
          <w:b w:val="false"/>
          <w:i w:val="false"/>
          <w:caps w:val="false"/>
          <w:smallCaps w:val="false"/>
          <w:strike w:val="false"/>
          <w:dstrike w:val="false"/>
          <w:color w:val="222222"/>
          <w:sz w:val="24"/>
          <w:highlight w:val="green"/>
          <w:u w:val="none"/>
        </w:rPr>
        <w:t>D-21-2777. Acta 1151/21 del 4 de noviembre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declaración 402/21</w:t>
      </w:r>
      <w:r>
        <w:rPr>
          <w:rFonts w:cs="Times New Roman" w:ascii="Times New Roman" w:hAnsi="Times New Roman"/>
          <w:b w:val="false"/>
          <w:i w:val="false"/>
          <w:caps w:val="false"/>
          <w:smallCaps w:val="false"/>
          <w:strike w:val="false"/>
          <w:dstrike w:val="false"/>
          <w:color w:val="222222"/>
          <w:sz w:val="24"/>
          <w:highlight w:val="white"/>
          <w:u w:val="none"/>
        </w:rPr>
        <w:t xml:space="preserve">: "Se declara de interés municipal el evento Triatlón Escape de la Isla Huemul 2022". Autores: Comisión Legislativa. Concejales Marcelo Casas, Julieta Wallace (FdT); Carlos Sánchez y Puente (JSRN); Gerardo del Río (PUL) y Ariel Cárdenas (BxC). Sobre tablas. </w:t>
      </w:r>
      <w:r>
        <w:rPr>
          <w:rFonts w:cs="Times New Roman" w:ascii="Times New Roman" w:hAnsi="Times New Roman"/>
          <w:b w:val="false"/>
          <w:i w:val="false"/>
          <w:caps w:val="false"/>
          <w:smallCaps w:val="false"/>
          <w:strike w:val="false"/>
          <w:dstrike w:val="false"/>
          <w:color w:val="222222"/>
          <w:sz w:val="24"/>
          <w:highlight w:val="green"/>
          <w:u w:val="none"/>
        </w:rPr>
        <w:t>D-21-2778. Acta 1151/21 del 4 de noviembre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403/21</w:t>
      </w:r>
      <w:r>
        <w:rPr>
          <w:rFonts w:cs="Times New Roman" w:ascii="Times New Roman" w:hAnsi="Times New Roman"/>
          <w:b w:val="false"/>
          <w:i w:val="false"/>
          <w:caps w:val="false"/>
          <w:smallCaps w:val="false"/>
          <w:strike w:val="false"/>
          <w:dstrike w:val="false"/>
          <w:color w:val="222222"/>
          <w:sz w:val="24"/>
          <w:highlight w:val="white"/>
          <w:u w:val="none"/>
        </w:rPr>
        <w:t>: "Desafecta dominio público polígono parcela 19-2-E-450A. Afecta dominio privado, fraccionamiento. Adjudicación B° Las Mutisias". Autores: Concejales Gerardo Ávila, Natalia Almonacid, Norma Taboada, Claudia Torres y Carlos Sánchez y Puente (JSRN). Colaboradores: Instituto Municipal de Tierra y Vivienda para el Hábitat Social y Directora de Catastro Municipal, Beatriz Sánchez. A Asesoría Letrada y a las comisiones de Obras y Planeamiento y de Gobierno y Legales.</w:t>
      </w:r>
      <w:r>
        <w:rPr>
          <w:rFonts w:cs="Times New Roman" w:ascii="Times New Roman" w:hAnsi="Times New Roman"/>
          <w:b w:val="false"/>
          <w:i w:val="false"/>
          <w:caps w:val="false"/>
          <w:smallCaps w:val="false"/>
          <w:strike w:val="false"/>
          <w:dstrike w:val="false"/>
          <w:color w:val="000000"/>
          <w:sz w:val="24"/>
          <w:highlight w:val="green"/>
          <w:u w:val="none"/>
        </w:rPr>
        <w:t>O-21-3275. Acta 1154/21 del 16 de diciembre de 2021.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404/21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la Jornada Federal de </w:t>
      </w:r>
      <w:r>
        <w:rPr>
          <w:rFonts w:cs="Times New Roman" w:ascii="Times New Roman" w:hAnsi="Times New Roman"/>
          <w:b w:val="false"/>
          <w:i/>
          <w:caps w:val="false"/>
          <w:smallCaps w:val="false"/>
          <w:strike w:val="false"/>
          <w:dstrike w:val="false"/>
          <w:color w:val="000000"/>
          <w:sz w:val="24"/>
          <w:highlight w:val="white"/>
          <w:u w:val="none"/>
        </w:rPr>
        <w:t>Asesoramiento Notarial Comunitario</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Carlos Sánchez y Puente, Claudia Torres, Norma Taboada, Gerardo Ávila y Natalia Almonacid (JSRN). Se solicitará su retiro por haberse emitido la Resolución 279-PCM-21. </w:t>
      </w:r>
      <w:r>
        <w:rPr>
          <w:rFonts w:cs="Times New Roman" w:ascii="Times New Roman" w:hAnsi="Times New Roman"/>
          <w:b w:val="false"/>
          <w:i w:val="false"/>
          <w:caps w:val="false"/>
          <w:smallCaps w:val="false"/>
          <w:strike w:val="false"/>
          <w:dstrike w:val="false"/>
          <w:color w:val="FF0000"/>
          <w:sz w:val="24"/>
          <w:highlight w:val="white"/>
          <w:u w:val="none"/>
        </w:rPr>
        <w:t>Retirado. Acta 1153/21 el 25 de noviembre de 2021.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405/21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el Programa Cultural de </w:t>
      </w:r>
      <w:r>
        <w:rPr>
          <w:rFonts w:cs="Times New Roman" w:ascii="Times New Roman" w:hAnsi="Times New Roman"/>
          <w:b w:val="false"/>
          <w:i/>
          <w:caps w:val="false"/>
          <w:smallCaps w:val="false"/>
          <w:strike w:val="false"/>
          <w:dstrike w:val="false"/>
          <w:color w:val="000000"/>
          <w:sz w:val="24"/>
          <w:highlight w:val="white"/>
          <w:u w:val="none"/>
        </w:rPr>
        <w:t>Selina</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Concejales Carlos Sánchez y Puente, Claudia Torres, Norma Taboada, Gerardo Ávila y Natalia Almonacid (JSRN).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D-21-2780.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406/21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w:t>
      </w:r>
      <w:r>
        <w:rPr>
          <w:rFonts w:cs="Times New Roman" w:ascii="Times New Roman" w:hAnsi="Times New Roman"/>
          <w:b w:val="false"/>
          <w:i/>
          <w:caps w:val="false"/>
          <w:smallCaps w:val="false"/>
          <w:strike w:val="false"/>
          <w:dstrike w:val="false"/>
          <w:color w:val="000000"/>
          <w:sz w:val="24"/>
          <w:highlight w:val="white"/>
          <w:u w:val="none"/>
        </w:rPr>
        <w:t>Desafío RN 23</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Claudia Torres, Carlos Sánchez y Puente, Norma Taboada, Gerardo Ávila y Natalia Almonacid (JSRN).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D-21-2781.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407/21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comunitario el </w:t>
      </w:r>
      <w:r>
        <w:rPr>
          <w:rFonts w:cs="Times New Roman" w:ascii="Times New Roman" w:hAnsi="Times New Roman"/>
          <w:b w:val="false"/>
          <w:i/>
          <w:caps w:val="false"/>
          <w:smallCaps w:val="false"/>
          <w:strike w:val="false"/>
          <w:dstrike w:val="false"/>
          <w:color w:val="000000"/>
          <w:sz w:val="24"/>
          <w:highlight w:val="white"/>
          <w:u w:val="none"/>
        </w:rPr>
        <w:t>2º Open Taekwon-do Bariloche (OTB)</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Concejales Roxana Ferreyra, Marcelo Casas y Julieta Wallace (FdT). Iniciativa: Solange Borasio.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D-21-2782. Acta 1153/21 del 25/11/21</w:t>
      </w:r>
    </w:p>
    <w:p>
      <w:pPr>
        <w:pStyle w:val="Cuerpodetexto"/>
        <w:spacing w:lineRule="auto" w:line="240"/>
        <w:rPr/>
      </w:pPr>
      <w:r>
        <w:rPr/>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408/21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el </w:t>
      </w:r>
      <w:r>
        <w:rPr>
          <w:rFonts w:cs="Times New Roman" w:ascii="Times New Roman" w:hAnsi="Times New Roman"/>
          <w:b w:val="false"/>
          <w:i/>
          <w:caps w:val="false"/>
          <w:smallCaps w:val="false"/>
          <w:strike w:val="false"/>
          <w:dstrike w:val="false"/>
          <w:color w:val="000000"/>
          <w:sz w:val="24"/>
          <w:highlight w:val="white"/>
          <w:u w:val="none"/>
        </w:rPr>
        <w:t>Maratón de Montaña BRUT VI Edición</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Claudia Torres, Carlos Sánchez y Puente, Gerardo Ávila, Norma Taboada y Natalia Almonacid (JSRN).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D-21-2783.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409/21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cultural la publicación del libro web </w:t>
      </w:r>
      <w:r>
        <w:rPr>
          <w:rFonts w:cs="Times New Roman" w:ascii="Times New Roman" w:hAnsi="Times New Roman"/>
          <w:b w:val="false"/>
          <w:i/>
          <w:caps w:val="false"/>
          <w:smallCaps w:val="false"/>
          <w:strike w:val="false"/>
          <w:dstrike w:val="false"/>
          <w:color w:val="000000"/>
          <w:sz w:val="24"/>
          <w:highlight w:val="white"/>
          <w:u w:val="none"/>
        </w:rPr>
        <w:t>Nosotras en Libertad</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Roxana Ferreyra, Julieta Wallace y Marcelo Casas (FdT). Iniciativa: Colectiva de ex Presas Políticas de Villa Devoto.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D-21-2784.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410/21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la proyección del documental </w:t>
      </w:r>
      <w:r>
        <w:rPr>
          <w:rFonts w:cs="Times New Roman" w:ascii="Times New Roman" w:hAnsi="Times New Roman"/>
          <w:b w:val="false"/>
          <w:i/>
          <w:caps w:val="false"/>
          <w:smallCaps w:val="false"/>
          <w:strike w:val="false"/>
          <w:dstrike w:val="false"/>
          <w:color w:val="000000"/>
          <w:sz w:val="24"/>
          <w:highlight w:val="white"/>
          <w:u w:val="none"/>
        </w:rPr>
        <w:t>Algo se Enciende</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de Luciana Gentinetta". Autores: Concejales Ariel Cárdenas (BxC) y Roxana Ferreyra (FdT). Iniciativa: </w:t>
      </w:r>
      <w:r>
        <w:rPr>
          <w:rFonts w:cs="Times New Roman" w:ascii="Times New Roman" w:hAnsi="Times New Roman"/>
          <w:b w:val="false"/>
          <w:i w:val="false"/>
          <w:caps w:val="false"/>
          <w:smallCaps w:val="false"/>
          <w:strike w:val="false"/>
          <w:dstrike w:val="false"/>
          <w:color w:val="101010"/>
          <w:sz w:val="24"/>
          <w:highlight w:val="white"/>
          <w:u w:val="none"/>
        </w:rPr>
        <w:t>Mesa de Acciones por la No Violencia contra las Mujeres.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D-21-2779.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411/21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cultural el documental </w:t>
      </w:r>
      <w:r>
        <w:rPr>
          <w:rFonts w:cs="Times New Roman" w:ascii="Times New Roman" w:hAnsi="Times New Roman"/>
          <w:b w:val="false"/>
          <w:i/>
          <w:caps w:val="false"/>
          <w:smallCaps w:val="false"/>
          <w:strike w:val="false"/>
          <w:dstrike w:val="false"/>
          <w:color w:val="000000"/>
          <w:sz w:val="24"/>
          <w:highlight w:val="white"/>
          <w:u w:val="none"/>
        </w:rPr>
        <w:t>Archivo de la Memoria del VIH-Sid</w:t>
      </w:r>
      <w:r>
        <w:rPr>
          <w:rFonts w:cs="Times New Roman" w:ascii="Times New Roman" w:hAnsi="Times New Roman"/>
          <w:b w:val="false"/>
          <w:i w:val="false"/>
          <w:caps w:val="false"/>
          <w:smallCaps w:val="false"/>
          <w:strike w:val="false"/>
          <w:dstrike w:val="false"/>
          <w:color w:val="000000"/>
          <w:sz w:val="24"/>
          <w:highlight w:val="white"/>
          <w:u w:val="none"/>
        </w:rPr>
        <w:t>a". Autores: Concejales Roxana Ferreyra, Julieta Wallace y Marcelo Casas (FdT). Iniciativa: Consejo Local Consultivo y Participativo de la Diversidad Sexual.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D-21-2785.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412/21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el emprendimiento </w:t>
      </w:r>
      <w:r>
        <w:rPr>
          <w:rFonts w:cs="Times New Roman" w:ascii="Times New Roman" w:hAnsi="Times New Roman"/>
          <w:b w:val="false"/>
          <w:i/>
          <w:caps w:val="false"/>
          <w:smallCaps w:val="false"/>
          <w:strike w:val="false"/>
          <w:dstrike w:val="false"/>
          <w:color w:val="000000"/>
          <w:sz w:val="24"/>
          <w:highlight w:val="white"/>
          <w:u w:val="none"/>
        </w:rPr>
        <w:t>Team Master Bartender</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Autores: Concejales Norma Taboada, Claudia Torres, Carlos Sánchez y Puente, Gerardo Ávila y Natalia Almonacid (JSRN).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D-21-2786.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413/21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las V Jornadas de </w:t>
      </w:r>
      <w:r>
        <w:rPr>
          <w:rFonts w:cs="Times New Roman" w:ascii="Times New Roman" w:hAnsi="Times New Roman"/>
          <w:b w:val="false"/>
          <w:i/>
          <w:caps w:val="false"/>
          <w:smallCaps w:val="false"/>
          <w:strike w:val="false"/>
          <w:dstrike w:val="false"/>
          <w:color w:val="000000"/>
          <w:sz w:val="24"/>
          <w:highlight w:val="white"/>
          <w:u w:val="none"/>
        </w:rPr>
        <w:t>Intercambio Profesional Trabajo Social</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Concejales Julieta Wallace, Roxana Ferreyra y Marcelo Casas (FdT). Iniciativa: Colegio de Trabajadores Sociales de Río Negro, Delegación Andina.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D-21-2787.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414/21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el programa radial </w:t>
      </w:r>
      <w:r>
        <w:rPr>
          <w:rFonts w:cs="Times New Roman" w:ascii="Times New Roman" w:hAnsi="Times New Roman"/>
          <w:b w:val="false"/>
          <w:i/>
          <w:caps w:val="false"/>
          <w:smallCaps w:val="false"/>
          <w:strike w:val="false"/>
          <w:dstrike w:val="false"/>
          <w:color w:val="000000"/>
          <w:sz w:val="24"/>
          <w:highlight w:val="white"/>
          <w:u w:val="none"/>
        </w:rPr>
        <w:t>Cosas de Negros</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xml:space="preserve">. Autor: Concejal Gerardo del Río (PUL).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D-21-2788. Acta 1153/21 del 25/11/21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415/21</w:t>
      </w:r>
      <w:r>
        <w:rPr>
          <w:rFonts w:cs="Times New Roman" w:ascii="Times New Roman" w:hAnsi="Times New Roman"/>
          <w:b w:val="false"/>
          <w:i w:val="false"/>
          <w:caps w:val="false"/>
          <w:smallCaps w:val="false"/>
          <w:strike w:val="false"/>
          <w:dstrike w:val="false"/>
          <w:color w:val="222222"/>
          <w:sz w:val="24"/>
          <w:highlight w:val="white"/>
          <w:u w:val="none"/>
        </w:rPr>
        <w:t xml:space="preserve">: "Se aprueba y reemplaza el anexo I de la ordenanza 2374-CM-12". Autor: Intendente Municipal, Ing. Gustavo Gennuso. Colaboradores: Jefe de Gabinete, Marcos Barberis y Secretario de hacienda, Cr. Diego Quintana. A Asesoría Letrada y a las comisiones de </w:t>
      </w:r>
      <w:r>
        <w:rPr>
          <w:rFonts w:cs="Times New Roman" w:ascii="Times New Roman" w:hAnsi="Times New Roman"/>
          <w:b w:val="false"/>
          <w:i w:val="false"/>
          <w:caps w:val="false"/>
          <w:smallCaps w:val="false"/>
          <w:strike w:val="false"/>
          <w:dstrike w:val="false"/>
          <w:color w:val="222222"/>
          <w:sz w:val="24"/>
          <w:u w:val="none"/>
        </w:rPr>
        <w:t>Economía, Hacienda, Finanzas y Desarrollo Económico</w:t>
      </w:r>
      <w:r>
        <w:rPr>
          <w:b w:val="false"/>
          <w:caps w:val="false"/>
          <w:smallCaps w:val="false"/>
          <w:strike w:val="false"/>
          <w:dstrike w:val="false"/>
          <w:color w:val="222222"/>
          <w:highlight w:val="white"/>
          <w:u w:val="none"/>
        </w:rPr>
        <w:t xml:space="preserve"> </w:t>
      </w:r>
      <w:r>
        <w:rPr>
          <w:rFonts w:cs="Times New Roman" w:ascii="Times New Roman" w:hAnsi="Times New Roman"/>
          <w:b w:val="false"/>
          <w:i w:val="false"/>
          <w:caps w:val="false"/>
          <w:smallCaps w:val="false"/>
          <w:strike w:val="false"/>
          <w:dstrike w:val="false"/>
          <w:color w:val="222222"/>
          <w:sz w:val="24"/>
          <w:highlight w:val="white"/>
          <w:u w:val="none"/>
        </w:rPr>
        <w:t xml:space="preserve">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O-21-3287. Acta 1155/21 del 29 de diciembre de 2021.</w:t>
      </w:r>
    </w:p>
    <w:p>
      <w:pPr>
        <w:pStyle w:val="Cuerpodetexto"/>
        <w:bidi w:val="0"/>
        <w:spacing w:lineRule="auto" w:line="240" w:before="240" w:after="0"/>
        <w:jc w:val="both"/>
        <w:rPr/>
      </w:pPr>
      <w:r>
        <w:rPr>
          <w:rFonts w:cs="Times New Roman" w:ascii="Times New Roman" w:hAnsi="Times New Roman"/>
          <w:b w:val="false"/>
          <w:i w:val="false"/>
          <w:caps w:val="false"/>
          <w:smallCaps w:val="false"/>
          <w:color w:val="222222"/>
          <w:sz w:val="24"/>
          <w:highlight w:val="white"/>
          <w:u w:val="single"/>
        </w:rPr>
        <w:t>Proyecto de ordenanza 416/21</w:t>
      </w:r>
      <w:r>
        <w:rPr>
          <w:rFonts w:cs="Times New Roman" w:ascii="Times New Roman" w:hAnsi="Times New Roman"/>
          <w:b w:val="false"/>
          <w:i w:val="false"/>
          <w:caps w:val="false"/>
          <w:smallCaps w:val="false"/>
          <w:strike w:val="false"/>
          <w:dstrike w:val="false"/>
          <w:color w:val="222222"/>
          <w:sz w:val="24"/>
          <w:highlight w:val="white"/>
          <w:u w:val="none"/>
        </w:rPr>
        <w:t>: "Se aprueban y remplazan los anexo I y II de la ordenanza 2375-CM-12". Autor: Intendente Municipal, Ing. Gustavo Gennuso. Colaboradores: Jefe de Gabinete, Marcos Barberis y Secretario de Hacienda, Cr. Diego Quintana. A Asesoría Letrada y a las comisiones de</w:t>
      </w:r>
      <w:r>
        <w:rPr>
          <w:b w:val="false"/>
          <w:caps w:val="false"/>
          <w:smallCaps w:val="false"/>
          <w:strike w:val="false"/>
          <w:dstrike w:val="false"/>
          <w:color w:val="222222"/>
          <w:u w:val="none"/>
        </w:rPr>
        <w:t xml:space="preserve"> </w:t>
      </w:r>
      <w:r>
        <w:rPr>
          <w:rFonts w:cs="Times New Roman" w:ascii="Times New Roman" w:hAnsi="Times New Roman"/>
          <w:b w:val="false"/>
          <w:i w:val="false"/>
          <w:caps w:val="false"/>
          <w:smallCaps w:val="false"/>
          <w:strike w:val="false"/>
          <w:dstrike w:val="false"/>
          <w:color w:val="222222"/>
          <w:sz w:val="24"/>
          <w:u w:val="none"/>
        </w:rPr>
        <w:t xml:space="preserve">Economía, Hacienda, Finanzas y Desarrollo </w:t>
      </w:r>
      <w:r>
        <w:rPr>
          <w:rFonts w:cs="Times New Roman" w:ascii="Times New Roman" w:hAnsi="Times New Roman"/>
          <w:b w:val="false"/>
          <w:i w:val="false"/>
          <w:caps w:val="false"/>
          <w:smallCaps w:val="false"/>
          <w:strike w:val="false"/>
          <w:dstrike w:val="false"/>
          <w:color w:val="222222"/>
          <w:sz w:val="24"/>
          <w:highlight w:val="white"/>
          <w:u w:val="none"/>
        </w:rPr>
        <w:t xml:space="preserve">Económico y de Gobierno y Legales. </w:t>
      </w:r>
      <w:r>
        <w:rPr>
          <w:rFonts w:cs="Times New Roman" w:ascii="Times New Roman" w:hAnsi="Times New Roman"/>
          <w:b w:val="false"/>
          <w:i w:val="false"/>
          <w:caps w:val="false"/>
          <w:smallCaps w:val="false"/>
          <w:strike w:val="false"/>
          <w:dstrike w:val="false"/>
          <w:color w:val="000000"/>
          <w:sz w:val="24"/>
          <w:highlight w:val="green"/>
          <w:u w:val="none"/>
        </w:rPr>
        <w:t>O-21-3288. Acta 1155/21 del 29 de diciembre de 2021.</w:t>
      </w:r>
    </w:p>
    <w:p>
      <w:pPr>
        <w:pStyle w:val="Cuerpodetexto"/>
        <w:spacing w:lineRule="auto" w:line="240"/>
        <w:rPr/>
      </w:pPr>
      <w:r>
        <w:rPr/>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417/21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expresión y manifestación intangible al Camping Musical Bariloche". Autores: Concejales Roxana Ferreyra, Julieta Wallace y Marcelo Casas (FdT). Iniciativa: Ente Asesor para la Preservación del Patrimonio Cultural. Se gira a </w:t>
      </w:r>
      <w:r>
        <w:rPr>
          <w:rFonts w:cs="Times New Roman" w:ascii="Times New Roman" w:hAnsi="Times New Roman"/>
          <w:b w:val="false"/>
          <w:i w:val="false"/>
          <w:caps w:val="false"/>
          <w:smallCaps w:val="false"/>
          <w:strike w:val="false"/>
          <w:dstrike w:val="false"/>
          <w:color w:val="000000"/>
          <w:sz w:val="24"/>
          <w:highlight w:val="cyan"/>
          <w:u w:val="none"/>
        </w:rPr>
        <w:t>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a la comisión de Gobierno y Legales.</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ordenanza 418/21</w:t>
      </w:r>
      <w:r>
        <w:rPr>
          <w:rFonts w:cs="Times New Roman" w:ascii="Times New Roman" w:hAnsi="Times New Roman"/>
          <w:b w:val="false"/>
          <w:i w:val="false"/>
          <w:caps w:val="false"/>
          <w:smallCaps w:val="false"/>
          <w:strike w:val="false"/>
          <w:dstrike w:val="false"/>
          <w:color w:val="000000"/>
          <w:sz w:val="24"/>
          <w:highlight w:val="white"/>
          <w:u w:val="none"/>
        </w:rPr>
        <w:t>: "Se acepta donación equipo de sonido del Casino Club S.A.". Autor: Intendente Municipal, Gustavo Gennuso. Colaboradores: Jefe de Gabinete, Marcos Barberis y Subsecretario de Cultura, Joaquín De Bento.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O-21-3265.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ordenanza 419/21</w:t>
      </w:r>
      <w:r>
        <w:rPr>
          <w:rFonts w:cs="Times New Roman" w:ascii="Times New Roman" w:hAnsi="Times New Roman"/>
          <w:b w:val="false"/>
          <w:i w:val="false"/>
          <w:caps w:val="false"/>
          <w:smallCaps w:val="false"/>
          <w:strike w:val="false"/>
          <w:dstrike w:val="false"/>
          <w:color w:val="000000"/>
          <w:sz w:val="24"/>
          <w:highlight w:val="white"/>
          <w:u w:val="none"/>
        </w:rPr>
        <w:t xml:space="preserve">: "Prestar acuerdo pliego licitación pública neumáticos para flota pesada". Autor: Intendente Municipal, Gustavo Gennuso. Colaboradores: Jefe de Gabinete, Marcos Barberis; Secretario de Servicios Públicos, Eduardo Garza y Secretario de Hacienda, Diego Quintana.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O-21-3266. Acta 1153/21 del 25/11/21.</w:t>
      </w:r>
    </w:p>
    <w:p>
      <w:pPr>
        <w:pStyle w:val="Cuerpodetexto"/>
        <w:spacing w:lineRule="auto" w:line="240"/>
        <w:rPr/>
      </w:pPr>
      <w:r>
        <w:rPr/>
      </w:r>
    </w:p>
    <w:p>
      <w:pPr>
        <w:pStyle w:val="Cuerpodetexto"/>
        <w:bidi w:val="0"/>
        <w:spacing w:lineRule="auto" w:line="240" w:before="220" w:after="0"/>
        <w:jc w:val="both"/>
        <w:rPr/>
      </w:pPr>
      <w:r>
        <w:rPr>
          <w:rFonts w:cs="Times New Roman" w:ascii="Times New Roman" w:hAnsi="Times New Roman"/>
          <w:b w:val="false"/>
          <w:i w:val="false"/>
          <w:caps w:val="false"/>
          <w:smallCaps w:val="false"/>
          <w:strike w:val="false"/>
          <w:dstrike w:val="false"/>
          <w:color w:val="000000"/>
          <w:sz w:val="24"/>
          <w:highlight w:val="white"/>
          <w:u w:val="none"/>
        </w:rPr>
        <w:t>P</w:t>
      </w:r>
      <w:r>
        <w:rPr>
          <w:rFonts w:cs="Times New Roman" w:ascii="Times New Roman" w:hAnsi="Times New Roman"/>
          <w:b w:val="false"/>
          <w:i w:val="false"/>
          <w:caps w:val="false"/>
          <w:smallCaps w:val="false"/>
          <w:color w:val="000000"/>
          <w:sz w:val="24"/>
          <w:highlight w:val="white"/>
          <w:u w:val="single"/>
        </w:rPr>
        <w:t>royecto de declaración 420/21:</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Se declara de interés municipal y comunitario la realización de las </w:t>
      </w:r>
      <w:r>
        <w:rPr>
          <w:rFonts w:cs="Times New Roman" w:ascii="Times New Roman" w:hAnsi="Times New Roman"/>
          <w:b w:val="false"/>
          <w:i/>
          <w:caps w:val="false"/>
          <w:smallCaps w:val="false"/>
          <w:strike w:val="false"/>
          <w:dstrike w:val="false"/>
          <w:color w:val="000000"/>
          <w:sz w:val="24"/>
          <w:highlight w:val="white"/>
          <w:u w:val="none"/>
        </w:rPr>
        <w:t>XXI Jornadas Patagónicas de Oftalmología</w:t>
      </w:r>
      <w:r>
        <w:rPr>
          <w:b w:val="false"/>
          <w:caps w:val="false"/>
          <w:smallCaps w:val="false"/>
          <w:strike w:val="false"/>
          <w:dstrike w:val="false"/>
          <w:color w:val="000000"/>
          <w:highlight w:val="white"/>
          <w:u w:val="none"/>
        </w:rPr>
        <w:t>"</w:t>
      </w:r>
      <w:r>
        <w:rPr>
          <w:rFonts w:cs="Times New Roman" w:ascii="Times New Roman" w:hAnsi="Times New Roman"/>
          <w:b w:val="false"/>
          <w:i w:val="false"/>
          <w:caps w:val="false"/>
          <w:smallCaps w:val="false"/>
          <w:strike w:val="false"/>
          <w:dstrike w:val="false"/>
          <w:color w:val="000000"/>
          <w:sz w:val="24"/>
          <w:highlight w:val="white"/>
          <w:u w:val="none"/>
        </w:rPr>
        <w:t>. Autores: Concejales Carlos Sánchez y Puente, Claudia Torres, Gerardo Ávila, Norma Taboada y Natalia Almonacid (JSRN). Iniciativa: Legisladora Julia Fernández. Sobre tablas.</w:t>
      </w:r>
      <w:r>
        <w:rPr>
          <w:b w:val="false"/>
          <w:caps w:val="false"/>
          <w:smallCaps w:val="false"/>
          <w:strike w:val="false"/>
          <w:dstrike w:val="false"/>
          <w:color w:val="000000"/>
          <w:highlight w:val="green"/>
          <w:u w:val="none"/>
        </w:rPr>
        <w:t xml:space="preserve"> </w:t>
      </w:r>
      <w:r>
        <w:rPr>
          <w:rFonts w:cs="Times New Roman" w:ascii="Times New Roman" w:hAnsi="Times New Roman"/>
          <w:b w:val="false"/>
          <w:i w:val="false"/>
          <w:caps w:val="false"/>
          <w:smallCaps w:val="false"/>
          <w:strike w:val="false"/>
          <w:dstrike w:val="false"/>
          <w:color w:val="000000"/>
          <w:sz w:val="24"/>
          <w:highlight w:val="green"/>
          <w:u w:val="none"/>
        </w:rPr>
        <w:t>D-21-2789.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declaración 421/21</w:t>
      </w:r>
      <w:r>
        <w:rPr>
          <w:rFonts w:cs="Times New Roman" w:ascii="Times New Roman" w:hAnsi="Times New Roman"/>
          <w:b w:val="false"/>
          <w:i w:val="false"/>
          <w:caps w:val="false"/>
          <w:smallCaps w:val="false"/>
          <w:strike w:val="false"/>
          <w:dstrike w:val="false"/>
          <w:color w:val="000000"/>
          <w:sz w:val="24"/>
          <w:highlight w:val="white"/>
          <w:u w:val="none"/>
        </w:rPr>
        <w:t xml:space="preserve">: "Se declara de interés municipal y comunitario el segundo </w:t>
      </w:r>
      <w:r>
        <w:rPr>
          <w:rFonts w:cs="Times New Roman" w:ascii="Times New Roman" w:hAnsi="Times New Roman"/>
          <w:b w:val="false"/>
          <w:i/>
          <w:caps w:val="false"/>
          <w:smallCaps w:val="false"/>
          <w:strike w:val="false"/>
          <w:dstrike w:val="false"/>
          <w:color w:val="000000"/>
          <w:sz w:val="24"/>
          <w:highlight w:val="white"/>
          <w:u w:val="none"/>
        </w:rPr>
        <w:t>workshop</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 xml:space="preserve">internacional de levaduras cerveceras". Autores: Concejales Carlos Sánchez y Puente, Claudia Torres, Gerardo Ávila, Norma Taboada y Natalia Almonacid (JSRN). Sobre tablas. </w:t>
      </w:r>
      <w:r>
        <w:rPr>
          <w:b w:val="false"/>
          <w:caps w:val="false"/>
          <w:smallCaps w:val="false"/>
          <w:strike w:val="false"/>
          <w:dstrike w:val="false"/>
          <w:color w:val="000000"/>
          <w:highlight w:val="green"/>
          <w:u w:val="none"/>
        </w:rPr>
        <w:t> </w:t>
      </w:r>
      <w:r>
        <w:rPr>
          <w:rFonts w:cs="Times New Roman" w:ascii="Times New Roman" w:hAnsi="Times New Roman"/>
          <w:b w:val="false"/>
          <w:i w:val="false"/>
          <w:caps w:val="false"/>
          <w:smallCaps w:val="false"/>
          <w:strike w:val="false"/>
          <w:dstrike w:val="false"/>
          <w:color w:val="000000"/>
          <w:sz w:val="24"/>
          <w:highlight w:val="green"/>
          <w:u w:val="none"/>
        </w:rPr>
        <w:t>D-21-279. Acta 1153/21 del 25/11/21</w:t>
      </w:r>
    </w:p>
    <w:p>
      <w:pPr>
        <w:pStyle w:val="Cuerpodetexto"/>
        <w:bidi w:val="0"/>
        <w:spacing w:lineRule="auto" w:line="240" w:before="220" w:after="0"/>
        <w:jc w:val="both"/>
        <w:rPr/>
      </w:pPr>
      <w:r>
        <w:rPr>
          <w:rFonts w:cs="Times New Roman" w:ascii="Times New Roman" w:hAnsi="Times New Roman"/>
          <w:b w:val="false"/>
          <w:i w:val="false"/>
          <w:caps w:val="false"/>
          <w:smallCaps w:val="false"/>
          <w:color w:val="000000"/>
          <w:sz w:val="24"/>
          <w:highlight w:val="white"/>
          <w:u w:val="single"/>
        </w:rPr>
        <w:t>Proyecto de ordenanza 422/21</w:t>
      </w:r>
      <w:r>
        <w:rPr>
          <w:rFonts w:cs="Times New Roman" w:ascii="Times New Roman" w:hAnsi="Times New Roman"/>
          <w:b w:val="false"/>
          <w:i w:val="false"/>
          <w:caps w:val="false"/>
          <w:smallCaps w:val="false"/>
          <w:strike w:val="false"/>
          <w:dstrike w:val="false"/>
          <w:color w:val="000000"/>
          <w:sz w:val="24"/>
          <w:highlight w:val="white"/>
          <w:u w:val="none"/>
        </w:rPr>
        <w:t>: "Se incorpora Día del Derecho Humano al Agua y Saneamiento. Modifica ordenanza 2033-CM-10". Autores: Comisión Legislativa: Concejales Marcelo Casas, Julieta Wallace (FdT); Carlos Sánchez y Puente (JSRN); Gerardo Del Río (PUL) y Ariel Cárdenas (BxC). Se gira a</w:t>
      </w:r>
      <w:r>
        <w:rPr>
          <w:b w:val="false"/>
          <w:caps w:val="false"/>
          <w:smallCaps w:val="false"/>
          <w:strike w:val="false"/>
          <w:dstrike w:val="false"/>
          <w:color w:val="000000"/>
          <w:highlight w:val="cyan"/>
          <w:u w:val="none"/>
        </w:rPr>
        <w:t xml:space="preserve"> </w:t>
      </w:r>
      <w:r>
        <w:rPr>
          <w:rFonts w:cs="Times New Roman" w:ascii="Times New Roman" w:hAnsi="Times New Roman"/>
          <w:b w:val="false"/>
          <w:i w:val="false"/>
          <w:caps w:val="false"/>
          <w:smallCaps w:val="false"/>
          <w:strike w:val="false"/>
          <w:dstrike w:val="false"/>
          <w:color w:val="000000"/>
          <w:sz w:val="24"/>
          <w:highlight w:val="cyan"/>
          <w:u w:val="none"/>
        </w:rPr>
        <w:t>Asesoría Letrada</w:t>
      </w:r>
      <w:r>
        <w:rPr>
          <w:b w:val="false"/>
          <w:caps w:val="false"/>
          <w:smallCaps w:val="false"/>
          <w:strike w:val="false"/>
          <w:dstrike w:val="false"/>
          <w:color w:val="000000"/>
          <w:highlight w:val="white"/>
          <w:u w:val="none"/>
        </w:rPr>
        <w:t xml:space="preserve"> </w:t>
      </w:r>
      <w:r>
        <w:rPr>
          <w:rFonts w:cs="Times New Roman" w:ascii="Times New Roman" w:hAnsi="Times New Roman"/>
          <w:b w:val="false"/>
          <w:i w:val="false"/>
          <w:caps w:val="false"/>
          <w:smallCaps w:val="false"/>
          <w:strike w:val="false"/>
          <w:dstrike w:val="false"/>
          <w:color w:val="000000"/>
          <w:sz w:val="24"/>
          <w:highlight w:val="white"/>
          <w:u w:val="none"/>
        </w:rPr>
        <w:t>y a la comisión de Gobierno y Legales.</w:t>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423/21</w:t>
      </w:r>
      <w:r>
        <w:rPr>
          <w:rFonts w:cs="Times New Roman" w:ascii="Times New Roman" w:hAnsi="Times New Roman"/>
          <w:b w:val="false"/>
          <w:i w:val="false"/>
          <w:caps w:val="false"/>
          <w:smallCaps w:val="false"/>
          <w:strike w:val="false"/>
          <w:dstrike w:val="false"/>
          <w:color w:val="00000A"/>
          <w:sz w:val="24"/>
          <w:highlight w:val="white"/>
          <w:u w:val="none"/>
        </w:rPr>
        <w:t xml:space="preserve">: "Modifica ordenanza 257-C-89. Adhiere ley provincial 3475". Autor: Intendente Municipal, Gustavo Gennuso. Colaboradores: Jefe de Gabinete, Marcos Barberis; Secretario de Hacienda, Diego Quintana, Patricia Acuña y Coordinador General de Contrataciones, Sebastián Rodríguez. Se gira a </w:t>
      </w:r>
      <w:r>
        <w:rPr>
          <w:rFonts w:cs="Times New Roman" w:ascii="Times New Roman" w:hAnsi="Times New Roman"/>
          <w:b w:val="false"/>
          <w:i w:val="false"/>
          <w:caps w:val="false"/>
          <w:smallCaps w:val="false"/>
          <w:strike w:val="false"/>
          <w:dstrike w:val="false"/>
          <w:color w:val="00000A"/>
          <w:sz w:val="24"/>
          <w:highlight w:val="cyan"/>
          <w:u w:val="none"/>
        </w:rPr>
        <w:t xml:space="preserve">Asesoría Letrada </w:t>
      </w:r>
      <w:r>
        <w:rPr>
          <w:rFonts w:cs="Times New Roman" w:ascii="Times New Roman" w:hAnsi="Times New Roman"/>
          <w:b w:val="false"/>
          <w:i w:val="false"/>
          <w:caps w:val="false"/>
          <w:smallCaps w:val="false"/>
          <w:strike w:val="false"/>
          <w:dstrike w:val="false"/>
          <w:color w:val="00000A"/>
          <w:sz w:val="24"/>
          <w:highlight w:val="white"/>
          <w:u w:val="none"/>
        </w:rPr>
        <w:t>y a la comisión de Gobierno y Legales.</w:t>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424/21</w:t>
      </w:r>
      <w:r>
        <w:rPr>
          <w:rFonts w:cs="Times New Roman" w:ascii="Times New Roman" w:hAnsi="Times New Roman"/>
          <w:b w:val="false"/>
          <w:i w:val="false"/>
          <w:caps w:val="false"/>
          <w:smallCaps w:val="false"/>
          <w:strike w:val="false"/>
          <w:dstrike w:val="false"/>
          <w:color w:val="00000A"/>
          <w:sz w:val="24"/>
          <w:highlight w:val="white"/>
          <w:u w:val="none"/>
        </w:rPr>
        <w:t xml:space="preserve">: "Aprueba acuerdo de gestión Programa Nacional ciudades, municipios y comunidades saludables. Amplía Presupuesto 2021". Autor: Intendente Municipal, Gustavo Gennuso. Colaboradores: Jefe de Gabinete, Marcos Barberis; Secretaria de Planificación y Evaluación de Políticas Públicas, Gabriela Rosemberg y Secretario de Hacienda, Diego Quintana. Sobre tablas. </w:t>
      </w:r>
      <w:r>
        <w:rPr>
          <w:rFonts w:cs="Times New Roman" w:ascii="Times New Roman" w:hAnsi="Times New Roman"/>
          <w:b w:val="false"/>
          <w:i w:val="false"/>
          <w:caps w:val="false"/>
          <w:smallCaps w:val="false"/>
          <w:strike w:val="false"/>
          <w:dstrike w:val="false"/>
          <w:color w:val="000000"/>
          <w:sz w:val="24"/>
          <w:highlight w:val="green"/>
          <w:u w:val="none"/>
        </w:rPr>
        <w:t>O-21-3278. Acta 1154/21 del 16 de diciembre de 2021.</w:t>
      </w:r>
    </w:p>
    <w:p>
      <w:pPr>
        <w:pStyle w:val="Cuerpodetexto"/>
        <w:pBdr/>
        <w:bidi w:val="0"/>
        <w:spacing w:lineRule="auto" w:line="240" w:before="0" w:after="0"/>
        <w:jc w:val="both"/>
        <w:rPr/>
      </w:pPr>
      <w:r>
        <w:rPr/>
        <w:t> </w:t>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 xml:space="preserve">Proyecto de ordenanza 425/21: </w:t>
      </w:r>
      <w:r>
        <w:rPr>
          <w:b w:val="false"/>
          <w:caps w:val="false"/>
          <w:smallCaps w:val="false"/>
          <w:strike w:val="false"/>
          <w:dstrike w:val="false"/>
          <w:color w:val="00000A"/>
          <w:highlight w:val="white"/>
          <w:u w:val="none"/>
        </w:rPr>
        <w:t>"</w:t>
      </w:r>
      <w:r>
        <w:rPr>
          <w:rFonts w:cs="Times New Roman" w:ascii="Times New Roman" w:hAnsi="Times New Roman"/>
          <w:b w:val="false"/>
          <w:i w:val="false"/>
          <w:caps w:val="false"/>
          <w:smallCaps w:val="false"/>
          <w:strike w:val="false"/>
          <w:dstrike w:val="false"/>
          <w:color w:val="00000A"/>
          <w:sz w:val="24"/>
          <w:highlight w:val="white"/>
          <w:u w:val="none"/>
        </w:rPr>
        <w:t xml:space="preserve">Modifica ordenanza 3246-CM-21. Ratifica adenda III subsidio TUP. Amplía Presupuesto 2021". Autor: Intendente Municipal, Gustavo Gennuso. Colaboradores: Jefe de Gabinete, Marcos Barberis y Secretario de Hacienda, Diego Quintana. Sobre tablas. </w:t>
      </w:r>
      <w:r>
        <w:rPr>
          <w:rFonts w:cs="Times New Roman" w:ascii="Times New Roman" w:hAnsi="Times New Roman"/>
          <w:b w:val="false"/>
          <w:i w:val="false"/>
          <w:caps w:val="false"/>
          <w:smallCaps w:val="false"/>
          <w:strike w:val="false"/>
          <w:dstrike w:val="false"/>
          <w:color w:val="000000"/>
          <w:sz w:val="24"/>
          <w:highlight w:val="green"/>
          <w:u w:val="none"/>
        </w:rPr>
        <w:t>O-21-3279. Acta 1154/21 del 16 de diciembre de 2021.</w:t>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declaración 426/21</w:t>
      </w:r>
      <w:r>
        <w:rPr>
          <w:rFonts w:cs="Times New Roman" w:ascii="Times New Roman" w:hAnsi="Times New Roman"/>
          <w:b w:val="false"/>
          <w:i w:val="false"/>
          <w:caps w:val="false"/>
          <w:smallCaps w:val="false"/>
          <w:strike w:val="false"/>
          <w:dstrike w:val="false"/>
          <w:color w:val="00000A"/>
          <w:sz w:val="24"/>
          <w:highlight w:val="white"/>
          <w:u w:val="none"/>
        </w:rPr>
        <w:t>: "Se declara de interés municipal la 8º edición de la</w:t>
      </w:r>
      <w:r>
        <w:rPr>
          <w:b w:val="false"/>
          <w:caps w:val="false"/>
          <w:smallCaps w:val="false"/>
          <w:strike w:val="false"/>
          <w:dstrike w:val="false"/>
          <w:color w:val="00000A"/>
          <w:highlight w:val="white"/>
          <w:u w:val="none"/>
        </w:rPr>
        <w:t xml:space="preserve"> </w:t>
      </w:r>
      <w:r>
        <w:rPr>
          <w:rFonts w:cs="Times New Roman" w:ascii="Times New Roman" w:hAnsi="Times New Roman"/>
          <w:b w:val="false"/>
          <w:i/>
          <w:caps w:val="false"/>
          <w:smallCaps w:val="false"/>
          <w:strike w:val="false"/>
          <w:dstrike w:val="false"/>
          <w:color w:val="00000A"/>
          <w:sz w:val="24"/>
          <w:highlight w:val="white"/>
          <w:u w:val="none"/>
        </w:rPr>
        <w:t>Correcaminata por la vida</w:t>
      </w:r>
      <w:r>
        <w:rPr>
          <w:b w:val="false"/>
          <w:caps w:val="false"/>
          <w:smallCaps w:val="false"/>
          <w:strike w:val="false"/>
          <w:dstrike w:val="false"/>
          <w:color w:val="00000A"/>
          <w:highlight w:val="white"/>
          <w:u w:val="none"/>
        </w:rPr>
        <w:t>"</w:t>
      </w:r>
      <w:r>
        <w:rPr>
          <w:rFonts w:cs="Times New Roman" w:ascii="Times New Roman" w:hAnsi="Times New Roman"/>
          <w:b w:val="false"/>
          <w:i w:val="false"/>
          <w:caps w:val="false"/>
          <w:smallCaps w:val="false"/>
          <w:strike w:val="false"/>
          <w:dstrike w:val="false"/>
          <w:color w:val="00000A"/>
          <w:sz w:val="24"/>
          <w:highlight w:val="white"/>
          <w:u w:val="none"/>
        </w:rPr>
        <w:t xml:space="preserve">. Autores: Concejales Gerardo Ávila, Natalia Almonacid, Norma Taboada, Claudia Torres y Carlos Sánchez y Puente (JSRN). Iniciativa: María Elisa Kreimer, Fundación Cerca Tuyo. Sobre tablas. </w:t>
      </w:r>
      <w:r>
        <w:rPr>
          <w:rFonts w:cs="Times New Roman" w:ascii="Times New Roman" w:hAnsi="Times New Roman"/>
          <w:b w:val="false"/>
          <w:i w:val="false"/>
          <w:caps w:val="false"/>
          <w:smallCaps w:val="false"/>
          <w:strike w:val="false"/>
          <w:dstrike w:val="false"/>
          <w:color w:val="00000A"/>
          <w:sz w:val="24"/>
          <w:highlight w:val="green"/>
          <w:u w:val="none"/>
        </w:rPr>
        <w:t>D-21-2794. Acta 1154/21 del 16 de diciembre de 2021.</w:t>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declaración 427/21</w:t>
      </w:r>
      <w:r>
        <w:rPr>
          <w:rFonts w:cs="Times New Roman" w:ascii="Times New Roman" w:hAnsi="Times New Roman"/>
          <w:b w:val="false"/>
          <w:i w:val="false"/>
          <w:caps w:val="false"/>
          <w:smallCaps w:val="false"/>
          <w:strike w:val="false"/>
          <w:dstrike w:val="false"/>
          <w:color w:val="00000A"/>
          <w:sz w:val="24"/>
          <w:highlight w:val="white"/>
          <w:u w:val="none"/>
        </w:rPr>
        <w:t>: "Se declara de interés municipal la 27º edición del</w:t>
      </w:r>
      <w:r>
        <w:rPr>
          <w:b w:val="false"/>
          <w:caps w:val="false"/>
          <w:smallCaps w:val="false"/>
          <w:strike w:val="false"/>
          <w:dstrike w:val="false"/>
          <w:color w:val="00000A"/>
          <w:highlight w:val="white"/>
          <w:u w:val="none"/>
        </w:rPr>
        <w:t xml:space="preserve"> </w:t>
      </w:r>
      <w:r>
        <w:rPr>
          <w:rFonts w:cs="Times New Roman" w:ascii="Times New Roman" w:hAnsi="Times New Roman"/>
          <w:b w:val="false"/>
          <w:i/>
          <w:caps w:val="false"/>
          <w:smallCaps w:val="false"/>
          <w:strike w:val="false"/>
          <w:dstrike w:val="false"/>
          <w:color w:val="00000A"/>
          <w:sz w:val="24"/>
          <w:highlight w:val="white"/>
          <w:u w:val="none"/>
        </w:rPr>
        <w:t>Pan Dulce Solidario</w:t>
      </w:r>
      <w:r>
        <w:rPr>
          <w:b w:val="false"/>
          <w:caps w:val="false"/>
          <w:smallCaps w:val="false"/>
          <w:strike w:val="false"/>
          <w:dstrike w:val="false"/>
          <w:color w:val="00000A"/>
          <w:highlight w:val="white"/>
          <w:u w:val="none"/>
        </w:rPr>
        <w:t>"</w:t>
      </w:r>
      <w:r>
        <w:rPr>
          <w:rFonts w:cs="Times New Roman" w:ascii="Times New Roman" w:hAnsi="Times New Roman"/>
          <w:b w:val="false"/>
          <w:i w:val="false"/>
          <w:caps w:val="false"/>
          <w:smallCaps w:val="false"/>
          <w:strike w:val="false"/>
          <w:dstrike w:val="false"/>
          <w:color w:val="00000A"/>
          <w:sz w:val="24"/>
          <w:highlight w:val="white"/>
          <w:u w:val="none"/>
        </w:rPr>
        <w:t xml:space="preserve">. Autores: Concejales Gerardo Ávila, Natalia Almonacid, Norma Taboada, Claudia Torres y Carlos Sánchez y Puente (JSRN). Se solicitará su retiro por haberse emitido la resolución 322-PCM-21. </w:t>
      </w:r>
      <w:r>
        <w:rPr>
          <w:rFonts w:cs="Times New Roman" w:ascii="Times New Roman" w:hAnsi="Times New Roman"/>
          <w:b w:val="false"/>
          <w:i w:val="false"/>
          <w:caps w:val="false"/>
          <w:smallCaps w:val="false"/>
          <w:strike w:val="false"/>
          <w:dstrike w:val="false"/>
          <w:color w:val="FF0000"/>
          <w:sz w:val="24"/>
          <w:highlight w:val="white"/>
          <w:u w:val="none"/>
        </w:rPr>
        <w:t>RETIRADO ACTA 1154/21 DEL 16/12/21.</w:t>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comunicación 428/21</w:t>
      </w:r>
      <w:r>
        <w:rPr>
          <w:rFonts w:cs="Times New Roman" w:ascii="Times New Roman" w:hAnsi="Times New Roman"/>
          <w:b w:val="false"/>
          <w:i w:val="false"/>
          <w:caps w:val="false"/>
          <w:smallCaps w:val="false"/>
          <w:strike w:val="false"/>
          <w:dstrike w:val="false"/>
          <w:color w:val="00000A"/>
          <w:sz w:val="24"/>
          <w:highlight w:val="white"/>
          <w:u w:val="none"/>
        </w:rPr>
        <w:t xml:space="preserve">: "Comunica Diputados de la Nación beneplácito por tratamiento y sanción del proyecto de ley 4788-D-2020". Autor: Concejal Ariel Cárdenas (BxC). Sobre tablas.  </w:t>
      </w:r>
      <w:r>
        <w:rPr>
          <w:rFonts w:cs="Times New Roman" w:ascii="Times New Roman" w:hAnsi="Times New Roman"/>
          <w:b w:val="false"/>
          <w:i w:val="false"/>
          <w:caps w:val="false"/>
          <w:smallCaps w:val="false"/>
          <w:strike w:val="false"/>
          <w:dstrike w:val="false"/>
          <w:color w:val="00000A"/>
          <w:sz w:val="24"/>
          <w:highlight w:val="green"/>
          <w:u w:val="none"/>
        </w:rPr>
        <w:t>C-21-1081. Acta 1154/21 del 16 de diciembre de 2021.</w:t>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comunicación 429/21</w:t>
      </w:r>
      <w:r>
        <w:rPr>
          <w:rFonts w:cs="Times New Roman" w:ascii="Times New Roman" w:hAnsi="Times New Roman"/>
          <w:b w:val="false"/>
          <w:i w:val="false"/>
          <w:caps w:val="false"/>
          <w:smallCaps w:val="false"/>
          <w:strike w:val="false"/>
          <w:dstrike w:val="false"/>
          <w:color w:val="00000A"/>
          <w:sz w:val="24"/>
          <w:highlight w:val="white"/>
          <w:u w:val="none"/>
        </w:rPr>
        <w:t xml:space="preserve">: "Comunica Ejecutivo Provincial preocupación falta de agua potable en la ciudad". Autor: Concejal Ariel Cárdenas (BxC). Sobre tablas. </w:t>
      </w:r>
      <w:r>
        <w:rPr>
          <w:rFonts w:cs="Times New Roman" w:ascii="Times New Roman" w:hAnsi="Times New Roman"/>
          <w:b w:val="false"/>
          <w:i w:val="false"/>
          <w:caps w:val="false"/>
          <w:smallCaps w:val="false"/>
          <w:strike w:val="false"/>
          <w:dstrike w:val="false"/>
          <w:color w:val="00000A"/>
          <w:sz w:val="24"/>
          <w:highlight w:val="green"/>
          <w:u w:val="none"/>
        </w:rPr>
        <w:t>C-21-1082. Acta 1154/21 del 16 de diciembre de 2021.</w:t>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430/21</w:t>
      </w:r>
      <w:r>
        <w:rPr>
          <w:rFonts w:cs="Times New Roman" w:ascii="Times New Roman" w:hAnsi="Times New Roman"/>
          <w:b w:val="false"/>
          <w:i w:val="false"/>
          <w:caps w:val="false"/>
          <w:smallCaps w:val="false"/>
          <w:strike w:val="false"/>
          <w:dstrike w:val="false"/>
          <w:color w:val="00000A"/>
          <w:sz w:val="24"/>
          <w:highlight w:val="white"/>
          <w:u w:val="none"/>
        </w:rPr>
        <w:t xml:space="preserve">: "Aceptar donación máquinas varias". Autor: Intendente Municipal, Gustavo Gennuso. Colaboradores: Jefe de Gabinete, Marcos Barberis; Secretaría de Servicios Públicos y Subsecretaría de Espacios Públicos. Sobre tablas. </w:t>
      </w:r>
      <w:r>
        <w:rPr>
          <w:rFonts w:cs="Times New Roman" w:ascii="Times New Roman" w:hAnsi="Times New Roman"/>
          <w:b w:val="false"/>
          <w:i w:val="false"/>
          <w:caps w:val="false"/>
          <w:smallCaps w:val="false"/>
          <w:strike w:val="false"/>
          <w:dstrike w:val="false"/>
          <w:color w:val="000000"/>
          <w:sz w:val="24"/>
          <w:highlight w:val="green"/>
          <w:u w:val="none"/>
        </w:rPr>
        <w:t>O-21-3280. Acta 1154/21 del 16 de diciembre de 2021.</w:t>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declaración 431/21</w:t>
      </w:r>
      <w:r>
        <w:rPr>
          <w:rFonts w:cs="Times New Roman" w:ascii="Times New Roman" w:hAnsi="Times New Roman"/>
          <w:b w:val="false"/>
          <w:i w:val="false"/>
          <w:caps w:val="false"/>
          <w:smallCaps w:val="false"/>
          <w:strike w:val="false"/>
          <w:dstrike w:val="false"/>
          <w:color w:val="00000A"/>
          <w:sz w:val="24"/>
          <w:highlight w:val="white"/>
          <w:u w:val="none"/>
        </w:rPr>
        <w:t xml:space="preserve">: "Declara interés municipal cocina comunitaria de Cáritas Nuestra Señora de las Nieves". Autores: Concejales Norma Taboada, Gerardo Ávila, Natalia Almonacid, Claudia Torres y Carlos Sánchez y Puente (JSRN). Iniciativa: Cáritas Nuestra Señora de las Nieves. Colaboradoras: Romina Molina y Andrea Rizzo. Sobre tablas.  </w:t>
      </w:r>
      <w:r>
        <w:rPr>
          <w:rFonts w:cs="Times New Roman" w:ascii="Times New Roman" w:hAnsi="Times New Roman"/>
          <w:b w:val="false"/>
          <w:i w:val="false"/>
          <w:caps w:val="false"/>
          <w:smallCaps w:val="false"/>
          <w:strike w:val="false"/>
          <w:dstrike w:val="false"/>
          <w:color w:val="00000A"/>
          <w:sz w:val="24"/>
          <w:highlight w:val="green"/>
          <w:u w:val="none"/>
        </w:rPr>
        <w:t>D-21-2795 Acta 1154/21 del 16 de diciembre de 2021.</w:t>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comunicación 432/21:</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 xml:space="preserve">Se comunica a la Cámara de Diputados de la Nación la necesidad de tratamiento del Proyecto N.º INLEG-2021-104105510-APN-PTE". Autores: Concejales Julieta Wallace, Roxana Ferreyra y Marcelo Casas (FdT). Iniciativa: Movimiento Popular Nuestramérica. Sobre tablas. </w:t>
      </w:r>
      <w:r>
        <w:rPr>
          <w:rFonts w:cs="Times New Roman" w:ascii="Times New Roman" w:hAnsi="Times New Roman"/>
          <w:b w:val="false"/>
          <w:i w:val="false"/>
          <w:caps w:val="false"/>
          <w:smallCaps w:val="false"/>
          <w:strike w:val="false"/>
          <w:dstrike w:val="false"/>
          <w:color w:val="00000A"/>
          <w:sz w:val="24"/>
          <w:highlight w:val="green"/>
          <w:u w:val="none"/>
        </w:rPr>
        <w:t>C-21-1083F. Acta 1154/21 del 16 de diciembre de 2021.</w:t>
      </w:r>
    </w:p>
    <w:p>
      <w:pPr>
        <w:pStyle w:val="Cuerpodetexto"/>
        <w:pBdr/>
        <w:bidi w:val="0"/>
        <w:spacing w:lineRule="auto" w:line="240" w:before="0" w:after="0"/>
        <w:jc w:val="both"/>
        <w:rPr/>
      </w:pPr>
      <w:r>
        <w:rPr/>
        <w:t> </w:t>
      </w:r>
    </w:p>
    <w:p>
      <w:pPr>
        <w:pStyle w:val="Cuerpodetexto"/>
        <w:pBdr/>
        <w:bidi w:val="0"/>
        <w:spacing w:lineRule="auto" w:line="240" w:before="0" w:after="0"/>
        <w:jc w:val="both"/>
        <w:rPr/>
      </w:pPr>
      <w:r>
        <w:rPr/>
        <w:t> </w:t>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433/21</w:t>
      </w:r>
      <w:r>
        <w:rPr>
          <w:rFonts w:cs="Times New Roman" w:ascii="Times New Roman" w:hAnsi="Times New Roman"/>
          <w:b w:val="false"/>
          <w:i w:val="false"/>
          <w:caps w:val="false"/>
          <w:smallCaps w:val="false"/>
          <w:strike w:val="false"/>
          <w:dstrike w:val="false"/>
          <w:color w:val="00000A"/>
          <w:sz w:val="24"/>
          <w:highlight w:val="white"/>
          <w:u w:val="none"/>
        </w:rPr>
        <w:t>: "Aprueba convenio de colaboración con el Ministerio de Desarrollo Social de la Nación, Emergencia Alimentaria y Sanitaria. Amplía Presupuesto 2021". Autor: Intendente Municipal, Gustavo Gennuso. Colaboradores: Jefe de Gabinete, Marcos Barberis; Secretario de Hacienda, Diego Quintana y Secretario Desarrollo Humano Integral, Juan Pablo Ferrari. Sobre tablas.</w:t>
      </w:r>
      <w:r>
        <w:rPr>
          <w:rFonts w:cs="Times New Roman" w:ascii="Times New Roman" w:hAnsi="Times New Roman"/>
          <w:b w:val="false"/>
          <w:i w:val="false"/>
          <w:caps w:val="false"/>
          <w:smallCaps w:val="false"/>
          <w:strike w:val="false"/>
          <w:dstrike w:val="false"/>
          <w:color w:val="000000"/>
          <w:sz w:val="24"/>
          <w:highlight w:val="green"/>
          <w:u w:val="none"/>
        </w:rPr>
        <w:t>O-21-3281. Acta 1154/21 del 16 de diciembre de 2021.</w:t>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declaración 434/21</w:t>
      </w:r>
      <w:r>
        <w:rPr>
          <w:rFonts w:cs="Times New Roman" w:ascii="Times New Roman" w:hAnsi="Times New Roman"/>
          <w:b w:val="false"/>
          <w:i w:val="false"/>
          <w:caps w:val="false"/>
          <w:smallCaps w:val="false"/>
          <w:strike w:val="false"/>
          <w:dstrike w:val="false"/>
          <w:color w:val="00000A"/>
          <w:sz w:val="24"/>
          <w:highlight w:val="white"/>
          <w:u w:val="none"/>
        </w:rPr>
        <w:t xml:space="preserve">: "Se declara de interés municipal la exposición internacional de pintura </w:t>
      </w:r>
      <w:r>
        <w:rPr>
          <w:rFonts w:cs="Times New Roman" w:ascii="Times New Roman" w:hAnsi="Times New Roman"/>
          <w:b w:val="false"/>
          <w:i/>
          <w:caps w:val="false"/>
          <w:smallCaps w:val="false"/>
          <w:strike w:val="false"/>
          <w:dstrike w:val="false"/>
          <w:color w:val="00000A"/>
          <w:sz w:val="24"/>
          <w:highlight w:val="white"/>
          <w:u w:val="none"/>
        </w:rPr>
        <w:t>El arte de verdad, benevolencia y tolerancia</w:t>
      </w:r>
      <w:r>
        <w:rPr>
          <w:b w:val="false"/>
          <w:caps w:val="false"/>
          <w:smallCaps w:val="false"/>
          <w:strike w:val="false"/>
          <w:dstrike w:val="false"/>
          <w:color w:val="00000A"/>
          <w:highlight w:val="white"/>
          <w:u w:val="none"/>
        </w:rPr>
        <w:t>"</w:t>
      </w:r>
      <w:r>
        <w:rPr>
          <w:rFonts w:cs="Times New Roman" w:ascii="Times New Roman" w:hAnsi="Times New Roman"/>
          <w:b w:val="false"/>
          <w:i w:val="false"/>
          <w:caps w:val="false"/>
          <w:smallCaps w:val="false"/>
          <w:strike w:val="false"/>
          <w:dstrike w:val="false"/>
          <w:color w:val="00000A"/>
          <w:sz w:val="24"/>
          <w:highlight w:val="white"/>
          <w:u w:val="none"/>
        </w:rPr>
        <w:t xml:space="preserve">. Autores: Comisión Legislativa: Concejales Natalia Almonacid, Carlos Sánchez y Puente (JSRN); Roxana Ferreyra (FdT); Gerardo del Río (PUL) y Pablo Chamatrópulos (Podemos Bariloche). Sobre tablas. </w:t>
      </w:r>
      <w:r>
        <w:rPr>
          <w:rFonts w:cs="Times New Roman" w:ascii="Times New Roman" w:hAnsi="Times New Roman"/>
          <w:b w:val="false"/>
          <w:i w:val="false"/>
          <w:caps w:val="false"/>
          <w:smallCaps w:val="false"/>
          <w:strike w:val="false"/>
          <w:dstrike w:val="false"/>
          <w:color w:val="00000A"/>
          <w:sz w:val="24"/>
          <w:highlight w:val="green"/>
          <w:u w:val="none"/>
        </w:rPr>
        <w:t>D-21-2793. Acta 1154/21 del 16 de diciembre de 2021.</w:t>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435/21</w:t>
      </w:r>
      <w:r>
        <w:rPr>
          <w:rFonts w:cs="Times New Roman" w:ascii="Times New Roman" w:hAnsi="Times New Roman"/>
          <w:b w:val="false"/>
          <w:i w:val="false"/>
          <w:caps w:val="false"/>
          <w:smallCaps w:val="false"/>
          <w:strike w:val="false"/>
          <w:dstrike w:val="false"/>
          <w:color w:val="00000A"/>
          <w:sz w:val="24"/>
          <w:highlight w:val="white"/>
          <w:u w:val="none"/>
        </w:rPr>
        <w:t>: "Crea Registro Único de Bicicletas en el ejido municipal de Bariloche". Autores: Concejales Roxana Ferreyra, Marcelo Casas y Julieta Wallace (FdT). Se gira a</w:t>
      </w:r>
      <w:r>
        <w:rPr>
          <w:b w:val="false"/>
          <w:caps w:val="false"/>
          <w:smallCaps w:val="false"/>
          <w:strike w:val="false"/>
          <w:dstrike w:val="false"/>
          <w:color w:val="00000A"/>
          <w:highlight w:val="cyan"/>
          <w:u w:val="none"/>
        </w:rPr>
        <w:t xml:space="preserve"> </w:t>
      </w:r>
      <w:r>
        <w:rPr>
          <w:rFonts w:cs="Times New Roman" w:ascii="Times New Roman" w:hAnsi="Times New Roman"/>
          <w:b w:val="false"/>
          <w:i w:val="false"/>
          <w:caps w:val="false"/>
          <w:smallCaps w:val="false"/>
          <w:strike w:val="false"/>
          <w:dstrike w:val="false"/>
          <w:color w:val="00000A"/>
          <w:sz w:val="24"/>
          <w:highlight w:val="cyan"/>
          <w:u w:val="none"/>
        </w:rPr>
        <w:t xml:space="preserve">Asesoría Letrada </w:t>
      </w:r>
      <w:r>
        <w:rPr>
          <w:rFonts w:cs="Times New Roman" w:ascii="Times New Roman" w:hAnsi="Times New Roman"/>
          <w:b w:val="false"/>
          <w:i w:val="false"/>
          <w:caps w:val="false"/>
          <w:smallCaps w:val="false"/>
          <w:strike w:val="false"/>
          <w:dstrike w:val="false"/>
          <w:color w:val="00000A"/>
          <w:sz w:val="24"/>
          <w:highlight w:val="white"/>
          <w:u w:val="none"/>
        </w:rPr>
        <w:t>y a las comisiones de Servicios Tránsito y Transporte y de Gobierno y Legales.</w:t>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436/21</w:t>
      </w:r>
      <w:r>
        <w:rPr>
          <w:rFonts w:cs="Times New Roman" w:ascii="Times New Roman" w:hAnsi="Times New Roman"/>
          <w:b w:val="false"/>
          <w:i w:val="false"/>
          <w:caps w:val="false"/>
          <w:smallCaps w:val="false"/>
          <w:strike w:val="false"/>
          <w:dstrike w:val="false"/>
          <w:color w:val="00000A"/>
          <w:sz w:val="24"/>
          <w:highlight w:val="white"/>
          <w:u w:val="none"/>
        </w:rPr>
        <w:t xml:space="preserve">: "Se establece emergencia hídrica por un año". Autores: Concejales Julieta Wallace, Roxana Ferreyray Marcelo Casas (FdT). Se gira a Asesoría Letrada y a las comisiones de </w:t>
      </w:r>
      <w:r>
        <w:rPr>
          <w:rFonts w:cs="Times New Roman" w:ascii="Times New Roman" w:hAnsi="Times New Roman"/>
          <w:b w:val="false"/>
          <w:i w:val="false"/>
          <w:caps w:val="false"/>
          <w:smallCaps w:val="false"/>
          <w:strike w:val="false"/>
          <w:dstrike w:val="false"/>
          <w:color w:val="00000A"/>
          <w:sz w:val="24"/>
          <w:highlight w:val="cyan"/>
          <w:u w:val="none"/>
        </w:rPr>
        <w:t>Economía, Hacienda, Finanzas y Desarrollo Económico</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y de Gobierno y Legales. Con tratamiento de preferencia 1a</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Sesión.</w:t>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437/21</w:t>
      </w:r>
      <w:r>
        <w:rPr>
          <w:rFonts w:cs="Times New Roman" w:ascii="Times New Roman" w:hAnsi="Times New Roman"/>
          <w:b w:val="false"/>
          <w:i w:val="false"/>
          <w:caps w:val="false"/>
          <w:smallCaps w:val="false"/>
          <w:strike w:val="false"/>
          <w:dstrike w:val="false"/>
          <w:color w:val="00000A"/>
          <w:sz w:val="24"/>
          <w:highlight w:val="white"/>
          <w:u w:val="none"/>
        </w:rPr>
        <w:t xml:space="preserve">: "Se modifica ordenanza 1698-CM-07. Clasificación de origen de los Residuos Sólidos Urbanos". Autores: Concejales Norma Taboada, Gerardo Ávila, Natalia Almonacid, Claudia Torres y Carlos Sánchez y Puente (JSRN). Se gira a </w:t>
      </w:r>
      <w:r>
        <w:rPr>
          <w:rFonts w:cs="Times New Roman" w:ascii="Times New Roman" w:hAnsi="Times New Roman"/>
          <w:b w:val="false"/>
          <w:i w:val="false"/>
          <w:caps w:val="false"/>
          <w:smallCaps w:val="false"/>
          <w:strike w:val="false"/>
          <w:dstrike w:val="false"/>
          <w:color w:val="00000A"/>
          <w:sz w:val="24"/>
          <w:highlight w:val="cyan"/>
          <w:u w:val="none"/>
        </w:rPr>
        <w:t xml:space="preserve">Asesoría Letrada </w:t>
      </w:r>
      <w:r>
        <w:rPr>
          <w:rFonts w:cs="Times New Roman" w:ascii="Times New Roman" w:hAnsi="Times New Roman"/>
          <w:b w:val="false"/>
          <w:i w:val="false"/>
          <w:caps w:val="false"/>
          <w:smallCaps w:val="false"/>
          <w:strike w:val="false"/>
          <w:dstrike w:val="false"/>
          <w:color w:val="00000A"/>
          <w:sz w:val="24"/>
          <w:highlight w:val="white"/>
          <w:u w:val="none"/>
        </w:rPr>
        <w:t>y a la comisión de Gobierno y Legales.</w:t>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438/21</w:t>
      </w:r>
      <w:r>
        <w:rPr>
          <w:rFonts w:cs="Times New Roman" w:ascii="Times New Roman" w:hAnsi="Times New Roman"/>
          <w:b w:val="false"/>
          <w:i w:val="false"/>
          <w:caps w:val="false"/>
          <w:smallCaps w:val="false"/>
          <w:strike w:val="false"/>
          <w:dstrike w:val="false"/>
          <w:color w:val="00000A"/>
          <w:sz w:val="24"/>
          <w:highlight w:val="white"/>
          <w:u w:val="none"/>
        </w:rPr>
        <w:t xml:space="preserve">: "Modifica ordenanza 2335-CM-2012. Asigna partida presupuestaria". Autores: Concejales Marcelo Casas, Roxana Ferreyra, y Julieta Wallace (FdT). Iniciativa: Concejo Local Consultivo para las Personas con Discapacidad de San Carlos de Bariloche. Sobre tablas. </w:t>
      </w:r>
      <w:r>
        <w:rPr>
          <w:rFonts w:cs="Times New Roman" w:ascii="Times New Roman" w:hAnsi="Times New Roman"/>
          <w:b w:val="false"/>
          <w:i w:val="false"/>
          <w:caps w:val="false"/>
          <w:smallCaps w:val="false"/>
          <w:strike w:val="false"/>
          <w:dstrike w:val="false"/>
          <w:color w:val="000000"/>
          <w:sz w:val="24"/>
          <w:highlight w:val="green"/>
          <w:u w:val="none"/>
        </w:rPr>
        <w:t>O-21-3282. Acta 1154/21 del 16 de diciembre de 2021.</w:t>
      </w:r>
    </w:p>
    <w:p>
      <w:pPr>
        <w:pStyle w:val="Cuerpodetexto"/>
        <w:pBdr/>
        <w:bidi w:val="0"/>
        <w:spacing w:lineRule="auto" w:line="240" w:before="0" w:after="0"/>
        <w:jc w:val="both"/>
        <w:rPr>
          <w:rFonts w:ascii="Times New Roman" w:hAnsi="Times New Roman" w:cs="Times New Roman"/>
          <w:b w:val="false"/>
          <w:b w:val="false"/>
          <w:i w:val="false"/>
          <w:i w:val="false"/>
          <w:caps w:val="false"/>
          <w:smallCaps w:val="false"/>
          <w:strike w:val="false"/>
          <w:dstrike w:val="false"/>
          <w:color w:val="000000"/>
          <w:sz w:val="24"/>
          <w:highlight w:val="green"/>
          <w:u w:val="none"/>
        </w:rPr>
      </w:pPr>
      <w:r>
        <w:rPr>
          <w:rFonts w:cs="Times New Roman" w:ascii="Times New Roman" w:hAnsi="Times New Roman"/>
          <w:b w:val="false"/>
          <w:i w:val="false"/>
          <w:caps w:val="false"/>
          <w:smallCaps w:val="false"/>
          <w:strike w:val="false"/>
          <w:dstrike w:val="false"/>
          <w:color w:val="000000"/>
          <w:sz w:val="24"/>
          <w:highlight w:val="green"/>
          <w:u w:val="none"/>
        </w:rPr>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439/21</w:t>
      </w:r>
      <w:r>
        <w:rPr>
          <w:rFonts w:cs="Times New Roman" w:ascii="Times New Roman" w:hAnsi="Times New Roman"/>
          <w:b w:val="false"/>
          <w:i w:val="false"/>
          <w:caps w:val="false"/>
          <w:smallCaps w:val="false"/>
          <w:strike w:val="false"/>
          <w:dstrike w:val="false"/>
          <w:color w:val="00000A"/>
          <w:sz w:val="24"/>
          <w:highlight w:val="white"/>
          <w:u w:val="none"/>
        </w:rPr>
        <w:t xml:space="preserve">: "Crea programa de módulos habitacionales de respuesta rápida (MHRR). Modifica ordenanza Ordenanza 1862-CM-08. Deroga ordenanza 1881-CM-08. Autores: Concejales Gerardo Ávila, Natalia Almonacid, Norma Taboada, Claudia Torres, Carlos Sánchez y Puente (JSRN); Ariel Cárdenas (BxC), Gerardo del Río ( PUL) Colaboradores: Subsecretaría de Protección Civil, Sra. Patricia Díaz. Fundación San José Obrero, Sr. Fernando Fernández Herrero. Se gira a </w:t>
      </w:r>
      <w:r>
        <w:rPr>
          <w:rFonts w:cs="Times New Roman" w:ascii="Times New Roman" w:hAnsi="Times New Roman"/>
          <w:b w:val="false"/>
          <w:i w:val="false"/>
          <w:caps w:val="false"/>
          <w:smallCaps w:val="false"/>
          <w:strike w:val="false"/>
          <w:dstrike w:val="false"/>
          <w:color w:val="00000A"/>
          <w:sz w:val="24"/>
          <w:highlight w:val="cyan"/>
          <w:u w:val="none"/>
        </w:rPr>
        <w:t>Asesoría Letrada</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y a las comisiones de Economía, Hacienda, Finanzas y Desarrollo Económico y de Gobierno y Legales</w:t>
      </w:r>
    </w:p>
    <w:p>
      <w:pPr>
        <w:pStyle w:val="Cuerpodetexto"/>
        <w:pBdr/>
        <w:bidi w:val="0"/>
        <w:spacing w:lineRule="auto" w:line="240" w:before="0" w:after="0"/>
        <w:jc w:val="both"/>
        <w:rPr>
          <w:rFonts w:ascii="Times New Roman" w:hAnsi="Times New Roman" w:cs="Times New Roman"/>
          <w:b w:val="false"/>
          <w:b w:val="false"/>
          <w:i w:val="false"/>
          <w:i w:val="false"/>
          <w:caps w:val="false"/>
          <w:smallCaps w:val="false"/>
          <w:strike w:val="false"/>
          <w:dstrike w:val="false"/>
          <w:color w:val="00000A"/>
          <w:sz w:val="24"/>
          <w:highlight w:val="white"/>
          <w:u w:val="none"/>
        </w:rPr>
      </w:pPr>
      <w:r>
        <w:rPr>
          <w:rFonts w:cs="Times New Roman" w:ascii="Times New Roman" w:hAnsi="Times New Roman"/>
          <w:b w:val="false"/>
          <w:i w:val="false"/>
          <w:caps w:val="false"/>
          <w:smallCaps w:val="false"/>
          <w:strike w:val="false"/>
          <w:dstrike w:val="false"/>
          <w:color w:val="00000A"/>
          <w:sz w:val="24"/>
          <w:highlight w:val="white"/>
          <w:u w:val="none"/>
        </w:rPr>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440/21</w:t>
      </w:r>
      <w:r>
        <w:rPr>
          <w:rFonts w:cs="Times New Roman" w:ascii="Times New Roman" w:hAnsi="Times New Roman"/>
          <w:b w:val="false"/>
          <w:i w:val="false"/>
          <w:caps w:val="false"/>
          <w:smallCaps w:val="false"/>
          <w:strike w:val="false"/>
          <w:dstrike w:val="false"/>
          <w:color w:val="00000A"/>
          <w:sz w:val="24"/>
          <w:highlight w:val="white"/>
          <w:u w:val="none"/>
        </w:rPr>
        <w:t xml:space="preserve">: "Se establece uso de Bandera de Río Negro. Espacios públicos y dependencias municipales". Autores: Concejales Gerardo Ávila, Natalia Almonacid, Norma Taboada, Claudia Torres y Carlos Sánchez y Puente (JSRN). Se gira a </w:t>
      </w:r>
      <w:r>
        <w:rPr>
          <w:rFonts w:cs="Times New Roman" w:ascii="Times New Roman" w:hAnsi="Times New Roman"/>
          <w:b w:val="false"/>
          <w:i w:val="false"/>
          <w:caps w:val="false"/>
          <w:smallCaps w:val="false"/>
          <w:strike w:val="false"/>
          <w:dstrike w:val="false"/>
          <w:color w:val="00000A"/>
          <w:sz w:val="24"/>
          <w:highlight w:val="cyan"/>
          <w:u w:val="none"/>
        </w:rPr>
        <w:t xml:space="preserve">Asesoría Letrada </w:t>
      </w:r>
      <w:r>
        <w:rPr>
          <w:rFonts w:cs="Times New Roman" w:ascii="Times New Roman" w:hAnsi="Times New Roman"/>
          <w:b w:val="false"/>
          <w:i w:val="false"/>
          <w:caps w:val="false"/>
          <w:smallCaps w:val="false"/>
          <w:strike w:val="false"/>
          <w:dstrike w:val="false"/>
          <w:color w:val="00000A"/>
          <w:sz w:val="24"/>
          <w:highlight w:val="white"/>
          <w:u w:val="none"/>
        </w:rPr>
        <w:t>y a la comisión de Gobierno y Legales.</w:t>
      </w:r>
    </w:p>
    <w:p>
      <w:pPr>
        <w:pStyle w:val="Cuerpodetexto"/>
        <w:pBdr/>
        <w:bidi w:val="0"/>
        <w:spacing w:lineRule="auto" w:line="240" w:before="0" w:after="0"/>
        <w:jc w:val="both"/>
        <w:rPr>
          <w:rFonts w:ascii="Times New Roman" w:hAnsi="Times New Roman" w:cs="Times New Roman"/>
          <w:b w:val="false"/>
          <w:b w:val="false"/>
          <w:i w:val="false"/>
          <w:i w:val="false"/>
          <w:caps w:val="false"/>
          <w:smallCaps w:val="false"/>
          <w:strike w:val="false"/>
          <w:dstrike w:val="false"/>
          <w:color w:val="00000A"/>
          <w:sz w:val="24"/>
          <w:highlight w:val="white"/>
          <w:u w:val="none"/>
        </w:rPr>
      </w:pPr>
      <w:r>
        <w:rPr>
          <w:rFonts w:cs="Times New Roman" w:ascii="Times New Roman" w:hAnsi="Times New Roman"/>
          <w:b w:val="false"/>
          <w:i w:val="false"/>
          <w:caps w:val="false"/>
          <w:smallCaps w:val="false"/>
          <w:strike w:val="false"/>
          <w:dstrike w:val="false"/>
          <w:color w:val="00000A"/>
          <w:sz w:val="24"/>
          <w:highlight w:val="white"/>
          <w:u w:val="none"/>
        </w:rPr>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441/21</w:t>
      </w:r>
      <w:r>
        <w:rPr>
          <w:rFonts w:cs="Times New Roman" w:ascii="Times New Roman" w:hAnsi="Times New Roman"/>
          <w:b w:val="false"/>
          <w:i w:val="false"/>
          <w:caps w:val="false"/>
          <w:smallCaps w:val="false"/>
          <w:strike w:val="false"/>
          <w:dstrike w:val="false"/>
          <w:color w:val="00000A"/>
          <w:sz w:val="24"/>
          <w:highlight w:val="white"/>
          <w:u w:val="none"/>
        </w:rPr>
        <w:t xml:space="preserve">: "Aprueba planteo urbanístico lote NC 19-3-A-021-02. Aprueba fraccionamiento simple. Adjudica". Autores: Concejales Gerardo Ávila, Natalia Almonacid, Norma Taboada, Claudia Torres y Carlos Sánchez y Puente (JSRN). Se gira a </w:t>
      </w:r>
      <w:r>
        <w:rPr>
          <w:rFonts w:cs="Times New Roman" w:ascii="Times New Roman" w:hAnsi="Times New Roman"/>
          <w:b w:val="false"/>
          <w:i w:val="false"/>
          <w:caps w:val="false"/>
          <w:smallCaps w:val="false"/>
          <w:strike w:val="false"/>
          <w:dstrike w:val="false"/>
          <w:color w:val="00000A"/>
          <w:sz w:val="24"/>
          <w:highlight w:val="cyan"/>
          <w:u w:val="none"/>
        </w:rPr>
        <w:t xml:space="preserve">Asesoría Letrada </w:t>
      </w:r>
      <w:r>
        <w:rPr>
          <w:rFonts w:cs="Times New Roman" w:ascii="Times New Roman" w:hAnsi="Times New Roman"/>
          <w:b w:val="false"/>
          <w:i w:val="false"/>
          <w:caps w:val="false"/>
          <w:smallCaps w:val="false"/>
          <w:strike w:val="false"/>
          <w:dstrike w:val="false"/>
          <w:color w:val="00000A"/>
          <w:sz w:val="24"/>
          <w:highlight w:val="white"/>
          <w:u w:val="none"/>
        </w:rPr>
        <w:t>y a las comisiones de Obras y Planeamiento y de Gobierno y Legales.</w:t>
      </w:r>
    </w:p>
    <w:p>
      <w:pPr>
        <w:pStyle w:val="Cuerpodetexto"/>
        <w:pBdr/>
        <w:bidi w:val="0"/>
        <w:spacing w:lineRule="auto" w:line="240" w:before="0" w:after="0"/>
        <w:jc w:val="both"/>
        <w:rPr/>
      </w:pPr>
      <w:r>
        <w:rPr/>
        <w:t> </w:t>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442/21:</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 xml:space="preserve">Aprobar plan de estructuración urbana lotes 19-2-N-N10-01A y 19-2-N-N10-01A. Loteo social Las Morenas Cerro Ventana". Autor: Intendente Municipal, Gustavo Gennuso. Colaboradores: Jefe de Gabinete, Marcos Barberis; Secretario de Ambiente y Desarrollo Urbano, Pablo Bullaude; Secretaria Legal y Técnica, Mercedes Lasmartres e Instituto Municipal de Tierra y Vivienda para el Hábitat Social, Nicolás Pedernera. A </w:t>
      </w:r>
      <w:r>
        <w:rPr>
          <w:rFonts w:cs="Times New Roman" w:ascii="Times New Roman" w:hAnsi="Times New Roman"/>
          <w:b w:val="false"/>
          <w:i w:val="false"/>
          <w:caps w:val="false"/>
          <w:smallCaps w:val="false"/>
          <w:strike w:val="false"/>
          <w:dstrike w:val="false"/>
          <w:color w:val="00000A"/>
          <w:sz w:val="24"/>
          <w:highlight w:val="cyan"/>
          <w:u w:val="none"/>
        </w:rPr>
        <w:t>Asesoría Letrada</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y a las comisiones de Obras y Planeamiento, de Economía, Hacienda, Finanzas y Desarrollo Económico y de Gobierno y Legales.</w:t>
      </w:r>
    </w:p>
    <w:p>
      <w:pPr>
        <w:pStyle w:val="Cuerpodetexto"/>
        <w:pBdr/>
        <w:bidi w:val="0"/>
        <w:spacing w:lineRule="auto" w:line="240" w:before="0" w:after="0"/>
        <w:jc w:val="both"/>
        <w:rPr/>
      </w:pPr>
      <w:r>
        <w:rPr/>
        <w:t> </w:t>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443/21:</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 xml:space="preserve">Se prorroga vigencia ordenanza 3029-CM-18. Abroga ordenanzas 3203-CM-20, 2711-CM-15 y 2825-CM-17". Autores: Comisión Legislativa: Concejales Natalia Almonacid, Carlos Sánchez y Puente (JSRN); Julieta Wallace (FdT); Ariel Cárdenas (BxC); Gerardo del Río (PUL) y Pablo Chamatrópulos (Podemos Bariloche). Sobre tablas. </w:t>
      </w:r>
      <w:r>
        <w:rPr>
          <w:rFonts w:cs="Times New Roman" w:ascii="Times New Roman" w:hAnsi="Times New Roman"/>
          <w:b w:val="false"/>
          <w:i w:val="false"/>
          <w:caps w:val="false"/>
          <w:smallCaps w:val="false"/>
          <w:strike w:val="false"/>
          <w:dstrike w:val="false"/>
          <w:color w:val="000000"/>
          <w:sz w:val="24"/>
          <w:highlight w:val="green"/>
          <w:u w:val="none"/>
        </w:rPr>
        <w:t>O-21-3289. Acta 1155/21 del 29 de diciembre de 2021.</w:t>
      </w:r>
    </w:p>
    <w:p>
      <w:pPr>
        <w:pStyle w:val="Cuerpodetexto"/>
        <w:pBdr/>
        <w:bidi w:val="0"/>
        <w:spacing w:lineRule="auto" w:line="240" w:before="0" w:after="0"/>
        <w:jc w:val="both"/>
        <w:rPr>
          <w:rFonts w:ascii="Times New Roman" w:hAnsi="Times New Roman" w:cs="Times New Roman"/>
          <w:b w:val="false"/>
          <w:b w:val="false"/>
          <w:i w:val="false"/>
          <w:i w:val="false"/>
          <w:caps w:val="false"/>
          <w:smallCaps w:val="false"/>
          <w:strike w:val="false"/>
          <w:dstrike w:val="false"/>
          <w:color w:val="000000"/>
          <w:sz w:val="24"/>
          <w:highlight w:val="green"/>
          <w:u w:val="none"/>
        </w:rPr>
      </w:pPr>
      <w:r>
        <w:rPr>
          <w:rFonts w:cs="Times New Roman" w:ascii="Times New Roman" w:hAnsi="Times New Roman"/>
          <w:b w:val="false"/>
          <w:i w:val="false"/>
          <w:caps w:val="false"/>
          <w:smallCaps w:val="false"/>
          <w:strike w:val="false"/>
          <w:dstrike w:val="false"/>
          <w:color w:val="000000"/>
          <w:sz w:val="24"/>
          <w:highlight w:val="green"/>
          <w:u w:val="none"/>
        </w:rPr>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444/21:</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 xml:space="preserve">Prórroga ordenanza 3194-CM-20". Autores: Concejales Julieta Wallace, Marcelo Casas, Roxana Ferreyra (FdT); Gerardo del Río (PUL); Natalia Almonacid, Carlos Sánchez y Puente, Gerardo Ávila, Claudia Torres, Norma Taboada (JSRN); Ariel Cárdenas (BxC) y Pablo Chamatrópulos (Podemos Bariloche). Sobre tablas. </w:t>
      </w:r>
      <w:r>
        <w:rPr>
          <w:rFonts w:cs="Times New Roman" w:ascii="Times New Roman" w:hAnsi="Times New Roman"/>
          <w:b w:val="false"/>
          <w:i w:val="false"/>
          <w:caps w:val="false"/>
          <w:smallCaps w:val="false"/>
          <w:strike w:val="false"/>
          <w:dstrike w:val="false"/>
          <w:color w:val="000000"/>
          <w:sz w:val="24"/>
          <w:highlight w:val="green"/>
          <w:u w:val="none"/>
        </w:rPr>
        <w:t>O-21-3290. Acta 1155/21 del 29 de diciembre de 2021.</w:t>
      </w:r>
    </w:p>
    <w:p>
      <w:pPr>
        <w:pStyle w:val="Cuerpodetexto"/>
        <w:pBdr/>
        <w:bidi w:val="0"/>
        <w:spacing w:lineRule="auto" w:line="240" w:before="0" w:after="0"/>
        <w:jc w:val="both"/>
        <w:rPr>
          <w:rFonts w:ascii="Times New Roman" w:hAnsi="Times New Roman" w:cs="Times New Roman"/>
          <w:b w:val="false"/>
          <w:b w:val="false"/>
          <w:i w:val="false"/>
          <w:i w:val="false"/>
          <w:caps w:val="false"/>
          <w:smallCaps w:val="false"/>
          <w:strike w:val="false"/>
          <w:dstrike w:val="false"/>
          <w:color w:val="000000"/>
          <w:sz w:val="24"/>
          <w:highlight w:val="green"/>
          <w:u w:val="none"/>
        </w:rPr>
      </w:pPr>
      <w:r>
        <w:rPr>
          <w:rFonts w:cs="Times New Roman" w:ascii="Times New Roman" w:hAnsi="Times New Roman"/>
          <w:b w:val="false"/>
          <w:i w:val="false"/>
          <w:caps w:val="false"/>
          <w:smallCaps w:val="false"/>
          <w:strike w:val="false"/>
          <w:dstrike w:val="false"/>
          <w:color w:val="000000"/>
          <w:sz w:val="24"/>
          <w:highlight w:val="green"/>
          <w:u w:val="none"/>
        </w:rPr>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445/21</w:t>
      </w:r>
      <w:r>
        <w:rPr>
          <w:rFonts w:cs="Times New Roman" w:ascii="Times New Roman" w:hAnsi="Times New Roman"/>
          <w:b w:val="false"/>
          <w:i w:val="false"/>
          <w:caps w:val="false"/>
          <w:smallCaps w:val="false"/>
          <w:strike w:val="false"/>
          <w:dstrike w:val="false"/>
          <w:color w:val="00000A"/>
          <w:sz w:val="24"/>
          <w:highlight w:val="white"/>
          <w:u w:val="none"/>
        </w:rPr>
        <w:t xml:space="preserve">: "Se incorpora el artículo 36º al anexo II de la ordenanza 1747-CM-07. Asigna nombre plaza San Francisco II y III". Autores: Concejales Natalia Almonacid, Gerardo Ávila, Norma Taboada, Carlos Sánchez y Puente y Claudia Torres (JSRN). Colaboradora: Presidenta de la junta vecinal San Francisco II y III, Eliana Alvarado. A </w:t>
      </w:r>
      <w:r>
        <w:rPr>
          <w:rFonts w:cs="Times New Roman" w:ascii="Times New Roman" w:hAnsi="Times New Roman"/>
          <w:b w:val="false"/>
          <w:i w:val="false"/>
          <w:caps w:val="false"/>
          <w:smallCaps w:val="false"/>
          <w:strike w:val="false"/>
          <w:dstrike w:val="false"/>
          <w:color w:val="00000A"/>
          <w:sz w:val="24"/>
          <w:highlight w:val="cyan"/>
          <w:u w:val="none"/>
        </w:rPr>
        <w:t>Asesoría Letrada</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y a la comisión de Gobierno y Legales.</w:t>
      </w:r>
    </w:p>
    <w:p>
      <w:pPr>
        <w:pStyle w:val="Cuerpodetexto"/>
        <w:pBdr/>
        <w:bidi w:val="0"/>
        <w:spacing w:lineRule="auto" w:line="240" w:before="0" w:after="0"/>
        <w:jc w:val="both"/>
        <w:rPr>
          <w:rFonts w:ascii="Times New Roman" w:hAnsi="Times New Roman" w:cs="Times New Roman"/>
          <w:b w:val="false"/>
          <w:b w:val="false"/>
          <w:i w:val="false"/>
          <w:i w:val="false"/>
          <w:caps w:val="false"/>
          <w:smallCaps w:val="false"/>
          <w:strike w:val="false"/>
          <w:dstrike w:val="false"/>
          <w:color w:val="00000A"/>
          <w:sz w:val="24"/>
          <w:highlight w:val="white"/>
          <w:u w:val="none"/>
        </w:rPr>
      </w:pPr>
      <w:r>
        <w:rPr>
          <w:rFonts w:cs="Times New Roman" w:ascii="Times New Roman" w:hAnsi="Times New Roman"/>
          <w:b w:val="false"/>
          <w:i w:val="false"/>
          <w:caps w:val="false"/>
          <w:smallCaps w:val="false"/>
          <w:strike w:val="false"/>
          <w:dstrike w:val="false"/>
          <w:color w:val="00000A"/>
          <w:sz w:val="24"/>
          <w:highlight w:val="white"/>
          <w:u w:val="none"/>
        </w:rPr>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comunicación 446/21:</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 xml:space="preserve">Solicita Ejecutivo Nacional derogue o modifique el decreto 8792/2021 (Ministerio de Transporte)". Autor:  Concejal Pablo Chamatrópulos (Podemos Bariloche). Sobre tablas. </w:t>
      </w:r>
      <w:r>
        <w:rPr>
          <w:rFonts w:cs="Times New Roman" w:ascii="Times New Roman" w:hAnsi="Times New Roman"/>
          <w:b w:val="false"/>
          <w:i w:val="false"/>
          <w:caps w:val="false"/>
          <w:smallCaps w:val="false"/>
          <w:strike w:val="false"/>
          <w:dstrike w:val="false"/>
          <w:color w:val="000000"/>
          <w:sz w:val="24"/>
          <w:highlight w:val="green"/>
          <w:u w:val="none"/>
        </w:rPr>
        <w:t>C-21-1084. Acta 1155/21 del 29 de diciembre de 2021.</w:t>
      </w:r>
    </w:p>
    <w:p>
      <w:pPr>
        <w:pStyle w:val="Cuerpodetexto"/>
        <w:pBdr/>
        <w:bidi w:val="0"/>
        <w:spacing w:lineRule="auto" w:line="240" w:before="0" w:after="0"/>
        <w:jc w:val="both"/>
        <w:rPr/>
      </w:pPr>
      <w:r>
        <w:rPr/>
        <w:t> </w:t>
      </w:r>
    </w:p>
    <w:p>
      <w:pPr>
        <w:pStyle w:val="Cuerpodetexto"/>
        <w:pBdr/>
        <w:bidi w:val="0"/>
        <w:spacing w:lineRule="auto" w:line="240" w:before="0" w:after="0"/>
        <w:jc w:val="both"/>
        <w:rPr/>
      </w:pPr>
      <w:r>
        <w:rPr>
          <w:rFonts w:cs="Times New Roman" w:ascii="Times New Roman" w:hAnsi="Times New Roman"/>
          <w:b w:val="false"/>
          <w:i w:val="false"/>
          <w:caps w:val="false"/>
          <w:smallCaps w:val="false"/>
          <w:color w:val="00000A"/>
          <w:sz w:val="24"/>
          <w:highlight w:val="white"/>
          <w:u w:val="single"/>
        </w:rPr>
        <w:t>Proyecto de ordenanza 447/21</w:t>
      </w:r>
      <w:r>
        <w:rPr>
          <w:rFonts w:cs="Times New Roman" w:ascii="Times New Roman" w:hAnsi="Times New Roman"/>
          <w:b w:val="false"/>
          <w:i w:val="false"/>
          <w:caps w:val="false"/>
          <w:smallCaps w:val="false"/>
          <w:strike w:val="false"/>
          <w:dstrike w:val="false"/>
          <w:color w:val="00000A"/>
          <w:sz w:val="24"/>
          <w:highlight w:val="white"/>
          <w:u w:val="none"/>
        </w:rPr>
        <w:t xml:space="preserve">: "Acuerdo licitación pública Planta RSU. Creación Ente Fiscalizador CRUM". Autor: Intendente Municipal, Gustavo Gennuso. Colaboradores: Jefe de Gabinete, Marcos Barberis; Secretario de Ambiente y Desarrollo Urbano, Pablo Bullaude y Subsecretario de Planeamiento y Sustentabilidad Urbana, Claudio Romero. A </w:t>
      </w:r>
      <w:r>
        <w:rPr>
          <w:rFonts w:cs="Times New Roman" w:ascii="Times New Roman" w:hAnsi="Times New Roman"/>
          <w:b w:val="false"/>
          <w:i w:val="false"/>
          <w:caps w:val="false"/>
          <w:smallCaps w:val="false"/>
          <w:strike w:val="false"/>
          <w:dstrike w:val="false"/>
          <w:color w:val="00000A"/>
          <w:sz w:val="24"/>
          <w:highlight w:val="cyan"/>
          <w:u w:val="none"/>
        </w:rPr>
        <w:t>Asesoría Letrada</w:t>
      </w:r>
      <w:r>
        <w:rPr>
          <w:b w:val="false"/>
          <w:caps w:val="false"/>
          <w:smallCaps w:val="false"/>
          <w:strike w:val="false"/>
          <w:dstrike w:val="false"/>
          <w:color w:val="00000A"/>
          <w:highlight w:val="white"/>
          <w:u w:val="none"/>
        </w:rPr>
        <w:t xml:space="preserve"> </w:t>
      </w:r>
      <w:r>
        <w:rPr>
          <w:rFonts w:cs="Times New Roman" w:ascii="Times New Roman" w:hAnsi="Times New Roman"/>
          <w:b w:val="false"/>
          <w:i w:val="false"/>
          <w:caps w:val="false"/>
          <w:smallCaps w:val="false"/>
          <w:strike w:val="false"/>
          <w:dstrike w:val="false"/>
          <w:color w:val="00000A"/>
          <w:sz w:val="24"/>
          <w:highlight w:val="white"/>
          <w:u w:val="none"/>
        </w:rPr>
        <w:t>y a las comisiones de Servicio, Tránsito y Transporte, de Economía, Hacienda, Finanzas y Desarrollo Económico y de Gobierno y Legales.</w:t>
      </w:r>
    </w:p>
    <w:p>
      <w:pPr>
        <w:pStyle w:val="Cuerpodetexto"/>
        <w:pBdr/>
        <w:bidi w:val="0"/>
        <w:spacing w:lineRule="auto" w:line="240" w:before="0" w:after="0"/>
        <w:jc w:val="both"/>
        <w:rPr/>
      </w:pPr>
      <w:r>
        <w:rPr/>
        <w:t> </w:t>
      </w:r>
    </w:p>
    <w:p>
      <w:pPr>
        <w:pStyle w:val="LOnormal"/>
        <w:pageBreakBefore w:val="false"/>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448/22:</w:t>
      </w:r>
      <w:r>
        <w:rPr>
          <w:rFonts w:eastAsia="Times New Roman" w:cs="Times New Roman" w:ascii="Times New Roman" w:hAnsi="Times New Roman"/>
          <w:color w:val="00000A"/>
          <w:sz w:val="24"/>
          <w:szCs w:val="24"/>
          <w:highlight w:val="white"/>
        </w:rPr>
        <w:t xml:space="preserve"> "Aceptar donación </w:t>
      </w:r>
      <w:r>
        <w:rPr>
          <w:rFonts w:eastAsia="Times New Roman" w:cs="Times New Roman" w:ascii="Times New Roman" w:hAnsi="Times New Roman"/>
          <w:i/>
          <w:color w:val="00000A"/>
          <w:sz w:val="24"/>
          <w:szCs w:val="24"/>
          <w:highlight w:val="white"/>
        </w:rPr>
        <w:t>Centro de Diagnóstico Móvi</w:t>
      </w:r>
      <w:r>
        <w:rPr>
          <w:rFonts w:eastAsia="Times New Roman" w:cs="Times New Roman" w:ascii="Times New Roman" w:hAnsi="Times New Roman"/>
          <w:color w:val="00000A"/>
          <w:sz w:val="24"/>
          <w:szCs w:val="24"/>
          <w:highlight w:val="white"/>
        </w:rPr>
        <w:t xml:space="preserve">l". Autor: Intendente Municipal, Gustavo Gennuso. Colaboradores: Jefe de Gabinete, Marcos Barberis y Subsecretario de Cultura, Joaquín de Bento. Sobre tablas. </w:t>
      </w:r>
      <w:r>
        <w:rPr>
          <w:rFonts w:eastAsia="Times New Roman" w:cs="Times New Roman" w:ascii="Times New Roman" w:hAnsi="Times New Roman"/>
          <w:color w:val="00000A"/>
          <w:sz w:val="24"/>
          <w:szCs w:val="24"/>
          <w:highlight w:val="green"/>
        </w:rPr>
        <w:t>O-22-3292. Acta 1156/22 del 3/3/22.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449/22</w:t>
      </w:r>
      <w:r>
        <w:rPr>
          <w:rFonts w:eastAsia="Times New Roman" w:cs="Times New Roman" w:ascii="Times New Roman" w:hAnsi="Times New Roman"/>
          <w:color w:val="00000A"/>
          <w:sz w:val="24"/>
          <w:szCs w:val="24"/>
          <w:highlight w:val="white"/>
        </w:rPr>
        <w:t>: "Modifica ordenanza 1526-CM-05 y ordenanza 153-C-88. Registro de pasajeros". Autor: Intendente Municipal, Gustavo Gennuso. Colaboradores: Jefe de Gabinete, Marcos Barberis y Secretario de Turismo, Gastón Burlón. Se gira a Asesoría Letrada y a las comisiones de</w:t>
      </w:r>
      <w:r>
        <w:rPr>
          <w:rFonts w:eastAsia="Times New Roman" w:cs="Times New Roman" w:ascii="Times New Roman" w:hAnsi="Times New Roman"/>
          <w:color w:val="00000A"/>
          <w:sz w:val="24"/>
          <w:szCs w:val="24"/>
          <w:highlight w:val="cyan"/>
        </w:rPr>
        <w:t xml:space="preserve"> Turismo y Medio Ambiente</w:t>
      </w:r>
      <w:r>
        <w:rPr>
          <w:rFonts w:eastAsia="Times New Roman" w:cs="Times New Roman" w:ascii="Times New Roman" w:hAnsi="Times New Roman"/>
          <w:color w:val="00000A"/>
          <w:sz w:val="24"/>
          <w:szCs w:val="24"/>
          <w:highlight w:val="white"/>
        </w:rPr>
        <w:t xml:space="preserve"> y de Gobierno y Legales.</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450/22</w:t>
      </w:r>
      <w:r>
        <w:rPr>
          <w:rFonts w:eastAsia="Times New Roman" w:cs="Times New Roman" w:ascii="Times New Roman" w:hAnsi="Times New Roman"/>
          <w:color w:val="00000A"/>
          <w:sz w:val="24"/>
          <w:szCs w:val="24"/>
          <w:highlight w:val="white"/>
        </w:rPr>
        <w:t xml:space="preserve">: "Modifica ordenanza 1747-CM-07. Asigna nombre </w:t>
      </w:r>
      <w:r>
        <w:rPr>
          <w:rFonts w:eastAsia="Times New Roman" w:cs="Times New Roman" w:ascii="Times New Roman" w:hAnsi="Times New Roman"/>
          <w:i/>
          <w:color w:val="00000A"/>
          <w:sz w:val="24"/>
          <w:szCs w:val="24"/>
          <w:highlight w:val="white"/>
        </w:rPr>
        <w:t>Trabajadoras y Trabajadores de la Salud</w:t>
      </w:r>
      <w:r>
        <w:rPr>
          <w:rFonts w:eastAsia="Times New Roman" w:cs="Times New Roman" w:ascii="Times New Roman" w:hAnsi="Times New Roman"/>
          <w:color w:val="00000A"/>
          <w:sz w:val="24"/>
          <w:szCs w:val="24"/>
          <w:highlight w:val="white"/>
        </w:rPr>
        <w:t xml:space="preserve">. Espacio público 19-2-A-051-1". Autores: Concejales Norma Taboada, Natalia Almonacid, Gerardo Ávila, Carlos Sánchez y Puente y Claudia Torres (JSRN). Iniciativa: Asociación de Trabajadores de la Sanidad Argentina, Secretaria General, filial Río Negro, Gloria Ovejero. Se gira a </w:t>
      </w:r>
      <w:r>
        <w:rPr>
          <w:rFonts w:eastAsia="Times New Roman" w:cs="Times New Roman" w:ascii="Times New Roman" w:hAnsi="Times New Roman"/>
          <w:color w:val="00000A"/>
          <w:sz w:val="24"/>
          <w:szCs w:val="24"/>
          <w:highlight w:val="cyan"/>
        </w:rPr>
        <w:t>Asesoría Letrada</w:t>
      </w:r>
      <w:r>
        <w:rPr>
          <w:rFonts w:eastAsia="Times New Roman" w:cs="Times New Roman" w:ascii="Times New Roman" w:hAnsi="Times New Roman"/>
          <w:color w:val="00000A"/>
          <w:sz w:val="24"/>
          <w:szCs w:val="24"/>
          <w:highlight w:val="white"/>
        </w:rPr>
        <w:t xml:space="preserve"> y a la comisión de Gobierno y Legales.</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451/21</w:t>
      </w:r>
      <w:r>
        <w:rPr>
          <w:rFonts w:eastAsia="Times New Roman" w:cs="Times New Roman" w:ascii="Times New Roman" w:hAnsi="Times New Roman"/>
          <w:color w:val="00000A"/>
          <w:sz w:val="24"/>
          <w:szCs w:val="24"/>
          <w:highlight w:val="white"/>
        </w:rPr>
        <w:t xml:space="preserve">: "Aprueba convenio obra red de agua barrio </w:t>
      </w:r>
      <w:r>
        <w:rPr>
          <w:rFonts w:eastAsia="Times New Roman" w:cs="Times New Roman" w:ascii="Times New Roman" w:hAnsi="Times New Roman"/>
          <w:i/>
          <w:color w:val="00000A"/>
          <w:sz w:val="24"/>
          <w:szCs w:val="24"/>
          <w:highlight w:val="white"/>
        </w:rPr>
        <w:t>Wanguelén</w:t>
      </w:r>
      <w:r>
        <w:rPr>
          <w:rFonts w:eastAsia="Times New Roman" w:cs="Times New Roman" w:ascii="Times New Roman" w:hAnsi="Times New Roman"/>
          <w:color w:val="00000A"/>
          <w:sz w:val="24"/>
          <w:szCs w:val="24"/>
          <w:highlight w:val="white"/>
        </w:rPr>
        <w:t>". Amplía Presupuesto 2022". Autor: Intendente Municipal, Gustavo Gennuso. Colaboradores: Jefe de Gabinete, Marcos Barberis y Secretario de Hacienda, Diego Quintana. Sobre tablas.</w:t>
      </w:r>
      <w:r>
        <w:rPr>
          <w:rFonts w:eastAsia="Times New Roman" w:cs="Times New Roman" w:ascii="Times New Roman" w:hAnsi="Times New Roman"/>
          <w:color w:val="00000A"/>
          <w:sz w:val="24"/>
          <w:szCs w:val="24"/>
          <w:highlight w:val="green"/>
        </w:rPr>
        <w:t>O-22-3293. Acta 1156/22 del 3/3/22.</w:t>
      </w:r>
    </w:p>
    <w:p>
      <w:pPr>
        <w:pStyle w:val="LOnormal"/>
        <w:shd w:fill="FFFFFF" w:val="clear"/>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452/22</w:t>
      </w:r>
      <w:r>
        <w:rPr>
          <w:rFonts w:eastAsia="Times New Roman" w:cs="Times New Roman" w:ascii="Times New Roman" w:hAnsi="Times New Roman"/>
          <w:color w:val="00000A"/>
          <w:sz w:val="24"/>
          <w:szCs w:val="24"/>
          <w:highlight w:val="white"/>
        </w:rPr>
        <w:t xml:space="preserve">: "Amplía Presupuesto 2022. Programa </w:t>
      </w:r>
      <w:r>
        <w:rPr>
          <w:rFonts w:eastAsia="Times New Roman" w:cs="Times New Roman" w:ascii="Times New Roman" w:hAnsi="Times New Roman"/>
          <w:i/>
          <w:color w:val="00000A"/>
          <w:sz w:val="24"/>
          <w:szCs w:val="24"/>
          <w:highlight w:val="white"/>
        </w:rPr>
        <w:t>Nodos de la Economía del Conocimiento</w:t>
      </w:r>
      <w:r>
        <w:rPr>
          <w:rFonts w:eastAsia="Times New Roman" w:cs="Times New Roman" w:ascii="Times New Roman" w:hAnsi="Times New Roman"/>
          <w:color w:val="00000A"/>
          <w:sz w:val="24"/>
          <w:szCs w:val="24"/>
          <w:highlight w:val="white"/>
        </w:rPr>
        <w:t>". Autor: Intendente Municipal, Gustavo Gennuso. Colaboradores: Jefe de Gabinete, Marcos Barberis; Secretaria de Producción, Innovación y Empleo, Eugenia Ordoñez y Secretario de Hacienda, Diego Quintana. Sobre tablas.</w:t>
      </w:r>
      <w:r>
        <w:rPr>
          <w:rFonts w:eastAsia="Times New Roman" w:cs="Times New Roman" w:ascii="Times New Roman" w:hAnsi="Times New Roman"/>
          <w:color w:val="00000A"/>
          <w:sz w:val="24"/>
          <w:szCs w:val="24"/>
          <w:highlight w:val="green"/>
        </w:rPr>
        <w:t>O-22-3294. Acta 1156/22 del 3/3/22.</w:t>
      </w:r>
    </w:p>
    <w:p>
      <w:pPr>
        <w:pStyle w:val="LOnormal"/>
        <w:shd w:fill="FFFFFF" w:val="clear"/>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453/22:</w:t>
      </w:r>
      <w:r>
        <w:rPr>
          <w:rFonts w:eastAsia="Times New Roman" w:cs="Times New Roman" w:ascii="Times New Roman" w:hAnsi="Times New Roman"/>
          <w:color w:val="00000A"/>
          <w:sz w:val="24"/>
          <w:szCs w:val="24"/>
          <w:highlight w:val="white"/>
        </w:rPr>
        <w:t xml:space="preserve"> "Se declara de interés municipal actividad ESRN 44 Visita de </w:t>
      </w:r>
      <w:r>
        <w:rPr>
          <w:rFonts w:eastAsia="Times New Roman" w:cs="Times New Roman" w:ascii="Times New Roman" w:hAnsi="Times New Roman"/>
          <w:i/>
          <w:color w:val="00000A"/>
          <w:sz w:val="24"/>
          <w:szCs w:val="24"/>
          <w:highlight w:val="white"/>
        </w:rPr>
        <w:t>Oscar Ismael Poltronieri,</w:t>
      </w:r>
      <w:r>
        <w:rPr>
          <w:rFonts w:eastAsia="Times New Roman" w:cs="Times New Roman" w:ascii="Times New Roman" w:hAnsi="Times New Roman"/>
          <w:color w:val="00000A"/>
          <w:sz w:val="24"/>
          <w:szCs w:val="24"/>
          <w:highlight w:val="white"/>
        </w:rPr>
        <w:t xml:space="preserve"> Héroe del Monte Dos Hermanas". Autores: Concejales Julieta Wallace, Marcelo Casas y Roxana Ferreyra (FdT). Iniciativa: Profesor Ricardo Daniel Fuentes y Escuela Secundaria de Río Negro Nº 44. Sobre tablas. </w:t>
      </w:r>
      <w:r>
        <w:rPr>
          <w:rFonts w:eastAsia="Times New Roman" w:cs="Times New Roman" w:ascii="Times New Roman" w:hAnsi="Times New Roman"/>
          <w:color w:val="00000A"/>
          <w:sz w:val="24"/>
          <w:szCs w:val="24"/>
          <w:highlight w:val="green"/>
        </w:rPr>
        <w:t>D-22-2803. Acta 1156/22 del 3/3/22.</w:t>
      </w:r>
    </w:p>
    <w:p>
      <w:pPr>
        <w:pStyle w:val="LOnormal"/>
        <w:shd w:fill="FFFFFF" w:val="clear"/>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454/22:</w:t>
      </w:r>
      <w:r>
        <w:rPr>
          <w:rFonts w:eastAsia="Times New Roman" w:cs="Times New Roman" w:ascii="Times New Roman" w:hAnsi="Times New Roman"/>
          <w:color w:val="00000A"/>
          <w:sz w:val="24"/>
          <w:szCs w:val="24"/>
          <w:highlight w:val="white"/>
        </w:rPr>
        <w:t xml:space="preserve"> "Se declara Huésped de Honor a </w:t>
      </w:r>
      <w:r>
        <w:rPr>
          <w:rFonts w:eastAsia="Times New Roman" w:cs="Times New Roman" w:ascii="Times New Roman" w:hAnsi="Times New Roman"/>
          <w:i/>
          <w:color w:val="00000A"/>
          <w:sz w:val="24"/>
          <w:szCs w:val="24"/>
          <w:highlight w:val="white"/>
        </w:rPr>
        <w:t>Oscar Ismael Poltronieri</w:t>
      </w:r>
      <w:r>
        <w:rPr>
          <w:rFonts w:eastAsia="Times New Roman" w:cs="Times New Roman" w:ascii="Times New Roman" w:hAnsi="Times New Roman"/>
          <w:color w:val="00000A"/>
          <w:sz w:val="24"/>
          <w:szCs w:val="24"/>
          <w:highlight w:val="white"/>
        </w:rPr>
        <w:t>, Héroe del Monte Dos Hermanas". Autores: Concejales Julieta Wallace, Marcelo Casas y Roxana Ferreyra (FdT). Iniciativa: Profesor Ricardo Daniel Fuentes. Sobre tablas.</w:t>
      </w:r>
      <w:r>
        <w:rPr>
          <w:rFonts w:eastAsia="Times New Roman" w:cs="Times New Roman" w:ascii="Times New Roman" w:hAnsi="Times New Roman"/>
          <w:color w:val="00000A"/>
          <w:sz w:val="24"/>
          <w:szCs w:val="24"/>
          <w:highlight w:val="green"/>
        </w:rPr>
        <w:t>D-22-2806. Acta 1156/22 del 3/3/22.</w:t>
      </w:r>
    </w:p>
    <w:p>
      <w:pPr>
        <w:pStyle w:val="LOnormal"/>
        <w:shd w:fill="FFFFFF" w:val="clear"/>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455/22</w:t>
      </w:r>
      <w:r>
        <w:rPr>
          <w:rFonts w:eastAsia="Times New Roman" w:cs="Times New Roman" w:ascii="Times New Roman" w:hAnsi="Times New Roman"/>
          <w:color w:val="00000A"/>
          <w:sz w:val="24"/>
          <w:szCs w:val="24"/>
          <w:highlight w:val="white"/>
        </w:rPr>
        <w:t xml:space="preserve">: "Ratificar poder concedente del servicio de distribución de energía eléctrica". Autores: Concejales Julieta Wallace, Roxana Ferreyra, Marcelo Casas (FdT) y Gerardo del Río (PUL). Iniciativa: Delegados CEB Rodolfo Rodrigo, Tomás Alejandro Guevara y Esteban Romero.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 comisión de </w:t>
      </w:r>
      <w:r>
        <w:rPr>
          <w:rFonts w:eastAsia="Times New Roman" w:cs="Times New Roman" w:ascii="Times New Roman" w:hAnsi="Times New Roman"/>
          <w:color w:val="00000A"/>
          <w:sz w:val="24"/>
          <w:szCs w:val="24"/>
          <w:highlight w:val="cyan"/>
        </w:rPr>
        <w:t>Gobierno y Legales.</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456/22</w:t>
      </w:r>
      <w:r>
        <w:rPr>
          <w:rFonts w:eastAsia="Times New Roman" w:cs="Times New Roman" w:ascii="Times New Roman" w:hAnsi="Times New Roman"/>
          <w:color w:val="00000A"/>
          <w:sz w:val="24"/>
          <w:szCs w:val="24"/>
          <w:highlight w:val="white"/>
        </w:rPr>
        <w:t xml:space="preserve">: "Se declara de interés municipal el </w:t>
      </w:r>
      <w:r>
        <w:rPr>
          <w:rFonts w:eastAsia="Times New Roman" w:cs="Times New Roman" w:ascii="Times New Roman" w:hAnsi="Times New Roman"/>
          <w:i/>
          <w:color w:val="00000A"/>
          <w:sz w:val="24"/>
          <w:szCs w:val="24"/>
          <w:highlight w:val="white"/>
        </w:rPr>
        <w:t>2º Festival Federal de Verano MOMUSI</w:t>
      </w:r>
      <w:r>
        <w:rPr>
          <w:rFonts w:eastAsia="Times New Roman" w:cs="Times New Roman" w:ascii="Times New Roman" w:hAnsi="Times New Roman"/>
          <w:color w:val="00000A"/>
          <w:sz w:val="24"/>
          <w:szCs w:val="24"/>
          <w:highlight w:val="white"/>
        </w:rPr>
        <w:t>". Autores: Julieta Wallace, Roxana Ferreyra, Marcelo Casas (FdT). Sobre tablas.</w:t>
      </w:r>
      <w:r>
        <w:rPr>
          <w:rFonts w:eastAsia="Times New Roman" w:cs="Times New Roman" w:ascii="Times New Roman" w:hAnsi="Times New Roman"/>
          <w:color w:val="00000A"/>
          <w:sz w:val="24"/>
          <w:szCs w:val="24"/>
          <w:highlight w:val="green"/>
        </w:rPr>
        <w:t>D-22-2804. Acta 1156/22 del 3/3/22.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457/22</w:t>
      </w:r>
      <w:r>
        <w:rPr>
          <w:rFonts w:eastAsia="Times New Roman" w:cs="Times New Roman" w:ascii="Times New Roman" w:hAnsi="Times New Roman"/>
          <w:color w:val="00000A"/>
          <w:sz w:val="24"/>
          <w:szCs w:val="24"/>
          <w:highlight w:val="white"/>
        </w:rPr>
        <w:t xml:space="preserve">: "Declara de interés municipal el </w:t>
      </w:r>
      <w:r>
        <w:rPr>
          <w:rFonts w:eastAsia="Times New Roman" w:cs="Times New Roman" w:ascii="Times New Roman" w:hAnsi="Times New Roman"/>
          <w:i/>
          <w:color w:val="00000A"/>
          <w:sz w:val="24"/>
          <w:szCs w:val="24"/>
          <w:highlight w:val="white"/>
        </w:rPr>
        <w:t>Festival de los Lagos de Jineteada y Folklore</w:t>
      </w:r>
      <w:r>
        <w:rPr>
          <w:rFonts w:eastAsia="Times New Roman" w:cs="Times New Roman" w:ascii="Times New Roman" w:hAnsi="Times New Roman"/>
          <w:color w:val="00000A"/>
          <w:sz w:val="24"/>
          <w:szCs w:val="24"/>
          <w:highlight w:val="white"/>
        </w:rPr>
        <w:t>". Autores: Concejales Natalia Almonacid, Gerardo Ávila, Carlos Sánchez y Puente, Norma Taboada y Claudia Torres (JSRN). Sobre tablas.</w:t>
      </w:r>
      <w:r>
        <w:rPr>
          <w:rFonts w:eastAsia="Times New Roman" w:cs="Times New Roman" w:ascii="Times New Roman" w:hAnsi="Times New Roman"/>
          <w:color w:val="00000A"/>
          <w:sz w:val="24"/>
          <w:szCs w:val="24"/>
          <w:highlight w:val="green"/>
        </w:rPr>
        <w:t>D-22-2805. Acta 1156/22 del 3/3/22.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458/22</w:t>
      </w:r>
      <w:r>
        <w:rPr>
          <w:rFonts w:eastAsia="Times New Roman" w:cs="Times New Roman" w:ascii="Times New Roman" w:hAnsi="Times New Roman"/>
          <w:color w:val="00000A"/>
          <w:sz w:val="24"/>
          <w:szCs w:val="24"/>
          <w:highlight w:val="white"/>
        </w:rPr>
        <w:t xml:space="preserve">: "Modifica anexo I ordenanza 1747-CM-07. Asigna denominación </w:t>
      </w:r>
      <w:r>
        <w:rPr>
          <w:rFonts w:eastAsia="Times New Roman" w:cs="Times New Roman" w:ascii="Times New Roman" w:hAnsi="Times New Roman"/>
          <w:i/>
          <w:color w:val="00000A"/>
          <w:sz w:val="24"/>
          <w:szCs w:val="24"/>
          <w:highlight w:val="white"/>
        </w:rPr>
        <w:t>Héctor Barría</w:t>
      </w:r>
      <w:r>
        <w:rPr>
          <w:rFonts w:eastAsia="Times New Roman" w:cs="Times New Roman" w:ascii="Times New Roman" w:hAnsi="Times New Roman"/>
          <w:color w:val="00000A"/>
          <w:sz w:val="24"/>
          <w:szCs w:val="24"/>
          <w:highlight w:val="white"/>
        </w:rPr>
        <w:t xml:space="preserve"> a calle". Autores: Concejales Natalia Almonacid, Gerardo Ávila, Carlos Sánchez y Puente, Norma Taboada y Claudia Torres (JSRN). Se gira a </w:t>
      </w:r>
      <w:r>
        <w:rPr>
          <w:rFonts w:eastAsia="Times New Roman" w:cs="Times New Roman" w:ascii="Times New Roman" w:hAnsi="Times New Roman"/>
          <w:color w:val="00000A"/>
          <w:sz w:val="24"/>
          <w:szCs w:val="24"/>
        </w:rPr>
        <w:t xml:space="preserve">Asesoría Letrada y </w:t>
      </w:r>
      <w:r>
        <w:rPr>
          <w:rFonts w:eastAsia="Times New Roman" w:cs="Times New Roman" w:ascii="Times New Roman" w:hAnsi="Times New Roman"/>
          <w:color w:val="00000A"/>
          <w:sz w:val="24"/>
          <w:szCs w:val="24"/>
          <w:highlight w:val="white"/>
        </w:rPr>
        <w:t xml:space="preserve">a la comisión de Gobierno y Legales. </w:t>
      </w:r>
      <w:r>
        <w:rPr>
          <w:rFonts w:eastAsia="Times New Roman" w:cs="Times New Roman" w:ascii="Times New Roman" w:hAnsi="Times New Roman"/>
          <w:color w:val="00000A"/>
          <w:sz w:val="24"/>
          <w:szCs w:val="24"/>
          <w:highlight w:val="green"/>
        </w:rPr>
        <w:t>O-22-3301. Acta 1157/22 del 31/3/22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459/22</w:t>
      </w:r>
      <w:r>
        <w:rPr>
          <w:rFonts w:eastAsia="Times New Roman" w:cs="Times New Roman" w:ascii="Times New Roman" w:hAnsi="Times New Roman"/>
          <w:color w:val="00000A"/>
          <w:sz w:val="24"/>
          <w:szCs w:val="24"/>
          <w:highlight w:val="white"/>
        </w:rPr>
        <w:t xml:space="preserve">: "Modifica Anexo II de la ordenanza 2375-CM-12. Abroga ordenanza 3207-CM-21". Autores: Concejales Natalia Almonacid, Carlos Sánchez y Puente, Claudia Torres, Gerardo Ávila y Norma Taboada (JSRN). Sobre tablas. </w:t>
      </w:r>
      <w:r>
        <w:rPr>
          <w:rFonts w:eastAsia="Times New Roman" w:cs="Times New Roman" w:ascii="Times New Roman" w:hAnsi="Times New Roman"/>
          <w:color w:val="00000A"/>
          <w:sz w:val="24"/>
          <w:szCs w:val="24"/>
          <w:highlight w:val="green"/>
        </w:rPr>
        <w:t>O-22-3295. Acta 1156/22 del 3/3/22.</w:t>
      </w:r>
    </w:p>
    <w:p>
      <w:pPr>
        <w:pStyle w:val="LOnormal"/>
        <w:shd w:fill="FFFFFF" w:val="clear"/>
        <w:spacing w:lineRule="auto" w:line="1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460/22</w:t>
      </w:r>
      <w:r>
        <w:rPr>
          <w:rFonts w:eastAsia="Times New Roman" w:cs="Times New Roman" w:ascii="Times New Roman" w:hAnsi="Times New Roman"/>
          <w:color w:val="00000A"/>
          <w:sz w:val="24"/>
          <w:szCs w:val="24"/>
          <w:highlight w:val="white"/>
        </w:rPr>
        <w:t xml:space="preserve">: "Otorgar comodato parcela 19-2-P-187-02 </w:t>
      </w:r>
      <w:r>
        <w:rPr>
          <w:rFonts w:eastAsia="Times New Roman" w:cs="Times New Roman" w:ascii="Times New Roman" w:hAnsi="Times New Roman"/>
          <w:i/>
          <w:color w:val="00000A"/>
          <w:sz w:val="24"/>
          <w:szCs w:val="24"/>
          <w:highlight w:val="white"/>
        </w:rPr>
        <w:t>Asociación Civil Club Social, Cultural y Deportivo Junín</w:t>
      </w:r>
      <w:r>
        <w:rPr>
          <w:rFonts w:eastAsia="Times New Roman" w:cs="Times New Roman" w:ascii="Times New Roman" w:hAnsi="Times New Roman"/>
          <w:color w:val="00000A"/>
          <w:sz w:val="24"/>
          <w:szCs w:val="24"/>
          <w:highlight w:val="white"/>
        </w:rPr>
        <w:t xml:space="preserve">". Autor: Concejal Gerardo del Río (PUL). Se gira a </w:t>
      </w:r>
      <w:r>
        <w:rPr>
          <w:rFonts w:eastAsia="Times New Roman" w:cs="Times New Roman" w:ascii="Times New Roman" w:hAnsi="Times New Roman"/>
          <w:color w:val="00000A"/>
          <w:sz w:val="24"/>
          <w:szCs w:val="24"/>
        </w:rPr>
        <w:t xml:space="preserve">Asesoría Letrada y </w:t>
      </w:r>
      <w:r>
        <w:rPr>
          <w:rFonts w:eastAsia="Times New Roman" w:cs="Times New Roman" w:ascii="Times New Roman" w:hAnsi="Times New Roman"/>
          <w:color w:val="00000A"/>
          <w:sz w:val="24"/>
          <w:szCs w:val="24"/>
          <w:highlight w:val="white"/>
        </w:rPr>
        <w:t>a las comisiones de Obras y Planeamiento y de</w:t>
      </w:r>
      <w:r>
        <w:rPr>
          <w:rFonts w:eastAsia="Times New Roman" w:cs="Times New Roman" w:ascii="Times New Roman" w:hAnsi="Times New Roman"/>
          <w:color w:val="00000A"/>
          <w:sz w:val="24"/>
          <w:szCs w:val="24"/>
          <w:highlight w:val="cyan"/>
        </w:rPr>
        <w:t xml:space="preserve"> Gobierno y Legales. </w:t>
      </w:r>
      <w:r>
        <w:rPr>
          <w:rFonts w:eastAsia="Times New Roman" w:cs="Times New Roman" w:ascii="Times New Roman" w:hAnsi="Times New Roman"/>
          <w:color w:val="00000A"/>
          <w:sz w:val="24"/>
          <w:szCs w:val="24"/>
          <w:highlight w:val="green"/>
        </w:rPr>
        <w:t>O-22-3333. Acta 1163/22 del 1/9/22.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461/22:</w:t>
      </w:r>
      <w:r>
        <w:rPr>
          <w:rFonts w:eastAsia="Times New Roman" w:cs="Times New Roman" w:ascii="Times New Roman" w:hAnsi="Times New Roman"/>
          <w:color w:val="00000A"/>
          <w:sz w:val="24"/>
          <w:szCs w:val="24"/>
          <w:highlight w:val="white"/>
        </w:rPr>
        <w:t xml:space="preserve"> "Se declara de interés municipal el </w:t>
      </w:r>
      <w:r>
        <w:rPr>
          <w:rFonts w:eastAsia="Times New Roman" w:cs="Times New Roman" w:ascii="Times New Roman" w:hAnsi="Times New Roman"/>
          <w:i/>
          <w:color w:val="00000A"/>
          <w:sz w:val="24"/>
          <w:szCs w:val="24"/>
          <w:highlight w:val="white"/>
        </w:rPr>
        <w:t>Congreso de Profesionales Inmobiliarios de la Patagonia 2022</w:t>
      </w:r>
      <w:r>
        <w:rPr>
          <w:rFonts w:eastAsia="Times New Roman" w:cs="Times New Roman" w:ascii="Times New Roman" w:hAnsi="Times New Roman"/>
          <w:color w:val="00000A"/>
          <w:sz w:val="24"/>
          <w:szCs w:val="24"/>
          <w:highlight w:val="white"/>
        </w:rPr>
        <w:t xml:space="preserve">". Autores: Concejales Carlos Sánchez y Puente, Natalia Almonacid, Gerardo Ávila, Claudia Torres y Norma Taboada (JSRN). </w:t>
      </w:r>
      <w:r>
        <w:rPr>
          <w:rFonts w:eastAsia="Times New Roman" w:cs="Times New Roman" w:ascii="Times New Roman" w:hAnsi="Times New Roman"/>
          <w:color w:val="00000A"/>
          <w:sz w:val="24"/>
          <w:szCs w:val="24"/>
          <w:highlight w:val="green"/>
        </w:rPr>
        <w:t>D-22-2808. Acta 1157/22 del 31/3/22.</w:t>
      </w:r>
    </w:p>
    <w:p>
      <w:pPr>
        <w:pStyle w:val="LOnormal"/>
        <w:shd w:fill="FFFFFF" w:val="clear"/>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462/22:</w:t>
      </w:r>
      <w:r>
        <w:rPr>
          <w:rFonts w:eastAsia="Times New Roman" w:cs="Times New Roman" w:ascii="Times New Roman" w:hAnsi="Times New Roman"/>
          <w:color w:val="00000A"/>
          <w:sz w:val="24"/>
          <w:szCs w:val="24"/>
          <w:highlight w:val="white"/>
        </w:rPr>
        <w:t xml:space="preserve"> "Se declara de interés municipal el torneo de fútbol infantil </w:t>
      </w:r>
      <w:r>
        <w:rPr>
          <w:rFonts w:eastAsia="Times New Roman" w:cs="Times New Roman" w:ascii="Times New Roman" w:hAnsi="Times New Roman"/>
          <w:i/>
          <w:color w:val="00000A"/>
          <w:sz w:val="24"/>
          <w:szCs w:val="24"/>
          <w:highlight w:val="white"/>
        </w:rPr>
        <w:t>Veteranos de Malvinas</w:t>
      </w:r>
      <w:r>
        <w:rPr>
          <w:rFonts w:eastAsia="Times New Roman" w:cs="Times New Roman" w:ascii="Times New Roman" w:hAnsi="Times New Roman"/>
          <w:color w:val="00000A"/>
          <w:sz w:val="24"/>
          <w:szCs w:val="24"/>
          <w:highlight w:val="white"/>
        </w:rPr>
        <w:t xml:space="preserve">". Autores: Concejales Claudia Torres, Natalia Almonacid, Carlos Sánchez y Puente, Gerardo Ávila y Norma Taboada (JSRN). </w:t>
      </w:r>
      <w:r>
        <w:rPr>
          <w:rFonts w:eastAsia="Times New Roman" w:cs="Times New Roman" w:ascii="Times New Roman" w:hAnsi="Times New Roman"/>
          <w:color w:val="00000A"/>
          <w:sz w:val="24"/>
          <w:szCs w:val="24"/>
          <w:highlight w:val="green"/>
        </w:rPr>
        <w:t>D-22-2810. Acta 1157/22 del 31/3/22.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463/22</w:t>
      </w:r>
      <w:r>
        <w:rPr>
          <w:rFonts w:eastAsia="Times New Roman" w:cs="Times New Roman" w:ascii="Times New Roman" w:hAnsi="Times New Roman"/>
          <w:color w:val="00000A"/>
          <w:sz w:val="24"/>
          <w:szCs w:val="24"/>
          <w:highlight w:val="white"/>
        </w:rPr>
        <w:t xml:space="preserve">: "Se declara de interés municipal y comunitario las actividades en conmemoración del </w:t>
      </w:r>
      <w:r>
        <w:rPr>
          <w:rFonts w:eastAsia="Times New Roman" w:cs="Times New Roman" w:ascii="Times New Roman" w:hAnsi="Times New Roman"/>
          <w:i/>
          <w:color w:val="00000A"/>
          <w:sz w:val="24"/>
          <w:szCs w:val="24"/>
          <w:highlight w:val="white"/>
        </w:rPr>
        <w:t>24 de Marzo</w:t>
      </w:r>
      <w:r>
        <w:rPr>
          <w:rFonts w:eastAsia="Times New Roman" w:cs="Times New Roman" w:ascii="Times New Roman" w:hAnsi="Times New Roman"/>
          <w:color w:val="00000A"/>
          <w:sz w:val="24"/>
          <w:szCs w:val="24"/>
          <w:highlight w:val="white"/>
        </w:rPr>
        <w:t xml:space="preserve">". Autores: Concejales Roxana Ferreyra y Marcelo Casas (FdT). </w:t>
      </w:r>
      <w:r>
        <w:rPr>
          <w:rFonts w:eastAsia="Times New Roman" w:cs="Times New Roman" w:ascii="Times New Roman" w:hAnsi="Times New Roman"/>
          <w:color w:val="00000A"/>
          <w:sz w:val="24"/>
          <w:szCs w:val="24"/>
          <w:highlight w:val="green"/>
        </w:rPr>
        <w:t>D-22-2811. Acta 1157/22 del 31/3/22.</w:t>
      </w:r>
    </w:p>
    <w:p>
      <w:pPr>
        <w:pStyle w:val="LOnormal"/>
        <w:shd w:fill="FFFFFF" w:val="clear"/>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464/22</w:t>
      </w:r>
      <w:r>
        <w:rPr>
          <w:rFonts w:eastAsia="Times New Roman" w:cs="Times New Roman" w:ascii="Times New Roman" w:hAnsi="Times New Roman"/>
          <w:color w:val="00000A"/>
          <w:sz w:val="24"/>
          <w:szCs w:val="24"/>
          <w:highlight w:val="white"/>
        </w:rPr>
        <w:t xml:space="preserve">: "Se declara de interés municipal la presentación del libro </w:t>
      </w:r>
      <w:r>
        <w:rPr>
          <w:rFonts w:eastAsia="Times New Roman" w:cs="Times New Roman" w:ascii="Times New Roman" w:hAnsi="Times New Roman"/>
          <w:i/>
          <w:color w:val="00000A"/>
          <w:sz w:val="24"/>
          <w:szCs w:val="24"/>
          <w:highlight w:val="white"/>
        </w:rPr>
        <w:t>La otra cara de la postal</w:t>
      </w:r>
      <w:r>
        <w:rPr>
          <w:rFonts w:eastAsia="Times New Roman" w:cs="Times New Roman" w:ascii="Times New Roman" w:hAnsi="Times New Roman"/>
          <w:color w:val="00000A"/>
          <w:sz w:val="24"/>
          <w:szCs w:val="24"/>
          <w:highlight w:val="white"/>
        </w:rPr>
        <w:t>". Autor: Concejal Ariel Cárdenas (BxC). Iniciativa: Claudio Vargas. Se solicitará su retiro por haberse emitido la Resolución 057-PCM-22.</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FF0000"/>
          <w:sz w:val="24"/>
          <w:szCs w:val="24"/>
        </w:rPr>
        <w:t>Retirado acta 1157/22 del 31 de marzo de 2022</w:t>
        <w:tab/>
        <w:t>.</w:t>
      </w:r>
    </w:p>
    <w:p>
      <w:pPr>
        <w:pStyle w:val="LOnormal"/>
        <w:shd w:fill="FFFFFF" w:val="clear"/>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465/22</w:t>
      </w:r>
      <w:r>
        <w:rPr>
          <w:rFonts w:eastAsia="Times New Roman" w:cs="Times New Roman" w:ascii="Times New Roman" w:hAnsi="Times New Roman"/>
          <w:color w:val="00000A"/>
          <w:sz w:val="24"/>
          <w:szCs w:val="24"/>
          <w:highlight w:val="white"/>
        </w:rPr>
        <w:t xml:space="preserve">: "Se declara de interés municipal y comunitario las actividades en conmemoración del </w:t>
      </w:r>
      <w:r>
        <w:rPr>
          <w:rFonts w:eastAsia="Times New Roman" w:cs="Times New Roman" w:ascii="Times New Roman" w:hAnsi="Times New Roman"/>
          <w:i/>
          <w:color w:val="00000A"/>
          <w:sz w:val="24"/>
          <w:szCs w:val="24"/>
          <w:highlight w:val="white"/>
        </w:rPr>
        <w:t>2 de Abril</w:t>
      </w:r>
      <w:r>
        <w:rPr>
          <w:rFonts w:eastAsia="Times New Roman" w:cs="Times New Roman" w:ascii="Times New Roman" w:hAnsi="Times New Roman"/>
          <w:color w:val="00000A"/>
          <w:sz w:val="24"/>
          <w:szCs w:val="24"/>
          <w:highlight w:val="white"/>
        </w:rPr>
        <w:t xml:space="preserve">". Autores: Concejales Roxana Ferreyra y Marcelo Casas (FdT). </w:t>
      </w:r>
      <w:r>
        <w:rPr>
          <w:rFonts w:eastAsia="Times New Roman" w:cs="Times New Roman" w:ascii="Times New Roman" w:hAnsi="Times New Roman"/>
          <w:color w:val="00000A"/>
          <w:sz w:val="24"/>
          <w:szCs w:val="24"/>
          <w:highlight w:val="green"/>
        </w:rPr>
        <w:t>D-22-2812. Acta 1157/22 del 31/3/22.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466/22:</w:t>
      </w:r>
      <w:r>
        <w:rPr>
          <w:rFonts w:eastAsia="Times New Roman" w:cs="Times New Roman" w:ascii="Times New Roman" w:hAnsi="Times New Roman"/>
          <w:color w:val="00000A"/>
          <w:sz w:val="24"/>
          <w:szCs w:val="24"/>
          <w:highlight w:val="white"/>
        </w:rPr>
        <w:t xml:space="preserve"> "Establecer uso leyendas y logotipo por los 40 años de la </w:t>
      </w:r>
      <w:r>
        <w:rPr>
          <w:rFonts w:eastAsia="Times New Roman" w:cs="Times New Roman" w:ascii="Times New Roman" w:hAnsi="Times New Roman"/>
          <w:i/>
          <w:color w:val="00000A"/>
          <w:sz w:val="24"/>
          <w:szCs w:val="24"/>
          <w:highlight w:val="white"/>
        </w:rPr>
        <w:t>Gesta de Malvinas</w:t>
      </w:r>
      <w:r>
        <w:rPr>
          <w:rFonts w:eastAsia="Times New Roman" w:cs="Times New Roman" w:ascii="Times New Roman" w:hAnsi="Times New Roman"/>
          <w:color w:val="00000A"/>
          <w:sz w:val="24"/>
          <w:szCs w:val="24"/>
          <w:highlight w:val="white"/>
        </w:rPr>
        <w:t xml:space="preserve">". Autores: Concejales Gerardo Ávila, Natalia Almonacid, Claudia Torres, Carlos Sánchez y Puente y Norma Taboada (JSRN). Iniciativa: Dirección Provincial de Veteranos de Guerra de Río Negro.  </w:t>
      </w:r>
      <w:r>
        <w:rPr>
          <w:rFonts w:eastAsia="Times New Roman" w:cs="Times New Roman" w:ascii="Times New Roman" w:hAnsi="Times New Roman"/>
          <w:color w:val="00000A"/>
          <w:sz w:val="24"/>
          <w:szCs w:val="24"/>
          <w:highlight w:val="green"/>
        </w:rPr>
        <w:t>O-22-3302. Acta 1157/22 del 31/3/22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467/22:</w:t>
      </w:r>
      <w:r>
        <w:rPr>
          <w:rFonts w:eastAsia="Times New Roman" w:cs="Times New Roman" w:ascii="Times New Roman" w:hAnsi="Times New Roman"/>
          <w:color w:val="00000A"/>
          <w:sz w:val="24"/>
          <w:szCs w:val="24"/>
          <w:highlight w:val="white"/>
        </w:rPr>
        <w:t xml:space="preserve"> "Modifica ordenanza 2033-CM-10. Se instituye </w:t>
      </w:r>
      <w:r>
        <w:rPr>
          <w:rFonts w:eastAsia="Times New Roman" w:cs="Times New Roman" w:ascii="Times New Roman" w:hAnsi="Times New Roman"/>
          <w:i/>
          <w:color w:val="00000A"/>
          <w:sz w:val="24"/>
          <w:szCs w:val="24"/>
          <w:highlight w:val="white"/>
        </w:rPr>
        <w:t>Día del Navegante Lacustre</w:t>
      </w:r>
      <w:r>
        <w:rPr>
          <w:rFonts w:eastAsia="Times New Roman" w:cs="Times New Roman" w:ascii="Times New Roman" w:hAnsi="Times New Roman"/>
          <w:color w:val="00000A"/>
          <w:sz w:val="24"/>
          <w:szCs w:val="24"/>
          <w:highlight w:val="white"/>
        </w:rPr>
        <w:t>". Autores: Concejales Gerardo Ávila, Natalia Almonacid, Claudia Torres, Carlos Sánchez y Puente y Norma Taboada (JSRN). Iniciativa: Héctor González y Carlos Solari. Se gira a Asesoría Letrada y la comisión de Gobierno y Legales.</w:t>
      </w:r>
      <w:r>
        <w:rPr>
          <w:rFonts w:eastAsia="Times New Roman" w:cs="Times New Roman" w:ascii="Times New Roman" w:hAnsi="Times New Roman"/>
          <w:color w:val="222222"/>
          <w:sz w:val="24"/>
          <w:szCs w:val="24"/>
          <w:highlight w:val="green"/>
        </w:rPr>
        <w:t>O-22-3307. Acta 1158//22 del 28/04/22.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468/22:</w:t>
      </w:r>
      <w:r>
        <w:rPr>
          <w:rFonts w:eastAsia="Times New Roman" w:cs="Times New Roman" w:ascii="Times New Roman" w:hAnsi="Times New Roman"/>
          <w:color w:val="00000A"/>
          <w:sz w:val="24"/>
          <w:szCs w:val="24"/>
          <w:highlight w:val="white"/>
        </w:rPr>
        <w:t xml:space="preserve"> "Se declara de interés municipal el </w:t>
      </w:r>
      <w:r>
        <w:rPr>
          <w:rFonts w:eastAsia="Times New Roman" w:cs="Times New Roman" w:ascii="Times New Roman" w:hAnsi="Times New Roman"/>
          <w:i/>
          <w:color w:val="00000A"/>
          <w:sz w:val="24"/>
          <w:szCs w:val="24"/>
          <w:highlight w:val="white"/>
        </w:rPr>
        <w:t>Festival Azul Día Mundial de Concienciación sobre Autismo</w:t>
      </w:r>
      <w:r>
        <w:rPr>
          <w:rFonts w:eastAsia="Times New Roman" w:cs="Times New Roman" w:ascii="Times New Roman" w:hAnsi="Times New Roman"/>
          <w:color w:val="00000A"/>
          <w:sz w:val="24"/>
          <w:szCs w:val="24"/>
          <w:highlight w:val="white"/>
        </w:rPr>
        <w:t xml:space="preserve">". Autores: Concejales Claudia Torres, Gerardo Ávila, Natalia Almonacid, Carlos Sánchez y Puente y Norma Taboada (JSRN). Iniciativa: Coordinadora de Dirección de Gestión para Personas con Discapacidad, Helen Tobar. </w:t>
      </w:r>
      <w:r>
        <w:rPr>
          <w:rFonts w:eastAsia="Times New Roman" w:cs="Times New Roman" w:ascii="Times New Roman" w:hAnsi="Times New Roman"/>
          <w:color w:val="00000A"/>
          <w:sz w:val="24"/>
          <w:szCs w:val="24"/>
          <w:highlight w:val="green"/>
        </w:rPr>
        <w:t>D-22-2813. Acta 1157/22 del 31/3/22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469/22:</w:t>
      </w:r>
      <w:r>
        <w:rPr>
          <w:rFonts w:eastAsia="Times New Roman" w:cs="Times New Roman" w:ascii="Times New Roman" w:hAnsi="Times New Roman"/>
          <w:color w:val="00000A"/>
          <w:sz w:val="24"/>
          <w:szCs w:val="24"/>
          <w:highlight w:val="white"/>
        </w:rPr>
        <w:t xml:space="preserve"> "Se declara de interés municipal el proyecto </w:t>
      </w:r>
      <w:r>
        <w:rPr>
          <w:rFonts w:eastAsia="Times New Roman" w:cs="Times New Roman" w:ascii="Times New Roman" w:hAnsi="Times New Roman"/>
          <w:i/>
          <w:color w:val="00000A"/>
          <w:sz w:val="24"/>
          <w:szCs w:val="24"/>
          <w:highlight w:val="white"/>
        </w:rPr>
        <w:t>Plazoleta de los Navegantes Lacustres</w:t>
      </w:r>
      <w:r>
        <w:rPr>
          <w:rFonts w:eastAsia="Times New Roman" w:cs="Times New Roman" w:ascii="Times New Roman" w:hAnsi="Times New Roman"/>
          <w:color w:val="00000A"/>
          <w:sz w:val="24"/>
          <w:szCs w:val="24"/>
          <w:highlight w:val="white"/>
        </w:rPr>
        <w:t xml:space="preserve">". Autores: Concejales Gerardo Ávila, Claudia Torres, Natalia Almonacid, Carlos Sánchez y Puente y Norma Taboada (JSRN). Iniciativa: Héctor González y Carlos Solari.  </w:t>
      </w:r>
      <w:r>
        <w:rPr>
          <w:rFonts w:eastAsia="Times New Roman" w:cs="Times New Roman" w:ascii="Times New Roman" w:hAnsi="Times New Roman"/>
          <w:color w:val="00000A"/>
          <w:sz w:val="24"/>
          <w:szCs w:val="24"/>
          <w:highlight w:val="green"/>
        </w:rPr>
        <w:t>D-22-2814. Acta 1157/22 del 31/3/22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470/22:</w:t>
      </w:r>
      <w:r>
        <w:rPr>
          <w:rFonts w:eastAsia="Times New Roman" w:cs="Times New Roman" w:ascii="Times New Roman" w:hAnsi="Times New Roman"/>
          <w:color w:val="00000A"/>
          <w:sz w:val="24"/>
          <w:szCs w:val="24"/>
          <w:highlight w:val="white"/>
        </w:rPr>
        <w:t xml:space="preserve"> "Se declara de interés municipal la reunión anual de la </w:t>
      </w:r>
      <w:r>
        <w:rPr>
          <w:rFonts w:eastAsia="Times New Roman" w:cs="Times New Roman" w:ascii="Times New Roman" w:hAnsi="Times New Roman"/>
          <w:i/>
          <w:color w:val="00000A"/>
          <w:sz w:val="24"/>
          <w:szCs w:val="24"/>
          <w:highlight w:val="white"/>
        </w:rPr>
        <w:t>Red Pymes Mercosur 2022</w:t>
      </w:r>
      <w:r>
        <w:rPr>
          <w:rFonts w:eastAsia="Times New Roman" w:cs="Times New Roman" w:ascii="Times New Roman" w:hAnsi="Times New Roman"/>
          <w:color w:val="00000A"/>
          <w:sz w:val="24"/>
          <w:szCs w:val="24"/>
          <w:highlight w:val="white"/>
        </w:rPr>
        <w:t xml:space="preserve">". Autores: Concejales Carlos Sánchez y Puente, Gerardo Ávila, Claudia Torres, Natalia Almonacid y Norma Taboada (JSRN).  </w:t>
      </w:r>
      <w:r>
        <w:rPr>
          <w:rFonts w:eastAsia="Times New Roman" w:cs="Times New Roman" w:ascii="Times New Roman" w:hAnsi="Times New Roman"/>
          <w:color w:val="00000A"/>
          <w:sz w:val="24"/>
          <w:szCs w:val="24"/>
          <w:highlight w:val="green"/>
        </w:rPr>
        <w:t>D-22-2815. Acta 1157/22 del 31/3/22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471/22:</w:t>
      </w:r>
      <w:r>
        <w:rPr>
          <w:rFonts w:eastAsia="Times New Roman" w:cs="Times New Roman" w:ascii="Times New Roman" w:hAnsi="Times New Roman"/>
          <w:color w:val="00000A"/>
          <w:sz w:val="24"/>
          <w:szCs w:val="24"/>
          <w:highlight w:val="white"/>
        </w:rPr>
        <w:t xml:space="preserve"> "Se declara interés municipal presentación libro </w:t>
      </w:r>
      <w:r>
        <w:rPr>
          <w:rFonts w:eastAsia="Times New Roman" w:cs="Times New Roman" w:ascii="Times New Roman" w:hAnsi="Times New Roman"/>
          <w:i/>
          <w:color w:val="00000A"/>
          <w:sz w:val="24"/>
          <w:szCs w:val="24"/>
          <w:highlight w:val="white"/>
        </w:rPr>
        <w:t>El Diván a la Escuela</w:t>
      </w:r>
      <w:r>
        <w:rPr>
          <w:rFonts w:eastAsia="Times New Roman" w:cs="Times New Roman" w:ascii="Times New Roman" w:hAnsi="Times New Roman"/>
          <w:color w:val="00000A"/>
          <w:sz w:val="24"/>
          <w:szCs w:val="24"/>
          <w:highlight w:val="white"/>
        </w:rPr>
        <w:t xml:space="preserve"> Dr. Eduardo de la Vega". Autores: Concejales Norma Taboada, Carlos Sánchez y Puente, Gerardo Ávila, Claudia Torres y Natalia Almonacid (JSRN).  </w:t>
      </w:r>
      <w:r>
        <w:rPr>
          <w:rFonts w:eastAsia="Times New Roman" w:cs="Times New Roman" w:ascii="Times New Roman" w:hAnsi="Times New Roman"/>
          <w:color w:val="00000A"/>
          <w:sz w:val="24"/>
          <w:szCs w:val="24"/>
          <w:highlight w:val="green"/>
        </w:rPr>
        <w:t>D-22-2816. Acta 1157/22 del 31/3/22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472/22:</w:t>
      </w:r>
      <w:r>
        <w:rPr>
          <w:rFonts w:eastAsia="Times New Roman" w:cs="Times New Roman" w:ascii="Times New Roman" w:hAnsi="Times New Roman"/>
          <w:sz w:val="24"/>
          <w:szCs w:val="24"/>
          <w:highlight w:val="white"/>
        </w:rPr>
        <w:t xml:space="preserve"> "Modifica Anexo I Ordenanza 1747-CM-07. Amplía denominación de calles Junta Vecinal Bº Las Victorias". Autores: Concejales Natalia Almonacid, Norma Taboada, Carlos Sánchez y Puente, Gerardo Ávila y Claudia Torres (JSRN). Colaboradora: Directora de Catastro Municipal, Beatriz Sánchez. Se gira a Asesoría Letrada y la comisión de Gobierno y Legales.</w:t>
      </w:r>
      <w:r>
        <w:rPr>
          <w:rFonts w:eastAsia="Times New Roman" w:cs="Times New Roman" w:ascii="Times New Roman" w:hAnsi="Times New Roman"/>
          <w:color w:val="222222"/>
          <w:sz w:val="24"/>
          <w:szCs w:val="24"/>
          <w:highlight w:val="green"/>
        </w:rPr>
        <w:t>O-22-3308. Acta 1158//22 del 28/04/22.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473/22</w:t>
      </w:r>
      <w:r>
        <w:rPr>
          <w:rFonts w:eastAsia="Times New Roman" w:cs="Times New Roman" w:ascii="Times New Roman" w:hAnsi="Times New Roman"/>
          <w:sz w:val="24"/>
          <w:szCs w:val="24"/>
          <w:highlight w:val="white"/>
        </w:rPr>
        <w:t xml:space="preserve">: "Se declara de interés municipal y comunitario el programa radial </w:t>
      </w:r>
      <w:r>
        <w:rPr>
          <w:rFonts w:eastAsia="Times New Roman" w:cs="Times New Roman" w:ascii="Times New Roman" w:hAnsi="Times New Roman"/>
          <w:i/>
          <w:sz w:val="24"/>
          <w:szCs w:val="24"/>
          <w:highlight w:val="white"/>
        </w:rPr>
        <w:t xml:space="preserve">Mano y Contramano". </w:t>
      </w:r>
      <w:r>
        <w:rPr>
          <w:rFonts w:eastAsia="Times New Roman" w:cs="Times New Roman" w:ascii="Times New Roman" w:hAnsi="Times New Roman"/>
          <w:sz w:val="24"/>
          <w:szCs w:val="24"/>
          <w:highlight w:val="white"/>
        </w:rPr>
        <w:t xml:space="preserve">Autores: Concejales Roxana Ferreyra y Marcelo Casas (FdT). </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green"/>
        </w:rPr>
        <w:t>D-22-2817. Acta 1157/22 del 31/3/22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474/22</w:t>
      </w:r>
      <w:r>
        <w:rPr>
          <w:rFonts w:eastAsia="Times New Roman" w:cs="Times New Roman" w:ascii="Times New Roman" w:hAnsi="Times New Roman"/>
          <w:sz w:val="24"/>
          <w:szCs w:val="24"/>
          <w:highlight w:val="white"/>
        </w:rPr>
        <w:t xml:space="preserve">: "Adhiere ley provincial 5527. Régimen jurídico especial para escrituración gratuita de viviendas". Autores: Concejales Natalia Almonacid, Carlos Sánchez y Puente, Gerardo Ávila, Claudia Torres y Norma Taboada (JSRN). Se gira a </w:t>
      </w:r>
      <w:r>
        <w:rPr>
          <w:rFonts w:eastAsia="Times New Roman" w:cs="Times New Roman" w:ascii="Times New Roman" w:hAnsi="Times New Roman"/>
          <w:sz w:val="24"/>
          <w:szCs w:val="24"/>
        </w:rPr>
        <w:t xml:space="preserve">Asesoría Letrada </w:t>
      </w:r>
      <w:r>
        <w:rPr>
          <w:rFonts w:eastAsia="Times New Roman" w:cs="Times New Roman" w:ascii="Times New Roman" w:hAnsi="Times New Roman"/>
          <w:sz w:val="24"/>
          <w:szCs w:val="24"/>
          <w:highlight w:val="white"/>
        </w:rPr>
        <w:t>y a la Comisión de Gobierno y Legales.</w:t>
      </w:r>
      <w:r>
        <w:rPr>
          <w:rFonts w:eastAsia="Times New Roman" w:cs="Times New Roman" w:ascii="Times New Roman" w:hAnsi="Times New Roman"/>
          <w:color w:val="222222"/>
          <w:sz w:val="24"/>
          <w:szCs w:val="24"/>
          <w:highlight w:val="green"/>
        </w:rPr>
        <w:t>O-22-3309. Acta 1158//22 del 28/04/22.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475/22</w:t>
      </w:r>
      <w:r>
        <w:rPr>
          <w:rFonts w:eastAsia="Times New Roman" w:cs="Times New Roman" w:ascii="Times New Roman" w:hAnsi="Times New Roman"/>
          <w:sz w:val="24"/>
          <w:szCs w:val="24"/>
          <w:highlight w:val="white"/>
        </w:rPr>
        <w:t xml:space="preserve">: "Se declara de interés municipal el </w:t>
      </w:r>
      <w:r>
        <w:rPr>
          <w:rFonts w:eastAsia="Times New Roman" w:cs="Times New Roman" w:ascii="Times New Roman" w:hAnsi="Times New Roman"/>
          <w:i/>
          <w:sz w:val="24"/>
          <w:szCs w:val="24"/>
          <w:highlight w:val="white"/>
        </w:rPr>
        <w:t>4º Torneo Regional de Taekwon-do I.T.F. 2022</w:t>
      </w:r>
      <w:r>
        <w:rPr>
          <w:rFonts w:eastAsia="Times New Roman" w:cs="Times New Roman" w:ascii="Times New Roman" w:hAnsi="Times New Roman"/>
          <w:sz w:val="24"/>
          <w:szCs w:val="24"/>
          <w:highlight w:val="white"/>
        </w:rPr>
        <w:t xml:space="preserve">". Autores: Concejales Carlos Sánchez y Puente, Natalia Almonacid, Gerardo Ávila, Claudia Torres y Norma Taboada (JSRN). </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green"/>
        </w:rPr>
        <w:t>D-22-2818. Acta 1157/22 del 31/3/22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476/22:</w:t>
      </w:r>
      <w:r>
        <w:rPr>
          <w:rFonts w:eastAsia="Times New Roman" w:cs="Times New Roman" w:ascii="Times New Roman" w:hAnsi="Times New Roman"/>
          <w:color w:val="00000A"/>
          <w:sz w:val="24"/>
          <w:szCs w:val="24"/>
          <w:highlight w:val="white"/>
        </w:rPr>
        <w:t xml:space="preserve"> "Aprueba urbanización y subdivisión simple lote NC 19-2-J-277-01. Declara de interés social. Adjudica". Autores: Concejales Julieta Wallace (FdT) y Gerardo Del Río (PUL). Iniciativa: Consejo Social de Tierras y Cooperativas de Sistema de Estacionamiento Medido. Se gira </w:t>
      </w:r>
      <w:r>
        <w:rPr>
          <w:rFonts w:eastAsia="Times New Roman" w:cs="Times New Roman" w:ascii="Times New Roman" w:hAnsi="Times New Roman"/>
          <w:color w:val="00000A"/>
          <w:sz w:val="24"/>
          <w:szCs w:val="24"/>
        </w:rPr>
        <w:t xml:space="preserve">a Asesoría Letrada y </w:t>
      </w:r>
      <w:r>
        <w:rPr>
          <w:rFonts w:eastAsia="Times New Roman" w:cs="Times New Roman" w:ascii="Times New Roman" w:hAnsi="Times New Roman"/>
          <w:color w:val="00000A"/>
          <w:sz w:val="24"/>
          <w:szCs w:val="24"/>
          <w:highlight w:val="white"/>
        </w:rPr>
        <w:t>a las comisiones de Obras y Planeamiento y de</w:t>
      </w:r>
      <w:r>
        <w:rPr>
          <w:rFonts w:eastAsia="Times New Roman" w:cs="Times New Roman" w:ascii="Times New Roman" w:hAnsi="Times New Roman"/>
          <w:color w:val="00000A"/>
          <w:sz w:val="24"/>
          <w:szCs w:val="24"/>
          <w:highlight w:val="cyan"/>
        </w:rPr>
        <w:t xml:space="preserve"> Gobierno y Legales.</w:t>
      </w:r>
      <w:r>
        <w:rPr>
          <w:rFonts w:eastAsia="Times New Roman" w:cs="Times New Roman" w:ascii="Times New Roman" w:hAnsi="Times New Roman"/>
          <w:sz w:val="24"/>
          <w:szCs w:val="24"/>
          <w:highlight w:val="green"/>
        </w:rPr>
        <w:t>O-22-3358. Acta 1168/22 del 29/12/22.</w:t>
      </w:r>
    </w:p>
    <w:p>
      <w:pPr>
        <w:pStyle w:val="LOnormal"/>
        <w:shd w:fill="FFFFFF" w:val="clear"/>
        <w:spacing w:lineRule="auto" w:line="240" w:before="240" w:after="0"/>
        <w:jc w:val="both"/>
        <w:rPr>
          <w:rFonts w:ascii="Times New Roman" w:hAnsi="Times New Roman" w:eastAsia="Times New Roman" w:cs="Times New Roman"/>
          <w:color w:val="00000A"/>
          <w:sz w:val="24"/>
          <w:szCs w:val="24"/>
          <w:highlight w:val="cyan"/>
        </w:rPr>
      </w:pPr>
      <w:r>
        <w:rPr>
          <w:rFonts w:eastAsia="Times New Roman" w:cs="Times New Roman" w:ascii="Times New Roman" w:hAnsi="Times New Roman"/>
          <w:color w:val="00000A"/>
          <w:sz w:val="24"/>
          <w:szCs w:val="24"/>
          <w:highlight w:val="cyan"/>
        </w:rPr>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477/22:</w:t>
      </w:r>
      <w:r>
        <w:rPr>
          <w:rFonts w:eastAsia="Times New Roman" w:cs="Times New Roman" w:ascii="Times New Roman" w:hAnsi="Times New Roman"/>
          <w:color w:val="00000A"/>
          <w:sz w:val="24"/>
          <w:szCs w:val="24"/>
          <w:highlight w:val="white"/>
        </w:rPr>
        <w:t xml:space="preserve"> "Amplía Presupuesto 2022. </w:t>
      </w:r>
      <w:r>
        <w:rPr>
          <w:rFonts w:eastAsia="Times New Roman" w:cs="Times New Roman" w:ascii="Times New Roman" w:hAnsi="Times New Roman"/>
          <w:i/>
          <w:color w:val="00000A"/>
          <w:sz w:val="24"/>
          <w:szCs w:val="24"/>
          <w:highlight w:val="white"/>
        </w:rPr>
        <w:t>Programa Empleo Independiente y Entramados Productivos Locales</w:t>
      </w:r>
      <w:r>
        <w:rPr>
          <w:rFonts w:eastAsia="Times New Roman" w:cs="Times New Roman" w:ascii="Times New Roman" w:hAnsi="Times New Roman"/>
          <w:color w:val="00000A"/>
          <w:sz w:val="24"/>
          <w:szCs w:val="24"/>
          <w:highlight w:val="white"/>
        </w:rPr>
        <w:t>". Autor: Intendente Municipal, Gustavo Gennuso. Colaboradores: Jefe de Gabinete, Marcos Barberis, Secretaria de Producción, Innovación y Empleo, Eugenia Ordoñez y Secretario de Hacienda, Diego Quintana. Sobre tablas.</w:t>
      </w:r>
      <w:r>
        <w:rPr>
          <w:rFonts w:eastAsia="Times New Roman" w:cs="Times New Roman" w:ascii="Times New Roman" w:hAnsi="Times New Roman"/>
          <w:color w:val="222222"/>
          <w:sz w:val="24"/>
          <w:szCs w:val="24"/>
          <w:highlight w:val="green"/>
        </w:rPr>
        <w:t>O-22-3310. Acta 1158//22 del 28/04/22.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478/22:</w:t>
      </w:r>
      <w:r>
        <w:rPr>
          <w:rFonts w:eastAsia="Times New Roman" w:cs="Times New Roman" w:ascii="Times New Roman" w:hAnsi="Times New Roman"/>
          <w:color w:val="00000A"/>
          <w:sz w:val="24"/>
          <w:szCs w:val="24"/>
          <w:highlight w:val="white"/>
        </w:rPr>
        <w:t xml:space="preserve"> "Ratifica adenda IV subsidio TUP. Amplía Presupuesto 2022". Autor: Intendente Municipal, Gustavo Gennuso. Colaboradores: Jefe de Gabinete, Marcos Barberis y Secretario de Hacienda, Diego Quintana. Sobre tablas.</w:t>
      </w:r>
      <w:r>
        <w:rPr>
          <w:rFonts w:eastAsia="Times New Roman" w:cs="Times New Roman" w:ascii="Times New Roman" w:hAnsi="Times New Roman"/>
          <w:color w:val="222222"/>
          <w:sz w:val="24"/>
          <w:szCs w:val="24"/>
          <w:highlight w:val="green"/>
        </w:rPr>
        <w:t>O-22-3311. Acta 1158//22 del 28/04/22.</w:t>
      </w:r>
    </w:p>
    <w:p>
      <w:pPr>
        <w:pStyle w:val="LOnormal"/>
        <w:shd w:fill="FFFFFF" w:val="clear"/>
        <w:spacing w:lineRule="auto" w:line="240" w:before="240" w:after="0"/>
        <w:jc w:val="both"/>
        <w:rPr>
          <w:rFonts w:ascii="Times New Roman" w:hAnsi="Times New Roman" w:eastAsia="Times New Roman" w:cs="Times New Roman"/>
          <w:color w:val="222222"/>
          <w:sz w:val="24"/>
          <w:szCs w:val="24"/>
          <w:highlight w:val="green"/>
        </w:rPr>
      </w:pPr>
      <w:r>
        <w:rPr>
          <w:rFonts w:eastAsia="Times New Roman" w:cs="Times New Roman" w:ascii="Times New Roman" w:hAnsi="Times New Roman"/>
          <w:color w:val="222222"/>
          <w:sz w:val="24"/>
          <w:szCs w:val="24"/>
          <w:highlight w:val="green"/>
        </w:rPr>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479/22:</w:t>
      </w:r>
      <w:r>
        <w:rPr>
          <w:rFonts w:eastAsia="Times New Roman" w:cs="Times New Roman" w:ascii="Times New Roman" w:hAnsi="Times New Roman"/>
          <w:color w:val="00000A"/>
          <w:sz w:val="24"/>
          <w:szCs w:val="24"/>
          <w:highlight w:val="white"/>
        </w:rPr>
        <w:t xml:space="preserve"> "Se acepta donación de dos locales comunitarios de dominio privado municipal". Autor: Intendente Municipal, Gustavo Gennuso. Colaboradores: Jefe de Gabinete, Marcos Barberis y Secretaria Legal y Técnica, Mercedes Lasmartres. Sobre tablas.</w:t>
      </w:r>
      <w:r>
        <w:rPr>
          <w:rFonts w:eastAsia="Times New Roman" w:cs="Times New Roman" w:ascii="Times New Roman" w:hAnsi="Times New Roman"/>
          <w:color w:val="222222"/>
          <w:sz w:val="24"/>
          <w:szCs w:val="24"/>
          <w:highlight w:val="green"/>
        </w:rPr>
        <w:t>O-22-3312. Acta 1158//22 del 28/04/22.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comunicación 480/22</w:t>
      </w:r>
      <w:r>
        <w:rPr>
          <w:rFonts w:eastAsia="Times New Roman" w:cs="Times New Roman" w:ascii="Times New Roman" w:hAnsi="Times New Roman"/>
          <w:color w:val="00000A"/>
          <w:sz w:val="24"/>
          <w:szCs w:val="24"/>
          <w:highlight w:val="white"/>
        </w:rPr>
        <w:t xml:space="preserve">: "Comunica al Senado de la Nación beneplácito por tratamiento proyecto de modificación de excepciones al secreto bancario bursátil y fiscal". Autores: Concejales Roxana Ferreyra, Marcelo Casas y Julieta Wallace (FdT). Sobre tablas. </w:t>
      </w:r>
      <w:r>
        <w:rPr>
          <w:rFonts w:eastAsia="Times New Roman" w:cs="Times New Roman" w:ascii="Times New Roman" w:hAnsi="Times New Roman"/>
          <w:color w:val="00000A"/>
          <w:sz w:val="24"/>
          <w:szCs w:val="24"/>
          <w:highlight w:val="green"/>
        </w:rPr>
        <w:t>C-22-1085. Acta 1158/22 del 28/04/22.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comunicación 481/22</w:t>
      </w:r>
      <w:r>
        <w:rPr>
          <w:rFonts w:eastAsia="Times New Roman" w:cs="Times New Roman" w:ascii="Times New Roman" w:hAnsi="Times New Roman"/>
          <w:color w:val="00000A"/>
          <w:sz w:val="24"/>
          <w:szCs w:val="24"/>
          <w:highlight w:val="white"/>
        </w:rPr>
        <w:t>: "Comunicar al Senado de la Nación beneplácito por tratamiento de ley fondo nacional para cancelación deuda con FMI". Autores: Concejales Roxana Ferreyra, Marcelo Casas y Julieta Wallace (FdT). Sobre tablas.</w:t>
      </w:r>
      <w:r>
        <w:rPr>
          <w:rFonts w:eastAsia="Times New Roman" w:cs="Times New Roman" w:ascii="Times New Roman" w:hAnsi="Times New Roman"/>
          <w:color w:val="00000A"/>
          <w:sz w:val="24"/>
          <w:szCs w:val="24"/>
          <w:highlight w:val="green"/>
        </w:rPr>
        <w:t>C-22-1086. Acta 1158/22 del 28/04/22.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482/22</w:t>
      </w:r>
      <w:r>
        <w:rPr>
          <w:rFonts w:eastAsia="Times New Roman" w:cs="Times New Roman" w:ascii="Times New Roman" w:hAnsi="Times New Roman"/>
          <w:color w:val="00000A"/>
          <w:sz w:val="24"/>
          <w:szCs w:val="24"/>
          <w:highlight w:val="white"/>
        </w:rPr>
        <w:t>: "Desafecta dominio público. Dona a UNCo-CRUB con destino específico sector parcela 19-2-D-038-01G". Autores: Concejales Gerardo Ávila, Natalia Almonacid, Norma Taboada, Carlos Sánchez y Puente y Claudia Torres (JSRN). Iniciativa: Universidad Nacional del Comahue, Centro Regional Universitario Bariloche, Decano Marcelo Alonso; Secretaria de Extensión CRUB, Mónica González y Secretario de Gestión, Servicios Generales y Administrativos CRUB, Santiago Carballo. Se gira a Asesoría Letrada y a las comisiones de Obras y Planeamiento y de</w:t>
      </w:r>
      <w:r>
        <w:rPr>
          <w:rFonts w:eastAsia="Times New Roman" w:cs="Times New Roman" w:ascii="Times New Roman" w:hAnsi="Times New Roman"/>
          <w:color w:val="00000A"/>
          <w:sz w:val="24"/>
          <w:szCs w:val="24"/>
          <w:highlight w:val="cyan"/>
        </w:rPr>
        <w:t xml:space="preserve"> Gobierno y Legales</w:t>
      </w:r>
      <w:r>
        <w:rPr>
          <w:rFonts w:eastAsia="Times New Roman" w:cs="Times New Roman" w:ascii="Times New Roman" w:hAnsi="Times New Roman"/>
          <w:color w:val="FF00FF"/>
          <w:sz w:val="24"/>
          <w:szCs w:val="24"/>
          <w:highlight w:val="white"/>
        </w:rPr>
        <w:t>. Acta 1173/23 del 27/04/23 Aprobado en 1º lectura</w:t>
      </w:r>
      <w:r>
        <w:rPr>
          <w:rFonts w:eastAsia="Times New Roman" w:cs="Times New Roman" w:ascii="Times New Roman" w:hAnsi="Times New Roman"/>
          <w:color w:val="00000A"/>
          <w:sz w:val="24"/>
          <w:szCs w:val="24"/>
          <w:highlight w:val="cyan"/>
        </w:rPr>
        <w:t>. Se gira a Gobierno y Legales.</w:t>
      </w:r>
      <w:r>
        <w:rPr>
          <w:rFonts w:eastAsia="Times New Roman" w:cs="Times New Roman" w:ascii="Times New Roman" w:hAnsi="Times New Roman"/>
          <w:sz w:val="24"/>
          <w:szCs w:val="24"/>
          <w:highlight w:val="green"/>
        </w:rPr>
        <w:t xml:space="preserve"> O-23-3385. Acta 1174/23 del 18/5/23.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483/22</w:t>
      </w:r>
      <w:r>
        <w:rPr>
          <w:rFonts w:eastAsia="Times New Roman" w:cs="Times New Roman" w:ascii="Times New Roman" w:hAnsi="Times New Roman"/>
          <w:color w:val="00000A"/>
          <w:sz w:val="24"/>
          <w:szCs w:val="24"/>
          <w:highlight w:val="white"/>
        </w:rPr>
        <w:t>: "Modifica anexo I ordenanza 1747-CM-07. Asigna denominación</w:t>
      </w:r>
      <w:r>
        <w:rPr>
          <w:rFonts w:eastAsia="Times New Roman" w:cs="Times New Roman" w:ascii="Times New Roman" w:hAnsi="Times New Roman"/>
          <w:i/>
          <w:color w:val="00000A"/>
          <w:sz w:val="24"/>
          <w:szCs w:val="24"/>
          <w:highlight w:val="white"/>
        </w:rPr>
        <w:t xml:space="preserve"> Mirador de Lago Moreno</w:t>
      </w:r>
      <w:r>
        <w:rPr>
          <w:rFonts w:eastAsia="Times New Roman" w:cs="Times New Roman" w:ascii="Times New Roman" w:hAnsi="Times New Roman"/>
          <w:color w:val="00000A"/>
          <w:sz w:val="24"/>
          <w:szCs w:val="24"/>
          <w:highlight w:val="white"/>
        </w:rPr>
        <w:t xml:space="preserve"> a calle". Autores: Concejales Natalia Almonacid, Gerardo Ávila, Norma Taboada, Carlos Sánchez y Puente y Claudia Torres (JSRN). Se gira a </w:t>
      </w:r>
      <w:r>
        <w:rPr>
          <w:rFonts w:eastAsia="Times New Roman" w:cs="Times New Roman" w:ascii="Times New Roman" w:hAnsi="Times New Roman"/>
          <w:color w:val="00000A"/>
          <w:sz w:val="24"/>
          <w:szCs w:val="24"/>
        </w:rPr>
        <w:t>Asesoría Letrada y</w:t>
      </w:r>
      <w:r>
        <w:rPr>
          <w:rFonts w:eastAsia="Times New Roman" w:cs="Times New Roman" w:ascii="Times New Roman" w:hAnsi="Times New Roman"/>
          <w:color w:val="00000A"/>
          <w:sz w:val="24"/>
          <w:szCs w:val="24"/>
          <w:highlight w:val="white"/>
        </w:rPr>
        <w:t xml:space="preserve"> a la comisión de Gobierno y Legales.</w:t>
      </w:r>
      <w:r>
        <w:rPr>
          <w:rFonts w:eastAsia="Times New Roman" w:cs="Times New Roman" w:ascii="Times New Roman" w:hAnsi="Times New Roman"/>
          <w:color w:val="00000A"/>
          <w:sz w:val="24"/>
          <w:szCs w:val="24"/>
          <w:highlight w:val="green"/>
        </w:rPr>
        <w:t xml:space="preserve"> O-22-3317. Acta 1159/22 del 26 de mayo de 2022.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484/22</w:t>
      </w:r>
      <w:r>
        <w:rPr>
          <w:rFonts w:eastAsia="Times New Roman" w:cs="Times New Roman" w:ascii="Times New Roman" w:hAnsi="Times New Roman"/>
          <w:color w:val="00000A"/>
          <w:sz w:val="24"/>
          <w:szCs w:val="24"/>
          <w:highlight w:val="white"/>
        </w:rPr>
        <w:t xml:space="preserve">: "Declara de interés municipal la Rafa 107º, reunión anual de la Asociación Argentina de Física". Autores: Concejales Natalia Almonacid, Gerardo Ávila, Norma Taboada, Carlos Sánchez y Puente y Claudia Torres (JSRN). Sobre tablas. </w:t>
      </w:r>
      <w:r>
        <w:rPr>
          <w:rFonts w:eastAsia="Times New Roman" w:cs="Times New Roman" w:ascii="Times New Roman" w:hAnsi="Times New Roman"/>
          <w:color w:val="00000A"/>
          <w:sz w:val="24"/>
          <w:szCs w:val="24"/>
          <w:highlight w:val="green"/>
        </w:rPr>
        <w:t>D-22-2820. Acta 1158/22 del 28/04/22.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485/22:</w:t>
      </w:r>
      <w:r>
        <w:rPr>
          <w:rFonts w:eastAsia="Times New Roman" w:cs="Times New Roman" w:ascii="Times New Roman" w:hAnsi="Times New Roman"/>
          <w:color w:val="00000A"/>
          <w:sz w:val="24"/>
          <w:szCs w:val="24"/>
          <w:highlight w:val="white"/>
        </w:rPr>
        <w:t xml:space="preserve"> "Declara de interés cultural el libro </w:t>
      </w:r>
      <w:r>
        <w:rPr>
          <w:rFonts w:eastAsia="Times New Roman" w:cs="Times New Roman" w:ascii="Times New Roman" w:hAnsi="Times New Roman"/>
          <w:i/>
          <w:color w:val="00000A"/>
          <w:sz w:val="24"/>
          <w:szCs w:val="24"/>
          <w:highlight w:val="white"/>
        </w:rPr>
        <w:t>Patagonia, relatos de viento y piedra</w:t>
      </w:r>
      <w:r>
        <w:rPr>
          <w:rFonts w:eastAsia="Times New Roman" w:cs="Times New Roman" w:ascii="Times New Roman" w:hAnsi="Times New Roman"/>
          <w:color w:val="00000A"/>
          <w:sz w:val="24"/>
          <w:szCs w:val="24"/>
          <w:highlight w:val="white"/>
        </w:rPr>
        <w:t xml:space="preserve">". Autores: Concejales Natalia Almonacid, Gerardo Ávila, Norma Taboada, Carlos Sánchez y Puente y Claudia Torres (JSRN). Sobre tablas. </w:t>
      </w:r>
      <w:r>
        <w:rPr>
          <w:rFonts w:eastAsia="Times New Roman" w:cs="Times New Roman" w:ascii="Times New Roman" w:hAnsi="Times New Roman"/>
          <w:color w:val="00000A"/>
          <w:sz w:val="24"/>
          <w:szCs w:val="24"/>
          <w:highlight w:val="green"/>
        </w:rPr>
        <w:t>D-22-2821. Acta 1158/22 del 28/04/22.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comunicación 486/22:</w:t>
      </w:r>
      <w:r>
        <w:rPr>
          <w:rFonts w:eastAsia="Times New Roman" w:cs="Times New Roman" w:ascii="Times New Roman" w:hAnsi="Times New Roman"/>
          <w:color w:val="00000A"/>
          <w:sz w:val="24"/>
          <w:szCs w:val="24"/>
          <w:highlight w:val="white"/>
        </w:rPr>
        <w:t xml:space="preserve"> "Comunica la necesidad de suspender y revisar la resolución 928-I-22". Autores: Concejales Julieta Wallace, Marcelo Casas y Roxana Ferreyra (FdT). Sobre tablas. </w:t>
      </w:r>
      <w:r>
        <w:rPr>
          <w:rFonts w:eastAsia="Times New Roman" w:cs="Times New Roman" w:ascii="Times New Roman" w:hAnsi="Times New Roman"/>
          <w:color w:val="9900FF"/>
          <w:sz w:val="24"/>
          <w:szCs w:val="24"/>
          <w:highlight w:val="white"/>
        </w:rPr>
        <w:t xml:space="preserve">Acta 1158/22 se gira a comisión de Gobierno y Legales. </w:t>
      </w:r>
      <w:r>
        <w:rPr>
          <w:rFonts w:eastAsia="Times New Roman" w:cs="Times New Roman" w:ascii="Times New Roman" w:hAnsi="Times New Roman"/>
          <w:sz w:val="24"/>
          <w:szCs w:val="24"/>
          <w:highlight w:val="green"/>
        </w:rPr>
        <w:t>C-22-1089. Acta 1160/22 del 23/06/22.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487/22</w:t>
      </w:r>
      <w:r>
        <w:rPr>
          <w:rFonts w:eastAsia="Times New Roman" w:cs="Times New Roman" w:ascii="Times New Roman" w:hAnsi="Times New Roman"/>
          <w:color w:val="00000A"/>
          <w:sz w:val="24"/>
          <w:szCs w:val="24"/>
          <w:highlight w:val="white"/>
        </w:rPr>
        <w:t>: "Se acepta donación de 1 tubo de vidrio CO2". Autor: Intendente Municipal, Gustavo Gennuso. Colaboradores: Jefe de Gabinete, Marcos Barberis; Secretaria de Producción, Innovación y Empleo, Eugenia Ordoñez y Jefa del Departamento Administrativo de la Dirección de Trabajo, Romina Abarzua. Sobre tablas.</w:t>
      </w:r>
      <w:r>
        <w:rPr>
          <w:rFonts w:eastAsia="Times New Roman" w:cs="Times New Roman" w:ascii="Times New Roman" w:hAnsi="Times New Roman"/>
          <w:color w:val="222222"/>
          <w:sz w:val="24"/>
          <w:szCs w:val="24"/>
          <w:highlight w:val="green"/>
        </w:rPr>
        <w:t>O-22-3313. Acta 1158//22 del 28/04/22.</w:t>
      </w:r>
    </w:p>
    <w:p>
      <w:pPr>
        <w:pStyle w:val="LOnormal"/>
        <w:shd w:fill="FFFFFF" w:val="clear"/>
        <w:spacing w:lineRule="auto" w:line="240" w:before="240" w:after="0"/>
        <w:jc w:val="both"/>
        <w:rPr>
          <w:rFonts w:ascii="Times New Roman" w:hAnsi="Times New Roman" w:eastAsia="Times New Roman" w:cs="Times New Roman"/>
          <w:color w:val="222222"/>
          <w:sz w:val="24"/>
          <w:szCs w:val="24"/>
          <w:highlight w:val="green"/>
        </w:rPr>
      </w:pPr>
      <w:r>
        <w:rPr>
          <w:rFonts w:eastAsia="Times New Roman" w:cs="Times New Roman" w:ascii="Times New Roman" w:hAnsi="Times New Roman"/>
          <w:color w:val="222222"/>
          <w:sz w:val="24"/>
          <w:szCs w:val="24"/>
          <w:highlight w:val="green"/>
        </w:rPr>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comunicación 488/22</w:t>
      </w:r>
      <w:r>
        <w:rPr>
          <w:rFonts w:eastAsia="Times New Roman" w:cs="Times New Roman" w:ascii="Times New Roman" w:hAnsi="Times New Roman"/>
          <w:color w:val="00000A"/>
          <w:sz w:val="24"/>
          <w:szCs w:val="24"/>
          <w:highlight w:val="white"/>
        </w:rPr>
        <w:t>: "Se comunica Legislatura de Río Negro beneplácito tratamiento y sanción proyectos Hidrógeno Verde". Autores: Concejales Claudia Torres, Carlos Sánchez y Puente, Natalia Almonacid, Gerardo Ávila y Norma Taboada (JSRN). Sobre tablas.</w:t>
      </w:r>
      <w:r>
        <w:rPr>
          <w:rFonts w:eastAsia="Times New Roman" w:cs="Times New Roman" w:ascii="Times New Roman" w:hAnsi="Times New Roman"/>
          <w:color w:val="00000A"/>
          <w:sz w:val="24"/>
          <w:szCs w:val="24"/>
          <w:highlight w:val="green"/>
        </w:rPr>
        <w:t>C-22-1087. Acta 1158/22 del 28/04/22.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489/22</w:t>
      </w:r>
      <w:r>
        <w:rPr>
          <w:rFonts w:eastAsia="Times New Roman" w:cs="Times New Roman" w:ascii="Times New Roman" w:hAnsi="Times New Roman"/>
          <w:color w:val="00000A"/>
          <w:sz w:val="24"/>
          <w:szCs w:val="24"/>
          <w:highlight w:val="white"/>
        </w:rPr>
        <w:t>: "Se declara de interés municipal, social, turístico y cultural candidatura Bariloche Exposición Internacional 2027". Autores: Concejales Claudia Torres, Carlos Sánchez y Puente, Natalia Almonacid, Gerardo Ávila y Norma Taboada (JSRN). Sobre tablas.</w:t>
      </w:r>
      <w:r>
        <w:rPr>
          <w:rFonts w:eastAsia="Times New Roman" w:cs="Times New Roman" w:ascii="Times New Roman" w:hAnsi="Times New Roman"/>
          <w:color w:val="00000A"/>
          <w:sz w:val="24"/>
          <w:szCs w:val="24"/>
          <w:highlight w:val="green"/>
        </w:rPr>
        <w:t>D-22-2826. Acta 1158/22 del 28/04/22.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490/22</w:t>
      </w:r>
      <w:r>
        <w:rPr>
          <w:rFonts w:eastAsia="Times New Roman" w:cs="Times New Roman" w:ascii="Times New Roman" w:hAnsi="Times New Roman"/>
          <w:color w:val="00000A"/>
          <w:sz w:val="24"/>
          <w:szCs w:val="24"/>
          <w:highlight w:val="white"/>
        </w:rPr>
        <w:t>: "Autorizar la subdivisión simple de las parcelas 19-1-P-712-01B; 02A; 03A; 04A; 05A; 06A; 07A; 08A; 09A; 10A y 11A; y 19-1-P-722-01B; 02A; 03A; 04A; 05A; 06A; 07A; 08A; 09A; 10A y 11A". Autores: Concejales Natalia Almonacid, Gerardo Ávila, Norma Taboada, Carlos Sánchez y Puente y Claudia Torres (JSRN). Se gira a Asesoría Letrada y a la comisión de</w:t>
      </w:r>
      <w:r>
        <w:rPr>
          <w:rFonts w:eastAsia="Times New Roman" w:cs="Times New Roman" w:ascii="Times New Roman" w:hAnsi="Times New Roman"/>
          <w:sz w:val="24"/>
          <w:szCs w:val="24"/>
          <w:highlight w:val="white"/>
        </w:rPr>
        <w:t xml:space="preserve"> Gobierno y Legales. </w:t>
      </w:r>
      <w:r>
        <w:rPr>
          <w:rFonts w:eastAsia="Times New Roman" w:cs="Times New Roman" w:ascii="Times New Roman" w:hAnsi="Times New Roman"/>
          <w:sz w:val="24"/>
          <w:szCs w:val="24"/>
          <w:highlight w:val="green"/>
        </w:rPr>
        <w:t>O-22-3318. Acta 1159/22 del 26 de mayo de 2022.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491/22</w:t>
      </w:r>
      <w:r>
        <w:rPr>
          <w:rFonts w:eastAsia="Times New Roman" w:cs="Times New Roman" w:ascii="Times New Roman" w:hAnsi="Times New Roman"/>
          <w:color w:val="00000A"/>
          <w:sz w:val="24"/>
          <w:szCs w:val="24"/>
          <w:highlight w:val="white"/>
        </w:rPr>
        <w:t xml:space="preserve">: "Se declara de interés municipal al libro infantil </w:t>
      </w:r>
      <w:r>
        <w:rPr>
          <w:rFonts w:eastAsia="Times New Roman" w:cs="Times New Roman" w:ascii="Times New Roman" w:hAnsi="Times New Roman"/>
          <w:i/>
          <w:color w:val="00000A"/>
          <w:sz w:val="24"/>
          <w:szCs w:val="24"/>
          <w:highlight w:val="white"/>
        </w:rPr>
        <w:t>Mil nueve setenta (o el mundo al revés)</w:t>
      </w:r>
      <w:r>
        <w:rPr>
          <w:rFonts w:eastAsia="Times New Roman" w:cs="Times New Roman" w:ascii="Times New Roman" w:hAnsi="Times New Roman"/>
          <w:color w:val="00000A"/>
          <w:sz w:val="24"/>
          <w:szCs w:val="24"/>
          <w:highlight w:val="white"/>
        </w:rPr>
        <w:t>". Autores: Concejales Carlos Sánchez y Puente, Claudia Torres, Natalia Almonacid, Gerardo Ávila y Norma Taboada (JSRN). Sobre tablas.</w:t>
      </w:r>
      <w:r>
        <w:rPr>
          <w:rFonts w:eastAsia="Times New Roman" w:cs="Times New Roman" w:ascii="Times New Roman" w:hAnsi="Times New Roman"/>
          <w:color w:val="00000A"/>
          <w:sz w:val="24"/>
          <w:szCs w:val="24"/>
          <w:highlight w:val="green"/>
        </w:rPr>
        <w:t>D-22-2822. Acta 1158/22 del 28/04/22.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492/22</w:t>
      </w:r>
      <w:r>
        <w:rPr>
          <w:rFonts w:eastAsia="Times New Roman" w:cs="Times New Roman" w:ascii="Times New Roman" w:hAnsi="Times New Roman"/>
          <w:color w:val="00000A"/>
          <w:sz w:val="24"/>
          <w:szCs w:val="24"/>
          <w:highlight w:val="white"/>
        </w:rPr>
        <w:t xml:space="preserve">: "Se declara de interés municipal a la 2ª edición del </w:t>
      </w:r>
      <w:r>
        <w:rPr>
          <w:rFonts w:eastAsia="Times New Roman" w:cs="Times New Roman" w:ascii="Times New Roman" w:hAnsi="Times New Roman"/>
          <w:i/>
          <w:color w:val="00000A"/>
          <w:sz w:val="24"/>
          <w:szCs w:val="24"/>
          <w:highlight w:val="white"/>
        </w:rPr>
        <w:t>Festival de la canción sin fin</w:t>
      </w:r>
      <w:r>
        <w:rPr>
          <w:rFonts w:eastAsia="Times New Roman" w:cs="Times New Roman" w:ascii="Times New Roman" w:hAnsi="Times New Roman"/>
          <w:color w:val="00000A"/>
          <w:sz w:val="24"/>
          <w:szCs w:val="24"/>
          <w:highlight w:val="white"/>
        </w:rPr>
        <w:t xml:space="preserve"> en Bariloche". Autores: Concejales Carlos Sánchez y Puente, Claudia Torres, Natalia Almonacid, Gerardo Ávila y Norma Taboada (JSRN). Sobre tablas.</w:t>
      </w:r>
      <w:r>
        <w:rPr>
          <w:rFonts w:eastAsia="Times New Roman" w:cs="Times New Roman" w:ascii="Times New Roman" w:hAnsi="Times New Roman"/>
          <w:color w:val="00000A"/>
          <w:sz w:val="24"/>
          <w:szCs w:val="24"/>
          <w:highlight w:val="green"/>
        </w:rPr>
        <w:t>D-22-2823. Acta 1158/22 del 28/04/22.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493/22</w:t>
      </w:r>
      <w:r>
        <w:rPr>
          <w:rFonts w:eastAsia="Times New Roman" w:cs="Times New Roman" w:ascii="Times New Roman" w:hAnsi="Times New Roman"/>
          <w:color w:val="00000A"/>
          <w:sz w:val="24"/>
          <w:szCs w:val="24"/>
          <w:highlight w:val="white"/>
        </w:rPr>
        <w:t>: "Modifica ordenanza 3259-CM-21". Autores: Comisión Legislativa, Concejales Natalia Almonacid, Carlos Sánchez y Puente (JSRN), Ariel Cárdenas (BxC), Gerardo del Río (PUL) y Roxana Ferreyra (FdT). Iniciativa: Subsecretaría de Cultura. Sobre tablas.</w:t>
      </w:r>
      <w:r>
        <w:rPr>
          <w:rFonts w:eastAsia="Times New Roman" w:cs="Times New Roman" w:ascii="Times New Roman" w:hAnsi="Times New Roman"/>
          <w:color w:val="222222"/>
          <w:sz w:val="24"/>
          <w:szCs w:val="24"/>
          <w:highlight w:val="green"/>
        </w:rPr>
        <w:t>O-22-3314. Acta 1158//22 del 28/04/22.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494/22</w:t>
      </w:r>
      <w:r>
        <w:rPr>
          <w:rFonts w:eastAsia="Times New Roman" w:cs="Times New Roman" w:ascii="Times New Roman" w:hAnsi="Times New Roman"/>
          <w:color w:val="00000A"/>
          <w:sz w:val="24"/>
          <w:szCs w:val="24"/>
          <w:highlight w:val="white"/>
        </w:rPr>
        <w:t>: "Modifica anexo I y II de la ordenanza 2375-CM-12". Autores: Comisión Legislativa, Concejales Natalia Almonacid, Carlos Sánchez y Puente (JSRN), Ariel Cárdenas (BxC), Gerardo del Río (PUL) y Roxana Ferreyra (FdT). Sobre tablas.</w:t>
      </w:r>
      <w:r>
        <w:rPr>
          <w:rFonts w:eastAsia="Times New Roman" w:cs="Times New Roman" w:ascii="Times New Roman" w:hAnsi="Times New Roman"/>
          <w:color w:val="222222"/>
          <w:sz w:val="24"/>
          <w:szCs w:val="24"/>
          <w:highlight w:val="green"/>
        </w:rPr>
        <w:t>O-22-3315. Acta 1158//22 del 28/04/22.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495/22</w:t>
      </w:r>
      <w:r>
        <w:rPr>
          <w:rFonts w:eastAsia="Times New Roman" w:cs="Times New Roman" w:ascii="Times New Roman" w:hAnsi="Times New Roman"/>
          <w:color w:val="00000A"/>
          <w:sz w:val="24"/>
          <w:szCs w:val="24"/>
          <w:highlight w:val="white"/>
        </w:rPr>
        <w:t>: "Se declara de interés municipal la 3º fecha del Campeonato APE de Enduro en Bariloche". Autores: Concejales Carlos Sánchez y Puente, Natalia Almonacid, Claudia Torres, Norma Taboada y Gerardo Ávila (JSRN). Sobre tablas.</w:t>
      </w:r>
      <w:r>
        <w:rPr>
          <w:rFonts w:eastAsia="Times New Roman" w:cs="Times New Roman" w:ascii="Times New Roman" w:hAnsi="Times New Roman"/>
          <w:color w:val="00000A"/>
          <w:sz w:val="24"/>
          <w:szCs w:val="24"/>
          <w:highlight w:val="green"/>
        </w:rPr>
        <w:t>D-22-2824. Acta 1158/22 del 28/04/22.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496/22</w:t>
      </w:r>
      <w:r>
        <w:rPr>
          <w:rFonts w:eastAsia="Times New Roman" w:cs="Times New Roman" w:ascii="Times New Roman" w:hAnsi="Times New Roman"/>
          <w:color w:val="00000A"/>
          <w:sz w:val="24"/>
          <w:szCs w:val="24"/>
          <w:highlight w:val="white"/>
        </w:rPr>
        <w:t>. "Se declara de interés municipal al evento</w:t>
      </w:r>
      <w:r>
        <w:rPr>
          <w:rFonts w:eastAsia="Times New Roman" w:cs="Times New Roman" w:ascii="Times New Roman" w:hAnsi="Times New Roman"/>
          <w:i/>
          <w:color w:val="00000A"/>
          <w:sz w:val="24"/>
          <w:szCs w:val="24"/>
          <w:highlight w:val="white"/>
        </w:rPr>
        <w:t xml:space="preserve"> Tango Cooperativo en el Nahuel Huapi</w:t>
      </w:r>
      <w:r>
        <w:rPr>
          <w:rFonts w:eastAsia="Times New Roman" w:cs="Times New Roman" w:ascii="Times New Roman" w:hAnsi="Times New Roman"/>
          <w:color w:val="00000A"/>
          <w:sz w:val="24"/>
          <w:szCs w:val="24"/>
          <w:highlight w:val="white"/>
        </w:rPr>
        <w:t>. Autores: Concejales Carlos Sánchez y Puente, Natalia Almonacid, Claudia Torres, Norma Taboada y Gerardo Ávila (JSRN). Sobre tablas.</w:t>
      </w:r>
      <w:r>
        <w:rPr>
          <w:rFonts w:eastAsia="Times New Roman" w:cs="Times New Roman" w:ascii="Times New Roman" w:hAnsi="Times New Roman"/>
          <w:color w:val="00000A"/>
          <w:sz w:val="24"/>
          <w:szCs w:val="24"/>
          <w:highlight w:val="green"/>
        </w:rPr>
        <w:t>D-22-2825. Acta 1158/22 del 28/04/22.</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497/22</w:t>
      </w:r>
      <w:r>
        <w:rPr>
          <w:rFonts w:eastAsia="Times New Roman" w:cs="Times New Roman" w:ascii="Times New Roman" w:hAnsi="Times New Roman"/>
          <w:color w:val="00000A"/>
          <w:sz w:val="24"/>
          <w:szCs w:val="24"/>
          <w:highlight w:val="white"/>
        </w:rPr>
        <w:t xml:space="preserve">: "Aprueba convenio de prórroga de concesión y ejecución de obras Cerro Campanario". Autor: Intendente Municipal, Gustavo Gennuso. Colaboradores: Jefe de Gabinete, Marcos Barberis y Secretaria Legal y Técnica, Mercedes Lasmartres. Se gira a </w:t>
      </w:r>
      <w:r>
        <w:rPr>
          <w:rFonts w:eastAsia="Times New Roman" w:cs="Times New Roman" w:ascii="Times New Roman" w:hAnsi="Times New Roman"/>
          <w:sz w:val="24"/>
          <w:szCs w:val="24"/>
          <w:highlight w:val="white"/>
        </w:rPr>
        <w:t>Asesoría Letrada</w:t>
      </w:r>
      <w:r>
        <w:rPr>
          <w:rFonts w:eastAsia="Times New Roman" w:cs="Times New Roman" w:ascii="Times New Roman" w:hAnsi="Times New Roman"/>
          <w:color w:val="00000A"/>
          <w:sz w:val="24"/>
          <w:szCs w:val="24"/>
          <w:highlight w:val="white"/>
        </w:rPr>
        <w:t xml:space="preserve"> y a las comisiones de</w:t>
      </w:r>
      <w:r>
        <w:rPr>
          <w:rFonts w:eastAsia="Times New Roman" w:cs="Times New Roman" w:ascii="Times New Roman" w:hAnsi="Times New Roman"/>
          <w:color w:val="00000A"/>
          <w:sz w:val="24"/>
          <w:szCs w:val="24"/>
        </w:rPr>
        <w:t xml:space="preserve"> Obras y Planeamiento, E</w:t>
      </w:r>
      <w:r>
        <w:rPr>
          <w:rFonts w:eastAsia="Times New Roman" w:cs="Times New Roman" w:ascii="Times New Roman" w:hAnsi="Times New Roman"/>
          <w:color w:val="00000A"/>
          <w:sz w:val="24"/>
          <w:szCs w:val="24"/>
          <w:highlight w:val="white"/>
        </w:rPr>
        <w:t xml:space="preserve">conomía, Hacienda, Finanzas y Desarrollo Económico y de </w:t>
      </w:r>
      <w:r>
        <w:rPr>
          <w:rFonts w:eastAsia="Times New Roman" w:cs="Times New Roman" w:ascii="Times New Roman" w:hAnsi="Times New Roman"/>
          <w:color w:val="00000A"/>
          <w:sz w:val="24"/>
          <w:szCs w:val="24"/>
          <w:highlight w:val="cyan"/>
        </w:rPr>
        <w:t xml:space="preserve">Gobierno y Legales. </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color w:val="FF00FF"/>
          <w:sz w:val="24"/>
          <w:szCs w:val="24"/>
          <w:highlight w:val="white"/>
        </w:rPr>
        <w:t>DOBLE  LECTURA, tratamiento conjunto en Obras y Economía</w:t>
      </w:r>
      <w:r>
        <w:rPr>
          <w:rFonts w:eastAsia="Times New Roman" w:cs="Times New Roman" w:ascii="Times New Roman" w:hAnsi="Times New Roman"/>
          <w:sz w:val="24"/>
          <w:szCs w:val="24"/>
          <w:highlight w:val="white"/>
        </w:rPr>
        <w:t>)</w:t>
      </w:r>
      <w:r>
        <w:rPr>
          <w:rFonts w:eastAsia="Times New Roman" w:cs="Times New Roman" w:ascii="Times New Roman" w:hAnsi="Times New Roman"/>
          <w:color w:val="FF00FF"/>
          <w:sz w:val="24"/>
          <w:szCs w:val="24"/>
          <w:highlight w:val="white"/>
        </w:rPr>
        <w:t>. Aprobado en 1ª Lectura Acta 1175/23 del 8 de junio de 2023.</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green"/>
        </w:rPr>
        <w:t>O-23-3411 Acta 1178/23 del 28/09/23 aprobado en 2ª lectura.</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498/22</w:t>
      </w:r>
      <w:r>
        <w:rPr>
          <w:rFonts w:eastAsia="Times New Roman" w:cs="Times New Roman" w:ascii="Times New Roman" w:hAnsi="Times New Roman"/>
          <w:color w:val="00000A"/>
          <w:sz w:val="24"/>
          <w:szCs w:val="24"/>
          <w:highlight w:val="white"/>
        </w:rPr>
        <w:t>: "Modifica ordenanzas 2375-CM-12, 3151-CM-20 y 3295-CM-22. Uso obligatorio de tapabocas". Autores: Comisión Legislativa, Concejales Natalia Almonacid, Carlos Sánchez y Puente (JSRN), Ariel Cárdenas (BxC), Gerardo del Río (PUL), Pablo Chamatrópulos (Podemos Bariloche) y Roxana Ferreyra (FdT). Sobre tablas.</w:t>
      </w:r>
      <w:r>
        <w:rPr>
          <w:rFonts w:eastAsia="Times New Roman" w:cs="Times New Roman" w:ascii="Times New Roman" w:hAnsi="Times New Roman"/>
          <w:color w:val="222222"/>
          <w:sz w:val="24"/>
          <w:szCs w:val="24"/>
          <w:highlight w:val="green"/>
        </w:rPr>
        <w:t>O-22-3316. Acta 1158//22 del 28/04/22.</w:t>
      </w:r>
    </w:p>
    <w:p>
      <w:pPr>
        <w:pStyle w:val="LOnormal"/>
        <w:shd w:fill="FFFFFF" w:val="clear"/>
        <w:spacing w:lineRule="auto" w:line="240" w:before="240" w:after="0"/>
        <w:jc w:val="both"/>
        <w:rPr>
          <w:rFonts w:ascii="Times New Roman" w:hAnsi="Times New Roman" w:eastAsia="Times New Roman" w:cs="Times New Roman"/>
          <w:color w:val="222222"/>
          <w:sz w:val="24"/>
          <w:szCs w:val="24"/>
          <w:highlight w:val="green"/>
        </w:rPr>
      </w:pPr>
      <w:r>
        <w:rPr>
          <w:rFonts w:eastAsia="Times New Roman" w:cs="Times New Roman" w:ascii="Times New Roman" w:hAnsi="Times New Roman"/>
          <w:color w:val="222222"/>
          <w:sz w:val="24"/>
          <w:szCs w:val="24"/>
          <w:highlight w:val="green"/>
        </w:rPr>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comunicación 499/22</w:t>
      </w:r>
      <w:r>
        <w:rPr>
          <w:rFonts w:eastAsia="Times New Roman" w:cs="Times New Roman" w:ascii="Times New Roman" w:hAnsi="Times New Roman"/>
          <w:sz w:val="24"/>
          <w:szCs w:val="24"/>
          <w:highlight w:val="white"/>
        </w:rPr>
        <w:t xml:space="preserve">: "Comunica a la Legislatura de Río Negro beneplácito por tratamiento proyecto de impuesto inmobiliario a la vivienda ociosa". Autores: Concejales Roxana Ferreyra, Julieta Wallace y Marcelo Casas (FdT). Sobre tablas. </w:t>
      </w:r>
      <w:r>
        <w:rPr>
          <w:rFonts w:eastAsia="Times New Roman" w:cs="Times New Roman" w:ascii="Times New Roman" w:hAnsi="Times New Roman"/>
          <w:sz w:val="24"/>
          <w:szCs w:val="24"/>
          <w:highlight w:val="green"/>
        </w:rPr>
        <w:t>C-22-1088. Acta 1159/22 el 26 de mayo de 2022.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500/22</w:t>
      </w:r>
      <w:r>
        <w:rPr>
          <w:rFonts w:eastAsia="Times New Roman" w:cs="Times New Roman" w:ascii="Times New Roman" w:hAnsi="Times New Roman"/>
          <w:sz w:val="24"/>
          <w:szCs w:val="24"/>
          <w:highlight w:val="white"/>
        </w:rPr>
        <w:t xml:space="preserve">: "Se modifica artículo 32º Carta Orgánica Municipal. Integración Concejo Municipal. Convoca referéndum". Autores: Concejales Gerardo Ávila, Natalia Almonacid, Carlos Sánchez y Puente, Claudia Torres y Norma Taboada (JSRN). Se gira a Asesoría Letrada y a las comisiones de </w:t>
      </w:r>
      <w:r>
        <w:rPr>
          <w:rFonts w:eastAsia="Times New Roman" w:cs="Times New Roman" w:ascii="Times New Roman" w:hAnsi="Times New Roman"/>
          <w:sz w:val="24"/>
          <w:szCs w:val="24"/>
          <w:highlight w:val="cyan"/>
        </w:rPr>
        <w:t>Economía, Hacienda, Finanzas y Desarrollo Económico</w:t>
      </w:r>
      <w:r>
        <w:rPr>
          <w:rFonts w:eastAsia="Times New Roman" w:cs="Times New Roman" w:ascii="Times New Roman" w:hAnsi="Times New Roman"/>
          <w:color w:val="222222"/>
          <w:sz w:val="24"/>
          <w:szCs w:val="24"/>
          <w:highlight w:val="white"/>
        </w:rPr>
        <w:t xml:space="preserve"> y de Gobierno y Legales. </w:t>
      </w:r>
      <w:r>
        <w:rPr>
          <w:rFonts w:eastAsia="Times New Roman" w:cs="Times New Roman" w:ascii="Times New Roman" w:hAnsi="Times New Roman"/>
          <w:color w:val="FF00FF"/>
          <w:sz w:val="24"/>
          <w:szCs w:val="24"/>
          <w:highlight w:val="white"/>
        </w:rPr>
        <w:t>tratamiento conjunto</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501/22</w:t>
      </w:r>
      <w:r>
        <w:rPr>
          <w:rFonts w:eastAsia="Times New Roman" w:cs="Times New Roman" w:ascii="Times New Roman" w:hAnsi="Times New Roman"/>
          <w:sz w:val="24"/>
          <w:szCs w:val="24"/>
          <w:highlight w:val="white"/>
        </w:rPr>
        <w:t xml:space="preserve">: "Crea Consejo Local de Alquiler de Vivienda Permanente". Autores: Concejales Julieta Wallace, Roxana Ferreyra y Marcelo Casas (FdT). Iniciativa: Fundación Ambiente, Desarrollo y Hábitat Sustentable. Se gira a Asesoría Letrada y a la comisión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color w:val="FF0000"/>
          <w:sz w:val="24"/>
          <w:szCs w:val="24"/>
          <w:highlight w:val="white"/>
        </w:rPr>
        <w:t>Rechazado Acta 1166/22 del 17/11/22.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502/22</w:t>
      </w:r>
      <w:r>
        <w:rPr>
          <w:rFonts w:eastAsia="Times New Roman" w:cs="Times New Roman" w:ascii="Times New Roman" w:hAnsi="Times New Roman"/>
          <w:sz w:val="24"/>
          <w:szCs w:val="24"/>
          <w:highlight w:val="white"/>
        </w:rPr>
        <w:t>: "Modifica ordenanza 257-C-89. Régimen de Contrataciones Municipal. Incorpora empresas de triple impacto". Autores: Concejales Carlos Sánchez y Puente, Natalia Almonacid, Gerardo Ávila, Claudia Torres y Norma Taboada (JSRN). Iniciativa: Secretaria de Producción, Innovación y Empleo, Eugenia Ordónez. Colaborador: Fernando López, integrante de la Comunidad Legal Argentina de Impacto (CLAI). Se gira a Asesoría Letrada y a la comisión de</w:t>
      </w:r>
      <w:r>
        <w:rPr>
          <w:rFonts w:eastAsia="Times New Roman" w:cs="Times New Roman" w:ascii="Times New Roman" w:hAnsi="Times New Roman"/>
          <w:sz w:val="24"/>
          <w:szCs w:val="24"/>
          <w:highlight w:val="cyan"/>
        </w:rPr>
        <w:t xml:space="preserve"> Gobierno y Legales.</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503/22</w:t>
      </w:r>
      <w:r>
        <w:rPr>
          <w:rFonts w:eastAsia="Times New Roman" w:cs="Times New Roman" w:ascii="Times New Roman" w:hAnsi="Times New Roman"/>
          <w:sz w:val="24"/>
          <w:szCs w:val="24"/>
          <w:highlight w:val="white"/>
        </w:rPr>
        <w:t xml:space="preserve">: "Declara de interés municipal la Quinta Escuela Avanzada </w:t>
      </w:r>
      <w:r>
        <w:rPr>
          <w:rFonts w:eastAsia="Times New Roman" w:cs="Times New Roman" w:ascii="Times New Roman" w:hAnsi="Times New Roman"/>
          <w:i/>
          <w:sz w:val="24"/>
          <w:szCs w:val="24"/>
          <w:highlight w:val="white"/>
        </w:rPr>
        <w:t>José Balseiro</w:t>
      </w:r>
      <w:r>
        <w:rPr>
          <w:rFonts w:eastAsia="Times New Roman" w:cs="Times New Roman" w:ascii="Times New Roman" w:hAnsi="Times New Roman"/>
          <w:color w:val="00000A"/>
          <w:sz w:val="24"/>
          <w:szCs w:val="24"/>
          <w:highlight w:val="white"/>
        </w:rPr>
        <w:t xml:space="preserve"> Protección Radiológica". Autores: Concejales Roxana Ferreyra, Julieta Wallace y Marcelo Casas (FdT). Iniciativa: División Protección Radiológica, Centro Atómico Bariloche. Sobre tablas. </w:t>
      </w:r>
      <w:r>
        <w:rPr>
          <w:rFonts w:eastAsia="Times New Roman" w:cs="Times New Roman" w:ascii="Times New Roman" w:hAnsi="Times New Roman"/>
          <w:color w:val="00000A"/>
          <w:sz w:val="24"/>
          <w:szCs w:val="24"/>
          <w:highlight w:val="green"/>
        </w:rPr>
        <w:t>D-22- 2828. Acta 1159/22 del 26 de mayo de 2022</w:t>
      </w:r>
      <w:r>
        <w:rPr>
          <w:rFonts w:eastAsia="Times New Roman" w:cs="Times New Roman" w:ascii="Times New Roman" w:hAnsi="Times New Roman"/>
          <w:color w:val="00000A"/>
          <w:sz w:val="24"/>
          <w:szCs w:val="24"/>
          <w:highlight w:val="white"/>
        </w:rPr>
        <w:t>.</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504/22</w:t>
      </w:r>
      <w:r>
        <w:rPr>
          <w:rFonts w:eastAsia="Times New Roman" w:cs="Times New Roman" w:ascii="Times New Roman" w:hAnsi="Times New Roman"/>
          <w:sz w:val="24"/>
          <w:szCs w:val="24"/>
          <w:highlight w:val="white"/>
        </w:rPr>
        <w:t xml:space="preserve">: "Se autoriza la creación de Puerto San Carlos Sociedad del Estado". Autor: Intendente Municipal, Gustavo Gennuso. Colaboradores: Jefe de Gabinete, Marcos Barberis y Vicejefa de Gabinete, Marcela González Abdala. Se gira 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las comisiones de </w:t>
      </w:r>
      <w:r>
        <w:rPr>
          <w:rFonts w:eastAsia="Times New Roman" w:cs="Times New Roman" w:ascii="Times New Roman" w:hAnsi="Times New Roman"/>
          <w:sz w:val="24"/>
          <w:szCs w:val="24"/>
        </w:rPr>
        <w:t>Economía, Hacienda, Finanzas y Desarrollo Económico</w:t>
      </w:r>
      <w:r>
        <w:rPr>
          <w:rFonts w:eastAsia="Times New Roman" w:cs="Times New Roman" w:ascii="Times New Roman" w:hAnsi="Times New Roman"/>
          <w:color w:val="222222"/>
          <w:sz w:val="24"/>
          <w:szCs w:val="24"/>
          <w:highlight w:val="white"/>
        </w:rPr>
        <w:t xml:space="preserve"> y de </w:t>
      </w:r>
      <w:r>
        <w:rPr>
          <w:rFonts w:eastAsia="Times New Roman" w:cs="Times New Roman" w:ascii="Times New Roman" w:hAnsi="Times New Roman"/>
          <w:color w:val="222222"/>
          <w:sz w:val="24"/>
          <w:szCs w:val="24"/>
          <w:highlight w:val="cyan"/>
        </w:rPr>
        <w:t>Gobierno y Legales</w:t>
      </w:r>
      <w:r>
        <w:rPr>
          <w:rFonts w:eastAsia="Times New Roman" w:cs="Times New Roman" w:ascii="Times New Roman" w:hAnsi="Times New Roman"/>
          <w:color w:val="222222"/>
          <w:sz w:val="24"/>
          <w:szCs w:val="24"/>
          <w:highlight w:val="white"/>
        </w:rPr>
        <w:t>.</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FF00FF"/>
          <w:sz w:val="24"/>
          <w:szCs w:val="24"/>
          <w:highlight w:val="white"/>
        </w:rPr>
        <w:t>Doble lectura.</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505/22</w:t>
      </w:r>
      <w:r>
        <w:rPr>
          <w:rFonts w:eastAsia="Times New Roman" w:cs="Times New Roman" w:ascii="Times New Roman" w:hAnsi="Times New Roman"/>
          <w:sz w:val="24"/>
          <w:szCs w:val="24"/>
          <w:highlight w:val="white"/>
        </w:rPr>
        <w:t xml:space="preserve">: "Declara Huésped de Honor a Veteranos de Guerra Gerardo Guillermo Isaac, Ernesto Rubén Ureta y Nicolás Kasanzew". Autores: Concejales Gerardo Ávila, Natalia Almonacid, Norma Taboada, Carlos Sánchez y Puente y Claudia Torres (JSRN). Iniciativa: Dirección Provincial de Veteranos de Guerra de Río Negro, Director y Veterano de Guerra, Rubén Pablos. Sobre tablas. </w:t>
      </w:r>
      <w:r>
        <w:rPr>
          <w:rFonts w:eastAsia="Times New Roman" w:cs="Times New Roman" w:ascii="Times New Roman" w:hAnsi="Times New Roman"/>
          <w:color w:val="00000A"/>
          <w:sz w:val="24"/>
          <w:szCs w:val="24"/>
          <w:highlight w:val="green"/>
        </w:rPr>
        <w:t>D-22- 2829. Acta 1159/22 del 26 de mayo de 2022</w:t>
      </w:r>
      <w:r>
        <w:rPr>
          <w:rFonts w:eastAsia="Times New Roman" w:cs="Times New Roman" w:ascii="Times New Roman" w:hAnsi="Times New Roman"/>
          <w:color w:val="00000A"/>
          <w:sz w:val="24"/>
          <w:szCs w:val="24"/>
          <w:highlight w:val="white"/>
        </w:rPr>
        <w:t>.</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506/22</w:t>
      </w:r>
      <w:r>
        <w:rPr>
          <w:rFonts w:eastAsia="Times New Roman" w:cs="Times New Roman" w:ascii="Times New Roman" w:hAnsi="Times New Roman"/>
          <w:sz w:val="24"/>
          <w:szCs w:val="24"/>
          <w:highlight w:val="white"/>
        </w:rPr>
        <w:t>: "Se autoriza comodato inmueble NC 19-1-N-974-01/02/03/11. Fundación Los Maitenes". Autores: Concejales Gerardo Ávila, Natalia Almonacid, Norma Taboada, Carlos Sánchez y Puente y Claudia Torres (JSRN). Iniciativa: Fundación Los Maitenes. Colaboradora: Dirección de Catastro Municipal, Beatriz Sánchez. Se gira a Asesoría Letrada y a las comisione</w:t>
      </w:r>
      <w:r>
        <w:rPr>
          <w:rFonts w:eastAsia="Times New Roman" w:cs="Times New Roman" w:ascii="Times New Roman" w:hAnsi="Times New Roman"/>
          <w:sz w:val="24"/>
          <w:szCs w:val="24"/>
        </w:rPr>
        <w:t xml:space="preserve">s de Obras y Planeamiento </w:t>
      </w:r>
      <w:r>
        <w:rPr>
          <w:rFonts w:eastAsia="Times New Roman" w:cs="Times New Roman" w:ascii="Times New Roman" w:hAnsi="Times New Roman"/>
          <w:sz w:val="24"/>
          <w:szCs w:val="24"/>
          <w:highlight w:val="white"/>
        </w:rPr>
        <w:t xml:space="preserve">y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color w:val="FF00FF"/>
          <w:sz w:val="24"/>
          <w:szCs w:val="24"/>
        </w:rPr>
        <w:t>Acta 1181/23 del 24/11/23 vuelve a comisión de GyL.</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507/22</w:t>
      </w:r>
      <w:r>
        <w:rPr>
          <w:rFonts w:eastAsia="Times New Roman" w:cs="Times New Roman" w:ascii="Times New Roman" w:hAnsi="Times New Roman"/>
          <w:sz w:val="24"/>
          <w:szCs w:val="24"/>
          <w:highlight w:val="white"/>
        </w:rPr>
        <w:t xml:space="preserve">: "Se declara de interés municipal al seminario de actualización </w:t>
      </w:r>
      <w:r>
        <w:rPr>
          <w:rFonts w:eastAsia="Times New Roman" w:cs="Times New Roman" w:ascii="Times New Roman" w:hAnsi="Times New Roman"/>
          <w:i/>
          <w:sz w:val="24"/>
          <w:szCs w:val="24"/>
          <w:highlight w:val="white"/>
        </w:rPr>
        <w:t>Derecho a la salud, actualidad, problemáticas y perspectivas</w:t>
      </w:r>
      <w:r>
        <w:rPr>
          <w:rFonts w:eastAsia="Times New Roman" w:cs="Times New Roman" w:ascii="Times New Roman" w:hAnsi="Times New Roman"/>
          <w:color w:val="00000A"/>
          <w:sz w:val="24"/>
          <w:szCs w:val="24"/>
          <w:highlight w:val="white"/>
        </w:rPr>
        <w:t xml:space="preserve">". Autores: Concejales Carlos Sánchez y Puente, Natalia Almonacid, Claudia Torres, Norma Taboada y Gerardo Ávila (JSRN). Sobre tablas. </w:t>
      </w:r>
      <w:r>
        <w:rPr>
          <w:rFonts w:eastAsia="Times New Roman" w:cs="Times New Roman" w:ascii="Times New Roman" w:hAnsi="Times New Roman"/>
          <w:color w:val="00000A"/>
          <w:sz w:val="24"/>
          <w:szCs w:val="24"/>
          <w:highlight w:val="green"/>
        </w:rPr>
        <w:t>D-22- 2830. Acta 1159/22 del 26 de mayo de 2022</w:t>
      </w:r>
      <w:r>
        <w:rPr>
          <w:rFonts w:eastAsia="Times New Roman" w:cs="Times New Roman" w:ascii="Times New Roman" w:hAnsi="Times New Roman"/>
          <w:color w:val="00000A"/>
          <w:sz w:val="24"/>
          <w:szCs w:val="24"/>
          <w:highlight w:val="white"/>
        </w:rPr>
        <w:t>.</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508/22</w:t>
      </w:r>
      <w:r>
        <w:rPr>
          <w:rFonts w:eastAsia="Times New Roman" w:cs="Times New Roman" w:ascii="Times New Roman" w:hAnsi="Times New Roman"/>
          <w:sz w:val="24"/>
          <w:szCs w:val="24"/>
          <w:highlight w:val="white"/>
        </w:rPr>
        <w:t xml:space="preserve">: "Se declara de interés municipal al </w:t>
      </w:r>
      <w:r>
        <w:rPr>
          <w:rFonts w:eastAsia="Times New Roman" w:cs="Times New Roman" w:ascii="Times New Roman" w:hAnsi="Times New Roman"/>
          <w:i/>
          <w:sz w:val="24"/>
          <w:szCs w:val="24"/>
          <w:highlight w:val="white"/>
        </w:rPr>
        <w:t>Museo Tecnológico Interactivo de Ciencia, Ambiente y Sociedad".</w:t>
      </w:r>
      <w:r>
        <w:rPr>
          <w:rFonts w:eastAsia="Times New Roman" w:cs="Times New Roman" w:ascii="Times New Roman" w:hAnsi="Times New Roman"/>
          <w:sz w:val="24"/>
          <w:szCs w:val="24"/>
          <w:highlight w:val="white"/>
        </w:rPr>
        <w:t xml:space="preserve"> Autores: Concejales Carlos Sánchez y Puente, Natalia Almonacid, Claudia Torres, Norma Taboada y Gerardo Ávila (JSRN). Sobre tablas. </w:t>
      </w:r>
      <w:r>
        <w:rPr>
          <w:rFonts w:eastAsia="Times New Roman" w:cs="Times New Roman" w:ascii="Times New Roman" w:hAnsi="Times New Roman"/>
          <w:color w:val="00000A"/>
          <w:sz w:val="24"/>
          <w:szCs w:val="24"/>
          <w:highlight w:val="green"/>
        </w:rPr>
        <w:t>D-22- 2831. Acta 1159/22 del 26 de mayo de 2022</w:t>
      </w:r>
      <w:r>
        <w:rPr>
          <w:rFonts w:eastAsia="Times New Roman" w:cs="Times New Roman" w:ascii="Times New Roman" w:hAnsi="Times New Roman"/>
          <w:color w:val="00000A"/>
          <w:sz w:val="24"/>
          <w:szCs w:val="24"/>
          <w:highlight w:val="white"/>
        </w:rPr>
        <w:t>.</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509/22</w:t>
      </w:r>
      <w:r>
        <w:rPr>
          <w:rFonts w:eastAsia="Times New Roman" w:cs="Times New Roman" w:ascii="Times New Roman" w:hAnsi="Times New Roman"/>
          <w:sz w:val="24"/>
          <w:szCs w:val="24"/>
          <w:highlight w:val="white"/>
        </w:rPr>
        <w:t>: "Se modifica artículo 32º Carta Orgánica Municipal. Convoca referéndum popular". Autor: Concejal Pablo Chamatrópulos (Podemos Bariloche). Se gira a Asesoría Letrada y a las comisiones de</w:t>
      </w:r>
      <w:r>
        <w:rPr>
          <w:rFonts w:eastAsia="Times New Roman" w:cs="Times New Roman" w:ascii="Times New Roman" w:hAnsi="Times New Roman"/>
          <w:sz w:val="24"/>
          <w:szCs w:val="24"/>
          <w:highlight w:val="cyan"/>
        </w:rPr>
        <w:t xml:space="preserve"> Economía, Hacienda, Finanzas y Desarrollo Económico</w:t>
      </w:r>
      <w:r>
        <w:rPr>
          <w:rFonts w:eastAsia="Times New Roman" w:cs="Times New Roman" w:ascii="Times New Roman" w:hAnsi="Times New Roman"/>
          <w:color w:val="222222"/>
          <w:sz w:val="24"/>
          <w:szCs w:val="24"/>
          <w:highlight w:val="white"/>
        </w:rPr>
        <w:t xml:space="preserve"> y de Gobierno y Legales. </w:t>
      </w:r>
      <w:r>
        <w:rPr>
          <w:rFonts w:eastAsia="Times New Roman" w:cs="Times New Roman" w:ascii="Times New Roman" w:hAnsi="Times New Roman"/>
          <w:color w:val="FF00FF"/>
          <w:sz w:val="24"/>
          <w:szCs w:val="24"/>
          <w:highlight w:val="white"/>
        </w:rPr>
        <w:t>tratamiento conjunto.</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510/22</w:t>
      </w:r>
      <w:r>
        <w:rPr>
          <w:rFonts w:eastAsia="Times New Roman" w:cs="Times New Roman" w:ascii="Times New Roman" w:hAnsi="Times New Roman"/>
          <w:sz w:val="24"/>
          <w:szCs w:val="24"/>
          <w:highlight w:val="white"/>
        </w:rPr>
        <w:t xml:space="preserve">: "Declarar de interés municipal y educativo a la escuela Kobayashi Shidokan y su vigésimo aniversario" Autor: Concejal Gerardo del Río (PUL). Sobre tablas. </w:t>
      </w:r>
      <w:r>
        <w:rPr>
          <w:rFonts w:eastAsia="Times New Roman" w:cs="Times New Roman" w:ascii="Times New Roman" w:hAnsi="Times New Roman"/>
          <w:color w:val="00000A"/>
          <w:sz w:val="24"/>
          <w:szCs w:val="24"/>
          <w:highlight w:val="green"/>
        </w:rPr>
        <w:t>D-22- 2832. Acta 1159/22 del 26 de mayo de 2022</w:t>
      </w:r>
      <w:r>
        <w:rPr>
          <w:rFonts w:eastAsia="Times New Roman" w:cs="Times New Roman" w:ascii="Times New Roman" w:hAnsi="Times New Roman"/>
          <w:color w:val="00000A"/>
          <w:sz w:val="24"/>
          <w:szCs w:val="24"/>
          <w:highlight w:val="white"/>
        </w:rPr>
        <w:t>.</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 ordenanza 511/22</w:t>
      </w:r>
      <w:r>
        <w:rPr>
          <w:rFonts w:eastAsia="Times New Roman" w:cs="Times New Roman" w:ascii="Times New Roman" w:hAnsi="Times New Roman"/>
          <w:sz w:val="24"/>
          <w:szCs w:val="24"/>
          <w:highlight w:val="white"/>
        </w:rPr>
        <w:t>: "Modifica ordenanza 2508-CM-14. Aumento de la tarifa del Estacionamiento Medido". Autores: Concejales Carlos Sánchez y Puente (JSRN) y Julieta Wallace (FdT). Iniciativa: Cooperativas Estacionamiento Medido. Se gira a Asesoría Letrada</w:t>
      </w:r>
      <w:r>
        <w:rPr>
          <w:rFonts w:eastAsia="Times New Roman" w:cs="Times New Roman" w:ascii="Times New Roman" w:hAnsi="Times New Roman"/>
          <w:sz w:val="24"/>
          <w:szCs w:val="24"/>
          <w:highlight w:val="cyan"/>
        </w:rPr>
        <w:t xml:space="preserve"> </w:t>
      </w:r>
      <w:r>
        <w:rPr>
          <w:rFonts w:eastAsia="Times New Roman" w:cs="Times New Roman" w:ascii="Times New Roman" w:hAnsi="Times New Roman"/>
          <w:sz w:val="24"/>
          <w:szCs w:val="24"/>
          <w:highlight w:val="white"/>
        </w:rPr>
        <w:t>y a las comisiones de Economía, Hacienda, Finanzas y Desarrollo Económico</w:t>
      </w:r>
      <w:r>
        <w:rPr>
          <w:rFonts w:eastAsia="Times New Roman" w:cs="Times New Roman" w:ascii="Times New Roman" w:hAnsi="Times New Roman"/>
          <w:color w:val="222222"/>
          <w:sz w:val="24"/>
          <w:szCs w:val="24"/>
          <w:highlight w:val="white"/>
        </w:rPr>
        <w:t xml:space="preserve"> y de Gobierno y Legales.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green"/>
        </w:rPr>
        <w:t xml:space="preserve"> O-22-3322. Acta 1160/22 del 23/06/22.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512/22</w:t>
      </w:r>
      <w:r>
        <w:rPr>
          <w:rFonts w:eastAsia="Times New Roman" w:cs="Times New Roman" w:ascii="Times New Roman" w:hAnsi="Times New Roman"/>
          <w:sz w:val="24"/>
          <w:szCs w:val="24"/>
          <w:highlight w:val="white"/>
        </w:rPr>
        <w:t xml:space="preserve">: "Tarifa residente aplicada a la actividad comercial". Autor: Concejal Pablo Chamatrópulos (Podemos Bariloche). Se gira </w:t>
      </w:r>
      <w:r>
        <w:rPr>
          <w:rFonts w:eastAsia="Times New Roman" w:cs="Times New Roman" w:ascii="Times New Roman" w:hAnsi="Times New Roman"/>
          <w:sz w:val="24"/>
          <w:szCs w:val="24"/>
        </w:rPr>
        <w:t>a Asesoría Letrada</w:t>
      </w:r>
      <w:r>
        <w:rPr>
          <w:rFonts w:eastAsia="Times New Roman" w:cs="Times New Roman" w:ascii="Times New Roman" w:hAnsi="Times New Roman"/>
          <w:sz w:val="24"/>
          <w:szCs w:val="24"/>
          <w:highlight w:val="white"/>
        </w:rPr>
        <w:t xml:space="preserve"> y a las comisiones de</w:t>
      </w:r>
      <w:r>
        <w:rPr>
          <w:rFonts w:eastAsia="Times New Roman" w:cs="Times New Roman" w:ascii="Times New Roman" w:hAnsi="Times New Roman"/>
          <w:sz w:val="24"/>
          <w:szCs w:val="24"/>
        </w:rPr>
        <w:t xml:space="preserve"> Economía, Hacienda, Finanzas y Desarrollo Económico</w:t>
      </w:r>
      <w:r>
        <w:rPr>
          <w:rFonts w:eastAsia="Times New Roman" w:cs="Times New Roman" w:ascii="Times New Roman" w:hAnsi="Times New Roman"/>
          <w:sz w:val="24"/>
          <w:szCs w:val="24"/>
          <w:highlight w:val="white"/>
        </w:rPr>
        <w:t xml:space="preserve"> y de </w:t>
      </w:r>
      <w:r>
        <w:rPr>
          <w:rFonts w:eastAsia="Times New Roman" w:cs="Times New Roman" w:ascii="Times New Roman" w:hAnsi="Times New Roman"/>
          <w:sz w:val="24"/>
          <w:szCs w:val="24"/>
          <w:highlight w:val="cyan"/>
        </w:rPr>
        <w:t>Gobierno y Legales.</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513 /22</w:t>
      </w:r>
      <w:r>
        <w:rPr>
          <w:rFonts w:eastAsia="Times New Roman" w:cs="Times New Roman" w:ascii="Times New Roman" w:hAnsi="Times New Roman"/>
          <w:sz w:val="24"/>
          <w:szCs w:val="24"/>
          <w:highlight w:val="white"/>
        </w:rPr>
        <w:t xml:space="preserve">: "Amplía Presupuesto 2022. Programa Desarrollo Armónico con Equilibrio Territorial". Autor: Intendente Municipal, Gustavo Gennuso. Colaboradores: Vicejefa de Gabinete, Marcela González Abdala; Secretaria de Producción, Innovación y Empleo, Eugenia Ordoñez y Secretario de Hacienda, Diego Quintana. Se gira a Asesoría Letrada y a las comisiones </w:t>
      </w:r>
      <w:r>
        <w:rPr>
          <w:rFonts w:eastAsia="Times New Roman" w:cs="Times New Roman" w:ascii="Times New Roman" w:hAnsi="Times New Roman"/>
          <w:sz w:val="24"/>
          <w:szCs w:val="24"/>
          <w:highlight w:val="cyan"/>
        </w:rPr>
        <w:t>de Economía, Hacienda, Finanzas y Desarrollo Económico</w:t>
      </w:r>
      <w:r>
        <w:rPr>
          <w:rFonts w:eastAsia="Times New Roman" w:cs="Times New Roman" w:ascii="Times New Roman" w:hAnsi="Times New Roman"/>
          <w:sz w:val="24"/>
          <w:szCs w:val="24"/>
          <w:highlight w:val="white"/>
        </w:rPr>
        <w:t xml:space="preserve"> y de Gobierno y Legales. </w:t>
      </w:r>
      <w:r>
        <w:rPr>
          <w:rFonts w:eastAsia="Times New Roman" w:cs="Times New Roman" w:ascii="Times New Roman" w:hAnsi="Times New Roman"/>
          <w:sz w:val="24"/>
          <w:szCs w:val="24"/>
          <w:shd w:fill="F9CB9C" w:val="clear"/>
        </w:rPr>
        <w:t xml:space="preserve">Acta 1160/22 </w:t>
      </w:r>
      <w:r>
        <w:rPr>
          <w:rFonts w:eastAsia="Times New Roman" w:cs="Times New Roman" w:ascii="Times New Roman" w:hAnsi="Times New Roman"/>
          <w:sz w:val="24"/>
          <w:szCs w:val="24"/>
          <w:shd w:fill="FFD966" w:val="clear"/>
        </w:rPr>
        <w:t>Con preferencia 1ª Sesión. Acta 1161/22 .</w:t>
      </w:r>
      <w:r>
        <w:rPr>
          <w:rFonts w:eastAsia="Times New Roman" w:cs="Times New Roman" w:ascii="Times New Roman" w:hAnsi="Times New Roman"/>
          <w:sz w:val="24"/>
          <w:szCs w:val="24"/>
          <w:highlight w:val="green"/>
        </w:rPr>
        <w:t>O-22-3328. Acta 1162/22 del 11/08/22.</w:t>
      </w:r>
    </w:p>
    <w:p>
      <w:pPr>
        <w:pStyle w:val="LOnormal"/>
        <w:shd w:fill="FFFFFF" w:val="clear"/>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u w:val="single"/>
        </w:rPr>
        <w:t>Proyecto de ordenanza 514/22</w:t>
      </w:r>
      <w:r>
        <w:rPr>
          <w:rFonts w:eastAsia="Times New Roman" w:cs="Times New Roman" w:ascii="Times New Roman" w:hAnsi="Times New Roman"/>
          <w:sz w:val="24"/>
          <w:szCs w:val="24"/>
          <w:highlight w:val="white"/>
        </w:rPr>
        <w:t xml:space="preserve">: "Tarifa residente aplicada STUP". Autor: Concejal Pablo Chamatrópulos (Podemos Bariloche). Se gira a Asesoría Letrada y a las comisiones de </w:t>
      </w:r>
      <w:r>
        <w:rPr>
          <w:rFonts w:eastAsia="Times New Roman" w:cs="Times New Roman" w:ascii="Times New Roman" w:hAnsi="Times New Roman"/>
          <w:sz w:val="24"/>
          <w:szCs w:val="24"/>
        </w:rPr>
        <w:t xml:space="preserve">Servicios, Tránsito y Transporte, de Economía, Hacienda, Finanzas y Desarrollo Económico y de Gobierno y Legales. Acta 1175/23 se gira a GyL </w:t>
      </w:r>
      <w:r>
        <w:rPr>
          <w:rFonts w:eastAsia="Times New Roman" w:cs="Times New Roman" w:ascii="Times New Roman" w:hAnsi="Times New Roman"/>
          <w:sz w:val="24"/>
          <w:szCs w:val="24"/>
          <w:highlight w:val="green"/>
        </w:rPr>
        <w:t xml:space="preserve">O-23-3402. Acta 1177/23 del 17/08/23. </w:t>
      </w:r>
      <w:r>
        <w:rPr>
          <w:rFonts w:eastAsia="Times New Roman" w:cs="Times New Roman" w:ascii="Times New Roman" w:hAnsi="Times New Roman"/>
          <w:color w:val="FF0000"/>
          <w:sz w:val="24"/>
          <w:szCs w:val="24"/>
        </w:rPr>
        <w:t>VETADA R-2685-I-2023 Acta 1178/23 del 28  de septiembre de 2023</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515/22</w:t>
      </w:r>
      <w:r>
        <w:rPr>
          <w:rFonts w:eastAsia="Times New Roman" w:cs="Times New Roman" w:ascii="Times New Roman" w:hAnsi="Times New Roman"/>
          <w:sz w:val="24"/>
          <w:szCs w:val="24"/>
          <w:highlight w:val="white"/>
        </w:rPr>
        <w:t xml:space="preserve">: "Se prohíbe la quema de neumáticos y ruedas en ejido municipal San Carlos de Bariloche". Autores: Concejales Claudia Torres, Carlos Sánchez y Puente, Norma Taboada, Gerardo Ávila y Natalia Almonacid (JSRN). Se gira 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las comisiones de </w:t>
      </w:r>
      <w:r>
        <w:rPr>
          <w:rFonts w:eastAsia="Times New Roman" w:cs="Times New Roman" w:ascii="Times New Roman" w:hAnsi="Times New Roman"/>
          <w:sz w:val="24"/>
          <w:szCs w:val="24"/>
        </w:rPr>
        <w:t>Turismo y Medio Ambiente</w:t>
      </w:r>
      <w:r>
        <w:rPr>
          <w:rFonts w:eastAsia="Times New Roman" w:cs="Times New Roman" w:ascii="Times New Roman" w:hAnsi="Times New Roman"/>
          <w:sz w:val="24"/>
          <w:szCs w:val="24"/>
          <w:highlight w:val="white"/>
        </w:rPr>
        <w:t xml:space="preserve"> y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w:t>
      </w:r>
      <w:r>
        <w:rPr>
          <w:rFonts w:eastAsia="Times New Roman" w:cs="Times New Roman" w:ascii="Times New Roman" w:hAnsi="Times New Roman"/>
          <w:color w:val="FF00FF"/>
          <w:sz w:val="24"/>
          <w:szCs w:val="24"/>
        </w:rPr>
        <w:t xml:space="preserve">Acta 1177/23 del 17/08/23 vuelve a comisión de GyL. </w:t>
      </w:r>
      <w:r>
        <w:rPr>
          <w:rFonts w:eastAsia="Times New Roman" w:cs="Times New Roman" w:ascii="Times New Roman" w:hAnsi="Times New Roman"/>
          <w:color w:val="00000A"/>
          <w:sz w:val="24"/>
          <w:szCs w:val="24"/>
          <w:highlight w:val="green"/>
        </w:rPr>
        <w:t>O-23-3426 Acta 1181/23 24/11/23</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516/22</w:t>
      </w:r>
      <w:r>
        <w:rPr>
          <w:rFonts w:eastAsia="Times New Roman" w:cs="Times New Roman" w:ascii="Times New Roman" w:hAnsi="Times New Roman"/>
          <w:sz w:val="24"/>
          <w:szCs w:val="24"/>
          <w:highlight w:val="white"/>
        </w:rPr>
        <w:t xml:space="preserve">: "Se declara de interés municipal el libro </w:t>
      </w:r>
      <w:r>
        <w:rPr>
          <w:rFonts w:eastAsia="Times New Roman" w:cs="Times New Roman" w:ascii="Times New Roman" w:hAnsi="Times New Roman"/>
          <w:i/>
          <w:sz w:val="24"/>
          <w:szCs w:val="24"/>
          <w:highlight w:val="white"/>
        </w:rPr>
        <w:t>Dos Sillones</w:t>
      </w:r>
      <w:r>
        <w:rPr>
          <w:rFonts w:eastAsia="Times New Roman" w:cs="Times New Roman" w:ascii="Times New Roman" w:hAnsi="Times New Roman"/>
          <w:sz w:val="24"/>
          <w:szCs w:val="24"/>
          <w:highlight w:val="white"/>
        </w:rPr>
        <w:t>". Autores: Concejales Claudia Torres, Carlos Sánchez y Puente, Gerardo Ávila, Norma Taboada y Natalia Almonacid (JSRN). Sobre tablas.</w:t>
      </w:r>
      <w:r>
        <w:rPr>
          <w:rFonts w:eastAsia="Times New Roman" w:cs="Times New Roman" w:ascii="Times New Roman" w:hAnsi="Times New Roman"/>
          <w:sz w:val="24"/>
          <w:szCs w:val="24"/>
          <w:highlight w:val="green"/>
        </w:rPr>
        <w:t xml:space="preserve"> D-22-2835. Acta 1160/22 del 23/06/22.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517/22</w:t>
      </w:r>
      <w:r>
        <w:rPr>
          <w:rFonts w:eastAsia="Times New Roman" w:cs="Times New Roman" w:ascii="Times New Roman" w:hAnsi="Times New Roman"/>
          <w:sz w:val="24"/>
          <w:szCs w:val="24"/>
          <w:highlight w:val="white"/>
        </w:rPr>
        <w:t xml:space="preserve">: "Se declara de interés municipal feria </w:t>
      </w:r>
      <w:r>
        <w:rPr>
          <w:rFonts w:eastAsia="Times New Roman" w:cs="Times New Roman" w:ascii="Times New Roman" w:hAnsi="Times New Roman"/>
          <w:i/>
          <w:sz w:val="24"/>
          <w:szCs w:val="24"/>
          <w:highlight w:val="white"/>
        </w:rPr>
        <w:t>Puro Vino BRC 2022</w:t>
      </w:r>
      <w:r>
        <w:rPr>
          <w:rFonts w:eastAsia="Times New Roman" w:cs="Times New Roman" w:ascii="Times New Roman" w:hAnsi="Times New Roman"/>
          <w:sz w:val="24"/>
          <w:szCs w:val="24"/>
          <w:highlight w:val="white"/>
        </w:rPr>
        <w:t>". Autores: Concejales Carlos Sánchez y Puente, Claudia Torres, Gerardo Ávila, Norma Taboada y Natalia Almonacid (JSRN). Se solicita su retiro por haberse emitido la resolución 134-PCM-22.</w:t>
      </w:r>
      <w:r>
        <w:rPr>
          <w:rFonts w:eastAsia="Times New Roman" w:cs="Times New Roman" w:ascii="Times New Roman" w:hAnsi="Times New Roman"/>
          <w:color w:val="FF00FF"/>
          <w:sz w:val="24"/>
          <w:szCs w:val="24"/>
          <w:highlight w:val="white"/>
        </w:rPr>
        <w:t xml:space="preserve"> Retirado acta 1160/22 del 23/06/22.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518/22</w:t>
      </w:r>
      <w:r>
        <w:rPr>
          <w:rFonts w:eastAsia="Times New Roman" w:cs="Times New Roman" w:ascii="Times New Roman" w:hAnsi="Times New Roman"/>
          <w:sz w:val="24"/>
          <w:szCs w:val="24"/>
          <w:highlight w:val="white"/>
        </w:rPr>
        <w:t xml:space="preserve">: "Se declara de interés municipal la </w:t>
      </w:r>
      <w:r>
        <w:rPr>
          <w:rFonts w:eastAsia="Times New Roman" w:cs="Times New Roman" w:ascii="Times New Roman" w:hAnsi="Times New Roman"/>
          <w:i/>
          <w:sz w:val="24"/>
          <w:szCs w:val="24"/>
          <w:highlight w:val="white"/>
        </w:rPr>
        <w:t>Semana del Ambiente 2022</w:t>
      </w:r>
      <w:r>
        <w:rPr>
          <w:rFonts w:eastAsia="Times New Roman" w:cs="Times New Roman" w:ascii="Times New Roman" w:hAnsi="Times New Roman"/>
          <w:sz w:val="24"/>
          <w:szCs w:val="24"/>
          <w:highlight w:val="white"/>
        </w:rPr>
        <w:t xml:space="preserve">". Autores: Concejales Norma Taboada, Carlos Sánchez y Puente, Claudia Torres, Gerardo Ávila y Natalia Almonacid (JSRN). Se solicita su retiro por haberse emitido la resolución 135-PCM-22. </w:t>
      </w:r>
      <w:r>
        <w:rPr>
          <w:rFonts w:eastAsia="Times New Roman" w:cs="Times New Roman" w:ascii="Times New Roman" w:hAnsi="Times New Roman"/>
          <w:color w:val="FF00FF"/>
          <w:sz w:val="24"/>
          <w:szCs w:val="24"/>
          <w:highlight w:val="white"/>
        </w:rPr>
        <w:t xml:space="preserve"> Retirado acta 1160/22 del 23/06/22.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519/22</w:t>
      </w:r>
      <w:r>
        <w:rPr>
          <w:rFonts w:eastAsia="Times New Roman" w:cs="Times New Roman" w:ascii="Times New Roman" w:hAnsi="Times New Roman"/>
          <w:sz w:val="24"/>
          <w:szCs w:val="24"/>
          <w:highlight w:val="white"/>
        </w:rPr>
        <w:t xml:space="preserve">: "Se declara de interés municipal </w:t>
      </w:r>
      <w:r>
        <w:rPr>
          <w:rFonts w:eastAsia="Times New Roman" w:cs="Times New Roman" w:ascii="Times New Roman" w:hAnsi="Times New Roman"/>
          <w:i/>
          <w:sz w:val="24"/>
          <w:szCs w:val="24"/>
          <w:highlight w:val="white"/>
        </w:rPr>
        <w:t>Programa Jóvenes Líderes - Bariloche debate</w:t>
      </w:r>
      <w:r>
        <w:rPr>
          <w:rFonts w:eastAsia="Times New Roman" w:cs="Times New Roman" w:ascii="Times New Roman" w:hAnsi="Times New Roman"/>
          <w:sz w:val="24"/>
          <w:szCs w:val="24"/>
          <w:highlight w:val="white"/>
        </w:rPr>
        <w:t xml:space="preserve"> de la asociación Conciencia". Autor: Concejal Ariel Cárdenas (BxC). Iniciativa: Jóvenes voluntarios, Asociación Conciencia Bariloche. Sobre tablas. .</w:t>
      </w:r>
      <w:r>
        <w:rPr>
          <w:rFonts w:eastAsia="Times New Roman" w:cs="Times New Roman" w:ascii="Times New Roman" w:hAnsi="Times New Roman"/>
          <w:sz w:val="24"/>
          <w:szCs w:val="24"/>
          <w:highlight w:val="green"/>
        </w:rPr>
        <w:t xml:space="preserve"> D-22-2836. Acta 1160/22 del 23/06/22.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520/22</w:t>
      </w:r>
      <w:r>
        <w:rPr>
          <w:rFonts w:eastAsia="Times New Roman" w:cs="Times New Roman" w:ascii="Times New Roman" w:hAnsi="Times New Roman"/>
          <w:sz w:val="24"/>
          <w:szCs w:val="24"/>
          <w:highlight w:val="white"/>
        </w:rPr>
        <w:t>: "Se presta acuerdo llamado a licitación pavimento calle Morales". Autor: Intendente Municipal, Gustavo Gennuso. Colaboradores: Vicejefa de Gabinete, Marcela González Abdala; Subsecretaria de Proyectos Urbanos, Viviana Gelain y Secretario de Hacienda, Diego Quintana. Sobre tablas</w:t>
      </w:r>
      <w:r>
        <w:rPr>
          <w:rFonts w:eastAsia="Times New Roman" w:cs="Times New Roman" w:ascii="Times New Roman" w:hAnsi="Times New Roman"/>
          <w:color w:val="9900FF"/>
          <w:sz w:val="24"/>
          <w:szCs w:val="24"/>
          <w:highlight w:val="white"/>
        </w:rPr>
        <w:t>. Acta  1160/22 del 23/06/22.</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9900FF"/>
          <w:sz w:val="24"/>
          <w:szCs w:val="24"/>
          <w:highlight w:val="white"/>
        </w:rPr>
        <w:t xml:space="preserve">Se gira a comisión de Gobierno y Legales. </w:t>
      </w:r>
      <w:r>
        <w:rPr>
          <w:rFonts w:eastAsia="Times New Roman" w:cs="Times New Roman" w:ascii="Times New Roman" w:hAnsi="Times New Roman"/>
          <w:sz w:val="24"/>
          <w:szCs w:val="24"/>
          <w:highlight w:val="white"/>
        </w:rPr>
        <w:t xml:space="preserve"> Con preferencia 1ª Sesión. </w:t>
      </w:r>
      <w:r>
        <w:rPr>
          <w:rFonts w:eastAsia="Times New Roman" w:cs="Times New Roman" w:ascii="Times New Roman" w:hAnsi="Times New Roman"/>
          <w:sz w:val="24"/>
          <w:szCs w:val="24"/>
          <w:highlight w:val="green"/>
        </w:rPr>
        <w:t>O-22-3325. Acta 1161/22 del 7/7/22.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comunicación 521/22</w:t>
      </w:r>
      <w:r>
        <w:rPr>
          <w:rFonts w:eastAsia="Times New Roman" w:cs="Times New Roman" w:ascii="Times New Roman" w:hAnsi="Times New Roman"/>
          <w:sz w:val="24"/>
          <w:szCs w:val="24"/>
          <w:highlight w:val="white"/>
        </w:rPr>
        <w:t xml:space="preserve">: "Comunicar al Ejecutivo Provincial realice acuerdos para  habilitar el uso de los gimnasios de las escuelas para clubes y agrupaciones deportivas de Bariloche". Autores: Concejales Roxana Ferreyra, Marcelo Casas y Julieta Wallace (FdT). Se solicitará su retiro. </w:t>
      </w:r>
      <w:r>
        <w:rPr>
          <w:rFonts w:eastAsia="Times New Roman" w:cs="Times New Roman" w:ascii="Times New Roman" w:hAnsi="Times New Roman"/>
          <w:color w:val="FF00FF"/>
          <w:sz w:val="24"/>
          <w:szCs w:val="24"/>
          <w:highlight w:val="white"/>
        </w:rPr>
        <w:t>Retirado acta 1160/22 del 23/06/22.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522/22</w:t>
      </w:r>
      <w:r>
        <w:rPr>
          <w:rFonts w:eastAsia="Times New Roman" w:cs="Times New Roman" w:ascii="Times New Roman" w:hAnsi="Times New Roman"/>
          <w:sz w:val="24"/>
          <w:szCs w:val="24"/>
          <w:highlight w:val="white"/>
        </w:rPr>
        <w:t xml:space="preserve">: "Se declara expresión y manifestación intangible del patrimonio cultural al </w:t>
      </w:r>
      <w:r>
        <w:rPr>
          <w:rFonts w:eastAsia="Times New Roman" w:cs="Times New Roman" w:ascii="Times New Roman" w:hAnsi="Times New Roman"/>
          <w:i/>
          <w:sz w:val="24"/>
          <w:szCs w:val="24"/>
          <w:highlight w:val="white"/>
        </w:rPr>
        <w:t xml:space="preserve">Wiñoy Xipantu". </w:t>
      </w:r>
      <w:r>
        <w:rPr>
          <w:rFonts w:eastAsia="Times New Roman" w:cs="Times New Roman" w:ascii="Times New Roman" w:hAnsi="Times New Roman"/>
          <w:sz w:val="24"/>
          <w:szCs w:val="24"/>
          <w:highlight w:val="white"/>
        </w:rPr>
        <w:t xml:space="preserve">Autor: Intendente Municipal, Gustavo Gennuso. Colaboradores: Vicejefa de Gabinete, Marcela González Abdala; Subsecretaria de Políticas Sociales, Paula Barberis y concejal Carlos Sánchez y Puente. Iniciativa: Ente Asesor para la Preservación de Patrimonio Cultural, Marisa de Aguiar y Patricia Pichunleo. Se gira a </w:t>
      </w:r>
      <w:r>
        <w:rPr>
          <w:rFonts w:eastAsia="Times New Roman" w:cs="Times New Roman" w:ascii="Times New Roman" w:hAnsi="Times New Roman"/>
          <w:sz w:val="24"/>
          <w:szCs w:val="24"/>
          <w:shd w:fill="F3F3F3" w:val="clear"/>
        </w:rPr>
        <w:t>Asesoría Letrada y</w:t>
      </w:r>
      <w:r>
        <w:rPr>
          <w:rFonts w:eastAsia="Times New Roman" w:cs="Times New Roman" w:ascii="Times New Roman" w:hAnsi="Times New Roman"/>
          <w:sz w:val="24"/>
          <w:szCs w:val="24"/>
          <w:highlight w:val="white"/>
        </w:rPr>
        <w:t xml:space="preserve"> a las comisiones de</w:t>
      </w:r>
      <w:r>
        <w:rPr>
          <w:rFonts w:eastAsia="Times New Roman" w:cs="Times New Roman" w:ascii="Times New Roman" w:hAnsi="Times New Roman"/>
          <w:sz w:val="24"/>
          <w:szCs w:val="24"/>
        </w:rPr>
        <w:t xml:space="preserve"> Desarrollo Humano, Deporte y </w:t>
      </w:r>
      <w:r>
        <w:rPr>
          <w:rFonts w:eastAsia="Times New Roman" w:cs="Times New Roman" w:ascii="Times New Roman" w:hAnsi="Times New Roman"/>
          <w:sz w:val="24"/>
          <w:szCs w:val="24"/>
          <w:highlight w:val="white"/>
        </w:rPr>
        <w:t xml:space="preserve">Cultura y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sz w:val="24"/>
          <w:szCs w:val="24"/>
          <w:highlight w:val="green"/>
        </w:rPr>
        <w:t>O-23-3412 Acta 1178/23 del 28/09/23.</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523/22</w:t>
      </w:r>
      <w:r>
        <w:rPr>
          <w:rFonts w:eastAsia="Times New Roman" w:cs="Times New Roman" w:ascii="Times New Roman" w:hAnsi="Times New Roman"/>
          <w:sz w:val="24"/>
          <w:szCs w:val="24"/>
          <w:highlight w:val="white"/>
        </w:rPr>
        <w:t xml:space="preserve">: "Se incorpora el artículo 37º al anexo II de la ordenanza 1747-CM-07. Asigna nombre plaza Omar Rodríguez". Autor: Concejal Ariel Cárdenas (BxC). Iniciativa: Artistas locales de Bariloche. Se gira a Asesoría Letrada 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green"/>
        </w:rPr>
        <w:t>O-22-3329. Acta 1162/22 del 11/08/22.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524/22</w:t>
      </w:r>
      <w:r>
        <w:rPr>
          <w:rFonts w:eastAsia="Times New Roman" w:cs="Times New Roman" w:ascii="Times New Roman" w:hAnsi="Times New Roman"/>
          <w:sz w:val="24"/>
          <w:szCs w:val="24"/>
          <w:highlight w:val="white"/>
        </w:rPr>
        <w:t xml:space="preserve">: "Se presta acuerdo llamado licitación  contratación agencia de marketing y comunicación Emprotur". Autores: Concejales Natalia Almonacid (JSRN) y Ariel Cárdenas (BxC). Iniciativa: Directorio Emprotur. Sobre tablas.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green"/>
        </w:rPr>
        <w:t xml:space="preserve"> O-22-3323. Acta 1160/22 del 23/06/22.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525/22</w:t>
      </w:r>
      <w:r>
        <w:rPr>
          <w:rFonts w:eastAsia="Times New Roman" w:cs="Times New Roman" w:ascii="Times New Roman" w:hAnsi="Times New Roman"/>
          <w:sz w:val="24"/>
          <w:szCs w:val="24"/>
          <w:highlight w:val="white"/>
        </w:rPr>
        <w:t xml:space="preserve">: "Se modifica ordenanza 2959-CM-18. Incentivo fiscal contratación personas Dirección de Trabajo Municipal". Autores: Concejales Carlos Sánchez y Puente, Natalia Almonacid, Norma Taboada y Claudia Torres (JSRN). Sobre tablas. </w:t>
      </w:r>
      <w:r>
        <w:rPr>
          <w:rFonts w:eastAsia="Times New Roman" w:cs="Times New Roman" w:ascii="Times New Roman" w:hAnsi="Times New Roman"/>
          <w:sz w:val="24"/>
          <w:szCs w:val="24"/>
          <w:highlight w:val="green"/>
        </w:rPr>
        <w:t xml:space="preserve"> O-22-3324. Acta 1160/22 del 23/06/22.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526/22</w:t>
      </w:r>
      <w:r>
        <w:rPr>
          <w:rFonts w:eastAsia="Times New Roman" w:cs="Times New Roman" w:ascii="Times New Roman" w:hAnsi="Times New Roman"/>
          <w:color w:val="00000A"/>
          <w:sz w:val="24"/>
          <w:szCs w:val="24"/>
          <w:highlight w:val="white"/>
        </w:rPr>
        <w:t xml:space="preserve">: "Se declara de interés municipal y comunitario el </w:t>
      </w:r>
      <w:r>
        <w:rPr>
          <w:rFonts w:eastAsia="Times New Roman" w:cs="Times New Roman" w:ascii="Times New Roman" w:hAnsi="Times New Roman"/>
          <w:i/>
          <w:color w:val="00000A"/>
          <w:sz w:val="24"/>
          <w:szCs w:val="24"/>
          <w:highlight w:val="white"/>
        </w:rPr>
        <w:t>workshop</w:t>
      </w:r>
      <w:r>
        <w:rPr>
          <w:rFonts w:eastAsia="Times New Roman" w:cs="Times New Roman" w:ascii="Times New Roman" w:hAnsi="Times New Roman"/>
          <w:color w:val="00000A"/>
          <w:sz w:val="24"/>
          <w:szCs w:val="24"/>
          <w:highlight w:val="white"/>
        </w:rPr>
        <w:t xml:space="preserve"> de la REDIRP, de neurocomunicación, comunicación no verbal y liderazgo". Autor: Concejal Pablo Chamatrópulos (Podemos Bariloche). Sobre tablas. </w:t>
      </w:r>
      <w:r>
        <w:rPr>
          <w:rFonts w:eastAsia="Times New Roman" w:cs="Times New Roman" w:ascii="Times New Roman" w:hAnsi="Times New Roman"/>
          <w:color w:val="00000A"/>
          <w:sz w:val="24"/>
          <w:szCs w:val="24"/>
          <w:highlight w:val="green"/>
        </w:rPr>
        <w:t>D-22-2845. Acta 1161/22 del 7/7/22.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527/22</w:t>
      </w:r>
      <w:r>
        <w:rPr>
          <w:rFonts w:eastAsia="Times New Roman" w:cs="Times New Roman" w:ascii="Times New Roman" w:hAnsi="Times New Roman"/>
          <w:color w:val="00000A"/>
          <w:sz w:val="24"/>
          <w:szCs w:val="24"/>
          <w:highlight w:val="white"/>
        </w:rPr>
        <w:t xml:space="preserve">: "Ratifica convenio y adenda Angostura Videocable S.A. Prestación servicios Internet". Autor: Intendente Municipal, Gustavo Gennuso. Colaboradores: Vicejefa de Gabinete, Marcela González Abdala y Secretario de Hacienda, Diego Quintana. Se gira a Asesoría Letrada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4A86E8"/>
          <w:sz w:val="24"/>
          <w:szCs w:val="24"/>
          <w:highlight w:val="white"/>
        </w:rPr>
        <w:t xml:space="preserve">Acta 1166/22 del 17/11/22. Se gira a comisión de Gobierno y Legales. </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528/22</w:t>
      </w:r>
      <w:r>
        <w:rPr>
          <w:rFonts w:eastAsia="Times New Roman" w:cs="Times New Roman" w:ascii="Times New Roman" w:hAnsi="Times New Roman"/>
          <w:color w:val="00000A"/>
          <w:sz w:val="24"/>
          <w:szCs w:val="24"/>
          <w:highlight w:val="white"/>
        </w:rPr>
        <w:t xml:space="preserve">: "Amplía Presupuesto 2022. Programa baños públicos en Centro Cívico". Autor: Intendente Municipal, Gustavo Gennuso. Colaboradores: Jefa de Gabinete, Marcela González Abdala; Subsecretario de la Unidad Ejecutora de Obra Pública, Alfredo Milano y Secretario de Hacienda, Diego Quintana. Se gira a Asesoría Letrada y a las comisiones de </w:t>
      </w:r>
      <w:r>
        <w:rPr>
          <w:rFonts w:eastAsia="Times New Roman" w:cs="Times New Roman" w:ascii="Times New Roman" w:hAnsi="Times New Roman"/>
          <w:color w:val="00000A"/>
          <w:sz w:val="24"/>
          <w:szCs w:val="24"/>
          <w:highlight w:val="cyan"/>
        </w:rPr>
        <w:t>Economía, Hacienda, Finanzas y D</w:t>
      </w:r>
      <w:r>
        <w:rPr>
          <w:rFonts w:eastAsia="Times New Roman" w:cs="Times New Roman" w:ascii="Times New Roman" w:hAnsi="Times New Roman"/>
          <w:color w:val="00000A"/>
          <w:sz w:val="24"/>
          <w:szCs w:val="24"/>
          <w:highlight w:val="white"/>
        </w:rPr>
        <w:t>esarrollo Económico y de Gobierno y Legales.</w:t>
      </w:r>
      <w:r>
        <w:rPr>
          <w:rFonts w:eastAsia="Times New Roman" w:cs="Times New Roman" w:ascii="Times New Roman" w:hAnsi="Times New Roman"/>
          <w:sz w:val="24"/>
          <w:szCs w:val="24"/>
          <w:highlight w:val="green"/>
        </w:rPr>
        <w:t>O-22-3330. Acta 1162/22 del 11/08/22.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529/22</w:t>
      </w:r>
      <w:r>
        <w:rPr>
          <w:rFonts w:eastAsia="Times New Roman" w:cs="Times New Roman" w:ascii="Times New Roman" w:hAnsi="Times New Roman"/>
          <w:color w:val="00000A"/>
          <w:sz w:val="24"/>
          <w:szCs w:val="24"/>
          <w:highlight w:val="white"/>
        </w:rPr>
        <w:t>: "Modifica Anexo I ordenanza 1747-CM-07. Asigna denominación a calle barrio Valle Azul". Autores: Concejales Claudia Torres, Natalia Almonacid, Gerardo Ávila, Norma Taboada y Carlos Sánchez y Puente (JSRN). Iniciativa: Barrio Valle Azul. Colaboradora: Directora de Catastro Municipal, Beatriz Sánchez. Se gira a Asesoría Letrada y a la comisión d</w:t>
      </w:r>
      <w:r>
        <w:rPr>
          <w:rFonts w:eastAsia="Times New Roman" w:cs="Times New Roman" w:ascii="Times New Roman" w:hAnsi="Times New Roman"/>
          <w:color w:val="00000A"/>
          <w:sz w:val="24"/>
          <w:szCs w:val="24"/>
          <w:highlight w:val="cyan"/>
        </w:rPr>
        <w:t>e Gobierno y Legales.</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sz w:val="24"/>
          <w:szCs w:val="24"/>
          <w:highlight w:val="green"/>
        </w:rPr>
        <w:t>O-22-3331. Acta 1162/22 del 11/08/22.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530/22</w:t>
      </w:r>
      <w:r>
        <w:rPr>
          <w:rFonts w:eastAsia="Times New Roman" w:cs="Times New Roman" w:ascii="Times New Roman" w:hAnsi="Times New Roman"/>
          <w:color w:val="00000A"/>
          <w:sz w:val="24"/>
          <w:szCs w:val="24"/>
          <w:highlight w:val="white"/>
        </w:rPr>
        <w:t>: "Se declara de interés municipal la trayectoria del programa televisivo</w:t>
      </w:r>
      <w:r>
        <w:rPr>
          <w:rFonts w:eastAsia="Times New Roman" w:cs="Times New Roman" w:ascii="Times New Roman" w:hAnsi="Times New Roman"/>
          <w:i/>
          <w:color w:val="00000A"/>
          <w:sz w:val="24"/>
          <w:szCs w:val="24"/>
          <w:highlight w:val="white"/>
        </w:rPr>
        <w:t xml:space="preserve"> Ecos del Parque TV". </w:t>
      </w:r>
      <w:r>
        <w:rPr>
          <w:rFonts w:eastAsia="Times New Roman" w:cs="Times New Roman" w:ascii="Times New Roman" w:hAnsi="Times New Roman"/>
          <w:color w:val="00000A"/>
          <w:sz w:val="24"/>
          <w:szCs w:val="24"/>
          <w:highlight w:val="white"/>
        </w:rPr>
        <w:t>Autores: Comisión Legislativa: concejales Marcelo Casas, Roxana Ferreyra (FdT); Carlos Sánchez y Puente (JSRN) y Gerardo Del Río (PUL). Sobre tablas.</w:t>
      </w:r>
      <w:r>
        <w:rPr>
          <w:rFonts w:eastAsia="Times New Roman" w:cs="Times New Roman" w:ascii="Times New Roman" w:hAnsi="Times New Roman"/>
          <w:color w:val="00000A"/>
          <w:sz w:val="24"/>
          <w:szCs w:val="24"/>
          <w:highlight w:val="green"/>
        </w:rPr>
        <w:t xml:space="preserve"> D-22-2843. Acta 1161/22 del 7/7/22.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531/22</w:t>
      </w:r>
      <w:r>
        <w:rPr>
          <w:rFonts w:eastAsia="Times New Roman" w:cs="Times New Roman" w:ascii="Times New Roman" w:hAnsi="Times New Roman"/>
          <w:color w:val="00000A"/>
          <w:sz w:val="24"/>
          <w:szCs w:val="24"/>
          <w:highlight w:val="white"/>
        </w:rPr>
        <w:t>: "Se acepta donación centro de diagnóstico móvil para Subsecretaría de Protección Civil". Autor: Intendente Municipal, Gustavo Gennuso. Colaboradora: Jefa de Gabinete, Marcela González Abdala. Sobre tablas.</w:t>
      </w:r>
      <w:r>
        <w:rPr>
          <w:rFonts w:eastAsia="Times New Roman" w:cs="Times New Roman" w:ascii="Times New Roman" w:hAnsi="Times New Roman"/>
          <w:color w:val="00000A"/>
          <w:sz w:val="24"/>
          <w:szCs w:val="24"/>
          <w:highlight w:val="green"/>
        </w:rPr>
        <w:t xml:space="preserve"> O-22-3326. Acta 1161/22 del 7/7/22.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532/22</w:t>
      </w:r>
      <w:r>
        <w:rPr>
          <w:rFonts w:eastAsia="Times New Roman" w:cs="Times New Roman" w:ascii="Times New Roman" w:hAnsi="Times New Roman"/>
          <w:color w:val="00000A"/>
          <w:sz w:val="24"/>
          <w:szCs w:val="24"/>
          <w:highlight w:val="white"/>
        </w:rPr>
        <w:t>: "Se declara de interés municipal el Congreso Internacional IAL-IPA 2022,</w:t>
      </w:r>
      <w:r>
        <w:rPr>
          <w:rFonts w:eastAsia="Times New Roman" w:cs="Times New Roman" w:ascii="Times New Roman" w:hAnsi="Times New Roman"/>
          <w:color w:val="202124"/>
          <w:sz w:val="24"/>
          <w:szCs w:val="24"/>
          <w:highlight w:val="white"/>
        </w:rPr>
        <w:t xml:space="preserve"> </w:t>
      </w:r>
      <w:r>
        <w:rPr>
          <w:rFonts w:eastAsia="Times New Roman" w:cs="Times New Roman" w:ascii="Times New Roman" w:hAnsi="Times New Roman"/>
          <w:i/>
          <w:color w:val="202124"/>
          <w:sz w:val="24"/>
          <w:szCs w:val="24"/>
          <w:highlight w:val="white"/>
        </w:rPr>
        <w:t>Lagos, memorias del territorio</w:t>
      </w:r>
      <w:r>
        <w:rPr>
          <w:rFonts w:eastAsia="Times New Roman" w:cs="Times New Roman" w:ascii="Times New Roman" w:hAnsi="Times New Roman"/>
          <w:color w:val="202124"/>
          <w:sz w:val="24"/>
          <w:szCs w:val="24"/>
          <w:highlight w:val="white"/>
        </w:rPr>
        <w:t xml:space="preserve">". Autores: </w:t>
      </w:r>
      <w:r>
        <w:rPr>
          <w:rFonts w:eastAsia="Times New Roman" w:cs="Times New Roman" w:ascii="Times New Roman" w:hAnsi="Times New Roman"/>
          <w:sz w:val="24"/>
          <w:szCs w:val="24"/>
          <w:highlight w:val="white"/>
        </w:rPr>
        <w:t>Concejales Carlos Sánchez y Puente, Natalia Almonacid, Claudia Torres, Norma Taboada y Gerardo Ávila (JSRN). Sobre tablas</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color w:val="00000A"/>
          <w:sz w:val="24"/>
          <w:szCs w:val="24"/>
          <w:highlight w:val="green"/>
        </w:rPr>
        <w:t xml:space="preserve"> D-22-2844. Acta 1161/22 del 7/7/22.</w:t>
      </w:r>
    </w:p>
    <w:p>
      <w:pPr>
        <w:pStyle w:val="LOnormal"/>
        <w:shd w:fill="FFFFFF" w:val="clear"/>
        <w:spacing w:lineRule="auto" w:line="252" w:before="240" w:after="0"/>
        <w:jc w:val="both"/>
        <w:rPr/>
      </w:pPr>
      <w:r>
        <w:rPr>
          <w:rFonts w:eastAsia="Times New Roman" w:cs="Times New Roman" w:ascii="Times New Roman" w:hAnsi="Times New Roman"/>
          <w:sz w:val="24"/>
          <w:szCs w:val="24"/>
          <w:highlight w:val="white"/>
          <w:u w:val="single"/>
        </w:rPr>
        <w:t>Proyecto de ordenanza 533/22</w:t>
      </w:r>
      <w:r>
        <w:rPr>
          <w:rFonts w:eastAsia="Times New Roman" w:cs="Times New Roman" w:ascii="Times New Roman" w:hAnsi="Times New Roman"/>
          <w:sz w:val="24"/>
          <w:szCs w:val="24"/>
          <w:highlight w:val="white"/>
        </w:rPr>
        <w:t xml:space="preserve">: "Se abroga la ordenanza 342-CM-94". Autores: Concejales Julieta Wallace, Marcelo Casas y Roxana Ferreyra (FdT). Se gira 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w:t>
      </w:r>
      <w:r>
        <w:rPr>
          <w:rFonts w:eastAsia="Times New Roman" w:cs="Times New Roman" w:ascii="Times New Roman" w:hAnsi="Times New Roman"/>
          <w:color w:val="00000A"/>
          <w:sz w:val="24"/>
          <w:szCs w:val="24"/>
          <w:highlight w:val="green"/>
        </w:rPr>
        <w:t>O-22-3334. Acta 1163/22 del 1/9/22.</w:t>
      </w:r>
    </w:p>
    <w:p>
      <w:pPr>
        <w:pStyle w:val="LOnormal"/>
        <w:shd w:fill="FFFFFF" w:val="clear"/>
        <w:spacing w:lineRule="auto" w:line="252" w:before="240" w:after="0"/>
        <w:jc w:val="both"/>
        <w:rPr/>
      </w:pPr>
      <w:r>
        <w:rPr>
          <w:rFonts w:eastAsia="Times New Roman" w:cs="Times New Roman" w:ascii="Times New Roman" w:hAnsi="Times New Roman"/>
          <w:sz w:val="24"/>
          <w:szCs w:val="24"/>
          <w:highlight w:val="white"/>
          <w:u w:val="single"/>
        </w:rPr>
        <w:t>Proyecto de declaración 534/22</w:t>
      </w:r>
      <w:r>
        <w:rPr>
          <w:rFonts w:eastAsia="Times New Roman" w:cs="Times New Roman" w:ascii="Times New Roman" w:hAnsi="Times New Roman"/>
          <w:sz w:val="24"/>
          <w:szCs w:val="24"/>
          <w:highlight w:val="white"/>
        </w:rPr>
        <w:t xml:space="preserve">: "Se declara de interés municipal las XVI Jornadas Nacionales de Mastología". Autores: Concejales Gerardo Ávila, Natalia Almonacid, Norma Taboada, Claudia Torres y Carlos Sánchez y Puente (JSRN). Iniciativa: Sociedad de Medicina por Imágenes y Terapia Radiante de Río Negro y Neuquén (SOMIT). Sobre tablas. </w:t>
      </w:r>
      <w:r>
        <w:rPr>
          <w:rFonts w:eastAsia="Times New Roman" w:cs="Times New Roman" w:ascii="Times New Roman" w:hAnsi="Times New Roman"/>
          <w:color w:val="00000A"/>
          <w:sz w:val="24"/>
          <w:szCs w:val="24"/>
          <w:highlight w:val="green"/>
        </w:rPr>
        <w:t>D-22-2846. Acta 1161/22 del 7/7/22.</w:t>
      </w:r>
    </w:p>
    <w:p>
      <w:pPr>
        <w:pStyle w:val="LOnormal"/>
        <w:shd w:fill="FFFFFF" w:val="clear"/>
        <w:spacing w:lineRule="auto" w:line="252" w:before="240" w:after="0"/>
        <w:jc w:val="both"/>
        <w:rPr/>
      </w:pPr>
      <w:r>
        <w:rPr>
          <w:rFonts w:eastAsia="Times New Roman" w:cs="Times New Roman" w:ascii="Times New Roman" w:hAnsi="Times New Roman"/>
          <w:sz w:val="24"/>
          <w:szCs w:val="24"/>
          <w:highlight w:val="white"/>
          <w:u w:val="single"/>
        </w:rPr>
        <w:t>Proyecto de ordenanza 535/22</w:t>
      </w:r>
      <w:r>
        <w:rPr>
          <w:rFonts w:eastAsia="Times New Roman" w:cs="Times New Roman" w:ascii="Times New Roman" w:hAnsi="Times New Roman"/>
          <w:sz w:val="24"/>
          <w:szCs w:val="24"/>
          <w:highlight w:val="white"/>
        </w:rPr>
        <w:t xml:space="preserve">: "Modifica anexo I ordenanza 1747-CM-07. Asigna denominación a calles de Quimey Ruca I y II, y 121 Viviendas". Autores: Concejales Natalia Almonacid, Carlos Sánchez y Puente, Norma Taboada, Gerardo Ávila </w:t>
      </w:r>
      <w:r>
        <w:rPr>
          <w:rFonts w:eastAsia="Times New Roman" w:cs="Times New Roman" w:ascii="Times New Roman" w:hAnsi="Times New Roman"/>
          <w:sz w:val="24"/>
          <w:szCs w:val="24"/>
          <w:highlight w:val="cyan"/>
        </w:rPr>
        <w:t>y Claudia Torres (JSRN). Se gira a Asesoría Letrada y a la comisión de</w:t>
      </w:r>
      <w:r>
        <w:rPr>
          <w:rFonts w:eastAsia="Times New Roman" w:cs="Times New Roman" w:ascii="Times New Roman" w:hAnsi="Times New Roman"/>
          <w:sz w:val="24"/>
          <w:szCs w:val="24"/>
          <w:highlight w:val="white"/>
        </w:rPr>
        <w:t xml:space="preserve"> Gobierno y Legales.</w:t>
      </w:r>
      <w:r>
        <w:rPr>
          <w:rFonts w:eastAsia="Times New Roman" w:cs="Times New Roman" w:ascii="Times New Roman" w:hAnsi="Times New Roman"/>
          <w:sz w:val="24"/>
          <w:szCs w:val="24"/>
          <w:highlight w:val="green"/>
        </w:rPr>
        <w:t>O-22-3332. Acta 1162/22 del 11/08/22.</w:t>
      </w:r>
    </w:p>
    <w:p>
      <w:pPr>
        <w:pStyle w:val="LOnormal"/>
        <w:shd w:fill="FFFFFF" w:val="clear"/>
        <w:spacing w:lineRule="auto" w:line="252" w:before="240" w:after="0"/>
        <w:jc w:val="both"/>
        <w:rPr/>
      </w:pPr>
      <w:r>
        <w:rPr>
          <w:rFonts w:eastAsia="Times New Roman" w:cs="Times New Roman" w:ascii="Times New Roman" w:hAnsi="Times New Roman"/>
          <w:sz w:val="24"/>
          <w:szCs w:val="24"/>
          <w:highlight w:val="white"/>
          <w:u w:val="single"/>
        </w:rPr>
        <w:t>Proyecto de ordenanza 536/22</w:t>
      </w:r>
      <w:r>
        <w:rPr>
          <w:rFonts w:eastAsia="Times New Roman" w:cs="Times New Roman" w:ascii="Times New Roman" w:hAnsi="Times New Roman"/>
          <w:sz w:val="24"/>
          <w:szCs w:val="24"/>
          <w:highlight w:val="white"/>
        </w:rPr>
        <w:t xml:space="preserve">: "Se amplía presupuesto 2022. Proyección presupuestaria". Autor: Intendente Municipal, Gustavo Gennuso. Colaboradores: Jefa de Gabinete, Marcela González Abdala y Secretario de Hacienda, Diego Quintana. Se gira a Asesoría Letrada y a las comisiones de </w:t>
      </w:r>
      <w:r>
        <w:rPr>
          <w:rFonts w:eastAsia="Times New Roman" w:cs="Times New Roman" w:ascii="Times New Roman" w:hAnsi="Times New Roman"/>
          <w:sz w:val="24"/>
          <w:szCs w:val="24"/>
          <w:highlight w:val="cyan"/>
        </w:rPr>
        <w:t>Economía, Hacienda, Finanzas y Desar</w:t>
      </w:r>
      <w:r>
        <w:rPr>
          <w:rFonts w:eastAsia="Times New Roman" w:cs="Times New Roman" w:ascii="Times New Roman" w:hAnsi="Times New Roman"/>
          <w:sz w:val="24"/>
          <w:szCs w:val="24"/>
          <w:highlight w:val="white"/>
        </w:rPr>
        <w:t>rollo Económico y de Gobierno y Legales. Con preferencia 1ª Sesión.</w:t>
      </w:r>
      <w:r>
        <w:rPr>
          <w:rFonts w:eastAsia="Times New Roman" w:cs="Times New Roman" w:ascii="Times New Roman" w:hAnsi="Times New Roman"/>
          <w:sz w:val="24"/>
          <w:szCs w:val="24"/>
          <w:highlight w:val="green"/>
        </w:rPr>
        <w:t xml:space="preserve"> O-22-3327. Acta 1162/22 del 11/08/22.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537/22</w:t>
      </w:r>
      <w:r>
        <w:rPr>
          <w:rFonts w:eastAsia="Times New Roman" w:cs="Times New Roman" w:ascii="Times New Roman" w:hAnsi="Times New Roman"/>
          <w:sz w:val="24"/>
          <w:szCs w:val="24"/>
          <w:highlight w:val="white"/>
        </w:rPr>
        <w:t xml:space="preserve">: "Se declara de interés municipal el libro </w:t>
      </w:r>
      <w:r>
        <w:rPr>
          <w:rFonts w:eastAsia="Times New Roman" w:cs="Times New Roman" w:ascii="Times New Roman" w:hAnsi="Times New Roman"/>
          <w:i/>
          <w:sz w:val="24"/>
          <w:szCs w:val="24"/>
          <w:highlight w:val="white"/>
        </w:rPr>
        <w:t>Historia del SOYEM".</w:t>
      </w:r>
      <w:r>
        <w:rPr>
          <w:rFonts w:eastAsia="Times New Roman" w:cs="Times New Roman" w:ascii="Times New Roman" w:hAnsi="Times New Roman"/>
          <w:sz w:val="24"/>
          <w:szCs w:val="24"/>
          <w:highlight w:val="white"/>
        </w:rPr>
        <w:t xml:space="preserve"> Autores: Concejales Marcelo Casas, Julieta Wallace y Roxana Ferreyra (FdT). Iniciativa: Germán González. Sobre tablas.</w:t>
      </w:r>
      <w:r>
        <w:rPr>
          <w:rFonts w:eastAsia="Times New Roman" w:cs="Times New Roman" w:ascii="Times New Roman" w:hAnsi="Times New Roman"/>
          <w:sz w:val="24"/>
          <w:szCs w:val="24"/>
          <w:highlight w:val="green"/>
        </w:rPr>
        <w:t>D-22-2847. Acta 1162/22 del 11/08/22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538/2</w:t>
      </w:r>
      <w:r>
        <w:rPr>
          <w:rFonts w:eastAsia="Times New Roman" w:cs="Times New Roman" w:ascii="Times New Roman" w:hAnsi="Times New Roman"/>
          <w:sz w:val="24"/>
          <w:szCs w:val="24"/>
          <w:highlight w:val="white"/>
        </w:rPr>
        <w:t>2: "Aceptar donación de inmueble. Afectar a dominio público con destino a espacio verde". Autores: Concejales Julieta Wallace, Marcelo Casas y Roxana Ferreyra (FdT). Iniciativa: Junta vecinal Villa Lago Gutiérrez. Se gira a</w:t>
      </w:r>
      <w:r>
        <w:rPr>
          <w:rFonts w:eastAsia="Times New Roman" w:cs="Times New Roman" w:ascii="Times New Roman" w:hAnsi="Times New Roman"/>
          <w:sz w:val="24"/>
          <w:szCs w:val="24"/>
        </w:rPr>
        <w:t xml:space="preserve"> Asesoría Letrada </w:t>
      </w:r>
      <w:r>
        <w:rPr>
          <w:rFonts w:eastAsia="Times New Roman" w:cs="Times New Roman" w:ascii="Times New Roman" w:hAnsi="Times New Roman"/>
          <w:sz w:val="24"/>
          <w:szCs w:val="24"/>
          <w:highlight w:val="white"/>
        </w:rPr>
        <w:t xml:space="preserve">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539/22</w:t>
      </w:r>
      <w:r>
        <w:rPr>
          <w:rFonts w:eastAsia="Times New Roman" w:cs="Times New Roman" w:ascii="Times New Roman" w:hAnsi="Times New Roman"/>
          <w:sz w:val="24"/>
          <w:szCs w:val="24"/>
          <w:highlight w:val="white"/>
        </w:rPr>
        <w:t>: "Modifica ordenanza 502-CM-95". Autores: Concejales Julieta Wallace, Marcelo Casas y Roxana Ferreyra (FdT). Se gira a Asesoría Letrada y a la comisión de</w:t>
      </w:r>
      <w:r>
        <w:rPr>
          <w:rFonts w:eastAsia="Times New Roman" w:cs="Times New Roman" w:ascii="Times New Roman" w:hAnsi="Times New Roman"/>
          <w:sz w:val="24"/>
          <w:szCs w:val="24"/>
          <w:highlight w:val="cyan"/>
        </w:rPr>
        <w:t xml:space="preserve"> Gobierno y Legales. </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FF0000"/>
          <w:sz w:val="24"/>
          <w:szCs w:val="24"/>
          <w:highlight w:val="white"/>
        </w:rPr>
        <w:t>Rechazado  Acta 1173/23 del 27 de abril de 2023.</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540/22</w:t>
      </w:r>
      <w:r>
        <w:rPr>
          <w:rFonts w:eastAsia="Times New Roman" w:cs="Times New Roman" w:ascii="Times New Roman" w:hAnsi="Times New Roman"/>
          <w:sz w:val="24"/>
          <w:szCs w:val="24"/>
          <w:highlight w:val="white"/>
        </w:rPr>
        <w:t xml:space="preserve">: "Se declara de interés municipal la </w:t>
      </w:r>
      <w:r>
        <w:rPr>
          <w:rFonts w:eastAsia="Times New Roman" w:cs="Times New Roman" w:ascii="Times New Roman" w:hAnsi="Times New Roman"/>
          <w:i/>
          <w:sz w:val="24"/>
          <w:szCs w:val="24"/>
          <w:highlight w:val="white"/>
        </w:rPr>
        <w:t>5</w:t>
      </w:r>
      <w:r>
        <w:rPr>
          <w:rFonts w:eastAsia="Times New Roman" w:cs="Times New Roman" w:ascii="Times New Roman" w:hAnsi="Times New Roman"/>
          <w:i/>
          <w:sz w:val="24"/>
          <w:szCs w:val="24"/>
          <w:highlight w:val="white"/>
          <w:vertAlign w:val="superscript"/>
        </w:rPr>
        <w:t>a</w:t>
      </w:r>
      <w:r>
        <w:rPr>
          <w:rFonts w:eastAsia="Times New Roman" w:cs="Times New Roman" w:ascii="Times New Roman" w:hAnsi="Times New Roman"/>
          <w:i/>
          <w:sz w:val="24"/>
          <w:szCs w:val="24"/>
          <w:highlight w:val="white"/>
        </w:rPr>
        <w:t xml:space="preserve"> Muestra de Carreras de Educación Superior Pública</w:t>
      </w:r>
      <w:r>
        <w:rPr>
          <w:rFonts w:eastAsia="Times New Roman" w:cs="Times New Roman" w:ascii="Times New Roman" w:hAnsi="Times New Roman"/>
          <w:sz w:val="24"/>
          <w:szCs w:val="24"/>
          <w:highlight w:val="white"/>
        </w:rPr>
        <w:t>". Autores: Concejales Ariel Cárdenas (BxC) y Gerardo del Río (PUL). Sobre tablas.</w:t>
      </w:r>
      <w:r>
        <w:rPr>
          <w:rFonts w:eastAsia="Times New Roman" w:cs="Times New Roman" w:ascii="Times New Roman" w:hAnsi="Times New Roman"/>
          <w:sz w:val="24"/>
          <w:szCs w:val="24"/>
          <w:highlight w:val="green"/>
        </w:rPr>
        <w:t xml:space="preserve"> D-22-2848. Acta 1162/22 del 11/08/22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541/22</w:t>
      </w:r>
      <w:r>
        <w:rPr>
          <w:rFonts w:eastAsia="Times New Roman" w:cs="Times New Roman" w:ascii="Times New Roman" w:hAnsi="Times New Roman"/>
          <w:sz w:val="24"/>
          <w:szCs w:val="24"/>
          <w:highlight w:val="white"/>
        </w:rPr>
        <w:t xml:space="preserve">: "Se declara de interés municipal </w:t>
      </w:r>
      <w:r>
        <w:rPr>
          <w:rFonts w:eastAsia="Times New Roman" w:cs="Times New Roman" w:ascii="Times New Roman" w:hAnsi="Times New Roman"/>
          <w:i/>
          <w:sz w:val="24"/>
          <w:szCs w:val="24"/>
          <w:highlight w:val="white"/>
        </w:rPr>
        <w:t>Programa Valor en Bariloche de la Asociación Conciencia</w:t>
      </w:r>
      <w:r>
        <w:rPr>
          <w:rFonts w:eastAsia="Times New Roman" w:cs="Times New Roman" w:ascii="Times New Roman" w:hAnsi="Times New Roman"/>
          <w:sz w:val="24"/>
          <w:szCs w:val="24"/>
          <w:highlight w:val="white"/>
        </w:rPr>
        <w:t>". Autor: Concejal Ariel Cárdenas. Iniciativa: Asociación Conciencia Bariloche. Sobre tablas.</w:t>
      </w:r>
      <w:r>
        <w:rPr>
          <w:rFonts w:eastAsia="Times New Roman" w:cs="Times New Roman" w:ascii="Times New Roman" w:hAnsi="Times New Roman"/>
          <w:sz w:val="24"/>
          <w:szCs w:val="24"/>
          <w:highlight w:val="green"/>
        </w:rPr>
        <w:t xml:space="preserve"> D-22-2849. Acta 1162/22 del 11/08/22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542/22:</w:t>
      </w:r>
      <w:r>
        <w:rPr>
          <w:rFonts w:eastAsia="Times New Roman" w:cs="Times New Roman" w:ascii="Times New Roman" w:hAnsi="Times New Roman"/>
          <w:sz w:val="24"/>
          <w:szCs w:val="24"/>
          <w:highlight w:val="white"/>
        </w:rPr>
        <w:t xml:space="preserve"> "Espacios públicos accesibles. Rediseño y adecuación de los espacio públicos de nuestra ciudad. Modifica ordenanza 2425-CM-13". Autores: Concejales Roxana Ferreyra, Julieta Wallace y Marcelo Casas (FdT). Se gira a </w:t>
      </w:r>
      <w:r>
        <w:rPr>
          <w:rFonts w:eastAsia="Times New Roman" w:cs="Times New Roman" w:ascii="Times New Roman" w:hAnsi="Times New Roman"/>
          <w:sz w:val="24"/>
          <w:szCs w:val="24"/>
        </w:rPr>
        <w:t xml:space="preserve">Asesoría Letrada </w:t>
      </w:r>
      <w:r>
        <w:rPr>
          <w:rFonts w:eastAsia="Times New Roman" w:cs="Times New Roman" w:ascii="Times New Roman" w:hAnsi="Times New Roman"/>
          <w:sz w:val="24"/>
          <w:szCs w:val="24"/>
          <w:highlight w:val="white"/>
        </w:rPr>
        <w:t xml:space="preserve">y a las comisiones de </w:t>
      </w:r>
      <w:r>
        <w:rPr>
          <w:rFonts w:eastAsia="Times New Roman" w:cs="Times New Roman" w:ascii="Times New Roman" w:hAnsi="Times New Roman"/>
          <w:sz w:val="24"/>
          <w:szCs w:val="24"/>
        </w:rPr>
        <w:t xml:space="preserve">Servicios, Tránsito y Transporte </w:t>
      </w:r>
      <w:r>
        <w:rPr>
          <w:rFonts w:eastAsia="Times New Roman" w:cs="Times New Roman" w:ascii="Times New Roman" w:hAnsi="Times New Roman"/>
          <w:sz w:val="24"/>
          <w:szCs w:val="24"/>
          <w:highlight w:val="white"/>
        </w:rPr>
        <w:t xml:space="preserve">y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green"/>
        </w:rPr>
        <w:t xml:space="preserve"> O-23-3395. Acta 1176/23 del 6/7/23.</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comunicación 543/22</w:t>
      </w:r>
      <w:r>
        <w:rPr>
          <w:rFonts w:eastAsia="Times New Roman" w:cs="Times New Roman" w:ascii="Times New Roman" w:hAnsi="Times New Roman"/>
          <w:sz w:val="24"/>
          <w:szCs w:val="24"/>
          <w:highlight w:val="white"/>
        </w:rPr>
        <w:t xml:space="preserve">: "El Concejo expresa su preocupación por la prestación deficiente del suministro de gas por parte de la empresa Camuzzi Gas del Sur. Solicita medidas a la empresa Camuzzi Gas del Sur". Autor: Concejal Pablo Chamatrópulos (Podemos Bariloche). Sobre tablas. </w:t>
      </w:r>
      <w:r>
        <w:rPr>
          <w:rFonts w:eastAsia="Times New Roman" w:cs="Times New Roman" w:ascii="Times New Roman" w:hAnsi="Times New Roman"/>
          <w:sz w:val="24"/>
          <w:szCs w:val="24"/>
          <w:highlight w:val="green"/>
        </w:rPr>
        <w:t>C-22-1091. Acta 1162/22 del 11/28/22.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544/22</w:t>
      </w:r>
      <w:r>
        <w:rPr>
          <w:rFonts w:eastAsia="Times New Roman" w:cs="Times New Roman" w:ascii="Times New Roman" w:hAnsi="Times New Roman"/>
          <w:sz w:val="24"/>
          <w:szCs w:val="24"/>
          <w:highlight w:val="white"/>
        </w:rPr>
        <w:t xml:space="preserve">: "Proyecto de derogación ordenanza 502-CM-95". Autor: Concejal Pablo Chamatrópulos (Podemos Bariloche). Se gira a Asesoría Letrada 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FF0000"/>
          <w:sz w:val="24"/>
          <w:szCs w:val="24"/>
          <w:highlight w:val="white"/>
        </w:rPr>
        <w:t>Rechazado  Acta 1173/23 del 27 de abril de 2023.</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545/22</w:t>
      </w:r>
      <w:r>
        <w:rPr>
          <w:rFonts w:eastAsia="Times New Roman" w:cs="Times New Roman" w:ascii="Times New Roman" w:hAnsi="Times New Roman"/>
          <w:sz w:val="24"/>
          <w:szCs w:val="24"/>
          <w:highlight w:val="white"/>
        </w:rPr>
        <w:t xml:space="preserve">: "Se desafecta dominio público inmueble 19-1-P-314-01-A. Se afecta dominio privado". Autor: Intendente Municipal Gustavo Gennuso. Colaboradoras: Jefa de Gabinete, Marcela González Abdala; Secretaria de Ambiente y Desarrollo Urbano, Viviana Gelain y Subsecretaria de Políticas Sociales, Paula Barberis. Se gira 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las comisiones de Obras y Planeamiento y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color w:val="00000A"/>
          <w:sz w:val="24"/>
          <w:szCs w:val="24"/>
          <w:highlight w:val="green"/>
        </w:rPr>
        <w:t xml:space="preserve">O-22-3348. Acta 1167/22 del 1/12/22. </w:t>
      </w:r>
      <w:r>
        <w:rPr>
          <w:rFonts w:eastAsia="Times New Roman" w:cs="Times New Roman" w:ascii="Times New Roman" w:hAnsi="Times New Roman"/>
          <w:color w:val="00000A"/>
          <w:sz w:val="24"/>
          <w:szCs w:val="24"/>
          <w:highlight w:val="white"/>
        </w:rPr>
        <w:t>(CDI - Gimnasio Nº5)</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546/22</w:t>
      </w:r>
      <w:r>
        <w:rPr>
          <w:rFonts w:eastAsia="Times New Roman" w:cs="Times New Roman" w:ascii="Times New Roman" w:hAnsi="Times New Roman"/>
          <w:sz w:val="24"/>
          <w:szCs w:val="24"/>
          <w:highlight w:val="white"/>
        </w:rPr>
        <w:t xml:space="preserve">: "Declara de interés municipal </w:t>
      </w:r>
      <w:r>
        <w:rPr>
          <w:rFonts w:eastAsia="Times New Roman" w:cs="Times New Roman" w:ascii="Times New Roman" w:hAnsi="Times New Roman"/>
          <w:i/>
          <w:sz w:val="24"/>
          <w:szCs w:val="24"/>
          <w:highlight w:val="white"/>
        </w:rPr>
        <w:t>Primer Congreso Patagónico de Cáncer Bucal</w:t>
      </w:r>
      <w:r>
        <w:rPr>
          <w:rFonts w:eastAsia="Times New Roman" w:cs="Times New Roman" w:ascii="Times New Roman" w:hAnsi="Times New Roman"/>
          <w:sz w:val="24"/>
          <w:szCs w:val="24"/>
          <w:highlight w:val="white"/>
        </w:rPr>
        <w:t>". Autores: Concejales Natalia Almonacid, Carlos Sánchez y Puente, Claudia Torres, Gerardo Ávila y Norma Taboada (JSRN). Sobre tablas</w:t>
      </w:r>
      <w:r>
        <w:rPr>
          <w:rFonts w:eastAsia="Times New Roman" w:cs="Times New Roman" w:ascii="Times New Roman" w:hAnsi="Times New Roman"/>
          <w:sz w:val="24"/>
          <w:szCs w:val="24"/>
          <w:highlight w:val="green"/>
        </w:rPr>
        <w:t>. D-22-2852. Acta 1162/22 del 11/08/22.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547/22</w:t>
      </w:r>
      <w:r>
        <w:rPr>
          <w:rFonts w:eastAsia="Times New Roman" w:cs="Times New Roman" w:ascii="Times New Roman" w:hAnsi="Times New Roman"/>
          <w:sz w:val="24"/>
          <w:szCs w:val="24"/>
          <w:highlight w:val="white"/>
        </w:rPr>
        <w:t xml:space="preserve">: "Se declara de interés municipal las actividades de expresión artística </w:t>
      </w:r>
      <w:r>
        <w:rPr>
          <w:rFonts w:eastAsia="Times New Roman" w:cs="Times New Roman" w:ascii="Times New Roman" w:hAnsi="Times New Roman"/>
          <w:i/>
          <w:sz w:val="24"/>
          <w:szCs w:val="24"/>
          <w:highlight w:val="white"/>
        </w:rPr>
        <w:t>Aerografías Migra".</w:t>
      </w:r>
      <w:r>
        <w:rPr>
          <w:rFonts w:eastAsia="Times New Roman" w:cs="Times New Roman" w:ascii="Times New Roman" w:hAnsi="Times New Roman"/>
          <w:sz w:val="24"/>
          <w:szCs w:val="24"/>
          <w:highlight w:val="white"/>
        </w:rPr>
        <w:t xml:space="preserve"> Autores: Concejales Norma Taboada, Claudia Torres, Gerardo Ávila, Carlos Sánchez y Puente y Natalia Almonacid (JSRN). Iniciativa: Aerografías Migra. Sobre tablas.</w:t>
      </w:r>
      <w:r>
        <w:rPr>
          <w:rFonts w:eastAsia="Times New Roman" w:cs="Times New Roman" w:ascii="Times New Roman" w:hAnsi="Times New Roman"/>
          <w:sz w:val="24"/>
          <w:szCs w:val="24"/>
          <w:highlight w:val="green"/>
        </w:rPr>
        <w:t>. D-22-2850. Acta 1162/22 del 11/08/22.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548/22</w:t>
      </w:r>
      <w:r>
        <w:rPr>
          <w:rFonts w:eastAsia="Times New Roman" w:cs="Times New Roman" w:ascii="Times New Roman" w:hAnsi="Times New Roman"/>
          <w:sz w:val="24"/>
          <w:szCs w:val="24"/>
          <w:highlight w:val="white"/>
        </w:rPr>
        <w:t>: "Modifica ordenanza 1862-CM-08 SIMBOV". Autores: Concejales Gerardo Ávila (JSRN) y Ariel Cárdenas (BXC). Iniciativa: Directorio SIMBOV y Asociaciones Bomberos Voluntarios Bariloche Melipal, Campanario y Ruca Cura. Colaboradora: Rocío de Azkue. Se gira</w:t>
      </w:r>
      <w:r>
        <w:rPr>
          <w:rFonts w:eastAsia="Times New Roman" w:cs="Times New Roman" w:ascii="Times New Roman" w:hAnsi="Times New Roman"/>
          <w:sz w:val="24"/>
          <w:szCs w:val="24"/>
        </w:rPr>
        <w:t xml:space="preserve"> a Asesoría Letrada y a l</w:t>
      </w:r>
      <w:r>
        <w:rPr>
          <w:rFonts w:eastAsia="Times New Roman" w:cs="Times New Roman" w:ascii="Times New Roman" w:hAnsi="Times New Roman"/>
          <w:sz w:val="24"/>
          <w:szCs w:val="24"/>
          <w:highlight w:val="white"/>
        </w:rPr>
        <w:t>as comisiones de Economía, Hacienda, Finanzas y Desarrollo Económico y de</w:t>
      </w:r>
      <w:r>
        <w:rPr>
          <w:rFonts w:eastAsia="Times New Roman" w:cs="Times New Roman" w:ascii="Times New Roman" w:hAnsi="Times New Roman"/>
          <w:sz w:val="24"/>
          <w:szCs w:val="24"/>
          <w:highlight w:val="cyan"/>
        </w:rPr>
        <w:t xml:space="preserve"> Gobierno y Legales</w:t>
      </w:r>
      <w:r>
        <w:rPr>
          <w:rFonts w:eastAsia="Times New Roman" w:cs="Times New Roman" w:ascii="Times New Roman" w:hAnsi="Times New Roman"/>
          <w:sz w:val="24"/>
          <w:szCs w:val="24"/>
          <w:highlight w:val="white"/>
        </w:rPr>
        <w:t>.</w:t>
      </w:r>
      <w:r>
        <w:rPr>
          <w:rFonts w:eastAsia="Times New Roman" w:cs="Times New Roman" w:ascii="Times New Roman" w:hAnsi="Times New Roman"/>
          <w:sz w:val="24"/>
          <w:szCs w:val="24"/>
          <w:shd w:fill="FFD966" w:val="clear"/>
        </w:rPr>
        <w:t xml:space="preserve"> Con Preferencia 1ª Sesión.</w:t>
      </w:r>
      <w:r>
        <w:rPr>
          <w:rFonts w:eastAsia="Times New Roman" w:cs="Times New Roman" w:ascii="Times New Roman" w:hAnsi="Times New Roman"/>
          <w:color w:val="00000A"/>
          <w:sz w:val="24"/>
          <w:szCs w:val="24"/>
          <w:highlight w:val="green"/>
        </w:rPr>
        <w:t>O-22-3335. Acta 1163/22 del 1/9/22.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549/22</w:t>
      </w:r>
      <w:r>
        <w:rPr>
          <w:rFonts w:eastAsia="Times New Roman" w:cs="Times New Roman" w:ascii="Times New Roman" w:hAnsi="Times New Roman"/>
          <w:sz w:val="24"/>
          <w:szCs w:val="24"/>
          <w:highlight w:val="white"/>
        </w:rPr>
        <w:t>: "Incorpora Semana Lactancia Materna a la ordenanza 2033-CM-10". Autores: Concejales Claudia Torres, Carlos Sánchez y Puente, Norma Taboada, Gerardo Ávila y Natalia Almonacid (JSRN). Se gira a Asesoría Letrada y a la comisión de Gobierno y Legales</w:t>
      </w:r>
      <w:r>
        <w:rPr>
          <w:rFonts w:eastAsia="Times New Roman" w:cs="Times New Roman" w:ascii="Times New Roman" w:hAnsi="Times New Roman"/>
          <w:sz w:val="24"/>
          <w:szCs w:val="24"/>
          <w:highlight w:val="green"/>
        </w:rPr>
        <w:t>. O-22-3339. Acta 1164/22 del 6/10/22.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550/22</w:t>
      </w:r>
      <w:r>
        <w:rPr>
          <w:rFonts w:eastAsia="Times New Roman" w:cs="Times New Roman" w:ascii="Times New Roman" w:hAnsi="Times New Roman"/>
          <w:sz w:val="24"/>
          <w:szCs w:val="24"/>
          <w:highlight w:val="white"/>
        </w:rPr>
        <w:t xml:space="preserve">: "Procedimiento evaluación de impacto ambiental. Abroga ordenanza 217-C-89". Autores: Concejales Julieta Wallace, Marcelo Casas, Roxana Ferreyra (FdT). Se gira a Asesoría Letrada y a las </w:t>
      </w:r>
      <w:r>
        <w:rPr>
          <w:rFonts w:eastAsia="Times New Roman" w:cs="Times New Roman" w:ascii="Times New Roman" w:hAnsi="Times New Roman"/>
          <w:sz w:val="24"/>
          <w:szCs w:val="24"/>
        </w:rPr>
        <w:t>comisiones de Turismo y Medio Ambiente</w:t>
      </w:r>
      <w:r>
        <w:rPr>
          <w:rFonts w:eastAsia="Times New Roman" w:cs="Times New Roman" w:ascii="Times New Roman" w:hAnsi="Times New Roman"/>
          <w:sz w:val="24"/>
          <w:szCs w:val="24"/>
          <w:highlight w:val="white"/>
        </w:rPr>
        <w:t xml:space="preserve"> y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comunicación 551/22:</w:t>
      </w:r>
      <w:r>
        <w:rPr>
          <w:rFonts w:eastAsia="Times New Roman" w:cs="Times New Roman" w:ascii="Times New Roman" w:hAnsi="Times New Roman"/>
          <w:sz w:val="24"/>
          <w:szCs w:val="24"/>
          <w:highlight w:val="white"/>
        </w:rPr>
        <w:t xml:space="preserve"> "Se comunica al poder Ejecutivo Nacional reconocimiento y conformación mesa de diálogo". Autores: Comisión Legislativa: Concejales Natalia Almonacid, Carlos Sánchez y Puente (JSRN); Julieta Wallace (FdT), Pablo Chamatrópulos (Podemos Bariloche); Gerardo Del Río (PUL) y Ariel Cárdenas (BxC). </w:t>
      </w:r>
      <w:r>
        <w:rPr>
          <w:rFonts w:eastAsia="Times New Roman" w:cs="Times New Roman" w:ascii="Times New Roman" w:hAnsi="Times New Roman"/>
          <w:sz w:val="24"/>
          <w:szCs w:val="24"/>
          <w:highlight w:val="green"/>
        </w:rPr>
        <w:t>C-22-1090. Acta 1162/22 del 11/28/22.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552/22:</w:t>
      </w:r>
      <w:r>
        <w:rPr>
          <w:rFonts w:eastAsia="Times New Roman" w:cs="Times New Roman" w:ascii="Times New Roman" w:hAnsi="Times New Roman"/>
          <w:sz w:val="24"/>
          <w:szCs w:val="24"/>
          <w:highlight w:val="white"/>
        </w:rPr>
        <w:t xml:space="preserve"> "Se presta acuerdo llamado a licitación pública para </w:t>
      </w:r>
      <w:r>
        <w:rPr>
          <w:rFonts w:eastAsia="Times New Roman" w:cs="Times New Roman" w:ascii="Times New Roman" w:hAnsi="Times New Roman"/>
          <w:i/>
          <w:sz w:val="24"/>
          <w:szCs w:val="24"/>
          <w:highlight w:val="white"/>
        </w:rPr>
        <w:t>pick up</w:t>
      </w:r>
      <w:r>
        <w:rPr>
          <w:rFonts w:eastAsia="Times New Roman" w:cs="Times New Roman" w:ascii="Times New Roman" w:hAnsi="Times New Roman"/>
          <w:sz w:val="24"/>
          <w:szCs w:val="24"/>
          <w:highlight w:val="white"/>
        </w:rPr>
        <w:t xml:space="preserve"> 4x4 y minibús adaptado". Autor: Intendente Municipal, Gustavo Gennuso. Colaboradores: Vicejefa de Gabinete, Gabriela Rosemberg y Secretario de Servicios Públicos, Eduardo Garza. Sobre tablas.</w:t>
      </w:r>
      <w:r>
        <w:rPr>
          <w:rFonts w:eastAsia="Times New Roman" w:cs="Times New Roman" w:ascii="Times New Roman" w:hAnsi="Times New Roman"/>
          <w:color w:val="00000A"/>
          <w:sz w:val="24"/>
          <w:szCs w:val="24"/>
          <w:highlight w:val="green"/>
        </w:rPr>
        <w:t>O-22-3336. Acta 1163/22 del 1/9/22.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553/22</w:t>
      </w:r>
      <w:r>
        <w:rPr>
          <w:rFonts w:eastAsia="Times New Roman" w:cs="Times New Roman" w:ascii="Times New Roman" w:hAnsi="Times New Roman"/>
          <w:sz w:val="24"/>
          <w:szCs w:val="24"/>
          <w:highlight w:val="white"/>
        </w:rPr>
        <w:t>: "Desafecta dominio público calle Utte. Afecta dominio privado. Ratifica convenio acceso lago kilómetro 6". Autor: Intendente Municipal, Gustavo Gennuso. Colaboradoras: Vicejefa de Gabinete, Gabriela Rosemberg y Secretaria de Ambiente y Desarrollo Urbano, Viviana Gelain. Se gira a Asesoría Letrada y a las comisiones de</w:t>
      </w:r>
      <w:r>
        <w:rPr>
          <w:rFonts w:eastAsia="Times New Roman" w:cs="Times New Roman" w:ascii="Times New Roman" w:hAnsi="Times New Roman"/>
          <w:sz w:val="24"/>
          <w:szCs w:val="24"/>
          <w:highlight w:val="cyan"/>
        </w:rPr>
        <w:t xml:space="preserve"> Servicios, Tránsito y Transporte</w:t>
      </w:r>
      <w:r>
        <w:rPr>
          <w:rFonts w:eastAsia="Times New Roman" w:cs="Times New Roman" w:ascii="Times New Roman" w:hAnsi="Times New Roman"/>
          <w:sz w:val="24"/>
          <w:szCs w:val="24"/>
          <w:highlight w:val="white"/>
        </w:rPr>
        <w:t xml:space="preserve"> y de Gobierno y Legales.</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554/22</w:t>
      </w:r>
      <w:r>
        <w:rPr>
          <w:rFonts w:eastAsia="Times New Roman" w:cs="Times New Roman" w:ascii="Times New Roman" w:hAnsi="Times New Roman"/>
          <w:sz w:val="24"/>
          <w:szCs w:val="24"/>
          <w:highlight w:val="white"/>
        </w:rPr>
        <w:t>: "Se ratifica convenio. Amplía Presupuesto. Presta acuerdo licitación red cloacal Las Victorias". Autor: Intendente Municipal, Gustavo Gennuso. Colaboradoras: Vicejefa de Gabinete, Gabriela Rosemberg y Secretaria de Ambiente y Desarrollo Urbano, Viviana Gelain. Sobre tablas.</w:t>
      </w:r>
      <w:r>
        <w:rPr>
          <w:rFonts w:eastAsia="Times New Roman" w:cs="Times New Roman" w:ascii="Times New Roman" w:hAnsi="Times New Roman"/>
          <w:color w:val="00000A"/>
          <w:sz w:val="24"/>
          <w:szCs w:val="24"/>
          <w:highlight w:val="green"/>
        </w:rPr>
        <w:t>O-22-3337. Acta 1163/22 del 1/9/22.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555/22</w:t>
      </w:r>
      <w:r>
        <w:rPr>
          <w:rFonts w:eastAsia="Times New Roman" w:cs="Times New Roman" w:ascii="Times New Roman" w:hAnsi="Times New Roman"/>
          <w:sz w:val="24"/>
          <w:szCs w:val="24"/>
          <w:highlight w:val="white"/>
        </w:rPr>
        <w:t>: "Se crea el Centro de Formación y Producción Municipal. Se abroga ordenanza 3105-CM-19". Autor: Intendente Municipal, Gustavo Gennuso. Colaboradoras: Vicejefa de Gabinete, Gabriela Rosemberg; Secretaria de Producción, Innovación y Empleo, María Eugenia Ordoñez y Jefa del Departamento de Capacitación y Formación para la Empleabilidad de la Dirección de Trabajo, Teresita Leonfanti. Se gira a Asesoría Letrada y a la comisión de</w:t>
      </w:r>
      <w:r>
        <w:rPr>
          <w:rFonts w:eastAsia="Times New Roman" w:cs="Times New Roman" w:ascii="Times New Roman" w:hAnsi="Times New Roman"/>
          <w:sz w:val="24"/>
          <w:szCs w:val="24"/>
          <w:highlight w:val="cyan"/>
        </w:rPr>
        <w:t xml:space="preserve"> Gobierno y Legales.</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comunicación 556/22</w:t>
      </w:r>
      <w:r>
        <w:rPr>
          <w:rFonts w:eastAsia="Times New Roman" w:cs="Times New Roman" w:ascii="Times New Roman" w:hAnsi="Times New Roman"/>
          <w:sz w:val="24"/>
          <w:szCs w:val="24"/>
          <w:highlight w:val="white"/>
        </w:rPr>
        <w:t xml:space="preserve">: "Comunica a Legislatura de Río Negro baneplácito por tratamiento proyecto </w:t>
      </w:r>
      <w:r>
        <w:rPr>
          <w:rFonts w:eastAsia="Times New Roman" w:cs="Times New Roman" w:ascii="Times New Roman" w:hAnsi="Times New Roman"/>
          <w:i/>
          <w:sz w:val="24"/>
          <w:szCs w:val="24"/>
          <w:highlight w:val="white"/>
        </w:rPr>
        <w:t>Día del Síndrome de Cornelia de Lange</w:t>
      </w:r>
      <w:r>
        <w:rPr>
          <w:rFonts w:eastAsia="Times New Roman" w:cs="Times New Roman" w:ascii="Times New Roman" w:hAnsi="Times New Roman"/>
          <w:sz w:val="24"/>
          <w:szCs w:val="24"/>
          <w:highlight w:val="white"/>
        </w:rPr>
        <w:t>". Autores: Concejales Roxana Ferreyra, Marcelo Casas y Julieta Wallace (FdT). Sobre tablas.</w:t>
      </w:r>
      <w:r>
        <w:rPr>
          <w:rFonts w:eastAsia="Times New Roman" w:cs="Times New Roman" w:ascii="Times New Roman" w:hAnsi="Times New Roman"/>
          <w:sz w:val="24"/>
          <w:szCs w:val="24"/>
          <w:highlight w:val="green"/>
        </w:rPr>
        <w:t xml:space="preserve"> C-22-1092. Acta 1163/22 del 1/9/22.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557/22</w:t>
      </w:r>
      <w:r>
        <w:rPr>
          <w:rFonts w:eastAsia="Times New Roman" w:cs="Times New Roman" w:ascii="Times New Roman" w:hAnsi="Times New Roman"/>
          <w:sz w:val="24"/>
          <w:szCs w:val="24"/>
          <w:highlight w:val="white"/>
        </w:rPr>
        <w:t xml:space="preserve">: "Instituye el segundo sábado de mayo como </w:t>
      </w:r>
      <w:r>
        <w:rPr>
          <w:rFonts w:eastAsia="Times New Roman" w:cs="Times New Roman" w:ascii="Times New Roman" w:hAnsi="Times New Roman"/>
          <w:i/>
          <w:sz w:val="24"/>
          <w:szCs w:val="24"/>
          <w:highlight w:val="white"/>
        </w:rPr>
        <w:t>Día del Síndrome de Cornelia de Lange</w:t>
      </w:r>
      <w:r>
        <w:rPr>
          <w:rFonts w:eastAsia="Times New Roman" w:cs="Times New Roman" w:ascii="Times New Roman" w:hAnsi="Times New Roman"/>
          <w:sz w:val="24"/>
          <w:szCs w:val="24"/>
          <w:highlight w:val="white"/>
        </w:rPr>
        <w:t xml:space="preserve">". Autores: Concejales Roxana Ferreyra, Marcelo Casas y Julieta Wallace (FdT). Se gira a Asesoría Letrada y a la comisión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sz w:val="24"/>
          <w:szCs w:val="24"/>
          <w:highlight w:val="green"/>
        </w:rPr>
        <w:t xml:space="preserve"> O-22-3345. Acta 1165/22 del 27/10/2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558/22</w:t>
      </w:r>
      <w:r>
        <w:rPr>
          <w:rFonts w:eastAsia="Times New Roman" w:cs="Times New Roman" w:ascii="Times New Roman" w:hAnsi="Times New Roman"/>
          <w:sz w:val="24"/>
          <w:szCs w:val="24"/>
          <w:highlight w:val="white"/>
        </w:rPr>
        <w:t>: "Se declara de interés municipal el Vº Congreso Patagónico, IIº Congreso Nacional y Ias I</w:t>
      </w:r>
      <w:r>
        <w:rPr>
          <w:rFonts w:eastAsia="Times New Roman" w:cs="Times New Roman" w:ascii="Times New Roman" w:hAnsi="Times New Roman"/>
          <w:sz w:val="24"/>
          <w:szCs w:val="24"/>
          <w:highlight w:val="white"/>
          <w:vertAlign w:val="superscript"/>
        </w:rPr>
        <w:t>as</w:t>
      </w:r>
      <w:r>
        <w:rPr>
          <w:rFonts w:eastAsia="Times New Roman" w:cs="Times New Roman" w:ascii="Times New Roman" w:hAnsi="Times New Roman"/>
          <w:sz w:val="24"/>
          <w:szCs w:val="24"/>
          <w:highlight w:val="white"/>
        </w:rPr>
        <w:t xml:space="preserve"> Jornadas Latinoamericanas de Educación Física y Formación Docente" Autor: Concejal Ariel Cárdenas (BxC). Iniciativa: UNCo, Departamento de Educación Física, con el aval de Bariloche Bureau. Sobre tablas.</w:t>
      </w:r>
      <w:r>
        <w:rPr>
          <w:rFonts w:eastAsia="Times New Roman" w:cs="Times New Roman" w:ascii="Times New Roman" w:hAnsi="Times New Roman"/>
          <w:sz w:val="24"/>
          <w:szCs w:val="24"/>
          <w:highlight w:val="green"/>
        </w:rPr>
        <w:t xml:space="preserve"> D-22-2854. Acta 1163/22 del 1/9/22.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559/22</w:t>
      </w:r>
      <w:r>
        <w:rPr>
          <w:rFonts w:eastAsia="Times New Roman" w:cs="Times New Roman" w:ascii="Times New Roman" w:hAnsi="Times New Roman"/>
          <w:sz w:val="24"/>
          <w:szCs w:val="24"/>
          <w:highlight w:val="white"/>
        </w:rPr>
        <w:t xml:space="preserve">: "Se modifican ordenanzas 2546-CM-14 y 1747-CM-07. Junta Vecinal Barrio Ñireco Oeste (112 Viviendas). Se asigna denominación de calles". Autores: Concejales Gerardo Ávila, Natalia Almonacid, Norma Taboada, Claudia Torres y Carlos Sánchez y Puente (JSRN). Iniciativa: Sr Alberto Gatti, Presidente Junta Vecinal Bº 112 Viviendas y miembros de la Comisión Directiva. Colaboradora: Dirección de Catastro Municipal. </w:t>
      </w:r>
      <w:r>
        <w:rPr>
          <w:rFonts w:eastAsia="Times New Roman" w:cs="Times New Roman" w:ascii="Times New Roman" w:hAnsi="Times New Roman"/>
          <w:sz w:val="24"/>
          <w:szCs w:val="24"/>
          <w:highlight w:val="green"/>
        </w:rPr>
        <w:t>O-22-3339. Acta 1164/22 del 6/10/22.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560/22</w:t>
      </w:r>
      <w:r>
        <w:rPr>
          <w:rFonts w:eastAsia="Times New Roman" w:cs="Times New Roman" w:ascii="Times New Roman" w:hAnsi="Times New Roman"/>
          <w:sz w:val="24"/>
          <w:szCs w:val="24"/>
          <w:highlight w:val="white"/>
        </w:rPr>
        <w:t>: "Se declara de interés municipal, educativo y cultural incorporación curricular aprendizaje Lengua Señas Argentina". Autores: Concejales Claudia Torres, Carlos Sánchez y Puente, Norma Taboada, Gerardo Ávila y Natalia Almonacid (JSRN). Sobre tablas.</w:t>
      </w:r>
      <w:r>
        <w:rPr>
          <w:rFonts w:eastAsia="Times New Roman" w:cs="Times New Roman" w:ascii="Times New Roman" w:hAnsi="Times New Roman"/>
          <w:sz w:val="24"/>
          <w:szCs w:val="24"/>
          <w:highlight w:val="green"/>
        </w:rPr>
        <w:t xml:space="preserve"> D-22-2855. Acta 1163/22 del 1/9/22.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561/22</w:t>
      </w:r>
      <w:r>
        <w:rPr>
          <w:rFonts w:eastAsia="Times New Roman" w:cs="Times New Roman" w:ascii="Times New Roman" w:hAnsi="Times New Roman"/>
          <w:sz w:val="24"/>
          <w:szCs w:val="24"/>
          <w:highlight w:val="white"/>
        </w:rPr>
        <w:t>: " Se declara de interés municipal el desarrollo del circuito de turismo científico educativo en el polo Ing. Roberto Harán". Autores: Concejales Natalia Almonacid, Gerardo Ávila, Claudia Torres, Carlos Sánchez y Puente y Norma Taboada (JSRN). Sobre tablas.</w:t>
      </w:r>
      <w:r>
        <w:rPr>
          <w:rFonts w:eastAsia="Times New Roman" w:cs="Times New Roman" w:ascii="Times New Roman" w:hAnsi="Times New Roman"/>
          <w:sz w:val="24"/>
          <w:szCs w:val="24"/>
          <w:highlight w:val="green"/>
        </w:rPr>
        <w:t xml:space="preserve"> D-22-2859. Acta 1163/22 del 1/9/22.</w:t>
      </w:r>
    </w:p>
    <w:p>
      <w:pPr>
        <w:pStyle w:val="LOnormal"/>
        <w:shd w:fill="FFFFFF" w:val="clear"/>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562/22</w:t>
      </w:r>
      <w:r>
        <w:rPr>
          <w:rFonts w:eastAsia="Times New Roman" w:cs="Times New Roman" w:ascii="Times New Roman" w:hAnsi="Times New Roman"/>
          <w:sz w:val="24"/>
          <w:szCs w:val="24"/>
          <w:highlight w:val="white"/>
        </w:rPr>
        <w:t>: "Se modifica ordenanza 2718-CM-16". Autores: Concejales Natalia Almonacid, Gerardo Ávila, Claudia Torres, Carlos Sánchez y Puente y Norma Taboada (JSRN). Se gira a Asesoría Letrada y a la comisión de</w:t>
      </w:r>
      <w:r>
        <w:rPr>
          <w:rFonts w:eastAsia="Times New Roman" w:cs="Times New Roman" w:ascii="Times New Roman" w:hAnsi="Times New Roman"/>
          <w:sz w:val="24"/>
          <w:szCs w:val="24"/>
          <w:highlight w:val="cyan"/>
        </w:rPr>
        <w:t xml:space="preserve"> Gobierno y Legales. </w:t>
      </w:r>
      <w:r>
        <w:rPr>
          <w:rFonts w:eastAsia="Times New Roman" w:cs="Times New Roman" w:ascii="Times New Roman" w:hAnsi="Times New Roman"/>
          <w:sz w:val="24"/>
          <w:szCs w:val="24"/>
          <w:highlight w:val="green"/>
        </w:rPr>
        <w:t>O-22-3346. Acta 1166/22 del 17/11/22.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563/22</w:t>
      </w:r>
      <w:r>
        <w:rPr>
          <w:rFonts w:eastAsia="Times New Roman" w:cs="Times New Roman" w:ascii="Times New Roman" w:hAnsi="Times New Roman"/>
          <w:sz w:val="24"/>
          <w:szCs w:val="24"/>
          <w:highlight w:val="white"/>
        </w:rPr>
        <w:t xml:space="preserve">: "Se declara de utilidad pública y sujeto a expropiación inmueble NC 19-2-F-025-04". Autor: Intendente Municipal, Gustavo Gennuso. Colaboradora: Vicejefa de Gabinete, Gabriela Rosemberg. Se gira a Asesoría Letrada y a las comisiones </w:t>
      </w:r>
      <w:r>
        <w:rPr>
          <w:rFonts w:eastAsia="Times New Roman" w:cs="Times New Roman" w:ascii="Times New Roman" w:hAnsi="Times New Roman"/>
          <w:sz w:val="24"/>
          <w:szCs w:val="24"/>
        </w:rPr>
        <w:t>de Economía, Hacienda, Finanzas y Desarrollo Económico y de</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color w:val="0000FF"/>
          <w:sz w:val="24"/>
          <w:szCs w:val="24"/>
          <w:highlight w:val="white"/>
        </w:rPr>
        <w:t xml:space="preserve">Subsumido con el proyecto 090/20 </w:t>
      </w:r>
      <w:r>
        <w:rPr>
          <w:rFonts w:eastAsia="Times New Roman" w:cs="Times New Roman" w:ascii="Times New Roman" w:hAnsi="Times New Roman"/>
          <w:sz w:val="24"/>
          <w:szCs w:val="24"/>
          <w:highlight w:val="cyan"/>
        </w:rPr>
        <w:t xml:space="preserve"> </w:t>
      </w:r>
      <w:r>
        <w:rPr>
          <w:rFonts w:eastAsia="Times New Roman" w:cs="Times New Roman" w:ascii="Times New Roman" w:hAnsi="Times New Roman"/>
          <w:sz w:val="24"/>
          <w:szCs w:val="24"/>
          <w:highlight w:val="green"/>
        </w:rPr>
        <w:t xml:space="preserve">. O-22-3356. Acta 1168/22 del 29/12/22. </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564/22</w:t>
      </w:r>
      <w:r>
        <w:rPr>
          <w:rFonts w:eastAsia="Times New Roman" w:cs="Times New Roman" w:ascii="Times New Roman" w:hAnsi="Times New Roman"/>
          <w:sz w:val="24"/>
          <w:szCs w:val="24"/>
          <w:highlight w:val="white"/>
        </w:rPr>
        <w:t xml:space="preserve">: "Declarar de interés municipal el proyecto </w:t>
      </w:r>
      <w:r>
        <w:rPr>
          <w:rFonts w:eastAsia="Times New Roman" w:cs="Times New Roman" w:ascii="Times New Roman" w:hAnsi="Times New Roman"/>
          <w:i/>
          <w:sz w:val="24"/>
          <w:szCs w:val="24"/>
          <w:highlight w:val="white"/>
        </w:rPr>
        <w:t xml:space="preserve">Mediadores por la paz". </w:t>
      </w:r>
      <w:r>
        <w:rPr>
          <w:rFonts w:eastAsia="Times New Roman" w:cs="Times New Roman" w:ascii="Times New Roman" w:hAnsi="Times New Roman"/>
          <w:sz w:val="24"/>
          <w:szCs w:val="24"/>
          <w:highlight w:val="white"/>
        </w:rPr>
        <w:t xml:space="preserve">Autores: Concejales Norma Taboada, Natalia Almonacid, Gerardo Ávila, Claudia Torres, Carlos Sánchez y Puente (JSRN). Iniciativa: Mediadores por la Paz. Sobre tablas.. </w:t>
      </w:r>
      <w:r>
        <w:rPr>
          <w:rFonts w:eastAsia="Times New Roman" w:cs="Times New Roman" w:ascii="Times New Roman" w:hAnsi="Times New Roman"/>
          <w:sz w:val="24"/>
          <w:szCs w:val="24"/>
          <w:highlight w:val="green"/>
        </w:rPr>
        <w:t xml:space="preserve"> D-22-2856. Acta 1163/22 del 1/9/22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565/22</w:t>
      </w:r>
      <w:r>
        <w:rPr>
          <w:rFonts w:eastAsia="Times New Roman" w:cs="Times New Roman" w:ascii="Times New Roman" w:hAnsi="Times New Roman"/>
          <w:sz w:val="24"/>
          <w:szCs w:val="24"/>
          <w:highlight w:val="white"/>
        </w:rPr>
        <w:t xml:space="preserve">: "Se declara de interés municipal evento </w:t>
      </w:r>
      <w:r>
        <w:rPr>
          <w:rFonts w:eastAsia="Times New Roman" w:cs="Times New Roman" w:ascii="Times New Roman" w:hAnsi="Times New Roman"/>
          <w:i/>
          <w:sz w:val="24"/>
          <w:szCs w:val="24"/>
          <w:highlight w:val="white"/>
        </w:rPr>
        <w:t>Feria de Colores</w:t>
      </w:r>
      <w:r>
        <w:rPr>
          <w:rFonts w:eastAsia="Times New Roman" w:cs="Times New Roman" w:ascii="Times New Roman" w:hAnsi="Times New Roman"/>
          <w:sz w:val="24"/>
          <w:szCs w:val="24"/>
          <w:highlight w:val="white"/>
        </w:rPr>
        <w:t xml:space="preserve"> colegio Nehuen Peuman". Autores: Gerardo Ávila, Claudia Torres, Carlos Sánchez y Puente, Norma Taboada y Natalia Almonacid. Iniciativa: Centro de Estudiantes escuela pública de gestión social Nehuen Peuman. Sobre tablas. </w:t>
      </w:r>
      <w:r>
        <w:rPr>
          <w:rFonts w:eastAsia="Times New Roman" w:cs="Times New Roman" w:ascii="Times New Roman" w:hAnsi="Times New Roman"/>
          <w:sz w:val="24"/>
          <w:szCs w:val="24"/>
          <w:highlight w:val="green"/>
        </w:rPr>
        <w:t xml:space="preserve"> D-22-2853. Acta 1163/22 del 1/9/22.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566/22</w:t>
      </w:r>
      <w:r>
        <w:rPr>
          <w:rFonts w:eastAsia="Times New Roman" w:cs="Times New Roman" w:ascii="Times New Roman" w:hAnsi="Times New Roman"/>
          <w:color w:val="00000A"/>
          <w:sz w:val="24"/>
          <w:szCs w:val="24"/>
          <w:highlight w:val="white"/>
        </w:rPr>
        <w:t xml:space="preserve">: "Se declara de interés municipal, comunitario e intercultural ciclo de formación Construyendo un Municipio Intercultural". Autores: Concejales Carlos Sánchez y Puente, Gerardo Ávila, Natalia Almonacid, Claudia Torres y Norma Taboada (JSRN). Se solicitará su retiro por haberse emitido la resolución 229-PCM-22. </w:t>
      </w:r>
      <w:r>
        <w:rPr>
          <w:rFonts w:eastAsia="Times New Roman" w:cs="Times New Roman" w:ascii="Times New Roman" w:hAnsi="Times New Roman"/>
          <w:color w:val="FF0000"/>
          <w:sz w:val="24"/>
          <w:szCs w:val="24"/>
          <w:highlight w:val="white"/>
        </w:rPr>
        <w:t>RETIRADO- ACTA 1164/22 DEL 6/10/22.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567/22</w:t>
      </w:r>
      <w:r>
        <w:rPr>
          <w:rFonts w:eastAsia="Times New Roman" w:cs="Times New Roman" w:ascii="Times New Roman" w:hAnsi="Times New Roman"/>
          <w:color w:val="00000A"/>
          <w:sz w:val="24"/>
          <w:szCs w:val="24"/>
          <w:highlight w:val="white"/>
        </w:rPr>
        <w:t>: "Creación Subsecretaría de Seguridad Ciudadana". Autor: Concejal Pablo Chamatrópulos (Podemos Bariloche). Colaboradores: Sergio Capozzi, Eugenio Burzaco y Florencia Zárate. Se gira a Asesoría Letrada y a las comisiones de Servicios, Tránsito y Transporte;</w:t>
      </w:r>
      <w:r>
        <w:rPr>
          <w:rFonts w:eastAsia="Times New Roman" w:cs="Times New Roman" w:ascii="Times New Roman" w:hAnsi="Times New Roman"/>
          <w:color w:val="00000A"/>
          <w:sz w:val="24"/>
          <w:szCs w:val="24"/>
        </w:rPr>
        <w:t xml:space="preserve"> de Economía, Hacienda, Finanzas y Desarrollo Económico y de Gobierno y Legale</w:t>
      </w:r>
      <w:r>
        <w:rPr>
          <w:rFonts w:eastAsia="Times New Roman" w:cs="Times New Roman" w:ascii="Times New Roman" w:hAnsi="Times New Roman"/>
          <w:color w:val="00000A"/>
          <w:sz w:val="24"/>
          <w:szCs w:val="24"/>
          <w:highlight w:val="green"/>
        </w:rPr>
        <w:t>s.</w:t>
      </w:r>
      <w:r>
        <w:rPr>
          <w:rFonts w:eastAsia="Times New Roman" w:cs="Times New Roman" w:ascii="Times New Roman" w:hAnsi="Times New Roman"/>
          <w:sz w:val="24"/>
          <w:szCs w:val="24"/>
          <w:highlight w:val="green"/>
        </w:rPr>
        <w:t>O-23-3403. Acta 1177/23 del 17/08/23</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FF0000"/>
          <w:sz w:val="24"/>
          <w:szCs w:val="24"/>
        </w:rPr>
        <w:t>VETADA R-2686-I-2023 Acta 1178/23 del 28  de septiembre de 2023.</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568/22</w:t>
      </w:r>
      <w:r>
        <w:rPr>
          <w:rFonts w:eastAsia="Times New Roman" w:cs="Times New Roman" w:ascii="Times New Roman" w:hAnsi="Times New Roman"/>
          <w:color w:val="00000A"/>
          <w:sz w:val="24"/>
          <w:szCs w:val="24"/>
          <w:highlight w:val="white"/>
        </w:rPr>
        <w:t xml:space="preserve">: "Se modifica ordenanza 2612-CM-15. Anexos I y II. Se desafectan parcelas". Autor: Intendente Municipal, Gustavo Gennuso. Colaboradores: Jefa de Gabinete, Marcela González Abdala; Secretaria de Ambiente y Desarrollo Urbano, Viviana Gelain y Subsecretario de Planeamiento y Sustentabilidad Urbana, Claudio Romero. Se gira a </w:t>
      </w:r>
      <w:r>
        <w:rPr>
          <w:rFonts w:eastAsia="Times New Roman" w:cs="Times New Roman" w:ascii="Times New Roman" w:hAnsi="Times New Roman"/>
          <w:color w:val="00000A"/>
          <w:sz w:val="24"/>
          <w:szCs w:val="24"/>
        </w:rPr>
        <w:t>Asesoría Letrada y</w:t>
      </w:r>
      <w:r>
        <w:rPr>
          <w:rFonts w:eastAsia="Times New Roman" w:cs="Times New Roman" w:ascii="Times New Roman" w:hAnsi="Times New Roman"/>
          <w:color w:val="00000A"/>
          <w:sz w:val="24"/>
          <w:szCs w:val="24"/>
          <w:highlight w:val="white"/>
        </w:rPr>
        <w:t xml:space="preserve"> a las comisiones de </w:t>
      </w:r>
      <w:r>
        <w:rPr>
          <w:rFonts w:eastAsia="Times New Roman" w:cs="Times New Roman" w:ascii="Times New Roman" w:hAnsi="Times New Roman"/>
          <w:color w:val="00000A"/>
          <w:sz w:val="24"/>
          <w:szCs w:val="24"/>
          <w:highlight w:val="cyan"/>
        </w:rPr>
        <w:t>Turismo y Medio Ambiente, Obras y Planeamiento</w:t>
      </w:r>
      <w:r>
        <w:rPr>
          <w:rFonts w:eastAsia="Times New Roman" w:cs="Times New Roman" w:ascii="Times New Roman" w:hAnsi="Times New Roman"/>
          <w:color w:val="00000A"/>
          <w:sz w:val="24"/>
          <w:szCs w:val="24"/>
          <w:highlight w:val="white"/>
        </w:rPr>
        <w:t xml:space="preserve"> y de Gobierno y Legales.</w:t>
      </w:r>
      <w:r>
        <w:rPr>
          <w:rFonts w:eastAsia="Times New Roman" w:cs="Times New Roman" w:ascii="Times New Roman" w:hAnsi="Times New Roman"/>
          <w:color w:val="FF00FF"/>
          <w:sz w:val="24"/>
          <w:szCs w:val="24"/>
          <w:highlight w:val="white"/>
        </w:rPr>
        <w:t xml:space="preserve"> (Tratamiento conjunto Turismo y Obras)</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569/22</w:t>
      </w:r>
      <w:r>
        <w:rPr>
          <w:rFonts w:eastAsia="Times New Roman" w:cs="Times New Roman" w:ascii="Times New Roman" w:hAnsi="Times New Roman"/>
          <w:color w:val="00000A"/>
          <w:sz w:val="24"/>
          <w:szCs w:val="24"/>
          <w:highlight w:val="white"/>
        </w:rPr>
        <w:t xml:space="preserve">: "Se modifica ordenanza 767-CM-97. Determinación centros de servicios y sectores comerciales". Autor: Intendente Municipal, Gustavo Gennuso. Colaboradores: Jefa de Gabinete, Marcela González Abdala; Secretaria de Ambiente y Desarrollo Urbano, Viviana Gelain y Subsecretario de Planeamiento y Sustentabilidad Urbana, Claudio Romero.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las comisiones de Obras y Planeamiento y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comunicación 570/22</w:t>
      </w:r>
      <w:r>
        <w:rPr>
          <w:rFonts w:eastAsia="Times New Roman" w:cs="Times New Roman" w:ascii="Times New Roman" w:hAnsi="Times New Roman"/>
          <w:color w:val="00000A"/>
          <w:sz w:val="24"/>
          <w:szCs w:val="24"/>
          <w:highlight w:val="white"/>
        </w:rPr>
        <w:t xml:space="preserve">: "Se comunica a la Gobernadora la necesidad de solucionar el conflicto docente". Autores: Concejales Julieta Wallace, Roxana Ferreyra, Marcelo Casas (FdT) y Gerardo del Río (PUL). Sobre tablas. </w:t>
      </w:r>
      <w:r>
        <w:rPr>
          <w:rFonts w:eastAsia="Times New Roman" w:cs="Times New Roman" w:ascii="Times New Roman" w:hAnsi="Times New Roman"/>
          <w:color w:val="FF0000"/>
          <w:sz w:val="24"/>
          <w:szCs w:val="24"/>
          <w:highlight w:val="white"/>
        </w:rPr>
        <w:t>RECHAZADO. Acta 1164/22.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571/22</w:t>
      </w:r>
      <w:r>
        <w:rPr>
          <w:rFonts w:eastAsia="Times New Roman" w:cs="Times New Roman" w:ascii="Times New Roman" w:hAnsi="Times New Roman"/>
          <w:color w:val="00000A"/>
          <w:sz w:val="24"/>
          <w:szCs w:val="24"/>
          <w:highlight w:val="white"/>
        </w:rPr>
        <w:t>: "Se modifica ordenanza 2033-CM-10. Se incorpora Día del Accidente Vial". Autores: Comisión Legislativa: Concejales Natalia Almoncid, Carlos Sánchez y Puente (JSRN), Julieta Wallace (FdT), Ariel Cárdenas (BxC), Gerardo Del Río (PUL) y Pablo Chamatrópulos (Podemos Bariloche). Iniciativa: Nicolás Roberto Brunori. Sobre tablas.</w:t>
      </w:r>
      <w:r>
        <w:rPr>
          <w:rFonts w:eastAsia="Times New Roman" w:cs="Times New Roman" w:ascii="Times New Roman" w:hAnsi="Times New Roman"/>
          <w:sz w:val="24"/>
          <w:szCs w:val="24"/>
          <w:highlight w:val="green"/>
        </w:rPr>
        <w:t xml:space="preserve"> O-22-3341. Acta 1164/22 del 6/10/22.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572/22</w:t>
      </w:r>
      <w:r>
        <w:rPr>
          <w:rFonts w:eastAsia="Times New Roman" w:cs="Times New Roman" w:ascii="Times New Roman" w:hAnsi="Times New Roman"/>
          <w:color w:val="00000A"/>
          <w:sz w:val="24"/>
          <w:szCs w:val="24"/>
          <w:highlight w:val="white"/>
        </w:rPr>
        <w:t>: "Se ratifican convenios</w:t>
      </w:r>
      <w:r>
        <w:rPr>
          <w:rFonts w:eastAsia="Times New Roman" w:cs="Times New Roman" w:ascii="Times New Roman" w:hAnsi="Times New Roman"/>
          <w:i/>
          <w:color w:val="00000A"/>
          <w:sz w:val="24"/>
          <w:szCs w:val="24"/>
          <w:highlight w:val="white"/>
        </w:rPr>
        <w:t xml:space="preserve"> </w:t>
      </w:r>
      <w:r>
        <w:rPr>
          <w:rFonts w:eastAsia="Times New Roman" w:cs="Times New Roman" w:ascii="Times New Roman" w:hAnsi="Times New Roman"/>
          <w:color w:val="00000A"/>
          <w:sz w:val="24"/>
          <w:szCs w:val="24"/>
          <w:highlight w:val="white"/>
        </w:rPr>
        <w:t xml:space="preserve">sponsoreo 51º Fiesta Nacional de la Nieve". Autor: Intendente Municipal, Gustavo Gennuso. Colaboradores: Jefa de Gabinete, Marcela González Abdala y Secretario de Turismo, Gastón Burlón.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comunicación 573/22</w:t>
      </w:r>
      <w:r>
        <w:rPr>
          <w:rFonts w:eastAsia="Times New Roman" w:cs="Times New Roman" w:ascii="Times New Roman" w:hAnsi="Times New Roman"/>
          <w:color w:val="00000A"/>
          <w:sz w:val="24"/>
          <w:szCs w:val="24"/>
          <w:highlight w:val="white"/>
        </w:rPr>
        <w:t xml:space="preserve">: "Al Poder Ejecutivo Nacional. Eleva reclamo sistema de prestaciones médicas. Personas con discapacidad. Ley 24901". Autores: Concejales Gerardo Ávila, Natalia Almonacid, Claudia Torres, Norma Taboada y Carlos Sánchez y Puente (JSRN). Iniciativa: Coordinadora de la Dirección para Personas con Discapacidad, Helen Tobar; referentes de CENEBA, Lazos, CIREN, INTEGRAR, Hability, CENTIR, RECREO, Grupo MAI organizadas, Inclusión SUR, Los Búhos Bariloche, TGD TEA Padres Bariloche, Alas de Águila, Asociación Esperanza, Asociación de Padres con Niños con Discapacidad; familias y personas con discapacidad de San Carlos de Bariloche. Sobre tablas. Acta 1164/22 del 6/10/22. Se gira a la comisión de </w:t>
      </w:r>
      <w:r>
        <w:rPr>
          <w:rFonts w:eastAsia="Times New Roman" w:cs="Times New Roman" w:ascii="Times New Roman" w:hAnsi="Times New Roman"/>
          <w:color w:val="00000A"/>
          <w:sz w:val="24"/>
          <w:szCs w:val="24"/>
          <w:highlight w:val="cyan"/>
        </w:rPr>
        <w:t>Gobierno y Legales.</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comunicación 574/22</w:t>
      </w:r>
      <w:r>
        <w:rPr>
          <w:rFonts w:eastAsia="Times New Roman" w:cs="Times New Roman" w:ascii="Times New Roman" w:hAnsi="Times New Roman"/>
          <w:color w:val="00000A"/>
          <w:sz w:val="24"/>
          <w:szCs w:val="24"/>
          <w:highlight w:val="white"/>
        </w:rPr>
        <w:t>: "Se comunica a Legislatura beneplácito por tratamiento del proyecto de ley Nº 838/2022". Autores: Concejales Natalia Almonacid, Carlos Sánchez y Puente, Claudia Torres, Gerardo Ávila y Norma Taboada (JSRN). Sobre tablas.</w:t>
      </w:r>
      <w:r>
        <w:rPr>
          <w:rFonts w:eastAsia="Times New Roman" w:cs="Times New Roman" w:ascii="Times New Roman" w:hAnsi="Times New Roman"/>
          <w:color w:val="00000A"/>
          <w:sz w:val="24"/>
          <w:szCs w:val="24"/>
          <w:highlight w:val="green"/>
        </w:rPr>
        <w:t>C-22-1094. Acta 1164/22 del 6/10/22.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575/22</w:t>
      </w:r>
      <w:r>
        <w:rPr>
          <w:rFonts w:eastAsia="Times New Roman" w:cs="Times New Roman" w:ascii="Times New Roman" w:hAnsi="Times New Roman"/>
          <w:color w:val="00000A"/>
          <w:sz w:val="24"/>
          <w:szCs w:val="24"/>
          <w:highlight w:val="white"/>
        </w:rPr>
        <w:t xml:space="preserve">: "Regula creación y vigencia de comisiones especiales. Crea Registro Único". Autores: Concejales Natalia Almonacid, Carlos Sánchez y Puente, Claudia Torres, Gerardo Ávila y Norma Taboada (JSRN).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576/22</w:t>
      </w:r>
      <w:r>
        <w:rPr>
          <w:rFonts w:eastAsia="Times New Roman" w:cs="Times New Roman" w:ascii="Times New Roman" w:hAnsi="Times New Roman"/>
          <w:color w:val="00000A"/>
          <w:sz w:val="24"/>
          <w:szCs w:val="24"/>
          <w:highlight w:val="white"/>
        </w:rPr>
        <w:t xml:space="preserve">: "Se declara de interés municipal el </w:t>
      </w:r>
      <w:r>
        <w:rPr>
          <w:rFonts w:eastAsia="Times New Roman" w:cs="Times New Roman" w:ascii="Times New Roman" w:hAnsi="Times New Roman"/>
          <w:i/>
          <w:color w:val="00000A"/>
          <w:sz w:val="24"/>
          <w:szCs w:val="24"/>
          <w:highlight w:val="white"/>
        </w:rPr>
        <w:t>FermenFest</w:t>
      </w:r>
      <w:r>
        <w:rPr>
          <w:rFonts w:eastAsia="Times New Roman" w:cs="Times New Roman" w:ascii="Times New Roman" w:hAnsi="Times New Roman"/>
          <w:color w:val="00000A"/>
          <w:sz w:val="24"/>
          <w:szCs w:val="24"/>
          <w:highlight w:val="white"/>
        </w:rPr>
        <w:t xml:space="preserve">". Autores: Concejales Natalia Almonacid, Carlos Sánchez y Puente, Claudia Torres, Gerardo Ávila y Norma Taboada (JSRN). Sobre tablas. </w:t>
      </w:r>
      <w:r>
        <w:rPr>
          <w:rFonts w:eastAsia="Times New Roman" w:cs="Times New Roman" w:ascii="Times New Roman" w:hAnsi="Times New Roman"/>
          <w:color w:val="00000A"/>
          <w:sz w:val="24"/>
          <w:szCs w:val="24"/>
          <w:highlight w:val="green"/>
        </w:rPr>
        <w:t>D-22-2860. Acta 1164/22 el 6/10/22</w:t>
      </w:r>
      <w:r>
        <w:rPr>
          <w:rFonts w:eastAsia="Times New Roman" w:cs="Times New Roman" w:ascii="Times New Roman" w:hAnsi="Times New Roman"/>
          <w:color w:val="00000A"/>
          <w:sz w:val="24"/>
          <w:szCs w:val="24"/>
          <w:highlight w:val="white"/>
        </w:rPr>
        <w:t>.</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comunicación 577/22</w:t>
      </w:r>
      <w:r>
        <w:rPr>
          <w:rFonts w:eastAsia="Times New Roman" w:cs="Times New Roman" w:ascii="Times New Roman" w:hAnsi="Times New Roman"/>
          <w:color w:val="00000A"/>
          <w:sz w:val="24"/>
          <w:szCs w:val="24"/>
          <w:highlight w:val="white"/>
        </w:rPr>
        <w:t>: "Comunica Cámara de Diputados y Senadores beneplácito sanción ley nacional Lengua de Señas Argentina". Autores: Concejales Gerardo Ávila, Natalia Almonacid, Claudia Torres, Norma Taboada, Carlos Sánchez y Puente (JSRN); Julieta Wallace, Roxana Ferreyra, Marcelo Casas (FdT); Ariel Cárdenas (BxC) Gerardo Del Río (PUL) y Pablo Chamatrópulos (Podemos Bariloche). Iniciativa: Asociación Civil Alas de Águila. Sobre tablas.</w:t>
      </w:r>
      <w:r>
        <w:rPr>
          <w:rFonts w:eastAsia="Times New Roman" w:cs="Times New Roman" w:ascii="Times New Roman" w:hAnsi="Times New Roman"/>
          <w:color w:val="00000A"/>
          <w:sz w:val="24"/>
          <w:szCs w:val="24"/>
          <w:highlight w:val="green"/>
        </w:rPr>
        <w:t>C-22-1095. Acta 1164/22 del 6/10/22.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578/22</w:t>
      </w:r>
      <w:r>
        <w:rPr>
          <w:rFonts w:eastAsia="Times New Roman" w:cs="Times New Roman" w:ascii="Times New Roman" w:hAnsi="Times New Roman"/>
          <w:color w:val="00000A"/>
          <w:sz w:val="24"/>
          <w:szCs w:val="24"/>
          <w:highlight w:val="white"/>
        </w:rPr>
        <w:t xml:space="preserve">: "Declara de interés municipal cronograma actividades Lengua Señas Argentina. Asociación Alas de Águila". Autores: Concejales Gerardo Ávila, Natalia Almonacid, Claudia Torres, Norma Taboada, Carlos Sánchez y Puente (JSRN); Julieta Wallace, Roxana Ferreyra, Marcelo Casas (FdT); Ariel Cárdenas (BxC) Gerardo Del Río (PUL) y Pablo Chamatrópulos (Podemos Bariloche). Iniciativa: Asociación Civil Alas de Águila. Se solicitará su retiro por haberse emitido la resolución 233-PCM-22.  </w:t>
      </w:r>
      <w:r>
        <w:rPr>
          <w:rFonts w:eastAsia="Times New Roman" w:cs="Times New Roman" w:ascii="Times New Roman" w:hAnsi="Times New Roman"/>
          <w:color w:val="FF0000"/>
          <w:sz w:val="24"/>
          <w:szCs w:val="24"/>
          <w:highlight w:val="white"/>
        </w:rPr>
        <w:t>RETIRADO- ACTA 1164/22 DEL 6/10/22.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579/22</w:t>
      </w:r>
      <w:r>
        <w:rPr>
          <w:rFonts w:eastAsia="Times New Roman" w:cs="Times New Roman" w:ascii="Times New Roman" w:hAnsi="Times New Roman"/>
          <w:color w:val="00000A"/>
          <w:sz w:val="24"/>
          <w:szCs w:val="24"/>
          <w:highlight w:val="white"/>
        </w:rPr>
        <w:t xml:space="preserve">: "Se autoriza la tramitación y firma contrato de leasing. Máquinas motoniveladoras". Autor: Intendente Municipal, Gustavo Gennuso. Colaboradores: Jefa de Gabinete, Marcela González Abdala; Secretario de Servicios Públicos, Eduardo Garza y Secretario de Hacienda, Diego Quintana.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las comisiones de Economía, Hacienda, Finanzas y Desarrollo Económico y de</w:t>
      </w:r>
      <w:r>
        <w:rPr>
          <w:rFonts w:eastAsia="Times New Roman" w:cs="Times New Roman" w:ascii="Times New Roman" w:hAnsi="Times New Roman"/>
          <w:color w:val="00000A"/>
          <w:sz w:val="24"/>
          <w:szCs w:val="24"/>
        </w:rPr>
        <w:t xml:space="preserve"> Gobierno y Legales.</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9900FF"/>
          <w:sz w:val="24"/>
          <w:szCs w:val="24"/>
          <w:highlight w:val="white"/>
        </w:rPr>
        <w:t>Prioridad de dictame</w:t>
      </w:r>
      <w:r>
        <w:rPr>
          <w:rFonts w:eastAsia="Times New Roman" w:cs="Times New Roman" w:ascii="Times New Roman" w:hAnsi="Times New Roman"/>
          <w:color w:val="FF0000"/>
          <w:sz w:val="24"/>
          <w:szCs w:val="24"/>
        </w:rPr>
        <w:t>n. RECHAZADO. Acta 1168/22 DEL 29/12/22</w:t>
      </w:r>
    </w:p>
    <w:p>
      <w:pPr>
        <w:pStyle w:val="LOnormal"/>
        <w:shd w:fill="FFFFFF" w:val="clear"/>
        <w:spacing w:lineRule="auto" w:line="252" w:before="240" w:after="0"/>
        <w:jc w:val="both"/>
        <w:rPr>
          <w:rFonts w:ascii="Times New Roman" w:hAnsi="Times New Roman" w:eastAsia="Times New Roman" w:cs="Times New Roman"/>
          <w:color w:val="9900FF"/>
          <w:sz w:val="24"/>
          <w:szCs w:val="24"/>
          <w:highlight w:val="white"/>
        </w:rPr>
      </w:pPr>
      <w:r>
        <w:rPr>
          <w:rFonts w:eastAsia="Times New Roman" w:cs="Times New Roman" w:ascii="Times New Roman" w:hAnsi="Times New Roman"/>
          <w:color w:val="9900FF"/>
          <w:sz w:val="24"/>
          <w:szCs w:val="24"/>
          <w:highlight w:val="white"/>
        </w:rPr>
      </w:r>
    </w:p>
    <w:p>
      <w:pPr>
        <w:pStyle w:val="LOnormal"/>
        <w:shd w:fill="FFFFFF" w:val="clear"/>
        <w:spacing w:lineRule="auto" w:line="252" w:before="240" w:after="0"/>
        <w:jc w:val="both"/>
        <w:rPr>
          <w:rFonts w:ascii="Times New Roman" w:hAnsi="Times New Roman" w:eastAsia="Times New Roman" w:cs="Times New Roman"/>
          <w:color w:val="9900FF"/>
          <w:sz w:val="24"/>
          <w:szCs w:val="24"/>
          <w:highlight w:val="white"/>
        </w:rPr>
      </w:pPr>
      <w:r>
        <w:rPr>
          <w:rFonts w:eastAsia="Times New Roman" w:cs="Times New Roman" w:ascii="Times New Roman" w:hAnsi="Times New Roman"/>
          <w:color w:val="9900FF"/>
          <w:sz w:val="24"/>
          <w:szCs w:val="24"/>
          <w:highlight w:val="white"/>
        </w:rPr>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580/22</w:t>
      </w:r>
      <w:r>
        <w:rPr>
          <w:rFonts w:eastAsia="Times New Roman" w:cs="Times New Roman" w:ascii="Times New Roman" w:hAnsi="Times New Roman"/>
          <w:color w:val="00000A"/>
          <w:sz w:val="24"/>
          <w:szCs w:val="24"/>
          <w:highlight w:val="white"/>
        </w:rPr>
        <w:t xml:space="preserve">: "Se declara de interés municipal Eco Box, cajas de alimentos saludables". Autores: Concejales Claudia Torres, Natalia Almonacid, Gerardo Ávila, Norma Taboada y Carlos Sánchez y Puente (JSRN). Iniciativa: Escuela de Hotelería CET 25. Sobre tablas. </w:t>
      </w:r>
      <w:r>
        <w:rPr>
          <w:rFonts w:eastAsia="Times New Roman" w:cs="Times New Roman" w:ascii="Times New Roman" w:hAnsi="Times New Roman"/>
          <w:color w:val="00000A"/>
          <w:sz w:val="24"/>
          <w:szCs w:val="24"/>
          <w:highlight w:val="green"/>
        </w:rPr>
        <w:t>D-22-2861. Acta 1164/22 el 6/10/22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581/22</w:t>
      </w:r>
      <w:r>
        <w:rPr>
          <w:rFonts w:eastAsia="Times New Roman" w:cs="Times New Roman" w:ascii="Times New Roman" w:hAnsi="Times New Roman"/>
          <w:color w:val="00000A"/>
          <w:sz w:val="24"/>
          <w:szCs w:val="24"/>
          <w:highlight w:val="white"/>
        </w:rPr>
        <w:t xml:space="preserve">: "Se declara de interés municipal el tercer aniversario de la Red de Alimentos Cooperativos Patagónicos". Autores: Concejales Marcelo Casas, Julieta Wallace y Roxana Ferreyra (FdT). Sobre tablas. </w:t>
      </w:r>
      <w:r>
        <w:rPr>
          <w:rFonts w:eastAsia="Times New Roman" w:cs="Times New Roman" w:ascii="Times New Roman" w:hAnsi="Times New Roman"/>
          <w:color w:val="00000A"/>
          <w:sz w:val="24"/>
          <w:szCs w:val="24"/>
          <w:highlight w:val="green"/>
        </w:rPr>
        <w:t>D-22-2862. Acta 1164/22 el 6/10/22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582/22</w:t>
      </w:r>
      <w:r>
        <w:rPr>
          <w:rFonts w:eastAsia="Times New Roman" w:cs="Times New Roman" w:ascii="Times New Roman" w:hAnsi="Times New Roman"/>
          <w:color w:val="00000A"/>
          <w:sz w:val="24"/>
          <w:szCs w:val="24"/>
          <w:highlight w:val="white"/>
        </w:rPr>
        <w:t xml:space="preserve">: "Autoriza al Departamento Ejecutivo Municipal suscripción convenio con Lifuba". Autor: Intendente Municipal, Gustavo Gennuso. Colaboradora: Jefa de Gabinete, Marcela González Abdala.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las comisiones de </w:t>
      </w:r>
      <w:r>
        <w:rPr>
          <w:rFonts w:eastAsia="Times New Roman" w:cs="Times New Roman" w:ascii="Times New Roman" w:hAnsi="Times New Roman"/>
          <w:color w:val="00000A"/>
          <w:sz w:val="24"/>
          <w:szCs w:val="24"/>
          <w:highlight w:val="cyan"/>
        </w:rPr>
        <w:t>Obras y Planeamiento</w:t>
      </w:r>
      <w:r>
        <w:rPr>
          <w:rFonts w:eastAsia="Times New Roman" w:cs="Times New Roman" w:ascii="Times New Roman" w:hAnsi="Times New Roman"/>
          <w:color w:val="00000A"/>
          <w:sz w:val="24"/>
          <w:szCs w:val="24"/>
          <w:highlight w:val="white"/>
        </w:rPr>
        <w:t xml:space="preserve"> y de Gobierno y Legales.</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583/22</w:t>
      </w:r>
      <w:r>
        <w:rPr>
          <w:rFonts w:eastAsia="Times New Roman" w:cs="Times New Roman" w:ascii="Times New Roman" w:hAnsi="Times New Roman"/>
          <w:color w:val="00000A"/>
          <w:sz w:val="24"/>
          <w:szCs w:val="24"/>
          <w:highlight w:val="white"/>
        </w:rPr>
        <w:t>: "Se declara de interés municipal, educativo y comunitario el XIII Encuentro de Jóvenes Profesores de Derecho Constitucional". Autor: Intendente Municipal, Gustavo Gennuso. Colaboradora: Jefa de Gabinete, Marcela González Abdala. Sobre tablas.</w:t>
      </w:r>
      <w:r>
        <w:rPr>
          <w:rFonts w:eastAsia="Times New Roman" w:cs="Times New Roman" w:ascii="Times New Roman" w:hAnsi="Times New Roman"/>
          <w:color w:val="00000A"/>
          <w:sz w:val="24"/>
          <w:szCs w:val="24"/>
          <w:highlight w:val="green"/>
        </w:rPr>
        <w:t>D-22-2863. Acta 1164/22 el 6/10/22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584/22</w:t>
      </w:r>
      <w:r>
        <w:rPr>
          <w:rFonts w:eastAsia="Times New Roman" w:cs="Times New Roman" w:ascii="Times New Roman" w:hAnsi="Times New Roman"/>
          <w:color w:val="00000A"/>
          <w:sz w:val="24"/>
          <w:szCs w:val="24"/>
          <w:highlight w:val="white"/>
        </w:rPr>
        <w:t>: "Se declara de interés municipal el Triatlón Escape de la Isla Huemul". Autores: Comisión Legislativa: Concejales Natalia Almonacid, Carlos Sánchez y Puente (JSRN); Julieta Wallace (FdT); Ariel Cárdenas (BxC), Gerardo Del Río (PUL) y Pablo Chamatrópulos (Podemos Bariloche). Sobre tablas.</w:t>
      </w:r>
      <w:r>
        <w:rPr>
          <w:rFonts w:eastAsia="Times New Roman" w:cs="Times New Roman" w:ascii="Times New Roman" w:hAnsi="Times New Roman"/>
          <w:color w:val="00000A"/>
          <w:sz w:val="24"/>
          <w:szCs w:val="24"/>
          <w:highlight w:val="green"/>
        </w:rPr>
        <w:t>D-22-2864. Acta 1164/22 el 6/10/22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585/22</w:t>
      </w:r>
      <w:r>
        <w:rPr>
          <w:rFonts w:eastAsia="Times New Roman" w:cs="Times New Roman" w:ascii="Times New Roman" w:hAnsi="Times New Roman"/>
          <w:color w:val="00000A"/>
          <w:sz w:val="24"/>
          <w:szCs w:val="24"/>
          <w:highlight w:val="white"/>
        </w:rPr>
        <w:t>: "Declara interés municipal actividades Día de las Juntas Vecinales, edición 2022". Autores: Concejales Natalia Almonacid, Gerardo Ávila, Claudia Torres, Norma Taboada y Carlos Sánchez y Puente (JSRN). Iniciativa: Comisión Organizadora Día de las Juntas Vecinales. Sobre tablas.</w:t>
      </w:r>
      <w:r>
        <w:rPr>
          <w:rFonts w:eastAsia="Times New Roman" w:cs="Times New Roman" w:ascii="Times New Roman" w:hAnsi="Times New Roman"/>
          <w:color w:val="00000A"/>
          <w:sz w:val="24"/>
          <w:szCs w:val="24"/>
          <w:highlight w:val="green"/>
        </w:rPr>
        <w:t>D-22-2865. Acta 1164/22 el 6/10/22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586/22</w:t>
      </w:r>
      <w:r>
        <w:rPr>
          <w:rFonts w:eastAsia="Times New Roman" w:cs="Times New Roman" w:ascii="Times New Roman" w:hAnsi="Times New Roman"/>
          <w:color w:val="00000A"/>
          <w:sz w:val="24"/>
          <w:szCs w:val="24"/>
          <w:highlight w:val="white"/>
        </w:rPr>
        <w:t>: "Se declara de interés municipal evento Muestra Anual de las Escuelas Especiales". Autores: Concejales Gerardo Ávila, Natalia Almonacid, Claudia Torres, Norma Taboada y Carlos Sánchez y Puente (JSRN). Iniciativa: Escuela de formación cooperativa N.º 6, directora Silvina Elena. Sobre tablas.</w:t>
      </w:r>
      <w:r>
        <w:rPr>
          <w:rFonts w:eastAsia="Times New Roman" w:cs="Times New Roman" w:ascii="Times New Roman" w:hAnsi="Times New Roman"/>
          <w:color w:val="00000A"/>
          <w:sz w:val="24"/>
          <w:szCs w:val="24"/>
          <w:highlight w:val="green"/>
        </w:rPr>
        <w:t>D-22-2866. Acta 1164/22 el 6/10/22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587/22</w:t>
      </w:r>
      <w:r>
        <w:rPr>
          <w:rFonts w:eastAsia="Times New Roman" w:cs="Times New Roman" w:ascii="Times New Roman" w:hAnsi="Times New Roman"/>
          <w:color w:val="00000A"/>
          <w:sz w:val="24"/>
          <w:szCs w:val="24"/>
          <w:highlight w:val="white"/>
        </w:rPr>
        <w:t>: "Se declara de interés cultural el grupo Bagaje Porteño". Autores: Concejales Carlos Sánchez y Puente, Gerardo Ávila, Natalia Almonacid, Claudia Torres y Norma Taboada (JSRN). Colaboradora: Subsecretaria de Cultura, Marisa de Aguiar. Sobre tablas.</w:t>
      </w:r>
      <w:r>
        <w:rPr>
          <w:rFonts w:eastAsia="Times New Roman" w:cs="Times New Roman" w:ascii="Times New Roman" w:hAnsi="Times New Roman"/>
          <w:color w:val="00000A"/>
          <w:sz w:val="24"/>
          <w:szCs w:val="24"/>
          <w:highlight w:val="green"/>
        </w:rPr>
        <w:t>D-22-2867. Acta 1164/22 el 6/10/22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588/22</w:t>
      </w:r>
      <w:r>
        <w:rPr>
          <w:rFonts w:eastAsia="Times New Roman" w:cs="Times New Roman" w:ascii="Times New Roman" w:hAnsi="Times New Roman"/>
          <w:color w:val="00000A"/>
          <w:sz w:val="24"/>
          <w:szCs w:val="24"/>
          <w:highlight w:val="white"/>
        </w:rPr>
        <w:t>: "Se declara de interés municipal el evento Segundas Jornadas Patagónicas de Sexualidades". Autores: Concejales Carlos Sánchez y Puente, Natalia Almonacid, Claudia Torres, Norma Taboada y Gerardo Ávila (JSRN). Colaboradora: Directora de Gestión para las Personas con Discapacidad, Helen Tobar. Sobre tablas.</w:t>
      </w:r>
      <w:r>
        <w:rPr>
          <w:rFonts w:eastAsia="Times New Roman" w:cs="Times New Roman" w:ascii="Times New Roman" w:hAnsi="Times New Roman"/>
          <w:color w:val="00000A"/>
          <w:sz w:val="24"/>
          <w:szCs w:val="24"/>
          <w:highlight w:val="green"/>
        </w:rPr>
        <w:t>D-22-2868. Acta 1164/22 el 6/10/22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589/22</w:t>
      </w:r>
      <w:r>
        <w:rPr>
          <w:rFonts w:eastAsia="Times New Roman" w:cs="Times New Roman" w:ascii="Times New Roman" w:hAnsi="Times New Roman"/>
          <w:color w:val="00000A"/>
          <w:sz w:val="24"/>
          <w:szCs w:val="24"/>
          <w:highlight w:val="white"/>
        </w:rPr>
        <w:t>: "Se declara de interés municipal el VI Congreso de Seguridad Social: la gestión estatal de los derechos previsionales. La mirada desde la abogacía". Autores: Concejales Carlos Sánchez y Puente, Natalia Almonacid, Claudia Torres, Norma Taboada y Gerardo Ávila (JSRN). Sobre tablas.</w:t>
      </w:r>
      <w:r>
        <w:rPr>
          <w:rFonts w:eastAsia="Times New Roman" w:cs="Times New Roman" w:ascii="Times New Roman" w:hAnsi="Times New Roman"/>
          <w:color w:val="00000A"/>
          <w:sz w:val="24"/>
          <w:szCs w:val="24"/>
          <w:highlight w:val="green"/>
        </w:rPr>
        <w:t>D-22-2869. Acta 1164/22 el 6/10/22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590/22</w:t>
      </w:r>
      <w:r>
        <w:rPr>
          <w:rFonts w:eastAsia="Times New Roman" w:cs="Times New Roman" w:ascii="Times New Roman" w:hAnsi="Times New Roman"/>
          <w:color w:val="00000A"/>
          <w:sz w:val="24"/>
          <w:szCs w:val="24"/>
          <w:highlight w:val="white"/>
        </w:rPr>
        <w:t xml:space="preserve">: "Se declara de interés municipal al XII Encuentro de Jóvenes Profesionales de Derecho Constitucional. Constitucionalismo y democracia. Desafíos en un mundo en crisis". Autores: Concejales Carlos Sánchez y Puente, Natalia Almonacid, Claudia Torres, Norma Taboada y Gerardo Ávila (JSRN). Se solicitará su retiro. </w:t>
      </w:r>
      <w:r>
        <w:rPr>
          <w:rFonts w:eastAsia="Times New Roman" w:cs="Times New Roman" w:ascii="Times New Roman" w:hAnsi="Times New Roman"/>
          <w:color w:val="FF0000"/>
          <w:sz w:val="24"/>
          <w:szCs w:val="24"/>
          <w:highlight w:val="white"/>
        </w:rPr>
        <w:t>RETIRADO- ACTA 1164/22 DEL 6/10/22.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591/22</w:t>
      </w:r>
      <w:r>
        <w:rPr>
          <w:rFonts w:eastAsia="Times New Roman" w:cs="Times New Roman" w:ascii="Times New Roman" w:hAnsi="Times New Roman"/>
          <w:color w:val="00000A"/>
          <w:sz w:val="24"/>
          <w:szCs w:val="24"/>
          <w:highlight w:val="white"/>
        </w:rPr>
        <w:t>: "Se aprueba Presupuesto Municipal 2023" Autor: Intendente Municipal, Gustavo Gennuso. Colaboradores: Jefa de Gabinete, Marcela Gonzalez Abdala; Secretario de Hacienda, Diego Quintana y Vicejefa de Gabinete, Gabriela Rosemberg. Se gira a Asesoría Letrada y a las comisiones de</w:t>
      </w:r>
      <w:r>
        <w:rPr>
          <w:rFonts w:eastAsia="Times New Roman" w:cs="Times New Roman" w:ascii="Times New Roman" w:hAnsi="Times New Roman"/>
          <w:sz w:val="24"/>
          <w:szCs w:val="24"/>
          <w:highlight w:val="cyan"/>
        </w:rPr>
        <w:t xml:space="preserve"> Economía, Hacienda, Finanzas y Desarrollo Económico </w:t>
      </w:r>
      <w:r>
        <w:rPr>
          <w:rFonts w:eastAsia="Times New Roman" w:cs="Times New Roman" w:ascii="Times New Roman" w:hAnsi="Times New Roman"/>
          <w:color w:val="00000A"/>
          <w:sz w:val="24"/>
          <w:szCs w:val="24"/>
          <w:highlight w:val="white"/>
        </w:rPr>
        <w:t>y de Gobierno y Legales.</w:t>
      </w:r>
      <w:r>
        <w:rPr>
          <w:rFonts w:eastAsia="Times New Roman" w:cs="Times New Roman" w:ascii="Times New Roman" w:hAnsi="Times New Roman"/>
          <w:sz w:val="24"/>
          <w:szCs w:val="24"/>
          <w:highlight w:val="green"/>
        </w:rPr>
        <w:t>O-22-3360. Acta 1168/22 del 29/12/22.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comunicación 592/22</w:t>
      </w:r>
      <w:r>
        <w:rPr>
          <w:rFonts w:eastAsia="Times New Roman" w:cs="Times New Roman" w:ascii="Times New Roman" w:hAnsi="Times New Roman"/>
          <w:color w:val="00000A"/>
          <w:sz w:val="24"/>
          <w:szCs w:val="24"/>
          <w:highlight w:val="white"/>
        </w:rPr>
        <w:t>: "Comunica al Senado de la Nación beneplácito por tratamiento proyecto para erradicar violencia contra personas mayores". Autores: Concejales Roxana Ferreyra, Julieta Wallace y Marcelo Casas (FdT). Iniciativa: Consejo Municipal de Personas Mayores. Sobre tablas.</w:t>
      </w:r>
      <w:r>
        <w:rPr>
          <w:rFonts w:eastAsia="Times New Roman" w:cs="Times New Roman" w:ascii="Times New Roman" w:hAnsi="Times New Roman"/>
          <w:color w:val="00000A"/>
          <w:sz w:val="24"/>
          <w:szCs w:val="24"/>
          <w:highlight w:val="green"/>
        </w:rPr>
        <w:t>C-22-1096. Acta 1164/22 del 6/10/22.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rPr>
        <w:t>P</w:t>
      </w:r>
      <w:r>
        <w:rPr>
          <w:rFonts w:eastAsia="Times New Roman" w:cs="Times New Roman" w:ascii="Times New Roman" w:hAnsi="Times New Roman"/>
          <w:color w:val="00000A"/>
          <w:sz w:val="24"/>
          <w:szCs w:val="24"/>
          <w:highlight w:val="white"/>
          <w:u w:val="single"/>
        </w:rPr>
        <w:t>royecto de declaración 593/22</w:t>
      </w:r>
      <w:r>
        <w:rPr>
          <w:rFonts w:eastAsia="Times New Roman" w:cs="Times New Roman" w:ascii="Times New Roman" w:hAnsi="Times New Roman"/>
          <w:color w:val="00000A"/>
          <w:sz w:val="24"/>
          <w:szCs w:val="24"/>
          <w:highlight w:val="white"/>
        </w:rPr>
        <w:t xml:space="preserve">: "Se declara de interés municipal el </w:t>
      </w:r>
      <w:r>
        <w:rPr>
          <w:rFonts w:eastAsia="Times New Roman" w:cs="Times New Roman" w:ascii="Times New Roman" w:hAnsi="Times New Roman"/>
          <w:i/>
          <w:color w:val="00000A"/>
          <w:sz w:val="24"/>
          <w:szCs w:val="24"/>
          <w:highlight w:val="white"/>
        </w:rPr>
        <w:t>Día Iberoamericano de la Dislexia</w:t>
      </w:r>
      <w:r>
        <w:rPr>
          <w:rFonts w:eastAsia="Times New Roman" w:cs="Times New Roman" w:ascii="Times New Roman" w:hAnsi="Times New Roman"/>
          <w:color w:val="00000A"/>
          <w:sz w:val="24"/>
          <w:szCs w:val="24"/>
          <w:highlight w:val="white"/>
        </w:rPr>
        <w:t>". Autores: Concejales Claudia Torres, Carlos Sánchez y Puente, Norma Taboada, Gerardo Ávila, Natalia Almonacid (JSRN). Sobre tablas..</w:t>
      </w:r>
      <w:r>
        <w:rPr>
          <w:rFonts w:eastAsia="Times New Roman" w:cs="Times New Roman" w:ascii="Times New Roman" w:hAnsi="Times New Roman"/>
          <w:color w:val="00000A"/>
          <w:sz w:val="24"/>
          <w:szCs w:val="24"/>
          <w:highlight w:val="green"/>
        </w:rPr>
        <w:t>D-22-2870. Acta 1164/22 el 6/10/22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rPr>
        <w:t>P</w:t>
      </w:r>
      <w:r>
        <w:rPr>
          <w:rFonts w:eastAsia="Times New Roman" w:cs="Times New Roman" w:ascii="Times New Roman" w:hAnsi="Times New Roman"/>
          <w:color w:val="00000A"/>
          <w:sz w:val="24"/>
          <w:szCs w:val="24"/>
          <w:highlight w:val="white"/>
          <w:u w:val="single"/>
        </w:rPr>
        <w:t>royecto de declaración 594/22</w:t>
      </w:r>
      <w:r>
        <w:rPr>
          <w:rFonts w:eastAsia="Times New Roman" w:cs="Times New Roman" w:ascii="Times New Roman" w:hAnsi="Times New Roman"/>
          <w:color w:val="00000A"/>
          <w:sz w:val="24"/>
          <w:szCs w:val="24"/>
          <w:highlight w:val="white"/>
        </w:rPr>
        <w:t xml:space="preserve">: "Se declara de interés municipal </w:t>
      </w:r>
      <w:r>
        <w:rPr>
          <w:rFonts w:eastAsia="Times New Roman" w:cs="Times New Roman" w:ascii="Times New Roman" w:hAnsi="Times New Roman"/>
          <w:i/>
          <w:color w:val="00000A"/>
          <w:sz w:val="24"/>
          <w:szCs w:val="24"/>
          <w:highlight w:val="white"/>
        </w:rPr>
        <w:t>Desafío Eco YPF 2022</w:t>
      </w:r>
      <w:r>
        <w:rPr>
          <w:rFonts w:eastAsia="Times New Roman" w:cs="Times New Roman" w:ascii="Times New Roman" w:hAnsi="Times New Roman"/>
          <w:color w:val="00000A"/>
          <w:sz w:val="24"/>
          <w:szCs w:val="24"/>
          <w:highlight w:val="white"/>
        </w:rPr>
        <w:t xml:space="preserve">". Autores: Concejales Claudia Torres, Carlos Sánchez y Puente, Norma Taboada, Gerardo Ávila, Natalia Almonacid (JSRN). Iniciativa: Centro de Educación Técnica CET 2 </w:t>
      </w:r>
      <w:r>
        <w:rPr>
          <w:rFonts w:eastAsia="Times New Roman" w:cs="Times New Roman" w:ascii="Times New Roman" w:hAnsi="Times New Roman"/>
          <w:i/>
          <w:color w:val="00000A"/>
          <w:sz w:val="24"/>
          <w:szCs w:val="24"/>
          <w:highlight w:val="white"/>
        </w:rPr>
        <w:t>Jorge Newbery.</w:t>
      </w:r>
      <w:r>
        <w:rPr>
          <w:rFonts w:eastAsia="Times New Roman" w:cs="Times New Roman" w:ascii="Times New Roman" w:hAnsi="Times New Roman"/>
          <w:color w:val="00000A"/>
          <w:sz w:val="24"/>
          <w:szCs w:val="24"/>
          <w:highlight w:val="white"/>
        </w:rPr>
        <w:t xml:space="preserve"> Sobre tablas..</w:t>
      </w:r>
      <w:r>
        <w:rPr>
          <w:rFonts w:eastAsia="Times New Roman" w:cs="Times New Roman" w:ascii="Times New Roman" w:hAnsi="Times New Roman"/>
          <w:color w:val="00000A"/>
          <w:sz w:val="24"/>
          <w:szCs w:val="24"/>
          <w:highlight w:val="green"/>
        </w:rPr>
        <w:t>D-22-2871. Acta 1164/22 el 6/10/22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595/22</w:t>
      </w:r>
      <w:r>
        <w:rPr>
          <w:rFonts w:eastAsia="Times New Roman" w:cs="Times New Roman" w:ascii="Times New Roman" w:hAnsi="Times New Roman"/>
          <w:color w:val="00000A"/>
          <w:sz w:val="24"/>
          <w:szCs w:val="24"/>
          <w:highlight w:val="white"/>
        </w:rPr>
        <w:t>: "Se declara de interés municipal las VI Jornadas de Intercambio Profesional Trabajo Social". Autores: Concejales Julieta Wallace, Roxana Ferreyra y Marcelo Casas (FdT). Iniciativa: Delegación Andina del Colegio de de Trabajadores Sociales de Río Negro. Sobre tablas. .</w:t>
      </w:r>
      <w:r>
        <w:rPr>
          <w:rFonts w:eastAsia="Times New Roman" w:cs="Times New Roman" w:ascii="Times New Roman" w:hAnsi="Times New Roman"/>
          <w:color w:val="00000A"/>
          <w:sz w:val="24"/>
          <w:szCs w:val="24"/>
          <w:highlight w:val="green"/>
        </w:rPr>
        <w:t>D-22-2872. Acta 1164/22 el 6/10/22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596/22</w:t>
      </w:r>
      <w:r>
        <w:rPr>
          <w:rFonts w:eastAsia="Times New Roman" w:cs="Times New Roman" w:ascii="Times New Roman" w:hAnsi="Times New Roman"/>
          <w:color w:val="00000A"/>
          <w:sz w:val="24"/>
          <w:szCs w:val="24"/>
          <w:highlight w:val="white"/>
        </w:rPr>
        <w:t>: "Se declara de interés municipal la trayectoria de Eduardo Andrade". Autores: Concejales Julieta Wallace, Roxana Ferreyra y Marcelo Casas (FdT). Sobre tablas..</w:t>
      </w:r>
      <w:r>
        <w:rPr>
          <w:rFonts w:eastAsia="Times New Roman" w:cs="Times New Roman" w:ascii="Times New Roman" w:hAnsi="Times New Roman"/>
          <w:color w:val="00000A"/>
          <w:sz w:val="24"/>
          <w:szCs w:val="24"/>
          <w:highlight w:val="green"/>
        </w:rPr>
        <w:t>D-22-2873. Acta 1164/22 el 6/10/22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597/22</w:t>
      </w:r>
      <w:r>
        <w:rPr>
          <w:rFonts w:eastAsia="Times New Roman" w:cs="Times New Roman" w:ascii="Times New Roman" w:hAnsi="Times New Roman"/>
          <w:color w:val="00000A"/>
          <w:sz w:val="24"/>
          <w:szCs w:val="24"/>
          <w:highlight w:val="white"/>
        </w:rPr>
        <w:t xml:space="preserve">: "Incorpora Semana Parto Respetado a la ordenanza 2033-CM-10". Autores: Concejales Claudia Torres, Norma Taboada, Carlos Sánchez y Puente, Gerardo Ávila, Natalia Almonacid (JSRN).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sz w:val="24"/>
          <w:szCs w:val="24"/>
          <w:highlight w:val="green"/>
        </w:rPr>
        <w:t>O-23-3373. Acta 1172/23 del 30/3/23.</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598/22</w:t>
      </w:r>
      <w:r>
        <w:rPr>
          <w:rFonts w:eastAsia="Times New Roman" w:cs="Times New Roman" w:ascii="Times New Roman" w:hAnsi="Times New Roman"/>
          <w:color w:val="00000A"/>
          <w:sz w:val="24"/>
          <w:szCs w:val="24"/>
          <w:highlight w:val="white"/>
        </w:rPr>
        <w:t>: "Reconocimiento junta vecinal Valle Azul. Personería. Delimita jurisdicción. Modifica ordenanza 2546-CM-14". Autores: Intendente Municipal, Gustavo Gennuso y concejales Claudia Torres, Norma Taboada, Carlos Sánchez y Puente, Gerardo Ávila y Natalia Almonacid (JSRN). Colaboradores: Jefa de Gabinete Marcela González Abdala; Director de Juntas Vecinales, Ángel Roberto Rodríguez y Directora General de Juntas Vecinales, Bettina Fernández. Se gira a</w:t>
      </w:r>
      <w:r>
        <w:rPr>
          <w:rFonts w:eastAsia="Times New Roman" w:cs="Times New Roman" w:ascii="Times New Roman" w:hAnsi="Times New Roman"/>
          <w:color w:val="00000A"/>
          <w:sz w:val="24"/>
          <w:szCs w:val="24"/>
        </w:rPr>
        <w:t xml:space="preserve"> Asesoría Letrada</w:t>
      </w:r>
      <w:r>
        <w:rPr>
          <w:rFonts w:eastAsia="Times New Roman" w:cs="Times New Roman" w:ascii="Times New Roman" w:hAnsi="Times New Roman"/>
          <w:color w:val="00000A"/>
          <w:sz w:val="24"/>
          <w:szCs w:val="24"/>
          <w:highlight w:val="white"/>
        </w:rPr>
        <w:t xml:space="preserve">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sz w:val="24"/>
          <w:szCs w:val="24"/>
          <w:highlight w:val="green"/>
        </w:rPr>
        <w:t>O-22-3359. Acta 1168/22 del 29/12/22.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comunicación 599/22</w:t>
      </w:r>
      <w:r>
        <w:rPr>
          <w:rFonts w:eastAsia="Times New Roman" w:cs="Times New Roman" w:ascii="Times New Roman" w:hAnsi="Times New Roman"/>
          <w:color w:val="00000A"/>
          <w:sz w:val="24"/>
          <w:szCs w:val="24"/>
          <w:highlight w:val="white"/>
        </w:rPr>
        <w:t>: "Comunica a la Legislatura de Río Negro beneplácito por tratamiento proyecto modificación de ley 2051 y 2407". Autores: Concejales Roxana Ferreyra, Julieta Wallace y Marcelo Casas (FdT). Sobre tablas.</w:t>
      </w:r>
      <w:r>
        <w:rPr>
          <w:rFonts w:eastAsia="Times New Roman" w:cs="Times New Roman" w:ascii="Times New Roman" w:hAnsi="Times New Roman"/>
          <w:color w:val="00000A"/>
          <w:sz w:val="24"/>
          <w:szCs w:val="24"/>
          <w:highlight w:val="green"/>
        </w:rPr>
        <w:t>C-22-1093. Acta 1164/22 del 6/10/22.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600/22</w:t>
      </w:r>
      <w:r>
        <w:rPr>
          <w:rFonts w:eastAsia="Times New Roman" w:cs="Times New Roman" w:ascii="Times New Roman" w:hAnsi="Times New Roman"/>
          <w:color w:val="00000A"/>
          <w:sz w:val="24"/>
          <w:szCs w:val="24"/>
          <w:highlight w:val="white"/>
        </w:rPr>
        <w:t>: "Declara la Emergencia Habitacional en San Carlos de Bariloche". Autor: Concejal Pablo Chamatrópulos (Podemos Bariloche). Se gira a</w:t>
      </w:r>
      <w:r>
        <w:rPr>
          <w:rFonts w:eastAsia="Times New Roman" w:cs="Times New Roman" w:ascii="Times New Roman" w:hAnsi="Times New Roman"/>
          <w:color w:val="00000A"/>
          <w:sz w:val="24"/>
          <w:szCs w:val="24"/>
        </w:rPr>
        <w:t xml:space="preserve"> Asesoría Letrada</w:t>
      </w:r>
      <w:r>
        <w:rPr>
          <w:rFonts w:eastAsia="Times New Roman" w:cs="Times New Roman" w:ascii="Times New Roman" w:hAnsi="Times New Roman"/>
          <w:color w:val="00000A"/>
          <w:sz w:val="24"/>
          <w:szCs w:val="24"/>
          <w:highlight w:val="white"/>
        </w:rPr>
        <w:t xml:space="preserve"> y a las comisiones de </w:t>
      </w:r>
      <w:r>
        <w:rPr>
          <w:rFonts w:eastAsia="Times New Roman" w:cs="Times New Roman" w:ascii="Times New Roman" w:hAnsi="Times New Roman"/>
          <w:color w:val="00000A"/>
          <w:sz w:val="24"/>
          <w:szCs w:val="24"/>
          <w:highlight w:val="cyan"/>
        </w:rPr>
        <w:t>Obras y Planeamiento</w:t>
      </w:r>
      <w:r>
        <w:rPr>
          <w:rFonts w:eastAsia="Times New Roman" w:cs="Times New Roman" w:ascii="Times New Roman" w:hAnsi="Times New Roman"/>
          <w:color w:val="00000A"/>
          <w:sz w:val="24"/>
          <w:szCs w:val="24"/>
          <w:highlight w:val="white"/>
        </w:rPr>
        <w:t>, de Economía, Hacienda, Finanzas y Desarrollo Económico y de Gobierno y Legales.</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601/22:</w:t>
      </w:r>
      <w:r>
        <w:rPr>
          <w:rFonts w:eastAsia="Times New Roman" w:cs="Times New Roman" w:ascii="Times New Roman" w:hAnsi="Times New Roman"/>
          <w:color w:val="00000A"/>
          <w:sz w:val="24"/>
          <w:szCs w:val="24"/>
          <w:highlight w:val="white"/>
        </w:rPr>
        <w:t xml:space="preserve"> "Se dispone cierre definitivo del Centro de Residuos Urbanos Municipal. Se establecen medidas". Autores: Concejales Julieta Wallace, Marcelo Casas, Roxana Ferreyra (FdT) y Gerardo Del Río (PUL). Coautor: Concejal Pablo Chamatrópulos (Podemos Bariloche).  Colaboradora: Fundación Ambiente, Desarrollo y Hábitat Sustentables. Se gira a Asesoría Letrada y a las comisiones de Servicios, Tránsito y Transporte y de Gobierno y Legales. </w:t>
      </w:r>
      <w:r>
        <w:rPr>
          <w:rFonts w:eastAsia="Times New Roman" w:cs="Times New Roman" w:ascii="Times New Roman" w:hAnsi="Times New Roman"/>
          <w:color w:val="FF00FF"/>
          <w:sz w:val="24"/>
          <w:szCs w:val="24"/>
          <w:highlight w:val="white"/>
        </w:rPr>
        <w:t xml:space="preserve">Con preferencia en el Dictamen, tratamiento conjunto STT y GyL. </w:t>
      </w:r>
      <w:r>
        <w:rPr>
          <w:rFonts w:eastAsia="Times New Roman" w:cs="Times New Roman" w:ascii="Times New Roman" w:hAnsi="Times New Roman"/>
          <w:color w:val="00000A"/>
          <w:sz w:val="24"/>
          <w:szCs w:val="24"/>
          <w:highlight w:val="green"/>
        </w:rPr>
        <w:t>O-22-3349. Acta 1167/22 del 1/12/22.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602/22:</w:t>
      </w:r>
      <w:r>
        <w:rPr>
          <w:rFonts w:eastAsia="Times New Roman" w:cs="Times New Roman" w:ascii="Times New Roman" w:hAnsi="Times New Roman"/>
          <w:color w:val="00000A"/>
          <w:sz w:val="24"/>
          <w:szCs w:val="24"/>
          <w:highlight w:val="white"/>
        </w:rPr>
        <w:t xml:space="preserve"> "Se declara de interés municipal XIV Edición Programa </w:t>
      </w:r>
      <w:r>
        <w:rPr>
          <w:rFonts w:eastAsia="Times New Roman" w:cs="Times New Roman" w:ascii="Times New Roman" w:hAnsi="Times New Roman"/>
          <w:i/>
          <w:color w:val="00000A"/>
          <w:sz w:val="24"/>
          <w:szCs w:val="24"/>
          <w:highlight w:val="white"/>
        </w:rPr>
        <w:t>Uniendo Metas-Jóvenes para el Futuro</w:t>
      </w:r>
      <w:r>
        <w:rPr>
          <w:rFonts w:eastAsia="Times New Roman" w:cs="Times New Roman" w:ascii="Times New Roman" w:hAnsi="Times New Roman"/>
          <w:color w:val="00000A"/>
          <w:sz w:val="24"/>
          <w:szCs w:val="24"/>
          <w:highlight w:val="white"/>
        </w:rPr>
        <w:t xml:space="preserve">". Autor: Concejal Ariel Cárdenas (BxC). Iniciativa: Jóvenes voluntarios, Asociación Conciencia Bariloche. Se solicitará su retiro por haberse emitido la resolución 277-CM-22. </w:t>
      </w:r>
      <w:r>
        <w:rPr>
          <w:rFonts w:eastAsia="Times New Roman" w:cs="Times New Roman" w:ascii="Times New Roman" w:hAnsi="Times New Roman"/>
          <w:color w:val="FF0000"/>
          <w:sz w:val="24"/>
          <w:szCs w:val="24"/>
          <w:highlight w:val="white"/>
        </w:rPr>
        <w:t>Retirado. Acta 1165/22 del 27/10/22.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603/22</w:t>
      </w:r>
      <w:r>
        <w:rPr>
          <w:rFonts w:eastAsia="Times New Roman" w:cs="Times New Roman" w:ascii="Times New Roman" w:hAnsi="Times New Roman"/>
          <w:color w:val="00000A"/>
          <w:sz w:val="24"/>
          <w:szCs w:val="24"/>
          <w:highlight w:val="white"/>
        </w:rPr>
        <w:t xml:space="preserve">: "Declarar interés municipal </w:t>
      </w:r>
      <w:r>
        <w:rPr>
          <w:rFonts w:eastAsia="Times New Roman" w:cs="Times New Roman" w:ascii="Times New Roman" w:hAnsi="Times New Roman"/>
          <w:i/>
          <w:color w:val="00000A"/>
          <w:sz w:val="24"/>
          <w:szCs w:val="24"/>
          <w:highlight w:val="white"/>
        </w:rPr>
        <w:t>Congreso Nacional Malvinas y Soberanía en el Atlántico Sur</w:t>
      </w:r>
      <w:r>
        <w:rPr>
          <w:rFonts w:eastAsia="Times New Roman" w:cs="Times New Roman" w:ascii="Times New Roman" w:hAnsi="Times New Roman"/>
          <w:color w:val="00000A"/>
          <w:sz w:val="24"/>
          <w:szCs w:val="24"/>
          <w:highlight w:val="white"/>
        </w:rPr>
        <w:t xml:space="preserve">". Autores: Concejales Gerardo Ávila, Carlos Sánchez y Puente, Natalia Almonacid, Claudia Torres y Norma Taboada (JSRN). Iniciativa: Dirección Provincial de Veteranos de Guerra de Río Negro. Sobre tablas. </w:t>
      </w:r>
      <w:r>
        <w:rPr>
          <w:rFonts w:eastAsia="Times New Roman" w:cs="Times New Roman" w:ascii="Times New Roman" w:hAnsi="Times New Roman"/>
          <w:color w:val="00000A"/>
          <w:sz w:val="24"/>
          <w:szCs w:val="24"/>
          <w:highlight w:val="green"/>
        </w:rPr>
        <w:t>D-22-2878. Acta 1165/22 del 27/10/22.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604/22</w:t>
      </w:r>
      <w:r>
        <w:rPr>
          <w:rFonts w:eastAsia="Times New Roman" w:cs="Times New Roman" w:ascii="Times New Roman" w:hAnsi="Times New Roman"/>
          <w:color w:val="00000A"/>
          <w:sz w:val="24"/>
          <w:szCs w:val="24"/>
          <w:highlight w:val="white"/>
        </w:rPr>
        <w:t xml:space="preserve">: "Se declara de interés municipal y comunitario las actividades realizadas por la Asociación Civil Búhos Bariloche". Autores: Concejales Roxana Ferreyra, Julieta Wallace y Marcelo Casas (FdT). Iniciativa: Asociación Civil de Personas con Ceguera y Disminución Visual </w:t>
      </w:r>
      <w:r>
        <w:rPr>
          <w:rFonts w:eastAsia="Times New Roman" w:cs="Times New Roman" w:ascii="Times New Roman" w:hAnsi="Times New Roman"/>
          <w:i/>
          <w:color w:val="00000A"/>
          <w:sz w:val="24"/>
          <w:szCs w:val="24"/>
          <w:highlight w:val="white"/>
        </w:rPr>
        <w:t>Los Búhos Bariloche</w:t>
      </w:r>
      <w:r>
        <w:rPr>
          <w:rFonts w:eastAsia="Times New Roman" w:cs="Times New Roman" w:ascii="Times New Roman" w:hAnsi="Times New Roman"/>
          <w:color w:val="00000A"/>
          <w:sz w:val="24"/>
          <w:szCs w:val="24"/>
          <w:highlight w:val="white"/>
        </w:rPr>
        <w:t>. Sobre tablas.</w:t>
      </w:r>
      <w:r>
        <w:rPr>
          <w:rFonts w:eastAsia="Times New Roman" w:cs="Times New Roman" w:ascii="Times New Roman" w:hAnsi="Times New Roman"/>
          <w:color w:val="00000A"/>
          <w:sz w:val="24"/>
          <w:szCs w:val="24"/>
          <w:highlight w:val="green"/>
        </w:rPr>
        <w:t>D-22-2879. Acta 1165/22 del 27/10/22.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605/22</w:t>
      </w:r>
      <w:r>
        <w:rPr>
          <w:rFonts w:eastAsia="Times New Roman" w:cs="Times New Roman" w:ascii="Times New Roman" w:hAnsi="Times New Roman"/>
          <w:color w:val="00000A"/>
          <w:sz w:val="24"/>
          <w:szCs w:val="24"/>
          <w:highlight w:val="white"/>
        </w:rPr>
        <w:t xml:space="preserve">: "Incorpora Semana por la Promoción de los Derechos de las Personas con Discapacidad a la ordenanza 2033-CM-10". Autores: Concejales Claudia Torres, Carlos Sánchez y Puente, Natalia Almonacid, y Norma Taboada y Gerardo Ávila (JSRN). Iniciativa: Coordinadora de la Dirección de Gestión para las Personas con Discapacidad, Helen Tobar. Se gira a </w:t>
      </w:r>
      <w:r>
        <w:rPr>
          <w:rFonts w:eastAsia="Times New Roman" w:cs="Times New Roman" w:ascii="Times New Roman" w:hAnsi="Times New Roman"/>
          <w:color w:val="00000A"/>
          <w:sz w:val="24"/>
          <w:szCs w:val="24"/>
        </w:rPr>
        <w:t xml:space="preserve">Asesoría Letrada </w:t>
      </w:r>
      <w:r>
        <w:rPr>
          <w:rFonts w:eastAsia="Times New Roman" w:cs="Times New Roman" w:ascii="Times New Roman" w:hAnsi="Times New Roman"/>
          <w:color w:val="00000A"/>
          <w:sz w:val="24"/>
          <w:szCs w:val="24"/>
          <w:highlight w:val="white"/>
        </w:rPr>
        <w:t xml:space="preserve">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sz w:val="24"/>
          <w:szCs w:val="24"/>
          <w:highlight w:val="green"/>
        </w:rPr>
        <w:t>O-22-3361. Acta 1168/22 del 29/12/22.</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606/22</w:t>
      </w:r>
      <w:r>
        <w:rPr>
          <w:rFonts w:eastAsia="Times New Roman" w:cs="Times New Roman" w:ascii="Times New Roman" w:hAnsi="Times New Roman"/>
          <w:color w:val="00000A"/>
          <w:sz w:val="24"/>
          <w:szCs w:val="24"/>
          <w:highlight w:val="white"/>
        </w:rPr>
        <w:t xml:space="preserve">: "Se presta acuerdo llamado licitación pública semáforos". Autor: Intendente Municipal, Gustavo Gennuso. Colaboradores: Jefa de Gabinete, Marcela González Abdala; Secretario de Fiscalización, Claudio Otano y Director de Tránsito y Transporte, Carlos Catini. Se gira a </w:t>
      </w:r>
      <w:r>
        <w:rPr>
          <w:rFonts w:eastAsia="Times New Roman" w:cs="Times New Roman" w:ascii="Times New Roman" w:hAnsi="Times New Roman"/>
          <w:color w:val="00000A"/>
          <w:sz w:val="24"/>
          <w:szCs w:val="24"/>
        </w:rPr>
        <w:t xml:space="preserve">Asesoría Letrada </w:t>
      </w:r>
      <w:r>
        <w:rPr>
          <w:rFonts w:eastAsia="Times New Roman" w:cs="Times New Roman" w:ascii="Times New Roman" w:hAnsi="Times New Roman"/>
          <w:color w:val="00000A"/>
          <w:sz w:val="24"/>
          <w:szCs w:val="24"/>
          <w:highlight w:val="white"/>
        </w:rPr>
        <w:t xml:space="preserve">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FF00FF"/>
          <w:sz w:val="24"/>
          <w:szCs w:val="24"/>
        </w:rPr>
        <w:t>Con prioridad de dictamen (acta 121/22 Leg).</w:t>
      </w:r>
      <w:r>
        <w:rPr>
          <w:rFonts w:eastAsia="Times New Roman" w:cs="Times New Roman" w:ascii="Times New Roman" w:hAnsi="Times New Roman"/>
          <w:sz w:val="24"/>
          <w:szCs w:val="24"/>
          <w:highlight w:val="green"/>
        </w:rPr>
        <w:t>O-22-3362. Acta 1168/22 del 29/12/22.</w:t>
      </w:r>
    </w:p>
    <w:p>
      <w:pPr>
        <w:pStyle w:val="LOnormal"/>
        <w:shd w:fill="FFFFFF" w:val="clear"/>
        <w:spacing w:lineRule="auto" w:line="252" w:before="240" w:after="0"/>
        <w:jc w:val="both"/>
        <w:rPr/>
      </w:pPr>
      <w:r>
        <w:rPr>
          <w:rFonts w:eastAsia="Times New Roman" w:cs="Times New Roman" w:ascii="Times New Roman" w:hAnsi="Times New Roman"/>
          <w:sz w:val="24"/>
          <w:szCs w:val="24"/>
          <w:highlight w:val="white"/>
          <w:u w:val="single"/>
        </w:rPr>
        <w:t>Proyecto de ordenanza 607/22</w:t>
      </w:r>
      <w:r>
        <w:rPr>
          <w:rFonts w:eastAsia="Times New Roman" w:cs="Times New Roman" w:ascii="Times New Roman" w:hAnsi="Times New Roman"/>
          <w:sz w:val="24"/>
          <w:szCs w:val="24"/>
          <w:highlight w:val="white"/>
        </w:rPr>
        <w:t>: "Desafectar dominio público municipal inmueble NC 19-2-D-302-06. Donación con cargo Gobierno de Río Negro. Memorial Malvinas". Autores: Concejales Gerardo Ávila, Carlos Sánchez y Puente, Natalia Almonacid, Norma Taboada y Claudia Torres (JSRN). Colaborador: Director Provincial de Veteranos de Guerra de Río Negro, Rubén Pablos. Se gira</w:t>
      </w:r>
      <w:r>
        <w:rPr>
          <w:rFonts w:eastAsia="Times New Roman" w:cs="Times New Roman" w:ascii="Times New Roman" w:hAnsi="Times New Roman"/>
          <w:sz w:val="24"/>
          <w:szCs w:val="24"/>
        </w:rPr>
        <w:t xml:space="preserve"> a Asesoría Letrada y a l</w:t>
      </w:r>
      <w:r>
        <w:rPr>
          <w:rFonts w:eastAsia="Times New Roman" w:cs="Times New Roman" w:ascii="Times New Roman" w:hAnsi="Times New Roman"/>
          <w:sz w:val="24"/>
          <w:szCs w:val="24"/>
          <w:highlight w:val="white"/>
        </w:rPr>
        <w:t>a comisión d</w:t>
      </w:r>
      <w:r>
        <w:rPr>
          <w:rFonts w:eastAsia="Times New Roman" w:cs="Times New Roman" w:ascii="Times New Roman" w:hAnsi="Times New Roman"/>
          <w:sz w:val="24"/>
          <w:szCs w:val="24"/>
          <w:highlight w:val="cyan"/>
        </w:rPr>
        <w:t>e Gobierno y Legales</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FF00FF"/>
          <w:sz w:val="24"/>
          <w:szCs w:val="24"/>
          <w:highlight w:val="white"/>
        </w:rPr>
        <w:t>Con preferencia en el Dictamen</w:t>
      </w:r>
      <w:r>
        <w:rPr>
          <w:rFonts w:eastAsia="Times New Roman" w:cs="Times New Roman" w:ascii="Times New Roman" w:hAnsi="Times New Roman"/>
          <w:color w:val="FF00FF"/>
          <w:sz w:val="24"/>
          <w:szCs w:val="24"/>
          <w:shd w:fill="B6D7A8" w:val="clear"/>
        </w:rPr>
        <w:t xml:space="preserve">. </w:t>
      </w:r>
      <w:r>
        <w:rPr>
          <w:rFonts w:eastAsia="Times New Roman" w:cs="Times New Roman" w:ascii="Times New Roman" w:hAnsi="Times New Roman"/>
          <w:sz w:val="24"/>
          <w:szCs w:val="24"/>
          <w:shd w:fill="B6D7A8" w:val="clear"/>
        </w:rPr>
        <w:t xml:space="preserve">Aprobado en 1º Lectura Acta 1168/22 del 29/12/222. </w:t>
      </w:r>
      <w:r>
        <w:rPr>
          <w:rFonts w:eastAsia="Times New Roman" w:cs="Times New Roman" w:ascii="Times New Roman" w:hAnsi="Times New Roman"/>
          <w:sz w:val="24"/>
          <w:szCs w:val="24"/>
          <w:highlight w:val="green"/>
        </w:rPr>
        <w:t>O-23-3370. Acta 1171/23 del 2/3/23. Aprobada en 2ª lectura.</w:t>
      </w:r>
    </w:p>
    <w:p>
      <w:pPr>
        <w:pStyle w:val="LOnormal"/>
        <w:shd w:fill="FFFFFF" w:val="clear"/>
        <w:spacing w:lineRule="auto" w:line="252" w:before="240" w:after="0"/>
        <w:jc w:val="both"/>
        <w:rPr/>
      </w:pPr>
      <w:r>
        <w:rPr>
          <w:rFonts w:eastAsia="Times New Roman" w:cs="Times New Roman" w:ascii="Times New Roman" w:hAnsi="Times New Roman"/>
          <w:sz w:val="24"/>
          <w:szCs w:val="24"/>
          <w:highlight w:val="white"/>
          <w:u w:val="single"/>
        </w:rPr>
        <w:t>Proyecto de ordenanza 608/22</w:t>
      </w:r>
      <w:r>
        <w:rPr>
          <w:rFonts w:eastAsia="Times New Roman" w:cs="Times New Roman" w:ascii="Times New Roman" w:hAnsi="Times New Roman"/>
          <w:sz w:val="24"/>
          <w:szCs w:val="24"/>
          <w:highlight w:val="white"/>
        </w:rPr>
        <w:t xml:space="preserve">: "Regula reservas de estacionamiento en vía pública. Modifica ordenanzas 1023-CM-00, 1734-CM-16 y 2375-CM-12. Abroga ordenanza 808-CM-98". Autores: Concejales Natalia Almonacid, Gerardo Ávila, Carlos Sánchez y Puente, Norma Taboada y Claudia Torres (JSRN). Se gira a </w:t>
      </w:r>
      <w:r>
        <w:rPr>
          <w:rFonts w:eastAsia="Times New Roman" w:cs="Times New Roman" w:ascii="Times New Roman" w:hAnsi="Times New Roman"/>
          <w:sz w:val="24"/>
          <w:szCs w:val="24"/>
          <w:highlight w:val="cyan"/>
        </w:rPr>
        <w:t>Asesoría Letrada</w:t>
      </w:r>
      <w:r>
        <w:rPr>
          <w:rFonts w:eastAsia="Times New Roman" w:cs="Times New Roman" w:ascii="Times New Roman" w:hAnsi="Times New Roman"/>
          <w:sz w:val="24"/>
          <w:szCs w:val="24"/>
          <w:highlight w:val="white"/>
        </w:rPr>
        <w:t xml:space="preserve"> y a las comisiones de Servicios, Tránsito y Transporte y de Gobierno y Legales.</w:t>
      </w:r>
      <w:r>
        <w:rPr>
          <w:rFonts w:eastAsia="Times New Roman" w:cs="Times New Roman" w:ascii="Times New Roman" w:hAnsi="Times New Roman"/>
          <w:color w:val="FF00FF"/>
          <w:sz w:val="24"/>
          <w:szCs w:val="24"/>
          <w:highlight w:val="white"/>
        </w:rPr>
        <w:t xml:space="preserve"> Con prioridad de Dictamen (Legislativa 9/11).</w:t>
      </w:r>
    </w:p>
    <w:p>
      <w:pPr>
        <w:pStyle w:val="LOnormal"/>
        <w:shd w:fill="FFFFFF" w:val="clear"/>
        <w:spacing w:lineRule="auto" w:line="252" w:before="240" w:after="0"/>
        <w:jc w:val="both"/>
        <w:rPr/>
      </w:pPr>
      <w:r>
        <w:rPr>
          <w:rFonts w:eastAsia="Times New Roman" w:cs="Times New Roman" w:ascii="Times New Roman" w:hAnsi="Times New Roman"/>
          <w:sz w:val="24"/>
          <w:szCs w:val="24"/>
          <w:highlight w:val="white"/>
          <w:u w:val="single"/>
        </w:rPr>
        <w:t>Proyecto de declaración 609/22</w:t>
      </w:r>
      <w:r>
        <w:rPr>
          <w:rFonts w:eastAsia="Times New Roman" w:cs="Times New Roman" w:ascii="Times New Roman" w:hAnsi="Times New Roman"/>
          <w:sz w:val="24"/>
          <w:szCs w:val="24"/>
          <w:highlight w:val="white"/>
        </w:rPr>
        <w:t xml:space="preserve">: "Declarar de interés municipal el proyecto de creación de </w:t>
      </w:r>
      <w:r>
        <w:rPr>
          <w:rFonts w:eastAsia="Times New Roman" w:cs="Times New Roman" w:ascii="Times New Roman" w:hAnsi="Times New Roman"/>
          <w:i/>
          <w:sz w:val="24"/>
          <w:szCs w:val="24"/>
          <w:highlight w:val="white"/>
        </w:rPr>
        <w:t>Instituto de Formación Técnico Profesional en Música</w:t>
      </w:r>
      <w:r>
        <w:rPr>
          <w:rFonts w:eastAsia="Times New Roman" w:cs="Times New Roman" w:ascii="Times New Roman" w:hAnsi="Times New Roman"/>
          <w:sz w:val="24"/>
          <w:szCs w:val="24"/>
          <w:highlight w:val="white"/>
        </w:rPr>
        <w:t>". Autores: Concejales Natalia Almonacid, Carlos Sánchez y Puente, Norma Taboada, Gerardo Ávila, Claudia Torres (JSRN); Julieta Wallace, Roxana Ferreyra y Marcelo Casas (FdT). Iniciativa: Fundación Gente Nueva. Sobre tablas.</w:t>
      </w:r>
      <w:r>
        <w:rPr>
          <w:rFonts w:eastAsia="Times New Roman" w:cs="Times New Roman" w:ascii="Times New Roman" w:hAnsi="Times New Roman"/>
          <w:sz w:val="24"/>
          <w:szCs w:val="24"/>
          <w:highlight w:val="green"/>
        </w:rPr>
        <w:t xml:space="preserve"> D-22-2883. Acta 1166/22 del 17/11/22</w:t>
      </w:r>
      <w:r>
        <w:rPr>
          <w:rFonts w:eastAsia="Times New Roman" w:cs="Times New Roman" w:ascii="Times New Roman" w:hAnsi="Times New Roman"/>
          <w:sz w:val="24"/>
          <w:szCs w:val="24"/>
          <w:highlight w:val="white"/>
        </w:rPr>
        <w:t>.</w:t>
      </w:r>
    </w:p>
    <w:p>
      <w:pPr>
        <w:pStyle w:val="LOnormal"/>
        <w:shd w:fill="FFFFFF" w:val="clear"/>
        <w:spacing w:lineRule="auto" w:line="252" w:before="240" w:after="0"/>
        <w:jc w:val="both"/>
        <w:rPr/>
      </w:pPr>
      <w:r>
        <w:rPr>
          <w:rFonts w:eastAsia="Times New Roman" w:cs="Times New Roman" w:ascii="Times New Roman" w:hAnsi="Times New Roman"/>
          <w:sz w:val="24"/>
          <w:szCs w:val="24"/>
          <w:highlight w:val="white"/>
          <w:u w:val="single"/>
        </w:rPr>
        <w:t>Proyecto de ordenanza 610/22:</w:t>
      </w:r>
      <w:r>
        <w:rPr>
          <w:rFonts w:eastAsia="Times New Roman" w:cs="Times New Roman" w:ascii="Times New Roman" w:hAnsi="Times New Roman"/>
          <w:sz w:val="24"/>
          <w:szCs w:val="24"/>
          <w:highlight w:val="white"/>
        </w:rPr>
        <w:t xml:space="preserve"> "Establece principio </w:t>
      </w:r>
      <w:r>
        <w:rPr>
          <w:rFonts w:eastAsia="Times New Roman" w:cs="Times New Roman" w:ascii="Times New Roman" w:hAnsi="Times New Roman"/>
          <w:i/>
          <w:sz w:val="24"/>
          <w:szCs w:val="24"/>
          <w:highlight w:val="white"/>
        </w:rPr>
        <w:t>in dubio pro natura</w:t>
      </w:r>
      <w:r>
        <w:rPr>
          <w:rFonts w:eastAsia="Times New Roman" w:cs="Times New Roman" w:ascii="Times New Roman" w:hAnsi="Times New Roman"/>
          <w:sz w:val="24"/>
          <w:szCs w:val="24"/>
          <w:highlight w:val="white"/>
        </w:rPr>
        <w:t xml:space="preserve">. Ratifica incorporación parcela a RNU </w:t>
      </w:r>
      <w:r>
        <w:rPr>
          <w:rFonts w:eastAsia="Times New Roman" w:cs="Times New Roman" w:ascii="Times New Roman" w:hAnsi="Times New Roman"/>
          <w:i/>
          <w:sz w:val="24"/>
          <w:szCs w:val="24"/>
          <w:highlight w:val="white"/>
        </w:rPr>
        <w:t>El Trébol</w:t>
      </w:r>
      <w:r>
        <w:rPr>
          <w:rFonts w:eastAsia="Times New Roman" w:cs="Times New Roman" w:ascii="Times New Roman" w:hAnsi="Times New Roman"/>
          <w:sz w:val="24"/>
          <w:szCs w:val="24"/>
          <w:highlight w:val="white"/>
        </w:rPr>
        <w:t>". Autores: Concejales Julieta Wallace, Marcelo Casas y Roxana Ferreyra (FdT). Colaborador: Fundación Ambiente, Desarrollo y Hábitat Sustentables. Se gira a</w:t>
      </w:r>
      <w:r>
        <w:rPr>
          <w:rFonts w:eastAsia="Times New Roman" w:cs="Times New Roman" w:ascii="Times New Roman" w:hAnsi="Times New Roman"/>
          <w:sz w:val="24"/>
          <w:szCs w:val="24"/>
        </w:rPr>
        <w:t xml:space="preserve"> Asesoría Letrada </w:t>
      </w:r>
      <w:r>
        <w:rPr>
          <w:rFonts w:eastAsia="Times New Roman" w:cs="Times New Roman" w:ascii="Times New Roman" w:hAnsi="Times New Roman"/>
          <w:sz w:val="24"/>
          <w:szCs w:val="24"/>
          <w:highlight w:val="white"/>
        </w:rPr>
        <w:t>y a las comisiones de Turismo y Medio Ambiente y de</w:t>
      </w:r>
      <w:r>
        <w:rPr>
          <w:rFonts w:eastAsia="Times New Roman" w:cs="Times New Roman" w:ascii="Times New Roman" w:hAnsi="Times New Roman"/>
          <w:sz w:val="24"/>
          <w:szCs w:val="24"/>
          <w:highlight w:val="cyan"/>
        </w:rPr>
        <w:t xml:space="preserve"> Gobierno y Legales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green"/>
        </w:rPr>
        <w:t>O-23-3377. Acta 1173/23 del 27/04/23.</w:t>
      </w:r>
    </w:p>
    <w:p>
      <w:pPr>
        <w:pStyle w:val="LOnormal"/>
        <w:shd w:fill="FFFFFF" w:val="clear"/>
        <w:spacing w:lineRule="auto" w:line="252" w:before="240" w:after="0"/>
        <w:jc w:val="both"/>
        <w:rPr/>
      </w:pPr>
      <w:r>
        <w:rPr>
          <w:rFonts w:eastAsia="Times New Roman" w:cs="Times New Roman" w:ascii="Times New Roman" w:hAnsi="Times New Roman"/>
          <w:sz w:val="24"/>
          <w:szCs w:val="24"/>
          <w:highlight w:val="white"/>
          <w:u w:val="single"/>
        </w:rPr>
        <w:t>Proyecto de declaración 611/22:</w:t>
      </w:r>
      <w:r>
        <w:rPr>
          <w:rFonts w:eastAsia="Times New Roman" w:cs="Times New Roman" w:ascii="Times New Roman" w:hAnsi="Times New Roman"/>
          <w:sz w:val="24"/>
          <w:szCs w:val="24"/>
          <w:highlight w:val="white"/>
        </w:rPr>
        <w:t xml:space="preserve"> "Se declara de interés municipal actividades </w:t>
      </w:r>
      <w:r>
        <w:rPr>
          <w:rFonts w:eastAsia="Times New Roman" w:cs="Times New Roman" w:ascii="Times New Roman" w:hAnsi="Times New Roman"/>
          <w:i/>
          <w:sz w:val="24"/>
          <w:szCs w:val="24"/>
          <w:highlight w:val="white"/>
        </w:rPr>
        <w:t>Día de la Tradición, edición 2022</w:t>
      </w:r>
      <w:r>
        <w:rPr>
          <w:rFonts w:eastAsia="Times New Roman" w:cs="Times New Roman" w:ascii="Times New Roman" w:hAnsi="Times New Roman"/>
          <w:sz w:val="24"/>
          <w:szCs w:val="24"/>
          <w:highlight w:val="white"/>
        </w:rPr>
        <w:t xml:space="preserve">". Autores: Concejales Norma Taboada, Claudia Torres, Gerardo Ávila, Natalia Almonacid y Carlos Sánchez y Puente (JSRN). Iniciativa: Antonio ‘Kitito’ Ledesma. Se solicitará su retiro por haberse emitido la Resolución 296-PCM-22. </w:t>
      </w:r>
      <w:r>
        <w:rPr>
          <w:rFonts w:eastAsia="Times New Roman" w:cs="Times New Roman" w:ascii="Times New Roman" w:hAnsi="Times New Roman"/>
          <w:color w:val="FF0000"/>
          <w:sz w:val="24"/>
          <w:szCs w:val="24"/>
          <w:highlight w:val="white"/>
        </w:rPr>
        <w:t>Retirado. Acta 1166/22 del 17/11/22.</w:t>
      </w:r>
    </w:p>
    <w:p>
      <w:pPr>
        <w:pStyle w:val="LOnormal"/>
        <w:shd w:fill="FFFFFF" w:val="clear"/>
        <w:spacing w:lineRule="auto" w:line="252" w:before="240" w:after="0"/>
        <w:jc w:val="both"/>
        <w:rPr/>
      </w:pPr>
      <w:r>
        <w:rPr>
          <w:rFonts w:eastAsia="Times New Roman" w:cs="Times New Roman" w:ascii="Times New Roman" w:hAnsi="Times New Roman"/>
          <w:sz w:val="24"/>
          <w:szCs w:val="24"/>
          <w:highlight w:val="white"/>
          <w:u w:val="single"/>
        </w:rPr>
        <w:t>Proyecto de declaración 612/22:</w:t>
      </w:r>
      <w:r>
        <w:rPr>
          <w:rFonts w:eastAsia="Times New Roman" w:cs="Times New Roman" w:ascii="Times New Roman" w:hAnsi="Times New Roman"/>
          <w:sz w:val="24"/>
          <w:szCs w:val="24"/>
          <w:highlight w:val="white"/>
        </w:rPr>
        <w:t xml:space="preserve"> "Se declara de interés municipal la </w:t>
      </w:r>
      <w:r>
        <w:rPr>
          <w:rFonts w:eastAsia="Times New Roman" w:cs="Times New Roman" w:ascii="Times New Roman" w:hAnsi="Times New Roman"/>
          <w:i/>
          <w:sz w:val="24"/>
          <w:szCs w:val="24"/>
          <w:highlight w:val="white"/>
        </w:rPr>
        <w:t>Primera Semana de la Enfermería en el CRUB 2022</w:t>
      </w:r>
      <w:r>
        <w:rPr>
          <w:rFonts w:eastAsia="Times New Roman" w:cs="Times New Roman" w:ascii="Times New Roman" w:hAnsi="Times New Roman"/>
          <w:sz w:val="24"/>
          <w:szCs w:val="24"/>
          <w:highlight w:val="white"/>
        </w:rPr>
        <w:t>". Autores: Concejales Claudia Torres, Natalia Almonacid, Norma Taboada, Carlos Sánchez y Puente y Gerardo Ávila (JSRN). Iniciativa: Licenciada Carolina Suárez, Coordinadora de la carrera Licenciatura en Enfermería del Centro Regional Universitario Bariloche (CRUB), Universidad Nacional del Comahue. Sobre tablas.</w:t>
      </w:r>
      <w:r>
        <w:rPr>
          <w:rFonts w:eastAsia="Times New Roman" w:cs="Times New Roman" w:ascii="Times New Roman" w:hAnsi="Times New Roman"/>
          <w:sz w:val="24"/>
          <w:szCs w:val="24"/>
          <w:highlight w:val="green"/>
        </w:rPr>
        <w:t xml:space="preserve"> D-22-2884. Acta 1166/22 del 17/11/22</w:t>
      </w:r>
      <w:r>
        <w:rPr>
          <w:rFonts w:eastAsia="Times New Roman" w:cs="Times New Roman" w:ascii="Times New Roman" w:hAnsi="Times New Roman"/>
          <w:sz w:val="24"/>
          <w:szCs w:val="24"/>
          <w:highlight w:val="white"/>
        </w:rPr>
        <w:t>.</w:t>
      </w:r>
    </w:p>
    <w:p>
      <w:pPr>
        <w:pStyle w:val="LOnormal"/>
        <w:shd w:fill="FFFFFF" w:val="clear"/>
        <w:spacing w:lineRule="auto" w:line="252" w:before="240" w:after="0"/>
        <w:jc w:val="both"/>
        <w:rPr/>
      </w:pPr>
      <w:r>
        <w:rPr>
          <w:rFonts w:eastAsia="Times New Roman" w:cs="Times New Roman" w:ascii="Times New Roman" w:hAnsi="Times New Roman"/>
          <w:sz w:val="24"/>
          <w:szCs w:val="24"/>
          <w:highlight w:val="white"/>
          <w:u w:val="single"/>
        </w:rPr>
        <w:t>Proyecto de declaración 613/22</w:t>
      </w:r>
      <w:r>
        <w:rPr>
          <w:rFonts w:eastAsia="Times New Roman" w:cs="Times New Roman" w:ascii="Times New Roman" w:hAnsi="Times New Roman"/>
          <w:sz w:val="24"/>
          <w:szCs w:val="24"/>
          <w:highlight w:val="white"/>
        </w:rPr>
        <w:t xml:space="preserve">: "Se declara de interés municipal al Festival Internacional y Campeonato Patagónico </w:t>
      </w:r>
      <w:r>
        <w:rPr>
          <w:rFonts w:eastAsia="Times New Roman" w:cs="Times New Roman" w:ascii="Times New Roman" w:hAnsi="Times New Roman"/>
          <w:i/>
          <w:sz w:val="24"/>
          <w:szCs w:val="24"/>
          <w:highlight w:val="white"/>
        </w:rPr>
        <w:t>Bariloche También es Tango"</w:t>
      </w:r>
      <w:r>
        <w:rPr>
          <w:rFonts w:eastAsia="Times New Roman" w:cs="Times New Roman" w:ascii="Times New Roman" w:hAnsi="Times New Roman"/>
          <w:sz w:val="24"/>
          <w:szCs w:val="24"/>
          <w:highlight w:val="white"/>
        </w:rPr>
        <w:t>. Autor: Concejal Pablo Chamatrópulos (Podemos Bariloche). Sobre tablas.</w:t>
      </w:r>
      <w:r>
        <w:rPr>
          <w:rFonts w:eastAsia="Times New Roman" w:cs="Times New Roman" w:ascii="Times New Roman" w:hAnsi="Times New Roman"/>
          <w:sz w:val="24"/>
          <w:szCs w:val="24"/>
          <w:highlight w:val="green"/>
        </w:rPr>
        <w:t>D-22-2885. Acta 1166/22 del 17/11/22</w:t>
      </w:r>
      <w:r>
        <w:rPr>
          <w:rFonts w:eastAsia="Times New Roman" w:cs="Times New Roman" w:ascii="Times New Roman" w:hAnsi="Times New Roman"/>
          <w:sz w:val="24"/>
          <w:szCs w:val="24"/>
          <w:highlight w:val="white"/>
        </w:rPr>
        <w:t>.</w:t>
      </w:r>
    </w:p>
    <w:p>
      <w:pPr>
        <w:pStyle w:val="LOnormal"/>
        <w:shd w:fill="FFFFFF" w:val="clear"/>
        <w:spacing w:lineRule="auto" w:line="252" w:before="240" w:after="0"/>
        <w:jc w:val="both"/>
        <w:rPr/>
      </w:pPr>
      <w:r>
        <w:rPr>
          <w:rFonts w:eastAsia="Times New Roman" w:cs="Times New Roman" w:ascii="Times New Roman" w:hAnsi="Times New Roman"/>
          <w:sz w:val="24"/>
          <w:szCs w:val="24"/>
          <w:highlight w:val="white"/>
          <w:u w:val="single"/>
        </w:rPr>
        <w:t>Proyecto de comunicación 614/22</w:t>
      </w:r>
      <w:r>
        <w:rPr>
          <w:rFonts w:eastAsia="Times New Roman" w:cs="Times New Roman" w:ascii="Times New Roman" w:hAnsi="Times New Roman"/>
          <w:sz w:val="24"/>
          <w:szCs w:val="24"/>
          <w:highlight w:val="white"/>
        </w:rPr>
        <w:t xml:space="preserve">: "Comunica a la Legislatura de Río Negro beneplácito tratamiento proyecto de ley Programa </w:t>
      </w:r>
      <w:r>
        <w:rPr>
          <w:rFonts w:eastAsia="Times New Roman" w:cs="Times New Roman" w:ascii="Times New Roman" w:hAnsi="Times New Roman"/>
          <w:i/>
          <w:sz w:val="24"/>
          <w:szCs w:val="24"/>
          <w:highlight w:val="white"/>
        </w:rPr>
        <w:t>Plantas para la Salud</w:t>
      </w:r>
      <w:r>
        <w:rPr>
          <w:rFonts w:eastAsia="Times New Roman" w:cs="Times New Roman" w:ascii="Times New Roman" w:hAnsi="Times New Roman"/>
          <w:sz w:val="24"/>
          <w:szCs w:val="24"/>
          <w:highlight w:val="white"/>
        </w:rPr>
        <w:t>". Autores: Concejales Roxana Ferreyra, Julieta Wallace y Marcelo Casas (FdT). Sobre tablas.</w:t>
      </w:r>
      <w:r>
        <w:rPr>
          <w:rFonts w:eastAsia="Times New Roman" w:cs="Times New Roman" w:ascii="Times New Roman" w:hAnsi="Times New Roman"/>
          <w:sz w:val="24"/>
          <w:szCs w:val="24"/>
          <w:highlight w:val="green"/>
        </w:rPr>
        <w:t xml:space="preserve"> C-22-1097. Acta 1166/22 del 17/11/22.</w:t>
      </w:r>
    </w:p>
    <w:p>
      <w:pPr>
        <w:pStyle w:val="LOnormal"/>
        <w:shd w:fill="FFFFFF" w:val="clear"/>
        <w:spacing w:lineRule="auto" w:line="252" w:before="240" w:after="0"/>
        <w:jc w:val="both"/>
        <w:rPr/>
      </w:pPr>
      <w:r>
        <w:rPr>
          <w:rFonts w:eastAsia="Times New Roman" w:cs="Times New Roman" w:ascii="Times New Roman" w:hAnsi="Times New Roman"/>
          <w:sz w:val="24"/>
          <w:szCs w:val="24"/>
          <w:highlight w:val="white"/>
          <w:u w:val="single"/>
        </w:rPr>
        <w:t>Proyecto de ordenanza 615/22</w:t>
      </w:r>
      <w:r>
        <w:rPr>
          <w:rFonts w:eastAsia="Times New Roman" w:cs="Times New Roman" w:ascii="Times New Roman" w:hAnsi="Times New Roman"/>
          <w:sz w:val="24"/>
          <w:szCs w:val="24"/>
          <w:highlight w:val="white"/>
        </w:rPr>
        <w:t xml:space="preserve">: "Se crea Comisión de Transición de Gobierno". Autores: Concejales Roxana Ferreyra, Julieta Wallace y Marcelo Casas (FdT). Se gira a </w:t>
      </w:r>
      <w:r>
        <w:rPr>
          <w:rFonts w:eastAsia="Times New Roman" w:cs="Times New Roman" w:ascii="Times New Roman" w:hAnsi="Times New Roman"/>
          <w:sz w:val="24"/>
          <w:szCs w:val="24"/>
        </w:rPr>
        <w:t xml:space="preserve">Asesoría Letrada </w:t>
      </w:r>
      <w:r>
        <w:rPr>
          <w:rFonts w:eastAsia="Times New Roman" w:cs="Times New Roman" w:ascii="Times New Roman" w:hAnsi="Times New Roman"/>
          <w:sz w:val="24"/>
          <w:szCs w:val="24"/>
          <w:highlight w:val="white"/>
        </w:rPr>
        <w:t xml:space="preserve">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w:t>
      </w:r>
    </w:p>
    <w:p>
      <w:pPr>
        <w:pStyle w:val="LOnormal"/>
        <w:shd w:fill="FFFFFF" w:val="clear"/>
        <w:spacing w:lineRule="auto" w:line="252" w:before="240" w:after="0"/>
        <w:jc w:val="both"/>
        <w:rPr/>
      </w:pPr>
      <w:r>
        <w:rPr>
          <w:rFonts w:eastAsia="Times New Roman" w:cs="Times New Roman" w:ascii="Times New Roman" w:hAnsi="Times New Roman"/>
          <w:sz w:val="24"/>
          <w:szCs w:val="24"/>
          <w:highlight w:val="white"/>
          <w:u w:val="single"/>
        </w:rPr>
        <w:t>Proyecto de ordenanza 616/22</w:t>
      </w:r>
      <w:r>
        <w:rPr>
          <w:rFonts w:eastAsia="Times New Roman" w:cs="Times New Roman" w:ascii="Times New Roman" w:hAnsi="Times New Roman"/>
          <w:sz w:val="24"/>
          <w:szCs w:val="24"/>
          <w:highlight w:val="white"/>
        </w:rPr>
        <w:t xml:space="preserve">: "Se ratifica convenio. Amplía Presupuesto 2022. Programa </w:t>
      </w:r>
      <w:r>
        <w:rPr>
          <w:rFonts w:eastAsia="Times New Roman" w:cs="Times New Roman" w:ascii="Times New Roman" w:hAnsi="Times New Roman"/>
          <w:i/>
          <w:sz w:val="24"/>
          <w:szCs w:val="24"/>
          <w:highlight w:val="white"/>
        </w:rPr>
        <w:t>Municipios de Pie</w:t>
      </w:r>
      <w:r>
        <w:rPr>
          <w:rFonts w:eastAsia="Times New Roman" w:cs="Times New Roman" w:ascii="Times New Roman" w:hAnsi="Times New Roman"/>
          <w:sz w:val="24"/>
          <w:szCs w:val="24"/>
          <w:highlight w:val="white"/>
        </w:rPr>
        <w:t xml:space="preserve">". Autor: Intendente Municipal, Gustavo Gennuso. Colaboradores: Jefa de Gabinete, Marcela González Abdala; Secretario de Hacienda, Diego Quintana; Subsecretario de Unidad Ejecutora de Obras Públicas, Alfredo Milano y Subsecretario de Comunidad y Territorio, Marcos Pavón. Se gira </w:t>
      </w:r>
      <w:r>
        <w:rPr>
          <w:rFonts w:eastAsia="Times New Roman" w:cs="Times New Roman" w:ascii="Times New Roman" w:hAnsi="Times New Roman"/>
          <w:sz w:val="24"/>
          <w:szCs w:val="24"/>
        </w:rPr>
        <w:t>a Asesoría Letrada</w:t>
      </w:r>
      <w:r>
        <w:rPr>
          <w:rFonts w:eastAsia="Times New Roman" w:cs="Times New Roman" w:ascii="Times New Roman" w:hAnsi="Times New Roman"/>
          <w:sz w:val="24"/>
          <w:szCs w:val="24"/>
          <w:highlight w:val="white"/>
        </w:rPr>
        <w:t xml:space="preserve"> 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FF00FF"/>
          <w:sz w:val="24"/>
          <w:szCs w:val="24"/>
        </w:rPr>
        <w:t xml:space="preserve">Con prioridad de dictamen (acta 121/22 Leg) </w:t>
      </w:r>
      <w:r>
        <w:rPr>
          <w:rFonts w:eastAsia="Times New Roman" w:cs="Times New Roman" w:ascii="Times New Roman" w:hAnsi="Times New Roman"/>
          <w:sz w:val="24"/>
          <w:szCs w:val="24"/>
          <w:highlight w:val="green"/>
        </w:rPr>
        <w:t>O-23-3374. Acta 1172/23 del 30/3/23.</w:t>
      </w:r>
    </w:p>
    <w:p>
      <w:pPr>
        <w:pStyle w:val="LOnormal"/>
        <w:shd w:fill="FFFFFF" w:val="clear"/>
        <w:spacing w:lineRule="auto" w:line="252" w:before="240" w:after="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u w:val="single"/>
        </w:rPr>
        <w:t>Proyecto de declaración 617/22</w:t>
      </w:r>
      <w:r>
        <w:rPr>
          <w:rFonts w:eastAsia="Times New Roman" w:cs="Times New Roman" w:ascii="Times New Roman" w:hAnsi="Times New Roman"/>
          <w:sz w:val="24"/>
          <w:szCs w:val="24"/>
          <w:highlight w:val="white"/>
        </w:rPr>
        <w:t xml:space="preserve">: "Se declara de interés municipal a la fiesta de la escultura y la madera </w:t>
      </w:r>
      <w:r>
        <w:rPr>
          <w:rFonts w:eastAsia="Times New Roman" w:cs="Times New Roman" w:ascii="Times New Roman" w:hAnsi="Times New Roman"/>
          <w:i/>
          <w:sz w:val="24"/>
          <w:szCs w:val="24"/>
          <w:highlight w:val="white"/>
        </w:rPr>
        <w:t>Tallando Nuestra Tierra</w:t>
      </w:r>
      <w:r>
        <w:rPr>
          <w:rFonts w:eastAsia="Times New Roman" w:cs="Times New Roman" w:ascii="Times New Roman" w:hAnsi="Times New Roman"/>
          <w:sz w:val="24"/>
          <w:szCs w:val="24"/>
          <w:highlight w:val="white"/>
        </w:rPr>
        <w:t xml:space="preserve">". Autores: Concejales Carlos Sánchez y Puente, Natalia Almonacid, Claudia Torres, Norma Taboada y Gerardo Ávila (JSRN). Sobre tablas. </w:t>
      </w:r>
      <w:r>
        <w:rPr>
          <w:rFonts w:eastAsia="Times New Roman" w:cs="Times New Roman" w:ascii="Times New Roman" w:hAnsi="Times New Roman"/>
          <w:sz w:val="24"/>
          <w:szCs w:val="24"/>
          <w:highlight w:val="green"/>
        </w:rPr>
        <w:t>D-22-2886. Acta 1166/22 del 17/11/22</w:t>
      </w:r>
    </w:p>
    <w:p>
      <w:pPr>
        <w:pStyle w:val="LOnormal"/>
        <w:shd w:fill="FFFFFF" w:val="clear"/>
        <w:spacing w:lineRule="auto" w:line="252" w:before="240" w:after="0"/>
        <w:jc w:val="both"/>
        <w:rPr/>
      </w:pPr>
      <w:r>
        <w:rPr>
          <w:rFonts w:eastAsia="Times New Roman" w:cs="Times New Roman" w:ascii="Times New Roman" w:hAnsi="Times New Roman"/>
          <w:sz w:val="24"/>
          <w:szCs w:val="24"/>
          <w:highlight w:val="white"/>
          <w:u w:val="single"/>
        </w:rPr>
        <w:t>Proyecto de declaración 618/22</w:t>
      </w:r>
      <w:r>
        <w:rPr>
          <w:rFonts w:eastAsia="Times New Roman" w:cs="Times New Roman" w:ascii="Times New Roman" w:hAnsi="Times New Roman"/>
          <w:sz w:val="24"/>
          <w:szCs w:val="24"/>
          <w:highlight w:val="white"/>
        </w:rPr>
        <w:t xml:space="preserve">: "Se declara de interés municipal el evento deportivo </w:t>
      </w:r>
      <w:r>
        <w:rPr>
          <w:rFonts w:eastAsia="Times New Roman" w:cs="Times New Roman" w:ascii="Times New Roman" w:hAnsi="Times New Roman"/>
          <w:i/>
          <w:sz w:val="24"/>
          <w:szCs w:val="24"/>
          <w:highlight w:val="white"/>
        </w:rPr>
        <w:t>1.000 Millas Sport de la República Argentina</w:t>
      </w:r>
      <w:r>
        <w:rPr>
          <w:rFonts w:eastAsia="Times New Roman" w:cs="Times New Roman" w:ascii="Times New Roman" w:hAnsi="Times New Roman"/>
          <w:sz w:val="24"/>
          <w:szCs w:val="24"/>
          <w:highlight w:val="white"/>
        </w:rPr>
        <w:t>". Autores: Concejales Carlos Sánchez y Puente, Natalia Almonacid, Claudia Torres, Norma Taboada y Gerardo Ávila (JSRN). Sobre tablas.</w:t>
      </w:r>
      <w:r>
        <w:rPr>
          <w:rFonts w:eastAsia="Times New Roman" w:cs="Times New Roman" w:ascii="Times New Roman" w:hAnsi="Times New Roman"/>
          <w:sz w:val="24"/>
          <w:szCs w:val="24"/>
          <w:highlight w:val="green"/>
        </w:rPr>
        <w:t>D-22-2887. Acta 1166/22 del 17/11/22</w:t>
      </w:r>
    </w:p>
    <w:p>
      <w:pPr>
        <w:pStyle w:val="LOnormal"/>
        <w:shd w:fill="FFFFFF" w:val="clear"/>
        <w:spacing w:lineRule="auto" w:line="252" w:before="240" w:after="0"/>
        <w:jc w:val="both"/>
        <w:rPr/>
      </w:pPr>
      <w:r>
        <w:rPr>
          <w:rFonts w:eastAsia="Times New Roman" w:cs="Times New Roman" w:ascii="Times New Roman" w:hAnsi="Times New Roman"/>
          <w:sz w:val="24"/>
          <w:szCs w:val="24"/>
          <w:highlight w:val="white"/>
          <w:u w:val="single"/>
        </w:rPr>
        <w:t>Proyecto de ordenanza 619/22</w:t>
      </w:r>
      <w:r>
        <w:rPr>
          <w:rFonts w:eastAsia="Times New Roman" w:cs="Times New Roman" w:ascii="Times New Roman" w:hAnsi="Times New Roman"/>
          <w:sz w:val="24"/>
          <w:szCs w:val="24"/>
          <w:highlight w:val="white"/>
        </w:rPr>
        <w:t xml:space="preserve">: "Adhiere decretos nacionales 437/11 y 242/2022. Sistema Unificado Puntaje Licencias de Conducir. Modifica ordenanza 2375-CM-12". Autor: Intendente Municipal, Gustavo Gennuso. Colaboradores: Jefa de Gabinete, Marcela González Abdala y Director de Tránsito y Transporte, Carlos Catini. Se gira 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las comisiones de </w:t>
      </w:r>
      <w:r>
        <w:rPr>
          <w:rFonts w:eastAsia="Times New Roman" w:cs="Times New Roman" w:ascii="Times New Roman" w:hAnsi="Times New Roman"/>
          <w:sz w:val="24"/>
          <w:szCs w:val="24"/>
        </w:rPr>
        <w:t>Servicios, Tránsito y Transporte</w:t>
      </w:r>
      <w:r>
        <w:rPr>
          <w:rFonts w:eastAsia="Times New Roman" w:cs="Times New Roman" w:ascii="Times New Roman" w:hAnsi="Times New Roman"/>
          <w:sz w:val="24"/>
          <w:szCs w:val="24"/>
          <w:highlight w:val="white"/>
        </w:rPr>
        <w:t xml:space="preserve"> y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w:t>
      </w:r>
      <w:r>
        <w:rPr>
          <w:rFonts w:eastAsia="Times New Roman" w:cs="Times New Roman" w:ascii="Times New Roman" w:hAnsi="Times New Roman"/>
          <w:sz w:val="24"/>
          <w:szCs w:val="24"/>
        </w:rPr>
        <w:t xml:space="preserve">  </w:t>
      </w:r>
    </w:p>
    <w:p>
      <w:pPr>
        <w:pStyle w:val="LOnormal"/>
        <w:shd w:fill="FFFFFF" w:val="clear"/>
        <w:spacing w:lineRule="auto" w:line="252" w:before="240" w:after="0"/>
        <w:jc w:val="both"/>
        <w:rPr/>
      </w:pPr>
      <w:r>
        <w:rPr>
          <w:rFonts w:eastAsia="Times New Roman" w:cs="Times New Roman" w:ascii="Times New Roman" w:hAnsi="Times New Roman"/>
          <w:sz w:val="24"/>
          <w:szCs w:val="24"/>
          <w:highlight w:val="white"/>
          <w:u w:val="single"/>
        </w:rPr>
        <w:t>Proyecto de ordenanza 620/22</w:t>
      </w:r>
      <w:r>
        <w:rPr>
          <w:rFonts w:eastAsia="Times New Roman" w:cs="Times New Roman" w:ascii="Times New Roman" w:hAnsi="Times New Roman"/>
          <w:sz w:val="24"/>
          <w:szCs w:val="24"/>
          <w:highlight w:val="white"/>
        </w:rPr>
        <w:t>: "Se declara de utilidad pública y pago obligatorio red de gas Villa Lago Gutiérrez y Reina Mora". Autor: Intendente Municipal, Gustavo Gennuso. Colaboradores: Jefa de Gabinete, Marcela González Abdala; Secretaría de Ambiente y Desarrollo Urbano y Dirección de Obras por Contrato. Se gira a Asesoría Letrada y a la comisión de G</w:t>
      </w:r>
      <w:r>
        <w:rPr>
          <w:rFonts w:eastAsia="Times New Roman" w:cs="Times New Roman" w:ascii="Times New Roman" w:hAnsi="Times New Roman"/>
          <w:sz w:val="24"/>
          <w:szCs w:val="24"/>
          <w:highlight w:val="cyan"/>
        </w:rPr>
        <w:t>obierno y Legales.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FF00FF"/>
          <w:sz w:val="24"/>
          <w:szCs w:val="24"/>
          <w:highlight w:val="white"/>
        </w:rPr>
        <w:t>Preferencia de dictamen.</w:t>
      </w:r>
      <w:r>
        <w:rPr>
          <w:rFonts w:eastAsia="Times New Roman" w:cs="Times New Roman" w:ascii="Times New Roman" w:hAnsi="Times New Roman"/>
          <w:color w:val="00000A"/>
          <w:sz w:val="24"/>
          <w:szCs w:val="24"/>
          <w:highlight w:val="green"/>
        </w:rPr>
        <w:t>O-22-3350. Acta 1167/22 del 1/12/22.</w:t>
      </w:r>
    </w:p>
    <w:p>
      <w:pPr>
        <w:pStyle w:val="LOnormal"/>
        <w:shd w:fill="FFFFFF" w:val="clear"/>
        <w:spacing w:lineRule="auto" w:line="252" w:before="240" w:after="0"/>
        <w:jc w:val="both"/>
        <w:rPr/>
      </w:pPr>
      <w:r>
        <w:rPr>
          <w:rFonts w:eastAsia="Times New Roman" w:cs="Times New Roman" w:ascii="Times New Roman" w:hAnsi="Times New Roman"/>
          <w:sz w:val="24"/>
          <w:szCs w:val="24"/>
          <w:highlight w:val="white"/>
          <w:u w:val="single"/>
        </w:rPr>
        <w:t>Proyecto de ordenanza 621/22</w:t>
      </w:r>
      <w:r>
        <w:rPr>
          <w:rFonts w:eastAsia="Times New Roman" w:cs="Times New Roman" w:ascii="Times New Roman" w:hAnsi="Times New Roman"/>
          <w:sz w:val="24"/>
          <w:szCs w:val="24"/>
          <w:highlight w:val="white"/>
        </w:rPr>
        <w:t xml:space="preserve">: "Se ratifica convenio con Ministerio de Justicia y Derechos Humanos de la Nación y acuerdo complementario con A.C.A.R.A". Autor: Intendente Municipal, Gustavo Gennuso. Colaboradores: Jefa de Gabinete, Marcela González Abdala y Secretario de Hacienda, Diego Quintana. Se gira a Asesoría Letrada y a la comisión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sz w:val="24"/>
          <w:szCs w:val="24"/>
          <w:highlight w:val="green"/>
        </w:rPr>
        <w:t>O-23-3375. Acta 1172/23 del 30/3/23.</w:t>
      </w:r>
    </w:p>
    <w:p>
      <w:pPr>
        <w:pStyle w:val="LOnormal"/>
        <w:shd w:fill="FFFFFF" w:val="clear"/>
        <w:spacing w:lineRule="auto" w:line="252" w:before="240" w:after="0"/>
        <w:jc w:val="both"/>
        <w:rPr/>
      </w:pPr>
      <w:r>
        <w:rPr>
          <w:rFonts w:eastAsia="Times New Roman" w:cs="Times New Roman" w:ascii="Times New Roman" w:hAnsi="Times New Roman"/>
          <w:sz w:val="24"/>
          <w:szCs w:val="24"/>
          <w:highlight w:val="white"/>
          <w:u w:val="single"/>
        </w:rPr>
        <w:t>Proyecto de ordenanza 622/22</w:t>
      </w:r>
      <w:r>
        <w:rPr>
          <w:rFonts w:eastAsia="Times New Roman" w:cs="Times New Roman" w:ascii="Times New Roman" w:hAnsi="Times New Roman"/>
          <w:sz w:val="24"/>
          <w:szCs w:val="24"/>
          <w:highlight w:val="white"/>
        </w:rPr>
        <w:t>: "Se aprueba y reemplaza el Anexo I de la ordenanza 2374-CM-12". Autor: Intendente Municipal, Gustavo Gennuso. Colaboradores: Jefa de Gabinete, Marcela González Abdala y Secr</w:t>
      </w:r>
      <w:r>
        <w:rPr>
          <w:rFonts w:eastAsia="Times New Roman" w:cs="Times New Roman" w:ascii="Times New Roman" w:hAnsi="Times New Roman"/>
          <w:sz w:val="24"/>
          <w:szCs w:val="24"/>
        </w:rPr>
        <w:t xml:space="preserve">etario de Hacienda, Diego Quintana. Se gira a Asesoría Letrada y a las comisiones de Economía, Hacienda, Finanzas y Desarrollo Económico y de Gobierno y Legales. </w:t>
      </w:r>
      <w:r>
        <w:rPr>
          <w:rFonts w:eastAsia="Times New Roman" w:cs="Times New Roman" w:ascii="Times New Roman" w:hAnsi="Times New Roman"/>
          <w:color w:val="FF00FF"/>
          <w:sz w:val="24"/>
          <w:szCs w:val="24"/>
        </w:rPr>
        <w:t>Preferencia de dictamen, tratamiento conjunto Eco y GyL.</w:t>
      </w:r>
      <w:r>
        <w:rPr>
          <w:rFonts w:eastAsia="Times New Roman" w:cs="Times New Roman" w:ascii="Times New Roman" w:hAnsi="Times New Roman"/>
          <w:sz w:val="24"/>
          <w:szCs w:val="24"/>
        </w:rPr>
        <w:t xml:space="preserve"> Se gira a</w:t>
      </w:r>
      <w:r>
        <w:rPr>
          <w:rFonts w:eastAsia="Times New Roman" w:cs="Times New Roman" w:ascii="Times New Roman" w:hAnsi="Times New Roman"/>
          <w:sz w:val="24"/>
          <w:szCs w:val="24"/>
          <w:highlight w:val="cyan"/>
        </w:rPr>
        <w:t xml:space="preserve"> Gobierno y Legale</w:t>
      </w:r>
      <w:r>
        <w:rPr>
          <w:rFonts w:eastAsia="Times New Roman" w:cs="Times New Roman" w:ascii="Times New Roman" w:hAnsi="Times New Roman"/>
          <w:sz w:val="24"/>
          <w:szCs w:val="24"/>
        </w:rPr>
        <w:t>s (Acta 1168/22 del 30/12/22).</w:t>
      </w:r>
      <w:r>
        <w:rPr>
          <w:rFonts w:eastAsia="Times New Roman" w:cs="Times New Roman" w:ascii="Times New Roman" w:hAnsi="Times New Roman"/>
          <w:sz w:val="24"/>
          <w:szCs w:val="24"/>
          <w:highlight w:val="green"/>
        </w:rPr>
        <w:t xml:space="preserve"> O-23-3368. Acta 1170/23 del 10/2/23.</w:t>
      </w:r>
    </w:p>
    <w:p>
      <w:pPr>
        <w:pStyle w:val="LOnormal"/>
        <w:shd w:fill="FFFFFF" w:val="clear"/>
        <w:spacing w:lineRule="auto" w:line="252" w:before="240" w:after="0"/>
        <w:jc w:val="both"/>
        <w:rPr/>
      </w:pPr>
      <w:r>
        <w:rPr>
          <w:rFonts w:eastAsia="Times New Roman" w:cs="Times New Roman" w:ascii="Times New Roman" w:hAnsi="Times New Roman"/>
          <w:sz w:val="24"/>
          <w:szCs w:val="24"/>
          <w:highlight w:val="white"/>
          <w:u w:val="single"/>
        </w:rPr>
        <w:t>Proyecto de ordenanza 623/22</w:t>
      </w:r>
      <w:r>
        <w:rPr>
          <w:rFonts w:eastAsia="Times New Roman" w:cs="Times New Roman" w:ascii="Times New Roman" w:hAnsi="Times New Roman"/>
          <w:sz w:val="24"/>
          <w:szCs w:val="24"/>
          <w:highlight w:val="white"/>
        </w:rPr>
        <w:t xml:space="preserve">: "Se aprueban y reemplazan los Anexos I y II de la ordenanza 2375-CM-12". Autor: Intendente Municipal, Gustavo Gennuso. Colaboradores: Jefa de Gabinete, Marcela González Abdala y Secretario de Hacienda, Diego Quintana. Se gira 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las comisiones d</w:t>
      </w:r>
      <w:r>
        <w:rPr>
          <w:rFonts w:eastAsia="Times New Roman" w:cs="Times New Roman" w:ascii="Times New Roman" w:hAnsi="Times New Roman"/>
          <w:sz w:val="24"/>
          <w:szCs w:val="24"/>
        </w:rPr>
        <w:t xml:space="preserve">e Economía, Hacienda, Finanzas y Desarrollo Económico y de Gobierno y Legales. </w:t>
      </w:r>
      <w:r>
        <w:rPr>
          <w:rFonts w:eastAsia="Times New Roman" w:cs="Times New Roman" w:ascii="Times New Roman" w:hAnsi="Times New Roman"/>
          <w:color w:val="FF00FF"/>
          <w:sz w:val="24"/>
          <w:szCs w:val="24"/>
        </w:rPr>
        <w:t xml:space="preserve">Preferencia de dictamen, tratamiento conjunto Eco y GyL. </w:t>
      </w:r>
      <w:r>
        <w:rPr>
          <w:rFonts w:eastAsia="Times New Roman" w:cs="Times New Roman" w:ascii="Times New Roman" w:hAnsi="Times New Roman"/>
          <w:sz w:val="24"/>
          <w:szCs w:val="24"/>
        </w:rPr>
        <w:t xml:space="preserve"> Se gira a</w:t>
      </w:r>
      <w:r>
        <w:rPr>
          <w:rFonts w:eastAsia="Times New Roman" w:cs="Times New Roman" w:ascii="Times New Roman" w:hAnsi="Times New Roman"/>
          <w:sz w:val="24"/>
          <w:szCs w:val="24"/>
          <w:highlight w:val="cyan"/>
        </w:rPr>
        <w:t xml:space="preserve"> Gobierno y Legales</w:t>
      </w:r>
      <w:r>
        <w:rPr>
          <w:rFonts w:eastAsia="Times New Roman" w:cs="Times New Roman" w:ascii="Times New Roman" w:hAnsi="Times New Roman"/>
          <w:sz w:val="24"/>
          <w:szCs w:val="24"/>
        </w:rPr>
        <w:t xml:space="preserve"> (Acta 1168/22 del 30/12/22)</w:t>
      </w:r>
      <w:r>
        <w:rPr>
          <w:rFonts w:eastAsia="Times New Roman" w:cs="Times New Roman" w:ascii="Times New Roman" w:hAnsi="Times New Roman"/>
          <w:sz w:val="24"/>
          <w:szCs w:val="24"/>
          <w:highlight w:val="green"/>
        </w:rPr>
        <w:t xml:space="preserve"> O-23-3369. Acta 1170/23 del 10/2/23.</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624/22</w:t>
      </w:r>
      <w:r>
        <w:rPr>
          <w:rFonts w:eastAsia="Times New Roman" w:cs="Times New Roman" w:ascii="Times New Roman" w:hAnsi="Times New Roman"/>
          <w:sz w:val="24"/>
          <w:szCs w:val="24"/>
          <w:highlight w:val="white"/>
        </w:rPr>
        <w:t xml:space="preserve">: "Declara interés municipal evento solidario </w:t>
      </w:r>
      <w:r>
        <w:rPr>
          <w:rFonts w:eastAsia="Times New Roman" w:cs="Times New Roman" w:ascii="Times New Roman" w:hAnsi="Times New Roman"/>
          <w:i/>
          <w:sz w:val="24"/>
          <w:szCs w:val="24"/>
          <w:highlight w:val="white"/>
        </w:rPr>
        <w:t>Bariloche Ayuda</w:t>
      </w:r>
      <w:r>
        <w:rPr>
          <w:rFonts w:eastAsia="Times New Roman" w:cs="Times New Roman" w:ascii="Times New Roman" w:hAnsi="Times New Roman"/>
          <w:sz w:val="24"/>
          <w:szCs w:val="24"/>
          <w:highlight w:val="white"/>
        </w:rPr>
        <w:t>". Autores: Concejales Gerardo del Río (PUL) y Roxana Ferreyra (FdT). Iniciativa: Asociación Civil Infancia sin Maltrato. Sobre tablas.</w:t>
      </w:r>
      <w:r>
        <w:rPr>
          <w:rFonts w:eastAsia="Times New Roman" w:cs="Times New Roman" w:ascii="Times New Roman" w:hAnsi="Times New Roman"/>
          <w:sz w:val="24"/>
          <w:szCs w:val="24"/>
          <w:highlight w:val="green"/>
        </w:rPr>
        <w:t>D-22-2888. Acta 1166/22 del 17/11/22</w:t>
      </w:r>
      <w:r>
        <w:rPr>
          <w:rFonts w:eastAsia="Times New Roman" w:cs="Times New Roman" w:ascii="Times New Roman" w:hAnsi="Times New Roman"/>
          <w:sz w:val="24"/>
          <w:szCs w:val="24"/>
          <w:highlight w:val="white"/>
        </w:rPr>
        <w:t xml:space="preserve"> </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625/22:</w:t>
      </w:r>
      <w:r>
        <w:rPr>
          <w:rFonts w:eastAsia="Times New Roman" w:cs="Times New Roman" w:ascii="Times New Roman" w:hAnsi="Times New Roman"/>
          <w:sz w:val="24"/>
          <w:szCs w:val="24"/>
          <w:highlight w:val="white"/>
        </w:rPr>
        <w:t xml:space="preserve"> "Se declara de interés municipal la exposición de autos </w:t>
      </w:r>
      <w:r>
        <w:rPr>
          <w:rFonts w:eastAsia="Times New Roman" w:cs="Times New Roman" w:ascii="Times New Roman" w:hAnsi="Times New Roman"/>
          <w:i/>
          <w:sz w:val="24"/>
          <w:szCs w:val="24"/>
          <w:highlight w:val="white"/>
        </w:rPr>
        <w:t>Proyecto T2</w:t>
      </w:r>
      <w:r>
        <w:rPr>
          <w:rFonts w:eastAsia="Times New Roman" w:cs="Times New Roman" w:ascii="Times New Roman" w:hAnsi="Times New Roman"/>
          <w:sz w:val="24"/>
          <w:szCs w:val="24"/>
          <w:highlight w:val="white"/>
        </w:rPr>
        <w:t xml:space="preserve"> de la Fundación Yo Soy Amor". Autor: Concejal Ariel Cárdenas (BxC). Iniciativa: Fundación Yo Soy Amor. Sobre tablas. </w:t>
      </w:r>
      <w:r>
        <w:rPr>
          <w:rFonts w:eastAsia="Times New Roman" w:cs="Times New Roman" w:ascii="Times New Roman" w:hAnsi="Times New Roman"/>
          <w:sz w:val="24"/>
          <w:szCs w:val="24"/>
          <w:highlight w:val="green"/>
        </w:rPr>
        <w:t>D-22-2898. Acta 1167/22 del 1/12/22.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626/22</w:t>
      </w:r>
      <w:r>
        <w:rPr>
          <w:rFonts w:eastAsia="Times New Roman" w:cs="Times New Roman" w:ascii="Times New Roman" w:hAnsi="Times New Roman"/>
          <w:sz w:val="24"/>
          <w:szCs w:val="24"/>
          <w:highlight w:val="white"/>
        </w:rPr>
        <w:t xml:space="preserve">: "Modifica ordenanza 2698-CM-15". Autores: Concejales Julieta Wallace (FdT) y Gerardo del Río (PUL). Iniciativa: Comisión de Trabajo Barrio Valle Gas. Colaborador: Tomás Guevara. Se gira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 comisión de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 xml:space="preserve"> con</w:t>
      </w:r>
      <w:r>
        <w:rPr>
          <w:rFonts w:eastAsia="Times New Roman" w:cs="Times New Roman" w:ascii="Times New Roman" w:hAnsi="Times New Roman"/>
          <w:color w:val="FF00FF"/>
          <w:sz w:val="24"/>
          <w:szCs w:val="24"/>
          <w:highlight w:val="white"/>
        </w:rPr>
        <w:t xml:space="preserve"> Preferencia 1º Sesión . Con prioridad de dictamen.</w:t>
      </w:r>
      <w:r>
        <w:rPr>
          <w:rFonts w:eastAsia="Times New Roman" w:cs="Times New Roman" w:ascii="Times New Roman" w:hAnsi="Times New Roman"/>
          <w:sz w:val="24"/>
          <w:szCs w:val="24"/>
          <w:highlight w:val="green"/>
        </w:rPr>
        <w:t>O-22-3363. Acta 1168/22 del 29/12/22.</w:t>
      </w:r>
    </w:p>
    <w:p>
      <w:pPr>
        <w:pStyle w:val="LOnormal"/>
        <w:shd w:fill="FFFFFF" w:val="clear"/>
        <w:spacing w:lineRule="auto" w:line="12"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627/22</w:t>
      </w:r>
      <w:r>
        <w:rPr>
          <w:rFonts w:eastAsia="Times New Roman" w:cs="Times New Roman" w:ascii="Times New Roman" w:hAnsi="Times New Roman"/>
          <w:sz w:val="24"/>
          <w:szCs w:val="24"/>
          <w:highlight w:val="white"/>
        </w:rPr>
        <w:t>: "Se declara de interés municipal y cultural al espacio de identidad cultural el</w:t>
      </w:r>
      <w:r>
        <w:rPr>
          <w:rFonts w:eastAsia="Times New Roman" w:cs="Times New Roman" w:ascii="Times New Roman" w:hAnsi="Times New Roman"/>
          <w:i/>
          <w:sz w:val="24"/>
          <w:szCs w:val="24"/>
          <w:highlight w:val="white"/>
        </w:rPr>
        <w:t xml:space="preserve"> Viejo Almacen del Foyel</w:t>
      </w:r>
      <w:r>
        <w:rPr>
          <w:rFonts w:eastAsia="Times New Roman" w:cs="Times New Roman" w:ascii="Times New Roman" w:hAnsi="Times New Roman"/>
          <w:sz w:val="24"/>
          <w:szCs w:val="24"/>
          <w:highlight w:val="white"/>
        </w:rPr>
        <w:t>". Autores: Concejales Marcelo Casas, Julieta Wallace y Roxana Ferreyra (FdT). Sobre tablas.</w:t>
      </w:r>
      <w:r>
        <w:rPr>
          <w:rFonts w:eastAsia="Times New Roman" w:cs="Times New Roman" w:ascii="Times New Roman" w:hAnsi="Times New Roman"/>
          <w:sz w:val="24"/>
          <w:szCs w:val="24"/>
          <w:highlight w:val="green"/>
        </w:rPr>
        <w:t>D-22-2897. Acta 1167/22 del 1/12/22.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comunicación 628/22</w:t>
      </w:r>
      <w:r>
        <w:rPr>
          <w:rFonts w:eastAsia="Times New Roman" w:cs="Times New Roman" w:ascii="Times New Roman" w:hAnsi="Times New Roman"/>
          <w:sz w:val="24"/>
          <w:szCs w:val="24"/>
          <w:highlight w:val="white"/>
        </w:rPr>
        <w:t>: "Se comunica a Cámara de Diputados tratamiento proyecto de ley Cuidar en Igualdad". Autores: Concejales Roxana Ferreyra, Julieta Wallace y Marcelo Casas (FdT). Sobre tablas.</w:t>
      </w:r>
      <w:r>
        <w:rPr>
          <w:rFonts w:eastAsia="Times New Roman" w:cs="Times New Roman" w:ascii="Times New Roman" w:hAnsi="Times New Roman"/>
          <w:sz w:val="24"/>
          <w:szCs w:val="24"/>
          <w:highlight w:val="green"/>
        </w:rPr>
        <w:t>C-22-1099. Acta 1167/22 del 1/12/22.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629/22</w:t>
      </w:r>
      <w:r>
        <w:rPr>
          <w:rFonts w:eastAsia="Times New Roman" w:cs="Times New Roman" w:ascii="Times New Roman" w:hAnsi="Times New Roman"/>
          <w:sz w:val="24"/>
          <w:szCs w:val="24"/>
          <w:highlight w:val="white"/>
        </w:rPr>
        <w:t xml:space="preserve">: "Establece programa de prevención y difusión del Síndrome Urémico Hemolítico". Autores: Concejales Claudia Torres, Carlos Sánchez y Puente, Norma Taboada, Gerardo Ávila y Natalia Almonacid (JSRN). Colaboradores: Unidad Regional de Epidemiología y Salud Ambiental Zona Andina (URESA), Hospital Zonal Ramón Carrillo. Se gira a Asesoría Letrada y a las comisiones de </w:t>
      </w:r>
      <w:r>
        <w:rPr>
          <w:rFonts w:eastAsia="Times New Roman" w:cs="Times New Roman" w:ascii="Times New Roman" w:hAnsi="Times New Roman"/>
          <w:sz w:val="24"/>
          <w:szCs w:val="24"/>
        </w:rPr>
        <w:t xml:space="preserve">Desarrollo Humano, Deportes y Cultura </w:t>
      </w:r>
      <w:r>
        <w:rPr>
          <w:rFonts w:eastAsia="Times New Roman" w:cs="Times New Roman" w:ascii="Times New Roman" w:hAnsi="Times New Roman"/>
          <w:sz w:val="24"/>
          <w:szCs w:val="24"/>
          <w:highlight w:val="white"/>
        </w:rPr>
        <w:t xml:space="preserve">y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green"/>
        </w:rPr>
        <w:t xml:space="preserve"> O-23-3396. Acta 1176/23 del 6/7/23.</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630/22</w:t>
      </w:r>
      <w:r>
        <w:rPr>
          <w:rFonts w:eastAsia="Times New Roman" w:cs="Times New Roman" w:ascii="Times New Roman" w:hAnsi="Times New Roman"/>
          <w:sz w:val="24"/>
          <w:szCs w:val="24"/>
          <w:highlight w:val="white"/>
        </w:rPr>
        <w:t>: "Se crea Programa de prevención, información, concientización Hantavirus". Autores: Concejales Claudia Torres, Carlos Sánchez y Puente, Norma Taboada, Gerardo Ávila y Natalia Almonacid (JSRN). Colaboradores: Unidad Regional de Epidemiología y Salud Ambiental Zona Andina (URESA), Hospital Zonal Ramón Carrillo. Se gira a Asesoría Letrada y a las comisiones de</w:t>
      </w:r>
      <w:r>
        <w:rPr>
          <w:rFonts w:eastAsia="Times New Roman" w:cs="Times New Roman" w:ascii="Times New Roman" w:hAnsi="Times New Roman"/>
          <w:sz w:val="24"/>
          <w:szCs w:val="24"/>
        </w:rPr>
        <w:t xml:space="preserve"> Desarrollo Humano, Deportes y Cultura </w:t>
      </w:r>
      <w:r>
        <w:rPr>
          <w:rFonts w:eastAsia="Times New Roman" w:cs="Times New Roman" w:ascii="Times New Roman" w:hAnsi="Times New Roman"/>
          <w:sz w:val="24"/>
          <w:szCs w:val="24"/>
          <w:highlight w:val="white"/>
        </w:rPr>
        <w:t xml:space="preserve">y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green"/>
        </w:rPr>
        <w:t xml:space="preserve"> O-23-3397. Acta 1176/23 del 6/7/23.</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631/22</w:t>
      </w:r>
      <w:r>
        <w:rPr>
          <w:rFonts w:eastAsia="Times New Roman" w:cs="Times New Roman" w:ascii="Times New Roman" w:hAnsi="Times New Roman"/>
          <w:sz w:val="24"/>
          <w:szCs w:val="24"/>
          <w:highlight w:val="white"/>
        </w:rPr>
        <w:t>: "Modifica ordenanza 1595-CM-06". Autores: Concejales Julieta Wallace, Marcelo Casas, Roxana Ferreyra (FdT) y Gerardo del Río (PUL). Iniciativa: Mesa de Tierras. Sobre tablas.</w:t>
      </w:r>
      <w:r>
        <w:rPr>
          <w:rFonts w:eastAsia="Times New Roman" w:cs="Times New Roman" w:ascii="Times New Roman" w:hAnsi="Times New Roman"/>
          <w:color w:val="00000A"/>
          <w:sz w:val="24"/>
          <w:szCs w:val="24"/>
          <w:highlight w:val="green"/>
        </w:rPr>
        <w:t>O-22-3351. Acta 1167/22 del 1/12/22.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632/22</w:t>
      </w:r>
      <w:r>
        <w:rPr>
          <w:rFonts w:eastAsia="Times New Roman" w:cs="Times New Roman" w:ascii="Times New Roman" w:hAnsi="Times New Roman"/>
          <w:sz w:val="24"/>
          <w:szCs w:val="24"/>
          <w:highlight w:val="white"/>
        </w:rPr>
        <w:t xml:space="preserve">: "Se declara de interés municipal y comunitario conversatorio de </w:t>
      </w:r>
      <w:r>
        <w:rPr>
          <w:rFonts w:eastAsia="Times New Roman" w:cs="Times New Roman" w:ascii="Times New Roman" w:hAnsi="Times New Roman"/>
          <w:i/>
          <w:sz w:val="24"/>
          <w:szCs w:val="24"/>
          <w:highlight w:val="white"/>
        </w:rPr>
        <w:t xml:space="preserve">Las Históricas Argentinas </w:t>
      </w:r>
      <w:r>
        <w:rPr>
          <w:rFonts w:eastAsia="Times New Roman" w:cs="Times New Roman" w:ascii="Times New Roman" w:hAnsi="Times New Roman"/>
          <w:sz w:val="24"/>
          <w:szCs w:val="24"/>
          <w:highlight w:val="white"/>
        </w:rPr>
        <w:t>en Bariloche". Autores: Concejales Roxana Ferreyra, Julieta Wallace y Marcelo Casas (FdT). Sobre tablas.</w:t>
      </w:r>
      <w:r>
        <w:rPr>
          <w:rFonts w:eastAsia="Times New Roman" w:cs="Times New Roman" w:ascii="Times New Roman" w:hAnsi="Times New Roman"/>
          <w:sz w:val="24"/>
          <w:szCs w:val="24"/>
          <w:highlight w:val="green"/>
        </w:rPr>
        <w:t>D-22-2896. Acta 1167/22 del 1/12/22.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633/22:</w:t>
      </w:r>
      <w:r>
        <w:rPr>
          <w:rFonts w:eastAsia="Times New Roman" w:cs="Times New Roman" w:ascii="Times New Roman" w:hAnsi="Times New Roman"/>
          <w:sz w:val="24"/>
          <w:szCs w:val="24"/>
          <w:highlight w:val="white"/>
        </w:rPr>
        <w:t xml:space="preserve"> "Incorpora usuarios CSSTUP. Modifica ordenanza 2798-CM-16. Acceso información. Autores: Concejales Roxana Ferreyra (FdT) y Gerardo del Río (PUL). Sobre tablas.</w:t>
      </w:r>
      <w:r>
        <w:rPr>
          <w:rFonts w:eastAsia="Times New Roman" w:cs="Times New Roman" w:ascii="Times New Roman" w:hAnsi="Times New Roman"/>
          <w:color w:val="00000A"/>
          <w:sz w:val="24"/>
          <w:szCs w:val="24"/>
          <w:highlight w:val="green"/>
        </w:rPr>
        <w:t>O-22-3352. Acta 1167/22 del 1/12/22.</w:t>
      </w:r>
    </w:p>
    <w:p>
      <w:pPr>
        <w:pStyle w:val="LOnormal"/>
        <w:shd w:fill="FFFFFF" w:val="clear"/>
        <w:spacing w:lineRule="auto" w:line="12"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634/22</w:t>
      </w:r>
      <w:r>
        <w:rPr>
          <w:rFonts w:eastAsia="Times New Roman" w:cs="Times New Roman" w:ascii="Times New Roman" w:hAnsi="Times New Roman"/>
          <w:sz w:val="24"/>
          <w:szCs w:val="24"/>
          <w:highlight w:val="white"/>
        </w:rPr>
        <w:t xml:space="preserve">: "Modifica ordenanza 3194-CM-20". Autores: Concejales Julieta Wallace (FdT) y Gerardo del Río (PUL). Colaboradores: Mesa de Tierras. Sobre tablas. </w:t>
      </w:r>
      <w:r>
        <w:rPr>
          <w:rFonts w:eastAsia="Times New Roman" w:cs="Times New Roman" w:ascii="Times New Roman" w:hAnsi="Times New Roman"/>
          <w:color w:val="00000A"/>
          <w:sz w:val="24"/>
          <w:szCs w:val="24"/>
          <w:highlight w:val="green"/>
        </w:rPr>
        <w:t>O-22-3355. Acta 1167/22 del 1/12/22.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comunicación 635/22</w:t>
      </w:r>
      <w:r>
        <w:rPr>
          <w:rFonts w:eastAsia="Times New Roman" w:cs="Times New Roman" w:ascii="Times New Roman" w:hAnsi="Times New Roman"/>
          <w:sz w:val="24"/>
          <w:szCs w:val="24"/>
          <w:highlight w:val="white"/>
        </w:rPr>
        <w:t xml:space="preserve">: "Beneplácito reglamentación ley 25916 Ministerio de Ambiente y Desarrollo Sostenible de Nación". Autores: Concejales Norma Taboada, Carlos Sánchez y Puente, Gerardo Ávila, Natalia Almonacid y Claudia Torres. Sobre tablas. </w:t>
      </w:r>
      <w:r>
        <w:rPr>
          <w:rFonts w:eastAsia="Times New Roman" w:cs="Times New Roman" w:ascii="Times New Roman" w:hAnsi="Times New Roman"/>
          <w:sz w:val="24"/>
          <w:szCs w:val="24"/>
          <w:highlight w:val="green"/>
        </w:rPr>
        <w:t>C-22-1098. Acta 1167/22 del 1/12/22.</w:t>
      </w:r>
    </w:p>
    <w:p>
      <w:pPr>
        <w:pStyle w:val="LOnormal"/>
        <w:shd w:fill="FFFFFF" w:val="clear"/>
        <w:spacing w:lineRule="auto" w:line="12"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636/22</w:t>
      </w:r>
      <w:r>
        <w:rPr>
          <w:rFonts w:eastAsia="Times New Roman" w:cs="Times New Roman" w:ascii="Times New Roman" w:hAnsi="Times New Roman"/>
          <w:sz w:val="24"/>
          <w:szCs w:val="24"/>
          <w:highlight w:val="white"/>
        </w:rPr>
        <w:t>: "Se presta acuerdo llamado a licitación pública contratación de cobertura anual de seguros generales". Autor: Intendente Municipal, Gustavo Gennuso. Colaboradores: Jefa de Gabinete, Marcela González Abdala; Jefe de División de Bienes Patrimoniales Marco Frohlich y administrativa Nieves Lorena Esquivel. Sobre tablas.</w:t>
      </w:r>
      <w:r>
        <w:rPr>
          <w:rFonts w:eastAsia="Times New Roman" w:cs="Times New Roman" w:ascii="Times New Roman" w:hAnsi="Times New Roman"/>
          <w:color w:val="00000A"/>
          <w:sz w:val="24"/>
          <w:szCs w:val="24"/>
          <w:highlight w:val="green"/>
        </w:rPr>
        <w:t>O-22-3353. Acta 1167/22 del 1/12/22.</w:t>
      </w:r>
    </w:p>
    <w:p>
      <w:pPr>
        <w:pStyle w:val="LOnormal"/>
        <w:shd w:fill="FFFFFF" w:val="clear"/>
        <w:spacing w:lineRule="auto" w:line="12"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637/22</w:t>
      </w:r>
      <w:r>
        <w:rPr>
          <w:rFonts w:eastAsia="Times New Roman" w:cs="Times New Roman" w:ascii="Times New Roman" w:hAnsi="Times New Roman"/>
          <w:sz w:val="24"/>
          <w:szCs w:val="24"/>
          <w:highlight w:val="white"/>
        </w:rPr>
        <w:t>: "Se declara de interés municipal a la 7º Edición de TEDx Bariloche 2022". Autores: Concejales Carlos Sánchez y Puente, Natalia Almonacid, Claudia Torres, Norma Taboada y Gerardo Ávila (JSRN). Sobre tablas.</w:t>
      </w:r>
      <w:r>
        <w:rPr>
          <w:rFonts w:eastAsia="Times New Roman" w:cs="Times New Roman" w:ascii="Times New Roman" w:hAnsi="Times New Roman"/>
          <w:sz w:val="24"/>
          <w:szCs w:val="24"/>
          <w:highlight w:val="green"/>
        </w:rPr>
        <w:t>D-22-2895. Acta 1167/22 del 1/12/22.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638/22</w:t>
      </w:r>
      <w:r>
        <w:rPr>
          <w:rFonts w:eastAsia="Times New Roman" w:cs="Times New Roman" w:ascii="Times New Roman" w:hAnsi="Times New Roman"/>
          <w:sz w:val="24"/>
          <w:szCs w:val="24"/>
          <w:highlight w:val="white"/>
        </w:rPr>
        <w:t xml:space="preserve">: Se declara de interés municipal el evento </w:t>
      </w:r>
      <w:r>
        <w:rPr>
          <w:rFonts w:eastAsia="Times New Roman" w:cs="Times New Roman" w:ascii="Times New Roman" w:hAnsi="Times New Roman"/>
          <w:i/>
          <w:sz w:val="24"/>
          <w:szCs w:val="24"/>
          <w:highlight w:val="white"/>
        </w:rPr>
        <w:t>Patagonia Picnic 2023</w:t>
      </w:r>
      <w:r>
        <w:rPr>
          <w:rFonts w:eastAsia="Times New Roman" w:cs="Times New Roman" w:ascii="Times New Roman" w:hAnsi="Times New Roman"/>
          <w:sz w:val="24"/>
          <w:szCs w:val="24"/>
          <w:highlight w:val="white"/>
        </w:rPr>
        <w:t xml:space="preserve"> - Festival de Música, Diseño y Gastronomía. Autores: Concejales Carlos Sánchez y Puente, Natalia Almonacid, Claudia Torres, Norma Taboada y Gerardo Ávila (JSRN). Sobre tablas. </w:t>
      </w:r>
      <w:r>
        <w:rPr>
          <w:rFonts w:eastAsia="Times New Roman" w:cs="Times New Roman" w:ascii="Times New Roman" w:hAnsi="Times New Roman"/>
          <w:sz w:val="24"/>
          <w:szCs w:val="24"/>
          <w:highlight w:val="green"/>
        </w:rPr>
        <w:t>D-22-2894. Acta 1167/22 del 1/12/22.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639/22</w:t>
      </w:r>
      <w:r>
        <w:rPr>
          <w:rFonts w:eastAsia="Times New Roman" w:cs="Times New Roman" w:ascii="Times New Roman" w:hAnsi="Times New Roman"/>
          <w:sz w:val="24"/>
          <w:szCs w:val="24"/>
          <w:highlight w:val="white"/>
        </w:rPr>
        <w:t>: Se presta acuerdo llamado a licitación pública Obra Extensión Red de Gas Villa Lago Gutierrez y Reina Mora. Autor: Intendente Municipal, Gustavo Gennuso. Colaboradores: Jefa de Gabinete, Marcela González Abdala; Secretaria de Ambiente y Desarrollo Urbano y Dirección de Obras por Contrato. Sobre tablas.</w:t>
      </w:r>
      <w:r>
        <w:rPr>
          <w:rFonts w:eastAsia="Times New Roman" w:cs="Times New Roman" w:ascii="Times New Roman" w:hAnsi="Times New Roman"/>
          <w:color w:val="00000A"/>
          <w:sz w:val="24"/>
          <w:szCs w:val="24"/>
          <w:highlight w:val="green"/>
        </w:rPr>
        <w:t>O-22-3354. Acta 1167/22 del 1/12/22.</w:t>
      </w:r>
    </w:p>
    <w:p>
      <w:pPr>
        <w:pStyle w:val="LOnormal"/>
        <w:shd w:fill="FFFFFF" w:val="clear"/>
        <w:spacing w:lineRule="auto" w:line="12"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640/22</w:t>
      </w:r>
      <w:r>
        <w:rPr>
          <w:rFonts w:eastAsia="Times New Roman" w:cs="Times New Roman" w:ascii="Times New Roman" w:hAnsi="Times New Roman"/>
          <w:sz w:val="24"/>
          <w:szCs w:val="24"/>
          <w:highlight w:val="white"/>
        </w:rPr>
        <w:t>: "Uso cestos de residuos. Abroga ordenanzas 8-I-78, 93-CM-87 y 251-CM-93". Autores: Concejales: Norma Taboada, Natalia Almonacid, Gerardo Ávila, Claudia Torres, Carlos Sánchez y Puente (JSRN). Se gira a Asesoría Letrada y a las comisiones de Servicios, Tránsito y Transporte y</w:t>
      </w:r>
      <w:r>
        <w:rPr>
          <w:rFonts w:eastAsia="Times New Roman" w:cs="Times New Roman" w:ascii="Times New Roman" w:hAnsi="Times New Roman"/>
          <w:sz w:val="24"/>
          <w:szCs w:val="24"/>
          <w:highlight w:val="cyan"/>
        </w:rPr>
        <w:t xml:space="preserve"> Gobierno y Legales</w:t>
      </w:r>
      <w:r>
        <w:rPr>
          <w:rFonts w:eastAsia="Times New Roman" w:cs="Times New Roman" w:ascii="Times New Roman" w:hAnsi="Times New Roman"/>
          <w:sz w:val="24"/>
          <w:szCs w:val="24"/>
          <w:highlight w:val="white"/>
        </w:rPr>
        <w:t>.</w:t>
      </w:r>
      <w:r>
        <w:rPr>
          <w:rFonts w:eastAsia="Times New Roman" w:cs="Times New Roman" w:ascii="Times New Roman" w:hAnsi="Times New Roman"/>
          <w:sz w:val="24"/>
          <w:szCs w:val="24"/>
          <w:highlight w:val="green"/>
        </w:rPr>
        <w:t xml:space="preserve"> O-23-3386. Acta 1174/23 del 18/5/23.</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641/22</w:t>
      </w:r>
      <w:r>
        <w:rPr>
          <w:rFonts w:eastAsia="Times New Roman" w:cs="Times New Roman" w:ascii="Times New Roman" w:hAnsi="Times New Roman"/>
          <w:sz w:val="24"/>
          <w:szCs w:val="24"/>
          <w:highlight w:val="white"/>
        </w:rPr>
        <w:t>: "Regula bocas de expendio de alcohol modifica ordenanza 2548-CM-14. Aprueba texto ordenado". Autores: Concejales Norma Taboada, Gerardo Ávila, Claudia Torres, Carlos Sanchez y Puente y Natalia Almonacid (JSRN). Iniciativa: Mesa 6 de septiembre. Se gira a Asesoría Letrada y a las comisiones d</w:t>
      </w:r>
      <w:r>
        <w:rPr>
          <w:rFonts w:eastAsia="Times New Roman" w:cs="Times New Roman" w:ascii="Times New Roman" w:hAnsi="Times New Roman"/>
          <w:sz w:val="24"/>
          <w:szCs w:val="24"/>
        </w:rPr>
        <w:t>e Servicios, Tránsito y Transporte y</w:t>
      </w:r>
      <w:r>
        <w:rPr>
          <w:rFonts w:eastAsia="Times New Roman" w:cs="Times New Roman" w:ascii="Times New Roman" w:hAnsi="Times New Roman"/>
          <w:sz w:val="24"/>
          <w:szCs w:val="24"/>
          <w:highlight w:val="cyan"/>
        </w:rPr>
        <w:t xml:space="preserve"> Gobierno y Legales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cyan"/>
        </w:rPr>
        <w:t xml:space="preserve"> </w:t>
      </w:r>
      <w:r>
        <w:rPr>
          <w:rFonts w:eastAsia="Times New Roman" w:cs="Times New Roman" w:ascii="Times New Roman" w:hAnsi="Times New Roman"/>
          <w:color w:val="FF00FF"/>
          <w:sz w:val="24"/>
          <w:szCs w:val="24"/>
        </w:rPr>
        <w:t>Acta 1181/23 del 24/11/23 vuelve a comisión de GyL.</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642/22</w:t>
      </w:r>
      <w:r>
        <w:rPr>
          <w:rFonts w:eastAsia="Times New Roman" w:cs="Times New Roman" w:ascii="Times New Roman" w:hAnsi="Times New Roman"/>
          <w:sz w:val="24"/>
          <w:szCs w:val="24"/>
          <w:highlight w:val="white"/>
        </w:rPr>
        <w:t>: "Crea sello promoción municipal local vegano, vegetariano, vegano amigable y vegetariano amigable". Autores: Concejales Norma Taboada, Gerardo Ávila, Claudia Torres, Carlos Sanchez y Puente y Natalia Almonacid (JSRN). Iniciativa: Concejal por un día edición 2022- Instituto Superior Patagónico, alumnos: Karen Montecino, Valentina Fernández, David Gómez, Candela Paillacoy Geldres. Docente colaborador: Jorge Creusser. Se gira a Asesoría Letrada y a la comisión de</w:t>
      </w:r>
      <w:r>
        <w:rPr>
          <w:rFonts w:eastAsia="Times New Roman" w:cs="Times New Roman" w:ascii="Times New Roman" w:hAnsi="Times New Roman"/>
          <w:sz w:val="24"/>
          <w:szCs w:val="24"/>
          <w:highlight w:val="cyan"/>
        </w:rPr>
        <w:t xml:space="preserve"> Gobierno y Legales.</w:t>
      </w:r>
      <w:r>
        <w:rPr>
          <w:rFonts w:eastAsia="Times New Roman" w:cs="Times New Roman" w:ascii="Times New Roman" w:hAnsi="Times New Roman"/>
          <w:sz w:val="24"/>
          <w:szCs w:val="24"/>
          <w:highlight w:val="green"/>
        </w:rPr>
        <w:t>O-23-3413 Acta 1178/23 del 28/09/23.</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643/22</w:t>
      </w:r>
      <w:r>
        <w:rPr>
          <w:rFonts w:eastAsia="Times New Roman" w:cs="Times New Roman" w:ascii="Times New Roman" w:hAnsi="Times New Roman"/>
          <w:sz w:val="24"/>
          <w:szCs w:val="24"/>
          <w:highlight w:val="white"/>
        </w:rPr>
        <w:t xml:space="preserve">: "Se presta acuerdo llamado licitación pública selección entidad bancaria como agente financiero del Municipio". Autor: Intendente Municipal, Gustavo Gennuso. Colaboradores: Jefa de Gabinete, Marcela González Abdala; Secretario de Hacienda, Diego Quintana, Directora a/c Tesorería, Patricia Acuña y Joaquín Escardó. Se gira a </w:t>
      </w:r>
      <w:r>
        <w:rPr>
          <w:rFonts w:eastAsia="Times New Roman" w:cs="Times New Roman" w:ascii="Times New Roman" w:hAnsi="Times New Roman"/>
          <w:sz w:val="24"/>
          <w:szCs w:val="24"/>
        </w:rPr>
        <w:t>Asesoría Letrada</w:t>
      </w:r>
      <w:r>
        <w:rPr>
          <w:rFonts w:eastAsia="Times New Roman" w:cs="Times New Roman" w:ascii="Times New Roman" w:hAnsi="Times New Roman"/>
          <w:sz w:val="24"/>
          <w:szCs w:val="24"/>
          <w:highlight w:val="white"/>
        </w:rPr>
        <w:t xml:space="preserve"> y a las comisiones de </w:t>
      </w:r>
      <w:r>
        <w:rPr>
          <w:rFonts w:eastAsia="Times New Roman" w:cs="Times New Roman" w:ascii="Times New Roman" w:hAnsi="Times New Roman"/>
          <w:sz w:val="24"/>
          <w:szCs w:val="24"/>
          <w:highlight w:val="cyan"/>
        </w:rPr>
        <w:t>Economía, Hacienda, Finanzas y Desarrollo Económico</w:t>
      </w:r>
      <w:r>
        <w:rPr>
          <w:rFonts w:eastAsia="Times New Roman" w:cs="Times New Roman" w:ascii="Times New Roman" w:hAnsi="Times New Roman"/>
          <w:sz w:val="24"/>
          <w:szCs w:val="24"/>
          <w:highlight w:val="white"/>
        </w:rPr>
        <w:t xml:space="preserve"> y de Gobierno y Legales.</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644/22</w:t>
      </w:r>
      <w:r>
        <w:rPr>
          <w:rFonts w:eastAsia="Times New Roman" w:cs="Times New Roman" w:ascii="Times New Roman" w:hAnsi="Times New Roman"/>
          <w:sz w:val="24"/>
          <w:szCs w:val="24"/>
          <w:highlight w:val="white"/>
        </w:rPr>
        <w:t xml:space="preserve">: "Establece otorgamiento de licencias de taxi". Autores: Concejales Gerardo del Río (PUL); Ariel Cárdenas (BXC) y Julieta Wallace (FdT). Iniciativa: Sindicato Peones de Taxi. Se gira a Asesoría Letrada y a las comisiones </w:t>
      </w:r>
      <w:r>
        <w:rPr>
          <w:rFonts w:eastAsia="Times New Roman" w:cs="Times New Roman" w:ascii="Times New Roman" w:hAnsi="Times New Roman"/>
          <w:sz w:val="24"/>
          <w:szCs w:val="24"/>
          <w:highlight w:val="cyan"/>
        </w:rPr>
        <w:t>de Servicios, Tránsito y Transporte</w:t>
      </w:r>
      <w:r>
        <w:rPr>
          <w:rFonts w:eastAsia="Times New Roman" w:cs="Times New Roman" w:ascii="Times New Roman" w:hAnsi="Times New Roman"/>
          <w:sz w:val="24"/>
          <w:szCs w:val="24"/>
          <w:highlight w:val="white"/>
        </w:rPr>
        <w:t xml:space="preserve">  y de Gobierno y Legales. </w:t>
      </w:r>
      <w:r>
        <w:rPr>
          <w:rFonts w:eastAsia="Times New Roman" w:cs="Times New Roman" w:ascii="Times New Roman" w:hAnsi="Times New Roman"/>
          <w:color w:val="FF00FF"/>
          <w:sz w:val="24"/>
          <w:szCs w:val="24"/>
          <w:highlight w:val="white"/>
        </w:rPr>
        <w:t>Tratamiento en conjunto, con prioridad de dictamen.</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645/22:</w:t>
      </w:r>
      <w:r>
        <w:rPr>
          <w:rFonts w:eastAsia="Times New Roman" w:cs="Times New Roman" w:ascii="Times New Roman" w:hAnsi="Times New Roman"/>
          <w:sz w:val="24"/>
          <w:szCs w:val="24"/>
          <w:highlight w:val="white"/>
        </w:rPr>
        <w:t xml:space="preserve"> "Se presta acuerdo llamado a licitación pública obra construcción Centro de Desarrollo Infantil del Oeste". Autor: Intendente Municipal, Gustavo Gennuso. Colaboradores: Jefa de Gabinete, Marcela González Abdala, Secretaría de Ambiente y Desarrollo Urbano y Dirección de Obras por Contrato. Sobre tablas.</w:t>
      </w:r>
      <w:r>
        <w:rPr>
          <w:rFonts w:eastAsia="Times New Roman" w:cs="Times New Roman" w:ascii="Times New Roman" w:hAnsi="Times New Roman"/>
          <w:sz w:val="24"/>
          <w:szCs w:val="24"/>
          <w:highlight w:val="green"/>
        </w:rPr>
        <w:t>O-22-3364. Acta 1168/22 del 29/12/22.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646/22</w:t>
      </w:r>
      <w:r>
        <w:rPr>
          <w:rFonts w:eastAsia="Times New Roman" w:cs="Times New Roman" w:ascii="Times New Roman" w:hAnsi="Times New Roman"/>
          <w:sz w:val="24"/>
          <w:szCs w:val="24"/>
          <w:highlight w:val="white"/>
        </w:rPr>
        <w:t xml:space="preserve">: "Declara de interés municipal 5º edición campaña </w:t>
      </w:r>
      <w:r>
        <w:rPr>
          <w:rFonts w:eastAsia="Times New Roman" w:cs="Times New Roman" w:ascii="Times New Roman" w:hAnsi="Times New Roman"/>
          <w:i/>
          <w:sz w:val="24"/>
          <w:szCs w:val="24"/>
          <w:highlight w:val="white"/>
        </w:rPr>
        <w:t>Recuperando el Espíritu de la Navidad</w:t>
      </w:r>
      <w:r>
        <w:rPr>
          <w:rFonts w:eastAsia="Times New Roman" w:cs="Times New Roman" w:ascii="Times New Roman" w:hAnsi="Times New Roman"/>
          <w:sz w:val="24"/>
          <w:szCs w:val="24"/>
          <w:highlight w:val="white"/>
        </w:rPr>
        <w:t xml:space="preserve">". Autores: Concejales Norma Taboada, Claudia Torres, Gerardo Ávila, Carlos Sánchez y Puente y Natalia Almonacid (JSRN). Se solicita su retiro por haberse emitido la resolución 359-PCM-22. </w:t>
      </w:r>
      <w:r>
        <w:rPr>
          <w:rFonts w:eastAsia="Times New Roman" w:cs="Times New Roman" w:ascii="Times New Roman" w:hAnsi="Times New Roman"/>
          <w:color w:val="FF0000"/>
          <w:sz w:val="24"/>
          <w:szCs w:val="24"/>
          <w:highlight w:val="white"/>
        </w:rPr>
        <w:t>Retirado Acta 1168/22 del 29/12/22.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647/22</w:t>
      </w:r>
      <w:r>
        <w:rPr>
          <w:rFonts w:eastAsia="Times New Roman" w:cs="Times New Roman" w:ascii="Times New Roman" w:hAnsi="Times New Roman"/>
          <w:sz w:val="24"/>
          <w:szCs w:val="24"/>
          <w:highlight w:val="white"/>
        </w:rPr>
        <w:t xml:space="preserve">: "Se presta acuerdo llamado licitación contratación agencia de publicidad y marketing y comunicación verano 2023". Autores: Concejales Natalia Almonacid (JSRN) y Ariel Cárdenas (BxC). Iniciativa: Directorio Ente Mixto de Promoción Turística de Bariloche. Se solicita su retiro. </w:t>
      </w:r>
      <w:r>
        <w:rPr>
          <w:rFonts w:eastAsia="Times New Roman" w:cs="Times New Roman" w:ascii="Times New Roman" w:hAnsi="Times New Roman"/>
          <w:color w:val="FF0000"/>
          <w:sz w:val="24"/>
          <w:szCs w:val="24"/>
          <w:highlight w:val="white"/>
        </w:rPr>
        <w:t>Retirado Acta 1168/22 del 29/12/22.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648/22:</w:t>
      </w:r>
      <w:r>
        <w:rPr>
          <w:rFonts w:eastAsia="Times New Roman" w:cs="Times New Roman" w:ascii="Times New Roman" w:hAnsi="Times New Roman"/>
          <w:sz w:val="24"/>
          <w:szCs w:val="24"/>
          <w:highlight w:val="white"/>
        </w:rPr>
        <w:t xml:space="preserve"> "Se declara de interés municipal el </w:t>
      </w:r>
      <w:r>
        <w:rPr>
          <w:rFonts w:eastAsia="Times New Roman" w:cs="Times New Roman" w:ascii="Times New Roman" w:hAnsi="Times New Roman"/>
          <w:i/>
          <w:sz w:val="24"/>
          <w:szCs w:val="24"/>
          <w:highlight w:val="white"/>
        </w:rPr>
        <w:t>48º Congreso de Agentes de Viajes</w:t>
      </w:r>
      <w:r>
        <w:rPr>
          <w:rFonts w:eastAsia="Times New Roman" w:cs="Times New Roman" w:ascii="Times New Roman" w:hAnsi="Times New Roman"/>
          <w:sz w:val="24"/>
          <w:szCs w:val="24"/>
          <w:highlight w:val="white"/>
        </w:rPr>
        <w:t xml:space="preserve"> de FAEVYT". Autores: Concejales Natalia Almonacid, Carlos Sánchez y Puente, Norma Taboada, Gerardo Ávila y Claudia Torres (JSRN). Sobre tablas. </w:t>
      </w:r>
      <w:r>
        <w:rPr>
          <w:rFonts w:eastAsia="Times New Roman" w:cs="Times New Roman" w:ascii="Times New Roman" w:hAnsi="Times New Roman"/>
          <w:sz w:val="24"/>
          <w:szCs w:val="24"/>
          <w:highlight w:val="green"/>
        </w:rPr>
        <w:t>D-22-2901. Acta 1168/22 del 29/12/22.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649/22:</w:t>
      </w:r>
      <w:r>
        <w:rPr>
          <w:rFonts w:eastAsia="Times New Roman" w:cs="Times New Roman" w:ascii="Times New Roman" w:hAnsi="Times New Roman"/>
          <w:sz w:val="24"/>
          <w:szCs w:val="24"/>
          <w:highlight w:val="white"/>
        </w:rPr>
        <w:t xml:space="preserve"> "Concurso Una Bandera para San Carlos de Bariloche". Autores: Concejales Claudia Torres, Carlos Sánchez y Puente, Norma Taboada, Gerardo Ávila, Natalia Almonacid (JSRN), Roxana Ferreyra (FdT) y Gerardo Del Río (PUL). Se gira a </w:t>
      </w:r>
      <w:r>
        <w:rPr>
          <w:rFonts w:eastAsia="Times New Roman" w:cs="Times New Roman" w:ascii="Times New Roman" w:hAnsi="Times New Roman"/>
          <w:sz w:val="24"/>
          <w:szCs w:val="24"/>
        </w:rPr>
        <w:t xml:space="preserve">Asesoría Letrada </w:t>
      </w:r>
      <w:r>
        <w:rPr>
          <w:rFonts w:eastAsia="Times New Roman" w:cs="Times New Roman" w:ascii="Times New Roman" w:hAnsi="Times New Roman"/>
          <w:sz w:val="24"/>
          <w:szCs w:val="24"/>
          <w:highlight w:val="white"/>
        </w:rPr>
        <w:t xml:space="preserve">y a las comisiones de </w:t>
      </w:r>
      <w:r>
        <w:rPr>
          <w:rFonts w:eastAsia="Times New Roman" w:cs="Times New Roman" w:ascii="Times New Roman" w:hAnsi="Times New Roman"/>
          <w:sz w:val="24"/>
          <w:szCs w:val="24"/>
          <w:highlight w:val="cyan"/>
        </w:rPr>
        <w:t>Desarrollo Humano, Deportes y Cultura</w:t>
      </w:r>
      <w:r>
        <w:rPr>
          <w:rFonts w:eastAsia="Times New Roman" w:cs="Times New Roman" w:ascii="Times New Roman" w:hAnsi="Times New Roman"/>
          <w:sz w:val="24"/>
          <w:szCs w:val="24"/>
          <w:highlight w:val="white"/>
        </w:rPr>
        <w:t xml:space="preserve"> y de Gobierno y Legales. </w:t>
      </w:r>
      <w:r>
        <w:rPr>
          <w:rFonts w:eastAsia="Times New Roman" w:cs="Times New Roman" w:ascii="Times New Roman" w:hAnsi="Times New Roman"/>
          <w:sz w:val="24"/>
          <w:szCs w:val="24"/>
          <w:highlight w:val="green"/>
        </w:rPr>
        <w:t>O-23-3378. Acta 1173/23 del 27/04/23.</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u w:val="single"/>
        </w:rPr>
        <w:t>Proyecto de declaración 650/22</w:t>
      </w:r>
      <w:r>
        <w:rPr>
          <w:rFonts w:eastAsia="Times New Roman" w:cs="Times New Roman" w:ascii="Times New Roman" w:hAnsi="Times New Roman"/>
          <w:sz w:val="24"/>
          <w:szCs w:val="24"/>
          <w:highlight w:val="white"/>
        </w:rPr>
        <w:t xml:space="preserve">: "Se declara de interés municipal el torneo internacional de golf entre clubes de futbol </w:t>
      </w:r>
      <w:r>
        <w:rPr>
          <w:rFonts w:eastAsia="Times New Roman" w:cs="Times New Roman" w:ascii="Times New Roman" w:hAnsi="Times New Roman"/>
          <w:i/>
          <w:sz w:val="24"/>
          <w:szCs w:val="24"/>
          <w:highlight w:val="white"/>
        </w:rPr>
        <w:t>Copa Greenfutbol</w:t>
      </w:r>
      <w:r>
        <w:rPr>
          <w:rFonts w:eastAsia="Times New Roman" w:cs="Times New Roman" w:ascii="Times New Roman" w:hAnsi="Times New Roman"/>
          <w:sz w:val="24"/>
          <w:szCs w:val="24"/>
          <w:highlight w:val="white"/>
        </w:rPr>
        <w:t xml:space="preserve">". Autor: Concejal Ariel Cárdenas (BxC). Iniciativa: Greenfutbol. Sobre tablas. </w:t>
      </w:r>
      <w:r>
        <w:rPr>
          <w:rFonts w:eastAsia="Times New Roman" w:cs="Times New Roman" w:ascii="Times New Roman" w:hAnsi="Times New Roman"/>
          <w:sz w:val="24"/>
          <w:szCs w:val="24"/>
          <w:highlight w:val="green"/>
        </w:rPr>
        <w:t>D-22-2902. Acta 1168/22 del 29/12/22.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comunicación 651/22</w:t>
      </w:r>
      <w:r>
        <w:rPr>
          <w:rFonts w:eastAsia="Times New Roman" w:cs="Times New Roman" w:ascii="Times New Roman" w:hAnsi="Times New Roman"/>
          <w:sz w:val="24"/>
          <w:szCs w:val="24"/>
          <w:highlight w:val="white"/>
        </w:rPr>
        <w:t xml:space="preserve">: "Comunica Ejecutivo provincial y Ministerio Educación Río Negro preocupación falta de escuelas secundarias en el Oeste de la ciudad". Autor: Concejal Ariel Cárdenas (BxC). Sobre tablas. </w:t>
      </w:r>
      <w:r>
        <w:rPr>
          <w:rFonts w:eastAsia="Times New Roman" w:cs="Times New Roman" w:ascii="Times New Roman" w:hAnsi="Times New Roman"/>
          <w:sz w:val="24"/>
          <w:szCs w:val="24"/>
          <w:highlight w:val="green"/>
        </w:rPr>
        <w:t>C-22-1102. Acta 1168/22 del 29/12/22.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comunicación 652/22</w:t>
      </w:r>
      <w:r>
        <w:rPr>
          <w:rFonts w:eastAsia="Times New Roman" w:cs="Times New Roman" w:ascii="Times New Roman" w:hAnsi="Times New Roman"/>
          <w:sz w:val="24"/>
          <w:szCs w:val="24"/>
          <w:highlight w:val="white"/>
        </w:rPr>
        <w:t xml:space="preserve">: "Comunica a la Legislatura de Río Negro beneplácito por tratamiento proyecto de ley Programa Convive". Autores: Concejales Roxana Ferreyra, Julieta Wallace y Marcelo Casas (FdT). Sobre tablas. </w:t>
      </w:r>
      <w:r>
        <w:rPr>
          <w:rFonts w:eastAsia="Times New Roman" w:cs="Times New Roman" w:ascii="Times New Roman" w:hAnsi="Times New Roman"/>
          <w:sz w:val="24"/>
          <w:szCs w:val="24"/>
          <w:highlight w:val="green"/>
        </w:rPr>
        <w:t>C-22-1101. Acta 1168/22 del 29/12/22.</w:t>
      </w:r>
    </w:p>
    <w:p>
      <w:pPr>
        <w:pStyle w:val="LOnormal"/>
        <w:shd w:fill="FFFFFF" w:val="clear"/>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comunicación 653/22</w:t>
      </w:r>
      <w:r>
        <w:rPr>
          <w:rFonts w:eastAsia="Times New Roman" w:cs="Times New Roman" w:ascii="Times New Roman" w:hAnsi="Times New Roman"/>
          <w:sz w:val="24"/>
          <w:szCs w:val="24"/>
          <w:highlight w:val="white"/>
        </w:rPr>
        <w:t xml:space="preserve">: "Comunica a Cámara de Diputados de la Nación beneplácito por tratamiento proyecto de ley Reconocer y Reparar". Autores: Concejales Roxana Ferreyra, Julieta Wallace y Marcelo Casas (FdT). Iniciativa: Agrupación Las Históricas Argentinas, Sandra Igor, Patricia Rivas, Paulina Salva, Marcela Carreño, Pamela Albornoz, María Eugenia Azar, Andrea Vargas y Marcela Saibek. Sobre tablas. </w:t>
      </w:r>
      <w:r>
        <w:rPr>
          <w:rFonts w:eastAsia="Times New Roman" w:cs="Times New Roman" w:ascii="Times New Roman" w:hAnsi="Times New Roman"/>
          <w:sz w:val="24"/>
          <w:szCs w:val="24"/>
          <w:highlight w:val="green"/>
        </w:rPr>
        <w:t>C-22-1100. Acta 1168/22 del 29/12/22.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654/22:</w:t>
      </w:r>
      <w:r>
        <w:rPr>
          <w:rFonts w:eastAsia="Times New Roman" w:cs="Times New Roman" w:ascii="Times New Roman" w:hAnsi="Times New Roman"/>
          <w:sz w:val="24"/>
          <w:szCs w:val="24"/>
          <w:highlight w:val="white"/>
        </w:rPr>
        <w:t xml:space="preserve"> "Se modifica ordenanza 2508-CM-14. Sistema de Estacionamiento Medido". Autor: Intendente Municipal, Gustavo Gennuso. Colaboradora: Jefa de Gabinete, Marcela González Abdala. Iniciativa: Cooperativas Encuentro, Ebene-Zer, Liwen, Nuevos Caminos y Kata Wain Newen. Sobre tablas.</w:t>
      </w:r>
      <w:r>
        <w:rPr>
          <w:rFonts w:eastAsia="Times New Roman" w:cs="Times New Roman" w:ascii="Times New Roman" w:hAnsi="Times New Roman"/>
          <w:sz w:val="24"/>
          <w:szCs w:val="24"/>
          <w:highlight w:val="green"/>
        </w:rPr>
        <w:t>O-22-3365. Acta 1168/22 del 29/12/22.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655/22</w:t>
      </w:r>
      <w:r>
        <w:rPr>
          <w:rFonts w:eastAsia="Times New Roman" w:cs="Times New Roman" w:ascii="Times New Roman" w:hAnsi="Times New Roman"/>
          <w:sz w:val="24"/>
          <w:szCs w:val="24"/>
          <w:highlight w:val="white"/>
        </w:rPr>
        <w:t>: "Modifica ordenanza 1629-CM-06. Antigüedad automotores servicio público de automóviles de alquiler con taxímetro". Autores: Concejales Gerardo Ávila, Natalia Almonacid, Norma Taboada, Claudia Torres, Carlos Sánchez y Puente (JSRN) y Gerardo Del Río (PUL). Sobre tablas.</w:t>
      </w:r>
      <w:r>
        <w:rPr>
          <w:rFonts w:eastAsia="Times New Roman" w:cs="Times New Roman" w:ascii="Times New Roman" w:hAnsi="Times New Roman"/>
          <w:sz w:val="24"/>
          <w:szCs w:val="24"/>
          <w:highlight w:val="green"/>
        </w:rPr>
        <w:t>O-22-3366. Acta 1168/22 del 29/12/22.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u w:val="single"/>
        </w:rPr>
        <w:t>Proyecto de ordenanza 656/22</w:t>
      </w:r>
      <w:r>
        <w:rPr>
          <w:rFonts w:eastAsia="Times New Roman" w:cs="Times New Roman" w:ascii="Times New Roman" w:hAnsi="Times New Roman"/>
          <w:sz w:val="24"/>
          <w:szCs w:val="24"/>
          <w:highlight w:val="white"/>
        </w:rPr>
        <w:t>: " Se ratifican convenios marco de colaboración con empresa Baxtter se acepta donación". Autor: Intendente Municipal, Gustavo Gennuso. Colaboradores: Jefa de Gabinete, Marcela González Abdala y Secretario de Turismo, Gastón Burló</w:t>
      </w:r>
      <w:r>
        <w:rPr>
          <w:rFonts w:eastAsia="Times New Roman" w:cs="Times New Roman" w:ascii="Times New Roman" w:hAnsi="Times New Roman"/>
          <w:sz w:val="24"/>
          <w:szCs w:val="24"/>
        </w:rPr>
        <w:t xml:space="preserve">n. Se gira a Asesoría Letrada 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rPr>
        <w:t>.</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657/22</w:t>
      </w:r>
      <w:r>
        <w:rPr>
          <w:rFonts w:eastAsia="Times New Roman" w:cs="Times New Roman" w:ascii="Times New Roman" w:hAnsi="Times New Roman"/>
          <w:sz w:val="24"/>
          <w:szCs w:val="24"/>
          <w:highlight w:val="white"/>
        </w:rPr>
        <w:t xml:space="preserve">: "Se declara de interés municipal a la 3ª fecha del </w:t>
      </w:r>
      <w:r>
        <w:rPr>
          <w:rFonts w:eastAsia="Times New Roman" w:cs="Times New Roman" w:ascii="Times New Roman" w:hAnsi="Times New Roman"/>
          <w:i/>
          <w:sz w:val="24"/>
          <w:szCs w:val="24"/>
          <w:highlight w:val="white"/>
        </w:rPr>
        <w:t>Torneo Patagónico de Tenis 2023</w:t>
      </w:r>
      <w:r>
        <w:rPr>
          <w:rFonts w:eastAsia="Times New Roman" w:cs="Times New Roman" w:ascii="Times New Roman" w:hAnsi="Times New Roman"/>
          <w:sz w:val="24"/>
          <w:szCs w:val="24"/>
          <w:highlight w:val="white"/>
        </w:rPr>
        <w:t>". Autores: Concejales Carlos Sánchez y Puente, Natalia Almonacid, Claudia Torres, Norma Taboada y Gerardo Ávila (JSRN). Sobre tablas.</w:t>
      </w:r>
      <w:r>
        <w:rPr>
          <w:rFonts w:eastAsia="Times New Roman" w:cs="Times New Roman" w:ascii="Times New Roman" w:hAnsi="Times New Roman"/>
          <w:sz w:val="24"/>
          <w:szCs w:val="24"/>
          <w:highlight w:val="green"/>
        </w:rPr>
        <w:t>D-22-2903. Acta 1168/22 del 29/12/22.</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658/22</w:t>
      </w:r>
      <w:r>
        <w:rPr>
          <w:rFonts w:eastAsia="Times New Roman" w:cs="Times New Roman" w:ascii="Times New Roman" w:hAnsi="Times New Roman"/>
          <w:sz w:val="24"/>
          <w:szCs w:val="24"/>
          <w:highlight w:val="white"/>
        </w:rPr>
        <w:t>: "Ratifica convenio Suelo Urbano. Ejecución obras infraestructura 19-02-H-H10-02D. Autoriza uso fondos Coparticipación". Autor: Intendente Municipal, Gustavo Gennuso. Colaboradores: Jefa de Gabinete, Marcela González Abdala y Secretario de Ambiente y Desarrollo Urbano, Claudio Otano. Sobre tablas.</w:t>
      </w:r>
      <w:r>
        <w:rPr>
          <w:rFonts w:eastAsia="Times New Roman" w:cs="Times New Roman" w:ascii="Times New Roman" w:hAnsi="Times New Roman"/>
          <w:sz w:val="24"/>
          <w:szCs w:val="24"/>
          <w:highlight w:val="green"/>
        </w:rPr>
        <w:t>O-22-3367. Acta 1168/22 del 29/12/22.</w:t>
      </w:r>
    </w:p>
    <w:p>
      <w:pPr>
        <w:pStyle w:val="LOnormal"/>
        <w:shd w:fill="FFFFFF" w:val="clear"/>
        <w:spacing w:lineRule="auto" w:line="240" w:before="240" w:after="0"/>
        <w:jc w:val="both"/>
        <w:rPr/>
      </w:pPr>
      <w:r>
        <w:rPr>
          <w:rFonts w:eastAsia="Times New Roman" w:cs="Times New Roman" w:ascii="Times New Roman" w:hAnsi="Times New Roman"/>
          <w:sz w:val="24"/>
          <w:szCs w:val="24"/>
          <w:u w:val="single"/>
        </w:rPr>
        <w:t>Proyecto de ordenanza 659/22:</w:t>
      </w:r>
      <w:r>
        <w:rPr>
          <w:rFonts w:eastAsia="Times New Roman" w:cs="Times New Roman" w:ascii="Times New Roman" w:hAnsi="Times New Roman"/>
          <w:sz w:val="24"/>
          <w:szCs w:val="24"/>
        </w:rPr>
        <w:t xml:space="preserve"> "Encomienda al Departamento Ejecutivo. Dominio eminente. Costas". Autores: Concejales Julieta Wallace (FdT) y Gerardo Del Río (PUL). Iniciativa: Fundación Ambiente, Desarrollo y Hábitat Sustentables. Se gira</w:t>
      </w:r>
      <w:r>
        <w:rPr>
          <w:rFonts w:eastAsia="Times New Roman" w:cs="Times New Roman" w:ascii="Times New Roman" w:hAnsi="Times New Roman"/>
          <w:sz w:val="24"/>
          <w:szCs w:val="24"/>
          <w:highlight w:val="white"/>
        </w:rPr>
        <w:t xml:space="preserve"> a Asesoría Letrada </w:t>
      </w:r>
      <w:r>
        <w:rPr>
          <w:rFonts w:eastAsia="Times New Roman" w:cs="Times New Roman" w:ascii="Times New Roman" w:hAnsi="Times New Roman"/>
          <w:sz w:val="24"/>
          <w:szCs w:val="24"/>
        </w:rPr>
        <w:t>y a la comisión de</w:t>
      </w:r>
      <w:r>
        <w:rPr>
          <w:rFonts w:eastAsia="Times New Roman" w:cs="Times New Roman" w:ascii="Times New Roman" w:hAnsi="Times New Roman"/>
          <w:sz w:val="24"/>
          <w:szCs w:val="24"/>
          <w:highlight w:val="cyan"/>
        </w:rPr>
        <w:t xml:space="preserve"> Gobierno y Legales</w:t>
      </w:r>
      <w:r>
        <w:rPr>
          <w:rFonts w:eastAsia="Times New Roman" w:cs="Times New Roman" w:ascii="Times New Roman" w:hAnsi="Times New Roman"/>
          <w:sz w:val="24"/>
          <w:szCs w:val="24"/>
        </w:rPr>
        <w:t>.</w:t>
      </w:r>
    </w:p>
    <w:p>
      <w:pPr>
        <w:pStyle w:val="LOnormal"/>
        <w:shd w:fill="FFFFFF" w:val="clear"/>
        <w:spacing w:lineRule="auto" w:line="240" w:before="240" w:after="0"/>
        <w:jc w:val="both"/>
        <w:rPr/>
      </w:pPr>
      <w:r>
        <w:rPr>
          <w:rFonts w:eastAsia="Times New Roman" w:cs="Times New Roman" w:ascii="Times New Roman" w:hAnsi="Times New Roman"/>
          <w:sz w:val="24"/>
          <w:szCs w:val="24"/>
          <w:u w:val="single"/>
        </w:rPr>
        <w:t>Proyecto de comunicación 660/22:</w:t>
      </w:r>
      <w:r>
        <w:rPr>
          <w:rFonts w:eastAsia="Times New Roman" w:cs="Times New Roman" w:ascii="Times New Roman" w:hAnsi="Times New Roman"/>
          <w:sz w:val="24"/>
          <w:szCs w:val="24"/>
        </w:rPr>
        <w:t xml:space="preserve"> "Comunica al Catastro de la Provincia de Río Negro pedido de revisión y rectificación de resolución 134/2022". Autora: Concejala Julieta Wallace (FdT). Iniciativa: Fundación Ambiente, Desarrollo y Hábitat Sustentables. Sobre tablas. </w:t>
      </w:r>
      <w:r>
        <w:rPr>
          <w:rFonts w:eastAsia="Times New Roman" w:cs="Times New Roman" w:ascii="Times New Roman" w:hAnsi="Times New Roman"/>
          <w:sz w:val="24"/>
          <w:szCs w:val="24"/>
          <w:highlight w:val="green"/>
        </w:rPr>
        <w:t>C-23-1103. Acta 1171/23 del2/3/23.</w:t>
      </w:r>
    </w:p>
    <w:p>
      <w:pPr>
        <w:pStyle w:val="LOnormal"/>
        <w:shd w:fill="FFFFFF" w:val="clear"/>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shd w:fill="FFFFFF" w:val="clear"/>
        <w:spacing w:lineRule="auto" w:line="240" w:before="240" w:after="0"/>
        <w:jc w:val="both"/>
        <w:rPr/>
      </w:pPr>
      <w:r>
        <w:rPr>
          <w:rFonts w:eastAsia="Times New Roman" w:cs="Times New Roman" w:ascii="Times New Roman" w:hAnsi="Times New Roman"/>
          <w:sz w:val="24"/>
          <w:szCs w:val="24"/>
          <w:u w:val="single"/>
        </w:rPr>
        <w:t>Proyecto de ordenanza 661/23</w:t>
      </w:r>
      <w:r>
        <w:rPr>
          <w:rFonts w:eastAsia="Times New Roman" w:cs="Times New Roman" w:ascii="Times New Roman" w:hAnsi="Times New Roman"/>
          <w:sz w:val="24"/>
          <w:szCs w:val="24"/>
        </w:rPr>
        <w:t xml:space="preserve">: "Presta acuerdo licitación pública acondicionamiento, cierre y mitigación de impactos ambientales del Vertedero de residuos y diseño, construcción de celdas de disposición final". Autor: Intendente Municipal, Gustavo Gennuso. Colaboradores: Jefa de Gabinete Marcela González Abdala, Subsecretario de Planeamiento y Sustentabilidad Urbana, Claudio Romero. Se gira a Asesoría Letrada y a la comisión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sz w:val="24"/>
          <w:szCs w:val="24"/>
        </w:rPr>
        <w:t>co</w:t>
      </w:r>
      <w:r>
        <w:rPr>
          <w:rFonts w:eastAsia="Times New Roman" w:cs="Times New Roman" w:ascii="Times New Roman" w:hAnsi="Times New Roman"/>
          <w:sz w:val="24"/>
          <w:szCs w:val="24"/>
          <w:highlight w:val="magenta"/>
        </w:rPr>
        <w:t>n Preferencia 1º Sesión</w:t>
      </w:r>
      <w:r>
        <w:rPr>
          <w:rFonts w:eastAsia="Times New Roman" w:cs="Times New Roman" w:ascii="Times New Roman" w:hAnsi="Times New Roman"/>
          <w:sz w:val="24"/>
          <w:szCs w:val="24"/>
        </w:rPr>
        <w:t xml:space="preserve">. Acta 1169/23 del 25 de enero de 2023. Con prioridad de dictamen. </w:t>
      </w:r>
      <w:r>
        <w:rPr>
          <w:rFonts w:eastAsia="Times New Roman" w:cs="Times New Roman" w:ascii="Times New Roman" w:hAnsi="Times New Roman"/>
          <w:color w:val="9900FF"/>
          <w:sz w:val="24"/>
          <w:szCs w:val="24"/>
        </w:rPr>
        <w:t>Acta 1171/23 con preferen</w:t>
      </w:r>
      <w:r>
        <w:rPr>
          <w:rFonts w:eastAsia="Times New Roman" w:cs="Times New Roman" w:ascii="Times New Roman" w:hAnsi="Times New Roman"/>
          <w:sz w:val="24"/>
          <w:szCs w:val="24"/>
        </w:rPr>
        <w:t>cia 1</w:t>
      </w:r>
      <w:r>
        <w:rPr/>
        <w:t xml:space="preserve">ª Sesión. </w:t>
      </w:r>
      <w:r>
        <w:rPr>
          <w:rFonts w:eastAsia="Times New Roman" w:cs="Times New Roman" w:ascii="Times New Roman" w:hAnsi="Times New Roman"/>
          <w:color w:val="FF0000"/>
          <w:sz w:val="24"/>
          <w:szCs w:val="24"/>
          <w:highlight w:val="white"/>
        </w:rPr>
        <w:t>Rechazado  Acta 1172/23 del 30 de marzo de 2023.</w:t>
      </w:r>
      <w:r>
        <w:rPr>
          <w:rFonts w:eastAsia="Times New Roman" w:cs="Times New Roman" w:ascii="Times New Roman" w:hAnsi="Times New Roman"/>
          <w:sz w:val="24"/>
          <w:szCs w:val="24"/>
          <w:highlight w:val="white"/>
        </w:rPr>
        <w:t xml:space="preserve"> </w:t>
      </w:r>
    </w:p>
    <w:p>
      <w:pPr>
        <w:pStyle w:val="LOnormal"/>
        <w:shd w:fill="FFFFFF" w:val="clear"/>
        <w:spacing w:lineRule="auto" w:line="240" w:before="240" w:after="0"/>
        <w:jc w:val="both"/>
        <w:rPr/>
      </w:pPr>
      <w:r>
        <w:rPr>
          <w:rFonts w:eastAsia="Times New Roman" w:cs="Times New Roman" w:ascii="Times New Roman" w:hAnsi="Times New Roman"/>
          <w:sz w:val="24"/>
          <w:szCs w:val="24"/>
          <w:u w:val="single"/>
        </w:rPr>
        <w:t>Proyecto de ordenanza 662/23</w:t>
      </w:r>
      <w:r>
        <w:rPr>
          <w:rFonts w:eastAsia="Times New Roman" w:cs="Times New Roman" w:ascii="Times New Roman" w:hAnsi="Times New Roman"/>
          <w:sz w:val="24"/>
          <w:szCs w:val="24"/>
        </w:rPr>
        <w:t>: "Modifica anexo I ordenanza 1747-CM-07. Asigna denominación a calles barrio Los Maitenes". Autores: Concejales Norma Taboada, Gerardo Ávila, Natalia Almonacid, Carlos Sánchez y Puente y Claudia Torres (JSRN). Iniciativa: Junta vecinal Los Maitenes. Se gira a</w:t>
      </w:r>
      <w:r>
        <w:rPr>
          <w:rFonts w:eastAsia="Times New Roman" w:cs="Times New Roman" w:ascii="Times New Roman" w:hAnsi="Times New Roman"/>
          <w:sz w:val="24"/>
          <w:szCs w:val="24"/>
          <w:highlight w:val="white"/>
        </w:rPr>
        <w:t xml:space="preserve"> Asesoría Letrada y</w:t>
      </w:r>
      <w:r>
        <w:rPr>
          <w:rFonts w:eastAsia="Times New Roman" w:cs="Times New Roman" w:ascii="Times New Roman" w:hAnsi="Times New Roman"/>
          <w:sz w:val="24"/>
          <w:szCs w:val="24"/>
        </w:rPr>
        <w:t xml:space="preserve">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green"/>
        </w:rPr>
        <w:t>O-23-3379. Acta 1173/23 del 27/04/23.</w:t>
      </w:r>
    </w:p>
    <w:p>
      <w:pPr>
        <w:pStyle w:val="LOnormal"/>
        <w:shd w:fill="FFFFFF" w:val="clear"/>
        <w:spacing w:lineRule="auto" w:line="240" w:before="240" w:after="0"/>
        <w:jc w:val="both"/>
        <w:rPr/>
      </w:pPr>
      <w:r>
        <w:rPr>
          <w:rFonts w:eastAsia="Times New Roman" w:cs="Times New Roman" w:ascii="Times New Roman" w:hAnsi="Times New Roman"/>
          <w:sz w:val="24"/>
          <w:szCs w:val="24"/>
          <w:u w:val="single"/>
        </w:rPr>
        <w:t>Proyecto de ordenanza 663/23</w:t>
      </w:r>
      <w:r>
        <w:rPr>
          <w:rFonts w:eastAsia="Times New Roman" w:cs="Times New Roman" w:ascii="Times New Roman" w:hAnsi="Times New Roman"/>
          <w:sz w:val="24"/>
          <w:szCs w:val="24"/>
        </w:rPr>
        <w:t xml:space="preserve">: "Establece uso texto </w:t>
      </w:r>
      <w:r>
        <w:rPr>
          <w:rFonts w:eastAsia="Times New Roman" w:cs="Times New Roman" w:ascii="Times New Roman" w:hAnsi="Times New Roman"/>
          <w:i/>
          <w:sz w:val="24"/>
          <w:szCs w:val="24"/>
        </w:rPr>
        <w:t>1983-2023. 40 años Democracia</w:t>
      </w:r>
      <w:r>
        <w:rPr>
          <w:rFonts w:eastAsia="Times New Roman" w:cs="Times New Roman" w:ascii="Times New Roman" w:hAnsi="Times New Roman"/>
          <w:sz w:val="24"/>
          <w:szCs w:val="24"/>
        </w:rPr>
        <w:t xml:space="preserve"> en documentación Municipal suspende vigencia ordenanza 1421-CM-04". Autores: Concejales Natalia Almonacid, Carlos Sánchez y Puente, Norma Taboada, Gerardo Ávila y Claudia Torres (JSRN). Iniciativa: Defensoría del Pueblo. Sobre tablas.</w:t>
      </w:r>
      <w:r>
        <w:rPr>
          <w:rFonts w:eastAsia="Times New Roman" w:cs="Times New Roman" w:ascii="Times New Roman" w:hAnsi="Times New Roman"/>
          <w:sz w:val="24"/>
          <w:szCs w:val="24"/>
          <w:highlight w:val="green"/>
        </w:rPr>
        <w:t xml:space="preserve">O-23-3371. Acta 1171/23 del 2/3/23. </w:t>
      </w:r>
    </w:p>
    <w:p>
      <w:pPr>
        <w:pStyle w:val="LOnormal"/>
        <w:shd w:fill="FFFFFF" w:val="clear"/>
        <w:spacing w:lineRule="auto" w:line="240" w:before="240" w:after="0"/>
        <w:jc w:val="both"/>
        <w:rPr/>
      </w:pPr>
      <w:r>
        <w:rPr>
          <w:rFonts w:eastAsia="Times New Roman" w:cs="Times New Roman" w:ascii="Times New Roman" w:hAnsi="Times New Roman"/>
          <w:sz w:val="24"/>
          <w:szCs w:val="24"/>
          <w:u w:val="single"/>
        </w:rPr>
        <w:t>Proyecto de declaración 664/23</w:t>
      </w:r>
      <w:r>
        <w:rPr>
          <w:rFonts w:eastAsia="Times New Roman" w:cs="Times New Roman" w:ascii="Times New Roman" w:hAnsi="Times New Roman"/>
          <w:sz w:val="24"/>
          <w:szCs w:val="24"/>
        </w:rPr>
        <w:t xml:space="preserve">: "Se declara de interés municipal el VI Congreso de Cirugía Bariátrica y Metabólica". Autores: Concejales Claudia Torres, Natalia Almonacid, Carlos Sánchez y Puente, Gerardo Ávila y Norma Taboada, (JSRN). Iniciativa: Sociedad Argentina de Cirugía de la Obesidad, Enfermedad Metabólica y otras relacionadas con la obesidad (SACO). Sobre tablas. </w:t>
      </w:r>
      <w:r>
        <w:rPr>
          <w:rFonts w:eastAsia="Times New Roman" w:cs="Times New Roman" w:ascii="Times New Roman" w:hAnsi="Times New Roman"/>
          <w:sz w:val="24"/>
          <w:szCs w:val="24"/>
          <w:highlight w:val="green"/>
        </w:rPr>
        <w:t>D-23-2905. Acta 1171/23 del 2/3/23.</w:t>
      </w:r>
    </w:p>
    <w:p>
      <w:pPr>
        <w:pStyle w:val="LOnormal"/>
        <w:shd w:fill="FFFFFF" w:val="clear"/>
        <w:spacing w:lineRule="auto" w:line="240" w:before="240" w:after="0"/>
        <w:jc w:val="both"/>
        <w:rPr/>
      </w:pPr>
      <w:r>
        <w:rPr>
          <w:rFonts w:eastAsia="Times New Roman" w:cs="Times New Roman" w:ascii="Times New Roman" w:hAnsi="Times New Roman"/>
          <w:sz w:val="24"/>
          <w:szCs w:val="24"/>
          <w:u w:val="single"/>
        </w:rPr>
        <w:t>Proyecto de declaración 665/23</w:t>
      </w:r>
      <w:r>
        <w:rPr>
          <w:rFonts w:eastAsia="Times New Roman" w:cs="Times New Roman" w:ascii="Times New Roman" w:hAnsi="Times New Roman"/>
          <w:sz w:val="24"/>
          <w:szCs w:val="24"/>
        </w:rPr>
        <w:t>: "Se declara de interés municipal la XXX edición de la Reunión Argentina de Ecología 2023. Autor: Concejal Ariel Cárdenas (BxC). Iniciativa: Comisión Organizadora XXX RAE 2023, con el aval de Bariloche Bureau. Sobre tablas.</w:t>
      </w:r>
      <w:r>
        <w:rPr>
          <w:rFonts w:eastAsia="Times New Roman" w:cs="Times New Roman" w:ascii="Times New Roman" w:hAnsi="Times New Roman"/>
          <w:sz w:val="24"/>
          <w:szCs w:val="24"/>
          <w:highlight w:val="green"/>
        </w:rPr>
        <w:t>D-23-2906. Acta 1171/23 del 2/3/23.</w:t>
      </w:r>
    </w:p>
    <w:p>
      <w:pPr>
        <w:pStyle w:val="LOnormal"/>
        <w:shd w:fill="FFFFFF" w:val="clear"/>
        <w:spacing w:lineRule="auto" w:line="240" w:before="240" w:after="0"/>
        <w:jc w:val="both"/>
        <w:rPr/>
      </w:pPr>
      <w:r>
        <w:rPr>
          <w:rFonts w:eastAsia="Times New Roman" w:cs="Times New Roman" w:ascii="Times New Roman" w:hAnsi="Times New Roman"/>
          <w:sz w:val="24"/>
          <w:szCs w:val="24"/>
          <w:u w:val="single"/>
        </w:rPr>
        <w:t>Proyecto de ordenanza 666/23</w:t>
      </w:r>
      <w:r>
        <w:rPr>
          <w:rFonts w:eastAsia="Times New Roman" w:cs="Times New Roman" w:ascii="Times New Roman" w:hAnsi="Times New Roman"/>
          <w:sz w:val="24"/>
          <w:szCs w:val="24"/>
        </w:rPr>
        <w:t xml:space="preserve">: "Se presta acuerdo llamado licitación contratación medios offline campaña invierno 2023". Autores: Concejales Natalia Almonacid (JSRN) y Ariel Cárdenas (BxC). Iniciativa: Directorio Emprotur. Sobre tablas. </w:t>
      </w:r>
      <w:r>
        <w:rPr>
          <w:rFonts w:eastAsia="Times New Roman" w:cs="Times New Roman" w:ascii="Times New Roman" w:hAnsi="Times New Roman"/>
          <w:sz w:val="24"/>
          <w:szCs w:val="24"/>
          <w:highlight w:val="green"/>
        </w:rPr>
        <w:t xml:space="preserve">O-23-3372. Acta 1174/23 del 2/3/23. </w:t>
      </w:r>
    </w:p>
    <w:p>
      <w:pPr>
        <w:pStyle w:val="LOnormal"/>
        <w:shd w:fill="FFFFFF" w:val="clear"/>
        <w:spacing w:lineRule="auto" w:line="240" w:before="240" w:after="0"/>
        <w:jc w:val="both"/>
        <w:rPr/>
      </w:pPr>
      <w:r>
        <w:rPr>
          <w:rFonts w:eastAsia="Times New Roman" w:cs="Times New Roman" w:ascii="Times New Roman" w:hAnsi="Times New Roman"/>
          <w:sz w:val="24"/>
          <w:szCs w:val="24"/>
          <w:u w:val="single"/>
        </w:rPr>
        <w:t>Proyecto de declaración 667/23</w:t>
      </w:r>
      <w:r>
        <w:rPr>
          <w:rFonts w:eastAsia="Times New Roman" w:cs="Times New Roman" w:ascii="Times New Roman" w:hAnsi="Times New Roman"/>
          <w:sz w:val="24"/>
          <w:szCs w:val="24"/>
        </w:rPr>
        <w:t>: "Se declara de interés municipal la participación de la Fundación Proyecto Nahuel Rosa en el PACCC 2023". Autores: Concejales Carlos Sánchez y Puente, Natalia Almonacid, Gerardo Ávila y Claudia Torres (JSRN). Sobre tablas.</w:t>
      </w:r>
      <w:r>
        <w:rPr>
          <w:rFonts w:eastAsia="Times New Roman" w:cs="Times New Roman" w:ascii="Times New Roman" w:hAnsi="Times New Roman"/>
          <w:sz w:val="24"/>
          <w:szCs w:val="24"/>
          <w:highlight w:val="green"/>
        </w:rPr>
        <w:t>D-23-2907. Acta 1171/23 del 2/3/23.</w:t>
      </w:r>
    </w:p>
    <w:p>
      <w:pPr>
        <w:pStyle w:val="LOnormal"/>
        <w:shd w:fill="FFFFFF" w:val="clear"/>
        <w:spacing w:lineRule="auto" w:line="252" w:before="24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hd w:fill="FFFFFF" w:val="clear"/>
        <w:spacing w:lineRule="auto" w:line="252" w:before="240" w:after="120"/>
        <w:jc w:val="both"/>
        <w:rPr/>
      </w:pPr>
      <w:r>
        <w:rPr>
          <w:rFonts w:eastAsia="Times New Roman" w:cs="Times New Roman" w:ascii="Times New Roman" w:hAnsi="Times New Roman"/>
          <w:sz w:val="24"/>
          <w:szCs w:val="24"/>
          <w:u w:val="single"/>
        </w:rPr>
        <w:t>Proyecto de ordenanza 668/23:</w:t>
      </w:r>
      <w:r>
        <w:rPr>
          <w:rFonts w:eastAsia="Times New Roman" w:cs="Times New Roman" w:ascii="Times New Roman" w:hAnsi="Times New Roman"/>
          <w:sz w:val="24"/>
          <w:szCs w:val="24"/>
        </w:rPr>
        <w:t xml:space="preserve"> "Se adhiere a la ley provincial N° 5629. Incorpora logo Islas Malvinas en vestimenta oficial selecciones deportivas de Bariloche". Autores: Concejales Claudia Torres, Carlos Sánchez y Puente, Norma Taboada, Gerardo Ávila y Natalia Almonacid (JSRN). Se gira a Asesoría Letrada y a la comisión d</w:t>
      </w:r>
      <w:r>
        <w:rPr>
          <w:rFonts w:eastAsia="Times New Roman" w:cs="Times New Roman" w:ascii="Times New Roman" w:hAnsi="Times New Roman"/>
          <w:sz w:val="24"/>
          <w:szCs w:val="24"/>
          <w:highlight w:val="cyan"/>
        </w:rPr>
        <w:t>e Gobierno y Legales</w:t>
      </w:r>
      <w:r>
        <w:rPr>
          <w:rFonts w:eastAsia="Times New Roman" w:cs="Times New Roman" w:ascii="Times New Roman" w:hAnsi="Times New Roman"/>
          <w:sz w:val="24"/>
          <w:szCs w:val="24"/>
        </w:rPr>
        <w:t>.</w:t>
      </w:r>
      <w:r>
        <w:rPr>
          <w:rFonts w:eastAsia="Times New Roman" w:cs="Times New Roman" w:ascii="Times New Roman" w:hAnsi="Times New Roman"/>
          <w:sz w:val="24"/>
          <w:szCs w:val="24"/>
          <w:highlight w:val="green"/>
        </w:rPr>
        <w:t>O-23-3380. Acta 1173/23 del 27/04/23.</w:t>
      </w:r>
    </w:p>
    <w:p>
      <w:pPr>
        <w:pStyle w:val="LOnormal"/>
        <w:shd w:fill="FFFFFF" w:val="clear"/>
        <w:spacing w:lineRule="auto" w:line="252" w:before="240" w:after="120"/>
        <w:jc w:val="both"/>
        <w:rPr/>
      </w:pPr>
      <w:r>
        <w:rPr>
          <w:rFonts w:eastAsia="Times New Roman" w:cs="Times New Roman" w:ascii="Times New Roman" w:hAnsi="Times New Roman"/>
          <w:sz w:val="24"/>
          <w:szCs w:val="24"/>
          <w:u w:val="single"/>
        </w:rPr>
        <w:t>Proyecto de ordenanza 669/23:</w:t>
      </w:r>
      <w:r>
        <w:rPr>
          <w:rFonts w:eastAsia="Times New Roman" w:cs="Times New Roman" w:ascii="Times New Roman" w:hAnsi="Times New Roman"/>
          <w:sz w:val="24"/>
          <w:szCs w:val="24"/>
        </w:rPr>
        <w:t xml:space="preserve"> "Se ratifica adenda subsidio TUP. Amplía Presupuesto 2023". Autor: Intendente Municipal, Gustavo Gennuso. Colaboradores: Jefa de Gabinete, Marcela González Abdala y Secretario de Hacienda, Diego Quintana. Se gira </w:t>
      </w:r>
      <w:r>
        <w:rPr>
          <w:rFonts w:eastAsia="Times New Roman" w:cs="Times New Roman" w:ascii="Times New Roman" w:hAnsi="Times New Roman"/>
          <w:sz w:val="24"/>
          <w:szCs w:val="24"/>
          <w:highlight w:val="white"/>
        </w:rPr>
        <w:t xml:space="preserve">a Asesoría Letrada </w:t>
      </w:r>
      <w:r>
        <w:rPr>
          <w:rFonts w:eastAsia="Times New Roman" w:cs="Times New Roman" w:ascii="Times New Roman" w:hAnsi="Times New Roman"/>
          <w:sz w:val="24"/>
          <w:szCs w:val="24"/>
        </w:rPr>
        <w:t xml:space="preserve">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rPr>
        <w:t>.</w:t>
      </w:r>
      <w:r>
        <w:rPr>
          <w:rFonts w:eastAsia="Times New Roman" w:cs="Times New Roman" w:ascii="Times New Roman" w:hAnsi="Times New Roman"/>
          <w:color w:val="FF00FF"/>
          <w:sz w:val="24"/>
          <w:szCs w:val="24"/>
        </w:rPr>
        <w:t xml:space="preserve"> (Con prioridad de dictamen) </w:t>
      </w:r>
      <w:r>
        <w:rPr>
          <w:rFonts w:eastAsia="Times New Roman" w:cs="Times New Roman" w:ascii="Times New Roman" w:hAnsi="Times New Roman"/>
          <w:sz w:val="24"/>
          <w:szCs w:val="24"/>
          <w:highlight w:val="green"/>
        </w:rPr>
        <w:t>O-23-3381. Acta 1173/23 del 27/04/23.</w:t>
      </w:r>
    </w:p>
    <w:p>
      <w:pPr>
        <w:pStyle w:val="LOnormal"/>
        <w:shd w:fill="FFFFFF" w:val="clear"/>
        <w:spacing w:lineRule="auto" w:line="252" w:before="240" w:after="120"/>
        <w:jc w:val="both"/>
        <w:rPr/>
      </w:pPr>
      <w:r>
        <w:rPr>
          <w:rFonts w:eastAsia="Times New Roman" w:cs="Times New Roman" w:ascii="Times New Roman" w:hAnsi="Times New Roman"/>
          <w:sz w:val="24"/>
          <w:szCs w:val="24"/>
          <w:u w:val="single"/>
        </w:rPr>
        <w:t>Proyecto de ordenanza 670/23:</w:t>
      </w:r>
      <w:r>
        <w:rPr>
          <w:rFonts w:eastAsia="Times New Roman" w:cs="Times New Roman" w:ascii="Times New Roman" w:hAnsi="Times New Roman"/>
          <w:sz w:val="24"/>
          <w:szCs w:val="24"/>
        </w:rPr>
        <w:t xml:space="preserve"> "Elimina impuesto baldío con mejoras. Modifica anexo I ordenanza 2374-CM-12 y anexo I ordenanza 2375-CM-12". Autores: Concejales Julieta Wallace y Marcelo Casas (FdT). Se gira a Asesoría Letrada y a las comisiones de</w:t>
      </w:r>
      <w:r>
        <w:rPr>
          <w:rFonts w:eastAsia="Times New Roman" w:cs="Times New Roman" w:ascii="Times New Roman" w:hAnsi="Times New Roman"/>
          <w:sz w:val="24"/>
          <w:szCs w:val="24"/>
          <w:highlight w:val="cyan"/>
        </w:rPr>
        <w:t xml:space="preserve"> Economía, Hacienda, Finanzas </w:t>
      </w:r>
      <w:r>
        <w:rPr>
          <w:rFonts w:eastAsia="Times New Roman" w:cs="Times New Roman" w:ascii="Times New Roman" w:hAnsi="Times New Roman"/>
          <w:sz w:val="24"/>
          <w:szCs w:val="24"/>
        </w:rPr>
        <w:t>y Desarrollo Económico y de Gobierno y Legales.</w:t>
      </w:r>
    </w:p>
    <w:p>
      <w:pPr>
        <w:pStyle w:val="LOnormal"/>
        <w:shd w:fill="FFFFFF" w:val="clear"/>
        <w:spacing w:lineRule="auto" w:line="252" w:before="240" w:after="120"/>
        <w:jc w:val="both"/>
        <w:rPr/>
      </w:pPr>
      <w:r>
        <w:rPr>
          <w:rFonts w:eastAsia="Times New Roman" w:cs="Times New Roman" w:ascii="Times New Roman" w:hAnsi="Times New Roman"/>
          <w:sz w:val="24"/>
          <w:szCs w:val="24"/>
          <w:u w:val="single"/>
        </w:rPr>
        <w:t>Proyecto de ordenanza 671/23</w:t>
      </w:r>
      <w:r>
        <w:rPr>
          <w:rFonts w:eastAsia="Times New Roman" w:cs="Times New Roman" w:ascii="Times New Roman" w:hAnsi="Times New Roman"/>
          <w:sz w:val="24"/>
          <w:szCs w:val="24"/>
        </w:rPr>
        <w:t xml:space="preserve">: "Encomienda reparcelamiento manzanas 19-1-N-974 y 975. Declara de interés social". Autores: Concejales Julieta Wallace y Marcelo Casas (FdT). Iniciativa: Cooperativa de Viviendas Hijxs del Oeste. Se gira </w:t>
      </w:r>
      <w:r>
        <w:rPr>
          <w:rFonts w:eastAsia="Times New Roman" w:cs="Times New Roman" w:ascii="Times New Roman" w:hAnsi="Times New Roman"/>
          <w:sz w:val="24"/>
          <w:szCs w:val="24"/>
          <w:highlight w:val="white"/>
        </w:rPr>
        <w:t xml:space="preserve">a Asesoría Letrada </w:t>
      </w:r>
      <w:r>
        <w:rPr>
          <w:rFonts w:eastAsia="Times New Roman" w:cs="Times New Roman" w:ascii="Times New Roman" w:hAnsi="Times New Roman"/>
          <w:sz w:val="24"/>
          <w:szCs w:val="24"/>
        </w:rPr>
        <w:t xml:space="preserve">y a las comisiones de Obras y Planeamiento y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color w:val="FF00FF"/>
          <w:sz w:val="24"/>
          <w:szCs w:val="24"/>
        </w:rPr>
        <w:t>Acta 1181/23 del 24/11/23 vuelve a comisión de GyL.</w:t>
      </w:r>
    </w:p>
    <w:p>
      <w:pPr>
        <w:pStyle w:val="LOnormal"/>
        <w:shd w:fill="FFFFFF" w:val="clear"/>
        <w:spacing w:lineRule="auto" w:line="252" w:before="240" w:after="120"/>
        <w:jc w:val="both"/>
        <w:rPr/>
      </w:pPr>
      <w:r>
        <w:rPr>
          <w:rFonts w:eastAsia="Times New Roman" w:cs="Times New Roman" w:ascii="Times New Roman" w:hAnsi="Times New Roman"/>
          <w:sz w:val="24"/>
          <w:szCs w:val="24"/>
          <w:u w:val="single"/>
        </w:rPr>
        <w:t>Proyecto de declaración 672/23</w:t>
      </w:r>
      <w:r>
        <w:rPr>
          <w:rFonts w:eastAsia="Times New Roman" w:cs="Times New Roman" w:ascii="Times New Roman" w:hAnsi="Times New Roman"/>
          <w:sz w:val="24"/>
          <w:szCs w:val="24"/>
        </w:rPr>
        <w:t xml:space="preserve">: "Se declara de interés municipal el </w:t>
      </w:r>
      <w:r>
        <w:rPr>
          <w:rFonts w:eastAsia="Times New Roman" w:cs="Times New Roman" w:ascii="Times New Roman" w:hAnsi="Times New Roman"/>
          <w:i/>
          <w:sz w:val="24"/>
          <w:szCs w:val="24"/>
        </w:rPr>
        <w:t xml:space="preserve">workshop </w:t>
      </w:r>
      <w:r>
        <w:rPr>
          <w:rFonts w:eastAsia="Times New Roman" w:cs="Times New Roman" w:ascii="Times New Roman" w:hAnsi="Times New Roman"/>
          <w:sz w:val="24"/>
          <w:szCs w:val="24"/>
        </w:rPr>
        <w:t xml:space="preserve">internacional </w:t>
      </w:r>
      <w:r>
        <w:rPr>
          <w:rFonts w:eastAsia="Times New Roman" w:cs="Times New Roman" w:ascii="Times New Roman" w:hAnsi="Times New Roman"/>
          <w:i/>
          <w:sz w:val="24"/>
          <w:szCs w:val="24"/>
        </w:rPr>
        <w:t>Incendios Estructurales 2023</w:t>
      </w:r>
      <w:r>
        <w:rPr>
          <w:rFonts w:eastAsia="Times New Roman" w:cs="Times New Roman" w:ascii="Times New Roman" w:hAnsi="Times New Roman"/>
          <w:sz w:val="24"/>
          <w:szCs w:val="24"/>
        </w:rPr>
        <w:t xml:space="preserve">". Autor: Concejal Ariel Cárdenas (BxC). Iniciativa: Asociación Bomberos Voluntarios Bariloche. Sobre tablas. </w:t>
      </w:r>
      <w:r>
        <w:rPr>
          <w:rFonts w:eastAsia="Times New Roman" w:cs="Times New Roman" w:ascii="Times New Roman" w:hAnsi="Times New Roman"/>
          <w:sz w:val="24"/>
          <w:szCs w:val="24"/>
          <w:highlight w:val="green"/>
        </w:rPr>
        <w:t>D-23-2912. Acta 1172/23 del 30/3/23</w:t>
      </w:r>
    </w:p>
    <w:p>
      <w:pPr>
        <w:pStyle w:val="LOnormal"/>
        <w:shd w:fill="FFFFFF" w:val="clear"/>
        <w:spacing w:lineRule="auto" w:line="252" w:before="240" w:after="120"/>
        <w:jc w:val="both"/>
        <w:rPr/>
      </w:pPr>
      <w:r>
        <w:rPr>
          <w:rFonts w:eastAsia="Times New Roman" w:cs="Times New Roman" w:ascii="Times New Roman" w:hAnsi="Times New Roman"/>
          <w:sz w:val="24"/>
          <w:szCs w:val="24"/>
          <w:u w:val="single"/>
        </w:rPr>
        <w:t>Proyecto de declaración 673/23</w:t>
      </w:r>
      <w:r>
        <w:rPr>
          <w:rFonts w:eastAsia="Times New Roman" w:cs="Times New Roman" w:ascii="Times New Roman" w:hAnsi="Times New Roman"/>
          <w:sz w:val="24"/>
          <w:szCs w:val="24"/>
        </w:rPr>
        <w:t xml:space="preserve">: "Se declara de interés municipal la tercera edición de la </w:t>
      </w:r>
      <w:r>
        <w:rPr>
          <w:rFonts w:eastAsia="Times New Roman" w:cs="Times New Roman" w:ascii="Times New Roman" w:hAnsi="Times New Roman"/>
          <w:i/>
          <w:sz w:val="24"/>
          <w:szCs w:val="24"/>
        </w:rPr>
        <w:t>Expo Arte Decorativa Bariloche</w:t>
      </w:r>
      <w:r>
        <w:rPr>
          <w:rFonts w:eastAsia="Times New Roman" w:cs="Times New Roman" w:ascii="Times New Roman" w:hAnsi="Times New Roman"/>
          <w:sz w:val="24"/>
          <w:szCs w:val="24"/>
        </w:rPr>
        <w:t xml:space="preserve">". Autores: Comisión Legislativa: Concejales Marcelo Casas, Julieta Wallace (FdT), Gerardo Del Río (PUL), Carlos Sánchez y Puente (JSRN), Roxana Ferreyra (Unidad Ciudadana) y Pablo Chamatrópulos (Podemos Bariloche). Sobre tablas. </w:t>
      </w:r>
      <w:r>
        <w:rPr>
          <w:rFonts w:eastAsia="Times New Roman" w:cs="Times New Roman" w:ascii="Times New Roman" w:hAnsi="Times New Roman"/>
          <w:sz w:val="24"/>
          <w:szCs w:val="24"/>
          <w:highlight w:val="green"/>
        </w:rPr>
        <w:t>D-23-2913. Acta 1172/23 del 30/3/23</w:t>
      </w:r>
    </w:p>
    <w:p>
      <w:pPr>
        <w:pStyle w:val="LOnormal"/>
        <w:shd w:fill="FFFFFF" w:val="clear"/>
        <w:spacing w:lineRule="auto" w:line="252" w:before="240" w:after="120"/>
        <w:jc w:val="both"/>
        <w:rPr/>
      </w:pPr>
      <w:r>
        <w:rPr>
          <w:rFonts w:eastAsia="Times New Roman" w:cs="Times New Roman" w:ascii="Times New Roman" w:hAnsi="Times New Roman"/>
          <w:sz w:val="24"/>
          <w:szCs w:val="24"/>
          <w:u w:val="single"/>
        </w:rPr>
        <w:t>Proyecto de declaración 674/23</w:t>
      </w:r>
      <w:r>
        <w:rPr>
          <w:rFonts w:eastAsia="Times New Roman" w:cs="Times New Roman" w:ascii="Times New Roman" w:hAnsi="Times New Roman"/>
          <w:sz w:val="24"/>
          <w:szCs w:val="24"/>
        </w:rPr>
        <w:t xml:space="preserve">: "Se declara de interés municipal al evento </w:t>
      </w:r>
      <w:r>
        <w:rPr>
          <w:rFonts w:eastAsia="Times New Roman" w:cs="Times New Roman" w:ascii="Times New Roman" w:hAnsi="Times New Roman"/>
          <w:i/>
          <w:sz w:val="24"/>
          <w:szCs w:val="24"/>
        </w:rPr>
        <w:t>Patagonia Canta</w:t>
      </w:r>
      <w:r>
        <w:rPr>
          <w:rFonts w:eastAsia="Times New Roman" w:cs="Times New Roman" w:ascii="Times New Roman" w:hAnsi="Times New Roman"/>
          <w:sz w:val="24"/>
          <w:szCs w:val="24"/>
        </w:rPr>
        <w:t xml:space="preserve">". Autores: Concejales Carlos Sánchez y Puente, Natalia Almonacid, Claudia Torres, Norma Taboada y Gerardo Ávila (JSRN). Sobre tablas. </w:t>
      </w:r>
      <w:r>
        <w:rPr>
          <w:rFonts w:eastAsia="Times New Roman" w:cs="Times New Roman" w:ascii="Times New Roman" w:hAnsi="Times New Roman"/>
          <w:sz w:val="24"/>
          <w:szCs w:val="24"/>
          <w:highlight w:val="green"/>
        </w:rPr>
        <w:t>D-23-2914. Acta 1172/23 del 30/3/23</w:t>
      </w:r>
    </w:p>
    <w:p>
      <w:pPr>
        <w:pStyle w:val="LOnormal"/>
        <w:shd w:fill="FFFFFF" w:val="clear"/>
        <w:spacing w:lineRule="auto" w:line="252" w:before="240" w:after="120"/>
        <w:jc w:val="both"/>
        <w:rPr/>
      </w:pPr>
      <w:r>
        <w:rPr>
          <w:rFonts w:eastAsia="Times New Roman" w:cs="Times New Roman" w:ascii="Times New Roman" w:hAnsi="Times New Roman"/>
          <w:sz w:val="24"/>
          <w:szCs w:val="24"/>
          <w:u w:val="single"/>
        </w:rPr>
        <w:t>Proyecto de declaración 675/23</w:t>
      </w:r>
      <w:r>
        <w:rPr>
          <w:rFonts w:eastAsia="Times New Roman" w:cs="Times New Roman" w:ascii="Times New Roman" w:hAnsi="Times New Roman"/>
          <w:sz w:val="24"/>
          <w:szCs w:val="24"/>
        </w:rPr>
        <w:t>: "Se declara de interés municipal y comunitario la jornada del 30 de marzo en conmemoración</w:t>
      </w:r>
      <w:r>
        <w:rPr>
          <w:rFonts w:eastAsia="Times New Roman" w:cs="Times New Roman" w:ascii="Times New Roman" w:hAnsi="Times New Roman"/>
          <w:i/>
          <w:sz w:val="24"/>
          <w:szCs w:val="24"/>
        </w:rPr>
        <w:t xml:space="preserve"> Día Mundial del Riñón,</w:t>
      </w:r>
      <w:r>
        <w:rPr>
          <w:rFonts w:eastAsia="Times New Roman" w:cs="Times New Roman" w:ascii="Times New Roman" w:hAnsi="Times New Roman"/>
          <w:sz w:val="24"/>
          <w:szCs w:val="24"/>
        </w:rPr>
        <w:t xml:space="preserve"> este año bajo el lema </w:t>
      </w:r>
      <w:r>
        <w:rPr>
          <w:rFonts w:eastAsia="Times New Roman" w:cs="Times New Roman" w:ascii="Times New Roman" w:hAnsi="Times New Roman"/>
          <w:i/>
          <w:sz w:val="24"/>
          <w:szCs w:val="24"/>
        </w:rPr>
        <w:t>Prepararse para lo inesperado, apoyando a los vulnerables</w:t>
      </w:r>
      <w:r>
        <w:rPr>
          <w:rFonts w:eastAsia="Times New Roman" w:cs="Times New Roman" w:ascii="Times New Roman" w:hAnsi="Times New Roman"/>
          <w:sz w:val="24"/>
          <w:szCs w:val="24"/>
        </w:rPr>
        <w:t xml:space="preserve">". Autor: Concejal Pablo Chamatrópulos (Podemos Bariloche). Sobre tablas. </w:t>
      </w:r>
      <w:r>
        <w:rPr>
          <w:rFonts w:eastAsia="Times New Roman" w:cs="Times New Roman" w:ascii="Times New Roman" w:hAnsi="Times New Roman"/>
          <w:sz w:val="24"/>
          <w:szCs w:val="24"/>
          <w:highlight w:val="green"/>
        </w:rPr>
        <w:t>D-23-2910. Acta 1172/23 del 30/3/23</w:t>
      </w:r>
    </w:p>
    <w:p>
      <w:pPr>
        <w:pStyle w:val="LOnormal"/>
        <w:shd w:fill="FFFFFF" w:val="clear"/>
        <w:spacing w:lineRule="auto" w:line="252" w:before="240" w:after="120"/>
        <w:jc w:val="both"/>
        <w:rPr/>
      </w:pPr>
      <w:r>
        <w:rPr>
          <w:rFonts w:eastAsia="Times New Roman" w:cs="Times New Roman" w:ascii="Times New Roman" w:hAnsi="Times New Roman"/>
          <w:sz w:val="24"/>
          <w:szCs w:val="24"/>
          <w:u w:val="single"/>
        </w:rPr>
        <w:t>Proyecto de ordenanza 676/23</w:t>
      </w:r>
      <w:r>
        <w:rPr>
          <w:rFonts w:eastAsia="Times New Roman" w:cs="Times New Roman" w:ascii="Times New Roman" w:hAnsi="Times New Roman"/>
          <w:sz w:val="24"/>
          <w:szCs w:val="24"/>
        </w:rPr>
        <w:t>: "Presta acuerdo pliego licitación pública neumáticos flota municipal y vehículo utilitario". Autor: Intendente Municipal, Gustavo Gennuso. Colaboradores: Vicejefa de Gabinete, Gabriela Rosemberg; Secretario de Servicios Públicos, Eduardo Garza y Secretario de Hacienda, Diego Quintana. Se gir</w:t>
      </w:r>
      <w:r>
        <w:rPr>
          <w:rFonts w:eastAsia="Times New Roman" w:cs="Times New Roman" w:ascii="Times New Roman" w:hAnsi="Times New Roman"/>
          <w:sz w:val="24"/>
          <w:szCs w:val="24"/>
          <w:highlight w:val="white"/>
        </w:rPr>
        <w:t xml:space="preserve">a a Asesoría Letrada </w:t>
      </w:r>
      <w:r>
        <w:rPr>
          <w:rFonts w:eastAsia="Times New Roman" w:cs="Times New Roman" w:ascii="Times New Roman" w:hAnsi="Times New Roman"/>
          <w:sz w:val="24"/>
          <w:szCs w:val="24"/>
        </w:rPr>
        <w:t xml:space="preserve">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green"/>
        </w:rPr>
        <w:t>O-23-3382. Acta 1173/23 del 27/04/23.</w:t>
      </w:r>
    </w:p>
    <w:p>
      <w:pPr>
        <w:pStyle w:val="LOnormal"/>
        <w:shd w:fill="FFFFFF" w:val="clear"/>
        <w:spacing w:lineRule="auto" w:line="252" w:before="240" w:after="120"/>
        <w:jc w:val="both"/>
        <w:rPr/>
      </w:pPr>
      <w:r>
        <w:rPr>
          <w:rFonts w:eastAsia="Times New Roman" w:cs="Times New Roman" w:ascii="Times New Roman" w:hAnsi="Times New Roman"/>
          <w:sz w:val="24"/>
          <w:szCs w:val="24"/>
          <w:u w:val="single"/>
        </w:rPr>
        <w:t>Proyecto de comunicación 677/23</w:t>
      </w:r>
      <w:r>
        <w:rPr>
          <w:rFonts w:eastAsia="Times New Roman" w:cs="Times New Roman" w:ascii="Times New Roman" w:hAnsi="Times New Roman"/>
          <w:sz w:val="24"/>
          <w:szCs w:val="24"/>
        </w:rPr>
        <w:t>: "Solicita al Ejecutivo Municipal implementación de políticas públicas en Feria Sin Fronteras y Feria Emaus". Autor: Concejal Pablo Chamatrópulos (Podemos Bariloche). Se gira a la comisión d</w:t>
      </w:r>
      <w:r>
        <w:rPr>
          <w:rFonts w:eastAsia="Times New Roman" w:cs="Times New Roman" w:ascii="Times New Roman" w:hAnsi="Times New Roman"/>
          <w:sz w:val="24"/>
          <w:szCs w:val="24"/>
          <w:highlight w:val="cyan"/>
        </w:rPr>
        <w:t>e Gobierno y Legales.</w:t>
      </w:r>
    </w:p>
    <w:p>
      <w:pPr>
        <w:pStyle w:val="LOnormal"/>
        <w:shd w:fill="FFFFFF" w:val="clear"/>
        <w:spacing w:lineRule="auto" w:line="252" w:before="240" w:after="120"/>
        <w:jc w:val="both"/>
        <w:rPr/>
      </w:pPr>
      <w:r>
        <w:rPr>
          <w:rFonts w:eastAsia="Times New Roman" w:cs="Times New Roman" w:ascii="Times New Roman" w:hAnsi="Times New Roman"/>
          <w:sz w:val="24"/>
          <w:szCs w:val="24"/>
          <w:u w:val="single"/>
        </w:rPr>
        <w:t>Proyecto de declaración 678/23</w:t>
      </w:r>
      <w:r>
        <w:rPr>
          <w:rFonts w:eastAsia="Times New Roman" w:cs="Times New Roman" w:ascii="Times New Roman" w:hAnsi="Times New Roman"/>
          <w:sz w:val="24"/>
          <w:szCs w:val="24"/>
        </w:rPr>
        <w:t xml:space="preserve">: "Se declara de interés municipal el </w:t>
      </w:r>
      <w:r>
        <w:rPr>
          <w:rFonts w:eastAsia="Times New Roman" w:cs="Times New Roman" w:ascii="Times New Roman" w:hAnsi="Times New Roman"/>
          <w:i/>
          <w:sz w:val="24"/>
          <w:szCs w:val="24"/>
        </w:rPr>
        <w:t>XXXVI Encuentro Plurinacional de Mujeres y Disidencias</w:t>
      </w:r>
      <w:r>
        <w:rPr>
          <w:rFonts w:eastAsia="Times New Roman" w:cs="Times New Roman" w:ascii="Times New Roman" w:hAnsi="Times New Roman"/>
          <w:sz w:val="24"/>
          <w:szCs w:val="24"/>
        </w:rPr>
        <w:t xml:space="preserve">". Autora: Concejal Roxana Ferreyra (Unidad Ciudadana). Se solicitará su retiro. </w:t>
      </w:r>
      <w:r>
        <w:rPr>
          <w:rFonts w:eastAsia="Times New Roman" w:cs="Times New Roman" w:ascii="Times New Roman" w:hAnsi="Times New Roman"/>
          <w:color w:val="FF0000"/>
          <w:sz w:val="24"/>
          <w:szCs w:val="24"/>
          <w:highlight w:val="white"/>
        </w:rPr>
        <w:t>Retirado Acta 1172/23 del 30/03/23.</w:t>
      </w:r>
    </w:p>
    <w:p>
      <w:pPr>
        <w:pStyle w:val="LOnormal"/>
        <w:shd w:fill="FFFFFF" w:val="clear"/>
        <w:spacing w:lineRule="auto" w:line="252" w:before="240" w:after="120"/>
        <w:jc w:val="both"/>
        <w:rPr/>
      </w:pPr>
      <w:r>
        <w:rPr>
          <w:rFonts w:eastAsia="Times New Roman" w:cs="Times New Roman" w:ascii="Times New Roman" w:hAnsi="Times New Roman"/>
          <w:sz w:val="24"/>
          <w:szCs w:val="24"/>
          <w:u w:val="single"/>
        </w:rPr>
        <w:t>Proyecto de declaración 679/23:</w:t>
      </w:r>
      <w:r>
        <w:rPr>
          <w:rFonts w:eastAsia="Times New Roman" w:cs="Times New Roman" w:ascii="Times New Roman" w:hAnsi="Times New Roman"/>
          <w:sz w:val="24"/>
          <w:szCs w:val="24"/>
        </w:rPr>
        <w:t xml:space="preserve"> "Declara de interés municipal libro </w:t>
      </w:r>
      <w:r>
        <w:rPr>
          <w:rFonts w:eastAsia="Times New Roman" w:cs="Times New Roman" w:ascii="Times New Roman" w:hAnsi="Times New Roman"/>
          <w:i/>
          <w:sz w:val="24"/>
          <w:szCs w:val="24"/>
        </w:rPr>
        <w:t>Nosotras Somos Ellas</w:t>
      </w:r>
      <w:r>
        <w:rPr>
          <w:rFonts w:eastAsia="Times New Roman" w:cs="Times New Roman" w:ascii="Times New Roman" w:hAnsi="Times New Roman"/>
          <w:sz w:val="24"/>
          <w:szCs w:val="24"/>
        </w:rPr>
        <w:t xml:space="preserve">". Autora: Concejal Roxana Ferreyra (Unidad Ciudadana). Sobre tablas. </w:t>
      </w:r>
      <w:r>
        <w:rPr>
          <w:rFonts w:eastAsia="Times New Roman" w:cs="Times New Roman" w:ascii="Times New Roman" w:hAnsi="Times New Roman"/>
          <w:sz w:val="24"/>
          <w:szCs w:val="24"/>
          <w:highlight w:val="green"/>
        </w:rPr>
        <w:t>D-23-2915. Acta 1172/23 del 30/3/23</w:t>
      </w:r>
    </w:p>
    <w:p>
      <w:pPr>
        <w:pStyle w:val="LOnormal"/>
        <w:shd w:fill="FFFFFF" w:val="clear"/>
        <w:spacing w:lineRule="auto" w:line="252" w:before="240" w:after="120"/>
        <w:jc w:val="both"/>
        <w:rPr/>
      </w:pPr>
      <w:r>
        <w:rPr>
          <w:rFonts w:eastAsia="Times New Roman" w:cs="Times New Roman" w:ascii="Times New Roman" w:hAnsi="Times New Roman"/>
          <w:sz w:val="24"/>
          <w:szCs w:val="24"/>
          <w:u w:val="single"/>
        </w:rPr>
        <w:t>Proyecto de declaración 680/23:</w:t>
      </w:r>
      <w:r>
        <w:rPr>
          <w:rFonts w:eastAsia="Times New Roman" w:cs="Times New Roman" w:ascii="Times New Roman" w:hAnsi="Times New Roman"/>
          <w:sz w:val="24"/>
          <w:szCs w:val="24"/>
        </w:rPr>
        <w:t xml:space="preserve"> "Declara de interés municipal la participación de la cooperativa C.I.S.BA en el Primer Encuentro Nacional de Cooperativas de Cuidado". Autora: Concejal Roxana Ferreyra (Unidad Ciudadana). Sobre tablas. </w:t>
      </w:r>
      <w:r>
        <w:rPr>
          <w:rFonts w:eastAsia="Times New Roman" w:cs="Times New Roman" w:ascii="Times New Roman" w:hAnsi="Times New Roman"/>
          <w:sz w:val="24"/>
          <w:szCs w:val="24"/>
          <w:highlight w:val="green"/>
        </w:rPr>
        <w:t>D-23-2911. Acta 1172/23 del 30/3/23</w:t>
      </w:r>
    </w:p>
    <w:p>
      <w:pPr>
        <w:pStyle w:val="LOnormal"/>
        <w:shd w:fill="FFFFFF" w:val="clear"/>
        <w:spacing w:lineRule="auto" w:line="252" w:before="240" w:after="120"/>
        <w:jc w:val="both"/>
        <w:rPr/>
      </w:pPr>
      <w:r>
        <w:rPr>
          <w:rFonts w:eastAsia="Times New Roman" w:cs="Times New Roman" w:ascii="Times New Roman" w:hAnsi="Times New Roman"/>
          <w:sz w:val="24"/>
          <w:szCs w:val="24"/>
          <w:u w:val="single"/>
        </w:rPr>
        <w:t>Proyecto de declaración 681/23:</w:t>
      </w:r>
      <w:r>
        <w:rPr>
          <w:rFonts w:eastAsia="Times New Roman" w:cs="Times New Roman" w:ascii="Times New Roman" w:hAnsi="Times New Roman"/>
          <w:sz w:val="24"/>
          <w:szCs w:val="24"/>
        </w:rPr>
        <w:t xml:space="preserve"> "Se declara de interés municipal a la realización de las caminatas guiadas o </w:t>
      </w:r>
      <w:r>
        <w:rPr>
          <w:rFonts w:eastAsia="Times New Roman" w:cs="Times New Roman" w:ascii="Times New Roman" w:hAnsi="Times New Roman"/>
          <w:i/>
          <w:sz w:val="24"/>
          <w:szCs w:val="24"/>
        </w:rPr>
        <w:t>walking tours</w:t>
      </w:r>
      <w:r>
        <w:rPr>
          <w:rFonts w:eastAsia="Times New Roman" w:cs="Times New Roman" w:ascii="Times New Roman" w:hAnsi="Times New Roman"/>
          <w:sz w:val="24"/>
          <w:szCs w:val="24"/>
        </w:rPr>
        <w:t>". Autores: Concejales Carlos Sánchez y Puente, Natalia Almonacid, Claudia Torres, Norma Taboada y Gerardo Ávila (JSRN). Sobre tablas.</w:t>
      </w:r>
      <w:r>
        <w:rPr>
          <w:rFonts w:eastAsia="Times New Roman" w:cs="Times New Roman" w:ascii="Times New Roman" w:hAnsi="Times New Roman"/>
          <w:sz w:val="24"/>
          <w:szCs w:val="24"/>
          <w:highlight w:val="green"/>
        </w:rPr>
        <w:t>D-23-2917. Acta 1172/23 del 30/3/23</w:t>
      </w:r>
    </w:p>
    <w:p>
      <w:pPr>
        <w:pStyle w:val="LOnormal"/>
        <w:shd w:fill="FFFFFF" w:val="clear"/>
        <w:spacing w:lineRule="auto" w:line="252" w:before="240" w:after="120"/>
        <w:jc w:val="both"/>
        <w:rPr/>
      </w:pPr>
      <w:r>
        <w:rPr>
          <w:rFonts w:eastAsia="Times New Roman" w:cs="Times New Roman" w:ascii="Times New Roman" w:hAnsi="Times New Roman"/>
          <w:sz w:val="24"/>
          <w:szCs w:val="24"/>
          <w:u w:val="single"/>
        </w:rPr>
        <w:t>Proyecto de ordenanza 682/23:</w:t>
      </w:r>
      <w:r>
        <w:rPr>
          <w:rFonts w:eastAsia="Times New Roman" w:cs="Times New Roman" w:ascii="Times New Roman" w:hAnsi="Times New Roman"/>
          <w:sz w:val="24"/>
          <w:szCs w:val="24"/>
        </w:rPr>
        <w:t xml:space="preserve"> "Asigna el nombre Carlos Carnota al rincón de lectura para las infancias de la Biblioteca Municipal. Modifica ordenanza 1747-CM-07". Autores: Concejales Carlos Sánchez y Puente, Natalia Almonacid, Claudia Torres, Norma Taboada y Gerardo Ávila (JSRN). Iniciativa: Equipo de la Biblioteca Municipal Bariloche y Familia Carnota. Se gira a Asesoría Letrada y a la comisión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sz w:val="24"/>
          <w:szCs w:val="24"/>
          <w:highlight w:val="green"/>
        </w:rPr>
        <w:t xml:space="preserve"> O-23-3387. Acta 1174/23 del 18/5/23.</w:t>
      </w:r>
    </w:p>
    <w:p>
      <w:pPr>
        <w:pStyle w:val="LOnormal"/>
        <w:shd w:fill="FFFFFF" w:val="clear"/>
        <w:spacing w:lineRule="auto" w:line="252" w:before="240" w:after="12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shd w:fill="FFFFFF" w:val="clear"/>
        <w:spacing w:lineRule="auto" w:line="252" w:before="240" w:after="120"/>
        <w:jc w:val="both"/>
        <w:rPr/>
      </w:pPr>
      <w:r>
        <w:rPr>
          <w:rFonts w:eastAsia="Times New Roman" w:cs="Times New Roman" w:ascii="Times New Roman" w:hAnsi="Times New Roman"/>
          <w:sz w:val="24"/>
          <w:szCs w:val="24"/>
          <w:u w:val="single"/>
        </w:rPr>
        <w:t>Proyecto de declaración 683/23:</w:t>
      </w:r>
      <w:r>
        <w:rPr>
          <w:rFonts w:eastAsia="Times New Roman" w:cs="Times New Roman" w:ascii="Times New Roman" w:hAnsi="Times New Roman"/>
          <w:sz w:val="24"/>
          <w:szCs w:val="24"/>
        </w:rPr>
        <w:t xml:space="preserve"> "Se declara de interés municipal el primer encuentro de pelirrojos en Bariloche". Autores: Concejales Marcelo Casas y Julieta Wallace (FdT). Sobre tablas</w:t>
      </w:r>
      <w:r>
        <w:rPr>
          <w:rFonts w:eastAsia="Times New Roman" w:cs="Times New Roman" w:ascii="Times New Roman" w:hAnsi="Times New Roman"/>
          <w:sz w:val="24"/>
          <w:szCs w:val="24"/>
          <w:highlight w:val="green"/>
        </w:rPr>
        <w:t>. D-23-2917. Acta 1172/23 del 30/3/23.</w:t>
      </w:r>
    </w:p>
    <w:p>
      <w:pPr>
        <w:pStyle w:val="LOnormal"/>
        <w:shd w:fill="FFFFFF" w:val="clear"/>
        <w:spacing w:lineRule="auto" w:line="252" w:before="240" w:after="120"/>
        <w:jc w:val="both"/>
        <w:rPr/>
      </w:pPr>
      <w:r>
        <w:rPr>
          <w:rFonts w:eastAsia="Times New Roman" w:cs="Times New Roman" w:ascii="Times New Roman" w:hAnsi="Times New Roman"/>
          <w:sz w:val="24"/>
          <w:szCs w:val="24"/>
          <w:u w:val="single"/>
        </w:rPr>
        <w:t>Proyecto de ordenanza 684/23:</w:t>
      </w:r>
      <w:r>
        <w:rPr>
          <w:rFonts w:eastAsia="Times New Roman" w:cs="Times New Roman" w:ascii="Times New Roman" w:hAnsi="Times New Roman"/>
          <w:sz w:val="24"/>
          <w:szCs w:val="24"/>
        </w:rPr>
        <w:t xml:space="preserve"> "Integración Junta Electoral Municipal periodo 2023/2027". Autores: Concejales Natalia Almonacid, Carlos Sánchez y Puente, Norma Taboada, Gerardo Ávila, Claudia Torres (JSRN), Gerardo Del Río (PUL), Ariel Cárdenas (BxC) y Roxana Ferreyra (Unidad Ciudadana). Sobre tablas. </w:t>
      </w:r>
      <w:r>
        <w:rPr>
          <w:rFonts w:eastAsia="Times New Roman" w:cs="Times New Roman" w:ascii="Times New Roman" w:hAnsi="Times New Roman"/>
          <w:sz w:val="24"/>
          <w:szCs w:val="24"/>
          <w:highlight w:val="green"/>
        </w:rPr>
        <w:t>O-23-3376. Acta 1172/23 del 30/3/23.</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685/23</w:t>
      </w:r>
      <w:r>
        <w:rPr>
          <w:rFonts w:eastAsia="Times New Roman" w:cs="Times New Roman" w:ascii="Times New Roman" w:hAnsi="Times New Roman"/>
          <w:sz w:val="24"/>
          <w:szCs w:val="24"/>
          <w:highlight w:val="white"/>
        </w:rPr>
        <w:t xml:space="preserve">: "Aprobar balances años 2013, 2014 y 2015 Municipalidad de Bariloche". Autor: Intendente Municipal, Gustavo Gennuso. Colaboradores: Vicejefa de Gabinete, Gabriela Rosemberg y Secretario de Hacienda, Diego Quintana. Se gira a </w:t>
      </w:r>
      <w:r>
        <w:rPr>
          <w:rFonts w:eastAsia="Times New Roman" w:cs="Times New Roman" w:ascii="Times New Roman" w:hAnsi="Times New Roman"/>
          <w:sz w:val="24"/>
          <w:szCs w:val="24"/>
        </w:rPr>
        <w:t xml:space="preserve">Asesoría Letrada </w:t>
      </w:r>
      <w:r>
        <w:rPr>
          <w:rFonts w:eastAsia="Times New Roman" w:cs="Times New Roman" w:ascii="Times New Roman" w:hAnsi="Times New Roman"/>
          <w:sz w:val="24"/>
          <w:szCs w:val="24"/>
          <w:highlight w:val="white"/>
        </w:rPr>
        <w:t xml:space="preserve">y a las comisiones de </w:t>
      </w:r>
      <w:r>
        <w:rPr>
          <w:rFonts w:eastAsia="Times New Roman" w:cs="Times New Roman" w:ascii="Times New Roman" w:hAnsi="Times New Roman"/>
          <w:sz w:val="24"/>
          <w:szCs w:val="24"/>
        </w:rPr>
        <w:t>Economía, Hacienda, Finanzas y Desarrollo Económico</w:t>
      </w:r>
      <w:r>
        <w:rPr>
          <w:rFonts w:eastAsia="Times New Roman" w:cs="Times New Roman" w:ascii="Times New Roman" w:hAnsi="Times New Roman"/>
          <w:sz w:val="24"/>
          <w:szCs w:val="24"/>
          <w:highlight w:val="white"/>
        </w:rPr>
        <w:t xml:space="preserve"> y de Gobierno y Legales. </w:t>
      </w:r>
      <w:r>
        <w:rPr>
          <w:rFonts w:eastAsia="Times New Roman" w:cs="Times New Roman" w:ascii="Times New Roman" w:hAnsi="Times New Roman"/>
          <w:color w:val="FF00FF"/>
          <w:sz w:val="24"/>
          <w:szCs w:val="24"/>
          <w:highlight w:val="white"/>
        </w:rPr>
        <w:t>prioridad de dictamen, tratamiento conjunto (acta 133/23 legis).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green"/>
        </w:rPr>
        <w:t>O-23-3389. Acta 1175/23 del 08/06/023.</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686/23:</w:t>
      </w:r>
      <w:r>
        <w:rPr>
          <w:rFonts w:eastAsia="Times New Roman" w:cs="Times New Roman" w:ascii="Times New Roman" w:hAnsi="Times New Roman"/>
          <w:sz w:val="24"/>
          <w:szCs w:val="24"/>
          <w:highlight w:val="white"/>
        </w:rPr>
        <w:t xml:space="preserve"> "Prorroga plazos donación con cargo Poder Judicial de la Provincia de Río Negro. Abroga. Modifica ordenanza 2497-CM-14". Autor: Intendente Municipal, Gustavo Gennuso. Colaboradora: Vicejefa de Gabinete, Gabriela Rosemberg. Se gira a Asesoría Letrada y a la comisión de</w:t>
      </w:r>
      <w:r>
        <w:rPr>
          <w:rFonts w:eastAsia="Times New Roman" w:cs="Times New Roman" w:ascii="Times New Roman" w:hAnsi="Times New Roman"/>
          <w:sz w:val="24"/>
          <w:szCs w:val="24"/>
        </w:rPr>
        <w:t xml:space="preserve"> Gobierno y Legales. </w:t>
      </w:r>
      <w:r>
        <w:rPr>
          <w:rFonts w:eastAsia="Times New Roman" w:cs="Times New Roman" w:ascii="Times New Roman" w:hAnsi="Times New Roman"/>
          <w:color w:val="FF00FF"/>
          <w:sz w:val="24"/>
          <w:szCs w:val="24"/>
        </w:rPr>
        <w:t>Prioridad de dictamen (acta 133/23 legis).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green"/>
        </w:rPr>
        <w:t>O-23-3390. Acta 1175/23 del 08/06/23.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687/23</w:t>
      </w:r>
      <w:r>
        <w:rPr>
          <w:rFonts w:eastAsia="Times New Roman" w:cs="Times New Roman" w:ascii="Times New Roman" w:hAnsi="Times New Roman"/>
          <w:color w:val="00000A"/>
          <w:sz w:val="24"/>
          <w:szCs w:val="24"/>
          <w:highlight w:val="white"/>
        </w:rPr>
        <w:t xml:space="preserve">: "Se autoriza deslinde administrativo en el marco del proyecto Promeba Paseo de la Ribera Arroyo Ñireco Sur". Autor: Intendente Municipal, Gustavo Gennuso. Colaboradores: Vicejefa de Gabinete, Gabriela Rosemberg y Secretario Unidad Ejecutora de Obra Pública, Alfredo Milano. </w:t>
      </w:r>
      <w:r>
        <w:rPr>
          <w:rFonts w:eastAsia="Times New Roman" w:cs="Times New Roman" w:ascii="Times New Roman" w:hAnsi="Times New Roman"/>
          <w:sz w:val="24"/>
          <w:szCs w:val="24"/>
          <w:highlight w:val="white"/>
        </w:rPr>
        <w:t xml:space="preserve">Se gira </w:t>
      </w:r>
      <w:r>
        <w:rPr>
          <w:rFonts w:eastAsia="Times New Roman" w:cs="Times New Roman" w:ascii="Times New Roman" w:hAnsi="Times New Roman"/>
          <w:sz w:val="24"/>
          <w:szCs w:val="24"/>
        </w:rPr>
        <w:t>a Asesoría Letrada</w:t>
      </w:r>
      <w:r>
        <w:rPr>
          <w:rFonts w:eastAsia="Times New Roman" w:cs="Times New Roman" w:ascii="Times New Roman" w:hAnsi="Times New Roman"/>
          <w:sz w:val="24"/>
          <w:szCs w:val="24"/>
          <w:highlight w:val="white"/>
        </w:rPr>
        <w:t xml:space="preserve"> y a las comisiones de </w:t>
      </w:r>
      <w:r>
        <w:rPr>
          <w:rFonts w:eastAsia="Times New Roman" w:cs="Times New Roman" w:ascii="Times New Roman" w:hAnsi="Times New Roman"/>
          <w:sz w:val="24"/>
          <w:szCs w:val="24"/>
          <w:highlight w:val="cyan"/>
        </w:rPr>
        <w:t>Obras y Planeamiento y de Gobierno y Legales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FF00FF"/>
          <w:sz w:val="24"/>
          <w:szCs w:val="24"/>
          <w:highlight w:val="white"/>
        </w:rPr>
        <w:t>tratamiento conjunto (acta 133/23 legis).</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688/23</w:t>
      </w:r>
      <w:r>
        <w:rPr>
          <w:rFonts w:eastAsia="Times New Roman" w:cs="Times New Roman" w:ascii="Times New Roman" w:hAnsi="Times New Roman"/>
          <w:sz w:val="24"/>
          <w:szCs w:val="24"/>
          <w:highlight w:val="white"/>
        </w:rPr>
        <w:t xml:space="preserve">: "Se declara de interés municipal el film </w:t>
      </w:r>
      <w:r>
        <w:rPr>
          <w:rFonts w:eastAsia="Times New Roman" w:cs="Times New Roman" w:ascii="Times New Roman" w:hAnsi="Times New Roman"/>
          <w:i/>
          <w:sz w:val="24"/>
          <w:szCs w:val="24"/>
          <w:highlight w:val="white"/>
        </w:rPr>
        <w:t>Cuentos de la Tierra</w:t>
      </w:r>
      <w:r>
        <w:rPr>
          <w:rFonts w:eastAsia="Times New Roman" w:cs="Times New Roman" w:ascii="Times New Roman" w:hAnsi="Times New Roman"/>
          <w:sz w:val="24"/>
          <w:szCs w:val="24"/>
          <w:highlight w:val="white"/>
        </w:rPr>
        <w:t xml:space="preserve">". Autores: Concejales Natalia Almonacid, Carlos Sánchez y Puente, Norma Taboada, Gerardo Ávila y Claudia Torres (JSRN). Iniciativa: Realizador Audiovisual Jorge Alberto Manrique. Se solicita su retiro por haberse emitido la resolución 089-PCM-23. </w:t>
      </w:r>
      <w:r>
        <w:rPr>
          <w:rFonts w:eastAsia="Times New Roman" w:cs="Times New Roman" w:ascii="Times New Roman" w:hAnsi="Times New Roman"/>
          <w:color w:val="FF0000"/>
          <w:sz w:val="24"/>
          <w:szCs w:val="24"/>
          <w:highlight w:val="white"/>
        </w:rPr>
        <w:t>Retirado Acta 1173/23 del 27/04/23.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ordenanza 689/23</w:t>
      </w:r>
      <w:r>
        <w:rPr>
          <w:rFonts w:eastAsia="Times New Roman" w:cs="Times New Roman" w:ascii="Times New Roman" w:hAnsi="Times New Roman"/>
          <w:color w:val="00000A"/>
          <w:sz w:val="24"/>
          <w:szCs w:val="24"/>
          <w:highlight w:val="white"/>
        </w:rPr>
        <w:t xml:space="preserve">: "Se modifica ordenanza 2546-CM-14. Se reconoce y otorga personería jurídica a la junta vecinal Altos del Cóndor". Autor: Intendente Municipal, Gustavo Gennuso. Colaboradores: Vicejefa de Gabinete, Gabriela Rosemberg y Directora General de Juntas Vecinales, Elly Bettina Fernández. </w:t>
      </w:r>
      <w:r>
        <w:rPr>
          <w:rFonts w:eastAsia="Times New Roman" w:cs="Times New Roman" w:ascii="Times New Roman" w:hAnsi="Times New Roman"/>
          <w:sz w:val="24"/>
          <w:szCs w:val="24"/>
          <w:highlight w:val="white"/>
        </w:rPr>
        <w:t>Se gira a</w:t>
      </w:r>
      <w:r>
        <w:rPr>
          <w:rFonts w:eastAsia="Times New Roman" w:cs="Times New Roman" w:ascii="Times New Roman" w:hAnsi="Times New Roman"/>
          <w:sz w:val="24"/>
          <w:szCs w:val="24"/>
          <w:highlight w:val="cyan"/>
        </w:rPr>
        <w:t xml:space="preserve"> </w:t>
      </w:r>
      <w:r>
        <w:rPr>
          <w:rFonts w:eastAsia="Times New Roman" w:cs="Times New Roman" w:ascii="Times New Roman" w:hAnsi="Times New Roman"/>
          <w:sz w:val="24"/>
          <w:szCs w:val="24"/>
        </w:rPr>
        <w:t>Asesoría Letrada y</w:t>
      </w:r>
      <w:r>
        <w:rPr>
          <w:rFonts w:eastAsia="Times New Roman" w:cs="Times New Roman" w:ascii="Times New Roman" w:hAnsi="Times New Roman"/>
          <w:sz w:val="24"/>
          <w:szCs w:val="24"/>
          <w:highlight w:val="white"/>
        </w:rPr>
        <w:t xml:space="preserve">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green"/>
        </w:rPr>
        <w:t>O-23-3414 Acta 1178/23 del 28/09/23.</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690/23</w:t>
      </w:r>
      <w:r>
        <w:rPr>
          <w:rFonts w:eastAsia="Times New Roman" w:cs="Times New Roman" w:ascii="Times New Roman" w:hAnsi="Times New Roman"/>
          <w:sz w:val="24"/>
          <w:szCs w:val="24"/>
          <w:highlight w:val="white"/>
        </w:rPr>
        <w:t>: "Modifica ordenanza 3364-CM-22. Autoriza suscripción convenio subsidio obra CDI Oeste. Amplía Presupuesto". Autora: Jefa de Gabinete Marcela González Abdala a/c de Intendencia. Colaboradoras: Vicejefa de Gabinete, Gabriela Rosemberg; Secretaría de Ambiente y Desarrollo Urbano y Dirección de Obras por Contrato. Sobre tablas.</w:t>
      </w:r>
      <w:r>
        <w:rPr>
          <w:rFonts w:eastAsia="Times New Roman" w:cs="Times New Roman" w:ascii="Times New Roman" w:hAnsi="Times New Roman"/>
          <w:sz w:val="24"/>
          <w:szCs w:val="24"/>
          <w:highlight w:val="green"/>
        </w:rPr>
        <w:t>O-23-3383. Acta 1173/23 del 27/04/23.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691/23</w:t>
      </w:r>
      <w:r>
        <w:rPr>
          <w:rFonts w:eastAsia="Times New Roman" w:cs="Times New Roman" w:ascii="Times New Roman" w:hAnsi="Times New Roman"/>
          <w:color w:val="00000A"/>
          <w:sz w:val="24"/>
          <w:szCs w:val="24"/>
          <w:highlight w:val="white"/>
        </w:rPr>
        <w:t xml:space="preserve">: "Se desafecta dominio público y se afecta al dominio privado municipal. Autoriza donación a DPA. Plan Director Agua Potable sector Este". Autora: Jefa de Gabinete Marcela González Abdala a/c de Intendencia. Colaboradoras: Vicejefa de Gabinete, Gabriela Rosemberg y Secretario de Ambiente y Desarrollo Urbano, Claudio Otano. </w:t>
      </w:r>
      <w:r>
        <w:rPr>
          <w:rFonts w:eastAsia="Times New Roman" w:cs="Times New Roman" w:ascii="Times New Roman" w:hAnsi="Times New Roman"/>
          <w:sz w:val="24"/>
          <w:szCs w:val="24"/>
          <w:highlight w:val="white"/>
        </w:rPr>
        <w:t>Se gira a Asesoría Letrada y a las comisiones de</w:t>
      </w:r>
      <w:r>
        <w:rPr>
          <w:rFonts w:eastAsia="Times New Roman" w:cs="Times New Roman" w:ascii="Times New Roman" w:hAnsi="Times New Roman"/>
          <w:sz w:val="24"/>
          <w:szCs w:val="24"/>
          <w:highlight w:val="cyan"/>
        </w:rPr>
        <w:t xml:space="preserve"> Obras y Planeamiento y de Gobierno</w:t>
      </w:r>
      <w:r>
        <w:rPr>
          <w:rFonts w:eastAsia="Times New Roman" w:cs="Times New Roman" w:ascii="Times New Roman" w:hAnsi="Times New Roman"/>
          <w:sz w:val="24"/>
          <w:szCs w:val="24"/>
          <w:highlight w:val="white"/>
        </w:rPr>
        <w:t xml:space="preserve"> y Legales. </w:t>
      </w:r>
      <w:r>
        <w:rPr>
          <w:rFonts w:eastAsia="Times New Roman" w:cs="Times New Roman" w:ascii="Times New Roman" w:hAnsi="Times New Roman"/>
          <w:color w:val="FF00FF"/>
          <w:sz w:val="24"/>
          <w:szCs w:val="24"/>
          <w:highlight w:val="white"/>
        </w:rPr>
        <w:t xml:space="preserve">prioridad de dictamen, tratamiento conjunto (acta 133/23 legis). </w:t>
      </w:r>
      <w:r>
        <w:rPr>
          <w:rFonts w:eastAsia="Times New Roman" w:cs="Times New Roman" w:ascii="Times New Roman" w:hAnsi="Times New Roman"/>
          <w:color w:val="0000FF"/>
          <w:sz w:val="24"/>
          <w:szCs w:val="24"/>
          <w:highlight w:val="white"/>
        </w:rPr>
        <w:t xml:space="preserve">Aprobado en 1ª Lectura. Acta 1176/23 del 6/7/23. </w:t>
      </w:r>
      <w:r>
        <w:rPr>
          <w:rFonts w:eastAsia="Times New Roman" w:cs="Times New Roman" w:ascii="Times New Roman" w:hAnsi="Times New Roman"/>
          <w:sz w:val="24"/>
          <w:szCs w:val="24"/>
          <w:highlight w:val="white"/>
        </w:rPr>
        <w:t>Se gira</w:t>
      </w:r>
      <w:r>
        <w:rPr>
          <w:rFonts w:eastAsia="Times New Roman" w:cs="Times New Roman" w:ascii="Times New Roman" w:hAnsi="Times New Roman"/>
          <w:color w:val="0000FF"/>
          <w:sz w:val="24"/>
          <w:szCs w:val="24"/>
          <w:highlight w:val="white"/>
        </w:rPr>
        <w:t xml:space="preserve"> </w:t>
      </w:r>
      <w:r>
        <w:rPr>
          <w:rFonts w:eastAsia="Times New Roman" w:cs="Times New Roman" w:ascii="Times New Roman" w:hAnsi="Times New Roman"/>
          <w:sz w:val="24"/>
          <w:szCs w:val="24"/>
          <w:highlight w:val="white"/>
        </w:rPr>
        <w:t xml:space="preserve">la comisión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sz w:val="24"/>
          <w:szCs w:val="24"/>
          <w:highlight w:val="green"/>
        </w:rPr>
        <w:t>O-23-3404. Acta 1177/23 del 17/08/23.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692/23</w:t>
      </w:r>
      <w:r>
        <w:rPr>
          <w:rFonts w:eastAsia="Times New Roman" w:cs="Times New Roman" w:ascii="Times New Roman" w:hAnsi="Times New Roman"/>
          <w:color w:val="00000A"/>
          <w:sz w:val="24"/>
          <w:szCs w:val="24"/>
          <w:highlight w:val="white"/>
        </w:rPr>
        <w:t xml:space="preserve">: "Se desafecta dominio público y se afecta al dominio privado municipal. Autoriza donación a DPA Plan Director Villa Lago Gutiérrez". Autora: Jefa de Gabinete, Marcela González Abdala a/c de Intendencia. Colaboradores: Vicejefa de Gabinete, Gabriela Rosemberg y Secretario de Ambiente y Desarrollo Urbano, Claudio Otano. </w:t>
      </w:r>
      <w:r>
        <w:rPr>
          <w:rFonts w:eastAsia="Times New Roman" w:cs="Times New Roman" w:ascii="Times New Roman" w:hAnsi="Times New Roman"/>
          <w:sz w:val="24"/>
          <w:szCs w:val="24"/>
          <w:highlight w:val="white"/>
        </w:rPr>
        <w:t xml:space="preserve">Se gira a Asesoría Letrada y a las comisiones de </w:t>
      </w:r>
      <w:r>
        <w:rPr>
          <w:rFonts w:eastAsia="Times New Roman" w:cs="Times New Roman" w:ascii="Times New Roman" w:hAnsi="Times New Roman"/>
          <w:sz w:val="24"/>
          <w:szCs w:val="24"/>
          <w:highlight w:val="cyan"/>
        </w:rPr>
        <w:t>Obras y Planeamiento y de Gobierno</w:t>
      </w:r>
      <w:r>
        <w:rPr>
          <w:rFonts w:eastAsia="Times New Roman" w:cs="Times New Roman" w:ascii="Times New Roman" w:hAnsi="Times New Roman"/>
          <w:sz w:val="24"/>
          <w:szCs w:val="24"/>
          <w:highlight w:val="white"/>
        </w:rPr>
        <w:t xml:space="preserve"> y Legales. </w:t>
      </w:r>
      <w:r>
        <w:rPr>
          <w:rFonts w:eastAsia="Times New Roman" w:cs="Times New Roman" w:ascii="Times New Roman" w:hAnsi="Times New Roman"/>
          <w:color w:val="FF00FF"/>
          <w:sz w:val="24"/>
          <w:szCs w:val="24"/>
          <w:highlight w:val="white"/>
        </w:rPr>
        <w:t xml:space="preserve">prioridad de dictamen, tratamiento conjunto (acta 133/23 legis). </w:t>
      </w:r>
      <w:r>
        <w:rPr>
          <w:rFonts w:eastAsia="Times New Roman" w:cs="Times New Roman" w:ascii="Times New Roman" w:hAnsi="Times New Roman"/>
          <w:color w:val="0000FF"/>
          <w:sz w:val="24"/>
          <w:szCs w:val="24"/>
          <w:highlight w:val="white"/>
        </w:rPr>
        <w:t xml:space="preserve">Aprobado en 1ª Lectura. Acta 1176/23 del 6/7/23. </w:t>
      </w:r>
      <w:r>
        <w:rPr>
          <w:rFonts w:eastAsia="Times New Roman" w:cs="Times New Roman" w:ascii="Times New Roman" w:hAnsi="Times New Roman"/>
          <w:sz w:val="24"/>
          <w:szCs w:val="24"/>
          <w:highlight w:val="white"/>
        </w:rPr>
        <w:t>Se gira</w:t>
      </w:r>
      <w:r>
        <w:rPr>
          <w:rFonts w:eastAsia="Times New Roman" w:cs="Times New Roman" w:ascii="Times New Roman" w:hAnsi="Times New Roman"/>
          <w:color w:val="0000FF"/>
          <w:sz w:val="24"/>
          <w:szCs w:val="24"/>
          <w:highlight w:val="white"/>
        </w:rPr>
        <w:t xml:space="preserve"> </w:t>
      </w:r>
      <w:r>
        <w:rPr>
          <w:rFonts w:eastAsia="Times New Roman" w:cs="Times New Roman" w:ascii="Times New Roman" w:hAnsi="Times New Roman"/>
          <w:sz w:val="24"/>
          <w:szCs w:val="24"/>
          <w:highlight w:val="white"/>
        </w:rPr>
        <w:t xml:space="preserve">la comisión de </w:t>
      </w:r>
      <w:r>
        <w:rPr>
          <w:rFonts w:eastAsia="Times New Roman" w:cs="Times New Roman" w:ascii="Times New Roman" w:hAnsi="Times New Roman"/>
          <w:sz w:val="24"/>
          <w:szCs w:val="24"/>
          <w:highlight w:val="cyan"/>
        </w:rPr>
        <w:t xml:space="preserve">Gobierno y Legales. </w:t>
      </w:r>
      <w:r>
        <w:rPr>
          <w:rFonts w:eastAsia="Times New Roman" w:cs="Times New Roman" w:ascii="Times New Roman" w:hAnsi="Times New Roman"/>
          <w:sz w:val="24"/>
          <w:szCs w:val="24"/>
          <w:highlight w:val="green"/>
        </w:rPr>
        <w:t>O-23-3405. Acta 1177/23 del 17/08/23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693/23</w:t>
      </w:r>
      <w:r>
        <w:rPr>
          <w:rFonts w:eastAsia="Times New Roman" w:cs="Times New Roman" w:ascii="Times New Roman" w:hAnsi="Times New Roman"/>
          <w:color w:val="00000A"/>
          <w:sz w:val="24"/>
          <w:szCs w:val="24"/>
          <w:highlight w:val="white"/>
        </w:rPr>
        <w:t xml:space="preserve">: "Declara de interés 36º Encuentro Plurinacional Mujeres, Lesbianas, Travestis, Trans, Bisexuales, Intersexuales, No Binaries". Autora: Concejala Julieta Wallace (FdT). Iniciativa: Comisión Organizadora del XXXVI Encuentro Plurinacional Mujeres, Lesbianas, Travestis, Trans, Bisexuales, Intersexuales y No Binaries. Sobre tablas. </w:t>
      </w:r>
      <w:r>
        <w:rPr>
          <w:rFonts w:eastAsia="Times New Roman" w:cs="Times New Roman" w:ascii="Times New Roman" w:hAnsi="Times New Roman"/>
          <w:color w:val="00000A"/>
          <w:sz w:val="24"/>
          <w:szCs w:val="24"/>
          <w:highlight w:val="green"/>
        </w:rPr>
        <w:t>D-23-2919. Acta 1173/23 del 27/04/23.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694/23</w:t>
      </w:r>
      <w:r>
        <w:rPr>
          <w:rFonts w:eastAsia="Times New Roman" w:cs="Times New Roman" w:ascii="Times New Roman" w:hAnsi="Times New Roman"/>
          <w:color w:val="00000A"/>
          <w:sz w:val="24"/>
          <w:szCs w:val="24"/>
          <w:highlight w:val="white"/>
        </w:rPr>
        <w:t xml:space="preserve">: "Declara de interés municipal IV Conferencia del Distrito 4921. Rotary International". Autores: Concejales Gerardo Ávila, Natalia Almonacid, Carlos Sánchez y Puente, Norma Taboada y Claudia Torres (JSRN). Iniciativa: Rotary International Argentina Distrito 4921. Sobre tablas. </w:t>
      </w:r>
      <w:r>
        <w:rPr>
          <w:rFonts w:eastAsia="Times New Roman" w:cs="Times New Roman" w:ascii="Times New Roman" w:hAnsi="Times New Roman"/>
          <w:color w:val="00000A"/>
          <w:sz w:val="24"/>
          <w:szCs w:val="24"/>
          <w:highlight w:val="green"/>
        </w:rPr>
        <w:t>D-23-2920. Acta 1173/23 del 27/04/23.</w:t>
      </w:r>
    </w:p>
    <w:p>
      <w:pPr>
        <w:pStyle w:val="LOnormal"/>
        <w:shd w:fill="FFFFFF" w:val="clear"/>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695/23:</w:t>
      </w:r>
      <w:r>
        <w:rPr>
          <w:rFonts w:eastAsia="Times New Roman" w:cs="Times New Roman" w:ascii="Times New Roman" w:hAnsi="Times New Roman"/>
          <w:color w:val="00000A"/>
          <w:sz w:val="24"/>
          <w:szCs w:val="24"/>
          <w:highlight w:val="white"/>
        </w:rPr>
        <w:t xml:space="preserve"> "Declara de interés municipal el Ciclo de Talleres por la Paz". Autores: Concejales Norma Taboada, Claudia Torres, Gerardo Ávila, Carlos Sánchez y Puente y Natalia Almonacid (JSRN). Iniciativa: Mediadores por la Paz. Sobre tablas. </w:t>
      </w:r>
      <w:r>
        <w:rPr>
          <w:rFonts w:eastAsia="Times New Roman" w:cs="Times New Roman" w:ascii="Times New Roman" w:hAnsi="Times New Roman"/>
          <w:color w:val="00000A"/>
          <w:sz w:val="24"/>
          <w:szCs w:val="24"/>
          <w:highlight w:val="green"/>
        </w:rPr>
        <w:t>D-23-2921. Acta 1173/23 del 27/04/23.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696/23</w:t>
      </w:r>
      <w:r>
        <w:rPr>
          <w:rFonts w:eastAsia="Times New Roman" w:cs="Times New Roman" w:ascii="Times New Roman" w:hAnsi="Times New Roman"/>
          <w:color w:val="00000A"/>
          <w:sz w:val="24"/>
          <w:szCs w:val="24"/>
          <w:highlight w:val="white"/>
        </w:rPr>
        <w:t xml:space="preserve">: "Se modifica anexo I ordenanza 1747-CM-07. Asigna denominación </w:t>
      </w:r>
      <w:r>
        <w:rPr>
          <w:rFonts w:eastAsia="Times New Roman" w:cs="Times New Roman" w:ascii="Times New Roman" w:hAnsi="Times New Roman"/>
          <w:i/>
          <w:color w:val="00000A"/>
          <w:sz w:val="24"/>
          <w:szCs w:val="24"/>
          <w:highlight w:val="white"/>
        </w:rPr>
        <w:t>Guardianes de la Montaña</w:t>
      </w:r>
      <w:r>
        <w:rPr>
          <w:rFonts w:eastAsia="Times New Roman" w:cs="Times New Roman" w:ascii="Times New Roman" w:hAnsi="Times New Roman"/>
          <w:color w:val="00000A"/>
          <w:sz w:val="24"/>
          <w:szCs w:val="24"/>
          <w:highlight w:val="white"/>
        </w:rPr>
        <w:t xml:space="preserve"> a calle". Autores: Concejales Carlos Sánchez y Puente, Norma Taboada, Claudia Torres, Gerardo Ávila y Natalia Almonacid (JSRN). Iniciativa: Carina Furlan. Se gira a</w:t>
      </w:r>
      <w:r>
        <w:rPr>
          <w:rFonts w:eastAsia="Times New Roman" w:cs="Times New Roman" w:ascii="Times New Roman" w:hAnsi="Times New Roman"/>
          <w:color w:val="00000A"/>
          <w:sz w:val="24"/>
          <w:szCs w:val="24"/>
        </w:rPr>
        <w:t xml:space="preserve"> Asesoría Letrada </w:t>
      </w:r>
      <w:r>
        <w:rPr>
          <w:rFonts w:eastAsia="Times New Roman" w:cs="Times New Roman" w:ascii="Times New Roman" w:hAnsi="Times New Roman"/>
          <w:color w:val="00000A"/>
          <w:sz w:val="24"/>
          <w:szCs w:val="24"/>
          <w:highlight w:val="white"/>
        </w:rPr>
        <w:t xml:space="preserve">y a la comisión de </w:t>
      </w:r>
      <w:r>
        <w:rPr>
          <w:rFonts w:eastAsia="Times New Roman" w:cs="Times New Roman" w:ascii="Times New Roman" w:hAnsi="Times New Roman"/>
          <w:color w:val="00000A"/>
          <w:sz w:val="24"/>
          <w:szCs w:val="24"/>
          <w:highlight w:val="cyan"/>
        </w:rPr>
        <w:t xml:space="preserve">Gobierno y Legales. </w:t>
      </w:r>
      <w:r>
        <w:rPr>
          <w:rFonts w:eastAsia="Times New Roman" w:cs="Times New Roman" w:ascii="Times New Roman" w:hAnsi="Times New Roman"/>
          <w:sz w:val="24"/>
          <w:szCs w:val="24"/>
          <w:highlight w:val="green"/>
        </w:rPr>
        <w:t xml:space="preserve"> O-23-3398. Acta 1176/23 del 6/7/23.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697/23</w:t>
      </w:r>
      <w:r>
        <w:rPr>
          <w:rFonts w:eastAsia="Times New Roman" w:cs="Times New Roman" w:ascii="Times New Roman" w:hAnsi="Times New Roman"/>
          <w:color w:val="00000A"/>
          <w:sz w:val="24"/>
          <w:szCs w:val="24"/>
          <w:highlight w:val="white"/>
        </w:rPr>
        <w:t xml:space="preserve">: "Se declara de interés municipal al encuentro intercultural </w:t>
      </w:r>
      <w:r>
        <w:rPr>
          <w:rFonts w:eastAsia="Times New Roman" w:cs="Times New Roman" w:ascii="Times New Roman" w:hAnsi="Times New Roman"/>
          <w:i/>
          <w:color w:val="00000A"/>
          <w:sz w:val="24"/>
          <w:szCs w:val="24"/>
          <w:highlight w:val="white"/>
        </w:rPr>
        <w:t>Puente Cultural entre San Carlos de Bariloche y Moscú</w:t>
      </w:r>
      <w:r>
        <w:rPr>
          <w:rFonts w:eastAsia="Times New Roman" w:cs="Times New Roman" w:ascii="Times New Roman" w:hAnsi="Times New Roman"/>
          <w:color w:val="00000A"/>
          <w:sz w:val="24"/>
          <w:szCs w:val="24"/>
          <w:highlight w:val="white"/>
        </w:rPr>
        <w:t xml:space="preserve">". Autores: Concejales Carlos Sánchez y Puente, Norma Taboada, Claudia Torres, Gerardo Ávila y Natalia Almonacid (JSRN). Sobre tablas. </w:t>
      </w:r>
      <w:r>
        <w:rPr>
          <w:rFonts w:eastAsia="Times New Roman" w:cs="Times New Roman" w:ascii="Times New Roman" w:hAnsi="Times New Roman"/>
          <w:color w:val="00000A"/>
          <w:sz w:val="24"/>
          <w:szCs w:val="24"/>
          <w:highlight w:val="green"/>
        </w:rPr>
        <w:t>D-23-2922. Acta 1173/23 del 27/04/23.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698/23</w:t>
      </w:r>
      <w:r>
        <w:rPr>
          <w:rFonts w:eastAsia="Times New Roman" w:cs="Times New Roman" w:ascii="Times New Roman" w:hAnsi="Times New Roman"/>
          <w:color w:val="00000A"/>
          <w:sz w:val="24"/>
          <w:szCs w:val="24"/>
          <w:highlight w:val="white"/>
        </w:rPr>
        <w:t>: "Desafecta tramo de calles autoriza unificación y redistribución predial. Autoriza comodatos. Barrio Malvinas. Abroga ordenanzas". Autor: Intendente Municipal, Gustavo Gennuso. Colaboradoras: Jefa de Gabinete, Marcela González Abdala; Vicejefa de Gabinete, Gabriela Rosemberg y Presidenta del IMTVHS, Paula Meira. Se gira a</w:t>
      </w:r>
      <w:r>
        <w:rPr>
          <w:rFonts w:eastAsia="Times New Roman" w:cs="Times New Roman" w:ascii="Times New Roman" w:hAnsi="Times New Roman"/>
          <w:color w:val="00000A"/>
          <w:sz w:val="24"/>
          <w:szCs w:val="24"/>
        </w:rPr>
        <w:t xml:space="preserve"> Asesoría Letrada y</w:t>
      </w:r>
      <w:r>
        <w:rPr>
          <w:rFonts w:eastAsia="Times New Roman" w:cs="Times New Roman" w:ascii="Times New Roman" w:hAnsi="Times New Roman"/>
          <w:color w:val="00000A"/>
          <w:sz w:val="24"/>
          <w:szCs w:val="24"/>
          <w:highlight w:val="white"/>
        </w:rPr>
        <w:t xml:space="preserve"> a las comisiones d</w:t>
      </w:r>
      <w:r>
        <w:rPr>
          <w:rFonts w:eastAsia="Times New Roman" w:cs="Times New Roman" w:ascii="Times New Roman" w:hAnsi="Times New Roman"/>
          <w:color w:val="00000A"/>
          <w:sz w:val="24"/>
          <w:szCs w:val="24"/>
          <w:highlight w:val="cyan"/>
        </w:rPr>
        <w:t xml:space="preserve">e Obras y Planeamiento </w:t>
      </w:r>
      <w:r>
        <w:rPr>
          <w:rFonts w:eastAsia="Times New Roman" w:cs="Times New Roman" w:ascii="Times New Roman" w:hAnsi="Times New Roman"/>
          <w:color w:val="00000A"/>
          <w:sz w:val="24"/>
          <w:szCs w:val="24"/>
          <w:highlight w:val="white"/>
        </w:rPr>
        <w:t xml:space="preserve">y de Gobierno y Legales. </w:t>
      </w:r>
      <w:r>
        <w:rPr>
          <w:rFonts w:eastAsia="Times New Roman" w:cs="Times New Roman" w:ascii="Times New Roman" w:hAnsi="Times New Roman"/>
          <w:color w:val="9900FF"/>
          <w:sz w:val="24"/>
          <w:szCs w:val="24"/>
          <w:highlight w:val="white"/>
        </w:rPr>
        <w:t>con preferencia de dictamen (acta 135/23 legis).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699/23</w:t>
      </w:r>
      <w:r>
        <w:rPr>
          <w:rFonts w:eastAsia="Times New Roman" w:cs="Times New Roman" w:ascii="Times New Roman" w:hAnsi="Times New Roman"/>
          <w:color w:val="00000A"/>
          <w:sz w:val="24"/>
          <w:szCs w:val="24"/>
          <w:highlight w:val="white"/>
        </w:rPr>
        <w:t xml:space="preserve">: "Crea programa de normalización de obras privadas construidas sin permiso municipal o antirreglamentarias. PRONORMA". Autora: Jefa de Gabinete a/c de Intendencia, Marcela González Abdala. Colaboradores: Vicejefa de Gabinete, Gabriela Rosemberg; Secretario de Ambiente y Desarrollo Urbano, Claudio Otano; Secretario de Fiscalización, Sebastián Rodríguez; y Secretario de Hacienda, Diego Quintana. Se gira a </w:t>
      </w:r>
      <w:r>
        <w:rPr>
          <w:rFonts w:eastAsia="Times New Roman" w:cs="Times New Roman" w:ascii="Times New Roman" w:hAnsi="Times New Roman"/>
          <w:color w:val="00000A"/>
          <w:sz w:val="24"/>
          <w:szCs w:val="24"/>
        </w:rPr>
        <w:t xml:space="preserve">Asesoría Letrada </w:t>
      </w:r>
      <w:r>
        <w:rPr>
          <w:rFonts w:eastAsia="Times New Roman" w:cs="Times New Roman" w:ascii="Times New Roman" w:hAnsi="Times New Roman"/>
          <w:color w:val="00000A"/>
          <w:sz w:val="24"/>
          <w:szCs w:val="24"/>
          <w:highlight w:val="white"/>
        </w:rPr>
        <w:t>y a las comisiones de</w:t>
      </w:r>
      <w:r>
        <w:rPr>
          <w:rFonts w:eastAsia="Times New Roman" w:cs="Times New Roman" w:ascii="Times New Roman" w:hAnsi="Times New Roman"/>
          <w:color w:val="00000A"/>
          <w:sz w:val="24"/>
          <w:szCs w:val="24"/>
        </w:rPr>
        <w:t xml:space="preserve"> Economía, Hacienda, Finanzas y Desarrollo Económico,</w:t>
      </w:r>
      <w:r>
        <w:rPr>
          <w:rFonts w:eastAsia="Times New Roman" w:cs="Times New Roman" w:ascii="Times New Roman" w:hAnsi="Times New Roman"/>
          <w:color w:val="00000A"/>
          <w:sz w:val="24"/>
          <w:szCs w:val="24"/>
          <w:highlight w:val="white"/>
        </w:rPr>
        <w:t xml:space="preserve"> de Obras y Planeamiento y de </w:t>
      </w:r>
      <w:r>
        <w:rPr>
          <w:rFonts w:eastAsia="Times New Roman" w:cs="Times New Roman" w:ascii="Times New Roman" w:hAnsi="Times New Roman"/>
          <w:color w:val="00000A"/>
          <w:sz w:val="24"/>
          <w:szCs w:val="24"/>
          <w:highlight w:val="cyan"/>
        </w:rPr>
        <w:t xml:space="preserve">Gobierno y Legales. </w:t>
      </w:r>
      <w:r>
        <w:rPr>
          <w:rFonts w:eastAsia="Times New Roman" w:cs="Times New Roman" w:ascii="Times New Roman" w:hAnsi="Times New Roman"/>
          <w:color w:val="9900FF"/>
          <w:sz w:val="24"/>
          <w:szCs w:val="24"/>
          <w:highlight w:val="white"/>
        </w:rPr>
        <w:t>tratamiento conjunto Economía y Obras (acta 135/23 legis).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700/23</w:t>
      </w:r>
      <w:r>
        <w:rPr>
          <w:rFonts w:eastAsia="Times New Roman" w:cs="Times New Roman" w:ascii="Times New Roman" w:hAnsi="Times New Roman"/>
          <w:color w:val="00000A"/>
          <w:sz w:val="24"/>
          <w:szCs w:val="24"/>
          <w:highlight w:val="white"/>
        </w:rPr>
        <w:t xml:space="preserve">: "Se aprueba cuentas generales ejercicios años 2016 y 2017 Municipalidad de Bariloche". Autor: Intendente Municipal, Gustavo Gennuso. Colaboradores: Jefa de Gabinete, Marcela González Abdala y Secretario de Hacienda, Diego Quintana. Se gira a Asesoría Letrada y a las comisiones </w:t>
      </w:r>
      <w:r>
        <w:rPr>
          <w:rFonts w:eastAsia="Times New Roman" w:cs="Times New Roman" w:ascii="Times New Roman" w:hAnsi="Times New Roman"/>
          <w:color w:val="00000A"/>
          <w:sz w:val="24"/>
          <w:szCs w:val="24"/>
        </w:rPr>
        <w:t xml:space="preserve">de Economía, Hacienda, Finanzas y Desarrollo Económico y de </w:t>
      </w:r>
      <w:r>
        <w:rPr>
          <w:rFonts w:eastAsia="Times New Roman" w:cs="Times New Roman" w:ascii="Times New Roman" w:hAnsi="Times New Roman"/>
          <w:color w:val="00000A"/>
          <w:sz w:val="24"/>
          <w:szCs w:val="24"/>
          <w:highlight w:val="cyan"/>
        </w:rPr>
        <w:t xml:space="preserve">Gobierno y Legales. </w:t>
      </w:r>
      <w:r>
        <w:rPr>
          <w:rFonts w:eastAsia="Times New Roman" w:cs="Times New Roman" w:ascii="Times New Roman" w:hAnsi="Times New Roman"/>
          <w:sz w:val="24"/>
          <w:szCs w:val="24"/>
          <w:highlight w:val="green"/>
        </w:rPr>
        <w:t>O-23-3406. Acta 1177/23 del 17/08/23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701/23</w:t>
      </w:r>
      <w:r>
        <w:rPr>
          <w:rFonts w:eastAsia="Times New Roman" w:cs="Times New Roman" w:ascii="Times New Roman" w:hAnsi="Times New Roman"/>
          <w:color w:val="00000A"/>
          <w:sz w:val="24"/>
          <w:szCs w:val="24"/>
          <w:highlight w:val="white"/>
        </w:rPr>
        <w:t>: "Desafecta dominio público y afecta dominio privado municipal. Autoriza suscripción comodato 19-1-P-294-10 Fundación Cielo". Autor: Intendente Municipal, Gustavo Gennuso. Colaboradoras: Jefa de Gabinete, Marcela González Abdala y Vicejefa de Gabinete, Gabriela Rosemberg. Se gira a Asesoría Letrada y a las comisione</w:t>
      </w:r>
      <w:r>
        <w:rPr>
          <w:rFonts w:eastAsia="Times New Roman" w:cs="Times New Roman" w:ascii="Times New Roman" w:hAnsi="Times New Roman"/>
          <w:color w:val="00000A"/>
          <w:sz w:val="24"/>
          <w:szCs w:val="24"/>
        </w:rPr>
        <w:t xml:space="preserve">s de Obras y Planeamiento y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sz w:val="24"/>
          <w:szCs w:val="24"/>
          <w:highlight w:val="cyan"/>
        </w:rPr>
        <w:t xml:space="preserve"> </w:t>
      </w:r>
      <w:r>
        <w:rPr>
          <w:rFonts w:eastAsia="Times New Roman" w:cs="Times New Roman" w:ascii="Times New Roman" w:hAnsi="Times New Roman"/>
          <w:color w:val="FF00FF"/>
          <w:sz w:val="24"/>
          <w:szCs w:val="24"/>
        </w:rPr>
        <w:t>Acta 1181/23 del 24/11/23 vuelve a comisión de GyL.</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702/23</w:t>
      </w:r>
      <w:r>
        <w:rPr>
          <w:rFonts w:eastAsia="Times New Roman" w:cs="Times New Roman" w:ascii="Times New Roman" w:hAnsi="Times New Roman"/>
          <w:sz w:val="24"/>
          <w:szCs w:val="24"/>
          <w:highlight w:val="white"/>
        </w:rPr>
        <w:t>: "Amplía presupuesto licitación red cloacal Las Victorias". Autor: Intendente Municipal, Gustavo Gennuso. Colaboradoras: Jefa de Gabinete, Marcela González Abdala; Vicejefa de Gabinete, Gabriela Rosemberg y Secretaría de Ambiente y Desarrollo Urbano. Iniciativa: Junta vecinal barrio Las Victorias. Sobre tablas. Acta 1174/23. Se gira a</w:t>
      </w:r>
      <w:r>
        <w:rPr>
          <w:rFonts w:eastAsia="Times New Roman" w:cs="Times New Roman" w:ascii="Times New Roman" w:hAnsi="Times New Roman"/>
          <w:sz w:val="24"/>
          <w:szCs w:val="24"/>
        </w:rPr>
        <w:t xml:space="preserve"> Asesoría Letrada </w:t>
      </w:r>
      <w:r>
        <w:rPr>
          <w:rFonts w:eastAsia="Times New Roman" w:cs="Times New Roman" w:ascii="Times New Roman" w:hAnsi="Times New Roman"/>
          <w:sz w:val="24"/>
          <w:szCs w:val="24"/>
          <w:highlight w:val="white"/>
        </w:rPr>
        <w:t xml:space="preserve">y a la comisión de </w:t>
      </w:r>
      <w:r>
        <w:rPr>
          <w:rFonts w:eastAsia="Times New Roman" w:cs="Times New Roman" w:ascii="Times New Roman" w:hAnsi="Times New Roman"/>
          <w:sz w:val="24"/>
          <w:szCs w:val="24"/>
          <w:highlight w:val="cyan"/>
        </w:rPr>
        <w:t>Gobierno y Legales</w:t>
      </w:r>
      <w:r>
        <w:rPr>
          <w:rFonts w:eastAsia="Times New Roman" w:cs="Times New Roman" w:ascii="Times New Roman" w:hAnsi="Times New Roman"/>
          <w:sz w:val="24"/>
          <w:szCs w:val="24"/>
          <w:highlight w:val="white"/>
        </w:rPr>
        <w:t xml:space="preserve">. </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703/23</w:t>
      </w:r>
      <w:r>
        <w:rPr>
          <w:rFonts w:eastAsia="Times New Roman" w:cs="Times New Roman" w:ascii="Times New Roman" w:hAnsi="Times New Roman"/>
          <w:color w:val="00000A"/>
          <w:sz w:val="24"/>
          <w:szCs w:val="24"/>
          <w:highlight w:val="white"/>
        </w:rPr>
        <w:t xml:space="preserve">: "Se adhiere al convenio de refinanciación de créditos ley 5112, decreto 306/2023. Se aprueba convenio". Autor: Intendente Municipal, Gustavo Gennuso. Colaboradores: Jefa de Gabinete, Marcela González Abdala; Vicejefa de Gabinete, Gabriela Rosemberg y Secretario de Hacienda, Diego Quintana. Se gira </w:t>
      </w:r>
      <w:r>
        <w:rPr>
          <w:rFonts w:eastAsia="Times New Roman" w:cs="Times New Roman" w:ascii="Times New Roman" w:hAnsi="Times New Roman"/>
          <w:color w:val="00000A"/>
          <w:sz w:val="24"/>
          <w:szCs w:val="24"/>
        </w:rPr>
        <w:t xml:space="preserve">a Asesoría Letrada y </w:t>
      </w:r>
      <w:r>
        <w:rPr>
          <w:rFonts w:eastAsia="Times New Roman" w:cs="Times New Roman" w:ascii="Times New Roman" w:hAnsi="Times New Roman"/>
          <w:color w:val="00000A"/>
          <w:sz w:val="24"/>
          <w:szCs w:val="24"/>
          <w:highlight w:val="white"/>
        </w:rPr>
        <w:t>a las comisiones d</w:t>
      </w:r>
      <w:r>
        <w:rPr>
          <w:rFonts w:eastAsia="Times New Roman" w:cs="Times New Roman" w:ascii="Times New Roman" w:hAnsi="Times New Roman"/>
          <w:color w:val="00000A"/>
          <w:sz w:val="24"/>
          <w:szCs w:val="24"/>
        </w:rPr>
        <w:t>e Economía, Hacienda, Finanzas y Desarrollo Económico y</w:t>
      </w:r>
      <w:r>
        <w:rPr>
          <w:rFonts w:eastAsia="Times New Roman" w:cs="Times New Roman" w:ascii="Times New Roman" w:hAnsi="Times New Roman"/>
          <w:color w:val="00000A"/>
          <w:sz w:val="24"/>
          <w:szCs w:val="24"/>
          <w:highlight w:val="white"/>
        </w:rPr>
        <w:t xml:space="preserve"> de </w:t>
      </w:r>
      <w:r>
        <w:rPr>
          <w:rFonts w:eastAsia="Times New Roman" w:cs="Times New Roman" w:ascii="Times New Roman" w:hAnsi="Times New Roman"/>
          <w:color w:val="00000A"/>
          <w:sz w:val="24"/>
          <w:szCs w:val="24"/>
          <w:highlight w:val="cyan"/>
        </w:rPr>
        <w:t xml:space="preserve">Gobierno y Legales. </w:t>
      </w:r>
      <w:r>
        <w:rPr>
          <w:rFonts w:eastAsia="Times New Roman" w:cs="Times New Roman" w:ascii="Times New Roman" w:hAnsi="Times New Roman"/>
          <w:sz w:val="24"/>
          <w:szCs w:val="24"/>
          <w:highlight w:val="green"/>
        </w:rPr>
        <w:t>O-23-3407. Acta 1177/23 del 17/08/23</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u w:val="single"/>
        </w:rPr>
        <w:t>Proyecto de declaración 704/23</w:t>
      </w:r>
      <w:r>
        <w:rPr>
          <w:rFonts w:eastAsia="Times New Roman" w:cs="Times New Roman" w:ascii="Times New Roman" w:hAnsi="Times New Roman"/>
          <w:sz w:val="24"/>
          <w:szCs w:val="24"/>
          <w:highlight w:val="white"/>
        </w:rPr>
        <w:t xml:space="preserve">: "Se declara de interés municipal y comunitario el libro </w:t>
      </w:r>
      <w:r>
        <w:rPr>
          <w:rFonts w:eastAsia="Times New Roman" w:cs="Times New Roman" w:ascii="Times New Roman" w:hAnsi="Times New Roman"/>
          <w:i/>
          <w:sz w:val="24"/>
          <w:szCs w:val="24"/>
          <w:highlight w:val="white"/>
        </w:rPr>
        <w:t xml:space="preserve">Que nadie te ausente </w:t>
      </w:r>
      <w:r>
        <w:rPr>
          <w:rFonts w:eastAsia="Times New Roman" w:cs="Times New Roman" w:ascii="Times New Roman" w:hAnsi="Times New Roman"/>
          <w:sz w:val="24"/>
          <w:szCs w:val="24"/>
          <w:highlight w:val="white"/>
        </w:rPr>
        <w:t xml:space="preserve">de Marcos Easdale". Autora: Concejala Roxana Ferreyra (Unidad Ciudadana). Sobre tablas. </w:t>
      </w:r>
      <w:r>
        <w:rPr>
          <w:rFonts w:eastAsia="Times New Roman" w:cs="Times New Roman" w:ascii="Times New Roman" w:hAnsi="Times New Roman"/>
          <w:sz w:val="24"/>
          <w:szCs w:val="24"/>
          <w:highlight w:val="green"/>
        </w:rPr>
        <w:t>D-23-2926. Acta 1174/23 del 18/5/23.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705/23</w:t>
      </w:r>
      <w:r>
        <w:rPr>
          <w:rFonts w:eastAsia="Times New Roman" w:cs="Times New Roman" w:ascii="Times New Roman" w:hAnsi="Times New Roman"/>
          <w:color w:val="00000A"/>
          <w:sz w:val="24"/>
          <w:szCs w:val="24"/>
          <w:highlight w:val="white"/>
        </w:rPr>
        <w:t>: "Modifica ordenanza 3365-CM-22. Tarifas estacionamiento medido". Autores: Carlos Sánchez y Puente (JSRN) y Julieta Wallace (FdT). Se gira a Asesoría Letrada y a la comisión d</w:t>
      </w:r>
      <w:r>
        <w:rPr>
          <w:rFonts w:eastAsia="Times New Roman" w:cs="Times New Roman" w:ascii="Times New Roman" w:hAnsi="Times New Roman"/>
          <w:color w:val="00000A"/>
          <w:sz w:val="24"/>
          <w:szCs w:val="24"/>
        </w:rPr>
        <w:t>e Gobierno y Legales.</w:t>
      </w:r>
      <w:r>
        <w:rPr>
          <w:rFonts w:eastAsia="Times New Roman" w:cs="Times New Roman" w:ascii="Times New Roman" w:hAnsi="Times New Roman"/>
          <w:color w:val="9900FF"/>
          <w:sz w:val="24"/>
          <w:szCs w:val="24"/>
        </w:rPr>
        <w:t xml:space="preserve"> Preferencia  dictamen y preferencia 1ª Sesión.</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green"/>
        </w:rPr>
        <w:t>O-23-3391. Acta 1175/23 del 08/06/023.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706/23</w:t>
      </w:r>
      <w:r>
        <w:rPr>
          <w:rFonts w:eastAsia="Times New Roman" w:cs="Times New Roman" w:ascii="Times New Roman" w:hAnsi="Times New Roman"/>
          <w:color w:val="00000A"/>
          <w:sz w:val="24"/>
          <w:szCs w:val="24"/>
          <w:highlight w:val="white"/>
        </w:rPr>
        <w:t>: "Se modifica ordenanza 2959-CM-18. Incentivo fiscal contratación personas Dirección de Trabajo Municipal". Autores: Concejales Carlos Sánchez y Puente, Natalia Almonacid, Claudia Torres, Norma Taboada y Gerardo Ávila (JSRN). Se gira a</w:t>
      </w:r>
      <w:r>
        <w:rPr>
          <w:rFonts w:eastAsia="Times New Roman" w:cs="Times New Roman" w:ascii="Times New Roman" w:hAnsi="Times New Roman"/>
          <w:color w:val="00000A"/>
          <w:sz w:val="24"/>
          <w:szCs w:val="24"/>
        </w:rPr>
        <w:t xml:space="preserve"> Asesoría Letrada </w:t>
      </w:r>
      <w:r>
        <w:rPr>
          <w:rFonts w:eastAsia="Times New Roman" w:cs="Times New Roman" w:ascii="Times New Roman" w:hAnsi="Times New Roman"/>
          <w:color w:val="00000A"/>
          <w:sz w:val="24"/>
          <w:szCs w:val="24"/>
          <w:highlight w:val="white"/>
        </w:rPr>
        <w:t xml:space="preserve">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sz w:val="24"/>
          <w:szCs w:val="24"/>
          <w:highlight w:val="green"/>
        </w:rPr>
        <w:t xml:space="preserve"> O-23-3399. Acta 1176/23 del 6/7/23.</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declaración 707/23</w:t>
      </w:r>
      <w:r>
        <w:rPr>
          <w:rFonts w:eastAsia="Times New Roman" w:cs="Times New Roman" w:ascii="Times New Roman" w:hAnsi="Times New Roman"/>
          <w:sz w:val="24"/>
          <w:szCs w:val="24"/>
          <w:highlight w:val="white"/>
        </w:rPr>
        <w:t>: "Se declara de interés municipal el ciclo de charlas</w:t>
      </w:r>
      <w:r>
        <w:rPr>
          <w:rFonts w:eastAsia="Times New Roman" w:cs="Times New Roman" w:ascii="Times New Roman" w:hAnsi="Times New Roman"/>
          <w:i/>
          <w:sz w:val="24"/>
          <w:szCs w:val="24"/>
          <w:highlight w:val="white"/>
        </w:rPr>
        <w:t xml:space="preserve"> Walk the Trail</w:t>
      </w:r>
      <w:r>
        <w:rPr>
          <w:rFonts w:eastAsia="Times New Roman" w:cs="Times New Roman" w:ascii="Times New Roman" w:hAnsi="Times New Roman"/>
          <w:sz w:val="24"/>
          <w:szCs w:val="24"/>
          <w:highlight w:val="white"/>
        </w:rPr>
        <w:t xml:space="preserve">". Autores: Concejales Natalia Almonacid, Carlos Sánchez y Puente, Norma Taboada, Gerardo Ávila y Claudia Torres (JSRN). Iniciativa: Coordinadora del Proyecto </w:t>
      </w:r>
      <w:r>
        <w:rPr>
          <w:rFonts w:eastAsia="Times New Roman" w:cs="Times New Roman" w:ascii="Times New Roman" w:hAnsi="Times New Roman"/>
          <w:i/>
          <w:sz w:val="24"/>
          <w:szCs w:val="24"/>
          <w:highlight w:val="white"/>
        </w:rPr>
        <w:t>Walk the Trail</w:t>
      </w:r>
      <w:r>
        <w:rPr>
          <w:rFonts w:eastAsia="Times New Roman" w:cs="Times New Roman" w:ascii="Times New Roman" w:hAnsi="Times New Roman"/>
          <w:sz w:val="24"/>
          <w:szCs w:val="24"/>
          <w:highlight w:val="white"/>
        </w:rPr>
        <w:t xml:space="preserve">, Mariana Chiuffo. Sobre tablas. </w:t>
      </w:r>
      <w:r>
        <w:rPr>
          <w:rFonts w:eastAsia="Times New Roman" w:cs="Times New Roman" w:ascii="Times New Roman" w:hAnsi="Times New Roman"/>
          <w:sz w:val="24"/>
          <w:szCs w:val="24"/>
          <w:highlight w:val="green"/>
        </w:rPr>
        <w:t>D-23-2927. Acta 1174/23 del 18/5/23.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708/23</w:t>
      </w:r>
      <w:r>
        <w:rPr>
          <w:rFonts w:eastAsia="Times New Roman" w:cs="Times New Roman" w:ascii="Times New Roman" w:hAnsi="Times New Roman"/>
          <w:color w:val="00000A"/>
          <w:sz w:val="24"/>
          <w:szCs w:val="24"/>
          <w:highlight w:val="white"/>
        </w:rPr>
        <w:t xml:space="preserve">: "Prohíbe circulación de unidades de gran porte. Abroga ordenanzas 506-CM-90 y 1609-CM-06". Autores: Concejales Roxana Ferreyra (Unidad Ciudadana) y Gerardo del Río (PUL). Se gira a </w:t>
      </w:r>
      <w:r>
        <w:rPr>
          <w:rFonts w:eastAsia="Times New Roman" w:cs="Times New Roman" w:ascii="Times New Roman" w:hAnsi="Times New Roman"/>
          <w:color w:val="00000A"/>
          <w:sz w:val="24"/>
          <w:szCs w:val="24"/>
        </w:rPr>
        <w:t>Asesoría Letrada y a las co</w:t>
      </w:r>
      <w:r>
        <w:rPr>
          <w:rFonts w:eastAsia="Times New Roman" w:cs="Times New Roman" w:ascii="Times New Roman" w:hAnsi="Times New Roman"/>
          <w:color w:val="00000A"/>
          <w:sz w:val="24"/>
          <w:szCs w:val="24"/>
          <w:highlight w:val="white"/>
        </w:rPr>
        <w:t xml:space="preserve">misiones de </w:t>
      </w:r>
      <w:r>
        <w:rPr>
          <w:rFonts w:eastAsia="Times New Roman" w:cs="Times New Roman" w:ascii="Times New Roman" w:hAnsi="Times New Roman"/>
          <w:color w:val="00000A"/>
          <w:sz w:val="24"/>
          <w:szCs w:val="24"/>
          <w:highlight w:val="cyan"/>
        </w:rPr>
        <w:t xml:space="preserve">Servicios, Tránsito y Transporte </w:t>
      </w:r>
      <w:r>
        <w:rPr>
          <w:rFonts w:eastAsia="Times New Roman" w:cs="Times New Roman" w:ascii="Times New Roman" w:hAnsi="Times New Roman"/>
          <w:color w:val="00000A"/>
          <w:sz w:val="24"/>
          <w:szCs w:val="24"/>
          <w:highlight w:val="white"/>
        </w:rPr>
        <w:t>y de Gobierno y Legales.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709/23</w:t>
      </w:r>
      <w:r>
        <w:rPr>
          <w:rFonts w:eastAsia="Times New Roman" w:cs="Times New Roman" w:ascii="Times New Roman" w:hAnsi="Times New Roman"/>
          <w:color w:val="00000A"/>
          <w:sz w:val="24"/>
          <w:szCs w:val="24"/>
          <w:highlight w:val="white"/>
        </w:rPr>
        <w:t xml:space="preserve">: "Elimina Componente B, artículo 6º, inciso a) ordenanza creación del EMPROTUR". Autores: Concejales Julieta Wallace, Marcelo Casas (FdT) y Pablo Chamatrópulos (Podemos Bariloche) </w:t>
      </w:r>
      <w:r>
        <w:rPr>
          <w:rFonts w:eastAsia="Times New Roman" w:cs="Times New Roman" w:ascii="Times New Roman" w:hAnsi="Times New Roman"/>
          <w:color w:val="FF0000"/>
          <w:sz w:val="24"/>
          <w:szCs w:val="24"/>
          <w:highlight w:val="white"/>
        </w:rPr>
        <w:t>+ PUL</w:t>
      </w:r>
      <w:r>
        <w:rPr>
          <w:rFonts w:eastAsia="Times New Roman" w:cs="Times New Roman" w:ascii="Times New Roman" w:hAnsi="Times New Roman"/>
          <w:color w:val="00000A"/>
          <w:sz w:val="24"/>
          <w:szCs w:val="24"/>
          <w:highlight w:val="white"/>
        </w:rPr>
        <w:t xml:space="preserve">. Se gira a </w:t>
      </w:r>
      <w:r>
        <w:rPr>
          <w:rFonts w:eastAsia="Times New Roman" w:cs="Times New Roman" w:ascii="Times New Roman" w:hAnsi="Times New Roman"/>
          <w:color w:val="00000A"/>
          <w:sz w:val="24"/>
          <w:szCs w:val="24"/>
        </w:rPr>
        <w:t xml:space="preserve">Asesoría Letrada </w:t>
      </w:r>
      <w:r>
        <w:rPr>
          <w:rFonts w:eastAsia="Times New Roman" w:cs="Times New Roman" w:ascii="Times New Roman" w:hAnsi="Times New Roman"/>
          <w:color w:val="00000A"/>
          <w:sz w:val="24"/>
          <w:szCs w:val="24"/>
          <w:highlight w:val="white"/>
        </w:rPr>
        <w:t xml:space="preserve">y a las comisiones de </w:t>
      </w:r>
      <w:r>
        <w:rPr>
          <w:rFonts w:eastAsia="Times New Roman" w:cs="Times New Roman" w:ascii="Times New Roman" w:hAnsi="Times New Roman"/>
          <w:color w:val="00000A"/>
          <w:sz w:val="24"/>
          <w:szCs w:val="24"/>
          <w:highlight w:val="cyan"/>
        </w:rPr>
        <w:t>Economía, Hacienda, Finanzas y Desarrollo Económico</w:t>
      </w:r>
      <w:r>
        <w:rPr>
          <w:rFonts w:eastAsia="Times New Roman" w:cs="Times New Roman" w:ascii="Times New Roman" w:hAnsi="Times New Roman"/>
          <w:color w:val="00000A"/>
          <w:sz w:val="24"/>
          <w:szCs w:val="24"/>
          <w:highlight w:val="white"/>
        </w:rPr>
        <w:t xml:space="preserve"> y de Gobierno y Legales. </w:t>
      </w:r>
      <w:r>
        <w:rPr>
          <w:rFonts w:eastAsia="Times New Roman" w:cs="Times New Roman" w:ascii="Times New Roman" w:hAnsi="Times New Roman"/>
          <w:color w:val="9900FF"/>
          <w:sz w:val="24"/>
          <w:szCs w:val="24"/>
          <w:highlight w:val="white"/>
        </w:rPr>
        <w:t xml:space="preserve">Preferencia dictamen y Tratamiento conjunto Eco y Gobierno  Preferencia 1ª Sesión /(Acta 1174/23). Preferencia 1ª Sesión Acta 1175/23. Preferencia 1ª Sesión Acta 1176/23. </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color w:val="FF0000"/>
          <w:sz w:val="24"/>
          <w:szCs w:val="24"/>
          <w:highlight w:val="white"/>
        </w:rPr>
        <w:t>Rechazado  Acta 1177/23 del 17 de agosto de 2023.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710/23</w:t>
      </w:r>
      <w:r>
        <w:rPr>
          <w:rFonts w:eastAsia="Times New Roman" w:cs="Times New Roman" w:ascii="Times New Roman" w:hAnsi="Times New Roman"/>
          <w:color w:val="00000A"/>
          <w:sz w:val="24"/>
          <w:szCs w:val="24"/>
          <w:highlight w:val="white"/>
        </w:rPr>
        <w:t xml:space="preserve">: "Se declara de interés municipal el libro ¿Qué sabemos del Autismo hoy? de Marcela Menassé". Autor: Concejal Ariel Cárdenas (BxC). Iniciativa: Marcela Menassé. Sobre tablas </w:t>
      </w:r>
      <w:r>
        <w:rPr>
          <w:rFonts w:eastAsia="Times New Roman" w:cs="Times New Roman" w:ascii="Times New Roman" w:hAnsi="Times New Roman"/>
          <w:color w:val="00000A"/>
          <w:sz w:val="24"/>
          <w:szCs w:val="24"/>
          <w:highlight w:val="green"/>
        </w:rPr>
        <w:t>D-23-2928. Acta 1175/23 del 08/06/23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711/23</w:t>
      </w:r>
      <w:r>
        <w:rPr>
          <w:rFonts w:eastAsia="Times New Roman" w:cs="Times New Roman" w:ascii="Times New Roman" w:hAnsi="Times New Roman"/>
          <w:color w:val="00000A"/>
          <w:sz w:val="24"/>
          <w:szCs w:val="24"/>
          <w:highlight w:val="white"/>
        </w:rPr>
        <w:t>: "Modifica ordenanza 3328-CM-22. Amplía Presupuesto 2023. Programa Desarrollo Armónico con Equilibrio Territorial". Autor: Intendente Municipal, Gustavo Gennuso. Colaboradores: Jefa de Gabinete, Marcela González Abdala; Vicejefa de Gabinete, Gabriela Rosemberg; Secretaria de Producción, Innovación y Empleo, Eugenia Ordoñez y Secretario de Hacienda, Diego Quintana. Sobre tablas. A</w:t>
      </w:r>
      <w:r>
        <w:rPr>
          <w:rFonts w:eastAsia="Times New Roman" w:cs="Times New Roman" w:ascii="Times New Roman" w:hAnsi="Times New Roman"/>
          <w:color w:val="00000A"/>
          <w:sz w:val="24"/>
          <w:szCs w:val="24"/>
          <w:highlight w:val="cyan"/>
        </w:rPr>
        <w:t xml:space="preserve">cta 1175/23 se gira a comisión de Gobierno y Legales. </w:t>
      </w:r>
      <w:r>
        <w:rPr>
          <w:rFonts w:eastAsia="Times New Roman" w:cs="Times New Roman" w:ascii="Times New Roman" w:hAnsi="Times New Roman"/>
          <w:sz w:val="24"/>
          <w:szCs w:val="24"/>
          <w:highlight w:val="green"/>
        </w:rPr>
        <w:t xml:space="preserve"> O-23-3400. Acta 1176/23 del 6/7/23.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712/23</w:t>
      </w:r>
      <w:r>
        <w:rPr>
          <w:rFonts w:eastAsia="Times New Roman" w:cs="Times New Roman" w:ascii="Times New Roman" w:hAnsi="Times New Roman"/>
          <w:color w:val="00000A"/>
          <w:sz w:val="24"/>
          <w:szCs w:val="24"/>
          <w:highlight w:val="white"/>
        </w:rPr>
        <w:t xml:space="preserve">: "Declara interés municipal </w:t>
      </w:r>
      <w:r>
        <w:rPr>
          <w:rFonts w:eastAsia="Times New Roman" w:cs="Times New Roman" w:ascii="Times New Roman" w:hAnsi="Times New Roman"/>
          <w:i/>
          <w:color w:val="00000A"/>
          <w:sz w:val="24"/>
          <w:szCs w:val="24"/>
          <w:highlight w:val="white"/>
        </w:rPr>
        <w:t>Las Aves del Nahuel</w:t>
      </w:r>
      <w:r>
        <w:rPr>
          <w:rFonts w:eastAsia="Times New Roman" w:cs="Times New Roman" w:ascii="Times New Roman" w:hAnsi="Times New Roman"/>
          <w:color w:val="00000A"/>
          <w:sz w:val="24"/>
          <w:szCs w:val="24"/>
          <w:highlight w:val="white"/>
        </w:rPr>
        <w:t xml:space="preserve"> COA Tucúquere y COA Bandurria". Autores: Concejales Gerardo Ávila, Natalia Almonacid, Norma Taboada, Claudia Torres y Carlos Sánchez y Puente (JSRN). Iniciativa: Equipos de coordinación COA Tucúquere de San Carlos de Bariloche y COA Bandurria de Dina Huapi. Sobre tablas. </w:t>
      </w:r>
      <w:r>
        <w:rPr>
          <w:rFonts w:eastAsia="Times New Roman" w:cs="Times New Roman" w:ascii="Times New Roman" w:hAnsi="Times New Roman"/>
          <w:color w:val="00000A"/>
          <w:sz w:val="24"/>
          <w:szCs w:val="24"/>
          <w:highlight w:val="green"/>
        </w:rPr>
        <w:t>D-23-2929. Acta 1175/23 del 08/06/023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713/23</w:t>
      </w:r>
      <w:r>
        <w:rPr>
          <w:rFonts w:eastAsia="Times New Roman" w:cs="Times New Roman" w:ascii="Times New Roman" w:hAnsi="Times New Roman"/>
          <w:color w:val="00000A"/>
          <w:sz w:val="24"/>
          <w:szCs w:val="24"/>
          <w:highlight w:val="white"/>
        </w:rPr>
        <w:t xml:space="preserve">: "Autoriza suscripción escritura traslativa de dominio loteo AMEC, DC 19-2-F-026-11A". Autor: Intendente Municipal, Gustavo Gennuso. Colaboradoras: Jefa de Gabinete, Marcela González Abdala y Vicejefa de Gabinete, Gabriela Rosemberg.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las comisiones de </w:t>
      </w:r>
      <w:r>
        <w:rPr>
          <w:rFonts w:eastAsia="Times New Roman" w:cs="Times New Roman" w:ascii="Times New Roman" w:hAnsi="Times New Roman"/>
          <w:color w:val="00000A"/>
          <w:sz w:val="24"/>
          <w:szCs w:val="24"/>
          <w:highlight w:val="cyan"/>
        </w:rPr>
        <w:t xml:space="preserve">Obras y Planeamiento </w:t>
      </w:r>
      <w:r>
        <w:rPr>
          <w:rFonts w:eastAsia="Times New Roman" w:cs="Times New Roman" w:ascii="Times New Roman" w:hAnsi="Times New Roman"/>
          <w:color w:val="00000A"/>
          <w:sz w:val="24"/>
          <w:szCs w:val="24"/>
          <w:highlight w:val="white"/>
        </w:rPr>
        <w:t>y de Gobierno y Legales.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714/23</w:t>
      </w:r>
      <w:r>
        <w:rPr>
          <w:rFonts w:eastAsia="Times New Roman" w:cs="Times New Roman" w:ascii="Times New Roman" w:hAnsi="Times New Roman"/>
          <w:color w:val="00000A"/>
          <w:sz w:val="24"/>
          <w:szCs w:val="24"/>
          <w:highlight w:val="white"/>
        </w:rPr>
        <w:t xml:space="preserve">: "Se declara de interés municipal y comunitario el libro </w:t>
      </w:r>
      <w:r>
        <w:rPr>
          <w:rFonts w:eastAsia="Times New Roman" w:cs="Times New Roman" w:ascii="Times New Roman" w:hAnsi="Times New Roman"/>
          <w:i/>
          <w:color w:val="00000A"/>
          <w:sz w:val="24"/>
          <w:szCs w:val="24"/>
          <w:highlight w:val="white"/>
        </w:rPr>
        <w:t>Décimas de un Albañil</w:t>
      </w:r>
      <w:r>
        <w:rPr>
          <w:rFonts w:eastAsia="Times New Roman" w:cs="Times New Roman" w:ascii="Times New Roman" w:hAnsi="Times New Roman"/>
          <w:color w:val="00000A"/>
          <w:sz w:val="24"/>
          <w:szCs w:val="24"/>
          <w:highlight w:val="white"/>
        </w:rPr>
        <w:t xml:space="preserve">". Autor: Concejal Pablo Chamatrópulos (Podemos Bariloche). Se gira 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green"/>
        </w:rPr>
        <w:t xml:space="preserve"> D-23-2931. Acta 1176/23 del 6/7/23.</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ordenanza 715/23</w:t>
      </w:r>
      <w:r>
        <w:rPr>
          <w:rFonts w:eastAsia="Times New Roman" w:cs="Times New Roman" w:ascii="Times New Roman" w:hAnsi="Times New Roman"/>
          <w:color w:val="00000A"/>
          <w:sz w:val="24"/>
          <w:szCs w:val="24"/>
          <w:highlight w:val="white"/>
        </w:rPr>
        <w:t xml:space="preserve">: "Se modifica ordenanza 3378-CM-23. Concurso Una Bandera Para San Carlos de Bariloche". Autores: Concejales Claudia Torres, Carlos Sánchez y Puente, Norma Taboada, Gerardo Ávila, Natalia Almonacid (JSRN), Roxana Ferreyra (Unidad Ciudadana), Gerardo Del Río (PUL), Ariel Cárdenas (BxC) y Pablo Chamatrópulos (Podemos Bariloche). Sobre tablas. </w:t>
      </w:r>
      <w:r>
        <w:rPr>
          <w:rFonts w:eastAsia="Times New Roman" w:cs="Times New Roman" w:ascii="Times New Roman" w:hAnsi="Times New Roman"/>
          <w:color w:val="00000A"/>
          <w:sz w:val="24"/>
          <w:szCs w:val="24"/>
          <w:highlight w:val="green"/>
        </w:rPr>
        <w:t>O-23-3392. Acta 1175/23 del 08/06/23.</w:t>
      </w:r>
    </w:p>
    <w:p>
      <w:pPr>
        <w:pStyle w:val="LOnormal"/>
        <w:shd w:fill="FFFFFF" w:val="clear"/>
        <w:spacing w:lineRule="auto" w:line="240" w:before="240" w:after="0"/>
        <w:jc w:val="both"/>
        <w:rPr>
          <w:rFonts w:ascii="Times New Roman" w:hAnsi="Times New Roman" w:eastAsia="Times New Roman" w:cs="Times New Roman"/>
          <w:color w:val="00000A"/>
          <w:sz w:val="24"/>
          <w:szCs w:val="24"/>
          <w:highlight w:val="white"/>
          <w:u w:val="single"/>
        </w:rPr>
      </w:pPr>
      <w:r>
        <w:rPr>
          <w:rFonts w:eastAsia="Times New Roman" w:cs="Times New Roman" w:ascii="Times New Roman" w:hAnsi="Times New Roman"/>
          <w:color w:val="00000A"/>
          <w:sz w:val="24"/>
          <w:szCs w:val="24"/>
          <w:highlight w:val="white"/>
          <w:u w:val="single"/>
        </w:rPr>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716/23</w:t>
      </w:r>
      <w:r>
        <w:rPr>
          <w:rFonts w:eastAsia="Times New Roman" w:cs="Times New Roman" w:ascii="Times New Roman" w:hAnsi="Times New Roman"/>
          <w:color w:val="00000A"/>
          <w:sz w:val="24"/>
          <w:szCs w:val="24"/>
          <w:highlight w:val="white"/>
        </w:rPr>
        <w:t xml:space="preserve">: "Desafecta dominio público 19-I-B-845-10. Autoriza comodato Asociación Civil Bote Dragón Nahuel Rosa". Autor: Intendente Municipal, Gustavo Gennuso. Colaboradores: Jefa de Gabinete Marcela González Abdala; Vicejefa de Gabinete, Gabriela Rosemberg; Secretario de Ambiente y Desarrollo Urbano, Claudio Otano y Secretario de Hacienda, Diego Quintana. Se gira a </w:t>
      </w:r>
      <w:r>
        <w:rPr>
          <w:rFonts w:eastAsia="Times New Roman" w:cs="Times New Roman" w:ascii="Times New Roman" w:hAnsi="Times New Roman"/>
          <w:color w:val="00000A"/>
          <w:sz w:val="24"/>
          <w:szCs w:val="24"/>
        </w:rPr>
        <w:t xml:space="preserve">Asesoría Letrada </w:t>
      </w:r>
      <w:r>
        <w:rPr>
          <w:rFonts w:eastAsia="Times New Roman" w:cs="Times New Roman" w:ascii="Times New Roman" w:hAnsi="Times New Roman"/>
          <w:color w:val="00000A"/>
          <w:sz w:val="24"/>
          <w:szCs w:val="24"/>
          <w:highlight w:val="white"/>
        </w:rPr>
        <w:t xml:space="preserve">y a las comisiones de </w:t>
      </w:r>
      <w:r>
        <w:rPr>
          <w:rFonts w:eastAsia="Times New Roman" w:cs="Times New Roman" w:ascii="Times New Roman" w:hAnsi="Times New Roman"/>
          <w:color w:val="00000A"/>
          <w:sz w:val="24"/>
          <w:szCs w:val="24"/>
          <w:highlight w:val="cyan"/>
        </w:rPr>
        <w:t xml:space="preserve">Obras y Planeamiento </w:t>
      </w:r>
      <w:r>
        <w:rPr>
          <w:rFonts w:eastAsia="Times New Roman" w:cs="Times New Roman" w:ascii="Times New Roman" w:hAnsi="Times New Roman"/>
          <w:color w:val="00000A"/>
          <w:sz w:val="24"/>
          <w:szCs w:val="24"/>
          <w:highlight w:val="white"/>
        </w:rPr>
        <w:t>y de Gobierno y Legales.</w:t>
      </w:r>
      <w:r>
        <w:rPr>
          <w:rFonts w:eastAsia="Times New Roman" w:cs="Times New Roman" w:ascii="Times New Roman" w:hAnsi="Times New Roman"/>
          <w:color w:val="00000A"/>
          <w:sz w:val="24"/>
          <w:szCs w:val="24"/>
          <w:highlight w:val="green"/>
        </w:rPr>
        <w:t>O-23-3427 Acta 1181/23 24/11/23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717/23</w:t>
      </w:r>
      <w:r>
        <w:rPr>
          <w:rFonts w:eastAsia="Times New Roman" w:cs="Times New Roman" w:ascii="Times New Roman" w:hAnsi="Times New Roman"/>
          <w:color w:val="00000A"/>
          <w:sz w:val="24"/>
          <w:szCs w:val="24"/>
          <w:highlight w:val="white"/>
        </w:rPr>
        <w:t xml:space="preserve">: "Modifica ordenanza 569-CM-96 y 2375-CM-12. Infracciones. Alcohol cero al volante". Autor: Intendente Municipal, Gustavo Gennuso. Colaboradoras: Jefa de Gabinete Marcela González Abdala; Vicejefa de Gabinete, Gabriela Rosemberg y Subsecretario de Tránsito y Transporte, Daniel Pincheira. Se gira a </w:t>
      </w:r>
      <w:r>
        <w:rPr>
          <w:rFonts w:eastAsia="Times New Roman" w:cs="Times New Roman" w:ascii="Times New Roman" w:hAnsi="Times New Roman"/>
          <w:color w:val="00000A"/>
          <w:sz w:val="24"/>
          <w:szCs w:val="24"/>
        </w:rPr>
        <w:t xml:space="preserve">Asesoría Letrada y a la comisión de Gobierno y Legales. </w:t>
      </w:r>
      <w:r>
        <w:rPr>
          <w:rFonts w:eastAsia="Times New Roman" w:cs="Times New Roman" w:ascii="Times New Roman" w:hAnsi="Times New Roman"/>
          <w:color w:val="00000A"/>
          <w:sz w:val="24"/>
          <w:szCs w:val="24"/>
          <w:highlight w:val="green"/>
        </w:rPr>
        <w:t>O-23-3420 Acta 1179/23 del 26/10/23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718/23</w:t>
      </w:r>
      <w:r>
        <w:rPr>
          <w:rFonts w:eastAsia="Times New Roman" w:cs="Times New Roman" w:ascii="Times New Roman" w:hAnsi="Times New Roman"/>
          <w:color w:val="00000A"/>
          <w:sz w:val="24"/>
          <w:szCs w:val="24"/>
          <w:highlight w:val="white"/>
        </w:rPr>
        <w:t xml:space="preserve">: "Modifica ordenanza 2824-CM-17 Plan Estructuración Urbana Ambiental Parque Tecnológico Bariloche (PITBA)". Autor: Intendente Municipal, Gustavo Gennuso. Colaboradoras: Jefa de Gabinete Marcela González Abdala y Vicejefa de Gabinete, Gabriela Rosemberg. Iniciativa: Directorio Ente Promotor PITBA. Se gira a </w:t>
      </w:r>
      <w:r>
        <w:rPr>
          <w:rFonts w:eastAsia="Times New Roman" w:cs="Times New Roman" w:ascii="Times New Roman" w:hAnsi="Times New Roman"/>
          <w:color w:val="00000A"/>
          <w:sz w:val="24"/>
          <w:szCs w:val="24"/>
        </w:rPr>
        <w:t>Asesoría Letrada y</w:t>
      </w:r>
      <w:r>
        <w:rPr>
          <w:rFonts w:eastAsia="Times New Roman" w:cs="Times New Roman" w:ascii="Times New Roman" w:hAnsi="Times New Roman"/>
          <w:color w:val="00000A"/>
          <w:sz w:val="24"/>
          <w:szCs w:val="24"/>
          <w:highlight w:val="white"/>
        </w:rPr>
        <w:t xml:space="preserve"> a las comisiones de</w:t>
      </w:r>
      <w:r>
        <w:rPr>
          <w:rFonts w:eastAsia="Times New Roman" w:cs="Times New Roman" w:ascii="Times New Roman" w:hAnsi="Times New Roman"/>
          <w:color w:val="00000A"/>
          <w:sz w:val="24"/>
          <w:szCs w:val="24"/>
          <w:highlight w:val="cyan"/>
        </w:rPr>
        <w:t xml:space="preserve"> Obras y Planeamiento y de Gobierno y Legales. </w:t>
      </w:r>
      <w:r>
        <w:rPr>
          <w:rFonts w:eastAsia="Times New Roman" w:cs="Times New Roman" w:ascii="Times New Roman" w:hAnsi="Times New Roman"/>
          <w:color w:val="00000A"/>
          <w:sz w:val="24"/>
          <w:szCs w:val="24"/>
          <w:highlight w:val="white"/>
        </w:rPr>
        <w:t xml:space="preserve">Con tratamiento de preferencia 1º Sesión. </w:t>
      </w:r>
      <w:r>
        <w:rPr>
          <w:rFonts w:eastAsia="Times New Roman" w:cs="Times New Roman" w:ascii="Times New Roman" w:hAnsi="Times New Roman"/>
          <w:color w:val="9900FF"/>
          <w:sz w:val="24"/>
          <w:szCs w:val="24"/>
          <w:highlight w:val="white"/>
        </w:rPr>
        <w:t xml:space="preserve">Preferencia dictamen y Tratamiento conjunto Obras y Gobierno   Preferencia 1ª Sesión (Acta 1175/23). Preferencia 1ª Sesión Acta 1176/23. Preferencia 1ª Sesión Acta 1177/23 </w:t>
      </w:r>
      <w:r>
        <w:rPr>
          <w:rFonts w:eastAsia="Times New Roman" w:cs="Times New Roman" w:ascii="Times New Roman" w:hAnsi="Times New Roman"/>
          <w:sz w:val="24"/>
          <w:szCs w:val="24"/>
          <w:highlight w:val="green"/>
        </w:rPr>
        <w:t>O-23-3415 Acta 1178/23 del 28/09/23.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719/23</w:t>
      </w:r>
      <w:r>
        <w:rPr>
          <w:rFonts w:eastAsia="Times New Roman" w:cs="Times New Roman" w:ascii="Times New Roman" w:hAnsi="Times New Roman"/>
          <w:color w:val="00000A"/>
          <w:sz w:val="24"/>
          <w:szCs w:val="24"/>
          <w:highlight w:val="white"/>
        </w:rPr>
        <w:t xml:space="preserve">: "Regula Régimen de Asignaciones Familiares Empleados Municipales". Autor: Intendente Municipal, Gustavo Gennuso. Colaboradoras: Jefa de Gabinete Marcela González Abdala y Vicejefa de Gabinete, Gabriela Rosemberg. Se gira a </w:t>
      </w:r>
      <w:r>
        <w:rPr>
          <w:rFonts w:eastAsia="Times New Roman" w:cs="Times New Roman" w:ascii="Times New Roman" w:hAnsi="Times New Roman"/>
          <w:color w:val="00000A"/>
          <w:sz w:val="24"/>
          <w:szCs w:val="24"/>
        </w:rPr>
        <w:t xml:space="preserve">Asesoría Letrada </w:t>
      </w:r>
      <w:r>
        <w:rPr>
          <w:rFonts w:eastAsia="Times New Roman" w:cs="Times New Roman" w:ascii="Times New Roman" w:hAnsi="Times New Roman"/>
          <w:color w:val="00000A"/>
          <w:sz w:val="24"/>
          <w:szCs w:val="24"/>
          <w:highlight w:val="white"/>
        </w:rPr>
        <w:t>y a la comisión de</w:t>
      </w:r>
      <w:r>
        <w:rPr>
          <w:rFonts w:eastAsia="Times New Roman" w:cs="Times New Roman" w:ascii="Times New Roman" w:hAnsi="Times New Roman"/>
          <w:color w:val="00000A"/>
          <w:sz w:val="24"/>
          <w:szCs w:val="24"/>
          <w:highlight w:val="cyan"/>
        </w:rPr>
        <w:t xml:space="preserve"> Gobierno y Legales.</w:t>
      </w:r>
      <w:r>
        <w:rPr>
          <w:rFonts w:eastAsia="Times New Roman" w:cs="Times New Roman" w:ascii="Times New Roman" w:hAnsi="Times New Roman"/>
          <w:sz w:val="24"/>
          <w:szCs w:val="24"/>
          <w:highlight w:val="green"/>
        </w:rPr>
        <w:t>O-23-3416 Acta 1178/23 del 28/09/23.</w:t>
      </w:r>
    </w:p>
    <w:p>
      <w:pPr>
        <w:pStyle w:val="LOnormal"/>
        <w:shd w:fill="FFFFFF" w:val="clear"/>
        <w:spacing w:lineRule="auto" w:line="252" w:before="240" w:after="0"/>
        <w:jc w:val="both"/>
        <w:rPr/>
      </w:pPr>
      <w:r>
        <w:rPr>
          <w:rFonts w:eastAsia="Times New Roman" w:cs="Times New Roman" w:ascii="Times New Roman" w:hAnsi="Times New Roman"/>
          <w:color w:val="00000A"/>
          <w:sz w:val="24"/>
          <w:szCs w:val="24"/>
          <w:highlight w:val="white"/>
          <w:u w:val="single"/>
        </w:rPr>
        <w:t>Proyecto de declaración 720/23</w:t>
      </w:r>
      <w:r>
        <w:rPr>
          <w:rFonts w:eastAsia="Times New Roman" w:cs="Times New Roman" w:ascii="Times New Roman" w:hAnsi="Times New Roman"/>
          <w:color w:val="00000A"/>
          <w:sz w:val="24"/>
          <w:szCs w:val="24"/>
          <w:highlight w:val="white"/>
        </w:rPr>
        <w:t xml:space="preserve">: "Declara de interés municipal Campeonatos Sudamericanos de Gimnasia Artística y de Trampolín". Autores: Concejales Natalia Almonacid, Carlos Sanchez y Puente, Norma Taboada, Gerardo Ávila y Claudia Torres (JSRN). Iniciativa: Federación Rionegrina de Gimnasia. Sobre tablas. </w:t>
      </w:r>
      <w:r>
        <w:rPr>
          <w:rFonts w:eastAsia="Times New Roman" w:cs="Times New Roman" w:ascii="Times New Roman" w:hAnsi="Times New Roman"/>
          <w:color w:val="00000A"/>
          <w:sz w:val="24"/>
          <w:szCs w:val="24"/>
          <w:highlight w:val="green"/>
        </w:rPr>
        <w:t>D-23-2930. Acta 1175/23 del 08/06/23</w:t>
      </w:r>
    </w:p>
    <w:p>
      <w:pPr>
        <w:pStyle w:val="LOnormal"/>
        <w:shd w:fill="FFFFFF" w:val="clear"/>
        <w:spacing w:lineRule="auto" w:line="240" w:before="240" w:after="0"/>
        <w:jc w:val="both"/>
        <w:rPr/>
      </w:pPr>
      <w:r>
        <w:rPr>
          <w:rFonts w:eastAsia="Times New Roman" w:cs="Times New Roman" w:ascii="Times New Roman" w:hAnsi="Times New Roman"/>
          <w:sz w:val="24"/>
          <w:szCs w:val="24"/>
          <w:highlight w:val="white"/>
          <w:u w:val="single"/>
        </w:rPr>
        <w:t>Proyecto de ordenanza 721/23:</w:t>
      </w:r>
      <w:r>
        <w:rPr>
          <w:rFonts w:eastAsia="Times New Roman" w:cs="Times New Roman" w:ascii="Times New Roman" w:hAnsi="Times New Roman"/>
          <w:sz w:val="24"/>
          <w:szCs w:val="24"/>
          <w:highlight w:val="white"/>
        </w:rPr>
        <w:t xml:space="preserve"> "Modifica Art. 17 y 18 ordenanza  1618-CM-06. Emprotur". Autores: concejales Gerardo Ávila, Natalia Almonacid, Norma Taboada, Claudia Torres, Carlos Sánchez y Puente (JSRN), Julieta Wallace, Marcelo Casas (FdT), Roxana Ferreyra (U C), Gerardo del Río (PUL), Ariel Cárdenas (BxC), Pablo Chamatrópulos (POBAR). </w:t>
      </w:r>
      <w:r>
        <w:rPr>
          <w:rFonts w:eastAsia="Times New Roman" w:cs="Times New Roman" w:ascii="Times New Roman" w:hAnsi="Times New Roman"/>
          <w:sz w:val="24"/>
          <w:szCs w:val="24"/>
          <w:highlight w:val="green"/>
        </w:rPr>
        <w:t>O-23-3393. Acta 1175/23 del 08/06/23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u w:val="single"/>
        </w:rPr>
        <w:t>Proyecto de ordenanza 722/23</w:t>
      </w:r>
      <w:r>
        <w:rPr>
          <w:rFonts w:eastAsia="Times New Roman" w:cs="Times New Roman" w:ascii="Times New Roman" w:hAnsi="Times New Roman"/>
          <w:color w:val="00000A"/>
          <w:sz w:val="24"/>
          <w:szCs w:val="24"/>
        </w:rPr>
        <w:t>: "Establece Día de los/as afrodescendientes y de la Cultura Afro. Modifica ordenanza 2033-CM-10". Autores: Concejales Norma Taboada, Natalia Almonacid, Carlos Sánchez y Puente, Claudia Torres y Gerardo Ávila (JSRN). Iniciativa:</w:t>
      </w:r>
      <w:r>
        <w:rPr>
          <w:rFonts w:eastAsia="Times New Roman" w:cs="Times New Roman" w:ascii="Times New Roman" w:hAnsi="Times New Roman"/>
          <w:b/>
          <w:sz w:val="24"/>
          <w:szCs w:val="24"/>
        </w:rPr>
        <w:t xml:space="preserve"> </w:t>
      </w:r>
      <w:r>
        <w:rPr>
          <w:rFonts w:eastAsia="Times New Roman" w:cs="Times New Roman" w:ascii="Times New Roman" w:hAnsi="Times New Roman"/>
          <w:color w:val="00000A"/>
          <w:sz w:val="24"/>
          <w:szCs w:val="24"/>
        </w:rPr>
        <w:t xml:space="preserve">Lxs María Remedios, Afrofusión Culturas - Érica Ehlert y Margleinis Mosquera Cuesta. Se gira a Asesoría Letrada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rPr>
        <w:t>.</w:t>
      </w:r>
      <w:r>
        <w:rPr>
          <w:rFonts w:eastAsia="Times New Roman" w:cs="Times New Roman" w:ascii="Times New Roman" w:hAnsi="Times New Roman"/>
          <w:sz w:val="24"/>
          <w:szCs w:val="24"/>
          <w:highlight w:val="green"/>
        </w:rPr>
        <w:t>O-23-3408. Acta 1177/23 del 17/08/23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u w:val="single"/>
        </w:rPr>
        <w:t>Proyecto de ordenanza 723/23</w:t>
      </w:r>
      <w:r>
        <w:rPr>
          <w:rFonts w:eastAsia="Times New Roman" w:cs="Times New Roman" w:ascii="Times New Roman" w:hAnsi="Times New Roman"/>
          <w:color w:val="00000A"/>
          <w:sz w:val="24"/>
          <w:szCs w:val="24"/>
        </w:rPr>
        <w:t xml:space="preserve">: "Regula servicios de intermediación mediante plataformas electrónicas. Modifica ordenanzas 3018-CM-18, 2375-CM-12, 1629-CM-06 y 1520-CM-05. Autor: Intendente Municipal, Gustavo Gennuso. Colaboradores: Jefa de Gabinete, Marcela González Abdala; Vicejefa de Gabinete, Gabriela Rosemberg; Secretario de Fiscalización, Sebastian Rodríguez y Subsecretario de Tránsito y Transporte, Daniel Pincheira. Se gira a </w:t>
      </w:r>
      <w:r>
        <w:rPr>
          <w:rFonts w:eastAsia="Times New Roman" w:cs="Times New Roman" w:ascii="Times New Roman" w:hAnsi="Times New Roman"/>
          <w:color w:val="00000A"/>
          <w:sz w:val="24"/>
          <w:szCs w:val="24"/>
          <w:highlight w:val="white"/>
        </w:rPr>
        <w:t xml:space="preserve">Asesoría Letrada </w:t>
      </w:r>
      <w:r>
        <w:rPr>
          <w:rFonts w:eastAsia="Times New Roman" w:cs="Times New Roman" w:ascii="Times New Roman" w:hAnsi="Times New Roman"/>
          <w:color w:val="00000A"/>
          <w:sz w:val="24"/>
          <w:szCs w:val="24"/>
        </w:rPr>
        <w:t>y a las comisiones d</w:t>
      </w:r>
      <w:r>
        <w:rPr>
          <w:rFonts w:eastAsia="Times New Roman" w:cs="Times New Roman" w:ascii="Times New Roman" w:hAnsi="Times New Roman"/>
          <w:color w:val="00000A"/>
          <w:sz w:val="24"/>
          <w:szCs w:val="24"/>
          <w:highlight w:val="cyan"/>
        </w:rPr>
        <w:t>e Servicios Tránsito y Transporte; Economía, Hacienda</w:t>
      </w:r>
      <w:r>
        <w:rPr>
          <w:rFonts w:eastAsia="Times New Roman" w:cs="Times New Roman" w:ascii="Times New Roman" w:hAnsi="Times New Roman"/>
          <w:color w:val="00000A"/>
          <w:sz w:val="24"/>
          <w:szCs w:val="24"/>
        </w:rPr>
        <w:t>, Finanzas y Desarrollo Económico y Gobierno y Legales.</w:t>
      </w:r>
      <w:r>
        <w:rPr>
          <w:rFonts w:eastAsia="Times New Roman" w:cs="Times New Roman" w:ascii="Times New Roman" w:hAnsi="Times New Roman"/>
          <w:color w:val="FF00FF"/>
          <w:sz w:val="24"/>
          <w:szCs w:val="24"/>
        </w:rPr>
        <w:t xml:space="preserve"> Tratamiento conjunto STT y Eco acta 141/23 Legis.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u w:val="single"/>
        </w:rPr>
        <w:t>Proyecto de declaración 724/23</w:t>
      </w:r>
      <w:r>
        <w:rPr>
          <w:rFonts w:eastAsia="Times New Roman" w:cs="Times New Roman" w:ascii="Times New Roman" w:hAnsi="Times New Roman"/>
          <w:color w:val="00000A"/>
          <w:sz w:val="24"/>
          <w:szCs w:val="24"/>
        </w:rPr>
        <w:t>: "Declaración de interés municipal del Conversatorio sobre abuso sexual contra las infancias". Autora: Concejala Roxana Ferreyra (Unidad Ciudadana). Iniciativa: Comisión Científica de Salud Mental, DDHH y Géneros del Colegio de Psicólogos de la Zona Andina. Sobre tablas.</w:t>
      </w:r>
      <w:r>
        <w:rPr>
          <w:rFonts w:eastAsia="Times New Roman" w:cs="Times New Roman" w:ascii="Times New Roman" w:hAnsi="Times New Roman"/>
          <w:color w:val="00000A"/>
          <w:sz w:val="24"/>
          <w:szCs w:val="24"/>
          <w:highlight w:val="green"/>
        </w:rPr>
        <w:t xml:space="preserve"> D-23-2932. Acta 1176/23 del 6/7/23.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u w:val="single"/>
        </w:rPr>
        <w:t>Proyecto de ordenanza 725/23:</w:t>
      </w:r>
      <w:r>
        <w:rPr>
          <w:rFonts w:eastAsia="Times New Roman" w:cs="Times New Roman" w:ascii="Times New Roman" w:hAnsi="Times New Roman"/>
          <w:color w:val="00000A"/>
          <w:sz w:val="24"/>
          <w:szCs w:val="24"/>
        </w:rPr>
        <w:t xml:space="preserve"> "Renueva comodato junta vecinal barrio Los Abedules". Autores: Concejales Norma Taboada, Natalia Almonacid, Carlos Sanchez y Puente, Claudia Torres y Gerardo Ávila (JSRN). Iniciativa</w:t>
      </w:r>
      <w:r>
        <w:rPr>
          <w:rFonts w:eastAsia="Times New Roman" w:cs="Times New Roman" w:ascii="Times New Roman" w:hAnsi="Times New Roman"/>
          <w:sz w:val="24"/>
          <w:szCs w:val="24"/>
        </w:rPr>
        <w:t>:</w:t>
      </w:r>
      <w:r>
        <w:rPr>
          <w:rFonts w:eastAsia="Times New Roman" w:cs="Times New Roman" w:ascii="Times New Roman" w:hAnsi="Times New Roman"/>
          <w:b/>
          <w:sz w:val="24"/>
          <w:szCs w:val="24"/>
        </w:rPr>
        <w:t xml:space="preserve"> </w:t>
      </w:r>
      <w:r>
        <w:rPr>
          <w:rFonts w:eastAsia="Times New Roman" w:cs="Times New Roman" w:ascii="Times New Roman" w:hAnsi="Times New Roman"/>
          <w:color w:val="00000A"/>
          <w:sz w:val="24"/>
          <w:szCs w:val="24"/>
        </w:rPr>
        <w:t>Junta Vecinal Los Abedules. Se gira a</w:t>
      </w:r>
      <w:r>
        <w:rPr>
          <w:rFonts w:eastAsia="Times New Roman" w:cs="Times New Roman" w:ascii="Times New Roman" w:hAnsi="Times New Roman"/>
          <w:color w:val="00000A"/>
          <w:sz w:val="24"/>
          <w:szCs w:val="24"/>
          <w:highlight w:val="white"/>
        </w:rPr>
        <w:t xml:space="preserve"> Asesoría Letrada </w:t>
      </w:r>
      <w:r>
        <w:rPr>
          <w:rFonts w:eastAsia="Times New Roman" w:cs="Times New Roman" w:ascii="Times New Roman" w:hAnsi="Times New Roman"/>
          <w:color w:val="00000A"/>
          <w:sz w:val="24"/>
          <w:szCs w:val="24"/>
        </w:rPr>
        <w:t>y a la comisión de</w:t>
      </w:r>
      <w:r>
        <w:rPr>
          <w:rFonts w:eastAsia="Times New Roman" w:cs="Times New Roman" w:ascii="Times New Roman" w:hAnsi="Times New Roman"/>
          <w:color w:val="00000A"/>
          <w:sz w:val="24"/>
          <w:szCs w:val="24"/>
          <w:highlight w:val="cyan"/>
        </w:rPr>
        <w:t xml:space="preserve"> Gobierno y Legales</w:t>
      </w:r>
      <w:r>
        <w:rPr>
          <w:rFonts w:eastAsia="Times New Roman" w:cs="Times New Roman" w:ascii="Times New Roman" w:hAnsi="Times New Roman"/>
          <w:color w:val="00000A"/>
          <w:sz w:val="24"/>
          <w:szCs w:val="24"/>
        </w:rPr>
        <w:t>.</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u w:val="single"/>
        </w:rPr>
        <w:t>Proyecto de ordenanza 726/23</w:t>
      </w:r>
      <w:r>
        <w:rPr>
          <w:rFonts w:eastAsia="Times New Roman" w:cs="Times New Roman" w:ascii="Times New Roman" w:hAnsi="Times New Roman"/>
          <w:color w:val="00000A"/>
          <w:sz w:val="24"/>
          <w:szCs w:val="24"/>
        </w:rPr>
        <w:t>: "Actualización normativa derogación UGL y UGM. Modifica ordenanzas 419-CM-94, 169-I-79, 546-CM-95 y 470-CM-95". Autores: Concejales Natalia Almonacid, Carlos Sánchez y Puente (JSRN), Julieta Wallace (FdT), Roxana Ferreyra (Unidad Ciudadana), Ariel Cárdenas (BxC), Gerardo Del Río (PUL) y Pablo Chamatrópulos (Podemos Bariloche). Iniciativa: Área de Digesto del Concejo Municipal. Se gira a la comisión de</w:t>
      </w:r>
      <w:r>
        <w:rPr>
          <w:rFonts w:eastAsia="Times New Roman" w:cs="Times New Roman" w:ascii="Times New Roman" w:hAnsi="Times New Roman"/>
          <w:color w:val="00000A"/>
          <w:sz w:val="24"/>
          <w:szCs w:val="24"/>
          <w:highlight w:val="cyan"/>
        </w:rPr>
        <w:t xml:space="preserve"> Gobierno y Legales.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u w:val="single"/>
        </w:rPr>
        <w:t>Proyecto de comunicación 727/23</w:t>
      </w:r>
      <w:r>
        <w:rPr>
          <w:rFonts w:eastAsia="Times New Roman" w:cs="Times New Roman" w:ascii="Times New Roman" w:hAnsi="Times New Roman"/>
          <w:color w:val="00000A"/>
          <w:sz w:val="24"/>
          <w:szCs w:val="24"/>
        </w:rPr>
        <w:t>: "Comunica a Gobierno de Jujuy urgente necesidad del cese de represión al pueblo jujeño". Autores: concejales Marcelo Casas, Julieta Wallace (FdT); Roxana Ferreyra (Unidad Ciudadana) y Gerardo del Río (PUL). Iniciativa: CTA T de Río Negro, CTA Autónoma Bariloche, APDH Bariloche, UnTER Bariloche, SOYEM, CTM, ATE Bariloche, Sitrajur, APA, Sindicato Guardavidas Unidos RA, ASSPUR, ADURN, ADUNC, SIDURN, FTV, MTL, MTE, CCC, PC, PCR/PTP, JCR, Ni un pibe menos por la Droga, Campaña por la emergencia en la violencia contra la mujer y Comisión Encuentro de mujeres y disidencias. Sobre tablas.</w:t>
      </w:r>
      <w:r>
        <w:rPr>
          <w:rFonts w:eastAsia="Times New Roman" w:cs="Times New Roman" w:ascii="Times New Roman" w:hAnsi="Times New Roman"/>
          <w:color w:val="00000A"/>
          <w:sz w:val="24"/>
          <w:szCs w:val="24"/>
          <w:highlight w:val="green"/>
        </w:rPr>
        <w:t xml:space="preserve"> C-23-1104. Acta 1176/23 del 6/7/23.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u w:val="single"/>
        </w:rPr>
        <w:t>Proyecto de declaración 728/23</w:t>
      </w:r>
      <w:r>
        <w:rPr>
          <w:rFonts w:eastAsia="Times New Roman" w:cs="Times New Roman" w:ascii="Times New Roman" w:hAnsi="Times New Roman"/>
          <w:color w:val="00000A"/>
          <w:sz w:val="24"/>
          <w:szCs w:val="24"/>
        </w:rPr>
        <w:t>: "Declara de interés municipal y comunitario Formación Profesional en Danzaterapia". Autora: Concejala Roxana Ferreyra (Unidad Ciudadana). Sobre tablas.</w:t>
      </w:r>
      <w:r>
        <w:rPr>
          <w:rFonts w:eastAsia="Times New Roman" w:cs="Times New Roman" w:ascii="Times New Roman" w:hAnsi="Times New Roman"/>
          <w:color w:val="00000A"/>
          <w:sz w:val="24"/>
          <w:szCs w:val="24"/>
          <w:highlight w:val="green"/>
        </w:rPr>
        <w:t xml:space="preserve"> D-23-2933. Acta 1176/23 del 6/7/23.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u w:val="single"/>
        </w:rPr>
        <w:t>Proyecto de declaración 729/23</w:t>
      </w:r>
      <w:r>
        <w:rPr>
          <w:rFonts w:eastAsia="Times New Roman" w:cs="Times New Roman" w:ascii="Times New Roman" w:hAnsi="Times New Roman"/>
          <w:color w:val="00000A"/>
          <w:sz w:val="24"/>
          <w:szCs w:val="24"/>
        </w:rPr>
        <w:t>: "Se declara de interés municipal al evento La fiesta de la Máscara". Autores: Concejales Carlos Sánchez y Puente, Natalia Almonacid, Claudia Torres, Norma Taboada y Gerardo Ávila (JSRN). Sobre tablas.</w:t>
      </w:r>
      <w:r>
        <w:rPr>
          <w:rFonts w:eastAsia="Times New Roman" w:cs="Times New Roman" w:ascii="Times New Roman" w:hAnsi="Times New Roman"/>
          <w:color w:val="00000A"/>
          <w:sz w:val="24"/>
          <w:szCs w:val="24"/>
          <w:highlight w:val="green"/>
        </w:rPr>
        <w:t xml:space="preserve"> D-23-2934. Acta 1176/23 del 6/7/23.</w:t>
      </w:r>
    </w:p>
    <w:p>
      <w:pPr>
        <w:pStyle w:val="LOnormal"/>
        <w:shd w:fill="FFFFFF" w:val="clear"/>
        <w:spacing w:lineRule="auto" w:line="240" w:before="24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u w:val="single"/>
        </w:rPr>
        <w:t>Proyecto de declaración 730/23</w:t>
      </w:r>
      <w:r>
        <w:rPr>
          <w:rFonts w:eastAsia="Times New Roman" w:cs="Times New Roman" w:ascii="Times New Roman" w:hAnsi="Times New Roman"/>
          <w:color w:val="00000A"/>
          <w:sz w:val="24"/>
          <w:szCs w:val="24"/>
        </w:rPr>
        <w:t xml:space="preserve">: "Se declara de interés municipal las Jornadas Patagónicas Regionales de Pediatría </w:t>
      </w:r>
      <w:r>
        <w:rPr>
          <w:rFonts w:eastAsia="Times New Roman" w:cs="Times New Roman" w:ascii="Times New Roman" w:hAnsi="Times New Roman"/>
          <w:i/>
          <w:color w:val="00000A"/>
          <w:sz w:val="24"/>
          <w:szCs w:val="24"/>
        </w:rPr>
        <w:t>La Pediatría en la Peri y post Pandemia</w:t>
      </w:r>
      <w:r>
        <w:rPr>
          <w:rFonts w:eastAsia="Times New Roman" w:cs="Times New Roman" w:ascii="Times New Roman" w:hAnsi="Times New Roman"/>
          <w:color w:val="00000A"/>
          <w:sz w:val="24"/>
          <w:szCs w:val="24"/>
        </w:rPr>
        <w:t>". Autores: Concejales Claudia Torres, Carlos Sánchez y Puente, Natalia Almonacid, Norma Taboada y Gerardo Ávila (JSRN). Sobre tablas.</w:t>
      </w:r>
      <w:r>
        <w:rPr>
          <w:rFonts w:eastAsia="Times New Roman" w:cs="Times New Roman" w:ascii="Times New Roman" w:hAnsi="Times New Roman"/>
          <w:color w:val="00000A"/>
          <w:sz w:val="24"/>
          <w:szCs w:val="24"/>
          <w:highlight w:val="green"/>
        </w:rPr>
        <w:t xml:space="preserve"> D-23-2935. Acta 1176/23 del 6/7/23.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u w:val="single"/>
        </w:rPr>
        <w:t>Proyecto de ordenanza 731/23</w:t>
      </w:r>
      <w:r>
        <w:rPr>
          <w:rFonts w:eastAsia="Times New Roman" w:cs="Times New Roman" w:ascii="Times New Roman" w:hAnsi="Times New Roman"/>
          <w:color w:val="00000A"/>
          <w:sz w:val="24"/>
          <w:szCs w:val="24"/>
        </w:rPr>
        <w:t>: "Se modifica artículo 44º anexo I ordenanza 2375-CM-12". Autores: Concejales Carlos Sanchez y Puente, Claudia Torres, Norma Taboada, Gerardo Ávila y Natalia Almonacid (JSRN). Sobre tablas.</w:t>
      </w:r>
      <w:r>
        <w:rPr>
          <w:rFonts w:eastAsia="Times New Roman" w:cs="Times New Roman" w:ascii="Times New Roman" w:hAnsi="Times New Roman"/>
          <w:sz w:val="24"/>
          <w:szCs w:val="24"/>
          <w:highlight w:val="green"/>
        </w:rPr>
        <w:t xml:space="preserve"> O-23-3401. Acta 1176/23 del 6/7/23.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u w:val="single"/>
        </w:rPr>
        <w:t>Proyecto de declaración 732/23</w:t>
      </w:r>
      <w:r>
        <w:rPr>
          <w:rFonts w:eastAsia="Times New Roman" w:cs="Times New Roman" w:ascii="Times New Roman" w:hAnsi="Times New Roman"/>
          <w:color w:val="00000A"/>
          <w:sz w:val="24"/>
          <w:szCs w:val="24"/>
        </w:rPr>
        <w:t>: "Declara de interés municipal la participación del Team Rino en Riskcombat Patagónico". Autores: Concejales Norma Taboada, Gerardo Ávila, Natalia Almonacid, Carlos Sánchez y Puente y Claudia Torres (JSRN). Sobre tablas.</w:t>
      </w:r>
      <w:r>
        <w:rPr>
          <w:rFonts w:eastAsia="Times New Roman" w:cs="Times New Roman" w:ascii="Times New Roman" w:hAnsi="Times New Roman"/>
          <w:color w:val="00000A"/>
          <w:sz w:val="24"/>
          <w:szCs w:val="24"/>
          <w:highlight w:val="green"/>
        </w:rPr>
        <w:t xml:space="preserve"> D-23-2936. Acta 1176/23 del 6/7/23.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u w:val="single"/>
        </w:rPr>
        <w:t>Proyecto de ordenanza 733/23</w:t>
      </w:r>
      <w:r>
        <w:rPr>
          <w:rFonts w:eastAsia="Times New Roman" w:cs="Times New Roman" w:ascii="Times New Roman" w:hAnsi="Times New Roman"/>
          <w:color w:val="00000A"/>
          <w:sz w:val="24"/>
          <w:szCs w:val="24"/>
        </w:rPr>
        <w:t xml:space="preserve">: "Regulación de Feria Peatonal Bariloche". Autor: Concejal Pablo Chamatrópulos. Iniciativa: Feriantes Feria Peatonal. Se gira </w:t>
      </w:r>
      <w:r>
        <w:rPr>
          <w:rFonts w:eastAsia="Times New Roman" w:cs="Times New Roman" w:ascii="Times New Roman" w:hAnsi="Times New Roman"/>
          <w:color w:val="00000A"/>
          <w:sz w:val="24"/>
          <w:szCs w:val="24"/>
          <w:highlight w:val="white"/>
        </w:rPr>
        <w:t xml:space="preserve">a Asesoría Letrada </w:t>
      </w:r>
      <w:r>
        <w:rPr>
          <w:rFonts w:eastAsia="Times New Roman" w:cs="Times New Roman" w:ascii="Times New Roman" w:hAnsi="Times New Roman"/>
          <w:color w:val="00000A"/>
          <w:sz w:val="24"/>
          <w:szCs w:val="24"/>
        </w:rPr>
        <w:t>y a las comisiones de</w:t>
      </w:r>
      <w:r>
        <w:rPr>
          <w:rFonts w:eastAsia="Times New Roman" w:cs="Times New Roman" w:ascii="Times New Roman" w:hAnsi="Times New Roman"/>
          <w:color w:val="00000A"/>
          <w:sz w:val="24"/>
          <w:szCs w:val="24"/>
          <w:highlight w:val="cyan"/>
        </w:rPr>
        <w:t xml:space="preserve"> Servicios Tránsito y Transporte y </w:t>
      </w:r>
      <w:r>
        <w:rPr>
          <w:rFonts w:eastAsia="Times New Roman" w:cs="Times New Roman" w:ascii="Times New Roman" w:hAnsi="Times New Roman"/>
          <w:color w:val="00000A"/>
          <w:sz w:val="24"/>
          <w:szCs w:val="24"/>
        </w:rPr>
        <w:t xml:space="preserve">de Gobierno y Legales. </w:t>
      </w:r>
      <w:r>
        <w:rPr>
          <w:rFonts w:eastAsia="Times New Roman" w:cs="Times New Roman" w:ascii="Times New Roman" w:hAnsi="Times New Roman"/>
          <w:color w:val="FF00FF"/>
          <w:sz w:val="24"/>
          <w:szCs w:val="24"/>
        </w:rPr>
        <w:t xml:space="preserve">Tratamiento conjunto STT y GyL, acta 141/23 legis. </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u w:val="single"/>
        </w:rPr>
        <w:t>Proyecto de declaración 734/23</w:t>
      </w:r>
      <w:r>
        <w:rPr>
          <w:rFonts w:eastAsia="Times New Roman" w:cs="Times New Roman" w:ascii="Times New Roman" w:hAnsi="Times New Roman"/>
          <w:color w:val="00000A"/>
          <w:sz w:val="24"/>
          <w:szCs w:val="24"/>
        </w:rPr>
        <w:t>: "Se declara de interés municipal la peña folclórica El Jarro, espacio cultural y social". Autor: Concejal Gerardo del Río (PUL). Sobre tablas.</w:t>
      </w:r>
      <w:r>
        <w:rPr>
          <w:rFonts w:eastAsia="Times New Roman" w:cs="Times New Roman" w:ascii="Times New Roman" w:hAnsi="Times New Roman"/>
          <w:color w:val="00000A"/>
          <w:sz w:val="24"/>
          <w:szCs w:val="24"/>
          <w:highlight w:val="green"/>
        </w:rPr>
        <w:t xml:space="preserve"> D-23-2937. Acta 1176/23 del 6/7/23.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u w:val="single"/>
        </w:rPr>
        <w:t>Proyecto de declaración 735/23</w:t>
      </w:r>
      <w:r>
        <w:rPr>
          <w:rFonts w:eastAsia="Times New Roman" w:cs="Times New Roman" w:ascii="Times New Roman" w:hAnsi="Times New Roman"/>
          <w:color w:val="00000A"/>
          <w:sz w:val="24"/>
          <w:szCs w:val="24"/>
        </w:rPr>
        <w:t>: "Declaración de interés municipal y comunitario Capacitaciones en Educación de Soyem Bariloche". Autores: Concejales Roxana Ferreyra (Unidad Ciudadana) y Marcelo Casas (FdT). Iniciativa: Soyem Bariloche. Sobre tablas.</w:t>
      </w:r>
      <w:r>
        <w:rPr>
          <w:rFonts w:eastAsia="Times New Roman" w:cs="Times New Roman" w:ascii="Times New Roman" w:hAnsi="Times New Roman"/>
          <w:color w:val="00000A"/>
          <w:sz w:val="24"/>
          <w:szCs w:val="24"/>
          <w:highlight w:val="green"/>
        </w:rPr>
        <w:t xml:space="preserve"> D-23-2938. Acta 1176/23 del 6/7/23.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736/23</w:t>
      </w:r>
      <w:r>
        <w:rPr>
          <w:rFonts w:eastAsia="Times New Roman" w:cs="Times New Roman" w:ascii="Times New Roman" w:hAnsi="Times New Roman"/>
          <w:color w:val="00000A"/>
          <w:sz w:val="24"/>
          <w:szCs w:val="24"/>
          <w:highlight w:val="white"/>
        </w:rPr>
        <w:t xml:space="preserve">: "Se declara de interés municipal a la IV JABEC". Autora: Concejala Julieta Wallace (FdT). Sobre tablas. </w:t>
      </w:r>
      <w:r>
        <w:rPr>
          <w:rFonts w:eastAsia="Times New Roman" w:cs="Times New Roman" w:ascii="Times New Roman" w:hAnsi="Times New Roman"/>
          <w:color w:val="00000A"/>
          <w:sz w:val="24"/>
          <w:szCs w:val="24"/>
          <w:highlight w:val="green"/>
        </w:rPr>
        <w:t>D-23-2939. Acta 1177/23 del 17/08/23.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737/23</w:t>
      </w:r>
      <w:r>
        <w:rPr>
          <w:rFonts w:eastAsia="Times New Roman" w:cs="Times New Roman" w:ascii="Times New Roman" w:hAnsi="Times New Roman"/>
          <w:color w:val="00000A"/>
          <w:sz w:val="24"/>
          <w:szCs w:val="24"/>
          <w:highlight w:val="white"/>
        </w:rPr>
        <w:t xml:space="preserve">: "Se crea el programa Ciudad Saludable. Capacitación. Modifica ordenanza 2375-CM-12". Autores: Concejales Claudia Torres, Carlos Sánchez y Puente, Gerardo Ávila, Natalia Almonacid y Norma Taboada (JSRN). Colaboradora: Paula Bruna, Protección Civil. Se gira a Asesoría Letrada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green"/>
        </w:rPr>
        <w:t>O-23-3428 Acta 1181/23 24/11/23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738/23</w:t>
      </w:r>
      <w:r>
        <w:rPr>
          <w:rFonts w:eastAsia="Times New Roman" w:cs="Times New Roman" w:ascii="Times New Roman" w:hAnsi="Times New Roman"/>
          <w:color w:val="00000A"/>
          <w:sz w:val="24"/>
          <w:szCs w:val="24"/>
          <w:highlight w:val="white"/>
        </w:rPr>
        <w:t>: "Programa de Promoción de la Vivienda de Alquiler Permanente". Autores: Concejales Julieta Wallace y Marcelo Casas (FdT). Iniciativa: Fundación Ambiente, Desarrollo y Hábitat Sustentables. Se gira a Asesoría Letrada y a las comisiones de</w:t>
      </w:r>
      <w:r>
        <w:rPr>
          <w:rFonts w:eastAsia="Times New Roman" w:cs="Times New Roman" w:ascii="Times New Roman" w:hAnsi="Times New Roman"/>
          <w:color w:val="00000A"/>
          <w:sz w:val="24"/>
          <w:szCs w:val="24"/>
          <w:highlight w:val="cyan"/>
        </w:rPr>
        <w:t xml:space="preserve"> Economía, Hacienda, Finanzas y Desarrollo Económico </w:t>
      </w:r>
      <w:r>
        <w:rPr>
          <w:rFonts w:eastAsia="Times New Roman" w:cs="Times New Roman" w:ascii="Times New Roman" w:hAnsi="Times New Roman"/>
          <w:color w:val="00000A"/>
          <w:sz w:val="24"/>
          <w:szCs w:val="24"/>
          <w:highlight w:val="white"/>
        </w:rPr>
        <w:t xml:space="preserve">y de Gobierno y Legales. </w:t>
      </w:r>
      <w:r>
        <w:rPr>
          <w:rFonts w:eastAsia="Times New Roman" w:cs="Times New Roman" w:ascii="Times New Roman" w:hAnsi="Times New Roman"/>
          <w:color w:val="FF00FF"/>
          <w:sz w:val="24"/>
          <w:szCs w:val="24"/>
          <w:highlight w:val="white"/>
        </w:rPr>
        <w:t>Con preferencia 1ª Sesión. Tratamiento conjunto Eco y GyL acta 144/23 legis. Con preferencia 1º Sesión Acta 1178/23 del 28/09/23. Continúa preferencia de tratamiento Acta 1179/23 del 26/10/23.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739/23</w:t>
      </w:r>
      <w:r>
        <w:rPr>
          <w:rFonts w:eastAsia="Times New Roman" w:cs="Times New Roman" w:ascii="Times New Roman" w:hAnsi="Times New Roman"/>
          <w:color w:val="00000A"/>
          <w:sz w:val="24"/>
          <w:szCs w:val="24"/>
          <w:highlight w:val="white"/>
        </w:rPr>
        <w:t xml:space="preserve">: "Se declara de interés municipal la 6° muestra de carreras de educación superior pública". Autor: Concejal Ariel Cárdenas (BxC). Sobre tablas. </w:t>
      </w:r>
      <w:r>
        <w:rPr>
          <w:rFonts w:eastAsia="Times New Roman" w:cs="Times New Roman" w:ascii="Times New Roman" w:hAnsi="Times New Roman"/>
          <w:color w:val="00000A"/>
          <w:sz w:val="24"/>
          <w:szCs w:val="24"/>
          <w:highlight w:val="green"/>
        </w:rPr>
        <w:t>D-23-2940. Acta 1177/23 del 17/08/23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740/23</w:t>
      </w:r>
      <w:r>
        <w:rPr>
          <w:rFonts w:eastAsia="Times New Roman" w:cs="Times New Roman" w:ascii="Times New Roman" w:hAnsi="Times New Roman"/>
          <w:color w:val="00000A"/>
          <w:sz w:val="24"/>
          <w:szCs w:val="24"/>
          <w:highlight w:val="white"/>
        </w:rPr>
        <w:t xml:space="preserve">: "Garantiza gratuidad suministro agua. Modifica Ordenanza Tarifaria 2375-CM-12". Autora: Concejal Roxana Ferreyra (Unidad Ciudadana). Iniciativa: Vecinos del barrio Laguna El Trébol. Se gira a Asesoría Letrada y a las comisiones de </w:t>
      </w:r>
      <w:r>
        <w:rPr>
          <w:rFonts w:eastAsia="Times New Roman" w:cs="Times New Roman" w:ascii="Times New Roman" w:hAnsi="Times New Roman"/>
          <w:color w:val="00000A"/>
          <w:sz w:val="24"/>
          <w:szCs w:val="24"/>
        </w:rPr>
        <w:t>Economía, Hacienda, Finanzas y Desarrollo Económico y de</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cyan"/>
        </w:rPr>
        <w:t>Gobierno y Legales.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741/23</w:t>
      </w:r>
      <w:r>
        <w:rPr>
          <w:rFonts w:eastAsia="Times New Roman" w:cs="Times New Roman" w:ascii="Times New Roman" w:hAnsi="Times New Roman"/>
          <w:color w:val="00000A"/>
          <w:sz w:val="24"/>
          <w:szCs w:val="24"/>
          <w:highlight w:val="white"/>
        </w:rPr>
        <w:t xml:space="preserve">: "Se modifica el anexo I ordenanza 3360-CM-23. Amplía Presupuesto año 2023". Autor: Intendente Municipal, Gustavo Genusso. Colaboradores: Jefa de Gabinete, Marcela González Abdala; Vicejefa de Gabinete, Gabriela Rosemberg y Secretario de Hacienda, Diego Quintana. Sobre tablas. </w:t>
      </w:r>
      <w:r>
        <w:rPr>
          <w:rFonts w:eastAsia="Times New Roman" w:cs="Times New Roman" w:ascii="Times New Roman" w:hAnsi="Times New Roman"/>
          <w:color w:val="FF00FF"/>
          <w:sz w:val="24"/>
          <w:szCs w:val="24"/>
          <w:highlight w:val="white"/>
        </w:rPr>
        <w:t xml:space="preserve">Subsumidos 741, 742, 747 y 748/23. </w:t>
      </w:r>
      <w:r>
        <w:rPr>
          <w:rFonts w:eastAsia="Times New Roman" w:cs="Times New Roman" w:ascii="Times New Roman" w:hAnsi="Times New Roman"/>
          <w:sz w:val="24"/>
          <w:szCs w:val="24"/>
          <w:highlight w:val="green"/>
        </w:rPr>
        <w:t>O-23-3409. Acta 1177/23 del 17/08/23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742/23</w:t>
      </w:r>
      <w:r>
        <w:rPr>
          <w:rFonts w:eastAsia="Times New Roman" w:cs="Times New Roman" w:ascii="Times New Roman" w:hAnsi="Times New Roman"/>
          <w:color w:val="00000A"/>
          <w:sz w:val="24"/>
          <w:szCs w:val="24"/>
          <w:highlight w:val="white"/>
        </w:rPr>
        <w:t>: "Amplía Presupuesto 2023. Ingreso subsidios TUP enero, febrero, marzo y abril". Autor: Intendente Municipal, Gustavo Genusso. Colaboradores: Jefa de Gabinete, Marcela González Abdala y Secretario de Hacienda, Diego Quintana. Sobre tablas.</w:t>
      </w:r>
      <w:r>
        <w:rPr>
          <w:rFonts w:eastAsia="Times New Roman" w:cs="Times New Roman" w:ascii="Times New Roman" w:hAnsi="Times New Roman"/>
          <w:color w:val="FF00FF"/>
          <w:sz w:val="24"/>
          <w:szCs w:val="24"/>
          <w:highlight w:val="white"/>
        </w:rPr>
        <w:t xml:space="preserve">Subsumidos 741, 742, 747 y 748/23. </w:t>
      </w:r>
      <w:r>
        <w:rPr>
          <w:rFonts w:eastAsia="Times New Roman" w:cs="Times New Roman" w:ascii="Times New Roman" w:hAnsi="Times New Roman"/>
          <w:sz w:val="24"/>
          <w:szCs w:val="24"/>
          <w:highlight w:val="green"/>
        </w:rPr>
        <w:t>O-23-3409. Acta 1177/23 del 17/08/23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743/23</w:t>
      </w:r>
      <w:r>
        <w:rPr>
          <w:rFonts w:eastAsia="Times New Roman" w:cs="Times New Roman" w:ascii="Times New Roman" w:hAnsi="Times New Roman"/>
          <w:color w:val="00000A"/>
          <w:sz w:val="24"/>
          <w:szCs w:val="24"/>
          <w:highlight w:val="white"/>
        </w:rPr>
        <w:t xml:space="preserve">: "Se aprueba convenio con empresa TRESB SRL. Autoriza comodato". Autor: Intendente Municipal Gustavo Gennuso. Colaboradores: Jefa de Gabinete, Marcela González Abdala; Vicejefa de Gabinete, Gabriela Rosemberg; Secretario de Ambiente y Desarrollo Urbano, Claudio Otano; Subsecretario de Planeamiento, Claudio Romero.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green"/>
        </w:rPr>
        <w:t>O-23-3429 Acta 1181/23 24/11/23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744/23</w:t>
      </w:r>
      <w:r>
        <w:rPr>
          <w:rFonts w:eastAsia="Times New Roman" w:cs="Times New Roman" w:ascii="Times New Roman" w:hAnsi="Times New Roman"/>
          <w:color w:val="00000A"/>
          <w:sz w:val="24"/>
          <w:szCs w:val="24"/>
          <w:highlight w:val="white"/>
        </w:rPr>
        <w:t xml:space="preserve">: "Se presta acuerdo llamado a licitación contratación de medios </w:t>
      </w:r>
      <w:r>
        <w:rPr>
          <w:rFonts w:eastAsia="Times New Roman" w:cs="Times New Roman" w:ascii="Times New Roman" w:hAnsi="Times New Roman"/>
          <w:i/>
          <w:color w:val="00000A"/>
          <w:sz w:val="24"/>
          <w:szCs w:val="24"/>
          <w:highlight w:val="white"/>
        </w:rPr>
        <w:t>online</w:t>
      </w:r>
      <w:r>
        <w:rPr>
          <w:rFonts w:eastAsia="Times New Roman" w:cs="Times New Roman" w:ascii="Times New Roman" w:hAnsi="Times New Roman"/>
          <w:color w:val="00000A"/>
          <w:sz w:val="24"/>
          <w:szCs w:val="24"/>
          <w:highlight w:val="white"/>
        </w:rPr>
        <w:t xml:space="preserve"> Campaña Verano 2024". Autor: Intendente Municipal Gustavo Gennuso. Colaboradoras: Jefa de Gabinete, Marcela González Abdala y Vicejefa de Gabinete, Gabriela Rosemberg. Iniciativa: Directorio Emprotur. Se gira a Asesoría Letrada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sz w:val="24"/>
          <w:szCs w:val="24"/>
          <w:highlight w:val="green"/>
        </w:rPr>
        <w:t>O-23-3417 Acta 1178/23 del 28/09/23.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745/23:</w:t>
      </w:r>
      <w:r>
        <w:rPr>
          <w:rFonts w:eastAsia="Times New Roman" w:cs="Times New Roman" w:ascii="Times New Roman" w:hAnsi="Times New Roman"/>
          <w:color w:val="00000A"/>
          <w:sz w:val="24"/>
          <w:szCs w:val="24"/>
          <w:highlight w:val="white"/>
        </w:rPr>
        <w:t xml:space="preserve"> "Se presta acuerdo llamado a licitación contratación de medios offline Campaña de Verano 2024. Autor: Intendente Municipal Gustavo Gennuso. Colaboradoras: Jefa de Gabinete, Marcela González Abdala y Vicejefa de Gabinete, Gabriela Rosemberg. Iniciativa: Directorio Emprotur. Se gira a Asesoría Letrada y a la comisión de </w:t>
      </w:r>
      <w:r>
        <w:rPr>
          <w:rFonts w:eastAsia="Times New Roman" w:cs="Times New Roman" w:ascii="Times New Roman" w:hAnsi="Times New Roman"/>
          <w:color w:val="00000A"/>
          <w:sz w:val="24"/>
          <w:szCs w:val="24"/>
          <w:highlight w:val="cyan"/>
        </w:rPr>
        <w:t>Gobierno y Legales</w:t>
      </w:r>
      <w:r>
        <w:rPr>
          <w:rFonts w:eastAsia="Times New Roman" w:cs="Times New Roman" w:ascii="Times New Roman" w:hAnsi="Times New Roman"/>
          <w:color w:val="00000A"/>
          <w:sz w:val="24"/>
          <w:szCs w:val="24"/>
          <w:highlight w:val="white"/>
        </w:rPr>
        <w:t>.</w:t>
      </w:r>
      <w:r>
        <w:rPr>
          <w:rFonts w:eastAsia="Times New Roman" w:cs="Times New Roman" w:ascii="Times New Roman" w:hAnsi="Times New Roman"/>
          <w:sz w:val="24"/>
          <w:szCs w:val="24"/>
          <w:highlight w:val="green"/>
        </w:rPr>
        <w:t>O-23-3418 Acta 1178/23 del 28/09/23.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746/23</w:t>
      </w:r>
      <w:r>
        <w:rPr>
          <w:rFonts w:eastAsia="Times New Roman" w:cs="Times New Roman" w:ascii="Times New Roman" w:hAnsi="Times New Roman"/>
          <w:color w:val="00000A"/>
          <w:sz w:val="24"/>
          <w:szCs w:val="24"/>
          <w:highlight w:val="white"/>
        </w:rPr>
        <w:t>: "Se ratifica convenio Agencia de Seguridad Vial. Permiso de uso gratuito". Autor: Intendente Municipal Gustavo Gennuso. Colaboradoras: Jefa de Gabinete, Marcela González Abdala; Vicejefa de Gabinete, Gabriela Rosemberg y Subsecretario de Tránsito y Transporte, Daniel Pincheira. Se gira a Asesoría Letrada y a las comisiones de Obras y Planeamiento y de</w:t>
      </w:r>
      <w:r>
        <w:rPr>
          <w:rFonts w:eastAsia="Times New Roman" w:cs="Times New Roman" w:ascii="Times New Roman" w:hAnsi="Times New Roman"/>
          <w:color w:val="00000A"/>
          <w:sz w:val="24"/>
          <w:szCs w:val="24"/>
          <w:highlight w:val="cyan"/>
        </w:rPr>
        <w:t xml:space="preserve"> Gobierno y Legales</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green"/>
        </w:rPr>
        <w:t>O-23-3430 Acta 1181/23 24/11/23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747/23</w:t>
      </w:r>
      <w:r>
        <w:rPr>
          <w:rFonts w:eastAsia="Times New Roman" w:cs="Times New Roman" w:ascii="Times New Roman" w:hAnsi="Times New Roman"/>
          <w:color w:val="00000A"/>
          <w:sz w:val="24"/>
          <w:szCs w:val="24"/>
          <w:highlight w:val="white"/>
        </w:rPr>
        <w:t>: "Se ratifica convenio programa acompañamiento en situación de emergencia. Amplía Presupuesto 2023". Autor: Intendente Municipal Gustavo Gennuso. Colaboradoras: Jefa de Gabinete, Marcela González Abdala; Vicejefa de Gabinete, Gabriela Rosemberg y Secretario de Desarrollo Humano Integral, Juan Pablo Ferrari. Sobre tablas.</w:t>
      </w:r>
      <w:r>
        <w:rPr>
          <w:rFonts w:eastAsia="Times New Roman" w:cs="Times New Roman" w:ascii="Times New Roman" w:hAnsi="Times New Roman"/>
          <w:color w:val="FF00FF"/>
          <w:sz w:val="24"/>
          <w:szCs w:val="24"/>
          <w:highlight w:val="white"/>
        </w:rPr>
        <w:t>Subsumidos 741, 742, 747 y 748/23.</w:t>
      </w:r>
      <w:r>
        <w:rPr>
          <w:rFonts w:eastAsia="Times New Roman" w:cs="Times New Roman" w:ascii="Times New Roman" w:hAnsi="Times New Roman"/>
          <w:sz w:val="24"/>
          <w:szCs w:val="24"/>
          <w:highlight w:val="green"/>
        </w:rPr>
        <w:t>O-23-3409. Acta 1177/23 del 17/08/23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748/23</w:t>
      </w:r>
      <w:r>
        <w:rPr>
          <w:rFonts w:eastAsia="Times New Roman" w:cs="Times New Roman" w:ascii="Times New Roman" w:hAnsi="Times New Roman"/>
          <w:color w:val="00000A"/>
          <w:sz w:val="24"/>
          <w:szCs w:val="24"/>
          <w:highlight w:val="white"/>
        </w:rPr>
        <w:t>: "Modifica ordenanza 3354-CM-22. Amplía presupuesto. Red de gas Villa Lago Gutíerrez y Reina Mora". Autora: Vicejefa de Gabinete a/c de Intendencia, Gabriela Rosemberg. Colaboradores: Jefa de Gabinete, Marcela González Abdala; Secretaría de Ambiente y Desarrollo Urbano y Dirección de Obras por Contrato. Sobre tablas.</w:t>
      </w:r>
      <w:r>
        <w:rPr>
          <w:rFonts w:eastAsia="Times New Roman" w:cs="Times New Roman" w:ascii="Times New Roman" w:hAnsi="Times New Roman"/>
          <w:color w:val="FF00FF"/>
          <w:sz w:val="24"/>
          <w:szCs w:val="24"/>
          <w:highlight w:val="white"/>
        </w:rPr>
        <w:t xml:space="preserve">Subsumidos 741, 742, 747 y 748/23. </w:t>
      </w:r>
      <w:r>
        <w:rPr>
          <w:rFonts w:eastAsia="Times New Roman" w:cs="Times New Roman" w:ascii="Times New Roman" w:hAnsi="Times New Roman"/>
          <w:sz w:val="24"/>
          <w:szCs w:val="24"/>
          <w:highlight w:val="green"/>
        </w:rPr>
        <w:t>O-23-3409. Acta 1177/23 del 17/08/23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comunicación 749/23</w:t>
      </w:r>
      <w:r>
        <w:rPr>
          <w:rFonts w:eastAsia="Times New Roman" w:cs="Times New Roman" w:ascii="Times New Roman" w:hAnsi="Times New Roman"/>
          <w:color w:val="00000A"/>
          <w:sz w:val="24"/>
          <w:szCs w:val="24"/>
          <w:highlight w:val="white"/>
        </w:rPr>
        <w:t xml:space="preserve">: "Se comunica a la Legislatura de Río Negro beneplácito por la continuidad del tratamiento del proyecto de ley 1268/2022". Autores: Concejales Claudia Torres, Natalia Almonacid, Gerardo Ávila, Norma Taboada y Carlos Sánchez y Puente (JSRN). Iniciativa: Fibromialgia Bariloche. Sobre tablas. </w:t>
      </w:r>
      <w:r>
        <w:rPr>
          <w:rFonts w:eastAsia="Times New Roman" w:cs="Times New Roman" w:ascii="Times New Roman" w:hAnsi="Times New Roman"/>
          <w:color w:val="00000A"/>
          <w:sz w:val="24"/>
          <w:szCs w:val="24"/>
          <w:highlight w:val="green"/>
        </w:rPr>
        <w:t>C-23-1105. Acta 1177/23 del 17/08/23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750/23</w:t>
      </w:r>
      <w:r>
        <w:rPr>
          <w:rFonts w:eastAsia="Times New Roman" w:cs="Times New Roman" w:ascii="Times New Roman" w:hAnsi="Times New Roman"/>
          <w:color w:val="00000A"/>
          <w:sz w:val="24"/>
          <w:szCs w:val="24"/>
          <w:highlight w:val="white"/>
        </w:rPr>
        <w:t xml:space="preserve">: "Se convoca referéndum popular Reformas Centro Cívico Bariloche. Dictamen Comisión Nacional Monumentos". Autor: Concejal Ariel Cárdenas (BxC).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las comisiones de </w:t>
      </w:r>
      <w:r>
        <w:rPr>
          <w:rFonts w:eastAsia="Times New Roman" w:cs="Times New Roman" w:ascii="Times New Roman" w:hAnsi="Times New Roman"/>
          <w:color w:val="00000A"/>
          <w:sz w:val="24"/>
          <w:szCs w:val="24"/>
          <w:highlight w:val="cyan"/>
        </w:rPr>
        <w:t>Economía, Hacienda, Finanzas y Desarrollo Económico</w:t>
      </w:r>
      <w:r>
        <w:rPr>
          <w:rFonts w:eastAsia="Times New Roman" w:cs="Times New Roman" w:ascii="Times New Roman" w:hAnsi="Times New Roman"/>
          <w:color w:val="00000A"/>
          <w:sz w:val="24"/>
          <w:szCs w:val="24"/>
          <w:highlight w:val="white"/>
        </w:rPr>
        <w:t xml:space="preserve"> y de Gobierno y Legales. </w:t>
      </w:r>
      <w:r>
        <w:rPr>
          <w:rFonts w:eastAsia="Times New Roman" w:cs="Times New Roman" w:ascii="Times New Roman" w:hAnsi="Times New Roman"/>
          <w:color w:val="FF00FF"/>
          <w:sz w:val="24"/>
          <w:szCs w:val="24"/>
          <w:highlight w:val="white"/>
        </w:rPr>
        <w:t>Con preferencia 1ª Sesión</w:t>
      </w:r>
      <w:r>
        <w:rPr>
          <w:rFonts w:eastAsia="Times New Roman" w:cs="Times New Roman" w:ascii="Times New Roman" w:hAnsi="Times New Roman"/>
          <w:color w:val="FF00FF"/>
          <w:sz w:val="24"/>
          <w:szCs w:val="24"/>
        </w:rPr>
        <w:t>. Acta 1177/23 del 17/08/23.</w:t>
      </w: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FF00FF"/>
          <w:sz w:val="24"/>
          <w:szCs w:val="24"/>
          <w:highlight w:val="white"/>
        </w:rPr>
        <w:t xml:space="preserve">Tratamiento conjunto Eco y GyL acta 144/23 legis. Acta 1178/23 del 28/09/23 se retira la preferencia. </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751/23</w:t>
      </w:r>
      <w:r>
        <w:rPr>
          <w:rFonts w:eastAsia="Times New Roman" w:cs="Times New Roman" w:ascii="Times New Roman" w:hAnsi="Times New Roman"/>
          <w:color w:val="00000A"/>
          <w:sz w:val="24"/>
          <w:szCs w:val="24"/>
          <w:highlight w:val="white"/>
        </w:rPr>
        <w:t xml:space="preserve">: "Se declara de interés municipal labor Brigada Canina Bomberos Voluntarios Bariloche". Autor: Concejal Ariel Cárdenas (BxC). Sobre tablas. </w:t>
      </w:r>
      <w:r>
        <w:rPr>
          <w:rFonts w:eastAsia="Times New Roman" w:cs="Times New Roman" w:ascii="Times New Roman" w:hAnsi="Times New Roman"/>
          <w:color w:val="00000A"/>
          <w:sz w:val="24"/>
          <w:szCs w:val="24"/>
          <w:highlight w:val="green"/>
        </w:rPr>
        <w:t>D-23-2942. Acta 1177/23 del 17/08/23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752/23</w:t>
      </w:r>
      <w:r>
        <w:rPr>
          <w:rFonts w:eastAsia="Times New Roman" w:cs="Times New Roman" w:ascii="Times New Roman" w:hAnsi="Times New Roman"/>
          <w:color w:val="00000A"/>
          <w:sz w:val="24"/>
          <w:szCs w:val="24"/>
          <w:highlight w:val="white"/>
        </w:rPr>
        <w:t>: "Se declara de interés municipal XV Edición Programa Uniendo Metas-Jóvenes para el futuro. Asociación Conciencia". Autor: Concejal Ariel Cárdenas (BxC). Iniciativa: Jóvenes voluntarios, Asociación Conciencia Bariloche. Sobre tablas.</w:t>
      </w:r>
      <w:r>
        <w:rPr>
          <w:rFonts w:eastAsia="Times New Roman" w:cs="Times New Roman" w:ascii="Times New Roman" w:hAnsi="Times New Roman"/>
          <w:color w:val="00000A"/>
          <w:sz w:val="24"/>
          <w:szCs w:val="24"/>
          <w:highlight w:val="green"/>
        </w:rPr>
        <w:t>D-23-2941. Acta 1177/23 del 17/08/23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comunicación 753/23</w:t>
      </w:r>
      <w:r>
        <w:rPr>
          <w:rFonts w:eastAsia="Times New Roman" w:cs="Times New Roman" w:ascii="Times New Roman" w:hAnsi="Times New Roman"/>
          <w:color w:val="00000A"/>
          <w:sz w:val="24"/>
          <w:szCs w:val="24"/>
          <w:highlight w:val="white"/>
        </w:rPr>
        <w:t xml:space="preserve">: "Comunica al Concejo Deliberante Dina Huapi beneplácito sanción ordenanza Una noche sin alcohol". Autores: Concejales Norma Taboada, Gerardo Ávila, Natalia Almonacid, Claudia Torres y Carlos Sánchez y Puente. Iniciativa: Mesa 6 de Septiembre. Sobre tablas. </w:t>
      </w:r>
      <w:r>
        <w:rPr>
          <w:rFonts w:eastAsia="Times New Roman" w:cs="Times New Roman" w:ascii="Times New Roman" w:hAnsi="Times New Roman"/>
          <w:color w:val="00000A"/>
          <w:sz w:val="24"/>
          <w:szCs w:val="24"/>
          <w:highlight w:val="green"/>
        </w:rPr>
        <w:t>C-23-1106. Acta 1177/23 del 17/08/23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754/23</w:t>
      </w:r>
      <w:r>
        <w:rPr>
          <w:rFonts w:eastAsia="Times New Roman" w:cs="Times New Roman" w:ascii="Times New Roman" w:hAnsi="Times New Roman"/>
          <w:color w:val="00000A"/>
          <w:sz w:val="24"/>
          <w:szCs w:val="24"/>
          <w:highlight w:val="white"/>
        </w:rPr>
        <w:t>: "Monumento a la Biblia". Autor: Concejal Pablo Chamatrópulos (Podemos Bariloche). Iniciativa: Asociación Civil Pastores Evangélicos Bariloche. Se gi</w:t>
      </w:r>
      <w:r>
        <w:rPr>
          <w:rFonts w:eastAsia="Times New Roman" w:cs="Times New Roman" w:ascii="Times New Roman" w:hAnsi="Times New Roman"/>
          <w:color w:val="00000A"/>
          <w:sz w:val="24"/>
          <w:szCs w:val="24"/>
        </w:rPr>
        <w:t>ra a Asesoría Letrada y a</w:t>
      </w:r>
      <w:r>
        <w:rPr>
          <w:rFonts w:eastAsia="Times New Roman" w:cs="Times New Roman" w:ascii="Times New Roman" w:hAnsi="Times New Roman"/>
          <w:color w:val="00000A"/>
          <w:sz w:val="24"/>
          <w:szCs w:val="24"/>
          <w:highlight w:val="white"/>
        </w:rPr>
        <w:t xml:space="preserve"> la comisión de </w:t>
      </w:r>
      <w:r>
        <w:rPr>
          <w:rFonts w:eastAsia="Times New Roman" w:cs="Times New Roman" w:ascii="Times New Roman" w:hAnsi="Times New Roman"/>
          <w:color w:val="00000A"/>
          <w:sz w:val="24"/>
          <w:szCs w:val="24"/>
          <w:highlight w:val="cyan"/>
        </w:rPr>
        <w:t>Gobierno y Legales.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755/23</w:t>
      </w:r>
      <w:r>
        <w:rPr>
          <w:rFonts w:eastAsia="Times New Roman" w:cs="Times New Roman" w:ascii="Times New Roman" w:hAnsi="Times New Roman"/>
          <w:color w:val="00000A"/>
          <w:sz w:val="24"/>
          <w:szCs w:val="24"/>
          <w:highlight w:val="white"/>
        </w:rPr>
        <w:t xml:space="preserve">: "Declara de interés municipal y cultural el </w:t>
      </w:r>
      <w:r>
        <w:rPr>
          <w:rFonts w:eastAsia="Times New Roman" w:cs="Times New Roman" w:ascii="Times New Roman" w:hAnsi="Times New Roman"/>
          <w:i/>
          <w:color w:val="00000A"/>
          <w:sz w:val="24"/>
          <w:szCs w:val="24"/>
          <w:highlight w:val="white"/>
        </w:rPr>
        <w:t>8º Encuentro Cultural de Payadores</w:t>
      </w:r>
      <w:r>
        <w:rPr>
          <w:rFonts w:eastAsia="Times New Roman" w:cs="Times New Roman" w:ascii="Times New Roman" w:hAnsi="Times New Roman"/>
          <w:color w:val="00000A"/>
          <w:sz w:val="24"/>
          <w:szCs w:val="24"/>
          <w:highlight w:val="white"/>
        </w:rPr>
        <w:t xml:space="preserve">". Autores: Concejales Norma Taboada, Gerardo Ávila, Natalia Almonacid, Carlos Sánchez y Puente y Claudia Torre (JSRN). Se solicita su retiro por haberse emitido la resolución 190-PCM-23. </w:t>
      </w:r>
      <w:r>
        <w:rPr>
          <w:rFonts w:eastAsia="Times New Roman" w:cs="Times New Roman" w:ascii="Times New Roman" w:hAnsi="Times New Roman"/>
          <w:color w:val="FF0000"/>
          <w:sz w:val="24"/>
          <w:szCs w:val="24"/>
          <w:highlight w:val="white"/>
        </w:rPr>
        <w:t>Retirado Acta 1178/23 del 28/9/23.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756/23</w:t>
      </w:r>
      <w:r>
        <w:rPr>
          <w:rFonts w:eastAsia="Times New Roman" w:cs="Times New Roman" w:ascii="Times New Roman" w:hAnsi="Times New Roman"/>
          <w:color w:val="00000A"/>
          <w:sz w:val="24"/>
          <w:szCs w:val="24"/>
          <w:highlight w:val="white"/>
        </w:rPr>
        <w:t xml:space="preserve">: "Declarar de interés municipal y cultural 2º Encuentro de Orquestas 2023". Autores: Concejales Norma Taboada, Gerardo Ávila, Natalia Almonacid, Carlos Sánchez y Puente y Claudia Torre (JSRN). Se solicita su retiro por haberse emitido la resolución 191-PCM-23. </w:t>
      </w:r>
      <w:r>
        <w:rPr>
          <w:rFonts w:eastAsia="Times New Roman" w:cs="Times New Roman" w:ascii="Times New Roman" w:hAnsi="Times New Roman"/>
          <w:color w:val="FF0000"/>
          <w:sz w:val="24"/>
          <w:szCs w:val="24"/>
          <w:highlight w:val="white"/>
        </w:rPr>
        <w:t>Retirado Acta 1178/23 del 28/9/23.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comunicación 757/23</w:t>
      </w:r>
      <w:r>
        <w:rPr>
          <w:rFonts w:eastAsia="Times New Roman" w:cs="Times New Roman" w:ascii="Times New Roman" w:hAnsi="Times New Roman"/>
          <w:color w:val="00000A"/>
          <w:sz w:val="24"/>
          <w:szCs w:val="24"/>
          <w:highlight w:val="white"/>
        </w:rPr>
        <w:t xml:space="preserve">: "Se comunica a Legislatura de Río Negro beneplácito por tratamiento proyecto de ley 530/23". Autora: concejal Roxana Ferreyra (Unidad Ciudadana). Sobre tablas. </w:t>
      </w:r>
      <w:r>
        <w:rPr>
          <w:rFonts w:eastAsia="Times New Roman" w:cs="Times New Roman" w:ascii="Times New Roman" w:hAnsi="Times New Roman"/>
          <w:color w:val="00000A"/>
          <w:sz w:val="24"/>
          <w:szCs w:val="24"/>
          <w:highlight w:val="green"/>
        </w:rPr>
        <w:t>C-23-1107 Acta 1178/23 del 28/10/23.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758/23</w:t>
      </w:r>
      <w:r>
        <w:rPr>
          <w:rFonts w:eastAsia="Times New Roman" w:cs="Times New Roman" w:ascii="Times New Roman" w:hAnsi="Times New Roman"/>
          <w:color w:val="00000A"/>
          <w:sz w:val="24"/>
          <w:szCs w:val="24"/>
          <w:highlight w:val="white"/>
        </w:rPr>
        <w:t>: "Desafecta dominio público municipal. Autoriza comodato parcela 19-3-A-252-1 Asociación Civil Club Deportes Patagónicos". Autores: Concejales Natalia Almonacid, Carlos Sánchez y Puente, Claudia Torres, Gerardo Ávila y Norma Taboada (JSRN). Iniciativa: Asociación Civil Club Deportes Patagónicos. Se gir</w:t>
      </w:r>
      <w:r>
        <w:rPr>
          <w:rFonts w:eastAsia="Times New Roman" w:cs="Times New Roman" w:ascii="Times New Roman" w:hAnsi="Times New Roman"/>
          <w:color w:val="00000A"/>
          <w:sz w:val="24"/>
          <w:szCs w:val="24"/>
        </w:rPr>
        <w:t>a a Asesoría Letrada y a las comisiones de</w:t>
      </w:r>
      <w:r>
        <w:rPr>
          <w:rFonts w:eastAsia="Times New Roman" w:cs="Times New Roman" w:ascii="Times New Roman" w:hAnsi="Times New Roman"/>
          <w:color w:val="00000A"/>
          <w:sz w:val="24"/>
          <w:szCs w:val="24"/>
          <w:highlight w:val="cyan"/>
        </w:rPr>
        <w:t xml:space="preserve"> Obras y Planeamiento</w:t>
      </w:r>
      <w:r>
        <w:rPr>
          <w:rFonts w:eastAsia="Times New Roman" w:cs="Times New Roman" w:ascii="Times New Roman" w:hAnsi="Times New Roman"/>
          <w:color w:val="00000A"/>
          <w:sz w:val="24"/>
          <w:szCs w:val="24"/>
        </w:rPr>
        <w:t xml:space="preserve"> y de Gobierno y Legales. </w:t>
      </w:r>
      <w:r>
        <w:rPr>
          <w:rFonts w:eastAsia="Times New Roman" w:cs="Times New Roman" w:ascii="Times New Roman" w:hAnsi="Times New Roman"/>
          <w:color w:val="FF0000"/>
          <w:sz w:val="24"/>
          <w:szCs w:val="24"/>
        </w:rPr>
        <w:t>Retirado Acta 1179/23 del 26/10/23.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759/23</w:t>
      </w:r>
      <w:r>
        <w:rPr>
          <w:rFonts w:eastAsia="Times New Roman" w:cs="Times New Roman" w:ascii="Times New Roman" w:hAnsi="Times New Roman"/>
          <w:color w:val="00000A"/>
          <w:sz w:val="24"/>
          <w:szCs w:val="24"/>
          <w:highlight w:val="white"/>
        </w:rPr>
        <w:t>: "Se declara de interés municipal al evento P</w:t>
      </w:r>
      <w:r>
        <w:rPr>
          <w:rFonts w:eastAsia="Times New Roman" w:cs="Times New Roman" w:ascii="Times New Roman" w:hAnsi="Times New Roman"/>
          <w:i/>
          <w:color w:val="00000A"/>
          <w:sz w:val="24"/>
          <w:szCs w:val="24"/>
          <w:highlight w:val="white"/>
        </w:rPr>
        <w:t>iedra libre al arte</w:t>
      </w:r>
      <w:r>
        <w:rPr>
          <w:rFonts w:eastAsia="Times New Roman" w:cs="Times New Roman" w:ascii="Times New Roman" w:hAnsi="Times New Roman"/>
          <w:color w:val="00000A"/>
          <w:sz w:val="24"/>
          <w:szCs w:val="24"/>
          <w:highlight w:val="white"/>
        </w:rPr>
        <w:t xml:space="preserve">". Autores: Concejales Carlos Sánchez y Puente, Natalia Almonacid, Gerardo Ávila, Claudia Torres y Norma Taboada (JSRN). Sobre tablas. </w:t>
      </w:r>
      <w:r>
        <w:rPr>
          <w:rFonts w:eastAsia="Times New Roman" w:cs="Times New Roman" w:ascii="Times New Roman" w:hAnsi="Times New Roman"/>
          <w:color w:val="00000A"/>
          <w:sz w:val="24"/>
          <w:szCs w:val="24"/>
          <w:highlight w:val="green"/>
        </w:rPr>
        <w:t>D-23-2943 Acta 1178/23 del 28/09/23.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760/23</w:t>
      </w:r>
      <w:r>
        <w:rPr>
          <w:rFonts w:eastAsia="Times New Roman" w:cs="Times New Roman" w:ascii="Times New Roman" w:hAnsi="Times New Roman"/>
          <w:color w:val="00000A"/>
          <w:sz w:val="24"/>
          <w:szCs w:val="24"/>
          <w:highlight w:val="white"/>
        </w:rPr>
        <w:t xml:space="preserve">: "Se declara de interés municipal a la obra de teatro </w:t>
      </w:r>
      <w:r>
        <w:rPr>
          <w:rFonts w:eastAsia="Times New Roman" w:cs="Times New Roman" w:ascii="Times New Roman" w:hAnsi="Times New Roman"/>
          <w:i/>
          <w:color w:val="00000A"/>
          <w:sz w:val="24"/>
          <w:szCs w:val="24"/>
          <w:highlight w:val="white"/>
        </w:rPr>
        <w:t>Don Hidalgo</w:t>
      </w:r>
      <w:r>
        <w:rPr>
          <w:rFonts w:eastAsia="Times New Roman" w:cs="Times New Roman" w:ascii="Times New Roman" w:hAnsi="Times New Roman"/>
          <w:color w:val="00000A"/>
          <w:sz w:val="24"/>
          <w:szCs w:val="24"/>
          <w:highlight w:val="white"/>
        </w:rPr>
        <w:t>". Autores: Concejales Carlos Sánchez y Puente, Natalia Almonacid, Claudia Torres, Norma Taboada y Gerardo Ávila (JSRN). Sobre tablas.</w:t>
      </w:r>
      <w:r>
        <w:rPr>
          <w:rFonts w:eastAsia="Times New Roman" w:cs="Times New Roman" w:ascii="Times New Roman" w:hAnsi="Times New Roman"/>
          <w:color w:val="00000A"/>
          <w:sz w:val="24"/>
          <w:szCs w:val="24"/>
          <w:highlight w:val="green"/>
        </w:rPr>
        <w:t>D-23-2944 Acta 1178/23 del 28/09/23.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761/23</w:t>
      </w:r>
      <w:r>
        <w:rPr>
          <w:rFonts w:eastAsia="Times New Roman" w:cs="Times New Roman" w:ascii="Times New Roman" w:hAnsi="Times New Roman"/>
          <w:color w:val="00000A"/>
          <w:sz w:val="24"/>
          <w:szCs w:val="24"/>
          <w:highlight w:val="white"/>
        </w:rPr>
        <w:t xml:space="preserve">: "Crea Programa y Comisión permanente de los Pueblos Originarios. Consolida. Abroga ordenanzas". Autor: Intendente Municipal, Gustavo Gennuso. Colaboradores: Jefa de Gabinete, Marcela González Abdala; Vicejefa de Gabinete, Gabriela Rosemberg; Subsecretaria de Cultura, Marisa De Aguiar y Secretaria de Políticas Sociales, Paula Barberis. Iniciativa: Coordinadora del Parlamento del Pueblo Mapuche de Río Negro; Comisión Plurinacional Furilofche; Comunidad La Lof Roberto Maliqueo; Comunidad Lof Buenuleo; Comunidad La Lof Celestino Quijada; Comunidad La Lof Triplay Antu; Comunidad Lof Nahuel Colhuan; Comunidad Lof Carriqueo; Comunidad Lof Huala Hue, Organización Centro Mapuche y Organización Pu Picheke Choique. Se gira </w:t>
      </w:r>
      <w:r>
        <w:rPr>
          <w:rFonts w:eastAsia="Times New Roman" w:cs="Times New Roman" w:ascii="Times New Roman" w:hAnsi="Times New Roman"/>
          <w:color w:val="00000A"/>
          <w:sz w:val="24"/>
          <w:szCs w:val="24"/>
        </w:rPr>
        <w:t>a Asesoría Letrada y</w:t>
      </w:r>
      <w:r>
        <w:rPr>
          <w:rFonts w:eastAsia="Times New Roman" w:cs="Times New Roman" w:ascii="Times New Roman" w:hAnsi="Times New Roman"/>
          <w:color w:val="00000A"/>
          <w:sz w:val="24"/>
          <w:szCs w:val="24"/>
          <w:highlight w:val="white"/>
        </w:rPr>
        <w:t xml:space="preserve"> a las comisiones de </w:t>
      </w:r>
      <w:r>
        <w:rPr>
          <w:rFonts w:eastAsia="Times New Roman" w:cs="Times New Roman" w:ascii="Times New Roman" w:hAnsi="Times New Roman"/>
          <w:color w:val="00000A"/>
          <w:sz w:val="24"/>
          <w:szCs w:val="24"/>
        </w:rPr>
        <w:t xml:space="preserve">Desarrollo Humano, Deportes y Cultura; </w:t>
      </w:r>
      <w:r>
        <w:rPr>
          <w:rFonts w:eastAsia="Times New Roman" w:cs="Times New Roman" w:ascii="Times New Roman" w:hAnsi="Times New Roman"/>
          <w:color w:val="00000A"/>
          <w:sz w:val="24"/>
          <w:szCs w:val="24"/>
          <w:highlight w:val="cyan"/>
        </w:rPr>
        <w:t>Economía, Hacienda, Finanzas y Desarrollo Económico</w:t>
      </w:r>
      <w:r>
        <w:rPr>
          <w:rFonts w:eastAsia="Times New Roman" w:cs="Times New Roman" w:ascii="Times New Roman" w:hAnsi="Times New Roman"/>
          <w:color w:val="00000A"/>
          <w:sz w:val="24"/>
          <w:szCs w:val="24"/>
          <w:highlight w:val="white"/>
        </w:rPr>
        <w:t xml:space="preserve"> y de Gobierno y Legales.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762/23</w:t>
      </w:r>
      <w:r>
        <w:rPr>
          <w:rFonts w:eastAsia="Times New Roman" w:cs="Times New Roman" w:ascii="Times New Roman" w:hAnsi="Times New Roman"/>
          <w:color w:val="00000A"/>
          <w:sz w:val="24"/>
          <w:szCs w:val="24"/>
          <w:highlight w:val="white"/>
        </w:rPr>
        <w:t xml:space="preserve">: "Establece bono contribución en espacios municipales. Crea fondo específico para el desarrollo cultural". Autor: Intendente Municipal, Gustavo Gennuso. Colaboradores: Jefa de Gabinete, Marcela González Abdala; Secretario de Desarrollo Humano Integral, Juan Pablo Ferrari y Subsecretaria de Cultura, Marisa De Aguiar. Se </w:t>
      </w:r>
      <w:r>
        <w:rPr>
          <w:rFonts w:eastAsia="Times New Roman" w:cs="Times New Roman" w:ascii="Times New Roman" w:hAnsi="Times New Roman"/>
          <w:color w:val="00000A"/>
          <w:sz w:val="24"/>
          <w:szCs w:val="24"/>
        </w:rPr>
        <w:t>gira a Asesoría Letrada y a l</w:t>
      </w:r>
      <w:r>
        <w:rPr>
          <w:rFonts w:eastAsia="Times New Roman" w:cs="Times New Roman" w:ascii="Times New Roman" w:hAnsi="Times New Roman"/>
          <w:color w:val="00000A"/>
          <w:sz w:val="24"/>
          <w:szCs w:val="24"/>
          <w:highlight w:val="white"/>
        </w:rPr>
        <w:t>as comisiones de</w:t>
      </w:r>
      <w:r>
        <w:rPr>
          <w:rFonts w:eastAsia="Times New Roman" w:cs="Times New Roman" w:ascii="Times New Roman" w:hAnsi="Times New Roman"/>
          <w:color w:val="00000A"/>
          <w:sz w:val="24"/>
          <w:szCs w:val="24"/>
        </w:rPr>
        <w:t xml:space="preserve"> Desarrollo Humano, Deportes y Cultura;</w:t>
      </w:r>
      <w:r>
        <w:rPr>
          <w:rFonts w:eastAsia="Times New Roman" w:cs="Times New Roman" w:ascii="Times New Roman" w:hAnsi="Times New Roman"/>
          <w:color w:val="00000A"/>
          <w:sz w:val="24"/>
          <w:szCs w:val="24"/>
          <w:highlight w:val="white"/>
        </w:rPr>
        <w:t xml:space="preserve"> Economía, Hacienda, Finanzas y Desarrollo Económico y de </w:t>
      </w:r>
      <w:r>
        <w:rPr>
          <w:rFonts w:eastAsia="Times New Roman" w:cs="Times New Roman" w:ascii="Times New Roman" w:hAnsi="Times New Roman"/>
          <w:color w:val="00000A"/>
          <w:sz w:val="24"/>
          <w:szCs w:val="24"/>
          <w:highlight w:val="cyan"/>
        </w:rPr>
        <w:t xml:space="preserve">Gobierno y Legales. </w:t>
      </w:r>
      <w:r>
        <w:rPr>
          <w:rFonts w:eastAsia="Times New Roman" w:cs="Times New Roman" w:ascii="Times New Roman" w:hAnsi="Times New Roman"/>
          <w:color w:val="9900FF"/>
          <w:sz w:val="24"/>
          <w:szCs w:val="24"/>
          <w:highlight w:val="white"/>
        </w:rPr>
        <w:t>Tratamiento conjunto Economía y Desarrollo Humano acta 148/23.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763/23</w:t>
      </w:r>
      <w:r>
        <w:rPr>
          <w:rFonts w:eastAsia="Times New Roman" w:cs="Times New Roman" w:ascii="Times New Roman" w:hAnsi="Times New Roman"/>
          <w:color w:val="00000A"/>
          <w:sz w:val="24"/>
          <w:szCs w:val="24"/>
          <w:highlight w:val="white"/>
        </w:rPr>
        <w:t>: "Se declara de interés municipal 21K Circuito Chico". Autor: Concejal Ariel Cárdenas (BxC). Iniciativa: Comisión Organizadora 21K Circuito Chico, con el aval de Bariloche Bureau. Sobre tablas.</w:t>
      </w:r>
      <w:r>
        <w:rPr>
          <w:rFonts w:eastAsia="Times New Roman" w:cs="Times New Roman" w:ascii="Times New Roman" w:hAnsi="Times New Roman"/>
          <w:color w:val="00000A"/>
          <w:sz w:val="24"/>
          <w:szCs w:val="24"/>
          <w:highlight w:val="green"/>
        </w:rPr>
        <w:t>D-23-2945 Acta 1178/23 del 28/09/23.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764/23</w:t>
      </w:r>
      <w:r>
        <w:rPr>
          <w:rFonts w:eastAsia="Times New Roman" w:cs="Times New Roman" w:ascii="Times New Roman" w:hAnsi="Times New Roman"/>
          <w:color w:val="00000A"/>
          <w:sz w:val="24"/>
          <w:szCs w:val="24"/>
          <w:highlight w:val="white"/>
        </w:rPr>
        <w:t>: "Se declara de interés municipal 1° Campeonato Nacional de Bote Dragón Copa Colibrí". Concejal Ariel Cárdenas (BxC). Iniciativa: La Base Bariloche de Bote Dragón. Sobre tablas.</w:t>
      </w:r>
      <w:r>
        <w:rPr>
          <w:rFonts w:eastAsia="Times New Roman" w:cs="Times New Roman" w:ascii="Times New Roman" w:hAnsi="Times New Roman"/>
          <w:color w:val="00000A"/>
          <w:sz w:val="24"/>
          <w:szCs w:val="24"/>
          <w:highlight w:val="green"/>
        </w:rPr>
        <w:t>D-23-2946 Acta 1178/23 del 28/09/23.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765/23</w:t>
      </w:r>
      <w:r>
        <w:rPr>
          <w:rFonts w:eastAsia="Times New Roman" w:cs="Times New Roman" w:ascii="Times New Roman" w:hAnsi="Times New Roman"/>
          <w:color w:val="00000A"/>
          <w:sz w:val="24"/>
          <w:szCs w:val="24"/>
          <w:highlight w:val="white"/>
        </w:rPr>
        <w:t>: "Se modifica ordenanza 2694-CM-15. Se agrega el curso de agua arroyo Las Promesas". Autora: Concejala Roxana Ferreyra (Unidad Ciudadana). Iniciativa: Vecinos de laguna El Trébol. Se gi</w:t>
      </w:r>
      <w:r>
        <w:rPr>
          <w:rFonts w:eastAsia="Times New Roman" w:cs="Times New Roman" w:ascii="Times New Roman" w:hAnsi="Times New Roman"/>
          <w:color w:val="00000A"/>
          <w:sz w:val="24"/>
          <w:szCs w:val="24"/>
        </w:rPr>
        <w:t xml:space="preserve">ra a Asesoría Letrada y </w:t>
      </w:r>
      <w:r>
        <w:rPr>
          <w:rFonts w:eastAsia="Times New Roman" w:cs="Times New Roman" w:ascii="Times New Roman" w:hAnsi="Times New Roman"/>
          <w:color w:val="00000A"/>
          <w:sz w:val="24"/>
          <w:szCs w:val="24"/>
          <w:highlight w:val="white"/>
        </w:rPr>
        <w:t>a las comisiones de</w:t>
      </w:r>
      <w:r>
        <w:rPr>
          <w:rFonts w:eastAsia="Times New Roman" w:cs="Times New Roman" w:ascii="Times New Roman" w:hAnsi="Times New Roman"/>
          <w:color w:val="00000A"/>
          <w:sz w:val="24"/>
          <w:szCs w:val="24"/>
        </w:rPr>
        <w:t xml:space="preserve"> Turismo y Medio Ambiente </w:t>
      </w:r>
      <w:r>
        <w:rPr>
          <w:rFonts w:eastAsia="Times New Roman" w:cs="Times New Roman" w:ascii="Times New Roman" w:hAnsi="Times New Roman"/>
          <w:color w:val="00000A"/>
          <w:sz w:val="24"/>
          <w:szCs w:val="24"/>
          <w:highlight w:val="white"/>
        </w:rPr>
        <w:t xml:space="preserve">y de </w:t>
      </w:r>
      <w:r>
        <w:rPr>
          <w:rFonts w:eastAsia="Times New Roman" w:cs="Times New Roman" w:ascii="Times New Roman" w:hAnsi="Times New Roman"/>
          <w:color w:val="00000A"/>
          <w:sz w:val="24"/>
          <w:szCs w:val="24"/>
          <w:highlight w:val="cyan"/>
        </w:rPr>
        <w:t xml:space="preserve">Gobierno y Legales. </w:t>
      </w:r>
      <w:r>
        <w:rPr>
          <w:rFonts w:eastAsia="Times New Roman" w:cs="Times New Roman" w:ascii="Times New Roman" w:hAnsi="Times New Roman"/>
          <w:color w:val="00000A"/>
          <w:sz w:val="24"/>
          <w:szCs w:val="24"/>
          <w:highlight w:val="green"/>
        </w:rPr>
        <w:t>O-23-3431 Acta 1181/23 24/11/23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766/23</w:t>
      </w:r>
      <w:r>
        <w:rPr>
          <w:rFonts w:eastAsia="Times New Roman" w:cs="Times New Roman" w:ascii="Times New Roman" w:hAnsi="Times New Roman"/>
          <w:color w:val="00000A"/>
          <w:sz w:val="24"/>
          <w:szCs w:val="24"/>
          <w:highlight w:val="white"/>
        </w:rPr>
        <w:t xml:space="preserve">: "Se aprueba Presupuesto año 2024". Autor: Intendente Municipal, Gustavo Gennuso. Colaboradores: Jefa de Gabinete, Marcela González Abdala; Vicejefa de Gabinete, Gabriela Rosemberg y Secretario de Hacienda, Diego Quintana. </w:t>
      </w:r>
      <w:r>
        <w:rPr>
          <w:rFonts w:eastAsia="Times New Roman" w:cs="Times New Roman" w:ascii="Times New Roman" w:hAnsi="Times New Roman"/>
          <w:color w:val="FF00FF"/>
          <w:sz w:val="24"/>
          <w:szCs w:val="24"/>
          <w:highlight w:val="white"/>
        </w:rPr>
        <w:t xml:space="preserve">Preferencia en dictamen (Legisl 1/11/23) </w:t>
      </w:r>
      <w:r>
        <w:rPr>
          <w:rFonts w:eastAsia="Times New Roman" w:cs="Times New Roman" w:ascii="Times New Roman" w:hAnsi="Times New Roman"/>
          <w:color w:val="00000A"/>
          <w:sz w:val="24"/>
          <w:szCs w:val="24"/>
          <w:highlight w:val="white"/>
        </w:rPr>
        <w:t xml:space="preserve">Se gira a </w:t>
      </w:r>
      <w:r>
        <w:rPr>
          <w:rFonts w:eastAsia="Times New Roman" w:cs="Times New Roman" w:ascii="Times New Roman" w:hAnsi="Times New Roman"/>
          <w:color w:val="00000A"/>
          <w:sz w:val="24"/>
          <w:szCs w:val="24"/>
          <w:highlight w:val="cyan"/>
        </w:rPr>
        <w:t>Asesoría Letrada</w:t>
      </w:r>
      <w:r>
        <w:rPr>
          <w:rFonts w:eastAsia="Times New Roman" w:cs="Times New Roman" w:ascii="Times New Roman" w:hAnsi="Times New Roman"/>
          <w:color w:val="00000A"/>
          <w:sz w:val="24"/>
          <w:szCs w:val="24"/>
          <w:highlight w:val="white"/>
        </w:rPr>
        <w:t xml:space="preserve"> y a las comisiones de Economía, Hacienda, Finanzas y Desarrollo Económico y de Gobierno y Legales.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767/23</w:t>
      </w:r>
      <w:r>
        <w:rPr>
          <w:rFonts w:eastAsia="Times New Roman" w:cs="Times New Roman" w:ascii="Times New Roman" w:hAnsi="Times New Roman"/>
          <w:color w:val="00000A"/>
          <w:sz w:val="24"/>
          <w:szCs w:val="24"/>
          <w:highlight w:val="white"/>
        </w:rPr>
        <w:t xml:space="preserve">: "Se ratifica acta acuerdo concesión TUP. Modifica ordenanza 2798-CM-16". Autor: Intendente Municipal, Gustavo Gennuso. Colaboradores: Jefa de Gabinete, Marcela González Abdala y Subsecretario de Tránsito y Transporte, Daniel Pincheira. Se gira a </w:t>
      </w:r>
      <w:r>
        <w:rPr>
          <w:rFonts w:eastAsia="Times New Roman" w:cs="Times New Roman" w:ascii="Times New Roman" w:hAnsi="Times New Roman"/>
          <w:color w:val="00000A"/>
          <w:sz w:val="24"/>
          <w:szCs w:val="24"/>
        </w:rPr>
        <w:t xml:space="preserve">Asesoría Letrada </w:t>
      </w:r>
      <w:r>
        <w:rPr>
          <w:rFonts w:eastAsia="Times New Roman" w:cs="Times New Roman" w:ascii="Times New Roman" w:hAnsi="Times New Roman"/>
          <w:color w:val="00000A"/>
          <w:sz w:val="24"/>
          <w:szCs w:val="24"/>
          <w:highlight w:val="white"/>
        </w:rPr>
        <w:t xml:space="preserve">y a las comisiones de </w:t>
      </w:r>
      <w:r>
        <w:rPr>
          <w:rFonts w:eastAsia="Times New Roman" w:cs="Times New Roman" w:ascii="Times New Roman" w:hAnsi="Times New Roman"/>
          <w:color w:val="00000A"/>
          <w:sz w:val="24"/>
          <w:szCs w:val="24"/>
          <w:highlight w:val="cyan"/>
        </w:rPr>
        <w:t>Servicios, Tránsito y Transporte</w:t>
      </w:r>
      <w:r>
        <w:rPr>
          <w:rFonts w:eastAsia="Times New Roman" w:cs="Times New Roman" w:ascii="Times New Roman" w:hAnsi="Times New Roman"/>
          <w:color w:val="00000A"/>
          <w:sz w:val="24"/>
          <w:szCs w:val="24"/>
          <w:highlight w:val="white"/>
        </w:rPr>
        <w:t xml:space="preserve"> y de Gobierno y Legales.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768/23</w:t>
      </w:r>
      <w:r>
        <w:rPr>
          <w:rFonts w:eastAsia="Times New Roman" w:cs="Times New Roman" w:ascii="Times New Roman" w:hAnsi="Times New Roman"/>
          <w:color w:val="00000A"/>
          <w:sz w:val="24"/>
          <w:szCs w:val="24"/>
          <w:highlight w:val="white"/>
        </w:rPr>
        <w:t xml:space="preserve">: "Modifica ordenanza 2579-CM-14". Autores: Concejales Natalia Almonacid, Carlos Sánchez y Puente, Claudia Torres, Gerardo Ávila y Norma Taboada (JSRN). Iniciativa: Colectivo Carnavalero. Se gira a </w:t>
      </w:r>
      <w:r>
        <w:rPr>
          <w:rFonts w:eastAsia="Times New Roman" w:cs="Times New Roman" w:ascii="Times New Roman" w:hAnsi="Times New Roman"/>
          <w:color w:val="00000A"/>
          <w:sz w:val="24"/>
          <w:szCs w:val="24"/>
        </w:rPr>
        <w:t>Asesoría Letrada</w:t>
      </w:r>
      <w:r>
        <w:rPr>
          <w:rFonts w:eastAsia="Times New Roman" w:cs="Times New Roman" w:ascii="Times New Roman" w:hAnsi="Times New Roman"/>
          <w:color w:val="00000A"/>
          <w:sz w:val="24"/>
          <w:szCs w:val="24"/>
          <w:highlight w:val="white"/>
        </w:rPr>
        <w:t xml:space="preserve"> y a la </w:t>
      </w:r>
      <w:r>
        <w:rPr>
          <w:rFonts w:eastAsia="Times New Roman" w:cs="Times New Roman" w:ascii="Times New Roman" w:hAnsi="Times New Roman"/>
          <w:color w:val="00000A"/>
          <w:sz w:val="24"/>
          <w:szCs w:val="24"/>
          <w:highlight w:val="cyan"/>
        </w:rPr>
        <w:t xml:space="preserve">comisión de Gobierno y Legales. </w:t>
      </w:r>
      <w:r>
        <w:rPr>
          <w:rFonts w:eastAsia="Times New Roman" w:cs="Times New Roman" w:ascii="Times New Roman" w:hAnsi="Times New Roman"/>
          <w:color w:val="00000A"/>
          <w:sz w:val="24"/>
          <w:szCs w:val="24"/>
          <w:highlight w:val="green"/>
        </w:rPr>
        <w:t>O-23-3432 Acta 1181/23 24/11/23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769/23</w:t>
      </w:r>
      <w:r>
        <w:rPr>
          <w:rFonts w:eastAsia="Times New Roman" w:cs="Times New Roman" w:ascii="Times New Roman" w:hAnsi="Times New Roman"/>
          <w:color w:val="00000A"/>
          <w:sz w:val="24"/>
          <w:szCs w:val="24"/>
          <w:highlight w:val="white"/>
        </w:rPr>
        <w:t>: "Se declara de interés municipal a las acciones en el marco del Día Internacional de la Dislexia. Autores: Concejales Carlos Sánchez y Puente, Natalia Almonacid, Claudia Torres, Gerardo Ávila y Norma Taboada (JSRN). Sobre tablas.</w:t>
      </w:r>
      <w:r>
        <w:rPr>
          <w:rFonts w:eastAsia="Times New Roman" w:cs="Times New Roman" w:ascii="Times New Roman" w:hAnsi="Times New Roman"/>
          <w:color w:val="00000A"/>
          <w:sz w:val="24"/>
          <w:szCs w:val="24"/>
          <w:highlight w:val="green"/>
        </w:rPr>
        <w:t>D-23-2947 Acta 1178/23 del 28/09/23.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770/23</w:t>
      </w:r>
      <w:r>
        <w:rPr>
          <w:rFonts w:eastAsia="Times New Roman" w:cs="Times New Roman" w:ascii="Times New Roman" w:hAnsi="Times New Roman"/>
          <w:color w:val="00000A"/>
          <w:sz w:val="24"/>
          <w:szCs w:val="24"/>
          <w:highlight w:val="white"/>
        </w:rPr>
        <w:t xml:space="preserve">: "Modifica uso del suelo y aprueba Plan de Composición Urbana parcela 19-2-F-017-03". Autor: Intendente Municipal, Gustavo Gennuso. Colaboradores: Jefa de Gabinete, Marcela González Abdala; Secretario de Ambiente y Desarrollo Urbano, Claudio Otano; Subsecretario de Planeamiento y Sustentabilidad Urbana, Claudio Romero. Se gira a Asesoría Letrada y a las comisiones de </w:t>
      </w:r>
      <w:r>
        <w:rPr>
          <w:rFonts w:eastAsia="Times New Roman" w:cs="Times New Roman" w:ascii="Times New Roman" w:hAnsi="Times New Roman"/>
          <w:color w:val="00000A"/>
          <w:sz w:val="24"/>
          <w:szCs w:val="24"/>
          <w:highlight w:val="cyan"/>
        </w:rPr>
        <w:t>Obras y Planeamiento</w:t>
      </w:r>
      <w:r>
        <w:rPr>
          <w:rFonts w:eastAsia="Times New Roman" w:cs="Times New Roman" w:ascii="Times New Roman" w:hAnsi="Times New Roman"/>
          <w:color w:val="00000A"/>
          <w:sz w:val="24"/>
          <w:szCs w:val="24"/>
          <w:highlight w:val="white"/>
        </w:rPr>
        <w:t xml:space="preserve"> y de Gobierno y Legales.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771/23</w:t>
      </w:r>
      <w:r>
        <w:rPr>
          <w:rFonts w:eastAsia="Times New Roman" w:cs="Times New Roman" w:ascii="Times New Roman" w:hAnsi="Times New Roman"/>
          <w:color w:val="00000A"/>
          <w:sz w:val="24"/>
          <w:szCs w:val="24"/>
          <w:highlight w:val="white"/>
        </w:rPr>
        <w:t xml:space="preserve">: "Se declara de interés municipal y comunitario los libros Contra fuego y El tiempo lento. Autor Concejal Pablo Chamatrópulos (Podemos Bariloche). Sobre Tablas.  </w:t>
      </w:r>
      <w:r>
        <w:rPr>
          <w:rFonts w:eastAsia="Times New Roman" w:cs="Times New Roman" w:ascii="Times New Roman" w:hAnsi="Times New Roman"/>
          <w:color w:val="FF00FF"/>
          <w:sz w:val="24"/>
          <w:szCs w:val="24"/>
          <w:highlight w:val="white"/>
        </w:rPr>
        <w:t>Se gira a comisión de Gobierno y Legales Acta 1179/23 26/10/23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772/23</w:t>
      </w:r>
      <w:r>
        <w:rPr>
          <w:rFonts w:eastAsia="Times New Roman" w:cs="Times New Roman" w:ascii="Times New Roman" w:hAnsi="Times New Roman"/>
          <w:color w:val="00000A"/>
          <w:sz w:val="24"/>
          <w:szCs w:val="24"/>
          <w:highlight w:val="white"/>
        </w:rPr>
        <w:t xml:space="preserve">: "Se declara de interés municipal trayectoria y actividades del Radio Nacional Bariloche en su 80° Aniversario". Autora: Concejala Roxana Ferreyra (Unidad Ciudadana). Iniciativa: Radio Nacional Bariloche. Sobre Tablas. </w:t>
      </w:r>
      <w:r>
        <w:rPr>
          <w:rFonts w:eastAsia="Times New Roman" w:cs="Times New Roman" w:ascii="Times New Roman" w:hAnsi="Times New Roman"/>
          <w:color w:val="00000A"/>
          <w:sz w:val="24"/>
          <w:szCs w:val="24"/>
          <w:highlight w:val="green"/>
        </w:rPr>
        <w:t>D-23-2953  Acta 1179/23 26/10/23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773/23</w:t>
      </w:r>
      <w:r>
        <w:rPr>
          <w:rFonts w:eastAsia="Times New Roman" w:cs="Times New Roman" w:ascii="Times New Roman" w:hAnsi="Times New Roman"/>
          <w:color w:val="00000A"/>
          <w:sz w:val="24"/>
          <w:szCs w:val="24"/>
          <w:highlight w:val="white"/>
        </w:rPr>
        <w:t xml:space="preserve">: " Se establece horario inclusivo obligatorio en todos aquellos establecimientos con atención al público". Autor: Intendente Municipal Gustavo Gennuso. Colaboradores: Jefa de Gabinete Marcela González Abdala; Vicejefa de Gabinete, Gabriela Rosemberg; Secretario de Desarrollo Humano Integral Juan Pablo Ferrari y Coordinadora Dirección General para las personas con Discapacidad, Helen Tobar. Iniciativa: Fiorella Scelatto, Inclusión Sur TGD TEA Padres Bariloche. Se gira a Asesoría Letrada y a la comisión de </w:t>
      </w:r>
      <w:r>
        <w:rPr>
          <w:rFonts w:eastAsia="Times New Roman" w:cs="Times New Roman" w:ascii="Times New Roman" w:hAnsi="Times New Roman"/>
          <w:color w:val="00000A"/>
          <w:sz w:val="24"/>
          <w:szCs w:val="24"/>
          <w:highlight w:val="cyan"/>
        </w:rPr>
        <w:t>Gobierno y Legales.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774/23</w:t>
      </w:r>
      <w:r>
        <w:rPr>
          <w:rFonts w:eastAsia="Times New Roman" w:cs="Times New Roman" w:ascii="Times New Roman" w:hAnsi="Times New Roman"/>
          <w:color w:val="00000A"/>
          <w:sz w:val="24"/>
          <w:szCs w:val="24"/>
          <w:highlight w:val="white"/>
        </w:rPr>
        <w:t>: "Afecta dominio público municipal destinado calle y plaza polígonos inmueble 19-2-E-043-06B. Modifica ordenanza 1747-CM-07". Autores: Concejales Natalia Almonacid, Carlos sánchez y Puente, Gerardo Ávila, Norma Taboada y Claudia Torres (JSRN). Iniciativa: Junta vecinal Perito Moreno. Se gira a Asesoría Letrada y a la comisión de</w:t>
      </w:r>
      <w:r>
        <w:rPr>
          <w:rFonts w:eastAsia="Times New Roman" w:cs="Times New Roman" w:ascii="Times New Roman" w:hAnsi="Times New Roman"/>
          <w:color w:val="00000A"/>
          <w:sz w:val="24"/>
          <w:szCs w:val="24"/>
          <w:highlight w:val="cyan"/>
        </w:rPr>
        <w:t xml:space="preserve"> Gobierno y Legales. </w:t>
      </w:r>
      <w:r>
        <w:rPr>
          <w:rFonts w:eastAsia="Times New Roman" w:cs="Times New Roman" w:ascii="Times New Roman" w:hAnsi="Times New Roman"/>
          <w:color w:val="00000A"/>
          <w:sz w:val="24"/>
          <w:szCs w:val="24"/>
          <w:highlight w:val="green"/>
        </w:rPr>
        <w:t>O-23-3433 Acta 1181/23 24/11/23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775/23</w:t>
      </w:r>
      <w:r>
        <w:rPr>
          <w:rFonts w:eastAsia="Times New Roman" w:cs="Times New Roman" w:ascii="Times New Roman" w:hAnsi="Times New Roman"/>
          <w:color w:val="00000A"/>
          <w:sz w:val="24"/>
          <w:szCs w:val="24"/>
          <w:highlight w:val="white"/>
        </w:rPr>
        <w:t>: "Desafecta  dominio público municipal. Autoriza comodato parcela 19-2-K-003A-04B Fundación San José Obrero". Autores: Concejales Natalia Almonacid, Carlos Sánchez y Puente, Gerardo Ávila, Norma Taboada y Claudia Torres (JSRN). Iniciativa: Fundación San José Obrero. Se gira a Asesoría Letrada y a las comisiones de</w:t>
      </w:r>
      <w:r>
        <w:rPr>
          <w:rFonts w:eastAsia="Times New Roman" w:cs="Times New Roman" w:ascii="Times New Roman" w:hAnsi="Times New Roman"/>
          <w:color w:val="00000A"/>
          <w:sz w:val="24"/>
          <w:szCs w:val="24"/>
          <w:highlight w:val="cyan"/>
        </w:rPr>
        <w:t xml:space="preserve"> Obras y Planeamiento </w:t>
      </w:r>
      <w:r>
        <w:rPr>
          <w:rFonts w:eastAsia="Times New Roman" w:cs="Times New Roman" w:ascii="Times New Roman" w:hAnsi="Times New Roman"/>
          <w:color w:val="00000A"/>
          <w:sz w:val="24"/>
          <w:szCs w:val="24"/>
          <w:highlight w:val="white"/>
        </w:rPr>
        <w:t>y Gobierno y Legales.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776/23</w:t>
      </w:r>
      <w:r>
        <w:rPr>
          <w:rFonts w:eastAsia="Times New Roman" w:cs="Times New Roman" w:ascii="Times New Roman" w:hAnsi="Times New Roman"/>
          <w:color w:val="00000A"/>
          <w:sz w:val="24"/>
          <w:szCs w:val="24"/>
          <w:highlight w:val="white"/>
        </w:rPr>
        <w:t xml:space="preserve">: "Se declara de interés municipal y cultural programa Andar bien y talleres de formación radial". Autores: Concejales Norma Taboada, Natalia Almonacid, Carlos Sánchez y Puente, Gerardo Ávila y Claudia Torres (JSRN). Sobre tablas. </w:t>
      </w:r>
      <w:r>
        <w:rPr>
          <w:rFonts w:eastAsia="Times New Roman" w:cs="Times New Roman" w:ascii="Times New Roman" w:hAnsi="Times New Roman"/>
          <w:color w:val="00000A"/>
          <w:sz w:val="24"/>
          <w:szCs w:val="24"/>
          <w:highlight w:val="green"/>
        </w:rPr>
        <w:t>D-23-2954 Acta 11749/23 26/10/23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777/23</w:t>
      </w:r>
      <w:r>
        <w:rPr>
          <w:rFonts w:eastAsia="Times New Roman" w:cs="Times New Roman" w:ascii="Times New Roman" w:hAnsi="Times New Roman"/>
          <w:color w:val="00000A"/>
          <w:sz w:val="24"/>
          <w:szCs w:val="24"/>
          <w:highlight w:val="white"/>
        </w:rPr>
        <w:t xml:space="preserve">: "Se declara de interés municipal a la obra </w:t>
      </w:r>
      <w:r>
        <w:rPr>
          <w:rFonts w:eastAsia="Times New Roman" w:cs="Times New Roman" w:ascii="Times New Roman" w:hAnsi="Times New Roman"/>
          <w:i/>
          <w:color w:val="00000A"/>
          <w:sz w:val="24"/>
          <w:szCs w:val="24"/>
          <w:highlight w:val="white"/>
        </w:rPr>
        <w:t>Ezequiel El Mago Ruiz</w:t>
      </w:r>
      <w:r>
        <w:rPr>
          <w:rFonts w:eastAsia="Times New Roman" w:cs="Times New Roman" w:ascii="Times New Roman" w:hAnsi="Times New Roman"/>
          <w:color w:val="00000A"/>
          <w:sz w:val="24"/>
          <w:szCs w:val="24"/>
          <w:highlight w:val="white"/>
        </w:rPr>
        <w:t xml:space="preserve">. Homenaje por Pelusa en el Pupo". Autores: Concejales Carlos Sánchez y Puente, Natalia Almonacid, Claudia Torres, Norma Taboada y Gerardo Ávila (JSRN). Sobre tablas. </w:t>
      </w:r>
      <w:r>
        <w:rPr>
          <w:rFonts w:eastAsia="Times New Roman" w:cs="Times New Roman" w:ascii="Times New Roman" w:hAnsi="Times New Roman"/>
          <w:color w:val="00000A"/>
          <w:sz w:val="24"/>
          <w:szCs w:val="24"/>
          <w:highlight w:val="green"/>
        </w:rPr>
        <w:t>D-23-2955 Acta 1179/23 26/10/23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778/23</w:t>
      </w:r>
      <w:r>
        <w:rPr>
          <w:rFonts w:eastAsia="Times New Roman" w:cs="Times New Roman" w:ascii="Times New Roman" w:hAnsi="Times New Roman"/>
          <w:color w:val="00000A"/>
          <w:sz w:val="24"/>
          <w:szCs w:val="24"/>
          <w:highlight w:val="white"/>
        </w:rPr>
        <w:t xml:space="preserve">: "Se modifica ordenanza 1862-CM-08 SIMBOV". Autores: Concejales Gerardo Ávila (JSRN) y Ariel Cárdenas (BxC). Iniciativa: Directorio SIMBOV y asociaciones de bomberos voluntarios Bariloche, Melipal, Ruca Cura y Campanario. Sobre tablas. </w:t>
      </w:r>
      <w:r>
        <w:rPr>
          <w:rFonts w:eastAsia="Times New Roman" w:cs="Times New Roman" w:ascii="Times New Roman" w:hAnsi="Times New Roman"/>
          <w:color w:val="00000A"/>
          <w:sz w:val="24"/>
          <w:szCs w:val="24"/>
          <w:highlight w:val="green"/>
        </w:rPr>
        <w:t>O-23-3421 Acta 1179/23 del 26/10/23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779-23</w:t>
      </w:r>
      <w:r>
        <w:rPr>
          <w:rFonts w:eastAsia="Times New Roman" w:cs="Times New Roman" w:ascii="Times New Roman" w:hAnsi="Times New Roman"/>
          <w:color w:val="00000A"/>
          <w:sz w:val="24"/>
          <w:szCs w:val="24"/>
          <w:highlight w:val="white"/>
        </w:rPr>
        <w:t xml:space="preserve">: "Desafecta dominio público fracción del inmueble NC 19-2-D-038-01G-0. Ratifica comodato Secretaría de Ambiente Río Negro." Autor: Intendente Municipal, Gustavo Gennuso. Colaboradores: Jefa de Gabinete, Marcela González Abdala; Vicejefa de Gabinete, Gabriela Rosemberg; Secretario de Ambiente y Desarrollo Urbano, Claudio Otano y Subsecretario de Planeamiento y Sustentabilidad Urbana, Claudio Romero. Se gira a </w:t>
      </w:r>
      <w:r>
        <w:rPr>
          <w:rFonts w:eastAsia="Times New Roman" w:cs="Times New Roman" w:ascii="Times New Roman" w:hAnsi="Times New Roman"/>
          <w:color w:val="00000A"/>
          <w:sz w:val="24"/>
          <w:szCs w:val="24"/>
          <w:highlight w:val="cyan"/>
        </w:rPr>
        <w:t>Asesoría letrada</w:t>
      </w:r>
      <w:r>
        <w:rPr>
          <w:rFonts w:eastAsia="Times New Roman" w:cs="Times New Roman" w:ascii="Times New Roman" w:hAnsi="Times New Roman"/>
          <w:color w:val="00000A"/>
          <w:sz w:val="24"/>
          <w:szCs w:val="24"/>
          <w:highlight w:val="white"/>
        </w:rPr>
        <w:t xml:space="preserve"> y a las comisiones de Obras y Planeamiento y de Gobierno y Legales.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resolución 780/23</w:t>
      </w:r>
      <w:r>
        <w:rPr>
          <w:rFonts w:eastAsia="Times New Roman" w:cs="Times New Roman" w:ascii="Times New Roman" w:hAnsi="Times New Roman"/>
          <w:color w:val="00000A"/>
          <w:sz w:val="24"/>
          <w:szCs w:val="24"/>
          <w:highlight w:val="white"/>
        </w:rPr>
        <w:t>: "Modifica resolución 618-CM-19 Organigrama Concejo Municipal y Manual de Misiones y Funciones". Autora: Presidenta del Concejo Municipal, Natalia Almonacid. Sobre tablas.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781/23</w:t>
      </w:r>
      <w:r>
        <w:rPr>
          <w:rFonts w:eastAsia="Times New Roman" w:cs="Times New Roman" w:ascii="Times New Roman" w:hAnsi="Times New Roman"/>
          <w:color w:val="00000A"/>
          <w:sz w:val="24"/>
          <w:szCs w:val="24"/>
          <w:highlight w:val="white"/>
        </w:rPr>
        <w:t xml:space="preserve">: "Prorroga plazo ordenanza 3349-CM-22". Autor: Intendente Municipal, Gustavo Gennuso. Colaboradores: Jefa de Gabinete, Marcela González Abdala; Vicejefa de Gabinete, Gabriela Rosemberg y Subsecretario de Planeamiento y Sustentabilidad Urbana, Claudio Romero. Se gira a </w:t>
      </w:r>
      <w:r>
        <w:rPr>
          <w:rFonts w:eastAsia="Times New Roman" w:cs="Times New Roman" w:ascii="Times New Roman" w:hAnsi="Times New Roman"/>
          <w:color w:val="00000A"/>
          <w:sz w:val="24"/>
          <w:szCs w:val="24"/>
          <w:highlight w:val="cyan"/>
        </w:rPr>
        <w:t>Asesoría Letrada</w:t>
      </w:r>
      <w:r>
        <w:rPr>
          <w:rFonts w:eastAsia="Times New Roman" w:cs="Times New Roman" w:ascii="Times New Roman" w:hAnsi="Times New Roman"/>
          <w:color w:val="00000A"/>
          <w:sz w:val="24"/>
          <w:szCs w:val="24"/>
          <w:highlight w:val="white"/>
        </w:rPr>
        <w:t xml:space="preserve"> y a las comisiones de Servicios, Tránsito y Transporte y de Gobierno y Legales.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782/23</w:t>
      </w:r>
      <w:r>
        <w:rPr>
          <w:rFonts w:eastAsia="Times New Roman" w:cs="Times New Roman" w:ascii="Times New Roman" w:hAnsi="Times New Roman"/>
          <w:color w:val="00000A"/>
          <w:sz w:val="24"/>
          <w:szCs w:val="24"/>
          <w:highlight w:val="white"/>
        </w:rPr>
        <w:t xml:space="preserve">: "Autoriza fraccionamiento loteo NC 19-1-N-974B. Declara de interés social. Sindicato de Saneamiento. Barrio Parque Lago Moreno". Autor: Intendente Municipal, Gustavo Gennuso. Colaboradores: Jefa de Gabinete, Marcela González Abdala y Vicejefa de Gabinete, Gabriela Rosemberg y Directorio IMTVHS. Iniciativa: Directorio IMTVHS y Sindicato de Trabajadores de Saneamiento de Río Negro. </w:t>
      </w:r>
      <w:r>
        <w:rPr>
          <w:rFonts w:eastAsia="Times New Roman" w:cs="Times New Roman" w:ascii="Times New Roman" w:hAnsi="Times New Roman"/>
          <w:color w:val="FF00FF"/>
          <w:sz w:val="24"/>
          <w:szCs w:val="24"/>
          <w:highlight w:val="white"/>
        </w:rPr>
        <w:t xml:space="preserve">Preferencia de dictamen (Legisl 1/11/23) </w:t>
      </w:r>
      <w:r>
        <w:rPr>
          <w:rFonts w:eastAsia="Times New Roman" w:cs="Times New Roman" w:ascii="Times New Roman" w:hAnsi="Times New Roman"/>
          <w:color w:val="00000A"/>
          <w:sz w:val="24"/>
          <w:szCs w:val="24"/>
          <w:highlight w:val="white"/>
        </w:rPr>
        <w:t>Se gira a</w:t>
      </w:r>
      <w:r>
        <w:rPr>
          <w:rFonts w:eastAsia="Times New Roman" w:cs="Times New Roman" w:ascii="Times New Roman" w:hAnsi="Times New Roman"/>
          <w:color w:val="00000A"/>
          <w:sz w:val="24"/>
          <w:szCs w:val="24"/>
        </w:rPr>
        <w:t xml:space="preserve"> Asesoría Letrada </w:t>
      </w:r>
      <w:r>
        <w:rPr>
          <w:rFonts w:eastAsia="Times New Roman" w:cs="Times New Roman" w:ascii="Times New Roman" w:hAnsi="Times New Roman"/>
          <w:color w:val="00000A"/>
          <w:sz w:val="24"/>
          <w:szCs w:val="24"/>
          <w:highlight w:val="white"/>
        </w:rPr>
        <w:t>y las comisiones de Obras y Planeamiento y de</w:t>
      </w:r>
      <w:r>
        <w:rPr>
          <w:rFonts w:eastAsia="Times New Roman" w:cs="Times New Roman" w:ascii="Times New Roman" w:hAnsi="Times New Roman"/>
          <w:color w:val="00000A"/>
          <w:sz w:val="24"/>
          <w:szCs w:val="24"/>
          <w:highlight w:val="cyan"/>
        </w:rPr>
        <w:t xml:space="preserve"> Gobierno y Legales.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783/23</w:t>
      </w:r>
      <w:r>
        <w:rPr>
          <w:rFonts w:eastAsia="Times New Roman" w:cs="Times New Roman" w:ascii="Times New Roman" w:hAnsi="Times New Roman"/>
          <w:color w:val="00000A"/>
          <w:sz w:val="24"/>
          <w:szCs w:val="24"/>
          <w:highlight w:val="white"/>
        </w:rPr>
        <w:t xml:space="preserve">: "Autoriza fraccionamiento loteo Unión de Trabajadores de Entidades Deportivas y Civiles. NC 19-3-A-458-C. Declara de interés social". Autor: Intendente Municipal, Gustavo Gennuso. Colaboradores: Jefa de Gabinete, Marcela González Abdala; Vicejefa de Gabinete, Gabriela Rosemberg y Directorio IMTVHS. Iniciativa: Unión de Trabajadores de Entidades Deportivas y Civiles. </w:t>
      </w:r>
      <w:r>
        <w:rPr>
          <w:rFonts w:eastAsia="Times New Roman" w:cs="Times New Roman" w:ascii="Times New Roman" w:hAnsi="Times New Roman"/>
          <w:color w:val="FF00FF"/>
          <w:sz w:val="24"/>
          <w:szCs w:val="24"/>
          <w:highlight w:val="white"/>
        </w:rPr>
        <w:t xml:space="preserve">Preferencia de dictamen (Legisl 1/11/23) </w:t>
      </w:r>
      <w:r>
        <w:rPr>
          <w:rFonts w:eastAsia="Times New Roman" w:cs="Times New Roman" w:ascii="Times New Roman" w:hAnsi="Times New Roman"/>
          <w:color w:val="00000A"/>
          <w:sz w:val="24"/>
          <w:szCs w:val="24"/>
          <w:highlight w:val="white"/>
        </w:rPr>
        <w:t>Se gira a</w:t>
      </w:r>
      <w:r>
        <w:rPr>
          <w:rFonts w:eastAsia="Times New Roman" w:cs="Times New Roman" w:ascii="Times New Roman" w:hAnsi="Times New Roman"/>
          <w:color w:val="00000A"/>
          <w:sz w:val="24"/>
          <w:szCs w:val="24"/>
        </w:rPr>
        <w:t xml:space="preserve"> Asesoría letrada y</w:t>
      </w:r>
      <w:r>
        <w:rPr>
          <w:rFonts w:eastAsia="Times New Roman" w:cs="Times New Roman" w:ascii="Times New Roman" w:hAnsi="Times New Roman"/>
          <w:color w:val="00000A"/>
          <w:sz w:val="24"/>
          <w:szCs w:val="24"/>
          <w:highlight w:val="white"/>
        </w:rPr>
        <w:t xml:space="preserve"> a las comisiones de Obras y Planeamiento y de </w:t>
      </w:r>
      <w:r>
        <w:rPr>
          <w:rFonts w:eastAsia="Times New Roman" w:cs="Times New Roman" w:ascii="Times New Roman" w:hAnsi="Times New Roman"/>
          <w:color w:val="00000A"/>
          <w:sz w:val="24"/>
          <w:szCs w:val="24"/>
          <w:highlight w:val="cyan"/>
        </w:rPr>
        <w:t>Gobierno y Legales.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784/23:</w:t>
      </w:r>
      <w:r>
        <w:rPr>
          <w:rFonts w:eastAsia="Times New Roman" w:cs="Times New Roman" w:ascii="Times New Roman" w:hAnsi="Times New Roman"/>
          <w:color w:val="00000A"/>
          <w:sz w:val="24"/>
          <w:szCs w:val="24"/>
          <w:highlight w:val="white"/>
        </w:rPr>
        <w:t xml:space="preserve"> "Se declara de interés municipal al 1º Congreso Internacional de Hostels". Autores: Concejales Carlos Sánchez y Puente, Natalia Almonacid, Claudia Torres, Norma Taboada y Gerardo Ávila (JSRN). Iniciativa: Asociación Civil de Hostels Bariloche. Sobre tablas. </w:t>
      </w:r>
      <w:r>
        <w:rPr>
          <w:rFonts w:eastAsia="Times New Roman" w:cs="Times New Roman" w:ascii="Times New Roman" w:hAnsi="Times New Roman"/>
          <w:color w:val="00000A"/>
          <w:sz w:val="24"/>
          <w:szCs w:val="24"/>
          <w:highlight w:val="green"/>
        </w:rPr>
        <w:t>D-23-2956 Acta 1179/23 26/10/23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785/23:</w:t>
      </w:r>
      <w:r>
        <w:rPr>
          <w:rFonts w:eastAsia="Times New Roman" w:cs="Times New Roman" w:ascii="Times New Roman" w:hAnsi="Times New Roman"/>
          <w:color w:val="00000A"/>
          <w:sz w:val="24"/>
          <w:szCs w:val="24"/>
          <w:highlight w:val="white"/>
        </w:rPr>
        <w:t xml:space="preserve"> "Se declara de interés municipal labor profesor Bruno Guillén C.E.T. 2". Autores: Concejales Claudia Torres, Carlos Sánchez y Puente, Natalia Almonacid, Norma Taboada y Gerardo Ávila (JSRN). Iniciativa: Centro de Educación Técnica N.º 2. Sobre tablas. </w:t>
      </w:r>
      <w:r>
        <w:rPr>
          <w:rFonts w:eastAsia="Times New Roman" w:cs="Times New Roman" w:ascii="Times New Roman" w:hAnsi="Times New Roman"/>
          <w:color w:val="00000A"/>
          <w:sz w:val="24"/>
          <w:szCs w:val="24"/>
          <w:highlight w:val="green"/>
        </w:rPr>
        <w:t>D-23-2957 Acta 1179/23 26/10/23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786/23</w:t>
      </w:r>
      <w:r>
        <w:rPr>
          <w:rFonts w:eastAsia="Times New Roman" w:cs="Times New Roman" w:ascii="Times New Roman" w:hAnsi="Times New Roman"/>
          <w:color w:val="00000A"/>
          <w:sz w:val="24"/>
          <w:szCs w:val="24"/>
          <w:highlight w:val="white"/>
        </w:rPr>
        <w:t xml:space="preserve">: "Establece efemérides relativas a la cultura tradicionalista argentina. Modifica ordenanza 2033-CM-10. Autores: Concejales Norma Taboada, Natalia Almonacid, Carlos Sánchez y Puente, Claudia Torres y Gerardo Ávila (JSRN). Iniciativa: Organizaciones tradicionalistas locales. Se gira a </w:t>
      </w:r>
      <w:r>
        <w:rPr>
          <w:rFonts w:eastAsia="Times New Roman" w:cs="Times New Roman" w:ascii="Times New Roman" w:hAnsi="Times New Roman"/>
          <w:color w:val="00000A"/>
          <w:sz w:val="24"/>
          <w:szCs w:val="24"/>
          <w:highlight w:val="cyan"/>
        </w:rPr>
        <w:t>Asesoría y Letrada</w:t>
      </w:r>
      <w:r>
        <w:rPr>
          <w:rFonts w:eastAsia="Times New Roman" w:cs="Times New Roman" w:ascii="Times New Roman" w:hAnsi="Times New Roman"/>
          <w:color w:val="00000A"/>
          <w:sz w:val="24"/>
          <w:szCs w:val="24"/>
          <w:highlight w:val="white"/>
        </w:rPr>
        <w:t xml:space="preserve"> y a la comisión de Gobierno y Legales.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rPr>
        <w:t xml:space="preserve">9.- </w:t>
      </w:r>
      <w:r>
        <w:rPr>
          <w:rFonts w:eastAsia="Times New Roman" w:cs="Times New Roman" w:ascii="Times New Roman" w:hAnsi="Times New Roman"/>
          <w:color w:val="00000A"/>
          <w:sz w:val="24"/>
          <w:szCs w:val="24"/>
          <w:highlight w:val="white"/>
          <w:u w:val="single"/>
        </w:rPr>
        <w:t>Proyecto de ordenanza 787/23:</w:t>
      </w:r>
      <w:r>
        <w:rPr>
          <w:rFonts w:eastAsia="Times New Roman" w:cs="Times New Roman" w:ascii="Times New Roman" w:hAnsi="Times New Roman"/>
          <w:color w:val="00000A"/>
          <w:sz w:val="24"/>
          <w:szCs w:val="24"/>
          <w:highlight w:val="white"/>
        </w:rPr>
        <w:t xml:space="preserve"> "Autoriza fraccionamiento loteo NC 19-1-A-007. Barrio Las Victorias. Declara de interés social. Mutual Transporte. Autor: Intendente Municipal, Gustavo Gennuso. Colaboradores: Jefa de Gabinete, Marcela González Abdala; Vicejefa de Gabinete, Gabriela Rosemberg y Directorio IMTVHS. Iniciativa: Directorio IMTVHS y Mutual del Transporte. </w:t>
      </w:r>
      <w:r>
        <w:rPr>
          <w:rFonts w:eastAsia="Times New Roman" w:cs="Times New Roman" w:ascii="Times New Roman" w:hAnsi="Times New Roman"/>
          <w:color w:val="FF00FF"/>
          <w:sz w:val="24"/>
          <w:szCs w:val="24"/>
          <w:highlight w:val="white"/>
        </w:rPr>
        <w:t xml:space="preserve">Preferencia de dictamen (Legisl 1/11/23) </w:t>
      </w:r>
      <w:r>
        <w:rPr>
          <w:rFonts w:eastAsia="Times New Roman" w:cs="Times New Roman" w:ascii="Times New Roman" w:hAnsi="Times New Roman"/>
          <w:color w:val="00000A"/>
          <w:sz w:val="24"/>
          <w:szCs w:val="24"/>
          <w:highlight w:val="white"/>
        </w:rPr>
        <w:t>Se gira a</w:t>
      </w:r>
      <w:r>
        <w:rPr>
          <w:rFonts w:eastAsia="Times New Roman" w:cs="Times New Roman" w:ascii="Times New Roman" w:hAnsi="Times New Roman"/>
          <w:color w:val="00000A"/>
          <w:sz w:val="24"/>
          <w:szCs w:val="24"/>
        </w:rPr>
        <w:t xml:space="preserve"> Asesoría Letrada y a la</w:t>
      </w:r>
      <w:r>
        <w:rPr>
          <w:rFonts w:eastAsia="Times New Roman" w:cs="Times New Roman" w:ascii="Times New Roman" w:hAnsi="Times New Roman"/>
          <w:color w:val="00000A"/>
          <w:sz w:val="24"/>
          <w:szCs w:val="24"/>
          <w:highlight w:val="white"/>
        </w:rPr>
        <w:t>s comisiones de Obras y Planeamiento y de</w:t>
      </w:r>
      <w:r>
        <w:rPr>
          <w:rFonts w:eastAsia="Times New Roman" w:cs="Times New Roman" w:ascii="Times New Roman" w:hAnsi="Times New Roman"/>
          <w:color w:val="00000A"/>
          <w:sz w:val="24"/>
          <w:szCs w:val="24"/>
          <w:highlight w:val="cyan"/>
        </w:rPr>
        <w:t xml:space="preserve"> Gobierno y Legales.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788/23</w:t>
      </w:r>
      <w:r>
        <w:rPr>
          <w:rFonts w:eastAsia="Times New Roman" w:cs="Times New Roman" w:ascii="Times New Roman" w:hAnsi="Times New Roman"/>
          <w:color w:val="00000A"/>
          <w:sz w:val="24"/>
          <w:szCs w:val="24"/>
          <w:highlight w:val="white"/>
        </w:rPr>
        <w:t xml:space="preserve">: "Modifica ordenanza 3370-CM-23 Memorial Malvinas. Autor: Concejal Gerardo Ávila (JSRN). Iniciativa: Director de Obras Públicas, Delegación Zona Andina, Ministerio de Obras y Servicios Públicos de la Provincia de Río Negro, Diego Iraola. Sobre tablas. </w:t>
      </w:r>
      <w:r>
        <w:rPr>
          <w:rFonts w:eastAsia="Times New Roman" w:cs="Times New Roman" w:ascii="Times New Roman" w:hAnsi="Times New Roman"/>
          <w:color w:val="00000A"/>
          <w:sz w:val="24"/>
          <w:szCs w:val="24"/>
          <w:highlight w:val="green"/>
        </w:rPr>
        <w:t>O-23-3422 Acta 1179/23 del 26/10/23.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789/23</w:t>
      </w:r>
      <w:r>
        <w:rPr>
          <w:rFonts w:eastAsia="Times New Roman" w:cs="Times New Roman" w:ascii="Times New Roman" w:hAnsi="Times New Roman"/>
          <w:color w:val="00000A"/>
          <w:sz w:val="24"/>
          <w:szCs w:val="24"/>
          <w:highlight w:val="white"/>
        </w:rPr>
        <w:t xml:space="preserve">: "Modifica artículo 5º ordenanza 3276-CM-21. Autor: Concejal Gerardo Ávila (JSRN). Sobre tablas. </w:t>
      </w:r>
      <w:r>
        <w:rPr>
          <w:rFonts w:eastAsia="Times New Roman" w:cs="Times New Roman" w:ascii="Times New Roman" w:hAnsi="Times New Roman"/>
          <w:color w:val="00000A"/>
          <w:sz w:val="24"/>
          <w:szCs w:val="24"/>
          <w:highlight w:val="green"/>
        </w:rPr>
        <w:t>O-23-3423 Acta 1179/23 26/10/23.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790/23</w:t>
      </w:r>
      <w:r>
        <w:rPr>
          <w:rFonts w:eastAsia="Times New Roman" w:cs="Times New Roman" w:ascii="Times New Roman" w:hAnsi="Times New Roman"/>
          <w:color w:val="00000A"/>
          <w:sz w:val="24"/>
          <w:szCs w:val="24"/>
          <w:highlight w:val="white"/>
        </w:rPr>
        <w:t xml:space="preserve">: "Autoriza fraccionamiento loteo NC 19-3-A-022-002, 023, 024, 025. Declara de interés social. Sindicato Luz y Fuerza. Autor: Intendente Municipal, Gustavo Gennuso. Colaboradores: Jefa de Gabinete, Marcela González Abdala; Vicejefa de Gabinete, Gabriela Rosemberg y Directorio IMTVHS. Iniciativa: Directorio IMTVHS y Sindicato Luz y Fuerza. </w:t>
      </w:r>
      <w:r>
        <w:rPr>
          <w:rFonts w:eastAsia="Times New Roman" w:cs="Times New Roman" w:ascii="Times New Roman" w:hAnsi="Times New Roman"/>
          <w:color w:val="FF00FF"/>
          <w:sz w:val="24"/>
          <w:szCs w:val="24"/>
          <w:highlight w:val="white"/>
        </w:rPr>
        <w:t xml:space="preserve">Preferencia de dictamen (Legisl 1/11/23) </w:t>
      </w:r>
      <w:r>
        <w:rPr>
          <w:rFonts w:eastAsia="Times New Roman" w:cs="Times New Roman" w:ascii="Times New Roman" w:hAnsi="Times New Roman"/>
          <w:color w:val="00000A"/>
          <w:sz w:val="24"/>
          <w:szCs w:val="24"/>
          <w:highlight w:val="white"/>
        </w:rPr>
        <w:t>Se gira a</w:t>
      </w:r>
      <w:r>
        <w:rPr>
          <w:rFonts w:eastAsia="Times New Roman" w:cs="Times New Roman" w:ascii="Times New Roman" w:hAnsi="Times New Roman"/>
          <w:color w:val="00000A"/>
          <w:sz w:val="24"/>
          <w:szCs w:val="24"/>
        </w:rPr>
        <w:t xml:space="preserve"> Asesoría Letrada </w:t>
      </w:r>
      <w:r>
        <w:rPr>
          <w:rFonts w:eastAsia="Times New Roman" w:cs="Times New Roman" w:ascii="Times New Roman" w:hAnsi="Times New Roman"/>
          <w:color w:val="00000A"/>
          <w:sz w:val="24"/>
          <w:szCs w:val="24"/>
          <w:highlight w:val="white"/>
        </w:rPr>
        <w:t xml:space="preserve">y a las comisiones </w:t>
      </w:r>
      <w:r>
        <w:rPr>
          <w:rFonts w:eastAsia="Times New Roman" w:cs="Times New Roman" w:ascii="Times New Roman" w:hAnsi="Times New Roman"/>
          <w:color w:val="00000A"/>
          <w:sz w:val="24"/>
          <w:szCs w:val="24"/>
        </w:rPr>
        <w:t>de Obras y Planeamiento y</w:t>
      </w:r>
      <w:r>
        <w:rPr>
          <w:rFonts w:eastAsia="Times New Roman" w:cs="Times New Roman" w:ascii="Times New Roman" w:hAnsi="Times New Roman"/>
          <w:color w:val="00000A"/>
          <w:sz w:val="24"/>
          <w:szCs w:val="24"/>
          <w:highlight w:val="white"/>
        </w:rPr>
        <w:t xml:space="preserve"> de </w:t>
      </w:r>
      <w:r>
        <w:rPr>
          <w:rFonts w:eastAsia="Times New Roman" w:cs="Times New Roman" w:ascii="Times New Roman" w:hAnsi="Times New Roman"/>
          <w:color w:val="00000A"/>
          <w:sz w:val="24"/>
          <w:szCs w:val="24"/>
          <w:highlight w:val="cyan"/>
        </w:rPr>
        <w:t>Gobierno y Legales.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791/23:</w:t>
      </w:r>
      <w:r>
        <w:rPr>
          <w:rFonts w:eastAsia="Times New Roman" w:cs="Times New Roman" w:ascii="Times New Roman" w:hAnsi="Times New Roman"/>
          <w:color w:val="00000A"/>
          <w:sz w:val="24"/>
          <w:szCs w:val="24"/>
          <w:highlight w:val="white"/>
        </w:rPr>
        <w:t xml:space="preserve"> "Establece Bandera Oficial San Carlos de Bariloche". Autoras: Concejalas Claudia Torres (JSRN) y Roxana Ferreyra (Unidad Ciudadana). Sobre tablas. </w:t>
      </w:r>
      <w:r>
        <w:rPr>
          <w:rFonts w:eastAsia="Times New Roman" w:cs="Times New Roman" w:ascii="Times New Roman" w:hAnsi="Times New Roman"/>
          <w:color w:val="00000A"/>
          <w:sz w:val="24"/>
          <w:szCs w:val="24"/>
          <w:highlight w:val="green"/>
        </w:rPr>
        <w:t>O-23-3419 Acta 1179/23 del 26/10/23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792/23</w:t>
      </w:r>
      <w:r>
        <w:rPr>
          <w:rFonts w:eastAsia="Times New Roman" w:cs="Times New Roman" w:ascii="Times New Roman" w:hAnsi="Times New Roman"/>
          <w:color w:val="00000A"/>
          <w:sz w:val="24"/>
          <w:szCs w:val="24"/>
          <w:highlight w:val="white"/>
        </w:rPr>
        <w:t xml:space="preserve">: "Se establece 30 de octubre día de la recuperación de la democracia. Modifica ordenanza 2033-CM-10".Autores: Concejales Ariel Cárdenas (BxC), Natalia Almonacid, Carlos Sánchez y Puente, Gerardo Ávila, Norma Taboada y Claudia Torres (JSRN), Gerardo del Río (PUL), Julieta Wallace y Marcelo Casas (FdT), Roxana Ferreyra (Unidad Ciudadana) y Pablo Chamatrópulos (Podemos Bariloche). Iniciativa: Comité UCR Bariloche. Sobre Tablas. </w:t>
      </w:r>
      <w:r>
        <w:rPr>
          <w:rFonts w:eastAsia="Times New Roman" w:cs="Times New Roman" w:ascii="Times New Roman" w:hAnsi="Times New Roman"/>
          <w:color w:val="00000A"/>
          <w:sz w:val="24"/>
          <w:szCs w:val="24"/>
          <w:highlight w:val="green"/>
        </w:rPr>
        <w:t>O-23-3424 Acta 1180/23 30/10/23</w:t>
      </w:r>
      <w:r>
        <w:rPr>
          <w:rFonts w:eastAsia="Times New Roman" w:cs="Times New Roman" w:ascii="Times New Roman" w:hAnsi="Times New Roman"/>
          <w:color w:val="00000A"/>
          <w:sz w:val="24"/>
          <w:szCs w:val="24"/>
          <w:highlight w:val="white"/>
        </w:rPr>
        <w:t>.</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793/23</w:t>
      </w:r>
      <w:r>
        <w:rPr>
          <w:rFonts w:eastAsia="Times New Roman" w:cs="Times New Roman" w:ascii="Times New Roman" w:hAnsi="Times New Roman"/>
          <w:color w:val="00000A"/>
          <w:sz w:val="24"/>
          <w:szCs w:val="24"/>
          <w:highlight w:val="white"/>
        </w:rPr>
        <w:t>: "Se declara de interés municipal Triatlón Escape Isla Huemul edición 2024". Autor: Concejal Ariel Cárdenas (BxC). Iniciativa: Subcomisión de Triatlón del club Los Pehuenes. Sobre tablas.</w:t>
      </w:r>
      <w:r>
        <w:rPr>
          <w:rFonts w:eastAsia="Times New Roman" w:cs="Times New Roman" w:ascii="Times New Roman" w:hAnsi="Times New Roman"/>
          <w:color w:val="00000A"/>
          <w:sz w:val="24"/>
          <w:szCs w:val="24"/>
          <w:highlight w:val="green"/>
        </w:rPr>
        <w:t>D-23-2961 Acta 1181/23 24/11/23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794/23</w:t>
      </w:r>
      <w:r>
        <w:rPr>
          <w:rFonts w:eastAsia="Times New Roman" w:cs="Times New Roman" w:ascii="Times New Roman" w:hAnsi="Times New Roman"/>
          <w:color w:val="00000A"/>
          <w:sz w:val="24"/>
          <w:szCs w:val="24"/>
          <w:highlight w:val="white"/>
        </w:rPr>
        <w:t xml:space="preserve">: "Se declara de interés municipal festival anual Southern Hell". Autores: Concejales Julieta Wallace y Marcelo Casas (FdT). Iniciativa: Paraísos Perdidos productora. Sobre tablas. </w:t>
      </w:r>
      <w:r>
        <w:rPr>
          <w:rFonts w:eastAsia="Times New Roman" w:cs="Times New Roman" w:ascii="Times New Roman" w:hAnsi="Times New Roman"/>
          <w:color w:val="00000A"/>
          <w:sz w:val="24"/>
          <w:szCs w:val="24"/>
          <w:highlight w:val="green"/>
        </w:rPr>
        <w:t>D-23-2962 Acta 1181/23 24/11/23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795/23</w:t>
      </w:r>
      <w:r>
        <w:rPr>
          <w:rFonts w:eastAsia="Times New Roman" w:cs="Times New Roman" w:ascii="Times New Roman" w:hAnsi="Times New Roman"/>
          <w:color w:val="00000A"/>
          <w:sz w:val="24"/>
          <w:szCs w:val="24"/>
          <w:highlight w:val="white"/>
        </w:rPr>
        <w:t xml:space="preserve">: "Se declara de interés municipal VII Jornadas de Trabajo Social". Autora: Concejala Julieta Wallace (FdT). Iniciativa: Delegación Andina del Colegio de Trabajadores Sociales de la provincia de Río Negro. Sobre tablas. </w:t>
      </w:r>
      <w:r>
        <w:rPr>
          <w:rFonts w:eastAsia="Times New Roman" w:cs="Times New Roman" w:ascii="Times New Roman" w:hAnsi="Times New Roman"/>
          <w:color w:val="00000A"/>
          <w:sz w:val="24"/>
          <w:szCs w:val="24"/>
          <w:highlight w:val="green"/>
        </w:rPr>
        <w:t>D-23-2963 Acta 1181/23 24/11/23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rPr>
        <w:t xml:space="preserve">4.- </w:t>
      </w:r>
      <w:r>
        <w:rPr>
          <w:rFonts w:eastAsia="Times New Roman" w:cs="Times New Roman" w:ascii="Times New Roman" w:hAnsi="Times New Roman"/>
          <w:color w:val="00000A"/>
          <w:sz w:val="24"/>
          <w:szCs w:val="24"/>
          <w:highlight w:val="white"/>
          <w:u w:val="single"/>
        </w:rPr>
        <w:t>Proyecto de ordenanza 796/23</w:t>
      </w:r>
      <w:r>
        <w:rPr>
          <w:rFonts w:eastAsia="Times New Roman" w:cs="Times New Roman" w:ascii="Times New Roman" w:hAnsi="Times New Roman"/>
          <w:color w:val="00000A"/>
          <w:sz w:val="24"/>
          <w:szCs w:val="24"/>
          <w:highlight w:val="white"/>
        </w:rPr>
        <w:t xml:space="preserve">: "Se ratifica adenda al convenio. Amplía Presupuesto". Autor: Intendente Municipal, Gustavo Gennuso. Colaboradores: Jefa de Gabinete, Marcela González Abdala; Secretario de Ambiente y Desarrollo Urbano, Claudio Otano y Secretario de Hacienda, Diego Quintana. Sobre tablas. </w:t>
      </w:r>
      <w:r>
        <w:rPr>
          <w:rFonts w:eastAsia="Times New Roman" w:cs="Times New Roman" w:ascii="Times New Roman" w:hAnsi="Times New Roman"/>
          <w:color w:val="00000A"/>
          <w:sz w:val="24"/>
          <w:szCs w:val="24"/>
          <w:highlight w:val="green"/>
        </w:rPr>
        <w:t>O-23-3435 Acta 1181/23 24/11/23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797/23</w:t>
      </w:r>
      <w:r>
        <w:rPr>
          <w:rFonts w:eastAsia="Times New Roman" w:cs="Times New Roman" w:ascii="Times New Roman" w:hAnsi="Times New Roman"/>
          <w:color w:val="00000A"/>
          <w:sz w:val="24"/>
          <w:szCs w:val="24"/>
          <w:highlight w:val="white"/>
        </w:rPr>
        <w:t xml:space="preserve">: "Se crea rubro cosmética natural de baja escala". Autores: Concejales Julieta Wallace y Marcelo Casas (FdT). Iniciativa: Elaboradores/as de productos cosméticos naturales de baja escala. Sobre tablas. </w:t>
      </w:r>
      <w:r>
        <w:rPr>
          <w:rFonts w:eastAsia="Times New Roman" w:cs="Times New Roman" w:ascii="Times New Roman" w:hAnsi="Times New Roman"/>
          <w:color w:val="00000A"/>
          <w:sz w:val="24"/>
          <w:szCs w:val="24"/>
          <w:highlight w:val="green"/>
        </w:rPr>
        <w:t>O-23-3436 Acta 1181/23 24/11/23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798/23</w:t>
      </w:r>
      <w:r>
        <w:rPr>
          <w:rFonts w:eastAsia="Times New Roman" w:cs="Times New Roman" w:ascii="Times New Roman" w:hAnsi="Times New Roman"/>
          <w:color w:val="00000A"/>
          <w:sz w:val="24"/>
          <w:szCs w:val="24"/>
          <w:highlight w:val="white"/>
        </w:rPr>
        <w:t xml:space="preserve">: "Ratifica acta acuerdo cooperativa de trabajadores Asociación de Recicladores Bariloche". Autor: Intendente Municipal, Gustavo Gennuso. Colaboradoras: Jefa de Gabinete, Marcela González Abdala; Vicejefa de Gabinete, Gabriela Rosemberg y Gisella Redondo. Sobre tablas. </w:t>
      </w:r>
      <w:r>
        <w:rPr>
          <w:rFonts w:eastAsia="Times New Roman" w:cs="Times New Roman" w:ascii="Times New Roman" w:hAnsi="Times New Roman"/>
          <w:color w:val="00000A"/>
          <w:sz w:val="24"/>
          <w:szCs w:val="24"/>
          <w:highlight w:val="green"/>
        </w:rPr>
        <w:t>O-23-3437 Acta 1181/23 24/11/23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ordenanza 799/23</w:t>
      </w:r>
      <w:r>
        <w:rPr>
          <w:rFonts w:eastAsia="Times New Roman" w:cs="Times New Roman" w:ascii="Times New Roman" w:hAnsi="Times New Roman"/>
          <w:color w:val="00000A"/>
          <w:sz w:val="24"/>
          <w:szCs w:val="24"/>
          <w:highlight w:val="white"/>
        </w:rPr>
        <w:t xml:space="preserve">: "Deroga artículo 3° ordenanza 569-CM-96. Se adhiere a la ley provincial de tránsito S 5263 y sus modificatorias". Autor: Intendente Municipal, Gustavo Gennuso. Colaboradores: Jefa de Gabinete, Marcela González Abdala; Vicejefa de Gabinete Gabriela Rosemberg, Gisella Redondo. Sobre tablas. </w:t>
      </w:r>
      <w:r>
        <w:rPr>
          <w:rFonts w:eastAsia="Times New Roman" w:cs="Times New Roman" w:ascii="Times New Roman" w:hAnsi="Times New Roman"/>
          <w:color w:val="00000A"/>
          <w:sz w:val="24"/>
          <w:szCs w:val="24"/>
          <w:highlight w:val="green"/>
        </w:rPr>
        <w:t>O-23-3438 Acta 1181/23 24/11/23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800/23</w:t>
      </w:r>
      <w:r>
        <w:rPr>
          <w:rFonts w:eastAsia="Times New Roman" w:cs="Times New Roman" w:ascii="Times New Roman" w:hAnsi="Times New Roman"/>
          <w:color w:val="00000A"/>
          <w:sz w:val="24"/>
          <w:szCs w:val="24"/>
          <w:highlight w:val="white"/>
        </w:rPr>
        <w:t xml:space="preserve">: "Se declara de interés municipal y cultural la trayectoria de Fundación Antenna Arcturus". Autores: Concejales Norma Taboada, Natalia Almonacid, Gerardo Ávila, Carlos Sánchez y Puente y Claudia Torres (JSRN). Iniciativa: Fundación Antenna Arcturus. Sobre tablas. </w:t>
      </w:r>
      <w:r>
        <w:rPr>
          <w:rFonts w:eastAsia="Times New Roman" w:cs="Times New Roman" w:ascii="Times New Roman" w:hAnsi="Times New Roman"/>
          <w:color w:val="00000A"/>
          <w:sz w:val="24"/>
          <w:szCs w:val="24"/>
          <w:highlight w:val="green"/>
        </w:rPr>
        <w:t>D-23-2964 Acta 1181/23 24/11/23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801/23</w:t>
      </w:r>
      <w:r>
        <w:rPr>
          <w:rFonts w:eastAsia="Times New Roman" w:cs="Times New Roman" w:ascii="Times New Roman" w:hAnsi="Times New Roman"/>
          <w:color w:val="00000A"/>
          <w:sz w:val="24"/>
          <w:szCs w:val="24"/>
          <w:highlight w:val="white"/>
        </w:rPr>
        <w:t xml:space="preserve">: "Se declara de interés municipal el 3º Encuentro de Comisarias de la Familia". Autores: Concejales Norma Taboada, Natalia Almonacid, Gerardo Ávila, Carlos Sánchez y Puente y Claudia Torres (JSRN). Iniciativa: Comisaría de la Familia Bariloche. Sobre tablas. </w:t>
      </w:r>
      <w:r>
        <w:rPr>
          <w:rFonts w:eastAsia="Times New Roman" w:cs="Times New Roman" w:ascii="Times New Roman" w:hAnsi="Times New Roman"/>
          <w:color w:val="00000A"/>
          <w:sz w:val="24"/>
          <w:szCs w:val="24"/>
          <w:highlight w:val="green"/>
        </w:rPr>
        <w:t>D-23-2965 Acta 1181/23 24/11/23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802/23:</w:t>
      </w:r>
      <w:r>
        <w:rPr>
          <w:rFonts w:eastAsia="Times New Roman" w:cs="Times New Roman" w:ascii="Times New Roman" w:hAnsi="Times New Roman"/>
          <w:color w:val="00000A"/>
          <w:sz w:val="24"/>
          <w:szCs w:val="24"/>
          <w:highlight w:val="white"/>
        </w:rPr>
        <w:t xml:space="preserve"> "Declara de interés municipal, educativo y cultural XIII Reunión Parasitismo Ecosistemas Agua Dulce". Autores: Concejales Gerardo Ávila, Natalia Almonacid, Norma Taboada, Claudia Torres, Carlos Sánchez y Puente (JSRN) y Gerardo del Río (PUL). Iniciativa: Laboratorio de Parasitología de la Universidad Nacional del Comahue, Dres. Verónica Flores, Carlos Rauque y Gustavo Viozzi. Sobre tablas.</w:t>
      </w:r>
      <w:r>
        <w:rPr>
          <w:rFonts w:eastAsia="Times New Roman" w:cs="Times New Roman" w:ascii="Times New Roman" w:hAnsi="Times New Roman"/>
          <w:color w:val="00000A"/>
          <w:sz w:val="24"/>
          <w:szCs w:val="24"/>
          <w:highlight w:val="green"/>
        </w:rPr>
        <w:t>D-23-2966 Acta 1181/23 24/11/23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declaración 803/23:</w:t>
      </w:r>
      <w:r>
        <w:rPr>
          <w:rFonts w:eastAsia="Times New Roman" w:cs="Times New Roman" w:ascii="Times New Roman" w:hAnsi="Times New Roman"/>
          <w:color w:val="00000A"/>
          <w:sz w:val="24"/>
          <w:szCs w:val="24"/>
          <w:highlight w:val="white"/>
        </w:rPr>
        <w:t xml:space="preserve"> "Se declara de interés municipal y comunitario la Marcha del Orgullo". Autora: Concejala Roxana Ferreyra (Unidad Ciudadana). Iniciativa: Consejo Local Consultivo y Participativo de la Diversidad Sexual. Sobre tablas.</w:t>
      </w:r>
      <w:r>
        <w:rPr>
          <w:rFonts w:eastAsia="Times New Roman" w:cs="Times New Roman" w:ascii="Times New Roman" w:hAnsi="Times New Roman"/>
          <w:color w:val="00000A"/>
          <w:sz w:val="24"/>
          <w:szCs w:val="24"/>
          <w:highlight w:val="green"/>
        </w:rPr>
        <w:t>D-23-2967 Acta 1181/23 24/11/23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declaración 804/23:</w:t>
      </w:r>
      <w:r>
        <w:rPr>
          <w:rFonts w:eastAsia="Times New Roman" w:cs="Times New Roman" w:ascii="Times New Roman" w:hAnsi="Times New Roman"/>
          <w:color w:val="00000A"/>
          <w:sz w:val="24"/>
          <w:szCs w:val="24"/>
          <w:highlight w:val="white"/>
        </w:rPr>
        <w:t xml:space="preserve"> "Se declara de interés municipal el proyecto Capacitémonos para Detener la Agresión a las Mujeres y a la Familia y sus actividades". Autora: Concejala Roxana Ferreyra (Unidad Ciudadana). Iniciativa: Presidente cooperativa de trabajo Vívelo a tu Estilo Ltda, Jorge Patricio Lagos. Sobre tablas. </w:t>
      </w:r>
      <w:r>
        <w:rPr>
          <w:rFonts w:eastAsia="Times New Roman" w:cs="Times New Roman" w:ascii="Times New Roman" w:hAnsi="Times New Roman"/>
          <w:color w:val="FF0000"/>
          <w:sz w:val="24"/>
          <w:szCs w:val="24"/>
        </w:rPr>
        <w:t>Retirado. Acta 1181/23 del 24 de noviembre  de 2023.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805/23</w:t>
      </w:r>
      <w:r>
        <w:rPr>
          <w:rFonts w:eastAsia="Times New Roman" w:cs="Times New Roman" w:ascii="Times New Roman" w:hAnsi="Times New Roman"/>
          <w:color w:val="00000A"/>
          <w:sz w:val="24"/>
          <w:szCs w:val="24"/>
          <w:highlight w:val="white"/>
        </w:rPr>
        <w:t>: "Aprueba Convenio y Planteo Urbanístico parcelas 19-2-F-027-02B y 02A. Declara de interés social". Autor: Intendente Municipal, Gustavo Gennuso. Colaboradores: Jefa de Gabinete, Marcela González Abdala; Vicejefa de Gabinete, Gabriela Rosemberg; Secretario de Ambiente y Desarrollo Urbano, Claudio Otano; Subsecretario de Planeamiento y Sustentabilidad Urbana Claudio Romero. Se gira a</w:t>
      </w:r>
      <w:r>
        <w:rPr>
          <w:rFonts w:eastAsia="Times New Roman" w:cs="Times New Roman" w:ascii="Times New Roman" w:hAnsi="Times New Roman"/>
          <w:color w:val="00000A"/>
          <w:sz w:val="24"/>
          <w:szCs w:val="24"/>
          <w:highlight w:val="cyan"/>
        </w:rPr>
        <w:t xml:space="preserve"> Asesoría Letrad</w:t>
      </w:r>
      <w:r>
        <w:rPr>
          <w:rFonts w:eastAsia="Times New Roman" w:cs="Times New Roman" w:ascii="Times New Roman" w:hAnsi="Times New Roman"/>
          <w:color w:val="00000A"/>
          <w:sz w:val="24"/>
          <w:szCs w:val="24"/>
          <w:highlight w:val="white"/>
        </w:rPr>
        <w:t>a y a las comisiones de Obras y Planeamiento y de Gobierno y Legales.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u w:val="single"/>
        </w:rPr>
        <w:t>Proyecto de comunicación 806/23</w:t>
      </w:r>
      <w:r>
        <w:rPr>
          <w:rFonts w:eastAsia="Times New Roman" w:cs="Times New Roman" w:ascii="Times New Roman" w:hAnsi="Times New Roman"/>
          <w:color w:val="00000A"/>
          <w:sz w:val="24"/>
          <w:szCs w:val="24"/>
          <w:highlight w:val="white"/>
        </w:rPr>
        <w:t xml:space="preserve">: "Comunica al Ejecutivo Municipal necesidad de Plan de zanjeo y entubado Barrio el Frutillar". Autores: Concejales Claudia Torres, Carlos Sánchez y Puente, Norma Taboada, Gerardo Ávila, Natalia Almonacid (JSRN). Colaboradora: Mariana Paula Hernández. Sobre tablas. </w:t>
      </w:r>
      <w:r>
        <w:rPr>
          <w:rFonts w:eastAsia="Times New Roman" w:cs="Times New Roman" w:ascii="Times New Roman" w:hAnsi="Times New Roman"/>
          <w:color w:val="00000A"/>
          <w:sz w:val="24"/>
          <w:szCs w:val="24"/>
          <w:highlight w:val="green"/>
        </w:rPr>
        <w:t>C-23-1108 Acta 1181/23 24/11/23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807/23</w:t>
      </w:r>
      <w:r>
        <w:rPr>
          <w:rFonts w:eastAsia="Times New Roman" w:cs="Times New Roman" w:ascii="Times New Roman" w:hAnsi="Times New Roman"/>
          <w:color w:val="00000A"/>
          <w:sz w:val="24"/>
          <w:szCs w:val="24"/>
          <w:highlight w:val="white"/>
        </w:rPr>
        <w:t>: "Se modifica el anexo I ordenanza 3360-CM-22. Amplía Presupuesto año 2023". Autor: Intendente Municipal, Gustavo Gennuso. Colaboradores: Jefa de Gabinete, Marcela González Abdala, Vicejefa de Gabinete, Gabriela Rosemberg y Secretario de Hacienda, Diego Quintana. Sobre tablas.</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808/23</w:t>
      </w:r>
      <w:r>
        <w:rPr>
          <w:rFonts w:eastAsia="Times New Roman" w:cs="Times New Roman" w:ascii="Times New Roman" w:hAnsi="Times New Roman"/>
          <w:color w:val="00000A"/>
          <w:sz w:val="24"/>
          <w:szCs w:val="24"/>
          <w:highlight w:val="white"/>
        </w:rPr>
        <w:t xml:space="preserve">: "Modifica ordenanza 2508-CM-14. Tarifas Estacionamiento Medido". Autores: Concejales Carlos Sánchez y Puente (JSRN) y Julieta Wallace (FdT). </w:t>
      </w:r>
      <w:r>
        <w:rPr>
          <w:rFonts w:eastAsia="Times New Roman" w:cs="Times New Roman" w:ascii="Times New Roman" w:hAnsi="Times New Roman"/>
          <w:color w:val="00000A"/>
          <w:sz w:val="24"/>
          <w:szCs w:val="24"/>
          <w:highlight w:val="green"/>
        </w:rPr>
        <w:t>O-23-3434 Acta 1181/23 24/11/23</w:t>
      </w:r>
    </w:p>
    <w:p>
      <w:pPr>
        <w:pStyle w:val="LOnormal"/>
        <w:shd w:fill="FFFFFF" w:val="clear"/>
        <w:spacing w:lineRule="auto" w:line="240" w:before="240" w:after="0"/>
        <w:jc w:val="both"/>
        <w:rPr/>
      </w:pPr>
      <w:r>
        <w:rPr>
          <w:rFonts w:eastAsia="Times New Roman" w:cs="Times New Roman" w:ascii="Times New Roman" w:hAnsi="Times New Roman"/>
          <w:color w:val="00000A"/>
          <w:sz w:val="24"/>
          <w:szCs w:val="24"/>
          <w:highlight w:val="white"/>
          <w:u w:val="single"/>
        </w:rPr>
        <w:t>Proyecto de ordenanza 809/23:</w:t>
      </w:r>
      <w:r>
        <w:rPr>
          <w:rFonts w:eastAsia="Times New Roman" w:cs="Times New Roman" w:ascii="Times New Roman" w:hAnsi="Times New Roman"/>
          <w:color w:val="00000A"/>
          <w:sz w:val="24"/>
          <w:szCs w:val="24"/>
          <w:highlight w:val="white"/>
        </w:rPr>
        <w:t xml:space="preserve"> "Se presta acuerdo llamado a licitación contratación de agencia de publicidad". Autor: Intendente Municipal, Gustavo Gennuso. Colaboradores: Jefa de Gabinete, Marcela González Abdala, Vicejefa de Gabinete Gabriela Rosemberg y Directorio Emprotur.</w:t>
      </w:r>
    </w:p>
    <w:p>
      <w:pPr>
        <w:pStyle w:val="LOnormal"/>
        <w:shd w:fill="FFFFFF" w:val="clear"/>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t xml:space="preserve"> </w:t>
      </w:r>
    </w:p>
    <w:p>
      <w:pPr>
        <w:pStyle w:val="LOnormal"/>
        <w:shd w:fill="FFFFFF" w:val="clear"/>
        <w:spacing w:lineRule="auto" w:line="240" w:before="240" w:after="0"/>
        <w:jc w:val="both"/>
        <w:rPr>
          <w:rFonts w:ascii="Times New Roman" w:hAnsi="Times New Roman" w:eastAsia="Times New Roman" w:cs="Times New Roman"/>
          <w:color w:val="00000A"/>
          <w:sz w:val="24"/>
          <w:szCs w:val="24"/>
          <w:highlight w:val="green"/>
        </w:rPr>
      </w:pPr>
      <w:r>
        <w:rPr>
          <w:rFonts w:eastAsia="Times New Roman" w:cs="Times New Roman" w:ascii="Times New Roman" w:hAnsi="Times New Roman"/>
          <w:color w:val="00000A"/>
          <w:sz w:val="24"/>
          <w:szCs w:val="24"/>
          <w:highlight w:val="green"/>
        </w:rPr>
      </w:r>
    </w:p>
    <w:p>
      <w:pPr>
        <w:pStyle w:val="LOnormal"/>
        <w:shd w:fill="FFFFFF" w:val="clear"/>
        <w:spacing w:lineRule="auto" w:line="240" w:before="240" w:after="0"/>
        <w:jc w:val="both"/>
        <w:rPr>
          <w:rFonts w:ascii="Times New Roman" w:hAnsi="Times New Roman" w:eastAsia="Times New Roman" w:cs="Times New Roman"/>
          <w:color w:val="00000A"/>
          <w:sz w:val="24"/>
          <w:szCs w:val="24"/>
          <w:highlight w:val="green"/>
        </w:rPr>
      </w:pPr>
      <w:r>
        <w:rPr>
          <w:rFonts w:eastAsia="Times New Roman" w:cs="Times New Roman" w:ascii="Times New Roman" w:hAnsi="Times New Roman"/>
          <w:color w:val="00000A"/>
          <w:sz w:val="24"/>
          <w:szCs w:val="24"/>
          <w:highlight w:val="green"/>
        </w:rPr>
      </w:r>
    </w:p>
    <w:p>
      <w:pPr>
        <w:pStyle w:val="LOnormal"/>
        <w:shd w:fill="FFFFFF" w:val="clear"/>
        <w:spacing w:lineRule="auto" w:line="240" w:before="240" w:after="0"/>
        <w:jc w:val="both"/>
        <w:rPr>
          <w:rFonts w:ascii="Times New Roman" w:hAnsi="Times New Roman" w:eastAsia="Times New Roman" w:cs="Times New Roman"/>
          <w:color w:val="00000A"/>
          <w:sz w:val="24"/>
          <w:szCs w:val="24"/>
          <w:highlight w:val="green"/>
        </w:rPr>
      </w:pPr>
      <w:r>
        <w:rPr>
          <w:rFonts w:eastAsia="Times New Roman" w:cs="Times New Roman" w:ascii="Times New Roman" w:hAnsi="Times New Roman"/>
          <w:color w:val="00000A"/>
          <w:sz w:val="24"/>
          <w:szCs w:val="24"/>
          <w:highlight w:val="green"/>
        </w:rPr>
      </w:r>
    </w:p>
    <w:p>
      <w:pPr>
        <w:pStyle w:val="LOnormal"/>
        <w:shd w:fill="FFFFFF" w:val="clear"/>
        <w:spacing w:lineRule="auto" w:line="240" w:before="240" w:after="0"/>
        <w:jc w:val="both"/>
        <w:rPr>
          <w:rFonts w:ascii="Times New Roman" w:hAnsi="Times New Roman" w:eastAsia="Times New Roman" w:cs="Times New Roman"/>
          <w:color w:val="00000A"/>
          <w:sz w:val="24"/>
          <w:szCs w:val="24"/>
          <w:highlight w:val="green"/>
        </w:rPr>
      </w:pPr>
      <w:r>
        <w:rPr>
          <w:rFonts w:eastAsia="Times New Roman" w:cs="Times New Roman" w:ascii="Times New Roman" w:hAnsi="Times New Roman"/>
          <w:color w:val="00000A"/>
          <w:sz w:val="24"/>
          <w:szCs w:val="24"/>
          <w:highlight w:val="green"/>
        </w:rPr>
      </w:r>
    </w:p>
    <w:p>
      <w:pPr>
        <w:pStyle w:val="LOnormal"/>
        <w:shd w:fill="FFFFFF" w:val="clear"/>
        <w:spacing w:lineRule="auto" w:line="240" w:before="24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LOnormal"/>
        <w:shd w:fill="FFFFFF" w:val="clear"/>
        <w:spacing w:lineRule="auto" w:line="240" w:before="24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LOnormal"/>
        <w:shd w:fill="FFFFFF" w:val="clear"/>
        <w:spacing w:lineRule="auto" w:line="240" w:before="240" w:after="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LOnormal"/>
        <w:shd w:fill="FFFFFF" w:val="clear"/>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fill="FFFFFF" w:val="clear"/>
        <w:spacing w:lineRule="auto" w:line="12"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fill="FFFFFF" w:val="clear"/>
        <w:spacing w:lineRule="auto" w:line="252"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fill="FFFFFF" w:val="clear"/>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40" w:before="240" w:after="0"/>
        <w:jc w:val="both"/>
        <w:rPr>
          <w:rFonts w:ascii="Times New Roman" w:hAnsi="Times New Roman" w:eastAsia="Times New Roman" w:cs="Times New Roman"/>
          <w:color w:val="00000A"/>
          <w:sz w:val="24"/>
          <w:szCs w:val="24"/>
          <w:highlight w:val="green"/>
        </w:rPr>
      </w:pPr>
      <w:r>
        <w:rPr>
          <w:rFonts w:eastAsia="Times New Roman" w:cs="Times New Roman" w:ascii="Times New Roman" w:hAnsi="Times New Roman"/>
          <w:color w:val="00000A"/>
          <w:sz w:val="24"/>
          <w:szCs w:val="24"/>
          <w:highlight w:val="green"/>
        </w:rPr>
      </w:r>
    </w:p>
    <w:p>
      <w:pPr>
        <w:pStyle w:val="LOnormal"/>
        <w:shd w:fill="FFFFFF" w:val="clear"/>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shd w:fill="FFFFFF" w:val="clear"/>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shd w:fill="FFFFFF" w:val="clear"/>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fill="FFFFFF" w:val="clear"/>
        <w:spacing w:lineRule="auto" w:line="252"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fill="FFFFFF" w:val="clear"/>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fill="FFFFFF" w:val="clear"/>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fill="FFFFFF" w:val="clear"/>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hd w:fill="FFFFFF" w:val="clear"/>
        <w:spacing w:lineRule="auto" w:line="240" w:before="240" w:after="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LOnormal"/>
        <w:shd w:fill="FFFFFF" w:val="clear"/>
        <w:spacing w:lineRule="auto" w:line="240" w:before="240" w:after="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LOnormal"/>
        <w:shd w:fill="FFFFFF" w:val="clear"/>
        <w:spacing w:lineRule="auto" w:line="240" w:before="240" w:after="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LOnormal"/>
        <w:shd w:fill="FFFFFF" w:val="clear"/>
        <w:spacing w:lineRule="auto" w:line="240" w:before="240" w:after="0"/>
        <w:jc w:val="both"/>
        <w:rPr>
          <w:rFonts w:ascii="Times New Roman" w:hAnsi="Times New Roman" w:eastAsia="Times New Roman" w:cs="Times New Roman"/>
          <w:color w:val="00000A"/>
          <w:sz w:val="24"/>
          <w:szCs w:val="24"/>
          <w:highlight w:val="green"/>
        </w:rPr>
      </w:pPr>
      <w:r>
        <w:rPr>
          <w:rFonts w:eastAsia="Times New Roman" w:cs="Times New Roman" w:ascii="Times New Roman" w:hAnsi="Times New Roman"/>
          <w:color w:val="00000A"/>
          <w:sz w:val="24"/>
          <w:szCs w:val="24"/>
          <w:highlight w:val="green"/>
        </w:rPr>
      </w:r>
    </w:p>
    <w:p>
      <w:pPr>
        <w:pStyle w:val="LOnormal"/>
        <w:shd w:fill="FFFFFF" w:val="clear"/>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hd w:fill="FFFFFF" w:val="clear"/>
        <w:spacing w:lineRule="auto" w:line="252"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pacing w:lineRule="auto" w:line="240" w:before="22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pacing w:lineRule="auto" w:line="240" w:before="240" w:after="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LOnormal"/>
        <w:spacing w:lineRule="auto" w:line="240" w:before="240" w:after="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LOnormal"/>
        <w:spacing w:lineRule="auto" w:line="252" w:before="240" w:after="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LOnormal"/>
        <w:spacing w:lineRule="auto" w:line="252" w:before="240" w:after="0"/>
        <w:jc w:val="both"/>
        <w:rPr>
          <w:rFonts w:ascii="Times New Roman" w:hAnsi="Times New Roman" w:eastAsia="Times New Roman" w:cs="Times New Roman"/>
          <w:color w:val="222222"/>
          <w:sz w:val="24"/>
          <w:szCs w:val="24"/>
          <w:highlight w:val="green"/>
        </w:rPr>
      </w:pPr>
      <w:r>
        <w:rPr>
          <w:rFonts w:eastAsia="Times New Roman" w:cs="Times New Roman" w:ascii="Times New Roman" w:hAnsi="Times New Roman"/>
          <w:color w:val="222222"/>
          <w:sz w:val="24"/>
          <w:szCs w:val="24"/>
          <w:highlight w:val="green"/>
        </w:rPr>
      </w:r>
    </w:p>
    <w:p>
      <w:pPr>
        <w:pStyle w:val="LOnormal"/>
        <w:spacing w:lineRule="auto" w:line="252" w:before="240" w:after="0"/>
        <w:jc w:val="both"/>
        <w:rPr>
          <w:rFonts w:ascii="Times New Roman" w:hAnsi="Times New Roman" w:eastAsia="Times New Roman" w:cs="Times New Roman"/>
          <w:color w:val="222222"/>
          <w:sz w:val="24"/>
          <w:szCs w:val="24"/>
          <w:highlight w:val="green"/>
        </w:rPr>
      </w:pPr>
      <w:r>
        <w:rPr>
          <w:rFonts w:eastAsia="Times New Roman" w:cs="Times New Roman" w:ascii="Times New Roman" w:hAnsi="Times New Roman"/>
          <w:color w:val="222222"/>
          <w:sz w:val="24"/>
          <w:szCs w:val="24"/>
          <w:highlight w:val="green"/>
        </w:rPr>
      </w:r>
    </w:p>
    <w:p>
      <w:pPr>
        <w:pStyle w:val="LOnormal"/>
        <w:spacing w:lineRule="auto" w:line="240" w:before="240" w:after="0"/>
        <w:jc w:val="both"/>
        <w:rPr>
          <w:rFonts w:ascii="Times New Roman" w:hAnsi="Times New Roman" w:eastAsia="Times New Roman" w:cs="Times New Roman"/>
          <w:color w:val="222222"/>
          <w:sz w:val="24"/>
          <w:szCs w:val="24"/>
          <w:highlight w:val="green"/>
        </w:rPr>
      </w:pPr>
      <w:r>
        <w:rPr>
          <w:rFonts w:eastAsia="Times New Roman" w:cs="Times New Roman" w:ascii="Times New Roman" w:hAnsi="Times New Roman"/>
          <w:color w:val="222222"/>
          <w:sz w:val="24"/>
          <w:szCs w:val="24"/>
          <w:highlight w:val="green"/>
        </w:rPr>
      </w:r>
    </w:p>
    <w:p>
      <w:pPr>
        <w:pStyle w:val="LOnormal"/>
        <w:spacing w:lineRule="auto" w:line="240" w:before="240" w:after="0"/>
        <w:jc w:val="both"/>
        <w:rPr>
          <w:rFonts w:ascii="Times New Roman" w:hAnsi="Times New Roman" w:eastAsia="Times New Roman" w:cs="Times New Roman"/>
          <w:color w:val="222222"/>
          <w:sz w:val="24"/>
          <w:szCs w:val="24"/>
          <w:highlight w:val="green"/>
        </w:rPr>
      </w:pPr>
      <w:r>
        <w:rPr>
          <w:rFonts w:eastAsia="Times New Roman" w:cs="Times New Roman" w:ascii="Times New Roman" w:hAnsi="Times New Roman"/>
          <w:color w:val="222222"/>
          <w:sz w:val="24"/>
          <w:szCs w:val="24"/>
          <w:highlight w:val="green"/>
        </w:rPr>
      </w:r>
    </w:p>
    <w:p>
      <w:pPr>
        <w:pStyle w:val="LOnormal"/>
        <w:spacing w:lineRule="auto" w:line="240" w:before="240" w:after="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pStyle w:val="LOnormal"/>
        <w:spacing w:lineRule="auto" w:line="240" w:before="240" w:after="0"/>
        <w:jc w:val="both"/>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pStyle w:val="LOnormal"/>
        <w:spacing w:lineRule="auto" w:line="240" w:before="240" w:after="1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LOnormal"/>
        <w:spacing w:lineRule="auto" w:line="252" w:before="240" w:after="12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pageBreakBefore w:val="false"/>
        <w:spacing w:lineRule="auto" w:line="240" w:before="240" w:after="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pacing w:lineRule="auto" w:line="240"/>
        <w:jc w:val="both"/>
        <w:rPr>
          <w:rFonts w:ascii="Times New Roman" w:hAnsi="Times New Roman" w:eastAsia="Times New Roman" w:cs="Times New Roman"/>
          <w:color w:val="00000A"/>
          <w:sz w:val="24"/>
          <w:szCs w:val="24"/>
          <w:highlight w:val="white"/>
        </w:rPr>
      </w:pPr>
      <w:r>
        <w:rPr>
          <w:rFonts w:eastAsia="Times New Roman" w:cs="Times New Roman" w:ascii="Times New Roman" w:hAnsi="Times New Roman"/>
          <w:color w:val="00000A"/>
          <w:sz w:val="24"/>
          <w:szCs w:val="24"/>
          <w:highlight w:val="white"/>
        </w:rPr>
      </w:r>
    </w:p>
    <w:p>
      <w:pPr>
        <w:pStyle w:val="LOnormal"/>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pageBreakBefore w:val="false"/>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pageBreakBefore w:val="false"/>
        <w:spacing w:lineRule="auto" w:line="240" w:before="240" w:after="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pageBreakBefore w:val="false"/>
        <w:spacing w:lineRule="auto" w:line="240" w:before="240" w:after="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pageBreakBefore w:val="false"/>
        <w:spacing w:lineRule="auto" w:line="240" w:before="240" w:after="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pageBreakBefore w:val="false"/>
        <w:spacing w:lineRule="auto" w:line="240" w:before="240" w:after="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pageBreakBefore w:val="false"/>
        <w:spacing w:lineRule="auto" w:line="240" w:before="240" w:after="0"/>
        <w:jc w:val="both"/>
        <w:rPr>
          <w:rFonts w:ascii="Times New Roman" w:hAnsi="Times New Roman" w:eastAsia="Times New Roman" w:cs="Times New Roman"/>
          <w:sz w:val="24"/>
          <w:szCs w:val="24"/>
          <w:highlight w:val="green"/>
        </w:rPr>
      </w:pPr>
      <w:r>
        <w:rPr>
          <w:rFonts w:eastAsia="Times New Roman" w:cs="Times New Roman" w:ascii="Times New Roman" w:hAnsi="Times New Roman"/>
          <w:sz w:val="24"/>
          <w:szCs w:val="24"/>
          <w:highlight w:val="green"/>
        </w:rPr>
      </w:r>
    </w:p>
    <w:p>
      <w:pPr>
        <w:pStyle w:val="LOnormal"/>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before="240" w:after="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pageBreakBefore w:val="false"/>
        <w:spacing w:lineRule="auto" w:line="24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pageBreakBefore w:val="false"/>
        <w:spacing w:lineRule="auto" w:line="24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pageBreakBefore w:val="false"/>
        <w:spacing w:lineRule="auto" w:line="240"/>
        <w:jc w:val="both"/>
        <w:rPr>
          <w:rFonts w:ascii="Times New Roman" w:hAnsi="Times New Roman" w:eastAsia="Times New Roman" w:cs="Times New Roman"/>
          <w:sz w:val="24"/>
          <w:szCs w:val="24"/>
          <w:highlight w:val="cyan"/>
        </w:rPr>
      </w:pPr>
      <w:r>
        <w:rPr>
          <w:rFonts w:eastAsia="Times New Roman" w:cs="Times New Roman" w:ascii="Times New Roman" w:hAnsi="Times New Roman"/>
          <w:sz w:val="24"/>
          <w:szCs w:val="24"/>
          <w:highlight w:val="cyan"/>
        </w:rPr>
      </w:r>
    </w:p>
    <w:p>
      <w:pPr>
        <w:pStyle w:val="LOnormal"/>
        <w:keepNext w:val="true"/>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keepNext w:val="true"/>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keepNext w:val="true"/>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keepNext w:val="true"/>
        <w:pageBreakBefore w:val="false"/>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keepNext w:val="true"/>
        <w:pageBreakBefore w:val="false"/>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pageBreakBefore w:val="fals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LOnormal"/>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Cuerpodetexto"/>
        <w:widowControl/>
        <w:pBdr/>
        <w:tabs>
          <w:tab w:val="clear" w:pos="720"/>
          <w:tab w:val="right" w:pos="9356" w:leader="hyphen"/>
        </w:tabs>
        <w:suppressAutoHyphens w:val="true"/>
        <w:kinsoku w:val="true"/>
        <w:overflowPunct w:val="true"/>
        <w:autoSpaceDE w:val="true"/>
        <w:bidi w:val="0"/>
        <w:spacing w:lineRule="auto" w:line="240" w:before="0" w:after="0"/>
        <w:ind w:left="0" w:right="0" w:hanging="0"/>
        <w:jc w:val="both"/>
        <w:rPr>
          <w:rFonts w:ascii="Nimbus Roman No9 L;Times New Roman" w:hAnsi="Nimbus Roman No9 L;Times New Roman" w:eastAsia="MS Mincho;ＭＳ 明朝" w:cs="Nimbus Roman No9 L;Times New Roman"/>
          <w:b w:val="false"/>
          <w:b w:val="false"/>
          <w:bCs w:val="false"/>
          <w:i w:val="false"/>
          <w:i w:val="false"/>
          <w:iCs w:val="false"/>
          <w:strike w:val="false"/>
          <w:dstrike w:val="false"/>
          <w:color w:val="auto"/>
          <w:sz w:val="24"/>
          <w:szCs w:val="24"/>
          <w:highlight w:val="white"/>
          <w:u w:val="single"/>
          <w:lang w:val="es-ES" w:eastAsia="zh-CN" w:bidi="ar-SA"/>
        </w:rPr>
      </w:pPr>
      <w:r>
        <w:rPr>
          <w:rStyle w:val="EnlacedeInternet"/>
          <w:rFonts w:eastAsia="MS Mincho;ＭＳ 明朝" w:cs="Nimbus Roman No9 L;Times New Roman" w:ascii="Nimbus Roman No9 L;Times New Roman" w:hAnsi="Nimbus Roman No9 L;Times New Roman"/>
          <w:b w:val="false"/>
          <w:bCs w:val="false"/>
          <w:i w:val="false"/>
          <w:iCs w:val="false"/>
          <w:strike w:val="false"/>
          <w:dstrike w:val="false"/>
          <w:color w:val="auto"/>
          <w:sz w:val="24"/>
          <w:szCs w:val="24"/>
          <w:highlight w:val="white"/>
          <w:u w:val="single"/>
          <w:lang w:val="es-ES" w:eastAsia="zh-CN" w:bidi="ar-SA"/>
        </w:rPr>
        <w:t> </w:t>
      </w:r>
      <w:r>
        <w:rPr>
          <w:rStyle w:val="EnlacedeInternet"/>
          <w:rFonts w:eastAsia="MS Mincho;ＭＳ 明朝" w:cs="Nimbus Roman No9 L;Times New Roman" w:ascii="Nimbus Roman No9 L;Times New Roman" w:hAnsi="Nimbus Roman No9 L;Times New Roman"/>
          <w:b w:val="false"/>
          <w:bCs w:val="false"/>
          <w:i w:val="false"/>
          <w:iCs w:val="false"/>
          <w:strike w:val="false"/>
          <w:dstrike w:val="false"/>
          <w:color w:val="auto"/>
          <w:sz w:val="24"/>
          <w:szCs w:val="24"/>
          <w:highlight w:val="white"/>
          <w:u w:val="single"/>
          <w:lang w:val="es-ES" w:eastAsia="zh-CN" w:bidi="ar-SA"/>
        </w:rPr>
        <w:br/>
        <w:br/>
        <w:br/>
        <w:br/>
        <w:br/>
        <w:br/>
        <w:br/>
        <w:br/>
      </w:r>
    </w:p>
    <w:sectPr>
      <w:headerReference w:type="default" r:id="rId1136"/>
      <w:footerReference w:type="default" r:id="rId1137"/>
      <w:type w:val="nextPage"/>
      <w:pgSz w:w="12240" w:h="20160"/>
      <w:pgMar w:left="1134" w:right="1134" w:gutter="0" w:header="709" w:top="1418"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1"/>
    <w:family w:val="swiss"/>
    <w:pitch w:val="variable"/>
  </w:font>
  <w:font w:name="Courier">
    <w:altName w:val="Courier New"/>
    <w:charset w:val="00"/>
    <w:family w:val="modern"/>
    <w:pitch w:val="default"/>
  </w:font>
  <w:font w:name="Courier New">
    <w:charset w:val="00"/>
    <w:family w:val="modern"/>
    <w:pitch w:val="default"/>
  </w:font>
  <w:font w:name="Courier New">
    <w:charset w:val="01"/>
    <w:family w:val="modern"/>
    <w:pitch w:val="default"/>
  </w:font>
  <w:font w:name="Liberation Serif">
    <w:altName w:val="Times New Roman"/>
    <w:charset w:val="01"/>
    <w:family w:val="roman"/>
    <w:pitch w:val="variable"/>
  </w:font>
  <w:font w:name="Times New Roman">
    <w:charset w:val="01"/>
    <w:family w:val="roman"/>
    <w:pitch w:val="variable"/>
  </w:font>
  <w:font w:name="Times New Roman">
    <w:charset w:val="01"/>
    <w:family w:val="roman"/>
    <w:pitch w:val="default"/>
  </w:font>
  <w:font w:name="Droid Sans">
    <w:charset w:val="01"/>
    <w:family w:val="swiss"/>
    <w:pitch w:val="default"/>
  </w:font>
  <w:font w:name="Nimbus Roman No9 L">
    <w:altName w:val="Times New Roman"/>
    <w:charset w:val="01"/>
    <w:family w:val="roman"/>
    <w:pitch w:val="variable"/>
  </w:font>
  <w:font w:name="New times roman">
    <w:charset w:val="01"/>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rFonts w:ascii="Courier New" w:hAnsi="Courier New" w:cs="Courier New"/>
        <w:sz w:val="24"/>
      </w:rPr>
    </w:pPr>
    <w:r>
      <w:rPr>
        <w:rFonts w:cs="Courier New" w:ascii="Courier New" w:hAnsi="Courier New"/>
        <w:sz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0"/>
      <w:szCs w:val="20"/>
      <w:lang w:val="en-US" w:eastAsia="zh-CN" w:bidi="ar-SA"/>
    </w:rPr>
  </w:style>
  <w:style w:type="paragraph" w:styleId="Ttulo2">
    <w:name w:val="Heading 2"/>
    <w:basedOn w:val="Normal"/>
    <w:next w:val="Normal"/>
    <w:qFormat/>
    <w:pPr>
      <w:keepNext w:val="true"/>
      <w:numPr>
        <w:ilvl w:val="0"/>
        <w:numId w:val="2"/>
      </w:numPr>
      <w:jc w:val="both"/>
      <w:outlineLvl w:val="1"/>
    </w:pPr>
    <w:rPr>
      <w:sz w:val="28"/>
      <w:lang w:val="es-ES"/>
    </w:rPr>
  </w:style>
  <w:style w:type="paragraph" w:styleId="Ttulo3">
    <w:name w:val="Heading 3"/>
    <w:basedOn w:val="Normal"/>
    <w:next w:val="Normal"/>
    <w:qFormat/>
    <w:pPr>
      <w:keepNext w:val="true"/>
      <w:numPr>
        <w:ilvl w:val="2"/>
        <w:numId w:val="1"/>
      </w:numPr>
      <w:spacing w:lineRule="auto" w:line="240" w:before="0" w:after="0"/>
      <w:jc w:val="center"/>
      <w:outlineLvl w:val="2"/>
    </w:pPr>
    <w:rPr>
      <w:rFonts w:ascii="Times New Roman" w:hAnsi="Times New Roman" w:eastAsia="Times New Roman" w:cs="Times New Roman"/>
      <w:bCs/>
      <w:sz w:val="24"/>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Fuentedeprrafopredeter">
    <w:name w:val="Fuente de párrafo predeter."/>
    <w:qFormat/>
    <w:rPr/>
  </w:style>
  <w:style w:type="character" w:styleId="EnlacedeInternet">
    <w:name w:val="Hyperlink"/>
    <w:basedOn w:val="Fuentedeprrafopredeter"/>
    <w:rPr>
      <w:color w:val="0000FF"/>
      <w:u w:val="single"/>
    </w:rPr>
  </w:style>
  <w:style w:type="character" w:styleId="EnlacedeInternetvisitado">
    <w:name w:val="FollowedHyperlink"/>
    <w:basedOn w:val="Fuentedeprrafopredeter"/>
    <w:rPr>
      <w:color w:val="80008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Arial" w:hAnsi="Liberation Sans;Arial" w:eastAsia="Noto Sans CJK SC Regular" w:cs="FreeSans"/>
      <w:sz w:val="28"/>
      <w:szCs w:val="28"/>
    </w:rPr>
  </w:style>
  <w:style w:type="paragraph" w:styleId="Cuerpodetexto">
    <w:name w:val="Body Text"/>
    <w:basedOn w:val="Normal"/>
    <w:pPr/>
    <w:rPr>
      <w:rFonts w:ascii="Courier;Courier New" w:hAnsi="Courier;Courier New" w:cs="Courier;Courier New"/>
      <w:sz w:val="24"/>
      <w:lang w:val="es-A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odyText2">
    <w:name w:val="Body Text 2"/>
    <w:basedOn w:val="Normal"/>
    <w:qFormat/>
    <w:pPr>
      <w:widowControl w:val="false"/>
      <w:ind w:left="1134" w:right="0" w:hanging="1134"/>
      <w:jc w:val="both"/>
    </w:pPr>
    <w:rPr>
      <w:rFonts w:ascii="Courier New" w:hAnsi="Courier New" w:cs="Courier New"/>
      <w:sz w:val="24"/>
      <w:lang w:val="es-ES"/>
    </w:rPr>
  </w:style>
  <w:style w:type="paragraph" w:styleId="Textosinformato">
    <w:name w:val="Texto sin formato"/>
    <w:basedOn w:val="Normal"/>
    <w:qFormat/>
    <w:pPr/>
    <w:rPr>
      <w:rFonts w:ascii="Courier New" w:hAnsi="Courier New" w:cs="Courier New"/>
      <w:lang w:val="es-ES"/>
    </w:rPr>
  </w:style>
  <w:style w:type="paragraph" w:styleId="Textoindependiente3">
    <w:name w:val="Texto independiente 3"/>
    <w:basedOn w:val="Normal"/>
    <w:qFormat/>
    <w:pPr>
      <w:jc w:val="both"/>
    </w:pPr>
    <w:rPr>
      <w:rFonts w:ascii="Courier New" w:hAnsi="Courier New" w:cs="Courier New"/>
      <w:sz w:val="24"/>
      <w:lang w:val="es-AR"/>
    </w:rPr>
  </w:style>
  <w:style w:type="paragraph" w:styleId="Sangra2detindependiente">
    <w:name w:val="Sangría 2 de t. independiente"/>
    <w:basedOn w:val="Normal"/>
    <w:qFormat/>
    <w:pPr>
      <w:ind w:left="3450" w:right="0" w:hanging="3450"/>
      <w:jc w:val="both"/>
    </w:pPr>
    <w:rPr>
      <w:sz w:val="24"/>
      <w:szCs w:val="24"/>
      <w:lang w:val="es-AR"/>
    </w:rPr>
  </w:style>
  <w:style w:type="paragraph" w:styleId="Cabeceraypie">
    <w:name w:val="Cabecera y pie"/>
    <w:basedOn w:val="Normal"/>
    <w:qFormat/>
    <w:pPr>
      <w:suppressLineNumbers/>
      <w:tabs>
        <w:tab w:val="clear" w:pos="720"/>
        <w:tab w:val="center" w:pos="4819" w:leader="none"/>
        <w:tab w:val="right" w:pos="9638" w:leader="none"/>
      </w:tabs>
    </w:pPr>
    <w:rPr/>
  </w:style>
  <w:style w:type="paragraph" w:styleId="Cabecera">
    <w:name w:val="Header"/>
    <w:basedOn w:val="Normal"/>
    <w:pPr>
      <w:tabs>
        <w:tab w:val="clear" w:pos="720"/>
        <w:tab w:val="center" w:pos="4252" w:leader="none"/>
        <w:tab w:val="right" w:pos="8504" w:leader="none"/>
      </w:tabs>
    </w:pPr>
    <w:rPr>
      <w:rFonts w:ascii="Arial" w:hAnsi="Arial" w:cs="Arial"/>
      <w:sz w:val="22"/>
      <w:lang w:val="es-ES"/>
    </w:rPr>
  </w:style>
  <w:style w:type="paragraph" w:styleId="Cuerpodetextoconsangra">
    <w:name w:val="Body Text Indent"/>
    <w:basedOn w:val="Normal"/>
    <w:pPr>
      <w:ind w:left="1276" w:right="0" w:hanging="1276"/>
      <w:jc w:val="both"/>
    </w:pPr>
    <w:rPr>
      <w:sz w:val="24"/>
      <w:lang w:val="es-AR"/>
    </w:rPr>
  </w:style>
  <w:style w:type="paragraph" w:styleId="Piedepgina">
    <w:name w:val="Footer"/>
    <w:basedOn w:val="Normal"/>
    <w:pPr>
      <w:tabs>
        <w:tab w:val="clear" w:pos="720"/>
        <w:tab w:val="center" w:pos="4252" w:leader="none"/>
        <w:tab w:val="right" w:pos="8504" w:leader="none"/>
      </w:tabs>
    </w:pPr>
    <w:rPr/>
  </w:style>
  <w:style w:type="paragraph" w:styleId="NormalWeb">
    <w:name w:val="Normal (Web)"/>
    <w:basedOn w:val="Normal"/>
    <w:qFormat/>
    <w:pPr>
      <w:overflowPunct w:val="true"/>
      <w:autoSpaceDE w:val="true"/>
      <w:spacing w:before="280" w:after="280"/>
      <w:textAlignment w:val="auto"/>
    </w:pPr>
    <w:rPr>
      <w:sz w:val="24"/>
      <w:szCs w:val="24"/>
      <w:lang w:val="es-ES"/>
    </w:rPr>
  </w:style>
  <w:style w:type="paragraph" w:styleId="Textosinformato1">
    <w:name w:val="Texto sin formato1"/>
    <w:basedOn w:val="Normal"/>
    <w:qFormat/>
    <w:pPr>
      <w:suppressAutoHyphens w:val="true"/>
      <w:overflowPunct w:val="true"/>
      <w:autoSpaceDE w:val="true"/>
      <w:textAlignment w:val="auto"/>
    </w:pPr>
    <w:rPr>
      <w:rFonts w:ascii="Courier New" w:hAnsi="Courier New" w:cs="Courier New"/>
      <w:lang w:val="es-ES" w:eastAsia="zh-CN"/>
    </w:rPr>
  </w:style>
  <w:style w:type="paragraph" w:styleId="LOnormal">
    <w:name w:val="LO-normal"/>
    <w:qFormat/>
    <w:pPr>
      <w:widowControl/>
      <w:suppressAutoHyphens w:val="true"/>
      <w:bidi w:val="0"/>
      <w:spacing w:lineRule="auto" w:line="276" w:before="0" w:after="0"/>
      <w:jc w:val="left"/>
    </w:pPr>
    <w:rPr>
      <w:rFonts w:ascii="Liberation Serif;Times New Roman" w:hAnsi="Liberation Serif;Times New Roman" w:eastAsia="Noto Serif CJK SC" w:cs="FreeSans"/>
      <w:color w:val="auto"/>
      <w:sz w:val="24"/>
      <w:szCs w:val="24"/>
      <w:lang w:val="es-AR" w:eastAsia="zh-CN" w:bidi="hi-IN"/>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odosobreelbebe.com.ar/" TargetMode="External"/><Relationship Id="rId3" Type="http://schemas.openxmlformats.org/officeDocument/2006/relationships/hyperlink" Target="../../../../../../../../../../../Documents%20and%20Settings/Administrador/Escritorio/BUZON%20Coordi/proyectos%202007-2011/Proyecto%20001-07.doc" TargetMode="External"/><Relationship Id="rId4" Type="http://schemas.openxmlformats.org/officeDocument/2006/relationships/hyperlink" Target="../../../../../../../../../../../..//Coordinaci&#243;n/Actas/ACTAS%20SESION%20en%20Actas/Ac-893-07.doc" TargetMode="External"/><Relationship Id="rId5" Type="http://schemas.openxmlformats.org/officeDocument/2006/relationships/hyperlink" Target="../../../../../../../../../../../..//Coordinaci&#243;n/NORMAS/NORMAS/RESOLUCIONES/R-07-349.doc" TargetMode="External"/><Relationship Id="rId6" Type="http://schemas.openxmlformats.org/officeDocument/2006/relationships/hyperlink" Target="../../../../../../../../../../../..//Coordinaci&#243;n/normas/NORMAS/COMUNICACIONES/C-07-579.doc" TargetMode="External"/><Relationship Id="rId7" Type="http://schemas.openxmlformats.org/officeDocument/2006/relationships/hyperlink" Target="../../../../../../../../../../../..//Coordinaci&#243;n/normas/NORMAS/ORDENANZAS/O-08-1800.doc" TargetMode="External"/><Relationship Id="rId8" Type="http://schemas.openxmlformats.org/officeDocument/2006/relationships/hyperlink" Target="../../../../../../../../../../../..//Coordinaci&#243;n/normas/NORMAS/ORDENANZAS/O-08-1801.doc" TargetMode="External"/><Relationship Id="rId9" Type="http://schemas.openxmlformats.org/officeDocument/2006/relationships/hyperlink" Target="../../../../../../../../../../../..//Coordinaci&#243;n/normas/NORMAS/ORDENANZAS/O-08-1815.doc" TargetMode="External"/><Relationship Id="rId10" Type="http://schemas.openxmlformats.org/officeDocument/2006/relationships/hyperlink" Target="../../../../../../../../../../../..//Coordinaci&#243;n/normas/NORMAS/ORDENANZAS/O-09-1953.doc" TargetMode="External"/><Relationship Id="rId11" Type="http://schemas.openxmlformats.org/officeDocument/2006/relationships/hyperlink" Target="../../../../../../../../../../../..//Coordinaci&#243;n/normas/NORMAS/DECLARACIONES/D-08-1333.doc" TargetMode="External"/><Relationship Id="rId12" Type="http://schemas.openxmlformats.org/officeDocument/2006/relationships/hyperlink" Target="../../../../../../../../../../../..//Coordinaci&#243;n/normas/NORMAS/ORDENANZAS/O-08-1803.doc" TargetMode="External"/><Relationship Id="rId13" Type="http://schemas.openxmlformats.org/officeDocument/2006/relationships/hyperlink" Target="../../../../../../../../../../../..//Coordinaci&#243;n/normas/NORMAS/DECLARACIONES/D-08-1328.doc" TargetMode="External"/><Relationship Id="rId14" Type="http://schemas.openxmlformats.org/officeDocument/2006/relationships/hyperlink" Target="../../../../../../../../../../../..//Coordinaci&#243;n/normas/NORMAS/COMUNICACIONES/C-08-580.doc" TargetMode="External"/><Relationship Id="rId15" Type="http://schemas.openxmlformats.org/officeDocument/2006/relationships/hyperlink" Target="../../../../../../../../../../../..//Coordinaci&#243;n/normas/NORMAS/COMUNICACIONES/C-08-581.doc" TargetMode="External"/><Relationship Id="rId16" Type="http://schemas.openxmlformats.org/officeDocument/2006/relationships/hyperlink" Target="../../../../../../../../../../../..//Coordinaci&#243;n/normas/NORMAS/DECLARACIONES/D-08-1324.doc" TargetMode="External"/><Relationship Id="rId17" Type="http://schemas.openxmlformats.org/officeDocument/2006/relationships/hyperlink" Target="../../../../../../../../../../../..//Coordinaci&#243;n/NORMAS/NORMAS/ORDENANZAS/O-09-1891.doc" TargetMode="External"/><Relationship Id="rId18" Type="http://schemas.openxmlformats.org/officeDocument/2006/relationships/hyperlink" Target="../../../../../../../../../../../../compartido/coordinacion/Seguimiento%20Proyectos%20por%20gesti&#243;n/Seguimiento%202007-2011//C:/Documents%20and%20Settings/Concejo%20Municipal/Mis%20documentos/NORMAS/NORMAS/ORDENANZAS/O-09-1934.doc" TargetMode="External"/><Relationship Id="rId19" Type="http://schemas.openxmlformats.org/officeDocument/2006/relationships/hyperlink" Target="../../../../../../../../../../../Documents%20and%20Settings/Administrador/Escritorio/BUZON%20Coordi/proyectos%202007-2011/Proyecto%20457-09.doc" TargetMode="External"/><Relationship Id="rId20" Type="http://schemas.openxmlformats.org/officeDocument/2006/relationships/hyperlink" Target="../../../../../../../../../../../..//Coordinaci&#243;n/NORMAS/NORMAS/COMUNICACIONES/C-11-702.doc" TargetMode="External"/><Relationship Id="rId21" Type="http://schemas.openxmlformats.org/officeDocument/2006/relationships/hyperlink" Target="../../../../../../../../../../../..//Coordinaci&#243;n/NORMAS/NORMAS/COMUNICACIONES/C-11-698.doc" TargetMode="External"/><Relationship Id="rId22" Type="http://schemas.openxmlformats.org/officeDocument/2006/relationships/hyperlink" Target="../../../../../../../../../../../..//Coordinaci&#243;n/NORMAS/NORMAS/ORDENANZAS/O-11-2165.doc" TargetMode="External"/><Relationship Id="rId23" Type="http://schemas.openxmlformats.org/officeDocument/2006/relationships/hyperlink" Target="../../../../../../../../../../../..//Coordinaci&#243;n/NORMAS/NORMAS/DECLARACIONES/D-11-1528.doc" TargetMode="External"/><Relationship Id="rId24" Type="http://schemas.openxmlformats.org/officeDocument/2006/relationships/hyperlink" Target="../../../../../../../../../../../..//Coordinaci&#243;n/NORMAS/NORMAS/COMUNICACIONES/C-11-708.doc" TargetMode="External"/><Relationship Id="rId25" Type="http://schemas.openxmlformats.org/officeDocument/2006/relationships/hyperlink" Target="../../../../../../../../../../../..//Coordinaci&#243;n/NORMAS/NORMAS/DECLARACIONES/D-11-1542.doc" TargetMode="External"/><Relationship Id="rId26" Type="http://schemas.openxmlformats.org/officeDocument/2006/relationships/hyperlink" Target="../../../../../../../../../../../..//Coordinaci&#243;n/NORMAS/NORMAS/COMUNICACIONES/C-11-713.doc" TargetMode="External"/><Relationship Id="rId27" Type="http://schemas.openxmlformats.org/officeDocument/2006/relationships/hyperlink" Target="../../../../../../../../../../../..//Coordinaci&#243;n/NORMAS/NORMAS/ORDENANZAS/O-11-2166.doc" TargetMode="External"/><Relationship Id="rId28" Type="http://schemas.openxmlformats.org/officeDocument/2006/relationships/hyperlink" Target="../../../../../../../../../../../..//Coordinaci&#243;n/NORMAS/NORMAS/ORDENANZAS/O-11-2167.doc" TargetMode="External"/><Relationship Id="rId29" Type="http://schemas.openxmlformats.org/officeDocument/2006/relationships/hyperlink" Target="../../../../../../../../../../../..//Coordinaci&#243;n/NORMAS/NORMAS/DECLARACIONES/D-11-1543.doc" TargetMode="External"/><Relationship Id="rId30" Type="http://schemas.openxmlformats.org/officeDocument/2006/relationships/hyperlink" Target="../../../../../../../../../../../..//Coordinaci&#243;n/NORMAS/NORMAS/COMUNICACIONES/C-11-714.doc" TargetMode="External"/><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hyperlink" Target="../../../../../../../../../../../../../.gvfs/coordinacion%20en%2010.20.101.144//Coordinaci&#243;n/NORMAS/NORMAS/ORDENANZAS/O-11-2272.doc" TargetMode="External"/><Relationship Id="rId34" Type="http://schemas.openxmlformats.org/officeDocument/2006/relationships/header" Target="header2.xml"/><Relationship Id="rId35" Type="http://schemas.openxmlformats.org/officeDocument/2006/relationships/footer" Target="footer2.xml"/><Relationship Id="rId36" Type="http://schemas.openxmlformats.org/officeDocument/2006/relationships/hyperlink" Target="../../../../../../../../../../../../compartido/coordinacion/Seguimiento%20Proyectos%20por%20gesti&#243;n/NORMAS/ORDENANZAS/O-2015/O-15-2709.doc" TargetMode="External"/><Relationship Id="rId37" Type="http://schemas.openxmlformats.org/officeDocument/2006/relationships/hyperlink" Target="../../../../../../../../../../../../compartido/coordinacion/Seguimiento%20Proyectos%20por%20gesti&#243;n/NORMAS/ORDENANZAS/O-2015/O-15-2710.doc" TargetMode="External"/><Relationship Id="rId38" Type="http://schemas.openxmlformats.org/officeDocument/2006/relationships/hyperlink" Target="../../../../../../../../../../../../compartido/coordinacion/Seguimiento%20Proyectos%20por%20gesti&#243;n/NORMAS/ORDENANZAS/O-2015/O-15-2711.doc" TargetMode="External"/><Relationship Id="rId39" Type="http://schemas.openxmlformats.org/officeDocument/2006/relationships/hyperlink" Target="../../../../../../../../../../../../compartido/coordinacion/Seguimiento%20Proyectos%20por%20gesti&#243;n/NORMAS/ORDENANZAS/O-2016/O-16-2712.doc" TargetMode="External"/><Relationship Id="rId40" Type="http://schemas.openxmlformats.org/officeDocument/2006/relationships/hyperlink" Target="../../../../../../../../../../../../compartido/coordinacion/Seguimiento%20Proyectos%20por%20gesti&#243;n/NORMAS/ORDENANZAS/O-2016/O-16-2713.doc" TargetMode="External"/><Relationship Id="rId41" Type="http://schemas.openxmlformats.org/officeDocument/2006/relationships/hyperlink" Target="../../../../../../../../../../../../compartido/coordinacion/Seguimiento%20Proyectos%20por%20gesti&#243;n/NORMAS/ORDENANZAS/O-2016/O-16-2714.doc" TargetMode="External"/><Relationship Id="rId42" Type="http://schemas.openxmlformats.org/officeDocument/2006/relationships/hyperlink" Target="../../../../../../../../../../../../compartido/coordinacion/Seguimiento%20Proyectos%20por%20gesti&#243;n/NORMAS/DECLARACIONES/D-16-1957.doc" TargetMode="External"/><Relationship Id="rId43" Type="http://schemas.openxmlformats.org/officeDocument/2006/relationships/hyperlink" Target="../../../../../../../../../../../../compartido/coordinacion/Seguimiento%20Proyectos%20por%20gesti&#243;n/NORMAS/ORDENANZAS/O-2016/O-16-2715.doc" TargetMode="External"/><Relationship Id="rId44" Type="http://schemas.openxmlformats.org/officeDocument/2006/relationships/hyperlink" Target="../../../../../../../../../../../../compartido/coordinacion/Seguimiento%20Proyectos%20por%20gesti&#243;n/NORMAS/ORDENANZAS/O-2016/O-16-2718.doc" TargetMode="External"/><Relationship Id="rId45" Type="http://schemas.openxmlformats.org/officeDocument/2006/relationships/hyperlink" Target="../../../../../../../../../../../../compartido/coordinacion/Seguimiento%20Proyectos%20por%20gesti&#243;n/NORMAS/ORDENANZAS/O-2016/O-16-2720.doc" TargetMode="External"/><Relationship Id="rId46" Type="http://schemas.openxmlformats.org/officeDocument/2006/relationships/hyperlink" Target="../../../../../../../../../../../../compartido/coordinacion/Seguimiento%20Proyectos%20por%20gesti&#243;n/NORMAS/DECLARACIONES/D-16-1958.doc" TargetMode="External"/><Relationship Id="rId47" Type="http://schemas.openxmlformats.org/officeDocument/2006/relationships/hyperlink" Target="../../../../../../../../../../../../compartido/coordinacion/Seguimiento%20Proyectos%20por%20gesti&#243;n/NORMAS/DECLARACIONES/D-16-1959.doc" TargetMode="External"/><Relationship Id="rId48" Type="http://schemas.openxmlformats.org/officeDocument/2006/relationships/hyperlink" Target="../../../../../../../../../../../../compartido/coordinacion/Seguimiento%20Proyectos%20por%20gesti&#243;n/NORMAS/ORDENANZAS/O-2016/O-16-2737.doc" TargetMode="External"/><Relationship Id="rId49" Type="http://schemas.openxmlformats.org/officeDocument/2006/relationships/hyperlink" Target="../../../../../../../../../../../../compartido/coordinacion/Seguimiento%20Proyectos%20por%20gesti&#243;n/NORMAS/DECLARACIONES/D-16-1960.doc" TargetMode="External"/><Relationship Id="rId50" Type="http://schemas.openxmlformats.org/officeDocument/2006/relationships/hyperlink" Target="../../../../../../../../../../../../compartido/coordinacion/Seguimiento%20Proyectos%20por%20gesti&#243;n/NORMAS/ORDENANZAS/O-2016/O-16-2725.doc" TargetMode="External"/><Relationship Id="rId51" Type="http://schemas.openxmlformats.org/officeDocument/2006/relationships/hyperlink" Target="../../../../../../../../../../../../compartido/coordinacion/Seguimiento%20Proyectos%20por%20gesti&#243;n/NORMAS/ORDENANZAS/O-2016/O-16-2733.doc" TargetMode="External"/><Relationship Id="rId52" Type="http://schemas.openxmlformats.org/officeDocument/2006/relationships/hyperlink" Target="../../../../../../../../../../../../compartido/coordinacion/Seguimiento%20Proyectos%20por%20gesti&#243;n/NORMAS/ORDENANZAS/O-2016/O-16-2721.doc" TargetMode="External"/><Relationship Id="rId53" Type="http://schemas.openxmlformats.org/officeDocument/2006/relationships/hyperlink" Target="../../../../../../../../../../../../compartido/coordinacion/Seguimiento%20Proyectos%20por%20gesti&#243;n/NORMAS/DECLARACIONES/D-16-1961.doc" TargetMode="External"/><Relationship Id="rId54" Type="http://schemas.openxmlformats.org/officeDocument/2006/relationships/hyperlink" Target="../../../../../../../../../../../../compartido/coordinacion/Seguimiento%20Proyectos%20por%20gesti&#243;n/NORMAS/ORDENANZAS/O-2016/O-16-2722.doc" TargetMode="External"/><Relationship Id="rId55" Type="http://schemas.openxmlformats.org/officeDocument/2006/relationships/hyperlink" Target="../../../../../../../../../../../../compartido/coordinacion/Seguimiento%20Proyectos%20por%20gesti&#243;n/NORMAS/ORDENANZAS/O-2016/O-16-2736.doc" TargetMode="External"/><Relationship Id="rId56" Type="http://schemas.openxmlformats.org/officeDocument/2006/relationships/hyperlink" Target="../../../../../../../../../../../../compartido/coordinacion/Seguimiento%20Proyectos%20por%20gesti&#243;n/NORMAS/ORDENANZAS/O-2016/O-16-2723.doc" TargetMode="External"/><Relationship Id="rId57" Type="http://schemas.openxmlformats.org/officeDocument/2006/relationships/hyperlink" Target="../../../../../../../../../../../../compartido/coordinacion/Seguimiento%20Proyectos%20por%20gesti&#243;n/NORMAS/DECLARACIONES/D-16-1962.doc" TargetMode="External"/><Relationship Id="rId58" Type="http://schemas.openxmlformats.org/officeDocument/2006/relationships/hyperlink" Target="../../../../../../../../../../../../compartido/coordinacion/Seguimiento%20Proyectos%20por%20gesti&#243;n/NORMAS/ORDENANZAS/O-2016/O-16-2759.doc" TargetMode="External"/><Relationship Id="rId59" Type="http://schemas.openxmlformats.org/officeDocument/2006/relationships/hyperlink" Target="../../../../../../../../../../../../compartido/coordinacion/Seguimiento%20Proyectos%20por%20gesti&#243;n/NORMAS/ORDENANZAS/O-2017/O-17-2862.doc" TargetMode="External"/><Relationship Id="rId60" Type="http://schemas.openxmlformats.org/officeDocument/2006/relationships/hyperlink" Target="../../../../../../../../../../../../compartido/coordinacion/Seguimiento%20Proyectos%20por%20gesti&#243;n/NORMAS/ORDENANZAS/O-2016/O-16-2727.doc" TargetMode="External"/><Relationship Id="rId61" Type="http://schemas.openxmlformats.org/officeDocument/2006/relationships/hyperlink" Target="../../../../../../../../../../../../compartido/coordinacion/Seguimiento%20Proyectos%20por%20gesti&#243;n/NORMAS/ORDENANZAS/O-2016/O-16-2728.doc" TargetMode="External"/><Relationship Id="rId62" Type="http://schemas.openxmlformats.org/officeDocument/2006/relationships/hyperlink" Target="../../../../../../../../../../../../compartido/coordinacion/Seguimiento%20Proyectos%20por%20gesti&#243;n/NORMAS/ORDENANZAS/O-2016/O-16-2747.doc" TargetMode="External"/><Relationship Id="rId63" Type="http://schemas.openxmlformats.org/officeDocument/2006/relationships/hyperlink" Target="../../../../../../../../../../../../compartido/coordinacion/Seguimiento%20Proyectos%20por%20gesti&#243;n/NORMAS/DECLARACIONES/D-16-1967.doc" TargetMode="External"/><Relationship Id="rId64" Type="http://schemas.openxmlformats.org/officeDocument/2006/relationships/hyperlink" Target="../../../../../../../../../../../../compartido/coordinacion/Seguimiento%20Proyectos%20por%20gesti&#243;n/NORMAS/DECLARACIONES/D-16-1968.doc" TargetMode="External"/><Relationship Id="rId65" Type="http://schemas.openxmlformats.org/officeDocument/2006/relationships/hyperlink" Target="../../../../../../../../../../../../compartido/coordinacion/Seguimiento%20Proyectos%20por%20gesti&#243;n/NORMAS/DECLARACIONES/D-16-1969.doc" TargetMode="External"/><Relationship Id="rId66" Type="http://schemas.openxmlformats.org/officeDocument/2006/relationships/hyperlink" Target="../../../../../../../../../../../../compartido/coordinacion/Seguimiento%20Proyectos%20por%20gesti&#243;n/NORMAS/COMUNICACIONES/C-16-805.doc" TargetMode="External"/><Relationship Id="rId67" Type="http://schemas.openxmlformats.org/officeDocument/2006/relationships/hyperlink" Target="../../../../../../../../../../../../compartido/coordinacion/Seguimiento%20Proyectos%20por%20gesti&#243;n/NORMAS/ORDENANZAS/O-2016/O-16-2748.doc" TargetMode="External"/><Relationship Id="rId68" Type="http://schemas.openxmlformats.org/officeDocument/2006/relationships/hyperlink" Target="../../../../../../../../../../../../compartido/coordinacion/Seguimiento%20Proyectos%20por%20gesti&#243;n/NORMAS/ORDENANZAS/O-2016/O-16-2742.doc" TargetMode="External"/><Relationship Id="rId69" Type="http://schemas.openxmlformats.org/officeDocument/2006/relationships/hyperlink" Target="../../../../../../../../../../../../compartido/coordinacion/Seguimiento%20Proyectos%20por%20gesti&#243;n/NORMAS/ORDENANZAS/O-2016/O-16-2743.doc" TargetMode="External"/><Relationship Id="rId70" Type="http://schemas.openxmlformats.org/officeDocument/2006/relationships/hyperlink" Target="../../../../../../../../../../../../compartido/coordinacion/Seguimiento%20Proyectos%20por%20gesti&#243;n/NORMAS/DECLARACIONES/D-16-1970.doc" TargetMode="External"/><Relationship Id="rId71" Type="http://schemas.openxmlformats.org/officeDocument/2006/relationships/hyperlink" Target="../../../../../../../../../../../../compartido/coordinacion/Seguimiento%20Proyectos%20por%20gesti&#243;n/NORMAS/DECLARACIONES/D-16-1971.doc" TargetMode="External"/><Relationship Id="rId72" Type="http://schemas.openxmlformats.org/officeDocument/2006/relationships/hyperlink" Target="../../../../../../../../../../../../compartido/coordinacion/Seguimiento%20Proyectos%20por%20gesti&#243;n/NORMAS/COMUNICACIONES/C-16-807.doc" TargetMode="External"/><Relationship Id="rId73" Type="http://schemas.openxmlformats.org/officeDocument/2006/relationships/hyperlink" Target="../../../../../../../../../../../../compartido/coordinacion/Seguimiento%20Proyectos%20por%20gesti&#243;n/NORMAS/DECLARACIONES/D-16-1972.doc" TargetMode="External"/><Relationship Id="rId74" Type="http://schemas.openxmlformats.org/officeDocument/2006/relationships/hyperlink" Target="../../../../../../../../../../../../compartido/coordinacion/Seguimiento%20Proyectos%20por%20gesti&#243;n/NORMAS/DECLARACIONES/D-16-1973.doc" TargetMode="External"/><Relationship Id="rId75" Type="http://schemas.openxmlformats.org/officeDocument/2006/relationships/hyperlink" Target="../../../../../../../../../../../../compartido/coordinacion/Seguimiento%20Proyectos%20por%20gesti&#243;n/NORMAS/DECLARACIONES/D-16-1974.doc" TargetMode="External"/><Relationship Id="rId76" Type="http://schemas.openxmlformats.org/officeDocument/2006/relationships/hyperlink" Target="../../../../../../../../../../../../compartido/coordinacion/Seguimiento%20Proyectos%20por%20gesti&#243;n/NORMAS/COMUNICACIONES/C-16-806.doc" TargetMode="External"/><Relationship Id="rId77" Type="http://schemas.openxmlformats.org/officeDocument/2006/relationships/hyperlink" Target="../../../../../../../../../../../../compartido/coordinacion/Seguimiento%20Proyectos%20por%20gesti&#243;n/NORMAS/DECLARACIONES/D-16-1975.doc" TargetMode="External"/><Relationship Id="rId78" Type="http://schemas.openxmlformats.org/officeDocument/2006/relationships/hyperlink" Target="../../../../../../../../../../../../compartido/coordinacion/Seguimiento%20Proyectos%20por%20gesti&#243;n/NORMAS/ORDENANZAS/O-2016/O-16-2716.doc" TargetMode="External"/><Relationship Id="rId79" Type="http://schemas.openxmlformats.org/officeDocument/2006/relationships/hyperlink" Target="../../../../../../../../../../../../compartido/coordinacion/Seguimiento%20Proyectos%20por%20gesti&#243;n/NORMAS/ORDENANZAS/O-2016/O-16-2717.doc" TargetMode="External"/><Relationship Id="rId80" Type="http://schemas.openxmlformats.org/officeDocument/2006/relationships/hyperlink" Target="../../../../../../../../../../../../compartido/coordinacion/Seguimiento%20Proyectos%20por%20gesti&#243;n/NORMAS/ORDENANZAS/O-2016/O-16-2724.doc" TargetMode="External"/><Relationship Id="rId81" Type="http://schemas.openxmlformats.org/officeDocument/2006/relationships/hyperlink" Target="../../../../../../../../../../../../compartido/coordinacion/Seguimiento%20Proyectos%20por%20gesti&#243;n/NORMAS/ORDENANZAS/O-2016/O-16-2719.doc" TargetMode="External"/><Relationship Id="rId82" Type="http://schemas.openxmlformats.org/officeDocument/2006/relationships/hyperlink" Target="../../../../../../../../../../../../compartido/coordinacion/Seguimiento%20Proyectos%20por%20gesti&#243;n/NORMAS/ORDENANZAS/O-2016/O-16-2726.doc" TargetMode="External"/><Relationship Id="rId83" Type="http://schemas.openxmlformats.org/officeDocument/2006/relationships/hyperlink" Target="../../../../../../../../../../../../compartido/coordinacion/Seguimiento%20Proyectos%20por%20gesti&#243;n/NORMAS/ORDENANZAS/O-2016/O-16-2772.doc" TargetMode="External"/><Relationship Id="rId84" Type="http://schemas.openxmlformats.org/officeDocument/2006/relationships/hyperlink" Target="../../../../../../../../../../../../compartido/coordinacion/Seguimiento%20Proyectos%20por%20gesti&#243;n/NORMAS/ORDENANZAS/O-2016/O-16-2729.doc" TargetMode="External"/><Relationship Id="rId85" Type="http://schemas.openxmlformats.org/officeDocument/2006/relationships/hyperlink" Target="../../../../../../../../../../../../compartido/coordinacion/Seguimiento%20Proyectos%20por%20gesti&#243;n/NORMAS/DECLARACIONES/D-16-1977.doc" TargetMode="External"/><Relationship Id="rId86" Type="http://schemas.openxmlformats.org/officeDocument/2006/relationships/hyperlink" Target="../../../../../../../../../../../../compartido/coordinacion/Seguimiento%20Proyectos%20por%20gesti&#243;n/NORMAS/DECLARACIONES/D-16-1978.doc" TargetMode="External"/><Relationship Id="rId87" Type="http://schemas.openxmlformats.org/officeDocument/2006/relationships/hyperlink" Target="../../../../../../../../../../../../compartido/coordinacion/Seguimiento%20Proyectos%20por%20gesti&#243;n/NORMAS/DECLARACIONES/D-16-1979.doc" TargetMode="External"/><Relationship Id="rId88" Type="http://schemas.openxmlformats.org/officeDocument/2006/relationships/hyperlink" Target="../../../../../../../../../../../../compartido/coordinacion/Seguimiento%20Proyectos%20por%20gesti&#243;n/NORMAS/ORDENANZAS/O-2016/O-16-2749.doc" TargetMode="External"/><Relationship Id="rId89" Type="http://schemas.openxmlformats.org/officeDocument/2006/relationships/hyperlink" Target="../../../../../../../../../../../../compartido/coordinacion/Seguimiento%20Proyectos%20por%20gesti&#243;n/NORMAS/DECLARACIONES/D-16-1980.doc" TargetMode="External"/><Relationship Id="rId90" Type="http://schemas.openxmlformats.org/officeDocument/2006/relationships/hyperlink" Target="../../../../../../../../../../../../compartido/coordinacion/Seguimiento%20Proyectos%20por%20gesti&#243;n/NORMAS/ORDENANZAS/O-2016/O-16-2750.doc" TargetMode="External"/><Relationship Id="rId91" Type="http://schemas.openxmlformats.org/officeDocument/2006/relationships/hyperlink" Target="../../../../../../../../../../../../compartido/coordinacion/Seguimiento%20Proyectos%20por%20gesti&#243;n/NORMAS/ORDENANZAS/O-2016/O-16-2730.doc" TargetMode="External"/><Relationship Id="rId92" Type="http://schemas.openxmlformats.org/officeDocument/2006/relationships/hyperlink" Target="../../../../../../../../../../../../compartido/coordinacion/Seguimiento%20Proyectos%20por%20gesti&#243;n/NORMAS/DECLARACIONES/D-16-1981.doc" TargetMode="External"/><Relationship Id="rId93" Type="http://schemas.openxmlformats.org/officeDocument/2006/relationships/hyperlink" Target="../../../../../../../../../../../../compartido/coordinacion/Seguimiento%20Proyectos%20por%20gesti&#243;n/NORMAS/ORDENANZAS/O-2016/O-16-2744.doc" TargetMode="External"/><Relationship Id="rId94" Type="http://schemas.openxmlformats.org/officeDocument/2006/relationships/hyperlink" Target="../../../../../../../../../../../../compartido/coordinacion/Seguimiento%20Proyectos%20por%20gesti&#243;n/NORMAS/COMUNICACIONES/C-16-808.doc" TargetMode="External"/><Relationship Id="rId95" Type="http://schemas.openxmlformats.org/officeDocument/2006/relationships/hyperlink" Target="../../../../../../../../../../../../compartido/coordinacion/Seguimiento%20Proyectos%20por%20gesti&#243;n/NORMAS/COMUNICACIONES/C-16-809.doc" TargetMode="External"/><Relationship Id="rId96" Type="http://schemas.openxmlformats.org/officeDocument/2006/relationships/hyperlink" Target="../../../../../../../../../../../../compartido/coordinacion/Seguimiento%20Proyectos%20por%20gesti&#243;n/NORMAS/COMUNICACIONES/C-16-810.doc" TargetMode="External"/><Relationship Id="rId97" Type="http://schemas.openxmlformats.org/officeDocument/2006/relationships/hyperlink" Target="../../../../../../../../../../../../compartido/coordinacion/Seguimiento%20Proyectos%20por%20gesti&#243;n/NORMAS/DECLARACIONES/D-16-1982.doc" TargetMode="External"/><Relationship Id="rId98" Type="http://schemas.openxmlformats.org/officeDocument/2006/relationships/hyperlink" Target="../../../../../../../../../../../../compartido/coordinacion/Seguimiento%20Proyectos%20por%20gesti&#243;n/NORMAS/DECLARACIONES/D-16-1983.doc" TargetMode="External"/><Relationship Id="rId99" Type="http://schemas.openxmlformats.org/officeDocument/2006/relationships/hyperlink" Target="../../../../../../../../../../../../compartido/coordinacion/Seguimiento%20Proyectos%20por%20gesti&#243;n/NORMAS/COMUNICACIONES/C-16-811.doc" TargetMode="External"/><Relationship Id="rId100" Type="http://schemas.openxmlformats.org/officeDocument/2006/relationships/hyperlink" Target="../../../../../../../../../../../../compartido/coordinacion/Seguimiento%20Proyectos%20por%20gesti&#243;n/NORMAS/ORDENANZAS/O-2016/O-16-2738.doc" TargetMode="External"/><Relationship Id="rId101" Type="http://schemas.openxmlformats.org/officeDocument/2006/relationships/hyperlink" Target="../../../../../../../../../../../../compartido/coordinacion/Seguimiento%20Proyectos%20por%20gesti&#243;n/NORMAS/DECLARACIONES/D-16-1984.doc" TargetMode="External"/><Relationship Id="rId102" Type="http://schemas.openxmlformats.org/officeDocument/2006/relationships/hyperlink" Target="../../../../../../../../../../../../compartido/coordinacion/Seguimiento%20Proyectos%20por%20gesti&#243;n/NORMAS/ORDENANZAS/O-2016/O-16-2731.doc" TargetMode="External"/><Relationship Id="rId103" Type="http://schemas.openxmlformats.org/officeDocument/2006/relationships/hyperlink" Target="../../../../../../../../../../../../compartido/coordinacion/Seguimiento%20Proyectos%20por%20gesti&#243;n/NORMAS/DECLARACIONES/D-16-1985.doc" TargetMode="External"/><Relationship Id="rId104" Type="http://schemas.openxmlformats.org/officeDocument/2006/relationships/hyperlink" Target="../../../../../../../../../../../../compartido/coordinacion/Seguimiento%20Proyectos%20por%20gesti&#243;n/NORMAS/RESOLUCIONES/R-16-480.doc" TargetMode="External"/><Relationship Id="rId105" Type="http://schemas.openxmlformats.org/officeDocument/2006/relationships/hyperlink" Target="../../../../../../../../../../../../compartido/coordinacion/Seguimiento%20Proyectos%20por%20gesti&#243;n/NORMAS/ORDENANZAS/O-2016/O-16-2739.doc" TargetMode="External"/><Relationship Id="rId106" Type="http://schemas.openxmlformats.org/officeDocument/2006/relationships/hyperlink" Target="../../../../../../../../../../../../compartido/coordinacion/Seguimiento%20Proyectos%20por%20gesti&#243;n/NORMAS/DECLARACIONES/D-16-1988.doc" TargetMode="External"/><Relationship Id="rId107" Type="http://schemas.openxmlformats.org/officeDocument/2006/relationships/hyperlink" Target="../../../../../../../../../../../../compartido/coordinacion/Seguimiento%20Proyectos%20por%20gesti&#243;n/NORMAS/COMUNICACIONES/C-16-812.doc" TargetMode="External"/><Relationship Id="rId108" Type="http://schemas.openxmlformats.org/officeDocument/2006/relationships/hyperlink" Target="../../../../../../../../../../../../compartido/coordinacion/Seguimiento%20Proyectos%20por%20gesti&#243;n/NORMAS/COMUNICACIONES/C-16-813.doc" TargetMode="External"/><Relationship Id="rId109" Type="http://schemas.openxmlformats.org/officeDocument/2006/relationships/hyperlink" Target="../../../../../../../../../../../../compartido/coordinacion/Seguimiento%20Proyectos%20por%20gesti&#243;n/NORMAS/COMUNICACIONES/C-16-814.doc" TargetMode="External"/><Relationship Id="rId110" Type="http://schemas.openxmlformats.org/officeDocument/2006/relationships/hyperlink" Target="../../../../../../../../../../../../compartido/coordinacion/Seguimiento%20Proyectos%20por%20gesti&#243;n/NORMAS/DECLARACIONES/D-16-1993.doc" TargetMode="External"/><Relationship Id="rId111" Type="http://schemas.openxmlformats.org/officeDocument/2006/relationships/hyperlink" Target="../../../../../../../../../../../../compartido/coordinacion/Seguimiento%20Proyectos%20por%20gesti&#243;n/NORMAS/COMUNICACIONES/C-16-815.doc" TargetMode="External"/><Relationship Id="rId112" Type="http://schemas.openxmlformats.org/officeDocument/2006/relationships/hyperlink" Target="../../../../../../../../../../../../compartido/coordinacion/Seguimiento%20Proyectos%20por%20gesti&#243;n/NORMAS/DECLARACIONES/D-16-1987.doc" TargetMode="External"/><Relationship Id="rId113" Type="http://schemas.openxmlformats.org/officeDocument/2006/relationships/hyperlink" Target="../../../../../../../../../../../../compartido/coordinacion/Seguimiento%20Proyectos%20por%20gesti&#243;n/NORMAS/DECLARACIONES/D-16-1987.doc" TargetMode="External"/><Relationship Id="rId114" Type="http://schemas.openxmlformats.org/officeDocument/2006/relationships/hyperlink" Target="../../../../../../../../../../../../compartido/coordinacion/Seguimiento%20Proyectos%20por%20gesti&#243;n/NORMAS/ORDENANZAS/O-2016/O-16-2732.doc" TargetMode="External"/><Relationship Id="rId115" Type="http://schemas.openxmlformats.org/officeDocument/2006/relationships/hyperlink" Target="../../../../../../../../../../../../compartido/coordinacion/Seguimiento%20Proyectos%20por%20gesti&#243;n/NORMAS/DECLARACIONES/D-16-1992.doc" TargetMode="External"/><Relationship Id="rId116" Type="http://schemas.openxmlformats.org/officeDocument/2006/relationships/hyperlink" Target="../../../../../../../../../../../../compartido/coordinacion/Seguimiento%20Proyectos%20por%20gesti&#243;n/NORMAS/DECLARACIONES/D-16-1989.doc" TargetMode="External"/><Relationship Id="rId117" Type="http://schemas.openxmlformats.org/officeDocument/2006/relationships/hyperlink" Target="../../../../../../../../../../../../compartido/coordinacion/Seguimiento%20Proyectos%20por%20gesti&#243;n/NORMAS/COMUNICACIONES/C-16-816.doc" TargetMode="External"/><Relationship Id="rId118" Type="http://schemas.openxmlformats.org/officeDocument/2006/relationships/hyperlink" Target="../../../../../../../../../../../../compartido/coordinacion/Seguimiento%20Proyectos%20por%20gesti&#243;n/NORMAS/DECLARACIONES/D-16-1991.doc" TargetMode="External"/><Relationship Id="rId119" Type="http://schemas.openxmlformats.org/officeDocument/2006/relationships/hyperlink" Target="../../../../../../../../../../../../compartido/coordinacion/Seguimiento%20Proyectos%20por%20gesti&#243;n/NORMAS/COMUNICACIONES/C-16-817.doc" TargetMode="External"/><Relationship Id="rId120" Type="http://schemas.openxmlformats.org/officeDocument/2006/relationships/hyperlink" Target="../../../../../../../../../../../../compartido/coordinacion/Seguimiento%20Proyectos%20por%20gesti&#243;n/NORMAS/ORDENANZAS/O-2016/O-16-2740.doc" TargetMode="External"/><Relationship Id="rId121" Type="http://schemas.openxmlformats.org/officeDocument/2006/relationships/hyperlink" Target="../../../../../../../../../../../../compartido/coordinacion/Seguimiento%20Proyectos%20por%20gesti&#243;n/NORMAS/ORDENANZAS/O-2016/O-16-2751.doc" TargetMode="External"/><Relationship Id="rId122" Type="http://schemas.openxmlformats.org/officeDocument/2006/relationships/hyperlink" Target="../../../../../../../../../../../../compartido/coordinacion/Seguimiento%20Proyectos%20por%20gesti&#243;n/NORMAS/DECLARACIONES/D-16-1990.doc" TargetMode="External"/><Relationship Id="rId123" Type="http://schemas.openxmlformats.org/officeDocument/2006/relationships/hyperlink" Target="../../../../../../../../../../../../compartido/coordinacion/Seguimiento%20Proyectos%20por%20gesti&#243;n/NORMAS/DECLARACIONES/D-16-1994.doc" TargetMode="External"/><Relationship Id="rId124" Type="http://schemas.openxmlformats.org/officeDocument/2006/relationships/hyperlink" Target="../../../../../../../../../../../../compartido/coordinacion/Seguimiento%20Proyectos%20por%20gesti&#243;n/NORMAS/DECLARACIONES/D-16-1995.doc" TargetMode="External"/><Relationship Id="rId125" Type="http://schemas.openxmlformats.org/officeDocument/2006/relationships/hyperlink" Target="../../../../../../../../../../../../compartido/coordinacion/Seguimiento%20Proyectos%20por%20gesti&#243;n/NORMAS/ORDENANZAS/O-2016/O-16-2734.doc" TargetMode="External"/><Relationship Id="rId126" Type="http://schemas.openxmlformats.org/officeDocument/2006/relationships/hyperlink" Target="../../../../../../../../../../../../compartido/coordinacion/Seguimiento%20Proyectos%20por%20gesti&#243;n/NORMAS/ORDENANZAS/O-2016/O-16-2741.doc" TargetMode="External"/><Relationship Id="rId127" Type="http://schemas.openxmlformats.org/officeDocument/2006/relationships/hyperlink" Target="../../../../../../../../../../../../compartido/coordinacion/Seguimiento%20Proyectos%20por%20gesti&#243;n/NORMAS/ORDENANZAS/O-2016/O-16-2735.doc" TargetMode="External"/><Relationship Id="rId128" Type="http://schemas.openxmlformats.org/officeDocument/2006/relationships/hyperlink" Target="../../../../../../../../../../../../compartido/coordinacion/Seguimiento%20Proyectos%20por%20gesti&#243;n/NORMAS/ORDENANZAS/O-2016/O-16-2802.doc" TargetMode="External"/><Relationship Id="rId129" Type="http://schemas.openxmlformats.org/officeDocument/2006/relationships/hyperlink" Target="../../../../../../../../../../../../compartido/coordinacion/Seguimiento%20Proyectos%20por%20gesti&#243;n/NORMAS/DECLARACIONES/D-16-1996.doc" TargetMode="External"/><Relationship Id="rId130" Type="http://schemas.openxmlformats.org/officeDocument/2006/relationships/hyperlink" Target="../../../../../../../../../../../../compartido/coordinacion/Seguimiento%20Proyectos%20por%20gesti&#243;n/NORMAS/DECLARACIONES/D-16-1997.doc" TargetMode="External"/><Relationship Id="rId131" Type="http://schemas.openxmlformats.org/officeDocument/2006/relationships/hyperlink" Target="../../../../../../../../../../../../compartido/coordinacion/Seguimiento%20Proyectos%20por%20gesti&#243;n/NORMAS/ORDENANZAS/O-2016/O-16-2745.doc" TargetMode="External"/><Relationship Id="rId132" Type="http://schemas.openxmlformats.org/officeDocument/2006/relationships/hyperlink" Target="../../../../../../../../../../../../compartido/coordinacion/Seguimiento%20Proyectos%20por%20gesti&#243;n/NORMAS/DECLARACIONES/D-16-1999.doc" TargetMode="External"/><Relationship Id="rId133" Type="http://schemas.openxmlformats.org/officeDocument/2006/relationships/hyperlink" Target="../../../../../../../../../../../../compartido/coordinacion/Seguimiento%20Proyectos%20por%20gesti&#243;n/NORMAS/ORDENANZAS/O-2016/O-16-2746.doc" TargetMode="External"/><Relationship Id="rId134" Type="http://schemas.openxmlformats.org/officeDocument/2006/relationships/hyperlink" Target="../../../../../../../../../../../../compartido/coordinacion/Seguimiento%20Proyectos%20por%20gesti&#243;n/NORMAS/DECLARACIONES/D-16-2000.doc" TargetMode="External"/><Relationship Id="rId135" Type="http://schemas.openxmlformats.org/officeDocument/2006/relationships/hyperlink" Target="../../../../../../../../../../../../compartido/coordinacion/Seguimiento%20Proyectos%20por%20gesti&#243;n/NORMAS/DECLARACIONES/D-16-2001.doc" TargetMode="External"/><Relationship Id="rId136" Type="http://schemas.openxmlformats.org/officeDocument/2006/relationships/hyperlink" Target="../../../../../../../../../../../../compartido/coordinacion/Seguimiento%20Proyectos%20por%20gesti&#243;n/NORMAS/ORDENANZAS/O-2016/O-16-2757.doc" TargetMode="External"/><Relationship Id="rId137" Type="http://schemas.openxmlformats.org/officeDocument/2006/relationships/hyperlink" Target="../../../../../../../../../../../../compartido/coordinacion/Seguimiento%20Proyectos%20por%20gesti&#243;n/NORMAS/ORDENANZAS/O-2016/O-16-2767.doc" TargetMode="External"/><Relationship Id="rId138" Type="http://schemas.openxmlformats.org/officeDocument/2006/relationships/hyperlink" Target="../../../../../../../../../../../../compartido/coordinacion/Seguimiento%20Proyectos%20por%20gesti&#243;n/NORMAS/DECLARACIONES/D-16-2002.doc" TargetMode="External"/><Relationship Id="rId139" Type="http://schemas.openxmlformats.org/officeDocument/2006/relationships/hyperlink" Target="../../../../../../../../../../../../compartido/coordinacion/Seguimiento%20Proyectos%20por%20gesti&#243;n/NORMAS/DECLARACIONES/D-16-2003.doc" TargetMode="External"/><Relationship Id="rId140" Type="http://schemas.openxmlformats.org/officeDocument/2006/relationships/hyperlink" Target="../../../../../../../../../../../../compartido/coordinacion/Seguimiento%20Proyectos%20por%20gesti&#243;n/NORMAS/ORDENANZAS/O-2016/O-16-2778.doc" TargetMode="External"/><Relationship Id="rId141" Type="http://schemas.openxmlformats.org/officeDocument/2006/relationships/hyperlink" Target="../../../../../../../../../../../../compartido/coordinacion/Seguimiento%20Proyectos%20por%20gesti&#243;n/NORMAS/DECLARACIONES/D-16-2004.doc" TargetMode="External"/><Relationship Id="rId142" Type="http://schemas.openxmlformats.org/officeDocument/2006/relationships/hyperlink" Target="../../../../../../../../../../../../compartido/coordinacion/Seguimiento%20Proyectos%20por%20gesti&#243;n/NORMAS/DECLARACIONES/D-16-2005.doc" TargetMode="External"/><Relationship Id="rId143" Type="http://schemas.openxmlformats.org/officeDocument/2006/relationships/hyperlink" Target="../../../../../../../../../../../../compartido/coordinacion/Seguimiento%20Proyectos%20por%20gesti&#243;n/NORMAS/DECLARACIONES/D-16-2006.doc" TargetMode="External"/><Relationship Id="rId144" Type="http://schemas.openxmlformats.org/officeDocument/2006/relationships/hyperlink" Target="../../../../../../../../../../../../compartido/coordinacion/Seguimiento%20Proyectos%20por%20gesti&#243;n/NORMAS/DECLARACIONES/D-16-2007.doc" TargetMode="External"/><Relationship Id="rId145" Type="http://schemas.openxmlformats.org/officeDocument/2006/relationships/hyperlink" Target="../../../../../../../../../../../../compartido/coordinacion/Seguimiento%20Proyectos%20por%20gesti&#243;n/NORMAS/COMUNICACIONES/C-16-819.doc" TargetMode="External"/><Relationship Id="rId146" Type="http://schemas.openxmlformats.org/officeDocument/2006/relationships/hyperlink" Target="../../../../../../../../../../../../compartido/coordinacion/Seguimiento%20Proyectos%20por%20gesti&#243;n/NORMAS/DECLARACIONES/D-16-2011.doc" TargetMode="External"/><Relationship Id="rId147" Type="http://schemas.openxmlformats.org/officeDocument/2006/relationships/hyperlink" Target="../../../../../../../../../../../../compartido/coordinacion/Seguimiento%20Proyectos%20por%20gesti&#243;n/NORMAS/COMUNICACIONES/C-16-820.doc" TargetMode="External"/><Relationship Id="rId148" Type="http://schemas.openxmlformats.org/officeDocument/2006/relationships/hyperlink" Target="../../../../../../../../../../../../compartido/coordinacion/Seguimiento%20Proyectos%20por%20gesti&#243;n/NORMAS/COMUNICACIONES/C-16-821.doc" TargetMode="External"/><Relationship Id="rId149" Type="http://schemas.openxmlformats.org/officeDocument/2006/relationships/hyperlink" Target="../../../../../../../../../../../../compartido/coordinacion/Seguimiento%20Proyectos%20por%20gesti&#243;n/NORMAS/COMUNICACIONES/C-16-822.doc" TargetMode="External"/><Relationship Id="rId150" Type="http://schemas.openxmlformats.org/officeDocument/2006/relationships/hyperlink" Target="../../../../../../../../../../../../compartido/coordinacion/Seguimiento%20Proyectos%20por%20gesti&#243;n/NORMAS/COMUNICACIONES/C-16-823.doc" TargetMode="External"/><Relationship Id="rId151" Type="http://schemas.openxmlformats.org/officeDocument/2006/relationships/hyperlink" Target="../../../../../../../../../../../../compartido/coordinacion/Seguimiento%20Proyectos%20por%20gesti&#243;n/NORMAS/DECLARACIONES/D-16-2012.doc" TargetMode="External"/><Relationship Id="rId152" Type="http://schemas.openxmlformats.org/officeDocument/2006/relationships/hyperlink" Target="../../../../../../../../../../../../compartido/coordinacion/Seguimiento%20Proyectos%20por%20gesti&#243;n/NORMAS/ORDENANZAS/O-2016/O-16-2761.doc" TargetMode="External"/><Relationship Id="rId153" Type="http://schemas.openxmlformats.org/officeDocument/2006/relationships/hyperlink" Target="../../../../../../../../../../../../compartido/coordinacion/Seguimiento%20Proyectos%20por%20gesti&#243;n/NORMAS/ORDENANZAS/O-2016/O-16-2762.doc" TargetMode="External"/><Relationship Id="rId154" Type="http://schemas.openxmlformats.org/officeDocument/2006/relationships/hyperlink" Target="../../../../../../../../../../../../compartido/coordinacion/Seguimiento%20Proyectos%20por%20gesti&#243;n/NORMAS/ORDENANZAS/O-2016/O-16-2785.doc" TargetMode="External"/><Relationship Id="rId155" Type="http://schemas.openxmlformats.org/officeDocument/2006/relationships/hyperlink" Target="../../../../../../../../../../../../compartido/coordinacion/Seguimiento%20Proyectos%20por%20gesti&#243;n/NORMAS/DECLARACIONES/D-16-2013.doc" TargetMode="External"/><Relationship Id="rId156" Type="http://schemas.openxmlformats.org/officeDocument/2006/relationships/hyperlink" Target="../../../../../../../../../../../../compartido/coordinacion/Seguimiento%20Proyectos%20por%20gesti&#243;n/NORMAS/ORDENANZAS/O-2016/O-16-2752.doc" TargetMode="External"/><Relationship Id="rId157" Type="http://schemas.openxmlformats.org/officeDocument/2006/relationships/hyperlink" Target="../../../../../../../../../../../../compartido/coordinacion/Seguimiento%20Proyectos%20por%20gesti&#243;n/NORMAS/COMUNICACIONES/C-16-824.doc" TargetMode="External"/><Relationship Id="rId158" Type="http://schemas.openxmlformats.org/officeDocument/2006/relationships/hyperlink" Target="../../../../../../../../../../../../compartido/coordinacion/Seguimiento%20Proyectos%20por%20gesti&#243;n/NORMAS/ORDENANZAS/O-2016/O-16-2786.doc" TargetMode="External"/><Relationship Id="rId159" Type="http://schemas.openxmlformats.org/officeDocument/2006/relationships/hyperlink" Target="../../../../../../../../../../../../compartido/coordinacion/Seguimiento%20Proyectos%20por%20gesti&#243;n/NORMAS/ORDENANZAS/O-2016/O-16-2753.doc" TargetMode="External"/><Relationship Id="rId160" Type="http://schemas.openxmlformats.org/officeDocument/2006/relationships/hyperlink" Target="../../../../../../../../../../../../compartido/coordinacion/Seguimiento%20Proyectos%20por%20gesti&#243;n/NORMAS/ORDENANZAS/O-2016/O-16-2763.doc" TargetMode="External"/><Relationship Id="rId161" Type="http://schemas.openxmlformats.org/officeDocument/2006/relationships/hyperlink" Target="../../../../../../../../../../../../compartido/coordinacion/Seguimiento%20Proyectos%20por%20gesti&#243;n/NORMAS/ORDENANZAS/O-2016/O-16-2754.doc" TargetMode="External"/><Relationship Id="rId162" Type="http://schemas.openxmlformats.org/officeDocument/2006/relationships/hyperlink" Target="../../../../../../../../../../../../compartido/coordinacion/Seguimiento%20Proyectos%20por%20gesti&#243;n/NORMAS/ORDENANZAS/O-2016/O-16-2755.doc" TargetMode="External"/><Relationship Id="rId163" Type="http://schemas.openxmlformats.org/officeDocument/2006/relationships/hyperlink" Target="../../../../../../../../../../../../compartido/coordinacion/Seguimiento%20Proyectos%20por%20gesti&#243;n/NORMAS/RESOLUCIONES/R-16-483.doc" TargetMode="External"/><Relationship Id="rId164" Type="http://schemas.openxmlformats.org/officeDocument/2006/relationships/hyperlink" Target="../../../../../../../../../../../../compartido/coordinacion/Seguimiento%20Proyectos%20por%20gesti&#243;n/NORMAS/DECLARACIONES/D-16-2022.doc" TargetMode="External"/><Relationship Id="rId165" Type="http://schemas.openxmlformats.org/officeDocument/2006/relationships/hyperlink" Target="../../../../../../../../../../../../compartido/coordinacion/Seguimiento%20Proyectos%20por%20gesti&#243;n/NORMAS/DECLARACIONES/D-16-2023.doc" TargetMode="External"/><Relationship Id="rId166" Type="http://schemas.openxmlformats.org/officeDocument/2006/relationships/hyperlink" Target="../../../../../../../../../../../../compartido/coordinacion/Seguimiento%20Proyectos%20por%20gesti&#243;n/NORMAS/DECLARACIONES/D-16-2024.doc" TargetMode="External"/><Relationship Id="rId167" Type="http://schemas.openxmlformats.org/officeDocument/2006/relationships/hyperlink" Target="../../../../../../../../../../../../compartido/coordinacion/Seguimiento%20Proyectos%20por%20gesti&#243;n/NORMAS/ORDENANZAS/O-2016/O-16-2803.doc" TargetMode="External"/><Relationship Id="rId168" Type="http://schemas.openxmlformats.org/officeDocument/2006/relationships/hyperlink" Target="../../../../../../../../../../../../compartido/coordinacion/Seguimiento%20Proyectos%20por%20gesti&#243;n/NORMAS/ORDENANZAS/O-2017/O-17-2894.doc" TargetMode="External"/><Relationship Id="rId169" Type="http://schemas.openxmlformats.org/officeDocument/2006/relationships/hyperlink" Target="../../../../../../../../../../../../compartido/coordinacion/Seguimiento%20Proyectos%20por%20gesti&#243;n/NORMAS/DECLARACIONES/D-16-2025.doc" TargetMode="External"/><Relationship Id="rId170" Type="http://schemas.openxmlformats.org/officeDocument/2006/relationships/hyperlink" Target="../../../../../../../../../../../../compartido/coordinacion/Seguimiento%20Proyectos%20por%20gesti&#243;n/NORMAS/ORDENANZAS/O-2016/O-16-2760.doc" TargetMode="External"/><Relationship Id="rId171" Type="http://schemas.openxmlformats.org/officeDocument/2006/relationships/hyperlink" Target="../../../../../../../../../../../../compartido/coordinacion/Seguimiento%20Proyectos%20por%20gesti&#243;n/NORMAS/ORDENANZAS/O-2017/O-17-2888.doc" TargetMode="External"/><Relationship Id="rId172" Type="http://schemas.openxmlformats.org/officeDocument/2006/relationships/hyperlink" Target="../../../../../../../../../../../../compartido/coordinacion/Seguimiento%20Proyectos%20por%20gesti&#243;n/NORMAS/DECLARACIONES/D-16-2026.doc" TargetMode="External"/><Relationship Id="rId173" Type="http://schemas.openxmlformats.org/officeDocument/2006/relationships/hyperlink" Target="../../../../../../../../../../../../compartido/coordinacion/Seguimiento%20Proyectos%20por%20gesti&#243;n/NORMAS/ORDENANZAS/O-2017/O-17-2882.doc" TargetMode="External"/><Relationship Id="rId174" Type="http://schemas.openxmlformats.org/officeDocument/2006/relationships/hyperlink" Target="../../../../../../../../../../../../compartido/coordinacion/Seguimiento%20Proyectos%20por%20gesti&#243;n/NORMAS/ORDENANZAS/O-2016/O-16-2773.doc" TargetMode="External"/><Relationship Id="rId175" Type="http://schemas.openxmlformats.org/officeDocument/2006/relationships/hyperlink" Target="../../../../../../../../../../../../compartido/coordinacion/Seguimiento%20Proyectos%20por%20gesti&#243;n/NORMAS/DECLARACIONES/D-16-2027.doc" TargetMode="External"/><Relationship Id="rId176" Type="http://schemas.openxmlformats.org/officeDocument/2006/relationships/hyperlink" Target="../../../../../../../../../../../../compartido/coordinacion/Seguimiento%20Proyectos%20por%20gesti&#243;n/NORMAS/DECLARACIONES/D-16-2028.doc" TargetMode="External"/><Relationship Id="rId177" Type="http://schemas.openxmlformats.org/officeDocument/2006/relationships/hyperlink" Target="../../../../../../../../../../../../compartido/coordinacion/Seguimiento%20Proyectos%20por%20gesti&#243;n/NORMAS/ORDENANZAS/O-2016/O-16-2756.doc" TargetMode="External"/><Relationship Id="rId178" Type="http://schemas.openxmlformats.org/officeDocument/2006/relationships/hyperlink" Target="../../../../../../../../../../../../compartido/coordinacion/Seguimiento%20Proyectos%20por%20gesti&#243;n/NORMAS/ORDENANZAS/O-2017/O-17-2895.doc" TargetMode="External"/><Relationship Id="rId179" Type="http://schemas.openxmlformats.org/officeDocument/2006/relationships/hyperlink" Target="../../../../../../../../../../../../compartido/coordinacion/Seguimiento%20Proyectos%20por%20gesti&#243;n/NORMAS/DECLARACIONES/D-16-2031.doc" TargetMode="External"/><Relationship Id="rId180" Type="http://schemas.openxmlformats.org/officeDocument/2006/relationships/hyperlink" Target="../../../../../../../../../../../../compartido/coordinacion/Seguimiento%20Proyectos%20por%20gesti&#243;n/NORMAS/COMUNICACIONES/C-16-825.doc" TargetMode="External"/><Relationship Id="rId181" Type="http://schemas.openxmlformats.org/officeDocument/2006/relationships/hyperlink" Target="../../../../../../../../../../../../compartido/coordinacion/Seguimiento%20Proyectos%20por%20gesti&#243;n/NORMAS/DECLARACIONES/D-16-2032.doc" TargetMode="External"/><Relationship Id="rId182" Type="http://schemas.openxmlformats.org/officeDocument/2006/relationships/hyperlink" Target="../../../../../../../../../../../../compartido/coordinacion/Seguimiento%20Proyectos%20por%20gesti&#243;n/NORMAS/ORDENANZAS/O-2017/O-17-2847.doc" TargetMode="External"/><Relationship Id="rId183" Type="http://schemas.openxmlformats.org/officeDocument/2006/relationships/hyperlink" Target="../../../../../../../../../../../../compartido/coordinacion/Seguimiento%20Proyectos%20por%20gesti&#243;n/NORMAS/DECLARACIONES/D-16-2033.doc" TargetMode="External"/><Relationship Id="rId184" Type="http://schemas.openxmlformats.org/officeDocument/2006/relationships/hyperlink" Target="../../../../../../../../../../../../compartido/coordinacion/Seguimiento%20Proyectos%20por%20gesti&#243;n/NORMAS/DECLARACIONES/D-16-2034.doc" TargetMode="External"/><Relationship Id="rId185" Type="http://schemas.openxmlformats.org/officeDocument/2006/relationships/hyperlink" Target="../../../../../../../../../../../../compartido/coordinacion/Seguimiento%20Proyectos%20por%20gesti&#243;n/NORMAS/DECLARACIONES/D-16-2035.doc" TargetMode="External"/><Relationship Id="rId186" Type="http://schemas.openxmlformats.org/officeDocument/2006/relationships/hyperlink" Target="../../../../../../../../../../../../compartido/coordinacion/Seguimiento%20Proyectos%20por%20gesti&#243;n/NORMAS/ORDENANZAS/O-2016/O-16-2779.doc" TargetMode="External"/><Relationship Id="rId187" Type="http://schemas.openxmlformats.org/officeDocument/2006/relationships/hyperlink" Target="../../../../../../../../../../../../compartido/coordinacion/Seguimiento%20Proyectos%20por%20gesti&#243;n/NORMAS/DECLARACIONES/D-16-2036.doc" TargetMode="External"/><Relationship Id="rId188" Type="http://schemas.openxmlformats.org/officeDocument/2006/relationships/hyperlink" Target="../../../../../../../../../../../../compartido/coordinacion/Seguimiento%20Proyectos%20por%20gesti&#243;n/NORMAS/COMUNICACIONES/C-16-826.doc" TargetMode="External"/><Relationship Id="rId189" Type="http://schemas.openxmlformats.org/officeDocument/2006/relationships/hyperlink" Target="../../../../../../../../../../../../compartido/coordinacion/Seguimiento%20Proyectos%20por%20gesti&#243;n/NORMAS/ORDENANZAS/O-2016/O-16-2787.doc" TargetMode="External"/><Relationship Id="rId190" Type="http://schemas.openxmlformats.org/officeDocument/2006/relationships/hyperlink" Target="../../../../../../../../../../../../compartido/coordinacion/Seguimiento%20Proyectos%20por%20gesti&#243;n/NORMAS/DECLARACIONES/D-16-2037.doc" TargetMode="External"/><Relationship Id="rId191" Type="http://schemas.openxmlformats.org/officeDocument/2006/relationships/hyperlink" Target="../../../../../../../../../../../../compartido/coordinacion/Seguimiento%20Proyectos%20por%20gesti&#243;n/NORMAS/DECLARACIONES/D-16-2039.doc" TargetMode="External"/><Relationship Id="rId192" Type="http://schemas.openxmlformats.org/officeDocument/2006/relationships/hyperlink" Target="../../../../../../../../../../../../compartido/coordinacion/Seguimiento%20Proyectos%20por%20gesti&#243;n/NORMAS/ORDENANZAS/O-2017/O-17-2856.doc" TargetMode="External"/><Relationship Id="rId193" Type="http://schemas.openxmlformats.org/officeDocument/2006/relationships/hyperlink" Target="../../../../../../../../../../../../compartido/coordinacion/Seguimiento%20Proyectos%20por%20gesti&#243;n/NORMAS/ORDENANZAS/O-2016/O-16-2758.doc" TargetMode="External"/><Relationship Id="rId194" Type="http://schemas.openxmlformats.org/officeDocument/2006/relationships/hyperlink" Target="../../../../../../../../../../../../compartido/coordinacion/Seguimiento%20Proyectos%20por%20gesti&#243;n/NORMAS/DECLARACIONES/D-16-2055.doc" TargetMode="External"/><Relationship Id="rId195" Type="http://schemas.openxmlformats.org/officeDocument/2006/relationships/hyperlink" Target="../../../../../../../../../../../../compartido/coordinacion/Seguimiento%20Proyectos%20por%20gesti&#243;n/NORMAS/DECLARACIONES/D-16-2040.doc" TargetMode="External"/><Relationship Id="rId196" Type="http://schemas.openxmlformats.org/officeDocument/2006/relationships/hyperlink" Target="../../../../../../../../../../../../compartido/coordinacion/Seguimiento%20Proyectos%20por%20gesti&#243;n/NORMAS/DECLARACIONES/D-16-2041.doc" TargetMode="External"/><Relationship Id="rId197" Type="http://schemas.openxmlformats.org/officeDocument/2006/relationships/hyperlink" Target="../../../../../../../../../../../../compartido/coordinacion/Seguimiento%20Proyectos%20por%20gesti&#243;n/NORMAS/DECLARACIONES/D-16-2042.doc" TargetMode="External"/><Relationship Id="rId198" Type="http://schemas.openxmlformats.org/officeDocument/2006/relationships/hyperlink" Target="../../../../../../../../../../../../compartido/coordinacion/Seguimiento%20Proyectos%20por%20gesti&#243;n/NORMAS/DECLARACIONES/D-16-2043.doc" TargetMode="External"/><Relationship Id="rId199" Type="http://schemas.openxmlformats.org/officeDocument/2006/relationships/hyperlink" Target="../../../../../../../../../../../../compartido/coordinacion/Seguimiento%20Proyectos%20por%20gesti&#243;n/NORMAS/DECLARACIONES/D-16-2044.doc" TargetMode="External"/><Relationship Id="rId200" Type="http://schemas.openxmlformats.org/officeDocument/2006/relationships/hyperlink" Target="../../../../../../../../../../../../compartido/coordinacion/Seguimiento%20Proyectos%20por%20gesti&#243;n/NORMAS/DECLARACIONES/D-16-2045.doc" TargetMode="External"/><Relationship Id="rId201" Type="http://schemas.openxmlformats.org/officeDocument/2006/relationships/hyperlink" Target="../../../../../../../../../../../../compartido/coordinacion/Seguimiento%20Proyectos%20por%20gesti&#243;n/NORMAS/RESOLUCIONES/R-16-486.doc" TargetMode="External"/><Relationship Id="rId202" Type="http://schemas.openxmlformats.org/officeDocument/2006/relationships/hyperlink" Target="../../../../../../../../../../../../compartido/coordinacion/Seguimiento%20Proyectos%20por%20gesti&#243;n/NORMAS/DECLARACIONES/D-16-2046.doc" TargetMode="External"/><Relationship Id="rId203" Type="http://schemas.openxmlformats.org/officeDocument/2006/relationships/hyperlink" Target="../../../../../../../../../../../../compartido/coordinacion/Seguimiento%20Proyectos%20por%20gesti&#243;n/NORMAS/DECLARACIONES/D-16-2047.doc" TargetMode="External"/><Relationship Id="rId204" Type="http://schemas.openxmlformats.org/officeDocument/2006/relationships/hyperlink" Target="../../../../../../../../../../../../compartido/coordinacion/Seguimiento%20Proyectos%20por%20gesti&#243;n/NORMAS/ORDENANZAS/O-2016/O-16-2774.doc" TargetMode="External"/><Relationship Id="rId205" Type="http://schemas.openxmlformats.org/officeDocument/2006/relationships/hyperlink" Target="../../../../../../../../../../../../compartido/coordinacion/Seguimiento%20Proyectos%20por%20gesti&#243;n/NORMAS/COMUNICACIONES/C-16-827.doc" TargetMode="External"/><Relationship Id="rId206" Type="http://schemas.openxmlformats.org/officeDocument/2006/relationships/hyperlink" Target="../../../../../../../../../../../../compartido/coordinacion/Seguimiento%20Proyectos%20por%20gesti&#243;n/NORMAS/DECLARACIONES/D-16-2048.doc" TargetMode="External"/><Relationship Id="rId207" Type="http://schemas.openxmlformats.org/officeDocument/2006/relationships/hyperlink" Target="../../../../../../../../../../../../compartido/coordinacion/Seguimiento%20Proyectos%20por%20gesti&#243;n/NORMAS/COMUNICACIONES/C-16-828.doc" TargetMode="External"/><Relationship Id="rId208" Type="http://schemas.openxmlformats.org/officeDocument/2006/relationships/hyperlink" Target="../../../../../../../../../../../../compartido/coordinacion/Seguimiento%20Proyectos%20por%20gesti&#243;n/NORMAS/COMUNICACIONES/C-16-829.doc" TargetMode="External"/><Relationship Id="rId209" Type="http://schemas.openxmlformats.org/officeDocument/2006/relationships/hyperlink" Target="../../../../../../../../../../../../compartido/coordinacion/Seguimiento%20Proyectos%20por%20gesti&#243;n/NORMAS/DECLARACIONES/D-16-2049.doc" TargetMode="External"/><Relationship Id="rId210" Type="http://schemas.openxmlformats.org/officeDocument/2006/relationships/hyperlink" Target="../../../../../../../../../../../../compartido/coordinacion/Seguimiento%20Proyectos%20por%20gesti&#243;n/NORMAS/ORDENANZAS/O-2016/O-16-2765.doc" TargetMode="External"/><Relationship Id="rId211" Type="http://schemas.openxmlformats.org/officeDocument/2006/relationships/hyperlink" Target="../../../../../../../../../../../../compartido/coordinacion/Seguimiento%20Proyectos%20por%20gesti&#243;n/NORMAS/ORDENANZAS/O-2016/O-16-2775.doc" TargetMode="External"/><Relationship Id="rId212" Type="http://schemas.openxmlformats.org/officeDocument/2006/relationships/hyperlink" Target="../../../../../../../../../../../../compartido/coordinacion/Seguimiento%20Proyectos%20por%20gesti&#243;n/NORMAS/ORDENANZAS/O-2017/O-17-2828.doc" TargetMode="External"/><Relationship Id="rId213" Type="http://schemas.openxmlformats.org/officeDocument/2006/relationships/hyperlink" Target="../../../../../../../../../../../../compartido/coordinacion/Seguimiento%20Proyectos%20por%20gesti&#243;n/NORMAS/ORDENANZAS/O-2017/O-17-2829.doc" TargetMode="External"/><Relationship Id="rId214" Type="http://schemas.openxmlformats.org/officeDocument/2006/relationships/hyperlink" Target="../../../../../../../../../../../../compartido/coordinacion/Seguimiento%20Proyectos%20por%20gesti&#243;n/NORMAS/DECLARACIONES/D-16-2056.doc" TargetMode="External"/><Relationship Id="rId215" Type="http://schemas.openxmlformats.org/officeDocument/2006/relationships/hyperlink" Target="../../../../../../../../../../../../compartido/coordinacion/Seguimiento%20Proyectos%20por%20gesti&#243;n/NORMAS/DECLARACIONES/D-16-2057.doc" TargetMode="External"/><Relationship Id="rId216" Type="http://schemas.openxmlformats.org/officeDocument/2006/relationships/hyperlink" Target="../../../../../../../../../../../../compartido/coordinacion/Seguimiento%20Proyectos%20por%20gesti&#243;n/NORMAS/ORDENANZAS/O-2016/O-16-2804.doc" TargetMode="External"/><Relationship Id="rId217" Type="http://schemas.openxmlformats.org/officeDocument/2006/relationships/hyperlink" Target="../../../../../../../../../../../../compartido/coordinacion/Seguimiento%20Proyectos%20por%20gesti&#243;n/NORMAS/ORDENANZAS/O-2018/O-16-2966.doc" TargetMode="External"/><Relationship Id="rId218" Type="http://schemas.openxmlformats.org/officeDocument/2006/relationships/hyperlink" Target="../../../../../../../../../../../../compartido/coordinacion/Seguimiento%20Proyectos%20por%20gesti&#243;n/NORMAS/COMUNICACIONES/C-16-830.doc" TargetMode="External"/><Relationship Id="rId219" Type="http://schemas.openxmlformats.org/officeDocument/2006/relationships/hyperlink" Target="../../../../../../../../../../../../compartido/coordinacion/Seguimiento%20Proyectos%20por%20gesti&#243;n/NORMAS/ORDENANZAS/O-2016/O-16-2768.doc" TargetMode="External"/><Relationship Id="rId220" Type="http://schemas.openxmlformats.org/officeDocument/2006/relationships/hyperlink" Target="../../../../../../../../../../../../compartido/coordinacion/Seguimiento%20Proyectos%20por%20gesti&#243;n/NORMAS/DECLARACIONES/D-16-2058.doc" TargetMode="External"/><Relationship Id="rId221" Type="http://schemas.openxmlformats.org/officeDocument/2006/relationships/hyperlink" Target="../../../../../../../../../../../../compartido/coordinacion/Seguimiento%20Proyectos%20por%20gesti&#243;n/NORMAS/RESOLUCIONES/R-16-490.doc" TargetMode="External"/><Relationship Id="rId222" Type="http://schemas.openxmlformats.org/officeDocument/2006/relationships/hyperlink" Target="../../../../../../../../../../../../compartido/coordinacion/Seguimiento%20Proyectos%20por%20gesti&#243;n/NORMAS/ORDENANZAS/O-2016/O-16-2766.doc" TargetMode="External"/><Relationship Id="rId223" Type="http://schemas.openxmlformats.org/officeDocument/2006/relationships/hyperlink" Target="../../../../../../../../../../../../compartido/coordinacion/Seguimiento%20Proyectos%20por%20gesti&#243;n/NORMAS/DECLARACIONES/D-16-2059.doc" TargetMode="External"/><Relationship Id="rId224" Type="http://schemas.openxmlformats.org/officeDocument/2006/relationships/hyperlink" Target="../../../../../../../../../../../../compartido/coordinacion/Seguimiento%20Proyectos%20por%20gesti&#243;n/NORMAS/DECLARACIONES/D-16-2060.doc" TargetMode="External"/><Relationship Id="rId225" Type="http://schemas.openxmlformats.org/officeDocument/2006/relationships/hyperlink" Target="../../../../../../../../../../../../compartido/coordinacion/Seguimiento%20Proyectos%20por%20gesti&#243;n/NORMAS/ORDENANZAS/O-2016/O-16-2792.doc" TargetMode="External"/><Relationship Id="rId226" Type="http://schemas.openxmlformats.org/officeDocument/2006/relationships/hyperlink" Target="../../../../../../../../../../../../compartido/coordinacion/Seguimiento%20Proyectos%20por%20gesti&#243;n/NORMAS/DECLARACIONES/D-16-2061.doc" TargetMode="External"/><Relationship Id="rId227" Type="http://schemas.openxmlformats.org/officeDocument/2006/relationships/hyperlink" Target="../../../../../../../../../../../../compartido/coordinacion/Seguimiento%20Proyectos%20por%20gesti&#243;n/NORMAS/DECLARACIONES/D-16-2063.doc" TargetMode="External"/><Relationship Id="rId228" Type="http://schemas.openxmlformats.org/officeDocument/2006/relationships/hyperlink" Target="../../../../../../../../../../../../compartido/coordinacion/Seguimiento%20Proyectos%20por%20gesti&#243;n/NORMAS/ORDENANZAS/O-2016/O-16-2780.doc" TargetMode="External"/><Relationship Id="rId229" Type="http://schemas.openxmlformats.org/officeDocument/2006/relationships/hyperlink" Target="../../../../../../../../../../../../compartido/coordinacion/Seguimiento%20Proyectos%20por%20gesti&#243;n/NORMAS/DECLARACIONES/D-16-2064.doc" TargetMode="External"/><Relationship Id="rId230" Type="http://schemas.openxmlformats.org/officeDocument/2006/relationships/hyperlink" Target="../../../../../../../../../../../../compartido/coordinacion/Seguimiento%20Proyectos%20por%20gesti&#243;n/NORMAS/DECLARACIONES/D-16-2065.doc" TargetMode="External"/><Relationship Id="rId231" Type="http://schemas.openxmlformats.org/officeDocument/2006/relationships/hyperlink" Target="../../../../../../../../../../../../compartido/coordinacion/Seguimiento%20Proyectos%20por%20gesti&#243;n/NORMAS/ORDENANZAS/O-2016/O-16-2788.doc" TargetMode="External"/><Relationship Id="rId232" Type="http://schemas.openxmlformats.org/officeDocument/2006/relationships/hyperlink" Target="../../../../../../../../../../../../compartido/coordinacion/Seguimiento%20Proyectos%20por%20gesti&#243;n/NORMAS/ORDENANZAS/O-16-2805.doc" TargetMode="External"/><Relationship Id="rId233" Type="http://schemas.openxmlformats.org/officeDocument/2006/relationships/hyperlink" Target="../../../../../../../../../../../../compartido/coordinacion/Seguimiento%20Proyectos%20por%20gesti&#243;n/NORMAS/ORDENANZAS/O-2016/O-16-2805.doc" TargetMode="External"/><Relationship Id="rId234" Type="http://schemas.openxmlformats.org/officeDocument/2006/relationships/hyperlink" Target="../../../../../../../../../../../../compartido/coordinacion/Seguimiento%20Proyectos%20por%20gesti&#243;n/NORMAS/DECLARACIONES/D-16-2066.doc" TargetMode="External"/><Relationship Id="rId235" Type="http://schemas.openxmlformats.org/officeDocument/2006/relationships/hyperlink" Target="../../../../../../../../../../../../compartido/coordinacion/Seguimiento%20Proyectos%20por%20gesti&#243;n/NORMAS/DECLARACIONES/D-16-2067.doc" TargetMode="External"/><Relationship Id="rId236" Type="http://schemas.openxmlformats.org/officeDocument/2006/relationships/hyperlink" Target="../../../../../../../../../../../../compartido/coordinacion/Seguimiento%20Proyectos%20por%20gesti&#243;n/NORMAS/ORDENANZAS/O-2016/O-16-2769.doc" TargetMode="External"/><Relationship Id="rId237" Type="http://schemas.openxmlformats.org/officeDocument/2006/relationships/hyperlink" Target="../../../../../../../../../../../../compartido/coordinacion/Seguimiento%20Proyectos%20por%20gesti&#243;n/NORMAS/ORDENANZAS/O-2016/O-16-2770.doc" TargetMode="External"/><Relationship Id="rId238" Type="http://schemas.openxmlformats.org/officeDocument/2006/relationships/hyperlink" Target="../../../../../../../../../../../../compartido/coordinacion/Seguimiento%20Proyectos%20por%20gesti&#243;n/NORMAS/DECLARACIONES/D-16-2069.doc" TargetMode="External"/><Relationship Id="rId239" Type="http://schemas.openxmlformats.org/officeDocument/2006/relationships/hyperlink" Target="../../../../../../../../../../../../compartido/coordinacion/Seguimiento%20Proyectos%20por%20gesti&#243;n/NORMAS/ORDENANZAS/O-16-2781.doc" TargetMode="External"/><Relationship Id="rId240" Type="http://schemas.openxmlformats.org/officeDocument/2006/relationships/hyperlink" Target="../../../../../../../../../../../../compartido/coordinacion/Seguimiento%20Proyectos%20por%20gesti&#243;n/NORMAS/ORDENANZAS/O-2016/O-16-2781.doc" TargetMode="External"/><Relationship Id="rId241" Type="http://schemas.openxmlformats.org/officeDocument/2006/relationships/hyperlink" Target="../../../../../../../../../../../../compartido/coordinacion/Seguimiento%20Proyectos%20por%20gesti&#243;n/NORMAS/DECLARACIONES/D-16-2070.doc" TargetMode="External"/><Relationship Id="rId242" Type="http://schemas.openxmlformats.org/officeDocument/2006/relationships/hyperlink" Target="../../../../../../../../../../../../compartido/coordinacion/Seguimiento%20Proyectos%20por%20gesti&#243;n/NORMAS/ORDENANZAS/O-2017/O-17-2837.doc" TargetMode="External"/><Relationship Id="rId243" Type="http://schemas.openxmlformats.org/officeDocument/2006/relationships/hyperlink" Target="../../../../../../../../../../../../compartido/coordinacion/Seguimiento%20Proyectos%20por%20gesti&#243;n/NORMAS/COMUNICACIONES/C-16-831.doc" TargetMode="External"/><Relationship Id="rId244" Type="http://schemas.openxmlformats.org/officeDocument/2006/relationships/hyperlink" Target="../../../../../../../../../../../../compartido/coordinacion/Seguimiento%20Proyectos%20por%20gesti&#243;n/NORMAS/ORDENANZAS/O-2016/O-16-2789.doc" TargetMode="External"/><Relationship Id="rId245" Type="http://schemas.openxmlformats.org/officeDocument/2006/relationships/hyperlink" Target="../../../../../../../../../../../../compartido/coordinacion/Seguimiento%20Proyectos%20por%20gesti&#243;n/NORMAS/DECLARACIONES/D-16-2071.doc" TargetMode="External"/><Relationship Id="rId246" Type="http://schemas.openxmlformats.org/officeDocument/2006/relationships/hyperlink" Target="../../../../../../../../../../../../compartido/coordinacion/Seguimiento%20Proyectos%20por%20gesti&#243;n/NORMAS/ORDENANZAS/O-2016/O-16-2817.doc" TargetMode="External"/><Relationship Id="rId247" Type="http://schemas.openxmlformats.org/officeDocument/2006/relationships/hyperlink" Target="../../../../../../../../../../../../compartido/coordinacion/Seguimiento%20Proyectos%20por%20gesti&#243;n/NORMAS/COMUNICACIONES/C-16-832.doc" TargetMode="External"/><Relationship Id="rId248" Type="http://schemas.openxmlformats.org/officeDocument/2006/relationships/hyperlink" Target="../../../../../../../../../../../../compartido/coordinacion/Seguimiento%20Proyectos%20por%20gesti&#243;n/NORMAS/COMUNICACIONES/C-16-833.doc" TargetMode="External"/><Relationship Id="rId249" Type="http://schemas.openxmlformats.org/officeDocument/2006/relationships/hyperlink" Target="../../../../../../../../../../../../compartido/coordinacion/Seguimiento%20Proyectos%20por%20gesti&#243;n/NORMAS/ORDENANZAS/O-2017/O-17-2858.doc" TargetMode="External"/><Relationship Id="rId250" Type="http://schemas.openxmlformats.org/officeDocument/2006/relationships/hyperlink" Target="../../../../../../../../../../../../compartido/coordinacion/Seguimiento%20Proyectos%20por%20gesti&#243;n/NORMAS/ORDENANZAS/O-2016/O-16-2806.doc" TargetMode="External"/><Relationship Id="rId251" Type="http://schemas.openxmlformats.org/officeDocument/2006/relationships/hyperlink" Target="../../../../../../../../../../../../compartido/coordinacion/Seguimiento%20Proyectos%20por%20gesti&#243;n/NORMAS/ORDENANZAS/O-2016/O-16-2790.doc" TargetMode="External"/><Relationship Id="rId252" Type="http://schemas.openxmlformats.org/officeDocument/2006/relationships/hyperlink" Target="../../../../../../../../../../../../compartido/coordinacion/Seguimiento%20Proyectos%20por%20gesti&#243;n/NORMAS/DECLARACIONES/D-16-2074.doc" TargetMode="External"/><Relationship Id="rId253" Type="http://schemas.openxmlformats.org/officeDocument/2006/relationships/hyperlink" Target="../../../../../../../../../../../../compartido/coordinacion/Seguimiento%20Proyectos%20por%20gesti&#243;n/NORMAS/ORDENANZAS/O-2016/O-16-2771.doc" TargetMode="External"/><Relationship Id="rId254" Type="http://schemas.openxmlformats.org/officeDocument/2006/relationships/hyperlink" Target="../../../../../../../../../../../../compartido/coordinacion/Seguimiento%20Proyectos%20por%20gesti&#243;n/NORMAS/ORDENANZAS/O-2016/O-16-2776.doc" TargetMode="External"/><Relationship Id="rId255" Type="http://schemas.openxmlformats.org/officeDocument/2006/relationships/hyperlink" Target="../../../../../../../../../../../../compartido/coordinacion/Seguimiento%20Proyectos%20por%20gesti&#243;n/NORMAS/DECLARACIONES/D-16-2075.doc" TargetMode="External"/><Relationship Id="rId256" Type="http://schemas.openxmlformats.org/officeDocument/2006/relationships/hyperlink" Target="../../../../../../../../../../../../compartido/coordinacion/Seguimiento%20Proyectos%20por%20gesti&#243;n/NORMAS/DECLARACIONES/D-16-2076.doc" TargetMode="External"/><Relationship Id="rId257" Type="http://schemas.openxmlformats.org/officeDocument/2006/relationships/hyperlink" Target="../../../../../../../../../../../../compartido/coordinacion/Seguimiento%20Proyectos%20por%20gesti&#243;n/NORMAS/DECLARACIONES/D-16-2077.doc" TargetMode="External"/><Relationship Id="rId258" Type="http://schemas.openxmlformats.org/officeDocument/2006/relationships/hyperlink" Target="../../../../../../../../../../../../compartido/coordinacion/Seguimiento%20Proyectos%20por%20gesti&#243;n/NORMAS/ORDENANZAS/O-2017/O-17-2883.doc" TargetMode="External"/><Relationship Id="rId259" Type="http://schemas.openxmlformats.org/officeDocument/2006/relationships/hyperlink" Target="../../../../../../../../../../../../compartido/coordinacion/Seguimiento%20Proyectos%20por%20gesti&#243;n/NORMAS/ORDENANZAS/O-2016/O-16-2777.doc" TargetMode="External"/><Relationship Id="rId260" Type="http://schemas.openxmlformats.org/officeDocument/2006/relationships/hyperlink" Target="../../../../../../../../../../../../compartido/coordinacion/Seguimiento%20Proyectos%20por%20gesti&#243;n/NORMAS/DECLARACIONES/D-16-2078.doc" TargetMode="External"/><Relationship Id="rId261" Type="http://schemas.openxmlformats.org/officeDocument/2006/relationships/hyperlink" Target="../../../../../../../../../../../../compartido/coordinacion/Seguimiento%20Proyectos%20por%20gesti&#243;n/NORMAS/DECLARACIONES/D-16-2082.doc" TargetMode="External"/><Relationship Id="rId262" Type="http://schemas.openxmlformats.org/officeDocument/2006/relationships/hyperlink" Target="../../../../../../../../../../../../compartido/coordinacion/Seguimiento%20Proyectos%20por%20gesti&#243;n/NORMAS/ORDENANZAS/O-2017/O-17-2920.doc" TargetMode="External"/><Relationship Id="rId263" Type="http://schemas.openxmlformats.org/officeDocument/2006/relationships/hyperlink" Target="../../../../../../../../../../../../compartido/coordinacion/Seguimiento%20Proyectos%20por%20gesti&#243;n/NORMAS/DECLARACIONES/D-16-2083.doc" TargetMode="External"/><Relationship Id="rId264" Type="http://schemas.openxmlformats.org/officeDocument/2006/relationships/hyperlink" Target="../../../../../../../../../../../../compartido/coordinacion/Seguimiento%20Proyectos%20por%20gesti&#243;n/NORMAS/DECLARACIONES/D-16-2084.doc" TargetMode="External"/><Relationship Id="rId265" Type="http://schemas.openxmlformats.org/officeDocument/2006/relationships/hyperlink" Target="../../../../../../../../../../../../compartido/coordinacion/Seguimiento%20Proyectos%20por%20gesti&#243;n/NORMAS/DECLARACIONES/D-16-2085.doc" TargetMode="External"/><Relationship Id="rId266" Type="http://schemas.openxmlformats.org/officeDocument/2006/relationships/hyperlink" Target="../../../../../../../../../../../../compartido/coordinacion/Seguimiento%20Proyectos%20por%20gesti&#243;n/NORMAS/DECLARACIONES/D-16-2086.doc" TargetMode="External"/><Relationship Id="rId267" Type="http://schemas.openxmlformats.org/officeDocument/2006/relationships/hyperlink" Target="../../../../../../../../../../../../compartido/coordinacion/Seguimiento%20Proyectos%20por%20gesti&#243;n/NORMAS/DECLARACIONES/D-16-2087.doc" TargetMode="External"/><Relationship Id="rId268" Type="http://schemas.openxmlformats.org/officeDocument/2006/relationships/hyperlink" Target="../../../../../../../../../../../../compartido/coordinacion/Seguimiento%20Proyectos%20por%20gesti&#243;n/NORMAS/DECLARACIONES/D-16-2088.doc" TargetMode="External"/><Relationship Id="rId269" Type="http://schemas.openxmlformats.org/officeDocument/2006/relationships/hyperlink" Target="../../../../../../../../../../../../compartido/coordinacion/Seguimiento%20Proyectos%20por%20gesti&#243;n/NORMAS/DECLARACIONES/D-16-2089.doc" TargetMode="External"/><Relationship Id="rId270" Type="http://schemas.openxmlformats.org/officeDocument/2006/relationships/hyperlink" Target="../../../../../../../../../../../../compartido/coordinacion/Seguimiento%20Proyectos%20por%20gesti&#243;n/NORMAS/DECLARACIONES/D-16-2090.doc" TargetMode="External"/><Relationship Id="rId271" Type="http://schemas.openxmlformats.org/officeDocument/2006/relationships/hyperlink" Target="../../../../../../../../../../../../compartido/coordinacion/Seguimiento%20Proyectos%20por%20gesti&#243;n/NORMAS/ORDENANZAS/O-2016/O-16-2782.doc" TargetMode="External"/><Relationship Id="rId272" Type="http://schemas.openxmlformats.org/officeDocument/2006/relationships/hyperlink" Target="../../../../../../../../../../../../compartido/coordinacion/Seguimiento%20Proyectos%20por%20gesti&#243;n/NORMAS/COMUNICACIONES/C-16-835.doc" TargetMode="External"/><Relationship Id="rId273" Type="http://schemas.openxmlformats.org/officeDocument/2006/relationships/hyperlink" Target="../../../../../../../../../../../../compartido/coordinacion/Seguimiento%20Proyectos%20por%20gesti&#243;n/NORMAS/ORDENANZAS/O-2016/O-16-2793.doc" TargetMode="External"/><Relationship Id="rId274" Type="http://schemas.openxmlformats.org/officeDocument/2006/relationships/hyperlink" Target="../../../../../../../../../../../../compartido/coordinacion/Seguimiento%20Proyectos%20por%20gesti&#243;n/NORMAS/DECLARACIONES/D-16-2091.doc" TargetMode="External"/><Relationship Id="rId275" Type="http://schemas.openxmlformats.org/officeDocument/2006/relationships/hyperlink" Target="../../../../../../../../../../../../compartido/coordinacion/Seguimiento%20Proyectos%20por%20gesti&#243;n/NORMAS/DECLARACIONES/D-16-2092.doc" TargetMode="External"/><Relationship Id="rId276" Type="http://schemas.openxmlformats.org/officeDocument/2006/relationships/hyperlink" Target="../../../../../../../../../../../../compartido/coordinacion/Seguimiento%20Proyectos%20por%20gesti&#243;n/NORMAS/ORDENANZAS/O-16-2794.doc" TargetMode="External"/><Relationship Id="rId277" Type="http://schemas.openxmlformats.org/officeDocument/2006/relationships/hyperlink" Target="../../../../../../../../../../../../compartido/coordinacion/Seguimiento%20Proyectos%20por%20gesti&#243;n/NORMAS/ORDENANZAS/O-2016/O-16-2794.doc" TargetMode="External"/><Relationship Id="rId278" Type="http://schemas.openxmlformats.org/officeDocument/2006/relationships/hyperlink" Target="../../../../../../../../../../../../compartido/coordinacion/Seguimiento%20Proyectos%20por%20gesti&#243;n/NORMAS/COMUNICACIONES/C-16-864.doc" TargetMode="External"/><Relationship Id="rId279" Type="http://schemas.openxmlformats.org/officeDocument/2006/relationships/hyperlink" Target="../../../../../../../../../../../../compartido/coordinacion/Seguimiento%20Proyectos%20por%20gesti&#243;n/NORMAS/DECLARACIONES/D-16-2093.doc" TargetMode="External"/><Relationship Id="rId280" Type="http://schemas.openxmlformats.org/officeDocument/2006/relationships/hyperlink" Target="../../../../../../../../../../../../compartido/coordinacion/Seguimiento%20Proyectos%20por%20gesti&#243;n/NORMAS/DECLARACIONES/D-16-2094.doc" TargetMode="External"/><Relationship Id="rId281" Type="http://schemas.openxmlformats.org/officeDocument/2006/relationships/hyperlink" Target="../../../../../../../../../../../../compartido/coordinacion/Seguimiento%20Proyectos%20por%20gesti&#243;n/NORMAS/DECLARACIONES/D-16-2095.doc" TargetMode="External"/><Relationship Id="rId282" Type="http://schemas.openxmlformats.org/officeDocument/2006/relationships/hyperlink" Target="../../../../../../../../../../../../compartido/coordinacion/Seguimiento%20Proyectos%20por%20gesti&#243;n/NORMAS/DECLARACIONES/D-16-2096.doc" TargetMode="External"/><Relationship Id="rId283" Type="http://schemas.openxmlformats.org/officeDocument/2006/relationships/hyperlink" Target="../../../../../../../../../../../../compartido/coordinacion/Seguimiento%20Proyectos%20por%20gesti&#243;n/NORMAS/ORDENANZAS/O-2016/O-16-2783.doc" TargetMode="External"/><Relationship Id="rId284" Type="http://schemas.openxmlformats.org/officeDocument/2006/relationships/hyperlink" Target="../../../../../../../../../../../../compartido/coordinacion/Seguimiento%20Proyectos%20por%20gesti&#243;n/NORMAS/DECLARACIONES/D-16-2097.doc" TargetMode="External"/><Relationship Id="rId285" Type="http://schemas.openxmlformats.org/officeDocument/2006/relationships/hyperlink" Target="../../../../../../../../../../../../compartido/coordinacion/Seguimiento%20Proyectos%20por%20gesti&#243;n/NORMAS/DECLARACIONES/D-16-2103.doc" TargetMode="External"/><Relationship Id="rId286" Type="http://schemas.openxmlformats.org/officeDocument/2006/relationships/hyperlink" Target="../../../../../../../../../../../../compartido/coordinacion/Seguimiento%20Proyectos%20por%20gesti&#243;n/NORMAS/ORDENANZAS/O-2016/O-16-2795.doc" TargetMode="External"/><Relationship Id="rId287" Type="http://schemas.openxmlformats.org/officeDocument/2006/relationships/hyperlink" Target="../../../../../../../../../../../../compartido/coordinacion/Seguimiento%20Proyectos%20por%20gesti&#243;n/NORMAS/DECLARACIONES/D-16-2104.doc" TargetMode="External"/><Relationship Id="rId288" Type="http://schemas.openxmlformats.org/officeDocument/2006/relationships/hyperlink" Target="../../../../../../../../../../../../compartido/coordinacion/Seguimiento%20Proyectos%20por%20gesti&#243;n/NORMAS/DECLARACIONES/D-16-2105.doc" TargetMode="External"/><Relationship Id="rId289" Type="http://schemas.openxmlformats.org/officeDocument/2006/relationships/hyperlink" Target="../../../../../../../../../../../../compartido/coordinacion/Seguimiento%20Proyectos%20por%20gesti&#243;n/NORMAS/ORDENANZAS/O-2016/O-16-2807.doc" TargetMode="External"/><Relationship Id="rId290" Type="http://schemas.openxmlformats.org/officeDocument/2006/relationships/hyperlink" Target="../../../../../../../../../../../../compartido/coordinacion/Seguimiento%20Proyectos%20por%20gesti&#243;n/NORMAS/ORDENANZAS/O-2016/O-16-2784.doc" TargetMode="External"/><Relationship Id="rId291" Type="http://schemas.openxmlformats.org/officeDocument/2006/relationships/hyperlink" Target="../../../../../../../../../../../../compartido/coordinacion/Seguimiento%20Proyectos%20por%20gesti&#243;n/NORMAS/DECLARACIONES/D-16-2106.doc" TargetMode="External"/><Relationship Id="rId292" Type="http://schemas.openxmlformats.org/officeDocument/2006/relationships/hyperlink" Target="../../../../../../../../../../../../compartido/coordinacion/Seguimiento%20Proyectos%20por%20gesti&#243;n/NORMAS/RESOLUCIONES/R-16-493.doc" TargetMode="External"/><Relationship Id="rId293" Type="http://schemas.openxmlformats.org/officeDocument/2006/relationships/hyperlink" Target="../../../../../../../../../../../../compartido/coordinacion/Seguimiento%20Proyectos%20por%20gesti&#243;n/NORMAS/ORDENANZAS/O-2016/O-16-2808.doc" TargetMode="External"/><Relationship Id="rId294" Type="http://schemas.openxmlformats.org/officeDocument/2006/relationships/hyperlink" Target="../../../../../../../../../../../../compartido/coordinacion/Seguimiento%20Proyectos%20por%20gesti&#243;n/NORMAS/COMUNICACIONES/C-16-836.doc" TargetMode="External"/><Relationship Id="rId295" Type="http://schemas.openxmlformats.org/officeDocument/2006/relationships/hyperlink" Target="../../../../../../../../../../../../compartido/coordinacion/Seguimiento%20Proyectos%20por%20gesti&#243;n/NORMAS/ORDENANZAS/O-2017/O-17-2896.doc" TargetMode="External"/><Relationship Id="rId296" Type="http://schemas.openxmlformats.org/officeDocument/2006/relationships/hyperlink" Target="../../../../../../../../../../../../compartido/coordinacion/Seguimiento%20Proyectos%20por%20gesti&#243;n/NORMAS/COMUNICACIONES/C-16-837.doc" TargetMode="External"/><Relationship Id="rId297" Type="http://schemas.openxmlformats.org/officeDocument/2006/relationships/hyperlink" Target="../../../../../../../../../../../../compartido/coordinacion/Seguimiento%20Proyectos%20por%20gesti&#243;n/NORMAS/DECLARACIONES/D-16-2107.doc" TargetMode="External"/><Relationship Id="rId298" Type="http://schemas.openxmlformats.org/officeDocument/2006/relationships/hyperlink" Target="../../../../../../../../../../../../compartido/coordinacion/Seguimiento%20Proyectos%20por%20gesti&#243;n/NORMAS/DECLARACIONES/D-16-2108.doc" TargetMode="External"/><Relationship Id="rId299" Type="http://schemas.openxmlformats.org/officeDocument/2006/relationships/hyperlink" Target="../../../../../../../../../../../../compartido/coordinacion/Seguimiento%20Proyectos%20por%20gesti&#243;n/NORMAS/COMUNICACIONES/C-16-838.doc" TargetMode="External"/><Relationship Id="rId300" Type="http://schemas.openxmlformats.org/officeDocument/2006/relationships/hyperlink" Target="../../../../../../../../../../../../compartido/coordinacion/Seguimiento%20Proyectos%20por%20gesti&#243;n/NORMAS/COMUNICACIONES/C-16-839.doc" TargetMode="External"/><Relationship Id="rId301" Type="http://schemas.openxmlformats.org/officeDocument/2006/relationships/hyperlink" Target="../../../../../../../../../../../../compartido/coordinacion/Seguimiento%20Proyectos%20por%20gesti&#243;n/NORMAS/COMUNICACIONES/C-16-840.doc" TargetMode="External"/><Relationship Id="rId302" Type="http://schemas.openxmlformats.org/officeDocument/2006/relationships/hyperlink" Target="../../../../../../../../../../../../compartido/coordinacion/Seguimiento%20Proyectos%20por%20gesti&#243;n/NORMAS/COMUNICACIONES/C-16-842.doc" TargetMode="External"/><Relationship Id="rId303" Type="http://schemas.openxmlformats.org/officeDocument/2006/relationships/hyperlink" Target="../../../../../../../../../../../../compartido/coordinacion/Seguimiento%20Proyectos%20por%20gesti&#243;n/NORMAS/ORDENANZAS/O-16-2796.doc" TargetMode="External"/><Relationship Id="rId304" Type="http://schemas.openxmlformats.org/officeDocument/2006/relationships/hyperlink" Target="../../../../../../../../../../../../compartido/coordinacion/Seguimiento%20Proyectos%20por%20gesti&#243;n/NORMAS/ORDENANZAS/O-2016/O-16-2796.doc" TargetMode="External"/><Relationship Id="rId305" Type="http://schemas.openxmlformats.org/officeDocument/2006/relationships/hyperlink" Target="../../../../../../../../../../../../compartido/coordinacion/Seguimiento%20Proyectos%20por%20gesti&#243;n/NORMAS/ORDENANZAS/O-16-2797.doc" TargetMode="External"/><Relationship Id="rId306" Type="http://schemas.openxmlformats.org/officeDocument/2006/relationships/hyperlink" Target="../../../../../../../../../../../../compartido/coordinacion/Seguimiento%20Proyectos%20por%20gesti&#243;n/NORMAS/ORDENANZAS/O-2016/O-16-2797.doc" TargetMode="External"/><Relationship Id="rId307" Type="http://schemas.openxmlformats.org/officeDocument/2006/relationships/hyperlink" Target="../../../../../../../../../../../../compartido/coordinacion/Seguimiento%20Proyectos%20por%20gesti&#243;n/NORMAS/ORDENANZAS/O-2016/O-16-2798.doc" TargetMode="External"/><Relationship Id="rId308" Type="http://schemas.openxmlformats.org/officeDocument/2006/relationships/hyperlink" Target="../../../../../../../../../../../../compartido/coordinacion/Seguimiento%20Proyectos%20por%20gesti&#243;n/NORMAS/ORDENANZAS/O-2016/O-16-2799.doc" TargetMode="External"/><Relationship Id="rId309" Type="http://schemas.openxmlformats.org/officeDocument/2006/relationships/hyperlink" Target="../../../../../../../../../../../../compartido/coordinacion/Seguimiento%20Proyectos%20por%20gesti&#243;n/NORMAS/COMUNICACIONES/C-16-843.doc" TargetMode="External"/><Relationship Id="rId310" Type="http://schemas.openxmlformats.org/officeDocument/2006/relationships/hyperlink" Target="../../../../../../../../../../../../compartido/coordinacion/Seguimiento%20Proyectos%20por%20gesti&#243;n/NORMAS/ORDENANZAS/O-2016/O-16-2791.doc" TargetMode="External"/><Relationship Id="rId311" Type="http://schemas.openxmlformats.org/officeDocument/2006/relationships/hyperlink" Target="../../../../../../../../../../../../compartido/coordinacion/Seguimiento%20Proyectos%20por%20gesti&#243;n/NORMAS/RESOLUCIONES/R-16-495.doc" TargetMode="External"/><Relationship Id="rId312" Type="http://schemas.openxmlformats.org/officeDocument/2006/relationships/hyperlink" Target="../../../../../../../../../../../../compartido/coordinacion/Seguimiento%20Proyectos%20por%20gesti&#243;n/NORMAS/DECLARACIONES/D-16-2111.doc" TargetMode="External"/><Relationship Id="rId313" Type="http://schemas.openxmlformats.org/officeDocument/2006/relationships/hyperlink" Target="../../../../../../../../../../../../compartido/coordinacion/Seguimiento%20Proyectos%20por%20gesti&#243;n/NORMAS/DECLARACIONES/D-16-2112.doc" TargetMode="External"/><Relationship Id="rId314" Type="http://schemas.openxmlformats.org/officeDocument/2006/relationships/hyperlink" Target="../../../../../../../../../../../../compartido/coordinacion/Seguimiento%20Proyectos%20por%20gesti&#243;n/NORMAS/COMUNICACIONES/C-16-844.doc" TargetMode="External"/><Relationship Id="rId315" Type="http://schemas.openxmlformats.org/officeDocument/2006/relationships/hyperlink" Target="../../../../../../../../../../../../compartido/coordinacion/Seguimiento%20Proyectos%20por%20gesti&#243;n/NORMAS/DECLARACIONES/D-16-2113.doc" TargetMode="External"/><Relationship Id="rId316" Type="http://schemas.openxmlformats.org/officeDocument/2006/relationships/hyperlink" Target="../../../../../../../../../../../../compartido/coordinacion/Seguimiento%20Proyectos%20por%20gesti&#243;n/NORMAS/ORDENANZAS/O-17-2863.doc" TargetMode="External"/><Relationship Id="rId317" Type="http://schemas.openxmlformats.org/officeDocument/2006/relationships/hyperlink" Target="../../../../../../../../../../../../compartido/coordinacion/Seguimiento%20Proyectos%20por%20gesti&#243;n/NORMAS/ORDENANZAS/O-2017/O-17-2863.doc" TargetMode="External"/><Relationship Id="rId318" Type="http://schemas.openxmlformats.org/officeDocument/2006/relationships/hyperlink" Target="../../../../../../../../../../../../compartido/coordinacion/Seguimiento%20Proyectos%20por%20gesti&#243;n/NORMAS/ORDENANZAS/O-16-2800.doc" TargetMode="External"/><Relationship Id="rId319" Type="http://schemas.openxmlformats.org/officeDocument/2006/relationships/hyperlink" Target="../../../../../../../../../../../../compartido/coordinacion/Seguimiento%20Proyectos%20por%20gesti&#243;n/NORMAS/ORDENANZAS/O-2016/O-16-2800.doc" TargetMode="External"/><Relationship Id="rId320" Type="http://schemas.openxmlformats.org/officeDocument/2006/relationships/hyperlink" Target="../../../../../../../../../../../../compartido/coordinacion/Seguimiento%20Proyectos%20por%20gesti&#243;n/NORMAS/DECLARACIONES/D-16-2114.doc" TargetMode="External"/><Relationship Id="rId321" Type="http://schemas.openxmlformats.org/officeDocument/2006/relationships/hyperlink" Target="../../../../../../../../../../../../compartido/coordinacion/Seguimiento%20Proyectos%20por%20gesti&#243;n/NORMAS/ORDENANZAS/O-2016/O-16-2809.doc" TargetMode="External"/><Relationship Id="rId322" Type="http://schemas.openxmlformats.org/officeDocument/2006/relationships/hyperlink" Target="../../../../../../../../../../../../compartido/coordinacion/Seguimiento%20Proyectos%20por%20gesti&#243;n/NORMAS/ORDENANZAS/O-2016/O-16-2810.doc" TargetMode="External"/><Relationship Id="rId323" Type="http://schemas.openxmlformats.org/officeDocument/2006/relationships/hyperlink" Target="../../../../../../../../../../../../compartido/coordinacion/Seguimiento%20Proyectos%20por%20gesti&#243;n/NORMAS/ORDENANZAS/O-16-2801.doc" TargetMode="External"/><Relationship Id="rId324" Type="http://schemas.openxmlformats.org/officeDocument/2006/relationships/hyperlink" Target="../../../../../../../../../../../../compartido/coordinacion/Seguimiento%20Proyectos%20por%20gesti&#243;n/NORMAS/ORDENANZAS/O-2016/O-16-2801.doc" TargetMode="External"/><Relationship Id="rId325" Type="http://schemas.openxmlformats.org/officeDocument/2006/relationships/hyperlink" Target="../../../../../../../../../../../../compartido/coordinacion/Seguimiento%20Proyectos%20por%20gesti&#243;n/NORMAS/DECLARACIONES/D-16-2115.doc" TargetMode="External"/><Relationship Id="rId326" Type="http://schemas.openxmlformats.org/officeDocument/2006/relationships/hyperlink" Target="../../../../../../../../../../../../compartido/coordinacion/Seguimiento%20Proyectos%20por%20gesti&#243;n/NORMAS/ORDENANZAS/O-2017/O-17-2872.doc" TargetMode="External"/><Relationship Id="rId327" Type="http://schemas.openxmlformats.org/officeDocument/2006/relationships/hyperlink" Target="../../../../../../../../../../../../compartido/coordinacion/Seguimiento%20Proyectos%20por%20gesti&#243;n/NORMAS/ORDENANZAS/O-2016/O-16-2818.doc" TargetMode="External"/><Relationship Id="rId328" Type="http://schemas.openxmlformats.org/officeDocument/2006/relationships/hyperlink" Target="../../../../../../../../../../../../compartido/coordinacion/Seguimiento%20Proyectos%20por%20gesti&#243;n/NORMAS/ORDENANZAS/O-16-2819.doc" TargetMode="External"/><Relationship Id="rId329" Type="http://schemas.openxmlformats.org/officeDocument/2006/relationships/hyperlink" Target="../../../../../../../../../../../../compartido/coordinacion/Seguimiento%20Proyectos%20por%20gesti&#243;n/NORMAS/DECLARACIONES/D-16-2120.doc" TargetMode="External"/><Relationship Id="rId330" Type="http://schemas.openxmlformats.org/officeDocument/2006/relationships/hyperlink" Target="../../../../../../../../../../../../compartido/coordinacion/Seguimiento%20Proyectos%20por%20gesti&#243;n/NORMAS/ORDENANZAS/O-17-2838.doc" TargetMode="External"/><Relationship Id="rId331" Type="http://schemas.openxmlformats.org/officeDocument/2006/relationships/hyperlink" Target="../../../../../../../../../../../../compartido/coordinacion/Seguimiento%20Proyectos%20por%20gesti&#243;n/NORMAS/ORDENANZAS/O-2017/O-17-2838.doc" TargetMode="External"/><Relationship Id="rId332" Type="http://schemas.openxmlformats.org/officeDocument/2006/relationships/hyperlink" Target="../../../../../../../../../../../../compartido/coordinacion/Seguimiento%20Proyectos%20por%20gesti&#243;n/NORMAS/ORDENANZAS/O-16-2811.doc" TargetMode="External"/><Relationship Id="rId333" Type="http://schemas.openxmlformats.org/officeDocument/2006/relationships/hyperlink" Target="../../../../../../../../../../../../compartido/coordinacion/Seguimiento%20Proyectos%20por%20gesti&#243;n/NORMAS/ORDENANZAS/O-2016/O-16-2811.doc" TargetMode="External"/><Relationship Id="rId334" Type="http://schemas.openxmlformats.org/officeDocument/2006/relationships/hyperlink" Target="../../../../../../../../../../../../compartido/coordinacion/Seguimiento%20Proyectos%20por%20gesti&#243;n/NORMAS/ORDENANZA/%20O-16-2821.doc" TargetMode="External"/><Relationship Id="rId335" Type="http://schemas.openxmlformats.org/officeDocument/2006/relationships/hyperlink" Target="../../../../../../../../../../../../compartido/coordinacion/Seguimiento%20Proyectos%20por%20gesti&#243;n/NORMAS/ORDENANZA/O-2016/%20O-16-2821.doc" TargetMode="External"/><Relationship Id="rId336" Type="http://schemas.openxmlformats.org/officeDocument/2006/relationships/hyperlink" Target="../../../../../../../../../../../../compartido/coordinacion/Seguimiento%20Proyectos%20por%20gesti&#243;n/NORMAS/ORDENANZAS/O-17-2857.doc" TargetMode="External"/><Relationship Id="rId337" Type="http://schemas.openxmlformats.org/officeDocument/2006/relationships/hyperlink" Target="../../../../../../../../../../../../compartido/coordinacion/Seguimiento%20Proyectos%20por%20gesti&#243;n/NORMAS/ORDENANZAS/O-2017/O-17-2857.doc" TargetMode="External"/><Relationship Id="rId338" Type="http://schemas.openxmlformats.org/officeDocument/2006/relationships/hyperlink" Target="../../../../../../../../../../../../compartido/coordinacion/Seguimiento%20Proyectos%20por%20gesti&#243;n/NORMAS/COMUNICACIONES/C-16-845.doc" TargetMode="External"/><Relationship Id="rId339" Type="http://schemas.openxmlformats.org/officeDocument/2006/relationships/hyperlink" Target="../../../../../../../../../../../../compartido/coordinacion/Seguimiento%20Proyectos%20por%20gesti&#243;n/NORMAS/ORDENANZAS/O-17-2839.doc" TargetMode="External"/><Relationship Id="rId340" Type="http://schemas.openxmlformats.org/officeDocument/2006/relationships/hyperlink" Target="../../../../../../../../../../../../compartido/coordinacion/Seguimiento%20Proyectos%20por%20gesti&#243;n/NORMAS/ORDENANZAS/O-2017/O-17-2839.doc" TargetMode="External"/><Relationship Id="rId341" Type="http://schemas.openxmlformats.org/officeDocument/2006/relationships/hyperlink" Target="../../../../../../../../../../../../compartido/coordinacion/Seguimiento%20Proyectos%20por%20gesti&#243;n/NORMAS/ORDENANZAS/O-16-2812.doc" TargetMode="External"/><Relationship Id="rId342" Type="http://schemas.openxmlformats.org/officeDocument/2006/relationships/hyperlink" Target="../../../../../../../../../../../../compartido/coordinacion/Seguimiento%20Proyectos%20por%20gesti&#243;n/NORMAS/ORDENANZAS/O-2016/O-16-2812.doc" TargetMode="External"/><Relationship Id="rId343" Type="http://schemas.openxmlformats.org/officeDocument/2006/relationships/hyperlink" Target="../../../../../../../../../../../../compartido/coordinacion/Seguimiento%20Proyectos%20por%20gesti&#243;n/NORMAS/ORDENANZAS/O-17-2864.doc" TargetMode="External"/><Relationship Id="rId344" Type="http://schemas.openxmlformats.org/officeDocument/2006/relationships/hyperlink" Target="../../../../../../../../../../../../compartido/coordinacion/Seguimiento%20Proyectos%20por%20gesti&#243;n/NORMAS/ORDENANZAS/O-2017/O-17-2864.doc" TargetMode="External"/><Relationship Id="rId345" Type="http://schemas.openxmlformats.org/officeDocument/2006/relationships/hyperlink" Target="../../../../../../../../../../../../compartido/coordinacion/Seguimiento%20Proyectos%20por%20gesti&#243;n/NORMAS/RESOLUCIONES/R-16-499.doc" TargetMode="External"/><Relationship Id="rId346" Type="http://schemas.openxmlformats.org/officeDocument/2006/relationships/hyperlink" Target="../../../../../../../../../../../../compartido/coordinacion/Seguimiento%20Proyectos%20por%20gesti&#243;n/NORMAS/RESOLUCIONES/R-16-500.doc" TargetMode="External"/><Relationship Id="rId347" Type="http://schemas.openxmlformats.org/officeDocument/2006/relationships/hyperlink" Target="../../../../../../../../../../../../compartido/coordinacion/Seguimiento%20Proyectos%20por%20gesti&#243;n/NORMAS/ORDENANZAS/O-17-2848.doc" TargetMode="External"/><Relationship Id="rId348" Type="http://schemas.openxmlformats.org/officeDocument/2006/relationships/hyperlink" Target="../../../../../../../../../../../../compartido/coordinacion/Seguimiento%20Proyectos%20por%20gesti&#243;n/NORMAS/ORDENANZAS/O-2017/O-17-2848.doc" TargetMode="External"/><Relationship Id="rId349" Type="http://schemas.openxmlformats.org/officeDocument/2006/relationships/hyperlink" Target="../../../../../../../../../../../../compartido/coordinacion/Seguimiento%20Proyectos%20por%20gesti&#243;n/NORMAS/DECLARACIONES/D-16-2121.doc" TargetMode="External"/><Relationship Id="rId350" Type="http://schemas.openxmlformats.org/officeDocument/2006/relationships/hyperlink" Target="../../../../../../../../../../../../compartido/coordinacion/Seguimiento%20Proyectos%20por%20gesti&#243;n/NORMAS/RESOLUCIONES/R-16-501.doc" TargetMode="External"/><Relationship Id="rId351" Type="http://schemas.openxmlformats.org/officeDocument/2006/relationships/hyperlink" Target="../../../../../../../../../../../../compartido/coordinacion/Seguimiento%20Proyectos%20por%20gesti&#243;n/NORMAS/DECLARACIONES/D-16-2122.doc" TargetMode="External"/><Relationship Id="rId352" Type="http://schemas.openxmlformats.org/officeDocument/2006/relationships/hyperlink" Target="../../../../../../../../../../../../compartido/coordinacion/Seguimiento%20Proyectos%20por%20gesti&#243;n/NORMAS/ORDENANZAS/O-16-2822.doc" TargetMode="External"/><Relationship Id="rId353" Type="http://schemas.openxmlformats.org/officeDocument/2006/relationships/hyperlink" Target="../../../../../../../../../../../../compartido/coordinacion/Seguimiento%20Proyectos%20por%20gesti&#243;n/NORMAS/ORDENANZAS/O-2016/O-16-2822.doc" TargetMode="External"/><Relationship Id="rId354" Type="http://schemas.openxmlformats.org/officeDocument/2006/relationships/hyperlink" Target="../../../../../../../../../../../../compartido/coordinacion/Seguimiento%20Proyectos%20por%20gesti&#243;n/NORMAS/ORDENANZAS/O-16-2813.doc" TargetMode="External"/><Relationship Id="rId355" Type="http://schemas.openxmlformats.org/officeDocument/2006/relationships/hyperlink" Target="../../../../../../../../../../../../compartido/coordinacion/Seguimiento%20Proyectos%20por%20gesti&#243;n/NORMAS/ORDENANZAS/O-2016/O-16-2813.doc" TargetMode="External"/><Relationship Id="rId356" Type="http://schemas.openxmlformats.org/officeDocument/2006/relationships/hyperlink" Target="../../../../../../../../../../../../compartido/coordinacion/Seguimiento%20Proyectos%20por%20gesti&#243;n/NORMAS/DECLARACIONES/D-16-2123.doc" TargetMode="External"/><Relationship Id="rId357" Type="http://schemas.openxmlformats.org/officeDocument/2006/relationships/hyperlink" Target="../../../../../../../../../../../../compartido/coordinacion/Seguimiento%20Proyectos%20por%20gesti&#243;n/NORMAS/COMUNICACIONES/C-16-846.doc" TargetMode="External"/><Relationship Id="rId358" Type="http://schemas.openxmlformats.org/officeDocument/2006/relationships/hyperlink" Target="../../../../../../../../../../../../compartido/coordinacion/Seguimiento%20Proyectos%20por%20gesti&#243;n/NORMAS/ORDENANZAS/O-2016/O-16-2814.doc" TargetMode="External"/><Relationship Id="rId359" Type="http://schemas.openxmlformats.org/officeDocument/2006/relationships/hyperlink" Target="../../../../../../../../../../../../compartido/coordinacion/Seguimiento%20Proyectos%20por%20gesti&#243;n/NORMAS/COMUNICACIONES/C-16-847.doc" TargetMode="External"/><Relationship Id="rId360" Type="http://schemas.openxmlformats.org/officeDocument/2006/relationships/hyperlink" Target="../../../../../../../../../../../../compartido/coordinacion/Seguimiento%20Proyectos%20por%20gesti&#243;n/NORMAS/ORDENANZAS/O-2016/O-16-2815.doc" TargetMode="External"/><Relationship Id="rId361" Type="http://schemas.openxmlformats.org/officeDocument/2006/relationships/hyperlink" Target="../../../../../../../../../../../../compartido/coordinacion/Seguimiento%20Proyectos%20por%20gesti&#243;n/NORMAS/ORDENANZAS/O-2016/O-16-2816.doc" TargetMode="External"/><Relationship Id="rId362" Type="http://schemas.openxmlformats.org/officeDocument/2006/relationships/hyperlink" Target="../../../../../../../../../../../../compartido/coordinacion/Seguimiento%20Proyectos%20por%20gesti&#243;n/NORMAS/DECLARACIONES/D-16-2124.doc" TargetMode="External"/><Relationship Id="rId363" Type="http://schemas.openxmlformats.org/officeDocument/2006/relationships/hyperlink" Target="../../../../../../../../../../../../compartido/coordinacion/Seguimiento%20Proyectos%20por%20gesti&#243;n/NORMAS/RESOLUCIONES/R-16-502.doc" TargetMode="External"/><Relationship Id="rId364" Type="http://schemas.openxmlformats.org/officeDocument/2006/relationships/hyperlink" Target="../../../../../../../../../../../../compartido/coordinacion/Seguimiento%20Proyectos%20por%20gesti&#243;n/NORMAS/ORDENANZAS/O-2016/o-16-2823.doc" TargetMode="External"/><Relationship Id="rId365" Type="http://schemas.openxmlformats.org/officeDocument/2006/relationships/hyperlink" Target="../../../../../../../../../../../../compartido/coordinacion/Seguimiento%20Proyectos%20por%20gesti&#243;n/NORMAS/DECLARACIONES/D-16-2130.doc" TargetMode="External"/><Relationship Id="rId366" Type="http://schemas.openxmlformats.org/officeDocument/2006/relationships/hyperlink" Target="../../../../../../../../../../../../compartido/coordinacion/Seguimiento%20Proyectos%20por%20gesti&#243;n/NORMAS/DECLARACIONES/D-16-2131.doc" TargetMode="External"/><Relationship Id="rId367" Type="http://schemas.openxmlformats.org/officeDocument/2006/relationships/hyperlink" Target="../../../../../../../../../../../../compartido/coordinacion/Seguimiento%20Proyectos%20por%20gesti&#243;n/NORMAS/COMUNICACIONES/C-16-848.doc" TargetMode="External"/><Relationship Id="rId368" Type="http://schemas.openxmlformats.org/officeDocument/2006/relationships/hyperlink" Target="../../../../../../../../../../../../compartido/coordinacion/Seguimiento%20Proyectos%20por%20gesti&#243;n/NORMAS/ORDENANZAS/O-16-2820.doc" TargetMode="External"/><Relationship Id="rId369" Type="http://schemas.openxmlformats.org/officeDocument/2006/relationships/hyperlink" Target="../../../../../../../../../../../../compartido/coordinacion/Seguimiento%20Proyectos%20por%20gesti&#243;n/NORMAS/ORDENANZAS/O-2016/O-16-2820.doc" TargetMode="External"/><Relationship Id="rId370" Type="http://schemas.openxmlformats.org/officeDocument/2006/relationships/hyperlink" Target="../../../../../../../../../../../../compartido/coordinacion/Seguimiento%20Proyectos%20por%20gesti&#243;n/NORMAS/DECLARACIONES/D-16-2132.doc" TargetMode="External"/><Relationship Id="rId371" Type="http://schemas.openxmlformats.org/officeDocument/2006/relationships/hyperlink" Target="../../../../../../../../../../../../compartido/coordinacion/Seguimiento%20Proyectos%20por%20gesti&#243;n/NORMAS/DECLARACIONES/D-16-2133.doc" TargetMode="External"/><Relationship Id="rId372" Type="http://schemas.openxmlformats.org/officeDocument/2006/relationships/hyperlink" Target="../../../../../../../../../../../../compartido/coordinacion/Seguimiento%20Proyectos%20por%20gesti&#243;n/NORMAS/ORDENANZAS/O-2017/O-17-2824.doc" TargetMode="External"/><Relationship Id="rId373" Type="http://schemas.openxmlformats.org/officeDocument/2006/relationships/hyperlink" Target="../../../../../../../../../../../../compartido/coordinacion/Seguimiento%20Proyectos%20por%20gesti&#243;n/NORMAS/ORDENANZAS/O-2017/O-17-2830.doc" TargetMode="External"/><Relationship Id="rId374" Type="http://schemas.openxmlformats.org/officeDocument/2006/relationships/hyperlink" Target="../../../../../../../../../../../../compartido/coordinacion/Seguimiento%20Proyectos%20por%20gesti&#243;n/NORMAS/COMUNICACIONES/C-16-849.doc" TargetMode="External"/><Relationship Id="rId375" Type="http://schemas.openxmlformats.org/officeDocument/2006/relationships/hyperlink" Target="../../../../../../../../../../../../compartido/coordinacion/Seguimiento%20Proyectos%20por%20gesti&#243;n/NORMAS/ORDENANZAS/O-17-2849.doc" TargetMode="External"/><Relationship Id="rId376" Type="http://schemas.openxmlformats.org/officeDocument/2006/relationships/hyperlink" Target="../../../../../../../../../../../../compartido/coordinacion/Seguimiento%20Proyectos%20por%20gesti&#243;n/NORMAS/ORDENANZAS/O-2017/O-17-2849.doc" TargetMode="External"/><Relationship Id="rId377" Type="http://schemas.openxmlformats.org/officeDocument/2006/relationships/hyperlink" Target="../../../../../../../../../../../../compartido/coordinacion/Seguimiento%20Proyectos%20por%20gesti&#243;n/NORMAS/COMUNICACIONES/C-16-850.doc" TargetMode="External"/><Relationship Id="rId378" Type="http://schemas.openxmlformats.org/officeDocument/2006/relationships/hyperlink" Target="../../../../../../../../../../../../compartido/coordinacion/Seguimiento%20Proyectos%20por%20gesti&#243;n/NORMAS/DECLARACIONES/D-17-2134.doc" TargetMode="External"/><Relationship Id="rId379" Type="http://schemas.openxmlformats.org/officeDocument/2006/relationships/hyperlink" Target="../../../../../../../../../../../../compartido/coordinacion/Seguimiento%20Proyectos%20por%20gesti&#243;n/NORMAS/DECLARACIONES/D-17-2135.doc" TargetMode="External"/><Relationship Id="rId380" Type="http://schemas.openxmlformats.org/officeDocument/2006/relationships/hyperlink" Target="../../../../../../../../../../../../compartido/coordinacion/Seguimiento%20Proyectos%20por%20gesti&#243;n/NORMAS/DECLARACIONES/D-17-2136.doc" TargetMode="External"/><Relationship Id="rId381" Type="http://schemas.openxmlformats.org/officeDocument/2006/relationships/hyperlink" Target="../../../../../../../../../../../../compartido/coordinacion/Seguimiento%20Proyectos%20por%20gesti&#243;n/NORMAS/ORDENANZAS/O-17-2825.doc" TargetMode="External"/><Relationship Id="rId382" Type="http://schemas.openxmlformats.org/officeDocument/2006/relationships/hyperlink" Target="../../../../../../../../../../../../compartido/coordinacion/Seguimiento%20Proyectos%20por%20gesti&#243;n/NORMAS/ORDENANZAS/O-2017/O-17-2825.doc" TargetMode="External"/><Relationship Id="rId383" Type="http://schemas.openxmlformats.org/officeDocument/2006/relationships/hyperlink" Target="../../../../../../../../../../../../compartido/coordinacion/Seguimiento%20Proyectos%20por%20gesti&#243;n/NORMAS/DECLARACIONES/D-17-2137.doc" TargetMode="External"/><Relationship Id="rId384" Type="http://schemas.openxmlformats.org/officeDocument/2006/relationships/hyperlink" Target="../../../../../../../../../../../../compartido/coordinacion/Seguimiento%20Proyectos%20por%20gesti&#243;n/NORMAS/DECLARACIONES/D-17-2138.doc" TargetMode="External"/><Relationship Id="rId385" Type="http://schemas.openxmlformats.org/officeDocument/2006/relationships/hyperlink" Target="../../../../../../../../../../../../compartido/coordinacion/Seguimiento%20Proyectos%20por%20gesti&#243;n/NORMAS/ORDENANZAS/O-2017/O-17-2850.doc" TargetMode="External"/><Relationship Id="rId386" Type="http://schemas.openxmlformats.org/officeDocument/2006/relationships/hyperlink" Target="../../../../../../../../../../../../compartido/coordinacion/Seguimiento%20Proyectos%20por%20gesti&#243;n/NORMAS/ORDENANZAS/O-2017/O-17-2826.doc" TargetMode="External"/><Relationship Id="rId387" Type="http://schemas.openxmlformats.org/officeDocument/2006/relationships/hyperlink" Target="../../../../../../../../../../../../compartido/coordinacion/Seguimiento%20Proyectos%20por%20gesti&#243;n/NORMAS/ORDENANZAS/O-17-2827.doc" TargetMode="External"/><Relationship Id="rId388" Type="http://schemas.openxmlformats.org/officeDocument/2006/relationships/hyperlink" Target="../../../../../../../../../../../../compartido/coordinacion/Seguimiento%20Proyectos%20por%20gesti&#243;n/NORMAS/ORDENANZAS/O-2017/O-17-2827.doc" TargetMode="External"/><Relationship Id="rId389" Type="http://schemas.openxmlformats.org/officeDocument/2006/relationships/hyperlink" Target="../../../../../../../../../../../../compartido/coordinacion/Seguimiento%20Proyectos%20por%20gesti&#243;n/NORMAS/ORDENANZAS/O-17-2827.doc" TargetMode="External"/><Relationship Id="rId390" Type="http://schemas.openxmlformats.org/officeDocument/2006/relationships/hyperlink" Target="../../../../../../../../../../../../compartido/coordinacion/Seguimiento%20Proyectos%20por%20gesti&#243;n/NORMAS/DECLARACIONES/D-16-2139.doc" TargetMode="External"/><Relationship Id="rId391" Type="http://schemas.openxmlformats.org/officeDocument/2006/relationships/hyperlink" Target="../../../../../../../../../../../../compartido/coordinacion/Seguimiento%20Proyectos%20por%20gesti&#243;n/NORMAS/COMUNICACIONES/C-17-851.doc" TargetMode="External"/><Relationship Id="rId392" Type="http://schemas.openxmlformats.org/officeDocument/2006/relationships/hyperlink" Target="../../../../../../../../../../../../compartido/coordinacion/Seguimiento%20Proyectos%20por%20gesti&#243;n/NORMAS/DECLARACIONES/D-17-2140.doc" TargetMode="External"/><Relationship Id="rId393" Type="http://schemas.openxmlformats.org/officeDocument/2006/relationships/hyperlink" Target="../../../../../../../../../../../../compartido/coordinacion/Seguimiento%20Proyectos%20por%20gesti&#243;n/NORMAS/ORDENANZAS/O-17-2912.doc" TargetMode="External"/><Relationship Id="rId394" Type="http://schemas.openxmlformats.org/officeDocument/2006/relationships/hyperlink" Target="../../../../../../../../../../../../compartido/coordinacion/Seguimiento%20Proyectos%20por%20gesti&#243;n/NORMAS/ORDENANZAS/O-2017/O-17-2912.doc" TargetMode="External"/><Relationship Id="rId395" Type="http://schemas.openxmlformats.org/officeDocument/2006/relationships/hyperlink" Target="../../../../../../../../../../../../compartido/coordinacion/Seguimiento%20Proyectos%20por%20gesti&#243;n/NORMAS/DECLARACIONES/D-17-2141.doc" TargetMode="External"/><Relationship Id="rId396" Type="http://schemas.openxmlformats.org/officeDocument/2006/relationships/hyperlink" Target="../../../../../../../../../../../../compartido/coordinacion/Seguimiento%20Proyectos%20por%20gesti&#243;n/NORMAS/DECLARACIONES/D-17-2142.doc" TargetMode="External"/><Relationship Id="rId397" Type="http://schemas.openxmlformats.org/officeDocument/2006/relationships/hyperlink" Target="../../../../../../../../../../../../compartido/coordinacion/Seguimiento%20Proyectos%20por%20gesti&#243;n/NORMAS/ORDENANZAS/O-2017/O-17-2831.doc" TargetMode="External"/><Relationship Id="rId398" Type="http://schemas.openxmlformats.org/officeDocument/2006/relationships/hyperlink" Target="../../../../../../../../../../../../compartido/coordinacion/Seguimiento%20Proyectos%20por%20gesti&#243;n/NORMAS/ORDENANZAS/O-2017/O-17-2865.doc" TargetMode="External"/><Relationship Id="rId399" Type="http://schemas.openxmlformats.org/officeDocument/2006/relationships/hyperlink" Target="../../../../../../../../../../../../compartido/coordinacion/Seguimiento%20Proyectos%20por%20gesti&#243;n/NORMAS/DECLARACIONES/D-17-2145.doc" TargetMode="External"/><Relationship Id="rId400" Type="http://schemas.openxmlformats.org/officeDocument/2006/relationships/hyperlink" Target="../../../../../../../../../../../../compartido/coordinacion/Seguimiento%20Proyectos%20por%20gesti&#243;n/NORMAS/DECLARACIONES/D-17-2146.doc" TargetMode="External"/><Relationship Id="rId401" Type="http://schemas.openxmlformats.org/officeDocument/2006/relationships/hyperlink" Target="../../../../../../../../../../../../compartido/coordinacion/Seguimiento%20Proyectos%20por%20gesti&#243;n/NORMAS/RESOLUCIONES/R-17-510.doc" TargetMode="External"/><Relationship Id="rId402" Type="http://schemas.openxmlformats.org/officeDocument/2006/relationships/hyperlink" Target="../../../../../../../../../../../../compartido/coordinacion/Seguimiento%20Proyectos%20por%20gesti&#243;n/NORMAS/DECLARACIONES/D-17-2147.doc" TargetMode="External"/><Relationship Id="rId403" Type="http://schemas.openxmlformats.org/officeDocument/2006/relationships/hyperlink" Target="../../../../../../../../../../../../compartido/coordinacion/Seguimiento%20Proyectos%20por%20gesti&#243;n/NORMAS/COMUNICACIONES/C-17-852.doc" TargetMode="External"/><Relationship Id="rId404" Type="http://schemas.openxmlformats.org/officeDocument/2006/relationships/hyperlink" Target="../../../../../../../../../../../../compartido/coordinacion/Seguimiento%20Proyectos%20por%20gesti&#243;n/NORMAS/DECLARACIONES/D-17-2148.doc" TargetMode="External"/><Relationship Id="rId405" Type="http://schemas.openxmlformats.org/officeDocument/2006/relationships/hyperlink" Target="../../../../../../../../../../../../compartido/coordinacion/Seguimiento%20Proyectos%20por%20gesti&#243;n/NORMAS/COMUNICACIONES/C-16-853.doc" TargetMode="External"/><Relationship Id="rId406" Type="http://schemas.openxmlformats.org/officeDocument/2006/relationships/hyperlink" Target="../../../../../../../../../../../../compartido/coordinacion/Seguimiento%20Proyectos%20por%20gesti&#243;n/NORMAS/DECLARACIONES/D-17-2149.doc" TargetMode="External"/><Relationship Id="rId407" Type="http://schemas.openxmlformats.org/officeDocument/2006/relationships/hyperlink" Target="../../../../../../../../../../../../compartido/coordinacion/Seguimiento%20Proyectos%20por%20gesti&#243;n/NORMAS/ORDENANZAS/O-2017/O-17-2832.doc" TargetMode="External"/><Relationship Id="rId408" Type="http://schemas.openxmlformats.org/officeDocument/2006/relationships/hyperlink" Target="../../../../../../../../../../../../compartido/coordinacion/Seguimiento%20Proyectos%20por%20gesti&#243;n/NORMAS/DECLARACIONES/D-17-2155.doc" TargetMode="External"/><Relationship Id="rId409" Type="http://schemas.openxmlformats.org/officeDocument/2006/relationships/hyperlink" Target="../../../../../../../../../../../../compartido/coordinacion/Seguimiento%20Proyectos%20por%20gesti&#243;n/NORMAS/ORDENANZAS/O-2017/O-17-2905.doc" TargetMode="External"/><Relationship Id="rId410" Type="http://schemas.openxmlformats.org/officeDocument/2006/relationships/hyperlink" Target="../../../../../../../../../../../../compartido/coordinacion/Seguimiento%20Proyectos%20por%20gesti&#243;n/NORMAS/DECLARACIONES/D-17-2156.doc" TargetMode="External"/><Relationship Id="rId411" Type="http://schemas.openxmlformats.org/officeDocument/2006/relationships/hyperlink" Target="../../../../../../../../../../../../compartido/coordinacion/Seguimiento%20Proyectos%20por%20gesti&#243;n/NORMAS/DECLARACIONES/D-17-2157.doc" TargetMode="External"/><Relationship Id="rId412" Type="http://schemas.openxmlformats.org/officeDocument/2006/relationships/hyperlink" Target="../../../../../../../../../../../../compartido/coordinacion/Seguimiento%20Proyectos%20por%20gesti&#243;n/NORMAS/ORDENANZAS/O-2017/O-17-2873.doc" TargetMode="External"/><Relationship Id="rId413" Type="http://schemas.openxmlformats.org/officeDocument/2006/relationships/hyperlink" Target="../../../../../../../../../../../../compartido/coordinacion/Seguimiento%20Proyectos%20por%20gesti&#243;n/NORMAS/DECLARACIONES/D-17-2158.doc" TargetMode="External"/><Relationship Id="rId414" Type="http://schemas.openxmlformats.org/officeDocument/2006/relationships/hyperlink" Target="../../../../../../../../../../../../compartido/coordinacion/Seguimiento%20Proyectos%20por%20gesti&#243;n/NORMAS/ORDENANZAS/O-17-2833.doc" TargetMode="External"/><Relationship Id="rId415" Type="http://schemas.openxmlformats.org/officeDocument/2006/relationships/hyperlink" Target="../../../../../../../../../../../../compartido/coordinacion/Seguimiento%20Proyectos%20por%20gesti&#243;n/NORMAS/ORDENANZAS/O-2017/O-17-2833.doc" TargetMode="External"/><Relationship Id="rId416" Type="http://schemas.openxmlformats.org/officeDocument/2006/relationships/hyperlink" Target="../../../../../../../../../../../../compartido/coordinacion/Seguimiento%20Proyectos%20por%20gesti&#243;n/NORMAS/DECLARACIONES/D-17-2159.doc" TargetMode="External"/><Relationship Id="rId417" Type="http://schemas.openxmlformats.org/officeDocument/2006/relationships/hyperlink" Target="../../../../../../../../../../../../compartido/coordinacion/Seguimiento%20Proyectos%20por%20gesti&#243;n/NORMAS/ORDENANZAS/O-2017/O-17-2866.doc" TargetMode="External"/><Relationship Id="rId418" Type="http://schemas.openxmlformats.org/officeDocument/2006/relationships/hyperlink" Target="../../../../../../../../../../../../compartido/coordinacion/Seguimiento%20Proyectos%20por%20gesti&#243;n/NORMAS/ORDENANZAS/O-2017/O-17-2834.doc" TargetMode="External"/><Relationship Id="rId419" Type="http://schemas.openxmlformats.org/officeDocument/2006/relationships/hyperlink" Target="../../../../../../../../../../../../compartido/coordinacion/Seguimiento%20Proyectos%20por%20gesti&#243;n/NORMAS/DECLARACIONES/D-17-2154.doc" TargetMode="External"/><Relationship Id="rId420" Type="http://schemas.openxmlformats.org/officeDocument/2006/relationships/hyperlink" Target="../../../../../../../../../../../../compartido/coordinacion/Seguimiento%20Proyectos%20por%20gesti&#243;n/NORMAS/DECLARACIONES/D-17-2160.doc" TargetMode="External"/><Relationship Id="rId421" Type="http://schemas.openxmlformats.org/officeDocument/2006/relationships/hyperlink" Target="../../../../../../../../../../../../compartido/coordinacion/Seguimiento%20Proyectos%20por%20gesti&#243;n/NORMAS/DECLARACIONES/D-17-2161.doc" TargetMode="External"/><Relationship Id="rId422" Type="http://schemas.openxmlformats.org/officeDocument/2006/relationships/hyperlink" Target="../../../../../../../../../../../../compartido/coordinacion/Seguimiento%20Proyectos%20por%20gesti&#243;n/NORMAS/ORDENANZAS/O-2017/O-17-2836.doc" TargetMode="External"/><Relationship Id="rId423" Type="http://schemas.openxmlformats.org/officeDocument/2006/relationships/hyperlink" Target="../../../../../../../../../../../../compartido/coordinacion/Seguimiento%20Proyectos%20por%20gesti&#243;n/NORMAS/DECLARACIONES/D-17-2162.doc" TargetMode="External"/><Relationship Id="rId424" Type="http://schemas.openxmlformats.org/officeDocument/2006/relationships/hyperlink" Target="../../../../../../../../../../../../compartido/coordinacion/Seguimiento%20Proyectos%20por%20gesti&#243;n/NORMAS/ORDENANZAS/O-17-2835.doc" TargetMode="External"/><Relationship Id="rId425" Type="http://schemas.openxmlformats.org/officeDocument/2006/relationships/hyperlink" Target="../../../../../../../../../../../../compartido/coordinacion/Seguimiento%20Proyectos%20por%20gesti&#243;n/NORMAS/ORDENANZAS/O-2017/O-17-2835.doc" TargetMode="External"/><Relationship Id="rId426" Type="http://schemas.openxmlformats.org/officeDocument/2006/relationships/hyperlink" Target="../../../../../../../../../../../../compartido/coordinacion/Seguimiento%20Proyectos%20por%20gesti&#243;n/NORMAS/COMUNICACIONES/C-17-854.doc" TargetMode="External"/><Relationship Id="rId427" Type="http://schemas.openxmlformats.org/officeDocument/2006/relationships/hyperlink" Target="../../../../../../../../../../../../compartido/coordinacion/Seguimiento%20Proyectos%20por%20gesti&#243;n/NORMAS/DECLARACIONES/D-17-2163.doc" TargetMode="External"/><Relationship Id="rId428" Type="http://schemas.openxmlformats.org/officeDocument/2006/relationships/hyperlink" Target="../../../../../../../../../../../../compartido/coordinacion/Seguimiento%20Proyectos%20por%20gesti&#243;n/NORMAS/ORDENANZAS/O-17-2840.doc" TargetMode="External"/><Relationship Id="rId429" Type="http://schemas.openxmlformats.org/officeDocument/2006/relationships/hyperlink" Target="../../../../../../../../../../../../compartido/coordinacion/Seguimiento%20Proyectos%20por%20gesti&#243;n/NORMAS/ORDENANZAS/O-2017/O-17-2840.doc" TargetMode="External"/><Relationship Id="rId430" Type="http://schemas.openxmlformats.org/officeDocument/2006/relationships/hyperlink" Target="../../../../../../../../../../../../compartido/coordinacion/Seguimiento%20Proyectos%20por%20gesti&#243;n/NORMAS/ORDENANZAS/O-2017/O-17-2874.doc" TargetMode="External"/><Relationship Id="rId431" Type="http://schemas.openxmlformats.org/officeDocument/2006/relationships/hyperlink" Target="../../../../../../../../../../../../compartido/coordinacion/Seguimiento%20Proyectos%20por%20gesti&#243;n/NORMAS/ORDENANZAS/O-17-2841.doc" TargetMode="External"/><Relationship Id="rId432" Type="http://schemas.openxmlformats.org/officeDocument/2006/relationships/hyperlink" Target="../../../../../../../../../../../../compartido/coordinacion/Seguimiento%20Proyectos%20por%20gesti&#243;n/NORMAS/ORDENANZAS/O-2017/O-17-2841.doc" TargetMode="External"/><Relationship Id="rId433" Type="http://schemas.openxmlformats.org/officeDocument/2006/relationships/hyperlink" Target="../../../../../../../../../../../../compartido/coordinacion/Seguimiento%20Proyectos%20por%20gesti&#243;n/NORMAS/ORDENANZAS/O-17-2851.doc" TargetMode="External"/><Relationship Id="rId434" Type="http://schemas.openxmlformats.org/officeDocument/2006/relationships/hyperlink" Target="../../../../../../../../../../../../compartido/coordinacion/Seguimiento%20Proyectos%20por%20gesti&#243;n/NORMAS/ORDENANZAS/O-2017/O-17-2851.doc" TargetMode="External"/><Relationship Id="rId435" Type="http://schemas.openxmlformats.org/officeDocument/2006/relationships/hyperlink" Target="../../../../../../../../../../../../compartido/coordinacion/Seguimiento%20Proyectos%20por%20gesti&#243;n/NORMAS/ORDENANZAS/O-17-2842.doc" TargetMode="External"/><Relationship Id="rId436" Type="http://schemas.openxmlformats.org/officeDocument/2006/relationships/hyperlink" Target="../../../../../../../../../../../../compartido/coordinacion/Seguimiento%20Proyectos%20por%20gesti&#243;n/NORMAS/ORDENANZAS/O-2017/O-17-2842.doc" TargetMode="External"/><Relationship Id="rId437" Type="http://schemas.openxmlformats.org/officeDocument/2006/relationships/hyperlink" Target="../../../../../../../../../../../../compartido/coordinacion/Seguimiento%20Proyectos%20por%20gesti&#243;n/NORMAS/ORDENANZAS/O-17-2843.doc" TargetMode="External"/><Relationship Id="rId438" Type="http://schemas.openxmlformats.org/officeDocument/2006/relationships/hyperlink" Target="../../../../../../../../../../../../compartido/coordinacion/Seguimiento%20Proyectos%20por%20gesti&#243;n/NORMAS/ORDENANZAS/O-2017/O-17-2843.doc" TargetMode="External"/><Relationship Id="rId439" Type="http://schemas.openxmlformats.org/officeDocument/2006/relationships/hyperlink" Target="../../../../../../../../../../../../compartido/coordinacion/Seguimiento%20Proyectos%20por%20gesti&#243;n/NORMAS/ORDENANZAS/O-2017/O-17-2852.doc" TargetMode="External"/><Relationship Id="rId440" Type="http://schemas.openxmlformats.org/officeDocument/2006/relationships/hyperlink" Target="../../../../../../../../../../../../compartido/coordinacion/Seguimiento%20Proyectos%20por%20gesti&#243;n/NORMAS/ORDENANZAS/O-17-2844.doc" TargetMode="External"/><Relationship Id="rId441" Type="http://schemas.openxmlformats.org/officeDocument/2006/relationships/hyperlink" Target="../../../../../../../../../../../../compartido/coordinacion/Seguimiento%20Proyectos%20por%20gesti&#243;n/NORMAS/ORDENANZAS/O-2017/O-17-2844.doc" TargetMode="External"/><Relationship Id="rId442" Type="http://schemas.openxmlformats.org/officeDocument/2006/relationships/hyperlink" Target="../../../../../../../../../../../../compartido/coordinacion/Seguimiento%20Proyectos%20por%20gesti&#243;n/NORMAS/ORDENANZAS/O-17-2845.doc" TargetMode="External"/><Relationship Id="rId443" Type="http://schemas.openxmlformats.org/officeDocument/2006/relationships/hyperlink" Target="../../../../../../../../../../../../compartido/coordinacion/Seguimiento%20Proyectos%20por%20gesti&#243;n/NORMAS/ORDENANZAS/O-2017/O-17-2845.doc" TargetMode="External"/><Relationship Id="rId444" Type="http://schemas.openxmlformats.org/officeDocument/2006/relationships/hyperlink" Target="../../../../../../../../../../../../compartido/coordinacion/Seguimiento%20Proyectos%20por%20gesti&#243;n/NORMAS/RESOLUCIONES/R-17-515.doc" TargetMode="External"/><Relationship Id="rId445" Type="http://schemas.openxmlformats.org/officeDocument/2006/relationships/hyperlink" Target="../../../../../../../../../../../../compartido/coordinacion/Seguimiento%20Proyectos%20por%20gesti&#243;n/NORMAS/COMUNICACIONES/C-17-855.doc" TargetMode="External"/><Relationship Id="rId446" Type="http://schemas.openxmlformats.org/officeDocument/2006/relationships/hyperlink" Target="../../../../../../../../../../../../compartido/coordinacion/Seguimiento%20Proyectos%20por%20gesti&#243;n/NORMAS/ORDENANZAS/O-2017/O-17-2913.doc" TargetMode="External"/><Relationship Id="rId447" Type="http://schemas.openxmlformats.org/officeDocument/2006/relationships/hyperlink" Target="../../../../../../../../../../../../compartido/coordinacion/Seguimiento%20Proyectos%20por%20gesti&#243;n/NORMAS/ORDENANZAS/O-2017/O-17-2900.doc" TargetMode="External"/><Relationship Id="rId448" Type="http://schemas.openxmlformats.org/officeDocument/2006/relationships/hyperlink" Target="../../../../../../../../../../../../compartido/coordinacion/Seguimiento%20Proyectos%20por%20gesti&#243;n/NORMAS/RESOLUCIONES/R-17-514.doc" TargetMode="External"/><Relationship Id="rId449" Type="http://schemas.openxmlformats.org/officeDocument/2006/relationships/hyperlink" Target="../../../../../../../../../../../../compartido/coordinacion/Seguimiento%20Proyectos%20por%20gesti&#243;n/NORMAS/DECLARACIONES/D-17-2165.doc" TargetMode="External"/><Relationship Id="rId450" Type="http://schemas.openxmlformats.org/officeDocument/2006/relationships/hyperlink" Target="../../../../../../../../../../../../compartido/coordinacion/Seguimiento%20Proyectos%20por%20gesti&#243;n/NORMAS/DECLARACIONES/D-17-2166.doc" TargetMode="External"/><Relationship Id="rId451" Type="http://schemas.openxmlformats.org/officeDocument/2006/relationships/hyperlink" Target="../../../../../../../../../../../../compartido/coordinacion/Seguimiento%20Proyectos%20por%20gesti&#243;n/NORMAS/COMUNICACIONES/C-17-856.doc" TargetMode="External"/><Relationship Id="rId452" Type="http://schemas.openxmlformats.org/officeDocument/2006/relationships/hyperlink" Target="../../../../../../../../../../../../compartido/coordinacion/Seguimiento%20Proyectos%20por%20gesti&#243;n/NORMAS/ORDENANZAS/O-2017/O-17-2875.doc" TargetMode="External"/><Relationship Id="rId453" Type="http://schemas.openxmlformats.org/officeDocument/2006/relationships/hyperlink" Target="../../../../../../../../../../../../compartido/coordinacion/Seguimiento%20Proyectos%20por%20gesti&#243;n/NORMAS/ORDENANZAS/O-2018/O-18-2993.doc" TargetMode="External"/><Relationship Id="rId454" Type="http://schemas.openxmlformats.org/officeDocument/2006/relationships/hyperlink" Target="../../../../../../../../../../../../compartido/coordinacion/Seguimiento%20Proyectos%20por%20gesti&#243;n/NORMAS/DECLARACIONES/D-17-2167.doc" TargetMode="External"/><Relationship Id="rId455" Type="http://schemas.openxmlformats.org/officeDocument/2006/relationships/hyperlink" Target="../../../../../../../../../../../../compartido/coordinacion/Seguimiento%20Proyectos%20por%20gesti&#243;n/NORMAS/DECLARACIONES/D-17-2168.doc" TargetMode="External"/><Relationship Id="rId456" Type="http://schemas.openxmlformats.org/officeDocument/2006/relationships/hyperlink" Target="../../../../../../../../../../../../compartido/coordinacion/Seguimiento%20Proyectos%20por%20gesti&#243;n/NORMAS/DECLARACIONES/D-17-2169.doc" TargetMode="External"/><Relationship Id="rId457" Type="http://schemas.openxmlformats.org/officeDocument/2006/relationships/hyperlink" Target="../../../../../../../../../../../../compartido/coordinacion/Seguimiento%20Proyectos%20por%20gesti&#243;n/NORMAS/DECLARACIONES/D-17-2170.doc" TargetMode="External"/><Relationship Id="rId458" Type="http://schemas.openxmlformats.org/officeDocument/2006/relationships/hyperlink" Target="../../../../../../../../../../../../compartido/coordinacion/Seguimiento%20Proyectos%20por%20gesti&#243;n/NORMAS/ORDENANZAS/O-2017/O-17-2924.doc" TargetMode="External"/><Relationship Id="rId459" Type="http://schemas.openxmlformats.org/officeDocument/2006/relationships/hyperlink" Target="../../../../../../../../../../../../compartido/coordinacion/Seguimiento%20Proyectos%20por%20gesti&#243;n/NORMAS/DECLARACIONES/D-17-2171.doc" TargetMode="External"/><Relationship Id="rId460" Type="http://schemas.openxmlformats.org/officeDocument/2006/relationships/hyperlink" Target="../../../../../../../../../../../../compartido/coordinacion/Seguimiento%20Proyectos%20por%20gesti&#243;n/NORMAS/ORDENANZAS/O-17-2876.doc" TargetMode="External"/><Relationship Id="rId461" Type="http://schemas.openxmlformats.org/officeDocument/2006/relationships/hyperlink" Target="../../../../../../../../../../../../compartido/coordinacion/Seguimiento%20Proyectos%20por%20gesti&#243;n/NORMAS/ORDENANZAS/O-2017/O-17-2876.doc" TargetMode="External"/><Relationship Id="rId462" Type="http://schemas.openxmlformats.org/officeDocument/2006/relationships/hyperlink" Target="../../../../../../../../../../../../compartido/coordinacion/Seguimiento%20Proyectos%20por%20gesti&#243;n/NORMAS/COMUNICACIONES/C-17-857.doc" TargetMode="External"/><Relationship Id="rId463" Type="http://schemas.openxmlformats.org/officeDocument/2006/relationships/hyperlink" Target="../../../../../../../../../../../../compartido/coordinacion/Seguimiento%20Proyectos%20por%20gesti&#243;n/NORMAS/DECLARACIONES/D-17-2173.doc" TargetMode="External"/><Relationship Id="rId464" Type="http://schemas.openxmlformats.org/officeDocument/2006/relationships/hyperlink" Target="../../../../../../../../../../../../compartido/coordinacion/Seguimiento%20Proyectos%20por%20gesti&#243;n/NORMAS/COMUNICACIONES/C-17-858.doc" TargetMode="External"/><Relationship Id="rId465" Type="http://schemas.openxmlformats.org/officeDocument/2006/relationships/hyperlink" Target="../../../../../../../../../../../../compartido/coordinacion/Seguimiento%20Proyectos%20por%20gesti&#243;n/NORMAS/DECLARACIONES/D-17-2174.doc" TargetMode="External"/><Relationship Id="rId466" Type="http://schemas.openxmlformats.org/officeDocument/2006/relationships/hyperlink" Target="../../../../../../../../../../../../compartido/coordinacion/Seguimiento%20Proyectos%20por%20gesti&#243;n/NORMAS/ORDENANZAS/O-2017/O-17-2867.doc" TargetMode="External"/><Relationship Id="rId467" Type="http://schemas.openxmlformats.org/officeDocument/2006/relationships/hyperlink" Target="../../../../../../../../../../../../compartido/coordinacion/Seguimiento%20Proyectos%20por%20gesti&#243;n/NORMAS/ORDENANZAS/O-2017/O-17-2877.doc" TargetMode="External"/><Relationship Id="rId468" Type="http://schemas.openxmlformats.org/officeDocument/2006/relationships/hyperlink" Target="../../../../../../../../../../../../compartido/coordinacion/Seguimiento%20Proyectos%20por%20gesti&#243;n/NORMAS/ORDENANZAS/O-2017/O-17-2891.doc" TargetMode="External"/><Relationship Id="rId469" Type="http://schemas.openxmlformats.org/officeDocument/2006/relationships/hyperlink" Target="../../../../../../../../../../../../compartido/coordinacion/Seguimiento%20Proyectos%20por%20gesti&#243;n/NORMAS/RESOLUCIONES/R-17-516.doc" TargetMode="External"/><Relationship Id="rId470" Type="http://schemas.openxmlformats.org/officeDocument/2006/relationships/hyperlink" Target="../../../../../../../../../../../../compartido/coordinacion/Seguimiento%20Proyectos%20por%20gesti&#243;n/NORMAS/DECLARACIONES/D-17-2175.doc" TargetMode="External"/><Relationship Id="rId471" Type="http://schemas.openxmlformats.org/officeDocument/2006/relationships/hyperlink" Target="../../../../../../../../../../../../compartido/coordinacion/Seguimiento%20Proyectos%20por%20gesti&#243;n/NORMAS/DECLARACIONES/D-17-2176.doc" TargetMode="External"/><Relationship Id="rId472" Type="http://schemas.openxmlformats.org/officeDocument/2006/relationships/hyperlink" Target="../../../../../../../../../../../../compartido/coordinacion/Seguimiento%20Proyectos%20por%20gesti&#243;n/NORMAS/RESOLUCIONES/R-17-517.doc" TargetMode="External"/><Relationship Id="rId473" Type="http://schemas.openxmlformats.org/officeDocument/2006/relationships/hyperlink" Target="../../../../../../../../../../../../compartido/coordinacion/Seguimiento%20Proyectos%20por%20gesti&#243;n/NORMAS/DECLARACIONES/D-17-2177.doc" TargetMode="External"/><Relationship Id="rId474" Type="http://schemas.openxmlformats.org/officeDocument/2006/relationships/hyperlink" Target="../../../../../../../../../../../../compartido/coordinacion/Seguimiento%20Proyectos%20por%20gesti&#243;n/NORMAS/DECLARACIONES/D-17-2178.doc" TargetMode="External"/><Relationship Id="rId475" Type="http://schemas.openxmlformats.org/officeDocument/2006/relationships/hyperlink" Target="../../../../../../../../../../../../compartido/coordinacion/Seguimiento%20Proyectos%20por%20gesti&#243;n/NORMAS/ORDENANZAS/O-17-2878.doc" TargetMode="External"/><Relationship Id="rId476" Type="http://schemas.openxmlformats.org/officeDocument/2006/relationships/hyperlink" Target="../../../../../../../../../../../../compartido/coordinacion/Seguimiento%20Proyectos%20por%20gesti&#243;n/NORMAS/ORDENANZAS/O-2017/O-17-2878.doc" TargetMode="External"/><Relationship Id="rId477" Type="http://schemas.openxmlformats.org/officeDocument/2006/relationships/hyperlink" Target="../../../../../../../../../../../../compartido/coordinacion/Seguimiento%20Proyectos%20por%20gesti&#243;n/NORMAS/RESOLUCIONES/R-17-518.doc" TargetMode="External"/><Relationship Id="rId478" Type="http://schemas.openxmlformats.org/officeDocument/2006/relationships/hyperlink" Target="../../../../../../../../../../../../compartido/coordinacion/Seguimiento%20Proyectos%20por%20gesti&#243;n/NORMAS/DECLARACIONES/D-17-2179.doc" TargetMode="External"/><Relationship Id="rId479" Type="http://schemas.openxmlformats.org/officeDocument/2006/relationships/hyperlink" Target="../../../../../../../../../../../../compartido/coordinacion/Seguimiento%20Proyectos%20por%20gesti&#243;n/NORMAS/COMUNICACIONES/C-17-859.doc" TargetMode="External"/><Relationship Id="rId480" Type="http://schemas.openxmlformats.org/officeDocument/2006/relationships/hyperlink" Target="../../../../../../../../../../../../compartido/coordinacion/Seguimiento%20Proyectos%20por%20gesti&#243;n/NORMAS/ORDENANZAS/O-2017/O-17-2846.doc" TargetMode="External"/><Relationship Id="rId481" Type="http://schemas.openxmlformats.org/officeDocument/2006/relationships/hyperlink" Target="../../../../../../../../../../../../compartido/coordinacion/Seguimiento%20Proyectos%20por%20gesti&#243;n/NORMAS/COMUNICACIONES/C-17-860.doc" TargetMode="External"/><Relationship Id="rId482" Type="http://schemas.openxmlformats.org/officeDocument/2006/relationships/hyperlink" Target="../../../../../../../../../../../../compartido/coordinacion/Seguimiento%20Proyectos%20por%20gesti&#243;n/NORMAS/COMUNICACIONES/C-17-861.doc" TargetMode="External"/><Relationship Id="rId483" Type="http://schemas.openxmlformats.org/officeDocument/2006/relationships/hyperlink" Target="../../../../../../../../../../../../compartido/coordinacion/Seguimiento%20Proyectos%20por%20gesti&#243;n/NORMAS/DECLARACIONES/D-17-2180.doc" TargetMode="External"/><Relationship Id="rId484" Type="http://schemas.openxmlformats.org/officeDocument/2006/relationships/hyperlink" Target="../../../../../../../../../../../../compartido/coordinacion/Seguimiento%20Proyectos%20por%20gesti&#243;n/NORMAS/ORDENANZAS/O-2017/O-17-2853.doc" TargetMode="External"/><Relationship Id="rId485" Type="http://schemas.openxmlformats.org/officeDocument/2006/relationships/hyperlink" Target="../../../../../../../../../../../../compartido/coordinacion/Seguimiento%20Proyectos%20por%20gesti&#243;n/NORMAS/ORDENANZAS/O-2017/O-17-2854.doc" TargetMode="External"/><Relationship Id="rId486" Type="http://schemas.openxmlformats.org/officeDocument/2006/relationships/hyperlink" Target="../../../../../../../../../../../../compartido/coordinacion/Seguimiento%20Proyectos%20por%20gesti&#243;n/NORMAS/DECLARACIONES/D-17-2181.doc" TargetMode="External"/><Relationship Id="rId487" Type="http://schemas.openxmlformats.org/officeDocument/2006/relationships/hyperlink" Target="../../../../../../../../../../../../compartido/coordinacion/Seguimiento%20Proyectos%20por%20gesti&#243;n/NORMAS/COMUNICACIONES/C-17-866.doc" TargetMode="External"/><Relationship Id="rId488" Type="http://schemas.openxmlformats.org/officeDocument/2006/relationships/hyperlink" Target="../../../../../../../../../../../../compartido/coordinacion/Seguimiento%20Proyectos%20por%20gesti&#243;n/NORMAS/COMUNICACIONES/C-17-862.doc" TargetMode="External"/><Relationship Id="rId489" Type="http://schemas.openxmlformats.org/officeDocument/2006/relationships/hyperlink" Target="../../../../../../../../../../../../compartido/coordinacion/Seguimiento%20Proyectos%20por%20gesti&#243;n/NORMAS/RESOLUCIONES/R-17-524.doc" TargetMode="External"/><Relationship Id="rId490" Type="http://schemas.openxmlformats.org/officeDocument/2006/relationships/hyperlink" Target="../../../../../../../../../../../../compartido/coordinacion/Seguimiento%20Proyectos%20por%20gesti&#243;n/NORMAS/ORDENANZAS/O-2017/O-17-2859.doc" TargetMode="External"/><Relationship Id="rId491" Type="http://schemas.openxmlformats.org/officeDocument/2006/relationships/hyperlink" Target="../../../../../../../../../../../../compartido/coordinacion/Seguimiento%20Proyectos%20por%20gesti&#243;n/NORMAS/DECLARACIONES/D-17-2185.doc" TargetMode="External"/><Relationship Id="rId492" Type="http://schemas.openxmlformats.org/officeDocument/2006/relationships/hyperlink" Target="../../../../../../../../../../../../compartido/coordinacion/Seguimiento%20Proyectos%20por%20gesti&#243;n/NORMAS/DECLARACIONES/D-17-2186.doc" TargetMode="External"/><Relationship Id="rId493" Type="http://schemas.openxmlformats.org/officeDocument/2006/relationships/hyperlink" Target="../../../../../../../../../../../../compartido/coordinacion/Seguimiento%20Proyectos%20por%20gesti&#243;n/NORMAS/DECLARACIONES/D-17-2187.doc" TargetMode="External"/><Relationship Id="rId494" Type="http://schemas.openxmlformats.org/officeDocument/2006/relationships/hyperlink" Target="../../../../../../../../../../../../compartido/coordinacion/Seguimiento%20Proyectos%20por%20gesti&#243;n/NORMAS/RESOLUCIONES/R-17-523.doc" TargetMode="External"/><Relationship Id="rId495" Type="http://schemas.openxmlformats.org/officeDocument/2006/relationships/hyperlink" Target="../../../../../../../../../../../../compartido/coordinacion/Seguimiento%20Proyectos%20por%20gesti&#243;n/NORMAS/DECLARACIONES/D-17-2188.doc" TargetMode="External"/><Relationship Id="rId496" Type="http://schemas.openxmlformats.org/officeDocument/2006/relationships/hyperlink" Target="../../../../../../../../../../../../compartido/coordinacion/Seguimiento%20Proyectos%20por%20gesti&#243;n/NORMAS/DECLARACIONES/D-17-2189.doc" TargetMode="External"/><Relationship Id="rId497" Type="http://schemas.openxmlformats.org/officeDocument/2006/relationships/hyperlink" Target="../../../../../../../../../../../../compartido/coordinacion/Seguimiento%20Proyectos%20por%20gesti&#243;n/NORMAS/DECLARACIONES/D-17-2190.doc" TargetMode="External"/><Relationship Id="rId498" Type="http://schemas.openxmlformats.org/officeDocument/2006/relationships/hyperlink" Target="../../../../../../../../../../../../compartido/coordinacion/Seguimiento%20Proyectos%20por%20gesti&#243;n/NORMAS/RESOLUCIONES/R-17-525.doc" TargetMode="External"/><Relationship Id="rId499" Type="http://schemas.openxmlformats.org/officeDocument/2006/relationships/hyperlink" Target="../../../../../../../../../../../../compartido/coordinacion/Seguimiento%20Proyectos%20por%20gesti&#243;n/NORMAS/COMUNICACIONES/C-17-863.doc" TargetMode="External"/><Relationship Id="rId500" Type="http://schemas.openxmlformats.org/officeDocument/2006/relationships/hyperlink" Target="../../../../../../../../../../../../compartido/coordinacion/Seguimiento%20Proyectos%20por%20gesti&#243;n/NORMAS/RESOLUCIONES/R-17-526.doc" TargetMode="External"/><Relationship Id="rId501" Type="http://schemas.openxmlformats.org/officeDocument/2006/relationships/hyperlink" Target="../../../../../../../../../../../../compartido/coordinacion/Seguimiento%20Proyectos%20por%20gesti&#243;n/NORMAS/ORDENANZAS/O-2017/O-17-2884.doc" TargetMode="External"/><Relationship Id="rId502" Type="http://schemas.openxmlformats.org/officeDocument/2006/relationships/hyperlink" Target="../../../../../../../../../../../../compartido/coordinacion/Seguimiento%20Proyectos%20por%20gesti&#243;n/NORMAS/ORDENANZAS/O-2017/O-17-2861.doc" TargetMode="External"/><Relationship Id="rId503" Type="http://schemas.openxmlformats.org/officeDocument/2006/relationships/hyperlink" Target="../../../../../../../../../../../../compartido/coordinacion/Seguimiento%20Proyectos%20por%20gesti&#243;n/NORMAS/ORDENANZAS/O-17-2914.doc" TargetMode="External"/><Relationship Id="rId504" Type="http://schemas.openxmlformats.org/officeDocument/2006/relationships/hyperlink" Target="../../../../../../../../../../../../compartido/coordinacion/Seguimiento%20Proyectos%20por%20gesti&#243;n/NORMAS/ORDENANZAS/O-2017/O-17-2914.doc" TargetMode="External"/><Relationship Id="rId505" Type="http://schemas.openxmlformats.org/officeDocument/2006/relationships/hyperlink" Target="../../../../../../../../../../../../compartido/coordinacion/Seguimiento%20Proyectos%20por%20gesti&#243;n/NORMAS/DECLARACIONES/D-17-2191.doc" TargetMode="External"/><Relationship Id="rId506" Type="http://schemas.openxmlformats.org/officeDocument/2006/relationships/hyperlink" Target="../../../../../../../../../../../../compartido/coordinacion/Seguimiento%20Proyectos%20por%20gesti&#243;n/NORMAS/DECLARACIONES/D-17-2192.doc" TargetMode="External"/><Relationship Id="rId507" Type="http://schemas.openxmlformats.org/officeDocument/2006/relationships/hyperlink" Target="../../../../../../../../../../../../compartido/coordinacion/Seguimiento%20Proyectos%20por%20gesti&#243;n/NORMAS/ORDENANZAS/O-2860/O-17-2860.doc" TargetMode="External"/><Relationship Id="rId508" Type="http://schemas.openxmlformats.org/officeDocument/2006/relationships/hyperlink" Target="../../../../../../../../../../../../compartido/coordinacion/Seguimiento%20Proyectos%20por%20gesti&#243;n/NORMAS/ORDENANZAS/O-2018/O-18-2961.doc" TargetMode="External"/><Relationship Id="rId509" Type="http://schemas.openxmlformats.org/officeDocument/2006/relationships/hyperlink" Target="../../../../../../../../../../../../compartido/coordinacion/Seguimiento%20Proyectos%20por%20gesti&#243;n/NORMAS/ORDENANZAS/O-2017/O-17-2855.doc" TargetMode="External"/><Relationship Id="rId510" Type="http://schemas.openxmlformats.org/officeDocument/2006/relationships/hyperlink" Target="../../../../../../../../../../../../compartido/coordinacion/Seguimiento%20Proyectos%20por%20gesti&#243;n/NORMAS/DECLARACIONES/D-17-2193.doc" TargetMode="External"/><Relationship Id="rId511" Type="http://schemas.openxmlformats.org/officeDocument/2006/relationships/hyperlink" Target="../../../../../../../../../../../../compartido/coordinacion/Seguimiento%20Proyectos%20por%20gesti&#243;n/NORMAS/COMUNICACIONES/C-17-864.doc" TargetMode="External"/><Relationship Id="rId512" Type="http://schemas.openxmlformats.org/officeDocument/2006/relationships/hyperlink" Target="../../../../../../../../../../../../compartido/coordinacion/Seguimiento%20Proyectos%20por%20gesti&#243;n/NORMAS/COMUNICACIONES/C-17-865.doc" TargetMode="External"/><Relationship Id="rId513" Type="http://schemas.openxmlformats.org/officeDocument/2006/relationships/hyperlink" Target="../../../../../../../../../../../../compartido/coordinacion/Seguimiento%20Proyectos%20por%20gesti&#243;n/NORMAS/DECLARACIONES/D-17-2194.doc" TargetMode="External"/><Relationship Id="rId514" Type="http://schemas.openxmlformats.org/officeDocument/2006/relationships/hyperlink" Target="../../../../../../../../../../../../compartido/coordinacion/Seguimiento%20Proyectos%20por%20gesti&#243;n/NORMAS/DECLARACIONES/D-17-2195.doc" TargetMode="External"/><Relationship Id="rId515" Type="http://schemas.openxmlformats.org/officeDocument/2006/relationships/hyperlink" Target="../../../../../../../../../../../../compartido/coordinacion/Seguimiento%20Proyectos%20por%20gesti&#243;n/NORMAS/ORDENANZAS/O-2017/O-17-2868.doc" TargetMode="External"/><Relationship Id="rId516" Type="http://schemas.openxmlformats.org/officeDocument/2006/relationships/hyperlink" Target="../../../../../../../../../../../../compartido/coordinacion/Seguimiento%20Proyectos%20por%20gesti&#243;n/NORMAS/COMUNICACIONES/C-17-867.doc" TargetMode="External"/><Relationship Id="rId517" Type="http://schemas.openxmlformats.org/officeDocument/2006/relationships/hyperlink" Target="../../../../../../../../../../../../compartido/coordinacion/Seguimiento%20Proyectos%20por%20gesti&#243;n/NORMAS/ORDENANZAS/O-2017/O-17-2871.doc" TargetMode="External"/><Relationship Id="rId518" Type="http://schemas.openxmlformats.org/officeDocument/2006/relationships/hyperlink" Target="../../../../../../../../../../../../compartido/coordinacion/Seguimiento%20Proyectos%20por%20gesti&#243;n/NORMAS/ORDENANZAS/O-2017/O-17-2892.doc" TargetMode="External"/><Relationship Id="rId519" Type="http://schemas.openxmlformats.org/officeDocument/2006/relationships/hyperlink" Target="../../../../../../../../../../../../compartido/coordinacion/Seguimiento%20Proyectos%20por%20gesti&#243;n/NORMAS/DECLARACIONES/D-17-2196.doc" TargetMode="External"/><Relationship Id="rId520" Type="http://schemas.openxmlformats.org/officeDocument/2006/relationships/hyperlink" Target="../../../../../../../../../../../../compartido/coordinacion/Seguimiento%20Proyectos%20por%20gesti&#243;n/NORMAS/ORDENANZAS/O-2018/O-18-2941.doc" TargetMode="External"/><Relationship Id="rId521" Type="http://schemas.openxmlformats.org/officeDocument/2006/relationships/hyperlink" Target="../../../../../../../../../../../../compartido/coordinacion/Seguimiento%20Proyectos%20por%20gesti&#243;n/NORMAS/DECLARACIONES/D-17-2197.doc" TargetMode="External"/><Relationship Id="rId522" Type="http://schemas.openxmlformats.org/officeDocument/2006/relationships/hyperlink" Target="../../../../../../../../../../../../compartido/coordinacion/Seguimiento%20Proyectos%20por%20gesti&#243;n/NORMAS/DECLARACIONES/D-17-2198.doc" TargetMode="External"/><Relationship Id="rId523" Type="http://schemas.openxmlformats.org/officeDocument/2006/relationships/hyperlink" Target="../../../../../../../../../../../../compartido/coordinacion/Seguimiento%20Proyectos%20por%20gesti&#243;n/NORMAS/COMUNICACIONES/C-17-896.doc" TargetMode="External"/><Relationship Id="rId524" Type="http://schemas.openxmlformats.org/officeDocument/2006/relationships/hyperlink" Target="../../../../../../../../../../../../compartido/coordinacion/Seguimiento%20Proyectos%20por%20gesti&#243;n/NORMAS/ORDENANZAS/O-2017/O-17-2879.doc" TargetMode="External"/><Relationship Id="rId525" Type="http://schemas.openxmlformats.org/officeDocument/2006/relationships/hyperlink" Target="../../../../../../../../../../../../compartido/coordinacion/Seguimiento%20Proyectos%20por%20gesti&#243;n/NORMAS/ORDENANZAS/O-17-2869.doc" TargetMode="External"/><Relationship Id="rId526" Type="http://schemas.openxmlformats.org/officeDocument/2006/relationships/hyperlink" Target="../../../../../../../../../../../../compartido/coordinacion/Seguimiento%20Proyectos%20por%20gesti&#243;n/NORMAS/ORDENANZAS/O-2017/O-17-2869.doc" TargetMode="External"/><Relationship Id="rId527" Type="http://schemas.openxmlformats.org/officeDocument/2006/relationships/hyperlink" Target="../../../../../../../../../../../../compartido/coordinacion/Seguimiento%20Proyectos%20por%20gesti&#243;n/NORMAS/DECLARACIONES/D-17-2199.doc" TargetMode="External"/><Relationship Id="rId528" Type="http://schemas.openxmlformats.org/officeDocument/2006/relationships/hyperlink" Target="../../../../../../../../../../../../compartido/coordinacion/Seguimiento%20Proyectos%20por%20gesti&#243;n/NORMAS/ORDENANZAS/O-17-2870.doc" TargetMode="External"/><Relationship Id="rId529" Type="http://schemas.openxmlformats.org/officeDocument/2006/relationships/hyperlink" Target="../../../../../../../../../../../../compartido/coordinacion/Seguimiento%20Proyectos%20por%20gesti&#243;n/NORMAS/ORDENANZAS/O-2017/O-17-2870.doc" TargetMode="External"/><Relationship Id="rId530" Type="http://schemas.openxmlformats.org/officeDocument/2006/relationships/hyperlink" Target="../../../../../../../../../../../../compartido/coordinacion/Seguimiento%20Proyectos%20por%20gesti&#243;n/NORMAS/COMUNICACIONES/C-17-868.doc" TargetMode="External"/><Relationship Id="rId531" Type="http://schemas.openxmlformats.org/officeDocument/2006/relationships/hyperlink" Target="../../../../../../../../../../../../compartido/coordinacion/Seguimiento%20Proyectos%20por%20gesti&#243;n/NORMAS/RESOLUCIONES/R-17-527.doc" TargetMode="External"/><Relationship Id="rId532" Type="http://schemas.openxmlformats.org/officeDocument/2006/relationships/hyperlink" Target="../../../../../../../../../../../../compartido/coordinacion/Seguimiento%20Proyectos%20por%20gesti&#243;n/NORMAS/DECLARACIONES/D-17-2200.doc" TargetMode="External"/><Relationship Id="rId533" Type="http://schemas.openxmlformats.org/officeDocument/2006/relationships/hyperlink" Target="../../../../../../../../../../../../compartido/coordinacion/Seguimiento%20Proyectos%20por%20gesti&#243;n/NORMAS/DECLARACIONES/D-17-2201.doc" TargetMode="External"/><Relationship Id="rId534" Type="http://schemas.openxmlformats.org/officeDocument/2006/relationships/hyperlink" Target="../../../../../../../../../../../../compartido/coordinacion/Seguimiento%20Proyectos%20por%20gesti&#243;n/NORMAS/DECLARACIONES/D-17-2202.doc" TargetMode="External"/><Relationship Id="rId535" Type="http://schemas.openxmlformats.org/officeDocument/2006/relationships/hyperlink" Target="../../../../../../../../../../../../compartido/coordinacion/Seguimiento%20Proyectos%20por%20gesti&#243;n/NORMAS/DECLARACIONES/D-17-2203.doc" TargetMode="External"/><Relationship Id="rId536" Type="http://schemas.openxmlformats.org/officeDocument/2006/relationships/hyperlink" Target="../../../../../../../../../../../../compartido/coordinacion/Seguimiento%20Proyectos%20por%20gesti&#243;n/NORMAS/DECLARACIONES/D-17-2204.doc" TargetMode="External"/><Relationship Id="rId537" Type="http://schemas.openxmlformats.org/officeDocument/2006/relationships/hyperlink" Target="../../../../../../../../../../../../compartido/coordinacion/Seguimiento%20Proyectos%20por%20gesti&#243;n/NORMAS/DECLARACIONES/D-17-2205.doc" TargetMode="External"/><Relationship Id="rId538" Type="http://schemas.openxmlformats.org/officeDocument/2006/relationships/hyperlink" Target="../../../../../../../../../../../../compartido/coordinacion/Seguimiento%20Proyectos%20por%20gesti&#243;n/NORMAS/ORDENANZAS/O-17-2880.doc" TargetMode="External"/><Relationship Id="rId539" Type="http://schemas.openxmlformats.org/officeDocument/2006/relationships/hyperlink" Target="../../../../../../../../../../../../compartido/coordinacion/Seguimiento%20Proyectos%20por%20gesti&#243;n/NORMAS/ORDENANZAS/O-2017/O-17-2880.doc" TargetMode="External"/><Relationship Id="rId540" Type="http://schemas.openxmlformats.org/officeDocument/2006/relationships/hyperlink" Target="../../../../../../../../../../../../compartido/coordinacion/Seguimiento%20Proyectos%20por%20gesti&#243;n/NORMAS/DECLARACIONES/D-17-2208.doc" TargetMode="External"/><Relationship Id="rId541" Type="http://schemas.openxmlformats.org/officeDocument/2006/relationships/hyperlink" Target="../../../../../../../../../../../../compartido/coordinacion/Seguimiento%20Proyectos%20por%20gesti&#243;n/NORMAS/COMUNICACIONES/C-17-871.doc" TargetMode="External"/><Relationship Id="rId542" Type="http://schemas.openxmlformats.org/officeDocument/2006/relationships/hyperlink" Target="../../../../../../../../../../../../compartido/coordinacion/Seguimiento%20Proyectos%20por%20gesti&#243;n/NORMAS/COMUNICACIONES/C-17-872.doc" TargetMode="External"/><Relationship Id="rId543" Type="http://schemas.openxmlformats.org/officeDocument/2006/relationships/hyperlink" Target="../../../../../../../../../../../../compartido/coordinacion/Seguimiento%20Proyectos%20por%20gesti&#243;n/NORMAS/ORDENANZAS/O-2017/O-17-2897.doc" TargetMode="External"/><Relationship Id="rId544" Type="http://schemas.openxmlformats.org/officeDocument/2006/relationships/hyperlink" Target="../../../../../../../../../../../../compartido/coordinacion/Seguimiento%20Proyectos%20por%20gesti&#243;n/NORMAS/COMUNICACIONES/C-17-873.doc" TargetMode="External"/><Relationship Id="rId545" Type="http://schemas.openxmlformats.org/officeDocument/2006/relationships/hyperlink" Target="../../../../../../../../../../../../compartido/coordinacion/Seguimiento%20Proyectos%20por%20gesti&#243;n/NORMAS/RESOLUCIONES/R-17-528.doc" TargetMode="External"/><Relationship Id="rId546" Type="http://schemas.openxmlformats.org/officeDocument/2006/relationships/hyperlink" Target="../../../../../../../../../../../../compartido/coordinacion/Seguimiento%20Proyectos%20por%20gesti&#243;n/NORMAS/COMUNICACIONES/C-17-898.doc" TargetMode="External"/><Relationship Id="rId547" Type="http://schemas.openxmlformats.org/officeDocument/2006/relationships/hyperlink" Target="../../../../../../../../../../../../compartido/coordinacion/Seguimiento%20Proyectos%20por%20gesti&#243;n/NORMAS/DECLARACIONES/D-17-2209.doc" TargetMode="External"/><Relationship Id="rId548" Type="http://schemas.openxmlformats.org/officeDocument/2006/relationships/hyperlink" Target="../../../../../../../../../../../../compartido/coordinacion/Seguimiento%20Proyectos%20por%20gesti&#243;n/NORMAS/DECLARACIONES/D-17-2210.doc" TargetMode="External"/><Relationship Id="rId549" Type="http://schemas.openxmlformats.org/officeDocument/2006/relationships/hyperlink" Target="../../../../../../../../../../../../compartido/coordinacion/Seguimiento%20Proyectos%20por%20gesti&#243;n/NORMAS/COMUNICACIONES/C-17-870.doc" TargetMode="External"/><Relationship Id="rId550" Type="http://schemas.openxmlformats.org/officeDocument/2006/relationships/hyperlink" Target="../../../../../../../../../../../../compartido/coordinacion/Seguimiento%20Proyectos%20por%20gesti&#243;n/NORMAS/DECLARACIONES/D-17-2211.doc" TargetMode="External"/><Relationship Id="rId551" Type="http://schemas.openxmlformats.org/officeDocument/2006/relationships/hyperlink" Target="../../../../../../../../../../../../compartido/coordinacion/Seguimiento%20Proyectos%20por%20gesti&#243;n/NORMAS/DECLARACIONES/D-17-2212.doc" TargetMode="External"/><Relationship Id="rId552" Type="http://schemas.openxmlformats.org/officeDocument/2006/relationships/hyperlink" Target="../../../../../../../../../../../../compartido/coordinacion/Seguimiento%20Proyectos%20por%20gesti&#243;n/NORMAS/DECLARACIONES/D-17-2213.doc" TargetMode="External"/><Relationship Id="rId553" Type="http://schemas.openxmlformats.org/officeDocument/2006/relationships/hyperlink" Target="../../../../../../../../../../../../compartido/coordinacion/Seguimiento%20Proyectos%20por%20gesti&#243;n/NORMAS/DECLARACIONES/D-17-2214.doc" TargetMode="External"/><Relationship Id="rId554" Type="http://schemas.openxmlformats.org/officeDocument/2006/relationships/hyperlink" Target="../../../../../../../../../../../../compartido/coordinacion/Seguimiento%20Proyectos%20por%20gesti&#243;n/NORMAS/DECLARACIONES/D-17-2215.doc" TargetMode="External"/><Relationship Id="rId555" Type="http://schemas.openxmlformats.org/officeDocument/2006/relationships/hyperlink" Target="../../../../../../../../../../../../compartido/coordinacion/Seguimiento%20Proyectos%20por%20gesti&#243;n/NORMAS/COMUNICACIONES/C-17-874.doc" TargetMode="External"/><Relationship Id="rId556" Type="http://schemas.openxmlformats.org/officeDocument/2006/relationships/hyperlink" Target="../../../../../../../../../../../../compartido/coordinacion/Seguimiento%20Proyectos%20por%20gesti&#243;n/NORMAS/DECLARACIONES/D-17-2216.doc" TargetMode="External"/><Relationship Id="rId557" Type="http://schemas.openxmlformats.org/officeDocument/2006/relationships/hyperlink" Target="../../../../../../../../../../../../compartido/coordinacion/Seguimiento%20Proyectos%20por%20gesti&#243;n/NORMAS/DECLARACIONES/D-17-2217.doc" TargetMode="External"/><Relationship Id="rId558" Type="http://schemas.openxmlformats.org/officeDocument/2006/relationships/hyperlink" Target="../../../../../../../../../../../../compartido/coordinacion/Seguimiento%20Proyectos%20por%20gesti&#243;n/NORMAS/DECLARACIONES/D-17-2218.doc" TargetMode="External"/><Relationship Id="rId559" Type="http://schemas.openxmlformats.org/officeDocument/2006/relationships/hyperlink" Target="../../../../../../../../../../../../compartido/coordinacion/Seguimiento%20Proyectos%20por%20gesti&#243;n/NORMAS/DECLARACIONES/D-17-2219.doc" TargetMode="External"/><Relationship Id="rId560" Type="http://schemas.openxmlformats.org/officeDocument/2006/relationships/hyperlink" Target="../../../../../../../../../../../../compartido/coordinacion/Seguimiento%20Proyectos%20por%20gesti&#243;n/NORMAS/DECLARACIONES/D-17-2220.doc" TargetMode="External"/><Relationship Id="rId561" Type="http://schemas.openxmlformats.org/officeDocument/2006/relationships/hyperlink" Target="../../../../../../../../../../../../compartido/coordinacion/Seguimiento%20Proyectos%20por%20gesti&#243;n/NORMAS/ORDENANZAS/O-2018/O-18-2983.doc" TargetMode="External"/><Relationship Id="rId562" Type="http://schemas.openxmlformats.org/officeDocument/2006/relationships/hyperlink" Target="../../../../../../../../../../../../compartido/coordinacion/Seguimiento%20Proyectos%20por%20gesti&#243;n/NORMAS/COMUNICACIONES/C-17-875.doc" TargetMode="External"/><Relationship Id="rId563" Type="http://schemas.openxmlformats.org/officeDocument/2006/relationships/hyperlink" Target="../../../../../../../../../../../../compartido/coordinacion/Seguimiento%20Proyectos%20por%20gesti&#243;n/NORMAS/COMUNICACIONES/C-17-876.doc" TargetMode="External"/><Relationship Id="rId564" Type="http://schemas.openxmlformats.org/officeDocument/2006/relationships/hyperlink" Target="../../../../../../../../../../../../compartido/coordinacion/Seguimiento%20Proyectos%20por%20gesti&#243;n/NORMAS/COMUNICACIONES/C-17-877.doc" TargetMode="External"/><Relationship Id="rId565" Type="http://schemas.openxmlformats.org/officeDocument/2006/relationships/hyperlink" Target="../../../../../../../../../../../../compartido/coordinacion/Seguimiento%20Proyectos%20por%20gesti&#243;n/NORMAS/DECLARACIONES/D-17-2221.doc" TargetMode="External"/><Relationship Id="rId566" Type="http://schemas.openxmlformats.org/officeDocument/2006/relationships/hyperlink" Target="../../../../../../../../../../../../compartido/coordinacion/Seguimiento%20Proyectos%20por%20gesti&#243;n/NORMAS/COMUNICACIONES/C-17-878.doc" TargetMode="External"/><Relationship Id="rId567" Type="http://schemas.openxmlformats.org/officeDocument/2006/relationships/hyperlink" Target="../../../../../../../../../../../../compartido/coordinacion/Seguimiento%20Proyectos%20por%20gesti&#243;n/NORMAS/ORDENANZAS/O-2018/O-18-2962.doc" TargetMode="External"/><Relationship Id="rId568" Type="http://schemas.openxmlformats.org/officeDocument/2006/relationships/hyperlink" Target="../../../../../../../../../../../../compartido/coordinacion/Seguimiento%20Proyectos%20por%20gesti&#243;n/NORMAS/COMUNICACIONES/C-17-893.doc" TargetMode="External"/><Relationship Id="rId569" Type="http://schemas.openxmlformats.org/officeDocument/2006/relationships/hyperlink" Target="../../../../../../../../../../../../compartido/coordinacion/Seguimiento%20Proyectos%20por%20gesti&#243;n/NORMAS/DECLARACIONES/D-17-2225.doc" TargetMode="External"/><Relationship Id="rId570" Type="http://schemas.openxmlformats.org/officeDocument/2006/relationships/hyperlink" Target="../../../../../../../../../../../../compartido/coordinacion/Seguimiento%20Proyectos%20por%20gesti&#243;n/NORMAS/ORDENANZAS/O-17-2885.doc" TargetMode="External"/><Relationship Id="rId571" Type="http://schemas.openxmlformats.org/officeDocument/2006/relationships/hyperlink" Target="../../../../../../../../../../../../compartido/coordinacion/Seguimiento%20Proyectos%20por%20gesti&#243;n/NORMAS/ORDENANZAS/O-2017/O-17-2885.doc" TargetMode="External"/><Relationship Id="rId572" Type="http://schemas.openxmlformats.org/officeDocument/2006/relationships/hyperlink" Target="../../../../../../../../../../../../compartido/coordinacion/Seguimiento%20Proyectos%20por%20gesti&#243;n/NORMAS/COMUNICACIONES/C-17-881.doc" TargetMode="External"/><Relationship Id="rId573" Type="http://schemas.openxmlformats.org/officeDocument/2006/relationships/hyperlink" Target="../../../../../../../../../../../../compartido/coordinacion/Seguimiento%20Proyectos%20por%20gesti&#243;n/NORMAS/ORDENANZAS/O-2018/O-18-2967.doc" TargetMode="External"/><Relationship Id="rId574" Type="http://schemas.openxmlformats.org/officeDocument/2006/relationships/hyperlink" Target="../../../../../../../../../../../../compartido/coordinacion/Seguimiento%20Proyectos%20por%20gesti&#243;n/NORMAS/ORDENANZAS/O-2017/O-17-2898.doc" TargetMode="External"/><Relationship Id="rId575" Type="http://schemas.openxmlformats.org/officeDocument/2006/relationships/hyperlink" Target="../../../../../../../../../../../../compartido/coordinacion/Seguimiento%20Proyectos%20por%20gesti&#243;n/NORMAS/COMUNICACIONES/C-17-882.doc" TargetMode="External"/><Relationship Id="rId576" Type="http://schemas.openxmlformats.org/officeDocument/2006/relationships/hyperlink" Target="../../../../../../../../../../../../compartido/coordinacion/Seguimiento%20Proyectos%20por%20gesti&#243;n/NORMAS/DECLARACIONES/D-17-2226.doc" TargetMode="External"/><Relationship Id="rId577" Type="http://schemas.openxmlformats.org/officeDocument/2006/relationships/hyperlink" Target="../../../../../../../../../../../../compartido/coordinacion/Seguimiento%20Proyectos%20por%20gesti&#243;n/NORMAS/COMUNICACIONES/C-17-883.doc" TargetMode="External"/><Relationship Id="rId578" Type="http://schemas.openxmlformats.org/officeDocument/2006/relationships/hyperlink" Target="../../../../../../../../../../../../compartido/coordinacion/Seguimiento%20Proyectos%20por%20gesti&#243;n/NORMAS/ORDENANZAS/O-2018/O-18-2978.doc" TargetMode="External"/><Relationship Id="rId579" Type="http://schemas.openxmlformats.org/officeDocument/2006/relationships/hyperlink" Target="../../../../../../../../../../../../compartido/coordinacion/Seguimiento%20Proyectos%20por%20gesti&#243;n/NORMAS/ORDENANZAS/O-2017/O-17-2906.doc" TargetMode="External"/><Relationship Id="rId580" Type="http://schemas.openxmlformats.org/officeDocument/2006/relationships/hyperlink" Target="../../../../../../../../../../../../compartido/coordinacion/Seguimiento%20Proyectos%20por%20gesti&#243;n/NORMAS/COMUNICACIONES/C-17-884.doc" TargetMode="External"/><Relationship Id="rId581" Type="http://schemas.openxmlformats.org/officeDocument/2006/relationships/hyperlink" Target="../../../../../../../../../../../../compartido/coordinacion/Seguimiento%20Proyectos%20por%20gesti&#243;n/NORMAS/COMUNICACIONES/C-17-885.doc" TargetMode="External"/><Relationship Id="rId582" Type="http://schemas.openxmlformats.org/officeDocument/2006/relationships/hyperlink" Target="../../../../../../../../../../../../compartido/coordinacion/Seguimiento%20Proyectos%20por%20gesti&#243;n/NORMAS/COMUNICACIONES/C-17-886.doc" TargetMode="External"/><Relationship Id="rId583" Type="http://schemas.openxmlformats.org/officeDocument/2006/relationships/hyperlink" Target="../../../../../../../../../../../../compartido/coordinacion/Seguimiento%20Proyectos%20por%20gesti&#243;n/NORMAS/DECLARACIONES/D-17-2227.doc" TargetMode="External"/><Relationship Id="rId584" Type="http://schemas.openxmlformats.org/officeDocument/2006/relationships/hyperlink" Target="../../../../../../../../../../../../compartido/coordinacion/Seguimiento%20Proyectos%20por%20gesti&#243;n/NORMAS/DECLARACIONES/D-17-2228.doc" TargetMode="External"/><Relationship Id="rId585" Type="http://schemas.openxmlformats.org/officeDocument/2006/relationships/hyperlink" Target="../../../../../../../../../../../../compartido/coordinacion/Seguimiento%20Proyectos%20por%20gesti&#243;n/NORMAS/COMUNICACIONES/C-17-887.doc" TargetMode="External"/><Relationship Id="rId586" Type="http://schemas.openxmlformats.org/officeDocument/2006/relationships/hyperlink" Target="../../../../../../../../../../../../compartido/coordinacion/Seguimiento%20Proyectos%20por%20gesti&#243;n/NORMAS/DECLARACIONES/D-17-2229.doc" TargetMode="External"/><Relationship Id="rId587" Type="http://schemas.openxmlformats.org/officeDocument/2006/relationships/hyperlink" Target="../../../../../../../../../../../../compartido/coordinacion/Seguimiento%20Proyectos%20por%20gesti&#243;n/NORMAS/ORDENANZAS/O-2017/O-17-2907.doc" TargetMode="External"/><Relationship Id="rId588" Type="http://schemas.openxmlformats.org/officeDocument/2006/relationships/hyperlink" Target="../../../../../../../../../../../../compartido/coordinacion/Seguimiento%20Proyectos%20por%20gesti&#243;n/NORMAS/COMUNICACIONES/C-17-888.doc" TargetMode="External"/><Relationship Id="rId589" Type="http://schemas.openxmlformats.org/officeDocument/2006/relationships/hyperlink" Target="../../../../../../../../../../../../compartido/coordinacion/Seguimiento%20Proyectos%20por%20gesti&#243;n/NORMAS/DECLARACIONES/D-17-2230.doc" TargetMode="External"/><Relationship Id="rId590" Type="http://schemas.openxmlformats.org/officeDocument/2006/relationships/hyperlink" Target="../../../../../../../../../../../../compartido/coordinacion/Seguimiento%20Proyectos%20por%20gesti&#243;n/NORMAS/RESOLUCIONES/R-17-532.doc" TargetMode="External"/><Relationship Id="rId591" Type="http://schemas.openxmlformats.org/officeDocument/2006/relationships/hyperlink" Target="../../../../../../../../../../../../compartido/coordinacion/Seguimiento%20Proyectos%20por%20gesti&#243;n/NORMAS/DECLARACIONES/D-17-2231.doc" TargetMode="External"/><Relationship Id="rId592" Type="http://schemas.openxmlformats.org/officeDocument/2006/relationships/hyperlink" Target="../../../../../../../../../../../../compartido/coordinacion/Seguimiento%20Proyectos%20por%20gesti&#243;n/NORMAS/DECLARACIONES/D-17-2232.doc" TargetMode="External"/><Relationship Id="rId593" Type="http://schemas.openxmlformats.org/officeDocument/2006/relationships/hyperlink" Target="../../../../../../../../../../../../compartido/coordinacion/Seguimiento%20Proyectos%20por%20gesti&#243;n/NORMAS/ORDENANZAS/O-17-2881.doc" TargetMode="External"/><Relationship Id="rId594" Type="http://schemas.openxmlformats.org/officeDocument/2006/relationships/hyperlink" Target="../../../../../../../../../../../../compartido/coordinacion/Seguimiento%20Proyectos%20por%20gesti&#243;n/NORMAS/ORDENANZAS/O-2017/O-17-2881.doc" TargetMode="External"/><Relationship Id="rId595" Type="http://schemas.openxmlformats.org/officeDocument/2006/relationships/hyperlink" Target="../../../../../../../../../../../../compartido/coordinacion/Seguimiento%20Proyectos%20por%20gesti&#243;n/NORMAS/ORDENANZAS/O-17-2886.doc" TargetMode="External"/><Relationship Id="rId596" Type="http://schemas.openxmlformats.org/officeDocument/2006/relationships/hyperlink" Target="../../../../../../../../../../../../compartido/coordinacion/Seguimiento%20Proyectos%20por%20gesti&#243;n/NORMAS/ORDENANZAS/O-2017/O-17-2886.doc" TargetMode="External"/><Relationship Id="rId597" Type="http://schemas.openxmlformats.org/officeDocument/2006/relationships/hyperlink" Target="../../../../../../../../../../../../compartido/coordinacion/Seguimiento%20Proyectos%20por%20gesti&#243;n/NORMAS/DECLARACIONES/D-17-2233.doc" TargetMode="External"/><Relationship Id="rId598" Type="http://schemas.openxmlformats.org/officeDocument/2006/relationships/hyperlink" Target="../../../../../../../../../../../../compartido/coordinacion/Seguimiento%20Proyectos%20por%20gesti&#243;n/NORMAS/ORDENANZAS/O-17-2908.doc" TargetMode="External"/><Relationship Id="rId599" Type="http://schemas.openxmlformats.org/officeDocument/2006/relationships/hyperlink" Target="../../../../../../../../../../../../compartido/coordinacion/Seguimiento%20Proyectos%20por%20gesti&#243;n/NORMAS/ORDENANZAS/O-2017/O-17-2908.doc" TargetMode="External"/><Relationship Id="rId600" Type="http://schemas.openxmlformats.org/officeDocument/2006/relationships/hyperlink" Target="../../../../../../../../../../../../compartido/coordinacion/Seguimiento%20Proyectos%20por%20gesti&#243;n/NORMAS/COMUNICACIONES/C-17-889.doc" TargetMode="External"/><Relationship Id="rId601" Type="http://schemas.openxmlformats.org/officeDocument/2006/relationships/hyperlink" Target="../../../../../../../../../../../../compartido/coordinacion/Seguimiento%20Proyectos%20por%20gesti&#243;n/NORMAS/ORDENANZAS/O-2017/O-17-2889.doc" TargetMode="External"/><Relationship Id="rId602" Type="http://schemas.openxmlformats.org/officeDocument/2006/relationships/hyperlink" Target="../../../../../../../../../../../../compartido/coordinacion/Seguimiento%20Proyectos%20por%20gesti&#243;n/NORMAS/ORDENANZAS/O-2017/O-17-2887.doc" TargetMode="External"/><Relationship Id="rId603" Type="http://schemas.openxmlformats.org/officeDocument/2006/relationships/hyperlink" Target="../../../../../../../../../../../../compartido/coordinacion/Seguimiento%20Proyectos%20por%20gesti&#243;n/NORMAS/DECLARACIONES/D-17-2239.doc" TargetMode="External"/><Relationship Id="rId604" Type="http://schemas.openxmlformats.org/officeDocument/2006/relationships/hyperlink" Target="../../../../../../../../../../../../compartido/coordinacion/Seguimiento%20Proyectos%20por%20gesti&#243;n/NORMAS/DECLARACIONES/D-17-2240.doc" TargetMode="External"/><Relationship Id="rId605" Type="http://schemas.openxmlformats.org/officeDocument/2006/relationships/hyperlink" Target="../../../../../../../../../../../../compartido/coordinacion/Seguimiento%20Proyectos%20por%20gesti&#243;n/NORMAS/RESOLUCIONES/R-17-533.doc" TargetMode="External"/><Relationship Id="rId606" Type="http://schemas.openxmlformats.org/officeDocument/2006/relationships/hyperlink" Target="../../../../../../../../../../../../compartido/coordinacion/Seguimiento%20Proyectos%20por%20gesti&#243;n/NORMAS/DECLARACIONES/D-17-2241.doc" TargetMode="External"/><Relationship Id="rId607" Type="http://schemas.openxmlformats.org/officeDocument/2006/relationships/hyperlink" Target="../../../../../../../../../../../../compartido/coordinacion/Seguimiento%20Proyectos%20por%20gesti&#243;n/NORMAS/DECLARACIONES/D-17-2242.doc" TargetMode="External"/><Relationship Id="rId608" Type="http://schemas.openxmlformats.org/officeDocument/2006/relationships/hyperlink" Target="../../../../../../../../../../../../compartido/coordinacion/Seguimiento%20Proyectos%20por%20gesti&#243;n/NORMAS/ORDENANZAS/O-17-2915.doc" TargetMode="External"/><Relationship Id="rId609" Type="http://schemas.openxmlformats.org/officeDocument/2006/relationships/hyperlink" Target="../../../../../../../../../../../../compartido/coordinacion/Seguimiento%20Proyectos%20por%20gesti&#243;n/NORMAS/ORDENANZAS/O-2017/O-17-2915.doc" TargetMode="External"/><Relationship Id="rId610" Type="http://schemas.openxmlformats.org/officeDocument/2006/relationships/hyperlink" Target="../../../../../../../../../../../../compartido/coordinacion/Seguimiento%20Proyectos%20por%20gesti&#243;n/NORMAS/COMUNICACIONES/C-17-890.doc" TargetMode="External"/><Relationship Id="rId611" Type="http://schemas.openxmlformats.org/officeDocument/2006/relationships/hyperlink" Target="../../../../../../../../../../../../compartido/coordinacion/Seguimiento%20Proyectos%20por%20gesti&#243;n/NORMAS/DECLARACIONES/D-17-2243.doc" TargetMode="External"/><Relationship Id="rId612" Type="http://schemas.openxmlformats.org/officeDocument/2006/relationships/hyperlink" Target="../../../../../../../../../../../../compartido/coordinacion/Seguimiento%20Proyectos%20por%20gesti&#243;n/NORMAS/COMUNICACIONES/C-17-891.doc" TargetMode="External"/><Relationship Id="rId613" Type="http://schemas.openxmlformats.org/officeDocument/2006/relationships/hyperlink" Target="../../../../../../../../../../../../compartido/coordinacion/Seguimiento%20Proyectos%20por%20gesti&#243;n/NORMAS/DECLARACIONES/D-17-2244.doc" TargetMode="External"/><Relationship Id="rId614" Type="http://schemas.openxmlformats.org/officeDocument/2006/relationships/hyperlink" Target="../../../../../../../../../../../../compartido/coordinacion/Seguimiento%20Proyectos%20por%20gesti&#243;n/NORMAS/DECLARACIONES/D-17-2245.doc" TargetMode="External"/><Relationship Id="rId615" Type="http://schemas.openxmlformats.org/officeDocument/2006/relationships/hyperlink" Target="../../../../../../../../../../../../compartido/coordinacion/Seguimiento%20Proyectos%20por%20gesti&#243;n/NORMAS/COMUNICACIONES/C-17-892.doc" TargetMode="External"/><Relationship Id="rId616" Type="http://schemas.openxmlformats.org/officeDocument/2006/relationships/hyperlink" Target="../../../../../../../../../../../../compartido/coordinacion/Seguimiento%20Proyectos%20por%20gesti&#243;n/NORMAS/DECLARACIONES/D-17-2246.doc" TargetMode="External"/><Relationship Id="rId617" Type="http://schemas.openxmlformats.org/officeDocument/2006/relationships/hyperlink" Target="../../../../../../../../../../../../compartido/coordinacion/Seguimiento%20Proyectos%20por%20gesti&#243;n/NORMAS/COMUNICACIONES/C-17-894.doc" TargetMode="External"/><Relationship Id="rId618" Type="http://schemas.openxmlformats.org/officeDocument/2006/relationships/hyperlink" Target="../../../../../../../../../../../../compartido/coordinacion/Seguimiento%20Proyectos%20por%20gesti&#243;n/NORMAS/ORDENANZAS/O-2018/O-18-2930.doc" TargetMode="External"/><Relationship Id="rId619" Type="http://schemas.openxmlformats.org/officeDocument/2006/relationships/hyperlink" Target="../../../../../../../../../../../../compartido/coordinacion/Seguimiento%20Proyectos%20por%20gesti&#243;n/NORMAS/ORDENANZAS/O-2018/O-18-2940.doc" TargetMode="External"/><Relationship Id="rId620" Type="http://schemas.openxmlformats.org/officeDocument/2006/relationships/hyperlink" Target="../../../../../../../../../../../../compartido/coordinacion/Seguimiento%20Proyectos%20por%20gesti&#243;n/NORMAS/COMUNICACIONES/%20C-17-895.doc" TargetMode="External"/><Relationship Id="rId621" Type="http://schemas.openxmlformats.org/officeDocument/2006/relationships/hyperlink" Target="../../../../../../../../../../../../compartido/coordinacion/Seguimiento%20Proyectos%20por%20gesti&#243;n/NORMAS/RESOLUCIONES/R-17-534.doc" TargetMode="External"/><Relationship Id="rId622" Type="http://schemas.openxmlformats.org/officeDocument/2006/relationships/hyperlink" Target="../../../../../../../../../../../../compartido/coordinacion/Seguimiento%20Proyectos%20por%20gesti&#243;n/NORMAS/DECLARACIONES/D-17-2247.doc" TargetMode="External"/><Relationship Id="rId623" Type="http://schemas.openxmlformats.org/officeDocument/2006/relationships/hyperlink" Target="../../../../../../../../../../../../compartido/coordinacion/Seguimiento%20Proyectos%20por%20gesti&#243;n/NORMAS/DECLARACIONES/D-17-2248.doc" TargetMode="External"/><Relationship Id="rId624" Type="http://schemas.openxmlformats.org/officeDocument/2006/relationships/hyperlink" Target="../../../../../../../../../../../../compartido/coordinacion/Seguimiento%20Proyectos%20por%20gesti&#243;n/NORMAS/DECLARACIONES/D-17-2249.doc" TargetMode="External"/><Relationship Id="rId625" Type="http://schemas.openxmlformats.org/officeDocument/2006/relationships/hyperlink" Target="../../../../../../../../../../../../compartido/coordinacion/Seguimiento%20Proyectos%20por%20gesti&#243;n/NORMAS/ORDENANZAS/O-2018/O-18-2954.doc" TargetMode="External"/><Relationship Id="rId626" Type="http://schemas.openxmlformats.org/officeDocument/2006/relationships/hyperlink" Target="../../../../../../../../../../../../compartido/coordinacion/Seguimiento%20Proyectos%20por%20gesti&#243;n/NORMAS/DECLARACIONES/D-17-2250.doc" TargetMode="External"/><Relationship Id="rId627" Type="http://schemas.openxmlformats.org/officeDocument/2006/relationships/hyperlink" Target="../../../../../../../../../../../../compartido/coordinacion/Seguimiento%20Proyectos%20por%20gesti&#243;n/NORMAS/DECLARACIONES/D-17-2251.doc" TargetMode="External"/><Relationship Id="rId628" Type="http://schemas.openxmlformats.org/officeDocument/2006/relationships/hyperlink" Target="../../../../../../../../../../../../compartido/coordinacion/Seguimiento%20Proyectos%20por%20gesti&#243;n/NORMAS/DECLARACIONES/D-17-2252.doc" TargetMode="External"/><Relationship Id="rId629" Type="http://schemas.openxmlformats.org/officeDocument/2006/relationships/hyperlink" Target="../../../../../../../../../../../../compartido/coordinacion/Seguimiento%20Proyectos%20por%20gesti&#243;n/NORMAS/DECLARACIONES/D-17-2253.doc" TargetMode="External"/><Relationship Id="rId630" Type="http://schemas.openxmlformats.org/officeDocument/2006/relationships/hyperlink" Target="../../../../../../../../../../../../compartido/coordinacion/Seguimiento%20Proyectos%20por%20gesti&#243;n/NORMAS/DECLARACIONES/D-17-2254.doc" TargetMode="External"/><Relationship Id="rId631" Type="http://schemas.openxmlformats.org/officeDocument/2006/relationships/hyperlink" Target="../../../../../../../../../../../../compartido/coordinacion/Seguimiento%20Proyectos%20por%20gesti&#243;n/NORMAS/DECLARACIONES/D-17-2255.doc" TargetMode="External"/><Relationship Id="rId632" Type="http://schemas.openxmlformats.org/officeDocument/2006/relationships/hyperlink" Target="../../../../../../../../../../../../compartido/coordinacion/Seguimiento%20Proyectos%20por%20gesti&#243;n/NORMAS/DECLARACIONES/D-17-2256.doc" TargetMode="External"/><Relationship Id="rId633" Type="http://schemas.openxmlformats.org/officeDocument/2006/relationships/hyperlink" Target="../../../../../../../../../../../../compartido/coordinacion/Seguimiento%20Proyectos%20por%20gesti&#243;n/NORMAS/DECLARACIONES/D-17-2257.doc" TargetMode="External"/><Relationship Id="rId634" Type="http://schemas.openxmlformats.org/officeDocument/2006/relationships/hyperlink" Target="../../../../../../../../../../../../compartido/coordinacion/Seguimiento%20Proyectos%20por%20gesti&#243;n/NORMAS/COMUNICACIONES/C-17-896.doc" TargetMode="External"/><Relationship Id="rId635" Type="http://schemas.openxmlformats.org/officeDocument/2006/relationships/hyperlink" Target="../../../../../../../../../../../../compartido/coordinacion/Seguimiento%20Proyectos%20por%20gesti&#243;n/NORMAS/COMUNICACIONES/C-17-897.doc" TargetMode="External"/><Relationship Id="rId636" Type="http://schemas.openxmlformats.org/officeDocument/2006/relationships/hyperlink" Target="../../../../../../../../../../../../compartido/coordinacion/Seguimiento%20Proyectos%20por%20gesti&#243;n/NORMAS/ORDENANZAS/O-2017O-17-2909.doc" TargetMode="External"/><Relationship Id="rId637" Type="http://schemas.openxmlformats.org/officeDocument/2006/relationships/hyperlink" Target="../../../../../../../../../../../../compartido/coordinacion/Seguimiento%20Proyectos%20por%20gesti&#243;n/NORMAS/ORDENANZAS/O-2018/O-18-2948.doc" TargetMode="External"/><Relationship Id="rId638" Type="http://schemas.openxmlformats.org/officeDocument/2006/relationships/hyperlink" Target="../../../../../../../../../../../../compartido/coordinacion/Seguimiento%20Proyectos%20por%20gesti&#243;n/NORMAS/ORDENANZAS/O-2017/O-17-2893.doc" TargetMode="External"/><Relationship Id="rId639" Type="http://schemas.openxmlformats.org/officeDocument/2006/relationships/hyperlink" Target="../../../../../../../../../../../../compartido/coordinacion/Seguimiento%20Proyectos%20por%20gesti&#243;n/NORMAS/DECLARACIONES/D-17-2260.doc" TargetMode="External"/><Relationship Id="rId640" Type="http://schemas.openxmlformats.org/officeDocument/2006/relationships/hyperlink" Target="../../../../../../../../../../../../compartido/coordinacion/Seguimiento%20Proyectos%20por%20gesti&#243;n/NORMAS/DECLARACIONES/D-17-2261.doc" TargetMode="External"/><Relationship Id="rId641" Type="http://schemas.openxmlformats.org/officeDocument/2006/relationships/hyperlink" Target="../../../../../../../../../../../../compartido/coordinacion/Seguimiento%20Proyectos%20por%20gesti&#243;n/NORMAS/DECLARACIONES/D-17-2262.doc" TargetMode="External"/><Relationship Id="rId642" Type="http://schemas.openxmlformats.org/officeDocument/2006/relationships/hyperlink" Target="../../../../../../../../../../../../compartido/coordinacion/Seguimiento%20Proyectos%20por%20gesti&#243;n/NORMAS/ORDENANZAS/O-2017/O-17-2890.doc" TargetMode="External"/><Relationship Id="rId643" Type="http://schemas.openxmlformats.org/officeDocument/2006/relationships/hyperlink" Target="../../../../../../../../../../../../compartido/coordinacion/Seguimiento%20Proyectos%20por%20gesti&#243;n/NORMAS/DECLARACIONES/D-17-2263.doc" TargetMode="External"/><Relationship Id="rId644" Type="http://schemas.openxmlformats.org/officeDocument/2006/relationships/hyperlink" Target="../../../../../../../../../../../../compartido/coordinacion/Seguimiento%20Proyectos%20por%20gesti&#243;n/NORMAS/DECLARACIONES/D-17-2264.doc" TargetMode="External"/><Relationship Id="rId645" Type="http://schemas.openxmlformats.org/officeDocument/2006/relationships/hyperlink" Target="../../../../../../../../../../../../compartido/coordinacion/Seguimiento%20Proyectos%20por%20gesti&#243;n/NORMAS/DECLARACIONES/D-17-2265.doc" TargetMode="External"/><Relationship Id="rId646" Type="http://schemas.openxmlformats.org/officeDocument/2006/relationships/hyperlink" Target="../../../../../../../../../../../../compartido/coordinacion/Seguimiento%20Proyectos%20por%20gesti&#243;n/NORMAS/DECLARACIONES/D-17-2266.doc" TargetMode="External"/><Relationship Id="rId647" Type="http://schemas.openxmlformats.org/officeDocument/2006/relationships/hyperlink" Target="../../../../../../../../../../../../compartido/coordinacion/Seguimiento%20Proyectos%20por%20gesti&#243;n/NORMAS/DECLARACIONES/D-17-2267.doc" TargetMode="External"/><Relationship Id="rId648" Type="http://schemas.openxmlformats.org/officeDocument/2006/relationships/hyperlink" Target="../../../../../../../../../../../../compartido/coordinacion/Seguimiento%20Proyectos%20por%20gesti&#243;n/NORMAS/DECLARACIONES/D-17-2298.doc" TargetMode="External"/><Relationship Id="rId649" Type="http://schemas.openxmlformats.org/officeDocument/2006/relationships/hyperlink" Target="../../../../../../../../../../../../compartido/coordinacion/Seguimiento%20Proyectos%20por%20gesti&#243;n/NORMAS/DECLARACIONES/D-17-2269.doc" TargetMode="External"/><Relationship Id="rId650" Type="http://schemas.openxmlformats.org/officeDocument/2006/relationships/hyperlink" Target="../../../../../../../../../../../../compartido/coordinacion/Seguimiento%20Proyectos%20por%20gesti&#243;n/NORMAS/RESOLUCIONES/R-17-535.doc" TargetMode="External"/><Relationship Id="rId651" Type="http://schemas.openxmlformats.org/officeDocument/2006/relationships/hyperlink" Target="../../../../../../../../../../../../compartido/coordinacion/Seguimiento%20Proyectos%20por%20gesti&#243;n/NORMAS/DECLARACIONES/D-17-2270.doc" TargetMode="External"/><Relationship Id="rId652" Type="http://schemas.openxmlformats.org/officeDocument/2006/relationships/hyperlink" Target="../../../../../../../../../../../../compartido/coordinacion/Seguimiento%20Proyectos%20por%20gesti&#243;n/NORMAS/DECLARACIONES/D-17-2271.doc" TargetMode="External"/><Relationship Id="rId653" Type="http://schemas.openxmlformats.org/officeDocument/2006/relationships/hyperlink" Target="../../../../../../../../../../../../compartido/coordinacion/Seguimiento%20Proyectos%20por%20gesti&#243;n/NORMAS/COMUNICACIONES/D-17-899.doc" TargetMode="External"/><Relationship Id="rId654" Type="http://schemas.openxmlformats.org/officeDocument/2006/relationships/hyperlink" Target="../../../../../../../../../../../../compartido/coordinacion/Seguimiento%20Proyectos%20por%20gesti&#243;n/NORMAS/COMUNICACIONES/C-17-900.doc" TargetMode="External"/><Relationship Id="rId655" Type="http://schemas.openxmlformats.org/officeDocument/2006/relationships/hyperlink" Target="../../../../../../../../../../../../compartido/coordinacion/Seguimiento%20Proyectos%20por%20gesti&#243;n/NORMAS/DECLARACIONES/D-17-2272.doc" TargetMode="External"/><Relationship Id="rId656" Type="http://schemas.openxmlformats.org/officeDocument/2006/relationships/hyperlink" Target="../../../../../../../../../../../../compartido/coordinacion/Seguimiento%20Proyectos%20por%20gesti&#243;n/NORMAS/COMUNICACIONES/C-17-901.doc" TargetMode="External"/><Relationship Id="rId657" Type="http://schemas.openxmlformats.org/officeDocument/2006/relationships/hyperlink" Target="../../../../../../../../../../../../compartido/coordinacion/Seguimiento%20Proyectos%20por%20gesti&#243;n/NORMAS/DECLARACIONES/D-17-2273.doc" TargetMode="External"/><Relationship Id="rId658" Type="http://schemas.openxmlformats.org/officeDocument/2006/relationships/hyperlink" Target="../../../../../../../../../../../../compartido/coordinacion/Seguimiento%20Proyectos%20por%20gesti&#243;n/NORMAS/ORDENANZAS/O-2017/O-17-2899.doc" TargetMode="External"/><Relationship Id="rId659" Type="http://schemas.openxmlformats.org/officeDocument/2006/relationships/hyperlink" Target="../../../../../../../../../../../../compartido/coordinacion/Seguimiento%20Proyectos%20por%20gesti&#243;n/NORMAS/COMUNICACIONES/C-17-902.doc" TargetMode="External"/><Relationship Id="rId660" Type="http://schemas.openxmlformats.org/officeDocument/2006/relationships/hyperlink" Target="../../../../../../../../../../../../compartido/coordinacion/Seguimiento%20Proyectos%20por%20gesti&#243;n/NORMAS/DECLARACIONES/D-17-2276.doc" TargetMode="External"/><Relationship Id="rId661" Type="http://schemas.openxmlformats.org/officeDocument/2006/relationships/hyperlink" Target="../../../../../../../../../../../../compartido/coordinacion/Seguimiento%20Proyectos%20por%20gesti&#243;n/NORMAS/ORDENANZAS/O-2017/O-17-2916.doc" TargetMode="External"/><Relationship Id="rId662" Type="http://schemas.openxmlformats.org/officeDocument/2006/relationships/hyperlink" Target="../../../../../../../../../../../../compartido/coordinacion/Seguimiento%20Proyectos%20por%20gesti&#243;n/NORMAS/DECLARACIONES/D-17-2277.doc" TargetMode="External"/><Relationship Id="rId663" Type="http://schemas.openxmlformats.org/officeDocument/2006/relationships/hyperlink" Target="../../../../../../../../../../../../compartido/coordinacion/Seguimiento%20Proyectos%20por%20gesti&#243;n/NORMAS/DECLARACIONES/D-17-2278.doc" TargetMode="External"/><Relationship Id="rId664" Type="http://schemas.openxmlformats.org/officeDocument/2006/relationships/hyperlink" Target="../../../../../../../../../../../../compartido/coordinacion/Seguimiento%20Proyectos%20por%20gesti&#243;n/NORMAS/ORDENANZAS/O-2017/O-17-2901.doc" TargetMode="External"/><Relationship Id="rId665" Type="http://schemas.openxmlformats.org/officeDocument/2006/relationships/hyperlink" Target="../../../../../../../../../../../../compartido/coordinacion/Seguimiento%20Proyectos%20por%20gesti&#243;n/NORMAS/DECLARACIONES/D-17-2279.doc" TargetMode="External"/><Relationship Id="rId666" Type="http://schemas.openxmlformats.org/officeDocument/2006/relationships/hyperlink" Target="../../../../../../../../../../../../compartido/coordinacion/Seguimiento%20Proyectos%20por%20gesti&#243;n/NORMAS/COMUNICACIONES/C-17-903.doc" TargetMode="External"/><Relationship Id="rId667" Type="http://schemas.openxmlformats.org/officeDocument/2006/relationships/hyperlink" Target="../../../../../../../../../../../../compartido/coordinacion/Seguimiento%20Proyectos%20por%20gesti&#243;n/NORMAS/ORDENANZAS/O-17-2902.doc" TargetMode="External"/><Relationship Id="rId668" Type="http://schemas.openxmlformats.org/officeDocument/2006/relationships/hyperlink" Target="../../../../../../../../../../../../compartido/coordinacion/Seguimiento%20Proyectos%20por%20gesti&#243;n/NORMAS/ORDENANZAS/O-2017/O-17-2902.doc" TargetMode="External"/><Relationship Id="rId669" Type="http://schemas.openxmlformats.org/officeDocument/2006/relationships/hyperlink" Target="../../../../../../../../../../../../compartido/coordinacion/Seguimiento%20Proyectos%20por%20gesti&#243;n/NORMAS/ORDENANZAS/O-17-2923.doc" TargetMode="External"/><Relationship Id="rId670" Type="http://schemas.openxmlformats.org/officeDocument/2006/relationships/hyperlink" Target="../../../../../../../../../../../../compartido/coordinacion/Seguimiento%20Proyectos%20por%20gesti&#243;n/NORMAS/DECLARACIONES/D-17-2280.doc" TargetMode="External"/><Relationship Id="rId671" Type="http://schemas.openxmlformats.org/officeDocument/2006/relationships/hyperlink" Target="../../../../../../../../../../../../compartido/coordinacion/Seguimiento%20Proyectos%20por%20gesti&#243;n/NORMAS/COMUNICACIONES/C-17-904.doc" TargetMode="External"/><Relationship Id="rId672" Type="http://schemas.openxmlformats.org/officeDocument/2006/relationships/hyperlink" Target="../../../../../../../../../../../../compartido/coordinacion/Seguimiento%20Proyectos%20por%20gesti&#243;n/NORMAS/DECLARACIONES/D-17-2281.doc" TargetMode="External"/><Relationship Id="rId673" Type="http://schemas.openxmlformats.org/officeDocument/2006/relationships/hyperlink" Target="../../../../../../../../../../../../compartido/coordinacion/Seguimiento%20Proyectos%20por%20gesti&#243;n/NORMAS/RESOLUCIONES/R-17-536.doc" TargetMode="External"/><Relationship Id="rId674" Type="http://schemas.openxmlformats.org/officeDocument/2006/relationships/hyperlink" Target="../../../../../../../../../../../../compartido/coordinacion/Seguimiento%20Proyectos%20por%20gesti&#243;n/NORMAS/DECLARACIONES/D-17-2282.doc" TargetMode="External"/><Relationship Id="rId675" Type="http://schemas.openxmlformats.org/officeDocument/2006/relationships/hyperlink" Target="../../../../../../../../../../../../compartido/coordinacion/Seguimiento%20Proyectos%20por%20gesti&#243;n/NORMAS/ORDENANZAS/O-2017/O-17-2903.doc" TargetMode="External"/><Relationship Id="rId676" Type="http://schemas.openxmlformats.org/officeDocument/2006/relationships/hyperlink" Target="../../../../../../../../../../../../compartido/coordinacion/Seguimiento%20Proyectos%20por%20gesti&#243;n/NORMAS/DECLARACIONES/D-17-2283.doc" TargetMode="External"/><Relationship Id="rId677" Type="http://schemas.openxmlformats.org/officeDocument/2006/relationships/hyperlink" Target="../../../../../../../../../../../../compartido/coordinacion/Seguimiento%20Proyectos%20por%20gesti&#243;n/NORMAS/ORDENANZAS/O-2018/O-18-2934.doc" TargetMode="External"/><Relationship Id="rId678" Type="http://schemas.openxmlformats.org/officeDocument/2006/relationships/hyperlink" Target="../../../../../../../../../../../../compartido/coordinacion/Seguimiento%20Proyectos%20por%20gesti&#243;n/NORMAS/DECLARACIONES/D-17-2284.doc" TargetMode="External"/><Relationship Id="rId679" Type="http://schemas.openxmlformats.org/officeDocument/2006/relationships/hyperlink" Target="../../../../../../../../../../../../compartido/coordinacion/Seguimiento%20Proyectos%20por%20gesti&#243;n/NORMAS/DECLARACIONES/D-17-2285.doc" TargetMode="External"/><Relationship Id="rId680" Type="http://schemas.openxmlformats.org/officeDocument/2006/relationships/hyperlink" Target="../../../../../../../../../../../../compartido/coordinacion/Seguimiento%20Proyectos%20por%20gesti&#243;n/NORMAS/DECLARACIONES/D-17-2286.doc" TargetMode="External"/><Relationship Id="rId681" Type="http://schemas.openxmlformats.org/officeDocument/2006/relationships/hyperlink" Target="../../../../../../../../../../../../compartido/coordinacion/Seguimiento%20Proyectos%20por%20gesti&#243;n/NORMAS/DECLARACIONES/D-17-2287.doc" TargetMode="External"/><Relationship Id="rId682" Type="http://schemas.openxmlformats.org/officeDocument/2006/relationships/hyperlink" Target="../../../../../../../../../../../../compartido/coordinacion/Seguimiento%20Proyectos%20por%20gesti&#243;n/NORMAS/RESOLUCIONES/R-17-537.doc" TargetMode="External"/><Relationship Id="rId683" Type="http://schemas.openxmlformats.org/officeDocument/2006/relationships/hyperlink" Target="../../../../../../../../../../../../compartido/coordinacion/Seguimiento%20Proyectos%20por%20gesti&#243;n/NORMAS/ORDENANZAS/O-2017/O-17-2904.doc" TargetMode="External"/><Relationship Id="rId684" Type="http://schemas.openxmlformats.org/officeDocument/2006/relationships/hyperlink" Target="../../../../../../../../../../../../compartido/coordinacion/Seguimiento%20Proyectos%20por%20gesti&#243;n/NORMAS/COMUNICACIONES/C-17-905.doc" TargetMode="External"/><Relationship Id="rId685" Type="http://schemas.openxmlformats.org/officeDocument/2006/relationships/hyperlink" Target="../../../../../../../../../../../../compartido/coordinacion/Seguimiento%20Proyectos%20por%20gesti&#243;n/NORMAS/DECLARACIONES/D-17-2289.doc" TargetMode="External"/><Relationship Id="rId686" Type="http://schemas.openxmlformats.org/officeDocument/2006/relationships/hyperlink" Target="../../../../../../../../../../../../compartido/coordinacion/Seguimiento%20Proyectos%20por%20gesti&#243;n/NORMAS/ORDENANZAS/O-2017/O-17-2922.doc" TargetMode="External"/><Relationship Id="rId687" Type="http://schemas.openxmlformats.org/officeDocument/2006/relationships/hyperlink" Target="../../../../../../../../../../../../compartido/coordinacion/Seguimiento%20Proyectos%20por%20gesti&#243;n/NORMAS/DECLARACIONES/D-17-2290.doc" TargetMode="External"/><Relationship Id="rId688" Type="http://schemas.openxmlformats.org/officeDocument/2006/relationships/hyperlink" Target="../../../../../../../../../../../../compartido/coordinacion/Seguimiento%20Proyectos%20por%20gesti&#243;n/NORMAS/ORDENANZAS/O-2018/O-18-2955.doc" TargetMode="External"/><Relationship Id="rId689" Type="http://schemas.openxmlformats.org/officeDocument/2006/relationships/hyperlink" Target="../../../../../../../../../../../../compartido/coordinacion/Seguimiento%20Proyectos%20por%20gesti&#243;n/NORMAS/DECLARACIONES/D-17-2291.doc" TargetMode="External"/><Relationship Id="rId690" Type="http://schemas.openxmlformats.org/officeDocument/2006/relationships/hyperlink" Target="../../../../../../../../../../../../compartido/coordinacion/Seguimiento%20Proyectos%20por%20gesti&#243;n/NORMAS/DECLARACIONES/D-17-2292.doc" TargetMode="External"/><Relationship Id="rId691" Type="http://schemas.openxmlformats.org/officeDocument/2006/relationships/hyperlink" Target="../../../../../../../../../../../../compartido/coordinacion/Seguimiento%20Proyectos%20por%20gesti&#243;n/NORMAS/DECLARACIONES/D-17-2293.doc" TargetMode="External"/><Relationship Id="rId692" Type="http://schemas.openxmlformats.org/officeDocument/2006/relationships/hyperlink" Target="../../../../../../../../../../../../compartido/coordinacion/Seguimiento%20Proyectos%20por%20gesti&#243;n/NORMAS/DECLARACIONES/D-17-2294.doc" TargetMode="External"/><Relationship Id="rId693" Type="http://schemas.openxmlformats.org/officeDocument/2006/relationships/hyperlink" Target="../../../../../../../../../../../../compartido/coordinacion/Seguimiento%20Proyectos%20por%20gesti&#243;n/NORMAS/DECLARACIONES/D-17-2295.doc" TargetMode="External"/><Relationship Id="rId694" Type="http://schemas.openxmlformats.org/officeDocument/2006/relationships/hyperlink" Target="../../../../../../../../../../../../compartido/coordinacion/Seguimiento%20Proyectos%20por%20gesti&#243;n/NORMAS/DECLARACIONES/D-17-2296.doc" TargetMode="External"/><Relationship Id="rId695" Type="http://schemas.openxmlformats.org/officeDocument/2006/relationships/hyperlink" Target="../../../../../../../../../../../../compartido/coordinacion/Seguimiento%20Proyectos%20por%20gesti&#243;n/NORMAS/DECLARACIONES/D-17-2297.doc" TargetMode="External"/><Relationship Id="rId696" Type="http://schemas.openxmlformats.org/officeDocument/2006/relationships/hyperlink" Target="../../../../../../../../../../../../compartido/coordinacion/Seguimiento%20Proyectos%20por%20gesti&#243;n/NORMAS/ORDENANZAS/O-17-2910.doc" TargetMode="External"/><Relationship Id="rId697" Type="http://schemas.openxmlformats.org/officeDocument/2006/relationships/hyperlink" Target="../../../../../../../../../../../../compartido/coordinacion/Seguimiento%20Proyectos%20por%20gesti&#243;n/NORMAS/ORDENANZAS/O-2017/O-17-2910.doc" TargetMode="External"/><Relationship Id="rId698" Type="http://schemas.openxmlformats.org/officeDocument/2006/relationships/hyperlink" Target="../../../../../../../../../../../../compartido/coordinacion/Seguimiento%20Proyectos%20por%20gesti&#243;n/NORMAS/COMUNICACIONES/C-17-906.doc" TargetMode="External"/><Relationship Id="rId699" Type="http://schemas.openxmlformats.org/officeDocument/2006/relationships/hyperlink" Target="../../../../../../../../../../../../compartido/coordinacion/Seguimiento%20Proyectos%20por%20gesti&#243;n/NORMAS/ORDENANZAS/O-2018/O-18-2931.doc" TargetMode="External"/><Relationship Id="rId700" Type="http://schemas.openxmlformats.org/officeDocument/2006/relationships/hyperlink" Target="../../../../../../../../../../../../compartido/coordinacion/Seguimiento%20Proyectos%20por%20gesti&#243;n/NORMAS/DECLARACIONES/D-17-2301.doc" TargetMode="External"/><Relationship Id="rId701" Type="http://schemas.openxmlformats.org/officeDocument/2006/relationships/hyperlink" Target="../../../../../../../../../../../../compartido/coordinacion/Seguimiento%20Proyectos%20por%20gesti&#243;n/NORMAS/DECLARACIONES/D-17-2302.doc" TargetMode="External"/><Relationship Id="rId702" Type="http://schemas.openxmlformats.org/officeDocument/2006/relationships/hyperlink" Target="../../../../../../../../../../../../compartido/coordinacion/Seguimiento%20Proyectos%20por%20gesti&#243;n/NORMAS/ORDENANZAS/O-2017/O-17-2917.doc" TargetMode="External"/><Relationship Id="rId703" Type="http://schemas.openxmlformats.org/officeDocument/2006/relationships/hyperlink" Target="../../../../../../../../../../../../compartido/coordinacion/Seguimiento%20Proyectos%20por%20gesti&#243;n/NORMAS/ORDENANZAS/O-17-2917.doc" TargetMode="External"/><Relationship Id="rId704" Type="http://schemas.openxmlformats.org/officeDocument/2006/relationships/hyperlink" Target="../../../../../../../../../../../../compartido/coordinacion/Seguimiento%20Proyectos%20por%20gesti&#243;n/NORMAS/ORDENANZAS/O-17-2919.doc" TargetMode="External"/><Relationship Id="rId705" Type="http://schemas.openxmlformats.org/officeDocument/2006/relationships/hyperlink" Target="../../../../../../../../../../../../compartido/coordinacion/Seguimiento%20Proyectos%20por%20gesti&#243;n/NORMAS/ORDENANZAS/O-2017/O-17-2919.doc" TargetMode="External"/><Relationship Id="rId706" Type="http://schemas.openxmlformats.org/officeDocument/2006/relationships/hyperlink" Target="../../../../../../../../../../../../compartido/coordinacion/Seguimiento%20Proyectos%20por%20gesti&#243;n/NORMAS/ORDENANZAS/O-17-2924.doc" TargetMode="External"/><Relationship Id="rId707" Type="http://schemas.openxmlformats.org/officeDocument/2006/relationships/hyperlink" Target="../../../../../../../../../../../../compartido/coordinacion/Seguimiento%20Proyectos%20por%20gesti&#243;n/NORMAS/ORDENANZAS/O-2017-O-17-2924.doc" TargetMode="External"/><Relationship Id="rId708" Type="http://schemas.openxmlformats.org/officeDocument/2006/relationships/hyperlink" Target="../../../../../../../../../../../../compartido/coordinacion/Seguimiento%20Proyectos%20por%20gesti&#243;n/NORMAS/ORDENANZAS/O-17-2925.doc" TargetMode="External"/><Relationship Id="rId709" Type="http://schemas.openxmlformats.org/officeDocument/2006/relationships/hyperlink" Target="../../../../../../../../../../../../compartido/coordinacion/Seguimiento%20Proyectos%20por%20gesti&#243;n/NORMAS/ORDENANZAS/O-2017/O-17-2925.doc" TargetMode="External"/><Relationship Id="rId710" Type="http://schemas.openxmlformats.org/officeDocument/2006/relationships/hyperlink" Target="../../../../../../../../../../../../compartido/coordinacion/Seguimiento%20Proyectos%20por%20gesti&#243;n/NORMAS/COMUNICACIONES/C-17-907.doc" TargetMode="External"/><Relationship Id="rId711" Type="http://schemas.openxmlformats.org/officeDocument/2006/relationships/hyperlink" Target="../../../../../../../../../../../../compartido/coordinacion/Seguimiento%20Proyectos%20por%20gesti&#243;n/NORMAS/COMUNICACIONES/C-17-908.doc" TargetMode="External"/><Relationship Id="rId712" Type="http://schemas.openxmlformats.org/officeDocument/2006/relationships/hyperlink" Target="../../../../../../../../../../../../compartido/coordinacion/Seguimiento%20Proyectos%20por%20gesti&#243;n/NORMAS/COMUNICACIONES/C-17-909.doc" TargetMode="External"/><Relationship Id="rId713" Type="http://schemas.openxmlformats.org/officeDocument/2006/relationships/hyperlink" Target="../../../../../../../../../../../../compartido/coordinacion/Seguimiento%20Proyectos%20por%20gesti&#243;n/NORMAS/ORDENANZAS/O-2017/O-17-2926.doc" TargetMode="External"/><Relationship Id="rId714" Type="http://schemas.openxmlformats.org/officeDocument/2006/relationships/hyperlink" Target="../../../../../../../../../../../../compartido/coordinacion/Seguimiento%20Proyectos%20por%20gesti&#243;n/NORMAS/ORDENANZAS/O-17-2911.doc" TargetMode="External"/><Relationship Id="rId715" Type="http://schemas.openxmlformats.org/officeDocument/2006/relationships/hyperlink" Target="../../../../../../../../../../../../compartido/coordinacion/Seguimiento%20Proyectos%20por%20gesti&#243;n/NORMAS/ORDENANZAS/O-2017/O-17-2911.doc" TargetMode="External"/><Relationship Id="rId716" Type="http://schemas.openxmlformats.org/officeDocument/2006/relationships/hyperlink" Target="../../../../../../../../../../../../compartido/coordinacion/Seguimiento%20Proyectos%20por%20gesti&#243;n/NORMAS/DECLARACIONES/D-17-2303.doc" TargetMode="External"/><Relationship Id="rId717" Type="http://schemas.openxmlformats.org/officeDocument/2006/relationships/hyperlink" Target="../../../../../../../../../../../../compartido/coordinacion/Seguimiento%20Proyectos%20por%20gesti&#243;n/NORMAS/DECLARACIONES/D-17-2304.doc" TargetMode="External"/><Relationship Id="rId718" Type="http://schemas.openxmlformats.org/officeDocument/2006/relationships/hyperlink" Target="../../../../../../../../../../../../compartido/coordinacion/Seguimiento%20Proyectos%20por%20gesti&#243;n/NORMAS/ORDENANZAS/O-2018/O-18-2935.doc" TargetMode="External"/><Relationship Id="rId719" Type="http://schemas.openxmlformats.org/officeDocument/2006/relationships/hyperlink" Target="../../../../../../../../../../../../compartido/coordinacion/Seguimiento%20Proyectos%20por%20gesti&#243;n/NORMAS/DECLARACIONES/D-17-2305.doc" TargetMode="External"/><Relationship Id="rId720" Type="http://schemas.openxmlformats.org/officeDocument/2006/relationships/hyperlink" Target="../../../../../../../../../../../../compartido/coordinacion/Seguimiento%20Proyectos%20por%20gesti&#243;n/NORMAS/DECLARACIONES/D-17-2306.doc" TargetMode="External"/><Relationship Id="rId721" Type="http://schemas.openxmlformats.org/officeDocument/2006/relationships/hyperlink" Target="../../../../../../../../../../../../compartido/coordinacion/Seguimiento%20Proyectos%20por%20gesti&#243;n/NORMAS/DECLARACIONES/D-17-2307.doc" TargetMode="External"/><Relationship Id="rId722" Type="http://schemas.openxmlformats.org/officeDocument/2006/relationships/hyperlink" Target="../../../../../../../../../../../../compartido/coordinacion/Seguimiento%20Proyectos%20por%20gesti&#243;n/NORMAS/COMUNICACIONES/C-17-910.doc" TargetMode="External"/><Relationship Id="rId723" Type="http://schemas.openxmlformats.org/officeDocument/2006/relationships/hyperlink" Target="../../../../../../../../../../../../compartido/coordinacion/Seguimiento%20Proyectos%20por%20gesti&#243;n/NORMAS/COMUNICACIONES/C-17-911.doc" TargetMode="External"/><Relationship Id="rId724" Type="http://schemas.openxmlformats.org/officeDocument/2006/relationships/hyperlink" Target="../../../../../../../../../../../../compartido/coordinacion/Seguimiento%20Proyectos%20por%20gesti&#243;n/NORMAS/ORDENANZAS/O-2018/O-18-2942.doc" TargetMode="External"/><Relationship Id="rId725" Type="http://schemas.openxmlformats.org/officeDocument/2006/relationships/hyperlink" Target="../../../../../../../../../../../../compartido/coordinacion/Seguimiento%20Proyectos%20por%20gesti&#243;n/NORMAS/COMUNICACIONES/C-17-912.doc" TargetMode="External"/><Relationship Id="rId726" Type="http://schemas.openxmlformats.org/officeDocument/2006/relationships/hyperlink" Target="../../../../../../../../../../../../compartido/coordinacion/Seguimiento%20Proyectos%20por%20gesti&#243;n/NORMAS/DECLARACIONES/D-17-2308.doc" TargetMode="External"/><Relationship Id="rId727" Type="http://schemas.openxmlformats.org/officeDocument/2006/relationships/hyperlink" Target="../../../../../../../../../../../../compartido/coordinacion/Seguimiento%20Proyectos%20por%20gesti&#243;n/NORMAS/COMUNICACIONES/C-17-913.doc" TargetMode="External"/><Relationship Id="rId728" Type="http://schemas.openxmlformats.org/officeDocument/2006/relationships/hyperlink" Target="../../../../../../../../../../../../compartido/coordinacion/Seguimiento%20Proyectos%20por%20gesti&#243;n/NORMAS/DECLARACIONES/D-17-2309.doc" TargetMode="External"/><Relationship Id="rId729" Type="http://schemas.openxmlformats.org/officeDocument/2006/relationships/hyperlink" Target="../../../../../../../../../../../../compartido/coordinacion/Seguimiento%20Proyectos%20por%20gesti&#243;n/NORMAS/DECLARACIONES/D-17-2310.doc" TargetMode="External"/><Relationship Id="rId730" Type="http://schemas.openxmlformats.org/officeDocument/2006/relationships/hyperlink" Target="../../../../../../../../../../../../compartido/coordinacion/Seguimiento%20Proyectos%20por%20gesti&#243;n/NORMAS/DECLARACIONES/D-17-2311.doc" TargetMode="External"/><Relationship Id="rId731" Type="http://schemas.openxmlformats.org/officeDocument/2006/relationships/hyperlink" Target="../../../../../../../../../../../../compartido/coordinacion/Seguimiento%20Proyectos%20por%20gesti&#243;n/NORMAS/DECLARACIONES/D-17-2312.doc" TargetMode="External"/><Relationship Id="rId732" Type="http://schemas.openxmlformats.org/officeDocument/2006/relationships/hyperlink" Target="../../../../../../../../../../../../compartido/coordinacion/Seguimiento%20Proyectos%20por%20gesti&#243;n/NORMAS/ORDENANZAS/O-2018/O-18-2959.doc" TargetMode="External"/><Relationship Id="rId733" Type="http://schemas.openxmlformats.org/officeDocument/2006/relationships/hyperlink" Target="../../../../../../../../../../../../compartido/coordinacion/Seguimiento%20Proyectos%20por%20gesti&#243;n/NORMAS/ORDENANZAS/O-2018/O-18-2927.doc" TargetMode="External"/><Relationship Id="rId734" Type="http://schemas.openxmlformats.org/officeDocument/2006/relationships/hyperlink" Target="../../../../../../../../../../../../compartido/coordinacion/Seguimiento%20Proyectos%20por%20gesti&#243;n/NORMAS/RESOLUCIONES/R-18-543.doc" TargetMode="External"/><Relationship Id="rId735" Type="http://schemas.openxmlformats.org/officeDocument/2006/relationships/hyperlink" Target="../../../../../../../../../../../../compartido/coordinacion/Seguimiento%20Proyectos%20por%20gesti&#243;n/NORMAS/COMUNICACIONES/C-18-914.doc" TargetMode="External"/><Relationship Id="rId736" Type="http://schemas.openxmlformats.org/officeDocument/2006/relationships/hyperlink" Target="../../../../../../../../../../../../compartido/coordinacion/Seguimiento%20Proyectos%20por%20gesti&#243;n/NORMAS/DECLARACIONES/D-18-2321.doc" TargetMode="External"/><Relationship Id="rId737" Type="http://schemas.openxmlformats.org/officeDocument/2006/relationships/hyperlink" Target="../../../../../../../../../../../../compartido/coordinacion/Seguimiento%20Proyectos%20por%20gesti&#243;n/NORMAS/DECLARACIONES/D-18-2322.doc" TargetMode="External"/><Relationship Id="rId738" Type="http://schemas.openxmlformats.org/officeDocument/2006/relationships/hyperlink" Target="../../../../../../../../../../../../compartido/coordinacion/Seguimiento%20Proyectos%20por%20gesti&#243;n/NORMAS/DECLARACIONES/D-17-2320.doc" TargetMode="External"/><Relationship Id="rId739" Type="http://schemas.openxmlformats.org/officeDocument/2006/relationships/hyperlink" Target="../../../../../../../../../../../../compartido/coordinacion/Seguimiento%20Proyectos%20por%20gesti&#243;n/NORMAS/ORDENANZAS/O-2018/O-18-2949.doc" TargetMode="External"/><Relationship Id="rId740" Type="http://schemas.openxmlformats.org/officeDocument/2006/relationships/hyperlink" Target="../../../../../../../../../../../../compartido/coordinacion/Seguimiento%20Proyectos%20por%20gesti&#243;n/NORMAS/COMUNICACIONES/C-18-915.doc" TargetMode="External"/><Relationship Id="rId741" Type="http://schemas.openxmlformats.org/officeDocument/2006/relationships/hyperlink" Target="../../../../../../../../../../../../compartido/coordinacion/Seguimiento%20Proyectos%20por%20gesti&#243;n/NORMAS/COMUNICACIONES/C-18-916.doc" TargetMode="External"/><Relationship Id="rId742" Type="http://schemas.openxmlformats.org/officeDocument/2006/relationships/hyperlink" Target="../../../../../../../../../../../../compartido/coordinacion/Seguimiento%20Proyectos%20por%20gesti&#243;n/NORMAS/ORDENANZAS/O-2018/O-18-3002.doc" TargetMode="External"/><Relationship Id="rId743" Type="http://schemas.openxmlformats.org/officeDocument/2006/relationships/hyperlink" Target="../../../../../../../../../../../../compartido/coordinacion/Seguimiento%20Proyectos%20por%20gesti&#243;n/NORMAS/COMUNICACIONES/C-18-917.doc" TargetMode="External"/><Relationship Id="rId744" Type="http://schemas.openxmlformats.org/officeDocument/2006/relationships/hyperlink" Target="../../../../../../../../../../../../compartido/coordinacion/Seguimiento%20Proyectos%20por%20gesti&#243;n/NORMAS/COMUNICACIONES/C-18-918.doc" TargetMode="External"/><Relationship Id="rId745" Type="http://schemas.openxmlformats.org/officeDocument/2006/relationships/hyperlink" Target="../../../../../../../../../../../../compartido/coordinacion/Seguimiento%20Proyectos%20por%20gesti&#243;n/NORMAS/COMUNICACIONES/C-18-919.doc" TargetMode="External"/><Relationship Id="rId746" Type="http://schemas.openxmlformats.org/officeDocument/2006/relationships/hyperlink" Target="../../../../../../../../../../../../compartido/coordinacion/Seguimiento%20Proyectos%20por%20gesti&#243;n/NORMAS/COMUNICACIONES/C-18-920.doc" TargetMode="External"/><Relationship Id="rId747" Type="http://schemas.openxmlformats.org/officeDocument/2006/relationships/hyperlink" Target="../../../../../../../../../../../../compartido/coordinacion/Seguimiento%20Proyectos%20por%20gesti&#243;n/NORMAS/COMUNICACIONES/C-18-921.doc" TargetMode="External"/><Relationship Id="rId748" Type="http://schemas.openxmlformats.org/officeDocument/2006/relationships/hyperlink" Target="../../../../../../../../../../../../compartido/coordinacion/Seguimiento%20Proyectos%20por%20gesti&#243;n/NORMAS/DECLARACIONES/D-18-2323.doc" TargetMode="External"/><Relationship Id="rId749" Type="http://schemas.openxmlformats.org/officeDocument/2006/relationships/hyperlink" Target="../../../../../../../../../../../../compartido/coordinacion/Seguimiento%20Proyectos%20por%20gesti&#243;n/NORMAS/ORDENANZAS/O-2018/O-18-2929.odt" TargetMode="External"/><Relationship Id="rId750" Type="http://schemas.openxmlformats.org/officeDocument/2006/relationships/hyperlink" Target="../../../../../../../../../../../../compartido/coordinacion/Seguimiento%20Proyectos%20por%20gesti&#243;n/NORMAS/DECLARACIONES/D-18-2324.doc" TargetMode="External"/><Relationship Id="rId751" Type="http://schemas.openxmlformats.org/officeDocument/2006/relationships/hyperlink" Target="../../../../../../../../../../../../compartido/coordinacion/Seguimiento%20Proyectos%20por%20gesti&#243;n/NORMAS/DECLARACIONES/D-18-2325.doc" TargetMode="External"/><Relationship Id="rId752" Type="http://schemas.openxmlformats.org/officeDocument/2006/relationships/hyperlink" Target="../../../../../../../../../../../../compartido/coordinacion/Seguimiento%20Proyectos%20por%20gesti&#243;n/NORMAS/COMUNICACIONES/C-18-922.doc" TargetMode="External"/><Relationship Id="rId753" Type="http://schemas.openxmlformats.org/officeDocument/2006/relationships/hyperlink" Target="../../../../../../../../../../../../compartido/coordinacion/Seguimiento%20Proyectos%20por%20gesti&#243;n/NORMAS/DECLARACIONES/D-18-2326.doc" TargetMode="External"/><Relationship Id="rId754" Type="http://schemas.openxmlformats.org/officeDocument/2006/relationships/hyperlink" Target="../../../../../../../../../../../../compartido/coordinacion/Seguimiento%20Proyectos%20por%20gesti&#243;n/NORMAS/RESOLUCIONES/R-18-544.doc" TargetMode="External"/><Relationship Id="rId755" Type="http://schemas.openxmlformats.org/officeDocument/2006/relationships/hyperlink" Target="../../../../../../../../../../../../compartido/coordinacion/Seguimiento%20Proyectos%20por%20gesti&#243;n/NORMAS/COMUNICACIONES/C-18-923.doc" TargetMode="External"/><Relationship Id="rId756" Type="http://schemas.openxmlformats.org/officeDocument/2006/relationships/hyperlink" Target="../../../../../../../../../../../../compartido/coordinacion/Seguimiento%20Proyectos%20por%20gesti&#243;n/NORMAS/COMUNICACIONES/C-18-924.doc" TargetMode="External"/><Relationship Id="rId757" Type="http://schemas.openxmlformats.org/officeDocument/2006/relationships/hyperlink" Target="../../../../../../../../../../../../compartido/coordinacion/Seguimiento%20Proyectos%20por%20gesti&#243;n/NORMAS/DECLARACIONES/D-18-2327.doc" TargetMode="External"/><Relationship Id="rId758" Type="http://schemas.openxmlformats.org/officeDocument/2006/relationships/hyperlink" Target="../../../../../../../../../../../../compartido/coordinacion/Seguimiento%20Proyectos%20por%20gesti&#243;n/NORMAS/DECLARACIONES/D-18-2328.doc" TargetMode="External"/><Relationship Id="rId759" Type="http://schemas.openxmlformats.org/officeDocument/2006/relationships/hyperlink" Target="../../../../../../../../../../../../compartido/coordinacion/Seguimiento%20Proyectos%20por%20gesti&#243;n/NORMAS/DECLARACIONES/D-18-2329.doc" TargetMode="External"/><Relationship Id="rId760" Type="http://schemas.openxmlformats.org/officeDocument/2006/relationships/hyperlink" Target="../../../../../../../../../../../../compartido/coordinacion/Seguimiento%20Proyectos%20por%20gesti&#243;n/NORMAS/ORDENANZAS/O-18-2928.doc" TargetMode="External"/><Relationship Id="rId761" Type="http://schemas.openxmlformats.org/officeDocument/2006/relationships/hyperlink" Target="../../../../../../../../../../../../compartido/coordinacion/Seguimiento%20Proyectos%20por%20gesti&#243;n/NORMAS/ORDENANZAS/O-2018/O-18-2928.doc" TargetMode="External"/><Relationship Id="rId762" Type="http://schemas.openxmlformats.org/officeDocument/2006/relationships/hyperlink" Target="../../../../../../../../../../../../compartido/coordinacion/Seguimiento%20Proyectos%20por%20gesti&#243;n/NORMAS/DECLARACIONES/D-18-2330.doc" TargetMode="External"/><Relationship Id="rId763" Type="http://schemas.openxmlformats.org/officeDocument/2006/relationships/hyperlink" Target="../../../../../../../../../../../../compartido/coordinacion/Seguimiento%20Proyectos%20por%20gesti&#243;n/NORMAS/ORDENANZAS/O-2018/O-18-2946.doc" TargetMode="External"/><Relationship Id="rId764" Type="http://schemas.openxmlformats.org/officeDocument/2006/relationships/hyperlink" Target="../../../../../../../../../../../../compartido/coordinacion/Seguimiento%20Proyectos%20por%20gesti&#243;n/NORMAS/DECLARACIONES/D-18-2343.doc" TargetMode="External"/><Relationship Id="rId765" Type="http://schemas.openxmlformats.org/officeDocument/2006/relationships/hyperlink" Target="../../../../../../../../../../../../compartido/coordinacion/Seguimiento%20Proyectos%20por%20gesti&#243;n/NORMAS/DECLARACIONES/D-18-2344.doc" TargetMode="External"/><Relationship Id="rId766" Type="http://schemas.openxmlformats.org/officeDocument/2006/relationships/hyperlink" Target="../../../../../../../../../../../../compartido/coordinacion/Seguimiento%20Proyectos%20por%20gesti&#243;n/NORMAS/RESOLUCIONES/R-18-548.doc" TargetMode="External"/><Relationship Id="rId767" Type="http://schemas.openxmlformats.org/officeDocument/2006/relationships/hyperlink" Target="../../../../../../../../../../../../compartido/coordinacion/Seguimiento%20Proyectos%20por%20gesti&#243;n/NORMAS/DECLARACIONES/D-18-2345.doc" TargetMode="External"/><Relationship Id="rId768" Type="http://schemas.openxmlformats.org/officeDocument/2006/relationships/hyperlink" Target="../../../../../../../../../../../../compartido/coordinacion/Seguimiento%20Proyectos%20por%20gesti&#243;n/NORMAS/DECLARACIONES/D-18-2346.doc" TargetMode="External"/><Relationship Id="rId769" Type="http://schemas.openxmlformats.org/officeDocument/2006/relationships/hyperlink" Target="../../../../../../../../../../../../compartido/coordinacion/Seguimiento%20Proyectos%20por%20gesti&#243;n/NORMAS/RESOLUCIONES/R-18-549.doc" TargetMode="External"/><Relationship Id="rId770" Type="http://schemas.openxmlformats.org/officeDocument/2006/relationships/hyperlink" Target="../../../../../../../../../../../../compartido/coordinacion/Seguimiento%20Proyectos%20por%20gesti&#243;n/NORMAS/ORDENANZAS/O-2018/O-18-2936.doc" TargetMode="External"/><Relationship Id="rId771" Type="http://schemas.openxmlformats.org/officeDocument/2006/relationships/hyperlink" Target="../../../../../../../../../../../../compartido/coordinacion/Seguimiento%20Proyectos%20por%20gesti&#243;n/NORMAS/ORDENANZAS/O-2018/O-18-2937.doc" TargetMode="External"/><Relationship Id="rId772" Type="http://schemas.openxmlformats.org/officeDocument/2006/relationships/hyperlink" Target="../../../../../../../../../../../../compartido/coordinacion/Seguimiento%20Proyectos%20por%20gesti&#243;n/NORMAS/ORDENANZAS/O-2018/O-18-2965.doc" TargetMode="External"/><Relationship Id="rId773" Type="http://schemas.openxmlformats.org/officeDocument/2006/relationships/hyperlink" Target="../../../../../../../../../../../../compartido/coordinacion/Seguimiento%20Proyectos%20por%20gesti&#243;n/NORMAS/DECLARACIONES/D-18-2347.doc" TargetMode="External"/><Relationship Id="rId774" Type="http://schemas.openxmlformats.org/officeDocument/2006/relationships/hyperlink" Target="../../../../../../../../../../../../compartido/coordinacion/Seguimiento%20Proyectos%20por%20gesti&#243;n/NORMAS/ORDENANZAS/O-2018/O-18-2950.doc" TargetMode="External"/><Relationship Id="rId775" Type="http://schemas.openxmlformats.org/officeDocument/2006/relationships/hyperlink" Target="../../../../../../../../../../../../compartido/coordinacion/Seguimiento%20Proyectos%20por%20gesti&#243;n/NORMAS/RESOLUCIONES/R-18-550.doc" TargetMode="External"/><Relationship Id="rId776" Type="http://schemas.openxmlformats.org/officeDocument/2006/relationships/hyperlink" Target="../../../../../../../../../../../../compartido/coordinacion/Seguimiento%20Proyectos%20por%20gesti&#243;n/NORMAS/DECLARACIONES/D-18-2348.doc" TargetMode="External"/><Relationship Id="rId777" Type="http://schemas.openxmlformats.org/officeDocument/2006/relationships/hyperlink" Target="../../../../../../../../../../../../compartido/coordinacion/Seguimiento%20Proyectos%20por%20gesti&#243;n/NORMAS/COMUNICACIONES/C-18-926.doc" TargetMode="External"/><Relationship Id="rId778" Type="http://schemas.openxmlformats.org/officeDocument/2006/relationships/hyperlink" Target="../../../../../../../../../../../../compartido/coordinacion/Seguimiento%20Proyectos%20por%20gesti&#243;n/NORMAS/ORDENANZAS/O-2018/O-18-2932.doc" TargetMode="External"/><Relationship Id="rId779" Type="http://schemas.openxmlformats.org/officeDocument/2006/relationships/hyperlink" Target="../../../../../../../../../../../../compartido/coordinacion/Seguimiento%20Proyectos%20por%20gesti&#243;n/NORMAS/DECLARACIONES/D-18-2341.doc" TargetMode="External"/><Relationship Id="rId780" Type="http://schemas.openxmlformats.org/officeDocument/2006/relationships/hyperlink" Target="../../../../../../../../../../../../compartido/coordinacion/Seguimiento%20Proyectos%20por%20gesti&#243;n/NORMAS/ORDENANZAS/O-2018/O-18-2933.doc" TargetMode="External"/><Relationship Id="rId781" Type="http://schemas.openxmlformats.org/officeDocument/2006/relationships/hyperlink" Target="../../../../../../../../../../../../compartido/coordinacion/Seguimiento%20Proyectos%20por%20gesti&#243;n/NORMAS/DECLARACIONES/D-18-2349.doc" TargetMode="External"/><Relationship Id="rId782" Type="http://schemas.openxmlformats.org/officeDocument/2006/relationships/hyperlink" Target="../../../../../../../../../../../../compartido/coordinacion/Seguimiento%20Proyectos%20por%20gesti&#243;n/NORMAS/DECLARACIONES/D-18-2350.doc" TargetMode="External"/><Relationship Id="rId783" Type="http://schemas.openxmlformats.org/officeDocument/2006/relationships/hyperlink" Target="../../../../../../../../../../../../compartido/coordinacion/Seguimiento%20Proyectos%20por%20gesti&#243;n/NORMAS/DECLARACIONES/D-18-2351.doc" TargetMode="External"/><Relationship Id="rId784" Type="http://schemas.openxmlformats.org/officeDocument/2006/relationships/hyperlink" Target="../../../../../../../../../../../../compartido/coordinacion/Seguimiento%20Proyectos%20por%20gesti&#243;n/NORMAS/DECLARACIONES/D-18-2352.doc" TargetMode="External"/><Relationship Id="rId785" Type="http://schemas.openxmlformats.org/officeDocument/2006/relationships/hyperlink" Target="../../../../../../../../../../../../compartido/coordinacion/Seguimiento%20Proyectos%20por%20gesti&#243;n/NORMAS/COMUNICACIONES/C-18-927.doc" TargetMode="External"/><Relationship Id="rId786" Type="http://schemas.openxmlformats.org/officeDocument/2006/relationships/hyperlink" Target="../../../../../../../../../../../../compartido/coordinacion/Seguimiento%20Proyectos%20por%20gesti&#243;n/NORMAS/COMUNICACIONES/C-18-928.doc" TargetMode="External"/><Relationship Id="rId787" Type="http://schemas.openxmlformats.org/officeDocument/2006/relationships/hyperlink" Target="../../../../../../../../../../../../compartido/coordinacion/Seguimiento%20Proyectos%20por%20gesti&#243;n/NORMAS/DECLARACIONES/D-18-2342.doc" TargetMode="External"/><Relationship Id="rId788" Type="http://schemas.openxmlformats.org/officeDocument/2006/relationships/hyperlink" Target="../../../../../../../../../../../../compartido/coordinacion/Seguimiento%20Proyectos%20por%20gesti&#243;n/NORMAS/COMUNICACIONES/C-18-929.doc" TargetMode="External"/><Relationship Id="rId789" Type="http://schemas.openxmlformats.org/officeDocument/2006/relationships/hyperlink" Target="../../../../../../../../../../../../compartido/coordinacion/Seguimiento%20Proyectos%20por%20gesti&#243;n/NORMAS/DECLARACIONES/D-18-2362.doc" TargetMode="External"/><Relationship Id="rId790" Type="http://schemas.openxmlformats.org/officeDocument/2006/relationships/hyperlink" Target="../../../../../../../../../../../../compartido/coordinacion/Seguimiento%20Proyectos%20por%20gesti&#243;n/NORMAS/DECLARACIONES/D-18-2363.doc" TargetMode="External"/><Relationship Id="rId791" Type="http://schemas.openxmlformats.org/officeDocument/2006/relationships/hyperlink" Target="../../../../../../../../../../../../compartido/coordinacion/Seguimiento%20Proyectos%20por%20gesti&#243;n/NORMAS/ORDENANZAS/O-2018/O-18-2951.doc" TargetMode="External"/><Relationship Id="rId792" Type="http://schemas.openxmlformats.org/officeDocument/2006/relationships/hyperlink" Target="../../../../../../../../../../../../compartido/coordinacion/Seguimiento%20Proyectos%20por%20gesti&#243;n/NORMAS/DECLARACIONES/D-18-2364.doc" TargetMode="External"/><Relationship Id="rId793" Type="http://schemas.openxmlformats.org/officeDocument/2006/relationships/hyperlink" Target="../../../../../../../../../../../../compartido/coordinacion/Seguimiento%20Proyectos%20por%20gesti&#243;n/NORMAS/ORDENANZAS/O-2018/O-18-2938.doc" TargetMode="External"/><Relationship Id="rId794" Type="http://schemas.openxmlformats.org/officeDocument/2006/relationships/hyperlink" Target="../../../../../../../../../../../../compartido/coordinacion/Seguimiento%20Proyectos%20por%20gesti&#243;n/NORMAS/ORDENANZAS/O-2018/O-18-2939.doc" TargetMode="External"/><Relationship Id="rId795" Type="http://schemas.openxmlformats.org/officeDocument/2006/relationships/hyperlink" Target="../../../../../../../../../../../../compartido/coordinacion/Seguimiento%20Proyectos%20por%20gesti&#243;n/NORMAS/DECLARACIONES/D-18-2375.doc" TargetMode="External"/><Relationship Id="rId796" Type="http://schemas.openxmlformats.org/officeDocument/2006/relationships/hyperlink" Target="../../../../../../../../../../../../compartido/coordinacion/Seguimiento%20Proyectos%20por%20gesti&#243;n/NORMAS/COMUNICACIONES/C-18-976.doc" TargetMode="External"/><Relationship Id="rId797" Type="http://schemas.openxmlformats.org/officeDocument/2006/relationships/hyperlink" Target="../../../../../../../../../../../../compartido/coordinacion/Seguimiento%20Proyectos%20por%20gesti&#243;n/NORMAS/DECLARACIONES/D-18-2365.doc" TargetMode="External"/><Relationship Id="rId798" Type="http://schemas.openxmlformats.org/officeDocument/2006/relationships/hyperlink" Target="../../../../../../../../../../../../compartido/coordinacion/Seguimiento%20Proyectos%20por%20gesti&#243;n/NORMAS/ORDENANZAS/O-2018/O-18-2979.doc" TargetMode="External"/><Relationship Id="rId799" Type="http://schemas.openxmlformats.org/officeDocument/2006/relationships/hyperlink" Target="../../../../../../../../../../../../compartido/coordinacion/Seguimiento%20Proyectos%20por%20gesti&#243;n/NORMAS/DECLARACIONES/D-18-2366.doc" TargetMode="External"/><Relationship Id="rId800" Type="http://schemas.openxmlformats.org/officeDocument/2006/relationships/hyperlink" Target="../../../../../../../../../../../../compartido/coordinacion/Seguimiento%20Proyectos%20por%20gesti&#243;n/NORMAS/COMUNICACIONES/C-18-930.doc" TargetMode="External"/><Relationship Id="rId801" Type="http://schemas.openxmlformats.org/officeDocument/2006/relationships/hyperlink" Target="../../../../../../../../../../../../compartido/coordinacion/Seguimiento%20Proyectos%20por%20gesti&#243;n/NORMAS/RESOLUCIONES/R-18-553.doc" TargetMode="External"/><Relationship Id="rId802" Type="http://schemas.openxmlformats.org/officeDocument/2006/relationships/hyperlink" Target="../../../../../../../../../../../../compartido/coordinacion/Seguimiento%20Proyectos%20por%20gesti&#243;n/NORMAS/ORDENANZAS/O-2018/O-18-2971.doc" TargetMode="External"/><Relationship Id="rId803" Type="http://schemas.openxmlformats.org/officeDocument/2006/relationships/hyperlink" Target="../../../../../../../../../../../../compartido/coordinacion/Seguimiento%20Proyectos%20por%20gesti&#243;n/NORMAS/COMUNICACIONES/C-18-931.doc" TargetMode="External"/><Relationship Id="rId804" Type="http://schemas.openxmlformats.org/officeDocument/2006/relationships/hyperlink" Target="../../../../../../../../../../../../compartido/coordinacion/Seguimiento%20Proyectos%20por%20gesti&#243;n/NORMAS/COMUNICACIONES/C-18-932.doc" TargetMode="External"/><Relationship Id="rId805" Type="http://schemas.openxmlformats.org/officeDocument/2006/relationships/hyperlink" Target="../../../../../../../../../../../../compartido/coordinacion/Seguimiento%20Proyectos%20por%20gesti&#243;n/NORMAS/COMUNICACIONES/C-18-933.doc" TargetMode="External"/><Relationship Id="rId806" Type="http://schemas.openxmlformats.org/officeDocument/2006/relationships/hyperlink" Target="../../../../../../../../../../../../compartido/coordinacion/Seguimiento%20Proyectos%20por%20gesti&#243;n/NORMAS/COMUNICACIONES/C-18-934.doc" TargetMode="External"/><Relationship Id="rId807" Type="http://schemas.openxmlformats.org/officeDocument/2006/relationships/hyperlink" Target="../../../../../../../../../../../../compartido/coordinacion/Seguimiento%20Proyectos%20por%20gesti&#243;n/NORMAS/ORDENANZAS/O-2018/O-18-2952.doc" TargetMode="External"/><Relationship Id="rId808" Type="http://schemas.openxmlformats.org/officeDocument/2006/relationships/hyperlink" Target="../../../../../../../../../../../../compartido/coordinacion/Seguimiento%20Proyectos%20por%20gesti&#243;n/NORMAS/DECLARACIONES/D-18-2369.doc" TargetMode="External"/><Relationship Id="rId809" Type="http://schemas.openxmlformats.org/officeDocument/2006/relationships/hyperlink" Target="../../../../../../../../../../../../compartido/coordinacion/Seguimiento%20Proyectos%20por%20gesti&#243;n/NORMAS/ORDENANZAS/O-2018/O-18-2943.doc" TargetMode="External"/><Relationship Id="rId810" Type="http://schemas.openxmlformats.org/officeDocument/2006/relationships/hyperlink" Target="../../../../../../../../../../../../compartido/coordinacion/Seguimiento%20Proyectos%20por%20gesti&#243;n/NORMAS/ORDENANZAS/O-2019/O-193044.doc" TargetMode="External"/><Relationship Id="rId811" Type="http://schemas.openxmlformats.org/officeDocument/2006/relationships/hyperlink" Target="../../../../../../../../../../../../compartido/coordinacion/Seguimiento%20Proyectos%20por%20gesti&#243;n/NORMAS/ORDENANZAS/O-2018/O-18-2944.doc" TargetMode="External"/><Relationship Id="rId812" Type="http://schemas.openxmlformats.org/officeDocument/2006/relationships/hyperlink" Target="../../../../../../../../../../../../compartido/coordinacion/Seguimiento%20Proyectos%20por%20gesti&#243;n/NORMAS/DECLARACIONES/D-18-2370.doc" TargetMode="External"/><Relationship Id="rId813" Type="http://schemas.openxmlformats.org/officeDocument/2006/relationships/hyperlink" Target="../../../../../../../../../../../../compartido/coordinacion/Seguimiento%20Proyectos%20por%20gesti&#243;n/NORMAS/DECLARACIONES/D-18-2368.doc" TargetMode="External"/><Relationship Id="rId814" Type="http://schemas.openxmlformats.org/officeDocument/2006/relationships/hyperlink" Target="../../../../../../../../../../../../compartido/coordinacion/Seguimiento%20Proyectos%20por%20gesti&#243;n/NORMAS/DECLARACIONES/D-18-2371.doc" TargetMode="External"/><Relationship Id="rId815" Type="http://schemas.openxmlformats.org/officeDocument/2006/relationships/hyperlink" Target="../../../../../../../../../../../../compartido/coordinacion/Seguimiento%20Proyectos%20por%20gesti&#243;n/NORMAS/DECLARACIONES/D-18-2372.doc" TargetMode="External"/><Relationship Id="rId816" Type="http://schemas.openxmlformats.org/officeDocument/2006/relationships/hyperlink" Target="../../../../../../../../../../../../compartido/coordinacion/Seguimiento%20Proyectos%20por%20gesti&#243;n/NORMAS/ORDENANZAS/O-2018/O-18-2945.doc" TargetMode="External"/><Relationship Id="rId817" Type="http://schemas.openxmlformats.org/officeDocument/2006/relationships/hyperlink" Target="../../../../../../../../../../../../compartido/coordinacion/Seguimiento%20Proyectos%20por%20gesti&#243;n/NORMAS/ORDENANZAS/O-2019/O-19-3034.doc" TargetMode="External"/><Relationship Id="rId818" Type="http://schemas.openxmlformats.org/officeDocument/2006/relationships/hyperlink" Target="../../../../../../../../../../../../compartido/coordinacion/Seguimiento%20Proyectos%20por%20gesti&#243;n/NORMAS/COMUNICACIONES/C-18-935.doc" TargetMode="External"/><Relationship Id="rId819" Type="http://schemas.openxmlformats.org/officeDocument/2006/relationships/hyperlink" Target="../../../../../../../../../../../../compartido/coordinacion/Seguimiento%20Proyectos%20por%20gesti&#243;n/NORMAS/ORDENANZAS/O-2018/O-18-2947.doc" TargetMode="External"/><Relationship Id="rId820" Type="http://schemas.openxmlformats.org/officeDocument/2006/relationships/hyperlink" Target="../../../../../../../../../../../../compartido/coordinacion/Seguimiento%20Proyectos%20por%20gesti&#243;n/NORMAS/DECLARACIONES/D-18-2376.doc" TargetMode="External"/><Relationship Id="rId821" Type="http://schemas.openxmlformats.org/officeDocument/2006/relationships/hyperlink" Target="../../../../../../../../../../../../compartido/coordinacion/Seguimiento%20Proyectos%20por%20gesti&#243;n/NORMAS/DECLARACIONES/D-18-2377.doc" TargetMode="External"/><Relationship Id="rId822" Type="http://schemas.openxmlformats.org/officeDocument/2006/relationships/hyperlink" Target="../../../../../../../../../../../../compartido/coordinacion/Seguimiento%20Proyectos%20por%20gesti&#243;n/NORMAS/RESOLUCIONES/R-18-557.doc" TargetMode="External"/><Relationship Id="rId823" Type="http://schemas.openxmlformats.org/officeDocument/2006/relationships/hyperlink" Target="../../../../../../../../../../../../compartido/coordinacion/Seguimiento%20Proyectos%20por%20gesti&#243;n/NORMAS/DECLARACIONES/D-18-2378.doc" TargetMode="External"/><Relationship Id="rId824" Type="http://schemas.openxmlformats.org/officeDocument/2006/relationships/hyperlink" Target="../../../../../../../../../../../../compartido/coordinacion/Seguimiento%20Proyectos%20por%20gesti&#243;n/NORMAS/COMUNICACIONES/C-18-936.doc" TargetMode="External"/><Relationship Id="rId825" Type="http://schemas.openxmlformats.org/officeDocument/2006/relationships/hyperlink" Target="../../../../../../../../../../../../compartido/coordinacion/Seguimiento%20Proyectos%20por%20gesti&#243;n/NORMAS/COMUNICACIONES/C-18-937.doc" TargetMode="External"/><Relationship Id="rId826" Type="http://schemas.openxmlformats.org/officeDocument/2006/relationships/hyperlink" Target="../../../../../../../../../../../../compartido/coordinacion/Seguimiento%20Proyectos%20por%20gesti&#243;n/NORMAS/COMUNICACIONES/C-18-938.doc" TargetMode="External"/><Relationship Id="rId827" Type="http://schemas.openxmlformats.org/officeDocument/2006/relationships/hyperlink" Target="../../../../../../../../../../../../compartido/coordinacion/Seguimiento%20Proyectos%20por%20gesti&#243;n/NORMAS/ORDENANZAS/O-2018/O-18-3015.doc" TargetMode="External"/><Relationship Id="rId828" Type="http://schemas.openxmlformats.org/officeDocument/2006/relationships/hyperlink" Target="../../../../../../../../../../../../compartido/coordinacion/Seguimiento%20Proyectos%20por%20gesti&#243;n/NORMAS/ORDENANZAS/O-2019/O-19-3098.doc" TargetMode="External"/><Relationship Id="rId829" Type="http://schemas.openxmlformats.org/officeDocument/2006/relationships/hyperlink" Target="../../../../../../../../../../../../compartido/coordinacion/Seguimiento%20Proyectos%20por%20gesti&#243;n/NORMAS/DECLARACIONES/D-18-2380.doc" TargetMode="External"/><Relationship Id="rId830" Type="http://schemas.openxmlformats.org/officeDocument/2006/relationships/hyperlink" Target="../../../../../../../../../../../../compartido/coordinacion/Seguimiento%20Proyectos%20por%20gesti&#243;n/NORMAS/RESOLUCIONES/R-18-558.doc" TargetMode="External"/><Relationship Id="rId831" Type="http://schemas.openxmlformats.org/officeDocument/2006/relationships/hyperlink" Target="../../../../../../../../../../../../compartido/coordinacion/Seguimiento%20Proyectos%20por%20gesti&#243;n/NORMAS/DECLARACIONES/D-18-2381.doc" TargetMode="External"/><Relationship Id="rId832" Type="http://schemas.openxmlformats.org/officeDocument/2006/relationships/hyperlink" Target="../../../../../../../../../../../../compartido/coordinacion/Seguimiento%20Proyectos%20por%20gesti&#243;n/NORMAS/DECLARACIONES/D-18-2382.doc" TargetMode="External"/><Relationship Id="rId833" Type="http://schemas.openxmlformats.org/officeDocument/2006/relationships/hyperlink" Target="../../../../../../../../../../../../compartido/coordinacion/Seguimiento%20Proyectos%20por%20gesti&#243;n/NORMAS/DECLARACIONES/D-18-2383.doc" TargetMode="External"/><Relationship Id="rId834" Type="http://schemas.openxmlformats.org/officeDocument/2006/relationships/hyperlink" Target="../../../../../../../../../../../../compartido/coordinacion/Seguimiento%20Proyectos%20por%20gesti&#243;n/NORMAS/ORDENANZAS/O-2018/O-18-2972.doc" TargetMode="External"/><Relationship Id="rId835" Type="http://schemas.openxmlformats.org/officeDocument/2006/relationships/hyperlink" Target="../../../../../../../../../../../../compartido/coordinacion/Seguimiento%20Proyectos%20por%20gesti&#243;n/NORMAS/DECLARACIONES/D-18-2384.doc" TargetMode="External"/><Relationship Id="rId836" Type="http://schemas.openxmlformats.org/officeDocument/2006/relationships/hyperlink" Target="../../../../../../../../../../../../compartido/coordinacion/Seguimiento%20Proyectos%20por%20gesti&#243;n/NORMAS/DECLARACIONES/D-18-2385.doc" TargetMode="External"/><Relationship Id="rId837" Type="http://schemas.openxmlformats.org/officeDocument/2006/relationships/hyperlink" Target="../../../../../../../../../../../../compartido/coordinacion/Seguimiento%20Proyectos%20por%20gesti&#243;n/NORMAS/ORDENANZAS/O-2018/O-18-2973.doc" TargetMode="External"/><Relationship Id="rId838" Type="http://schemas.openxmlformats.org/officeDocument/2006/relationships/hyperlink" Target="../../../../../../../../../../../../compartido/coordinacion/Seguimiento%20Proyectos%20por%20gesti&#243;n/NORMAS/DECLARACIONES/D-18-2386.doc" TargetMode="External"/><Relationship Id="rId839" Type="http://schemas.openxmlformats.org/officeDocument/2006/relationships/hyperlink" Target="../../../../../../../../../../../../compartido/coordinacion/Seguimiento%20Proyectos%20por%20gesti&#243;n/NORMAS/DECLARACIONES/D-18-2389.doc" TargetMode="External"/><Relationship Id="rId840" Type="http://schemas.openxmlformats.org/officeDocument/2006/relationships/hyperlink" Target="../../../../../../../../../../../../compartido/coordinacion/Seguimiento%20Proyectos%20por%20gesti&#243;n/NORMAS/DECLARACIONES/D-18-2387.doc" TargetMode="External"/><Relationship Id="rId841" Type="http://schemas.openxmlformats.org/officeDocument/2006/relationships/hyperlink" Target="../../../../../../../../../../../../compartido/coordinacion/Seguimiento%20Proyectos%20por%20gesti&#243;n/NORMAS/ORDENANZAS/O-2018/O-18-2953.doc" TargetMode="External"/><Relationship Id="rId842" Type="http://schemas.openxmlformats.org/officeDocument/2006/relationships/hyperlink" Target="../../../../../../../../../../../../compartido/coordinacion/Seguimiento%20Proyectos%20por%20gesti&#243;n/NORMAS/DECLARACIONES/D-18-2388.doc" TargetMode="External"/><Relationship Id="rId843" Type="http://schemas.openxmlformats.org/officeDocument/2006/relationships/hyperlink" Target="../../../../../../../../../../../../compartido/coordinacion/Seguimiento%20Proyectos%20por%20gesti&#243;n/NORMAS/COMUNICACIONES/C-18-942.doc" TargetMode="External"/><Relationship Id="rId844" Type="http://schemas.openxmlformats.org/officeDocument/2006/relationships/hyperlink" Target="../../../../../../../../../../../../compartido/coordinacion/Seguimiento%20Proyectos%20por%20gesti&#243;n/NORMAS/DECLARACIONES/D-18-2392.doc" TargetMode="External"/><Relationship Id="rId845" Type="http://schemas.openxmlformats.org/officeDocument/2006/relationships/hyperlink" Target="../../../../../../../../../../../../compartido/coordinacion/Seguimiento%20Proyectos%20por%20gesti&#243;n/NORMAS/ORDENANZAS/O-2018/O-18-2974.doc" TargetMode="External"/><Relationship Id="rId846" Type="http://schemas.openxmlformats.org/officeDocument/2006/relationships/hyperlink" Target="../../../../../../../../../../../../compartido/coordinacion/Seguimiento%20Proyectos%20por%20gesti&#243;n/NORMAS/DECLARACIONES/D-18-2393.doc" TargetMode="External"/><Relationship Id="rId847" Type="http://schemas.openxmlformats.org/officeDocument/2006/relationships/hyperlink" Target="../../../../../../../../../../../../compartido/coordinacion/Seguimiento%20Proyectos%20por%20gesti&#243;n/NORMAS/DECLARACIONES/D-18-2394.doc" TargetMode="External"/><Relationship Id="rId848" Type="http://schemas.openxmlformats.org/officeDocument/2006/relationships/hyperlink" Target="../../../../../../../../../../../../compartido/coordinacion/Seguimiento%20Proyectos%20por%20gesti&#243;n/NORMAS/DECLARACIONES/D-18-2395.doc" TargetMode="External"/><Relationship Id="rId849" Type="http://schemas.openxmlformats.org/officeDocument/2006/relationships/hyperlink" Target="../../../../../../../../../../../../compartido/coordinacion/Seguimiento%20Proyectos%20por%20gesti&#243;n/NORMAS/ORDENANZAS/O-2018/O-18-2956.doc" TargetMode="External"/><Relationship Id="rId850" Type="http://schemas.openxmlformats.org/officeDocument/2006/relationships/hyperlink" Target="../../../../../../../../../../../../compartido/coordinacion/Seguimiento%20Proyectos%20por%20gesti&#243;n/NORMAS/RESOLUCIONES/R-18-560.doc" TargetMode="External"/><Relationship Id="rId851" Type="http://schemas.openxmlformats.org/officeDocument/2006/relationships/hyperlink" Target="../../../../../../../../../../../../compartido/coordinacion/Seguimiento%20Proyectos%20por%20gesti&#243;n/NORMAS/DECLARACIONES/D-18-2396.doc" TargetMode="External"/><Relationship Id="rId852" Type="http://schemas.openxmlformats.org/officeDocument/2006/relationships/hyperlink" Target="../../../../../../../../../../../../compartido/coordinacion/Seguimiento%20Proyectos%20por%20gesti&#243;n/NORMAS/DECLARACIONES/D-18-2397.doc" TargetMode="External"/><Relationship Id="rId853" Type="http://schemas.openxmlformats.org/officeDocument/2006/relationships/hyperlink" Target="../../../../../../../../../../../../compartido/coordinacion/Seguimiento%20Proyectos%20por%20gesti&#243;n/NORMAS/DECLARACIONES/D-18-2390.doc" TargetMode="External"/><Relationship Id="rId854" Type="http://schemas.openxmlformats.org/officeDocument/2006/relationships/hyperlink" Target="../../../../../../../../../../../../compartido/coordinacion/Seguimiento%20Proyectos%20por%20gesti&#243;n/NORMAS/DECLARACIONES/D-18-2391.doc" TargetMode="External"/><Relationship Id="rId855" Type="http://schemas.openxmlformats.org/officeDocument/2006/relationships/hyperlink" Target="../../../../../../../../../../../../compartido/coordinacion/Seguimiento%20Proyectos%20por%20gesti&#243;n/NORMAS/ORDENANZAS/O-2018/O-18-2957.doc" TargetMode="External"/><Relationship Id="rId856" Type="http://schemas.openxmlformats.org/officeDocument/2006/relationships/hyperlink" Target="../../../../../../../../../../../../compartido/coordinacion/Seguimiento%20Proyectos%20por%20gesti&#243;n/NORMAS/ORDENANZAS/O-2018/O-18-2958.doc" TargetMode="External"/><Relationship Id="rId857" Type="http://schemas.openxmlformats.org/officeDocument/2006/relationships/hyperlink" Target="../../../../../../../../../../../../compartido/coordinacion/Seguimiento%20Proyectos%20por%20gesti&#243;n/NORMAS/ORDENANZAS/O-2018/O-18-3004.doc" TargetMode="External"/><Relationship Id="rId858" Type="http://schemas.openxmlformats.org/officeDocument/2006/relationships/hyperlink" Target="../../../../../../../../../../../../compartido/coordinacion/Seguimiento%20Proyectos%20por%20gesti&#243;n/NORMAS/ORDENANZAS/O-2018/O-18-3016.doc" TargetMode="External"/><Relationship Id="rId859" Type="http://schemas.openxmlformats.org/officeDocument/2006/relationships/hyperlink" Target="../../../../../../../../../../../../compartido/coordinacion/Seguimiento%20Proyectos%20por%20gesti&#243;n/NORMAS/DECLARACIONES/D-18-2401.doc" TargetMode="External"/><Relationship Id="rId860" Type="http://schemas.openxmlformats.org/officeDocument/2006/relationships/hyperlink" Target="../../../../../../../../../../../../compartido/coordinacion/Seguimiento%20Proyectos%20por%20gesti&#243;n/NORMAS/COMUNICACIONES/C-18-939.doc" TargetMode="External"/><Relationship Id="rId861" Type="http://schemas.openxmlformats.org/officeDocument/2006/relationships/hyperlink" Target="../../../../../../../../../../../../compartido/coordinacion/Seguimiento%20Proyectos%20por%20gesti&#243;n/NORMAS/DECLARACIONES/D-18-2430.doc" TargetMode="External"/><Relationship Id="rId862" Type="http://schemas.openxmlformats.org/officeDocument/2006/relationships/hyperlink" Target="../../../../../../../../../../../../compartido/coordinacion/Seguimiento%20Proyectos%20por%20gesti&#243;n/NORMAS/DECLARACIONES/D-18-2431.doc" TargetMode="External"/><Relationship Id="rId863" Type="http://schemas.openxmlformats.org/officeDocument/2006/relationships/hyperlink" Target="../../../../../../../../../../../../compartido/coordinacion/Seguimiento%20Proyectos%20por%20gesti&#243;n/NORMAS/DECLARACIONES/D-18-2402.doc" TargetMode="External"/><Relationship Id="rId864" Type="http://schemas.openxmlformats.org/officeDocument/2006/relationships/hyperlink" Target="../../../../../../../../../../../../compartido/coordinacion/Seguimiento%20Proyectos%20por%20gesti&#243;n/NORMAS/DECLARACIONES/D-18-2403.doc" TargetMode="External"/><Relationship Id="rId865" Type="http://schemas.openxmlformats.org/officeDocument/2006/relationships/hyperlink" Target="../../../../../../../../../../../../compartido/coordinacion/Seguimiento%20Proyectos%20por%20gesti&#243;n/NORMAS/COMUNICACIONES/C-18-943.doc" TargetMode="External"/><Relationship Id="rId866" Type="http://schemas.openxmlformats.org/officeDocument/2006/relationships/hyperlink" Target="../../../../../../../../../../../../compartido/coordinacion/Seguimiento%20Proyectos%20por%20gesti&#243;n/NORMAS/DECLARACIONES/D-18-2404.doc" TargetMode="External"/><Relationship Id="rId867" Type="http://schemas.openxmlformats.org/officeDocument/2006/relationships/hyperlink" Target="../../../../../../../../../../../../compartido/coordinacion/Seguimiento%20Proyectos%20por%20gesti&#243;n/NORMAS/DECLARACIONES/D-18-2405.doc" TargetMode="External"/><Relationship Id="rId868" Type="http://schemas.openxmlformats.org/officeDocument/2006/relationships/hyperlink" Target="../../../../../../../../../../../../compartido/coordinacion/Seguimiento%20Proyectos%20por%20gesti&#243;n/NORMAS/DECLARACIONES/D-18-2406.doc" TargetMode="External"/><Relationship Id="rId869" Type="http://schemas.openxmlformats.org/officeDocument/2006/relationships/hyperlink" Target="../../../../../../../../../../../../compartido/coordinacion/Seguimiento%20Proyectos%20por%20gesti&#243;n/NORMAS/COMUNICACIONES/C-18-939.doc" TargetMode="External"/><Relationship Id="rId870" Type="http://schemas.openxmlformats.org/officeDocument/2006/relationships/hyperlink" Target="../../../../../../../../../../../../compartido/coordinacion/Seguimiento%20Proyectos%20por%20gesti&#243;n/NORMAS/DECLARACIONES/D-18-2407.doc" TargetMode="External"/><Relationship Id="rId871" Type="http://schemas.openxmlformats.org/officeDocument/2006/relationships/hyperlink" Target="../../../../../../../../../../../../compartido/coordinacion/Seguimiento%20Proyectos%20por%20gesti&#243;n/NORMAS/ORDENANZAS/O-2018/O-18-2968.doc" TargetMode="External"/><Relationship Id="rId872" Type="http://schemas.openxmlformats.org/officeDocument/2006/relationships/hyperlink" Target="../../../../../../../../../../../../compartido/coordinacion/Seguimiento%20Proyectos%20por%20gesti&#243;n/NORMAS/RESOLUCIONES/R-18-561.doc" TargetMode="External"/><Relationship Id="rId873" Type="http://schemas.openxmlformats.org/officeDocument/2006/relationships/hyperlink" Target="../../../../../../../../../../../../compartido/coordinacion/Seguimiento%20Proyectos%20por%20gesti&#243;n/NORMAS/DECLARACIONES/D-18-2408.doc" TargetMode="External"/><Relationship Id="rId874" Type="http://schemas.openxmlformats.org/officeDocument/2006/relationships/hyperlink" Target="../../../../../../../../../../../../compartido/coordinacion/Seguimiento%20Proyectos%20por%20gesti&#243;n/NORMAS/DECLARACIONES/D-18-24095.doc" TargetMode="External"/><Relationship Id="rId875" Type="http://schemas.openxmlformats.org/officeDocument/2006/relationships/hyperlink" Target="../../../../../../../../../../../../compartido/coordinacion/Seguimiento%20Proyectos%20por%20gesti&#243;n/NORMAS/COMUNICACIONES/C-18-940.doc" TargetMode="External"/><Relationship Id="rId876" Type="http://schemas.openxmlformats.org/officeDocument/2006/relationships/hyperlink" Target="../../../../../../../../../../../../compartido/coordinacion/Seguimiento%20Proyectos%20por%20gesti&#243;n/NORMAS/COMUNICACIONES/C-18-941.doc" TargetMode="External"/><Relationship Id="rId877" Type="http://schemas.openxmlformats.org/officeDocument/2006/relationships/hyperlink" Target="../../../../../../../../../../../../compartido/coordinacion/Seguimiento%20Proyectos%20por%20gesti&#243;n/NORMAS/ORDENANZAS/O-2018/O-18-2960.doc" TargetMode="External"/><Relationship Id="rId878" Type="http://schemas.openxmlformats.org/officeDocument/2006/relationships/hyperlink" Target="../../../../../../../../../../../../compartido/coordinacion/Seguimiento%20Proyectos%20por%20gesti&#243;n/NORMAS/ORDENANZAS/O-2018/O-18-3005.doc" TargetMode="External"/><Relationship Id="rId879" Type="http://schemas.openxmlformats.org/officeDocument/2006/relationships/hyperlink" Target="../../../../../../../../../../../../compartido/coordinacion/Seguimiento%20Proyectos%20por%20gesti&#243;n/NORMAS/ORDENANZAS/O-2019/O-19-3043.doc" TargetMode="External"/><Relationship Id="rId880" Type="http://schemas.openxmlformats.org/officeDocument/2006/relationships/hyperlink" Target="../../../../../../../../../../../../compartido/coordinacion/Seguimiento%20Proyectos%20por%20gesti&#243;n/NORMAS/ORDENANZAS/O-2018/O-18-2963.doc" TargetMode="External"/><Relationship Id="rId881" Type="http://schemas.openxmlformats.org/officeDocument/2006/relationships/hyperlink" Target="../../../../../../../../../../../../compartido/coordinacion/Seguimiento%20Proyectos%20por%20gesti&#243;n/NORMAS/ORDENANZAS/O-2018/O-18-2964.doc" TargetMode="External"/><Relationship Id="rId882" Type="http://schemas.openxmlformats.org/officeDocument/2006/relationships/hyperlink" Target="../../../../../../../../../../../../compartido/coordinacion/Seguimiento%20Proyectos%20por%20gesti&#243;n/NORMAS/ORDENANZAS/O-2018/O-18-2969.doc" TargetMode="External"/><Relationship Id="rId883" Type="http://schemas.openxmlformats.org/officeDocument/2006/relationships/hyperlink" Target="../../../../../../../../../../../../compartido/coordinacion/Seguimiento%20Proyectos%20por%20gesti&#243;n/NORMAS/COMUNICACIONES/C-18-945.doc" TargetMode="External"/><Relationship Id="rId884" Type="http://schemas.openxmlformats.org/officeDocument/2006/relationships/hyperlink" Target="../../../../../../../../../../../../compartido/coordinacion/Seguimiento%20Proyectos%20por%20gesti&#243;n/NORMAS/COMUNICACIONES/C-18-946.doc" TargetMode="External"/><Relationship Id="rId885" Type="http://schemas.openxmlformats.org/officeDocument/2006/relationships/hyperlink" Target="../../../../../../../../../../../../compartido/coordinacion/Seguimiento%20Proyectos%20por%20gesti&#243;n/NORMAS/COMUNICACIONES/C-18-947.doc" TargetMode="External"/><Relationship Id="rId886" Type="http://schemas.openxmlformats.org/officeDocument/2006/relationships/hyperlink" Target="../../../../../../../../../../../../compartido/coordinacion/Seguimiento%20Proyectos%20por%20gesti&#243;n/NORMAS/COMUNICACIONES/C-18-948.doc" TargetMode="External"/><Relationship Id="rId887" Type="http://schemas.openxmlformats.org/officeDocument/2006/relationships/hyperlink" Target="../../../../../../../../../../../../compartido/coordinacion/Seguimiento%20Proyectos%20por%20gesti&#243;n/NORMAS/ORDENANZAS/O-2018/O-18-2984.doc" TargetMode="External"/><Relationship Id="rId888" Type="http://schemas.openxmlformats.org/officeDocument/2006/relationships/hyperlink" Target="../../../../../../../../../../../../compartido/coordinacion/Seguimiento%20Proyectos%20por%20gesti&#243;n/NORMAS/ORDENANZAS/O-2018/O-18-2985.doc" TargetMode="External"/><Relationship Id="rId889" Type="http://schemas.openxmlformats.org/officeDocument/2006/relationships/hyperlink" Target="../../../../../../../../../../../../compartido/coordinacion/Seguimiento%20Proyectos%20por%20gesti&#243;n/NORMAS/ORDENANZAS/O-2018/O-18-2986.doc" TargetMode="External"/><Relationship Id="rId890" Type="http://schemas.openxmlformats.org/officeDocument/2006/relationships/hyperlink" Target="../../../../../../../../../../../../compartido/coordinacion/Seguimiento%20Proyectos%20por%20gesti&#243;n/NORMAS/ORDENANZAS/O-2018/O-18-2987.doc" TargetMode="External"/><Relationship Id="rId891" Type="http://schemas.openxmlformats.org/officeDocument/2006/relationships/hyperlink" Target="../../../../../../../../../../../../compartido/coordinacion/Seguimiento%20Proyectos%20por%20gesti&#243;n/NORMAS/ORDENANZAS/O-2018/O-18-3017.doc" TargetMode="External"/><Relationship Id="rId892" Type="http://schemas.openxmlformats.org/officeDocument/2006/relationships/hyperlink" Target="../../../../../../../../../../../../compartido/coordinacion/Seguimiento%20Proyectos%20por%20gesti&#243;n/NORMAS/COMUNICACIONES/C-18-949.doc" TargetMode="External"/><Relationship Id="rId893" Type="http://schemas.openxmlformats.org/officeDocument/2006/relationships/hyperlink" Target="../../../../../../../../../../../../compartido/coordinacion/Seguimiento%20Proyectos%20por%20gesti&#243;n/NORMAS/DECLARACIONES/D-18-2410.doc" TargetMode="External"/><Relationship Id="rId894" Type="http://schemas.openxmlformats.org/officeDocument/2006/relationships/hyperlink" Target="../../../../../../../../../../../../compartido/coordinacion/Seguimiento%20Proyectos%20por%20gesti&#243;n/NORMAS/DECLARACIONES/D-18-2411.doc" TargetMode="External"/><Relationship Id="rId895" Type="http://schemas.openxmlformats.org/officeDocument/2006/relationships/hyperlink" Target="../../../../../../../../../../../../compartido/coordinacion/Seguimiento%20Proyectos%20por%20gesti&#243;n/NORMAS/DECLARACIONES/D-18-2412.doc" TargetMode="External"/><Relationship Id="rId896" Type="http://schemas.openxmlformats.org/officeDocument/2006/relationships/hyperlink" Target="../../../../../../../../../../../../compartido/coordinacion/Seguimiento%20Proyectos%20por%20gesti&#243;n/NORMAS/ORDENANZAS/O-2018/O-18-2970.doc" TargetMode="External"/><Relationship Id="rId897" Type="http://schemas.openxmlformats.org/officeDocument/2006/relationships/hyperlink" Target="../../../../../../../../../../../../compartido/coordinacion/Seguimiento%20Proyectos%20por%20gesti&#243;n/NORMAS/DECLARACIONES/D-18-2413.doc" TargetMode="External"/><Relationship Id="rId898" Type="http://schemas.openxmlformats.org/officeDocument/2006/relationships/hyperlink" Target="../../../../../../../../../../../../compartido/coordinacion/Seguimiento%20Proyectos%20por%20gesti&#243;n/NORMAS/DECLARACIONES/D-18-2414.doc" TargetMode="External"/><Relationship Id="rId899" Type="http://schemas.openxmlformats.org/officeDocument/2006/relationships/hyperlink" Target="../../../../../../../../../../../../compartido/coordinacion/Seguimiento%20Proyectos%20por%20gesti&#243;n/NORMAS/ORDENANZAS/O-2018/O-18-2975.doc" TargetMode="External"/><Relationship Id="rId900" Type="http://schemas.openxmlformats.org/officeDocument/2006/relationships/hyperlink" Target="../../../../../../../../../../../../compartido/coordinacion/Seguimiento%20Proyectos%20por%20gesti&#243;n/NORMAS/RESOLUCIONES/R-18-562.doc" TargetMode="External"/><Relationship Id="rId901" Type="http://schemas.openxmlformats.org/officeDocument/2006/relationships/hyperlink" Target="../../../../../../../../../../../../compartido/coordinacion/Seguimiento%20Proyectos%20por%20gesti&#243;n/NORMAS/DECLARACIONES/D-18-2415.doc" TargetMode="External"/><Relationship Id="rId902" Type="http://schemas.openxmlformats.org/officeDocument/2006/relationships/hyperlink" Target="../../../../../../../../../../../../compartido/coordinacion/Seguimiento%20Proyectos%20por%20gesti&#243;n/NORMAS/DECLARACIONES/D-18-2416.doc" TargetMode="External"/><Relationship Id="rId903" Type="http://schemas.openxmlformats.org/officeDocument/2006/relationships/hyperlink" Target="../../../../../../../../../../../../compartido/coordinacion/Seguimiento%20Proyectos%20por%20gesti&#243;n/NORMAS/DECLARACIONES/D-18-2417.doc" TargetMode="External"/><Relationship Id="rId904" Type="http://schemas.openxmlformats.org/officeDocument/2006/relationships/hyperlink" Target="../../../../../../../../../../../../compartido/coordinacion/Seguimiento%20Proyectos%20por%20gesti&#243;n/NORMAS/COMUNICACIONES/C-18-950.doc" TargetMode="External"/><Relationship Id="rId905" Type="http://schemas.openxmlformats.org/officeDocument/2006/relationships/hyperlink" Target="../../../../../../../../../../../../compartido/coordinacion/Seguimiento%20Proyectos%20por%20gesti&#243;n/NORMAS/COMUNICACIONES/C-18-951.doc" TargetMode="External"/><Relationship Id="rId906" Type="http://schemas.openxmlformats.org/officeDocument/2006/relationships/hyperlink" Target="../../../../../../../../../../../../compartido/coordinacion/Seguimiento%20Proyectos%20por%20gesti&#243;n/NORMAS/DECLARACIONES/D-18-2418.doc" TargetMode="External"/><Relationship Id="rId907" Type="http://schemas.openxmlformats.org/officeDocument/2006/relationships/hyperlink" Target="../../../../../../../../../../../../compartido/coordinacion/Seguimiento%20Proyectos%20por%20gesti&#243;n/NORMAS/COMUNICACIONES/C-18-952.doc" TargetMode="External"/><Relationship Id="rId908" Type="http://schemas.openxmlformats.org/officeDocument/2006/relationships/hyperlink" Target="../../../../../../../../../../../../compartido/coordinacion/Seguimiento%20Proyectos%20por%20gesti&#243;n/NORMAS/COMUNICACIONES/C-18-953.doc" TargetMode="External"/><Relationship Id="rId909" Type="http://schemas.openxmlformats.org/officeDocument/2006/relationships/hyperlink" Target="../../../../../../../../../../../../compartido/coordinacion/Seguimiento%20Proyectos%20por%20gesti&#243;n/NORMAS/COMUNICACIONES/C-18-954.doc" TargetMode="External"/><Relationship Id="rId910" Type="http://schemas.openxmlformats.org/officeDocument/2006/relationships/hyperlink" Target="../../../../../../../../../../../../compartido/coordinacion/Seguimiento%20Proyectos%20por%20gesti&#243;n/NORMAS/COMUNICACIONES/C-18-955.doc" TargetMode="External"/><Relationship Id="rId911" Type="http://schemas.openxmlformats.org/officeDocument/2006/relationships/hyperlink" Target="../../../../../../../../../../../../compartido/coordinacion/Seguimiento%20Proyectos%20por%20gesti&#243;n/NORMAS/ORDENANZAS/O-2018/O-18-2976.doc" TargetMode="External"/><Relationship Id="rId912" Type="http://schemas.openxmlformats.org/officeDocument/2006/relationships/hyperlink" Target="../../../../../../../../../../../../compartido/coordinacion/Seguimiento%20Proyectos%20por%20gesti&#243;n/NORMAS/DECLARACIONES/D-18-2423.doc" TargetMode="External"/><Relationship Id="rId913" Type="http://schemas.openxmlformats.org/officeDocument/2006/relationships/hyperlink" Target="../../../../../../../../../../../../compartido/coordinacion/Seguimiento%20Proyectos%20por%20gesti&#243;n/NORMAS/ORDENANZAS/O-2018/O-18-2988.doc" TargetMode="External"/><Relationship Id="rId914" Type="http://schemas.openxmlformats.org/officeDocument/2006/relationships/hyperlink" Target="../../../../../../../../../../../../compartido/coordinacion/Seguimiento%20Proyectos%20por%20gesti&#243;n/NORMAS/DECLARACIONES/D-18-2424.doc" TargetMode="External"/><Relationship Id="rId915" Type="http://schemas.openxmlformats.org/officeDocument/2006/relationships/hyperlink" Target="../../../../../../../../../../../../compartido/coordinacion/Seguimiento%20Proyectos%20por%20gesti&#243;n/NORMAS/DECLARACIONES/D-18-2425.doc" TargetMode="External"/><Relationship Id="rId916" Type="http://schemas.openxmlformats.org/officeDocument/2006/relationships/hyperlink" Target="../../../../../../../../../../../../compartido/coordinacion/Seguimiento%20Proyectos%20por%20gesti&#243;n/NORMAS/DECLARACIONES/D-18-2426.doc" TargetMode="External"/><Relationship Id="rId917" Type="http://schemas.openxmlformats.org/officeDocument/2006/relationships/hyperlink" Target="../../../../../../../../../../../../compartido/coordinacion/Seguimiento%20Proyectos%20por%20gesti&#243;n/NORMAS/DECLARACIONES/D-18-2427.doc" TargetMode="External"/><Relationship Id="rId918" Type="http://schemas.openxmlformats.org/officeDocument/2006/relationships/hyperlink" Target="../../../../../../../../../../../../compartido/coordinacion/Seguimiento%20Proyectos%20por%20gesti&#243;n/NORMAS/DECLARACIONES/D-18-2428.doc" TargetMode="External"/><Relationship Id="rId919" Type="http://schemas.openxmlformats.org/officeDocument/2006/relationships/hyperlink" Target="../../../../../../../../../../../../compartido/coordinacion/Seguimiento%20Proyectos%20por%20gesti&#243;n/NORMAS/DECLARACIONES/D-18-2429.doc" TargetMode="External"/><Relationship Id="rId920" Type="http://schemas.openxmlformats.org/officeDocument/2006/relationships/hyperlink" Target="../../../../../../../../../../../../compartido/coordinacion/Seguimiento%20Proyectos%20por%20gesti&#243;n/NORMAS/COMUNICACIONES/C-18-956.doc" TargetMode="External"/><Relationship Id="rId921" Type="http://schemas.openxmlformats.org/officeDocument/2006/relationships/hyperlink" Target="../../../../../../../../../../../../compartido/coordinacion/Seguimiento%20Proyectos%20por%20gesti&#243;n/NORMAS/COMUNICACIONES/C-18-957.doc" TargetMode="External"/><Relationship Id="rId922" Type="http://schemas.openxmlformats.org/officeDocument/2006/relationships/hyperlink" Target="../../../../../../../../../../../../compartido/coordinacion/Seguimiento%20Proyectos%20por%20gesti&#243;n/NORMAS/ORDENANZAS/O-2018/O-18-3018.doc" TargetMode="External"/><Relationship Id="rId923" Type="http://schemas.openxmlformats.org/officeDocument/2006/relationships/hyperlink" Target="../../../../../../../../../../../../compartido/coordinacion/Seguimiento%20Proyectos%20por%20gesti&#243;n/NORMAS/ORDENANZAS/O-2018/O-18-3022.doc" TargetMode="External"/><Relationship Id="rId924" Type="http://schemas.openxmlformats.org/officeDocument/2006/relationships/hyperlink" Target="../../../../../../../../../../../../compartido/coordinacion/Seguimiento%20Proyectos%20por%20gesti&#243;n/NORMAS/COMUNICACIONES/C-18-958.doc" TargetMode="External"/><Relationship Id="rId925" Type="http://schemas.openxmlformats.org/officeDocument/2006/relationships/hyperlink" Target="../../../../../../../../../../../../compartido/coordinacion/Seguimiento%20Proyectos%20por%20gesti&#243;n/NORMAS/ORDENANZAS/O-2018/O-18-2994.doc" TargetMode="External"/><Relationship Id="rId926" Type="http://schemas.openxmlformats.org/officeDocument/2006/relationships/hyperlink" Target="../../../../../../../../../../../../compartido/coordinacion/Seguimiento%20Proyectos%20por%20gesti&#243;n/NORMAS/ORDENANZAS/O-2018/O-18-2977.doc" TargetMode="External"/><Relationship Id="rId927" Type="http://schemas.openxmlformats.org/officeDocument/2006/relationships/hyperlink" Target="../../../../../../../../../../../../compartido/coordinacion/Seguimiento%20Proyectos%20por%20gesti&#243;n/NORMAS/DECLARACIONES/D-18-2432.doc" TargetMode="External"/><Relationship Id="rId928" Type="http://schemas.openxmlformats.org/officeDocument/2006/relationships/hyperlink" Target="../../../../../../../../../../../../compartido/coordinacion/Seguimiento%20Proyectos%20por%20gesti&#243;n/NORMAS/DECLARACIONES/D-18-2438.doc" TargetMode="External"/><Relationship Id="rId929" Type="http://schemas.openxmlformats.org/officeDocument/2006/relationships/hyperlink" Target="../../../../../../../../../../../../compartido/coordinacion/Seguimiento%20Proyectos%20por%20gesti&#243;n/NORMAS/COMUNICACIONES/C-18-959.doc" TargetMode="External"/><Relationship Id="rId930" Type="http://schemas.openxmlformats.org/officeDocument/2006/relationships/hyperlink" Target="../../../../../../../../../../../../compartido/coordinacion/Seguimiento%20Proyectos%20por%20gesti&#243;n/NORMAS/ORDENANZAS/O-2018/O-18-2995.doc" TargetMode="External"/><Relationship Id="rId931" Type="http://schemas.openxmlformats.org/officeDocument/2006/relationships/hyperlink" Target="../../../../../../../../../../../../compartido/coordinacion/Seguimiento%20Proyectos%20por%20gesti&#243;n/NORMAS/DECLARACIONES/D-18-2433.doc" TargetMode="External"/><Relationship Id="rId932" Type="http://schemas.openxmlformats.org/officeDocument/2006/relationships/hyperlink" Target="../../../../../../../../../../../../compartido/coordinacion/Seguimiento%20Proyectos%20por%20gesti&#243;n/NORMAS/ORDENANZAS/O-2018/O-18-2996.doc" TargetMode="External"/><Relationship Id="rId933" Type="http://schemas.openxmlformats.org/officeDocument/2006/relationships/hyperlink" Target="../../../../../../../../../../../../compartido/coordinacion/Seguimiento%20Proyectos%20por%20gesti&#243;n/NORMAS/RESOLUCIONES/R-18-567.doc" TargetMode="External"/><Relationship Id="rId934" Type="http://schemas.openxmlformats.org/officeDocument/2006/relationships/hyperlink" Target="../../../../../../../../../../../../compartido/coordinacion/Seguimiento%20Proyectos%20por%20gesti&#243;n/NORMAS/DECLARACIONES/D-18-2434.doc" TargetMode="External"/><Relationship Id="rId935" Type="http://schemas.openxmlformats.org/officeDocument/2006/relationships/hyperlink" Target="../../../../../../../../../../../../compartido/coordinacion/Seguimiento%20Proyectos%20por%20gesti&#243;n/NORMAS/DECLARACIONES/D-18-2435.doc" TargetMode="External"/><Relationship Id="rId936" Type="http://schemas.openxmlformats.org/officeDocument/2006/relationships/hyperlink" Target="../../../../../../../../../../../../compartido/coordinacion/Seguimiento%20Proyectos%20por%20gesti&#243;n/NORMAS/COMUNICACIONES/C-18-960.doc" TargetMode="External"/><Relationship Id="rId937" Type="http://schemas.openxmlformats.org/officeDocument/2006/relationships/hyperlink" Target="../../../../../../../../../../../../compartido/coordinacion/Seguimiento%20Proyectos%20por%20gesti&#243;n/NORMAS/ORDENANZAS/O-2018/O-18-2980.doc" TargetMode="External"/><Relationship Id="rId938" Type="http://schemas.openxmlformats.org/officeDocument/2006/relationships/hyperlink" Target="../../../../../../../../../../../../compartido/coordinacion/Seguimiento%20Proyectos%20por%20gesti&#243;n/NORMAS/DECLARACIONES/D-18-2436.doc" TargetMode="External"/><Relationship Id="rId939" Type="http://schemas.openxmlformats.org/officeDocument/2006/relationships/hyperlink" Target="../../../../../../../../../../../../compartido/coordinacion/Seguimiento%20Proyectos%20por%20gesti&#243;n/NORMAS/COMUNICACIONES/C-18-960.doc" TargetMode="External"/><Relationship Id="rId940" Type="http://schemas.openxmlformats.org/officeDocument/2006/relationships/hyperlink" Target="../../../../../../../../../../../../compartido/coordinacion/Seguimiento%20Proyectos%20por%20gesti&#243;n/NORMAS/COMUNICACIONES/C-18-961.doc" TargetMode="External"/><Relationship Id="rId941" Type="http://schemas.openxmlformats.org/officeDocument/2006/relationships/hyperlink" Target="../../../../../../../../../../../../compartido/coordinacion/Seguimiento%20Proyectos%20por%20gesti&#243;n/NORMAS/ORDENANZAS/O-2019/O-19-3033.doc" TargetMode="External"/><Relationship Id="rId942" Type="http://schemas.openxmlformats.org/officeDocument/2006/relationships/hyperlink" Target="../../../../../../../../../../../../compartido/coordinacion/Seguimiento%20Proyectos%20por%20gesti&#243;n/NORMAS/DECLARACIONES/D-18-2440.doc" TargetMode="External"/><Relationship Id="rId943" Type="http://schemas.openxmlformats.org/officeDocument/2006/relationships/hyperlink" Target="../../../../../../../../../../../../compartido/coordinacion/Seguimiento%20Proyectos%20por%20gesti&#243;n/NORMAS/DECLARACIONES/D-18-2441.doc" TargetMode="External"/><Relationship Id="rId944" Type="http://schemas.openxmlformats.org/officeDocument/2006/relationships/hyperlink" Target="../../../../../../../../../../../../compartido/coordinacion/Seguimiento%20Proyectos%20por%20gesti&#243;n/NORMAS/DECLARACIONES/D-18-2442.doc" TargetMode="External"/><Relationship Id="rId945" Type="http://schemas.openxmlformats.org/officeDocument/2006/relationships/hyperlink" Target="../../../../../../../../../../../../compartido/coordinacion/Seguimiento%20Proyectos%20por%20gesti&#243;n/NORMAS/RESOLUCIONES/R-18-568.doc" TargetMode="External"/><Relationship Id="rId946" Type="http://schemas.openxmlformats.org/officeDocument/2006/relationships/hyperlink" Target="../../../../../../../../../../../../compartido/coordinacion/Seguimiento%20Proyectos%20por%20gesti&#243;n/NORMAS/DECLARACIONES/D-18-2443.doc" TargetMode="External"/><Relationship Id="rId947" Type="http://schemas.openxmlformats.org/officeDocument/2006/relationships/hyperlink" Target="../../../../../../../../../../../../compartido/coordinacion/Seguimiento%20Proyectos%20por%20gesti&#243;n/NORMAS/COMUNICACIONES/C-18-962.doc" TargetMode="External"/><Relationship Id="rId948" Type="http://schemas.openxmlformats.org/officeDocument/2006/relationships/hyperlink" Target="../../../../../../../../../../../../compartido/coordinacion/Seguimiento%20Proyectos%20por%20gesti&#243;n/NORMAS/DECLARACIONES/D-18-2444.doc" TargetMode="External"/><Relationship Id="rId949" Type="http://schemas.openxmlformats.org/officeDocument/2006/relationships/hyperlink" Target="../../../../../../../../../../../../compartido/coordinacion/Seguimiento%20Proyectos%20por%20gesti&#243;n/NORMAS/DECLARACIONES/D-18-2445.doc" TargetMode="External"/><Relationship Id="rId950" Type="http://schemas.openxmlformats.org/officeDocument/2006/relationships/hyperlink" Target="../../../../../../../../../../../../compartido/coordinacion/Seguimiento%20Proyectos%20por%20gesti&#243;n/NORMAS/COMUNICACIONES/C-18-963.doc" TargetMode="External"/><Relationship Id="rId951" Type="http://schemas.openxmlformats.org/officeDocument/2006/relationships/hyperlink" Target="../../../../../../../../../../../../compartido/coordinacion/Seguimiento%20Proyectos%20por%20gesti&#243;n/NORMAS/DECLARACIONES/D-18-2446.doc" TargetMode="External"/><Relationship Id="rId952" Type="http://schemas.openxmlformats.org/officeDocument/2006/relationships/hyperlink" Target="../../../../../../../../../../../../compartido/coordinacion/Seguimiento%20Proyectos%20por%20gesti&#243;n/NORMAS/DECLARACIONES/D-18-2447.doc" TargetMode="External"/><Relationship Id="rId953" Type="http://schemas.openxmlformats.org/officeDocument/2006/relationships/hyperlink" Target="../../../../../../../../../../../../compartido/coordinacion/Seguimiento%20Proyectos%20por%20gesti&#243;n/NORMAS/DECLARACIONES/D-18-2448.doc" TargetMode="External"/><Relationship Id="rId954" Type="http://schemas.openxmlformats.org/officeDocument/2006/relationships/hyperlink" Target="../../../../../../../../../../../../compartido/coordinacion/Seguimiento%20Proyectos%20por%20gesti&#243;n/NORMAS/COMUNICACIONES/C-18-964.doc" TargetMode="External"/><Relationship Id="rId955" Type="http://schemas.openxmlformats.org/officeDocument/2006/relationships/hyperlink" Target="../../../../../../../../../../../../compartido/coordinacion/Seguimiento%20Proyectos%20por%20gesti&#243;n/NORMAS/COMUNICACIONES/C-18-965.doc" TargetMode="External"/><Relationship Id="rId956" Type="http://schemas.openxmlformats.org/officeDocument/2006/relationships/hyperlink" Target="../../../../../../../../../../../../compartido/coordinacion/Seguimiento%20Proyectos%20por%20gesti&#243;n/NORMAS/COMUNICACIONES/C-18-966.doc" TargetMode="External"/><Relationship Id="rId957" Type="http://schemas.openxmlformats.org/officeDocument/2006/relationships/hyperlink" Target="../../../../../../../../../../../../compartido/coordinacion/Seguimiento%20Proyectos%20por%20gesti&#243;n/NORMAS/ORDENANZAS/O-2018/O-18-2981.doc" TargetMode="External"/><Relationship Id="rId958" Type="http://schemas.openxmlformats.org/officeDocument/2006/relationships/hyperlink" Target="../../../../../../../../../../../../compartido/coordinacion/Seguimiento%20Proyectos%20por%20gesti&#243;n/NORMAS/ORDENANZAS/O-2018/O-18-2982.doc" TargetMode="External"/><Relationship Id="rId959" Type="http://schemas.openxmlformats.org/officeDocument/2006/relationships/hyperlink" Target="../../../../../../../../../../../../compartido/coordinacion/Seguimiento%20Proyectos%20por%20gesti&#243;n/NORMAS/DECLARACIONES/D-18-2449.doc" TargetMode="External"/><Relationship Id="rId960" Type="http://schemas.openxmlformats.org/officeDocument/2006/relationships/hyperlink" Target="../../../../../../../../../../../../compartido/coordinacion/Seguimiento%20Proyectos%20por%20gesti&#243;n/NORMAS/COMUNICACIONES/C-18-981.doc" TargetMode="External"/><Relationship Id="rId961" Type="http://schemas.openxmlformats.org/officeDocument/2006/relationships/hyperlink" Target="../../../../../../../../../../../../compartido/coordinacion/Seguimiento%20Proyectos%20por%20gesti&#243;n/NORMAS/DECLARACIONES/D-18-2450.doc" TargetMode="External"/><Relationship Id="rId962" Type="http://schemas.openxmlformats.org/officeDocument/2006/relationships/hyperlink" Target="../../../../../../../../../../../../compartido/coordinacion/Seguimiento%20Proyectos%20por%20gesti&#243;n/NORMAS/ORDENANZAS/O-2018/O-18-3019.doc" TargetMode="External"/><Relationship Id="rId963" Type="http://schemas.openxmlformats.org/officeDocument/2006/relationships/hyperlink" Target="../../../../../../../../../../../../compartido/coordinacion/Seguimiento%20Proyectos%20por%20gesti&#243;n/NORMAS/DECLARACIONES/D-18-2451.doc" TargetMode="External"/><Relationship Id="rId964" Type="http://schemas.openxmlformats.org/officeDocument/2006/relationships/hyperlink" Target="../../../../../../../../../../../../compartido/coordinacion/Seguimiento%20Proyectos%20por%20gesti&#243;n/NORMAS/DECLARACIONES/D-18-2452.doc" TargetMode="External"/><Relationship Id="rId965" Type="http://schemas.openxmlformats.org/officeDocument/2006/relationships/hyperlink" Target="../../../../../../../../../../../../compartido/coordinacion/Seguimiento%20Proyectos%20por%20gesti&#243;n/NORMAS/DECLARACIONES/D-18-2453.doc" TargetMode="External"/><Relationship Id="rId966" Type="http://schemas.openxmlformats.org/officeDocument/2006/relationships/hyperlink" Target="../../../../../../../../../../../../compartido/coordinacion/Seguimiento%20Proyectos%20por%20gesti&#243;n/NORMAS/DECLARACIONES/D-18-2454.doc" TargetMode="External"/><Relationship Id="rId967" Type="http://schemas.openxmlformats.org/officeDocument/2006/relationships/hyperlink" Target="../../../../../../../../../../../../compartido/coordinacion/Seguimiento%20Proyectos%20por%20gesti&#243;n/NORMAS/DECLARACIONES/D-18-2455.doc" TargetMode="External"/><Relationship Id="rId968" Type="http://schemas.openxmlformats.org/officeDocument/2006/relationships/hyperlink" Target="../../../../../../../../../../../../compartido/coordinacion/Seguimiento%20Proyectos%20por%20gesti&#243;n/NORMAS/COMUNICACIONES/C-18-967.doc" TargetMode="External"/><Relationship Id="rId969" Type="http://schemas.openxmlformats.org/officeDocument/2006/relationships/hyperlink" Target="../../../../../../../../../../../../compartido/coordinacion/Seguimiento%20Proyectos%20por%20gesti&#243;n/NORMAS/DECLARACIONES/D-18-2456.doc" TargetMode="External"/><Relationship Id="rId970" Type="http://schemas.openxmlformats.org/officeDocument/2006/relationships/hyperlink" Target="../../../../../../../../../../../../compartido/coordinacion/Seguimiento%20Proyectos%20por%20gesti&#243;n/NORMAS/DECLARACIONES/D-18-2439.doc" TargetMode="External"/><Relationship Id="rId971" Type="http://schemas.openxmlformats.org/officeDocument/2006/relationships/hyperlink" Target="../../../../../../../../../../../../compartido/coordinacion/Seguimiento%20Proyectos%20por%20gesti&#243;n/NORMAS/DECLARACIONES/D-18-2457.doc" TargetMode="External"/><Relationship Id="rId972" Type="http://schemas.openxmlformats.org/officeDocument/2006/relationships/hyperlink" Target="../../../../../../../../../../../../compartido/coordinacion/Seguimiento%20Proyectos%20por%20gesti&#243;n/NORMAS/COMUNICACIONES/C-18-968.doc" TargetMode="External"/><Relationship Id="rId973" Type="http://schemas.openxmlformats.org/officeDocument/2006/relationships/hyperlink" Target="../../../../../../../../../../../../compartido/coordinacion/Seguimiento%20Proyectos%20por%20gesti&#243;n/NORMAS/COMUNICACIONES/C-18-969.doc" TargetMode="External"/><Relationship Id="rId974" Type="http://schemas.openxmlformats.org/officeDocument/2006/relationships/hyperlink" Target="../../../../../../../../../../../../compartido/coordinacion/Seguimiento%20Proyectos%20por%20gesti&#243;n/NORMAS/ORDENANZAS/O-2018/O-18-2989.doc" TargetMode="External"/><Relationship Id="rId975" Type="http://schemas.openxmlformats.org/officeDocument/2006/relationships/hyperlink" Target="../../../../../../../../../../../../compartido/coordinacion/Seguimiento%20Proyectos%20por%20gesti&#243;n/NORMAS/ORDENANZAS/O-2018/O-18-2997.doc" TargetMode="External"/><Relationship Id="rId976" Type="http://schemas.openxmlformats.org/officeDocument/2006/relationships/hyperlink" Target="../../../../../../../../../../../../compartido/coordinacion/Seguimiento%20Proyectos%20por%20gesti&#243;n/NORMAS/COMUNICACIONES/C-18-970.doc" TargetMode="External"/><Relationship Id="rId977" Type="http://schemas.openxmlformats.org/officeDocument/2006/relationships/hyperlink" Target="../../../../../../../../../../../../compartido/coordinacion/Seguimiento%20Proyectos%20por%20gesti&#243;n/NORMAS/ORDENANZAS/O-2019/O-19-3032.doc" TargetMode="External"/><Relationship Id="rId978" Type="http://schemas.openxmlformats.org/officeDocument/2006/relationships/hyperlink" Target="../../../../../../../../../../../../compartido/coordinacion/Seguimiento%20Proyectos%20por%20gesti&#243;n/NORMAS/ORDENANZAS/O-2018/O-18-3006.doc" TargetMode="External"/><Relationship Id="rId979" Type="http://schemas.openxmlformats.org/officeDocument/2006/relationships/hyperlink" Target="../../../../../../../../../../../../compartido/coordinacion/Seguimiento%20Proyectos%20por%20gesti&#243;n/NORMAS/DECLARACIONES/D-18-2463.doc" TargetMode="External"/><Relationship Id="rId980" Type="http://schemas.openxmlformats.org/officeDocument/2006/relationships/hyperlink" Target="../../../../../../../../../../../../compartido/coordinacion/Seguimiento%20Proyectos%20por%20gesti&#243;n/NORMAS/DECLARACIONES/D-18-2464.doc" TargetMode="External"/><Relationship Id="rId981" Type="http://schemas.openxmlformats.org/officeDocument/2006/relationships/hyperlink" Target="../../../../../../../../../../../../compartido/coordinacion/Seguimiento%20Proyectos%20por%20gesti&#243;n/NORMAS/DECLARACIONES/D-18-2465.doc" TargetMode="External"/><Relationship Id="rId982" Type="http://schemas.openxmlformats.org/officeDocument/2006/relationships/hyperlink" Target="../../../../../../../../../../../../compartido/coordinacion/Seguimiento%20Proyectos%20por%20gesti&#243;n/NORMAS/DECLARACIONES/D-18-2466.doc" TargetMode="External"/><Relationship Id="rId983" Type="http://schemas.openxmlformats.org/officeDocument/2006/relationships/hyperlink" Target="../../../../../../../../../../../../compartido/coordinacion/Seguimiento%20Proyectos%20por%20gesti&#243;n/NORMAS/DECLARACIONES/D-18-2467.doc" TargetMode="External"/><Relationship Id="rId984" Type="http://schemas.openxmlformats.org/officeDocument/2006/relationships/hyperlink" Target="../../../../../../../../../../../../compartido/coordinacion/Seguimiento%20Proyectos%20por%20gesti&#243;n/NORMAS/ORDENANZAS/O-2018/O-18-2990.doc" TargetMode="External"/><Relationship Id="rId985" Type="http://schemas.openxmlformats.org/officeDocument/2006/relationships/hyperlink" Target="../../../../../../../../../../../../compartido/coordinacion/Seguimiento%20Proyectos%20por%20gesti&#243;n/NORMAS/DECLARACIONES/D-18-2468.doc" TargetMode="External"/><Relationship Id="rId986" Type="http://schemas.openxmlformats.org/officeDocument/2006/relationships/hyperlink" Target="../../../../../../../../../../../../compartido/coordinacion/Seguimiento%20Proyectos%20por%20gesti&#243;n/NORMAS/DECLARACIONES/D-18-2469.doc" TargetMode="External"/><Relationship Id="rId987" Type="http://schemas.openxmlformats.org/officeDocument/2006/relationships/hyperlink" Target="../../../../../../../../../../../../compartido/coordinacion/Seguimiento%20Proyectos%20por%20gesti&#243;n/NORMAS/DECLARACIONES/D-18-2470.doc" TargetMode="External"/><Relationship Id="rId988" Type="http://schemas.openxmlformats.org/officeDocument/2006/relationships/hyperlink" Target="../../../../../../../../../../../../compartido/coordinacion/Seguimiento%20Proyectos%20por%20gesti&#243;n/NORMAS/DECLARACIONES/D-18-2471.doc" TargetMode="External"/><Relationship Id="rId989" Type="http://schemas.openxmlformats.org/officeDocument/2006/relationships/hyperlink" Target="../../../../../../../../../../../../compartido/coordinacion/Seguimiento%20Proyectos%20por%20gesti&#243;n/NORMAS/DECLARACIONES/D-18-2472.doc" TargetMode="External"/><Relationship Id="rId990" Type="http://schemas.openxmlformats.org/officeDocument/2006/relationships/hyperlink" Target="../../../../../../../../../../../../compartido/coordinacion/Seguimiento%20Proyectos%20por%20gesti&#243;n/NORMAS/ORDENANZAS/O-2018/O-18-2991.doc" TargetMode="External"/><Relationship Id="rId991" Type="http://schemas.openxmlformats.org/officeDocument/2006/relationships/hyperlink" Target="../../../../../../../../../../../../compartido/coordinacion/Seguimiento%20Proyectos%20por%20gesti&#243;n/NORMAS/ORDENANZAS/O-2018/O-18-2998.doc" TargetMode="External"/><Relationship Id="rId992" Type="http://schemas.openxmlformats.org/officeDocument/2006/relationships/hyperlink" Target="../../../../../../../../../../../../compartido/coordinacion/Seguimiento%20Proyectos%20por%20gesti&#243;n/NORMAS/RESOLUCIONES/R-18-571.doc" TargetMode="External"/><Relationship Id="rId993" Type="http://schemas.openxmlformats.org/officeDocument/2006/relationships/hyperlink" Target="../../../../../../../../../../../../compartido/coordinacion/Seguimiento%20Proyectos%20por%20gesti&#243;n/NORMAS/ORDENANZAS/O-2018/O-18-3007.doc" TargetMode="External"/><Relationship Id="rId994" Type="http://schemas.openxmlformats.org/officeDocument/2006/relationships/hyperlink" Target="../../../../../../../../../../../../compartido/coordinacion/Seguimiento%20Proyectos%20por%20gesti&#243;n/NORMAS/DECLARACIONES/D-18-2473.doc" TargetMode="External"/><Relationship Id="rId995" Type="http://schemas.openxmlformats.org/officeDocument/2006/relationships/hyperlink" Target="../../../../../../../../../../../../compartido/coordinacion/Seguimiento%20Proyectos%20por%20gesti&#243;n/NORMAS/ORDENANZAS/O-2018/O-18-2992.doc" TargetMode="External"/><Relationship Id="rId996" Type="http://schemas.openxmlformats.org/officeDocument/2006/relationships/hyperlink" Target="../../../../../../../../../../../../compartido/coordinacion/Seguimiento%20Proyectos%20por%20gesti&#243;n/NORMAS/DECLARACIONES/D-18-2476.doc" TargetMode="External"/><Relationship Id="rId997" Type="http://schemas.openxmlformats.org/officeDocument/2006/relationships/hyperlink" Target="../../../../../../../../../../../../compartido/coordinacion/Seguimiento%20Proyectos%20por%20gesti&#243;n/NORMAS/ORDENANZAS/O-2018/O-18-2999.doc" TargetMode="External"/><Relationship Id="rId998" Type="http://schemas.openxmlformats.org/officeDocument/2006/relationships/hyperlink" Target="../../../../../../../../../../../../compartido/coordinacion/Seguimiento%20Proyectos%20por%20gesti&#243;n/NORMAS/DECLARACIONES/D-18-2477.doc" TargetMode="External"/><Relationship Id="rId999" Type="http://schemas.openxmlformats.org/officeDocument/2006/relationships/hyperlink" Target="../../../../../../../../../../../../compartido/coordinacion/Seguimiento%20Proyectos%20por%20gesti&#243;n/NORMAS/ORDENANZAS/O-2018/O-18-3020.doc" TargetMode="External"/><Relationship Id="rId1000" Type="http://schemas.openxmlformats.org/officeDocument/2006/relationships/hyperlink" Target="../../../../../../../../../../../../compartido/coordinacion/Seguimiento%20Proyectos%20por%20gesti&#243;n/NORMAS/ORDENANZAS/O-2018/O-18-3021.doc" TargetMode="External"/><Relationship Id="rId1001" Type="http://schemas.openxmlformats.org/officeDocument/2006/relationships/hyperlink" Target="../../../../../../../../../../../../compartido/coordinacion/Seguimiento%20Proyectos%20por%20gesti&#243;n/NORMAS/COMUNICACIONES/C-18-972.doc" TargetMode="External"/><Relationship Id="rId1002" Type="http://schemas.openxmlformats.org/officeDocument/2006/relationships/hyperlink" Target="../../../../../../../../../../../../compartido/coordinacion/Seguimiento%20Proyectos%20por%20gesti&#243;n/NORMAS/ORDENANZAS/O-2018/O-18-3023.doc" TargetMode="External"/><Relationship Id="rId1003" Type="http://schemas.openxmlformats.org/officeDocument/2006/relationships/hyperlink" Target="../../../../../../../../../../../../compartido/coordinacion/Seguimiento%20Proyectos%20por%20gesti&#243;n/NORMAS/ORDENANZAS/O-2018/O-18-3000.doc" TargetMode="External"/><Relationship Id="rId1004" Type="http://schemas.openxmlformats.org/officeDocument/2006/relationships/hyperlink" Target="../../../../../../../../../../../../compartido/coordinacion/Seguimiento%20Proyectos%20por%20gesti&#243;n/NORMAS/COMUNICACIONES/C-18-973.doc" TargetMode="External"/><Relationship Id="rId1005" Type="http://schemas.openxmlformats.org/officeDocument/2006/relationships/hyperlink" Target="../../../../../../../../../../../../compartido/coordinacion/Seguimiento%20Proyectos%20por%20gesti&#243;n/NORMAS/ORDENANZAS/O-2018/O-18-3001.doc" TargetMode="External"/><Relationship Id="rId1006" Type="http://schemas.openxmlformats.org/officeDocument/2006/relationships/hyperlink" Target="../../../../../../../../../../../../compartido/coordinacion/Seguimiento%20Proyectos%20por%20gesti&#243;n/NORMAS/ORDENANZAS/O-2018/O-18-3003.doc" TargetMode="External"/><Relationship Id="rId1007" Type="http://schemas.openxmlformats.org/officeDocument/2006/relationships/hyperlink" Target="../../../../../../../../../../../../compartido/coordinacion/Seguimiento%20Proyectos%20por%20gesti&#243;n/NORMAS/DECLARACIONES/D-18-2478.doc" TargetMode="External"/><Relationship Id="rId1008" Type="http://schemas.openxmlformats.org/officeDocument/2006/relationships/hyperlink" Target="../../../../../../../../../../../../compartido/coordinacion/Seguimiento%20Proyectos%20por%20gesti&#243;n/NORMAS/DECLARACIONES/D-18-2479.doc" TargetMode="External"/><Relationship Id="rId1009" Type="http://schemas.openxmlformats.org/officeDocument/2006/relationships/hyperlink" Target="../../../../../../../../../../../../compartido/coordinacion/Seguimiento%20Proyectos%20por%20gesti&#243;n/NORMAS/COMUNICACIONES/C-18-974.doc" TargetMode="External"/><Relationship Id="rId1010" Type="http://schemas.openxmlformats.org/officeDocument/2006/relationships/hyperlink" Target="../../../../../../../../../../../../compartido/coordinacion/Seguimiento%20Proyectos%20por%20gesti&#243;n/NORMAS/ORDENANZAS/O-2018/O-18-3008.doc" TargetMode="External"/><Relationship Id="rId1011" Type="http://schemas.openxmlformats.org/officeDocument/2006/relationships/hyperlink" Target="../../../../../../../../../../../../compartido/coordinacion/Seguimiento%20Proyectos%20por%20gesti&#243;n/NORMAS/ORDENANZAS/O-2018/O-18-3009.doc" TargetMode="External"/><Relationship Id="rId1012" Type="http://schemas.openxmlformats.org/officeDocument/2006/relationships/hyperlink" Target="../../../../../../../../../../../../compartido/coordinacion/Seguimiento%20Proyectos%20por%20gesti&#243;n/NORMAS/ORDENANZAS/O-2018/O-18-3010.doc" TargetMode="External"/><Relationship Id="rId1013" Type="http://schemas.openxmlformats.org/officeDocument/2006/relationships/hyperlink" Target="../../../../../../../../../../../../compartido/coordinacion/Seguimiento%20Proyectos%20por%20gesti&#243;n/NORMAS/COMUNICACIONES/C-18-975.doc" TargetMode="External"/><Relationship Id="rId1014" Type="http://schemas.openxmlformats.org/officeDocument/2006/relationships/hyperlink" Target="../../../../../../../../../../../../compartido/coordinacion/Seguimiento%20Proyectos%20por%20gesti&#243;n/NORMAS/COMUNICACIONES/C-18-971.doc" TargetMode="External"/><Relationship Id="rId1015" Type="http://schemas.openxmlformats.org/officeDocument/2006/relationships/hyperlink" Target="../../../../../../../../../../../../compartido/coordinacion/Seguimiento%20Proyectos%20por%20gesti&#243;n/NORMAS/DECLARACIONES/D-18-2480.doc" TargetMode="External"/><Relationship Id="rId1016" Type="http://schemas.openxmlformats.org/officeDocument/2006/relationships/hyperlink" Target="../../../../../../../../../../../../compartido/coordinacion/Seguimiento%20Proyectos%20por%20gesti&#243;n/NORMAS/COMUNICACIONES/C-18-977.doc" TargetMode="External"/><Relationship Id="rId1017" Type="http://schemas.openxmlformats.org/officeDocument/2006/relationships/hyperlink" Target="../../../../../../../../../../../../compartido/coordinacion/Seguimiento%20Proyectos%20por%20gesti&#243;n/NORMAS/COMUNICACIONES/C-18-978.doc" TargetMode="External"/><Relationship Id="rId1018" Type="http://schemas.openxmlformats.org/officeDocument/2006/relationships/hyperlink" Target="../../../../../../../../../../../../compartido/coordinacion/Seguimiento%20Proyectos%20por%20gesti&#243;n/NORMAS/DECLARACIONES/D-18-2486.doc" TargetMode="External"/><Relationship Id="rId1019" Type="http://schemas.openxmlformats.org/officeDocument/2006/relationships/hyperlink" Target="../../../../../../../../../../../../compartido/coordinacion/Seguimiento%20Proyectos%20por%20gesti&#243;n/NORMAS/COMUNICACIONES/C-18-979.doc" TargetMode="External"/><Relationship Id="rId1020" Type="http://schemas.openxmlformats.org/officeDocument/2006/relationships/hyperlink" Target="../../../../../../../../../../../../compartido/coordinacion/Seguimiento%20Proyectos%20por%20gesti&#243;n/NORMAS/ORDENANZAS/O-2018/O-18-3011.doc" TargetMode="External"/><Relationship Id="rId1021" Type="http://schemas.openxmlformats.org/officeDocument/2006/relationships/hyperlink" Target="../../../../../../../../../../../../compartido/coordinacion/Seguimiento%20Proyectos%20por%20gesti&#243;n/NORMAS/ORDENANZAS/O-2018/O-18-3012.doc" TargetMode="External"/><Relationship Id="rId1022" Type="http://schemas.openxmlformats.org/officeDocument/2006/relationships/hyperlink" Target="../../../../../../../../../../../../compartido/coordinacion/Seguimiento%20Proyectos%20por%20gesti&#243;n/NORMAS/ORDENANZAS/O-2018/O-18-3013.doc" TargetMode="External"/><Relationship Id="rId1023" Type="http://schemas.openxmlformats.org/officeDocument/2006/relationships/hyperlink" Target="../../../../../../../../../../../../compartido/coordinacion/Seguimiento%20Proyectos%20por%20gesti&#243;n/NORMAS/RESOLUCIONES/R-18-577.doc" TargetMode="External"/><Relationship Id="rId1024" Type="http://schemas.openxmlformats.org/officeDocument/2006/relationships/hyperlink" Target="../../../../../../../../../../../../compartido/coordinacion/Seguimiento%20Proyectos%20por%20gesti&#243;n/NORMAS/ORDENANZAS/O-2018/O-18-3014.doc" TargetMode="External"/><Relationship Id="rId1025" Type="http://schemas.openxmlformats.org/officeDocument/2006/relationships/hyperlink" Target="../../../../../../../../../../../../compartido/coordinacion/Seguimiento%20Proyectos%20por%20gesti&#243;n/NORMAS/RESOLUCIONES/R-18-578.doc" TargetMode="External"/><Relationship Id="rId1026" Type="http://schemas.openxmlformats.org/officeDocument/2006/relationships/hyperlink" Target="../../../../../../../../../../../../compartido/coordinacion/Seguimiento%20Proyectos%20por%20gesti&#243;n/NORMAS/DECLARACIONES/D-18-2487.doc" TargetMode="External"/><Relationship Id="rId1027" Type="http://schemas.openxmlformats.org/officeDocument/2006/relationships/hyperlink" Target="../../../../../../../../../../../../compartido/coordinacion/Seguimiento%20Proyectos%20por%20gesti&#243;n/NORMAS/ORDENANZAS/O-2019/O-19-3042.doc" TargetMode="External"/><Relationship Id="rId1028" Type="http://schemas.openxmlformats.org/officeDocument/2006/relationships/hyperlink" Target="../../../../../../../../../../../../compartido/coordinacion/Seguimiento%20Proyectos%20por%20gesti&#243;n/NORMAS/COMUNICACIONES/C-18-980.doc" TargetMode="External"/><Relationship Id="rId1029" Type="http://schemas.openxmlformats.org/officeDocument/2006/relationships/hyperlink" Target="../../../../../../../../../../../../compartido/coordinacion/Seguimiento%20Proyectos%20por%20gesti&#243;n/NORMAS/RESOLUCIONES/R-18-579.doc" TargetMode="External"/><Relationship Id="rId1030" Type="http://schemas.openxmlformats.org/officeDocument/2006/relationships/hyperlink" Target="../../../../../../../../../../../../compartido/coordinacion/Seguimiento%20Proyectos%20por%20gesti&#243;n/NORMAS/ORDENANZAS/O-2018/O-18-3024.doc" TargetMode="External"/><Relationship Id="rId1031" Type="http://schemas.openxmlformats.org/officeDocument/2006/relationships/hyperlink" Target="../../../../../../../../../../../../compartido/coordinacion/Seguimiento%20Proyectos%20por%20gesti&#243;n/NORMAS/ORDENANZAS/O-2018/O-18-3026.doc" TargetMode="External"/><Relationship Id="rId1032" Type="http://schemas.openxmlformats.org/officeDocument/2006/relationships/hyperlink" Target="../../../../../../../../../../../../compartido/coordinacion/Seguimiento%20Proyectos%20por%20gesti&#243;n/NORMAS/ORDENANZAS/O-2018/O-18-3027.doc" TargetMode="External"/><Relationship Id="rId1033" Type="http://schemas.openxmlformats.org/officeDocument/2006/relationships/hyperlink" Target="../../../../../../../../../../../../compartido/coordinacion/Seguimiento%20Proyectos%20por%20gesti&#243;n/NORMAS/COMUNICACIONES/C-18-982.doc" TargetMode="External"/><Relationship Id="rId1034" Type="http://schemas.openxmlformats.org/officeDocument/2006/relationships/hyperlink" Target="../../../../../../../../../../../../compartido/coordinacion/Seguimiento%20Proyectos%20por%20gesti&#243;n/NORMAS/DECLARACIONES/D-18-2490.doc" TargetMode="External"/><Relationship Id="rId1035" Type="http://schemas.openxmlformats.org/officeDocument/2006/relationships/hyperlink" Target="../../../../../../../../../../../../compartido/coordinacion/Seguimiento%20Proyectos%20por%20gesti&#243;n/NORMAS/ORDENANZAS/O-2018/O-18-3028.doc" TargetMode="External"/><Relationship Id="rId1036" Type="http://schemas.openxmlformats.org/officeDocument/2006/relationships/hyperlink" Target="../../../../../../../../../../../../compartido/coordinacion/Seguimiento%20Proyectos%20por%20gesti&#243;n/NORMAS/DECLARACIONES/D-18-2491.doc" TargetMode="External"/><Relationship Id="rId1037" Type="http://schemas.openxmlformats.org/officeDocument/2006/relationships/hyperlink" Target="../../../../../../../../../../../../compartido/coordinacion/Seguimiento%20Proyectos%20por%20gesti&#243;n/NORMAS/ORDENANZAS/O-2018/O-18-3029.doc" TargetMode="External"/><Relationship Id="rId1038" Type="http://schemas.openxmlformats.org/officeDocument/2006/relationships/hyperlink" Target="../../../../../../../../../../../../compartido/coordinacion/Seguimiento%20Proyectos%20por%20gesti&#243;n/NORMAS/DECLARACIONES/D-18-2492.doc" TargetMode="External"/><Relationship Id="rId1039" Type="http://schemas.openxmlformats.org/officeDocument/2006/relationships/hyperlink" Target="../../../../../../../../../../../../compartido/coordinacion/Seguimiento%20Proyectos%20por%20gesti&#243;n/NORMAS/ORDENANZAS/O-2018/O-18-3025.doc" TargetMode="External"/><Relationship Id="rId1040" Type="http://schemas.openxmlformats.org/officeDocument/2006/relationships/hyperlink" Target="../../../../../../../../../../../../compartido/coordinacion/Seguimiento%20Proyectos%20por%20gesti&#243;n/NORMAS/ORDENANZAS/O-2018/O-18-3030.doc" TargetMode="External"/><Relationship Id="rId1041" Type="http://schemas.openxmlformats.org/officeDocument/2006/relationships/hyperlink" Target="../../../../../../../../../../../../compartido/coordinacion/Seguimiento%20Proyectos%20por%20gesti&#243;n/NORMAS/COMUNICACIONES/C-18-983.doc" TargetMode="External"/><Relationship Id="rId1042" Type="http://schemas.openxmlformats.org/officeDocument/2006/relationships/hyperlink" Target="../../../../../../../../../../../../compartido/coordinacion/Seguimiento%20Proyectos%20por%20gesti&#243;n/NORMAS/COMUNICACIONES/C-18-984.doc" TargetMode="External"/><Relationship Id="rId1043" Type="http://schemas.openxmlformats.org/officeDocument/2006/relationships/hyperlink" Target="../../../../../../../../../../../../compartido/coordinacion/Seguimiento%20Proyectos%20por%20gesti&#243;n/NORMAS/RESOLUCIONES/R-18-580.doc" TargetMode="External"/><Relationship Id="rId1044" Type="http://schemas.openxmlformats.org/officeDocument/2006/relationships/hyperlink" Target="../../../../../../../../../../../../compartido/coordinacion/Seguimiento%20Proyectos%20por%20gesti&#243;n/NORMAS/ORDENANZAS/O-2019/O-19-3035.doc" TargetMode="External"/><Relationship Id="rId1045" Type="http://schemas.openxmlformats.org/officeDocument/2006/relationships/hyperlink" Target="../../../../../../../../../../../../compartido/coordinacion/Seguimiento%20Proyectos%20por%20gesti&#243;n/NORMAS/ORDENANZAS/O-2019/O-19-3037.odt" TargetMode="External"/><Relationship Id="rId1046" Type="http://schemas.openxmlformats.org/officeDocument/2006/relationships/hyperlink" Target="../../../../../../../../../../../../compartido/coordinacion/Seguimiento%20Proyectos%20por%20gesti&#243;n/NORMAS/ORDENANZAS/O-2018/O-18-3031.doc" TargetMode="External"/><Relationship Id="rId1047" Type="http://schemas.openxmlformats.org/officeDocument/2006/relationships/hyperlink" Target="../../../../../../../../../../../../compartido/coordinacion/Seguimiento%20Proyectos%20por%20gesti&#243;n/NORMAS/COMUNICACIONES/C-18-985.doc" TargetMode="External"/><Relationship Id="rId1048" Type="http://schemas.openxmlformats.org/officeDocument/2006/relationships/hyperlink" Target="../../../../../../../../../../../../compartido/coordinacion/Seguimiento%20Proyectos%20por%20gesti&#243;n/NORMAS/DECLARACIONES/D-19-2494.doc" TargetMode="External"/><Relationship Id="rId1049" Type="http://schemas.openxmlformats.org/officeDocument/2006/relationships/hyperlink" Target="../../../../../../../../../../../../compartido/coordinacion/Seguimiento%20Proyectos%20por%20gesti&#243;n/NORMAS/DECLARACIONES/D-19-2495.doc" TargetMode="External"/><Relationship Id="rId1050" Type="http://schemas.openxmlformats.org/officeDocument/2006/relationships/hyperlink" Target="../../../../../../../../../../../../compartido/coordinacion/Seguimiento%20Proyectos%20por%20gesti&#243;n/NORMAS/DECLARACIONES/D-19-2493.doc" TargetMode="External"/><Relationship Id="rId1051" Type="http://schemas.openxmlformats.org/officeDocument/2006/relationships/hyperlink" Target="../../../../../../../../../../../../compartido/coordinacion/Seguimiento%20Proyectos%20por%20gesti&#243;n/NORMAS/RESOLUCIONES/R-19-586.doc" TargetMode="External"/><Relationship Id="rId1052" Type="http://schemas.openxmlformats.org/officeDocument/2006/relationships/hyperlink" Target="../../../../../../../../../../../../compartido/coordinacion/Seguimiento%20Proyectos%20por%20gesti&#243;n/NORMAS/COMUNICACIONES/C-19-986.doc" TargetMode="External"/><Relationship Id="rId1053" Type="http://schemas.openxmlformats.org/officeDocument/2006/relationships/hyperlink" Target="../../../../../../../../../../../../compartido/coordinacion/Seguimiento%20Proyectos%20por%20gesti&#243;n/NORMAS/DECLARACIONES/D-19-2496.odt" TargetMode="External"/><Relationship Id="rId1054" Type="http://schemas.openxmlformats.org/officeDocument/2006/relationships/hyperlink" Target="../../../../../../../../../../../../compartido/coordinacion/Seguimiento%20Proyectos%20por%20gesti&#243;n/NORMAS/DECLARACIONES/D-19-2497.doc" TargetMode="External"/><Relationship Id="rId1055" Type="http://schemas.openxmlformats.org/officeDocument/2006/relationships/hyperlink" Target="../../../../../../../../../../../../compartido/coordinacion/Seguimiento%20Proyectos%20por%20gesti&#243;n/NORMAS/RESOLUCIONES/R-19-587.doc" TargetMode="External"/><Relationship Id="rId1056" Type="http://schemas.openxmlformats.org/officeDocument/2006/relationships/hyperlink" Target="../../../../../../../../../../../../compartido/coordinacion/Seguimiento%20Proyectos%20por%20gesti&#243;n/NORMAS/RESOLUCIONES/R-19-588.doc" TargetMode="External"/><Relationship Id="rId1057" Type="http://schemas.openxmlformats.org/officeDocument/2006/relationships/hyperlink" Target="../../../../../../../../../../../../compartido/coordinacion/Seguimiento%20Proyectos%20por%20gesti&#243;n/NORMAS/COMUNICACIONES/C-19-991.doc" TargetMode="External"/><Relationship Id="rId1058" Type="http://schemas.openxmlformats.org/officeDocument/2006/relationships/hyperlink" Target="../../../../../../../../../../../../compartido/coordinacion/Seguimiento%20Proyectos%20por%20gesti&#243;n/NORMAS/DECLARACIONES/D-19-2498.doc" TargetMode="External"/><Relationship Id="rId1059" Type="http://schemas.openxmlformats.org/officeDocument/2006/relationships/hyperlink" Target="../../../../../../../../../../../../compartido/coordinacion/Seguimiento%20Proyectos%20por%20gesti&#243;n/NORMAS/DECLARACIONES/D-19-2499.doc" TargetMode="External"/><Relationship Id="rId1060" Type="http://schemas.openxmlformats.org/officeDocument/2006/relationships/hyperlink" Target="../../../../../../../../../../../../compartido/coordinacion/Seguimiento%20Proyectos%20por%20gesti&#243;n/NORMAS/DECLARACIONES/D-19-2500.doc" TargetMode="External"/><Relationship Id="rId1061" Type="http://schemas.openxmlformats.org/officeDocument/2006/relationships/hyperlink" Target="../../../../../../../../../../../../compartido/coordinacion/Seguimiento%20Proyectos%20por%20gesti&#243;n/NORMAS/DECLARACIONES/D-19-2501.doc" TargetMode="External"/><Relationship Id="rId1062" Type="http://schemas.openxmlformats.org/officeDocument/2006/relationships/hyperlink" Target="../../../../../../../../../../../../compartido/coordinacion/Seguimiento%20Proyectos%20por%20gesti&#243;n/NORMAS/DECLARACIONES/D-19-2502.doc" TargetMode="External"/><Relationship Id="rId1063" Type="http://schemas.openxmlformats.org/officeDocument/2006/relationships/hyperlink" Target="../../../../../../../../../../../../compartido/coordinacion/Seguimiento%20Proyectos%20por%20gesti&#243;n/NORMAS/DECLARACIONES/D-19-2503.doc" TargetMode="External"/><Relationship Id="rId1064" Type="http://schemas.openxmlformats.org/officeDocument/2006/relationships/hyperlink" Target="../../../../../../../../../../../../compartido/coordinacion/Seguimiento%20Proyectos%20por%20gesti&#243;n/NORMAS/ORDENANZAS/O-2019/O-19-3036.doc" TargetMode="External"/><Relationship Id="rId1065" Type="http://schemas.openxmlformats.org/officeDocument/2006/relationships/hyperlink" Target="../../../../../../../../../../../../compartido/coordinacion/Seguimiento%20Proyectos%20por%20gesti&#243;n/NORMAS/ORDENANZAS/O-2019/O-19-3041.doc" TargetMode="External"/><Relationship Id="rId1066" Type="http://schemas.openxmlformats.org/officeDocument/2006/relationships/hyperlink" Target="../../../../../../../../../../../../compartido/coordinacion/Seguimiento%20Proyectos%20por%20gesti&#243;n/NORMAS/DECLARACIONES/D-19-2511.odt" TargetMode="External"/><Relationship Id="rId1067" Type="http://schemas.openxmlformats.org/officeDocument/2006/relationships/hyperlink" Target="../../../../../../../../../../../../compartido/coordinacion/Seguimiento%20Proyectos%20por%20gesti&#243;n/NORMAS/DECLARACIONES/D-19-2512.doc" TargetMode="External"/><Relationship Id="rId1068" Type="http://schemas.openxmlformats.org/officeDocument/2006/relationships/hyperlink" Target="../../../../../../../../../../../../compartido/coordinacion/Seguimiento%20Proyectos%20por%20gesti&#243;n/NORMAS/DECLARACIONES/D-19-2514.doc" TargetMode="External"/><Relationship Id="rId1069" Type="http://schemas.openxmlformats.org/officeDocument/2006/relationships/hyperlink" Target="../../../../../../../../../../../../compartido/coordinacion/Seguimiento%20Proyectos%20por%20gesti&#243;n/NORMAS/DECLARACIONES/D-19-2513.odt" TargetMode="External"/><Relationship Id="rId1070" Type="http://schemas.openxmlformats.org/officeDocument/2006/relationships/hyperlink" Target="../../../../../../../../../../../../compartido/coordinacion/Seguimiento%20Proyectos%20por%20gesti&#243;n/NORMAS/DECLARACIONES/D-19-2515.doc" TargetMode="External"/><Relationship Id="rId1071" Type="http://schemas.openxmlformats.org/officeDocument/2006/relationships/hyperlink" Target="../../../../../../../../../../../../compartido/coordinacion/Seguimiento%20Proyectos%20por%20gesti&#243;n/NORMAS/DECLARACIONES/D-19-2516.doc" TargetMode="External"/><Relationship Id="rId1072" Type="http://schemas.openxmlformats.org/officeDocument/2006/relationships/hyperlink" Target="../../../../../../../../../../../../compartido/coordinacion/Seguimiento%20Proyectos%20por%20gesti&#243;n/NORMAS/DECLARACIONES/D-19-2517.odt" TargetMode="External"/><Relationship Id="rId1073" Type="http://schemas.openxmlformats.org/officeDocument/2006/relationships/hyperlink" Target="../../../../../../../../../../../../compartido/coordinacion/Seguimiento%20Proyectos%20por%20gesti&#243;n/NORMAS/DECLARACIONES/D-19-2518.doc" TargetMode="External"/><Relationship Id="rId1074" Type="http://schemas.openxmlformats.org/officeDocument/2006/relationships/hyperlink" Target="../../../../../../../../../../../../compartido/coordinacion/Seguimiento%20Proyectos%20por%20gesti&#243;n/NORMAS/ORDENANZAS/O-2019/O-19-3038.doc" TargetMode="External"/><Relationship Id="rId1075" Type="http://schemas.openxmlformats.org/officeDocument/2006/relationships/hyperlink" Target="../../../../../../../../../../../../compartido/coordinacion/Seguimiento%20Proyectos%20por%20gesti&#243;n/NORMAS/DECLARACIONES/D-19-2519.doc" TargetMode="External"/><Relationship Id="rId1076" Type="http://schemas.openxmlformats.org/officeDocument/2006/relationships/hyperlink" Target="../../../../../../../../../../../../compartido/coordinacion/Seguimiento%20Proyectos%20por%20gesti&#243;n/NORMAS/ORDENANZAS/O-2019/O-19-3045.odt" TargetMode="External"/><Relationship Id="rId1077" Type="http://schemas.openxmlformats.org/officeDocument/2006/relationships/hyperlink" Target="../../../../../../../../../../../../compartido/coordinacion/Seguimiento%20Proyectos%20por%20gesti&#243;n/NORMAS/DECLARACIONES/D-19-2522.doc" TargetMode="External"/><Relationship Id="rId1078" Type="http://schemas.openxmlformats.org/officeDocument/2006/relationships/hyperlink" Target="../../../../../../../../../../../../compartido/coordinacion/Seguimiento%20Proyectos%20por%20gesti&#243;n/NORMAS/DECLARACIONES/D-19-2523.odt" TargetMode="External"/><Relationship Id="rId1079" Type="http://schemas.openxmlformats.org/officeDocument/2006/relationships/hyperlink" Target="../../../../../../../../../../../../compartido/coordinacion/Seguimiento%20Proyectos%20por%20gesti&#243;n/NORMAS/ORDENANZAS/O-2019/O-19-3046.doc" TargetMode="External"/><Relationship Id="rId1080" Type="http://schemas.openxmlformats.org/officeDocument/2006/relationships/hyperlink" Target="../../../../../../../../../../../../compartido/coordinacion/Seguimiento%20Proyectos%20por%20gesti&#243;n/NORMAS/ORDENANZAS/O-2019/O-19-3048.doc" TargetMode="External"/><Relationship Id="rId1081" Type="http://schemas.openxmlformats.org/officeDocument/2006/relationships/hyperlink" Target="../../../../../../../../../../../../compartido/coordinacion/Seguimiento%20Proyectos%20por%20gesti&#243;n/NORMAS/ORDENANZAS/O-2019/O-19-3047.doc" TargetMode="External"/><Relationship Id="rId1082" Type="http://schemas.openxmlformats.org/officeDocument/2006/relationships/hyperlink" Target="../../../../../../../../../../../../compartido/coordinacion/Seguimiento%20Proyectos%20por%20gesti&#243;n/NORMAS/RESOLUCIONES/R-19-593%20.doc" TargetMode="External"/><Relationship Id="rId1083" Type="http://schemas.openxmlformats.org/officeDocument/2006/relationships/hyperlink" Target="../../../../../../../../../../../../compartido/coordinacion/Seguimiento%20Proyectos%20por%20gesti&#243;n/NORMAS/COMUNICACIONES/C-19-987.odt" TargetMode="External"/><Relationship Id="rId1084" Type="http://schemas.openxmlformats.org/officeDocument/2006/relationships/hyperlink" Target="../../../../../../../../../../../../compartido/coordinacion/Seguimiento%20Proyectos%20por%20gesti&#243;n/NORMAS/COMUNICACIONES/C-19-988.odt" TargetMode="External"/><Relationship Id="rId1085" Type="http://schemas.openxmlformats.org/officeDocument/2006/relationships/hyperlink" Target="../../../../../../../../../../../../compartido/coordinacion/Seguimiento%20Proyectos%20por%20gesti&#243;n/NORMAS/DECLARACIONES/D-19-2521.odt" TargetMode="External"/><Relationship Id="rId1086" Type="http://schemas.openxmlformats.org/officeDocument/2006/relationships/hyperlink" Target="../../../../../../../../../../../../compartido/coordinacion/Seguimiento%20Proyectos%20por%20gesti&#243;n/NORMAS/DECLARACIONES/D-19-2524.odt" TargetMode="External"/><Relationship Id="rId1087" Type="http://schemas.openxmlformats.org/officeDocument/2006/relationships/hyperlink" Target="../../../../../../../../../../../../compartido/coordinacion/Seguimiento%20Proyectos%20por%20gesti&#243;n/NORMAS/COMUNICACIONES/C-19-989.odt" TargetMode="External"/><Relationship Id="rId1088" Type="http://schemas.openxmlformats.org/officeDocument/2006/relationships/hyperlink" Target="../../../../../../../../../../../../compartido/coordinacion/Seguimiento%20Proyectos%20por%20gesti&#243;n/NORMAS/DECLARACIONES/D-19-2525.odt" TargetMode="External"/><Relationship Id="rId1089" Type="http://schemas.openxmlformats.org/officeDocument/2006/relationships/hyperlink" Target="../../../../../../../../../../../../compartido/coordinacion/Seguimiento%20Proyectos%20por%20gesti&#243;n/NORMAS/DECLARACIONES/D-19-2526.odt" TargetMode="External"/><Relationship Id="rId1090" Type="http://schemas.openxmlformats.org/officeDocument/2006/relationships/hyperlink" Target="../../../../../../../../../../../../compartido/coordinacion/Seguimiento%20Proyectos%20por%20gesti&#243;n/NORMAS/RESOLUCIONES/R-19-594.odt" TargetMode="External"/><Relationship Id="rId1091" Type="http://schemas.openxmlformats.org/officeDocument/2006/relationships/hyperlink" Target="../../../../../../../../../../../../compartido/coordinacion/Seguimiento%20Proyectos%20por%20gesti&#243;n/NORMAS/COMUNICACIONES/C-19-990.odt" TargetMode="External"/><Relationship Id="rId1092" Type="http://schemas.openxmlformats.org/officeDocument/2006/relationships/hyperlink" Target="../../../../../../../../../../../../compartido/coordinacion/Seguimiento%20Proyectos%20por%20gesti&#243;n/NORMAS/DECLARACIONES/D-19-2527.odt" TargetMode="External"/><Relationship Id="rId1093" Type="http://schemas.openxmlformats.org/officeDocument/2006/relationships/hyperlink" Target="../../../../../../../../../../../../compartido/coordinacion/Seguimiento%20Proyectos%20por%20gesti&#243;n/NORMAS/RESOLUCIONES/R-19-592.odt" TargetMode="External"/><Relationship Id="rId1094" Type="http://schemas.openxmlformats.org/officeDocument/2006/relationships/hyperlink" Target="../../../../../../../../../../../../compartido/coordinacion/Seguimiento%20Proyectos%20por%20gesti&#243;n/NORMAS/DECLARACIONES/D-19-2528.odt" TargetMode="External"/><Relationship Id="rId1095" Type="http://schemas.openxmlformats.org/officeDocument/2006/relationships/hyperlink" Target="../../../../../../../../../../../../compartido/coordinacion/Seguimiento%20Proyectos%20por%20gesti&#243;n/NORMAS/ORDENANZAS/O-2019/O-19-3039.odt" TargetMode="External"/><Relationship Id="rId1096" Type="http://schemas.openxmlformats.org/officeDocument/2006/relationships/hyperlink" Target="../../../../../../../../../../../../compartido/coordinacion/Seguimiento%20Proyectos%20por%20gesti&#243;n/NORMAS/ORDENANZAS/O-2019/O-19-3040.odt" TargetMode="External"/><Relationship Id="rId1097" Type="http://schemas.openxmlformats.org/officeDocument/2006/relationships/hyperlink" Target="../../../../../../../../../../../../compartido/coordinacion/Seguimiento%20Proyectos%20por%20gesti&#243;n/NORMAS/ORDENANZAS/O-2019/O-19-3049.doc" TargetMode="External"/><Relationship Id="rId1098" Type="http://schemas.openxmlformats.org/officeDocument/2006/relationships/hyperlink" Target="../../../../../../../../../../../../compartido/coordinacion/Seguimiento%20Proyectos%20por%20gesti&#243;n/NORMAS/ORDENANZAS/O-2019/O-19-3099.doc" TargetMode="External"/><Relationship Id="rId1099" Type="http://schemas.openxmlformats.org/officeDocument/2006/relationships/hyperlink" Target="../../../../../../../../../../../../compartido/coordinacion/Seguimiento%20Proyectos%20por%20gesti&#243;n/NORMAS/ORDENANZAS/O-2019/O-19-3100.doc" TargetMode="External"/><Relationship Id="rId1100" Type="http://schemas.openxmlformats.org/officeDocument/2006/relationships/hyperlink" Target="../../../../../../../../../../../../compartido/coordinacion/Seguimiento%20Proyectos%20por%20gesti&#243;n/NORMAS/DECLARACIONES/D-19-2535.odt" TargetMode="External"/><Relationship Id="rId1101" Type="http://schemas.openxmlformats.org/officeDocument/2006/relationships/hyperlink" Target="../../../../../../../../../../../../compartido/coordinacion/Seguimiento%20Proyectos%20por%20gesti&#243;n/NORMAS/DECLARACIONES/D-19-2536.odt" TargetMode="External"/><Relationship Id="rId1102" Type="http://schemas.openxmlformats.org/officeDocument/2006/relationships/hyperlink" Target="../../../../../../../../../../../../compartido/coordinacion/Seguimiento%20Proyectos%20por%20gesti&#243;n/NORMAS/DECLARACIONES/D-19-2537.doc" TargetMode="External"/><Relationship Id="rId1103" Type="http://schemas.openxmlformats.org/officeDocument/2006/relationships/hyperlink" Target="../../../../../../../../../../../../compartido/coordinacion/Seguimiento%20Proyectos%20por%20gesti&#243;n/NORMAS/DECLARACIONES/D-19-2538.odt" TargetMode="External"/><Relationship Id="rId1104" Type="http://schemas.openxmlformats.org/officeDocument/2006/relationships/hyperlink" Target="../../../../../../../../../../../../compartido/coordinacion/Seguimiento%20Proyectos%20por%20gesti&#243;n/NORMAS/DECLARACIONES/D-19-2539.odt" TargetMode="External"/><Relationship Id="rId1105" Type="http://schemas.openxmlformats.org/officeDocument/2006/relationships/hyperlink" Target="../../../../../../../../../../../../compartido/coordinacion/Seguimiento%20Proyectos%20por%20gesti&#243;n/NORMAS/RESOLUCIONES/R-19-598.doc" TargetMode="External"/><Relationship Id="rId1106" Type="http://schemas.openxmlformats.org/officeDocument/2006/relationships/hyperlink" Target="../../../../../../../../../../../../compartido/coordinacion/Seguimiento%20Proyectos%20por%20gesti&#243;n/NORMAS/ORDENANZAS/O-2019/O-19-3050.odt" TargetMode="External"/><Relationship Id="rId1107" Type="http://schemas.openxmlformats.org/officeDocument/2006/relationships/hyperlink" Target="../../../../../../../../../../../../compartido/coordinacion/Seguimiento%20Proyectos%20por%20gesti&#243;n/NORMAS/DECLARACIONES/D-19-2540.odt" TargetMode="External"/><Relationship Id="rId1108" Type="http://schemas.openxmlformats.org/officeDocument/2006/relationships/hyperlink" Target="../../../../../../../../../../../../compartido/coordinacion/Seguimiento%20Proyectos%20por%20gesti&#243;n/NORMAS/DECLARACIONES/D-19-2541.odt" TargetMode="External"/><Relationship Id="rId1109" Type="http://schemas.openxmlformats.org/officeDocument/2006/relationships/hyperlink" Target="../../../../../../../../../../../../compartido/coordinacion/Seguimiento%20Proyectos%20por%20gesti&#243;n/NORMAS/ORDENANZAS/O-2019/O-19-3051.odt" TargetMode="External"/><Relationship Id="rId1110" Type="http://schemas.openxmlformats.org/officeDocument/2006/relationships/hyperlink" Target="../../../../../../../../../../../../compartido/coordinacion/Seguimiento%20Proyectos%20por%20gesti&#243;n/NORMAS/ORDENANZAS/O-2019/O-193101.doc" TargetMode="External"/><Relationship Id="rId1111" Type="http://schemas.openxmlformats.org/officeDocument/2006/relationships/hyperlink" Target="../../../../../../../../../../../../compartido/coordinacion/Seguimiento%20Proyectos%20por%20gesti&#243;n/NORMAS/ORDENANZAS/O-2019/O-19-3102.doc" TargetMode="External"/><Relationship Id="rId1112" Type="http://schemas.openxmlformats.org/officeDocument/2006/relationships/hyperlink" Target="../../../../../../../../../../../../compartido/coordinacion/Seguimiento%20Proyectos%20por%20gesti&#243;n/NORMAS/DECLARACIONES/D-19-2578.doc" TargetMode="External"/><Relationship Id="rId1113" Type="http://schemas.openxmlformats.org/officeDocument/2006/relationships/hyperlink" Target="../../../../../../../../../../../../compartido/coordinacion/Seguimiento%20Proyectos%20por%20gesti&#243;n/NORMAS/ORDENANZAS/O-2019/O-19-3103.doc" TargetMode="External"/><Relationship Id="rId1114" Type="http://schemas.openxmlformats.org/officeDocument/2006/relationships/hyperlink" Target="../../../../../../../../../../../../compartido/coordinacion/Seguimiento%20Proyectos%20por%20gesti&#243;n/NORMAS/ORDENANZAS/O-2019/O-193104.doc" TargetMode="External"/><Relationship Id="rId1115" Type="http://schemas.openxmlformats.org/officeDocument/2006/relationships/hyperlink" Target="../../../../../../../../../../../../compartido/coordinacion/Seguimiento%20Proyectos%20por%20gesti&#243;n/NORMAS/ORDENANZAS/O-2019/O-19-3105.doc" TargetMode="External"/><Relationship Id="rId1116" Type="http://schemas.openxmlformats.org/officeDocument/2006/relationships/hyperlink" Target="../../../../../../../../../../../../compartido/coordinacion/Seguimiento%20Proyectos%20por%20gesti&#243;n/NORMAS/ORDENANZAS/O-2019/O-19-3106.doc" TargetMode="External"/><Relationship Id="rId1117" Type="http://schemas.openxmlformats.org/officeDocument/2006/relationships/hyperlink" Target="../../../../../../../../../../../../compartido/coordinacion/Seguimiento%20Proyectos%20por%20gesti&#243;n/NORMAS/ORDENANZAS/O-2019/O-19-3107.doc" TargetMode="External"/><Relationship Id="rId1118" Type="http://schemas.openxmlformats.org/officeDocument/2006/relationships/hyperlink" Target="../../../../../../../../../../../../compartido/coordinacion/Seguimiento%20Proyectos%20por%20gesti&#243;n/NORMAS/RESOLUCIONES/R-19-609.doc" TargetMode="External"/><Relationship Id="rId1119" Type="http://schemas.openxmlformats.org/officeDocument/2006/relationships/hyperlink" Target="../../../../../../../../../../../../compartido/coordinacion/Seguimiento%20Proyectos%20por%20gesti&#243;n/NORMAS/ORDENANZAS/O-2019/O-19-3114.doc" TargetMode="External"/><Relationship Id="rId1120" Type="http://schemas.openxmlformats.org/officeDocument/2006/relationships/hyperlink" Target="../../../../../../../../../../../../compartido/coordinacion/Seguimiento%20Proyectos%20por%20gesti&#243;n/NORMAS/RESOLUCIONES/R-19-611.doc" TargetMode="External"/><Relationship Id="rId1121" Type="http://schemas.openxmlformats.org/officeDocument/2006/relationships/hyperlink" Target="../../../../../../../../../../../../compartido/coordinacion/Seguimiento%20Proyectos%20por%20gesti&#243;n/NORMAS/DECLARACIONES/D-19-2640.doc" TargetMode="External"/><Relationship Id="rId1122" Type="http://schemas.openxmlformats.org/officeDocument/2006/relationships/hyperlink" Target="../../../../../../../../../../../../compartido/coordinacion/Seguimiento%20Proyectos%20por%20gesti&#243;n/NORMAS/ORDENANZAS/O-2019/O-19-3108.doc" TargetMode="External"/><Relationship Id="rId1123" Type="http://schemas.openxmlformats.org/officeDocument/2006/relationships/hyperlink" Target="../../../../../../../../../../../../compartido/coordinacion/Seguimiento%20Proyectos%20por%20gesti&#243;n/NORMAS/DECLARACIONES/D-19-2641.doc" TargetMode="External"/><Relationship Id="rId1124" Type="http://schemas.openxmlformats.org/officeDocument/2006/relationships/hyperlink" Target="../../../../../../../../../../../../compartido/coordinacion/Seguimiento%20Proyectos%20por%20gesti&#243;n/NORMAS/RESOLUCIONES/R-19-614.doc" TargetMode="External"/><Relationship Id="rId1125" Type="http://schemas.openxmlformats.org/officeDocument/2006/relationships/hyperlink" Target="../../../../../../../../../../../../compartido/coordinacion/Seguimiento%20Proyectos%20por%20gesti&#243;n/NORMAS/COMUNICACIONES/C-19-1009.doc" TargetMode="External"/><Relationship Id="rId1126" Type="http://schemas.openxmlformats.org/officeDocument/2006/relationships/hyperlink" Target="../../../../../../../../../../../../compartido/coordinacion/Seguimiento%20Proyectos%20por%20gesti&#243;n/NORMAS/DECLARACIONES/D-19-2643.doc" TargetMode="External"/><Relationship Id="rId1127" Type="http://schemas.openxmlformats.org/officeDocument/2006/relationships/hyperlink" Target="../../../../../../../../../../../../compartido/coordinacion/Seguimiento%20Proyectos%20por%20gesti&#243;n/NORMAS/ORDENANZAS/O-2019/O-19-3109.doc" TargetMode="External"/><Relationship Id="rId1128" Type="http://schemas.openxmlformats.org/officeDocument/2006/relationships/hyperlink" Target="../../../../../../../../../../../../compartido/coordinacion/Seguimiento%20Proyectos%20por%20gesti&#243;n/NORMAS/DECLARACIONES/D-19-2644.doc" TargetMode="External"/><Relationship Id="rId1129" Type="http://schemas.openxmlformats.org/officeDocument/2006/relationships/hyperlink" Target="../../../../../../../../../../../../compartido/coordinacion/Seguimiento%20Proyectos%20por%20gesti&#243;n/NORMAS/COMUNICACIONES/c-19-1010.doc" TargetMode="External"/><Relationship Id="rId1130" Type="http://schemas.openxmlformats.org/officeDocument/2006/relationships/hyperlink" Target="../../../../../../../../../../../../compartido/coordinacion/Seguimiento%20Proyectos%20por%20gesti&#243;n/NORMAS/DECLARACIONES/D-19-2642.doc" TargetMode="External"/><Relationship Id="rId1131" Type="http://schemas.openxmlformats.org/officeDocument/2006/relationships/hyperlink" Target="../../../../../../../../../../../../compartido/coordinacion/Seguimiento%20Proyectos%20por%20gesti&#243;n/NORMAS/DECLARACIONES/D-19-2645.doc" TargetMode="External"/><Relationship Id="rId1132" Type="http://schemas.openxmlformats.org/officeDocument/2006/relationships/hyperlink" Target="../../../../../../../../../../../../compartido/coordinacion/Seguimiento%20Proyectos%20por%20gesti&#243;n/NORMAS/ORDENANZAS/O-2019/O-19-3111.doc" TargetMode="External"/><Relationship Id="rId1133" Type="http://schemas.openxmlformats.org/officeDocument/2006/relationships/hyperlink" Target="../../../../../../../../../../../../compartido/coordinacion/Seguimiento%20Proyectos%20por%20gesti&#243;n/NORMAS/ORDENANZAS/O-2019/O-19-3112.doc" TargetMode="External"/><Relationship Id="rId1134" Type="http://schemas.openxmlformats.org/officeDocument/2006/relationships/hyperlink" Target="../../../../../../../../../../../../compartido/coordinacion/Seguimiento%20Proyectos%20por%20gesti&#243;n/NORMAS/ORDENANZAS/O-2019/O-19-3110.doc" TargetMode="External"/><Relationship Id="rId1135" Type="http://schemas.openxmlformats.org/officeDocument/2006/relationships/hyperlink" Target="../../../../../../../../../../../../compartido/coordinacion/Seguimiento%20Proyectos%20por%20gesti&#243;n/NORMAS/ORDENANZAS/O-2019/O-19-3113.doc" TargetMode="External"/><Relationship Id="rId1136" Type="http://schemas.openxmlformats.org/officeDocument/2006/relationships/header" Target="header3.xml"/><Relationship Id="rId1137" Type="http://schemas.openxmlformats.org/officeDocument/2006/relationships/footer" Target="footer3.xml"/><Relationship Id="rId1138" Type="http://schemas.openxmlformats.org/officeDocument/2006/relationships/numbering" Target="numbering.xml"/><Relationship Id="rId1139" Type="http://schemas.openxmlformats.org/officeDocument/2006/relationships/fontTable" Target="fontTable.xml"/><Relationship Id="rId11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870</TotalTime>
  <Application>LibreOffice/7.4.4.2$Windows_X86_64 LibreOffice_project/85569322deea74ec9134968a29af2df5663baa21</Application>
  <AppVersion>15.0000</AppVersion>
  <Pages>446</Pages>
  <Words>264822</Words>
  <Characters>1633248</Characters>
  <CharactersWithSpaces>1897711</CharactersWithSpaces>
  <Paragraphs>5215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2007-12-12T13:40:00Z</dcterms:created>
  <dc:creator>Unknown</dc:creator>
  <dc:description/>
  <dc:language>es-AR</dc:language>
  <cp:lastModifiedBy/>
  <cp:lastPrinted>2004-11-22T13:29:00Z</cp:lastPrinted>
  <dcterms:modified xsi:type="dcterms:W3CDTF">2024-04-23T14:02:57Z</dcterms:modified>
  <cp:revision>23</cp:revision>
  <dc:subject/>
  <dc:title>RESOLUCIÓN Nº 294-PCM-99</dc:title>
</cp:coreProperties>
</file>